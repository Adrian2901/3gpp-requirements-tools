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sv-SE" w:eastAsia="en-US"/>
                              </w:rPr>
                            </w:pPr>
                            <w:bookmarkStart w:id="0" w:name="page1"/>
                            <w:bookmarkEnd w:id="0"/>
                            <w:r>
                              <w:rPr>
                                <w:sz w:val="64"/>
                                <w:lang w:val="sv-SE" w:eastAsia="en-US"/>
                              </w:rPr>
                              <w:t xml:space="preserve">3GPP TS 22.278 </w:t>
                            </w:r>
                            <w:r>
                              <w:rPr>
                                <w:lang w:val="sv-SE" w:eastAsia="en-US"/>
                              </w:rPr>
                              <w:t xml:space="preserve">V10.2.0 </w:t>
                            </w:r>
                            <w:r>
                              <w:rPr>
                                <w:sz w:val="32"/>
                                <w:lang w:val="sv-SE" w:eastAsia="en-US"/>
                              </w:rPr>
                              <w:t>(2010-09)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sv-SE" w:eastAsia="en-US"/>
                        </w:rPr>
                      </w:pPr>
                      <w:bookmarkStart w:id="1" w:name="page1"/>
                      <w:bookmarkEnd w:id="1"/>
                      <w:r>
                        <w:rPr>
                          <w:sz w:val="64"/>
                          <w:lang w:val="sv-SE" w:eastAsia="en-US"/>
                        </w:rPr>
                        <w:t xml:space="preserve">3GPP TS 22.278 </w:t>
                      </w:r>
                      <w:r>
                        <w:rPr>
                          <w:lang w:val="sv-SE" w:eastAsia="en-US"/>
                        </w:rPr>
                        <w:t xml:space="preserve">V10.2.0 </w:t>
                      </w:r>
                      <w:r>
                        <w:rPr>
                          <w:sz w:val="32"/>
                          <w:lang w:val="sv-SE" w:eastAsia="en-US"/>
                        </w:rPr>
                        <w:t>(2010-09)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993140"/>
                <wp:effectExtent l="0" t="0" r="0" b="0"/>
                <wp:wrapTopAndBottom/>
                <wp:docPr id="3" name="Frame3"/>
                <a:graphic xmlns:a="http://schemas.openxmlformats.org/drawingml/2006/main">
                  <a:graphicData uri="http://schemas.microsoft.com/office/word/2010/wordprocessingShape">
                    <wps:wsp>
                      <wps:cNvSpPr txBox="1"/>
                      <wps:spPr>
                        <a:xfrm>
                          <a:off x="0" y="0"/>
                          <a:ext cx="6301105" cy="99314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w:t>
                            </w:r>
                            <w:r>
                              <w:rPr>
                                <w:vertAlign w:val="superscript"/>
                              </w:rPr>
                              <w:t>rd</w:t>
                            </w:r>
                            <w:r>
                              <w:rPr/>
                              <w:t xml:space="preserve">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Service requirements for the Evolved Packet System (EPS)</w:t>
                            </w:r>
                          </w:p>
                          <w:p>
                            <w:pPr>
                              <w:pStyle w:val="ZT"/>
                              <w:widowControl w:val="false"/>
                              <w:overflowPunct w:val="false"/>
                              <w:autoSpaceDE w:val="false"/>
                              <w:bidi w:val="0"/>
                              <w:spacing w:lineRule="atLeast" w:line="240"/>
                              <w:jc w:val="end"/>
                              <w:textAlignment w:val="baseline"/>
                              <w:rPr>
                                <w:i/>
                                <w:i/>
                                <w:sz w:val="28"/>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w:t>
                      </w:r>
                      <w:r>
                        <w:rPr>
                          <w:vertAlign w:val="superscript"/>
                        </w:rPr>
                        <w:t>rd</w:t>
                      </w:r>
                      <w:r>
                        <w:rPr/>
                        <w:t xml:space="preserve">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Service requirements for the Evolved Packet System (EPS)</w:t>
                      </w:r>
                    </w:p>
                    <w:p>
                      <w:pPr>
                        <w:pStyle w:val="ZT"/>
                        <w:widowControl w:val="false"/>
                        <w:overflowPunct w:val="false"/>
                        <w:autoSpaceDE w:val="false"/>
                        <w:bidi w:val="0"/>
                        <w:spacing w:lineRule="atLeast" w:line="240"/>
                        <w:jc w:val="end"/>
                        <w:textAlignment w:val="baseline"/>
                        <w:rPr>
                          <w:i/>
                          <w:i/>
                          <w:sz w:val="28"/>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63675"/>
                <wp:effectExtent l="0" t="0" r="0" b="0"/>
                <wp:wrapTopAndBottom/>
                <wp:docPr id="4" name="Frame4"/>
                <a:graphic xmlns:a="http://schemas.openxmlformats.org/drawingml/2006/main">
                  <a:graphicData uri="http://schemas.microsoft.com/office/word/2010/wordprocessingShape">
                    <wps:wsp>
                      <wps:cNvSpPr txBox="1"/>
                      <wps:spPr>
                        <a:xfrm>
                          <a:off x="0" y="0"/>
                          <a:ext cx="6480810" cy="146367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4000" cy="1400175"/>
                                  <wp:effectExtent l="0" t="0" r="0" b="0"/>
                                  <wp:docPr id="5" name="arton200-15bd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on200-15bda" descr="" title=""/>
                                          <pic:cNvPicPr>
                                            <a:picLocks noChangeAspect="1" noChangeArrowheads="1"/>
                                          </pic:cNvPicPr>
                                        </pic:nvPicPr>
                                        <pic:blipFill>
                                          <a:blip r:embed="rId2"/>
                                          <a:srcRect l="-24" t="-26" r="-24" b="-26"/>
                                          <a:stretch>
                                            <a:fillRect/>
                                          </a:stretch>
                                        </pic:blipFill>
                                        <pic:spPr bwMode="auto">
                                          <a:xfrm>
                                            <a:off x="0" y="0"/>
                                            <a:ext cx="1524000" cy="14001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5.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4000" cy="1400175"/>
                            <wp:effectExtent l="0" t="0" r="0" b="0"/>
                            <wp:docPr id="7" name="arton200-15bd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on200-15bda" descr="" title=""/>
                                    <pic:cNvPicPr>
                                      <a:picLocks noChangeAspect="1" noChangeArrowheads="1"/>
                                    </pic:cNvPicPr>
                                  </pic:nvPicPr>
                                  <pic:blipFill>
                                    <a:blip r:embed="rId2"/>
                                    <a:srcRect l="-24" t="-26" r="-24" b="-26"/>
                                    <a:stretch>
                                      <a:fillRect/>
                                    </a:stretch>
                                  </pic:blipFill>
                                  <pic:spPr bwMode="auto">
                                    <a:xfrm>
                                      <a:off x="0" y="0"/>
                                      <a:ext cx="1524000" cy="14001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t>.</w:t>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859020" cy="452755"/>
                <wp:effectExtent l="0" t="0" r="0" b="0"/>
                <wp:wrapTopAndBottom/>
                <wp:docPr id="11" name="Frame7"/>
                <a:graphic xmlns:a="http://schemas.openxmlformats.org/drawingml/2006/main">
                  <a:graphicData uri="http://schemas.microsoft.com/office/word/2010/wordprocessingShape">
                    <wps:wsp>
                      <wps:cNvSpPr txBox="1"/>
                      <wps:spPr>
                        <a:xfrm>
                          <a:off x="0" y="0"/>
                          <a:ext cx="48590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architecture</w:t>
                            </w:r>
                          </w:p>
                        </w:txbxContent>
                      </wps:txbx>
                      <wps:bodyPr anchor="t" lIns="0" tIns="0" rIns="0" bIns="12700">
                        <a:noAutofit/>
                      </wps:bodyPr>
                    </wps:wsp>
                  </a:graphicData>
                </a:graphic>
              </wp:anchor>
            </w:drawing>
          </mc:Choice>
          <mc:Fallback>
            <w:pict>
              <v:rect fillcolor="#FFFFFF" style="position:absolute;rotation:0;width:382.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architecture</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lang w:val="fr-FR"/>
                        </w:rPr>
                      </w:pPr>
                      <w:hyperlink r:id="rId5">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73723971">
            <w:r>
              <w:rPr>
                <w:rStyle w:val="IndexLink"/>
              </w:rPr>
              <w:t>5</w:t>
            </w:r>
          </w:hyperlink>
        </w:p>
        <w:p>
          <w:pPr>
            <w:pStyle w:val="Contents1"/>
            <w:tabs>
              <w:tab w:val="clear" w:pos="9639"/>
              <w:tab w:val="right" w:pos="9640" w:leader="dot"/>
            </w:tabs>
            <w:bidi w:val="0"/>
            <w:jc w:val="start"/>
            <w:rPr/>
          </w:pPr>
          <w:r>
            <w:rPr/>
            <w:t>Introduction</w:t>
            <w:tab/>
          </w:r>
          <w:hyperlink w:anchor="__RefHeading___Toc273723972">
            <w:r>
              <w:rPr>
                <w:rStyle w:val="IndexLink"/>
              </w:rPr>
              <w:t>5</w:t>
            </w:r>
          </w:hyperlink>
        </w:p>
        <w:p>
          <w:pPr>
            <w:pStyle w:val="Contents1"/>
            <w:tabs>
              <w:tab w:val="clear" w:pos="9639"/>
              <w:tab w:val="right" w:pos="9640" w:leader="dot"/>
            </w:tabs>
            <w:bidi w:val="0"/>
            <w:jc w:val="start"/>
            <w:rPr/>
          </w:pPr>
          <w:r>
            <w:rPr/>
            <w:t>1 Scope</w:t>
            <w:tab/>
          </w:r>
          <w:hyperlink w:anchor="__RefHeading___Toc273723973">
            <w:r>
              <w:rPr>
                <w:rStyle w:val="IndexLink"/>
              </w:rPr>
              <w:t>6</w:t>
            </w:r>
          </w:hyperlink>
        </w:p>
        <w:p>
          <w:pPr>
            <w:pStyle w:val="Contents1"/>
            <w:tabs>
              <w:tab w:val="clear" w:pos="9639"/>
              <w:tab w:val="right" w:pos="9640" w:leader="dot"/>
            </w:tabs>
            <w:bidi w:val="0"/>
            <w:jc w:val="start"/>
            <w:rPr/>
          </w:pPr>
          <w:r>
            <w:rPr/>
            <w:t>2 References</w:t>
            <w:tab/>
          </w:r>
          <w:hyperlink w:anchor="__RefHeading___Toc273723974">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73723975">
            <w:r>
              <w:rPr>
                <w:rStyle w:val="IndexLink"/>
              </w:rPr>
              <w:t>7</w:t>
            </w:r>
          </w:hyperlink>
        </w:p>
        <w:p>
          <w:pPr>
            <w:pStyle w:val="Contents2"/>
            <w:tabs>
              <w:tab w:val="clear" w:pos="9639"/>
              <w:tab w:val="right" w:pos="9640" w:leader="dot"/>
            </w:tabs>
            <w:bidi w:val="0"/>
            <w:jc w:val="start"/>
            <w:rPr/>
          </w:pPr>
          <w:r>
            <w:rPr/>
            <w:t>3.1 Definitions</w:t>
            <w:tab/>
          </w:r>
          <w:hyperlink w:anchor="__RefHeading___Toc273723976">
            <w:r>
              <w:rPr>
                <w:rStyle w:val="IndexLink"/>
              </w:rPr>
              <w:t>7</w:t>
            </w:r>
          </w:hyperlink>
        </w:p>
        <w:p>
          <w:pPr>
            <w:pStyle w:val="Contents2"/>
            <w:tabs>
              <w:tab w:val="clear" w:pos="9639"/>
              <w:tab w:val="right" w:pos="9640" w:leader="dot"/>
            </w:tabs>
            <w:bidi w:val="0"/>
            <w:jc w:val="start"/>
            <w:rPr/>
          </w:pPr>
          <w:r>
            <w:rPr/>
            <w:t>3.2 Abbreviations</w:t>
            <w:tab/>
          </w:r>
          <w:hyperlink w:anchor="__RefHeading___Toc273723977">
            <w:r>
              <w:rPr>
                <w:rStyle w:val="IndexLink"/>
              </w:rPr>
              <w:t>7</w:t>
            </w:r>
          </w:hyperlink>
        </w:p>
        <w:p>
          <w:pPr>
            <w:pStyle w:val="Contents1"/>
            <w:tabs>
              <w:tab w:val="clear" w:pos="9639"/>
              <w:tab w:val="right" w:pos="9640" w:leader="dot"/>
            </w:tabs>
            <w:bidi w:val="0"/>
            <w:jc w:val="start"/>
            <w:rPr/>
          </w:pPr>
          <w:r>
            <w:rPr/>
            <w:t>4 General description</w:t>
            <w:tab/>
          </w:r>
          <w:hyperlink w:anchor="__RefHeading___Toc2145_3320553937">
            <w:r>
              <w:rPr>
                <w:rStyle w:val="IndexLink"/>
              </w:rPr>
              <w:t>8</w:t>
            </w:r>
          </w:hyperlink>
        </w:p>
        <w:p>
          <w:pPr>
            <w:pStyle w:val="Contents2"/>
            <w:tabs>
              <w:tab w:val="clear" w:pos="9639"/>
              <w:tab w:val="right" w:pos="9640" w:leader="dot"/>
            </w:tabs>
            <w:bidi w:val="0"/>
            <w:jc w:val="start"/>
            <w:rPr/>
          </w:pPr>
          <w:r>
            <w:rPr/>
            <w:t>4.1 Objectives</w:t>
            <w:tab/>
          </w:r>
          <w:hyperlink w:anchor="__RefHeading___Toc2147_3320553937">
            <w:r>
              <w:rPr>
                <w:rStyle w:val="IndexLink"/>
              </w:rPr>
              <w:t>8</w:t>
            </w:r>
          </w:hyperlink>
        </w:p>
        <w:p>
          <w:pPr>
            <w:pStyle w:val="Contents1"/>
            <w:tabs>
              <w:tab w:val="clear" w:pos="9639"/>
              <w:tab w:val="right" w:pos="9640" w:leader="dot"/>
            </w:tabs>
            <w:bidi w:val="0"/>
            <w:jc w:val="start"/>
            <w:rPr/>
          </w:pPr>
          <w:r>
            <w:rPr/>
            <w:t>5 High-level requirements – user and operational aspects</w:t>
            <w:tab/>
          </w:r>
          <w:hyperlink w:anchor="__RefHeading___Toc273723980">
            <w:r>
              <w:rPr>
                <w:rStyle w:val="IndexLink"/>
              </w:rPr>
              <w:t>9</w:t>
            </w:r>
          </w:hyperlink>
        </w:p>
        <w:p>
          <w:pPr>
            <w:pStyle w:val="Contents2"/>
            <w:tabs>
              <w:tab w:val="clear" w:pos="9639"/>
              <w:tab w:val="right" w:pos="9640" w:leader="dot"/>
            </w:tabs>
            <w:bidi w:val="0"/>
            <w:jc w:val="start"/>
            <w:rPr/>
          </w:pPr>
          <w:r>
            <w:rPr/>
            <w:t>5.1 Requirements for Fixed Mobile Interworking</w:t>
            <w:tab/>
          </w:r>
          <w:hyperlink w:anchor="__RefHeading___Toc273723981">
            <w:r>
              <w:rPr>
                <w:rStyle w:val="IndexLink"/>
              </w:rPr>
              <w:t>10</w:t>
            </w:r>
          </w:hyperlink>
        </w:p>
        <w:p>
          <w:pPr>
            <w:pStyle w:val="Contents1"/>
            <w:tabs>
              <w:tab w:val="clear" w:pos="9639"/>
              <w:tab w:val="right" w:pos="9640" w:leader="dot"/>
            </w:tabs>
            <w:bidi w:val="0"/>
            <w:jc w:val="start"/>
            <w:rPr/>
          </w:pPr>
          <w:r>
            <w:rPr/>
            <w:t>6 Basic capabilities</w:t>
            <w:tab/>
          </w:r>
          <w:hyperlink w:anchor="__RefHeading___Toc2149_3320553937">
            <w:r>
              <w:rPr>
                <w:rStyle w:val="IndexLink"/>
              </w:rPr>
              <w:t>11</w:t>
            </w:r>
          </w:hyperlink>
        </w:p>
        <w:p>
          <w:pPr>
            <w:pStyle w:val="Contents2"/>
            <w:tabs>
              <w:tab w:val="clear" w:pos="9639"/>
              <w:tab w:val="right" w:pos="9640" w:leader="dot"/>
            </w:tabs>
            <w:bidi w:val="0"/>
            <w:jc w:val="start"/>
            <w:rPr/>
          </w:pPr>
          <w:r>
            <w:rPr/>
            <w:t>6.1 Support of IP traffic</w:t>
            <w:tab/>
          </w:r>
          <w:hyperlink w:anchor="__RefHeading___Toc273723983">
            <w:r>
              <w:rPr>
                <w:rStyle w:val="IndexLink"/>
              </w:rPr>
              <w:t>11</w:t>
            </w:r>
          </w:hyperlink>
        </w:p>
        <w:p>
          <w:pPr>
            <w:pStyle w:val="Contents3"/>
            <w:tabs>
              <w:tab w:val="clear" w:pos="9639"/>
              <w:tab w:val="right" w:pos="9640" w:leader="dot"/>
            </w:tabs>
            <w:bidi w:val="0"/>
            <w:jc w:val="start"/>
            <w:rPr/>
          </w:pPr>
          <w:r>
            <w:rPr/>
            <w:t>6.1.1 Support of increased IP traffic demand</w:t>
            <w:tab/>
          </w:r>
          <w:hyperlink w:anchor="__RefHeading___Toc273723984">
            <w:r>
              <w:rPr>
                <w:rStyle w:val="IndexLink"/>
              </w:rPr>
              <w:t>11</w:t>
            </w:r>
          </w:hyperlink>
        </w:p>
        <w:p>
          <w:pPr>
            <w:pStyle w:val="Contents3"/>
            <w:tabs>
              <w:tab w:val="clear" w:pos="9639"/>
              <w:tab w:val="right" w:pos="9640" w:leader="dot"/>
            </w:tabs>
            <w:bidi w:val="0"/>
            <w:jc w:val="start"/>
            <w:rPr/>
          </w:pPr>
          <w:r>
            <w:rPr/>
            <w:t>6.1.2 Void</w:t>
            <w:tab/>
          </w:r>
          <w:hyperlink w:anchor="__RefHeading___Toc273723985">
            <w:r>
              <w:rPr>
                <w:rStyle w:val="IndexLink"/>
              </w:rPr>
              <w:t>11</w:t>
            </w:r>
          </w:hyperlink>
        </w:p>
        <w:p>
          <w:pPr>
            <w:pStyle w:val="Contents3"/>
            <w:tabs>
              <w:tab w:val="clear" w:pos="9639"/>
              <w:tab w:val="right" w:pos="9640" w:leader="dot"/>
            </w:tabs>
            <w:bidi w:val="0"/>
            <w:jc w:val="start"/>
            <w:rPr/>
          </w:pPr>
          <w:r>
            <w:rPr/>
            <w:t>6.1.3 Void</w:t>
            <w:tab/>
          </w:r>
          <w:hyperlink w:anchor="__RefHeading___Toc273723986">
            <w:r>
              <w:rPr>
                <w:rStyle w:val="IndexLink"/>
              </w:rPr>
              <w:t>11</w:t>
            </w:r>
          </w:hyperlink>
        </w:p>
        <w:p>
          <w:pPr>
            <w:pStyle w:val="Contents3"/>
            <w:tabs>
              <w:tab w:val="clear" w:pos="9639"/>
              <w:tab w:val="right" w:pos="9640" w:leader="dot"/>
            </w:tabs>
            <w:bidi w:val="0"/>
            <w:jc w:val="start"/>
            <w:rPr/>
          </w:pPr>
          <w:r>
            <w:rPr/>
            <w:t>6.1.4 Support of basic IP connectivity</w:t>
            <w:tab/>
          </w:r>
          <w:hyperlink w:anchor="__RefHeading___Toc273723987">
            <w:r>
              <w:rPr>
                <w:rStyle w:val="IndexLink"/>
              </w:rPr>
              <w:t>11</w:t>
            </w:r>
          </w:hyperlink>
        </w:p>
        <w:p>
          <w:pPr>
            <w:pStyle w:val="Contents3"/>
            <w:tabs>
              <w:tab w:val="clear" w:pos="9639"/>
              <w:tab w:val="right" w:pos="9640" w:leader="dot"/>
            </w:tabs>
            <w:bidi w:val="0"/>
            <w:jc w:val="start"/>
            <w:rPr/>
          </w:pPr>
          <w:r>
            <w:rPr/>
            <w:t>6.1.5 Support of IP multicast service</w:t>
            <w:tab/>
          </w:r>
          <w:hyperlink w:anchor="__RefHeading___Toc273723988">
            <w:r>
              <w:rPr>
                <w:rStyle w:val="IndexLink"/>
              </w:rPr>
              <w:t>11</w:t>
            </w:r>
          </w:hyperlink>
        </w:p>
        <w:p>
          <w:pPr>
            <w:pStyle w:val="Contents2"/>
            <w:tabs>
              <w:tab w:val="clear" w:pos="9639"/>
              <w:tab w:val="right" w:pos="9640" w:leader="dot"/>
            </w:tabs>
            <w:bidi w:val="0"/>
            <w:jc w:val="start"/>
            <w:rPr/>
          </w:pPr>
          <w:r>
            <w:rPr/>
            <w:t>6.2 IP session control</w:t>
            <w:tab/>
          </w:r>
          <w:hyperlink w:anchor="__RefHeading___Toc273723989">
            <w:r>
              <w:rPr>
                <w:rStyle w:val="IndexLink"/>
              </w:rPr>
              <w:t>11</w:t>
            </w:r>
          </w:hyperlink>
        </w:p>
        <w:p>
          <w:pPr>
            <w:pStyle w:val="Contents2"/>
            <w:tabs>
              <w:tab w:val="clear" w:pos="9639"/>
              <w:tab w:val="right" w:pos="9640" w:leader="dot"/>
            </w:tabs>
            <w:bidi w:val="0"/>
            <w:jc w:val="start"/>
            <w:rPr/>
          </w:pPr>
          <w:r>
            <w:rPr/>
            <w:t>6.3 Quality of Service</w:t>
            <w:tab/>
          </w:r>
          <w:hyperlink w:anchor="__RefHeading___Toc273723990">
            <w:r>
              <w:rPr>
                <w:rStyle w:val="IndexLink"/>
              </w:rPr>
              <w:t>12</w:t>
            </w:r>
          </w:hyperlink>
        </w:p>
        <w:p>
          <w:pPr>
            <w:pStyle w:val="Contents2"/>
            <w:tabs>
              <w:tab w:val="clear" w:pos="9639"/>
              <w:tab w:val="right" w:pos="9640" w:leader="dot"/>
            </w:tabs>
            <w:bidi w:val="0"/>
            <w:jc w:val="start"/>
            <w:rPr/>
          </w:pPr>
          <w:r>
            <w:rPr/>
            <w:t>6.4 Support of Multicast and Broadcast Services</w:t>
            <w:tab/>
          </w:r>
          <w:hyperlink w:anchor="__RefHeading___Toc273723991">
            <w:r>
              <w:rPr>
                <w:rStyle w:val="IndexLink"/>
              </w:rPr>
              <w:t>13</w:t>
            </w:r>
          </w:hyperlink>
        </w:p>
        <w:p>
          <w:pPr>
            <w:pStyle w:val="Contents2"/>
            <w:tabs>
              <w:tab w:val="clear" w:pos="9639"/>
              <w:tab w:val="right" w:pos="9640" w:leader="dot"/>
            </w:tabs>
            <w:bidi w:val="0"/>
            <w:jc w:val="start"/>
            <w:rPr/>
          </w:pPr>
          <w:r>
            <w:rPr/>
            <w:t>6.5 Support of Emergency Calls</w:t>
            <w:tab/>
          </w:r>
          <w:hyperlink w:anchor="__RefHeading___Toc273723992">
            <w:r>
              <w:rPr>
                <w:rStyle w:val="IndexLink"/>
              </w:rPr>
              <w:t>13</w:t>
            </w:r>
          </w:hyperlink>
        </w:p>
        <w:p>
          <w:pPr>
            <w:pStyle w:val="Contents1"/>
            <w:tabs>
              <w:tab w:val="clear" w:pos="9639"/>
              <w:tab w:val="right" w:pos="9640" w:leader="dot"/>
            </w:tabs>
            <w:bidi w:val="0"/>
            <w:jc w:val="start"/>
            <w:rPr/>
          </w:pPr>
          <w:r>
            <w:rPr/>
            <w:t xml:space="preserve"> </w:t>
          </w:r>
          <w:r>
            <w:rPr/>
            <w:t>7 Multi-access and seamless mobility</w:t>
            <w:tab/>
          </w:r>
          <w:hyperlink w:anchor="__RefHeading___Toc2151_3320553937">
            <w:r>
              <w:rPr>
                <w:rStyle w:val="IndexLink"/>
              </w:rPr>
              <w:t>14</w:t>
            </w:r>
          </w:hyperlink>
        </w:p>
        <w:p>
          <w:pPr>
            <w:pStyle w:val="Contents2"/>
            <w:tabs>
              <w:tab w:val="clear" w:pos="9639"/>
              <w:tab w:val="right" w:pos="9640" w:leader="dot"/>
            </w:tabs>
            <w:bidi w:val="0"/>
            <w:jc w:val="start"/>
            <w:rPr/>
          </w:pPr>
          <w:r>
            <w:rPr/>
            <w:t>7.1 Mobility management</w:t>
            <w:tab/>
          </w:r>
          <w:hyperlink w:anchor="__RefHeading___Toc273723994">
            <w:r>
              <w:rPr>
                <w:rStyle w:val="IndexLink"/>
              </w:rPr>
              <w:t>14</w:t>
            </w:r>
          </w:hyperlink>
        </w:p>
        <w:p>
          <w:pPr>
            <w:pStyle w:val="Contents3"/>
            <w:tabs>
              <w:tab w:val="clear" w:pos="9639"/>
              <w:tab w:val="right" w:pos="9640" w:leader="dot"/>
            </w:tabs>
            <w:bidi w:val="0"/>
            <w:jc w:val="start"/>
            <w:rPr/>
          </w:pPr>
          <w:r>
            <w:rPr/>
            <w:t>7.1.1 Heterogeneous access systems mobility</w:t>
            <w:tab/>
          </w:r>
          <w:hyperlink w:anchor="__RefHeading___Toc273723995">
            <w:r>
              <w:rPr>
                <w:rStyle w:val="IndexLink"/>
              </w:rPr>
              <w:t>14</w:t>
            </w:r>
          </w:hyperlink>
        </w:p>
        <w:p>
          <w:pPr>
            <w:pStyle w:val="Contents3"/>
            <w:tabs>
              <w:tab w:val="clear" w:pos="9639"/>
              <w:tab w:val="right" w:pos="9640" w:leader="dot"/>
            </w:tabs>
            <w:bidi w:val="0"/>
            <w:jc w:val="start"/>
            <w:rPr/>
          </w:pPr>
          <w:r>
            <w:rPr/>
            <w:t>7.1.2 Local breakout</w:t>
            <w:tab/>
          </w:r>
          <w:hyperlink w:anchor="__RefHeading___Toc273723996">
            <w:r>
              <w:rPr>
                <w:rStyle w:val="IndexLink"/>
              </w:rPr>
              <w:t>14</w:t>
            </w:r>
          </w:hyperlink>
        </w:p>
        <w:p>
          <w:pPr>
            <w:pStyle w:val="Contents3"/>
            <w:tabs>
              <w:tab w:val="clear" w:pos="9639"/>
              <w:tab w:val="right" w:pos="9640" w:leader="dot"/>
            </w:tabs>
            <w:bidi w:val="0"/>
            <w:jc w:val="start"/>
            <w:rPr/>
          </w:pPr>
          <w:r>
            <w:rPr/>
            <w:t>7.1.3 Fixed Access Systems</w:t>
            <w:tab/>
          </w:r>
          <w:hyperlink w:anchor="__RefHeading___Toc273723997">
            <w:r>
              <w:rPr>
                <w:rStyle w:val="IndexLink"/>
              </w:rPr>
              <w:t>15</w:t>
            </w:r>
          </w:hyperlink>
        </w:p>
        <w:p>
          <w:pPr>
            <w:pStyle w:val="Contents3"/>
            <w:tabs>
              <w:tab w:val="clear" w:pos="9639"/>
              <w:tab w:val="right" w:pos="9640" w:leader="dot"/>
            </w:tabs>
            <w:bidi w:val="0"/>
            <w:jc w:val="start"/>
            <w:rPr/>
          </w:pPr>
          <w:r>
            <w:rPr/>
            <w:t>7.1.4 Service continuity</w:t>
            <w:tab/>
          </w:r>
          <w:hyperlink w:anchor="__RefHeading___Toc273723998">
            <w:r>
              <w:rPr>
                <w:rStyle w:val="IndexLink"/>
              </w:rPr>
              <w:t>15</w:t>
            </w:r>
          </w:hyperlink>
        </w:p>
        <w:p>
          <w:pPr>
            <w:pStyle w:val="Contents4"/>
            <w:tabs>
              <w:tab w:val="clear" w:pos="9639"/>
              <w:tab w:val="right" w:pos="9640" w:leader="dot"/>
            </w:tabs>
            <w:bidi w:val="0"/>
            <w:jc w:val="start"/>
            <w:rPr/>
          </w:pPr>
          <w:r>
            <w:rPr/>
            <w:t>7.1.4.1 General</w:t>
            <w:tab/>
          </w:r>
          <w:hyperlink w:anchor="__RefHeading___Toc273723999">
            <w:r>
              <w:rPr>
                <w:rStyle w:val="IndexLink"/>
              </w:rPr>
              <w:t>15</w:t>
            </w:r>
          </w:hyperlink>
        </w:p>
        <w:p>
          <w:pPr>
            <w:pStyle w:val="Contents4"/>
            <w:tabs>
              <w:tab w:val="clear" w:pos="9639"/>
              <w:tab w:val="right" w:pos="9640" w:leader="dot"/>
            </w:tabs>
            <w:bidi w:val="0"/>
            <w:jc w:val="start"/>
            <w:rPr/>
          </w:pPr>
          <w:r>
            <w:rPr/>
            <w:t>7.1.4.2 Service continuity at domain and RAT change for TS 11, TS 12 and equivalent PS service</w:t>
            <w:tab/>
          </w:r>
          <w:hyperlink w:anchor="__RefHeading___Toc273724000">
            <w:r>
              <w:rPr>
                <w:rStyle w:val="IndexLink"/>
              </w:rPr>
              <w:t>15</w:t>
            </w:r>
          </w:hyperlink>
        </w:p>
        <w:p>
          <w:pPr>
            <w:pStyle w:val="Contents4"/>
            <w:tabs>
              <w:tab w:val="clear" w:pos="9639"/>
              <w:tab w:val="right" w:pos="9640" w:leader="dot"/>
            </w:tabs>
            <w:bidi w:val="0"/>
            <w:jc w:val="start"/>
            <w:rPr/>
          </w:pPr>
          <w:r>
            <w:rPr/>
            <w:t>7.1.4.2A       Voice Call Service continuity between 3GPP defined RATs and non 3GPP defined RATs</w:t>
            <w:tab/>
          </w:r>
          <w:hyperlink w:anchor="__RefHeading___Toc273724001">
            <w:r>
              <w:rPr>
                <w:rStyle w:val="IndexLink"/>
              </w:rPr>
              <w:t>16</w:t>
            </w:r>
          </w:hyperlink>
        </w:p>
        <w:p>
          <w:pPr>
            <w:pStyle w:val="Contents4"/>
            <w:tabs>
              <w:tab w:val="clear" w:pos="9639"/>
              <w:tab w:val="right" w:pos="9640" w:leader="dot"/>
            </w:tabs>
            <w:bidi w:val="0"/>
            <w:jc w:val="start"/>
            <w:rPr/>
          </w:pPr>
          <w:r>
            <w:rPr/>
            <w:t>7.1.4.3 Service continuity between E-UTRAN and 3GPP2 accesses on Evolved Packet Core</w:t>
            <w:tab/>
          </w:r>
          <w:hyperlink w:anchor="__RefHeading___Toc273724002">
            <w:r>
              <w:rPr>
                <w:rStyle w:val="IndexLink"/>
              </w:rPr>
              <w:t>16</w:t>
            </w:r>
          </w:hyperlink>
        </w:p>
        <w:p>
          <w:pPr>
            <w:pStyle w:val="Contents4"/>
            <w:tabs>
              <w:tab w:val="clear" w:pos="9639"/>
              <w:tab w:val="right" w:pos="9640" w:leader="dot"/>
            </w:tabs>
            <w:bidi w:val="0"/>
            <w:jc w:val="start"/>
            <w:rPr/>
          </w:pPr>
          <w:r>
            <w:rPr/>
            <w:t>7.1.4.4 Service continuity between 3GPP and WiMAX access on Evolved Packet Core</w:t>
            <w:tab/>
          </w:r>
          <w:hyperlink w:anchor="__RefHeading___Toc273724003">
            <w:r>
              <w:rPr>
                <w:rStyle w:val="IndexLink"/>
              </w:rPr>
              <w:t>16</w:t>
            </w:r>
          </w:hyperlink>
        </w:p>
        <w:p>
          <w:pPr>
            <w:pStyle w:val="Contents3"/>
            <w:tabs>
              <w:tab w:val="clear" w:pos="9639"/>
              <w:tab w:val="right" w:pos="9640" w:leader="dot"/>
            </w:tabs>
            <w:bidi w:val="0"/>
            <w:jc w:val="start"/>
            <w:rPr/>
          </w:pPr>
          <w:r>
            <w:rPr/>
            <w:t>7.1.5 Access network discovery</w:t>
            <w:tab/>
          </w:r>
          <w:hyperlink w:anchor="__RefHeading___Toc273724004">
            <w:r>
              <w:rPr>
                <w:rStyle w:val="IndexLink"/>
              </w:rPr>
              <w:t>16</w:t>
            </w:r>
          </w:hyperlink>
        </w:p>
        <w:p>
          <w:pPr>
            <w:pStyle w:val="Contents3"/>
            <w:tabs>
              <w:tab w:val="clear" w:pos="9639"/>
              <w:tab w:val="right" w:pos="9640" w:leader="dot"/>
            </w:tabs>
            <w:bidi w:val="0"/>
            <w:jc w:val="start"/>
            <w:rPr/>
          </w:pPr>
          <w:r>
            <w:rPr/>
            <w:t>7.1.6 Steering of access</w:t>
            <w:tab/>
          </w:r>
          <w:hyperlink w:anchor="__RefHeading___Toc273724005">
            <w:r>
              <w:rPr>
                <w:rStyle w:val="IndexLink"/>
              </w:rPr>
              <w:t>17</w:t>
            </w:r>
          </w:hyperlink>
        </w:p>
        <w:p>
          <w:pPr>
            <w:pStyle w:val="Contents3"/>
            <w:tabs>
              <w:tab w:val="clear" w:pos="9639"/>
              <w:tab w:val="right" w:pos="9640" w:leader="dot"/>
            </w:tabs>
            <w:bidi w:val="0"/>
            <w:jc w:val="start"/>
            <w:rPr/>
          </w:pPr>
          <w:r>
            <w:rPr/>
            <w:t>7.1.7 CS fallback</w:t>
            <w:tab/>
          </w:r>
          <w:hyperlink w:anchor="__RefHeading___Toc273724006">
            <w:r>
              <w:rPr>
                <w:rStyle w:val="IndexLink"/>
              </w:rPr>
              <w:t>17</w:t>
            </w:r>
          </w:hyperlink>
        </w:p>
        <w:p>
          <w:pPr>
            <w:pStyle w:val="Contents4"/>
            <w:tabs>
              <w:tab w:val="clear" w:pos="9639"/>
              <w:tab w:val="right" w:pos="9640" w:leader="dot"/>
            </w:tabs>
            <w:bidi w:val="0"/>
            <w:jc w:val="start"/>
            <w:rPr/>
          </w:pPr>
          <w:r>
            <w:rPr/>
            <w:t>7.1.7.1 General</w:t>
            <w:tab/>
          </w:r>
          <w:hyperlink w:anchor="__RefHeading___Toc273724007">
            <w:r>
              <w:rPr>
                <w:rStyle w:val="IndexLink"/>
              </w:rPr>
              <w:t>17</w:t>
            </w:r>
          </w:hyperlink>
        </w:p>
        <w:p>
          <w:pPr>
            <w:pStyle w:val="Contents4"/>
            <w:tabs>
              <w:tab w:val="clear" w:pos="9639"/>
              <w:tab w:val="right" w:pos="9640" w:leader="dot"/>
            </w:tabs>
            <w:bidi w:val="0"/>
            <w:jc w:val="start"/>
            <w:rPr/>
          </w:pPr>
          <w:r>
            <w:rPr/>
            <w:t>7.1.7.2 Roaming in a VPLMN not supporting CS fallback</w:t>
            <w:tab/>
          </w:r>
          <w:hyperlink w:anchor="__RefHeading___Toc273724008">
            <w:r>
              <w:rPr>
                <w:rStyle w:val="IndexLink"/>
              </w:rPr>
              <w:t>17</w:t>
            </w:r>
          </w:hyperlink>
        </w:p>
        <w:p>
          <w:pPr>
            <w:pStyle w:val="Contents1"/>
            <w:tabs>
              <w:tab w:val="clear" w:pos="9639"/>
              <w:tab w:val="right" w:pos="9640" w:leader="dot"/>
            </w:tabs>
            <w:bidi w:val="0"/>
            <w:jc w:val="start"/>
            <w:rPr/>
          </w:pPr>
          <w:r>
            <w:rPr/>
            <w:t>7.2 IFOM Service requirements</w:t>
            <w:tab/>
          </w:r>
          <w:hyperlink w:anchor="__RefHeading___Toc273724009">
            <w:r>
              <w:rPr>
                <w:rStyle w:val="IndexLink"/>
              </w:rPr>
              <w:t>18</w:t>
            </w:r>
          </w:hyperlink>
        </w:p>
        <w:p>
          <w:pPr>
            <w:pStyle w:val="Contents1"/>
            <w:tabs>
              <w:tab w:val="clear" w:pos="9639"/>
              <w:tab w:val="right" w:pos="9640" w:leader="dot"/>
            </w:tabs>
            <w:bidi w:val="0"/>
            <w:jc w:val="start"/>
            <w:rPr/>
          </w:pPr>
          <w:r>
            <w:rPr/>
            <w:t>8 Performance requirements for the Evolved Packet System</w:t>
            <w:tab/>
          </w:r>
          <w:hyperlink w:anchor="__RefHeading___Toc273724010">
            <w:r>
              <w:rPr>
                <w:rStyle w:val="IndexLink"/>
              </w:rPr>
              <w:t>18</w:t>
            </w:r>
          </w:hyperlink>
        </w:p>
        <w:p>
          <w:pPr>
            <w:pStyle w:val="Contents1"/>
            <w:tabs>
              <w:tab w:val="clear" w:pos="9639"/>
              <w:tab w:val="right" w:pos="9640" w:leader="dot"/>
            </w:tabs>
            <w:bidi w:val="0"/>
            <w:jc w:val="start"/>
            <w:rPr/>
          </w:pPr>
          <w:r>
            <w:rPr/>
            <w:t>9 Security and privacy</w:t>
            <w:tab/>
          </w:r>
          <w:hyperlink w:anchor="__RefHeading___Toc273724011">
            <w:r>
              <w:rPr>
                <w:rStyle w:val="IndexLink"/>
              </w:rPr>
              <w:t>20</w:t>
            </w:r>
          </w:hyperlink>
        </w:p>
        <w:p>
          <w:pPr>
            <w:pStyle w:val="Contents2"/>
            <w:tabs>
              <w:tab w:val="clear" w:pos="9639"/>
              <w:tab w:val="right" w:pos="9640" w:leader="dot"/>
            </w:tabs>
            <w:bidi w:val="0"/>
            <w:jc w:val="start"/>
            <w:rPr/>
          </w:pPr>
          <w:r>
            <w:rPr/>
            <w:t>9.1 General</w:t>
            <w:tab/>
          </w:r>
          <w:hyperlink w:anchor="__RefHeading___Toc273724012">
            <w:r>
              <w:rPr>
                <w:rStyle w:val="IndexLink"/>
              </w:rPr>
              <w:t>20</w:t>
            </w:r>
          </w:hyperlink>
        </w:p>
        <w:p>
          <w:pPr>
            <w:pStyle w:val="Contents2"/>
            <w:tabs>
              <w:tab w:val="clear" w:pos="9639"/>
              <w:tab w:val="right" w:pos="9640" w:leader="dot"/>
            </w:tabs>
            <w:bidi w:val="0"/>
            <w:jc w:val="start"/>
            <w:rPr/>
          </w:pPr>
          <w:r>
            <w:rPr/>
            <w:t>9.2 Security requirements</w:t>
            <w:tab/>
          </w:r>
          <w:hyperlink w:anchor="__RefHeading___Toc273724013">
            <w:r>
              <w:rPr>
                <w:rStyle w:val="IndexLink"/>
              </w:rPr>
              <w:t>20</w:t>
            </w:r>
          </w:hyperlink>
        </w:p>
        <w:p>
          <w:pPr>
            <w:pStyle w:val="Contents2"/>
            <w:tabs>
              <w:tab w:val="clear" w:pos="9639"/>
              <w:tab w:val="right" w:pos="9640" w:leader="dot"/>
            </w:tabs>
            <w:bidi w:val="0"/>
            <w:jc w:val="start"/>
            <w:rPr/>
          </w:pPr>
          <w:r>
            <w:rPr/>
            <w:t>9.3 Privacy requirements</w:t>
            <w:tab/>
          </w:r>
          <w:hyperlink w:anchor="__RefHeading___Toc273724014">
            <w:r>
              <w:rPr>
                <w:rStyle w:val="IndexLink"/>
              </w:rPr>
              <w:t>20</w:t>
            </w:r>
          </w:hyperlink>
        </w:p>
        <w:p>
          <w:pPr>
            <w:pStyle w:val="Contents1"/>
            <w:tabs>
              <w:tab w:val="clear" w:pos="9639"/>
              <w:tab w:val="right" w:pos="9640" w:leader="dot"/>
            </w:tabs>
            <w:bidi w:val="0"/>
            <w:jc w:val="start"/>
            <w:rPr/>
          </w:pPr>
          <w:r>
            <w:rPr/>
            <w:t>10 Charging Aspects</w:t>
            <w:tab/>
          </w:r>
          <w:hyperlink w:anchor="__RefHeading___Toc273724015">
            <w:r>
              <w:rPr>
                <w:rStyle w:val="IndexLink"/>
              </w:rPr>
              <w:t>21</w:t>
            </w:r>
          </w:hyperlink>
        </w:p>
        <w:p>
          <w:pPr>
            <w:pStyle w:val="Contents8"/>
            <w:tabs>
              <w:tab w:val="clear" w:pos="9639"/>
              <w:tab w:val="right" w:pos="9640" w:leader="dot"/>
            </w:tabs>
            <w:bidi w:val="0"/>
            <w:jc w:val="start"/>
            <w:rPr/>
          </w:pPr>
          <w:r>
            <w:rPr/>
            <w:t>Annex A (informative): Requirements for further study</w:t>
            <w:tab/>
          </w:r>
          <w:hyperlink w:anchor="__RefHeading___Toc273724016">
            <w:r>
              <w:rPr>
                <w:rStyle w:val="IndexLink"/>
              </w:rPr>
              <w:t>22</w:t>
            </w:r>
          </w:hyperlink>
        </w:p>
        <w:p>
          <w:pPr>
            <w:pStyle w:val="Contents1"/>
            <w:tabs>
              <w:tab w:val="clear" w:pos="9639"/>
              <w:tab w:val="right" w:pos="9640" w:leader="dot"/>
            </w:tabs>
            <w:bidi w:val="0"/>
            <w:jc w:val="start"/>
            <w:rPr/>
          </w:pPr>
          <w:r>
            <w:rPr/>
            <w:t>A.1 Management of access networks</w:t>
            <w:tab/>
          </w:r>
          <w:hyperlink w:anchor="__RefHeading___Toc273724017">
            <w:r>
              <w:rPr>
                <w:rStyle w:val="IndexLink"/>
              </w:rPr>
              <w:t>22</w:t>
            </w:r>
          </w:hyperlink>
        </w:p>
        <w:p>
          <w:pPr>
            <w:pStyle w:val="Contents1"/>
            <w:tabs>
              <w:tab w:val="clear" w:pos="9639"/>
              <w:tab w:val="right" w:pos="9640" w:leader="dot"/>
            </w:tabs>
            <w:bidi w:val="0"/>
            <w:jc w:val="start"/>
            <w:rPr/>
          </w:pPr>
          <w:r>
            <w:rPr/>
            <w:t>A.2 Use cases for Fixed Mobile Convergence</w:t>
            <w:tab/>
          </w:r>
          <w:hyperlink w:anchor="__RefHeading___Toc273724018">
            <w:r>
              <w:rPr>
                <w:rStyle w:val="IndexLink"/>
              </w:rPr>
              <w:t>22</w:t>
            </w:r>
          </w:hyperlink>
        </w:p>
        <w:p>
          <w:pPr>
            <w:pStyle w:val="Contents8"/>
            <w:tabs>
              <w:tab w:val="clear" w:pos="9639"/>
              <w:tab w:val="right" w:pos="9640" w:leader="dot"/>
            </w:tabs>
            <w:bidi w:val="0"/>
            <w:jc w:val="start"/>
            <w:rPr/>
          </w:pPr>
          <w:r>
            <w:rPr/>
            <w:t>Annex B (Normative): Evolved Packet System (EPS) applicable specifications</w:t>
            <w:tab/>
          </w:r>
          <w:hyperlink w:anchor="__RefHeading___Toc273724019">
            <w:r>
              <w:rPr>
                <w:rStyle w:val="IndexLink"/>
              </w:rPr>
              <w:t>24</w:t>
            </w:r>
          </w:hyperlink>
        </w:p>
        <w:p>
          <w:pPr>
            <w:pStyle w:val="Contents1"/>
            <w:tabs>
              <w:tab w:val="clear" w:pos="9639"/>
              <w:tab w:val="right" w:pos="9640" w:leader="dot"/>
            </w:tabs>
            <w:bidi w:val="0"/>
            <w:jc w:val="start"/>
            <w:rPr/>
          </w:pPr>
          <w:r>
            <w:rPr/>
            <w:t>B.1 EPS Applicable Specifications</w:t>
            <w:tab/>
          </w:r>
          <w:hyperlink w:anchor="__RefHeading___Toc2153_3320553937">
            <w:r>
              <w:rPr>
                <w:rStyle w:val="IndexLink"/>
              </w:rPr>
              <w:t>24</w:t>
            </w:r>
          </w:hyperlink>
        </w:p>
        <w:p>
          <w:pPr>
            <w:pStyle w:val="Contents8"/>
            <w:tabs>
              <w:tab w:val="clear" w:pos="9639"/>
              <w:tab w:val="right" w:pos="9640" w:leader="dot"/>
            </w:tabs>
            <w:bidi w:val="0"/>
            <w:jc w:val="start"/>
            <w:rPr/>
          </w:pPr>
          <w:r>
            <w:rPr/>
            <w:t>Annex C (informative): Change history</w:t>
            <w:tab/>
          </w:r>
          <w:hyperlink w:anchor="__RefHeading___Toc273724021">
            <w:r>
              <w:rPr>
                <w:rStyle w:val="IndexLink"/>
              </w:rPr>
              <w:t>25</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7372397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73723972"/>
      <w:bookmarkEnd w:id="8"/>
      <w:r>
        <w:rPr/>
        <w:t>Introduction</w:t>
      </w:r>
    </w:p>
    <w:p>
      <w:pPr>
        <w:pStyle w:val="Normal"/>
        <w:rPr/>
      </w:pPr>
      <w:r>
        <w:rPr/>
        <w:t>To ensure competitiveness in a longer time frame an evolution of the overall 3GPP system needs to be considered.</w:t>
      </w:r>
    </w:p>
    <w:p>
      <w:pPr>
        <w:pStyle w:val="Normal"/>
        <w:rPr/>
      </w:pPr>
      <w:r>
        <w:rPr/>
        <w:t xml:space="preserve">This document compiles requirements to ensure that an Evolved Packet System can cope with the rapid growth in IP data traffic and demanding requirements for new multimedia type of applications in terms of performance and quality, delivered to the user, whilst at the same time enabling cost effective deployment and operation. </w:t>
      </w:r>
    </w:p>
    <w:p>
      <w:pPr>
        <w:pStyle w:val="Normal"/>
        <w:rPr/>
      </w:pPr>
      <w:r>
        <w:rPr/>
        <w:t xml:space="preserve">The Evolved Packet System is characterised by: </w:t>
      </w:r>
    </w:p>
    <w:p>
      <w:pPr>
        <w:pStyle w:val="B1"/>
        <w:rPr/>
      </w:pPr>
      <w:r>
        <w:rPr>
          <w:lang w:eastAsia="ar-SA"/>
        </w:rPr>
        <w:t xml:space="preserve">- </w:t>
        <w:tab/>
        <w:t xml:space="preserve">Reduced latency </w:t>
      </w:r>
    </w:p>
    <w:p>
      <w:pPr>
        <w:pStyle w:val="B1"/>
        <w:rPr>
          <w:lang w:eastAsia="ar-SA"/>
        </w:rPr>
      </w:pPr>
      <w:r>
        <w:rPr>
          <w:lang w:eastAsia="ar-SA"/>
        </w:rPr>
        <w:t xml:space="preserve">- </w:t>
        <w:tab/>
        <w:t>Higher user data rates equating to broadband performance</w:t>
      </w:r>
    </w:p>
    <w:p>
      <w:pPr>
        <w:pStyle w:val="B1"/>
        <w:rPr>
          <w:lang w:eastAsia="ar-SA"/>
        </w:rPr>
      </w:pPr>
      <w:r>
        <w:rPr>
          <w:lang w:eastAsia="ar-SA"/>
        </w:rPr>
        <w:t xml:space="preserve">- </w:t>
        <w:tab/>
        <w:t xml:space="preserve">Improved system capacity and coverage </w:t>
      </w:r>
    </w:p>
    <w:p>
      <w:pPr>
        <w:pStyle w:val="B1"/>
        <w:rPr/>
      </w:pPr>
      <w:r>
        <w:rPr>
          <w:lang w:eastAsia="ar-SA"/>
        </w:rPr>
        <w:t xml:space="preserve">- </w:t>
        <w:tab/>
        <w:t xml:space="preserve">Lower operational costs </w:t>
      </w:r>
      <w:r>
        <w:br w:type="page"/>
      </w:r>
    </w:p>
    <w:p>
      <w:pPr>
        <w:pStyle w:val="Heading1"/>
        <w:bidi w:val="0"/>
        <w:ind w:start="1134" w:hanging="1134"/>
        <w:jc w:val="start"/>
        <w:rPr/>
      </w:pPr>
      <w:bookmarkStart w:id="9" w:name="__RefHeading___Toc273723973"/>
      <w:bookmarkEnd w:id="9"/>
      <w:r>
        <w:rPr/>
        <w:t>1</w:t>
        <w:tab/>
        <w:t>Scope</w:t>
      </w:r>
    </w:p>
    <w:p>
      <w:pPr>
        <w:pStyle w:val="Normal"/>
        <w:rPr/>
      </w:pPr>
      <w:r>
        <w:rPr/>
        <w:t>The present document describes the service requirements for the Evolved Packet System. Additional requirements for E-UTRAN are contained in the specifications identified in annex B.</w:t>
      </w:r>
    </w:p>
    <w:p>
      <w:pPr>
        <w:pStyle w:val="Heading1"/>
        <w:bidi w:val="0"/>
        <w:ind w:start="1134" w:hanging="1134"/>
        <w:jc w:val="start"/>
        <w:rPr/>
      </w:pPr>
      <w:bookmarkStart w:id="10" w:name="__RefHeading___Toc273723974"/>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r>
        <w:rPr/>
        <w:t>1</w:t>
      </w:r>
      <w:r>
        <w:rPr/>
        <w:t>]</w:t>
      </w:r>
      <w:r>
        <w:rPr>
          <w:rFonts w:cs="Arial" w:ascii="Arial" w:hAnsi="Arial"/>
        </w:rPr>
        <w:tab/>
      </w:r>
      <w:r>
        <w:rPr/>
        <w:t>3GPP TS 22.003: "Circuit Teleservices supported by a Public Land Mobile Network (PLMN)".</w:t>
      </w:r>
    </w:p>
    <w:p>
      <w:pPr>
        <w:pStyle w:val="EX"/>
        <w:rPr/>
      </w:pPr>
      <w:r>
        <w:rPr/>
        <w:t>[</w:t>
      </w:r>
      <w:r>
        <w:rPr/>
        <w:t>2</w:t>
      </w:r>
      <w:r>
        <w:rPr/>
        <w:t xml:space="preserve">] </w:t>
      </w:r>
      <w:r>
        <w:rPr/>
        <w:tab/>
      </w:r>
      <w:r>
        <w:rPr/>
        <w:t>3GPP T</w:t>
      </w:r>
      <w:r>
        <w:rPr/>
        <w:t>S</w:t>
      </w:r>
      <w:r>
        <w:rPr/>
        <w:t xml:space="preserve"> 21.905: </w:t>
      </w:r>
      <w:r>
        <w:rPr/>
        <w:t>"</w:t>
      </w:r>
      <w:r>
        <w:rPr/>
        <w:t>Vocabulary for 3GPP specifications</w:t>
      </w:r>
      <w:r>
        <w:rPr/>
        <w:t>".</w:t>
      </w:r>
    </w:p>
    <w:p>
      <w:pPr>
        <w:pStyle w:val="EX"/>
        <w:rPr/>
      </w:pPr>
      <w:r>
        <w:rPr/>
        <w:t>[</w:t>
      </w:r>
      <w:r>
        <w:rPr/>
        <w:t>3</w:t>
      </w:r>
      <w:r>
        <w:rPr/>
        <w:t xml:space="preserve">] </w:t>
      </w:r>
      <w:r>
        <w:rPr/>
        <w:tab/>
      </w:r>
      <w:r>
        <w:rPr/>
        <w:t>3GPP T</w:t>
      </w:r>
      <w:r>
        <w:rPr/>
        <w:t>S</w:t>
      </w:r>
      <w:r>
        <w:rPr/>
        <w:t xml:space="preserve"> 22.258: </w:t>
      </w:r>
      <w:r>
        <w:rPr/>
        <w:t>"</w:t>
      </w:r>
      <w:r>
        <w:rPr/>
        <w:t>Service Requirements for the All-IP Network (AIPN); Stage1</w:t>
      </w:r>
      <w:r>
        <w:rPr/>
        <w:t>".</w:t>
      </w:r>
    </w:p>
    <w:p>
      <w:pPr>
        <w:pStyle w:val="EX"/>
        <w:rPr/>
      </w:pPr>
      <w:r>
        <w:rPr/>
        <w:t>[4]</w:t>
        <w:tab/>
        <w:t>3GPP TR 25.913: "Requirements for Evolved UTRA (E-UTRA) and Evolved UTRAN (E-UTRAN)".</w:t>
      </w:r>
    </w:p>
    <w:p>
      <w:pPr>
        <w:pStyle w:val="EX"/>
        <w:rPr/>
      </w:pPr>
      <w:r>
        <w:rPr/>
        <w:t>[5]</w:t>
        <w:tab/>
        <w:t>3GPP TS 22.115: "Service aspects; Charging and billing".</w:t>
      </w:r>
    </w:p>
    <w:p>
      <w:pPr>
        <w:pStyle w:val="EX"/>
        <w:rPr/>
      </w:pPr>
      <w:r>
        <w:rPr/>
        <w:t>[6]</w:t>
        <w:tab/>
        <w:t xml:space="preserve">ETSI </w:t>
      </w:r>
      <w:r>
        <w:rPr>
          <w:rFonts w:eastAsia="MS Mincho;ＭＳ 明朝"/>
        </w:rPr>
        <w:t xml:space="preserve">TS 102 250-1: </w:t>
      </w:r>
      <w:r>
        <w:rPr/>
        <w:t>"Speech Processing, Transmission and Quality Aspects (STQ); QoS aspects for popular services in GSM and 3G networks: Part 1: Identification of Quality of Service aspects".</w:t>
      </w:r>
    </w:p>
    <w:p>
      <w:pPr>
        <w:pStyle w:val="EX"/>
        <w:rPr/>
      </w:pPr>
      <w:r>
        <w:rPr/>
        <w:t>[7]</w:t>
        <w:tab/>
        <w:t>3GPP TR 23.882: "3GPP system architecture evolution (SAE): Report on technical options and conclusions".</w:t>
      </w:r>
    </w:p>
    <w:p>
      <w:pPr>
        <w:pStyle w:val="EX"/>
        <w:rPr/>
      </w:pPr>
      <w:r>
        <w:rPr/>
        <w:t>[8]</w:t>
        <w:tab/>
        <w:t>C.S0001-A</w:t>
        <w:tab/>
        <w:t>Introduction to cdma2000 Standards for Spread Spectrum Systems - Release A.</w:t>
      </w:r>
    </w:p>
    <w:p>
      <w:pPr>
        <w:pStyle w:val="EX"/>
        <w:rPr/>
      </w:pPr>
      <w:r>
        <w:rPr/>
        <w:t>[9]</w:t>
        <w:tab/>
        <w:t>C.S0002-A</w:t>
        <w:tab/>
        <w:t>Physical Layer Standard for cdma2000 Spread Spectrum Systems - Release A.</w:t>
      </w:r>
    </w:p>
    <w:p>
      <w:pPr>
        <w:pStyle w:val="EX"/>
        <w:rPr/>
      </w:pPr>
      <w:r>
        <w:rPr/>
        <w:t>[10]</w:t>
        <w:tab/>
        <w:t xml:space="preserve">C.S0003-A </w:t>
        <w:tab/>
        <w:t>Medium Access Control (MAC) Standard for cdma2000 Spread Spectrum Systems - Release A addendum 2.</w:t>
      </w:r>
    </w:p>
    <w:p>
      <w:pPr>
        <w:pStyle w:val="EX"/>
        <w:rPr/>
      </w:pPr>
      <w:r>
        <w:rPr/>
        <w:t>[11]</w:t>
        <w:tab/>
        <w:t>C.S0004-A</w:t>
        <w:tab/>
        <w:t>Signaling Link Access Control (LAC) Specification for cdma2000 Spread Spectrum Systems -Addendum 2.</w:t>
      </w:r>
    </w:p>
    <w:p>
      <w:pPr>
        <w:pStyle w:val="EX"/>
        <w:rPr/>
      </w:pPr>
      <w:r>
        <w:rPr/>
        <w:t>[12]</w:t>
        <w:tab/>
        <w:t>C.S0005-A</w:t>
        <w:tab/>
        <w:t>Upper Layer (Layer 3) Signaling Standard for cdma2000 Spread Spectrum Systems - Release A addendum 2.</w:t>
      </w:r>
    </w:p>
    <w:p>
      <w:pPr>
        <w:pStyle w:val="EX"/>
        <w:rPr/>
      </w:pPr>
      <w:r>
        <w:rPr/>
        <w:t>[13]</w:t>
        <w:tab/>
        <w:t xml:space="preserve">C.S0006-A </w:t>
        <w:tab/>
        <w:t>Analog Signaling Standard for cdma2000 Spread Spectrum Systems - Addendum 2.</w:t>
      </w:r>
    </w:p>
    <w:p>
      <w:pPr>
        <w:pStyle w:val="EX"/>
        <w:rPr/>
      </w:pPr>
      <w:r>
        <w:rPr/>
        <w:t>[14]</w:t>
        <w:tab/>
        <w:t>A.S0007 – A.S0009</w:t>
        <w:tab/>
        <w:t>Interoperability Specification (IOS) for High Rate Packet Data (HRPD).</w:t>
      </w:r>
    </w:p>
    <w:p>
      <w:pPr>
        <w:pStyle w:val="EX"/>
        <w:rPr/>
      </w:pPr>
      <w:r>
        <w:rPr/>
        <w:t>[15]</w:t>
        <w:tab/>
        <w:t>A.S0011 – A.S0017</w:t>
        <w:tab/>
        <w:t>Interoperability Specification (IOS) for cdma2000 Access Network Interfaces.</w:t>
      </w:r>
    </w:p>
    <w:p>
      <w:pPr>
        <w:pStyle w:val="EX"/>
        <w:rPr/>
      </w:pPr>
      <w:r>
        <w:rPr/>
        <w:t>[16]</w:t>
        <w:tab/>
        <w:t>X.S0011</w:t>
        <w:tab/>
        <w:t>cdma2000 Wireless IP Network.</w:t>
      </w:r>
    </w:p>
    <w:p>
      <w:pPr>
        <w:pStyle w:val="EX"/>
        <w:rPr/>
      </w:pPr>
      <w:r>
        <w:rPr/>
        <w:t>[17]</w:t>
        <w:tab/>
        <w:t>C.S0024-A   cdma2000 High Rate Packet Data Air Interface Specification.</w:t>
      </w:r>
    </w:p>
    <w:p>
      <w:pPr>
        <w:pStyle w:val="EX"/>
        <w:rPr/>
      </w:pPr>
      <w:r>
        <w:rPr/>
        <w:t>[18]</w:t>
        <w:tab/>
        <w:tab/>
        <w:t>C.S0024-0   cdma2000 High Rate Packet Data Air Interface Specification.</w:t>
      </w:r>
    </w:p>
    <w:p>
      <w:pPr>
        <w:pStyle w:val="EX"/>
        <w:rPr/>
      </w:pPr>
      <w:r>
        <w:rPr/>
        <w:t>[19]</w:t>
        <w:tab/>
        <w:tab/>
      </w:r>
      <w:r>
        <w:rPr>
          <w:bCs/>
        </w:rPr>
        <w:t>Void</w:t>
      </w:r>
      <w:r>
        <w:rPr/>
        <w:t>.</w:t>
      </w:r>
    </w:p>
    <w:p>
      <w:pPr>
        <w:pStyle w:val="EX"/>
        <w:rPr/>
      </w:pPr>
      <w:r>
        <w:rPr/>
        <w:t>[20]</w:t>
        <w:tab/>
      </w:r>
      <w:hyperlink r:id="rId6">
        <w:r>
          <w:rPr>
            <w:rStyle w:val="InternetLink"/>
            <w:iCs/>
          </w:rPr>
          <w:t xml:space="preserve">WiMAX Forum Mobile System Profile, Release 1.0 </w:t>
        </w:r>
      </w:hyperlink>
      <w:r>
        <w:rPr/>
        <w:t>.</w:t>
      </w:r>
    </w:p>
    <w:p>
      <w:pPr>
        <w:pStyle w:val="NO"/>
        <w:rPr>
          <w:rFonts w:eastAsia="MS Mincho;ＭＳ 明朝"/>
        </w:rPr>
      </w:pPr>
      <w:r>
        <w:rPr/>
        <w:t>[21]</w:t>
        <w:tab/>
        <w:tab/>
        <w:tab/>
        <w:tab/>
        <w:t>3GPP TS 22.101: "Service Aspects; Service Principles".</w:t>
      </w:r>
      <w:r>
        <w:rPr>
          <w:rFonts w:eastAsia="MS Mincho;ＭＳ 明朝"/>
        </w:rPr>
        <w:t xml:space="preserve"> </w:t>
      </w:r>
    </w:p>
    <w:p>
      <w:pPr>
        <w:pStyle w:val="EX"/>
        <w:rPr/>
      </w:pPr>
      <w:r>
        <w:rPr/>
        <w:t>[22]</w:t>
        <w:tab/>
        <w:t>"Recommendations and Requirements for Networks based on WiMAX Forum CertifiedTM Products" (WiMAX stage 1)</w:t>
      </w:r>
    </w:p>
    <w:p>
      <w:pPr>
        <w:pStyle w:val="EX"/>
        <w:rPr/>
      </w:pPr>
      <w:r>
        <w:rPr/>
        <w:t>[23]</w:t>
        <w:tab/>
        <w:t>"WiMAX Forum Network Architecture  (Stage 2:  Architecture Tenets, Reference Model and Reference Points)"</w:t>
      </w:r>
    </w:p>
    <w:p>
      <w:pPr>
        <w:pStyle w:val="EX"/>
        <w:rPr/>
      </w:pPr>
      <w:r>
        <w:rPr>
          <w:lang w:eastAsia="en-US"/>
        </w:rPr>
        <w:t xml:space="preserve">[24] </w:t>
      </w:r>
      <w:r>
        <w:rPr/>
        <w:tab/>
        <w:t>"</w:t>
      </w:r>
      <w:r>
        <w:rPr>
          <w:lang w:eastAsia="en-US"/>
        </w:rPr>
        <w:t>WiMAX Forum Network Architecture (Stage 3: Detailed Protocols and Procedures)</w:t>
      </w:r>
      <w:r>
        <w:rPr/>
        <w:t>"</w:t>
      </w:r>
    </w:p>
    <w:p>
      <w:pPr>
        <w:pStyle w:val="EX"/>
        <w:rPr/>
      </w:pPr>
      <w:r>
        <w:rPr/>
        <w:t>[25]</w:t>
        <w:tab/>
        <w:t>Void.</w:t>
      </w:r>
    </w:p>
    <w:p>
      <w:pPr>
        <w:pStyle w:val="EX"/>
        <w:rPr/>
      </w:pPr>
      <w:r>
        <w:rPr/>
        <w:t>[26]</w:t>
        <w:tab/>
        <w:t>S.R0048-A 3G Mobile Equipment Identifier (MEID)</w:t>
      </w:r>
    </w:p>
    <w:p>
      <w:pPr>
        <w:pStyle w:val="Heading1"/>
        <w:bidi w:val="0"/>
        <w:ind w:start="1134" w:hanging="1134"/>
        <w:jc w:val="start"/>
        <w:rPr/>
      </w:pPr>
      <w:bookmarkStart w:id="11" w:name="__RefHeading___Toc273723975"/>
      <w:bookmarkEnd w:id="11"/>
      <w:r>
        <w:rPr/>
        <w:t>3</w:t>
        <w:tab/>
        <w:t>Definitions and abbreviations</w:t>
      </w:r>
    </w:p>
    <w:p>
      <w:pPr>
        <w:pStyle w:val="Heading2"/>
        <w:bidi w:val="0"/>
        <w:jc w:val="start"/>
        <w:rPr/>
      </w:pPr>
      <w:bookmarkStart w:id="12" w:name="__RefHeading___Toc273723976"/>
      <w:bookmarkEnd w:id="12"/>
      <w:r>
        <w:rPr/>
        <w:t>3.1</w:t>
        <w:tab/>
        <w:t>Definitions</w:t>
      </w:r>
    </w:p>
    <w:p>
      <w:pPr>
        <w:pStyle w:val="Normal"/>
        <w:rPr/>
      </w:pPr>
      <w:r>
        <w:rPr/>
        <w:t>For the purposes of the present document, the terms and definitions given in TR 21.905 [</w:t>
      </w:r>
      <w:r>
        <w:rPr/>
        <w:t>2</w:t>
      </w:r>
      <w:r>
        <w:rPr/>
        <w:t xml:space="preserve">] and the following apply. </w:t>
      </w:r>
    </w:p>
    <w:p>
      <w:pPr>
        <w:pStyle w:val="Normal"/>
        <w:rPr/>
      </w:pPr>
      <w:r>
        <w:rPr>
          <w:b/>
        </w:rPr>
        <w:t>Evolved Packet System</w:t>
      </w:r>
      <w:r>
        <w:rPr>
          <w:b/>
        </w:rPr>
        <w:t>:</w:t>
      </w:r>
      <w:r>
        <w:rPr/>
        <w:t xml:space="preserve"> </w:t>
      </w:r>
      <w:r>
        <w:rPr/>
        <w:t>is</w:t>
      </w:r>
      <w:r>
        <w:rPr/>
        <w:t xml:space="preserve"> an evolution of the 3G UMTS</w:t>
      </w:r>
      <w:r>
        <w:rPr/>
        <w:t xml:space="preserve"> </w:t>
      </w:r>
      <w:r>
        <w:rPr/>
        <w:t xml:space="preserve">characterized by </w:t>
      </w:r>
      <w:r>
        <w:rPr/>
        <w:t xml:space="preserve"> higher-data-rate, lower-latency, packet-optimized system that supports multiple RATs.</w:t>
      </w:r>
      <w:r>
        <w:rPr/>
        <w:t xml:space="preserve">  The Evolved Packet System comprises the Evolved Packet Core together with the evolved radio access network (E-UTRA and E-UTRAN).  </w:t>
      </w:r>
    </w:p>
    <w:p>
      <w:pPr>
        <w:pStyle w:val="Normal"/>
        <w:rPr/>
      </w:pPr>
      <w:r>
        <w:rPr>
          <w:b/>
          <w:lang w:val="en-US"/>
        </w:rPr>
        <w:t>Service Continuity:</w:t>
      </w:r>
      <w:r>
        <w:rPr>
          <w:lang w:val="en-US"/>
        </w:rPr>
        <w:t xml:space="preserve"> The uninterrupted user experience of a service that is using an active communication (e.g. an ongoing voice call) when a UE undergoes a radio access technology change  or a CS/PS domain change without, as far as possible, the user noticing the change. </w:t>
      </w:r>
    </w:p>
    <w:p>
      <w:pPr>
        <w:pStyle w:val="Normal"/>
        <w:rPr/>
      </w:pPr>
      <w:r>
        <w:rPr>
          <w:lang w:val="en-US"/>
        </w:rPr>
        <w:t xml:space="preserve">Note: </w:t>
        <w:tab/>
        <w:t>In particular Service Continuity encompasses the possibility that after a RAT / domain change the user experience is maintained by a different telecommunication service (e.g. tele- or bearer service) than before the RAT / domain change.</w:t>
      </w:r>
    </w:p>
    <w:p>
      <w:pPr>
        <w:pStyle w:val="Heading2"/>
        <w:bidi w:val="0"/>
        <w:jc w:val="start"/>
        <w:rPr/>
      </w:pPr>
      <w:bookmarkStart w:id="13" w:name="__RefHeading___Toc273723977"/>
      <w:bookmarkEnd w:id="13"/>
      <w:r>
        <w:rPr/>
        <w:t>3.2</w:t>
        <w:tab/>
        <w:t>Abbreviations</w:t>
      </w:r>
    </w:p>
    <w:p>
      <w:pPr>
        <w:pStyle w:val="Normal"/>
        <w:keepNext w:val="true"/>
        <w:rPr/>
      </w:pPr>
      <w:r>
        <w:rPr/>
        <w:t>For the purposes of the present document, the abbreviations given in TR 21.905 [</w:t>
      </w:r>
      <w:r>
        <w:rPr/>
        <w:t>2</w:t>
      </w:r>
      <w:r>
        <w:rPr/>
        <w:t xml:space="preserve">] and the following apply. </w:t>
      </w:r>
    </w:p>
    <w:p>
      <w:pPr>
        <w:pStyle w:val="EW"/>
        <w:rPr/>
      </w:pPr>
      <w:r>
        <w:rPr/>
        <w:t>NRT</w:t>
        <w:tab/>
        <w:tab/>
        <w:t>Non Real Time</w:t>
      </w:r>
    </w:p>
    <w:p>
      <w:pPr>
        <w:pStyle w:val="EW"/>
        <w:rPr/>
      </w:pPr>
      <w:r>
        <w:rPr/>
        <w:t>RT</w:t>
        <w:tab/>
        <w:tab/>
        <w:t>Real Time</w:t>
      </w:r>
      <w:r>
        <w:br w:type="page"/>
      </w:r>
    </w:p>
    <w:p>
      <w:pPr>
        <w:pStyle w:val="Heading1"/>
        <w:bidi w:val="0"/>
        <w:ind w:start="1134" w:hanging="1134"/>
        <w:jc w:val="start"/>
        <w:rPr/>
      </w:pPr>
      <w:bookmarkStart w:id="14" w:name="__RefHeading___Toc2145_3320553937"/>
      <w:bookmarkStart w:id="15" w:name="__RefHeading___Toc273723978"/>
      <w:bookmarkEnd w:id="14"/>
      <w:r>
        <w:rPr/>
        <w:t>4</w:t>
        <w:tab/>
        <w:t>General description</w:t>
      </w:r>
      <w:bookmarkEnd w:id="15"/>
      <w:r>
        <w:rPr/>
        <w:t xml:space="preserve"> </w:t>
      </w:r>
    </w:p>
    <w:p>
      <w:pPr>
        <w:pStyle w:val="Heading2"/>
        <w:bidi w:val="0"/>
        <w:jc w:val="start"/>
        <w:rPr/>
      </w:pPr>
      <w:bookmarkStart w:id="16" w:name="__RefHeading___Toc2147_3320553937"/>
      <w:bookmarkStart w:id="17" w:name="__RefHeading___Toc273723979"/>
      <w:bookmarkEnd w:id="16"/>
      <w:r>
        <w:rPr/>
        <w:t>4.1</w:t>
        <w:tab/>
        <w:t>Objectives</w:t>
      </w:r>
      <w:bookmarkEnd w:id="17"/>
      <w:r>
        <w:rPr/>
        <w:t xml:space="preserve"> </w:t>
      </w:r>
    </w:p>
    <w:p>
      <w:pPr>
        <w:pStyle w:val="Normal"/>
        <w:rPr>
          <w:lang w:val="en-US"/>
        </w:rPr>
      </w:pPr>
      <w:r>
        <w:rPr/>
        <w:t>The Evolved Packet System</w:t>
      </w:r>
      <w:r>
        <w:rPr/>
        <w:t xml:space="preserve"> is a higher-data-rate, lower-latency, packet-optimized system that supports multiple RATs. The focus of the </w:t>
      </w:r>
      <w:r>
        <w:rPr/>
        <w:t xml:space="preserve">Evolved Packet System </w:t>
      </w:r>
      <w:r>
        <w:rPr/>
        <w:t xml:space="preserve">work is on enhancement of Packet Switched </w:t>
      </w:r>
      <w:r>
        <w:rPr/>
        <w:t>technology</w:t>
      </w:r>
      <w:r>
        <w:rPr/>
        <w:t xml:space="preserve"> to cope with rapid growth in IP traffic. </w:t>
      </w:r>
    </w:p>
    <w:p>
      <w:pPr>
        <w:pStyle w:val="Normal"/>
        <w:rPr/>
      </w:pPr>
      <w:r>
        <w:rPr/>
        <w:t>The objectives of the Evolved Packet System are to:</w:t>
      </w:r>
    </w:p>
    <w:p>
      <w:pPr>
        <w:pStyle w:val="B1"/>
        <w:rPr/>
      </w:pPr>
      <w:r>
        <w:rPr/>
        <w:t>-</w:t>
        <w:tab/>
        <w:t>Provide higher data rates, lower latency</w:t>
      </w:r>
      <w:r>
        <w:rPr/>
        <w:t>, high level of security</w:t>
      </w:r>
      <w:r>
        <w:rPr/>
        <w:t xml:space="preserve"> and enhanced QoS;</w:t>
      </w:r>
    </w:p>
    <w:p>
      <w:pPr>
        <w:pStyle w:val="B1"/>
        <w:rPr/>
      </w:pPr>
      <w:r>
        <w:rPr/>
        <w:t>-</w:t>
        <w:tab/>
        <w:t>Support a variety of different access systems (existing and future), ensuring mobility and service continuity between these access systems;</w:t>
      </w:r>
    </w:p>
    <w:p>
      <w:pPr>
        <w:pStyle w:val="B1"/>
        <w:rPr/>
      </w:pPr>
      <w:r>
        <w:rPr/>
        <w:t>-</w:t>
        <w:tab/>
        <w:t>Support access system selection based on a combination of operator policies, user preference and access network conditions;</w:t>
      </w:r>
    </w:p>
    <w:p>
      <w:pPr>
        <w:pStyle w:val="B1"/>
        <w:rPr/>
      </w:pPr>
      <w:r>
        <w:rPr/>
        <w:t>-</w:t>
        <w:tab/>
        <w:t>Realise improvements in basic system performance whilst maintaining the negotiated QoS across the whole system;</w:t>
      </w:r>
    </w:p>
    <w:p>
      <w:pPr>
        <w:pStyle w:val="B1"/>
        <w:rPr/>
      </w:pPr>
      <w:r>
        <w:rPr/>
        <w:t>-</w:t>
        <w:tab/>
        <w:t>Provide capabilities for co-existence with legacy systems and migration to the Evolved Packet System.</w:t>
      </w:r>
      <w:r>
        <w:br w:type="page"/>
      </w:r>
    </w:p>
    <w:p>
      <w:pPr>
        <w:pStyle w:val="Heading1"/>
        <w:bidi w:val="0"/>
        <w:ind w:start="1134" w:hanging="1134"/>
        <w:jc w:val="start"/>
        <w:rPr/>
      </w:pPr>
      <w:bookmarkStart w:id="18" w:name="__RefHeading___Toc273723980"/>
      <w:bookmarkEnd w:id="18"/>
      <w:r>
        <w:rPr/>
        <w:t>5</w:t>
        <w:tab/>
        <w:t>High-level requirements – user and operational aspects</w:t>
      </w:r>
    </w:p>
    <w:p>
      <w:pPr>
        <w:pStyle w:val="Normal"/>
        <w:rPr/>
      </w:pPr>
      <w:r>
        <w:rPr/>
        <w:t xml:space="preserve">The Evolved Packet System </w:t>
      </w:r>
      <w:r>
        <w:rPr/>
        <w:t xml:space="preserve">shall be capable of </w:t>
      </w:r>
      <w:r>
        <w:rPr/>
        <w:t>accommodating</w:t>
      </w:r>
      <w:r>
        <w:rPr/>
        <w:t xml:space="preserve"> a variety of </w:t>
      </w:r>
      <w:r>
        <w:rPr/>
        <w:t>different</w:t>
      </w:r>
      <w:r>
        <w:rPr/>
        <w:t xml:space="preserve"> access systems </w:t>
      </w:r>
      <w:r>
        <w:rPr/>
        <w:t>thus</w:t>
      </w:r>
      <w:r>
        <w:rPr/>
        <w:t xml:space="preserve"> providing a multi-access system environment to the user. </w:t>
      </w:r>
    </w:p>
    <w:p>
      <w:pPr>
        <w:pStyle w:val="Normal"/>
        <w:rPr/>
      </w:pPr>
      <w:r>
        <w:rPr/>
        <w:t xml:space="preserve">The Evolved Packet System </w:t>
      </w:r>
      <w:r>
        <w:rPr/>
        <w:t>shall</w:t>
      </w:r>
      <w:r>
        <w:rPr/>
        <w:t xml:space="preserve"> </w:t>
      </w:r>
      <w:r>
        <w:rPr/>
        <w:t xml:space="preserve">provide mobility functionality within and across the different access systems. </w:t>
      </w:r>
    </w:p>
    <w:p>
      <w:pPr>
        <w:pStyle w:val="Normal"/>
        <w:rPr/>
      </w:pPr>
      <w:r>
        <w:rPr/>
        <w:t>The Evolved Packet System shall provide capabilities to support the efficient integration of E-UTRAN PS Core Network Nodes and GERAN/UTRAN PS Core Network Nodes.</w:t>
      </w:r>
    </w:p>
    <w:p>
      <w:pPr>
        <w:pStyle w:val="Normal"/>
        <w:rPr/>
      </w:pPr>
      <w:r>
        <w:rPr/>
        <w:t xml:space="preserve">The Evolved Packet System shall optimize mobility </w:t>
      </w:r>
      <w:r>
        <w:rPr/>
        <w:t xml:space="preserve">functionality meaning that it </w:t>
      </w:r>
      <w:r>
        <w:rPr/>
        <w:t xml:space="preserve">shall </w:t>
      </w:r>
      <w:r>
        <w:rPr/>
        <w:t xml:space="preserve">offer minimal </w:t>
      </w:r>
      <w:r>
        <w:rPr/>
        <w:t>signalling</w:t>
      </w:r>
      <w:r>
        <w:rPr/>
        <w:t xml:space="preserve"> overhead, minimal handover interruption time, secure handover procedure and local breakout</w:t>
      </w:r>
      <w:r>
        <w:rPr/>
        <w:t>.</w:t>
      </w:r>
      <w:r>
        <w:rPr/>
        <w:t xml:space="preserve"> </w:t>
      </w:r>
    </w:p>
    <w:p>
      <w:pPr>
        <w:pStyle w:val="Normal"/>
        <w:rPr/>
      </w:pPr>
      <w:r>
        <w:rPr/>
        <w:t>The Evolved Packet System shall provide capabilities to inter-work with a variety of</w:t>
      </w:r>
      <w:r>
        <w:rPr/>
        <w:t xml:space="preserve"> </w:t>
      </w:r>
      <w:r>
        <w:rPr/>
        <w:t>broadband</w:t>
      </w:r>
      <w:r>
        <w:rPr/>
        <w:t xml:space="preserve"> networks based on IP technologies including those </w:t>
      </w:r>
      <w:r>
        <w:rPr/>
        <w:t>no</w:t>
      </w:r>
      <w:r>
        <w:rPr/>
        <w:t xml:space="preserve">t specified by </w:t>
      </w:r>
      <w:r>
        <w:rPr/>
        <w:t>3GPP.</w:t>
      </w:r>
    </w:p>
    <w:p>
      <w:pPr>
        <w:pStyle w:val="Normal"/>
        <w:rPr/>
      </w:pPr>
      <w:r>
        <w:rPr/>
        <w:t>The Evolved Packet System</w:t>
      </w:r>
      <w:r>
        <w:rPr/>
        <w:t xml:space="preserve"> shall provide </w:t>
      </w:r>
      <w:r>
        <w:rPr/>
        <w:t xml:space="preserve">enhanced performance e.g., </w:t>
      </w:r>
      <w:r>
        <w:rPr/>
        <w:t>low communication delay, low connection set-up time and high communication quality.</w:t>
      </w:r>
    </w:p>
    <w:p>
      <w:pPr>
        <w:pStyle w:val="Normal"/>
        <w:rPr/>
      </w:pPr>
      <w:r>
        <w:rPr/>
        <w:t>The Evolved Packet System</w:t>
      </w:r>
      <w:r>
        <w:rPr/>
        <w:t xml:space="preserve"> shall be able to efficiently support a variety of traffic models e.g. user-to-user, user-to-group and traffic models </w:t>
      </w:r>
      <w:r>
        <w:rPr/>
        <w:t>generated by</w:t>
      </w:r>
      <w:r>
        <w:rPr/>
        <w:t xml:space="preserve"> ubiquitous</w:t>
      </w:r>
      <w:r>
        <w:rPr/>
        <w:t xml:space="preserve"> services.</w:t>
      </w:r>
    </w:p>
    <w:p>
      <w:pPr>
        <w:pStyle w:val="Normal"/>
        <w:rPr/>
      </w:pPr>
      <w:r>
        <w:rPr/>
        <w:t xml:space="preserve">The Evolved Packet System shall provide functionality to support outbound roaming subscribers on other Evolved Packet Systems and legacy networks. </w:t>
      </w:r>
    </w:p>
    <w:p>
      <w:pPr>
        <w:pStyle w:val="Normal"/>
        <w:rPr/>
      </w:pPr>
      <w:r>
        <w:rPr/>
        <w:t xml:space="preserve">The Evolved Packet System shall provide functionality to support inbound roaming subscribers from other Evolved Packet Systems and legacy networks.  </w:t>
      </w:r>
    </w:p>
    <w:p>
      <w:pPr>
        <w:pStyle w:val="Normal"/>
        <w:rPr/>
      </w:pPr>
      <w:r>
        <w:rPr/>
        <w:t>The Evolved Packet System shall be capable of supporting and inter-working with PS services provided on Rel-7 and earlier networks.  The Evolved Packet System shall be capable of  inter-working with CS services provided on Rel-7 and earlier networks.</w:t>
      </w:r>
    </w:p>
    <w:p>
      <w:pPr>
        <w:pStyle w:val="Normal"/>
        <w:rPr/>
      </w:pPr>
      <w:r>
        <w:rPr/>
        <w:t xml:space="preserve">The </w:t>
      </w:r>
      <w:r>
        <w:rPr/>
        <w:t>Evolved Packet System</w:t>
      </w:r>
      <w:r>
        <w:rPr/>
        <w:t xml:space="preserve"> shall support service continuity between 3GPP access systems and also between 3GPP access systems and non 3GPP access systems whether the UE supports simultaneous radio transmission or not.</w:t>
      </w:r>
    </w:p>
    <w:p>
      <w:pPr>
        <w:pStyle w:val="Normal"/>
        <w:rPr>
          <w:szCs w:val="21"/>
        </w:rPr>
      </w:pPr>
      <w:r>
        <w:rPr>
          <w:szCs w:val="21"/>
        </w:rPr>
        <w:t>The</w:t>
      </w:r>
      <w:r>
        <w:rPr>
          <w:szCs w:val="21"/>
        </w:rPr>
        <w:t xml:space="preserve"> </w:t>
      </w:r>
      <w:r>
        <w:rPr>
          <w:szCs w:val="21"/>
        </w:rPr>
        <w:t xml:space="preserve">Evolved Packet System </w:t>
      </w:r>
      <w:r>
        <w:rPr>
          <w:szCs w:val="21"/>
        </w:rPr>
        <w:t xml:space="preserve">shall </w:t>
      </w:r>
      <w:r>
        <w:rPr>
          <w:szCs w:val="21"/>
        </w:rPr>
        <w:t xml:space="preserve">be able to </w:t>
      </w:r>
      <w:r>
        <w:rPr>
          <w:szCs w:val="21"/>
        </w:rPr>
        <w:t>accommodate</w:t>
      </w:r>
      <w:r>
        <w:rPr>
          <w:szCs w:val="21"/>
        </w:rPr>
        <w:t xml:space="preserve"> fixed access systems and to inter-work with fixed networks in order to provide service </w:t>
      </w:r>
      <w:r>
        <w:rPr>
          <w:szCs w:val="21"/>
        </w:rPr>
        <w:t xml:space="preserve">continuity </w:t>
      </w:r>
      <w:r>
        <w:rPr>
          <w:szCs w:val="21"/>
        </w:rPr>
        <w:t>over fixed/mobile converged networks</w:t>
      </w:r>
      <w:r>
        <w:rPr>
          <w:szCs w:val="21"/>
        </w:rPr>
        <w:t>.</w:t>
      </w:r>
    </w:p>
    <w:p>
      <w:pPr>
        <w:pStyle w:val="Normal"/>
        <w:rPr/>
      </w:pPr>
      <w:r>
        <w:rPr/>
        <w:t>The Evolved Packet System service capability set shall include, as a minimum, support for the following categories of services that are likely to be used by the majority of operators:</w:t>
      </w:r>
    </w:p>
    <w:p>
      <w:pPr>
        <w:pStyle w:val="B1"/>
        <w:rPr/>
      </w:pPr>
      <w:r>
        <w:rPr/>
        <w:t>-</w:t>
        <w:tab/>
        <w:t>Voice</w:t>
      </w:r>
    </w:p>
    <w:p>
      <w:pPr>
        <w:pStyle w:val="B1"/>
        <w:rPr/>
      </w:pPr>
      <w:r>
        <w:rPr/>
        <w:t>-</w:t>
        <w:tab/>
        <w:t>Video</w:t>
      </w:r>
    </w:p>
    <w:p>
      <w:pPr>
        <w:pStyle w:val="B1"/>
        <w:rPr/>
      </w:pPr>
      <w:r>
        <w:rPr/>
        <w:t>-</w:t>
        <w:tab/>
        <w:t>Messaging</w:t>
      </w:r>
    </w:p>
    <w:p>
      <w:pPr>
        <w:pStyle w:val="B1"/>
        <w:rPr/>
      </w:pPr>
      <w:r>
        <w:rPr/>
        <w:t>-</w:t>
        <w:tab/>
        <w:t>Data file exchange</w:t>
      </w:r>
    </w:p>
    <w:p>
      <w:pPr>
        <w:pStyle w:val="Normal"/>
        <w:rPr>
          <w:rFonts w:eastAsia="MS Mincho;ＭＳ 明朝"/>
        </w:rPr>
      </w:pPr>
      <w:r>
        <w:rPr/>
        <w:t>The Evolved Packet System shall provide for efficient usage of system resources</w:t>
      </w:r>
      <w:r>
        <w:rPr>
          <w:rFonts w:eastAsia="MS Mincho;ＭＳ 明朝"/>
        </w:rPr>
        <w:t>, especially of radio resources through both signalling and transport optimization</w:t>
      </w:r>
      <w:r>
        <w:rPr>
          <w:rFonts w:eastAsia="MS Mincho;ＭＳ 明朝"/>
        </w:rPr>
        <w:t>, e.g. overhead</w:t>
      </w:r>
      <w:r>
        <w:rPr>
          <w:rFonts w:eastAsia="MS Mincho;ＭＳ 明朝"/>
        </w:rPr>
        <w:t>, terminal power, radio resources, mobility state, signalling load.</w:t>
      </w:r>
    </w:p>
    <w:p>
      <w:pPr>
        <w:pStyle w:val="Normal"/>
        <w:spacing w:before="100" w:after="100"/>
        <w:rPr>
          <w:rFonts w:eastAsia="SimSun;宋体"/>
        </w:rPr>
      </w:pPr>
      <w:r>
        <w:rPr>
          <w:rFonts w:eastAsia="SimSun;宋体"/>
        </w:rPr>
        <w:t>The Evolved Packet System shall support efficient delivery of text-based broadcast messages received from a legacy CBC.</w:t>
      </w:r>
    </w:p>
    <w:p>
      <w:pPr>
        <w:pStyle w:val="Normal"/>
        <w:rPr>
          <w:rFonts w:eastAsia="MS Mincho;ＭＳ 明朝"/>
        </w:rPr>
      </w:pPr>
      <w:r>
        <w:rPr>
          <w:rFonts w:eastAsia="MS Mincho;ＭＳ 明朝"/>
        </w:rPr>
        <w:t>The Evolved Packet System shall support E-UTRAN only operators. The system shall allow these operators to offer national roaming to their subscribers.</w:t>
      </w:r>
    </w:p>
    <w:p>
      <w:pPr>
        <w:pStyle w:val="Normal"/>
        <w:rPr/>
      </w:pPr>
      <w:r>
        <w:rPr/>
        <w:t>The Evolved Packet System shall be capable of uniquely identifying each device that connects via 3GPP access networks and 3GPP2 access networks. For a dual mode device supporting both 3GPP and 3GPP2 access technologies, there shall be a single persistent identifier used to identify the device. This device identifier shall be the same even when the device moves between 3GPP and 3GPP2 access types.</w:t>
      </w:r>
    </w:p>
    <w:p>
      <w:pPr>
        <w:pStyle w:val="NO"/>
        <w:rPr/>
      </w:pPr>
      <w:r>
        <w:rPr/>
        <w:t>Note: The 3GPP2 device identifier structure is consistent with the IMEI structure [26].</w:t>
      </w:r>
    </w:p>
    <w:p>
      <w:pPr>
        <w:pStyle w:val="Normal"/>
        <w:rPr/>
      </w:pPr>
      <w:r>
        <w:rPr>
          <w:lang w:val="en-US" w:eastAsia="en-US"/>
        </w:rPr>
        <w:t>The EPC shall be capable of restricting access of specific 3GPP devices, 3GPP2 devices and dual mode 3GPP/3GPP2 devices.</w:t>
      </w:r>
    </w:p>
    <w:p>
      <w:pPr>
        <w:pStyle w:val="Heading2"/>
        <w:bidi w:val="0"/>
        <w:jc w:val="start"/>
        <w:rPr/>
      </w:pPr>
      <w:bookmarkStart w:id="19" w:name="__RefHeading___Toc273723981"/>
      <w:bookmarkEnd w:id="19"/>
      <w:r>
        <w:rPr/>
        <w:t>5.1</w:t>
        <w:tab/>
        <w:t>Requirements for Fixed Mobile Interworking</w:t>
      </w:r>
    </w:p>
    <w:p>
      <w:pPr>
        <w:pStyle w:val="Normal"/>
        <w:rPr/>
      </w:pPr>
      <w:r>
        <w:rPr/>
        <w:t>The Evolved Packet System shall support the following scenarios: a single Operator offering both fixed and mobile access; different Operators collaborating to deliver services across both networks. These scenarios will be supported by interworking between the access networks.</w:t>
      </w:r>
    </w:p>
    <w:p>
      <w:pPr>
        <w:pStyle w:val="Normal"/>
        <w:rPr/>
      </w:pPr>
      <w:r>
        <w:rPr/>
        <w:t>The Evolved Packet System shall support access to services on the mobile network via interworking with a fixed access network.</w:t>
      </w:r>
    </w:p>
    <w:p>
      <w:pPr>
        <w:pStyle w:val="Normal"/>
        <w:rPr/>
      </w:pPr>
      <w:r>
        <w:rPr/>
        <w:t xml:space="preserve">The Evolved Packet System </w:t>
      </w:r>
      <w:r>
        <w:rPr/>
        <w:t xml:space="preserve">shall </w:t>
      </w:r>
      <w:r>
        <w:rPr/>
        <w:t>be able to support the following functions for interworking between the fixed access and Evolved Packet Core:</w:t>
      </w:r>
    </w:p>
    <w:p>
      <w:pPr>
        <w:pStyle w:val="B1"/>
        <w:rPr>
          <w:lang w:eastAsia="ja-JP"/>
        </w:rPr>
      </w:pPr>
      <w:r>
        <w:rPr>
          <w:lang w:eastAsia="ja-JP"/>
        </w:rPr>
        <w:t>-</w:t>
        <w:tab/>
        <w:t xml:space="preserve">connectivity, </w:t>
      </w:r>
    </w:p>
    <w:p>
      <w:pPr>
        <w:pStyle w:val="B1"/>
        <w:rPr/>
      </w:pPr>
      <w:r>
        <w:rPr>
          <w:lang w:eastAsia="ja-JP"/>
        </w:rPr>
        <w:t>-</w:t>
        <w:tab/>
        <w:t xml:space="preserve">subscriber authentication, </w:t>
      </w:r>
    </w:p>
    <w:p>
      <w:pPr>
        <w:pStyle w:val="B1"/>
        <w:rPr>
          <w:lang w:eastAsia="ja-JP"/>
        </w:rPr>
      </w:pPr>
      <w:r>
        <w:rPr>
          <w:lang w:eastAsia="ja-JP"/>
        </w:rPr>
        <w:t>-</w:t>
        <w:tab/>
        <w:t>offline charging</w:t>
      </w:r>
    </w:p>
    <w:p>
      <w:pPr>
        <w:pStyle w:val="B1"/>
        <w:rPr>
          <w:lang w:eastAsia="ja-JP"/>
        </w:rPr>
      </w:pPr>
      <w:r>
        <w:rPr>
          <w:lang w:eastAsia="ja-JP"/>
        </w:rPr>
        <w:t>-</w:t>
        <w:tab/>
        <w:t xml:space="preserve">online charging for traffic routed via the Evolved Packet Core </w:t>
      </w:r>
    </w:p>
    <w:p>
      <w:pPr>
        <w:pStyle w:val="B1"/>
        <w:rPr>
          <w:lang w:eastAsia="ja-JP"/>
        </w:rPr>
      </w:pPr>
      <w:r>
        <w:rPr>
          <w:lang w:eastAsia="ja-JP"/>
        </w:rPr>
        <w:t>-</w:t>
        <w:tab/>
        <w:t xml:space="preserve">Policy Control and </w:t>
      </w:r>
    </w:p>
    <w:p>
      <w:pPr>
        <w:pStyle w:val="B1"/>
        <w:rPr>
          <w:lang w:eastAsia="ja-JP"/>
        </w:rPr>
      </w:pPr>
      <w:r>
        <w:rPr>
          <w:lang w:eastAsia="ja-JP"/>
        </w:rPr>
        <w:t>-</w:t>
        <w:tab/>
        <w:t>Quality of Service.</w:t>
      </w:r>
    </w:p>
    <w:p>
      <w:pPr>
        <w:pStyle w:val="Normal"/>
        <w:rPr/>
      </w:pPr>
      <w:r>
        <w:rPr/>
        <w:t xml:space="preserve">Additionally the Evolved Packet System </w:t>
      </w:r>
      <w:r>
        <w:rPr/>
        <w:t xml:space="preserve">shall </w:t>
      </w:r>
      <w:r>
        <w:rPr/>
        <w:t>be able:</w:t>
      </w:r>
    </w:p>
    <w:p>
      <w:pPr>
        <w:pStyle w:val="B1"/>
        <w:rPr/>
      </w:pPr>
      <w:r>
        <w:rPr/>
        <w:t>-</w:t>
        <w:tab/>
        <w:t>to minimize QoS and Policy management</w:t>
      </w:r>
      <w:r>
        <w:rPr/>
        <w:t xml:space="preserve"> </w:t>
      </w:r>
      <w:r>
        <w:rPr/>
        <w:t>signalling overhead while interworking between the fixed access and Evolved Packet Core.</w:t>
      </w:r>
    </w:p>
    <w:p>
      <w:pPr>
        <w:pStyle w:val="B1"/>
        <w:overflowPunct w:val="true"/>
        <w:autoSpaceDE w:val="true"/>
        <w:textAlignment w:val="auto"/>
        <w:rPr/>
      </w:pPr>
      <w:r>
        <w:rPr/>
        <w:t>-</w:t>
        <w:tab/>
        <w:t>to route different simultaneously active PDN connections through different accesses while interworking between the fixed access and Evolved Packet Core.</w:t>
      </w:r>
    </w:p>
    <w:p>
      <w:pPr>
        <w:pStyle w:val="B1"/>
        <w:rPr/>
      </w:pPr>
      <w:r>
        <w:rPr>
          <w:lang w:eastAsia="ko-KR"/>
        </w:rPr>
        <w:t>-</w:t>
        <w:tab/>
        <w:t xml:space="preserve">to route different IP flows </w:t>
      </w:r>
      <w:r>
        <w:rPr/>
        <w:t>belonging to the same PDN connection through different accesses while interworking between the fixed access and Evolved Packet Core.</w:t>
      </w:r>
    </w:p>
    <w:p>
      <w:pPr>
        <w:pStyle w:val="Normal"/>
        <w:rPr/>
      </w:pPr>
      <w:r>
        <w:rPr/>
        <w:t>The requirements for mobility in chapter 7.1.3 apply also to interworking between the fixed access and Evolved Packet Core.</w:t>
      </w:r>
      <w:r>
        <w:br w:type="page"/>
      </w:r>
    </w:p>
    <w:p>
      <w:pPr>
        <w:pStyle w:val="Heading1"/>
        <w:bidi w:val="0"/>
        <w:ind w:start="1134" w:hanging="1134"/>
        <w:jc w:val="start"/>
        <w:rPr/>
      </w:pPr>
      <w:bookmarkStart w:id="20" w:name="__RefHeading___Toc2149_3320553937"/>
      <w:bookmarkStart w:id="21" w:name="__RefHeading___Toc273723982"/>
      <w:bookmarkEnd w:id="20"/>
      <w:r>
        <w:rPr/>
        <w:t>6</w:t>
        <w:tab/>
        <w:t>Basic capabilities</w:t>
      </w:r>
      <w:bookmarkEnd w:id="21"/>
      <w:r>
        <w:rPr/>
        <w:t xml:space="preserve"> </w:t>
      </w:r>
    </w:p>
    <w:p>
      <w:pPr>
        <w:pStyle w:val="Heading2"/>
        <w:bidi w:val="0"/>
        <w:jc w:val="start"/>
        <w:rPr/>
      </w:pPr>
      <w:bookmarkStart w:id="22" w:name="__RefHeading___Toc273723983"/>
      <w:bookmarkEnd w:id="22"/>
      <w:r>
        <w:rPr/>
        <w:t>6.1</w:t>
        <w:tab/>
        <w:t>Support of IP traffic</w:t>
      </w:r>
    </w:p>
    <w:p>
      <w:pPr>
        <w:pStyle w:val="Heading3"/>
        <w:bidi w:val="0"/>
        <w:jc w:val="start"/>
        <w:rPr>
          <w:lang w:eastAsia="zh-CN"/>
        </w:rPr>
      </w:pPr>
      <w:bookmarkStart w:id="23" w:name="__RefHeading___Toc273723984"/>
      <w:bookmarkEnd w:id="23"/>
      <w:r>
        <w:rPr>
          <w:lang w:eastAsia="zh-CN"/>
        </w:rPr>
        <w:t>6.1.1</w:t>
        <w:tab/>
        <w:t>Support of increased IP traffic demand</w:t>
      </w:r>
    </w:p>
    <w:p>
      <w:pPr>
        <w:pStyle w:val="Normal"/>
        <w:rPr/>
      </w:pPr>
      <w:r>
        <w:rPr/>
        <w:t xml:space="preserve">The Evolved Packet System shall be able to provide guaranteed QoS for services and use the resources of the Evolved Packet System with high efficiency i.e. ensure that quality conditions for a particular communication are fulfilled without deterioration between the communicating end-points. </w:t>
      </w:r>
    </w:p>
    <w:p>
      <w:pPr>
        <w:pStyle w:val="Heading3"/>
        <w:bidi w:val="0"/>
        <w:jc w:val="start"/>
        <w:rPr>
          <w:lang w:eastAsia="zh-CN"/>
        </w:rPr>
      </w:pPr>
      <w:bookmarkStart w:id="24" w:name="__RefHeading___Toc273723985"/>
      <w:bookmarkEnd w:id="24"/>
      <w:r>
        <w:rPr>
          <w:lang w:eastAsia="zh-CN"/>
        </w:rPr>
        <w:t>6.1.2</w:t>
        <w:tab/>
        <w:t>Void</w:t>
      </w:r>
    </w:p>
    <w:p>
      <w:pPr>
        <w:pStyle w:val="Heading3"/>
        <w:bidi w:val="0"/>
        <w:jc w:val="start"/>
        <w:rPr>
          <w:lang w:eastAsia="zh-CN"/>
        </w:rPr>
      </w:pPr>
      <w:bookmarkStart w:id="25" w:name="__RefHeading___Toc273723986"/>
      <w:bookmarkEnd w:id="25"/>
      <w:r>
        <w:rPr>
          <w:lang w:eastAsia="zh-CN"/>
        </w:rPr>
        <w:t>6.1.3</w:t>
        <w:tab/>
        <w:t>Void</w:t>
      </w:r>
    </w:p>
    <w:p>
      <w:pPr>
        <w:pStyle w:val="Heading3"/>
        <w:bidi w:val="0"/>
        <w:jc w:val="start"/>
        <w:rPr/>
      </w:pPr>
      <w:bookmarkStart w:id="26" w:name="__RefHeading___Toc273723987"/>
      <w:bookmarkEnd w:id="26"/>
      <w:r>
        <w:rPr>
          <w:lang w:eastAsia="zh-CN"/>
        </w:rPr>
        <w:t>6.1.</w:t>
      </w:r>
      <w:r>
        <w:rPr>
          <w:lang w:eastAsia="zh-CN"/>
        </w:rPr>
        <w:t>4</w:t>
        <w:tab/>
      </w:r>
      <w:r>
        <w:rPr>
          <w:lang w:eastAsia="zh-CN"/>
        </w:rPr>
        <w:t>Support of basic IP connectivity</w:t>
      </w:r>
    </w:p>
    <w:p>
      <w:pPr>
        <w:pStyle w:val="Normal"/>
        <w:rPr/>
      </w:pPr>
      <w:r>
        <w:rPr>
          <w:lang w:eastAsia="zh-CN"/>
        </w:rPr>
        <w:t>Following registration on the network, the Evolved Packet System shall maintain an IP connectivity with the UE. Following registration it shall be possible for an UE to send and receive IP packets.</w:t>
      </w:r>
    </w:p>
    <w:p>
      <w:pPr>
        <w:pStyle w:val="Heading3"/>
        <w:bidi w:val="0"/>
        <w:jc w:val="start"/>
        <w:rPr/>
      </w:pPr>
      <w:bookmarkStart w:id="27" w:name="__RefHeading___Toc273723988"/>
      <w:bookmarkEnd w:id="27"/>
      <w:r>
        <w:rPr>
          <w:lang w:eastAsia="zh-CN"/>
        </w:rPr>
        <w:t>6.1.</w:t>
      </w:r>
      <w:r>
        <w:rPr>
          <w:lang w:eastAsia="zh-CN"/>
        </w:rPr>
        <w:t>5</w:t>
      </w:r>
      <w:r>
        <w:rPr>
          <w:lang w:eastAsia="zh-CN"/>
        </w:rPr>
        <w:t xml:space="preserve"> </w:t>
      </w:r>
      <w:r>
        <w:rPr>
          <w:lang w:eastAsia="zh-CN"/>
        </w:rPr>
        <w:tab/>
      </w:r>
      <w:r>
        <w:rPr>
          <w:lang w:eastAsia="zh-CN"/>
        </w:rPr>
        <w:t>Support of IP multicast service</w:t>
      </w:r>
    </w:p>
    <w:p>
      <w:pPr>
        <w:pStyle w:val="Normal"/>
        <w:rPr>
          <w:lang w:eastAsia="zh-CN"/>
        </w:rPr>
      </w:pPr>
      <w:r>
        <w:rPr>
          <w:lang w:val="en-US" w:eastAsia="zh-CN"/>
        </w:rPr>
        <w:t>The Evolved Packet System shall support IP multicast service.</w:t>
      </w:r>
    </w:p>
    <w:p>
      <w:pPr>
        <w:pStyle w:val="Heading2"/>
        <w:bidi w:val="0"/>
        <w:jc w:val="start"/>
        <w:rPr>
          <w:rFonts w:eastAsia="MS Mincho;ＭＳ 明朝"/>
        </w:rPr>
      </w:pPr>
      <w:bookmarkStart w:id="28" w:name="__RefHeading___Toc273723989"/>
      <w:bookmarkEnd w:id="28"/>
      <w:r>
        <w:rPr>
          <w:rFonts w:eastAsia="MS Mincho;ＭＳ 明朝"/>
        </w:rPr>
        <w:t>6.2</w:t>
        <w:tab/>
        <w:t>IP session control</w:t>
      </w:r>
    </w:p>
    <w:p>
      <w:pPr>
        <w:pStyle w:val="Normal"/>
        <w:rPr/>
      </w:pPr>
      <w:r>
        <w:rPr/>
        <w:t xml:space="preserve">The Evolved Packet System shall provide for session mobility and session adaptation to terminal capabilities, user preferences, subscriber priorities, network conditions and/or other operator-defined criteria. Session adaptation shall be under the control of the operator. </w:t>
      </w:r>
    </w:p>
    <w:p>
      <w:pPr>
        <w:pStyle w:val="Normal"/>
        <w:rPr/>
      </w:pPr>
      <w:r>
        <w:rPr/>
        <w:t>The Evolved Packet System shall support session control for multi-party sessions (e.g. user-to-group) and shall provide a scaleable solution.</w:t>
      </w:r>
    </w:p>
    <w:p>
      <w:pPr>
        <w:pStyle w:val="Normal"/>
        <w:rPr/>
      </w:pPr>
      <w:r>
        <w:rPr>
          <w:lang w:eastAsia="zh-CN"/>
        </w:rPr>
        <w:t>In order to support the efficient routing of IP traffic, local breakout (see Section 7.1.2) shall be supported.</w:t>
      </w:r>
    </w:p>
    <w:p>
      <w:pPr>
        <w:pStyle w:val="Normal"/>
        <w:rPr/>
      </w:pPr>
      <w:r>
        <w:rPr/>
        <w:t>The Evolved Packet System shall support a UE having simultaneously more than one active PDN connections</w:t>
      </w:r>
      <w:r>
        <w:rPr>
          <w:lang w:val="en-US" w:eastAsia="en-US"/>
        </w:rPr>
        <w:t xml:space="preserve"> exchanging traffic with more than one peer (external network or other UE), when the network policies and user subscription allow it.</w:t>
      </w:r>
    </w:p>
    <w:p>
      <w:pPr>
        <w:pStyle w:val="Normal"/>
        <w:rPr>
          <w:lang w:val="en-US" w:eastAsia="en-US"/>
        </w:rPr>
      </w:pPr>
      <w:r>
        <w:rPr>
          <w:lang w:val="en-US" w:eastAsia="en-US"/>
        </w:rPr>
        <w:t>If a UE is under the coverage of 3GPP access and one or more non-3GPP accesses, it shall be possible for the UE to communicate using multiple accesses simultaneously.</w:t>
      </w:r>
    </w:p>
    <w:p>
      <w:pPr>
        <w:pStyle w:val="Normal"/>
        <w:rPr/>
      </w:pPr>
      <w:r>
        <w:rPr>
          <w:lang w:val="en-US" w:eastAsia="en-US"/>
        </w:rPr>
        <w:t>The Evolved Packet System shall provide the system operator with the means to control the number of simultaneously active PDN connections and combinations thereof to and from a UE.</w:t>
      </w:r>
    </w:p>
    <w:p>
      <w:pPr>
        <w:pStyle w:val="Normal"/>
        <w:rPr>
          <w:lang w:val="en-US" w:eastAsia="en-US"/>
        </w:rPr>
      </w:pPr>
      <w:r>
        <w:rPr>
          <w:lang w:val="en-US" w:eastAsia="en-US"/>
        </w:rPr>
        <w:t>A single application running on the UE shall not be required to send and receive traffic through multiple PDNs.</w:t>
      </w:r>
      <w:r>
        <w:br w:type="page"/>
      </w:r>
    </w:p>
    <w:p>
      <w:pPr>
        <w:pStyle w:val="Heading2"/>
        <w:bidi w:val="0"/>
        <w:jc w:val="start"/>
        <w:rPr>
          <w:lang w:eastAsia="en-US"/>
        </w:rPr>
      </w:pPr>
      <w:bookmarkStart w:id="29" w:name="__RefHeading___Toc273723990"/>
      <w:bookmarkEnd w:id="29"/>
      <w:r>
        <w:rPr>
          <w:lang w:eastAsia="en-US"/>
        </w:rPr>
        <w:t>6.3</w:t>
        <w:tab/>
        <w:t>Quality of Service</w:t>
      </w:r>
    </w:p>
    <w:p>
      <w:pPr>
        <w:pStyle w:val="Normal"/>
        <w:rPr/>
      </w:pPr>
      <w:r>
        <w:rPr>
          <w:rFonts w:eastAsia="MS Mincho;ＭＳ 明朝"/>
        </w:rPr>
        <w:t xml:space="preserve">The Evolved Packet System shall have the ability to provide a quality of service equal to or better than the QoS requirements specified for GSM and UMTS. Quality of Service from the customer's perspective is to be considered in phases as specified in </w:t>
      </w:r>
      <w:r>
        <w:rPr/>
        <w:t xml:space="preserve"> ETSI </w:t>
      </w:r>
      <w:r>
        <w:rPr>
          <w:rFonts w:eastAsia="MS Mincho;ＭＳ 明朝"/>
        </w:rPr>
        <w:t>TS 102 250-1[6].</w:t>
      </w:r>
    </w:p>
    <w:p>
      <w:pPr>
        <w:pStyle w:val="TH"/>
        <w:rPr/>
      </w:pPr>
      <w:bookmarkStart w:id="30" w:name="_1223458372"/>
      <w:bookmarkStart w:id="31" w:name="_1127202588"/>
      <w:bookmarkEnd w:id="30"/>
      <w:bookmarkEnd w:id="31"/>
      <w:r>
        <w:rPr/>
        <w:object w:dxaOrig="6435" w:dyaOrig="764">
          <v:shape id="ole_rId7" style="width:321.75pt;height:38.35pt" o:ole="">
            <v:imagedata r:id="rId8" o:title=""/>
          </v:shape>
          <o:OLEObject Type="Embed" ProgID="" ShapeID="ole_rId7" DrawAspect="Content" ObjectID="_165785561" r:id="rId7"/>
        </w:object>
      </w:r>
    </w:p>
    <w:p>
      <w:pPr>
        <w:pStyle w:val="TF"/>
        <w:rPr/>
      </w:pPr>
      <w:r>
        <w:rPr/>
        <w:t>Figure 2: Phases of service use from customer's point of view</w:t>
      </w:r>
    </w:p>
    <w:p>
      <w:pPr>
        <w:pStyle w:val="Normal"/>
        <w:keepNext w:val="true"/>
        <w:keepLines/>
        <w:rPr/>
      </w:pPr>
      <w:r>
        <w:rPr/>
        <w:t xml:space="preserve">Figure 2 shows the different phases (Quality of Service aspects) during service use from the customer's point of view. </w:t>
      </w:r>
    </w:p>
    <w:p>
      <w:pPr>
        <w:pStyle w:val="Normal"/>
        <w:keepNext w:val="true"/>
        <w:keepLines/>
        <w:rPr/>
      </w:pPr>
      <w:r>
        <w:rPr/>
        <w:t>The meaning of these QoS aspects are:</w:t>
      </w:r>
    </w:p>
    <w:p>
      <w:pPr>
        <w:pStyle w:val="Normal"/>
        <w:rPr/>
      </w:pPr>
      <w:r>
        <w:rPr/>
        <w:t>1)</w:t>
      </w:r>
      <w:r>
        <w:rPr>
          <w:b/>
        </w:rPr>
        <w:tab/>
        <w:t>Network Access:</w:t>
      </w:r>
      <w:r>
        <w:rPr/>
        <w:t xml:space="preserve"> The network indication on the display of the mobile is a signal to the customer that he can use the service of this network operator (or any other means to indicate to the user that a network is available).</w:t>
      </w:r>
    </w:p>
    <w:p>
      <w:pPr>
        <w:pStyle w:val="Normal"/>
        <w:rPr/>
      </w:pPr>
      <w:r>
        <w:rPr/>
        <w:t>2)</w:t>
      </w:r>
      <w:r>
        <w:rPr>
          <w:b/>
        </w:rPr>
        <w:tab/>
        <w:t>Service Access:</w:t>
      </w:r>
      <w:r>
        <w:rPr/>
        <w:t xml:space="preserve"> If the customer wants to use a service, the network operator should provide him as fast as possible access to the service. </w:t>
      </w:r>
    </w:p>
    <w:p>
      <w:pPr>
        <w:pStyle w:val="Normal"/>
        <w:rPr/>
      </w:pPr>
      <w:r>
        <w:rPr/>
        <w:t>3)</w:t>
      </w:r>
      <w:r>
        <w:rPr>
          <w:b/>
        </w:rPr>
        <w:tab/>
        <w:t>Service Integrity:</w:t>
      </w:r>
      <w:r>
        <w:rPr/>
        <w:t xml:space="preserve"> This describes the Quality of Service during service use.</w:t>
      </w:r>
    </w:p>
    <w:p>
      <w:pPr>
        <w:pStyle w:val="Normal"/>
        <w:rPr/>
      </w:pPr>
      <w:r>
        <w:rPr/>
        <w:t>4)</w:t>
      </w:r>
      <w:r>
        <w:rPr>
          <w:b/>
        </w:rPr>
        <w:tab/>
        <w:t>Service Retainability:</w:t>
      </w:r>
      <w:r>
        <w:rPr/>
        <w:t xml:space="preserve"> Service Retainability describes the termination of services (in accordance with or against the will of the user).</w:t>
      </w:r>
    </w:p>
    <w:p>
      <w:pPr>
        <w:pStyle w:val="Normal"/>
        <w:rPr/>
      </w:pPr>
      <w:r>
        <w:rPr>
          <w:rFonts w:eastAsia="MS Mincho;ＭＳ 明朝"/>
        </w:rPr>
        <w:t>In particular the Evolved Packet System shall provide for the following:</w:t>
      </w:r>
    </w:p>
    <w:p>
      <w:pPr>
        <w:pStyle w:val="B1"/>
        <w:rPr>
          <w:rFonts w:eastAsia="MS Mincho;ＭＳ 明朝"/>
        </w:rPr>
      </w:pPr>
      <w:r>
        <w:rPr>
          <w:rFonts w:eastAsia="MS Mincho;ＭＳ 明朝"/>
        </w:rPr>
        <w:t xml:space="preserve">- </w:t>
        <w:tab/>
        <w:t>There should be no perceptible deterioration of audio quality of a voice call during and following handover between dissimilar CS and PS access networks, and transitions between PS access networks supporting different IP protocol versions.</w:t>
      </w:r>
    </w:p>
    <w:p>
      <w:pPr>
        <w:pStyle w:val="B1"/>
        <w:rPr/>
      </w:pPr>
      <w:r>
        <w:rPr>
          <w:rFonts w:eastAsia="MS Mincho;ＭＳ 明朝"/>
        </w:rPr>
        <w:t xml:space="preserve">- </w:t>
        <w:tab/>
        <w:t>There should be no loss of data, as a result of handovers between dissimilar fixed and mobile access systems, including those that support different versions of the IP protocol.</w:t>
      </w:r>
    </w:p>
    <w:p>
      <w:pPr>
        <w:pStyle w:val="B1"/>
        <w:rPr/>
      </w:pPr>
      <w:r>
        <w:rPr>
          <w:rFonts w:eastAsia="MS Mincho;ＭＳ 明朝"/>
        </w:rPr>
        <w:t>-</w:t>
        <w:tab/>
        <w:t>There should be no discernable difference in perceived service quality for users receiving services via unicast and users receiving the same service via multicast.</w:t>
      </w:r>
    </w:p>
    <w:p>
      <w:pPr>
        <w:pStyle w:val="B1"/>
        <w:rPr/>
      </w:pPr>
      <w:r>
        <w:rPr>
          <w:rFonts w:eastAsia="MS Mincho;ＭＳ 明朝"/>
        </w:rPr>
        <w:t>-</w:t>
        <w:tab/>
        <w:t xml:space="preserve">The Evolved Packet System shall support QoS differentiations for unicast bearers. </w:t>
      </w:r>
    </w:p>
    <w:p>
      <w:pPr>
        <w:pStyle w:val="B1"/>
        <w:rPr>
          <w:rFonts w:eastAsia="MS Mincho;ＭＳ 明朝"/>
        </w:rPr>
      </w:pPr>
      <w:r>
        <w:rPr>
          <w:rFonts w:eastAsia="MS Mincho;ＭＳ 明朝"/>
        </w:rPr>
        <w:t>-</w:t>
        <w:tab/>
        <w:t>The Evolved Packet System shall support QoS backwards compatibility to earlier 3GPP QoS releases.</w:t>
      </w:r>
    </w:p>
    <w:p>
      <w:pPr>
        <w:pStyle w:val="B1"/>
        <w:rPr>
          <w:rFonts w:eastAsia="MS Mincho;ＭＳ 明朝"/>
        </w:rPr>
      </w:pPr>
      <w:r>
        <w:rPr>
          <w:rFonts w:eastAsia="MS Mincho;ＭＳ 明朝"/>
        </w:rPr>
        <w:t>-</w:t>
        <w:tab/>
        <w:t>It shall be possible for the Evolved Packet System to maintain end-to-end QoS without modification when the terminal moves from one access system to a new access system, and the new access system supports the required QoS.</w:t>
      </w:r>
    </w:p>
    <w:p>
      <w:pPr>
        <w:pStyle w:val="B1"/>
        <w:rPr>
          <w:rFonts w:eastAsia="MS Mincho;ＭＳ 明朝"/>
        </w:rPr>
      </w:pPr>
      <w:r>
        <w:rPr>
          <w:rFonts w:eastAsia="MS Mincho;ＭＳ 明朝"/>
        </w:rPr>
        <w:t>-</w:t>
        <w:tab/>
        <w:t>It shall be possible for the Evolved Packet System to change QoS, when the terminal moves from one access system to a new access system and the new access system can not provide the same QoS as the old access system</w:t>
      </w:r>
      <w:r>
        <w:rPr>
          <w:lang w:eastAsia="zh-CN"/>
        </w:rPr>
        <w:t xml:space="preserve"> or the new access system can provide higher QoS</w:t>
      </w:r>
      <w:r>
        <w:rPr>
          <w:rFonts w:eastAsia="MS Mincho;ＭＳ 明朝"/>
        </w:rPr>
        <w:t>.</w:t>
      </w:r>
    </w:p>
    <w:p>
      <w:pPr>
        <w:pStyle w:val="B1"/>
        <w:rPr/>
      </w:pPr>
      <w:r>
        <w:rPr>
          <w:rFonts w:eastAsia="MS Mincho;ＭＳ 明朝"/>
        </w:rPr>
        <w:t>-</w:t>
        <w:tab/>
        <w:t xml:space="preserve">It shall be possible for the Evolved Packet System to support service continuity for a terminal changing access system and the new access system cannot provide the same QoS as the old one. </w:t>
      </w:r>
    </w:p>
    <w:p>
      <w:pPr>
        <w:pStyle w:val="B1"/>
        <w:rPr>
          <w:rFonts w:eastAsia="MS Mincho;ＭＳ 明朝"/>
        </w:rPr>
      </w:pPr>
      <w:r>
        <w:rPr>
          <w:rFonts w:eastAsia="MS Mincho;ＭＳ 明朝"/>
        </w:rPr>
        <w:t>-</w:t>
        <w:tab/>
        <w:t xml:space="preserve">The Evolved Packet System shall support transport QoS differentiations for multicast bearers. </w:t>
      </w:r>
    </w:p>
    <w:p>
      <w:pPr>
        <w:pStyle w:val="B1"/>
        <w:rPr/>
      </w:pPr>
      <w:r>
        <w:rPr>
          <w:rFonts w:eastAsia="MS Mincho;ＭＳ 明朝"/>
        </w:rPr>
        <w:t>-</w:t>
        <w:tab/>
        <w:t xml:space="preserve">It shall be possible for the Evolved Packet System to maintain QoS within a multicast session without QoS changes for other members of the session when a terminal joins or leaves the multicast session or moves to a new access system. </w:t>
      </w:r>
    </w:p>
    <w:p>
      <w:pPr>
        <w:pStyle w:val="B1"/>
        <w:rPr/>
      </w:pPr>
      <w:r>
        <w:rPr/>
        <w:t>-</w:t>
        <w:tab/>
        <w:t>The Evolved Packet System network shall support a minimum of 8 levels of QoS in parallel.</w:t>
      </w:r>
    </w:p>
    <w:p>
      <w:pPr>
        <w:pStyle w:val="B1"/>
        <w:rPr/>
      </w:pPr>
      <w:r>
        <w:rPr/>
        <w:t>-</w:t>
        <w:tab/>
        <w:t xml:space="preserve">The Evolved Packet System network shall support a minimum of 4 parallel RT QoS levels with the appropriate QoS differentiation. </w:t>
      </w:r>
    </w:p>
    <w:p>
      <w:pPr>
        <w:pStyle w:val="NO"/>
        <w:rPr/>
      </w:pPr>
      <w:r>
        <w:rPr>
          <w:lang w:eastAsia="de-DE"/>
        </w:rPr>
        <w:t>NOTE 1:</w:t>
        <w:tab/>
        <w:t>The requirement for the number of simultaneously supported QoS levels is independent of any MBMS QoS levels.</w:t>
      </w:r>
    </w:p>
    <w:p>
      <w:pPr>
        <w:pStyle w:val="B1"/>
        <w:rPr/>
      </w:pPr>
      <w:r>
        <w:rPr/>
        <w:t xml:space="preserve">- </w:t>
        <w:tab/>
        <w:t xml:space="preserve">Multiple RT services, with similar QoS requirements, shall be served by the same RT QoS level and multiple NRT services, with similar QoS requirements, shall be served by the same NRT QoS level. </w:t>
      </w:r>
    </w:p>
    <w:p>
      <w:pPr>
        <w:pStyle w:val="B1"/>
        <w:rPr/>
      </w:pPr>
      <w:r>
        <w:rPr/>
        <w:tab/>
        <w:t xml:space="preserve">The maximum number of parallel RT and NRT services shall not be limited in the Evolved Packet System including the UE. Only the number of parallel RT and NRT QoS levels are limited to the upper value supported by the Evolved Packet System. </w:t>
      </w:r>
    </w:p>
    <w:p>
      <w:pPr>
        <w:pStyle w:val="B1"/>
        <w:rPr/>
      </w:pPr>
      <w:r>
        <w:rPr>
          <w:rFonts w:eastAsia="MS Mincho;ＭＳ 明朝"/>
        </w:rPr>
        <w:t>-</w:t>
        <w:tab/>
        <w:t xml:space="preserve">Differentiated handling based on QoS is needed for different traffic types. </w:t>
      </w:r>
    </w:p>
    <w:p>
      <w:pPr>
        <w:pStyle w:val="B1"/>
        <w:rPr/>
      </w:pPr>
      <w:r>
        <w:rPr>
          <w:rFonts w:eastAsia="MS Mincho;ＭＳ 明朝"/>
        </w:rPr>
        <w:t>-</w:t>
        <w:tab/>
        <w:t xml:space="preserve">The Evolved Packet System shall support parallel operation of RT and NRT services per user. </w:t>
      </w:r>
    </w:p>
    <w:p>
      <w:pPr>
        <w:pStyle w:val="NO"/>
        <w:rPr/>
      </w:pPr>
      <w:r>
        <w:rPr/>
        <w:t>NOTE 2:</w:t>
        <w:tab/>
        <w:t>The different QoS levels provided for RT and NRT services would be differentiated with regards to e.g. maximum end-to-end delay, packet size, packet drop percentage, etc. Bandwidth is not used to define a QoS level.</w:t>
      </w:r>
    </w:p>
    <w:p>
      <w:pPr>
        <w:pStyle w:val="Heading2"/>
        <w:bidi w:val="0"/>
        <w:jc w:val="start"/>
        <w:rPr/>
      </w:pPr>
      <w:bookmarkStart w:id="32" w:name="__RefHeading___Toc273723991"/>
      <w:bookmarkEnd w:id="32"/>
      <w:r>
        <w:rPr/>
        <w:t>6.</w:t>
      </w:r>
      <w:r>
        <w:rPr>
          <w:rFonts w:eastAsia="SimSun;宋体"/>
        </w:rPr>
        <w:t>4</w:t>
      </w:r>
      <w:r>
        <w:rPr/>
        <w:tab/>
        <w:t xml:space="preserve">Support </w:t>
      </w:r>
      <w:r>
        <w:rPr>
          <w:rFonts w:eastAsia="SimSun;宋体"/>
        </w:rPr>
        <w:t xml:space="preserve">of Multicast and Broadcast </w:t>
      </w:r>
      <w:r>
        <w:rPr>
          <w:rFonts w:eastAsia="SimSun;宋体"/>
        </w:rPr>
        <w:t>Services</w:t>
      </w:r>
    </w:p>
    <w:p>
      <w:pPr>
        <w:pStyle w:val="Normal"/>
        <w:rPr>
          <w:rFonts w:eastAsia="SimSun;宋体"/>
        </w:rPr>
      </w:pPr>
      <w:r>
        <w:rPr/>
        <w:t xml:space="preserve">The Evolved Packet System shall </w:t>
      </w:r>
      <w:r>
        <w:rPr>
          <w:rFonts w:eastAsia="SimSun;宋体"/>
        </w:rPr>
        <w:t xml:space="preserve">be able to support Multicast and Broadcast Services which shall be enhanced especially from some aspects, e.g. optimized service provisioning procedures, better performance compared to current MBMS system, and support of multiple access systems. </w:t>
      </w:r>
    </w:p>
    <w:p>
      <w:pPr>
        <w:pStyle w:val="Heading2"/>
        <w:bidi w:val="0"/>
        <w:jc w:val="start"/>
        <w:rPr>
          <w:rFonts w:eastAsia="SimSun;宋体"/>
        </w:rPr>
      </w:pPr>
      <w:bookmarkStart w:id="33" w:name="__RefHeading___Toc273723992"/>
      <w:bookmarkEnd w:id="33"/>
      <w:r>
        <w:rPr/>
        <w:t>6.</w:t>
      </w:r>
      <w:r>
        <w:rPr>
          <w:rFonts w:eastAsia="SimSun;宋体"/>
        </w:rPr>
        <w:t>5</w:t>
      </w:r>
      <w:r>
        <w:rPr/>
        <w:tab/>
        <w:t xml:space="preserve">Support </w:t>
      </w:r>
      <w:r>
        <w:rPr>
          <w:rFonts w:eastAsia="SimSun;宋体"/>
        </w:rPr>
        <w:t xml:space="preserve">of </w:t>
      </w:r>
      <w:r>
        <w:rPr>
          <w:rFonts w:eastAsia="SimSun;宋体"/>
        </w:rPr>
        <w:t>Emergency Calls</w:t>
      </w:r>
    </w:p>
    <w:p>
      <w:pPr>
        <w:pStyle w:val="Normal"/>
        <w:rPr/>
      </w:pPr>
      <w:r>
        <w:rPr/>
        <w:t xml:space="preserve">The Evolved Packet System shall </w:t>
      </w:r>
      <w:r>
        <w:rPr>
          <w:rFonts w:eastAsia="SimSun;宋体"/>
        </w:rPr>
        <w:t>support IMS emergency calls applicable to the PS domain, defined in TS 22.101 [21]</w:t>
      </w:r>
    </w:p>
    <w:p>
      <w:pPr>
        <w:pStyle w:val="Normal"/>
        <w:rPr>
          <w:rFonts w:eastAsia="SimSun;宋体"/>
        </w:rPr>
      </w:pPr>
      <w:r>
        <w:rPr>
          <w:rFonts w:eastAsia="SimSun;宋体"/>
        </w:rPr>
      </w:r>
    </w:p>
    <w:p>
      <w:pPr>
        <w:pStyle w:val="Heading1"/>
        <w:bidi w:val="0"/>
        <w:ind w:start="1134" w:hanging="1134"/>
        <w:jc w:val="start"/>
        <w:rPr/>
      </w:pPr>
      <w:bookmarkStart w:id="34" w:name="__RefHeading___Toc2151_3320553937"/>
      <w:bookmarkEnd w:id="34"/>
      <w:r>
        <w:rPr>
          <w:rFonts w:eastAsia="Arial"/>
        </w:rPr>
        <w:t xml:space="preserve"> </w:t>
      </w:r>
      <w:bookmarkStart w:id="35" w:name="__RefHeading___Toc273723993"/>
      <w:r>
        <w:rPr/>
        <w:t>7</w:t>
        <w:tab/>
        <w:t>Multi-access and seamless mobility</w:t>
      </w:r>
      <w:bookmarkEnd w:id="35"/>
    </w:p>
    <w:p>
      <w:pPr>
        <w:pStyle w:val="Heading2"/>
        <w:bidi w:val="0"/>
        <w:jc w:val="start"/>
        <w:rPr/>
      </w:pPr>
      <w:bookmarkStart w:id="36" w:name="__RefHeading___Toc273723994"/>
      <w:bookmarkEnd w:id="36"/>
      <w:r>
        <w:rPr/>
        <w:t>7.</w:t>
      </w:r>
      <w:r>
        <w:rPr/>
        <w:t>1</w:t>
        <w:tab/>
      </w:r>
      <w:r>
        <w:rPr/>
        <w:t>Mobility management</w:t>
      </w:r>
    </w:p>
    <w:p>
      <w:pPr>
        <w:pStyle w:val="Heading3"/>
        <w:bidi w:val="0"/>
        <w:jc w:val="start"/>
        <w:rPr>
          <w:lang w:eastAsia="en-US"/>
        </w:rPr>
      </w:pPr>
      <w:bookmarkStart w:id="37" w:name="__RefHeading___Toc273723995"/>
      <w:bookmarkEnd w:id="37"/>
      <w:r>
        <w:rPr>
          <w:lang w:eastAsia="en-US"/>
        </w:rPr>
        <w:t>7.</w:t>
      </w:r>
      <w:r>
        <w:rPr>
          <w:lang w:eastAsia="en-US"/>
        </w:rPr>
        <w:t>1</w:t>
      </w:r>
      <w:r>
        <w:rPr>
          <w:lang w:eastAsia="en-US"/>
        </w:rPr>
        <w:t>.</w:t>
      </w:r>
      <w:r>
        <w:rPr>
          <w:lang w:eastAsia="en-US"/>
        </w:rPr>
        <w:t>1</w:t>
      </w:r>
      <w:r>
        <w:rPr>
          <w:lang w:eastAsia="en-US"/>
        </w:rPr>
        <w:tab/>
      </w:r>
      <w:r>
        <w:rPr>
          <w:lang w:eastAsia="en-US"/>
        </w:rPr>
        <w:t xml:space="preserve">Heterogeneous </w:t>
      </w:r>
      <w:r>
        <w:rPr>
          <w:lang w:eastAsia="en-US"/>
        </w:rPr>
        <w:t>a</w:t>
      </w:r>
      <w:r>
        <w:rPr>
          <w:lang w:eastAsia="en-US"/>
        </w:rPr>
        <w:t xml:space="preserve">ccess </w:t>
      </w:r>
      <w:r>
        <w:rPr>
          <w:lang w:eastAsia="en-US"/>
        </w:rPr>
        <w:t>system</w:t>
      </w:r>
      <w:r>
        <w:rPr>
          <w:lang w:eastAsia="en-US"/>
        </w:rPr>
        <w:t xml:space="preserve">s </w:t>
      </w:r>
      <w:r>
        <w:rPr>
          <w:lang w:eastAsia="en-US"/>
        </w:rPr>
        <w:t>m</w:t>
      </w:r>
      <w:r>
        <w:rPr>
          <w:lang w:eastAsia="en-US"/>
        </w:rPr>
        <w:t>obility</w:t>
      </w:r>
    </w:p>
    <w:p>
      <w:pPr>
        <w:pStyle w:val="TH"/>
        <w:rPr>
          <w:lang w:val="en-US" w:eastAsia="en-US"/>
        </w:rPr>
      </w:pPr>
      <w:r>
        <w:rPr>
          <w:lang w:val="en-US" w:eastAsia="en-US"/>
        </w:rPr>
        <mc:AlternateContent>
          <mc:Choice Requires="wpg">
            <w:drawing>
              <wp:inline distT="0" distB="0" distL="0" distR="0">
                <wp:extent cx="6713855" cy="4058920"/>
                <wp:effectExtent l="0" t="0" r="0" b="0"/>
                <wp:docPr id="14" name=""/>
                <a:graphic xmlns:a="http://schemas.openxmlformats.org/drawingml/2006/main">
                  <a:graphicData uri="http://schemas.microsoft.com/office/word/2010/wordprocessingGroup">
                    <wpg:wgp>
                      <wpg:cNvGrpSpPr/>
                      <wpg:grpSpPr>
                        <a:xfrm>
                          <a:off x="0" y="0"/>
                          <a:ext cx="6713280" cy="4058280"/>
                        </a:xfrm>
                      </wpg:grpSpPr>
                      <wps:wsp>
                        <wps:cNvSpPr/>
                        <wps:nvSpPr>
                          <wps:cNvPr id="0" name="Rectangle 1"/>
                          <wps:cNvSpPr/>
                        </wps:nvSpPr>
                        <wps:spPr>
                          <a:xfrm>
                            <a:off x="0" y="0"/>
                            <a:ext cx="6713280" cy="4058280"/>
                          </a:xfrm>
                          <a:prstGeom prst="rect">
                            <a:avLst/>
                          </a:prstGeom>
                          <a:noFill/>
                          <a:ln>
                            <a:noFill/>
                          </a:ln>
                        </wps:spPr>
                        <wps:bodyPr/>
                      </wps:wsp>
                      <wps:wsp>
                        <wps:cNvSpPr txBox="1"/>
                        <wps:spPr>
                          <a:xfrm>
                            <a:off x="5419800" y="3798000"/>
                            <a:ext cx="36720" cy="260280"/>
                          </a:xfrm>
                          <a:prstGeom prst="rect">
                            <a:avLst/>
                          </a:prstGeom>
                          <a:noFill/>
                          <a:ln>
                            <a:noFill/>
                          </a:ln>
                        </wps:spPr>
                        <wps:txb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w:t>
                              </w:r>
                            </w:p>
                          </w:txbxContent>
                        </wps:txbx>
                        <wps:bodyPr wrap="square" lIns="0" rIns="0" tIns="0" bIns="0">
                          <a:spAutoFit/>
                        </wps:bodyPr>
                      </wps:wsp>
                      <wps:wsp>
                        <wps:cNvSpPr txBox="1"/>
                        <wps:spPr>
                          <a:xfrm>
                            <a:off x="182880" y="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14560" y="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3623400" y="55080"/>
                            <a:ext cx="1693440" cy="1198800"/>
                          </a:xfrm>
                          <a:custGeom>
                            <a:avLst/>
                            <a:gdLst/>
                            <a:ahLst/>
                            <a:rect l="l" t="t" r="r" b="b"/>
                            <a:pathLst>
                              <a:path w="2667" h="1888">
                                <a:moveTo>
                                  <a:pt x="241" y="626"/>
                                </a:moveTo>
                                <a:lnTo>
                                  <a:pt x="229" y="629"/>
                                </a:lnTo>
                                <a:lnTo>
                                  <a:pt x="215" y="631"/>
                                </a:lnTo>
                                <a:lnTo>
                                  <a:pt x="202" y="633"/>
                                </a:lnTo>
                                <a:lnTo>
                                  <a:pt x="191" y="637"/>
                                </a:lnTo>
                                <a:lnTo>
                                  <a:pt x="169" y="646"/>
                                </a:lnTo>
                                <a:lnTo>
                                  <a:pt x="144" y="654"/>
                                </a:lnTo>
                                <a:lnTo>
                                  <a:pt x="123" y="667"/>
                                </a:lnTo>
                                <a:lnTo>
                                  <a:pt x="103" y="680"/>
                                </a:lnTo>
                                <a:lnTo>
                                  <a:pt x="86" y="695"/>
                                </a:lnTo>
                                <a:lnTo>
                                  <a:pt x="69" y="712"/>
                                </a:lnTo>
                                <a:lnTo>
                                  <a:pt x="54" y="729"/>
                                </a:lnTo>
                                <a:lnTo>
                                  <a:pt x="39" y="748"/>
                                </a:lnTo>
                                <a:lnTo>
                                  <a:pt x="28" y="770"/>
                                </a:lnTo>
                                <a:lnTo>
                                  <a:pt x="17" y="791"/>
                                </a:lnTo>
                                <a:lnTo>
                                  <a:pt x="11" y="815"/>
                                </a:lnTo>
                                <a:lnTo>
                                  <a:pt x="7" y="825"/>
                                </a:lnTo>
                                <a:lnTo>
                                  <a:pt x="5" y="838"/>
                                </a:lnTo>
                                <a:lnTo>
                                  <a:pt x="2" y="849"/>
                                </a:lnTo>
                                <a:lnTo>
                                  <a:pt x="0" y="862"/>
                                </a:lnTo>
                                <a:lnTo>
                                  <a:pt x="0" y="875"/>
                                </a:lnTo>
                                <a:lnTo>
                                  <a:pt x="0" y="885"/>
                                </a:lnTo>
                                <a:lnTo>
                                  <a:pt x="0" y="903"/>
                                </a:lnTo>
                                <a:lnTo>
                                  <a:pt x="2" y="920"/>
                                </a:lnTo>
                                <a:lnTo>
                                  <a:pt x="5" y="937"/>
                                </a:lnTo>
                                <a:lnTo>
                                  <a:pt x="9" y="954"/>
                                </a:lnTo>
                                <a:lnTo>
                                  <a:pt x="13" y="969"/>
                                </a:lnTo>
                                <a:lnTo>
                                  <a:pt x="20" y="986"/>
                                </a:lnTo>
                                <a:lnTo>
                                  <a:pt x="26" y="1001"/>
                                </a:lnTo>
                                <a:lnTo>
                                  <a:pt x="35" y="1016"/>
                                </a:lnTo>
                                <a:lnTo>
                                  <a:pt x="43" y="1031"/>
                                </a:lnTo>
                                <a:lnTo>
                                  <a:pt x="54" y="1044"/>
                                </a:lnTo>
                                <a:lnTo>
                                  <a:pt x="65" y="1057"/>
                                </a:lnTo>
                                <a:lnTo>
                                  <a:pt x="78" y="1070"/>
                                </a:lnTo>
                                <a:lnTo>
                                  <a:pt x="88" y="1080"/>
                                </a:lnTo>
                                <a:lnTo>
                                  <a:pt x="103" y="1091"/>
                                </a:lnTo>
                                <a:lnTo>
                                  <a:pt x="116" y="1101"/>
                                </a:lnTo>
                                <a:lnTo>
                                  <a:pt x="131" y="1110"/>
                                </a:lnTo>
                                <a:lnTo>
                                  <a:pt x="131" y="1107"/>
                                </a:lnTo>
                                <a:lnTo>
                                  <a:pt x="114" y="1127"/>
                                </a:lnTo>
                                <a:lnTo>
                                  <a:pt x="99" y="1146"/>
                                </a:lnTo>
                                <a:lnTo>
                                  <a:pt x="88" y="1167"/>
                                </a:lnTo>
                                <a:lnTo>
                                  <a:pt x="82" y="1179"/>
                                </a:lnTo>
                                <a:lnTo>
                                  <a:pt x="78" y="1188"/>
                                </a:lnTo>
                                <a:lnTo>
                                  <a:pt x="73" y="1199"/>
                                </a:lnTo>
                                <a:lnTo>
                                  <a:pt x="69" y="1212"/>
                                </a:lnTo>
                                <a:lnTo>
                                  <a:pt x="65" y="1223"/>
                                </a:lnTo>
                                <a:lnTo>
                                  <a:pt x="62" y="1235"/>
                                </a:lnTo>
                                <a:lnTo>
                                  <a:pt x="60" y="1247"/>
                                </a:lnTo>
                                <a:lnTo>
                                  <a:pt x="60" y="1259"/>
                                </a:lnTo>
                                <a:lnTo>
                                  <a:pt x="58" y="1272"/>
                                </a:lnTo>
                                <a:lnTo>
                                  <a:pt x="58" y="1285"/>
                                </a:lnTo>
                                <a:lnTo>
                                  <a:pt x="58" y="1298"/>
                                </a:lnTo>
                                <a:lnTo>
                                  <a:pt x="60" y="1310"/>
                                </a:lnTo>
                                <a:lnTo>
                                  <a:pt x="60" y="1323"/>
                                </a:lnTo>
                                <a:lnTo>
                                  <a:pt x="65" y="1336"/>
                                </a:lnTo>
                                <a:lnTo>
                                  <a:pt x="67" y="1349"/>
                                </a:lnTo>
                                <a:lnTo>
                                  <a:pt x="71" y="1362"/>
                                </a:lnTo>
                                <a:lnTo>
                                  <a:pt x="75" y="1372"/>
                                </a:lnTo>
                                <a:lnTo>
                                  <a:pt x="80" y="1385"/>
                                </a:lnTo>
                                <a:lnTo>
                                  <a:pt x="84" y="1396"/>
                                </a:lnTo>
                                <a:lnTo>
                                  <a:pt x="90" y="1407"/>
                                </a:lnTo>
                                <a:lnTo>
                                  <a:pt x="103" y="1428"/>
                                </a:lnTo>
                                <a:lnTo>
                                  <a:pt x="120" y="1450"/>
                                </a:lnTo>
                                <a:lnTo>
                                  <a:pt x="138" y="1467"/>
                                </a:lnTo>
                                <a:lnTo>
                                  <a:pt x="157" y="1484"/>
                                </a:lnTo>
                                <a:lnTo>
                                  <a:pt x="176" y="1499"/>
                                </a:lnTo>
                                <a:lnTo>
                                  <a:pt x="200" y="1512"/>
                                </a:lnTo>
                                <a:lnTo>
                                  <a:pt x="211" y="1518"/>
                                </a:lnTo>
                                <a:lnTo>
                                  <a:pt x="221" y="1522"/>
                                </a:lnTo>
                                <a:lnTo>
                                  <a:pt x="235" y="1527"/>
                                </a:lnTo>
                                <a:lnTo>
                                  <a:pt x="247" y="1531"/>
                                </a:lnTo>
                                <a:lnTo>
                                  <a:pt x="260" y="1535"/>
                                </a:lnTo>
                                <a:lnTo>
                                  <a:pt x="274" y="1537"/>
                                </a:lnTo>
                                <a:lnTo>
                                  <a:pt x="287" y="1539"/>
                                </a:lnTo>
                                <a:lnTo>
                                  <a:pt x="299" y="1542"/>
                                </a:lnTo>
                                <a:lnTo>
                                  <a:pt x="314" y="1542"/>
                                </a:lnTo>
                                <a:lnTo>
                                  <a:pt x="328" y="1544"/>
                                </a:lnTo>
                                <a:lnTo>
                                  <a:pt x="344" y="1542"/>
                                </a:lnTo>
                                <a:lnTo>
                                  <a:pt x="359" y="1542"/>
                                </a:lnTo>
                                <a:lnTo>
                                  <a:pt x="358" y="1544"/>
                                </a:lnTo>
                                <a:lnTo>
                                  <a:pt x="375" y="1569"/>
                                </a:lnTo>
                                <a:lnTo>
                                  <a:pt x="394" y="1595"/>
                                </a:lnTo>
                                <a:lnTo>
                                  <a:pt x="413" y="1619"/>
                                </a:lnTo>
                                <a:lnTo>
                                  <a:pt x="435" y="1640"/>
                                </a:lnTo>
                                <a:lnTo>
                                  <a:pt x="456" y="1659"/>
                                </a:lnTo>
                                <a:lnTo>
                                  <a:pt x="482" y="1679"/>
                                </a:lnTo>
                                <a:lnTo>
                                  <a:pt x="506" y="1698"/>
                                </a:lnTo>
                                <a:lnTo>
                                  <a:pt x="534" y="1713"/>
                                </a:lnTo>
                                <a:lnTo>
                                  <a:pt x="559" y="1728"/>
                                </a:lnTo>
                                <a:lnTo>
                                  <a:pt x="587" y="1739"/>
                                </a:lnTo>
                                <a:lnTo>
                                  <a:pt x="617" y="1749"/>
                                </a:lnTo>
                                <a:lnTo>
                                  <a:pt x="647" y="1760"/>
                                </a:lnTo>
                                <a:lnTo>
                                  <a:pt x="677" y="1766"/>
                                </a:lnTo>
                                <a:lnTo>
                                  <a:pt x="707" y="1771"/>
                                </a:lnTo>
                                <a:lnTo>
                                  <a:pt x="740" y="1775"/>
                                </a:lnTo>
                                <a:lnTo>
                                  <a:pt x="772" y="1775"/>
                                </a:lnTo>
                                <a:lnTo>
                                  <a:pt x="787" y="1775"/>
                                </a:lnTo>
                                <a:lnTo>
                                  <a:pt x="804" y="1775"/>
                                </a:lnTo>
                                <a:lnTo>
                                  <a:pt x="836" y="1771"/>
                                </a:lnTo>
                                <a:lnTo>
                                  <a:pt x="868" y="1766"/>
                                </a:lnTo>
                                <a:lnTo>
                                  <a:pt x="899" y="1758"/>
                                </a:lnTo>
                                <a:lnTo>
                                  <a:pt x="929" y="1749"/>
                                </a:lnTo>
                                <a:lnTo>
                                  <a:pt x="959" y="1736"/>
                                </a:lnTo>
                                <a:lnTo>
                                  <a:pt x="989" y="1724"/>
                                </a:lnTo>
                                <a:lnTo>
                                  <a:pt x="1017" y="1709"/>
                                </a:lnTo>
                                <a:lnTo>
                                  <a:pt x="1032" y="1730"/>
                                </a:lnTo>
                                <a:lnTo>
                                  <a:pt x="1047" y="1749"/>
                                </a:lnTo>
                                <a:lnTo>
                                  <a:pt x="1064" y="1766"/>
                                </a:lnTo>
                                <a:lnTo>
                                  <a:pt x="1083" y="1783"/>
                                </a:lnTo>
                                <a:lnTo>
                                  <a:pt x="1102" y="1801"/>
                                </a:lnTo>
                                <a:lnTo>
                                  <a:pt x="1122" y="1816"/>
                                </a:lnTo>
                                <a:lnTo>
                                  <a:pt x="1143" y="1828"/>
                                </a:lnTo>
                                <a:lnTo>
                                  <a:pt x="1167" y="1841"/>
                                </a:lnTo>
                                <a:lnTo>
                                  <a:pt x="1188" y="1852"/>
                                </a:lnTo>
                                <a:lnTo>
                                  <a:pt x="1212" y="1861"/>
                                </a:lnTo>
                                <a:lnTo>
                                  <a:pt x="1236" y="1869"/>
                                </a:lnTo>
                                <a:lnTo>
                                  <a:pt x="1262" y="1876"/>
                                </a:lnTo>
                                <a:lnTo>
                                  <a:pt x="1286" y="1882"/>
                                </a:lnTo>
                                <a:lnTo>
                                  <a:pt x="1311" y="1886"/>
                                </a:lnTo>
                                <a:lnTo>
                                  <a:pt x="1337" y="1888"/>
                                </a:lnTo>
                                <a:lnTo>
                                  <a:pt x="1362" y="1888"/>
                                </a:lnTo>
                                <a:lnTo>
                                  <a:pt x="1380" y="1888"/>
                                </a:lnTo>
                                <a:lnTo>
                                  <a:pt x="1398" y="1886"/>
                                </a:lnTo>
                                <a:lnTo>
                                  <a:pt x="1415" y="1886"/>
                                </a:lnTo>
                                <a:lnTo>
                                  <a:pt x="1432" y="1884"/>
                                </a:lnTo>
                                <a:lnTo>
                                  <a:pt x="1447" y="1880"/>
                                </a:lnTo>
                                <a:lnTo>
                                  <a:pt x="1464" y="1876"/>
                                </a:lnTo>
                                <a:lnTo>
                                  <a:pt x="1479" y="1873"/>
                                </a:lnTo>
                                <a:lnTo>
                                  <a:pt x="1496" y="1867"/>
                                </a:lnTo>
                                <a:lnTo>
                                  <a:pt x="1511" y="1863"/>
                                </a:lnTo>
                                <a:lnTo>
                                  <a:pt x="1526" y="1856"/>
                                </a:lnTo>
                                <a:lnTo>
                                  <a:pt x="1541" y="1850"/>
                                </a:lnTo>
                                <a:lnTo>
                                  <a:pt x="1556" y="1843"/>
                                </a:lnTo>
                                <a:lnTo>
                                  <a:pt x="1571" y="1835"/>
                                </a:lnTo>
                                <a:lnTo>
                                  <a:pt x="1584" y="1826"/>
                                </a:lnTo>
                                <a:lnTo>
                                  <a:pt x="1612" y="1809"/>
                                </a:lnTo>
                                <a:lnTo>
                                  <a:pt x="1638" y="1790"/>
                                </a:lnTo>
                                <a:lnTo>
                                  <a:pt x="1662" y="1766"/>
                                </a:lnTo>
                                <a:lnTo>
                                  <a:pt x="1683" y="1743"/>
                                </a:lnTo>
                                <a:lnTo>
                                  <a:pt x="1702" y="1719"/>
                                </a:lnTo>
                                <a:lnTo>
                                  <a:pt x="1713" y="1704"/>
                                </a:lnTo>
                                <a:lnTo>
                                  <a:pt x="1722" y="1691"/>
                                </a:lnTo>
                                <a:lnTo>
                                  <a:pt x="1730" y="1676"/>
                                </a:lnTo>
                                <a:lnTo>
                                  <a:pt x="1737" y="1664"/>
                                </a:lnTo>
                                <a:lnTo>
                                  <a:pt x="1745" y="1649"/>
                                </a:lnTo>
                                <a:lnTo>
                                  <a:pt x="1752" y="1634"/>
                                </a:lnTo>
                                <a:lnTo>
                                  <a:pt x="1756" y="1619"/>
                                </a:lnTo>
                                <a:lnTo>
                                  <a:pt x="1762" y="1602"/>
                                </a:lnTo>
                                <a:lnTo>
                                  <a:pt x="1762" y="1604"/>
                                </a:lnTo>
                                <a:lnTo>
                                  <a:pt x="1784" y="1617"/>
                                </a:lnTo>
                                <a:lnTo>
                                  <a:pt x="1808" y="1627"/>
                                </a:lnTo>
                                <a:lnTo>
                                  <a:pt x="1829" y="1636"/>
                                </a:lnTo>
                                <a:lnTo>
                                  <a:pt x="1853" y="1642"/>
                                </a:lnTo>
                                <a:lnTo>
                                  <a:pt x="1876" y="1649"/>
                                </a:lnTo>
                                <a:lnTo>
                                  <a:pt x="1902" y="1653"/>
                                </a:lnTo>
                                <a:lnTo>
                                  <a:pt x="1926" y="1655"/>
                                </a:lnTo>
                                <a:lnTo>
                                  <a:pt x="1951" y="1657"/>
                                </a:lnTo>
                                <a:lnTo>
                                  <a:pt x="1971" y="1655"/>
                                </a:lnTo>
                                <a:lnTo>
                                  <a:pt x="1988" y="1655"/>
                                </a:lnTo>
                                <a:lnTo>
                                  <a:pt x="2005" y="1653"/>
                                </a:lnTo>
                                <a:lnTo>
                                  <a:pt x="2022" y="1649"/>
                                </a:lnTo>
                                <a:lnTo>
                                  <a:pt x="2039" y="1646"/>
                                </a:lnTo>
                                <a:lnTo>
                                  <a:pt x="2057" y="1640"/>
                                </a:lnTo>
                                <a:lnTo>
                                  <a:pt x="2074" y="1636"/>
                                </a:lnTo>
                                <a:lnTo>
                                  <a:pt x="2089" y="1629"/>
                                </a:lnTo>
                                <a:lnTo>
                                  <a:pt x="2106" y="1623"/>
                                </a:lnTo>
                                <a:lnTo>
                                  <a:pt x="2121" y="1614"/>
                                </a:lnTo>
                                <a:lnTo>
                                  <a:pt x="2136" y="1608"/>
                                </a:lnTo>
                                <a:lnTo>
                                  <a:pt x="2151" y="1597"/>
                                </a:lnTo>
                                <a:lnTo>
                                  <a:pt x="2164" y="1589"/>
                                </a:lnTo>
                                <a:lnTo>
                                  <a:pt x="2177" y="1578"/>
                                </a:lnTo>
                                <a:lnTo>
                                  <a:pt x="2190" y="1567"/>
                                </a:lnTo>
                                <a:lnTo>
                                  <a:pt x="2202" y="1557"/>
                                </a:lnTo>
                                <a:lnTo>
                                  <a:pt x="2215" y="1544"/>
                                </a:lnTo>
                                <a:lnTo>
                                  <a:pt x="2226" y="1533"/>
                                </a:lnTo>
                                <a:lnTo>
                                  <a:pt x="2238" y="1520"/>
                                </a:lnTo>
                                <a:lnTo>
                                  <a:pt x="2245" y="1505"/>
                                </a:lnTo>
                                <a:lnTo>
                                  <a:pt x="2256" y="1492"/>
                                </a:lnTo>
                                <a:lnTo>
                                  <a:pt x="2265" y="1477"/>
                                </a:lnTo>
                                <a:lnTo>
                                  <a:pt x="2274" y="1462"/>
                                </a:lnTo>
                                <a:lnTo>
                                  <a:pt x="2280" y="1447"/>
                                </a:lnTo>
                                <a:lnTo>
                                  <a:pt x="2286" y="1432"/>
                                </a:lnTo>
                                <a:lnTo>
                                  <a:pt x="2293" y="1417"/>
                                </a:lnTo>
                                <a:lnTo>
                                  <a:pt x="2298" y="1400"/>
                                </a:lnTo>
                                <a:lnTo>
                                  <a:pt x="2302" y="1383"/>
                                </a:lnTo>
                                <a:lnTo>
                                  <a:pt x="2304" y="1366"/>
                                </a:lnTo>
                                <a:lnTo>
                                  <a:pt x="2307" y="1349"/>
                                </a:lnTo>
                                <a:lnTo>
                                  <a:pt x="2308" y="1332"/>
                                </a:lnTo>
                                <a:lnTo>
                                  <a:pt x="2308" y="1315"/>
                                </a:lnTo>
                                <a:lnTo>
                                  <a:pt x="2328" y="1310"/>
                                </a:lnTo>
                                <a:lnTo>
                                  <a:pt x="2347" y="1306"/>
                                </a:lnTo>
                                <a:lnTo>
                                  <a:pt x="2364" y="1302"/>
                                </a:lnTo>
                                <a:lnTo>
                                  <a:pt x="2383" y="1298"/>
                                </a:lnTo>
                                <a:lnTo>
                                  <a:pt x="2401" y="1291"/>
                                </a:lnTo>
                                <a:lnTo>
                                  <a:pt x="2418" y="1285"/>
                                </a:lnTo>
                                <a:lnTo>
                                  <a:pt x="2435" y="1277"/>
                                </a:lnTo>
                                <a:lnTo>
                                  <a:pt x="2452" y="1268"/>
                                </a:lnTo>
                                <a:lnTo>
                                  <a:pt x="2468" y="1259"/>
                                </a:lnTo>
                                <a:lnTo>
                                  <a:pt x="2483" y="1248"/>
                                </a:lnTo>
                                <a:lnTo>
                                  <a:pt x="2498" y="1241"/>
                                </a:lnTo>
                                <a:lnTo>
                                  <a:pt x="2513" y="1229"/>
                                </a:lnTo>
                                <a:lnTo>
                                  <a:pt x="2528" y="1217"/>
                                </a:lnTo>
                                <a:lnTo>
                                  <a:pt x="2541" y="1206"/>
                                </a:lnTo>
                                <a:lnTo>
                                  <a:pt x="2553" y="1193"/>
                                </a:lnTo>
                                <a:lnTo>
                                  <a:pt x="2566" y="1181"/>
                                </a:lnTo>
                                <a:lnTo>
                                  <a:pt x="2577" y="1166"/>
                                </a:lnTo>
                                <a:lnTo>
                                  <a:pt x="2588" y="1152"/>
                                </a:lnTo>
                                <a:lnTo>
                                  <a:pt x="2598" y="1137"/>
                                </a:lnTo>
                                <a:lnTo>
                                  <a:pt x="2609" y="1122"/>
                                </a:lnTo>
                                <a:lnTo>
                                  <a:pt x="2618" y="1107"/>
                                </a:lnTo>
                                <a:lnTo>
                                  <a:pt x="2626" y="1091"/>
                                </a:lnTo>
                                <a:lnTo>
                                  <a:pt x="2633" y="1076"/>
                                </a:lnTo>
                                <a:lnTo>
                                  <a:pt x="2641" y="1059"/>
                                </a:lnTo>
                                <a:lnTo>
                                  <a:pt x="2646" y="1042"/>
                                </a:lnTo>
                                <a:lnTo>
                                  <a:pt x="2652" y="1025"/>
                                </a:lnTo>
                                <a:lnTo>
                                  <a:pt x="2656" y="1007"/>
                                </a:lnTo>
                                <a:lnTo>
                                  <a:pt x="2661" y="988"/>
                                </a:lnTo>
                                <a:lnTo>
                                  <a:pt x="2663" y="971"/>
                                </a:lnTo>
                                <a:lnTo>
                                  <a:pt x="2665" y="952"/>
                                </a:lnTo>
                                <a:lnTo>
                                  <a:pt x="2667" y="935"/>
                                </a:lnTo>
                                <a:lnTo>
                                  <a:pt x="2667" y="915"/>
                                </a:lnTo>
                                <a:lnTo>
                                  <a:pt x="2667" y="898"/>
                                </a:lnTo>
                                <a:lnTo>
                                  <a:pt x="2665" y="883"/>
                                </a:lnTo>
                                <a:lnTo>
                                  <a:pt x="2665" y="866"/>
                                </a:lnTo>
                                <a:lnTo>
                                  <a:pt x="2663" y="849"/>
                                </a:lnTo>
                                <a:lnTo>
                                  <a:pt x="2659" y="834"/>
                                </a:lnTo>
                                <a:lnTo>
                                  <a:pt x="2654" y="817"/>
                                </a:lnTo>
                                <a:lnTo>
                                  <a:pt x="2650" y="802"/>
                                </a:lnTo>
                                <a:lnTo>
                                  <a:pt x="2646" y="785"/>
                                </a:lnTo>
                                <a:lnTo>
                                  <a:pt x="2639" y="770"/>
                                </a:lnTo>
                                <a:lnTo>
                                  <a:pt x="2633" y="755"/>
                                </a:lnTo>
                                <a:lnTo>
                                  <a:pt x="2626" y="740"/>
                                </a:lnTo>
                                <a:lnTo>
                                  <a:pt x="2618" y="725"/>
                                </a:lnTo>
                                <a:lnTo>
                                  <a:pt x="2609" y="710"/>
                                </a:lnTo>
                                <a:lnTo>
                                  <a:pt x="2601" y="697"/>
                                </a:lnTo>
                                <a:lnTo>
                                  <a:pt x="2592" y="682"/>
                                </a:lnTo>
                                <a:lnTo>
                                  <a:pt x="2581" y="669"/>
                                </a:lnTo>
                                <a:lnTo>
                                  <a:pt x="2579" y="669"/>
                                </a:lnTo>
                                <a:lnTo>
                                  <a:pt x="2586" y="654"/>
                                </a:lnTo>
                                <a:lnTo>
                                  <a:pt x="2592" y="639"/>
                                </a:lnTo>
                                <a:lnTo>
                                  <a:pt x="2596" y="624"/>
                                </a:lnTo>
                                <a:lnTo>
                                  <a:pt x="2601" y="607"/>
                                </a:lnTo>
                                <a:lnTo>
                                  <a:pt x="2603" y="592"/>
                                </a:lnTo>
                                <a:lnTo>
                                  <a:pt x="2605" y="577"/>
                                </a:lnTo>
                                <a:lnTo>
                                  <a:pt x="2607" y="560"/>
                                </a:lnTo>
                                <a:lnTo>
                                  <a:pt x="2607" y="545"/>
                                </a:lnTo>
                                <a:lnTo>
                                  <a:pt x="2607" y="530"/>
                                </a:lnTo>
                                <a:lnTo>
                                  <a:pt x="2605" y="517"/>
                                </a:lnTo>
                                <a:lnTo>
                                  <a:pt x="2605" y="504"/>
                                </a:lnTo>
                                <a:lnTo>
                                  <a:pt x="2603" y="492"/>
                                </a:lnTo>
                                <a:lnTo>
                                  <a:pt x="2601" y="479"/>
                                </a:lnTo>
                                <a:lnTo>
                                  <a:pt x="2596" y="466"/>
                                </a:lnTo>
                                <a:lnTo>
                                  <a:pt x="2590" y="440"/>
                                </a:lnTo>
                                <a:lnTo>
                                  <a:pt x="2579" y="417"/>
                                </a:lnTo>
                                <a:lnTo>
                                  <a:pt x="2568" y="393"/>
                                </a:lnTo>
                                <a:lnTo>
                                  <a:pt x="2553" y="372"/>
                                </a:lnTo>
                                <a:lnTo>
                                  <a:pt x="2538" y="350"/>
                                </a:lnTo>
                                <a:lnTo>
                                  <a:pt x="2523" y="331"/>
                                </a:lnTo>
                                <a:lnTo>
                                  <a:pt x="2504" y="312"/>
                                </a:lnTo>
                                <a:lnTo>
                                  <a:pt x="2485" y="297"/>
                                </a:lnTo>
                                <a:lnTo>
                                  <a:pt x="2463" y="280"/>
                                </a:lnTo>
                                <a:lnTo>
                                  <a:pt x="2440" y="267"/>
                                </a:lnTo>
                                <a:lnTo>
                                  <a:pt x="2416" y="255"/>
                                </a:lnTo>
                                <a:lnTo>
                                  <a:pt x="2389" y="246"/>
                                </a:lnTo>
                                <a:lnTo>
                                  <a:pt x="2364" y="238"/>
                                </a:lnTo>
                                <a:lnTo>
                                  <a:pt x="2362" y="225"/>
                                </a:lnTo>
                                <a:lnTo>
                                  <a:pt x="2359" y="211"/>
                                </a:lnTo>
                                <a:lnTo>
                                  <a:pt x="2356" y="199"/>
                                </a:lnTo>
                                <a:lnTo>
                                  <a:pt x="2352" y="189"/>
                                </a:lnTo>
                                <a:lnTo>
                                  <a:pt x="2341" y="165"/>
                                </a:lnTo>
                                <a:lnTo>
                                  <a:pt x="2328" y="141"/>
                                </a:lnTo>
                                <a:lnTo>
                                  <a:pt x="2314" y="122"/>
                                </a:lnTo>
                                <a:lnTo>
                                  <a:pt x="2298" y="101"/>
                                </a:lnTo>
                                <a:lnTo>
                                  <a:pt x="2280" y="84"/>
                                </a:lnTo>
                                <a:lnTo>
                                  <a:pt x="2263" y="67"/>
                                </a:lnTo>
                                <a:lnTo>
                                  <a:pt x="2241" y="52"/>
                                </a:lnTo>
                                <a:lnTo>
                                  <a:pt x="2220" y="39"/>
                                </a:lnTo>
                                <a:lnTo>
                                  <a:pt x="2196" y="28"/>
                                </a:lnTo>
                                <a:lnTo>
                                  <a:pt x="2172" y="17"/>
                                </a:lnTo>
                                <a:lnTo>
                                  <a:pt x="2149" y="11"/>
                                </a:lnTo>
                                <a:lnTo>
                                  <a:pt x="2136" y="7"/>
                                </a:lnTo>
                                <a:lnTo>
                                  <a:pt x="2123" y="4"/>
                                </a:lnTo>
                                <a:lnTo>
                                  <a:pt x="2110" y="2"/>
                                </a:lnTo>
                                <a:lnTo>
                                  <a:pt x="2097" y="0"/>
                                </a:lnTo>
                                <a:lnTo>
                                  <a:pt x="2082" y="0"/>
                                </a:lnTo>
                                <a:lnTo>
                                  <a:pt x="2069" y="0"/>
                                </a:lnTo>
                                <a:lnTo>
                                  <a:pt x="2052" y="0"/>
                                </a:lnTo>
                                <a:lnTo>
                                  <a:pt x="2037" y="2"/>
                                </a:lnTo>
                                <a:lnTo>
                                  <a:pt x="2020" y="4"/>
                                </a:lnTo>
                                <a:lnTo>
                                  <a:pt x="2005" y="7"/>
                                </a:lnTo>
                                <a:lnTo>
                                  <a:pt x="1988" y="11"/>
                                </a:lnTo>
                                <a:lnTo>
                                  <a:pt x="1973" y="15"/>
                                </a:lnTo>
                                <a:lnTo>
                                  <a:pt x="1958" y="19"/>
                                </a:lnTo>
                                <a:lnTo>
                                  <a:pt x="1943" y="26"/>
                                </a:lnTo>
                                <a:lnTo>
                                  <a:pt x="1930" y="34"/>
                                </a:lnTo>
                                <a:lnTo>
                                  <a:pt x="1915" y="41"/>
                                </a:lnTo>
                                <a:lnTo>
                                  <a:pt x="1902" y="49"/>
                                </a:lnTo>
                                <a:lnTo>
                                  <a:pt x="1889" y="58"/>
                                </a:lnTo>
                                <a:lnTo>
                                  <a:pt x="1876" y="69"/>
                                </a:lnTo>
                                <a:lnTo>
                                  <a:pt x="1863" y="79"/>
                                </a:lnTo>
                                <a:lnTo>
                                  <a:pt x="1853" y="90"/>
                                </a:lnTo>
                                <a:lnTo>
                                  <a:pt x="1842" y="103"/>
                                </a:lnTo>
                                <a:lnTo>
                                  <a:pt x="1831" y="90"/>
                                </a:lnTo>
                                <a:lnTo>
                                  <a:pt x="1820" y="79"/>
                                </a:lnTo>
                                <a:lnTo>
                                  <a:pt x="1810" y="69"/>
                                </a:lnTo>
                                <a:lnTo>
                                  <a:pt x="1799" y="58"/>
                                </a:lnTo>
                                <a:lnTo>
                                  <a:pt x="1786" y="49"/>
                                </a:lnTo>
                                <a:lnTo>
                                  <a:pt x="1773" y="41"/>
                                </a:lnTo>
                                <a:lnTo>
                                  <a:pt x="1760" y="34"/>
                                </a:lnTo>
                                <a:lnTo>
                                  <a:pt x="1747" y="26"/>
                                </a:lnTo>
                                <a:lnTo>
                                  <a:pt x="1732" y="22"/>
                                </a:lnTo>
                                <a:lnTo>
                                  <a:pt x="1720" y="15"/>
                                </a:lnTo>
                                <a:lnTo>
                                  <a:pt x="1704" y="11"/>
                                </a:lnTo>
                                <a:lnTo>
                                  <a:pt x="1689" y="7"/>
                                </a:lnTo>
                                <a:lnTo>
                                  <a:pt x="1674" y="4"/>
                                </a:lnTo>
                                <a:lnTo>
                                  <a:pt x="1659" y="2"/>
                                </a:lnTo>
                                <a:lnTo>
                                  <a:pt x="1642" y="0"/>
                                </a:lnTo>
                                <a:lnTo>
                                  <a:pt x="1627" y="0"/>
                                </a:lnTo>
                                <a:lnTo>
                                  <a:pt x="1608" y="0"/>
                                </a:lnTo>
                                <a:lnTo>
                                  <a:pt x="1589" y="2"/>
                                </a:lnTo>
                                <a:lnTo>
                                  <a:pt x="1571" y="4"/>
                                </a:lnTo>
                                <a:lnTo>
                                  <a:pt x="1552" y="9"/>
                                </a:lnTo>
                                <a:lnTo>
                                  <a:pt x="1535" y="15"/>
                                </a:lnTo>
                                <a:lnTo>
                                  <a:pt x="1518" y="22"/>
                                </a:lnTo>
                                <a:lnTo>
                                  <a:pt x="1501" y="30"/>
                                </a:lnTo>
                                <a:lnTo>
                                  <a:pt x="1486" y="39"/>
                                </a:lnTo>
                                <a:lnTo>
                                  <a:pt x="1471" y="49"/>
                                </a:lnTo>
                                <a:lnTo>
                                  <a:pt x="1455" y="60"/>
                                </a:lnTo>
                                <a:lnTo>
                                  <a:pt x="1443" y="71"/>
                                </a:lnTo>
                                <a:lnTo>
                                  <a:pt x="1428" y="84"/>
                                </a:lnTo>
                                <a:lnTo>
                                  <a:pt x="1417" y="99"/>
                                </a:lnTo>
                                <a:lnTo>
                                  <a:pt x="1406" y="112"/>
                                </a:lnTo>
                                <a:lnTo>
                                  <a:pt x="1395" y="129"/>
                                </a:lnTo>
                                <a:lnTo>
                                  <a:pt x="1387" y="144"/>
                                </a:lnTo>
                                <a:lnTo>
                                  <a:pt x="1387" y="148"/>
                                </a:lnTo>
                                <a:lnTo>
                                  <a:pt x="1376" y="137"/>
                                </a:lnTo>
                                <a:lnTo>
                                  <a:pt x="1362" y="127"/>
                                </a:lnTo>
                                <a:lnTo>
                                  <a:pt x="1350" y="118"/>
                                </a:lnTo>
                                <a:lnTo>
                                  <a:pt x="1337" y="109"/>
                                </a:lnTo>
                                <a:lnTo>
                                  <a:pt x="1325" y="101"/>
                                </a:lnTo>
                                <a:lnTo>
                                  <a:pt x="1310" y="94"/>
                                </a:lnTo>
                                <a:lnTo>
                                  <a:pt x="1296" y="86"/>
                                </a:lnTo>
                                <a:lnTo>
                                  <a:pt x="1281" y="79"/>
                                </a:lnTo>
                                <a:lnTo>
                                  <a:pt x="1266" y="75"/>
                                </a:lnTo>
                                <a:lnTo>
                                  <a:pt x="1251" y="71"/>
                                </a:lnTo>
                                <a:lnTo>
                                  <a:pt x="1236" y="67"/>
                                </a:lnTo>
                                <a:lnTo>
                                  <a:pt x="1218" y="62"/>
                                </a:lnTo>
                                <a:lnTo>
                                  <a:pt x="1203" y="60"/>
                                </a:lnTo>
                                <a:lnTo>
                                  <a:pt x="1188" y="58"/>
                                </a:lnTo>
                                <a:lnTo>
                                  <a:pt x="1171" y="58"/>
                                </a:lnTo>
                                <a:lnTo>
                                  <a:pt x="1156" y="56"/>
                                </a:lnTo>
                                <a:lnTo>
                                  <a:pt x="1132" y="58"/>
                                </a:lnTo>
                                <a:lnTo>
                                  <a:pt x="1111" y="60"/>
                                </a:lnTo>
                                <a:lnTo>
                                  <a:pt x="1087" y="64"/>
                                </a:lnTo>
                                <a:lnTo>
                                  <a:pt x="1066" y="69"/>
                                </a:lnTo>
                                <a:lnTo>
                                  <a:pt x="1044" y="75"/>
                                </a:lnTo>
                                <a:lnTo>
                                  <a:pt x="1025" y="84"/>
                                </a:lnTo>
                                <a:lnTo>
                                  <a:pt x="1006" y="92"/>
                                </a:lnTo>
                                <a:lnTo>
                                  <a:pt x="987" y="103"/>
                                </a:lnTo>
                                <a:lnTo>
                                  <a:pt x="967" y="114"/>
                                </a:lnTo>
                                <a:lnTo>
                                  <a:pt x="950" y="127"/>
                                </a:lnTo>
                                <a:lnTo>
                                  <a:pt x="933" y="139"/>
                                </a:lnTo>
                                <a:lnTo>
                                  <a:pt x="918" y="154"/>
                                </a:lnTo>
                                <a:lnTo>
                                  <a:pt x="903" y="171"/>
                                </a:lnTo>
                                <a:lnTo>
                                  <a:pt x="888" y="189"/>
                                </a:lnTo>
                                <a:lnTo>
                                  <a:pt x="877" y="205"/>
                                </a:lnTo>
                                <a:lnTo>
                                  <a:pt x="864" y="225"/>
                                </a:lnTo>
                                <a:lnTo>
                                  <a:pt x="864" y="226"/>
                                </a:lnTo>
                                <a:lnTo>
                                  <a:pt x="838" y="214"/>
                                </a:lnTo>
                                <a:lnTo>
                                  <a:pt x="815" y="204"/>
                                </a:lnTo>
                                <a:lnTo>
                                  <a:pt x="789" y="195"/>
                                </a:lnTo>
                                <a:lnTo>
                                  <a:pt x="761" y="186"/>
                                </a:lnTo>
                                <a:lnTo>
                                  <a:pt x="735" y="180"/>
                                </a:lnTo>
                                <a:lnTo>
                                  <a:pt x="707" y="175"/>
                                </a:lnTo>
                                <a:lnTo>
                                  <a:pt x="682" y="174"/>
                                </a:lnTo>
                                <a:lnTo>
                                  <a:pt x="654" y="174"/>
                                </a:lnTo>
                                <a:lnTo>
                                  <a:pt x="632" y="174"/>
                                </a:lnTo>
                                <a:lnTo>
                                  <a:pt x="611" y="174"/>
                                </a:lnTo>
                                <a:lnTo>
                                  <a:pt x="589" y="178"/>
                                </a:lnTo>
                                <a:lnTo>
                                  <a:pt x="570" y="180"/>
                                </a:lnTo>
                                <a:lnTo>
                                  <a:pt x="549" y="184"/>
                                </a:lnTo>
                                <a:lnTo>
                                  <a:pt x="529" y="190"/>
                                </a:lnTo>
                                <a:lnTo>
                                  <a:pt x="510" y="196"/>
                                </a:lnTo>
                                <a:lnTo>
                                  <a:pt x="491" y="204"/>
                                </a:lnTo>
                                <a:lnTo>
                                  <a:pt x="471" y="211"/>
                                </a:lnTo>
                                <a:lnTo>
                                  <a:pt x="454" y="220"/>
                                </a:lnTo>
                                <a:lnTo>
                                  <a:pt x="437" y="231"/>
                                </a:lnTo>
                                <a:lnTo>
                                  <a:pt x="420" y="241"/>
                                </a:lnTo>
                                <a:lnTo>
                                  <a:pt x="403" y="253"/>
                                </a:lnTo>
                                <a:lnTo>
                                  <a:pt x="388" y="264"/>
                                </a:lnTo>
                                <a:lnTo>
                                  <a:pt x="373" y="276"/>
                                </a:lnTo>
                                <a:lnTo>
                                  <a:pt x="358" y="291"/>
                                </a:lnTo>
                                <a:lnTo>
                                  <a:pt x="344" y="303"/>
                                </a:lnTo>
                                <a:lnTo>
                                  <a:pt x="332" y="318"/>
                                </a:lnTo>
                                <a:lnTo>
                                  <a:pt x="319" y="333"/>
                                </a:lnTo>
                                <a:lnTo>
                                  <a:pt x="308" y="348"/>
                                </a:lnTo>
                                <a:lnTo>
                                  <a:pt x="296" y="365"/>
                                </a:lnTo>
                                <a:lnTo>
                                  <a:pt x="287" y="382"/>
                                </a:lnTo>
                                <a:lnTo>
                                  <a:pt x="278" y="400"/>
                                </a:lnTo>
                                <a:lnTo>
                                  <a:pt x="269" y="417"/>
                                </a:lnTo>
                                <a:lnTo>
                                  <a:pt x="260" y="436"/>
                                </a:lnTo>
                                <a:lnTo>
                                  <a:pt x="254" y="455"/>
                                </a:lnTo>
                                <a:lnTo>
                                  <a:pt x="250" y="472"/>
                                </a:lnTo>
                                <a:lnTo>
                                  <a:pt x="244" y="494"/>
                                </a:lnTo>
                                <a:lnTo>
                                  <a:pt x="241" y="513"/>
                                </a:lnTo>
                                <a:lnTo>
                                  <a:pt x="239" y="532"/>
                                </a:lnTo>
                                <a:lnTo>
                                  <a:pt x="236" y="554"/>
                                </a:lnTo>
                                <a:lnTo>
                                  <a:pt x="236" y="573"/>
                                </a:lnTo>
                                <a:lnTo>
                                  <a:pt x="236" y="601"/>
                                </a:lnTo>
                                <a:lnTo>
                                  <a:pt x="239" y="629"/>
                                </a:lnTo>
                                <a:lnTo>
                                  <a:pt x="241" y="626"/>
                                </a:lnTo>
                                <a:close/>
                              </a:path>
                            </a:pathLst>
                          </a:custGeom>
                          <a:solidFill>
                            <a:srgbClr val="ffffff"/>
                          </a:solidFill>
                          <a:ln>
                            <a:noFill/>
                          </a:ln>
                        </wps:spPr>
                        <wps:style>
                          <a:lnRef idx="0"/>
                          <a:fillRef idx="0"/>
                          <a:effectRef idx="0"/>
                          <a:fontRef idx="minor"/>
                        </wps:style>
                        <wps:bodyPr/>
                      </wps:wsp>
                      <wps:wsp>
                        <wps:cNvSpPr/>
                        <wps:spPr>
                          <a:xfrm>
                            <a:off x="3623400" y="55080"/>
                            <a:ext cx="1693440" cy="1198800"/>
                          </a:xfrm>
                          <a:custGeom>
                            <a:avLst/>
                            <a:gdLst/>
                            <a:ahLst/>
                            <a:rect l="l" t="t" r="r" b="b"/>
                            <a:pathLst>
                              <a:path w="2667" h="1888">
                                <a:moveTo>
                                  <a:pt x="241" y="626"/>
                                </a:moveTo>
                                <a:lnTo>
                                  <a:pt x="229" y="629"/>
                                </a:lnTo>
                                <a:lnTo>
                                  <a:pt x="215" y="631"/>
                                </a:lnTo>
                                <a:lnTo>
                                  <a:pt x="202" y="633"/>
                                </a:lnTo>
                                <a:lnTo>
                                  <a:pt x="191" y="637"/>
                                </a:lnTo>
                                <a:lnTo>
                                  <a:pt x="169" y="646"/>
                                </a:lnTo>
                                <a:lnTo>
                                  <a:pt x="144" y="654"/>
                                </a:lnTo>
                                <a:lnTo>
                                  <a:pt x="123" y="667"/>
                                </a:lnTo>
                                <a:lnTo>
                                  <a:pt x="103" y="680"/>
                                </a:lnTo>
                                <a:lnTo>
                                  <a:pt x="86" y="695"/>
                                </a:lnTo>
                                <a:lnTo>
                                  <a:pt x="69" y="712"/>
                                </a:lnTo>
                                <a:lnTo>
                                  <a:pt x="54" y="729"/>
                                </a:lnTo>
                                <a:lnTo>
                                  <a:pt x="39" y="748"/>
                                </a:lnTo>
                                <a:lnTo>
                                  <a:pt x="28" y="770"/>
                                </a:lnTo>
                                <a:lnTo>
                                  <a:pt x="17" y="791"/>
                                </a:lnTo>
                                <a:lnTo>
                                  <a:pt x="11" y="815"/>
                                </a:lnTo>
                                <a:lnTo>
                                  <a:pt x="7" y="825"/>
                                </a:lnTo>
                                <a:lnTo>
                                  <a:pt x="5" y="838"/>
                                </a:lnTo>
                                <a:lnTo>
                                  <a:pt x="2" y="849"/>
                                </a:lnTo>
                                <a:lnTo>
                                  <a:pt x="0" y="862"/>
                                </a:lnTo>
                                <a:lnTo>
                                  <a:pt x="0" y="875"/>
                                </a:lnTo>
                                <a:lnTo>
                                  <a:pt x="0" y="885"/>
                                </a:lnTo>
                                <a:lnTo>
                                  <a:pt x="0" y="903"/>
                                </a:lnTo>
                                <a:lnTo>
                                  <a:pt x="2" y="920"/>
                                </a:lnTo>
                                <a:lnTo>
                                  <a:pt x="5" y="937"/>
                                </a:lnTo>
                                <a:lnTo>
                                  <a:pt x="9" y="954"/>
                                </a:lnTo>
                                <a:lnTo>
                                  <a:pt x="13" y="969"/>
                                </a:lnTo>
                                <a:lnTo>
                                  <a:pt x="20" y="986"/>
                                </a:lnTo>
                                <a:lnTo>
                                  <a:pt x="26" y="1001"/>
                                </a:lnTo>
                                <a:lnTo>
                                  <a:pt x="35" y="1016"/>
                                </a:lnTo>
                                <a:lnTo>
                                  <a:pt x="43" y="1031"/>
                                </a:lnTo>
                                <a:lnTo>
                                  <a:pt x="54" y="1044"/>
                                </a:lnTo>
                                <a:lnTo>
                                  <a:pt x="65" y="1057"/>
                                </a:lnTo>
                                <a:lnTo>
                                  <a:pt x="78" y="1070"/>
                                </a:lnTo>
                                <a:lnTo>
                                  <a:pt x="88" y="1080"/>
                                </a:lnTo>
                                <a:lnTo>
                                  <a:pt x="103" y="1091"/>
                                </a:lnTo>
                                <a:lnTo>
                                  <a:pt x="116" y="1101"/>
                                </a:lnTo>
                                <a:lnTo>
                                  <a:pt x="131" y="1110"/>
                                </a:lnTo>
                                <a:lnTo>
                                  <a:pt x="131" y="1107"/>
                                </a:lnTo>
                                <a:lnTo>
                                  <a:pt x="114" y="1127"/>
                                </a:lnTo>
                                <a:lnTo>
                                  <a:pt x="99" y="1146"/>
                                </a:lnTo>
                                <a:lnTo>
                                  <a:pt x="88" y="1167"/>
                                </a:lnTo>
                                <a:lnTo>
                                  <a:pt x="82" y="1179"/>
                                </a:lnTo>
                                <a:lnTo>
                                  <a:pt x="78" y="1188"/>
                                </a:lnTo>
                                <a:lnTo>
                                  <a:pt x="73" y="1199"/>
                                </a:lnTo>
                                <a:lnTo>
                                  <a:pt x="69" y="1212"/>
                                </a:lnTo>
                                <a:lnTo>
                                  <a:pt x="65" y="1223"/>
                                </a:lnTo>
                                <a:lnTo>
                                  <a:pt x="62" y="1235"/>
                                </a:lnTo>
                                <a:lnTo>
                                  <a:pt x="60" y="1247"/>
                                </a:lnTo>
                                <a:lnTo>
                                  <a:pt x="60" y="1259"/>
                                </a:lnTo>
                                <a:lnTo>
                                  <a:pt x="58" y="1272"/>
                                </a:lnTo>
                                <a:lnTo>
                                  <a:pt x="58" y="1285"/>
                                </a:lnTo>
                                <a:lnTo>
                                  <a:pt x="58" y="1298"/>
                                </a:lnTo>
                                <a:lnTo>
                                  <a:pt x="60" y="1310"/>
                                </a:lnTo>
                                <a:lnTo>
                                  <a:pt x="60" y="1323"/>
                                </a:lnTo>
                                <a:lnTo>
                                  <a:pt x="65" y="1336"/>
                                </a:lnTo>
                                <a:lnTo>
                                  <a:pt x="67" y="1349"/>
                                </a:lnTo>
                                <a:lnTo>
                                  <a:pt x="71" y="1362"/>
                                </a:lnTo>
                                <a:lnTo>
                                  <a:pt x="75" y="1372"/>
                                </a:lnTo>
                                <a:lnTo>
                                  <a:pt x="80" y="1385"/>
                                </a:lnTo>
                                <a:lnTo>
                                  <a:pt x="84" y="1396"/>
                                </a:lnTo>
                                <a:lnTo>
                                  <a:pt x="90" y="1407"/>
                                </a:lnTo>
                                <a:lnTo>
                                  <a:pt x="103" y="1428"/>
                                </a:lnTo>
                                <a:lnTo>
                                  <a:pt x="120" y="1450"/>
                                </a:lnTo>
                                <a:lnTo>
                                  <a:pt x="138" y="1467"/>
                                </a:lnTo>
                                <a:lnTo>
                                  <a:pt x="157" y="1484"/>
                                </a:lnTo>
                                <a:lnTo>
                                  <a:pt x="176" y="1499"/>
                                </a:lnTo>
                                <a:lnTo>
                                  <a:pt x="200" y="1512"/>
                                </a:lnTo>
                                <a:lnTo>
                                  <a:pt x="211" y="1518"/>
                                </a:lnTo>
                                <a:lnTo>
                                  <a:pt x="221" y="1522"/>
                                </a:lnTo>
                                <a:lnTo>
                                  <a:pt x="235" y="1527"/>
                                </a:lnTo>
                                <a:lnTo>
                                  <a:pt x="247" y="1531"/>
                                </a:lnTo>
                                <a:lnTo>
                                  <a:pt x="260" y="1535"/>
                                </a:lnTo>
                                <a:lnTo>
                                  <a:pt x="274" y="1537"/>
                                </a:lnTo>
                                <a:lnTo>
                                  <a:pt x="287" y="1539"/>
                                </a:lnTo>
                                <a:lnTo>
                                  <a:pt x="299" y="1542"/>
                                </a:lnTo>
                                <a:lnTo>
                                  <a:pt x="314" y="1542"/>
                                </a:lnTo>
                                <a:lnTo>
                                  <a:pt x="328" y="1544"/>
                                </a:lnTo>
                                <a:lnTo>
                                  <a:pt x="344" y="1542"/>
                                </a:lnTo>
                                <a:lnTo>
                                  <a:pt x="359" y="1542"/>
                                </a:lnTo>
                                <a:lnTo>
                                  <a:pt x="358" y="1544"/>
                                </a:lnTo>
                                <a:lnTo>
                                  <a:pt x="375" y="1569"/>
                                </a:lnTo>
                                <a:lnTo>
                                  <a:pt x="394" y="1595"/>
                                </a:lnTo>
                                <a:lnTo>
                                  <a:pt x="413" y="1619"/>
                                </a:lnTo>
                                <a:lnTo>
                                  <a:pt x="435" y="1640"/>
                                </a:lnTo>
                                <a:lnTo>
                                  <a:pt x="456" y="1659"/>
                                </a:lnTo>
                                <a:lnTo>
                                  <a:pt x="482" y="1679"/>
                                </a:lnTo>
                                <a:lnTo>
                                  <a:pt x="506" y="1698"/>
                                </a:lnTo>
                                <a:lnTo>
                                  <a:pt x="534" y="1713"/>
                                </a:lnTo>
                                <a:lnTo>
                                  <a:pt x="559" y="1728"/>
                                </a:lnTo>
                                <a:lnTo>
                                  <a:pt x="587" y="1739"/>
                                </a:lnTo>
                                <a:lnTo>
                                  <a:pt x="617" y="1749"/>
                                </a:lnTo>
                                <a:lnTo>
                                  <a:pt x="647" y="1760"/>
                                </a:lnTo>
                                <a:lnTo>
                                  <a:pt x="677" y="1766"/>
                                </a:lnTo>
                                <a:lnTo>
                                  <a:pt x="707" y="1771"/>
                                </a:lnTo>
                                <a:lnTo>
                                  <a:pt x="740" y="1775"/>
                                </a:lnTo>
                                <a:lnTo>
                                  <a:pt x="772" y="1775"/>
                                </a:lnTo>
                                <a:lnTo>
                                  <a:pt x="787" y="1775"/>
                                </a:lnTo>
                                <a:lnTo>
                                  <a:pt x="804" y="1775"/>
                                </a:lnTo>
                                <a:lnTo>
                                  <a:pt x="836" y="1771"/>
                                </a:lnTo>
                                <a:lnTo>
                                  <a:pt x="868" y="1766"/>
                                </a:lnTo>
                                <a:lnTo>
                                  <a:pt x="899" y="1758"/>
                                </a:lnTo>
                                <a:lnTo>
                                  <a:pt x="929" y="1749"/>
                                </a:lnTo>
                                <a:lnTo>
                                  <a:pt x="959" y="1736"/>
                                </a:lnTo>
                                <a:lnTo>
                                  <a:pt x="989" y="1724"/>
                                </a:lnTo>
                                <a:lnTo>
                                  <a:pt x="1017" y="1709"/>
                                </a:lnTo>
                                <a:lnTo>
                                  <a:pt x="1032" y="1730"/>
                                </a:lnTo>
                                <a:lnTo>
                                  <a:pt x="1047" y="1749"/>
                                </a:lnTo>
                                <a:lnTo>
                                  <a:pt x="1064" y="1766"/>
                                </a:lnTo>
                                <a:lnTo>
                                  <a:pt x="1083" y="1783"/>
                                </a:lnTo>
                                <a:lnTo>
                                  <a:pt x="1102" y="1801"/>
                                </a:lnTo>
                                <a:lnTo>
                                  <a:pt x="1122" y="1816"/>
                                </a:lnTo>
                                <a:lnTo>
                                  <a:pt x="1143" y="1828"/>
                                </a:lnTo>
                                <a:lnTo>
                                  <a:pt x="1167" y="1841"/>
                                </a:lnTo>
                                <a:lnTo>
                                  <a:pt x="1188" y="1852"/>
                                </a:lnTo>
                                <a:lnTo>
                                  <a:pt x="1212" y="1861"/>
                                </a:lnTo>
                                <a:lnTo>
                                  <a:pt x="1236" y="1869"/>
                                </a:lnTo>
                                <a:lnTo>
                                  <a:pt x="1262" y="1876"/>
                                </a:lnTo>
                                <a:lnTo>
                                  <a:pt x="1286" y="1882"/>
                                </a:lnTo>
                                <a:lnTo>
                                  <a:pt x="1311" y="1886"/>
                                </a:lnTo>
                                <a:lnTo>
                                  <a:pt x="1337" y="1888"/>
                                </a:lnTo>
                                <a:lnTo>
                                  <a:pt x="1362" y="1888"/>
                                </a:lnTo>
                                <a:lnTo>
                                  <a:pt x="1380" y="1888"/>
                                </a:lnTo>
                                <a:lnTo>
                                  <a:pt x="1398" y="1886"/>
                                </a:lnTo>
                                <a:lnTo>
                                  <a:pt x="1415" y="1886"/>
                                </a:lnTo>
                                <a:lnTo>
                                  <a:pt x="1432" y="1884"/>
                                </a:lnTo>
                                <a:lnTo>
                                  <a:pt x="1447" y="1880"/>
                                </a:lnTo>
                                <a:lnTo>
                                  <a:pt x="1464" y="1876"/>
                                </a:lnTo>
                                <a:lnTo>
                                  <a:pt x="1479" y="1873"/>
                                </a:lnTo>
                                <a:lnTo>
                                  <a:pt x="1496" y="1867"/>
                                </a:lnTo>
                                <a:lnTo>
                                  <a:pt x="1511" y="1863"/>
                                </a:lnTo>
                                <a:lnTo>
                                  <a:pt x="1526" y="1856"/>
                                </a:lnTo>
                                <a:lnTo>
                                  <a:pt x="1541" y="1850"/>
                                </a:lnTo>
                                <a:lnTo>
                                  <a:pt x="1556" y="1843"/>
                                </a:lnTo>
                                <a:lnTo>
                                  <a:pt x="1571" y="1835"/>
                                </a:lnTo>
                                <a:lnTo>
                                  <a:pt x="1584" y="1826"/>
                                </a:lnTo>
                                <a:lnTo>
                                  <a:pt x="1612" y="1809"/>
                                </a:lnTo>
                                <a:lnTo>
                                  <a:pt x="1638" y="1790"/>
                                </a:lnTo>
                                <a:lnTo>
                                  <a:pt x="1662" y="1766"/>
                                </a:lnTo>
                                <a:lnTo>
                                  <a:pt x="1683" y="1743"/>
                                </a:lnTo>
                                <a:lnTo>
                                  <a:pt x="1702" y="1719"/>
                                </a:lnTo>
                                <a:lnTo>
                                  <a:pt x="1713" y="1704"/>
                                </a:lnTo>
                                <a:lnTo>
                                  <a:pt x="1722" y="1691"/>
                                </a:lnTo>
                                <a:lnTo>
                                  <a:pt x="1730" y="1676"/>
                                </a:lnTo>
                                <a:lnTo>
                                  <a:pt x="1737" y="1664"/>
                                </a:lnTo>
                                <a:lnTo>
                                  <a:pt x="1745" y="1649"/>
                                </a:lnTo>
                                <a:lnTo>
                                  <a:pt x="1752" y="1634"/>
                                </a:lnTo>
                                <a:lnTo>
                                  <a:pt x="1756" y="1619"/>
                                </a:lnTo>
                                <a:lnTo>
                                  <a:pt x="1762" y="1602"/>
                                </a:lnTo>
                                <a:lnTo>
                                  <a:pt x="1762" y="1604"/>
                                </a:lnTo>
                                <a:lnTo>
                                  <a:pt x="1784" y="1617"/>
                                </a:lnTo>
                                <a:lnTo>
                                  <a:pt x="1808" y="1627"/>
                                </a:lnTo>
                                <a:lnTo>
                                  <a:pt x="1829" y="1636"/>
                                </a:lnTo>
                                <a:lnTo>
                                  <a:pt x="1853" y="1642"/>
                                </a:lnTo>
                                <a:lnTo>
                                  <a:pt x="1876" y="1649"/>
                                </a:lnTo>
                                <a:lnTo>
                                  <a:pt x="1902" y="1653"/>
                                </a:lnTo>
                                <a:lnTo>
                                  <a:pt x="1926" y="1655"/>
                                </a:lnTo>
                                <a:lnTo>
                                  <a:pt x="1951" y="1657"/>
                                </a:lnTo>
                                <a:lnTo>
                                  <a:pt x="1971" y="1655"/>
                                </a:lnTo>
                                <a:lnTo>
                                  <a:pt x="1988" y="1655"/>
                                </a:lnTo>
                                <a:lnTo>
                                  <a:pt x="2005" y="1653"/>
                                </a:lnTo>
                                <a:lnTo>
                                  <a:pt x="2022" y="1649"/>
                                </a:lnTo>
                                <a:lnTo>
                                  <a:pt x="2039" y="1646"/>
                                </a:lnTo>
                                <a:lnTo>
                                  <a:pt x="2057" y="1640"/>
                                </a:lnTo>
                                <a:lnTo>
                                  <a:pt x="2074" y="1636"/>
                                </a:lnTo>
                                <a:lnTo>
                                  <a:pt x="2089" y="1629"/>
                                </a:lnTo>
                                <a:lnTo>
                                  <a:pt x="2106" y="1623"/>
                                </a:lnTo>
                                <a:lnTo>
                                  <a:pt x="2121" y="1614"/>
                                </a:lnTo>
                                <a:lnTo>
                                  <a:pt x="2136" y="1608"/>
                                </a:lnTo>
                                <a:lnTo>
                                  <a:pt x="2151" y="1597"/>
                                </a:lnTo>
                                <a:lnTo>
                                  <a:pt x="2164" y="1589"/>
                                </a:lnTo>
                                <a:lnTo>
                                  <a:pt x="2177" y="1578"/>
                                </a:lnTo>
                                <a:lnTo>
                                  <a:pt x="2190" y="1567"/>
                                </a:lnTo>
                                <a:lnTo>
                                  <a:pt x="2202" y="1557"/>
                                </a:lnTo>
                                <a:lnTo>
                                  <a:pt x="2215" y="1544"/>
                                </a:lnTo>
                                <a:lnTo>
                                  <a:pt x="2226" y="1533"/>
                                </a:lnTo>
                                <a:lnTo>
                                  <a:pt x="2238" y="1520"/>
                                </a:lnTo>
                                <a:lnTo>
                                  <a:pt x="2245" y="1505"/>
                                </a:lnTo>
                                <a:lnTo>
                                  <a:pt x="2256" y="1492"/>
                                </a:lnTo>
                                <a:lnTo>
                                  <a:pt x="2265" y="1477"/>
                                </a:lnTo>
                                <a:lnTo>
                                  <a:pt x="2274" y="1462"/>
                                </a:lnTo>
                                <a:lnTo>
                                  <a:pt x="2280" y="1447"/>
                                </a:lnTo>
                                <a:lnTo>
                                  <a:pt x="2286" y="1432"/>
                                </a:lnTo>
                                <a:lnTo>
                                  <a:pt x="2293" y="1417"/>
                                </a:lnTo>
                                <a:lnTo>
                                  <a:pt x="2298" y="1400"/>
                                </a:lnTo>
                                <a:lnTo>
                                  <a:pt x="2302" y="1383"/>
                                </a:lnTo>
                                <a:lnTo>
                                  <a:pt x="2304" y="1366"/>
                                </a:lnTo>
                                <a:lnTo>
                                  <a:pt x="2307" y="1349"/>
                                </a:lnTo>
                                <a:lnTo>
                                  <a:pt x="2308" y="1332"/>
                                </a:lnTo>
                                <a:lnTo>
                                  <a:pt x="2308" y="1315"/>
                                </a:lnTo>
                                <a:lnTo>
                                  <a:pt x="2328" y="1310"/>
                                </a:lnTo>
                                <a:lnTo>
                                  <a:pt x="2347" y="1306"/>
                                </a:lnTo>
                                <a:lnTo>
                                  <a:pt x="2364" y="1302"/>
                                </a:lnTo>
                                <a:lnTo>
                                  <a:pt x="2383" y="1298"/>
                                </a:lnTo>
                                <a:lnTo>
                                  <a:pt x="2401" y="1291"/>
                                </a:lnTo>
                                <a:lnTo>
                                  <a:pt x="2418" y="1285"/>
                                </a:lnTo>
                                <a:lnTo>
                                  <a:pt x="2435" y="1277"/>
                                </a:lnTo>
                                <a:lnTo>
                                  <a:pt x="2452" y="1268"/>
                                </a:lnTo>
                                <a:lnTo>
                                  <a:pt x="2468" y="1259"/>
                                </a:lnTo>
                                <a:lnTo>
                                  <a:pt x="2483" y="1248"/>
                                </a:lnTo>
                                <a:lnTo>
                                  <a:pt x="2498" y="1241"/>
                                </a:lnTo>
                                <a:lnTo>
                                  <a:pt x="2513" y="1229"/>
                                </a:lnTo>
                                <a:lnTo>
                                  <a:pt x="2528" y="1217"/>
                                </a:lnTo>
                                <a:lnTo>
                                  <a:pt x="2541" y="1206"/>
                                </a:lnTo>
                                <a:lnTo>
                                  <a:pt x="2553" y="1193"/>
                                </a:lnTo>
                                <a:lnTo>
                                  <a:pt x="2566" y="1181"/>
                                </a:lnTo>
                                <a:lnTo>
                                  <a:pt x="2577" y="1166"/>
                                </a:lnTo>
                                <a:lnTo>
                                  <a:pt x="2588" y="1152"/>
                                </a:lnTo>
                                <a:lnTo>
                                  <a:pt x="2598" y="1137"/>
                                </a:lnTo>
                                <a:lnTo>
                                  <a:pt x="2609" y="1122"/>
                                </a:lnTo>
                                <a:lnTo>
                                  <a:pt x="2618" y="1107"/>
                                </a:lnTo>
                                <a:lnTo>
                                  <a:pt x="2626" y="1091"/>
                                </a:lnTo>
                                <a:lnTo>
                                  <a:pt x="2633" y="1076"/>
                                </a:lnTo>
                                <a:lnTo>
                                  <a:pt x="2641" y="1059"/>
                                </a:lnTo>
                                <a:lnTo>
                                  <a:pt x="2646" y="1042"/>
                                </a:lnTo>
                                <a:lnTo>
                                  <a:pt x="2652" y="1025"/>
                                </a:lnTo>
                                <a:lnTo>
                                  <a:pt x="2656" y="1007"/>
                                </a:lnTo>
                                <a:lnTo>
                                  <a:pt x="2661" y="988"/>
                                </a:lnTo>
                                <a:lnTo>
                                  <a:pt x="2663" y="971"/>
                                </a:lnTo>
                                <a:lnTo>
                                  <a:pt x="2665" y="952"/>
                                </a:lnTo>
                                <a:lnTo>
                                  <a:pt x="2667" y="935"/>
                                </a:lnTo>
                                <a:lnTo>
                                  <a:pt x="2667" y="915"/>
                                </a:lnTo>
                                <a:lnTo>
                                  <a:pt x="2667" y="898"/>
                                </a:lnTo>
                                <a:lnTo>
                                  <a:pt x="2665" y="883"/>
                                </a:lnTo>
                                <a:lnTo>
                                  <a:pt x="2665" y="866"/>
                                </a:lnTo>
                                <a:lnTo>
                                  <a:pt x="2663" y="849"/>
                                </a:lnTo>
                                <a:lnTo>
                                  <a:pt x="2659" y="834"/>
                                </a:lnTo>
                                <a:lnTo>
                                  <a:pt x="2654" y="817"/>
                                </a:lnTo>
                                <a:lnTo>
                                  <a:pt x="2650" y="802"/>
                                </a:lnTo>
                                <a:lnTo>
                                  <a:pt x="2646" y="785"/>
                                </a:lnTo>
                                <a:lnTo>
                                  <a:pt x="2639" y="770"/>
                                </a:lnTo>
                                <a:lnTo>
                                  <a:pt x="2633" y="755"/>
                                </a:lnTo>
                                <a:lnTo>
                                  <a:pt x="2626" y="740"/>
                                </a:lnTo>
                                <a:lnTo>
                                  <a:pt x="2618" y="725"/>
                                </a:lnTo>
                                <a:lnTo>
                                  <a:pt x="2609" y="710"/>
                                </a:lnTo>
                                <a:lnTo>
                                  <a:pt x="2601" y="697"/>
                                </a:lnTo>
                                <a:lnTo>
                                  <a:pt x="2592" y="682"/>
                                </a:lnTo>
                                <a:lnTo>
                                  <a:pt x="2581" y="669"/>
                                </a:lnTo>
                                <a:lnTo>
                                  <a:pt x="2579" y="669"/>
                                </a:lnTo>
                                <a:lnTo>
                                  <a:pt x="2586" y="654"/>
                                </a:lnTo>
                                <a:lnTo>
                                  <a:pt x="2592" y="639"/>
                                </a:lnTo>
                                <a:lnTo>
                                  <a:pt x="2596" y="624"/>
                                </a:lnTo>
                                <a:lnTo>
                                  <a:pt x="2601" y="607"/>
                                </a:lnTo>
                                <a:lnTo>
                                  <a:pt x="2603" y="592"/>
                                </a:lnTo>
                                <a:lnTo>
                                  <a:pt x="2605" y="577"/>
                                </a:lnTo>
                                <a:lnTo>
                                  <a:pt x="2607" y="560"/>
                                </a:lnTo>
                                <a:lnTo>
                                  <a:pt x="2607" y="545"/>
                                </a:lnTo>
                                <a:lnTo>
                                  <a:pt x="2607" y="530"/>
                                </a:lnTo>
                                <a:lnTo>
                                  <a:pt x="2605" y="517"/>
                                </a:lnTo>
                                <a:lnTo>
                                  <a:pt x="2605" y="504"/>
                                </a:lnTo>
                                <a:lnTo>
                                  <a:pt x="2603" y="492"/>
                                </a:lnTo>
                                <a:lnTo>
                                  <a:pt x="2601" y="479"/>
                                </a:lnTo>
                                <a:lnTo>
                                  <a:pt x="2596" y="466"/>
                                </a:lnTo>
                                <a:lnTo>
                                  <a:pt x="2590" y="440"/>
                                </a:lnTo>
                                <a:lnTo>
                                  <a:pt x="2579" y="417"/>
                                </a:lnTo>
                                <a:lnTo>
                                  <a:pt x="2568" y="393"/>
                                </a:lnTo>
                                <a:lnTo>
                                  <a:pt x="2553" y="372"/>
                                </a:lnTo>
                                <a:lnTo>
                                  <a:pt x="2538" y="350"/>
                                </a:lnTo>
                                <a:lnTo>
                                  <a:pt x="2523" y="331"/>
                                </a:lnTo>
                                <a:lnTo>
                                  <a:pt x="2504" y="312"/>
                                </a:lnTo>
                                <a:lnTo>
                                  <a:pt x="2485" y="297"/>
                                </a:lnTo>
                                <a:lnTo>
                                  <a:pt x="2463" y="280"/>
                                </a:lnTo>
                                <a:lnTo>
                                  <a:pt x="2440" y="267"/>
                                </a:lnTo>
                                <a:lnTo>
                                  <a:pt x="2416" y="255"/>
                                </a:lnTo>
                                <a:lnTo>
                                  <a:pt x="2389" y="246"/>
                                </a:lnTo>
                                <a:lnTo>
                                  <a:pt x="2364" y="238"/>
                                </a:lnTo>
                                <a:lnTo>
                                  <a:pt x="2362" y="225"/>
                                </a:lnTo>
                                <a:lnTo>
                                  <a:pt x="2359" y="211"/>
                                </a:lnTo>
                                <a:lnTo>
                                  <a:pt x="2356" y="199"/>
                                </a:lnTo>
                                <a:lnTo>
                                  <a:pt x="2352" y="189"/>
                                </a:lnTo>
                                <a:lnTo>
                                  <a:pt x="2341" y="165"/>
                                </a:lnTo>
                                <a:lnTo>
                                  <a:pt x="2328" y="141"/>
                                </a:lnTo>
                                <a:lnTo>
                                  <a:pt x="2314" y="122"/>
                                </a:lnTo>
                                <a:lnTo>
                                  <a:pt x="2298" y="101"/>
                                </a:lnTo>
                                <a:lnTo>
                                  <a:pt x="2280" y="84"/>
                                </a:lnTo>
                                <a:lnTo>
                                  <a:pt x="2263" y="67"/>
                                </a:lnTo>
                                <a:lnTo>
                                  <a:pt x="2241" y="52"/>
                                </a:lnTo>
                                <a:lnTo>
                                  <a:pt x="2220" y="39"/>
                                </a:lnTo>
                                <a:lnTo>
                                  <a:pt x="2196" y="28"/>
                                </a:lnTo>
                                <a:lnTo>
                                  <a:pt x="2172" y="17"/>
                                </a:lnTo>
                                <a:lnTo>
                                  <a:pt x="2149" y="11"/>
                                </a:lnTo>
                                <a:lnTo>
                                  <a:pt x="2136" y="7"/>
                                </a:lnTo>
                                <a:lnTo>
                                  <a:pt x="2123" y="4"/>
                                </a:lnTo>
                                <a:lnTo>
                                  <a:pt x="2110" y="2"/>
                                </a:lnTo>
                                <a:lnTo>
                                  <a:pt x="2097" y="0"/>
                                </a:lnTo>
                                <a:lnTo>
                                  <a:pt x="2082" y="0"/>
                                </a:lnTo>
                                <a:lnTo>
                                  <a:pt x="2069" y="0"/>
                                </a:lnTo>
                                <a:lnTo>
                                  <a:pt x="2052" y="0"/>
                                </a:lnTo>
                                <a:lnTo>
                                  <a:pt x="2037" y="2"/>
                                </a:lnTo>
                                <a:lnTo>
                                  <a:pt x="2020" y="4"/>
                                </a:lnTo>
                                <a:lnTo>
                                  <a:pt x="2005" y="7"/>
                                </a:lnTo>
                                <a:lnTo>
                                  <a:pt x="1988" y="11"/>
                                </a:lnTo>
                                <a:lnTo>
                                  <a:pt x="1973" y="15"/>
                                </a:lnTo>
                                <a:lnTo>
                                  <a:pt x="1958" y="19"/>
                                </a:lnTo>
                                <a:lnTo>
                                  <a:pt x="1943" y="26"/>
                                </a:lnTo>
                                <a:lnTo>
                                  <a:pt x="1930" y="34"/>
                                </a:lnTo>
                                <a:lnTo>
                                  <a:pt x="1915" y="41"/>
                                </a:lnTo>
                                <a:lnTo>
                                  <a:pt x="1902" y="49"/>
                                </a:lnTo>
                                <a:lnTo>
                                  <a:pt x="1889" y="58"/>
                                </a:lnTo>
                                <a:lnTo>
                                  <a:pt x="1876" y="69"/>
                                </a:lnTo>
                                <a:lnTo>
                                  <a:pt x="1863" y="79"/>
                                </a:lnTo>
                                <a:lnTo>
                                  <a:pt x="1853" y="90"/>
                                </a:lnTo>
                                <a:lnTo>
                                  <a:pt x="1842" y="103"/>
                                </a:lnTo>
                                <a:lnTo>
                                  <a:pt x="1831" y="90"/>
                                </a:lnTo>
                                <a:lnTo>
                                  <a:pt x="1820" y="79"/>
                                </a:lnTo>
                                <a:lnTo>
                                  <a:pt x="1810" y="69"/>
                                </a:lnTo>
                                <a:lnTo>
                                  <a:pt x="1799" y="58"/>
                                </a:lnTo>
                                <a:lnTo>
                                  <a:pt x="1786" y="49"/>
                                </a:lnTo>
                                <a:lnTo>
                                  <a:pt x="1773" y="41"/>
                                </a:lnTo>
                                <a:lnTo>
                                  <a:pt x="1760" y="34"/>
                                </a:lnTo>
                                <a:lnTo>
                                  <a:pt x="1747" y="26"/>
                                </a:lnTo>
                                <a:lnTo>
                                  <a:pt x="1732" y="22"/>
                                </a:lnTo>
                                <a:lnTo>
                                  <a:pt x="1720" y="15"/>
                                </a:lnTo>
                                <a:lnTo>
                                  <a:pt x="1704" y="11"/>
                                </a:lnTo>
                                <a:lnTo>
                                  <a:pt x="1689" y="7"/>
                                </a:lnTo>
                                <a:lnTo>
                                  <a:pt x="1674" y="4"/>
                                </a:lnTo>
                                <a:lnTo>
                                  <a:pt x="1659" y="2"/>
                                </a:lnTo>
                                <a:lnTo>
                                  <a:pt x="1642" y="0"/>
                                </a:lnTo>
                                <a:lnTo>
                                  <a:pt x="1627" y="0"/>
                                </a:lnTo>
                                <a:lnTo>
                                  <a:pt x="1608" y="0"/>
                                </a:lnTo>
                                <a:lnTo>
                                  <a:pt x="1589" y="2"/>
                                </a:lnTo>
                                <a:lnTo>
                                  <a:pt x="1571" y="4"/>
                                </a:lnTo>
                                <a:lnTo>
                                  <a:pt x="1552" y="9"/>
                                </a:lnTo>
                                <a:lnTo>
                                  <a:pt x="1535" y="15"/>
                                </a:lnTo>
                                <a:lnTo>
                                  <a:pt x="1518" y="22"/>
                                </a:lnTo>
                                <a:lnTo>
                                  <a:pt x="1501" y="30"/>
                                </a:lnTo>
                                <a:lnTo>
                                  <a:pt x="1486" y="39"/>
                                </a:lnTo>
                                <a:lnTo>
                                  <a:pt x="1471" y="49"/>
                                </a:lnTo>
                                <a:lnTo>
                                  <a:pt x="1455" y="60"/>
                                </a:lnTo>
                                <a:lnTo>
                                  <a:pt x="1443" y="71"/>
                                </a:lnTo>
                                <a:lnTo>
                                  <a:pt x="1428" y="84"/>
                                </a:lnTo>
                                <a:lnTo>
                                  <a:pt x="1417" y="99"/>
                                </a:lnTo>
                                <a:lnTo>
                                  <a:pt x="1406" y="112"/>
                                </a:lnTo>
                                <a:lnTo>
                                  <a:pt x="1395" y="129"/>
                                </a:lnTo>
                                <a:lnTo>
                                  <a:pt x="1387" y="144"/>
                                </a:lnTo>
                                <a:lnTo>
                                  <a:pt x="1387" y="148"/>
                                </a:lnTo>
                                <a:lnTo>
                                  <a:pt x="1376" y="137"/>
                                </a:lnTo>
                                <a:lnTo>
                                  <a:pt x="1362" y="127"/>
                                </a:lnTo>
                                <a:lnTo>
                                  <a:pt x="1350" y="118"/>
                                </a:lnTo>
                                <a:lnTo>
                                  <a:pt x="1337" y="109"/>
                                </a:lnTo>
                                <a:lnTo>
                                  <a:pt x="1325" y="101"/>
                                </a:lnTo>
                                <a:lnTo>
                                  <a:pt x="1310" y="94"/>
                                </a:lnTo>
                                <a:lnTo>
                                  <a:pt x="1296" y="86"/>
                                </a:lnTo>
                                <a:lnTo>
                                  <a:pt x="1281" y="79"/>
                                </a:lnTo>
                                <a:lnTo>
                                  <a:pt x="1266" y="75"/>
                                </a:lnTo>
                                <a:lnTo>
                                  <a:pt x="1251" y="71"/>
                                </a:lnTo>
                                <a:lnTo>
                                  <a:pt x="1236" y="67"/>
                                </a:lnTo>
                                <a:lnTo>
                                  <a:pt x="1218" y="62"/>
                                </a:lnTo>
                                <a:lnTo>
                                  <a:pt x="1203" y="60"/>
                                </a:lnTo>
                                <a:lnTo>
                                  <a:pt x="1188" y="58"/>
                                </a:lnTo>
                                <a:lnTo>
                                  <a:pt x="1171" y="58"/>
                                </a:lnTo>
                                <a:lnTo>
                                  <a:pt x="1156" y="56"/>
                                </a:lnTo>
                                <a:lnTo>
                                  <a:pt x="1132" y="58"/>
                                </a:lnTo>
                                <a:lnTo>
                                  <a:pt x="1111" y="60"/>
                                </a:lnTo>
                                <a:lnTo>
                                  <a:pt x="1087" y="64"/>
                                </a:lnTo>
                                <a:lnTo>
                                  <a:pt x="1066" y="69"/>
                                </a:lnTo>
                                <a:lnTo>
                                  <a:pt x="1044" y="75"/>
                                </a:lnTo>
                                <a:lnTo>
                                  <a:pt x="1025" y="84"/>
                                </a:lnTo>
                                <a:lnTo>
                                  <a:pt x="1006" y="92"/>
                                </a:lnTo>
                                <a:lnTo>
                                  <a:pt x="987" y="103"/>
                                </a:lnTo>
                                <a:lnTo>
                                  <a:pt x="967" y="114"/>
                                </a:lnTo>
                                <a:lnTo>
                                  <a:pt x="950" y="127"/>
                                </a:lnTo>
                                <a:lnTo>
                                  <a:pt x="933" y="139"/>
                                </a:lnTo>
                                <a:lnTo>
                                  <a:pt x="918" y="154"/>
                                </a:lnTo>
                                <a:lnTo>
                                  <a:pt x="903" y="171"/>
                                </a:lnTo>
                                <a:lnTo>
                                  <a:pt x="888" y="189"/>
                                </a:lnTo>
                                <a:lnTo>
                                  <a:pt x="877" y="205"/>
                                </a:lnTo>
                                <a:lnTo>
                                  <a:pt x="864" y="225"/>
                                </a:lnTo>
                                <a:lnTo>
                                  <a:pt x="864" y="226"/>
                                </a:lnTo>
                                <a:lnTo>
                                  <a:pt x="838" y="214"/>
                                </a:lnTo>
                                <a:lnTo>
                                  <a:pt x="815" y="204"/>
                                </a:lnTo>
                                <a:lnTo>
                                  <a:pt x="789" y="195"/>
                                </a:lnTo>
                                <a:lnTo>
                                  <a:pt x="761" y="186"/>
                                </a:lnTo>
                                <a:lnTo>
                                  <a:pt x="735" y="180"/>
                                </a:lnTo>
                                <a:lnTo>
                                  <a:pt x="707" y="175"/>
                                </a:lnTo>
                                <a:lnTo>
                                  <a:pt x="682" y="174"/>
                                </a:lnTo>
                                <a:lnTo>
                                  <a:pt x="654" y="174"/>
                                </a:lnTo>
                                <a:lnTo>
                                  <a:pt x="632" y="174"/>
                                </a:lnTo>
                                <a:lnTo>
                                  <a:pt x="611" y="174"/>
                                </a:lnTo>
                                <a:lnTo>
                                  <a:pt x="589" y="178"/>
                                </a:lnTo>
                                <a:lnTo>
                                  <a:pt x="570" y="180"/>
                                </a:lnTo>
                                <a:lnTo>
                                  <a:pt x="549" y="184"/>
                                </a:lnTo>
                                <a:lnTo>
                                  <a:pt x="529" y="190"/>
                                </a:lnTo>
                                <a:lnTo>
                                  <a:pt x="510" y="196"/>
                                </a:lnTo>
                                <a:lnTo>
                                  <a:pt x="491" y="204"/>
                                </a:lnTo>
                                <a:lnTo>
                                  <a:pt x="471" y="211"/>
                                </a:lnTo>
                                <a:lnTo>
                                  <a:pt x="454" y="220"/>
                                </a:lnTo>
                                <a:lnTo>
                                  <a:pt x="437" y="231"/>
                                </a:lnTo>
                                <a:lnTo>
                                  <a:pt x="420" y="241"/>
                                </a:lnTo>
                                <a:lnTo>
                                  <a:pt x="403" y="253"/>
                                </a:lnTo>
                                <a:lnTo>
                                  <a:pt x="388" y="264"/>
                                </a:lnTo>
                                <a:lnTo>
                                  <a:pt x="373" y="276"/>
                                </a:lnTo>
                                <a:lnTo>
                                  <a:pt x="358" y="291"/>
                                </a:lnTo>
                                <a:lnTo>
                                  <a:pt x="344" y="303"/>
                                </a:lnTo>
                                <a:lnTo>
                                  <a:pt x="332" y="318"/>
                                </a:lnTo>
                                <a:lnTo>
                                  <a:pt x="319" y="333"/>
                                </a:lnTo>
                                <a:lnTo>
                                  <a:pt x="308" y="348"/>
                                </a:lnTo>
                                <a:lnTo>
                                  <a:pt x="296" y="365"/>
                                </a:lnTo>
                                <a:lnTo>
                                  <a:pt x="287" y="382"/>
                                </a:lnTo>
                                <a:lnTo>
                                  <a:pt x="278" y="400"/>
                                </a:lnTo>
                                <a:lnTo>
                                  <a:pt x="269" y="417"/>
                                </a:lnTo>
                                <a:lnTo>
                                  <a:pt x="260" y="436"/>
                                </a:lnTo>
                                <a:lnTo>
                                  <a:pt x="254" y="455"/>
                                </a:lnTo>
                                <a:lnTo>
                                  <a:pt x="250" y="472"/>
                                </a:lnTo>
                                <a:lnTo>
                                  <a:pt x="244" y="494"/>
                                </a:lnTo>
                                <a:lnTo>
                                  <a:pt x="241" y="513"/>
                                </a:lnTo>
                                <a:lnTo>
                                  <a:pt x="239" y="532"/>
                                </a:lnTo>
                                <a:lnTo>
                                  <a:pt x="236" y="554"/>
                                </a:lnTo>
                                <a:lnTo>
                                  <a:pt x="236" y="573"/>
                                </a:lnTo>
                                <a:lnTo>
                                  <a:pt x="236" y="601"/>
                                </a:lnTo>
                                <a:lnTo>
                                  <a:pt x="239" y="629"/>
                                </a:lnTo>
                                <a:lnTo>
                                  <a:pt x="241" y="626"/>
                                </a:lnTo>
                              </a:path>
                            </a:pathLst>
                          </a:custGeom>
                          <a:noFill/>
                          <a:ln cap="rnd" w="8280">
                            <a:solidFill>
                              <a:srgbClr val="000000"/>
                            </a:solidFill>
                            <a:round/>
                          </a:ln>
                        </wps:spPr>
                        <wps:style>
                          <a:lnRef idx="0"/>
                          <a:fillRef idx="0"/>
                          <a:effectRef idx="0"/>
                          <a:fontRef idx="minor"/>
                        </wps:style>
                        <wps:bodyPr/>
                      </wps:wsp>
                      <wps:wsp>
                        <wps:cNvSpPr/>
                        <wps:spPr>
                          <a:xfrm>
                            <a:off x="3706560" y="759960"/>
                            <a:ext cx="100440" cy="23040"/>
                          </a:xfrm>
                          <a:custGeom>
                            <a:avLst/>
                            <a:gdLst/>
                            <a:ahLst/>
                            <a:rect l="l" t="t" r="r" b="b"/>
                            <a:pathLst>
                              <a:path w="158" h="36">
                                <a:moveTo>
                                  <a:pt x="0" y="0"/>
                                </a:moveTo>
                                <a:lnTo>
                                  <a:pt x="17" y="9"/>
                                </a:lnTo>
                                <a:lnTo>
                                  <a:pt x="32" y="15"/>
                                </a:lnTo>
                                <a:lnTo>
                                  <a:pt x="50" y="21"/>
                                </a:lnTo>
                                <a:lnTo>
                                  <a:pt x="68" y="27"/>
                                </a:lnTo>
                                <a:lnTo>
                                  <a:pt x="84" y="32"/>
                                </a:lnTo>
                                <a:lnTo>
                                  <a:pt x="101" y="33"/>
                                </a:lnTo>
                                <a:lnTo>
                                  <a:pt x="119" y="36"/>
                                </a:lnTo>
                                <a:lnTo>
                                  <a:pt x="138" y="36"/>
                                </a:lnTo>
                                <a:lnTo>
                                  <a:pt x="147" y="36"/>
                                </a:lnTo>
                                <a:lnTo>
                                  <a:pt x="158" y="36"/>
                                </a:lnTo>
                              </a:path>
                            </a:pathLst>
                          </a:custGeom>
                          <a:noFill/>
                          <a:ln cap="rnd" w="8280">
                            <a:solidFill>
                              <a:srgbClr val="000000"/>
                            </a:solidFill>
                            <a:round/>
                          </a:ln>
                        </wps:spPr>
                        <wps:style>
                          <a:lnRef idx="0"/>
                          <a:fillRef idx="0"/>
                          <a:effectRef idx="0"/>
                          <a:fontRef idx="minor"/>
                        </wps:style>
                        <wps:bodyPr/>
                      </wps:wsp>
                      <wps:wsp>
                        <wps:cNvSpPr/>
                        <wps:spPr>
                          <a:xfrm>
                            <a:off x="3851280" y="1023120"/>
                            <a:ext cx="43920" cy="11520"/>
                          </a:xfrm>
                          <a:custGeom>
                            <a:avLst/>
                            <a:gdLst/>
                            <a:ahLst/>
                            <a:rect l="l" t="t" r="r" b="b"/>
                            <a:pathLst>
                              <a:path w="69" h="18">
                                <a:moveTo>
                                  <a:pt x="0" y="18"/>
                                </a:moveTo>
                                <a:lnTo>
                                  <a:pt x="18" y="15"/>
                                </a:lnTo>
                                <a:lnTo>
                                  <a:pt x="35" y="11"/>
                                </a:lnTo>
                                <a:lnTo>
                                  <a:pt x="52" y="7"/>
                                </a:lnTo>
                                <a:lnTo>
                                  <a:pt x="69" y="0"/>
                                </a:lnTo>
                              </a:path>
                            </a:pathLst>
                          </a:custGeom>
                          <a:noFill/>
                          <a:ln cap="rnd" w="8280">
                            <a:solidFill>
                              <a:srgbClr val="000000"/>
                            </a:solidFill>
                            <a:round/>
                          </a:ln>
                        </wps:spPr>
                        <wps:style>
                          <a:lnRef idx="0"/>
                          <a:fillRef idx="0"/>
                          <a:effectRef idx="0"/>
                          <a:fontRef idx="minor"/>
                        </wps:style>
                        <wps:bodyPr/>
                      </wps:wsp>
                      <wps:wsp>
                        <wps:cNvSpPr/>
                        <wps:spPr>
                          <a:xfrm>
                            <a:off x="4242960" y="1092960"/>
                            <a:ext cx="25920" cy="47520"/>
                          </a:xfrm>
                          <a:custGeom>
                            <a:avLst/>
                            <a:gdLst/>
                            <a:ahLst/>
                            <a:rect l="l" t="t" r="r" b="b"/>
                            <a:pathLst>
                              <a:path w="41" h="75">
                                <a:moveTo>
                                  <a:pt x="0" y="0"/>
                                </a:moveTo>
                                <a:lnTo>
                                  <a:pt x="8" y="19"/>
                                </a:lnTo>
                                <a:lnTo>
                                  <a:pt x="17" y="38"/>
                                </a:lnTo>
                                <a:lnTo>
                                  <a:pt x="28" y="57"/>
                                </a:lnTo>
                                <a:lnTo>
                                  <a:pt x="41" y="75"/>
                                </a:lnTo>
                              </a:path>
                            </a:pathLst>
                          </a:custGeom>
                          <a:noFill/>
                          <a:ln cap="rnd" w="8280">
                            <a:solidFill>
                              <a:srgbClr val="000000"/>
                            </a:solidFill>
                            <a:round/>
                          </a:ln>
                        </wps:spPr>
                        <wps:style>
                          <a:lnRef idx="0"/>
                          <a:fillRef idx="0"/>
                          <a:effectRef idx="0"/>
                          <a:fontRef idx="minor"/>
                        </wps:style>
                        <wps:bodyPr/>
                      </wps:wsp>
                      <wps:wsp>
                        <wps:cNvSpPr/>
                        <wps:spPr>
                          <a:xfrm>
                            <a:off x="4742280" y="1019160"/>
                            <a:ext cx="9360" cy="53280"/>
                          </a:xfrm>
                          <a:custGeom>
                            <a:avLst/>
                            <a:gdLst/>
                            <a:ahLst/>
                            <a:rect l="l" t="t" r="r" b="b"/>
                            <a:pathLst>
                              <a:path w="15" h="84">
                                <a:moveTo>
                                  <a:pt x="0" y="84"/>
                                </a:moveTo>
                                <a:lnTo>
                                  <a:pt x="5" y="64"/>
                                </a:lnTo>
                                <a:lnTo>
                                  <a:pt x="11" y="43"/>
                                </a:lnTo>
                                <a:lnTo>
                                  <a:pt x="13" y="21"/>
                                </a:lnTo>
                                <a:lnTo>
                                  <a:pt x="15" y="0"/>
                                </a:lnTo>
                              </a:path>
                            </a:pathLst>
                          </a:custGeom>
                          <a:noFill/>
                          <a:ln cap="rnd" w="8280">
                            <a:solidFill>
                              <a:srgbClr val="000000"/>
                            </a:solidFill>
                            <a:round/>
                          </a:ln>
                        </wps:spPr>
                        <wps:style>
                          <a:lnRef idx="0"/>
                          <a:fillRef idx="0"/>
                          <a:effectRef idx="0"/>
                          <a:fontRef idx="minor"/>
                        </wps:style>
                        <wps:bodyPr/>
                      </wps:wsp>
                      <wps:wsp>
                        <wps:cNvSpPr/>
                        <wps:spPr>
                          <a:xfrm>
                            <a:off x="4961880" y="692280"/>
                            <a:ext cx="127080" cy="198000"/>
                          </a:xfrm>
                          <a:custGeom>
                            <a:avLst/>
                            <a:gdLst/>
                            <a:ahLst/>
                            <a:rect l="l" t="t" r="r" b="b"/>
                            <a:pathLst>
                              <a:path w="200" h="312">
                                <a:moveTo>
                                  <a:pt x="200" y="312"/>
                                </a:moveTo>
                                <a:lnTo>
                                  <a:pt x="200" y="310"/>
                                </a:lnTo>
                                <a:lnTo>
                                  <a:pt x="200" y="284"/>
                                </a:lnTo>
                                <a:lnTo>
                                  <a:pt x="199" y="260"/>
                                </a:lnTo>
                                <a:lnTo>
                                  <a:pt x="194" y="238"/>
                                </a:lnTo>
                                <a:lnTo>
                                  <a:pt x="187" y="214"/>
                                </a:lnTo>
                                <a:lnTo>
                                  <a:pt x="178" y="190"/>
                                </a:lnTo>
                                <a:lnTo>
                                  <a:pt x="170" y="169"/>
                                </a:lnTo>
                                <a:lnTo>
                                  <a:pt x="160" y="148"/>
                                </a:lnTo>
                                <a:lnTo>
                                  <a:pt x="146" y="128"/>
                                </a:lnTo>
                                <a:lnTo>
                                  <a:pt x="133" y="107"/>
                                </a:lnTo>
                                <a:lnTo>
                                  <a:pt x="118" y="89"/>
                                </a:lnTo>
                                <a:lnTo>
                                  <a:pt x="101" y="71"/>
                                </a:lnTo>
                                <a:lnTo>
                                  <a:pt x="84" y="54"/>
                                </a:lnTo>
                                <a:lnTo>
                                  <a:pt x="64" y="39"/>
                                </a:lnTo>
                                <a:lnTo>
                                  <a:pt x="43" y="26"/>
                                </a:lnTo>
                                <a:lnTo>
                                  <a:pt x="22" y="13"/>
                                </a:lnTo>
                                <a:lnTo>
                                  <a:pt x="0" y="0"/>
                                </a:lnTo>
                              </a:path>
                            </a:pathLst>
                          </a:custGeom>
                          <a:noFill/>
                          <a:ln cap="rnd" w="8280">
                            <a:solidFill>
                              <a:srgbClr val="000000"/>
                            </a:solidFill>
                            <a:round/>
                          </a:ln>
                        </wps:spPr>
                        <wps:style>
                          <a:lnRef idx="0"/>
                          <a:fillRef idx="0"/>
                          <a:effectRef idx="0"/>
                          <a:fontRef idx="minor"/>
                        </wps:style>
                        <wps:bodyPr/>
                      </wps:wsp>
                      <wps:wsp>
                        <wps:cNvSpPr/>
                        <wps:spPr>
                          <a:xfrm>
                            <a:off x="5205240" y="480240"/>
                            <a:ext cx="55800" cy="74880"/>
                          </a:xfrm>
                          <a:custGeom>
                            <a:avLst/>
                            <a:gdLst/>
                            <a:ahLst/>
                            <a:rect l="l" t="t" r="r" b="b"/>
                            <a:pathLst>
                              <a:path w="88" h="118">
                                <a:moveTo>
                                  <a:pt x="0" y="118"/>
                                </a:moveTo>
                                <a:lnTo>
                                  <a:pt x="13" y="105"/>
                                </a:lnTo>
                                <a:lnTo>
                                  <a:pt x="28" y="92"/>
                                </a:lnTo>
                                <a:lnTo>
                                  <a:pt x="39" y="79"/>
                                </a:lnTo>
                                <a:lnTo>
                                  <a:pt x="52" y="64"/>
                                </a:lnTo>
                                <a:lnTo>
                                  <a:pt x="62" y="49"/>
                                </a:lnTo>
                                <a:lnTo>
                                  <a:pt x="73" y="34"/>
                                </a:lnTo>
                                <a:lnTo>
                                  <a:pt x="82" y="17"/>
                                </a:lnTo>
                                <a:lnTo>
                                  <a:pt x="88" y="0"/>
                                </a:lnTo>
                              </a:path>
                            </a:pathLst>
                          </a:custGeom>
                          <a:noFill/>
                          <a:ln cap="rnd" w="8280">
                            <a:solidFill>
                              <a:srgbClr val="000000"/>
                            </a:solidFill>
                            <a:round/>
                          </a:ln>
                        </wps:spPr>
                        <wps:style>
                          <a:lnRef idx="0"/>
                          <a:fillRef idx="0"/>
                          <a:effectRef idx="0"/>
                          <a:fontRef idx="minor"/>
                        </wps:style>
                        <wps:bodyPr/>
                      </wps:wsp>
                      <wps:wsp>
                        <wps:cNvSpPr/>
                        <wps:spPr>
                          <a:xfrm>
                            <a:off x="5124600" y="206280"/>
                            <a:ext cx="4320" cy="34200"/>
                          </a:xfrm>
                          <a:custGeom>
                            <a:avLst/>
                            <a:gdLst/>
                            <a:ahLst/>
                            <a:rect l="l" t="t" r="r" b="b"/>
                            <a:pathLst>
                              <a:path w="7" h="54">
                                <a:moveTo>
                                  <a:pt x="7" y="54"/>
                                </a:moveTo>
                                <a:lnTo>
                                  <a:pt x="7" y="50"/>
                                </a:lnTo>
                                <a:lnTo>
                                  <a:pt x="7" y="38"/>
                                </a:lnTo>
                                <a:lnTo>
                                  <a:pt x="4" y="26"/>
                                </a:lnTo>
                                <a:lnTo>
                                  <a:pt x="3" y="12"/>
                                </a:lnTo>
                                <a:lnTo>
                                  <a:pt x="0" y="0"/>
                                </a:lnTo>
                              </a:path>
                            </a:pathLst>
                          </a:custGeom>
                          <a:noFill/>
                          <a:ln cap="rnd" w="8280">
                            <a:solidFill>
                              <a:srgbClr val="000000"/>
                            </a:solidFill>
                            <a:round/>
                          </a:ln>
                        </wps:spPr>
                        <wps:style>
                          <a:lnRef idx="0"/>
                          <a:fillRef idx="0"/>
                          <a:effectRef idx="0"/>
                          <a:fontRef idx="minor"/>
                        </wps:style>
                        <wps:bodyPr/>
                      </wps:wsp>
                      <wps:wsp>
                        <wps:cNvSpPr/>
                        <wps:spPr>
                          <a:xfrm>
                            <a:off x="4763160" y="120600"/>
                            <a:ext cx="29880" cy="43200"/>
                          </a:xfrm>
                          <a:custGeom>
                            <a:avLst/>
                            <a:gdLst/>
                            <a:ahLst/>
                            <a:rect l="l" t="t" r="r" b="b"/>
                            <a:pathLst>
                              <a:path w="47" h="68">
                                <a:moveTo>
                                  <a:pt x="47" y="0"/>
                                </a:moveTo>
                                <a:lnTo>
                                  <a:pt x="32" y="15"/>
                                </a:lnTo>
                                <a:lnTo>
                                  <a:pt x="21" y="32"/>
                                </a:lnTo>
                                <a:lnTo>
                                  <a:pt x="10" y="51"/>
                                </a:lnTo>
                                <a:lnTo>
                                  <a:pt x="0" y="68"/>
                                </a:lnTo>
                              </a:path>
                            </a:pathLst>
                          </a:custGeom>
                          <a:noFill/>
                          <a:ln cap="rnd" w="8280">
                            <a:solidFill>
                              <a:srgbClr val="000000"/>
                            </a:solidFill>
                            <a:round/>
                          </a:ln>
                        </wps:spPr>
                        <wps:style>
                          <a:lnRef idx="0"/>
                          <a:fillRef idx="0"/>
                          <a:effectRef idx="0"/>
                          <a:fontRef idx="minor"/>
                        </wps:style>
                        <wps:bodyPr/>
                      </wps:wsp>
                      <wps:wsp>
                        <wps:cNvSpPr/>
                        <wps:spPr>
                          <a:xfrm>
                            <a:off x="4488120" y="146520"/>
                            <a:ext cx="15840" cy="38880"/>
                          </a:xfrm>
                          <a:custGeom>
                            <a:avLst/>
                            <a:gdLst/>
                            <a:ahLst/>
                            <a:rect l="l" t="t" r="r" b="b"/>
                            <a:pathLst>
                              <a:path w="25" h="61">
                                <a:moveTo>
                                  <a:pt x="25" y="0"/>
                                </a:moveTo>
                                <a:lnTo>
                                  <a:pt x="15" y="15"/>
                                </a:lnTo>
                                <a:lnTo>
                                  <a:pt x="12" y="30"/>
                                </a:lnTo>
                                <a:lnTo>
                                  <a:pt x="5" y="45"/>
                                </a:lnTo>
                                <a:lnTo>
                                  <a:pt x="0" y="61"/>
                                </a:lnTo>
                              </a:path>
                            </a:pathLst>
                          </a:custGeom>
                          <a:noFill/>
                          <a:ln cap="rnd" w="8280">
                            <a:solidFill>
                              <a:srgbClr val="000000"/>
                            </a:solidFill>
                            <a:round/>
                          </a:ln>
                        </wps:spPr>
                        <wps:style>
                          <a:lnRef idx="0"/>
                          <a:fillRef idx="0"/>
                          <a:effectRef idx="0"/>
                          <a:fontRef idx="minor"/>
                        </wps:style>
                        <wps:bodyPr/>
                      </wps:wsp>
                      <wps:wsp>
                        <wps:cNvSpPr/>
                        <wps:spPr>
                          <a:xfrm>
                            <a:off x="4172040" y="198720"/>
                            <a:ext cx="50760" cy="38160"/>
                          </a:xfrm>
                          <a:custGeom>
                            <a:avLst/>
                            <a:gdLst/>
                            <a:ahLst/>
                            <a:rect l="l" t="t" r="r" b="b"/>
                            <a:pathLst>
                              <a:path w="80" h="60">
                                <a:moveTo>
                                  <a:pt x="80" y="60"/>
                                </a:moveTo>
                                <a:lnTo>
                                  <a:pt x="60" y="44"/>
                                </a:lnTo>
                                <a:lnTo>
                                  <a:pt x="41" y="29"/>
                                </a:lnTo>
                                <a:lnTo>
                                  <a:pt x="22" y="14"/>
                                </a:lnTo>
                                <a:lnTo>
                                  <a:pt x="0" y="0"/>
                                </a:lnTo>
                              </a:path>
                            </a:pathLst>
                          </a:custGeom>
                          <a:noFill/>
                          <a:ln cap="rnd" w="8280">
                            <a:solidFill>
                              <a:srgbClr val="000000"/>
                            </a:solidFill>
                            <a:round/>
                          </a:ln>
                        </wps:spPr>
                        <wps:style>
                          <a:lnRef idx="0"/>
                          <a:fillRef idx="0"/>
                          <a:effectRef idx="0"/>
                          <a:fontRef idx="minor"/>
                        </wps:style>
                        <wps:bodyPr/>
                      </wps:wsp>
                      <wps:wsp>
                        <wps:cNvSpPr/>
                        <wps:spPr>
                          <a:xfrm>
                            <a:off x="3774960" y="454680"/>
                            <a:ext cx="9360" cy="39240"/>
                          </a:xfrm>
                          <a:custGeom>
                            <a:avLst/>
                            <a:gdLst/>
                            <a:ahLst/>
                            <a:rect l="l" t="t" r="r" b="b"/>
                            <a:pathLst>
                              <a:path w="15" h="62">
                                <a:moveTo>
                                  <a:pt x="0" y="0"/>
                                </a:moveTo>
                                <a:lnTo>
                                  <a:pt x="2" y="15"/>
                                </a:lnTo>
                                <a:lnTo>
                                  <a:pt x="6" y="30"/>
                                </a:lnTo>
                                <a:lnTo>
                                  <a:pt x="11" y="45"/>
                                </a:lnTo>
                                <a:lnTo>
                                  <a:pt x="15" y="62"/>
                                </a:lnTo>
                              </a:path>
                            </a:pathLst>
                          </a:custGeom>
                          <a:noFill/>
                          <a:ln cap="rnd" w="8280">
                            <a:solidFill>
                              <a:srgbClr val="000000"/>
                            </a:solidFill>
                            <a:round/>
                          </a:ln>
                        </wps:spPr>
                        <wps:style>
                          <a:lnRef idx="0"/>
                          <a:fillRef idx="0"/>
                          <a:effectRef idx="0"/>
                          <a:fontRef idx="minor"/>
                        </wps:style>
                        <wps:bodyPr/>
                      </wps:wsp>
                      <wps:wsp>
                        <wps:cNvSpPr txBox="1"/>
                        <wps:spPr>
                          <a:xfrm>
                            <a:off x="4041720" y="522000"/>
                            <a:ext cx="746280" cy="581760"/>
                          </a:xfrm>
                          <a:prstGeom prst="rect">
                            <a:avLst/>
                          </a:prstGeom>
                          <a:noFill/>
                          <a:ln>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Internet</w:t>
                              </w:r>
                            </w:p>
                          </w:txbxContent>
                        </wps:txbx>
                        <wps:bodyPr wrap="square" lIns="0" rIns="0" tIns="0" bIns="0">
                          <a:spAutoFit/>
                        </wps:bodyPr>
                      </wps:wsp>
                      <wps:wsp>
                        <wps:cNvSpPr txBox="1"/>
                        <wps:spPr>
                          <a:xfrm>
                            <a:off x="4785480" y="59184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4791240" y="444600"/>
                            <a:ext cx="57960" cy="260280"/>
                          </a:xfrm>
                          <a:prstGeom prst="rect">
                            <a:avLst/>
                          </a:prstGeom>
                          <a:noFill/>
                          <a:ln>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 </w:t>
                              </w:r>
                            </w:p>
                          </w:txbxContent>
                        </wps:txbx>
                        <wps:bodyPr wrap="square" lIns="0" rIns="0" tIns="0" bIns="0">
                          <a:spAutoFit/>
                        </wps:bodyPr>
                      </wps:wsp>
                      <wps:wsp>
                        <wps:cNvSpPr txBox="1"/>
                        <wps:spPr>
                          <a:xfrm>
                            <a:off x="4847760" y="51444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grpSp>
                        <wpg:cNvGrpSpPr/>
                        <wpg:grpSpPr>
                          <a:xfrm>
                            <a:off x="3867840" y="876240"/>
                            <a:ext cx="432360" cy="138960"/>
                          </a:xfrm>
                        </wpg:grpSpPr>
                        <wps:wsp>
                          <wps:cNvSpPr/>
                          <wps:spPr>
                            <a:xfrm>
                              <a:off x="0" y="0"/>
                              <a:ext cx="432360" cy="138960"/>
                            </a:xfrm>
                            <a:prstGeom prst="ellipse">
                              <a:avLst/>
                            </a:prstGeom>
                            <a:solidFill>
                              <a:srgbClr val="0078aa"/>
                            </a:solidFill>
                            <a:ln>
                              <a:solidFill>
                                <a:srgbClr val="000000"/>
                              </a:solidFill>
                            </a:ln>
                          </wps:spPr>
                          <wps:style>
                            <a:lnRef idx="0"/>
                            <a:fillRef idx="0"/>
                            <a:effectRef idx="0"/>
                            <a:fontRef idx="minor"/>
                          </wps:style>
                          <wps:bodyPr/>
                        </wps:wsp>
                        <wps:wsp>
                          <wps:cNvSpPr/>
                          <wps:spPr>
                            <a:xfrm>
                              <a:off x="0" y="0"/>
                              <a:ext cx="432360" cy="138960"/>
                            </a:xfrm>
                            <a:prstGeom prst="ellipse">
                              <a:avLst/>
                            </a:prstGeom>
                            <a:noFill/>
                            <a:ln cap="rnd" w="2520">
                              <a:solidFill>
                                <a:srgbClr val="aae6ff"/>
                              </a:solidFill>
                              <a:miter/>
                            </a:ln>
                          </wps:spPr>
                          <wps:style>
                            <a:lnRef idx="0"/>
                            <a:fillRef idx="0"/>
                            <a:effectRef idx="0"/>
                            <a:fontRef idx="minor"/>
                          </wps:style>
                          <wps:bodyPr/>
                        </wps:wsp>
                      </wpg:grpSp>
                      <wps:wsp>
                        <wps:cNvSpPr/>
                        <wps:spPr>
                          <a:xfrm>
                            <a:off x="3866400" y="847800"/>
                            <a:ext cx="432360" cy="99720"/>
                          </a:xfrm>
                          <a:prstGeom prst="rect">
                            <a:avLst/>
                          </a:prstGeom>
                          <a:solidFill>
                            <a:srgbClr val="0078aa"/>
                          </a:solidFill>
                          <a:ln>
                            <a:noFill/>
                          </a:ln>
                        </wps:spPr>
                        <wps:style>
                          <a:lnRef idx="0"/>
                          <a:fillRef idx="0"/>
                          <a:effectRef idx="0"/>
                          <a:fontRef idx="minor"/>
                        </wps:style>
                        <wps:bodyPr/>
                      </wps:wsp>
                      <wps:wsp>
                        <wps:cNvSpPr/>
                        <wps:spPr>
                          <a:xfrm>
                            <a:off x="3866400" y="847800"/>
                            <a:ext cx="432360" cy="99720"/>
                          </a:xfrm>
                          <a:prstGeom prst="rect">
                            <a:avLst/>
                          </a:prstGeom>
                          <a:solidFill>
                            <a:srgbClr val="0078aa"/>
                          </a:solidFill>
                          <a:ln>
                            <a:noFill/>
                          </a:ln>
                        </wps:spPr>
                        <wps:style>
                          <a:lnRef idx="0"/>
                          <a:fillRef idx="0"/>
                          <a:effectRef idx="0"/>
                          <a:fontRef idx="minor"/>
                        </wps:style>
                        <wps:bodyPr/>
                      </wps:wsp>
                      <wpg:grpSp>
                        <wpg:cNvGrpSpPr/>
                        <wpg:grpSpPr>
                          <a:xfrm>
                            <a:off x="3867840" y="779040"/>
                            <a:ext cx="432360" cy="137160"/>
                          </a:xfrm>
                        </wpg:grpSpPr>
                        <wps:wsp>
                          <wps:cNvSpPr/>
                          <wps:spPr>
                            <a:xfrm>
                              <a:off x="0" y="0"/>
                              <a:ext cx="432360" cy="137160"/>
                            </a:xfrm>
                            <a:prstGeom prst="ellipse">
                              <a:avLst/>
                            </a:prstGeom>
                            <a:solidFill>
                              <a:srgbClr val="00b4ff"/>
                            </a:solidFill>
                            <a:ln>
                              <a:solidFill>
                                <a:srgbClr val="000000"/>
                              </a:solidFill>
                            </a:ln>
                          </wps:spPr>
                          <wps:style>
                            <a:lnRef idx="0"/>
                            <a:fillRef idx="0"/>
                            <a:effectRef idx="0"/>
                            <a:fontRef idx="minor"/>
                          </wps:style>
                          <wps:bodyPr/>
                        </wps:wsp>
                        <wps:wsp>
                          <wps:cNvSpPr/>
                          <wps:spPr>
                            <a:xfrm>
                              <a:off x="0" y="0"/>
                              <a:ext cx="432360" cy="137160"/>
                            </a:xfrm>
                            <a:prstGeom prst="ellipse">
                              <a:avLst/>
                            </a:prstGeom>
                            <a:noFill/>
                            <a:ln cap="rnd" w="2520">
                              <a:solidFill>
                                <a:srgbClr val="aae6ff"/>
                              </a:solidFill>
                              <a:miter/>
                            </a:ln>
                          </wps:spPr>
                          <wps:style>
                            <a:lnRef idx="0"/>
                            <a:fillRef idx="0"/>
                            <a:effectRef idx="0"/>
                            <a:fontRef idx="minor"/>
                          </wps:style>
                          <wps:bodyPr/>
                        </wps:wsp>
                      </wpg:grpSp>
                      <wps:wsp>
                        <wps:cNvSpPr/>
                        <wps:spPr>
                          <a:xfrm>
                            <a:off x="4088880" y="798120"/>
                            <a:ext cx="141480" cy="43200"/>
                          </a:xfrm>
                          <a:custGeom>
                            <a:avLst/>
                            <a:gdLst/>
                            <a:ahLst/>
                            <a:rect l="l" t="t" r="r" b="b"/>
                            <a:pathLst>
                              <a:path w="223" h="68">
                                <a:moveTo>
                                  <a:pt x="0" y="53"/>
                                </a:moveTo>
                                <a:lnTo>
                                  <a:pt x="47" y="68"/>
                                </a:lnTo>
                                <a:lnTo>
                                  <a:pt x="170" y="21"/>
                                </a:lnTo>
                                <a:lnTo>
                                  <a:pt x="223" y="36"/>
                                </a:lnTo>
                                <a:lnTo>
                                  <a:pt x="193" y="0"/>
                                </a:lnTo>
                                <a:lnTo>
                                  <a:pt x="52" y="0"/>
                                </a:lnTo>
                                <a:lnTo>
                                  <a:pt x="112" y="11"/>
                                </a:lnTo>
                                <a:lnTo>
                                  <a:pt x="0" y="53"/>
                                </a:lnTo>
                                <a:close/>
                              </a:path>
                            </a:pathLst>
                          </a:custGeom>
                          <a:solidFill>
                            <a:srgbClr val="000000"/>
                          </a:solidFill>
                          <a:ln>
                            <a:noFill/>
                          </a:ln>
                        </wps:spPr>
                        <wps:style>
                          <a:lnRef idx="0"/>
                          <a:fillRef idx="0"/>
                          <a:effectRef idx="0"/>
                          <a:fontRef idx="minor"/>
                        </wps:style>
                        <wps:bodyPr/>
                      </wps:wsp>
                      <wps:wsp>
                        <wps:cNvSpPr/>
                        <wps:spPr>
                          <a:xfrm>
                            <a:off x="4088880" y="798120"/>
                            <a:ext cx="141480" cy="43200"/>
                          </a:xfrm>
                          <a:custGeom>
                            <a:avLst/>
                            <a:gdLst/>
                            <a:ahLst/>
                            <a:rect l="l" t="t" r="r" b="b"/>
                            <a:pathLst>
                              <a:path w="223" h="68">
                                <a:moveTo>
                                  <a:pt x="0" y="53"/>
                                </a:moveTo>
                                <a:lnTo>
                                  <a:pt x="47" y="68"/>
                                </a:lnTo>
                                <a:lnTo>
                                  <a:pt x="170" y="21"/>
                                </a:lnTo>
                                <a:lnTo>
                                  <a:pt x="223" y="36"/>
                                </a:lnTo>
                                <a:lnTo>
                                  <a:pt x="193" y="0"/>
                                </a:lnTo>
                                <a:lnTo>
                                  <a:pt x="52" y="0"/>
                                </a:lnTo>
                                <a:lnTo>
                                  <a:pt x="112" y="11"/>
                                </a:lnTo>
                                <a:lnTo>
                                  <a:pt x="0" y="53"/>
                                </a:lnTo>
                                <a:close/>
                              </a:path>
                            </a:pathLst>
                          </a:custGeom>
                          <a:solidFill>
                            <a:srgbClr val="000000"/>
                          </a:solidFill>
                          <a:ln>
                            <a:noFill/>
                          </a:ln>
                        </wps:spPr>
                        <wps:style>
                          <a:lnRef idx="0"/>
                          <a:fillRef idx="0"/>
                          <a:effectRef idx="0"/>
                          <a:fontRef idx="minor"/>
                        </wps:style>
                        <wps:bodyPr/>
                      </wps:wsp>
                      <wps:wsp>
                        <wps:cNvSpPr/>
                        <wps:spPr>
                          <a:xfrm>
                            <a:off x="3931920" y="847800"/>
                            <a:ext cx="143640" cy="47520"/>
                          </a:xfrm>
                          <a:custGeom>
                            <a:avLst/>
                            <a:gdLst/>
                            <a:ahLst/>
                            <a:rect l="l" t="t" r="r" b="b"/>
                            <a:pathLst>
                              <a:path w="226" h="75">
                                <a:moveTo>
                                  <a:pt x="226" y="17"/>
                                </a:moveTo>
                                <a:lnTo>
                                  <a:pt x="176" y="0"/>
                                </a:lnTo>
                                <a:lnTo>
                                  <a:pt x="58" y="47"/>
                                </a:lnTo>
                                <a:lnTo>
                                  <a:pt x="0" y="32"/>
                                </a:lnTo>
                                <a:lnTo>
                                  <a:pt x="30" y="75"/>
                                </a:lnTo>
                                <a:lnTo>
                                  <a:pt x="176" y="75"/>
                                </a:lnTo>
                                <a:lnTo>
                                  <a:pt x="114" y="60"/>
                                </a:lnTo>
                                <a:lnTo>
                                  <a:pt x="226" y="17"/>
                                </a:lnTo>
                                <a:close/>
                              </a:path>
                            </a:pathLst>
                          </a:custGeom>
                          <a:solidFill>
                            <a:srgbClr val="000000"/>
                          </a:solidFill>
                          <a:ln>
                            <a:noFill/>
                          </a:ln>
                        </wps:spPr>
                        <wps:style>
                          <a:lnRef idx="0"/>
                          <a:fillRef idx="0"/>
                          <a:effectRef idx="0"/>
                          <a:fontRef idx="minor"/>
                        </wps:style>
                        <wps:bodyPr/>
                      </wps:wsp>
                      <wps:wsp>
                        <wps:cNvSpPr/>
                        <wps:spPr>
                          <a:xfrm>
                            <a:off x="3931920" y="847800"/>
                            <a:ext cx="143640" cy="47520"/>
                          </a:xfrm>
                          <a:custGeom>
                            <a:avLst/>
                            <a:gdLst/>
                            <a:ahLst/>
                            <a:rect l="l" t="t" r="r" b="b"/>
                            <a:pathLst>
                              <a:path w="226" h="75">
                                <a:moveTo>
                                  <a:pt x="226" y="17"/>
                                </a:moveTo>
                                <a:lnTo>
                                  <a:pt x="176" y="0"/>
                                </a:lnTo>
                                <a:lnTo>
                                  <a:pt x="58" y="47"/>
                                </a:lnTo>
                                <a:lnTo>
                                  <a:pt x="0" y="32"/>
                                </a:lnTo>
                                <a:lnTo>
                                  <a:pt x="30" y="75"/>
                                </a:lnTo>
                                <a:lnTo>
                                  <a:pt x="176" y="75"/>
                                </a:lnTo>
                                <a:lnTo>
                                  <a:pt x="114" y="60"/>
                                </a:lnTo>
                                <a:lnTo>
                                  <a:pt x="226" y="17"/>
                                </a:lnTo>
                                <a:close/>
                              </a:path>
                            </a:pathLst>
                          </a:custGeom>
                          <a:solidFill>
                            <a:srgbClr val="000000"/>
                          </a:solidFill>
                          <a:ln>
                            <a:noFill/>
                          </a:ln>
                        </wps:spPr>
                        <wps:style>
                          <a:lnRef idx="0"/>
                          <a:fillRef idx="0"/>
                          <a:effectRef idx="0"/>
                          <a:fontRef idx="minor"/>
                        </wps:style>
                        <wps:bodyPr/>
                      </wps:wsp>
                      <wps:wsp>
                        <wps:cNvSpPr/>
                        <wps:spPr>
                          <a:xfrm>
                            <a:off x="3940200" y="795600"/>
                            <a:ext cx="143640" cy="42480"/>
                          </a:xfrm>
                          <a:custGeom>
                            <a:avLst/>
                            <a:gdLst/>
                            <a:ahLst/>
                            <a:rect l="l" t="t" r="r" b="b"/>
                            <a:pathLst>
                              <a:path w="226" h="67">
                                <a:moveTo>
                                  <a:pt x="0" y="15"/>
                                </a:moveTo>
                                <a:lnTo>
                                  <a:pt x="50" y="0"/>
                                </a:lnTo>
                                <a:lnTo>
                                  <a:pt x="172" y="40"/>
                                </a:lnTo>
                                <a:lnTo>
                                  <a:pt x="226" y="30"/>
                                </a:lnTo>
                                <a:lnTo>
                                  <a:pt x="196" y="67"/>
                                </a:lnTo>
                                <a:lnTo>
                                  <a:pt x="54" y="67"/>
                                </a:lnTo>
                                <a:lnTo>
                                  <a:pt x="112" y="57"/>
                                </a:lnTo>
                                <a:lnTo>
                                  <a:pt x="0" y="15"/>
                                </a:lnTo>
                                <a:close/>
                              </a:path>
                            </a:pathLst>
                          </a:custGeom>
                          <a:solidFill>
                            <a:srgbClr val="000000"/>
                          </a:solidFill>
                          <a:ln>
                            <a:noFill/>
                          </a:ln>
                        </wps:spPr>
                        <wps:style>
                          <a:lnRef idx="0"/>
                          <a:fillRef idx="0"/>
                          <a:effectRef idx="0"/>
                          <a:fontRef idx="minor"/>
                        </wps:style>
                        <wps:bodyPr/>
                      </wps:wsp>
                      <wps:wsp>
                        <wps:cNvSpPr/>
                        <wps:spPr>
                          <a:xfrm>
                            <a:off x="3940200" y="795600"/>
                            <a:ext cx="143640" cy="42480"/>
                          </a:xfrm>
                          <a:custGeom>
                            <a:avLst/>
                            <a:gdLst/>
                            <a:ahLst/>
                            <a:rect l="l" t="t" r="r" b="b"/>
                            <a:pathLst>
                              <a:path w="226" h="67">
                                <a:moveTo>
                                  <a:pt x="0" y="15"/>
                                </a:moveTo>
                                <a:lnTo>
                                  <a:pt x="50" y="0"/>
                                </a:lnTo>
                                <a:lnTo>
                                  <a:pt x="172" y="40"/>
                                </a:lnTo>
                                <a:lnTo>
                                  <a:pt x="226" y="30"/>
                                </a:lnTo>
                                <a:lnTo>
                                  <a:pt x="196" y="67"/>
                                </a:lnTo>
                                <a:lnTo>
                                  <a:pt x="54" y="67"/>
                                </a:lnTo>
                                <a:lnTo>
                                  <a:pt x="112" y="57"/>
                                </a:lnTo>
                                <a:lnTo>
                                  <a:pt x="0" y="15"/>
                                </a:lnTo>
                                <a:close/>
                              </a:path>
                            </a:pathLst>
                          </a:custGeom>
                          <a:solidFill>
                            <a:srgbClr val="000000"/>
                          </a:solidFill>
                          <a:ln>
                            <a:noFill/>
                          </a:ln>
                        </wps:spPr>
                        <wps:style>
                          <a:lnRef idx="0"/>
                          <a:fillRef idx="0"/>
                          <a:effectRef idx="0"/>
                          <a:fontRef idx="minor"/>
                        </wps:style>
                        <wps:bodyPr/>
                      </wps:wsp>
                      <wps:wsp>
                        <wps:cNvSpPr/>
                        <wps:spPr>
                          <a:xfrm>
                            <a:off x="4083840" y="853560"/>
                            <a:ext cx="141480" cy="45000"/>
                          </a:xfrm>
                          <a:custGeom>
                            <a:avLst/>
                            <a:gdLst/>
                            <a:ahLst/>
                            <a:rect l="l" t="t" r="r" b="b"/>
                            <a:pathLst>
                              <a:path w="223" h="71">
                                <a:moveTo>
                                  <a:pt x="223" y="56"/>
                                </a:moveTo>
                                <a:lnTo>
                                  <a:pt x="174" y="71"/>
                                </a:lnTo>
                                <a:lnTo>
                                  <a:pt x="55" y="23"/>
                                </a:lnTo>
                                <a:lnTo>
                                  <a:pt x="0" y="38"/>
                                </a:lnTo>
                                <a:lnTo>
                                  <a:pt x="28" y="0"/>
                                </a:lnTo>
                                <a:lnTo>
                                  <a:pt x="174" y="0"/>
                                </a:lnTo>
                                <a:lnTo>
                                  <a:pt x="111" y="14"/>
                                </a:lnTo>
                                <a:lnTo>
                                  <a:pt x="223" y="56"/>
                                </a:lnTo>
                                <a:close/>
                              </a:path>
                            </a:pathLst>
                          </a:custGeom>
                          <a:solidFill>
                            <a:srgbClr val="000000"/>
                          </a:solidFill>
                          <a:ln>
                            <a:noFill/>
                          </a:ln>
                        </wps:spPr>
                        <wps:style>
                          <a:lnRef idx="0"/>
                          <a:fillRef idx="0"/>
                          <a:effectRef idx="0"/>
                          <a:fontRef idx="minor"/>
                        </wps:style>
                        <wps:bodyPr/>
                      </wps:wsp>
                      <wps:wsp>
                        <wps:cNvSpPr/>
                        <wps:spPr>
                          <a:xfrm>
                            <a:off x="4083840" y="853560"/>
                            <a:ext cx="141480" cy="45000"/>
                          </a:xfrm>
                          <a:custGeom>
                            <a:avLst/>
                            <a:gdLst/>
                            <a:ahLst/>
                            <a:rect l="l" t="t" r="r" b="b"/>
                            <a:pathLst>
                              <a:path w="223" h="71">
                                <a:moveTo>
                                  <a:pt x="223" y="56"/>
                                </a:moveTo>
                                <a:lnTo>
                                  <a:pt x="174" y="71"/>
                                </a:lnTo>
                                <a:lnTo>
                                  <a:pt x="55" y="23"/>
                                </a:lnTo>
                                <a:lnTo>
                                  <a:pt x="0" y="38"/>
                                </a:lnTo>
                                <a:lnTo>
                                  <a:pt x="28" y="0"/>
                                </a:lnTo>
                                <a:lnTo>
                                  <a:pt x="174" y="0"/>
                                </a:lnTo>
                                <a:lnTo>
                                  <a:pt x="111" y="14"/>
                                </a:lnTo>
                                <a:lnTo>
                                  <a:pt x="223" y="56"/>
                                </a:lnTo>
                                <a:close/>
                              </a:path>
                            </a:pathLst>
                          </a:custGeom>
                          <a:solidFill>
                            <a:srgbClr val="000000"/>
                          </a:solidFill>
                          <a:ln>
                            <a:noFill/>
                          </a:ln>
                        </wps:spPr>
                        <wps:style>
                          <a:lnRef idx="0"/>
                          <a:fillRef idx="0"/>
                          <a:effectRef idx="0"/>
                          <a:fontRef idx="minor"/>
                        </wps:style>
                        <wps:bodyPr/>
                      </wps:wsp>
                      <wps:wsp>
                        <wps:cNvSpPr/>
                        <wps:spPr>
                          <a:xfrm>
                            <a:off x="4089960" y="799560"/>
                            <a:ext cx="143640" cy="44280"/>
                          </a:xfrm>
                          <a:custGeom>
                            <a:avLst/>
                            <a:gdLst/>
                            <a:ahLst/>
                            <a:rect l="l" t="t" r="r" b="b"/>
                            <a:pathLst>
                              <a:path w="226" h="70">
                                <a:moveTo>
                                  <a:pt x="0" y="55"/>
                                </a:moveTo>
                                <a:lnTo>
                                  <a:pt x="50" y="70"/>
                                </a:lnTo>
                                <a:lnTo>
                                  <a:pt x="172" y="24"/>
                                </a:lnTo>
                                <a:lnTo>
                                  <a:pt x="226" y="39"/>
                                </a:lnTo>
                                <a:lnTo>
                                  <a:pt x="196" y="0"/>
                                </a:lnTo>
                                <a:lnTo>
                                  <a:pt x="54" y="0"/>
                                </a:lnTo>
                                <a:lnTo>
                                  <a:pt x="112" y="12"/>
                                </a:lnTo>
                                <a:lnTo>
                                  <a:pt x="0" y="55"/>
                                </a:lnTo>
                                <a:close/>
                              </a:path>
                            </a:pathLst>
                          </a:custGeom>
                          <a:solidFill>
                            <a:srgbClr val="ffffff"/>
                          </a:solidFill>
                          <a:ln>
                            <a:noFill/>
                          </a:ln>
                        </wps:spPr>
                        <wps:style>
                          <a:lnRef idx="0"/>
                          <a:fillRef idx="0"/>
                          <a:effectRef idx="0"/>
                          <a:fontRef idx="minor"/>
                        </wps:style>
                        <wps:bodyPr/>
                      </wps:wsp>
                      <wps:wsp>
                        <wps:cNvSpPr/>
                        <wps:spPr>
                          <a:xfrm>
                            <a:off x="4089960" y="799560"/>
                            <a:ext cx="143640" cy="44280"/>
                          </a:xfrm>
                          <a:custGeom>
                            <a:avLst/>
                            <a:gdLst/>
                            <a:ahLst/>
                            <a:rect l="l" t="t" r="r" b="b"/>
                            <a:pathLst>
                              <a:path w="226" h="70">
                                <a:moveTo>
                                  <a:pt x="0" y="55"/>
                                </a:moveTo>
                                <a:lnTo>
                                  <a:pt x="50" y="70"/>
                                </a:lnTo>
                                <a:lnTo>
                                  <a:pt x="172" y="24"/>
                                </a:lnTo>
                                <a:lnTo>
                                  <a:pt x="226" y="39"/>
                                </a:lnTo>
                                <a:lnTo>
                                  <a:pt x="196" y="0"/>
                                </a:lnTo>
                                <a:lnTo>
                                  <a:pt x="54" y="0"/>
                                </a:lnTo>
                                <a:lnTo>
                                  <a:pt x="112" y="12"/>
                                </a:lnTo>
                                <a:lnTo>
                                  <a:pt x="0" y="55"/>
                                </a:lnTo>
                                <a:close/>
                              </a:path>
                            </a:pathLst>
                          </a:custGeom>
                          <a:solidFill>
                            <a:srgbClr val="ffffff"/>
                          </a:solidFill>
                          <a:ln>
                            <a:noFill/>
                          </a:ln>
                        </wps:spPr>
                        <wps:style>
                          <a:lnRef idx="0"/>
                          <a:fillRef idx="0"/>
                          <a:effectRef idx="0"/>
                          <a:fontRef idx="minor"/>
                        </wps:style>
                        <wps:bodyPr/>
                      </wps:wsp>
                      <wps:wsp>
                        <wps:cNvSpPr/>
                        <wps:spPr>
                          <a:xfrm>
                            <a:off x="3935160" y="851040"/>
                            <a:ext cx="142920" cy="47520"/>
                          </a:xfrm>
                          <a:custGeom>
                            <a:avLst/>
                            <a:gdLst/>
                            <a:ahLst/>
                            <a:rect l="l" t="t" r="r" b="b"/>
                            <a:pathLst>
                              <a:path w="225" h="75">
                                <a:moveTo>
                                  <a:pt x="225" y="18"/>
                                </a:moveTo>
                                <a:lnTo>
                                  <a:pt x="176" y="0"/>
                                </a:lnTo>
                                <a:lnTo>
                                  <a:pt x="58" y="47"/>
                                </a:lnTo>
                                <a:lnTo>
                                  <a:pt x="0" y="32"/>
                                </a:lnTo>
                                <a:lnTo>
                                  <a:pt x="30" y="75"/>
                                </a:lnTo>
                                <a:lnTo>
                                  <a:pt x="176" y="75"/>
                                </a:lnTo>
                                <a:lnTo>
                                  <a:pt x="113" y="60"/>
                                </a:lnTo>
                                <a:lnTo>
                                  <a:pt x="225" y="18"/>
                                </a:lnTo>
                                <a:close/>
                              </a:path>
                            </a:pathLst>
                          </a:custGeom>
                          <a:solidFill>
                            <a:srgbClr val="ffffff"/>
                          </a:solidFill>
                          <a:ln>
                            <a:noFill/>
                          </a:ln>
                        </wps:spPr>
                        <wps:style>
                          <a:lnRef idx="0"/>
                          <a:fillRef idx="0"/>
                          <a:effectRef idx="0"/>
                          <a:fontRef idx="minor"/>
                        </wps:style>
                        <wps:bodyPr/>
                      </wps:wsp>
                      <wps:wsp>
                        <wps:cNvSpPr/>
                        <wps:spPr>
                          <a:xfrm>
                            <a:off x="3935160" y="851040"/>
                            <a:ext cx="142920" cy="47520"/>
                          </a:xfrm>
                          <a:custGeom>
                            <a:avLst/>
                            <a:gdLst/>
                            <a:ahLst/>
                            <a:rect l="l" t="t" r="r" b="b"/>
                            <a:pathLst>
                              <a:path w="225" h="75">
                                <a:moveTo>
                                  <a:pt x="225" y="18"/>
                                </a:moveTo>
                                <a:lnTo>
                                  <a:pt x="176" y="0"/>
                                </a:lnTo>
                                <a:lnTo>
                                  <a:pt x="58" y="47"/>
                                </a:lnTo>
                                <a:lnTo>
                                  <a:pt x="0" y="32"/>
                                </a:lnTo>
                                <a:lnTo>
                                  <a:pt x="30" y="75"/>
                                </a:lnTo>
                                <a:lnTo>
                                  <a:pt x="176" y="75"/>
                                </a:lnTo>
                                <a:lnTo>
                                  <a:pt x="113" y="60"/>
                                </a:lnTo>
                                <a:lnTo>
                                  <a:pt x="225" y="18"/>
                                </a:lnTo>
                                <a:close/>
                              </a:path>
                            </a:pathLst>
                          </a:custGeom>
                          <a:solidFill>
                            <a:srgbClr val="ffffff"/>
                          </a:solidFill>
                          <a:ln>
                            <a:noFill/>
                          </a:ln>
                        </wps:spPr>
                        <wps:style>
                          <a:lnRef idx="0"/>
                          <a:fillRef idx="0"/>
                          <a:effectRef idx="0"/>
                          <a:fontRef idx="minor"/>
                        </wps:style>
                        <wps:bodyPr/>
                      </wps:wsp>
                      <wps:wsp>
                        <wps:cNvSpPr/>
                        <wps:spPr>
                          <a:xfrm>
                            <a:off x="3943440" y="798120"/>
                            <a:ext cx="142920" cy="43200"/>
                          </a:xfrm>
                          <a:custGeom>
                            <a:avLst/>
                            <a:gdLst/>
                            <a:ahLst/>
                            <a:rect l="l" t="t" r="r" b="b"/>
                            <a:pathLst>
                              <a:path w="225" h="68">
                                <a:moveTo>
                                  <a:pt x="0" y="14"/>
                                </a:moveTo>
                                <a:lnTo>
                                  <a:pt x="49" y="0"/>
                                </a:lnTo>
                                <a:lnTo>
                                  <a:pt x="169" y="41"/>
                                </a:lnTo>
                                <a:lnTo>
                                  <a:pt x="225" y="29"/>
                                </a:lnTo>
                                <a:lnTo>
                                  <a:pt x="195" y="68"/>
                                </a:lnTo>
                                <a:lnTo>
                                  <a:pt x="53" y="68"/>
                                </a:lnTo>
                                <a:lnTo>
                                  <a:pt x="111" y="57"/>
                                </a:lnTo>
                                <a:lnTo>
                                  <a:pt x="0" y="14"/>
                                </a:lnTo>
                                <a:close/>
                              </a:path>
                            </a:pathLst>
                          </a:custGeom>
                          <a:solidFill>
                            <a:srgbClr val="ffffff"/>
                          </a:solidFill>
                          <a:ln>
                            <a:noFill/>
                          </a:ln>
                        </wps:spPr>
                        <wps:style>
                          <a:lnRef idx="0"/>
                          <a:fillRef idx="0"/>
                          <a:effectRef idx="0"/>
                          <a:fontRef idx="minor"/>
                        </wps:style>
                        <wps:bodyPr/>
                      </wps:wsp>
                      <wps:wsp>
                        <wps:cNvSpPr/>
                        <wps:spPr>
                          <a:xfrm>
                            <a:off x="3943440" y="798120"/>
                            <a:ext cx="142920" cy="43200"/>
                          </a:xfrm>
                          <a:custGeom>
                            <a:avLst/>
                            <a:gdLst/>
                            <a:ahLst/>
                            <a:rect l="l" t="t" r="r" b="b"/>
                            <a:pathLst>
                              <a:path w="225" h="68">
                                <a:moveTo>
                                  <a:pt x="0" y="14"/>
                                </a:moveTo>
                                <a:lnTo>
                                  <a:pt x="49" y="0"/>
                                </a:lnTo>
                                <a:lnTo>
                                  <a:pt x="169" y="41"/>
                                </a:lnTo>
                                <a:lnTo>
                                  <a:pt x="225" y="29"/>
                                </a:lnTo>
                                <a:lnTo>
                                  <a:pt x="195" y="68"/>
                                </a:lnTo>
                                <a:lnTo>
                                  <a:pt x="53" y="68"/>
                                </a:lnTo>
                                <a:lnTo>
                                  <a:pt x="111" y="57"/>
                                </a:lnTo>
                                <a:lnTo>
                                  <a:pt x="0" y="14"/>
                                </a:lnTo>
                                <a:close/>
                              </a:path>
                            </a:pathLst>
                          </a:custGeom>
                          <a:solidFill>
                            <a:srgbClr val="ffffff"/>
                          </a:solidFill>
                          <a:ln>
                            <a:noFill/>
                          </a:ln>
                        </wps:spPr>
                        <wps:style>
                          <a:lnRef idx="0"/>
                          <a:fillRef idx="0"/>
                          <a:effectRef idx="0"/>
                          <a:fontRef idx="minor"/>
                        </wps:style>
                        <wps:bodyPr/>
                      </wps:wsp>
                      <wps:wsp>
                        <wps:cNvSpPr/>
                        <wps:spPr>
                          <a:xfrm>
                            <a:off x="4086360" y="856440"/>
                            <a:ext cx="141480" cy="44280"/>
                          </a:xfrm>
                          <a:custGeom>
                            <a:avLst/>
                            <a:gdLst/>
                            <a:ahLst/>
                            <a:rect l="l" t="t" r="r" b="b"/>
                            <a:pathLst>
                              <a:path w="223" h="70">
                                <a:moveTo>
                                  <a:pt x="223" y="53"/>
                                </a:moveTo>
                                <a:lnTo>
                                  <a:pt x="174" y="70"/>
                                </a:lnTo>
                                <a:lnTo>
                                  <a:pt x="56" y="23"/>
                                </a:lnTo>
                                <a:lnTo>
                                  <a:pt x="0" y="38"/>
                                </a:lnTo>
                                <a:lnTo>
                                  <a:pt x="28" y="0"/>
                                </a:lnTo>
                                <a:lnTo>
                                  <a:pt x="174" y="0"/>
                                </a:lnTo>
                                <a:lnTo>
                                  <a:pt x="112" y="10"/>
                                </a:lnTo>
                                <a:lnTo>
                                  <a:pt x="223" y="53"/>
                                </a:lnTo>
                                <a:close/>
                              </a:path>
                            </a:pathLst>
                          </a:custGeom>
                          <a:solidFill>
                            <a:srgbClr val="ffffff"/>
                          </a:solidFill>
                          <a:ln>
                            <a:noFill/>
                          </a:ln>
                        </wps:spPr>
                        <wps:style>
                          <a:lnRef idx="0"/>
                          <a:fillRef idx="0"/>
                          <a:effectRef idx="0"/>
                          <a:fontRef idx="minor"/>
                        </wps:style>
                        <wps:bodyPr/>
                      </wps:wsp>
                      <wps:wsp>
                        <wps:cNvSpPr/>
                        <wps:spPr>
                          <a:xfrm>
                            <a:off x="4086360" y="856440"/>
                            <a:ext cx="141480" cy="44280"/>
                          </a:xfrm>
                          <a:custGeom>
                            <a:avLst/>
                            <a:gdLst/>
                            <a:ahLst/>
                            <a:rect l="l" t="t" r="r" b="b"/>
                            <a:pathLst>
                              <a:path w="223" h="70">
                                <a:moveTo>
                                  <a:pt x="223" y="53"/>
                                </a:moveTo>
                                <a:lnTo>
                                  <a:pt x="174" y="70"/>
                                </a:lnTo>
                                <a:lnTo>
                                  <a:pt x="56" y="23"/>
                                </a:lnTo>
                                <a:lnTo>
                                  <a:pt x="0" y="38"/>
                                </a:lnTo>
                                <a:lnTo>
                                  <a:pt x="28" y="0"/>
                                </a:lnTo>
                                <a:lnTo>
                                  <a:pt x="174" y="0"/>
                                </a:lnTo>
                                <a:lnTo>
                                  <a:pt x="112" y="10"/>
                                </a:lnTo>
                                <a:lnTo>
                                  <a:pt x="223" y="53"/>
                                </a:lnTo>
                                <a:close/>
                              </a:path>
                            </a:pathLst>
                          </a:custGeom>
                          <a:solidFill>
                            <a:srgbClr val="ffffff"/>
                          </a:solidFill>
                          <a:ln>
                            <a:noFill/>
                          </a:ln>
                        </wps:spPr>
                        <wps:style>
                          <a:lnRef idx="0"/>
                          <a:fillRef idx="0"/>
                          <a:effectRef idx="0"/>
                          <a:fontRef idx="minor"/>
                        </wps:style>
                        <wps:bodyPr/>
                      </wps:wsp>
                      <wps:wsp>
                        <wps:cNvSpPr/>
                        <wps:spPr>
                          <a:xfrm>
                            <a:off x="3866400" y="847080"/>
                            <a:ext cx="720" cy="98280"/>
                          </a:xfrm>
                          <a:prstGeom prst="line">
                            <a:avLst/>
                          </a:prstGeom>
                          <a:ln cap="rnd" w="2520">
                            <a:solidFill>
                              <a:srgbClr val="aae6ff"/>
                            </a:solidFill>
                            <a:miter/>
                          </a:ln>
                        </wps:spPr>
                        <wps:style>
                          <a:lnRef idx="0"/>
                          <a:fillRef idx="0"/>
                          <a:effectRef idx="0"/>
                          <a:fontRef idx="minor"/>
                        </wps:style>
                        <wps:bodyPr/>
                      </wps:wsp>
                      <wps:wsp>
                        <wps:cNvSpPr/>
                        <wps:spPr>
                          <a:xfrm>
                            <a:off x="4299120" y="847080"/>
                            <a:ext cx="720" cy="98280"/>
                          </a:xfrm>
                          <a:prstGeom prst="line">
                            <a:avLst/>
                          </a:prstGeom>
                          <a:ln cap="rnd" w="2520">
                            <a:solidFill>
                              <a:srgbClr val="aae6ff"/>
                            </a:solidFill>
                            <a:miter/>
                          </a:ln>
                        </wps:spPr>
                        <wps:style>
                          <a:lnRef idx="0"/>
                          <a:fillRef idx="0"/>
                          <a:effectRef idx="0"/>
                          <a:fontRef idx="minor"/>
                        </wps:style>
                        <wps:bodyPr/>
                      </wps:wsp>
                      <wpg:grpSp>
                        <wpg:cNvGrpSpPr/>
                        <wpg:grpSpPr>
                          <a:xfrm>
                            <a:off x="4546080" y="346680"/>
                            <a:ext cx="432360" cy="138960"/>
                          </a:xfrm>
                        </wpg:grpSpPr>
                        <wps:wsp>
                          <wps:cNvSpPr/>
                          <wps:spPr>
                            <a:xfrm>
                              <a:off x="0" y="0"/>
                              <a:ext cx="432360" cy="138960"/>
                            </a:xfrm>
                            <a:prstGeom prst="ellipse">
                              <a:avLst/>
                            </a:prstGeom>
                            <a:solidFill>
                              <a:srgbClr val="0078aa"/>
                            </a:solidFill>
                            <a:ln>
                              <a:solidFill>
                                <a:srgbClr val="000000"/>
                              </a:solidFill>
                            </a:ln>
                          </wps:spPr>
                          <wps:style>
                            <a:lnRef idx="0"/>
                            <a:fillRef idx="0"/>
                            <a:effectRef idx="0"/>
                            <a:fontRef idx="minor"/>
                          </wps:style>
                          <wps:bodyPr/>
                        </wps:wsp>
                        <wps:wsp>
                          <wps:cNvSpPr/>
                          <wps:spPr>
                            <a:xfrm>
                              <a:off x="0" y="0"/>
                              <a:ext cx="432360" cy="138960"/>
                            </a:xfrm>
                            <a:prstGeom prst="ellipse">
                              <a:avLst/>
                            </a:prstGeom>
                            <a:noFill/>
                            <a:ln cap="rnd" w="2520">
                              <a:solidFill>
                                <a:srgbClr val="aae6ff"/>
                              </a:solidFill>
                              <a:miter/>
                            </a:ln>
                          </wps:spPr>
                          <wps:style>
                            <a:lnRef idx="0"/>
                            <a:fillRef idx="0"/>
                            <a:effectRef idx="0"/>
                            <a:fontRef idx="minor"/>
                          </wps:style>
                          <wps:bodyPr/>
                        </wps:wsp>
                      </wpg:grpSp>
                      <wps:wsp>
                        <wps:cNvSpPr/>
                        <wps:spPr>
                          <a:xfrm>
                            <a:off x="4544640" y="318240"/>
                            <a:ext cx="432360" cy="99720"/>
                          </a:xfrm>
                          <a:prstGeom prst="rect">
                            <a:avLst/>
                          </a:prstGeom>
                          <a:solidFill>
                            <a:srgbClr val="0078aa"/>
                          </a:solidFill>
                          <a:ln>
                            <a:noFill/>
                          </a:ln>
                        </wps:spPr>
                        <wps:style>
                          <a:lnRef idx="0"/>
                          <a:fillRef idx="0"/>
                          <a:effectRef idx="0"/>
                          <a:fontRef idx="minor"/>
                        </wps:style>
                        <wps:bodyPr/>
                      </wps:wsp>
                      <wps:wsp>
                        <wps:cNvSpPr/>
                        <wps:spPr>
                          <a:xfrm>
                            <a:off x="4544640" y="318240"/>
                            <a:ext cx="432360" cy="99720"/>
                          </a:xfrm>
                          <a:prstGeom prst="rect">
                            <a:avLst/>
                          </a:prstGeom>
                          <a:solidFill>
                            <a:srgbClr val="0078aa"/>
                          </a:solidFill>
                          <a:ln>
                            <a:noFill/>
                          </a:ln>
                        </wps:spPr>
                        <wps:style>
                          <a:lnRef idx="0"/>
                          <a:fillRef idx="0"/>
                          <a:effectRef idx="0"/>
                          <a:fontRef idx="minor"/>
                        </wps:style>
                        <wps:bodyPr/>
                      </wps:wsp>
                      <wpg:grpSp>
                        <wpg:cNvGrpSpPr/>
                        <wpg:grpSpPr>
                          <a:xfrm>
                            <a:off x="4546080" y="249480"/>
                            <a:ext cx="432360" cy="137160"/>
                          </a:xfrm>
                        </wpg:grpSpPr>
                        <wps:wsp>
                          <wps:cNvSpPr/>
                          <wps:spPr>
                            <a:xfrm>
                              <a:off x="0" y="0"/>
                              <a:ext cx="432360" cy="137160"/>
                            </a:xfrm>
                            <a:prstGeom prst="ellipse">
                              <a:avLst/>
                            </a:prstGeom>
                            <a:solidFill>
                              <a:srgbClr val="00b4ff"/>
                            </a:solidFill>
                            <a:ln>
                              <a:solidFill>
                                <a:srgbClr val="000000"/>
                              </a:solidFill>
                            </a:ln>
                          </wps:spPr>
                          <wps:style>
                            <a:lnRef idx="0"/>
                            <a:fillRef idx="0"/>
                            <a:effectRef idx="0"/>
                            <a:fontRef idx="minor"/>
                          </wps:style>
                          <wps:bodyPr/>
                        </wps:wsp>
                        <wps:wsp>
                          <wps:cNvSpPr/>
                          <wps:spPr>
                            <a:xfrm>
                              <a:off x="0" y="0"/>
                              <a:ext cx="432360" cy="137160"/>
                            </a:xfrm>
                            <a:prstGeom prst="ellipse">
                              <a:avLst/>
                            </a:prstGeom>
                            <a:noFill/>
                            <a:ln cap="rnd" w="2520">
                              <a:solidFill>
                                <a:srgbClr val="aae6ff"/>
                              </a:solidFill>
                              <a:miter/>
                            </a:ln>
                          </wps:spPr>
                          <wps:style>
                            <a:lnRef idx="0"/>
                            <a:fillRef idx="0"/>
                            <a:effectRef idx="0"/>
                            <a:fontRef idx="minor"/>
                          </wps:style>
                          <wps:bodyPr/>
                        </wps:wsp>
                      </wpg:grpSp>
                      <wps:wsp>
                        <wps:cNvSpPr/>
                        <wps:spPr>
                          <a:xfrm>
                            <a:off x="4767120" y="268560"/>
                            <a:ext cx="141480" cy="43200"/>
                          </a:xfrm>
                          <a:custGeom>
                            <a:avLst/>
                            <a:gdLst/>
                            <a:ahLst/>
                            <a:rect l="l" t="t" r="r" b="b"/>
                            <a:pathLst>
                              <a:path w="223" h="68">
                                <a:moveTo>
                                  <a:pt x="0" y="53"/>
                                </a:moveTo>
                                <a:lnTo>
                                  <a:pt x="47" y="68"/>
                                </a:lnTo>
                                <a:lnTo>
                                  <a:pt x="170" y="21"/>
                                </a:lnTo>
                                <a:lnTo>
                                  <a:pt x="223" y="36"/>
                                </a:lnTo>
                                <a:lnTo>
                                  <a:pt x="193" y="0"/>
                                </a:lnTo>
                                <a:lnTo>
                                  <a:pt x="52" y="0"/>
                                </a:lnTo>
                                <a:lnTo>
                                  <a:pt x="112" y="10"/>
                                </a:lnTo>
                                <a:lnTo>
                                  <a:pt x="0" y="53"/>
                                </a:lnTo>
                                <a:close/>
                              </a:path>
                            </a:pathLst>
                          </a:custGeom>
                          <a:solidFill>
                            <a:srgbClr val="000000"/>
                          </a:solidFill>
                          <a:ln>
                            <a:noFill/>
                          </a:ln>
                        </wps:spPr>
                        <wps:style>
                          <a:lnRef idx="0"/>
                          <a:fillRef idx="0"/>
                          <a:effectRef idx="0"/>
                          <a:fontRef idx="minor"/>
                        </wps:style>
                        <wps:bodyPr/>
                      </wps:wsp>
                      <wps:wsp>
                        <wps:cNvSpPr/>
                        <wps:spPr>
                          <a:xfrm>
                            <a:off x="4767120" y="268560"/>
                            <a:ext cx="141480" cy="43200"/>
                          </a:xfrm>
                          <a:custGeom>
                            <a:avLst/>
                            <a:gdLst/>
                            <a:ahLst/>
                            <a:rect l="l" t="t" r="r" b="b"/>
                            <a:pathLst>
                              <a:path w="223" h="68">
                                <a:moveTo>
                                  <a:pt x="0" y="53"/>
                                </a:moveTo>
                                <a:lnTo>
                                  <a:pt x="47" y="68"/>
                                </a:lnTo>
                                <a:lnTo>
                                  <a:pt x="170" y="21"/>
                                </a:lnTo>
                                <a:lnTo>
                                  <a:pt x="223" y="36"/>
                                </a:lnTo>
                                <a:lnTo>
                                  <a:pt x="193" y="0"/>
                                </a:lnTo>
                                <a:lnTo>
                                  <a:pt x="52" y="0"/>
                                </a:lnTo>
                                <a:lnTo>
                                  <a:pt x="112" y="10"/>
                                </a:lnTo>
                                <a:lnTo>
                                  <a:pt x="0" y="53"/>
                                </a:lnTo>
                                <a:close/>
                              </a:path>
                            </a:pathLst>
                          </a:custGeom>
                          <a:solidFill>
                            <a:srgbClr val="000000"/>
                          </a:solidFill>
                          <a:ln>
                            <a:noFill/>
                          </a:ln>
                        </wps:spPr>
                        <wps:style>
                          <a:lnRef idx="0"/>
                          <a:fillRef idx="0"/>
                          <a:effectRef idx="0"/>
                          <a:fontRef idx="minor"/>
                        </wps:style>
                        <wps:bodyPr/>
                      </wps:wsp>
                      <wps:wsp>
                        <wps:cNvSpPr/>
                        <wps:spPr>
                          <a:xfrm>
                            <a:off x="4610160" y="318240"/>
                            <a:ext cx="143640" cy="47520"/>
                          </a:xfrm>
                          <a:custGeom>
                            <a:avLst/>
                            <a:gdLst/>
                            <a:ahLst/>
                            <a:rect l="l" t="t" r="r" b="b"/>
                            <a:pathLst>
                              <a:path w="226" h="75">
                                <a:moveTo>
                                  <a:pt x="226" y="18"/>
                                </a:moveTo>
                                <a:lnTo>
                                  <a:pt x="176" y="0"/>
                                </a:lnTo>
                                <a:lnTo>
                                  <a:pt x="58" y="48"/>
                                </a:lnTo>
                                <a:lnTo>
                                  <a:pt x="0" y="33"/>
                                </a:lnTo>
                                <a:lnTo>
                                  <a:pt x="30" y="75"/>
                                </a:lnTo>
                                <a:lnTo>
                                  <a:pt x="176" y="75"/>
                                </a:lnTo>
                                <a:lnTo>
                                  <a:pt x="114" y="60"/>
                                </a:lnTo>
                                <a:lnTo>
                                  <a:pt x="226" y="18"/>
                                </a:lnTo>
                                <a:close/>
                              </a:path>
                            </a:pathLst>
                          </a:custGeom>
                          <a:solidFill>
                            <a:srgbClr val="000000"/>
                          </a:solidFill>
                          <a:ln>
                            <a:noFill/>
                          </a:ln>
                        </wps:spPr>
                        <wps:style>
                          <a:lnRef idx="0"/>
                          <a:fillRef idx="0"/>
                          <a:effectRef idx="0"/>
                          <a:fontRef idx="minor"/>
                        </wps:style>
                        <wps:bodyPr/>
                      </wps:wsp>
                      <wps:wsp>
                        <wps:cNvSpPr/>
                        <wps:spPr>
                          <a:xfrm>
                            <a:off x="4610160" y="318240"/>
                            <a:ext cx="143640" cy="47520"/>
                          </a:xfrm>
                          <a:custGeom>
                            <a:avLst/>
                            <a:gdLst/>
                            <a:ahLst/>
                            <a:rect l="l" t="t" r="r" b="b"/>
                            <a:pathLst>
                              <a:path w="226" h="75">
                                <a:moveTo>
                                  <a:pt x="226" y="18"/>
                                </a:moveTo>
                                <a:lnTo>
                                  <a:pt x="176" y="0"/>
                                </a:lnTo>
                                <a:lnTo>
                                  <a:pt x="58" y="48"/>
                                </a:lnTo>
                                <a:lnTo>
                                  <a:pt x="0" y="33"/>
                                </a:lnTo>
                                <a:lnTo>
                                  <a:pt x="30" y="75"/>
                                </a:lnTo>
                                <a:lnTo>
                                  <a:pt x="176" y="75"/>
                                </a:lnTo>
                                <a:lnTo>
                                  <a:pt x="114" y="60"/>
                                </a:lnTo>
                                <a:lnTo>
                                  <a:pt x="226" y="18"/>
                                </a:lnTo>
                                <a:close/>
                              </a:path>
                            </a:pathLst>
                          </a:custGeom>
                          <a:solidFill>
                            <a:srgbClr val="000000"/>
                          </a:solidFill>
                          <a:ln>
                            <a:noFill/>
                          </a:ln>
                        </wps:spPr>
                        <wps:style>
                          <a:lnRef idx="0"/>
                          <a:fillRef idx="0"/>
                          <a:effectRef idx="0"/>
                          <a:fontRef idx="minor"/>
                        </wps:style>
                        <wps:bodyPr/>
                      </wps:wsp>
                      <wps:wsp>
                        <wps:cNvSpPr/>
                        <wps:spPr>
                          <a:xfrm>
                            <a:off x="4618440" y="265320"/>
                            <a:ext cx="142920" cy="43920"/>
                          </a:xfrm>
                          <a:custGeom>
                            <a:avLst/>
                            <a:gdLst/>
                            <a:ahLst/>
                            <a:rect l="l" t="t" r="r" b="b"/>
                            <a:pathLst>
                              <a:path w="225" h="69">
                                <a:moveTo>
                                  <a:pt x="0" y="15"/>
                                </a:moveTo>
                                <a:lnTo>
                                  <a:pt x="49" y="0"/>
                                </a:lnTo>
                                <a:lnTo>
                                  <a:pt x="172" y="41"/>
                                </a:lnTo>
                                <a:lnTo>
                                  <a:pt x="225" y="30"/>
                                </a:lnTo>
                                <a:lnTo>
                                  <a:pt x="195" y="69"/>
                                </a:lnTo>
                                <a:lnTo>
                                  <a:pt x="54" y="69"/>
                                </a:lnTo>
                                <a:lnTo>
                                  <a:pt x="112" y="58"/>
                                </a:lnTo>
                                <a:lnTo>
                                  <a:pt x="0" y="15"/>
                                </a:lnTo>
                                <a:close/>
                              </a:path>
                            </a:pathLst>
                          </a:custGeom>
                          <a:solidFill>
                            <a:srgbClr val="000000"/>
                          </a:solidFill>
                          <a:ln>
                            <a:noFill/>
                          </a:ln>
                        </wps:spPr>
                        <wps:style>
                          <a:lnRef idx="0"/>
                          <a:fillRef idx="0"/>
                          <a:effectRef idx="0"/>
                          <a:fontRef idx="minor"/>
                        </wps:style>
                        <wps:bodyPr/>
                      </wps:wsp>
                      <wps:wsp>
                        <wps:cNvSpPr/>
                        <wps:spPr>
                          <a:xfrm>
                            <a:off x="4618440" y="265320"/>
                            <a:ext cx="142920" cy="43920"/>
                          </a:xfrm>
                          <a:custGeom>
                            <a:avLst/>
                            <a:gdLst/>
                            <a:ahLst/>
                            <a:rect l="l" t="t" r="r" b="b"/>
                            <a:pathLst>
                              <a:path w="225" h="69">
                                <a:moveTo>
                                  <a:pt x="0" y="15"/>
                                </a:moveTo>
                                <a:lnTo>
                                  <a:pt x="49" y="0"/>
                                </a:lnTo>
                                <a:lnTo>
                                  <a:pt x="172" y="41"/>
                                </a:lnTo>
                                <a:lnTo>
                                  <a:pt x="225" y="30"/>
                                </a:lnTo>
                                <a:lnTo>
                                  <a:pt x="195" y="69"/>
                                </a:lnTo>
                                <a:lnTo>
                                  <a:pt x="54" y="69"/>
                                </a:lnTo>
                                <a:lnTo>
                                  <a:pt x="112" y="58"/>
                                </a:lnTo>
                                <a:lnTo>
                                  <a:pt x="0" y="15"/>
                                </a:lnTo>
                                <a:close/>
                              </a:path>
                            </a:pathLst>
                          </a:custGeom>
                          <a:solidFill>
                            <a:srgbClr val="000000"/>
                          </a:solidFill>
                          <a:ln>
                            <a:noFill/>
                          </a:ln>
                        </wps:spPr>
                        <wps:style>
                          <a:lnRef idx="0"/>
                          <a:fillRef idx="0"/>
                          <a:effectRef idx="0"/>
                          <a:fontRef idx="minor"/>
                        </wps:style>
                        <wps:bodyPr/>
                      </wps:wsp>
                      <wps:wsp>
                        <wps:cNvSpPr/>
                        <wps:spPr>
                          <a:xfrm>
                            <a:off x="4761360" y="324000"/>
                            <a:ext cx="142200" cy="45000"/>
                          </a:xfrm>
                          <a:custGeom>
                            <a:avLst/>
                            <a:gdLst/>
                            <a:ahLst/>
                            <a:rect l="l" t="t" r="r" b="b"/>
                            <a:pathLst>
                              <a:path w="224" h="71">
                                <a:moveTo>
                                  <a:pt x="224" y="56"/>
                                </a:moveTo>
                                <a:lnTo>
                                  <a:pt x="174" y="71"/>
                                </a:lnTo>
                                <a:lnTo>
                                  <a:pt x="56" y="24"/>
                                </a:lnTo>
                                <a:lnTo>
                                  <a:pt x="0" y="39"/>
                                </a:lnTo>
                                <a:lnTo>
                                  <a:pt x="28" y="0"/>
                                </a:lnTo>
                                <a:lnTo>
                                  <a:pt x="174" y="0"/>
                                </a:lnTo>
                                <a:lnTo>
                                  <a:pt x="112" y="13"/>
                                </a:lnTo>
                                <a:lnTo>
                                  <a:pt x="224" y="56"/>
                                </a:lnTo>
                                <a:close/>
                              </a:path>
                            </a:pathLst>
                          </a:custGeom>
                          <a:solidFill>
                            <a:srgbClr val="000000"/>
                          </a:solidFill>
                          <a:ln>
                            <a:noFill/>
                          </a:ln>
                        </wps:spPr>
                        <wps:style>
                          <a:lnRef idx="0"/>
                          <a:fillRef idx="0"/>
                          <a:effectRef idx="0"/>
                          <a:fontRef idx="minor"/>
                        </wps:style>
                        <wps:bodyPr/>
                      </wps:wsp>
                      <wps:wsp>
                        <wps:cNvSpPr/>
                        <wps:spPr>
                          <a:xfrm>
                            <a:off x="4761360" y="324000"/>
                            <a:ext cx="142200" cy="45000"/>
                          </a:xfrm>
                          <a:custGeom>
                            <a:avLst/>
                            <a:gdLst/>
                            <a:ahLst/>
                            <a:rect l="l" t="t" r="r" b="b"/>
                            <a:pathLst>
                              <a:path w="224" h="71">
                                <a:moveTo>
                                  <a:pt x="224" y="56"/>
                                </a:moveTo>
                                <a:lnTo>
                                  <a:pt x="174" y="71"/>
                                </a:lnTo>
                                <a:lnTo>
                                  <a:pt x="56" y="24"/>
                                </a:lnTo>
                                <a:lnTo>
                                  <a:pt x="0" y="39"/>
                                </a:lnTo>
                                <a:lnTo>
                                  <a:pt x="28" y="0"/>
                                </a:lnTo>
                                <a:lnTo>
                                  <a:pt x="174" y="0"/>
                                </a:lnTo>
                                <a:lnTo>
                                  <a:pt x="112" y="13"/>
                                </a:lnTo>
                                <a:lnTo>
                                  <a:pt x="224" y="56"/>
                                </a:lnTo>
                                <a:close/>
                              </a:path>
                            </a:pathLst>
                          </a:custGeom>
                          <a:solidFill>
                            <a:srgbClr val="000000"/>
                          </a:solidFill>
                          <a:ln>
                            <a:noFill/>
                          </a:ln>
                        </wps:spPr>
                        <wps:style>
                          <a:lnRef idx="0"/>
                          <a:fillRef idx="0"/>
                          <a:effectRef idx="0"/>
                          <a:fontRef idx="minor"/>
                        </wps:style>
                        <wps:bodyPr/>
                      </wps:wsp>
                      <wps:wsp>
                        <wps:cNvSpPr/>
                        <wps:spPr>
                          <a:xfrm>
                            <a:off x="4768200" y="269280"/>
                            <a:ext cx="143640" cy="45000"/>
                          </a:xfrm>
                          <a:custGeom>
                            <a:avLst/>
                            <a:gdLst/>
                            <a:ahLst/>
                            <a:rect l="l" t="t" r="r" b="b"/>
                            <a:pathLst>
                              <a:path w="226" h="71">
                                <a:moveTo>
                                  <a:pt x="0" y="56"/>
                                </a:moveTo>
                                <a:lnTo>
                                  <a:pt x="50" y="71"/>
                                </a:lnTo>
                                <a:lnTo>
                                  <a:pt x="172" y="24"/>
                                </a:lnTo>
                                <a:lnTo>
                                  <a:pt x="226" y="39"/>
                                </a:lnTo>
                                <a:lnTo>
                                  <a:pt x="196" y="0"/>
                                </a:lnTo>
                                <a:lnTo>
                                  <a:pt x="54" y="0"/>
                                </a:lnTo>
                                <a:lnTo>
                                  <a:pt x="112" y="13"/>
                                </a:lnTo>
                                <a:lnTo>
                                  <a:pt x="0" y="56"/>
                                </a:lnTo>
                                <a:close/>
                              </a:path>
                            </a:pathLst>
                          </a:custGeom>
                          <a:solidFill>
                            <a:srgbClr val="ffffff"/>
                          </a:solidFill>
                          <a:ln>
                            <a:noFill/>
                          </a:ln>
                        </wps:spPr>
                        <wps:style>
                          <a:lnRef idx="0"/>
                          <a:fillRef idx="0"/>
                          <a:effectRef idx="0"/>
                          <a:fontRef idx="minor"/>
                        </wps:style>
                        <wps:bodyPr/>
                      </wps:wsp>
                      <wps:wsp>
                        <wps:cNvSpPr/>
                        <wps:spPr>
                          <a:xfrm>
                            <a:off x="4768200" y="269280"/>
                            <a:ext cx="143640" cy="45000"/>
                          </a:xfrm>
                          <a:custGeom>
                            <a:avLst/>
                            <a:gdLst/>
                            <a:ahLst/>
                            <a:rect l="l" t="t" r="r" b="b"/>
                            <a:pathLst>
                              <a:path w="226" h="71">
                                <a:moveTo>
                                  <a:pt x="0" y="56"/>
                                </a:moveTo>
                                <a:lnTo>
                                  <a:pt x="50" y="71"/>
                                </a:lnTo>
                                <a:lnTo>
                                  <a:pt x="172" y="24"/>
                                </a:lnTo>
                                <a:lnTo>
                                  <a:pt x="226" y="39"/>
                                </a:lnTo>
                                <a:lnTo>
                                  <a:pt x="196" y="0"/>
                                </a:lnTo>
                                <a:lnTo>
                                  <a:pt x="54" y="0"/>
                                </a:lnTo>
                                <a:lnTo>
                                  <a:pt x="112" y="13"/>
                                </a:lnTo>
                                <a:lnTo>
                                  <a:pt x="0" y="56"/>
                                </a:lnTo>
                                <a:close/>
                              </a:path>
                            </a:pathLst>
                          </a:custGeom>
                          <a:solidFill>
                            <a:srgbClr val="ffffff"/>
                          </a:solidFill>
                          <a:ln>
                            <a:noFill/>
                          </a:ln>
                        </wps:spPr>
                        <wps:style>
                          <a:lnRef idx="0"/>
                          <a:fillRef idx="0"/>
                          <a:effectRef idx="0"/>
                          <a:fontRef idx="minor"/>
                        </wps:style>
                        <wps:bodyPr/>
                      </wps:wsp>
                      <wps:wsp>
                        <wps:cNvSpPr/>
                        <wps:spPr>
                          <a:xfrm>
                            <a:off x="4613400" y="321480"/>
                            <a:ext cx="142920" cy="47520"/>
                          </a:xfrm>
                          <a:custGeom>
                            <a:avLst/>
                            <a:gdLst/>
                            <a:ahLst/>
                            <a:rect l="l" t="t" r="r" b="b"/>
                            <a:pathLst>
                              <a:path w="225" h="75">
                                <a:moveTo>
                                  <a:pt x="225" y="17"/>
                                </a:moveTo>
                                <a:lnTo>
                                  <a:pt x="176" y="0"/>
                                </a:lnTo>
                                <a:lnTo>
                                  <a:pt x="57" y="47"/>
                                </a:lnTo>
                                <a:lnTo>
                                  <a:pt x="0" y="32"/>
                                </a:lnTo>
                                <a:lnTo>
                                  <a:pt x="30" y="75"/>
                                </a:lnTo>
                                <a:lnTo>
                                  <a:pt x="176" y="75"/>
                                </a:lnTo>
                                <a:lnTo>
                                  <a:pt x="113" y="60"/>
                                </a:lnTo>
                                <a:lnTo>
                                  <a:pt x="225" y="17"/>
                                </a:lnTo>
                                <a:close/>
                              </a:path>
                            </a:pathLst>
                          </a:custGeom>
                          <a:solidFill>
                            <a:srgbClr val="ffffff"/>
                          </a:solidFill>
                          <a:ln>
                            <a:noFill/>
                          </a:ln>
                        </wps:spPr>
                        <wps:style>
                          <a:lnRef idx="0"/>
                          <a:fillRef idx="0"/>
                          <a:effectRef idx="0"/>
                          <a:fontRef idx="minor"/>
                        </wps:style>
                        <wps:bodyPr/>
                      </wps:wsp>
                      <wps:wsp>
                        <wps:cNvSpPr/>
                        <wps:spPr>
                          <a:xfrm>
                            <a:off x="4613400" y="321480"/>
                            <a:ext cx="142920" cy="47520"/>
                          </a:xfrm>
                          <a:custGeom>
                            <a:avLst/>
                            <a:gdLst/>
                            <a:ahLst/>
                            <a:rect l="l" t="t" r="r" b="b"/>
                            <a:pathLst>
                              <a:path w="225" h="75">
                                <a:moveTo>
                                  <a:pt x="225" y="17"/>
                                </a:moveTo>
                                <a:lnTo>
                                  <a:pt x="176" y="0"/>
                                </a:lnTo>
                                <a:lnTo>
                                  <a:pt x="57" y="47"/>
                                </a:lnTo>
                                <a:lnTo>
                                  <a:pt x="0" y="32"/>
                                </a:lnTo>
                                <a:lnTo>
                                  <a:pt x="30" y="75"/>
                                </a:lnTo>
                                <a:lnTo>
                                  <a:pt x="176" y="75"/>
                                </a:lnTo>
                                <a:lnTo>
                                  <a:pt x="113" y="60"/>
                                </a:lnTo>
                                <a:lnTo>
                                  <a:pt x="225" y="17"/>
                                </a:lnTo>
                                <a:close/>
                              </a:path>
                            </a:pathLst>
                          </a:custGeom>
                          <a:solidFill>
                            <a:srgbClr val="ffffff"/>
                          </a:solidFill>
                          <a:ln>
                            <a:noFill/>
                          </a:ln>
                        </wps:spPr>
                        <wps:style>
                          <a:lnRef idx="0"/>
                          <a:fillRef idx="0"/>
                          <a:effectRef idx="0"/>
                          <a:fontRef idx="minor"/>
                        </wps:style>
                        <wps:bodyPr/>
                      </wps:wsp>
                      <wps:wsp>
                        <wps:cNvSpPr/>
                        <wps:spPr>
                          <a:xfrm>
                            <a:off x="4620960" y="268560"/>
                            <a:ext cx="143640" cy="43200"/>
                          </a:xfrm>
                          <a:custGeom>
                            <a:avLst/>
                            <a:gdLst/>
                            <a:ahLst/>
                            <a:rect l="l" t="t" r="r" b="b"/>
                            <a:pathLst>
                              <a:path w="226" h="68">
                                <a:moveTo>
                                  <a:pt x="0" y="14"/>
                                </a:moveTo>
                                <a:lnTo>
                                  <a:pt x="50" y="0"/>
                                </a:lnTo>
                                <a:lnTo>
                                  <a:pt x="170" y="40"/>
                                </a:lnTo>
                                <a:lnTo>
                                  <a:pt x="226" y="29"/>
                                </a:lnTo>
                                <a:lnTo>
                                  <a:pt x="196" y="68"/>
                                </a:lnTo>
                                <a:lnTo>
                                  <a:pt x="54" y="68"/>
                                </a:lnTo>
                                <a:lnTo>
                                  <a:pt x="112" y="57"/>
                                </a:lnTo>
                                <a:lnTo>
                                  <a:pt x="0" y="14"/>
                                </a:lnTo>
                                <a:close/>
                              </a:path>
                            </a:pathLst>
                          </a:custGeom>
                          <a:solidFill>
                            <a:srgbClr val="ffffff"/>
                          </a:solidFill>
                          <a:ln>
                            <a:noFill/>
                          </a:ln>
                        </wps:spPr>
                        <wps:style>
                          <a:lnRef idx="0"/>
                          <a:fillRef idx="0"/>
                          <a:effectRef idx="0"/>
                          <a:fontRef idx="minor"/>
                        </wps:style>
                        <wps:bodyPr/>
                      </wps:wsp>
                      <wps:wsp>
                        <wps:cNvSpPr/>
                        <wps:spPr>
                          <a:xfrm>
                            <a:off x="4620960" y="268560"/>
                            <a:ext cx="143640" cy="43200"/>
                          </a:xfrm>
                          <a:custGeom>
                            <a:avLst/>
                            <a:gdLst/>
                            <a:ahLst/>
                            <a:rect l="l" t="t" r="r" b="b"/>
                            <a:pathLst>
                              <a:path w="226" h="68">
                                <a:moveTo>
                                  <a:pt x="0" y="14"/>
                                </a:moveTo>
                                <a:lnTo>
                                  <a:pt x="50" y="0"/>
                                </a:lnTo>
                                <a:lnTo>
                                  <a:pt x="170" y="40"/>
                                </a:lnTo>
                                <a:lnTo>
                                  <a:pt x="226" y="29"/>
                                </a:lnTo>
                                <a:lnTo>
                                  <a:pt x="196" y="68"/>
                                </a:lnTo>
                                <a:lnTo>
                                  <a:pt x="54" y="68"/>
                                </a:lnTo>
                                <a:lnTo>
                                  <a:pt x="112" y="57"/>
                                </a:lnTo>
                                <a:lnTo>
                                  <a:pt x="0" y="14"/>
                                </a:lnTo>
                                <a:close/>
                              </a:path>
                            </a:pathLst>
                          </a:custGeom>
                          <a:solidFill>
                            <a:srgbClr val="ffffff"/>
                          </a:solidFill>
                          <a:ln>
                            <a:noFill/>
                          </a:ln>
                        </wps:spPr>
                        <wps:style>
                          <a:lnRef idx="0"/>
                          <a:fillRef idx="0"/>
                          <a:effectRef idx="0"/>
                          <a:fontRef idx="minor"/>
                        </wps:style>
                        <wps:bodyPr/>
                      </wps:wsp>
                      <wps:wsp>
                        <wps:cNvSpPr/>
                        <wps:spPr>
                          <a:xfrm>
                            <a:off x="4764240" y="326520"/>
                            <a:ext cx="141480" cy="45000"/>
                          </a:xfrm>
                          <a:custGeom>
                            <a:avLst/>
                            <a:gdLst/>
                            <a:ahLst/>
                            <a:rect l="l" t="t" r="r" b="b"/>
                            <a:pathLst>
                              <a:path w="223" h="71">
                                <a:moveTo>
                                  <a:pt x="223" y="54"/>
                                </a:moveTo>
                                <a:lnTo>
                                  <a:pt x="174" y="71"/>
                                </a:lnTo>
                                <a:lnTo>
                                  <a:pt x="56" y="24"/>
                                </a:lnTo>
                                <a:lnTo>
                                  <a:pt x="0" y="39"/>
                                </a:lnTo>
                                <a:lnTo>
                                  <a:pt x="28" y="0"/>
                                </a:lnTo>
                                <a:lnTo>
                                  <a:pt x="174" y="0"/>
                                </a:lnTo>
                                <a:lnTo>
                                  <a:pt x="111" y="11"/>
                                </a:lnTo>
                                <a:lnTo>
                                  <a:pt x="223" y="54"/>
                                </a:lnTo>
                                <a:close/>
                              </a:path>
                            </a:pathLst>
                          </a:custGeom>
                          <a:solidFill>
                            <a:srgbClr val="ffffff"/>
                          </a:solidFill>
                          <a:ln>
                            <a:noFill/>
                          </a:ln>
                        </wps:spPr>
                        <wps:style>
                          <a:lnRef idx="0"/>
                          <a:fillRef idx="0"/>
                          <a:effectRef idx="0"/>
                          <a:fontRef idx="minor"/>
                        </wps:style>
                        <wps:bodyPr/>
                      </wps:wsp>
                      <wps:wsp>
                        <wps:cNvSpPr/>
                        <wps:spPr>
                          <a:xfrm>
                            <a:off x="4764240" y="326520"/>
                            <a:ext cx="141480" cy="45000"/>
                          </a:xfrm>
                          <a:custGeom>
                            <a:avLst/>
                            <a:gdLst/>
                            <a:ahLst/>
                            <a:rect l="l" t="t" r="r" b="b"/>
                            <a:pathLst>
                              <a:path w="223" h="71">
                                <a:moveTo>
                                  <a:pt x="223" y="54"/>
                                </a:moveTo>
                                <a:lnTo>
                                  <a:pt x="174" y="71"/>
                                </a:lnTo>
                                <a:lnTo>
                                  <a:pt x="56" y="24"/>
                                </a:lnTo>
                                <a:lnTo>
                                  <a:pt x="0" y="39"/>
                                </a:lnTo>
                                <a:lnTo>
                                  <a:pt x="28" y="0"/>
                                </a:lnTo>
                                <a:lnTo>
                                  <a:pt x="174" y="0"/>
                                </a:lnTo>
                                <a:lnTo>
                                  <a:pt x="111" y="11"/>
                                </a:lnTo>
                                <a:lnTo>
                                  <a:pt x="223" y="54"/>
                                </a:lnTo>
                                <a:close/>
                              </a:path>
                            </a:pathLst>
                          </a:custGeom>
                          <a:solidFill>
                            <a:srgbClr val="ffffff"/>
                          </a:solidFill>
                          <a:ln>
                            <a:noFill/>
                          </a:ln>
                        </wps:spPr>
                        <wps:style>
                          <a:lnRef idx="0"/>
                          <a:fillRef idx="0"/>
                          <a:effectRef idx="0"/>
                          <a:fontRef idx="minor"/>
                        </wps:style>
                        <wps:bodyPr/>
                      </wps:wsp>
                      <wps:wsp>
                        <wps:cNvSpPr/>
                        <wps:spPr>
                          <a:xfrm>
                            <a:off x="4544640" y="316800"/>
                            <a:ext cx="720" cy="99720"/>
                          </a:xfrm>
                          <a:prstGeom prst="line">
                            <a:avLst/>
                          </a:prstGeom>
                          <a:ln cap="rnd" w="2520">
                            <a:solidFill>
                              <a:srgbClr val="aae6ff"/>
                            </a:solidFill>
                            <a:miter/>
                          </a:ln>
                        </wps:spPr>
                        <wps:style>
                          <a:lnRef idx="0"/>
                          <a:fillRef idx="0"/>
                          <a:effectRef idx="0"/>
                          <a:fontRef idx="minor"/>
                        </wps:style>
                        <wps:bodyPr/>
                      </wps:wsp>
                      <wps:wsp>
                        <wps:cNvSpPr/>
                        <wps:spPr>
                          <a:xfrm>
                            <a:off x="4977000" y="316800"/>
                            <a:ext cx="720" cy="99720"/>
                          </a:xfrm>
                          <a:prstGeom prst="line">
                            <a:avLst/>
                          </a:prstGeom>
                          <a:ln cap="rnd" w="2520">
                            <a:solidFill>
                              <a:srgbClr val="aae6ff"/>
                            </a:solidFill>
                            <a:miter/>
                          </a:ln>
                        </wps:spPr>
                        <wps:style>
                          <a:lnRef idx="0"/>
                          <a:fillRef idx="0"/>
                          <a:effectRef idx="0"/>
                          <a:fontRef idx="minor"/>
                        </wps:style>
                        <wps:bodyPr/>
                      </wps:wsp>
                      <wpg:grpSp>
                        <wpg:cNvGrpSpPr/>
                        <wpg:grpSpPr>
                          <a:xfrm>
                            <a:off x="4497120" y="876240"/>
                            <a:ext cx="433800" cy="138960"/>
                          </a:xfrm>
                        </wpg:grpSpPr>
                        <wps:wsp>
                          <wps:cNvSpPr/>
                          <wps:spPr>
                            <a:xfrm>
                              <a:off x="0" y="0"/>
                              <a:ext cx="433800" cy="138960"/>
                            </a:xfrm>
                            <a:prstGeom prst="ellipse">
                              <a:avLst/>
                            </a:prstGeom>
                            <a:solidFill>
                              <a:srgbClr val="0078aa"/>
                            </a:solidFill>
                            <a:ln>
                              <a:solidFill>
                                <a:srgbClr val="000000"/>
                              </a:solidFill>
                            </a:ln>
                          </wps:spPr>
                          <wps:style>
                            <a:lnRef idx="0"/>
                            <a:fillRef idx="0"/>
                            <a:effectRef idx="0"/>
                            <a:fontRef idx="minor"/>
                          </wps:style>
                          <wps:bodyPr/>
                        </wps:wsp>
                        <wps:wsp>
                          <wps:cNvSpPr/>
                          <wps:spPr>
                            <a:xfrm>
                              <a:off x="0" y="0"/>
                              <a:ext cx="433800" cy="138960"/>
                            </a:xfrm>
                            <a:prstGeom prst="ellipse">
                              <a:avLst/>
                            </a:prstGeom>
                            <a:noFill/>
                            <a:ln cap="rnd" w="2520">
                              <a:solidFill>
                                <a:srgbClr val="aae6ff"/>
                              </a:solidFill>
                              <a:miter/>
                            </a:ln>
                          </wps:spPr>
                          <wps:style>
                            <a:lnRef idx="0"/>
                            <a:fillRef idx="0"/>
                            <a:effectRef idx="0"/>
                            <a:fontRef idx="minor"/>
                          </wps:style>
                          <wps:bodyPr/>
                        </wps:wsp>
                      </wpg:grpSp>
                      <wps:wsp>
                        <wps:cNvSpPr/>
                        <wps:spPr>
                          <a:xfrm>
                            <a:off x="4495680" y="847800"/>
                            <a:ext cx="433800" cy="99720"/>
                          </a:xfrm>
                          <a:prstGeom prst="rect">
                            <a:avLst/>
                          </a:prstGeom>
                          <a:solidFill>
                            <a:srgbClr val="0078aa"/>
                          </a:solidFill>
                          <a:ln>
                            <a:noFill/>
                          </a:ln>
                        </wps:spPr>
                        <wps:style>
                          <a:lnRef idx="0"/>
                          <a:fillRef idx="0"/>
                          <a:effectRef idx="0"/>
                          <a:fontRef idx="minor"/>
                        </wps:style>
                        <wps:bodyPr/>
                      </wps:wsp>
                      <wps:wsp>
                        <wps:cNvSpPr/>
                        <wps:spPr>
                          <a:xfrm>
                            <a:off x="4495680" y="847800"/>
                            <a:ext cx="433800" cy="99720"/>
                          </a:xfrm>
                          <a:prstGeom prst="rect">
                            <a:avLst/>
                          </a:prstGeom>
                          <a:solidFill>
                            <a:srgbClr val="0078aa"/>
                          </a:solidFill>
                          <a:ln>
                            <a:noFill/>
                          </a:ln>
                        </wps:spPr>
                        <wps:style>
                          <a:lnRef idx="0"/>
                          <a:fillRef idx="0"/>
                          <a:effectRef idx="0"/>
                          <a:fontRef idx="minor"/>
                        </wps:style>
                        <wps:bodyPr/>
                      </wps:wsp>
                      <wpg:grpSp>
                        <wpg:cNvGrpSpPr/>
                        <wpg:grpSpPr>
                          <a:xfrm>
                            <a:off x="4497120" y="779040"/>
                            <a:ext cx="433800" cy="137160"/>
                          </a:xfrm>
                        </wpg:grpSpPr>
                        <wps:wsp>
                          <wps:cNvSpPr/>
                          <wps:spPr>
                            <a:xfrm>
                              <a:off x="0" y="0"/>
                              <a:ext cx="433800" cy="137160"/>
                            </a:xfrm>
                            <a:prstGeom prst="ellipse">
                              <a:avLst/>
                            </a:prstGeom>
                            <a:solidFill>
                              <a:srgbClr val="00b4ff"/>
                            </a:solidFill>
                            <a:ln>
                              <a:solidFill>
                                <a:srgbClr val="000000"/>
                              </a:solidFill>
                            </a:ln>
                          </wps:spPr>
                          <wps:style>
                            <a:lnRef idx="0"/>
                            <a:fillRef idx="0"/>
                            <a:effectRef idx="0"/>
                            <a:fontRef idx="minor"/>
                          </wps:style>
                          <wps:bodyPr/>
                        </wps:wsp>
                        <wps:wsp>
                          <wps:cNvSpPr/>
                          <wps:spPr>
                            <a:xfrm>
                              <a:off x="0" y="0"/>
                              <a:ext cx="433800" cy="137160"/>
                            </a:xfrm>
                            <a:prstGeom prst="ellipse">
                              <a:avLst/>
                            </a:prstGeom>
                            <a:noFill/>
                            <a:ln cap="rnd" w="2520">
                              <a:solidFill>
                                <a:srgbClr val="aae6ff"/>
                              </a:solidFill>
                              <a:miter/>
                            </a:ln>
                          </wps:spPr>
                          <wps:style>
                            <a:lnRef idx="0"/>
                            <a:fillRef idx="0"/>
                            <a:effectRef idx="0"/>
                            <a:fontRef idx="minor"/>
                          </wps:style>
                          <wps:bodyPr/>
                        </wps:wsp>
                      </wpg:grpSp>
                      <wps:wsp>
                        <wps:cNvSpPr/>
                        <wps:spPr>
                          <a:xfrm>
                            <a:off x="4718160" y="798120"/>
                            <a:ext cx="142920" cy="43200"/>
                          </a:xfrm>
                          <a:custGeom>
                            <a:avLst/>
                            <a:gdLst/>
                            <a:ahLst/>
                            <a:rect l="l" t="t" r="r" b="b"/>
                            <a:pathLst>
                              <a:path w="225" h="68">
                                <a:moveTo>
                                  <a:pt x="0" y="53"/>
                                </a:moveTo>
                                <a:lnTo>
                                  <a:pt x="49" y="68"/>
                                </a:lnTo>
                                <a:lnTo>
                                  <a:pt x="169" y="21"/>
                                </a:lnTo>
                                <a:lnTo>
                                  <a:pt x="225" y="36"/>
                                </a:lnTo>
                                <a:lnTo>
                                  <a:pt x="195" y="0"/>
                                </a:lnTo>
                                <a:lnTo>
                                  <a:pt x="53" y="0"/>
                                </a:lnTo>
                                <a:lnTo>
                                  <a:pt x="111" y="11"/>
                                </a:lnTo>
                                <a:lnTo>
                                  <a:pt x="0" y="53"/>
                                </a:lnTo>
                                <a:close/>
                              </a:path>
                            </a:pathLst>
                          </a:custGeom>
                          <a:solidFill>
                            <a:srgbClr val="000000"/>
                          </a:solidFill>
                          <a:ln>
                            <a:noFill/>
                          </a:ln>
                        </wps:spPr>
                        <wps:style>
                          <a:lnRef idx="0"/>
                          <a:fillRef idx="0"/>
                          <a:effectRef idx="0"/>
                          <a:fontRef idx="minor"/>
                        </wps:style>
                        <wps:bodyPr/>
                      </wps:wsp>
                      <wps:wsp>
                        <wps:cNvSpPr/>
                        <wps:spPr>
                          <a:xfrm>
                            <a:off x="4718160" y="798120"/>
                            <a:ext cx="142920" cy="43200"/>
                          </a:xfrm>
                          <a:custGeom>
                            <a:avLst/>
                            <a:gdLst/>
                            <a:ahLst/>
                            <a:rect l="l" t="t" r="r" b="b"/>
                            <a:pathLst>
                              <a:path w="225" h="68">
                                <a:moveTo>
                                  <a:pt x="0" y="53"/>
                                </a:moveTo>
                                <a:lnTo>
                                  <a:pt x="49" y="68"/>
                                </a:lnTo>
                                <a:lnTo>
                                  <a:pt x="169" y="21"/>
                                </a:lnTo>
                                <a:lnTo>
                                  <a:pt x="225" y="36"/>
                                </a:lnTo>
                                <a:lnTo>
                                  <a:pt x="195" y="0"/>
                                </a:lnTo>
                                <a:lnTo>
                                  <a:pt x="53" y="0"/>
                                </a:lnTo>
                                <a:lnTo>
                                  <a:pt x="111" y="11"/>
                                </a:lnTo>
                                <a:lnTo>
                                  <a:pt x="0" y="53"/>
                                </a:lnTo>
                                <a:close/>
                              </a:path>
                            </a:pathLst>
                          </a:custGeom>
                          <a:solidFill>
                            <a:srgbClr val="000000"/>
                          </a:solidFill>
                          <a:ln>
                            <a:noFill/>
                          </a:ln>
                        </wps:spPr>
                        <wps:style>
                          <a:lnRef idx="0"/>
                          <a:fillRef idx="0"/>
                          <a:effectRef idx="0"/>
                          <a:fontRef idx="minor"/>
                        </wps:style>
                        <wps:bodyPr/>
                      </wps:wsp>
                      <wps:wsp>
                        <wps:cNvSpPr/>
                        <wps:spPr>
                          <a:xfrm>
                            <a:off x="4562640" y="847800"/>
                            <a:ext cx="141480" cy="47520"/>
                          </a:xfrm>
                          <a:custGeom>
                            <a:avLst/>
                            <a:gdLst/>
                            <a:ahLst/>
                            <a:rect l="l" t="t" r="r" b="b"/>
                            <a:pathLst>
                              <a:path w="223" h="75">
                                <a:moveTo>
                                  <a:pt x="223" y="17"/>
                                </a:moveTo>
                                <a:lnTo>
                                  <a:pt x="174" y="0"/>
                                </a:lnTo>
                                <a:lnTo>
                                  <a:pt x="58" y="47"/>
                                </a:lnTo>
                                <a:lnTo>
                                  <a:pt x="0" y="32"/>
                                </a:lnTo>
                                <a:lnTo>
                                  <a:pt x="28" y="75"/>
                                </a:lnTo>
                                <a:lnTo>
                                  <a:pt x="174" y="75"/>
                                </a:lnTo>
                                <a:lnTo>
                                  <a:pt x="112" y="60"/>
                                </a:lnTo>
                                <a:lnTo>
                                  <a:pt x="223" y="17"/>
                                </a:lnTo>
                                <a:close/>
                              </a:path>
                            </a:pathLst>
                          </a:custGeom>
                          <a:solidFill>
                            <a:srgbClr val="000000"/>
                          </a:solidFill>
                          <a:ln>
                            <a:noFill/>
                          </a:ln>
                        </wps:spPr>
                        <wps:style>
                          <a:lnRef idx="0"/>
                          <a:fillRef idx="0"/>
                          <a:effectRef idx="0"/>
                          <a:fontRef idx="minor"/>
                        </wps:style>
                        <wps:bodyPr/>
                      </wps:wsp>
                      <wps:wsp>
                        <wps:cNvSpPr/>
                        <wps:spPr>
                          <a:xfrm>
                            <a:off x="4562640" y="847800"/>
                            <a:ext cx="141480" cy="47520"/>
                          </a:xfrm>
                          <a:custGeom>
                            <a:avLst/>
                            <a:gdLst/>
                            <a:ahLst/>
                            <a:rect l="l" t="t" r="r" b="b"/>
                            <a:pathLst>
                              <a:path w="223" h="75">
                                <a:moveTo>
                                  <a:pt x="223" y="17"/>
                                </a:moveTo>
                                <a:lnTo>
                                  <a:pt x="174" y="0"/>
                                </a:lnTo>
                                <a:lnTo>
                                  <a:pt x="58" y="47"/>
                                </a:lnTo>
                                <a:lnTo>
                                  <a:pt x="0" y="32"/>
                                </a:lnTo>
                                <a:lnTo>
                                  <a:pt x="28" y="75"/>
                                </a:lnTo>
                                <a:lnTo>
                                  <a:pt x="174" y="75"/>
                                </a:lnTo>
                                <a:lnTo>
                                  <a:pt x="112" y="60"/>
                                </a:lnTo>
                                <a:lnTo>
                                  <a:pt x="223" y="17"/>
                                </a:lnTo>
                                <a:close/>
                              </a:path>
                            </a:pathLst>
                          </a:custGeom>
                          <a:solidFill>
                            <a:srgbClr val="000000"/>
                          </a:solidFill>
                          <a:ln>
                            <a:noFill/>
                          </a:ln>
                        </wps:spPr>
                        <wps:style>
                          <a:lnRef idx="0"/>
                          <a:fillRef idx="0"/>
                          <a:effectRef idx="0"/>
                          <a:fontRef idx="minor"/>
                        </wps:style>
                        <wps:bodyPr/>
                      </wps:wsp>
                      <wps:wsp>
                        <wps:cNvSpPr/>
                        <wps:spPr>
                          <a:xfrm>
                            <a:off x="4569480" y="795600"/>
                            <a:ext cx="142920" cy="42480"/>
                          </a:xfrm>
                          <a:custGeom>
                            <a:avLst/>
                            <a:gdLst/>
                            <a:ahLst/>
                            <a:rect l="l" t="t" r="r" b="b"/>
                            <a:pathLst>
                              <a:path w="225" h="67">
                                <a:moveTo>
                                  <a:pt x="0" y="15"/>
                                </a:moveTo>
                                <a:lnTo>
                                  <a:pt x="51" y="0"/>
                                </a:lnTo>
                                <a:lnTo>
                                  <a:pt x="172" y="40"/>
                                </a:lnTo>
                                <a:lnTo>
                                  <a:pt x="225" y="30"/>
                                </a:lnTo>
                                <a:lnTo>
                                  <a:pt x="197" y="67"/>
                                </a:lnTo>
                                <a:lnTo>
                                  <a:pt x="56" y="67"/>
                                </a:lnTo>
                                <a:lnTo>
                                  <a:pt x="114" y="57"/>
                                </a:lnTo>
                                <a:lnTo>
                                  <a:pt x="0" y="15"/>
                                </a:lnTo>
                                <a:close/>
                              </a:path>
                            </a:pathLst>
                          </a:custGeom>
                          <a:solidFill>
                            <a:srgbClr val="000000"/>
                          </a:solidFill>
                          <a:ln>
                            <a:noFill/>
                          </a:ln>
                        </wps:spPr>
                        <wps:style>
                          <a:lnRef idx="0"/>
                          <a:fillRef idx="0"/>
                          <a:effectRef idx="0"/>
                          <a:fontRef idx="minor"/>
                        </wps:style>
                        <wps:bodyPr/>
                      </wps:wsp>
                      <wps:wsp>
                        <wps:cNvSpPr/>
                        <wps:spPr>
                          <a:xfrm>
                            <a:off x="4569480" y="795600"/>
                            <a:ext cx="142920" cy="42480"/>
                          </a:xfrm>
                          <a:custGeom>
                            <a:avLst/>
                            <a:gdLst/>
                            <a:ahLst/>
                            <a:rect l="l" t="t" r="r" b="b"/>
                            <a:pathLst>
                              <a:path w="225" h="67">
                                <a:moveTo>
                                  <a:pt x="0" y="15"/>
                                </a:moveTo>
                                <a:lnTo>
                                  <a:pt x="51" y="0"/>
                                </a:lnTo>
                                <a:lnTo>
                                  <a:pt x="172" y="40"/>
                                </a:lnTo>
                                <a:lnTo>
                                  <a:pt x="225" y="30"/>
                                </a:lnTo>
                                <a:lnTo>
                                  <a:pt x="197" y="67"/>
                                </a:lnTo>
                                <a:lnTo>
                                  <a:pt x="56" y="67"/>
                                </a:lnTo>
                                <a:lnTo>
                                  <a:pt x="114" y="57"/>
                                </a:lnTo>
                                <a:lnTo>
                                  <a:pt x="0" y="15"/>
                                </a:lnTo>
                                <a:close/>
                              </a:path>
                            </a:pathLst>
                          </a:custGeom>
                          <a:solidFill>
                            <a:srgbClr val="000000"/>
                          </a:solidFill>
                          <a:ln>
                            <a:noFill/>
                          </a:ln>
                        </wps:spPr>
                        <wps:style>
                          <a:lnRef idx="0"/>
                          <a:fillRef idx="0"/>
                          <a:effectRef idx="0"/>
                          <a:fontRef idx="minor"/>
                        </wps:style>
                        <wps:bodyPr/>
                      </wps:wsp>
                      <wps:wsp>
                        <wps:cNvSpPr/>
                        <wps:spPr>
                          <a:xfrm>
                            <a:off x="4712400" y="853560"/>
                            <a:ext cx="143640" cy="45000"/>
                          </a:xfrm>
                          <a:custGeom>
                            <a:avLst/>
                            <a:gdLst/>
                            <a:ahLst/>
                            <a:rect l="l" t="t" r="r" b="b"/>
                            <a:pathLst>
                              <a:path w="226" h="71">
                                <a:moveTo>
                                  <a:pt x="226" y="56"/>
                                </a:moveTo>
                                <a:lnTo>
                                  <a:pt x="174" y="71"/>
                                </a:lnTo>
                                <a:lnTo>
                                  <a:pt x="58" y="23"/>
                                </a:lnTo>
                                <a:lnTo>
                                  <a:pt x="0" y="38"/>
                                </a:lnTo>
                                <a:lnTo>
                                  <a:pt x="28" y="0"/>
                                </a:lnTo>
                                <a:lnTo>
                                  <a:pt x="174" y="0"/>
                                </a:lnTo>
                                <a:lnTo>
                                  <a:pt x="112" y="14"/>
                                </a:lnTo>
                                <a:lnTo>
                                  <a:pt x="226" y="56"/>
                                </a:lnTo>
                                <a:close/>
                              </a:path>
                            </a:pathLst>
                          </a:custGeom>
                          <a:solidFill>
                            <a:srgbClr val="000000"/>
                          </a:solidFill>
                          <a:ln>
                            <a:noFill/>
                          </a:ln>
                        </wps:spPr>
                        <wps:style>
                          <a:lnRef idx="0"/>
                          <a:fillRef idx="0"/>
                          <a:effectRef idx="0"/>
                          <a:fontRef idx="minor"/>
                        </wps:style>
                        <wps:bodyPr/>
                      </wps:wsp>
                      <wps:wsp>
                        <wps:cNvSpPr/>
                        <wps:spPr>
                          <a:xfrm>
                            <a:off x="4712400" y="853560"/>
                            <a:ext cx="143640" cy="45000"/>
                          </a:xfrm>
                          <a:custGeom>
                            <a:avLst/>
                            <a:gdLst/>
                            <a:ahLst/>
                            <a:rect l="l" t="t" r="r" b="b"/>
                            <a:pathLst>
                              <a:path w="226" h="71">
                                <a:moveTo>
                                  <a:pt x="226" y="56"/>
                                </a:moveTo>
                                <a:lnTo>
                                  <a:pt x="174" y="71"/>
                                </a:lnTo>
                                <a:lnTo>
                                  <a:pt x="58" y="23"/>
                                </a:lnTo>
                                <a:lnTo>
                                  <a:pt x="0" y="38"/>
                                </a:lnTo>
                                <a:lnTo>
                                  <a:pt x="28" y="0"/>
                                </a:lnTo>
                                <a:lnTo>
                                  <a:pt x="174" y="0"/>
                                </a:lnTo>
                                <a:lnTo>
                                  <a:pt x="112" y="14"/>
                                </a:lnTo>
                                <a:lnTo>
                                  <a:pt x="226" y="56"/>
                                </a:lnTo>
                                <a:close/>
                              </a:path>
                            </a:pathLst>
                          </a:custGeom>
                          <a:solidFill>
                            <a:srgbClr val="000000"/>
                          </a:solidFill>
                          <a:ln>
                            <a:noFill/>
                          </a:ln>
                        </wps:spPr>
                        <wps:style>
                          <a:lnRef idx="0"/>
                          <a:fillRef idx="0"/>
                          <a:effectRef idx="0"/>
                          <a:fontRef idx="minor"/>
                        </wps:style>
                        <wps:bodyPr/>
                      </wps:wsp>
                      <wps:wsp>
                        <wps:cNvSpPr/>
                        <wps:spPr>
                          <a:xfrm>
                            <a:off x="4720680" y="799560"/>
                            <a:ext cx="142920" cy="44280"/>
                          </a:xfrm>
                          <a:custGeom>
                            <a:avLst/>
                            <a:gdLst/>
                            <a:ahLst/>
                            <a:rect l="l" t="t" r="r" b="b"/>
                            <a:pathLst>
                              <a:path w="225" h="70">
                                <a:moveTo>
                                  <a:pt x="0" y="55"/>
                                </a:moveTo>
                                <a:lnTo>
                                  <a:pt x="49" y="70"/>
                                </a:lnTo>
                                <a:lnTo>
                                  <a:pt x="170" y="24"/>
                                </a:lnTo>
                                <a:lnTo>
                                  <a:pt x="225" y="39"/>
                                </a:lnTo>
                                <a:lnTo>
                                  <a:pt x="195" y="0"/>
                                </a:lnTo>
                                <a:lnTo>
                                  <a:pt x="54" y="0"/>
                                </a:lnTo>
                                <a:lnTo>
                                  <a:pt x="112" y="12"/>
                                </a:lnTo>
                                <a:lnTo>
                                  <a:pt x="0" y="55"/>
                                </a:lnTo>
                                <a:close/>
                              </a:path>
                            </a:pathLst>
                          </a:custGeom>
                          <a:solidFill>
                            <a:srgbClr val="ffffff"/>
                          </a:solidFill>
                          <a:ln>
                            <a:noFill/>
                          </a:ln>
                        </wps:spPr>
                        <wps:style>
                          <a:lnRef idx="0"/>
                          <a:fillRef idx="0"/>
                          <a:effectRef idx="0"/>
                          <a:fontRef idx="minor"/>
                        </wps:style>
                        <wps:bodyPr/>
                      </wps:wsp>
                      <wps:wsp>
                        <wps:cNvSpPr/>
                        <wps:spPr>
                          <a:xfrm>
                            <a:off x="4720680" y="799560"/>
                            <a:ext cx="142920" cy="44280"/>
                          </a:xfrm>
                          <a:custGeom>
                            <a:avLst/>
                            <a:gdLst/>
                            <a:ahLst/>
                            <a:rect l="l" t="t" r="r" b="b"/>
                            <a:pathLst>
                              <a:path w="225" h="70">
                                <a:moveTo>
                                  <a:pt x="0" y="55"/>
                                </a:moveTo>
                                <a:lnTo>
                                  <a:pt x="49" y="70"/>
                                </a:lnTo>
                                <a:lnTo>
                                  <a:pt x="170" y="24"/>
                                </a:lnTo>
                                <a:lnTo>
                                  <a:pt x="225" y="39"/>
                                </a:lnTo>
                                <a:lnTo>
                                  <a:pt x="195" y="0"/>
                                </a:lnTo>
                                <a:lnTo>
                                  <a:pt x="54" y="0"/>
                                </a:lnTo>
                                <a:lnTo>
                                  <a:pt x="112" y="12"/>
                                </a:lnTo>
                                <a:lnTo>
                                  <a:pt x="0" y="55"/>
                                </a:lnTo>
                                <a:close/>
                              </a:path>
                            </a:pathLst>
                          </a:custGeom>
                          <a:solidFill>
                            <a:srgbClr val="ffffff"/>
                          </a:solidFill>
                          <a:ln>
                            <a:noFill/>
                          </a:ln>
                        </wps:spPr>
                        <wps:style>
                          <a:lnRef idx="0"/>
                          <a:fillRef idx="0"/>
                          <a:effectRef idx="0"/>
                          <a:fontRef idx="minor"/>
                        </wps:style>
                        <wps:bodyPr/>
                      </wps:wsp>
                      <wps:wsp>
                        <wps:cNvSpPr/>
                        <wps:spPr>
                          <a:xfrm>
                            <a:off x="4563720" y="851040"/>
                            <a:ext cx="143640" cy="47520"/>
                          </a:xfrm>
                          <a:custGeom>
                            <a:avLst/>
                            <a:gdLst/>
                            <a:ahLst/>
                            <a:rect l="l" t="t" r="r" b="b"/>
                            <a:pathLst>
                              <a:path w="226" h="75">
                                <a:moveTo>
                                  <a:pt x="226" y="18"/>
                                </a:moveTo>
                                <a:lnTo>
                                  <a:pt x="176" y="0"/>
                                </a:lnTo>
                                <a:lnTo>
                                  <a:pt x="60" y="47"/>
                                </a:lnTo>
                                <a:lnTo>
                                  <a:pt x="0" y="32"/>
                                </a:lnTo>
                                <a:lnTo>
                                  <a:pt x="30" y="75"/>
                                </a:lnTo>
                                <a:lnTo>
                                  <a:pt x="176" y="75"/>
                                </a:lnTo>
                                <a:lnTo>
                                  <a:pt x="114" y="60"/>
                                </a:lnTo>
                                <a:lnTo>
                                  <a:pt x="226" y="18"/>
                                </a:lnTo>
                                <a:close/>
                              </a:path>
                            </a:pathLst>
                          </a:custGeom>
                          <a:solidFill>
                            <a:srgbClr val="ffffff"/>
                          </a:solidFill>
                          <a:ln>
                            <a:noFill/>
                          </a:ln>
                        </wps:spPr>
                        <wps:style>
                          <a:lnRef idx="0"/>
                          <a:fillRef idx="0"/>
                          <a:effectRef idx="0"/>
                          <a:fontRef idx="minor"/>
                        </wps:style>
                        <wps:bodyPr/>
                      </wps:wsp>
                      <wps:wsp>
                        <wps:cNvSpPr/>
                        <wps:spPr>
                          <a:xfrm>
                            <a:off x="4563720" y="851040"/>
                            <a:ext cx="143640" cy="47520"/>
                          </a:xfrm>
                          <a:custGeom>
                            <a:avLst/>
                            <a:gdLst/>
                            <a:ahLst/>
                            <a:rect l="l" t="t" r="r" b="b"/>
                            <a:pathLst>
                              <a:path w="226" h="75">
                                <a:moveTo>
                                  <a:pt x="226" y="18"/>
                                </a:moveTo>
                                <a:lnTo>
                                  <a:pt x="176" y="0"/>
                                </a:lnTo>
                                <a:lnTo>
                                  <a:pt x="60" y="47"/>
                                </a:lnTo>
                                <a:lnTo>
                                  <a:pt x="0" y="32"/>
                                </a:lnTo>
                                <a:lnTo>
                                  <a:pt x="30" y="75"/>
                                </a:lnTo>
                                <a:lnTo>
                                  <a:pt x="176" y="75"/>
                                </a:lnTo>
                                <a:lnTo>
                                  <a:pt x="114" y="60"/>
                                </a:lnTo>
                                <a:lnTo>
                                  <a:pt x="226" y="18"/>
                                </a:lnTo>
                                <a:close/>
                              </a:path>
                            </a:pathLst>
                          </a:custGeom>
                          <a:solidFill>
                            <a:srgbClr val="ffffff"/>
                          </a:solidFill>
                          <a:ln>
                            <a:noFill/>
                          </a:ln>
                        </wps:spPr>
                        <wps:style>
                          <a:lnRef idx="0"/>
                          <a:fillRef idx="0"/>
                          <a:effectRef idx="0"/>
                          <a:fontRef idx="minor"/>
                        </wps:style>
                        <wps:bodyPr/>
                      </wps:wsp>
                      <wps:wsp>
                        <wps:cNvSpPr/>
                        <wps:spPr>
                          <a:xfrm>
                            <a:off x="4572000" y="798120"/>
                            <a:ext cx="143640" cy="43200"/>
                          </a:xfrm>
                          <a:custGeom>
                            <a:avLst/>
                            <a:gdLst/>
                            <a:ahLst/>
                            <a:rect l="l" t="t" r="r" b="b"/>
                            <a:pathLst>
                              <a:path w="226" h="68">
                                <a:moveTo>
                                  <a:pt x="0" y="14"/>
                                </a:moveTo>
                                <a:lnTo>
                                  <a:pt x="52" y="0"/>
                                </a:lnTo>
                                <a:lnTo>
                                  <a:pt x="172" y="41"/>
                                </a:lnTo>
                                <a:lnTo>
                                  <a:pt x="226" y="29"/>
                                </a:lnTo>
                                <a:lnTo>
                                  <a:pt x="198" y="68"/>
                                </a:lnTo>
                                <a:lnTo>
                                  <a:pt x="56" y="68"/>
                                </a:lnTo>
                                <a:lnTo>
                                  <a:pt x="114" y="57"/>
                                </a:lnTo>
                                <a:lnTo>
                                  <a:pt x="0" y="14"/>
                                </a:lnTo>
                                <a:close/>
                              </a:path>
                            </a:pathLst>
                          </a:custGeom>
                          <a:solidFill>
                            <a:srgbClr val="ffffff"/>
                          </a:solidFill>
                          <a:ln>
                            <a:noFill/>
                          </a:ln>
                        </wps:spPr>
                        <wps:style>
                          <a:lnRef idx="0"/>
                          <a:fillRef idx="0"/>
                          <a:effectRef idx="0"/>
                          <a:fontRef idx="minor"/>
                        </wps:style>
                        <wps:bodyPr/>
                      </wps:wsp>
                      <wps:wsp>
                        <wps:cNvSpPr/>
                        <wps:spPr>
                          <a:xfrm>
                            <a:off x="4572000" y="798120"/>
                            <a:ext cx="143640" cy="43200"/>
                          </a:xfrm>
                          <a:custGeom>
                            <a:avLst/>
                            <a:gdLst/>
                            <a:ahLst/>
                            <a:rect l="l" t="t" r="r" b="b"/>
                            <a:pathLst>
                              <a:path w="226" h="68">
                                <a:moveTo>
                                  <a:pt x="0" y="14"/>
                                </a:moveTo>
                                <a:lnTo>
                                  <a:pt x="52" y="0"/>
                                </a:lnTo>
                                <a:lnTo>
                                  <a:pt x="172" y="41"/>
                                </a:lnTo>
                                <a:lnTo>
                                  <a:pt x="226" y="29"/>
                                </a:lnTo>
                                <a:lnTo>
                                  <a:pt x="198" y="68"/>
                                </a:lnTo>
                                <a:lnTo>
                                  <a:pt x="56" y="68"/>
                                </a:lnTo>
                                <a:lnTo>
                                  <a:pt x="114" y="57"/>
                                </a:lnTo>
                                <a:lnTo>
                                  <a:pt x="0" y="14"/>
                                </a:lnTo>
                                <a:close/>
                              </a:path>
                            </a:pathLst>
                          </a:custGeom>
                          <a:solidFill>
                            <a:srgbClr val="ffffff"/>
                          </a:solidFill>
                          <a:ln>
                            <a:noFill/>
                          </a:ln>
                        </wps:spPr>
                        <wps:style>
                          <a:lnRef idx="0"/>
                          <a:fillRef idx="0"/>
                          <a:effectRef idx="0"/>
                          <a:fontRef idx="minor"/>
                        </wps:style>
                        <wps:bodyPr/>
                      </wps:wsp>
                      <wps:wsp>
                        <wps:cNvSpPr/>
                        <wps:spPr>
                          <a:xfrm>
                            <a:off x="4715640" y="856440"/>
                            <a:ext cx="142920" cy="44280"/>
                          </a:xfrm>
                          <a:custGeom>
                            <a:avLst/>
                            <a:gdLst/>
                            <a:ahLst/>
                            <a:rect l="l" t="t" r="r" b="b"/>
                            <a:pathLst>
                              <a:path w="225" h="70">
                                <a:moveTo>
                                  <a:pt x="225" y="53"/>
                                </a:moveTo>
                                <a:lnTo>
                                  <a:pt x="173" y="70"/>
                                </a:lnTo>
                                <a:lnTo>
                                  <a:pt x="57" y="23"/>
                                </a:lnTo>
                                <a:lnTo>
                                  <a:pt x="0" y="38"/>
                                </a:lnTo>
                                <a:lnTo>
                                  <a:pt x="27" y="0"/>
                                </a:lnTo>
                                <a:lnTo>
                                  <a:pt x="173" y="0"/>
                                </a:lnTo>
                                <a:lnTo>
                                  <a:pt x="111" y="10"/>
                                </a:lnTo>
                                <a:lnTo>
                                  <a:pt x="225" y="53"/>
                                </a:lnTo>
                                <a:close/>
                              </a:path>
                            </a:pathLst>
                          </a:custGeom>
                          <a:solidFill>
                            <a:srgbClr val="ffffff"/>
                          </a:solidFill>
                          <a:ln>
                            <a:noFill/>
                          </a:ln>
                        </wps:spPr>
                        <wps:style>
                          <a:lnRef idx="0"/>
                          <a:fillRef idx="0"/>
                          <a:effectRef idx="0"/>
                          <a:fontRef idx="minor"/>
                        </wps:style>
                        <wps:bodyPr/>
                      </wps:wsp>
                      <wps:wsp>
                        <wps:cNvSpPr/>
                        <wps:spPr>
                          <a:xfrm>
                            <a:off x="4715640" y="856440"/>
                            <a:ext cx="142920" cy="44280"/>
                          </a:xfrm>
                          <a:custGeom>
                            <a:avLst/>
                            <a:gdLst/>
                            <a:ahLst/>
                            <a:rect l="l" t="t" r="r" b="b"/>
                            <a:pathLst>
                              <a:path w="225" h="70">
                                <a:moveTo>
                                  <a:pt x="225" y="53"/>
                                </a:moveTo>
                                <a:lnTo>
                                  <a:pt x="173" y="70"/>
                                </a:lnTo>
                                <a:lnTo>
                                  <a:pt x="57" y="23"/>
                                </a:lnTo>
                                <a:lnTo>
                                  <a:pt x="0" y="38"/>
                                </a:lnTo>
                                <a:lnTo>
                                  <a:pt x="27" y="0"/>
                                </a:lnTo>
                                <a:lnTo>
                                  <a:pt x="173" y="0"/>
                                </a:lnTo>
                                <a:lnTo>
                                  <a:pt x="111" y="10"/>
                                </a:lnTo>
                                <a:lnTo>
                                  <a:pt x="225" y="53"/>
                                </a:lnTo>
                                <a:close/>
                              </a:path>
                            </a:pathLst>
                          </a:custGeom>
                          <a:solidFill>
                            <a:srgbClr val="ffffff"/>
                          </a:solidFill>
                          <a:ln>
                            <a:noFill/>
                          </a:ln>
                        </wps:spPr>
                        <wps:style>
                          <a:lnRef idx="0"/>
                          <a:fillRef idx="0"/>
                          <a:effectRef idx="0"/>
                          <a:fontRef idx="minor"/>
                        </wps:style>
                        <wps:bodyPr/>
                      </wps:wsp>
                      <wps:wsp>
                        <wps:cNvSpPr/>
                        <wps:spPr>
                          <a:xfrm>
                            <a:off x="4495680" y="847080"/>
                            <a:ext cx="720" cy="98280"/>
                          </a:xfrm>
                          <a:prstGeom prst="line">
                            <a:avLst/>
                          </a:prstGeom>
                          <a:ln cap="rnd" w="2520">
                            <a:solidFill>
                              <a:srgbClr val="aae6ff"/>
                            </a:solidFill>
                            <a:miter/>
                          </a:ln>
                        </wps:spPr>
                        <wps:style>
                          <a:lnRef idx="0"/>
                          <a:fillRef idx="0"/>
                          <a:effectRef idx="0"/>
                          <a:fontRef idx="minor"/>
                        </wps:style>
                        <wps:bodyPr/>
                      </wps:wsp>
                      <wps:wsp>
                        <wps:cNvSpPr/>
                        <wps:spPr>
                          <a:xfrm>
                            <a:off x="4929480" y="847080"/>
                            <a:ext cx="720" cy="98280"/>
                          </a:xfrm>
                          <a:prstGeom prst="line">
                            <a:avLst/>
                          </a:prstGeom>
                          <a:ln cap="rnd" w="2520">
                            <a:solidFill>
                              <a:srgbClr val="aae6ff"/>
                            </a:solidFill>
                            <a:miter/>
                          </a:ln>
                        </wps:spPr>
                        <wps:style>
                          <a:lnRef idx="0"/>
                          <a:fillRef idx="0"/>
                          <a:effectRef idx="0"/>
                          <a:fontRef idx="minor"/>
                        </wps:style>
                        <wps:bodyPr/>
                      </wps:wsp>
                      <pic:pic xmlns:pic="http://schemas.openxmlformats.org/drawingml/2006/picture">
                        <pic:nvPicPr>
                          <pic:cNvPr id="1" name="" descr=""/>
                          <pic:cNvPicPr/>
                        </pic:nvPicPr>
                        <pic:blipFill>
                          <a:blip r:embed="rId9"/>
                          <a:stretch/>
                        </pic:blipFill>
                        <pic:spPr>
                          <a:xfrm>
                            <a:off x="284400" y="2694240"/>
                            <a:ext cx="1695960" cy="1202760"/>
                          </a:xfrm>
                          <a:prstGeom prst="rect">
                            <a:avLst/>
                          </a:prstGeom>
                          <a:ln>
                            <a:noFill/>
                          </a:ln>
                        </pic:spPr>
                      </pic:pic>
                      <wpg:grpSp>
                        <wpg:cNvGrpSpPr/>
                        <wpg:grpSpPr>
                          <a:xfrm>
                            <a:off x="283320" y="2694960"/>
                            <a:ext cx="1694880" cy="1198800"/>
                          </a:xfrm>
                        </wpg:grpSpPr>
                        <wps:wsp>
                          <wps:cNvSpPr/>
                          <wps:spPr>
                            <a:xfrm>
                              <a:off x="0" y="0"/>
                              <a:ext cx="1694880" cy="1198800"/>
                            </a:xfrm>
                            <a:custGeom>
                              <a:avLst/>
                              <a:gdLst/>
                              <a:ahLst/>
                              <a:rect l="l" t="t" r="r" b="b"/>
                              <a:pathLst>
                                <a:path w="2669" h="1888">
                                  <a:moveTo>
                                    <a:pt x="241" y="627"/>
                                  </a:moveTo>
                                  <a:lnTo>
                                    <a:pt x="228" y="629"/>
                                  </a:lnTo>
                                  <a:lnTo>
                                    <a:pt x="215" y="631"/>
                                  </a:lnTo>
                                  <a:lnTo>
                                    <a:pt x="204" y="633"/>
                                  </a:lnTo>
                                  <a:lnTo>
                                    <a:pt x="191" y="637"/>
                                  </a:lnTo>
                                  <a:lnTo>
                                    <a:pt x="168" y="644"/>
                                  </a:lnTo>
                                  <a:lnTo>
                                    <a:pt x="146" y="655"/>
                                  </a:lnTo>
                                  <a:lnTo>
                                    <a:pt x="125" y="666"/>
                                  </a:lnTo>
                                  <a:lnTo>
                                    <a:pt x="106" y="680"/>
                                  </a:lnTo>
                                  <a:lnTo>
                                    <a:pt x="86" y="695"/>
                                  </a:lnTo>
                                  <a:lnTo>
                                    <a:pt x="69" y="711"/>
                                  </a:lnTo>
                                  <a:lnTo>
                                    <a:pt x="54" y="729"/>
                                  </a:lnTo>
                                  <a:lnTo>
                                    <a:pt x="41" y="749"/>
                                  </a:lnTo>
                                  <a:lnTo>
                                    <a:pt x="28" y="770"/>
                                  </a:lnTo>
                                  <a:lnTo>
                                    <a:pt x="20" y="791"/>
                                  </a:lnTo>
                                  <a:lnTo>
                                    <a:pt x="11" y="812"/>
                                  </a:lnTo>
                                  <a:lnTo>
                                    <a:pt x="7" y="825"/>
                                  </a:lnTo>
                                  <a:lnTo>
                                    <a:pt x="5" y="836"/>
                                  </a:lnTo>
                                  <a:lnTo>
                                    <a:pt x="3" y="848"/>
                                  </a:lnTo>
                                  <a:lnTo>
                                    <a:pt x="3" y="861"/>
                                  </a:lnTo>
                                  <a:lnTo>
                                    <a:pt x="0" y="872"/>
                                  </a:lnTo>
                                  <a:lnTo>
                                    <a:pt x="0" y="885"/>
                                  </a:lnTo>
                                  <a:lnTo>
                                    <a:pt x="0" y="902"/>
                                  </a:lnTo>
                                  <a:lnTo>
                                    <a:pt x="3" y="919"/>
                                  </a:lnTo>
                                  <a:lnTo>
                                    <a:pt x="5" y="936"/>
                                  </a:lnTo>
                                  <a:lnTo>
                                    <a:pt x="9" y="953"/>
                                  </a:lnTo>
                                  <a:lnTo>
                                    <a:pt x="15" y="970"/>
                                  </a:lnTo>
                                  <a:lnTo>
                                    <a:pt x="22" y="985"/>
                                  </a:lnTo>
                                  <a:lnTo>
                                    <a:pt x="28" y="1000"/>
                                  </a:lnTo>
                                  <a:lnTo>
                                    <a:pt x="37" y="1015"/>
                                  </a:lnTo>
                                  <a:lnTo>
                                    <a:pt x="45" y="1030"/>
                                  </a:lnTo>
                                  <a:lnTo>
                                    <a:pt x="56" y="1043"/>
                                  </a:lnTo>
                                  <a:lnTo>
                                    <a:pt x="67" y="1056"/>
                                  </a:lnTo>
                                  <a:lnTo>
                                    <a:pt x="78" y="1069"/>
                                  </a:lnTo>
                                  <a:lnTo>
                                    <a:pt x="91" y="1080"/>
                                  </a:lnTo>
                                  <a:lnTo>
                                    <a:pt x="103" y="1090"/>
                                  </a:lnTo>
                                  <a:lnTo>
                                    <a:pt x="118" y="1101"/>
                                  </a:lnTo>
                                  <a:lnTo>
                                    <a:pt x="133" y="1110"/>
                                  </a:lnTo>
                                  <a:lnTo>
                                    <a:pt x="131" y="1107"/>
                                  </a:lnTo>
                                  <a:lnTo>
                                    <a:pt x="116" y="1127"/>
                                  </a:lnTo>
                                  <a:lnTo>
                                    <a:pt x="101" y="1146"/>
                                  </a:lnTo>
                                  <a:lnTo>
                                    <a:pt x="88" y="1167"/>
                                  </a:lnTo>
                                  <a:lnTo>
                                    <a:pt x="80" y="1189"/>
                                  </a:lnTo>
                                  <a:lnTo>
                                    <a:pt x="76" y="1199"/>
                                  </a:lnTo>
                                  <a:lnTo>
                                    <a:pt x="71" y="1212"/>
                                  </a:lnTo>
                                  <a:lnTo>
                                    <a:pt x="67" y="1223"/>
                                  </a:lnTo>
                                  <a:lnTo>
                                    <a:pt x="65" y="1236"/>
                                  </a:lnTo>
                                  <a:lnTo>
                                    <a:pt x="63" y="1249"/>
                                  </a:lnTo>
                                  <a:lnTo>
                                    <a:pt x="63" y="1259"/>
                                  </a:lnTo>
                                  <a:lnTo>
                                    <a:pt x="61" y="1272"/>
                                  </a:lnTo>
                                  <a:lnTo>
                                    <a:pt x="61" y="1285"/>
                                  </a:lnTo>
                                  <a:lnTo>
                                    <a:pt x="61" y="1298"/>
                                  </a:lnTo>
                                  <a:lnTo>
                                    <a:pt x="63" y="1311"/>
                                  </a:lnTo>
                                  <a:lnTo>
                                    <a:pt x="63" y="1324"/>
                                  </a:lnTo>
                                  <a:lnTo>
                                    <a:pt x="67" y="1336"/>
                                  </a:lnTo>
                                  <a:lnTo>
                                    <a:pt x="69" y="1349"/>
                                  </a:lnTo>
                                  <a:lnTo>
                                    <a:pt x="73" y="1362"/>
                                  </a:lnTo>
                                  <a:lnTo>
                                    <a:pt x="78" y="1375"/>
                                  </a:lnTo>
                                  <a:lnTo>
                                    <a:pt x="82" y="1386"/>
                                  </a:lnTo>
                                  <a:lnTo>
                                    <a:pt x="86" y="1399"/>
                                  </a:lnTo>
                                  <a:lnTo>
                                    <a:pt x="93" y="1409"/>
                                  </a:lnTo>
                                  <a:lnTo>
                                    <a:pt x="106" y="1431"/>
                                  </a:lnTo>
                                  <a:lnTo>
                                    <a:pt x="123" y="1450"/>
                                  </a:lnTo>
                                  <a:lnTo>
                                    <a:pt x="140" y="1469"/>
                                  </a:lnTo>
                                  <a:lnTo>
                                    <a:pt x="159" y="1484"/>
                                  </a:lnTo>
                                  <a:lnTo>
                                    <a:pt x="179" y="1499"/>
                                  </a:lnTo>
                                  <a:lnTo>
                                    <a:pt x="200" y="1512"/>
                                  </a:lnTo>
                                  <a:lnTo>
                                    <a:pt x="213" y="1518"/>
                                  </a:lnTo>
                                  <a:lnTo>
                                    <a:pt x="224" y="1525"/>
                                  </a:lnTo>
                                  <a:lnTo>
                                    <a:pt x="237" y="1529"/>
                                  </a:lnTo>
                                  <a:lnTo>
                                    <a:pt x="249" y="1533"/>
                                  </a:lnTo>
                                  <a:lnTo>
                                    <a:pt x="262" y="1536"/>
                                  </a:lnTo>
                                  <a:lnTo>
                                    <a:pt x="275" y="1540"/>
                                  </a:lnTo>
                                  <a:lnTo>
                                    <a:pt x="288" y="1542"/>
                                  </a:lnTo>
                                  <a:lnTo>
                                    <a:pt x="301" y="1542"/>
                                  </a:lnTo>
                                  <a:lnTo>
                                    <a:pt x="316" y="1544"/>
                                  </a:lnTo>
                                  <a:lnTo>
                                    <a:pt x="330" y="1544"/>
                                  </a:lnTo>
                                  <a:lnTo>
                                    <a:pt x="337" y="1544"/>
                                  </a:lnTo>
                                  <a:lnTo>
                                    <a:pt x="345" y="1544"/>
                                  </a:lnTo>
                                  <a:lnTo>
                                    <a:pt x="352" y="1542"/>
                                  </a:lnTo>
                                  <a:lnTo>
                                    <a:pt x="360" y="1542"/>
                                  </a:lnTo>
                                  <a:lnTo>
                                    <a:pt x="360" y="1544"/>
                                  </a:lnTo>
                                  <a:lnTo>
                                    <a:pt x="376" y="1570"/>
                                  </a:lnTo>
                                  <a:lnTo>
                                    <a:pt x="393" y="1595"/>
                                  </a:lnTo>
                                  <a:lnTo>
                                    <a:pt x="414" y="1619"/>
                                  </a:lnTo>
                                  <a:lnTo>
                                    <a:pt x="435" y="1640"/>
                                  </a:lnTo>
                                  <a:lnTo>
                                    <a:pt x="459" y="1661"/>
                                  </a:lnTo>
                                  <a:lnTo>
                                    <a:pt x="481" y="1681"/>
                                  </a:lnTo>
                                  <a:lnTo>
                                    <a:pt x="508" y="1697"/>
                                  </a:lnTo>
                                  <a:lnTo>
                                    <a:pt x="534" y="1712"/>
                                  </a:lnTo>
                                  <a:lnTo>
                                    <a:pt x="562" y="1727"/>
                                  </a:lnTo>
                                  <a:lnTo>
                                    <a:pt x="590" y="1741"/>
                                  </a:lnTo>
                                  <a:lnTo>
                                    <a:pt x="617" y="1750"/>
                                  </a:lnTo>
                                  <a:lnTo>
                                    <a:pt x="648" y="1759"/>
                                  </a:lnTo>
                                  <a:lnTo>
                                    <a:pt x="678" y="1766"/>
                                  </a:lnTo>
                                  <a:lnTo>
                                    <a:pt x="710" y="1771"/>
                                  </a:lnTo>
                                  <a:lnTo>
                                    <a:pt x="740" y="1774"/>
                                  </a:lnTo>
                                  <a:lnTo>
                                    <a:pt x="772" y="1774"/>
                                  </a:lnTo>
                                  <a:lnTo>
                                    <a:pt x="804" y="1774"/>
                                  </a:lnTo>
                                  <a:lnTo>
                                    <a:pt x="836" y="1771"/>
                                  </a:lnTo>
                                  <a:lnTo>
                                    <a:pt x="869" y="1766"/>
                                  </a:lnTo>
                                  <a:lnTo>
                                    <a:pt x="901" y="1757"/>
                                  </a:lnTo>
                                  <a:lnTo>
                                    <a:pt x="931" y="1750"/>
                                  </a:lnTo>
                                  <a:lnTo>
                                    <a:pt x="946" y="1744"/>
                                  </a:lnTo>
                                  <a:lnTo>
                                    <a:pt x="961" y="1738"/>
                                  </a:lnTo>
                                  <a:lnTo>
                                    <a:pt x="976" y="1732"/>
                                  </a:lnTo>
                                  <a:lnTo>
                                    <a:pt x="991" y="1723"/>
                                  </a:lnTo>
                                  <a:lnTo>
                                    <a:pt x="1004" y="1717"/>
                                  </a:lnTo>
                                  <a:lnTo>
                                    <a:pt x="1019" y="1708"/>
                                  </a:lnTo>
                                  <a:lnTo>
                                    <a:pt x="1017" y="1708"/>
                                  </a:lnTo>
                                  <a:lnTo>
                                    <a:pt x="1032" y="1729"/>
                                  </a:lnTo>
                                  <a:lnTo>
                                    <a:pt x="1049" y="1750"/>
                                  </a:lnTo>
                                  <a:lnTo>
                                    <a:pt x="1066" y="1766"/>
                                  </a:lnTo>
                                  <a:lnTo>
                                    <a:pt x="1083" y="1785"/>
                                  </a:lnTo>
                                  <a:lnTo>
                                    <a:pt x="1103" y="1800"/>
                                  </a:lnTo>
                                  <a:lnTo>
                                    <a:pt x="1124" y="1815"/>
                                  </a:lnTo>
                                  <a:lnTo>
                                    <a:pt x="1146" y="1828"/>
                                  </a:lnTo>
                                  <a:lnTo>
                                    <a:pt x="1167" y="1841"/>
                                  </a:lnTo>
                                  <a:lnTo>
                                    <a:pt x="1191" y="1851"/>
                                  </a:lnTo>
                                  <a:lnTo>
                                    <a:pt x="1214" y="1860"/>
                                  </a:lnTo>
                                  <a:lnTo>
                                    <a:pt x="1238" y="1868"/>
                                  </a:lnTo>
                                  <a:lnTo>
                                    <a:pt x="1261" y="1875"/>
                                  </a:lnTo>
                                  <a:lnTo>
                                    <a:pt x="1287" y="1881"/>
                                  </a:lnTo>
                                  <a:lnTo>
                                    <a:pt x="1313" y="1886"/>
                                  </a:lnTo>
                                  <a:lnTo>
                                    <a:pt x="1339" y="1888"/>
                                  </a:lnTo>
                                  <a:lnTo>
                                    <a:pt x="1364" y="1888"/>
                                  </a:lnTo>
                                  <a:lnTo>
                                    <a:pt x="1382" y="1888"/>
                                  </a:lnTo>
                                  <a:lnTo>
                                    <a:pt x="1399" y="1886"/>
                                  </a:lnTo>
                                  <a:lnTo>
                                    <a:pt x="1417" y="1886"/>
                                  </a:lnTo>
                                  <a:lnTo>
                                    <a:pt x="1432" y="1883"/>
                                  </a:lnTo>
                                  <a:lnTo>
                                    <a:pt x="1448" y="1879"/>
                                  </a:lnTo>
                                  <a:lnTo>
                                    <a:pt x="1466" y="1877"/>
                                  </a:lnTo>
                                  <a:lnTo>
                                    <a:pt x="1481" y="1873"/>
                                  </a:lnTo>
                                  <a:lnTo>
                                    <a:pt x="1496" y="1866"/>
                                  </a:lnTo>
                                  <a:lnTo>
                                    <a:pt x="1514" y="1862"/>
                                  </a:lnTo>
                                  <a:lnTo>
                                    <a:pt x="1529" y="1856"/>
                                  </a:lnTo>
                                  <a:lnTo>
                                    <a:pt x="1544" y="1849"/>
                                  </a:lnTo>
                                  <a:lnTo>
                                    <a:pt x="1559" y="1843"/>
                                  </a:lnTo>
                                  <a:lnTo>
                                    <a:pt x="1572" y="1834"/>
                                  </a:lnTo>
                                  <a:lnTo>
                                    <a:pt x="1587" y="1826"/>
                                  </a:lnTo>
                                  <a:lnTo>
                                    <a:pt x="1612" y="1809"/>
                                  </a:lnTo>
                                  <a:lnTo>
                                    <a:pt x="1638" y="1789"/>
                                  </a:lnTo>
                                  <a:lnTo>
                                    <a:pt x="1662" y="1768"/>
                                  </a:lnTo>
                                  <a:lnTo>
                                    <a:pt x="1685" y="1744"/>
                                  </a:lnTo>
                                  <a:lnTo>
                                    <a:pt x="1705" y="1720"/>
                                  </a:lnTo>
                                  <a:lnTo>
                                    <a:pt x="1713" y="1705"/>
                                  </a:lnTo>
                                  <a:lnTo>
                                    <a:pt x="1722" y="1691"/>
                                  </a:lnTo>
                                  <a:lnTo>
                                    <a:pt x="1730" y="1679"/>
                                  </a:lnTo>
                                  <a:lnTo>
                                    <a:pt x="1739" y="1664"/>
                                  </a:lnTo>
                                  <a:lnTo>
                                    <a:pt x="1745" y="1649"/>
                                  </a:lnTo>
                                  <a:lnTo>
                                    <a:pt x="1752" y="1634"/>
                                  </a:lnTo>
                                  <a:lnTo>
                                    <a:pt x="1758" y="1616"/>
                                  </a:lnTo>
                                  <a:lnTo>
                                    <a:pt x="1763" y="1601"/>
                                  </a:lnTo>
                                  <a:lnTo>
                                    <a:pt x="1765" y="1604"/>
                                  </a:lnTo>
                                  <a:lnTo>
                                    <a:pt x="1786" y="1616"/>
                                  </a:lnTo>
                                  <a:lnTo>
                                    <a:pt x="1808" y="1628"/>
                                  </a:lnTo>
                                  <a:lnTo>
                                    <a:pt x="1831" y="1636"/>
                                  </a:lnTo>
                                  <a:lnTo>
                                    <a:pt x="1855" y="1645"/>
                                  </a:lnTo>
                                  <a:lnTo>
                                    <a:pt x="1879" y="1649"/>
                                  </a:lnTo>
                                  <a:lnTo>
                                    <a:pt x="1902" y="1652"/>
                                  </a:lnTo>
                                  <a:lnTo>
                                    <a:pt x="1928" y="1658"/>
                                  </a:lnTo>
                                  <a:lnTo>
                                    <a:pt x="1954" y="1658"/>
                                  </a:lnTo>
                                  <a:lnTo>
                                    <a:pt x="1973" y="1658"/>
                                  </a:lnTo>
                                  <a:lnTo>
                                    <a:pt x="1990" y="1655"/>
                                  </a:lnTo>
                                  <a:lnTo>
                                    <a:pt x="2007" y="1652"/>
                                  </a:lnTo>
                                  <a:lnTo>
                                    <a:pt x="2024" y="1651"/>
                                  </a:lnTo>
                                  <a:lnTo>
                                    <a:pt x="2042" y="1646"/>
                                  </a:lnTo>
                                  <a:lnTo>
                                    <a:pt x="2059" y="1643"/>
                                  </a:lnTo>
                                  <a:lnTo>
                                    <a:pt x="2076" y="1636"/>
                                  </a:lnTo>
                                  <a:lnTo>
                                    <a:pt x="2091" y="1631"/>
                                  </a:lnTo>
                                  <a:lnTo>
                                    <a:pt x="2108" y="1622"/>
                                  </a:lnTo>
                                  <a:lnTo>
                                    <a:pt x="2123" y="1616"/>
                                  </a:lnTo>
                                  <a:lnTo>
                                    <a:pt x="2138" y="1607"/>
                                  </a:lnTo>
                                  <a:lnTo>
                                    <a:pt x="2151" y="1600"/>
                                  </a:lnTo>
                                  <a:lnTo>
                                    <a:pt x="2166" y="1589"/>
                                  </a:lnTo>
                                  <a:lnTo>
                                    <a:pt x="2179" y="1581"/>
                                  </a:lnTo>
                                  <a:lnTo>
                                    <a:pt x="2192" y="1570"/>
                                  </a:lnTo>
                                  <a:lnTo>
                                    <a:pt x="2205" y="1557"/>
                                  </a:lnTo>
                                  <a:lnTo>
                                    <a:pt x="2216" y="1546"/>
                                  </a:lnTo>
                                  <a:lnTo>
                                    <a:pt x="2226" y="1533"/>
                                  </a:lnTo>
                                  <a:lnTo>
                                    <a:pt x="2237" y="1521"/>
                                  </a:lnTo>
                                  <a:lnTo>
                                    <a:pt x="2248" y="1508"/>
                                  </a:lnTo>
                                  <a:lnTo>
                                    <a:pt x="2256" y="1493"/>
                                  </a:lnTo>
                                  <a:lnTo>
                                    <a:pt x="2265" y="1480"/>
                                  </a:lnTo>
                                  <a:lnTo>
                                    <a:pt x="2273" y="1465"/>
                                  </a:lnTo>
                                  <a:lnTo>
                                    <a:pt x="2280" y="1450"/>
                                  </a:lnTo>
                                  <a:lnTo>
                                    <a:pt x="2286" y="1433"/>
                                  </a:lnTo>
                                  <a:lnTo>
                                    <a:pt x="2293" y="1418"/>
                                  </a:lnTo>
                                  <a:lnTo>
                                    <a:pt x="2297" y="1401"/>
                                  </a:lnTo>
                                  <a:lnTo>
                                    <a:pt x="2301" y="1384"/>
                                  </a:lnTo>
                                  <a:lnTo>
                                    <a:pt x="2306" y="1369"/>
                                  </a:lnTo>
                                  <a:lnTo>
                                    <a:pt x="2308" y="1349"/>
                                  </a:lnTo>
                                  <a:lnTo>
                                    <a:pt x="2310" y="1332"/>
                                  </a:lnTo>
                                  <a:lnTo>
                                    <a:pt x="2310" y="1315"/>
                                  </a:lnTo>
                                  <a:lnTo>
                                    <a:pt x="2329" y="1313"/>
                                  </a:lnTo>
                                  <a:lnTo>
                                    <a:pt x="2349" y="1309"/>
                                  </a:lnTo>
                                  <a:lnTo>
                                    <a:pt x="2366" y="1302"/>
                                  </a:lnTo>
                                  <a:lnTo>
                                    <a:pt x="2384" y="1298"/>
                                  </a:lnTo>
                                  <a:lnTo>
                                    <a:pt x="2402" y="1292"/>
                                  </a:lnTo>
                                  <a:lnTo>
                                    <a:pt x="2420" y="1285"/>
                                  </a:lnTo>
                                  <a:lnTo>
                                    <a:pt x="2438" y="1277"/>
                                  </a:lnTo>
                                  <a:lnTo>
                                    <a:pt x="2453" y="1268"/>
                                  </a:lnTo>
                                  <a:lnTo>
                                    <a:pt x="2469" y="1259"/>
                                  </a:lnTo>
                                  <a:lnTo>
                                    <a:pt x="2484" y="1249"/>
                                  </a:lnTo>
                                  <a:lnTo>
                                    <a:pt x="2499" y="1240"/>
                                  </a:lnTo>
                                  <a:lnTo>
                                    <a:pt x="2514" y="1227"/>
                                  </a:lnTo>
                                  <a:lnTo>
                                    <a:pt x="2528" y="1217"/>
                                  </a:lnTo>
                                  <a:lnTo>
                                    <a:pt x="2541" y="1206"/>
                                  </a:lnTo>
                                  <a:lnTo>
                                    <a:pt x="2553" y="1193"/>
                                  </a:lnTo>
                                  <a:lnTo>
                                    <a:pt x="2566" y="1180"/>
                                  </a:lnTo>
                                  <a:lnTo>
                                    <a:pt x="2579" y="1165"/>
                                  </a:lnTo>
                                  <a:lnTo>
                                    <a:pt x="2590" y="1152"/>
                                  </a:lnTo>
                                  <a:lnTo>
                                    <a:pt x="2601" y="1137"/>
                                  </a:lnTo>
                                  <a:lnTo>
                                    <a:pt x="2609" y="1122"/>
                                  </a:lnTo>
                                  <a:lnTo>
                                    <a:pt x="2618" y="1107"/>
                                  </a:lnTo>
                                  <a:lnTo>
                                    <a:pt x="2627" y="1090"/>
                                  </a:lnTo>
                                  <a:lnTo>
                                    <a:pt x="2635" y="1075"/>
                                  </a:lnTo>
                                  <a:lnTo>
                                    <a:pt x="2642" y="1058"/>
                                  </a:lnTo>
                                  <a:lnTo>
                                    <a:pt x="2648" y="1041"/>
                                  </a:lnTo>
                                  <a:lnTo>
                                    <a:pt x="2654" y="1024"/>
                                  </a:lnTo>
                                  <a:lnTo>
                                    <a:pt x="2659" y="1007"/>
                                  </a:lnTo>
                                  <a:lnTo>
                                    <a:pt x="2663" y="988"/>
                                  </a:lnTo>
                                  <a:lnTo>
                                    <a:pt x="2665" y="970"/>
                                  </a:lnTo>
                                  <a:lnTo>
                                    <a:pt x="2667" y="951"/>
                                  </a:lnTo>
                                  <a:lnTo>
                                    <a:pt x="2669" y="934"/>
                                  </a:lnTo>
                                  <a:lnTo>
                                    <a:pt x="2669" y="915"/>
                                  </a:lnTo>
                                  <a:lnTo>
                                    <a:pt x="2669" y="898"/>
                                  </a:lnTo>
                                  <a:lnTo>
                                    <a:pt x="2667" y="883"/>
                                  </a:lnTo>
                                  <a:lnTo>
                                    <a:pt x="2665" y="866"/>
                                  </a:lnTo>
                                  <a:lnTo>
                                    <a:pt x="2663" y="848"/>
                                  </a:lnTo>
                                  <a:lnTo>
                                    <a:pt x="2661" y="833"/>
                                  </a:lnTo>
                                  <a:lnTo>
                                    <a:pt x="2657" y="816"/>
                                  </a:lnTo>
                                  <a:lnTo>
                                    <a:pt x="2652" y="801"/>
                                  </a:lnTo>
                                  <a:lnTo>
                                    <a:pt x="2646" y="786"/>
                                  </a:lnTo>
                                  <a:lnTo>
                                    <a:pt x="2639" y="770"/>
                                  </a:lnTo>
                                  <a:lnTo>
                                    <a:pt x="2633" y="755"/>
                                  </a:lnTo>
                                  <a:lnTo>
                                    <a:pt x="2627" y="740"/>
                                  </a:lnTo>
                                  <a:lnTo>
                                    <a:pt x="2618" y="725"/>
                                  </a:lnTo>
                                  <a:lnTo>
                                    <a:pt x="2609" y="710"/>
                                  </a:lnTo>
                                  <a:lnTo>
                                    <a:pt x="2601" y="696"/>
                                  </a:lnTo>
                                  <a:lnTo>
                                    <a:pt x="2592" y="681"/>
                                  </a:lnTo>
                                  <a:lnTo>
                                    <a:pt x="2581" y="669"/>
                                  </a:lnTo>
                                  <a:lnTo>
                                    <a:pt x="2588" y="655"/>
                                  </a:lnTo>
                                  <a:lnTo>
                                    <a:pt x="2592" y="640"/>
                                  </a:lnTo>
                                  <a:lnTo>
                                    <a:pt x="2596" y="625"/>
                                  </a:lnTo>
                                  <a:lnTo>
                                    <a:pt x="2601" y="610"/>
                                  </a:lnTo>
                                  <a:lnTo>
                                    <a:pt x="2603" y="593"/>
                                  </a:lnTo>
                                  <a:lnTo>
                                    <a:pt x="2605" y="578"/>
                                  </a:lnTo>
                                  <a:lnTo>
                                    <a:pt x="2607" y="560"/>
                                  </a:lnTo>
                                  <a:lnTo>
                                    <a:pt x="2607" y="543"/>
                                  </a:lnTo>
                                  <a:lnTo>
                                    <a:pt x="2607" y="530"/>
                                  </a:lnTo>
                                  <a:lnTo>
                                    <a:pt x="2605" y="518"/>
                                  </a:lnTo>
                                  <a:lnTo>
                                    <a:pt x="2605" y="503"/>
                                  </a:lnTo>
                                  <a:lnTo>
                                    <a:pt x="2603" y="490"/>
                                  </a:lnTo>
                                  <a:lnTo>
                                    <a:pt x="2601" y="477"/>
                                  </a:lnTo>
                                  <a:lnTo>
                                    <a:pt x="2596" y="464"/>
                                  </a:lnTo>
                                  <a:lnTo>
                                    <a:pt x="2590" y="441"/>
                                  </a:lnTo>
                                  <a:lnTo>
                                    <a:pt x="2579" y="417"/>
                                  </a:lnTo>
                                  <a:lnTo>
                                    <a:pt x="2569" y="393"/>
                                  </a:lnTo>
                                  <a:lnTo>
                                    <a:pt x="2556" y="372"/>
                                  </a:lnTo>
                                  <a:lnTo>
                                    <a:pt x="2541" y="351"/>
                                  </a:lnTo>
                                  <a:lnTo>
                                    <a:pt x="2523" y="331"/>
                                  </a:lnTo>
                                  <a:lnTo>
                                    <a:pt x="2504" y="314"/>
                                  </a:lnTo>
                                  <a:lnTo>
                                    <a:pt x="2484" y="297"/>
                                  </a:lnTo>
                                  <a:lnTo>
                                    <a:pt x="2463" y="282"/>
                                  </a:lnTo>
                                  <a:lnTo>
                                    <a:pt x="2439" y="267"/>
                                  </a:lnTo>
                                  <a:lnTo>
                                    <a:pt x="2415" y="256"/>
                                  </a:lnTo>
                                  <a:lnTo>
                                    <a:pt x="2390" y="246"/>
                                  </a:lnTo>
                                  <a:lnTo>
                                    <a:pt x="2364" y="237"/>
                                  </a:lnTo>
                                  <a:lnTo>
                                    <a:pt x="2366" y="237"/>
                                  </a:lnTo>
                                  <a:lnTo>
                                    <a:pt x="2364" y="224"/>
                                  </a:lnTo>
                                  <a:lnTo>
                                    <a:pt x="2359" y="212"/>
                                  </a:lnTo>
                                  <a:lnTo>
                                    <a:pt x="2355" y="199"/>
                                  </a:lnTo>
                                  <a:lnTo>
                                    <a:pt x="2351" y="188"/>
                                  </a:lnTo>
                                  <a:lnTo>
                                    <a:pt x="2342" y="164"/>
                                  </a:lnTo>
                                  <a:lnTo>
                                    <a:pt x="2329" y="141"/>
                                  </a:lnTo>
                                  <a:lnTo>
                                    <a:pt x="2314" y="119"/>
                                  </a:lnTo>
                                  <a:lnTo>
                                    <a:pt x="2299" y="100"/>
                                  </a:lnTo>
                                  <a:lnTo>
                                    <a:pt x="2282" y="83"/>
                                  </a:lnTo>
                                  <a:lnTo>
                                    <a:pt x="2263" y="66"/>
                                  </a:lnTo>
                                  <a:lnTo>
                                    <a:pt x="2243" y="51"/>
                                  </a:lnTo>
                                  <a:lnTo>
                                    <a:pt x="2222" y="38"/>
                                  </a:lnTo>
                                  <a:lnTo>
                                    <a:pt x="2198" y="27"/>
                                  </a:lnTo>
                                  <a:lnTo>
                                    <a:pt x="2175" y="17"/>
                                  </a:lnTo>
                                  <a:lnTo>
                                    <a:pt x="2151" y="10"/>
                                  </a:lnTo>
                                  <a:lnTo>
                                    <a:pt x="2125" y="4"/>
                                  </a:lnTo>
                                  <a:lnTo>
                                    <a:pt x="2112" y="2"/>
                                  </a:lnTo>
                                  <a:lnTo>
                                    <a:pt x="2097" y="2"/>
                                  </a:lnTo>
                                  <a:lnTo>
                                    <a:pt x="2085" y="0"/>
                                  </a:lnTo>
                                  <a:lnTo>
                                    <a:pt x="2072" y="0"/>
                                  </a:lnTo>
                                  <a:lnTo>
                                    <a:pt x="2055" y="0"/>
                                  </a:lnTo>
                                  <a:lnTo>
                                    <a:pt x="2037" y="2"/>
                                  </a:lnTo>
                                  <a:lnTo>
                                    <a:pt x="2022" y="4"/>
                                  </a:lnTo>
                                  <a:lnTo>
                                    <a:pt x="2005" y="6"/>
                                  </a:lnTo>
                                  <a:lnTo>
                                    <a:pt x="1990" y="10"/>
                                  </a:lnTo>
                                  <a:lnTo>
                                    <a:pt x="1975" y="15"/>
                                  </a:lnTo>
                                  <a:lnTo>
                                    <a:pt x="1960" y="19"/>
                                  </a:lnTo>
                                  <a:lnTo>
                                    <a:pt x="1945" y="25"/>
                                  </a:lnTo>
                                  <a:lnTo>
                                    <a:pt x="1930" y="32"/>
                                  </a:lnTo>
                                  <a:lnTo>
                                    <a:pt x="1917" y="40"/>
                                  </a:lnTo>
                                  <a:lnTo>
                                    <a:pt x="1902" y="49"/>
                                  </a:lnTo>
                                  <a:lnTo>
                                    <a:pt x="1889" y="57"/>
                                  </a:lnTo>
                                  <a:lnTo>
                                    <a:pt x="1876" y="68"/>
                                  </a:lnTo>
                                  <a:lnTo>
                                    <a:pt x="1866" y="77"/>
                                  </a:lnTo>
                                  <a:lnTo>
                                    <a:pt x="1853" y="89"/>
                                  </a:lnTo>
                                  <a:lnTo>
                                    <a:pt x="1842" y="100"/>
                                  </a:lnTo>
                                  <a:lnTo>
                                    <a:pt x="1833" y="89"/>
                                  </a:lnTo>
                                  <a:lnTo>
                                    <a:pt x="1823" y="77"/>
                                  </a:lnTo>
                                  <a:lnTo>
                                    <a:pt x="1812" y="68"/>
                                  </a:lnTo>
                                  <a:lnTo>
                                    <a:pt x="1799" y="57"/>
                                  </a:lnTo>
                                  <a:lnTo>
                                    <a:pt x="1788" y="49"/>
                                  </a:lnTo>
                                  <a:lnTo>
                                    <a:pt x="1775" y="40"/>
                                  </a:lnTo>
                                  <a:lnTo>
                                    <a:pt x="1763" y="32"/>
                                  </a:lnTo>
                                  <a:lnTo>
                                    <a:pt x="1750" y="25"/>
                                  </a:lnTo>
                                  <a:lnTo>
                                    <a:pt x="1735" y="19"/>
                                  </a:lnTo>
                                  <a:lnTo>
                                    <a:pt x="1720" y="15"/>
                                  </a:lnTo>
                                  <a:lnTo>
                                    <a:pt x="1707" y="10"/>
                                  </a:lnTo>
                                  <a:lnTo>
                                    <a:pt x="1692" y="6"/>
                                  </a:lnTo>
                                  <a:lnTo>
                                    <a:pt x="1677" y="4"/>
                                  </a:lnTo>
                                  <a:lnTo>
                                    <a:pt x="1662" y="2"/>
                                  </a:lnTo>
                                  <a:lnTo>
                                    <a:pt x="1645" y="0"/>
                                  </a:lnTo>
                                  <a:lnTo>
                                    <a:pt x="1630" y="0"/>
                                  </a:lnTo>
                                  <a:lnTo>
                                    <a:pt x="1610" y="0"/>
                                  </a:lnTo>
                                  <a:lnTo>
                                    <a:pt x="1591" y="2"/>
                                  </a:lnTo>
                                  <a:lnTo>
                                    <a:pt x="1574" y="6"/>
                                  </a:lnTo>
                                  <a:lnTo>
                                    <a:pt x="1554" y="10"/>
                                  </a:lnTo>
                                  <a:lnTo>
                                    <a:pt x="1537" y="15"/>
                                  </a:lnTo>
                                  <a:lnTo>
                                    <a:pt x="1520" y="21"/>
                                  </a:lnTo>
                                  <a:lnTo>
                                    <a:pt x="1502" y="30"/>
                                  </a:lnTo>
                                  <a:lnTo>
                                    <a:pt x="1486" y="38"/>
                                  </a:lnTo>
                                  <a:lnTo>
                                    <a:pt x="1471" y="49"/>
                                  </a:lnTo>
                                  <a:lnTo>
                                    <a:pt x="1456" y="60"/>
                                  </a:lnTo>
                                  <a:lnTo>
                                    <a:pt x="1442" y="70"/>
                                  </a:lnTo>
                                  <a:lnTo>
                                    <a:pt x="1429" y="83"/>
                                  </a:lnTo>
                                  <a:lnTo>
                                    <a:pt x="1417" y="98"/>
                                  </a:lnTo>
                                  <a:lnTo>
                                    <a:pt x="1405" y="111"/>
                                  </a:lnTo>
                                  <a:lnTo>
                                    <a:pt x="1396" y="128"/>
                                  </a:lnTo>
                                  <a:lnTo>
                                    <a:pt x="1387" y="143"/>
                                  </a:lnTo>
                                  <a:lnTo>
                                    <a:pt x="1388" y="147"/>
                                  </a:lnTo>
                                  <a:lnTo>
                                    <a:pt x="1375" y="137"/>
                                  </a:lnTo>
                                  <a:lnTo>
                                    <a:pt x="1364" y="126"/>
                                  </a:lnTo>
                                  <a:lnTo>
                                    <a:pt x="1352" y="117"/>
                                  </a:lnTo>
                                  <a:lnTo>
                                    <a:pt x="1339" y="109"/>
                                  </a:lnTo>
                                  <a:lnTo>
                                    <a:pt x="1324" y="100"/>
                                  </a:lnTo>
                                  <a:lnTo>
                                    <a:pt x="1311" y="94"/>
                                  </a:lnTo>
                                  <a:lnTo>
                                    <a:pt x="1296" y="85"/>
                                  </a:lnTo>
                                  <a:lnTo>
                                    <a:pt x="1281" y="79"/>
                                  </a:lnTo>
                                  <a:lnTo>
                                    <a:pt x="1266" y="75"/>
                                  </a:lnTo>
                                  <a:lnTo>
                                    <a:pt x="1251" y="70"/>
                                  </a:lnTo>
                                  <a:lnTo>
                                    <a:pt x="1236" y="66"/>
                                  </a:lnTo>
                                  <a:lnTo>
                                    <a:pt x="1221" y="62"/>
                                  </a:lnTo>
                                  <a:lnTo>
                                    <a:pt x="1203" y="60"/>
                                  </a:lnTo>
                                  <a:lnTo>
                                    <a:pt x="1188" y="57"/>
                                  </a:lnTo>
                                  <a:lnTo>
                                    <a:pt x="1173" y="55"/>
                                  </a:lnTo>
                                  <a:lnTo>
                                    <a:pt x="1156" y="55"/>
                                  </a:lnTo>
                                  <a:lnTo>
                                    <a:pt x="1133" y="55"/>
                                  </a:lnTo>
                                  <a:lnTo>
                                    <a:pt x="1111" y="57"/>
                                  </a:lnTo>
                                  <a:lnTo>
                                    <a:pt x="1090" y="62"/>
                                  </a:lnTo>
                                  <a:lnTo>
                                    <a:pt x="1068" y="68"/>
                                  </a:lnTo>
                                  <a:lnTo>
                                    <a:pt x="1047" y="75"/>
                                  </a:lnTo>
                                  <a:lnTo>
                                    <a:pt x="1025" y="81"/>
                                  </a:lnTo>
                                  <a:lnTo>
                                    <a:pt x="1006" y="92"/>
                                  </a:lnTo>
                                  <a:lnTo>
                                    <a:pt x="987" y="102"/>
                                  </a:lnTo>
                                  <a:lnTo>
                                    <a:pt x="967" y="113"/>
                                  </a:lnTo>
                                  <a:lnTo>
                                    <a:pt x="950" y="126"/>
                                  </a:lnTo>
                                  <a:lnTo>
                                    <a:pt x="933" y="139"/>
                                  </a:lnTo>
                                  <a:lnTo>
                                    <a:pt x="918" y="154"/>
                                  </a:lnTo>
                                  <a:lnTo>
                                    <a:pt x="903" y="171"/>
                                  </a:lnTo>
                                  <a:lnTo>
                                    <a:pt x="890" y="188"/>
                                  </a:lnTo>
                                  <a:lnTo>
                                    <a:pt x="877" y="205"/>
                                  </a:lnTo>
                                  <a:lnTo>
                                    <a:pt x="866" y="224"/>
                                  </a:lnTo>
                                  <a:lnTo>
                                    <a:pt x="864" y="226"/>
                                  </a:lnTo>
                                  <a:lnTo>
                                    <a:pt x="841" y="214"/>
                                  </a:lnTo>
                                  <a:lnTo>
                                    <a:pt x="815" y="203"/>
                                  </a:lnTo>
                                  <a:lnTo>
                                    <a:pt x="789" y="192"/>
                                  </a:lnTo>
                                  <a:lnTo>
                                    <a:pt x="763" y="186"/>
                                  </a:lnTo>
                                  <a:lnTo>
                                    <a:pt x="738" y="179"/>
                                  </a:lnTo>
                                  <a:lnTo>
                                    <a:pt x="710" y="175"/>
                                  </a:lnTo>
                                  <a:lnTo>
                                    <a:pt x="682" y="171"/>
                                  </a:lnTo>
                                  <a:lnTo>
                                    <a:pt x="654" y="171"/>
                                  </a:lnTo>
                                  <a:lnTo>
                                    <a:pt x="633" y="171"/>
                                  </a:lnTo>
                                  <a:lnTo>
                                    <a:pt x="611" y="173"/>
                                  </a:lnTo>
                                  <a:lnTo>
                                    <a:pt x="592" y="175"/>
                                  </a:lnTo>
                                  <a:lnTo>
                                    <a:pt x="570" y="179"/>
                                  </a:lnTo>
                                  <a:lnTo>
                                    <a:pt x="551" y="184"/>
                                  </a:lnTo>
                                  <a:lnTo>
                                    <a:pt x="529" y="188"/>
                                  </a:lnTo>
                                  <a:lnTo>
                                    <a:pt x="510" y="194"/>
                                  </a:lnTo>
                                  <a:lnTo>
                                    <a:pt x="493" y="203"/>
                                  </a:lnTo>
                                  <a:lnTo>
                                    <a:pt x="474" y="212"/>
                                  </a:lnTo>
                                  <a:lnTo>
                                    <a:pt x="456" y="220"/>
                                  </a:lnTo>
                                  <a:lnTo>
                                    <a:pt x="436" y="229"/>
                                  </a:lnTo>
                                  <a:lnTo>
                                    <a:pt x="421" y="239"/>
                                  </a:lnTo>
                                  <a:lnTo>
                                    <a:pt x="405" y="250"/>
                                  </a:lnTo>
                                  <a:lnTo>
                                    <a:pt x="390" y="263"/>
                                  </a:lnTo>
                                  <a:lnTo>
                                    <a:pt x="375" y="276"/>
                                  </a:lnTo>
                                  <a:lnTo>
                                    <a:pt x="360" y="289"/>
                                  </a:lnTo>
                                  <a:lnTo>
                                    <a:pt x="345" y="304"/>
                                  </a:lnTo>
                                  <a:lnTo>
                                    <a:pt x="331" y="316"/>
                                  </a:lnTo>
                                  <a:lnTo>
                                    <a:pt x="320" y="331"/>
                                  </a:lnTo>
                                  <a:lnTo>
                                    <a:pt x="307" y="349"/>
                                  </a:lnTo>
                                  <a:lnTo>
                                    <a:pt x="297" y="363"/>
                                  </a:lnTo>
                                  <a:lnTo>
                                    <a:pt x="286" y="381"/>
                                  </a:lnTo>
                                  <a:lnTo>
                                    <a:pt x="277" y="398"/>
                                  </a:lnTo>
                                  <a:lnTo>
                                    <a:pt x="269" y="417"/>
                                  </a:lnTo>
                                  <a:lnTo>
                                    <a:pt x="262" y="434"/>
                                  </a:lnTo>
                                  <a:lnTo>
                                    <a:pt x="256" y="453"/>
                                  </a:lnTo>
                                  <a:lnTo>
                                    <a:pt x="249" y="473"/>
                                  </a:lnTo>
                                  <a:lnTo>
                                    <a:pt x="245" y="492"/>
                                  </a:lnTo>
                                  <a:lnTo>
                                    <a:pt x="241" y="511"/>
                                  </a:lnTo>
                                  <a:lnTo>
                                    <a:pt x="239" y="533"/>
                                  </a:lnTo>
                                  <a:lnTo>
                                    <a:pt x="237" y="552"/>
                                  </a:lnTo>
                                  <a:lnTo>
                                    <a:pt x="237" y="573"/>
                                  </a:lnTo>
                                  <a:lnTo>
                                    <a:pt x="237" y="588"/>
                                  </a:lnTo>
                                  <a:lnTo>
                                    <a:pt x="239" y="601"/>
                                  </a:lnTo>
                                  <a:lnTo>
                                    <a:pt x="239" y="614"/>
                                  </a:lnTo>
                                  <a:lnTo>
                                    <a:pt x="241" y="629"/>
                                  </a:lnTo>
                                  <a:lnTo>
                                    <a:pt x="241" y="627"/>
                                  </a:lnTo>
                                  <a:close/>
                                </a:path>
                              </a:pathLst>
                            </a:custGeom>
                            <a:solidFill>
                              <a:srgbClr val="000000"/>
                            </a:solidFill>
                            <a:ln>
                              <a:noFill/>
                            </a:ln>
                          </wps:spPr>
                          <wps:style>
                            <a:lnRef idx="0"/>
                            <a:fillRef idx="0"/>
                            <a:effectRef idx="0"/>
                            <a:fontRef idx="minor"/>
                          </wps:style>
                          <wps:bodyPr/>
                        </wps:wsp>
                        <wps:wsp>
                          <wps:cNvSpPr/>
                          <wps:spPr>
                            <a:xfrm>
                              <a:off x="0" y="0"/>
                              <a:ext cx="1694880" cy="1198800"/>
                            </a:xfrm>
                            <a:custGeom>
                              <a:avLst/>
                              <a:gdLst/>
                              <a:ahLst/>
                              <a:rect l="l" t="t" r="r" b="b"/>
                              <a:pathLst>
                                <a:path w="2669" h="1888">
                                  <a:moveTo>
                                    <a:pt x="241" y="627"/>
                                  </a:moveTo>
                                  <a:lnTo>
                                    <a:pt x="228" y="629"/>
                                  </a:lnTo>
                                  <a:lnTo>
                                    <a:pt x="215" y="631"/>
                                  </a:lnTo>
                                  <a:lnTo>
                                    <a:pt x="204" y="633"/>
                                  </a:lnTo>
                                  <a:lnTo>
                                    <a:pt x="191" y="637"/>
                                  </a:lnTo>
                                  <a:lnTo>
                                    <a:pt x="168" y="644"/>
                                  </a:lnTo>
                                  <a:lnTo>
                                    <a:pt x="146" y="655"/>
                                  </a:lnTo>
                                  <a:lnTo>
                                    <a:pt x="125" y="666"/>
                                  </a:lnTo>
                                  <a:lnTo>
                                    <a:pt x="106" y="680"/>
                                  </a:lnTo>
                                  <a:lnTo>
                                    <a:pt x="86" y="695"/>
                                  </a:lnTo>
                                  <a:lnTo>
                                    <a:pt x="69" y="711"/>
                                  </a:lnTo>
                                  <a:lnTo>
                                    <a:pt x="54" y="729"/>
                                  </a:lnTo>
                                  <a:lnTo>
                                    <a:pt x="41" y="749"/>
                                  </a:lnTo>
                                  <a:lnTo>
                                    <a:pt x="28" y="770"/>
                                  </a:lnTo>
                                  <a:lnTo>
                                    <a:pt x="20" y="791"/>
                                  </a:lnTo>
                                  <a:lnTo>
                                    <a:pt x="11" y="812"/>
                                  </a:lnTo>
                                  <a:lnTo>
                                    <a:pt x="7" y="825"/>
                                  </a:lnTo>
                                  <a:lnTo>
                                    <a:pt x="5" y="836"/>
                                  </a:lnTo>
                                  <a:lnTo>
                                    <a:pt x="3" y="848"/>
                                  </a:lnTo>
                                  <a:lnTo>
                                    <a:pt x="3" y="861"/>
                                  </a:lnTo>
                                  <a:lnTo>
                                    <a:pt x="0" y="872"/>
                                  </a:lnTo>
                                  <a:lnTo>
                                    <a:pt x="0" y="885"/>
                                  </a:lnTo>
                                  <a:lnTo>
                                    <a:pt x="0" y="902"/>
                                  </a:lnTo>
                                  <a:lnTo>
                                    <a:pt x="3" y="919"/>
                                  </a:lnTo>
                                  <a:lnTo>
                                    <a:pt x="5" y="936"/>
                                  </a:lnTo>
                                  <a:lnTo>
                                    <a:pt x="9" y="953"/>
                                  </a:lnTo>
                                  <a:lnTo>
                                    <a:pt x="15" y="970"/>
                                  </a:lnTo>
                                  <a:lnTo>
                                    <a:pt x="22" y="985"/>
                                  </a:lnTo>
                                  <a:lnTo>
                                    <a:pt x="28" y="1000"/>
                                  </a:lnTo>
                                  <a:lnTo>
                                    <a:pt x="37" y="1015"/>
                                  </a:lnTo>
                                  <a:lnTo>
                                    <a:pt x="45" y="1030"/>
                                  </a:lnTo>
                                  <a:lnTo>
                                    <a:pt x="56" y="1043"/>
                                  </a:lnTo>
                                  <a:lnTo>
                                    <a:pt x="67" y="1056"/>
                                  </a:lnTo>
                                  <a:lnTo>
                                    <a:pt x="78" y="1069"/>
                                  </a:lnTo>
                                  <a:lnTo>
                                    <a:pt x="91" y="1080"/>
                                  </a:lnTo>
                                  <a:lnTo>
                                    <a:pt x="103" y="1090"/>
                                  </a:lnTo>
                                  <a:lnTo>
                                    <a:pt x="118" y="1101"/>
                                  </a:lnTo>
                                  <a:lnTo>
                                    <a:pt x="133" y="1110"/>
                                  </a:lnTo>
                                  <a:lnTo>
                                    <a:pt x="131" y="1107"/>
                                  </a:lnTo>
                                  <a:lnTo>
                                    <a:pt x="116" y="1127"/>
                                  </a:lnTo>
                                  <a:lnTo>
                                    <a:pt x="101" y="1146"/>
                                  </a:lnTo>
                                  <a:lnTo>
                                    <a:pt x="88" y="1167"/>
                                  </a:lnTo>
                                  <a:lnTo>
                                    <a:pt x="80" y="1189"/>
                                  </a:lnTo>
                                  <a:lnTo>
                                    <a:pt x="76" y="1199"/>
                                  </a:lnTo>
                                  <a:lnTo>
                                    <a:pt x="71" y="1212"/>
                                  </a:lnTo>
                                  <a:lnTo>
                                    <a:pt x="67" y="1223"/>
                                  </a:lnTo>
                                  <a:lnTo>
                                    <a:pt x="65" y="1236"/>
                                  </a:lnTo>
                                  <a:lnTo>
                                    <a:pt x="63" y="1249"/>
                                  </a:lnTo>
                                  <a:lnTo>
                                    <a:pt x="63" y="1259"/>
                                  </a:lnTo>
                                  <a:lnTo>
                                    <a:pt x="61" y="1272"/>
                                  </a:lnTo>
                                  <a:lnTo>
                                    <a:pt x="61" y="1285"/>
                                  </a:lnTo>
                                  <a:lnTo>
                                    <a:pt x="61" y="1298"/>
                                  </a:lnTo>
                                  <a:lnTo>
                                    <a:pt x="63" y="1311"/>
                                  </a:lnTo>
                                  <a:lnTo>
                                    <a:pt x="63" y="1324"/>
                                  </a:lnTo>
                                  <a:lnTo>
                                    <a:pt x="67" y="1336"/>
                                  </a:lnTo>
                                  <a:lnTo>
                                    <a:pt x="69" y="1349"/>
                                  </a:lnTo>
                                  <a:lnTo>
                                    <a:pt x="73" y="1362"/>
                                  </a:lnTo>
                                  <a:lnTo>
                                    <a:pt x="78" y="1375"/>
                                  </a:lnTo>
                                  <a:lnTo>
                                    <a:pt x="82" y="1386"/>
                                  </a:lnTo>
                                  <a:lnTo>
                                    <a:pt x="86" y="1399"/>
                                  </a:lnTo>
                                  <a:lnTo>
                                    <a:pt x="93" y="1409"/>
                                  </a:lnTo>
                                  <a:lnTo>
                                    <a:pt x="106" y="1431"/>
                                  </a:lnTo>
                                  <a:lnTo>
                                    <a:pt x="123" y="1450"/>
                                  </a:lnTo>
                                  <a:lnTo>
                                    <a:pt x="140" y="1469"/>
                                  </a:lnTo>
                                  <a:lnTo>
                                    <a:pt x="159" y="1484"/>
                                  </a:lnTo>
                                  <a:lnTo>
                                    <a:pt x="179" y="1499"/>
                                  </a:lnTo>
                                  <a:lnTo>
                                    <a:pt x="200" y="1512"/>
                                  </a:lnTo>
                                  <a:lnTo>
                                    <a:pt x="213" y="1518"/>
                                  </a:lnTo>
                                  <a:lnTo>
                                    <a:pt x="224" y="1525"/>
                                  </a:lnTo>
                                  <a:lnTo>
                                    <a:pt x="237" y="1529"/>
                                  </a:lnTo>
                                  <a:lnTo>
                                    <a:pt x="249" y="1533"/>
                                  </a:lnTo>
                                  <a:lnTo>
                                    <a:pt x="262" y="1536"/>
                                  </a:lnTo>
                                  <a:lnTo>
                                    <a:pt x="275" y="1540"/>
                                  </a:lnTo>
                                  <a:lnTo>
                                    <a:pt x="288" y="1542"/>
                                  </a:lnTo>
                                  <a:lnTo>
                                    <a:pt x="301" y="1542"/>
                                  </a:lnTo>
                                  <a:lnTo>
                                    <a:pt x="316" y="1544"/>
                                  </a:lnTo>
                                  <a:lnTo>
                                    <a:pt x="330" y="1544"/>
                                  </a:lnTo>
                                  <a:lnTo>
                                    <a:pt x="337" y="1544"/>
                                  </a:lnTo>
                                  <a:lnTo>
                                    <a:pt x="345" y="1544"/>
                                  </a:lnTo>
                                  <a:lnTo>
                                    <a:pt x="352" y="1542"/>
                                  </a:lnTo>
                                  <a:lnTo>
                                    <a:pt x="360" y="1542"/>
                                  </a:lnTo>
                                  <a:lnTo>
                                    <a:pt x="360" y="1544"/>
                                  </a:lnTo>
                                  <a:lnTo>
                                    <a:pt x="376" y="1570"/>
                                  </a:lnTo>
                                  <a:lnTo>
                                    <a:pt x="393" y="1595"/>
                                  </a:lnTo>
                                  <a:lnTo>
                                    <a:pt x="414" y="1619"/>
                                  </a:lnTo>
                                  <a:lnTo>
                                    <a:pt x="435" y="1640"/>
                                  </a:lnTo>
                                  <a:lnTo>
                                    <a:pt x="459" y="1661"/>
                                  </a:lnTo>
                                  <a:lnTo>
                                    <a:pt x="481" y="1681"/>
                                  </a:lnTo>
                                  <a:lnTo>
                                    <a:pt x="508" y="1697"/>
                                  </a:lnTo>
                                  <a:lnTo>
                                    <a:pt x="534" y="1712"/>
                                  </a:lnTo>
                                  <a:lnTo>
                                    <a:pt x="562" y="1727"/>
                                  </a:lnTo>
                                  <a:lnTo>
                                    <a:pt x="590" y="1741"/>
                                  </a:lnTo>
                                  <a:lnTo>
                                    <a:pt x="617" y="1750"/>
                                  </a:lnTo>
                                  <a:lnTo>
                                    <a:pt x="648" y="1759"/>
                                  </a:lnTo>
                                  <a:lnTo>
                                    <a:pt x="678" y="1766"/>
                                  </a:lnTo>
                                  <a:lnTo>
                                    <a:pt x="710" y="1771"/>
                                  </a:lnTo>
                                  <a:lnTo>
                                    <a:pt x="740" y="1774"/>
                                  </a:lnTo>
                                  <a:lnTo>
                                    <a:pt x="772" y="1774"/>
                                  </a:lnTo>
                                  <a:lnTo>
                                    <a:pt x="804" y="1774"/>
                                  </a:lnTo>
                                  <a:lnTo>
                                    <a:pt x="836" y="1771"/>
                                  </a:lnTo>
                                  <a:lnTo>
                                    <a:pt x="869" y="1766"/>
                                  </a:lnTo>
                                  <a:lnTo>
                                    <a:pt x="901" y="1757"/>
                                  </a:lnTo>
                                  <a:lnTo>
                                    <a:pt x="931" y="1750"/>
                                  </a:lnTo>
                                  <a:lnTo>
                                    <a:pt x="946" y="1744"/>
                                  </a:lnTo>
                                  <a:lnTo>
                                    <a:pt x="961" y="1738"/>
                                  </a:lnTo>
                                  <a:lnTo>
                                    <a:pt x="976" y="1732"/>
                                  </a:lnTo>
                                  <a:lnTo>
                                    <a:pt x="991" y="1723"/>
                                  </a:lnTo>
                                  <a:lnTo>
                                    <a:pt x="1004" y="1717"/>
                                  </a:lnTo>
                                  <a:lnTo>
                                    <a:pt x="1019" y="1708"/>
                                  </a:lnTo>
                                  <a:lnTo>
                                    <a:pt x="1017" y="1708"/>
                                  </a:lnTo>
                                  <a:lnTo>
                                    <a:pt x="1032" y="1729"/>
                                  </a:lnTo>
                                  <a:lnTo>
                                    <a:pt x="1049" y="1750"/>
                                  </a:lnTo>
                                  <a:lnTo>
                                    <a:pt x="1066" y="1766"/>
                                  </a:lnTo>
                                  <a:lnTo>
                                    <a:pt x="1083" y="1785"/>
                                  </a:lnTo>
                                  <a:lnTo>
                                    <a:pt x="1103" y="1800"/>
                                  </a:lnTo>
                                  <a:lnTo>
                                    <a:pt x="1124" y="1815"/>
                                  </a:lnTo>
                                  <a:lnTo>
                                    <a:pt x="1146" y="1828"/>
                                  </a:lnTo>
                                  <a:lnTo>
                                    <a:pt x="1167" y="1841"/>
                                  </a:lnTo>
                                  <a:lnTo>
                                    <a:pt x="1191" y="1851"/>
                                  </a:lnTo>
                                  <a:lnTo>
                                    <a:pt x="1214" y="1860"/>
                                  </a:lnTo>
                                  <a:lnTo>
                                    <a:pt x="1238" y="1868"/>
                                  </a:lnTo>
                                  <a:lnTo>
                                    <a:pt x="1261" y="1875"/>
                                  </a:lnTo>
                                  <a:lnTo>
                                    <a:pt x="1287" y="1881"/>
                                  </a:lnTo>
                                  <a:lnTo>
                                    <a:pt x="1313" y="1886"/>
                                  </a:lnTo>
                                  <a:lnTo>
                                    <a:pt x="1339" y="1888"/>
                                  </a:lnTo>
                                  <a:lnTo>
                                    <a:pt x="1364" y="1888"/>
                                  </a:lnTo>
                                  <a:lnTo>
                                    <a:pt x="1382" y="1888"/>
                                  </a:lnTo>
                                  <a:lnTo>
                                    <a:pt x="1399" y="1886"/>
                                  </a:lnTo>
                                  <a:lnTo>
                                    <a:pt x="1417" y="1886"/>
                                  </a:lnTo>
                                  <a:lnTo>
                                    <a:pt x="1432" y="1883"/>
                                  </a:lnTo>
                                  <a:lnTo>
                                    <a:pt x="1448" y="1879"/>
                                  </a:lnTo>
                                  <a:lnTo>
                                    <a:pt x="1466" y="1877"/>
                                  </a:lnTo>
                                  <a:lnTo>
                                    <a:pt x="1481" y="1873"/>
                                  </a:lnTo>
                                  <a:lnTo>
                                    <a:pt x="1496" y="1866"/>
                                  </a:lnTo>
                                  <a:lnTo>
                                    <a:pt x="1514" y="1862"/>
                                  </a:lnTo>
                                  <a:lnTo>
                                    <a:pt x="1529" y="1856"/>
                                  </a:lnTo>
                                  <a:lnTo>
                                    <a:pt x="1544" y="1849"/>
                                  </a:lnTo>
                                  <a:lnTo>
                                    <a:pt x="1559" y="1843"/>
                                  </a:lnTo>
                                  <a:lnTo>
                                    <a:pt x="1572" y="1834"/>
                                  </a:lnTo>
                                  <a:lnTo>
                                    <a:pt x="1587" y="1826"/>
                                  </a:lnTo>
                                  <a:lnTo>
                                    <a:pt x="1612" y="1809"/>
                                  </a:lnTo>
                                  <a:lnTo>
                                    <a:pt x="1638" y="1789"/>
                                  </a:lnTo>
                                  <a:lnTo>
                                    <a:pt x="1662" y="1768"/>
                                  </a:lnTo>
                                  <a:lnTo>
                                    <a:pt x="1685" y="1744"/>
                                  </a:lnTo>
                                  <a:lnTo>
                                    <a:pt x="1705" y="1720"/>
                                  </a:lnTo>
                                  <a:lnTo>
                                    <a:pt x="1713" y="1705"/>
                                  </a:lnTo>
                                  <a:lnTo>
                                    <a:pt x="1722" y="1691"/>
                                  </a:lnTo>
                                  <a:lnTo>
                                    <a:pt x="1730" y="1679"/>
                                  </a:lnTo>
                                  <a:lnTo>
                                    <a:pt x="1739" y="1664"/>
                                  </a:lnTo>
                                  <a:lnTo>
                                    <a:pt x="1745" y="1649"/>
                                  </a:lnTo>
                                  <a:lnTo>
                                    <a:pt x="1752" y="1634"/>
                                  </a:lnTo>
                                  <a:lnTo>
                                    <a:pt x="1758" y="1616"/>
                                  </a:lnTo>
                                  <a:lnTo>
                                    <a:pt x="1763" y="1601"/>
                                  </a:lnTo>
                                  <a:lnTo>
                                    <a:pt x="1765" y="1604"/>
                                  </a:lnTo>
                                  <a:lnTo>
                                    <a:pt x="1786" y="1616"/>
                                  </a:lnTo>
                                  <a:lnTo>
                                    <a:pt x="1808" y="1628"/>
                                  </a:lnTo>
                                  <a:lnTo>
                                    <a:pt x="1831" y="1636"/>
                                  </a:lnTo>
                                  <a:lnTo>
                                    <a:pt x="1855" y="1645"/>
                                  </a:lnTo>
                                  <a:lnTo>
                                    <a:pt x="1879" y="1649"/>
                                  </a:lnTo>
                                  <a:lnTo>
                                    <a:pt x="1902" y="1652"/>
                                  </a:lnTo>
                                  <a:lnTo>
                                    <a:pt x="1928" y="1658"/>
                                  </a:lnTo>
                                  <a:lnTo>
                                    <a:pt x="1954" y="1658"/>
                                  </a:lnTo>
                                  <a:lnTo>
                                    <a:pt x="1973" y="1658"/>
                                  </a:lnTo>
                                  <a:lnTo>
                                    <a:pt x="1990" y="1655"/>
                                  </a:lnTo>
                                  <a:lnTo>
                                    <a:pt x="2007" y="1652"/>
                                  </a:lnTo>
                                  <a:lnTo>
                                    <a:pt x="2024" y="1651"/>
                                  </a:lnTo>
                                  <a:lnTo>
                                    <a:pt x="2042" y="1646"/>
                                  </a:lnTo>
                                  <a:lnTo>
                                    <a:pt x="2059" y="1643"/>
                                  </a:lnTo>
                                  <a:lnTo>
                                    <a:pt x="2076" y="1636"/>
                                  </a:lnTo>
                                  <a:lnTo>
                                    <a:pt x="2091" y="1631"/>
                                  </a:lnTo>
                                  <a:lnTo>
                                    <a:pt x="2108" y="1622"/>
                                  </a:lnTo>
                                  <a:lnTo>
                                    <a:pt x="2123" y="1616"/>
                                  </a:lnTo>
                                  <a:lnTo>
                                    <a:pt x="2138" y="1607"/>
                                  </a:lnTo>
                                  <a:lnTo>
                                    <a:pt x="2151" y="1600"/>
                                  </a:lnTo>
                                  <a:lnTo>
                                    <a:pt x="2166" y="1589"/>
                                  </a:lnTo>
                                  <a:lnTo>
                                    <a:pt x="2179" y="1581"/>
                                  </a:lnTo>
                                  <a:lnTo>
                                    <a:pt x="2192" y="1570"/>
                                  </a:lnTo>
                                  <a:lnTo>
                                    <a:pt x="2205" y="1557"/>
                                  </a:lnTo>
                                  <a:lnTo>
                                    <a:pt x="2216" y="1546"/>
                                  </a:lnTo>
                                  <a:lnTo>
                                    <a:pt x="2226" y="1533"/>
                                  </a:lnTo>
                                  <a:lnTo>
                                    <a:pt x="2237" y="1521"/>
                                  </a:lnTo>
                                  <a:lnTo>
                                    <a:pt x="2248" y="1508"/>
                                  </a:lnTo>
                                  <a:lnTo>
                                    <a:pt x="2256" y="1493"/>
                                  </a:lnTo>
                                  <a:lnTo>
                                    <a:pt x="2265" y="1480"/>
                                  </a:lnTo>
                                  <a:lnTo>
                                    <a:pt x="2273" y="1465"/>
                                  </a:lnTo>
                                  <a:lnTo>
                                    <a:pt x="2280" y="1450"/>
                                  </a:lnTo>
                                  <a:lnTo>
                                    <a:pt x="2286" y="1433"/>
                                  </a:lnTo>
                                  <a:lnTo>
                                    <a:pt x="2293" y="1418"/>
                                  </a:lnTo>
                                  <a:lnTo>
                                    <a:pt x="2297" y="1401"/>
                                  </a:lnTo>
                                  <a:lnTo>
                                    <a:pt x="2301" y="1384"/>
                                  </a:lnTo>
                                  <a:lnTo>
                                    <a:pt x="2306" y="1369"/>
                                  </a:lnTo>
                                  <a:lnTo>
                                    <a:pt x="2308" y="1349"/>
                                  </a:lnTo>
                                  <a:lnTo>
                                    <a:pt x="2310" y="1332"/>
                                  </a:lnTo>
                                  <a:lnTo>
                                    <a:pt x="2310" y="1315"/>
                                  </a:lnTo>
                                  <a:lnTo>
                                    <a:pt x="2329" y="1313"/>
                                  </a:lnTo>
                                  <a:lnTo>
                                    <a:pt x="2349" y="1309"/>
                                  </a:lnTo>
                                  <a:lnTo>
                                    <a:pt x="2366" y="1302"/>
                                  </a:lnTo>
                                  <a:lnTo>
                                    <a:pt x="2384" y="1298"/>
                                  </a:lnTo>
                                  <a:lnTo>
                                    <a:pt x="2402" y="1292"/>
                                  </a:lnTo>
                                  <a:lnTo>
                                    <a:pt x="2420" y="1285"/>
                                  </a:lnTo>
                                  <a:lnTo>
                                    <a:pt x="2438" y="1277"/>
                                  </a:lnTo>
                                  <a:lnTo>
                                    <a:pt x="2453" y="1268"/>
                                  </a:lnTo>
                                  <a:lnTo>
                                    <a:pt x="2469" y="1259"/>
                                  </a:lnTo>
                                  <a:lnTo>
                                    <a:pt x="2484" y="1249"/>
                                  </a:lnTo>
                                  <a:lnTo>
                                    <a:pt x="2499" y="1240"/>
                                  </a:lnTo>
                                  <a:lnTo>
                                    <a:pt x="2514" y="1227"/>
                                  </a:lnTo>
                                  <a:lnTo>
                                    <a:pt x="2528" y="1217"/>
                                  </a:lnTo>
                                  <a:lnTo>
                                    <a:pt x="2541" y="1206"/>
                                  </a:lnTo>
                                  <a:lnTo>
                                    <a:pt x="2553" y="1193"/>
                                  </a:lnTo>
                                  <a:lnTo>
                                    <a:pt x="2566" y="1180"/>
                                  </a:lnTo>
                                  <a:lnTo>
                                    <a:pt x="2579" y="1165"/>
                                  </a:lnTo>
                                  <a:lnTo>
                                    <a:pt x="2590" y="1152"/>
                                  </a:lnTo>
                                  <a:lnTo>
                                    <a:pt x="2601" y="1137"/>
                                  </a:lnTo>
                                  <a:lnTo>
                                    <a:pt x="2609" y="1122"/>
                                  </a:lnTo>
                                  <a:lnTo>
                                    <a:pt x="2618" y="1107"/>
                                  </a:lnTo>
                                  <a:lnTo>
                                    <a:pt x="2627" y="1090"/>
                                  </a:lnTo>
                                  <a:lnTo>
                                    <a:pt x="2635" y="1075"/>
                                  </a:lnTo>
                                  <a:lnTo>
                                    <a:pt x="2642" y="1058"/>
                                  </a:lnTo>
                                  <a:lnTo>
                                    <a:pt x="2648" y="1041"/>
                                  </a:lnTo>
                                  <a:lnTo>
                                    <a:pt x="2654" y="1024"/>
                                  </a:lnTo>
                                  <a:lnTo>
                                    <a:pt x="2659" y="1007"/>
                                  </a:lnTo>
                                  <a:lnTo>
                                    <a:pt x="2663" y="988"/>
                                  </a:lnTo>
                                  <a:lnTo>
                                    <a:pt x="2665" y="970"/>
                                  </a:lnTo>
                                  <a:lnTo>
                                    <a:pt x="2667" y="951"/>
                                  </a:lnTo>
                                  <a:lnTo>
                                    <a:pt x="2669" y="934"/>
                                  </a:lnTo>
                                  <a:lnTo>
                                    <a:pt x="2669" y="915"/>
                                  </a:lnTo>
                                  <a:lnTo>
                                    <a:pt x="2669" y="898"/>
                                  </a:lnTo>
                                  <a:lnTo>
                                    <a:pt x="2667" y="883"/>
                                  </a:lnTo>
                                  <a:lnTo>
                                    <a:pt x="2665" y="866"/>
                                  </a:lnTo>
                                  <a:lnTo>
                                    <a:pt x="2663" y="848"/>
                                  </a:lnTo>
                                  <a:lnTo>
                                    <a:pt x="2661" y="833"/>
                                  </a:lnTo>
                                  <a:lnTo>
                                    <a:pt x="2657" y="816"/>
                                  </a:lnTo>
                                  <a:lnTo>
                                    <a:pt x="2652" y="801"/>
                                  </a:lnTo>
                                  <a:lnTo>
                                    <a:pt x="2646" y="786"/>
                                  </a:lnTo>
                                  <a:lnTo>
                                    <a:pt x="2639" y="770"/>
                                  </a:lnTo>
                                  <a:lnTo>
                                    <a:pt x="2633" y="755"/>
                                  </a:lnTo>
                                  <a:lnTo>
                                    <a:pt x="2627" y="740"/>
                                  </a:lnTo>
                                  <a:lnTo>
                                    <a:pt x="2618" y="725"/>
                                  </a:lnTo>
                                  <a:lnTo>
                                    <a:pt x="2609" y="710"/>
                                  </a:lnTo>
                                  <a:lnTo>
                                    <a:pt x="2601" y="696"/>
                                  </a:lnTo>
                                  <a:lnTo>
                                    <a:pt x="2592" y="681"/>
                                  </a:lnTo>
                                  <a:lnTo>
                                    <a:pt x="2581" y="669"/>
                                  </a:lnTo>
                                  <a:lnTo>
                                    <a:pt x="2588" y="655"/>
                                  </a:lnTo>
                                  <a:lnTo>
                                    <a:pt x="2592" y="640"/>
                                  </a:lnTo>
                                  <a:lnTo>
                                    <a:pt x="2596" y="625"/>
                                  </a:lnTo>
                                  <a:lnTo>
                                    <a:pt x="2601" y="610"/>
                                  </a:lnTo>
                                  <a:lnTo>
                                    <a:pt x="2603" y="593"/>
                                  </a:lnTo>
                                  <a:lnTo>
                                    <a:pt x="2605" y="578"/>
                                  </a:lnTo>
                                  <a:lnTo>
                                    <a:pt x="2607" y="560"/>
                                  </a:lnTo>
                                  <a:lnTo>
                                    <a:pt x="2607" y="543"/>
                                  </a:lnTo>
                                  <a:lnTo>
                                    <a:pt x="2607" y="530"/>
                                  </a:lnTo>
                                  <a:lnTo>
                                    <a:pt x="2605" y="518"/>
                                  </a:lnTo>
                                  <a:lnTo>
                                    <a:pt x="2605" y="503"/>
                                  </a:lnTo>
                                  <a:lnTo>
                                    <a:pt x="2603" y="490"/>
                                  </a:lnTo>
                                  <a:lnTo>
                                    <a:pt x="2601" y="477"/>
                                  </a:lnTo>
                                  <a:lnTo>
                                    <a:pt x="2596" y="464"/>
                                  </a:lnTo>
                                  <a:lnTo>
                                    <a:pt x="2590" y="441"/>
                                  </a:lnTo>
                                  <a:lnTo>
                                    <a:pt x="2579" y="417"/>
                                  </a:lnTo>
                                  <a:lnTo>
                                    <a:pt x="2569" y="393"/>
                                  </a:lnTo>
                                  <a:lnTo>
                                    <a:pt x="2556" y="372"/>
                                  </a:lnTo>
                                  <a:lnTo>
                                    <a:pt x="2541" y="351"/>
                                  </a:lnTo>
                                  <a:lnTo>
                                    <a:pt x="2523" y="331"/>
                                  </a:lnTo>
                                  <a:lnTo>
                                    <a:pt x="2504" y="314"/>
                                  </a:lnTo>
                                  <a:lnTo>
                                    <a:pt x="2484" y="297"/>
                                  </a:lnTo>
                                  <a:lnTo>
                                    <a:pt x="2463" y="282"/>
                                  </a:lnTo>
                                  <a:lnTo>
                                    <a:pt x="2439" y="267"/>
                                  </a:lnTo>
                                  <a:lnTo>
                                    <a:pt x="2415" y="256"/>
                                  </a:lnTo>
                                  <a:lnTo>
                                    <a:pt x="2390" y="246"/>
                                  </a:lnTo>
                                  <a:lnTo>
                                    <a:pt x="2364" y="237"/>
                                  </a:lnTo>
                                  <a:lnTo>
                                    <a:pt x="2366" y="237"/>
                                  </a:lnTo>
                                  <a:lnTo>
                                    <a:pt x="2364" y="224"/>
                                  </a:lnTo>
                                  <a:lnTo>
                                    <a:pt x="2359" y="212"/>
                                  </a:lnTo>
                                  <a:lnTo>
                                    <a:pt x="2355" y="199"/>
                                  </a:lnTo>
                                  <a:lnTo>
                                    <a:pt x="2351" y="188"/>
                                  </a:lnTo>
                                  <a:lnTo>
                                    <a:pt x="2342" y="164"/>
                                  </a:lnTo>
                                  <a:lnTo>
                                    <a:pt x="2329" y="141"/>
                                  </a:lnTo>
                                  <a:lnTo>
                                    <a:pt x="2314" y="119"/>
                                  </a:lnTo>
                                  <a:lnTo>
                                    <a:pt x="2299" y="100"/>
                                  </a:lnTo>
                                  <a:lnTo>
                                    <a:pt x="2282" y="83"/>
                                  </a:lnTo>
                                  <a:lnTo>
                                    <a:pt x="2263" y="66"/>
                                  </a:lnTo>
                                  <a:lnTo>
                                    <a:pt x="2243" y="51"/>
                                  </a:lnTo>
                                  <a:lnTo>
                                    <a:pt x="2222" y="38"/>
                                  </a:lnTo>
                                  <a:lnTo>
                                    <a:pt x="2198" y="27"/>
                                  </a:lnTo>
                                  <a:lnTo>
                                    <a:pt x="2175" y="17"/>
                                  </a:lnTo>
                                  <a:lnTo>
                                    <a:pt x="2151" y="10"/>
                                  </a:lnTo>
                                  <a:lnTo>
                                    <a:pt x="2125" y="4"/>
                                  </a:lnTo>
                                  <a:lnTo>
                                    <a:pt x="2112" y="2"/>
                                  </a:lnTo>
                                  <a:lnTo>
                                    <a:pt x="2097" y="2"/>
                                  </a:lnTo>
                                  <a:lnTo>
                                    <a:pt x="2085" y="0"/>
                                  </a:lnTo>
                                  <a:lnTo>
                                    <a:pt x="2072" y="0"/>
                                  </a:lnTo>
                                  <a:lnTo>
                                    <a:pt x="2055" y="0"/>
                                  </a:lnTo>
                                  <a:lnTo>
                                    <a:pt x="2037" y="2"/>
                                  </a:lnTo>
                                  <a:lnTo>
                                    <a:pt x="2022" y="4"/>
                                  </a:lnTo>
                                  <a:lnTo>
                                    <a:pt x="2005" y="6"/>
                                  </a:lnTo>
                                  <a:lnTo>
                                    <a:pt x="1990" y="10"/>
                                  </a:lnTo>
                                  <a:lnTo>
                                    <a:pt x="1975" y="15"/>
                                  </a:lnTo>
                                  <a:lnTo>
                                    <a:pt x="1960" y="19"/>
                                  </a:lnTo>
                                  <a:lnTo>
                                    <a:pt x="1945" y="25"/>
                                  </a:lnTo>
                                  <a:lnTo>
                                    <a:pt x="1930" y="32"/>
                                  </a:lnTo>
                                  <a:lnTo>
                                    <a:pt x="1917" y="40"/>
                                  </a:lnTo>
                                  <a:lnTo>
                                    <a:pt x="1902" y="49"/>
                                  </a:lnTo>
                                  <a:lnTo>
                                    <a:pt x="1889" y="57"/>
                                  </a:lnTo>
                                  <a:lnTo>
                                    <a:pt x="1876" y="68"/>
                                  </a:lnTo>
                                  <a:lnTo>
                                    <a:pt x="1866" y="77"/>
                                  </a:lnTo>
                                  <a:lnTo>
                                    <a:pt x="1853" y="89"/>
                                  </a:lnTo>
                                  <a:lnTo>
                                    <a:pt x="1842" y="100"/>
                                  </a:lnTo>
                                  <a:lnTo>
                                    <a:pt x="1833" y="89"/>
                                  </a:lnTo>
                                  <a:lnTo>
                                    <a:pt x="1823" y="77"/>
                                  </a:lnTo>
                                  <a:lnTo>
                                    <a:pt x="1812" y="68"/>
                                  </a:lnTo>
                                  <a:lnTo>
                                    <a:pt x="1799" y="57"/>
                                  </a:lnTo>
                                  <a:lnTo>
                                    <a:pt x="1788" y="49"/>
                                  </a:lnTo>
                                  <a:lnTo>
                                    <a:pt x="1775" y="40"/>
                                  </a:lnTo>
                                  <a:lnTo>
                                    <a:pt x="1763" y="32"/>
                                  </a:lnTo>
                                  <a:lnTo>
                                    <a:pt x="1750" y="25"/>
                                  </a:lnTo>
                                  <a:lnTo>
                                    <a:pt x="1735" y="19"/>
                                  </a:lnTo>
                                  <a:lnTo>
                                    <a:pt x="1720" y="15"/>
                                  </a:lnTo>
                                  <a:lnTo>
                                    <a:pt x="1707" y="10"/>
                                  </a:lnTo>
                                  <a:lnTo>
                                    <a:pt x="1692" y="6"/>
                                  </a:lnTo>
                                  <a:lnTo>
                                    <a:pt x="1677" y="4"/>
                                  </a:lnTo>
                                  <a:lnTo>
                                    <a:pt x="1662" y="2"/>
                                  </a:lnTo>
                                  <a:lnTo>
                                    <a:pt x="1645" y="0"/>
                                  </a:lnTo>
                                  <a:lnTo>
                                    <a:pt x="1630" y="0"/>
                                  </a:lnTo>
                                  <a:lnTo>
                                    <a:pt x="1610" y="0"/>
                                  </a:lnTo>
                                  <a:lnTo>
                                    <a:pt x="1591" y="2"/>
                                  </a:lnTo>
                                  <a:lnTo>
                                    <a:pt x="1574" y="6"/>
                                  </a:lnTo>
                                  <a:lnTo>
                                    <a:pt x="1554" y="10"/>
                                  </a:lnTo>
                                  <a:lnTo>
                                    <a:pt x="1537" y="15"/>
                                  </a:lnTo>
                                  <a:lnTo>
                                    <a:pt x="1520" y="21"/>
                                  </a:lnTo>
                                  <a:lnTo>
                                    <a:pt x="1502" y="30"/>
                                  </a:lnTo>
                                  <a:lnTo>
                                    <a:pt x="1486" y="38"/>
                                  </a:lnTo>
                                  <a:lnTo>
                                    <a:pt x="1471" y="49"/>
                                  </a:lnTo>
                                  <a:lnTo>
                                    <a:pt x="1456" y="60"/>
                                  </a:lnTo>
                                  <a:lnTo>
                                    <a:pt x="1442" y="70"/>
                                  </a:lnTo>
                                  <a:lnTo>
                                    <a:pt x="1429" y="83"/>
                                  </a:lnTo>
                                  <a:lnTo>
                                    <a:pt x="1417" y="98"/>
                                  </a:lnTo>
                                  <a:lnTo>
                                    <a:pt x="1405" y="111"/>
                                  </a:lnTo>
                                  <a:lnTo>
                                    <a:pt x="1396" y="128"/>
                                  </a:lnTo>
                                  <a:lnTo>
                                    <a:pt x="1387" y="143"/>
                                  </a:lnTo>
                                  <a:lnTo>
                                    <a:pt x="1388" y="147"/>
                                  </a:lnTo>
                                  <a:lnTo>
                                    <a:pt x="1375" y="137"/>
                                  </a:lnTo>
                                  <a:lnTo>
                                    <a:pt x="1364" y="126"/>
                                  </a:lnTo>
                                  <a:lnTo>
                                    <a:pt x="1352" y="117"/>
                                  </a:lnTo>
                                  <a:lnTo>
                                    <a:pt x="1339" y="109"/>
                                  </a:lnTo>
                                  <a:lnTo>
                                    <a:pt x="1324" y="100"/>
                                  </a:lnTo>
                                  <a:lnTo>
                                    <a:pt x="1311" y="94"/>
                                  </a:lnTo>
                                  <a:lnTo>
                                    <a:pt x="1296" y="85"/>
                                  </a:lnTo>
                                  <a:lnTo>
                                    <a:pt x="1281" y="79"/>
                                  </a:lnTo>
                                  <a:lnTo>
                                    <a:pt x="1266" y="75"/>
                                  </a:lnTo>
                                  <a:lnTo>
                                    <a:pt x="1251" y="70"/>
                                  </a:lnTo>
                                  <a:lnTo>
                                    <a:pt x="1236" y="66"/>
                                  </a:lnTo>
                                  <a:lnTo>
                                    <a:pt x="1221" y="62"/>
                                  </a:lnTo>
                                  <a:lnTo>
                                    <a:pt x="1203" y="60"/>
                                  </a:lnTo>
                                  <a:lnTo>
                                    <a:pt x="1188" y="57"/>
                                  </a:lnTo>
                                  <a:lnTo>
                                    <a:pt x="1173" y="55"/>
                                  </a:lnTo>
                                  <a:lnTo>
                                    <a:pt x="1156" y="55"/>
                                  </a:lnTo>
                                  <a:lnTo>
                                    <a:pt x="1133" y="55"/>
                                  </a:lnTo>
                                  <a:lnTo>
                                    <a:pt x="1111" y="57"/>
                                  </a:lnTo>
                                  <a:lnTo>
                                    <a:pt x="1090" y="62"/>
                                  </a:lnTo>
                                  <a:lnTo>
                                    <a:pt x="1068" y="68"/>
                                  </a:lnTo>
                                  <a:lnTo>
                                    <a:pt x="1047" y="75"/>
                                  </a:lnTo>
                                  <a:lnTo>
                                    <a:pt x="1025" y="81"/>
                                  </a:lnTo>
                                  <a:lnTo>
                                    <a:pt x="1006" y="92"/>
                                  </a:lnTo>
                                  <a:lnTo>
                                    <a:pt x="987" y="102"/>
                                  </a:lnTo>
                                  <a:lnTo>
                                    <a:pt x="967" y="113"/>
                                  </a:lnTo>
                                  <a:lnTo>
                                    <a:pt x="950" y="126"/>
                                  </a:lnTo>
                                  <a:lnTo>
                                    <a:pt x="933" y="139"/>
                                  </a:lnTo>
                                  <a:lnTo>
                                    <a:pt x="918" y="154"/>
                                  </a:lnTo>
                                  <a:lnTo>
                                    <a:pt x="903" y="171"/>
                                  </a:lnTo>
                                  <a:lnTo>
                                    <a:pt x="890" y="188"/>
                                  </a:lnTo>
                                  <a:lnTo>
                                    <a:pt x="877" y="205"/>
                                  </a:lnTo>
                                  <a:lnTo>
                                    <a:pt x="866" y="224"/>
                                  </a:lnTo>
                                  <a:lnTo>
                                    <a:pt x="864" y="226"/>
                                  </a:lnTo>
                                  <a:lnTo>
                                    <a:pt x="841" y="214"/>
                                  </a:lnTo>
                                  <a:lnTo>
                                    <a:pt x="815" y="203"/>
                                  </a:lnTo>
                                  <a:lnTo>
                                    <a:pt x="789" y="192"/>
                                  </a:lnTo>
                                  <a:lnTo>
                                    <a:pt x="763" y="186"/>
                                  </a:lnTo>
                                  <a:lnTo>
                                    <a:pt x="738" y="179"/>
                                  </a:lnTo>
                                  <a:lnTo>
                                    <a:pt x="710" y="175"/>
                                  </a:lnTo>
                                  <a:lnTo>
                                    <a:pt x="682" y="171"/>
                                  </a:lnTo>
                                  <a:lnTo>
                                    <a:pt x="654" y="171"/>
                                  </a:lnTo>
                                  <a:lnTo>
                                    <a:pt x="633" y="171"/>
                                  </a:lnTo>
                                  <a:lnTo>
                                    <a:pt x="611" y="173"/>
                                  </a:lnTo>
                                  <a:lnTo>
                                    <a:pt x="592" y="175"/>
                                  </a:lnTo>
                                  <a:lnTo>
                                    <a:pt x="570" y="179"/>
                                  </a:lnTo>
                                  <a:lnTo>
                                    <a:pt x="551" y="184"/>
                                  </a:lnTo>
                                  <a:lnTo>
                                    <a:pt x="529" y="188"/>
                                  </a:lnTo>
                                  <a:lnTo>
                                    <a:pt x="510" y="194"/>
                                  </a:lnTo>
                                  <a:lnTo>
                                    <a:pt x="493" y="203"/>
                                  </a:lnTo>
                                  <a:lnTo>
                                    <a:pt x="474" y="212"/>
                                  </a:lnTo>
                                  <a:lnTo>
                                    <a:pt x="456" y="220"/>
                                  </a:lnTo>
                                  <a:lnTo>
                                    <a:pt x="436" y="229"/>
                                  </a:lnTo>
                                  <a:lnTo>
                                    <a:pt x="421" y="239"/>
                                  </a:lnTo>
                                  <a:lnTo>
                                    <a:pt x="405" y="250"/>
                                  </a:lnTo>
                                  <a:lnTo>
                                    <a:pt x="390" y="263"/>
                                  </a:lnTo>
                                  <a:lnTo>
                                    <a:pt x="375" y="276"/>
                                  </a:lnTo>
                                  <a:lnTo>
                                    <a:pt x="360" y="289"/>
                                  </a:lnTo>
                                  <a:lnTo>
                                    <a:pt x="345" y="304"/>
                                  </a:lnTo>
                                  <a:lnTo>
                                    <a:pt x="331" y="316"/>
                                  </a:lnTo>
                                  <a:lnTo>
                                    <a:pt x="320" y="331"/>
                                  </a:lnTo>
                                  <a:lnTo>
                                    <a:pt x="307" y="349"/>
                                  </a:lnTo>
                                  <a:lnTo>
                                    <a:pt x="297" y="363"/>
                                  </a:lnTo>
                                  <a:lnTo>
                                    <a:pt x="286" y="381"/>
                                  </a:lnTo>
                                  <a:lnTo>
                                    <a:pt x="277" y="398"/>
                                  </a:lnTo>
                                  <a:lnTo>
                                    <a:pt x="269" y="417"/>
                                  </a:lnTo>
                                  <a:lnTo>
                                    <a:pt x="262" y="434"/>
                                  </a:lnTo>
                                  <a:lnTo>
                                    <a:pt x="256" y="453"/>
                                  </a:lnTo>
                                  <a:lnTo>
                                    <a:pt x="249" y="473"/>
                                  </a:lnTo>
                                  <a:lnTo>
                                    <a:pt x="245" y="492"/>
                                  </a:lnTo>
                                  <a:lnTo>
                                    <a:pt x="241" y="511"/>
                                  </a:lnTo>
                                  <a:lnTo>
                                    <a:pt x="239" y="533"/>
                                  </a:lnTo>
                                  <a:lnTo>
                                    <a:pt x="237" y="552"/>
                                  </a:lnTo>
                                  <a:lnTo>
                                    <a:pt x="237" y="573"/>
                                  </a:lnTo>
                                  <a:lnTo>
                                    <a:pt x="237" y="588"/>
                                  </a:lnTo>
                                  <a:lnTo>
                                    <a:pt x="239" y="601"/>
                                  </a:lnTo>
                                  <a:lnTo>
                                    <a:pt x="239" y="614"/>
                                  </a:lnTo>
                                  <a:lnTo>
                                    <a:pt x="241" y="629"/>
                                  </a:lnTo>
                                  <a:lnTo>
                                    <a:pt x="241" y="627"/>
                                  </a:lnTo>
                                  <a:close/>
                                </a:path>
                              </a:pathLst>
                            </a:custGeom>
                            <a:noFill/>
                            <a:ln cap="rnd" w="1440">
                              <a:solidFill>
                                <a:srgbClr val="000000"/>
                              </a:solidFill>
                              <a:round/>
                            </a:ln>
                          </wps:spPr>
                          <wps:style>
                            <a:lnRef idx="0"/>
                            <a:fillRef idx="0"/>
                            <a:effectRef idx="0"/>
                            <a:fontRef idx="minor"/>
                          </wps:style>
                          <wps:bodyPr/>
                        </wps:wsp>
                      </wpg:grpSp>
                      <wps:wsp>
                        <wps:cNvSpPr/>
                        <wps:spPr>
                          <a:xfrm>
                            <a:off x="283320" y="2694960"/>
                            <a:ext cx="1694880" cy="1198800"/>
                          </a:xfrm>
                          <a:custGeom>
                            <a:avLst/>
                            <a:gdLst/>
                            <a:ahLst/>
                            <a:rect l="l" t="t" r="r" b="b"/>
                            <a:pathLst>
                              <a:path w="2669" h="1888">
                                <a:moveTo>
                                  <a:pt x="241" y="627"/>
                                </a:moveTo>
                                <a:lnTo>
                                  <a:pt x="228" y="629"/>
                                </a:lnTo>
                                <a:lnTo>
                                  <a:pt x="215" y="631"/>
                                </a:lnTo>
                                <a:lnTo>
                                  <a:pt x="204" y="633"/>
                                </a:lnTo>
                                <a:lnTo>
                                  <a:pt x="191" y="637"/>
                                </a:lnTo>
                                <a:lnTo>
                                  <a:pt x="168" y="644"/>
                                </a:lnTo>
                                <a:lnTo>
                                  <a:pt x="146" y="655"/>
                                </a:lnTo>
                                <a:lnTo>
                                  <a:pt x="125" y="666"/>
                                </a:lnTo>
                                <a:lnTo>
                                  <a:pt x="106" y="680"/>
                                </a:lnTo>
                                <a:lnTo>
                                  <a:pt x="86" y="695"/>
                                </a:lnTo>
                                <a:lnTo>
                                  <a:pt x="69" y="711"/>
                                </a:lnTo>
                                <a:lnTo>
                                  <a:pt x="54" y="729"/>
                                </a:lnTo>
                                <a:lnTo>
                                  <a:pt x="41" y="749"/>
                                </a:lnTo>
                                <a:lnTo>
                                  <a:pt x="28" y="770"/>
                                </a:lnTo>
                                <a:lnTo>
                                  <a:pt x="20" y="791"/>
                                </a:lnTo>
                                <a:lnTo>
                                  <a:pt x="11" y="812"/>
                                </a:lnTo>
                                <a:lnTo>
                                  <a:pt x="7" y="825"/>
                                </a:lnTo>
                                <a:lnTo>
                                  <a:pt x="5" y="836"/>
                                </a:lnTo>
                                <a:lnTo>
                                  <a:pt x="3" y="848"/>
                                </a:lnTo>
                                <a:lnTo>
                                  <a:pt x="3" y="861"/>
                                </a:lnTo>
                                <a:lnTo>
                                  <a:pt x="0" y="872"/>
                                </a:lnTo>
                                <a:lnTo>
                                  <a:pt x="0" y="885"/>
                                </a:lnTo>
                                <a:lnTo>
                                  <a:pt x="0" y="902"/>
                                </a:lnTo>
                                <a:lnTo>
                                  <a:pt x="3" y="919"/>
                                </a:lnTo>
                                <a:lnTo>
                                  <a:pt x="5" y="936"/>
                                </a:lnTo>
                                <a:lnTo>
                                  <a:pt x="9" y="953"/>
                                </a:lnTo>
                                <a:lnTo>
                                  <a:pt x="15" y="970"/>
                                </a:lnTo>
                                <a:lnTo>
                                  <a:pt x="22" y="985"/>
                                </a:lnTo>
                                <a:lnTo>
                                  <a:pt x="28" y="1000"/>
                                </a:lnTo>
                                <a:lnTo>
                                  <a:pt x="37" y="1015"/>
                                </a:lnTo>
                                <a:lnTo>
                                  <a:pt x="45" y="1030"/>
                                </a:lnTo>
                                <a:lnTo>
                                  <a:pt x="56" y="1043"/>
                                </a:lnTo>
                                <a:lnTo>
                                  <a:pt x="67" y="1056"/>
                                </a:lnTo>
                                <a:lnTo>
                                  <a:pt x="78" y="1069"/>
                                </a:lnTo>
                                <a:lnTo>
                                  <a:pt x="91" y="1080"/>
                                </a:lnTo>
                                <a:lnTo>
                                  <a:pt x="103" y="1090"/>
                                </a:lnTo>
                                <a:lnTo>
                                  <a:pt x="118" y="1101"/>
                                </a:lnTo>
                                <a:lnTo>
                                  <a:pt x="133" y="1110"/>
                                </a:lnTo>
                                <a:lnTo>
                                  <a:pt x="131" y="1107"/>
                                </a:lnTo>
                                <a:lnTo>
                                  <a:pt x="116" y="1127"/>
                                </a:lnTo>
                                <a:lnTo>
                                  <a:pt x="101" y="1146"/>
                                </a:lnTo>
                                <a:lnTo>
                                  <a:pt x="88" y="1167"/>
                                </a:lnTo>
                                <a:lnTo>
                                  <a:pt x="80" y="1189"/>
                                </a:lnTo>
                                <a:lnTo>
                                  <a:pt x="76" y="1199"/>
                                </a:lnTo>
                                <a:lnTo>
                                  <a:pt x="71" y="1212"/>
                                </a:lnTo>
                                <a:lnTo>
                                  <a:pt x="67" y="1223"/>
                                </a:lnTo>
                                <a:lnTo>
                                  <a:pt x="65" y="1236"/>
                                </a:lnTo>
                                <a:lnTo>
                                  <a:pt x="63" y="1249"/>
                                </a:lnTo>
                                <a:lnTo>
                                  <a:pt x="63" y="1259"/>
                                </a:lnTo>
                                <a:lnTo>
                                  <a:pt x="61" y="1272"/>
                                </a:lnTo>
                                <a:lnTo>
                                  <a:pt x="61" y="1285"/>
                                </a:lnTo>
                                <a:lnTo>
                                  <a:pt x="61" y="1298"/>
                                </a:lnTo>
                                <a:lnTo>
                                  <a:pt x="63" y="1311"/>
                                </a:lnTo>
                                <a:lnTo>
                                  <a:pt x="63" y="1324"/>
                                </a:lnTo>
                                <a:lnTo>
                                  <a:pt x="67" y="1336"/>
                                </a:lnTo>
                                <a:lnTo>
                                  <a:pt x="69" y="1349"/>
                                </a:lnTo>
                                <a:lnTo>
                                  <a:pt x="73" y="1362"/>
                                </a:lnTo>
                                <a:lnTo>
                                  <a:pt x="78" y="1375"/>
                                </a:lnTo>
                                <a:lnTo>
                                  <a:pt x="82" y="1386"/>
                                </a:lnTo>
                                <a:lnTo>
                                  <a:pt x="86" y="1399"/>
                                </a:lnTo>
                                <a:lnTo>
                                  <a:pt x="93" y="1409"/>
                                </a:lnTo>
                                <a:lnTo>
                                  <a:pt x="106" y="1431"/>
                                </a:lnTo>
                                <a:lnTo>
                                  <a:pt x="123" y="1450"/>
                                </a:lnTo>
                                <a:lnTo>
                                  <a:pt x="140" y="1469"/>
                                </a:lnTo>
                                <a:lnTo>
                                  <a:pt x="159" y="1484"/>
                                </a:lnTo>
                                <a:lnTo>
                                  <a:pt x="179" y="1499"/>
                                </a:lnTo>
                                <a:lnTo>
                                  <a:pt x="200" y="1512"/>
                                </a:lnTo>
                                <a:lnTo>
                                  <a:pt x="213" y="1518"/>
                                </a:lnTo>
                                <a:lnTo>
                                  <a:pt x="224" y="1525"/>
                                </a:lnTo>
                                <a:lnTo>
                                  <a:pt x="237" y="1529"/>
                                </a:lnTo>
                                <a:lnTo>
                                  <a:pt x="249" y="1533"/>
                                </a:lnTo>
                                <a:lnTo>
                                  <a:pt x="262" y="1536"/>
                                </a:lnTo>
                                <a:lnTo>
                                  <a:pt x="275" y="1540"/>
                                </a:lnTo>
                                <a:lnTo>
                                  <a:pt x="288" y="1542"/>
                                </a:lnTo>
                                <a:lnTo>
                                  <a:pt x="301" y="1542"/>
                                </a:lnTo>
                                <a:lnTo>
                                  <a:pt x="316" y="1544"/>
                                </a:lnTo>
                                <a:lnTo>
                                  <a:pt x="330" y="1544"/>
                                </a:lnTo>
                                <a:lnTo>
                                  <a:pt x="337" y="1544"/>
                                </a:lnTo>
                                <a:lnTo>
                                  <a:pt x="345" y="1544"/>
                                </a:lnTo>
                                <a:lnTo>
                                  <a:pt x="352" y="1542"/>
                                </a:lnTo>
                                <a:lnTo>
                                  <a:pt x="360" y="1542"/>
                                </a:lnTo>
                                <a:lnTo>
                                  <a:pt x="360" y="1544"/>
                                </a:lnTo>
                                <a:lnTo>
                                  <a:pt x="376" y="1570"/>
                                </a:lnTo>
                                <a:lnTo>
                                  <a:pt x="393" y="1595"/>
                                </a:lnTo>
                                <a:lnTo>
                                  <a:pt x="414" y="1619"/>
                                </a:lnTo>
                                <a:lnTo>
                                  <a:pt x="435" y="1640"/>
                                </a:lnTo>
                                <a:lnTo>
                                  <a:pt x="459" y="1661"/>
                                </a:lnTo>
                                <a:lnTo>
                                  <a:pt x="481" y="1681"/>
                                </a:lnTo>
                                <a:lnTo>
                                  <a:pt x="508" y="1697"/>
                                </a:lnTo>
                                <a:lnTo>
                                  <a:pt x="534" y="1712"/>
                                </a:lnTo>
                                <a:lnTo>
                                  <a:pt x="562" y="1727"/>
                                </a:lnTo>
                                <a:lnTo>
                                  <a:pt x="590" y="1741"/>
                                </a:lnTo>
                                <a:lnTo>
                                  <a:pt x="617" y="1750"/>
                                </a:lnTo>
                                <a:lnTo>
                                  <a:pt x="648" y="1759"/>
                                </a:lnTo>
                                <a:lnTo>
                                  <a:pt x="678" y="1766"/>
                                </a:lnTo>
                                <a:lnTo>
                                  <a:pt x="710" y="1771"/>
                                </a:lnTo>
                                <a:lnTo>
                                  <a:pt x="740" y="1774"/>
                                </a:lnTo>
                                <a:lnTo>
                                  <a:pt x="772" y="1774"/>
                                </a:lnTo>
                                <a:lnTo>
                                  <a:pt x="804" y="1774"/>
                                </a:lnTo>
                                <a:lnTo>
                                  <a:pt x="836" y="1771"/>
                                </a:lnTo>
                                <a:lnTo>
                                  <a:pt x="869" y="1766"/>
                                </a:lnTo>
                                <a:lnTo>
                                  <a:pt x="901" y="1757"/>
                                </a:lnTo>
                                <a:lnTo>
                                  <a:pt x="931" y="1750"/>
                                </a:lnTo>
                                <a:lnTo>
                                  <a:pt x="946" y="1744"/>
                                </a:lnTo>
                                <a:lnTo>
                                  <a:pt x="961" y="1738"/>
                                </a:lnTo>
                                <a:lnTo>
                                  <a:pt x="976" y="1732"/>
                                </a:lnTo>
                                <a:lnTo>
                                  <a:pt x="991" y="1723"/>
                                </a:lnTo>
                                <a:lnTo>
                                  <a:pt x="1004" y="1717"/>
                                </a:lnTo>
                                <a:lnTo>
                                  <a:pt x="1019" y="1708"/>
                                </a:lnTo>
                                <a:lnTo>
                                  <a:pt x="1017" y="1708"/>
                                </a:lnTo>
                                <a:lnTo>
                                  <a:pt x="1032" y="1729"/>
                                </a:lnTo>
                                <a:lnTo>
                                  <a:pt x="1049" y="1750"/>
                                </a:lnTo>
                                <a:lnTo>
                                  <a:pt x="1066" y="1766"/>
                                </a:lnTo>
                                <a:lnTo>
                                  <a:pt x="1083" y="1785"/>
                                </a:lnTo>
                                <a:lnTo>
                                  <a:pt x="1103" y="1800"/>
                                </a:lnTo>
                                <a:lnTo>
                                  <a:pt x="1124" y="1815"/>
                                </a:lnTo>
                                <a:lnTo>
                                  <a:pt x="1146" y="1828"/>
                                </a:lnTo>
                                <a:lnTo>
                                  <a:pt x="1167" y="1841"/>
                                </a:lnTo>
                                <a:lnTo>
                                  <a:pt x="1191" y="1851"/>
                                </a:lnTo>
                                <a:lnTo>
                                  <a:pt x="1214" y="1860"/>
                                </a:lnTo>
                                <a:lnTo>
                                  <a:pt x="1238" y="1868"/>
                                </a:lnTo>
                                <a:lnTo>
                                  <a:pt x="1261" y="1875"/>
                                </a:lnTo>
                                <a:lnTo>
                                  <a:pt x="1287" y="1881"/>
                                </a:lnTo>
                                <a:lnTo>
                                  <a:pt x="1313" y="1886"/>
                                </a:lnTo>
                                <a:lnTo>
                                  <a:pt x="1339" y="1888"/>
                                </a:lnTo>
                                <a:lnTo>
                                  <a:pt x="1364" y="1888"/>
                                </a:lnTo>
                                <a:lnTo>
                                  <a:pt x="1382" y="1888"/>
                                </a:lnTo>
                                <a:lnTo>
                                  <a:pt x="1399" y="1886"/>
                                </a:lnTo>
                                <a:lnTo>
                                  <a:pt x="1417" y="1886"/>
                                </a:lnTo>
                                <a:lnTo>
                                  <a:pt x="1432" y="1883"/>
                                </a:lnTo>
                                <a:lnTo>
                                  <a:pt x="1448" y="1879"/>
                                </a:lnTo>
                                <a:lnTo>
                                  <a:pt x="1466" y="1877"/>
                                </a:lnTo>
                                <a:lnTo>
                                  <a:pt x="1481" y="1873"/>
                                </a:lnTo>
                                <a:lnTo>
                                  <a:pt x="1496" y="1866"/>
                                </a:lnTo>
                                <a:lnTo>
                                  <a:pt x="1514" y="1862"/>
                                </a:lnTo>
                                <a:lnTo>
                                  <a:pt x="1529" y="1856"/>
                                </a:lnTo>
                                <a:lnTo>
                                  <a:pt x="1544" y="1849"/>
                                </a:lnTo>
                                <a:lnTo>
                                  <a:pt x="1559" y="1843"/>
                                </a:lnTo>
                                <a:lnTo>
                                  <a:pt x="1572" y="1834"/>
                                </a:lnTo>
                                <a:lnTo>
                                  <a:pt x="1587" y="1826"/>
                                </a:lnTo>
                                <a:lnTo>
                                  <a:pt x="1612" y="1809"/>
                                </a:lnTo>
                                <a:lnTo>
                                  <a:pt x="1638" y="1789"/>
                                </a:lnTo>
                                <a:lnTo>
                                  <a:pt x="1662" y="1768"/>
                                </a:lnTo>
                                <a:lnTo>
                                  <a:pt x="1685" y="1744"/>
                                </a:lnTo>
                                <a:lnTo>
                                  <a:pt x="1705" y="1720"/>
                                </a:lnTo>
                                <a:lnTo>
                                  <a:pt x="1713" y="1705"/>
                                </a:lnTo>
                                <a:lnTo>
                                  <a:pt x="1722" y="1691"/>
                                </a:lnTo>
                                <a:lnTo>
                                  <a:pt x="1730" y="1679"/>
                                </a:lnTo>
                                <a:lnTo>
                                  <a:pt x="1739" y="1664"/>
                                </a:lnTo>
                                <a:lnTo>
                                  <a:pt x="1745" y="1649"/>
                                </a:lnTo>
                                <a:lnTo>
                                  <a:pt x="1752" y="1634"/>
                                </a:lnTo>
                                <a:lnTo>
                                  <a:pt x="1758" y="1616"/>
                                </a:lnTo>
                                <a:lnTo>
                                  <a:pt x="1763" y="1601"/>
                                </a:lnTo>
                                <a:lnTo>
                                  <a:pt x="1765" y="1604"/>
                                </a:lnTo>
                                <a:lnTo>
                                  <a:pt x="1786" y="1616"/>
                                </a:lnTo>
                                <a:lnTo>
                                  <a:pt x="1808" y="1628"/>
                                </a:lnTo>
                                <a:lnTo>
                                  <a:pt x="1831" y="1636"/>
                                </a:lnTo>
                                <a:lnTo>
                                  <a:pt x="1855" y="1645"/>
                                </a:lnTo>
                                <a:lnTo>
                                  <a:pt x="1879" y="1649"/>
                                </a:lnTo>
                                <a:lnTo>
                                  <a:pt x="1902" y="1652"/>
                                </a:lnTo>
                                <a:lnTo>
                                  <a:pt x="1928" y="1658"/>
                                </a:lnTo>
                                <a:lnTo>
                                  <a:pt x="1954" y="1658"/>
                                </a:lnTo>
                                <a:lnTo>
                                  <a:pt x="1973" y="1658"/>
                                </a:lnTo>
                                <a:lnTo>
                                  <a:pt x="1990" y="1655"/>
                                </a:lnTo>
                                <a:lnTo>
                                  <a:pt x="2007" y="1652"/>
                                </a:lnTo>
                                <a:lnTo>
                                  <a:pt x="2024" y="1651"/>
                                </a:lnTo>
                                <a:lnTo>
                                  <a:pt x="2042" y="1646"/>
                                </a:lnTo>
                                <a:lnTo>
                                  <a:pt x="2059" y="1643"/>
                                </a:lnTo>
                                <a:lnTo>
                                  <a:pt x="2076" y="1636"/>
                                </a:lnTo>
                                <a:lnTo>
                                  <a:pt x="2091" y="1631"/>
                                </a:lnTo>
                                <a:lnTo>
                                  <a:pt x="2108" y="1622"/>
                                </a:lnTo>
                                <a:lnTo>
                                  <a:pt x="2123" y="1616"/>
                                </a:lnTo>
                                <a:lnTo>
                                  <a:pt x="2138" y="1607"/>
                                </a:lnTo>
                                <a:lnTo>
                                  <a:pt x="2151" y="1600"/>
                                </a:lnTo>
                                <a:lnTo>
                                  <a:pt x="2166" y="1589"/>
                                </a:lnTo>
                                <a:lnTo>
                                  <a:pt x="2179" y="1581"/>
                                </a:lnTo>
                                <a:lnTo>
                                  <a:pt x="2192" y="1570"/>
                                </a:lnTo>
                                <a:lnTo>
                                  <a:pt x="2205" y="1557"/>
                                </a:lnTo>
                                <a:lnTo>
                                  <a:pt x="2216" y="1546"/>
                                </a:lnTo>
                                <a:lnTo>
                                  <a:pt x="2226" y="1533"/>
                                </a:lnTo>
                                <a:lnTo>
                                  <a:pt x="2237" y="1521"/>
                                </a:lnTo>
                                <a:lnTo>
                                  <a:pt x="2248" y="1508"/>
                                </a:lnTo>
                                <a:lnTo>
                                  <a:pt x="2256" y="1493"/>
                                </a:lnTo>
                                <a:lnTo>
                                  <a:pt x="2265" y="1480"/>
                                </a:lnTo>
                                <a:lnTo>
                                  <a:pt x="2273" y="1465"/>
                                </a:lnTo>
                                <a:lnTo>
                                  <a:pt x="2280" y="1450"/>
                                </a:lnTo>
                                <a:lnTo>
                                  <a:pt x="2286" y="1433"/>
                                </a:lnTo>
                                <a:lnTo>
                                  <a:pt x="2293" y="1418"/>
                                </a:lnTo>
                                <a:lnTo>
                                  <a:pt x="2297" y="1401"/>
                                </a:lnTo>
                                <a:lnTo>
                                  <a:pt x="2301" y="1384"/>
                                </a:lnTo>
                                <a:lnTo>
                                  <a:pt x="2306" y="1369"/>
                                </a:lnTo>
                                <a:lnTo>
                                  <a:pt x="2308" y="1349"/>
                                </a:lnTo>
                                <a:lnTo>
                                  <a:pt x="2310" y="1332"/>
                                </a:lnTo>
                                <a:lnTo>
                                  <a:pt x="2310" y="1315"/>
                                </a:lnTo>
                                <a:lnTo>
                                  <a:pt x="2329" y="1313"/>
                                </a:lnTo>
                                <a:lnTo>
                                  <a:pt x="2349" y="1309"/>
                                </a:lnTo>
                                <a:lnTo>
                                  <a:pt x="2366" y="1302"/>
                                </a:lnTo>
                                <a:lnTo>
                                  <a:pt x="2384" y="1298"/>
                                </a:lnTo>
                                <a:lnTo>
                                  <a:pt x="2402" y="1292"/>
                                </a:lnTo>
                                <a:lnTo>
                                  <a:pt x="2420" y="1285"/>
                                </a:lnTo>
                                <a:lnTo>
                                  <a:pt x="2438" y="1277"/>
                                </a:lnTo>
                                <a:lnTo>
                                  <a:pt x="2453" y="1268"/>
                                </a:lnTo>
                                <a:lnTo>
                                  <a:pt x="2469" y="1259"/>
                                </a:lnTo>
                                <a:lnTo>
                                  <a:pt x="2484" y="1249"/>
                                </a:lnTo>
                                <a:lnTo>
                                  <a:pt x="2499" y="1240"/>
                                </a:lnTo>
                                <a:lnTo>
                                  <a:pt x="2514" y="1227"/>
                                </a:lnTo>
                                <a:lnTo>
                                  <a:pt x="2528" y="1217"/>
                                </a:lnTo>
                                <a:lnTo>
                                  <a:pt x="2541" y="1206"/>
                                </a:lnTo>
                                <a:lnTo>
                                  <a:pt x="2553" y="1193"/>
                                </a:lnTo>
                                <a:lnTo>
                                  <a:pt x="2566" y="1180"/>
                                </a:lnTo>
                                <a:lnTo>
                                  <a:pt x="2579" y="1165"/>
                                </a:lnTo>
                                <a:lnTo>
                                  <a:pt x="2590" y="1152"/>
                                </a:lnTo>
                                <a:lnTo>
                                  <a:pt x="2601" y="1137"/>
                                </a:lnTo>
                                <a:lnTo>
                                  <a:pt x="2609" y="1122"/>
                                </a:lnTo>
                                <a:lnTo>
                                  <a:pt x="2618" y="1107"/>
                                </a:lnTo>
                                <a:lnTo>
                                  <a:pt x="2627" y="1090"/>
                                </a:lnTo>
                                <a:lnTo>
                                  <a:pt x="2635" y="1075"/>
                                </a:lnTo>
                                <a:lnTo>
                                  <a:pt x="2642" y="1058"/>
                                </a:lnTo>
                                <a:lnTo>
                                  <a:pt x="2648" y="1041"/>
                                </a:lnTo>
                                <a:lnTo>
                                  <a:pt x="2654" y="1024"/>
                                </a:lnTo>
                                <a:lnTo>
                                  <a:pt x="2659" y="1007"/>
                                </a:lnTo>
                                <a:lnTo>
                                  <a:pt x="2663" y="988"/>
                                </a:lnTo>
                                <a:lnTo>
                                  <a:pt x="2665" y="970"/>
                                </a:lnTo>
                                <a:lnTo>
                                  <a:pt x="2667" y="951"/>
                                </a:lnTo>
                                <a:lnTo>
                                  <a:pt x="2669" y="934"/>
                                </a:lnTo>
                                <a:lnTo>
                                  <a:pt x="2669" y="915"/>
                                </a:lnTo>
                                <a:lnTo>
                                  <a:pt x="2669" y="898"/>
                                </a:lnTo>
                                <a:lnTo>
                                  <a:pt x="2667" y="883"/>
                                </a:lnTo>
                                <a:lnTo>
                                  <a:pt x="2665" y="866"/>
                                </a:lnTo>
                                <a:lnTo>
                                  <a:pt x="2663" y="848"/>
                                </a:lnTo>
                                <a:lnTo>
                                  <a:pt x="2661" y="833"/>
                                </a:lnTo>
                                <a:lnTo>
                                  <a:pt x="2657" y="816"/>
                                </a:lnTo>
                                <a:lnTo>
                                  <a:pt x="2652" y="801"/>
                                </a:lnTo>
                                <a:lnTo>
                                  <a:pt x="2646" y="786"/>
                                </a:lnTo>
                                <a:lnTo>
                                  <a:pt x="2639" y="770"/>
                                </a:lnTo>
                                <a:lnTo>
                                  <a:pt x="2633" y="755"/>
                                </a:lnTo>
                                <a:lnTo>
                                  <a:pt x="2627" y="740"/>
                                </a:lnTo>
                                <a:lnTo>
                                  <a:pt x="2618" y="725"/>
                                </a:lnTo>
                                <a:lnTo>
                                  <a:pt x="2609" y="710"/>
                                </a:lnTo>
                                <a:lnTo>
                                  <a:pt x="2601" y="696"/>
                                </a:lnTo>
                                <a:lnTo>
                                  <a:pt x="2592" y="681"/>
                                </a:lnTo>
                                <a:lnTo>
                                  <a:pt x="2581" y="669"/>
                                </a:lnTo>
                                <a:lnTo>
                                  <a:pt x="2588" y="655"/>
                                </a:lnTo>
                                <a:lnTo>
                                  <a:pt x="2592" y="640"/>
                                </a:lnTo>
                                <a:lnTo>
                                  <a:pt x="2596" y="625"/>
                                </a:lnTo>
                                <a:lnTo>
                                  <a:pt x="2601" y="610"/>
                                </a:lnTo>
                                <a:lnTo>
                                  <a:pt x="2603" y="593"/>
                                </a:lnTo>
                                <a:lnTo>
                                  <a:pt x="2605" y="578"/>
                                </a:lnTo>
                                <a:lnTo>
                                  <a:pt x="2607" y="560"/>
                                </a:lnTo>
                                <a:lnTo>
                                  <a:pt x="2607" y="543"/>
                                </a:lnTo>
                                <a:lnTo>
                                  <a:pt x="2607" y="530"/>
                                </a:lnTo>
                                <a:lnTo>
                                  <a:pt x="2605" y="518"/>
                                </a:lnTo>
                                <a:lnTo>
                                  <a:pt x="2605" y="503"/>
                                </a:lnTo>
                                <a:lnTo>
                                  <a:pt x="2603" y="490"/>
                                </a:lnTo>
                                <a:lnTo>
                                  <a:pt x="2601" y="477"/>
                                </a:lnTo>
                                <a:lnTo>
                                  <a:pt x="2596" y="464"/>
                                </a:lnTo>
                                <a:lnTo>
                                  <a:pt x="2590" y="441"/>
                                </a:lnTo>
                                <a:lnTo>
                                  <a:pt x="2579" y="417"/>
                                </a:lnTo>
                                <a:lnTo>
                                  <a:pt x="2569" y="393"/>
                                </a:lnTo>
                                <a:lnTo>
                                  <a:pt x="2556" y="372"/>
                                </a:lnTo>
                                <a:lnTo>
                                  <a:pt x="2541" y="351"/>
                                </a:lnTo>
                                <a:lnTo>
                                  <a:pt x="2523" y="331"/>
                                </a:lnTo>
                                <a:lnTo>
                                  <a:pt x="2504" y="314"/>
                                </a:lnTo>
                                <a:lnTo>
                                  <a:pt x="2484" y="297"/>
                                </a:lnTo>
                                <a:lnTo>
                                  <a:pt x="2463" y="282"/>
                                </a:lnTo>
                                <a:lnTo>
                                  <a:pt x="2439" y="267"/>
                                </a:lnTo>
                                <a:lnTo>
                                  <a:pt x="2415" y="256"/>
                                </a:lnTo>
                                <a:lnTo>
                                  <a:pt x="2390" y="246"/>
                                </a:lnTo>
                                <a:lnTo>
                                  <a:pt x="2364" y="237"/>
                                </a:lnTo>
                                <a:lnTo>
                                  <a:pt x="2366" y="237"/>
                                </a:lnTo>
                                <a:lnTo>
                                  <a:pt x="2364" y="224"/>
                                </a:lnTo>
                                <a:lnTo>
                                  <a:pt x="2359" y="212"/>
                                </a:lnTo>
                                <a:lnTo>
                                  <a:pt x="2355" y="199"/>
                                </a:lnTo>
                                <a:lnTo>
                                  <a:pt x="2351" y="188"/>
                                </a:lnTo>
                                <a:lnTo>
                                  <a:pt x="2342" y="164"/>
                                </a:lnTo>
                                <a:lnTo>
                                  <a:pt x="2329" y="141"/>
                                </a:lnTo>
                                <a:lnTo>
                                  <a:pt x="2314" y="119"/>
                                </a:lnTo>
                                <a:lnTo>
                                  <a:pt x="2299" y="100"/>
                                </a:lnTo>
                                <a:lnTo>
                                  <a:pt x="2282" y="83"/>
                                </a:lnTo>
                                <a:lnTo>
                                  <a:pt x="2263" y="66"/>
                                </a:lnTo>
                                <a:lnTo>
                                  <a:pt x="2243" y="51"/>
                                </a:lnTo>
                                <a:lnTo>
                                  <a:pt x="2222" y="38"/>
                                </a:lnTo>
                                <a:lnTo>
                                  <a:pt x="2198" y="27"/>
                                </a:lnTo>
                                <a:lnTo>
                                  <a:pt x="2175" y="17"/>
                                </a:lnTo>
                                <a:lnTo>
                                  <a:pt x="2151" y="10"/>
                                </a:lnTo>
                                <a:lnTo>
                                  <a:pt x="2125" y="4"/>
                                </a:lnTo>
                                <a:lnTo>
                                  <a:pt x="2112" y="2"/>
                                </a:lnTo>
                                <a:lnTo>
                                  <a:pt x="2097" y="2"/>
                                </a:lnTo>
                                <a:lnTo>
                                  <a:pt x="2085" y="0"/>
                                </a:lnTo>
                                <a:lnTo>
                                  <a:pt x="2072" y="0"/>
                                </a:lnTo>
                                <a:lnTo>
                                  <a:pt x="2055" y="0"/>
                                </a:lnTo>
                                <a:lnTo>
                                  <a:pt x="2037" y="2"/>
                                </a:lnTo>
                                <a:lnTo>
                                  <a:pt x="2022" y="4"/>
                                </a:lnTo>
                                <a:lnTo>
                                  <a:pt x="2005" y="6"/>
                                </a:lnTo>
                                <a:lnTo>
                                  <a:pt x="1990" y="10"/>
                                </a:lnTo>
                                <a:lnTo>
                                  <a:pt x="1975" y="15"/>
                                </a:lnTo>
                                <a:lnTo>
                                  <a:pt x="1960" y="19"/>
                                </a:lnTo>
                                <a:lnTo>
                                  <a:pt x="1945" y="25"/>
                                </a:lnTo>
                                <a:lnTo>
                                  <a:pt x="1930" y="32"/>
                                </a:lnTo>
                                <a:lnTo>
                                  <a:pt x="1917" y="40"/>
                                </a:lnTo>
                                <a:lnTo>
                                  <a:pt x="1902" y="49"/>
                                </a:lnTo>
                                <a:lnTo>
                                  <a:pt x="1889" y="57"/>
                                </a:lnTo>
                                <a:lnTo>
                                  <a:pt x="1876" y="68"/>
                                </a:lnTo>
                                <a:lnTo>
                                  <a:pt x="1866" y="77"/>
                                </a:lnTo>
                                <a:lnTo>
                                  <a:pt x="1853" y="89"/>
                                </a:lnTo>
                                <a:lnTo>
                                  <a:pt x="1842" y="100"/>
                                </a:lnTo>
                                <a:lnTo>
                                  <a:pt x="1833" y="89"/>
                                </a:lnTo>
                                <a:lnTo>
                                  <a:pt x="1823" y="77"/>
                                </a:lnTo>
                                <a:lnTo>
                                  <a:pt x="1812" y="68"/>
                                </a:lnTo>
                                <a:lnTo>
                                  <a:pt x="1799" y="57"/>
                                </a:lnTo>
                                <a:lnTo>
                                  <a:pt x="1788" y="49"/>
                                </a:lnTo>
                                <a:lnTo>
                                  <a:pt x="1775" y="40"/>
                                </a:lnTo>
                                <a:lnTo>
                                  <a:pt x="1763" y="32"/>
                                </a:lnTo>
                                <a:lnTo>
                                  <a:pt x="1750" y="25"/>
                                </a:lnTo>
                                <a:lnTo>
                                  <a:pt x="1735" y="19"/>
                                </a:lnTo>
                                <a:lnTo>
                                  <a:pt x="1720" y="15"/>
                                </a:lnTo>
                                <a:lnTo>
                                  <a:pt x="1707" y="10"/>
                                </a:lnTo>
                                <a:lnTo>
                                  <a:pt x="1692" y="6"/>
                                </a:lnTo>
                                <a:lnTo>
                                  <a:pt x="1677" y="4"/>
                                </a:lnTo>
                                <a:lnTo>
                                  <a:pt x="1662" y="2"/>
                                </a:lnTo>
                                <a:lnTo>
                                  <a:pt x="1645" y="0"/>
                                </a:lnTo>
                                <a:lnTo>
                                  <a:pt x="1630" y="0"/>
                                </a:lnTo>
                                <a:lnTo>
                                  <a:pt x="1610" y="0"/>
                                </a:lnTo>
                                <a:lnTo>
                                  <a:pt x="1591" y="2"/>
                                </a:lnTo>
                                <a:lnTo>
                                  <a:pt x="1574" y="6"/>
                                </a:lnTo>
                                <a:lnTo>
                                  <a:pt x="1554" y="10"/>
                                </a:lnTo>
                                <a:lnTo>
                                  <a:pt x="1537" y="15"/>
                                </a:lnTo>
                                <a:lnTo>
                                  <a:pt x="1520" y="21"/>
                                </a:lnTo>
                                <a:lnTo>
                                  <a:pt x="1502" y="30"/>
                                </a:lnTo>
                                <a:lnTo>
                                  <a:pt x="1486" y="38"/>
                                </a:lnTo>
                                <a:lnTo>
                                  <a:pt x="1471" y="49"/>
                                </a:lnTo>
                                <a:lnTo>
                                  <a:pt x="1456" y="60"/>
                                </a:lnTo>
                                <a:lnTo>
                                  <a:pt x="1442" y="70"/>
                                </a:lnTo>
                                <a:lnTo>
                                  <a:pt x="1429" y="83"/>
                                </a:lnTo>
                                <a:lnTo>
                                  <a:pt x="1417" y="98"/>
                                </a:lnTo>
                                <a:lnTo>
                                  <a:pt x="1405" y="111"/>
                                </a:lnTo>
                                <a:lnTo>
                                  <a:pt x="1396" y="128"/>
                                </a:lnTo>
                                <a:lnTo>
                                  <a:pt x="1387" y="143"/>
                                </a:lnTo>
                                <a:lnTo>
                                  <a:pt x="1388" y="147"/>
                                </a:lnTo>
                                <a:lnTo>
                                  <a:pt x="1375" y="137"/>
                                </a:lnTo>
                                <a:lnTo>
                                  <a:pt x="1364" y="126"/>
                                </a:lnTo>
                                <a:lnTo>
                                  <a:pt x="1352" y="117"/>
                                </a:lnTo>
                                <a:lnTo>
                                  <a:pt x="1339" y="109"/>
                                </a:lnTo>
                                <a:lnTo>
                                  <a:pt x="1324" y="100"/>
                                </a:lnTo>
                                <a:lnTo>
                                  <a:pt x="1311" y="94"/>
                                </a:lnTo>
                                <a:lnTo>
                                  <a:pt x="1296" y="85"/>
                                </a:lnTo>
                                <a:lnTo>
                                  <a:pt x="1281" y="79"/>
                                </a:lnTo>
                                <a:lnTo>
                                  <a:pt x="1266" y="75"/>
                                </a:lnTo>
                                <a:lnTo>
                                  <a:pt x="1251" y="70"/>
                                </a:lnTo>
                                <a:lnTo>
                                  <a:pt x="1236" y="66"/>
                                </a:lnTo>
                                <a:lnTo>
                                  <a:pt x="1221" y="62"/>
                                </a:lnTo>
                                <a:lnTo>
                                  <a:pt x="1203" y="60"/>
                                </a:lnTo>
                                <a:lnTo>
                                  <a:pt x="1188" y="57"/>
                                </a:lnTo>
                                <a:lnTo>
                                  <a:pt x="1173" y="55"/>
                                </a:lnTo>
                                <a:lnTo>
                                  <a:pt x="1156" y="55"/>
                                </a:lnTo>
                                <a:lnTo>
                                  <a:pt x="1133" y="55"/>
                                </a:lnTo>
                                <a:lnTo>
                                  <a:pt x="1111" y="57"/>
                                </a:lnTo>
                                <a:lnTo>
                                  <a:pt x="1090" y="62"/>
                                </a:lnTo>
                                <a:lnTo>
                                  <a:pt x="1068" y="68"/>
                                </a:lnTo>
                                <a:lnTo>
                                  <a:pt x="1047" y="75"/>
                                </a:lnTo>
                                <a:lnTo>
                                  <a:pt x="1025" y="81"/>
                                </a:lnTo>
                                <a:lnTo>
                                  <a:pt x="1006" y="92"/>
                                </a:lnTo>
                                <a:lnTo>
                                  <a:pt x="987" y="102"/>
                                </a:lnTo>
                                <a:lnTo>
                                  <a:pt x="967" y="113"/>
                                </a:lnTo>
                                <a:lnTo>
                                  <a:pt x="950" y="126"/>
                                </a:lnTo>
                                <a:lnTo>
                                  <a:pt x="933" y="139"/>
                                </a:lnTo>
                                <a:lnTo>
                                  <a:pt x="918" y="154"/>
                                </a:lnTo>
                                <a:lnTo>
                                  <a:pt x="903" y="171"/>
                                </a:lnTo>
                                <a:lnTo>
                                  <a:pt x="890" y="188"/>
                                </a:lnTo>
                                <a:lnTo>
                                  <a:pt x="877" y="205"/>
                                </a:lnTo>
                                <a:lnTo>
                                  <a:pt x="866" y="224"/>
                                </a:lnTo>
                                <a:lnTo>
                                  <a:pt x="864" y="226"/>
                                </a:lnTo>
                                <a:lnTo>
                                  <a:pt x="841" y="214"/>
                                </a:lnTo>
                                <a:lnTo>
                                  <a:pt x="815" y="203"/>
                                </a:lnTo>
                                <a:lnTo>
                                  <a:pt x="789" y="192"/>
                                </a:lnTo>
                                <a:lnTo>
                                  <a:pt x="763" y="186"/>
                                </a:lnTo>
                                <a:lnTo>
                                  <a:pt x="738" y="179"/>
                                </a:lnTo>
                                <a:lnTo>
                                  <a:pt x="710" y="175"/>
                                </a:lnTo>
                                <a:lnTo>
                                  <a:pt x="682" y="171"/>
                                </a:lnTo>
                                <a:lnTo>
                                  <a:pt x="654" y="171"/>
                                </a:lnTo>
                                <a:lnTo>
                                  <a:pt x="633" y="171"/>
                                </a:lnTo>
                                <a:lnTo>
                                  <a:pt x="611" y="173"/>
                                </a:lnTo>
                                <a:lnTo>
                                  <a:pt x="592" y="175"/>
                                </a:lnTo>
                                <a:lnTo>
                                  <a:pt x="570" y="179"/>
                                </a:lnTo>
                                <a:lnTo>
                                  <a:pt x="551" y="184"/>
                                </a:lnTo>
                                <a:lnTo>
                                  <a:pt x="529" y="188"/>
                                </a:lnTo>
                                <a:lnTo>
                                  <a:pt x="510" y="194"/>
                                </a:lnTo>
                                <a:lnTo>
                                  <a:pt x="493" y="203"/>
                                </a:lnTo>
                                <a:lnTo>
                                  <a:pt x="474" y="212"/>
                                </a:lnTo>
                                <a:lnTo>
                                  <a:pt x="456" y="220"/>
                                </a:lnTo>
                                <a:lnTo>
                                  <a:pt x="436" y="229"/>
                                </a:lnTo>
                                <a:lnTo>
                                  <a:pt x="421" y="239"/>
                                </a:lnTo>
                                <a:lnTo>
                                  <a:pt x="405" y="250"/>
                                </a:lnTo>
                                <a:lnTo>
                                  <a:pt x="390" y="263"/>
                                </a:lnTo>
                                <a:lnTo>
                                  <a:pt x="375" y="276"/>
                                </a:lnTo>
                                <a:lnTo>
                                  <a:pt x="360" y="289"/>
                                </a:lnTo>
                                <a:lnTo>
                                  <a:pt x="345" y="304"/>
                                </a:lnTo>
                                <a:lnTo>
                                  <a:pt x="331" y="316"/>
                                </a:lnTo>
                                <a:lnTo>
                                  <a:pt x="320" y="331"/>
                                </a:lnTo>
                                <a:lnTo>
                                  <a:pt x="307" y="349"/>
                                </a:lnTo>
                                <a:lnTo>
                                  <a:pt x="297" y="363"/>
                                </a:lnTo>
                                <a:lnTo>
                                  <a:pt x="286" y="381"/>
                                </a:lnTo>
                                <a:lnTo>
                                  <a:pt x="277" y="398"/>
                                </a:lnTo>
                                <a:lnTo>
                                  <a:pt x="269" y="417"/>
                                </a:lnTo>
                                <a:lnTo>
                                  <a:pt x="262" y="434"/>
                                </a:lnTo>
                                <a:lnTo>
                                  <a:pt x="256" y="453"/>
                                </a:lnTo>
                                <a:lnTo>
                                  <a:pt x="249" y="473"/>
                                </a:lnTo>
                                <a:lnTo>
                                  <a:pt x="245" y="492"/>
                                </a:lnTo>
                                <a:lnTo>
                                  <a:pt x="241" y="511"/>
                                </a:lnTo>
                                <a:lnTo>
                                  <a:pt x="239" y="533"/>
                                </a:lnTo>
                                <a:lnTo>
                                  <a:pt x="237" y="552"/>
                                </a:lnTo>
                                <a:lnTo>
                                  <a:pt x="237" y="573"/>
                                </a:lnTo>
                                <a:lnTo>
                                  <a:pt x="237" y="588"/>
                                </a:lnTo>
                                <a:lnTo>
                                  <a:pt x="239" y="601"/>
                                </a:lnTo>
                                <a:lnTo>
                                  <a:pt x="239" y="614"/>
                                </a:lnTo>
                                <a:lnTo>
                                  <a:pt x="241" y="629"/>
                                </a:lnTo>
                                <a:lnTo>
                                  <a:pt x="241" y="627"/>
                                </a:lnTo>
                                <a:close/>
                              </a:path>
                            </a:pathLst>
                          </a:custGeom>
                          <a:solidFill>
                            <a:srgbClr val="000000"/>
                          </a:solidFill>
                          <a:ln>
                            <a:noFill/>
                          </a:ln>
                        </wps:spPr>
                        <wps:style>
                          <a:lnRef idx="0"/>
                          <a:fillRef idx="0"/>
                          <a:effectRef idx="0"/>
                          <a:fontRef idx="minor"/>
                        </wps:style>
                        <wps:bodyPr/>
                      </wps:wsp>
                      <pic:pic xmlns:pic="http://schemas.openxmlformats.org/drawingml/2006/picture">
                        <pic:nvPicPr>
                          <pic:cNvPr id="2" name="" descr=""/>
                          <pic:cNvPicPr/>
                        </pic:nvPicPr>
                        <pic:blipFill>
                          <a:blip r:embed="rId10"/>
                          <a:stretch/>
                        </pic:blipFill>
                        <pic:spPr>
                          <a:xfrm>
                            <a:off x="284400" y="2694240"/>
                            <a:ext cx="1695960" cy="1202760"/>
                          </a:xfrm>
                          <a:prstGeom prst="rect">
                            <a:avLst/>
                          </a:prstGeom>
                          <a:ln>
                            <a:noFill/>
                          </a:ln>
                        </pic:spPr>
                      </pic:pic>
                      <wps:wsp>
                        <wps:cNvSpPr/>
                        <wps:spPr>
                          <a:xfrm>
                            <a:off x="283320" y="2694960"/>
                            <a:ext cx="1694880" cy="1198800"/>
                          </a:xfrm>
                          <a:custGeom>
                            <a:avLst/>
                            <a:gdLst/>
                            <a:ahLst/>
                            <a:rect l="l" t="t" r="r" b="b"/>
                            <a:pathLst>
                              <a:path w="2669" h="1888">
                                <a:moveTo>
                                  <a:pt x="241" y="627"/>
                                </a:moveTo>
                                <a:lnTo>
                                  <a:pt x="228" y="629"/>
                                </a:lnTo>
                                <a:lnTo>
                                  <a:pt x="215" y="631"/>
                                </a:lnTo>
                                <a:lnTo>
                                  <a:pt x="204" y="633"/>
                                </a:lnTo>
                                <a:lnTo>
                                  <a:pt x="191" y="637"/>
                                </a:lnTo>
                                <a:lnTo>
                                  <a:pt x="168" y="646"/>
                                </a:lnTo>
                                <a:lnTo>
                                  <a:pt x="146" y="655"/>
                                </a:lnTo>
                                <a:lnTo>
                                  <a:pt x="125" y="666"/>
                                </a:lnTo>
                                <a:lnTo>
                                  <a:pt x="106" y="680"/>
                                </a:lnTo>
                                <a:lnTo>
                                  <a:pt x="86" y="695"/>
                                </a:lnTo>
                                <a:lnTo>
                                  <a:pt x="69" y="711"/>
                                </a:lnTo>
                                <a:lnTo>
                                  <a:pt x="54" y="729"/>
                                </a:lnTo>
                                <a:lnTo>
                                  <a:pt x="41" y="749"/>
                                </a:lnTo>
                                <a:lnTo>
                                  <a:pt x="28" y="770"/>
                                </a:lnTo>
                                <a:lnTo>
                                  <a:pt x="20" y="791"/>
                                </a:lnTo>
                                <a:lnTo>
                                  <a:pt x="11" y="815"/>
                                </a:lnTo>
                                <a:lnTo>
                                  <a:pt x="9" y="825"/>
                                </a:lnTo>
                                <a:lnTo>
                                  <a:pt x="5" y="836"/>
                                </a:lnTo>
                                <a:lnTo>
                                  <a:pt x="3" y="848"/>
                                </a:lnTo>
                                <a:lnTo>
                                  <a:pt x="3" y="861"/>
                                </a:lnTo>
                                <a:lnTo>
                                  <a:pt x="0" y="872"/>
                                </a:lnTo>
                                <a:lnTo>
                                  <a:pt x="0" y="885"/>
                                </a:lnTo>
                                <a:lnTo>
                                  <a:pt x="0" y="902"/>
                                </a:lnTo>
                                <a:lnTo>
                                  <a:pt x="3" y="919"/>
                                </a:lnTo>
                                <a:lnTo>
                                  <a:pt x="7" y="936"/>
                                </a:lnTo>
                                <a:lnTo>
                                  <a:pt x="9" y="953"/>
                                </a:lnTo>
                                <a:lnTo>
                                  <a:pt x="15" y="968"/>
                                </a:lnTo>
                                <a:lnTo>
                                  <a:pt x="22" y="985"/>
                                </a:lnTo>
                                <a:lnTo>
                                  <a:pt x="28" y="1000"/>
                                </a:lnTo>
                                <a:lnTo>
                                  <a:pt x="37" y="1015"/>
                                </a:lnTo>
                                <a:lnTo>
                                  <a:pt x="45" y="1030"/>
                                </a:lnTo>
                                <a:lnTo>
                                  <a:pt x="56" y="1043"/>
                                </a:lnTo>
                                <a:lnTo>
                                  <a:pt x="67" y="1056"/>
                                </a:lnTo>
                                <a:lnTo>
                                  <a:pt x="78" y="1069"/>
                                </a:lnTo>
                                <a:lnTo>
                                  <a:pt x="91" y="1080"/>
                                </a:lnTo>
                                <a:lnTo>
                                  <a:pt x="103" y="1090"/>
                                </a:lnTo>
                                <a:lnTo>
                                  <a:pt x="118" y="1101"/>
                                </a:lnTo>
                                <a:lnTo>
                                  <a:pt x="133" y="1110"/>
                                </a:lnTo>
                                <a:lnTo>
                                  <a:pt x="131" y="1107"/>
                                </a:lnTo>
                                <a:lnTo>
                                  <a:pt x="116" y="1127"/>
                                </a:lnTo>
                                <a:lnTo>
                                  <a:pt x="101" y="1146"/>
                                </a:lnTo>
                                <a:lnTo>
                                  <a:pt x="88" y="1167"/>
                                </a:lnTo>
                                <a:lnTo>
                                  <a:pt x="84" y="1178"/>
                                </a:lnTo>
                                <a:lnTo>
                                  <a:pt x="78" y="1189"/>
                                </a:lnTo>
                                <a:lnTo>
                                  <a:pt x="73" y="1199"/>
                                </a:lnTo>
                                <a:lnTo>
                                  <a:pt x="69" y="1212"/>
                                </a:lnTo>
                                <a:lnTo>
                                  <a:pt x="67" y="1223"/>
                                </a:lnTo>
                                <a:lnTo>
                                  <a:pt x="65" y="1236"/>
                                </a:lnTo>
                                <a:lnTo>
                                  <a:pt x="63" y="1249"/>
                                </a:lnTo>
                                <a:lnTo>
                                  <a:pt x="61" y="1259"/>
                                </a:lnTo>
                                <a:lnTo>
                                  <a:pt x="61" y="1272"/>
                                </a:lnTo>
                                <a:lnTo>
                                  <a:pt x="61" y="1285"/>
                                </a:lnTo>
                                <a:lnTo>
                                  <a:pt x="61" y="1298"/>
                                </a:lnTo>
                                <a:lnTo>
                                  <a:pt x="61" y="1311"/>
                                </a:lnTo>
                                <a:lnTo>
                                  <a:pt x="63" y="1324"/>
                                </a:lnTo>
                                <a:lnTo>
                                  <a:pt x="65" y="1336"/>
                                </a:lnTo>
                                <a:lnTo>
                                  <a:pt x="67" y="1349"/>
                                </a:lnTo>
                                <a:lnTo>
                                  <a:pt x="71" y="1362"/>
                                </a:lnTo>
                                <a:lnTo>
                                  <a:pt x="76" y="1373"/>
                                </a:lnTo>
                                <a:lnTo>
                                  <a:pt x="80" y="1386"/>
                                </a:lnTo>
                                <a:lnTo>
                                  <a:pt x="86" y="1396"/>
                                </a:lnTo>
                                <a:lnTo>
                                  <a:pt x="93" y="1407"/>
                                </a:lnTo>
                                <a:lnTo>
                                  <a:pt x="106" y="1429"/>
                                </a:lnTo>
                                <a:lnTo>
                                  <a:pt x="121" y="1450"/>
                                </a:lnTo>
                                <a:lnTo>
                                  <a:pt x="138" y="1467"/>
                                </a:lnTo>
                                <a:lnTo>
                                  <a:pt x="157" y="1484"/>
                                </a:lnTo>
                                <a:lnTo>
                                  <a:pt x="179" y="1499"/>
                                </a:lnTo>
                                <a:lnTo>
                                  <a:pt x="200" y="1512"/>
                                </a:lnTo>
                                <a:lnTo>
                                  <a:pt x="211" y="1518"/>
                                </a:lnTo>
                                <a:lnTo>
                                  <a:pt x="224" y="1523"/>
                                </a:lnTo>
                                <a:lnTo>
                                  <a:pt x="237" y="1527"/>
                                </a:lnTo>
                                <a:lnTo>
                                  <a:pt x="247" y="1531"/>
                                </a:lnTo>
                                <a:lnTo>
                                  <a:pt x="260" y="1536"/>
                                </a:lnTo>
                                <a:lnTo>
                                  <a:pt x="275" y="1538"/>
                                </a:lnTo>
                                <a:lnTo>
                                  <a:pt x="288" y="1540"/>
                                </a:lnTo>
                                <a:lnTo>
                                  <a:pt x="301" y="1542"/>
                                </a:lnTo>
                                <a:lnTo>
                                  <a:pt x="314" y="1544"/>
                                </a:lnTo>
                                <a:lnTo>
                                  <a:pt x="330" y="1544"/>
                                </a:lnTo>
                                <a:lnTo>
                                  <a:pt x="345" y="1542"/>
                                </a:lnTo>
                                <a:lnTo>
                                  <a:pt x="360" y="1542"/>
                                </a:lnTo>
                                <a:lnTo>
                                  <a:pt x="360" y="1544"/>
                                </a:lnTo>
                                <a:lnTo>
                                  <a:pt x="375" y="1570"/>
                                </a:lnTo>
                                <a:lnTo>
                                  <a:pt x="393" y="1595"/>
                                </a:lnTo>
                                <a:lnTo>
                                  <a:pt x="414" y="1619"/>
                                </a:lnTo>
                                <a:lnTo>
                                  <a:pt x="435" y="1640"/>
                                </a:lnTo>
                                <a:lnTo>
                                  <a:pt x="459" y="1661"/>
                                </a:lnTo>
                                <a:lnTo>
                                  <a:pt x="481" y="1679"/>
                                </a:lnTo>
                                <a:lnTo>
                                  <a:pt x="508" y="1697"/>
                                </a:lnTo>
                                <a:lnTo>
                                  <a:pt x="534" y="1712"/>
                                </a:lnTo>
                                <a:lnTo>
                                  <a:pt x="562" y="1727"/>
                                </a:lnTo>
                                <a:lnTo>
                                  <a:pt x="590" y="1741"/>
                                </a:lnTo>
                                <a:lnTo>
                                  <a:pt x="617" y="1751"/>
                                </a:lnTo>
                                <a:lnTo>
                                  <a:pt x="648" y="1759"/>
                                </a:lnTo>
                                <a:lnTo>
                                  <a:pt x="678" y="1766"/>
                                </a:lnTo>
                                <a:lnTo>
                                  <a:pt x="710" y="1771"/>
                                </a:lnTo>
                                <a:lnTo>
                                  <a:pt x="740" y="1774"/>
                                </a:lnTo>
                                <a:lnTo>
                                  <a:pt x="772" y="1774"/>
                                </a:lnTo>
                                <a:lnTo>
                                  <a:pt x="804" y="1774"/>
                                </a:lnTo>
                                <a:lnTo>
                                  <a:pt x="836" y="1771"/>
                                </a:lnTo>
                                <a:lnTo>
                                  <a:pt x="869" y="1766"/>
                                </a:lnTo>
                                <a:lnTo>
                                  <a:pt x="901" y="1757"/>
                                </a:lnTo>
                                <a:lnTo>
                                  <a:pt x="931" y="1750"/>
                                </a:lnTo>
                                <a:lnTo>
                                  <a:pt x="961" y="1738"/>
                                </a:lnTo>
                                <a:lnTo>
                                  <a:pt x="989" y="1723"/>
                                </a:lnTo>
                                <a:lnTo>
                                  <a:pt x="1019" y="1708"/>
                                </a:lnTo>
                                <a:lnTo>
                                  <a:pt x="1017" y="1708"/>
                                </a:lnTo>
                                <a:lnTo>
                                  <a:pt x="1032" y="1729"/>
                                </a:lnTo>
                                <a:lnTo>
                                  <a:pt x="1049" y="1750"/>
                                </a:lnTo>
                                <a:lnTo>
                                  <a:pt x="1066" y="1768"/>
                                </a:lnTo>
                                <a:lnTo>
                                  <a:pt x="1083" y="1785"/>
                                </a:lnTo>
                                <a:lnTo>
                                  <a:pt x="1103" y="1800"/>
                                </a:lnTo>
                                <a:lnTo>
                                  <a:pt x="1124" y="1815"/>
                                </a:lnTo>
                                <a:lnTo>
                                  <a:pt x="1146" y="1828"/>
                                </a:lnTo>
                                <a:lnTo>
                                  <a:pt x="1167" y="1841"/>
                                </a:lnTo>
                                <a:lnTo>
                                  <a:pt x="1191" y="1851"/>
                                </a:lnTo>
                                <a:lnTo>
                                  <a:pt x="1212" y="1860"/>
                                </a:lnTo>
                                <a:lnTo>
                                  <a:pt x="1238" y="1868"/>
                                </a:lnTo>
                                <a:lnTo>
                                  <a:pt x="1261" y="1875"/>
                                </a:lnTo>
                                <a:lnTo>
                                  <a:pt x="1287" y="1881"/>
                                </a:lnTo>
                                <a:lnTo>
                                  <a:pt x="1311" y="1886"/>
                                </a:lnTo>
                                <a:lnTo>
                                  <a:pt x="1337" y="1888"/>
                                </a:lnTo>
                                <a:lnTo>
                                  <a:pt x="1364" y="1888"/>
                                </a:lnTo>
                                <a:lnTo>
                                  <a:pt x="1382" y="1888"/>
                                </a:lnTo>
                                <a:lnTo>
                                  <a:pt x="1397" y="1888"/>
                                </a:lnTo>
                                <a:lnTo>
                                  <a:pt x="1414" y="1886"/>
                                </a:lnTo>
                                <a:lnTo>
                                  <a:pt x="1432" y="1883"/>
                                </a:lnTo>
                                <a:lnTo>
                                  <a:pt x="1448" y="1879"/>
                                </a:lnTo>
                                <a:lnTo>
                                  <a:pt x="1463" y="1877"/>
                                </a:lnTo>
                                <a:lnTo>
                                  <a:pt x="1481" y="1873"/>
                                </a:lnTo>
                                <a:lnTo>
                                  <a:pt x="1496" y="1866"/>
                                </a:lnTo>
                                <a:lnTo>
                                  <a:pt x="1511" y="1862"/>
                                </a:lnTo>
                                <a:lnTo>
                                  <a:pt x="1529" y="1856"/>
                                </a:lnTo>
                                <a:lnTo>
                                  <a:pt x="1541" y="1849"/>
                                </a:lnTo>
                                <a:lnTo>
                                  <a:pt x="1557" y="1843"/>
                                </a:lnTo>
                                <a:lnTo>
                                  <a:pt x="1572" y="1834"/>
                                </a:lnTo>
                                <a:lnTo>
                                  <a:pt x="1587" y="1826"/>
                                </a:lnTo>
                                <a:lnTo>
                                  <a:pt x="1612" y="1809"/>
                                </a:lnTo>
                                <a:lnTo>
                                  <a:pt x="1638" y="1789"/>
                                </a:lnTo>
                                <a:lnTo>
                                  <a:pt x="1662" y="1768"/>
                                </a:lnTo>
                                <a:lnTo>
                                  <a:pt x="1683" y="1744"/>
                                </a:lnTo>
                                <a:lnTo>
                                  <a:pt x="1705" y="1720"/>
                                </a:lnTo>
                                <a:lnTo>
                                  <a:pt x="1713" y="1706"/>
                                </a:lnTo>
                                <a:lnTo>
                                  <a:pt x="1722" y="1691"/>
                                </a:lnTo>
                                <a:lnTo>
                                  <a:pt x="1730" y="1679"/>
                                </a:lnTo>
                                <a:lnTo>
                                  <a:pt x="1739" y="1664"/>
                                </a:lnTo>
                                <a:lnTo>
                                  <a:pt x="1745" y="1649"/>
                                </a:lnTo>
                                <a:lnTo>
                                  <a:pt x="1752" y="1634"/>
                                </a:lnTo>
                                <a:lnTo>
                                  <a:pt x="1758" y="1619"/>
                                </a:lnTo>
                                <a:lnTo>
                                  <a:pt x="1763" y="1601"/>
                                </a:lnTo>
                                <a:lnTo>
                                  <a:pt x="1765" y="1604"/>
                                </a:lnTo>
                                <a:lnTo>
                                  <a:pt x="1786" y="1616"/>
                                </a:lnTo>
                                <a:lnTo>
                                  <a:pt x="1808" y="1628"/>
                                </a:lnTo>
                                <a:lnTo>
                                  <a:pt x="1831" y="1636"/>
                                </a:lnTo>
                                <a:lnTo>
                                  <a:pt x="1855" y="1645"/>
                                </a:lnTo>
                                <a:lnTo>
                                  <a:pt x="1879" y="1649"/>
                                </a:lnTo>
                                <a:lnTo>
                                  <a:pt x="1902" y="1652"/>
                                </a:lnTo>
                                <a:lnTo>
                                  <a:pt x="1928" y="1655"/>
                                </a:lnTo>
                                <a:lnTo>
                                  <a:pt x="1954" y="1658"/>
                                </a:lnTo>
                                <a:lnTo>
                                  <a:pt x="1971" y="1658"/>
                                </a:lnTo>
                                <a:lnTo>
                                  <a:pt x="1988" y="1655"/>
                                </a:lnTo>
                                <a:lnTo>
                                  <a:pt x="2007" y="1652"/>
                                </a:lnTo>
                                <a:lnTo>
                                  <a:pt x="2024" y="1651"/>
                                </a:lnTo>
                                <a:lnTo>
                                  <a:pt x="2042" y="1646"/>
                                </a:lnTo>
                                <a:lnTo>
                                  <a:pt x="2059" y="1643"/>
                                </a:lnTo>
                                <a:lnTo>
                                  <a:pt x="2074" y="1636"/>
                                </a:lnTo>
                                <a:lnTo>
                                  <a:pt x="2091" y="1630"/>
                                </a:lnTo>
                                <a:lnTo>
                                  <a:pt x="2106" y="1622"/>
                                </a:lnTo>
                                <a:lnTo>
                                  <a:pt x="2121" y="1616"/>
                                </a:lnTo>
                                <a:lnTo>
                                  <a:pt x="2136" y="1607"/>
                                </a:lnTo>
                                <a:lnTo>
                                  <a:pt x="2151" y="1600"/>
                                </a:lnTo>
                                <a:lnTo>
                                  <a:pt x="2166" y="1589"/>
                                </a:lnTo>
                                <a:lnTo>
                                  <a:pt x="2179" y="1578"/>
                                </a:lnTo>
                                <a:lnTo>
                                  <a:pt x="2192" y="1568"/>
                                </a:lnTo>
                                <a:lnTo>
                                  <a:pt x="2205" y="1557"/>
                                </a:lnTo>
                                <a:lnTo>
                                  <a:pt x="2216" y="1546"/>
                                </a:lnTo>
                                <a:lnTo>
                                  <a:pt x="2226" y="1533"/>
                                </a:lnTo>
                                <a:lnTo>
                                  <a:pt x="2237" y="1521"/>
                                </a:lnTo>
                                <a:lnTo>
                                  <a:pt x="2248" y="1506"/>
                                </a:lnTo>
                                <a:lnTo>
                                  <a:pt x="2256" y="1493"/>
                                </a:lnTo>
                                <a:lnTo>
                                  <a:pt x="2265" y="1478"/>
                                </a:lnTo>
                                <a:lnTo>
                                  <a:pt x="2273" y="1463"/>
                                </a:lnTo>
                                <a:lnTo>
                                  <a:pt x="2280" y="1448"/>
                                </a:lnTo>
                                <a:lnTo>
                                  <a:pt x="2286" y="1433"/>
                                </a:lnTo>
                                <a:lnTo>
                                  <a:pt x="2293" y="1418"/>
                                </a:lnTo>
                                <a:lnTo>
                                  <a:pt x="2297" y="1401"/>
                                </a:lnTo>
                                <a:lnTo>
                                  <a:pt x="2301" y="1384"/>
                                </a:lnTo>
                                <a:lnTo>
                                  <a:pt x="2306" y="1366"/>
                                </a:lnTo>
                                <a:lnTo>
                                  <a:pt x="2308" y="1349"/>
                                </a:lnTo>
                                <a:lnTo>
                                  <a:pt x="2308" y="1332"/>
                                </a:lnTo>
                                <a:lnTo>
                                  <a:pt x="2310" y="1315"/>
                                </a:lnTo>
                                <a:lnTo>
                                  <a:pt x="2327" y="1311"/>
                                </a:lnTo>
                                <a:lnTo>
                                  <a:pt x="2346" y="1309"/>
                                </a:lnTo>
                                <a:lnTo>
                                  <a:pt x="2366" y="1302"/>
                                </a:lnTo>
                                <a:lnTo>
                                  <a:pt x="2384" y="1298"/>
                                </a:lnTo>
                                <a:lnTo>
                                  <a:pt x="2400" y="1292"/>
                                </a:lnTo>
                                <a:lnTo>
                                  <a:pt x="2420" y="1285"/>
                                </a:lnTo>
                                <a:lnTo>
                                  <a:pt x="2435" y="1277"/>
                                </a:lnTo>
                                <a:lnTo>
                                  <a:pt x="2453" y="1268"/>
                                </a:lnTo>
                                <a:lnTo>
                                  <a:pt x="2469" y="1259"/>
                                </a:lnTo>
                                <a:lnTo>
                                  <a:pt x="2484" y="1249"/>
                                </a:lnTo>
                                <a:lnTo>
                                  <a:pt x="2499" y="1240"/>
                                </a:lnTo>
                                <a:lnTo>
                                  <a:pt x="2514" y="1229"/>
                                </a:lnTo>
                                <a:lnTo>
                                  <a:pt x="2528" y="1217"/>
                                </a:lnTo>
                                <a:lnTo>
                                  <a:pt x="2541" y="1206"/>
                                </a:lnTo>
                                <a:lnTo>
                                  <a:pt x="2553" y="1193"/>
                                </a:lnTo>
                                <a:lnTo>
                                  <a:pt x="2566" y="1180"/>
                                </a:lnTo>
                                <a:lnTo>
                                  <a:pt x="2577" y="1165"/>
                                </a:lnTo>
                                <a:lnTo>
                                  <a:pt x="2590" y="1152"/>
                                </a:lnTo>
                                <a:lnTo>
                                  <a:pt x="2599" y="1137"/>
                                </a:lnTo>
                                <a:lnTo>
                                  <a:pt x="2609" y="1122"/>
                                </a:lnTo>
                                <a:lnTo>
                                  <a:pt x="2618" y="1107"/>
                                </a:lnTo>
                                <a:lnTo>
                                  <a:pt x="2627" y="1090"/>
                                </a:lnTo>
                                <a:lnTo>
                                  <a:pt x="2635" y="1075"/>
                                </a:lnTo>
                                <a:lnTo>
                                  <a:pt x="2642" y="1058"/>
                                </a:lnTo>
                                <a:lnTo>
                                  <a:pt x="2648" y="1041"/>
                                </a:lnTo>
                                <a:lnTo>
                                  <a:pt x="2652" y="1024"/>
                                </a:lnTo>
                                <a:lnTo>
                                  <a:pt x="2659" y="1007"/>
                                </a:lnTo>
                                <a:lnTo>
                                  <a:pt x="2661" y="988"/>
                                </a:lnTo>
                                <a:lnTo>
                                  <a:pt x="2665" y="970"/>
                                </a:lnTo>
                                <a:lnTo>
                                  <a:pt x="2667" y="951"/>
                                </a:lnTo>
                                <a:lnTo>
                                  <a:pt x="2667" y="934"/>
                                </a:lnTo>
                                <a:lnTo>
                                  <a:pt x="2669" y="915"/>
                                </a:lnTo>
                                <a:lnTo>
                                  <a:pt x="2667" y="898"/>
                                </a:lnTo>
                                <a:lnTo>
                                  <a:pt x="2667" y="883"/>
                                </a:lnTo>
                                <a:lnTo>
                                  <a:pt x="2665" y="866"/>
                                </a:lnTo>
                                <a:lnTo>
                                  <a:pt x="2663" y="848"/>
                                </a:lnTo>
                                <a:lnTo>
                                  <a:pt x="2661" y="833"/>
                                </a:lnTo>
                                <a:lnTo>
                                  <a:pt x="2657" y="816"/>
                                </a:lnTo>
                                <a:lnTo>
                                  <a:pt x="2652" y="801"/>
                                </a:lnTo>
                                <a:lnTo>
                                  <a:pt x="2646" y="785"/>
                                </a:lnTo>
                                <a:lnTo>
                                  <a:pt x="2642" y="770"/>
                                </a:lnTo>
                                <a:lnTo>
                                  <a:pt x="2635" y="755"/>
                                </a:lnTo>
                                <a:lnTo>
                                  <a:pt x="2627" y="740"/>
                                </a:lnTo>
                                <a:lnTo>
                                  <a:pt x="2620" y="725"/>
                                </a:lnTo>
                                <a:lnTo>
                                  <a:pt x="2612" y="710"/>
                                </a:lnTo>
                                <a:lnTo>
                                  <a:pt x="2603" y="696"/>
                                </a:lnTo>
                                <a:lnTo>
                                  <a:pt x="2592" y="681"/>
                                </a:lnTo>
                                <a:lnTo>
                                  <a:pt x="2581" y="669"/>
                                </a:lnTo>
                                <a:lnTo>
                                  <a:pt x="2588" y="655"/>
                                </a:lnTo>
                                <a:lnTo>
                                  <a:pt x="2592" y="640"/>
                                </a:lnTo>
                                <a:lnTo>
                                  <a:pt x="2596" y="625"/>
                                </a:lnTo>
                                <a:lnTo>
                                  <a:pt x="2601" y="608"/>
                                </a:lnTo>
                                <a:lnTo>
                                  <a:pt x="2605" y="593"/>
                                </a:lnTo>
                                <a:lnTo>
                                  <a:pt x="2607" y="575"/>
                                </a:lnTo>
                                <a:lnTo>
                                  <a:pt x="2607" y="560"/>
                                </a:lnTo>
                                <a:lnTo>
                                  <a:pt x="2607" y="543"/>
                                </a:lnTo>
                                <a:lnTo>
                                  <a:pt x="2607" y="530"/>
                                </a:lnTo>
                                <a:lnTo>
                                  <a:pt x="2607" y="518"/>
                                </a:lnTo>
                                <a:lnTo>
                                  <a:pt x="2605" y="505"/>
                                </a:lnTo>
                                <a:lnTo>
                                  <a:pt x="2603" y="492"/>
                                </a:lnTo>
                                <a:lnTo>
                                  <a:pt x="2601" y="479"/>
                                </a:lnTo>
                                <a:lnTo>
                                  <a:pt x="2599" y="466"/>
                                </a:lnTo>
                                <a:lnTo>
                                  <a:pt x="2590" y="441"/>
                                </a:lnTo>
                                <a:lnTo>
                                  <a:pt x="2581" y="417"/>
                                </a:lnTo>
                                <a:lnTo>
                                  <a:pt x="2569" y="393"/>
                                </a:lnTo>
                                <a:lnTo>
                                  <a:pt x="2556" y="372"/>
                                </a:lnTo>
                                <a:lnTo>
                                  <a:pt x="2541" y="351"/>
                                </a:lnTo>
                                <a:lnTo>
                                  <a:pt x="2523" y="331"/>
                                </a:lnTo>
                                <a:lnTo>
                                  <a:pt x="2504" y="312"/>
                                </a:lnTo>
                                <a:lnTo>
                                  <a:pt x="2484" y="295"/>
                                </a:lnTo>
                                <a:lnTo>
                                  <a:pt x="2463" y="280"/>
                                </a:lnTo>
                                <a:lnTo>
                                  <a:pt x="2441" y="267"/>
                                </a:lnTo>
                                <a:lnTo>
                                  <a:pt x="2415" y="254"/>
                                </a:lnTo>
                                <a:lnTo>
                                  <a:pt x="2393" y="246"/>
                                </a:lnTo>
                                <a:lnTo>
                                  <a:pt x="2364" y="237"/>
                                </a:lnTo>
                                <a:lnTo>
                                  <a:pt x="2366" y="237"/>
                                </a:lnTo>
                                <a:lnTo>
                                  <a:pt x="2364" y="224"/>
                                </a:lnTo>
                                <a:lnTo>
                                  <a:pt x="2359" y="212"/>
                                </a:lnTo>
                                <a:lnTo>
                                  <a:pt x="2355" y="199"/>
                                </a:lnTo>
                                <a:lnTo>
                                  <a:pt x="2351" y="186"/>
                                </a:lnTo>
                                <a:lnTo>
                                  <a:pt x="2342" y="162"/>
                                </a:lnTo>
                                <a:lnTo>
                                  <a:pt x="2329" y="141"/>
                                </a:lnTo>
                                <a:lnTo>
                                  <a:pt x="2314" y="119"/>
                                </a:lnTo>
                                <a:lnTo>
                                  <a:pt x="2299" y="100"/>
                                </a:lnTo>
                                <a:lnTo>
                                  <a:pt x="2282" y="83"/>
                                </a:lnTo>
                                <a:lnTo>
                                  <a:pt x="2263" y="66"/>
                                </a:lnTo>
                                <a:lnTo>
                                  <a:pt x="2243" y="51"/>
                                </a:lnTo>
                                <a:lnTo>
                                  <a:pt x="2220" y="38"/>
                                </a:lnTo>
                                <a:lnTo>
                                  <a:pt x="2198" y="25"/>
                                </a:lnTo>
                                <a:lnTo>
                                  <a:pt x="2175" y="17"/>
                                </a:lnTo>
                                <a:lnTo>
                                  <a:pt x="2149" y="8"/>
                                </a:lnTo>
                                <a:lnTo>
                                  <a:pt x="2136" y="6"/>
                                </a:lnTo>
                                <a:lnTo>
                                  <a:pt x="2123" y="4"/>
                                </a:lnTo>
                                <a:lnTo>
                                  <a:pt x="2110" y="2"/>
                                </a:lnTo>
                                <a:lnTo>
                                  <a:pt x="2097" y="0"/>
                                </a:lnTo>
                                <a:lnTo>
                                  <a:pt x="2085" y="0"/>
                                </a:lnTo>
                                <a:lnTo>
                                  <a:pt x="2072" y="0"/>
                                </a:lnTo>
                                <a:lnTo>
                                  <a:pt x="2055" y="0"/>
                                </a:lnTo>
                                <a:lnTo>
                                  <a:pt x="2037" y="0"/>
                                </a:lnTo>
                                <a:lnTo>
                                  <a:pt x="2022" y="2"/>
                                </a:lnTo>
                                <a:lnTo>
                                  <a:pt x="2005" y="6"/>
                                </a:lnTo>
                                <a:lnTo>
                                  <a:pt x="1990" y="10"/>
                                </a:lnTo>
                                <a:lnTo>
                                  <a:pt x="1975" y="15"/>
                                </a:lnTo>
                                <a:lnTo>
                                  <a:pt x="1960" y="19"/>
                                </a:lnTo>
                                <a:lnTo>
                                  <a:pt x="1945" y="25"/>
                                </a:lnTo>
                                <a:lnTo>
                                  <a:pt x="1930" y="32"/>
                                </a:lnTo>
                                <a:lnTo>
                                  <a:pt x="1917" y="40"/>
                                </a:lnTo>
                                <a:lnTo>
                                  <a:pt x="1902" y="49"/>
                                </a:lnTo>
                                <a:lnTo>
                                  <a:pt x="1889" y="57"/>
                                </a:lnTo>
                                <a:lnTo>
                                  <a:pt x="1876" y="68"/>
                                </a:lnTo>
                                <a:lnTo>
                                  <a:pt x="1866" y="79"/>
                                </a:lnTo>
                                <a:lnTo>
                                  <a:pt x="1853" y="89"/>
                                </a:lnTo>
                                <a:lnTo>
                                  <a:pt x="1842" y="100"/>
                                </a:lnTo>
                                <a:lnTo>
                                  <a:pt x="1833" y="89"/>
                                </a:lnTo>
                                <a:lnTo>
                                  <a:pt x="1823" y="79"/>
                                </a:lnTo>
                                <a:lnTo>
                                  <a:pt x="1812" y="68"/>
                                </a:lnTo>
                                <a:lnTo>
                                  <a:pt x="1799" y="57"/>
                                </a:lnTo>
                                <a:lnTo>
                                  <a:pt x="1786" y="49"/>
                                </a:lnTo>
                                <a:lnTo>
                                  <a:pt x="1775" y="40"/>
                                </a:lnTo>
                                <a:lnTo>
                                  <a:pt x="1760" y="32"/>
                                </a:lnTo>
                                <a:lnTo>
                                  <a:pt x="1748" y="25"/>
                                </a:lnTo>
                                <a:lnTo>
                                  <a:pt x="1735" y="19"/>
                                </a:lnTo>
                                <a:lnTo>
                                  <a:pt x="1720" y="15"/>
                                </a:lnTo>
                                <a:lnTo>
                                  <a:pt x="1705" y="10"/>
                                </a:lnTo>
                                <a:lnTo>
                                  <a:pt x="1690" y="6"/>
                                </a:lnTo>
                                <a:lnTo>
                                  <a:pt x="1675" y="2"/>
                                </a:lnTo>
                                <a:lnTo>
                                  <a:pt x="1660" y="0"/>
                                </a:lnTo>
                                <a:lnTo>
                                  <a:pt x="1645" y="0"/>
                                </a:lnTo>
                                <a:lnTo>
                                  <a:pt x="1630" y="0"/>
                                </a:lnTo>
                                <a:lnTo>
                                  <a:pt x="1610" y="0"/>
                                </a:lnTo>
                                <a:lnTo>
                                  <a:pt x="1591" y="2"/>
                                </a:lnTo>
                                <a:lnTo>
                                  <a:pt x="1572" y="4"/>
                                </a:lnTo>
                                <a:lnTo>
                                  <a:pt x="1554" y="8"/>
                                </a:lnTo>
                                <a:lnTo>
                                  <a:pt x="1537" y="15"/>
                                </a:lnTo>
                                <a:lnTo>
                                  <a:pt x="1520" y="21"/>
                                </a:lnTo>
                                <a:lnTo>
                                  <a:pt x="1502" y="30"/>
                                </a:lnTo>
                                <a:lnTo>
                                  <a:pt x="1486" y="38"/>
                                </a:lnTo>
                                <a:lnTo>
                                  <a:pt x="1471" y="47"/>
                                </a:lnTo>
                                <a:lnTo>
                                  <a:pt x="1456" y="57"/>
                                </a:lnTo>
                                <a:lnTo>
                                  <a:pt x="1442" y="70"/>
                                </a:lnTo>
                                <a:lnTo>
                                  <a:pt x="1429" y="83"/>
                                </a:lnTo>
                                <a:lnTo>
                                  <a:pt x="1417" y="96"/>
                                </a:lnTo>
                                <a:lnTo>
                                  <a:pt x="1405" y="111"/>
                                </a:lnTo>
                                <a:lnTo>
                                  <a:pt x="1396" y="126"/>
                                </a:lnTo>
                                <a:lnTo>
                                  <a:pt x="1387" y="143"/>
                                </a:lnTo>
                                <a:lnTo>
                                  <a:pt x="1388" y="147"/>
                                </a:lnTo>
                                <a:lnTo>
                                  <a:pt x="1375" y="137"/>
                                </a:lnTo>
                                <a:lnTo>
                                  <a:pt x="1363" y="126"/>
                                </a:lnTo>
                                <a:lnTo>
                                  <a:pt x="1352" y="117"/>
                                </a:lnTo>
                                <a:lnTo>
                                  <a:pt x="1337" y="109"/>
                                </a:lnTo>
                                <a:lnTo>
                                  <a:pt x="1324" y="100"/>
                                </a:lnTo>
                                <a:lnTo>
                                  <a:pt x="1311" y="92"/>
                                </a:lnTo>
                                <a:lnTo>
                                  <a:pt x="1296" y="85"/>
                                </a:lnTo>
                                <a:lnTo>
                                  <a:pt x="1281" y="79"/>
                                </a:lnTo>
                                <a:lnTo>
                                  <a:pt x="1266" y="75"/>
                                </a:lnTo>
                                <a:lnTo>
                                  <a:pt x="1251" y="68"/>
                                </a:lnTo>
                                <a:lnTo>
                                  <a:pt x="1236" y="66"/>
                                </a:lnTo>
                                <a:lnTo>
                                  <a:pt x="1221" y="62"/>
                                </a:lnTo>
                                <a:lnTo>
                                  <a:pt x="1206" y="60"/>
                                </a:lnTo>
                                <a:lnTo>
                                  <a:pt x="1188" y="57"/>
                                </a:lnTo>
                                <a:lnTo>
                                  <a:pt x="1173" y="55"/>
                                </a:lnTo>
                                <a:lnTo>
                                  <a:pt x="1156" y="55"/>
                                </a:lnTo>
                                <a:lnTo>
                                  <a:pt x="1135" y="55"/>
                                </a:lnTo>
                                <a:lnTo>
                                  <a:pt x="1111" y="60"/>
                                </a:lnTo>
                                <a:lnTo>
                                  <a:pt x="1090" y="62"/>
                                </a:lnTo>
                                <a:lnTo>
                                  <a:pt x="1068" y="68"/>
                                </a:lnTo>
                                <a:lnTo>
                                  <a:pt x="1047" y="75"/>
                                </a:lnTo>
                                <a:lnTo>
                                  <a:pt x="1025" y="81"/>
                                </a:lnTo>
                                <a:lnTo>
                                  <a:pt x="1006" y="92"/>
                                </a:lnTo>
                                <a:lnTo>
                                  <a:pt x="987" y="100"/>
                                </a:lnTo>
                                <a:lnTo>
                                  <a:pt x="970" y="113"/>
                                </a:lnTo>
                                <a:lnTo>
                                  <a:pt x="950" y="126"/>
                                </a:lnTo>
                                <a:lnTo>
                                  <a:pt x="935" y="139"/>
                                </a:lnTo>
                                <a:lnTo>
                                  <a:pt x="918" y="154"/>
                                </a:lnTo>
                                <a:lnTo>
                                  <a:pt x="903" y="171"/>
                                </a:lnTo>
                                <a:lnTo>
                                  <a:pt x="890" y="188"/>
                                </a:lnTo>
                                <a:lnTo>
                                  <a:pt x="877" y="205"/>
                                </a:lnTo>
                                <a:lnTo>
                                  <a:pt x="866" y="224"/>
                                </a:lnTo>
                                <a:lnTo>
                                  <a:pt x="864" y="226"/>
                                </a:lnTo>
                                <a:lnTo>
                                  <a:pt x="841" y="214"/>
                                </a:lnTo>
                                <a:lnTo>
                                  <a:pt x="815" y="203"/>
                                </a:lnTo>
                                <a:lnTo>
                                  <a:pt x="789" y="192"/>
                                </a:lnTo>
                                <a:lnTo>
                                  <a:pt x="763" y="186"/>
                                </a:lnTo>
                                <a:lnTo>
                                  <a:pt x="738" y="179"/>
                                </a:lnTo>
                                <a:lnTo>
                                  <a:pt x="710" y="175"/>
                                </a:lnTo>
                                <a:lnTo>
                                  <a:pt x="682" y="173"/>
                                </a:lnTo>
                                <a:lnTo>
                                  <a:pt x="654" y="171"/>
                                </a:lnTo>
                                <a:lnTo>
                                  <a:pt x="633" y="173"/>
                                </a:lnTo>
                                <a:lnTo>
                                  <a:pt x="611" y="173"/>
                                </a:lnTo>
                                <a:lnTo>
                                  <a:pt x="592" y="175"/>
                                </a:lnTo>
                                <a:lnTo>
                                  <a:pt x="570" y="179"/>
                                </a:lnTo>
                                <a:lnTo>
                                  <a:pt x="551" y="184"/>
                                </a:lnTo>
                                <a:lnTo>
                                  <a:pt x="529" y="190"/>
                                </a:lnTo>
                                <a:lnTo>
                                  <a:pt x="510" y="197"/>
                                </a:lnTo>
                                <a:lnTo>
                                  <a:pt x="493" y="203"/>
                                </a:lnTo>
                                <a:lnTo>
                                  <a:pt x="474" y="212"/>
                                </a:lnTo>
                                <a:lnTo>
                                  <a:pt x="456" y="220"/>
                                </a:lnTo>
                                <a:lnTo>
                                  <a:pt x="436" y="229"/>
                                </a:lnTo>
                                <a:lnTo>
                                  <a:pt x="421" y="239"/>
                                </a:lnTo>
                                <a:lnTo>
                                  <a:pt x="405" y="252"/>
                                </a:lnTo>
                                <a:lnTo>
                                  <a:pt x="390" y="263"/>
                                </a:lnTo>
                                <a:lnTo>
                                  <a:pt x="375" y="276"/>
                                </a:lnTo>
                                <a:lnTo>
                                  <a:pt x="360" y="289"/>
                                </a:lnTo>
                                <a:lnTo>
                                  <a:pt x="345" y="304"/>
                                </a:lnTo>
                                <a:lnTo>
                                  <a:pt x="331" y="319"/>
                                </a:lnTo>
                                <a:lnTo>
                                  <a:pt x="320" y="334"/>
                                </a:lnTo>
                                <a:lnTo>
                                  <a:pt x="307" y="349"/>
                                </a:lnTo>
                                <a:lnTo>
                                  <a:pt x="297" y="366"/>
                                </a:lnTo>
                                <a:lnTo>
                                  <a:pt x="286" y="383"/>
                                </a:lnTo>
                                <a:lnTo>
                                  <a:pt x="277" y="400"/>
                                </a:lnTo>
                                <a:lnTo>
                                  <a:pt x="269" y="417"/>
                                </a:lnTo>
                                <a:lnTo>
                                  <a:pt x="262" y="436"/>
                                </a:lnTo>
                                <a:lnTo>
                                  <a:pt x="256" y="453"/>
                                </a:lnTo>
                                <a:lnTo>
                                  <a:pt x="249" y="473"/>
                                </a:lnTo>
                                <a:lnTo>
                                  <a:pt x="245" y="492"/>
                                </a:lnTo>
                                <a:lnTo>
                                  <a:pt x="241" y="513"/>
                                </a:lnTo>
                                <a:lnTo>
                                  <a:pt x="239" y="533"/>
                                </a:lnTo>
                                <a:lnTo>
                                  <a:pt x="237" y="554"/>
                                </a:lnTo>
                                <a:lnTo>
                                  <a:pt x="237" y="573"/>
                                </a:lnTo>
                                <a:lnTo>
                                  <a:pt x="237" y="601"/>
                                </a:lnTo>
                                <a:lnTo>
                                  <a:pt x="241" y="629"/>
                                </a:lnTo>
                                <a:lnTo>
                                  <a:pt x="241" y="627"/>
                                </a:lnTo>
                              </a:path>
                            </a:pathLst>
                          </a:custGeom>
                          <a:noFill/>
                          <a:ln cap="rnd" w="8280">
                            <a:solidFill>
                              <a:srgbClr val="000000"/>
                            </a:solidFill>
                            <a:round/>
                          </a:ln>
                        </wps:spPr>
                        <wps:style>
                          <a:lnRef idx="0"/>
                          <a:fillRef idx="0"/>
                          <a:effectRef idx="0"/>
                          <a:fontRef idx="minor"/>
                        </wps:style>
                        <wps:bodyPr/>
                      </wps:wsp>
                      <wps:wsp>
                        <wps:cNvSpPr/>
                        <wps:spPr>
                          <a:xfrm>
                            <a:off x="367560" y="3399840"/>
                            <a:ext cx="99720" cy="23040"/>
                          </a:xfrm>
                          <a:custGeom>
                            <a:avLst/>
                            <a:gdLst/>
                            <a:ahLst/>
                            <a:rect l="l" t="t" r="r" b="b"/>
                            <a:pathLst>
                              <a:path w="157" h="36">
                                <a:moveTo>
                                  <a:pt x="0" y="0"/>
                                </a:moveTo>
                                <a:lnTo>
                                  <a:pt x="16" y="8"/>
                                </a:lnTo>
                                <a:lnTo>
                                  <a:pt x="33" y="15"/>
                                </a:lnTo>
                                <a:lnTo>
                                  <a:pt x="48" y="21"/>
                                </a:lnTo>
                                <a:lnTo>
                                  <a:pt x="65" y="27"/>
                                </a:lnTo>
                                <a:lnTo>
                                  <a:pt x="82" y="32"/>
                                </a:lnTo>
                                <a:lnTo>
                                  <a:pt x="99" y="34"/>
                                </a:lnTo>
                                <a:lnTo>
                                  <a:pt x="119" y="36"/>
                                </a:lnTo>
                                <a:lnTo>
                                  <a:pt x="136" y="36"/>
                                </a:lnTo>
                                <a:lnTo>
                                  <a:pt x="146" y="36"/>
                                </a:lnTo>
                                <a:lnTo>
                                  <a:pt x="157" y="36"/>
                                </a:lnTo>
                              </a:path>
                            </a:pathLst>
                          </a:custGeom>
                          <a:noFill/>
                          <a:ln cap="rnd" w="8280">
                            <a:solidFill>
                              <a:srgbClr val="000000"/>
                            </a:solidFill>
                            <a:round/>
                          </a:ln>
                        </wps:spPr>
                        <wps:style>
                          <a:lnRef idx="0"/>
                          <a:fillRef idx="0"/>
                          <a:effectRef idx="0"/>
                          <a:fontRef idx="minor"/>
                        </wps:style>
                        <wps:bodyPr/>
                      </wps:wsp>
                      <wps:wsp>
                        <wps:cNvSpPr/>
                        <wps:spPr>
                          <a:xfrm>
                            <a:off x="511920" y="3663360"/>
                            <a:ext cx="43920" cy="10800"/>
                          </a:xfrm>
                          <a:custGeom>
                            <a:avLst/>
                            <a:gdLst/>
                            <a:ahLst/>
                            <a:rect l="l" t="t" r="r" b="b"/>
                            <a:pathLst>
                              <a:path w="69" h="17">
                                <a:moveTo>
                                  <a:pt x="0" y="17"/>
                                </a:moveTo>
                                <a:lnTo>
                                  <a:pt x="18" y="15"/>
                                </a:lnTo>
                                <a:lnTo>
                                  <a:pt x="36" y="11"/>
                                </a:lnTo>
                                <a:lnTo>
                                  <a:pt x="51" y="6"/>
                                </a:lnTo>
                                <a:lnTo>
                                  <a:pt x="69" y="0"/>
                                </a:lnTo>
                              </a:path>
                            </a:pathLst>
                          </a:custGeom>
                          <a:noFill/>
                          <a:ln cap="rnd" w="8280">
                            <a:solidFill>
                              <a:srgbClr val="000000"/>
                            </a:solidFill>
                            <a:round/>
                          </a:ln>
                        </wps:spPr>
                        <wps:style>
                          <a:lnRef idx="0"/>
                          <a:fillRef idx="0"/>
                          <a:effectRef idx="0"/>
                          <a:fontRef idx="minor"/>
                        </wps:style>
                        <wps:bodyPr/>
                      </wps:wsp>
                      <wps:wsp>
                        <wps:cNvSpPr/>
                        <wps:spPr>
                          <a:xfrm>
                            <a:off x="902880" y="3732480"/>
                            <a:ext cx="25920" cy="47160"/>
                          </a:xfrm>
                          <a:custGeom>
                            <a:avLst/>
                            <a:gdLst/>
                            <a:ahLst/>
                            <a:rect l="l" t="t" r="r" b="b"/>
                            <a:pathLst>
                              <a:path w="41" h="74">
                                <a:moveTo>
                                  <a:pt x="0" y="0"/>
                                </a:moveTo>
                                <a:lnTo>
                                  <a:pt x="9" y="18"/>
                                </a:lnTo>
                                <a:lnTo>
                                  <a:pt x="19" y="39"/>
                                </a:lnTo>
                                <a:lnTo>
                                  <a:pt x="30" y="57"/>
                                </a:lnTo>
                                <a:lnTo>
                                  <a:pt x="41" y="74"/>
                                </a:lnTo>
                              </a:path>
                            </a:pathLst>
                          </a:custGeom>
                          <a:noFill/>
                          <a:ln cap="rnd" w="8280">
                            <a:solidFill>
                              <a:srgbClr val="000000"/>
                            </a:solidFill>
                            <a:round/>
                          </a:ln>
                        </wps:spPr>
                        <wps:style>
                          <a:lnRef idx="0"/>
                          <a:fillRef idx="0"/>
                          <a:effectRef idx="0"/>
                          <a:fontRef idx="minor"/>
                        </wps:style>
                        <wps:bodyPr/>
                      </wps:wsp>
                      <wps:wsp>
                        <wps:cNvSpPr/>
                        <wps:spPr>
                          <a:xfrm>
                            <a:off x="1402560" y="3659040"/>
                            <a:ext cx="10800" cy="52560"/>
                          </a:xfrm>
                          <a:custGeom>
                            <a:avLst/>
                            <a:gdLst/>
                            <a:ahLst/>
                            <a:rect l="l" t="t" r="r" b="b"/>
                            <a:pathLst>
                              <a:path w="17" h="83">
                                <a:moveTo>
                                  <a:pt x="0" y="83"/>
                                </a:moveTo>
                                <a:lnTo>
                                  <a:pt x="6" y="65"/>
                                </a:lnTo>
                                <a:lnTo>
                                  <a:pt x="10" y="43"/>
                                </a:lnTo>
                                <a:lnTo>
                                  <a:pt x="15" y="22"/>
                                </a:lnTo>
                                <a:lnTo>
                                  <a:pt x="17" y="0"/>
                                </a:lnTo>
                              </a:path>
                            </a:pathLst>
                          </a:custGeom>
                          <a:noFill/>
                          <a:ln cap="rnd" w="8280">
                            <a:solidFill>
                              <a:srgbClr val="000000"/>
                            </a:solidFill>
                            <a:round/>
                          </a:ln>
                        </wps:spPr>
                        <wps:style>
                          <a:lnRef idx="0"/>
                          <a:fillRef idx="0"/>
                          <a:effectRef idx="0"/>
                          <a:fontRef idx="minor"/>
                        </wps:style>
                        <wps:bodyPr/>
                      </wps:wsp>
                      <wps:wsp>
                        <wps:cNvSpPr/>
                        <wps:spPr>
                          <a:xfrm>
                            <a:off x="1621800" y="3331800"/>
                            <a:ext cx="128160" cy="198000"/>
                          </a:xfrm>
                          <a:custGeom>
                            <a:avLst/>
                            <a:gdLst/>
                            <a:ahLst/>
                            <a:rect l="l" t="t" r="r" b="b"/>
                            <a:pathLst>
                              <a:path w="202" h="312">
                                <a:moveTo>
                                  <a:pt x="202" y="312"/>
                                </a:moveTo>
                                <a:lnTo>
                                  <a:pt x="202" y="310"/>
                                </a:lnTo>
                                <a:lnTo>
                                  <a:pt x="200" y="284"/>
                                </a:lnTo>
                                <a:lnTo>
                                  <a:pt x="198" y="261"/>
                                </a:lnTo>
                                <a:lnTo>
                                  <a:pt x="193" y="237"/>
                                </a:lnTo>
                                <a:lnTo>
                                  <a:pt x="187" y="214"/>
                                </a:lnTo>
                                <a:lnTo>
                                  <a:pt x="181" y="190"/>
                                </a:lnTo>
                                <a:lnTo>
                                  <a:pt x="170" y="169"/>
                                </a:lnTo>
                                <a:lnTo>
                                  <a:pt x="159" y="147"/>
                                </a:lnTo>
                                <a:lnTo>
                                  <a:pt x="148" y="128"/>
                                </a:lnTo>
                                <a:lnTo>
                                  <a:pt x="133" y="107"/>
                                </a:lnTo>
                                <a:lnTo>
                                  <a:pt x="118" y="89"/>
                                </a:lnTo>
                                <a:lnTo>
                                  <a:pt x="101" y="70"/>
                                </a:lnTo>
                                <a:lnTo>
                                  <a:pt x="84" y="53"/>
                                </a:lnTo>
                                <a:lnTo>
                                  <a:pt x="65" y="38"/>
                                </a:lnTo>
                                <a:lnTo>
                                  <a:pt x="45" y="25"/>
                                </a:lnTo>
                                <a:lnTo>
                                  <a:pt x="24" y="12"/>
                                </a:lnTo>
                                <a:lnTo>
                                  <a:pt x="0" y="0"/>
                                </a:lnTo>
                              </a:path>
                            </a:pathLst>
                          </a:custGeom>
                          <a:noFill/>
                          <a:ln cap="rnd" w="8280">
                            <a:solidFill>
                              <a:srgbClr val="000000"/>
                            </a:solidFill>
                            <a:round/>
                          </a:ln>
                        </wps:spPr>
                        <wps:style>
                          <a:lnRef idx="0"/>
                          <a:fillRef idx="0"/>
                          <a:effectRef idx="0"/>
                          <a:fontRef idx="minor"/>
                        </wps:style>
                        <wps:bodyPr/>
                      </wps:wsp>
                      <wps:wsp>
                        <wps:cNvSpPr/>
                        <wps:spPr>
                          <a:xfrm>
                            <a:off x="1864440" y="3119760"/>
                            <a:ext cx="57960" cy="74160"/>
                          </a:xfrm>
                          <a:custGeom>
                            <a:avLst/>
                            <a:gdLst/>
                            <a:ahLst/>
                            <a:rect l="l" t="t" r="r" b="b"/>
                            <a:pathLst>
                              <a:path w="91" h="117">
                                <a:moveTo>
                                  <a:pt x="0" y="117"/>
                                </a:moveTo>
                                <a:lnTo>
                                  <a:pt x="15" y="104"/>
                                </a:lnTo>
                                <a:lnTo>
                                  <a:pt x="29" y="92"/>
                                </a:lnTo>
                                <a:lnTo>
                                  <a:pt x="42" y="78"/>
                                </a:lnTo>
                                <a:lnTo>
                                  <a:pt x="53" y="65"/>
                                </a:lnTo>
                                <a:lnTo>
                                  <a:pt x="63" y="50"/>
                                </a:lnTo>
                                <a:lnTo>
                                  <a:pt x="74" y="33"/>
                                </a:lnTo>
                                <a:lnTo>
                                  <a:pt x="83" y="18"/>
                                </a:lnTo>
                                <a:lnTo>
                                  <a:pt x="91" y="0"/>
                                </a:lnTo>
                              </a:path>
                            </a:pathLst>
                          </a:custGeom>
                          <a:noFill/>
                          <a:ln cap="rnd" w="8280">
                            <a:solidFill>
                              <a:srgbClr val="000000"/>
                            </a:solidFill>
                            <a:round/>
                          </a:ln>
                        </wps:spPr>
                        <wps:style>
                          <a:lnRef idx="0"/>
                          <a:fillRef idx="0"/>
                          <a:effectRef idx="0"/>
                          <a:fontRef idx="minor"/>
                        </wps:style>
                        <wps:bodyPr/>
                      </wps:wsp>
                      <wps:wsp>
                        <wps:cNvSpPr/>
                        <wps:spPr>
                          <a:xfrm>
                            <a:off x="1785600" y="2845440"/>
                            <a:ext cx="2520" cy="34200"/>
                          </a:xfrm>
                          <a:custGeom>
                            <a:avLst/>
                            <a:gdLst/>
                            <a:ahLst/>
                            <a:rect l="l" t="t" r="r" b="b"/>
                            <a:pathLst>
                              <a:path w="4" h="54">
                                <a:moveTo>
                                  <a:pt x="4" y="54"/>
                                </a:moveTo>
                                <a:lnTo>
                                  <a:pt x="4" y="52"/>
                                </a:lnTo>
                                <a:lnTo>
                                  <a:pt x="4" y="37"/>
                                </a:lnTo>
                                <a:lnTo>
                                  <a:pt x="4" y="24"/>
                                </a:lnTo>
                                <a:lnTo>
                                  <a:pt x="2" y="11"/>
                                </a:lnTo>
                                <a:lnTo>
                                  <a:pt x="0" y="0"/>
                                </a:lnTo>
                              </a:path>
                            </a:pathLst>
                          </a:custGeom>
                          <a:noFill/>
                          <a:ln cap="rnd" w="8280">
                            <a:solidFill>
                              <a:srgbClr val="000000"/>
                            </a:solidFill>
                            <a:round/>
                          </a:ln>
                        </wps:spPr>
                        <wps:style>
                          <a:lnRef idx="0"/>
                          <a:fillRef idx="0"/>
                          <a:effectRef idx="0"/>
                          <a:fontRef idx="minor"/>
                        </wps:style>
                        <wps:bodyPr/>
                      </wps:wsp>
                      <wps:wsp>
                        <wps:cNvSpPr/>
                        <wps:spPr>
                          <a:xfrm>
                            <a:off x="1424160" y="2758320"/>
                            <a:ext cx="28440" cy="45000"/>
                          </a:xfrm>
                          <a:custGeom>
                            <a:avLst/>
                            <a:gdLst/>
                            <a:ahLst/>
                            <a:rect l="l" t="t" r="r" b="b"/>
                            <a:pathLst>
                              <a:path w="45" h="71">
                                <a:moveTo>
                                  <a:pt x="45" y="0"/>
                                </a:moveTo>
                                <a:lnTo>
                                  <a:pt x="32" y="17"/>
                                </a:lnTo>
                                <a:lnTo>
                                  <a:pt x="19" y="34"/>
                                </a:lnTo>
                                <a:lnTo>
                                  <a:pt x="9" y="52"/>
                                </a:lnTo>
                                <a:lnTo>
                                  <a:pt x="0" y="71"/>
                                </a:lnTo>
                              </a:path>
                            </a:pathLst>
                          </a:custGeom>
                          <a:noFill/>
                          <a:ln cap="rnd" w="8280">
                            <a:solidFill>
                              <a:srgbClr val="000000"/>
                            </a:solidFill>
                            <a:round/>
                          </a:ln>
                        </wps:spPr>
                        <wps:style>
                          <a:lnRef idx="0"/>
                          <a:fillRef idx="0"/>
                          <a:effectRef idx="0"/>
                          <a:fontRef idx="minor"/>
                        </wps:style>
                        <wps:bodyPr/>
                      </wps:wsp>
                      <wps:wsp>
                        <wps:cNvSpPr/>
                        <wps:spPr>
                          <a:xfrm>
                            <a:off x="1149480" y="2785680"/>
                            <a:ext cx="14040" cy="38160"/>
                          </a:xfrm>
                          <a:custGeom>
                            <a:avLst/>
                            <a:gdLst/>
                            <a:ahLst/>
                            <a:rect l="l" t="t" r="r" b="b"/>
                            <a:pathLst>
                              <a:path w="22" h="60">
                                <a:moveTo>
                                  <a:pt x="22" y="0"/>
                                </a:moveTo>
                                <a:lnTo>
                                  <a:pt x="16" y="15"/>
                                </a:lnTo>
                                <a:lnTo>
                                  <a:pt x="9" y="30"/>
                                </a:lnTo>
                                <a:lnTo>
                                  <a:pt x="5" y="45"/>
                                </a:lnTo>
                                <a:lnTo>
                                  <a:pt x="0" y="60"/>
                                </a:lnTo>
                              </a:path>
                            </a:pathLst>
                          </a:custGeom>
                          <a:noFill/>
                          <a:ln cap="rnd" w="8280">
                            <a:solidFill>
                              <a:srgbClr val="000000"/>
                            </a:solidFill>
                            <a:round/>
                          </a:ln>
                        </wps:spPr>
                        <wps:style>
                          <a:lnRef idx="0"/>
                          <a:fillRef idx="0"/>
                          <a:effectRef idx="0"/>
                          <a:fontRef idx="minor"/>
                        </wps:style>
                        <wps:bodyPr/>
                      </wps:wsp>
                      <wps:wsp>
                        <wps:cNvSpPr/>
                        <wps:spPr>
                          <a:xfrm>
                            <a:off x="831960" y="2838600"/>
                            <a:ext cx="52200" cy="38160"/>
                          </a:xfrm>
                          <a:custGeom>
                            <a:avLst/>
                            <a:gdLst/>
                            <a:ahLst/>
                            <a:rect l="l" t="t" r="r" b="b"/>
                            <a:pathLst>
                              <a:path w="82" h="60">
                                <a:moveTo>
                                  <a:pt x="82" y="60"/>
                                </a:moveTo>
                                <a:lnTo>
                                  <a:pt x="63" y="43"/>
                                </a:lnTo>
                                <a:lnTo>
                                  <a:pt x="43" y="28"/>
                                </a:lnTo>
                                <a:lnTo>
                                  <a:pt x="22" y="13"/>
                                </a:lnTo>
                                <a:lnTo>
                                  <a:pt x="0" y="0"/>
                                </a:lnTo>
                              </a:path>
                            </a:pathLst>
                          </a:custGeom>
                          <a:noFill/>
                          <a:ln cap="rnd" w="8280">
                            <a:solidFill>
                              <a:srgbClr val="000000"/>
                            </a:solidFill>
                            <a:round/>
                          </a:ln>
                        </wps:spPr>
                        <wps:style>
                          <a:lnRef idx="0"/>
                          <a:fillRef idx="0"/>
                          <a:effectRef idx="0"/>
                          <a:fontRef idx="minor"/>
                        </wps:style>
                        <wps:bodyPr/>
                      </wps:wsp>
                      <wps:wsp>
                        <wps:cNvSpPr/>
                        <wps:spPr>
                          <a:xfrm>
                            <a:off x="436320" y="3094200"/>
                            <a:ext cx="8280" cy="38880"/>
                          </a:xfrm>
                          <a:custGeom>
                            <a:avLst/>
                            <a:gdLst/>
                            <a:ahLst/>
                            <a:rect l="l" t="t" r="r" b="b"/>
                            <a:pathLst>
                              <a:path w="13" h="61">
                                <a:moveTo>
                                  <a:pt x="0" y="0"/>
                                </a:moveTo>
                                <a:lnTo>
                                  <a:pt x="2" y="15"/>
                                </a:lnTo>
                                <a:lnTo>
                                  <a:pt x="4" y="30"/>
                                </a:lnTo>
                                <a:lnTo>
                                  <a:pt x="8" y="45"/>
                                </a:lnTo>
                                <a:lnTo>
                                  <a:pt x="13" y="61"/>
                                </a:lnTo>
                              </a:path>
                            </a:pathLst>
                          </a:custGeom>
                          <a:noFill/>
                          <a:ln cap="rnd" w="8280">
                            <a:solidFill>
                              <a:srgbClr val="000000"/>
                            </a:solidFill>
                            <a:round/>
                          </a:ln>
                        </wps:spPr>
                        <wps:style>
                          <a:lnRef idx="0"/>
                          <a:fillRef idx="0"/>
                          <a:effectRef idx="0"/>
                          <a:fontRef idx="minor"/>
                        </wps:style>
                        <wps:bodyPr/>
                      </wps:wsp>
                      <wps:wsp>
                        <wps:cNvSpPr txBox="1"/>
                        <wps:spPr>
                          <a:xfrm>
                            <a:off x="983160" y="3048120"/>
                            <a:ext cx="317520" cy="523080"/>
                          </a:xfrm>
                          <a:prstGeom prst="rect">
                            <a:avLst/>
                          </a:prstGeom>
                          <a:noFill/>
                          <a:ln>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and</w:t>
                              </w:r>
                            </w:p>
                          </w:txbxContent>
                        </wps:txbx>
                        <wps:bodyPr wrap="square" lIns="0" rIns="0" tIns="0" bIns="0">
                          <a:spAutoFit/>
                        </wps:bodyPr>
                      </wps:wsp>
                      <wps:wsp>
                        <wps:cNvSpPr txBox="1"/>
                        <wps:spPr>
                          <a:xfrm>
                            <a:off x="1430640" y="312228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753840" y="3286800"/>
                            <a:ext cx="801360" cy="523080"/>
                          </a:xfrm>
                          <a:prstGeom prst="rect">
                            <a:avLst/>
                          </a:prstGeom>
                          <a:noFill/>
                          <a:ln>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E-UTRAN</w:t>
                              </w:r>
                            </w:p>
                          </w:txbxContent>
                        </wps:txbx>
                        <wps:bodyPr wrap="square" lIns="0" rIns="0" tIns="0" bIns="0">
                          <a:spAutoFit/>
                        </wps:bodyPr>
                      </wps:wsp>
                      <wps:wsp>
                        <wps:cNvSpPr txBox="1"/>
                        <wps:spPr>
                          <a:xfrm>
                            <a:off x="1386360" y="333360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1398960" y="3232080"/>
                            <a:ext cx="50760" cy="260280"/>
                          </a:xfrm>
                          <a:prstGeom prst="rect">
                            <a:avLst/>
                          </a:prstGeom>
                          <a:noFill/>
                          <a:ln>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 </w:t>
                              </w:r>
                            </w:p>
                          </w:txbxContent>
                        </wps:txbx>
                        <wps:bodyPr wrap="square" lIns="0" rIns="0" tIns="0" bIns="0">
                          <a:spAutoFit/>
                        </wps:bodyPr>
                      </wps:wsp>
                      <wps:wsp>
                        <wps:cNvSpPr txBox="1"/>
                        <wps:spPr>
                          <a:xfrm>
                            <a:off x="1449000" y="327924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1788120" y="3150360"/>
                            <a:ext cx="10800" cy="14760"/>
                          </a:xfrm>
                          <a:custGeom>
                            <a:avLst/>
                            <a:gdLst/>
                            <a:ahLst/>
                            <a:rect l="l" t="t" r="r" b="b"/>
                            <a:pathLst>
                              <a:path w="17" h="23">
                                <a:moveTo>
                                  <a:pt x="17" y="21"/>
                                </a:moveTo>
                                <a:lnTo>
                                  <a:pt x="17" y="21"/>
                                </a:lnTo>
                                <a:lnTo>
                                  <a:pt x="2" y="0"/>
                                </a:lnTo>
                                <a:lnTo>
                                  <a:pt x="0" y="2"/>
                                </a:lnTo>
                                <a:lnTo>
                                  <a:pt x="15" y="23"/>
                                </a:lnTo>
                                <a:lnTo>
                                  <a:pt x="17" y="23"/>
                                </a:lnTo>
                                <a:lnTo>
                                  <a:pt x="15" y="23"/>
                                </a:lnTo>
                                <a:lnTo>
                                  <a:pt x="17" y="23"/>
                                </a:lnTo>
                                <a:lnTo>
                                  <a:pt x="17" y="21"/>
                                </a:lnTo>
                                <a:close/>
                              </a:path>
                            </a:pathLst>
                          </a:custGeom>
                          <a:solidFill>
                            <a:srgbClr val="cecece"/>
                          </a:solidFill>
                          <a:ln>
                            <a:noFill/>
                          </a:ln>
                        </wps:spPr>
                        <wps:style>
                          <a:lnRef idx="0"/>
                          <a:fillRef idx="0"/>
                          <a:effectRef idx="0"/>
                          <a:fontRef idx="minor"/>
                        </wps:style>
                        <wps:bodyPr/>
                      </wps:wsp>
                      <wps:wsp>
                        <wps:cNvSpPr/>
                        <wps:spPr>
                          <a:xfrm>
                            <a:off x="1798920" y="3156120"/>
                            <a:ext cx="24840" cy="9000"/>
                          </a:xfrm>
                          <a:custGeom>
                            <a:avLst/>
                            <a:gdLst/>
                            <a:ahLst/>
                            <a:rect l="l" t="t" r="r" b="b"/>
                            <a:pathLst>
                              <a:path w="39" h="14">
                                <a:moveTo>
                                  <a:pt x="39" y="3"/>
                                </a:moveTo>
                                <a:lnTo>
                                  <a:pt x="39" y="0"/>
                                </a:lnTo>
                                <a:lnTo>
                                  <a:pt x="0" y="12"/>
                                </a:lnTo>
                                <a:lnTo>
                                  <a:pt x="0" y="14"/>
                                </a:lnTo>
                                <a:lnTo>
                                  <a:pt x="39" y="6"/>
                                </a:lnTo>
                                <a:lnTo>
                                  <a:pt x="39" y="3"/>
                                </a:lnTo>
                                <a:close/>
                              </a:path>
                            </a:pathLst>
                          </a:custGeom>
                          <a:solidFill>
                            <a:srgbClr val="cecece"/>
                          </a:solidFill>
                          <a:ln>
                            <a:noFill/>
                          </a:ln>
                        </wps:spPr>
                        <wps:style>
                          <a:lnRef idx="0"/>
                          <a:fillRef idx="0"/>
                          <a:effectRef idx="0"/>
                          <a:fontRef idx="minor"/>
                        </wps:style>
                        <wps:bodyPr/>
                      </wps:wsp>
                      <wps:wsp>
                        <wps:cNvSpPr/>
                        <wps:spPr>
                          <a:xfrm>
                            <a:off x="1791360" y="3134880"/>
                            <a:ext cx="24840" cy="43200"/>
                          </a:xfrm>
                          <a:custGeom>
                            <a:avLst/>
                            <a:gdLst/>
                            <a:ahLst/>
                            <a:rect l="l" t="t" r="r" b="b"/>
                            <a:pathLst>
                              <a:path w="39" h="68">
                                <a:moveTo>
                                  <a:pt x="36" y="0"/>
                                </a:moveTo>
                                <a:lnTo>
                                  <a:pt x="34" y="0"/>
                                </a:lnTo>
                                <a:lnTo>
                                  <a:pt x="0" y="66"/>
                                </a:lnTo>
                                <a:lnTo>
                                  <a:pt x="3" y="68"/>
                                </a:lnTo>
                                <a:lnTo>
                                  <a:pt x="39" y="2"/>
                                </a:lnTo>
                                <a:lnTo>
                                  <a:pt x="36" y="0"/>
                                </a:lnTo>
                                <a:close/>
                              </a:path>
                            </a:pathLst>
                          </a:custGeom>
                          <a:solidFill>
                            <a:srgbClr val="cecece"/>
                          </a:solidFill>
                          <a:ln>
                            <a:noFill/>
                          </a:ln>
                        </wps:spPr>
                        <wps:style>
                          <a:lnRef idx="0"/>
                          <a:fillRef idx="0"/>
                          <a:effectRef idx="0"/>
                          <a:fontRef idx="minor"/>
                        </wps:style>
                        <wps:bodyPr/>
                      </wps:wsp>
                      <wps:wsp>
                        <wps:cNvSpPr/>
                        <wps:spPr>
                          <a:xfrm>
                            <a:off x="1793160" y="3164760"/>
                            <a:ext cx="4320" cy="2520"/>
                          </a:xfrm>
                          <a:custGeom>
                            <a:avLst/>
                            <a:gdLst/>
                            <a:ahLst/>
                            <a:rect l="l" t="t" r="r" b="b"/>
                            <a:pathLst>
                              <a:path w="7" h="4">
                                <a:moveTo>
                                  <a:pt x="1" y="1"/>
                                </a:moveTo>
                                <a:lnTo>
                                  <a:pt x="1" y="1"/>
                                </a:lnTo>
                                <a:lnTo>
                                  <a:pt x="7" y="4"/>
                                </a:lnTo>
                                <a:lnTo>
                                  <a:pt x="7" y="0"/>
                                </a:lnTo>
                                <a:lnTo>
                                  <a:pt x="1" y="0"/>
                                </a:lnTo>
                                <a:lnTo>
                                  <a:pt x="0" y="0"/>
                                </a:lnTo>
                                <a:lnTo>
                                  <a:pt x="1" y="0"/>
                                </a:lnTo>
                                <a:lnTo>
                                  <a:pt x="0" y="0"/>
                                </a:lnTo>
                                <a:lnTo>
                                  <a:pt x="1" y="1"/>
                                </a:lnTo>
                                <a:close/>
                              </a:path>
                            </a:pathLst>
                          </a:custGeom>
                          <a:solidFill>
                            <a:srgbClr val="cecece"/>
                          </a:solidFill>
                          <a:ln>
                            <a:noFill/>
                          </a:ln>
                        </wps:spPr>
                        <wps:style>
                          <a:lnRef idx="0"/>
                          <a:fillRef idx="0"/>
                          <a:effectRef idx="0"/>
                          <a:fontRef idx="minor"/>
                        </wps:style>
                        <wps:bodyPr/>
                      </wps:wsp>
                      <wps:wsp>
                        <wps:cNvSpPr/>
                        <wps:spPr>
                          <a:xfrm>
                            <a:off x="1683360" y="3164760"/>
                            <a:ext cx="110520" cy="93240"/>
                          </a:xfrm>
                          <a:custGeom>
                            <a:avLst/>
                            <a:gdLst/>
                            <a:ahLst/>
                            <a:rect l="l" t="t" r="r" b="b"/>
                            <a:pathLst>
                              <a:path w="174" h="147">
                                <a:moveTo>
                                  <a:pt x="2" y="145"/>
                                </a:moveTo>
                                <a:lnTo>
                                  <a:pt x="4" y="147"/>
                                </a:lnTo>
                                <a:lnTo>
                                  <a:pt x="174" y="1"/>
                                </a:lnTo>
                                <a:lnTo>
                                  <a:pt x="173" y="0"/>
                                </a:lnTo>
                                <a:lnTo>
                                  <a:pt x="2" y="145"/>
                                </a:lnTo>
                                <a:lnTo>
                                  <a:pt x="2" y="147"/>
                                </a:lnTo>
                                <a:lnTo>
                                  <a:pt x="2" y="145"/>
                                </a:lnTo>
                                <a:lnTo>
                                  <a:pt x="0" y="147"/>
                                </a:lnTo>
                                <a:lnTo>
                                  <a:pt x="2" y="147"/>
                                </a:lnTo>
                                <a:lnTo>
                                  <a:pt x="2" y="145"/>
                                </a:lnTo>
                                <a:close/>
                              </a:path>
                            </a:pathLst>
                          </a:custGeom>
                          <a:solidFill>
                            <a:srgbClr val="cecece"/>
                          </a:solidFill>
                          <a:ln>
                            <a:noFill/>
                          </a:ln>
                        </wps:spPr>
                        <wps:style>
                          <a:lnRef idx="0"/>
                          <a:fillRef idx="0"/>
                          <a:effectRef idx="0"/>
                          <a:fontRef idx="minor"/>
                        </wps:style>
                        <wps:bodyPr/>
                      </wps:wsp>
                      <wps:wsp>
                        <wps:cNvSpPr/>
                        <wps:spPr>
                          <a:xfrm>
                            <a:off x="1684800" y="3256920"/>
                            <a:ext cx="5760" cy="2520"/>
                          </a:xfrm>
                          <a:custGeom>
                            <a:avLst/>
                            <a:gdLst/>
                            <a:ahLst/>
                            <a:rect l="l" t="t" r="r" b="b"/>
                            <a:pathLst>
                              <a:path w="9" h="4">
                                <a:moveTo>
                                  <a:pt x="6" y="2"/>
                                </a:moveTo>
                                <a:lnTo>
                                  <a:pt x="6" y="0"/>
                                </a:lnTo>
                                <a:lnTo>
                                  <a:pt x="0" y="0"/>
                                </a:lnTo>
                                <a:lnTo>
                                  <a:pt x="0" y="2"/>
                                </a:lnTo>
                                <a:lnTo>
                                  <a:pt x="6" y="4"/>
                                </a:lnTo>
                                <a:lnTo>
                                  <a:pt x="9" y="4"/>
                                </a:lnTo>
                                <a:lnTo>
                                  <a:pt x="6" y="4"/>
                                </a:lnTo>
                                <a:lnTo>
                                  <a:pt x="9" y="4"/>
                                </a:lnTo>
                                <a:lnTo>
                                  <a:pt x="6" y="2"/>
                                </a:lnTo>
                                <a:close/>
                              </a:path>
                            </a:pathLst>
                          </a:custGeom>
                          <a:solidFill>
                            <a:srgbClr val="cecece"/>
                          </a:solidFill>
                          <a:ln>
                            <a:noFill/>
                          </a:ln>
                        </wps:spPr>
                        <wps:style>
                          <a:lnRef idx="0"/>
                          <a:fillRef idx="0"/>
                          <a:effectRef idx="0"/>
                          <a:fontRef idx="minor"/>
                        </wps:style>
                        <wps:bodyPr/>
                      </wps:wsp>
                      <wps:wsp>
                        <wps:cNvSpPr/>
                        <wps:spPr>
                          <a:xfrm>
                            <a:off x="1688400" y="3164760"/>
                            <a:ext cx="110520" cy="94680"/>
                          </a:xfrm>
                          <a:custGeom>
                            <a:avLst/>
                            <a:gdLst/>
                            <a:ahLst/>
                            <a:rect l="l" t="t" r="r" b="b"/>
                            <a:pathLst>
                              <a:path w="174" h="149">
                                <a:moveTo>
                                  <a:pt x="172" y="4"/>
                                </a:moveTo>
                                <a:lnTo>
                                  <a:pt x="171" y="1"/>
                                </a:lnTo>
                                <a:lnTo>
                                  <a:pt x="0" y="147"/>
                                </a:lnTo>
                                <a:lnTo>
                                  <a:pt x="3" y="149"/>
                                </a:lnTo>
                                <a:lnTo>
                                  <a:pt x="172" y="4"/>
                                </a:lnTo>
                                <a:lnTo>
                                  <a:pt x="172" y="0"/>
                                </a:lnTo>
                                <a:lnTo>
                                  <a:pt x="172" y="4"/>
                                </a:lnTo>
                                <a:lnTo>
                                  <a:pt x="174" y="1"/>
                                </a:lnTo>
                                <a:lnTo>
                                  <a:pt x="172" y="0"/>
                                </a:lnTo>
                                <a:lnTo>
                                  <a:pt x="172" y="4"/>
                                </a:lnTo>
                                <a:close/>
                              </a:path>
                            </a:pathLst>
                          </a:custGeom>
                          <a:solidFill>
                            <a:srgbClr val="cecece"/>
                          </a:solidFill>
                          <a:ln>
                            <a:noFill/>
                          </a:ln>
                        </wps:spPr>
                        <wps:style>
                          <a:lnRef idx="0"/>
                          <a:fillRef idx="0"/>
                          <a:effectRef idx="0"/>
                          <a:fontRef idx="minor"/>
                        </wps:style>
                        <wps:bodyPr/>
                      </wps:wsp>
                      <wps:wsp>
                        <wps:cNvSpPr/>
                        <wps:spPr>
                          <a:xfrm>
                            <a:off x="1778760" y="3163680"/>
                            <a:ext cx="19080" cy="3960"/>
                          </a:xfrm>
                          <a:custGeom>
                            <a:avLst/>
                            <a:gdLst/>
                            <a:ahLst/>
                            <a:rect l="l" t="t" r="r" b="b"/>
                            <a:pathLst>
                              <a:path w="30" h="6">
                                <a:moveTo>
                                  <a:pt x="24" y="2"/>
                                </a:moveTo>
                                <a:lnTo>
                                  <a:pt x="23" y="3"/>
                                </a:lnTo>
                                <a:lnTo>
                                  <a:pt x="30" y="6"/>
                                </a:lnTo>
                                <a:lnTo>
                                  <a:pt x="30" y="2"/>
                                </a:lnTo>
                                <a:lnTo>
                                  <a:pt x="24" y="2"/>
                                </a:lnTo>
                                <a:lnTo>
                                  <a:pt x="24" y="3"/>
                                </a:lnTo>
                                <a:lnTo>
                                  <a:pt x="24" y="2"/>
                                </a:lnTo>
                                <a:lnTo>
                                  <a:pt x="0" y="0"/>
                                </a:lnTo>
                                <a:lnTo>
                                  <a:pt x="23" y="3"/>
                                </a:lnTo>
                                <a:lnTo>
                                  <a:pt x="24" y="2"/>
                                </a:lnTo>
                                <a:close/>
                              </a:path>
                            </a:pathLst>
                          </a:custGeom>
                          <a:solidFill>
                            <a:srgbClr val="cecece"/>
                          </a:solidFill>
                          <a:ln>
                            <a:noFill/>
                          </a:ln>
                        </wps:spPr>
                        <wps:style>
                          <a:lnRef idx="0"/>
                          <a:fillRef idx="0"/>
                          <a:effectRef idx="0"/>
                          <a:fontRef idx="minor"/>
                        </wps:style>
                        <wps:bodyPr/>
                      </wps:wsp>
                      <wps:wsp>
                        <wps:cNvSpPr/>
                        <wps:spPr>
                          <a:xfrm>
                            <a:off x="1793880" y="3164760"/>
                            <a:ext cx="5040" cy="2520"/>
                          </a:xfrm>
                          <a:custGeom>
                            <a:avLst/>
                            <a:gdLst/>
                            <a:ahLst/>
                            <a:rect l="l" t="t" r="r" b="b"/>
                            <a:pathLst>
                              <a:path w="8" h="4">
                                <a:moveTo>
                                  <a:pt x="5" y="1"/>
                                </a:moveTo>
                                <a:lnTo>
                                  <a:pt x="6" y="0"/>
                                </a:lnTo>
                                <a:lnTo>
                                  <a:pt x="0" y="0"/>
                                </a:lnTo>
                                <a:lnTo>
                                  <a:pt x="0" y="1"/>
                                </a:lnTo>
                                <a:lnTo>
                                  <a:pt x="6" y="4"/>
                                </a:lnTo>
                                <a:lnTo>
                                  <a:pt x="8" y="1"/>
                                </a:lnTo>
                                <a:lnTo>
                                  <a:pt x="6" y="4"/>
                                </a:lnTo>
                                <a:lnTo>
                                  <a:pt x="8" y="4"/>
                                </a:lnTo>
                                <a:lnTo>
                                  <a:pt x="8" y="1"/>
                                </a:lnTo>
                                <a:lnTo>
                                  <a:pt x="5" y="1"/>
                                </a:lnTo>
                                <a:close/>
                              </a:path>
                            </a:pathLst>
                          </a:custGeom>
                          <a:solidFill>
                            <a:srgbClr val="cecece"/>
                          </a:solidFill>
                          <a:ln>
                            <a:noFill/>
                          </a:ln>
                        </wps:spPr>
                        <wps:style>
                          <a:lnRef idx="0"/>
                          <a:fillRef idx="0"/>
                          <a:effectRef idx="0"/>
                          <a:fontRef idx="minor"/>
                        </wps:style>
                        <wps:bodyPr/>
                      </wps:wsp>
                      <wps:wsp>
                        <wps:cNvSpPr/>
                        <wps:spPr>
                          <a:xfrm>
                            <a:off x="1797120" y="3159720"/>
                            <a:ext cx="1800" cy="5760"/>
                          </a:xfrm>
                          <a:custGeom>
                            <a:avLst/>
                            <a:gdLst/>
                            <a:ahLst/>
                            <a:rect l="l" t="t" r="r" b="b"/>
                            <a:pathLst>
                              <a:path w="3" h="9">
                                <a:moveTo>
                                  <a:pt x="3" y="3"/>
                                </a:moveTo>
                                <a:lnTo>
                                  <a:pt x="0" y="2"/>
                                </a:lnTo>
                                <a:lnTo>
                                  <a:pt x="0" y="9"/>
                                </a:lnTo>
                                <a:lnTo>
                                  <a:pt x="3" y="9"/>
                                </a:lnTo>
                                <a:lnTo>
                                  <a:pt x="3" y="2"/>
                                </a:lnTo>
                                <a:lnTo>
                                  <a:pt x="1" y="2"/>
                                </a:lnTo>
                                <a:lnTo>
                                  <a:pt x="3" y="2"/>
                                </a:lnTo>
                                <a:lnTo>
                                  <a:pt x="3" y="0"/>
                                </a:lnTo>
                                <a:lnTo>
                                  <a:pt x="1" y="2"/>
                                </a:lnTo>
                                <a:lnTo>
                                  <a:pt x="3" y="3"/>
                                </a:lnTo>
                                <a:close/>
                              </a:path>
                            </a:pathLst>
                          </a:custGeom>
                          <a:solidFill>
                            <a:srgbClr val="cecece"/>
                          </a:solidFill>
                          <a:ln>
                            <a:noFill/>
                          </a:ln>
                        </wps:spPr>
                        <wps:style>
                          <a:lnRef idx="0"/>
                          <a:fillRef idx="0"/>
                          <a:effectRef idx="0"/>
                          <a:fontRef idx="minor"/>
                        </wps:style>
                        <wps:bodyPr/>
                      </wps:wsp>
                      <wps:wsp>
                        <wps:cNvSpPr/>
                        <wps:spPr>
                          <a:xfrm>
                            <a:off x="1793160" y="3161160"/>
                            <a:ext cx="5760" cy="4320"/>
                          </a:xfrm>
                          <a:custGeom>
                            <a:avLst/>
                            <a:gdLst/>
                            <a:ahLst/>
                            <a:rect l="l" t="t" r="r" b="b"/>
                            <a:pathLst>
                              <a:path w="9" h="7">
                                <a:moveTo>
                                  <a:pt x="1" y="6"/>
                                </a:moveTo>
                                <a:lnTo>
                                  <a:pt x="1" y="7"/>
                                </a:lnTo>
                                <a:lnTo>
                                  <a:pt x="9" y="1"/>
                                </a:lnTo>
                                <a:lnTo>
                                  <a:pt x="7" y="0"/>
                                </a:lnTo>
                                <a:lnTo>
                                  <a:pt x="0" y="6"/>
                                </a:lnTo>
                                <a:lnTo>
                                  <a:pt x="1" y="6"/>
                                </a:lnTo>
                                <a:close/>
                              </a:path>
                            </a:pathLst>
                          </a:custGeom>
                          <a:solidFill>
                            <a:srgbClr val="cecece"/>
                          </a:solidFill>
                          <a:ln>
                            <a:noFill/>
                          </a:ln>
                        </wps:spPr>
                        <wps:style>
                          <a:lnRef idx="0"/>
                          <a:fillRef idx="0"/>
                          <a:effectRef idx="0"/>
                          <a:fontRef idx="minor"/>
                        </wps:style>
                        <wps:bodyPr/>
                      </wps:wsp>
                      <wps:wsp>
                        <wps:cNvSpPr/>
                        <wps:spPr>
                          <a:xfrm>
                            <a:off x="1783800" y="3278520"/>
                            <a:ext cx="3960" cy="2520"/>
                          </a:xfrm>
                          <a:custGeom>
                            <a:avLst/>
                            <a:gdLst/>
                            <a:ahLst/>
                            <a:rect l="l" t="t" r="r" b="b"/>
                            <a:pathLst>
                              <a:path w="6" h="4">
                                <a:moveTo>
                                  <a:pt x="3" y="2"/>
                                </a:moveTo>
                                <a:lnTo>
                                  <a:pt x="6" y="0"/>
                                </a:lnTo>
                                <a:lnTo>
                                  <a:pt x="1" y="0"/>
                                </a:lnTo>
                                <a:lnTo>
                                  <a:pt x="0" y="2"/>
                                </a:lnTo>
                                <a:lnTo>
                                  <a:pt x="6" y="4"/>
                                </a:lnTo>
                                <a:lnTo>
                                  <a:pt x="6" y="2"/>
                                </a:lnTo>
                                <a:lnTo>
                                  <a:pt x="6" y="4"/>
                                </a:lnTo>
                                <a:lnTo>
                                  <a:pt x="6" y="2"/>
                                </a:lnTo>
                                <a:lnTo>
                                  <a:pt x="3" y="2"/>
                                </a:lnTo>
                                <a:close/>
                              </a:path>
                            </a:pathLst>
                          </a:custGeom>
                          <a:solidFill>
                            <a:srgbClr val="cecece"/>
                          </a:solidFill>
                          <a:ln>
                            <a:noFill/>
                          </a:ln>
                        </wps:spPr>
                        <wps:style>
                          <a:lnRef idx="0"/>
                          <a:fillRef idx="0"/>
                          <a:effectRef idx="0"/>
                          <a:fontRef idx="minor"/>
                        </wps:style>
                        <wps:bodyPr/>
                      </wps:wsp>
                      <wps:wsp>
                        <wps:cNvSpPr/>
                        <wps:spPr>
                          <a:xfrm>
                            <a:off x="1785600" y="3164760"/>
                            <a:ext cx="15120" cy="114840"/>
                          </a:xfrm>
                          <a:custGeom>
                            <a:avLst/>
                            <a:gdLst/>
                            <a:ahLst/>
                            <a:rect l="l" t="t" r="r" b="b"/>
                            <a:pathLst>
                              <a:path w="24" h="181">
                                <a:moveTo>
                                  <a:pt x="24" y="4"/>
                                </a:moveTo>
                                <a:lnTo>
                                  <a:pt x="21" y="1"/>
                                </a:lnTo>
                                <a:lnTo>
                                  <a:pt x="0" y="181"/>
                                </a:lnTo>
                                <a:lnTo>
                                  <a:pt x="3" y="181"/>
                                </a:lnTo>
                                <a:lnTo>
                                  <a:pt x="24" y="1"/>
                                </a:lnTo>
                                <a:lnTo>
                                  <a:pt x="24" y="0"/>
                                </a:lnTo>
                                <a:lnTo>
                                  <a:pt x="24" y="1"/>
                                </a:lnTo>
                                <a:lnTo>
                                  <a:pt x="24" y="0"/>
                                </a:lnTo>
                                <a:lnTo>
                                  <a:pt x="24" y="4"/>
                                </a:lnTo>
                                <a:close/>
                              </a:path>
                            </a:pathLst>
                          </a:custGeom>
                          <a:solidFill>
                            <a:srgbClr val="cecece"/>
                          </a:solidFill>
                          <a:ln>
                            <a:noFill/>
                          </a:ln>
                        </wps:spPr>
                        <wps:style>
                          <a:lnRef idx="0"/>
                          <a:fillRef idx="0"/>
                          <a:effectRef idx="0"/>
                          <a:fontRef idx="minor"/>
                        </wps:style>
                        <wps:bodyPr/>
                      </wps:wsp>
                      <wps:wsp>
                        <wps:cNvSpPr/>
                        <wps:spPr>
                          <a:xfrm>
                            <a:off x="1795320" y="3164760"/>
                            <a:ext cx="5760" cy="2520"/>
                          </a:xfrm>
                          <a:custGeom>
                            <a:avLst/>
                            <a:gdLst/>
                            <a:ahLst/>
                            <a:rect l="l" t="t" r="r" b="b"/>
                            <a:pathLst>
                              <a:path w="9" h="4">
                                <a:moveTo>
                                  <a:pt x="3" y="1"/>
                                </a:moveTo>
                                <a:lnTo>
                                  <a:pt x="3" y="4"/>
                                </a:lnTo>
                                <a:lnTo>
                                  <a:pt x="9" y="4"/>
                                </a:lnTo>
                                <a:lnTo>
                                  <a:pt x="9" y="0"/>
                                </a:lnTo>
                                <a:lnTo>
                                  <a:pt x="3" y="0"/>
                                </a:lnTo>
                                <a:lnTo>
                                  <a:pt x="0" y="1"/>
                                </a:lnTo>
                                <a:lnTo>
                                  <a:pt x="3" y="0"/>
                                </a:lnTo>
                                <a:lnTo>
                                  <a:pt x="0" y="0"/>
                                </a:lnTo>
                                <a:lnTo>
                                  <a:pt x="0" y="1"/>
                                </a:lnTo>
                                <a:lnTo>
                                  <a:pt x="3" y="1"/>
                                </a:lnTo>
                                <a:close/>
                              </a:path>
                            </a:pathLst>
                          </a:custGeom>
                          <a:solidFill>
                            <a:srgbClr val="cecece"/>
                          </a:solidFill>
                          <a:ln>
                            <a:noFill/>
                          </a:ln>
                        </wps:spPr>
                        <wps:style>
                          <a:lnRef idx="0"/>
                          <a:fillRef idx="0"/>
                          <a:effectRef idx="0"/>
                          <a:fontRef idx="minor"/>
                        </wps:style>
                        <wps:bodyPr/>
                      </wps:wsp>
                      <wps:wsp>
                        <wps:cNvSpPr/>
                        <wps:spPr>
                          <a:xfrm>
                            <a:off x="1781280" y="3165480"/>
                            <a:ext cx="15840" cy="114480"/>
                          </a:xfrm>
                          <a:custGeom>
                            <a:avLst/>
                            <a:gdLst/>
                            <a:ahLst/>
                            <a:rect l="l" t="t" r="r" b="b"/>
                            <a:pathLst>
                              <a:path w="25" h="180">
                                <a:moveTo>
                                  <a:pt x="4" y="176"/>
                                </a:moveTo>
                                <a:lnTo>
                                  <a:pt x="4" y="178"/>
                                </a:lnTo>
                                <a:lnTo>
                                  <a:pt x="25" y="0"/>
                                </a:lnTo>
                                <a:lnTo>
                                  <a:pt x="22" y="0"/>
                                </a:lnTo>
                                <a:lnTo>
                                  <a:pt x="0" y="178"/>
                                </a:lnTo>
                                <a:lnTo>
                                  <a:pt x="0" y="180"/>
                                </a:lnTo>
                                <a:lnTo>
                                  <a:pt x="0" y="178"/>
                                </a:lnTo>
                                <a:lnTo>
                                  <a:pt x="0" y="180"/>
                                </a:lnTo>
                                <a:lnTo>
                                  <a:pt x="4" y="176"/>
                                </a:lnTo>
                                <a:close/>
                              </a:path>
                            </a:pathLst>
                          </a:custGeom>
                          <a:solidFill>
                            <a:srgbClr val="cecece"/>
                          </a:solidFill>
                          <a:ln>
                            <a:noFill/>
                          </a:ln>
                        </wps:spPr>
                        <wps:style>
                          <a:lnRef idx="0"/>
                          <a:fillRef idx="0"/>
                          <a:effectRef idx="0"/>
                          <a:fontRef idx="minor"/>
                        </wps:style>
                        <wps:bodyPr/>
                      </wps:wsp>
                      <wps:wsp>
                        <wps:cNvSpPr/>
                        <wps:spPr>
                          <a:xfrm>
                            <a:off x="1693080" y="3252600"/>
                            <a:ext cx="100800" cy="11520"/>
                          </a:xfrm>
                          <a:custGeom>
                            <a:avLst/>
                            <a:gdLst/>
                            <a:ahLst/>
                            <a:rect l="l" t="t" r="r" b="b"/>
                            <a:pathLst>
                              <a:path w="159" h="18">
                                <a:moveTo>
                                  <a:pt x="149" y="18"/>
                                </a:moveTo>
                                <a:lnTo>
                                  <a:pt x="150" y="15"/>
                                </a:lnTo>
                                <a:lnTo>
                                  <a:pt x="0" y="0"/>
                                </a:lnTo>
                                <a:lnTo>
                                  <a:pt x="0" y="3"/>
                                </a:lnTo>
                                <a:lnTo>
                                  <a:pt x="150" y="18"/>
                                </a:lnTo>
                                <a:lnTo>
                                  <a:pt x="150" y="15"/>
                                </a:lnTo>
                                <a:lnTo>
                                  <a:pt x="150" y="18"/>
                                </a:lnTo>
                                <a:lnTo>
                                  <a:pt x="159" y="18"/>
                                </a:lnTo>
                                <a:lnTo>
                                  <a:pt x="150" y="15"/>
                                </a:lnTo>
                                <a:lnTo>
                                  <a:pt x="149" y="18"/>
                                </a:lnTo>
                                <a:close/>
                              </a:path>
                            </a:pathLst>
                          </a:custGeom>
                          <a:solidFill>
                            <a:srgbClr val="cecece"/>
                          </a:solidFill>
                          <a:ln>
                            <a:noFill/>
                          </a:ln>
                        </wps:spPr>
                        <wps:style>
                          <a:lnRef idx="0"/>
                          <a:fillRef idx="0"/>
                          <a:effectRef idx="0"/>
                          <a:fontRef idx="minor"/>
                        </wps:style>
                        <wps:bodyPr/>
                      </wps:wsp>
                      <wps:wsp>
                        <wps:cNvSpPr/>
                        <wps:spPr>
                          <a:xfrm>
                            <a:off x="1709280" y="3233520"/>
                            <a:ext cx="78840" cy="30600"/>
                          </a:xfrm>
                          <a:custGeom>
                            <a:avLst/>
                            <a:gdLst/>
                            <a:ahLst/>
                            <a:rect l="l" t="t" r="r" b="b"/>
                            <a:pathLst>
                              <a:path w="124" h="48">
                                <a:moveTo>
                                  <a:pt x="8" y="0"/>
                                </a:moveTo>
                                <a:lnTo>
                                  <a:pt x="8" y="5"/>
                                </a:lnTo>
                                <a:lnTo>
                                  <a:pt x="123" y="48"/>
                                </a:lnTo>
                                <a:lnTo>
                                  <a:pt x="124" y="45"/>
                                </a:lnTo>
                                <a:lnTo>
                                  <a:pt x="10" y="0"/>
                                </a:lnTo>
                                <a:lnTo>
                                  <a:pt x="8" y="5"/>
                                </a:lnTo>
                                <a:lnTo>
                                  <a:pt x="8" y="0"/>
                                </a:lnTo>
                                <a:lnTo>
                                  <a:pt x="0" y="0"/>
                                </a:lnTo>
                                <a:lnTo>
                                  <a:pt x="8" y="5"/>
                                </a:lnTo>
                                <a:lnTo>
                                  <a:pt x="8" y="0"/>
                                </a:lnTo>
                                <a:close/>
                              </a:path>
                            </a:pathLst>
                          </a:custGeom>
                          <a:solidFill>
                            <a:srgbClr val="cecece"/>
                          </a:solidFill>
                          <a:ln>
                            <a:noFill/>
                          </a:ln>
                        </wps:spPr>
                        <wps:style>
                          <a:lnRef idx="0"/>
                          <a:fillRef idx="0"/>
                          <a:effectRef idx="0"/>
                          <a:fontRef idx="minor"/>
                        </wps:style>
                        <wps:bodyPr/>
                      </wps:wsp>
                      <wps:wsp>
                        <wps:cNvSpPr/>
                        <wps:spPr>
                          <a:xfrm>
                            <a:off x="1714680" y="3233520"/>
                            <a:ext cx="83160" cy="8280"/>
                          </a:xfrm>
                          <a:custGeom>
                            <a:avLst/>
                            <a:gdLst/>
                            <a:ahLst/>
                            <a:rect l="l" t="t" r="r" b="b"/>
                            <a:pathLst>
                              <a:path w="131" h="13">
                                <a:moveTo>
                                  <a:pt x="121" y="13"/>
                                </a:moveTo>
                                <a:lnTo>
                                  <a:pt x="121" y="9"/>
                                </a:lnTo>
                                <a:lnTo>
                                  <a:pt x="0" y="0"/>
                                </a:lnTo>
                                <a:lnTo>
                                  <a:pt x="0" y="5"/>
                                </a:lnTo>
                                <a:lnTo>
                                  <a:pt x="121" y="13"/>
                                </a:lnTo>
                                <a:lnTo>
                                  <a:pt x="124" y="9"/>
                                </a:lnTo>
                                <a:lnTo>
                                  <a:pt x="121" y="13"/>
                                </a:lnTo>
                                <a:lnTo>
                                  <a:pt x="131" y="13"/>
                                </a:lnTo>
                                <a:lnTo>
                                  <a:pt x="124" y="9"/>
                                </a:lnTo>
                                <a:lnTo>
                                  <a:pt x="121" y="13"/>
                                </a:lnTo>
                                <a:close/>
                              </a:path>
                            </a:pathLst>
                          </a:custGeom>
                          <a:solidFill>
                            <a:srgbClr val="cecece"/>
                          </a:solidFill>
                          <a:ln>
                            <a:noFill/>
                          </a:ln>
                        </wps:spPr>
                        <wps:style>
                          <a:lnRef idx="0"/>
                          <a:fillRef idx="0"/>
                          <a:effectRef idx="0"/>
                          <a:fontRef idx="minor"/>
                        </wps:style>
                        <wps:bodyPr/>
                      </wps:wsp>
                      <wps:wsp>
                        <wps:cNvSpPr/>
                        <wps:spPr>
                          <a:xfrm>
                            <a:off x="1728360" y="3218040"/>
                            <a:ext cx="64800" cy="23400"/>
                          </a:xfrm>
                          <a:custGeom>
                            <a:avLst/>
                            <a:gdLst/>
                            <a:ahLst/>
                            <a:rect l="l" t="t" r="r" b="b"/>
                            <a:pathLst>
                              <a:path w="102" h="37">
                                <a:moveTo>
                                  <a:pt x="10" y="0"/>
                                </a:moveTo>
                                <a:lnTo>
                                  <a:pt x="8" y="3"/>
                                </a:lnTo>
                                <a:lnTo>
                                  <a:pt x="99" y="37"/>
                                </a:lnTo>
                                <a:lnTo>
                                  <a:pt x="102" y="33"/>
                                </a:lnTo>
                                <a:lnTo>
                                  <a:pt x="10" y="0"/>
                                </a:lnTo>
                                <a:lnTo>
                                  <a:pt x="10" y="3"/>
                                </a:lnTo>
                                <a:lnTo>
                                  <a:pt x="10" y="0"/>
                                </a:lnTo>
                                <a:lnTo>
                                  <a:pt x="0" y="0"/>
                                </a:lnTo>
                                <a:lnTo>
                                  <a:pt x="8" y="3"/>
                                </a:lnTo>
                                <a:lnTo>
                                  <a:pt x="10" y="0"/>
                                </a:lnTo>
                                <a:close/>
                              </a:path>
                            </a:pathLst>
                          </a:custGeom>
                          <a:solidFill>
                            <a:srgbClr val="cecece"/>
                          </a:solidFill>
                          <a:ln>
                            <a:noFill/>
                          </a:ln>
                        </wps:spPr>
                        <wps:style>
                          <a:lnRef idx="0"/>
                          <a:fillRef idx="0"/>
                          <a:effectRef idx="0"/>
                          <a:fontRef idx="minor"/>
                        </wps:style>
                        <wps:bodyPr/>
                      </wps:wsp>
                      <wps:wsp>
                        <wps:cNvSpPr/>
                        <wps:spPr>
                          <a:xfrm>
                            <a:off x="1734840" y="3218040"/>
                            <a:ext cx="63000" cy="5760"/>
                          </a:xfrm>
                          <a:custGeom>
                            <a:avLst/>
                            <a:gdLst/>
                            <a:ahLst/>
                            <a:rect l="l" t="t" r="r" b="b"/>
                            <a:pathLst>
                              <a:path w="99" h="9">
                                <a:moveTo>
                                  <a:pt x="92" y="9"/>
                                </a:moveTo>
                                <a:lnTo>
                                  <a:pt x="92" y="6"/>
                                </a:lnTo>
                                <a:lnTo>
                                  <a:pt x="0" y="0"/>
                                </a:lnTo>
                                <a:lnTo>
                                  <a:pt x="0" y="3"/>
                                </a:lnTo>
                                <a:lnTo>
                                  <a:pt x="92" y="9"/>
                                </a:lnTo>
                                <a:lnTo>
                                  <a:pt x="92" y="6"/>
                                </a:lnTo>
                                <a:lnTo>
                                  <a:pt x="92" y="9"/>
                                </a:lnTo>
                                <a:lnTo>
                                  <a:pt x="99" y="9"/>
                                </a:lnTo>
                                <a:lnTo>
                                  <a:pt x="92" y="6"/>
                                </a:lnTo>
                                <a:lnTo>
                                  <a:pt x="92" y="9"/>
                                </a:lnTo>
                                <a:close/>
                              </a:path>
                            </a:pathLst>
                          </a:custGeom>
                          <a:solidFill>
                            <a:srgbClr val="cecece"/>
                          </a:solidFill>
                          <a:ln>
                            <a:noFill/>
                          </a:ln>
                        </wps:spPr>
                        <wps:style>
                          <a:lnRef idx="0"/>
                          <a:fillRef idx="0"/>
                          <a:effectRef idx="0"/>
                          <a:fontRef idx="minor"/>
                        </wps:style>
                        <wps:bodyPr/>
                      </wps:wsp>
                      <wps:wsp>
                        <wps:cNvSpPr/>
                        <wps:spPr>
                          <a:xfrm>
                            <a:off x="1744200" y="3203640"/>
                            <a:ext cx="48960" cy="20160"/>
                          </a:xfrm>
                          <a:custGeom>
                            <a:avLst/>
                            <a:gdLst/>
                            <a:ahLst/>
                            <a:rect l="l" t="t" r="r" b="b"/>
                            <a:pathLst>
                              <a:path w="77" h="32">
                                <a:moveTo>
                                  <a:pt x="9" y="0"/>
                                </a:moveTo>
                                <a:lnTo>
                                  <a:pt x="9" y="5"/>
                                </a:lnTo>
                                <a:lnTo>
                                  <a:pt x="77" y="32"/>
                                </a:lnTo>
                                <a:lnTo>
                                  <a:pt x="77" y="29"/>
                                </a:lnTo>
                                <a:lnTo>
                                  <a:pt x="11" y="0"/>
                                </a:lnTo>
                                <a:lnTo>
                                  <a:pt x="9" y="5"/>
                                </a:lnTo>
                                <a:lnTo>
                                  <a:pt x="9" y="0"/>
                                </a:lnTo>
                                <a:lnTo>
                                  <a:pt x="0" y="0"/>
                                </a:lnTo>
                                <a:lnTo>
                                  <a:pt x="9" y="5"/>
                                </a:lnTo>
                                <a:lnTo>
                                  <a:pt x="9" y="0"/>
                                </a:lnTo>
                                <a:close/>
                              </a:path>
                            </a:pathLst>
                          </a:custGeom>
                          <a:solidFill>
                            <a:srgbClr val="cecece"/>
                          </a:solidFill>
                          <a:ln>
                            <a:noFill/>
                          </a:ln>
                        </wps:spPr>
                        <wps:style>
                          <a:lnRef idx="0"/>
                          <a:fillRef idx="0"/>
                          <a:effectRef idx="0"/>
                          <a:fontRef idx="minor"/>
                        </wps:style>
                        <wps:bodyPr/>
                      </wps:wsp>
                      <wps:wsp>
                        <wps:cNvSpPr/>
                        <wps:spPr>
                          <a:xfrm>
                            <a:off x="1749960" y="3203640"/>
                            <a:ext cx="48960" cy="5760"/>
                          </a:xfrm>
                          <a:custGeom>
                            <a:avLst/>
                            <a:gdLst/>
                            <a:ahLst/>
                            <a:rect l="l" t="t" r="r" b="b"/>
                            <a:pathLst>
                              <a:path w="77" h="9">
                                <a:moveTo>
                                  <a:pt x="69" y="9"/>
                                </a:moveTo>
                                <a:lnTo>
                                  <a:pt x="71" y="5"/>
                                </a:lnTo>
                                <a:lnTo>
                                  <a:pt x="0" y="0"/>
                                </a:lnTo>
                                <a:lnTo>
                                  <a:pt x="0" y="5"/>
                                </a:lnTo>
                                <a:lnTo>
                                  <a:pt x="71" y="9"/>
                                </a:lnTo>
                                <a:lnTo>
                                  <a:pt x="71" y="5"/>
                                </a:lnTo>
                                <a:lnTo>
                                  <a:pt x="71" y="9"/>
                                </a:lnTo>
                                <a:lnTo>
                                  <a:pt x="77" y="9"/>
                                </a:lnTo>
                                <a:lnTo>
                                  <a:pt x="71" y="5"/>
                                </a:lnTo>
                                <a:lnTo>
                                  <a:pt x="69" y="9"/>
                                </a:lnTo>
                                <a:close/>
                              </a:path>
                            </a:pathLst>
                          </a:custGeom>
                          <a:solidFill>
                            <a:srgbClr val="cecece"/>
                          </a:solidFill>
                          <a:ln>
                            <a:noFill/>
                          </a:ln>
                        </wps:spPr>
                        <wps:style>
                          <a:lnRef idx="0"/>
                          <a:fillRef idx="0"/>
                          <a:effectRef idx="0"/>
                          <a:fontRef idx="minor"/>
                        </wps:style>
                        <wps:bodyPr/>
                      </wps:wsp>
                      <wps:wsp>
                        <wps:cNvSpPr/>
                        <wps:spPr>
                          <a:xfrm>
                            <a:off x="1758240" y="3193560"/>
                            <a:ext cx="36720" cy="15840"/>
                          </a:xfrm>
                          <a:custGeom>
                            <a:avLst/>
                            <a:gdLst/>
                            <a:ahLst/>
                            <a:rect l="l" t="t" r="r" b="b"/>
                            <a:pathLst>
                              <a:path w="58" h="25">
                                <a:moveTo>
                                  <a:pt x="8" y="0"/>
                                </a:moveTo>
                                <a:lnTo>
                                  <a:pt x="6" y="3"/>
                                </a:lnTo>
                                <a:lnTo>
                                  <a:pt x="56" y="25"/>
                                </a:lnTo>
                                <a:lnTo>
                                  <a:pt x="58" y="21"/>
                                </a:lnTo>
                                <a:lnTo>
                                  <a:pt x="8" y="0"/>
                                </a:lnTo>
                                <a:lnTo>
                                  <a:pt x="8" y="3"/>
                                </a:lnTo>
                                <a:lnTo>
                                  <a:pt x="8" y="0"/>
                                </a:lnTo>
                                <a:lnTo>
                                  <a:pt x="0" y="0"/>
                                </a:lnTo>
                                <a:lnTo>
                                  <a:pt x="6" y="3"/>
                                </a:lnTo>
                                <a:lnTo>
                                  <a:pt x="8" y="0"/>
                                </a:lnTo>
                                <a:close/>
                              </a:path>
                            </a:pathLst>
                          </a:custGeom>
                          <a:solidFill>
                            <a:srgbClr val="cecece"/>
                          </a:solidFill>
                          <a:ln>
                            <a:noFill/>
                          </a:ln>
                        </wps:spPr>
                        <wps:style>
                          <a:lnRef idx="0"/>
                          <a:fillRef idx="0"/>
                          <a:effectRef idx="0"/>
                          <a:fontRef idx="minor"/>
                        </wps:style>
                        <wps:bodyPr/>
                      </wps:wsp>
                      <wps:wsp>
                        <wps:cNvSpPr/>
                        <wps:spPr>
                          <a:xfrm>
                            <a:off x="1763280" y="3193560"/>
                            <a:ext cx="37440" cy="3960"/>
                          </a:xfrm>
                          <a:custGeom>
                            <a:avLst/>
                            <a:gdLst/>
                            <a:ahLst/>
                            <a:rect l="l" t="t" r="r" b="b"/>
                            <a:pathLst>
                              <a:path w="59" h="6">
                                <a:moveTo>
                                  <a:pt x="50" y="6"/>
                                </a:moveTo>
                                <a:lnTo>
                                  <a:pt x="50" y="1"/>
                                </a:lnTo>
                                <a:lnTo>
                                  <a:pt x="0" y="0"/>
                                </a:lnTo>
                                <a:lnTo>
                                  <a:pt x="0" y="3"/>
                                </a:lnTo>
                                <a:lnTo>
                                  <a:pt x="50" y="6"/>
                                </a:lnTo>
                                <a:lnTo>
                                  <a:pt x="53" y="1"/>
                                </a:lnTo>
                                <a:lnTo>
                                  <a:pt x="50" y="6"/>
                                </a:lnTo>
                                <a:lnTo>
                                  <a:pt x="59" y="6"/>
                                </a:lnTo>
                                <a:lnTo>
                                  <a:pt x="53" y="1"/>
                                </a:lnTo>
                                <a:lnTo>
                                  <a:pt x="50" y="6"/>
                                </a:lnTo>
                                <a:close/>
                              </a:path>
                            </a:pathLst>
                          </a:custGeom>
                          <a:solidFill>
                            <a:srgbClr val="cecece"/>
                          </a:solidFill>
                          <a:ln>
                            <a:noFill/>
                          </a:ln>
                        </wps:spPr>
                        <wps:style>
                          <a:lnRef idx="0"/>
                          <a:fillRef idx="0"/>
                          <a:effectRef idx="0"/>
                          <a:fontRef idx="minor"/>
                        </wps:style>
                        <wps:bodyPr/>
                      </wps:wsp>
                      <wps:wsp>
                        <wps:cNvSpPr/>
                        <wps:spPr>
                          <a:xfrm>
                            <a:off x="1769040" y="3184560"/>
                            <a:ext cx="28080" cy="12600"/>
                          </a:xfrm>
                          <a:custGeom>
                            <a:avLst/>
                            <a:gdLst/>
                            <a:ahLst/>
                            <a:rect l="l" t="t" r="r" b="b"/>
                            <a:pathLst>
                              <a:path w="44" h="20">
                                <a:moveTo>
                                  <a:pt x="6" y="0"/>
                                </a:moveTo>
                                <a:lnTo>
                                  <a:pt x="6" y="2"/>
                                </a:lnTo>
                                <a:lnTo>
                                  <a:pt x="41" y="20"/>
                                </a:lnTo>
                                <a:lnTo>
                                  <a:pt x="44" y="15"/>
                                </a:lnTo>
                                <a:lnTo>
                                  <a:pt x="9" y="0"/>
                                </a:lnTo>
                                <a:lnTo>
                                  <a:pt x="6" y="2"/>
                                </a:lnTo>
                                <a:lnTo>
                                  <a:pt x="6" y="0"/>
                                </a:lnTo>
                                <a:lnTo>
                                  <a:pt x="0" y="0"/>
                                </a:lnTo>
                                <a:lnTo>
                                  <a:pt x="6" y="2"/>
                                </a:lnTo>
                                <a:lnTo>
                                  <a:pt x="6" y="0"/>
                                </a:lnTo>
                                <a:close/>
                              </a:path>
                            </a:pathLst>
                          </a:custGeom>
                          <a:solidFill>
                            <a:srgbClr val="cecece"/>
                          </a:solidFill>
                          <a:ln>
                            <a:noFill/>
                          </a:ln>
                        </wps:spPr>
                        <wps:style>
                          <a:lnRef idx="0"/>
                          <a:fillRef idx="0"/>
                          <a:effectRef idx="0"/>
                          <a:fontRef idx="minor"/>
                        </wps:style>
                        <wps:bodyPr/>
                      </wps:wsp>
                      <wps:wsp>
                        <wps:cNvSpPr/>
                        <wps:spPr>
                          <a:xfrm>
                            <a:off x="1773000" y="3184560"/>
                            <a:ext cx="28080" cy="3240"/>
                          </a:xfrm>
                          <a:custGeom>
                            <a:avLst/>
                            <a:gdLst/>
                            <a:ahLst/>
                            <a:rect l="l" t="t" r="r" b="b"/>
                            <a:pathLst>
                              <a:path w="44" h="5">
                                <a:moveTo>
                                  <a:pt x="35" y="5"/>
                                </a:moveTo>
                                <a:lnTo>
                                  <a:pt x="38" y="2"/>
                                </a:lnTo>
                                <a:lnTo>
                                  <a:pt x="0" y="0"/>
                                </a:lnTo>
                                <a:lnTo>
                                  <a:pt x="0" y="2"/>
                                </a:lnTo>
                                <a:lnTo>
                                  <a:pt x="38" y="5"/>
                                </a:lnTo>
                                <a:lnTo>
                                  <a:pt x="38" y="2"/>
                                </a:lnTo>
                                <a:lnTo>
                                  <a:pt x="38" y="5"/>
                                </a:lnTo>
                                <a:lnTo>
                                  <a:pt x="44" y="5"/>
                                </a:lnTo>
                                <a:lnTo>
                                  <a:pt x="38" y="2"/>
                                </a:lnTo>
                                <a:lnTo>
                                  <a:pt x="35" y="5"/>
                                </a:lnTo>
                                <a:close/>
                              </a:path>
                            </a:pathLst>
                          </a:custGeom>
                          <a:solidFill>
                            <a:srgbClr val="cecece"/>
                          </a:solidFill>
                          <a:ln>
                            <a:noFill/>
                          </a:ln>
                        </wps:spPr>
                        <wps:style>
                          <a:lnRef idx="0"/>
                          <a:fillRef idx="0"/>
                          <a:effectRef idx="0"/>
                          <a:fontRef idx="minor"/>
                        </wps:style>
                        <wps:bodyPr/>
                      </wps:wsp>
                      <wps:wsp>
                        <wps:cNvSpPr/>
                        <wps:spPr>
                          <a:xfrm>
                            <a:off x="1781280" y="3180240"/>
                            <a:ext cx="15840" cy="7560"/>
                          </a:xfrm>
                          <a:custGeom>
                            <a:avLst/>
                            <a:gdLst/>
                            <a:ahLst/>
                            <a:rect l="l" t="t" r="r" b="b"/>
                            <a:pathLst>
                              <a:path w="25" h="12">
                                <a:moveTo>
                                  <a:pt x="0" y="0"/>
                                </a:moveTo>
                                <a:lnTo>
                                  <a:pt x="0" y="1"/>
                                </a:lnTo>
                                <a:lnTo>
                                  <a:pt x="22" y="12"/>
                                </a:lnTo>
                                <a:lnTo>
                                  <a:pt x="25" y="9"/>
                                </a:lnTo>
                                <a:lnTo>
                                  <a:pt x="0" y="0"/>
                                </a:lnTo>
                                <a:close/>
                              </a:path>
                            </a:pathLst>
                          </a:custGeom>
                          <a:solidFill>
                            <a:srgbClr val="cecece"/>
                          </a:solidFill>
                          <a:ln>
                            <a:noFill/>
                          </a:ln>
                        </wps:spPr>
                        <wps:style>
                          <a:lnRef idx="0"/>
                          <a:fillRef idx="0"/>
                          <a:effectRef idx="0"/>
                          <a:fontRef idx="minor"/>
                        </wps:style>
                        <wps:bodyPr/>
                      </wps:wsp>
                      <wps:wsp>
                        <wps:cNvSpPr/>
                        <wps:spPr>
                          <a:xfrm>
                            <a:off x="1696680" y="3242880"/>
                            <a:ext cx="90720" cy="33120"/>
                          </a:xfrm>
                          <a:custGeom>
                            <a:avLst/>
                            <a:gdLst/>
                            <a:ahLst/>
                            <a:rect l="l" t="t" r="r" b="b"/>
                            <a:pathLst>
                              <a:path w="143" h="52">
                                <a:moveTo>
                                  <a:pt x="11" y="0"/>
                                </a:moveTo>
                                <a:lnTo>
                                  <a:pt x="11" y="5"/>
                                </a:lnTo>
                                <a:lnTo>
                                  <a:pt x="143" y="52"/>
                                </a:lnTo>
                                <a:lnTo>
                                  <a:pt x="143" y="50"/>
                                </a:lnTo>
                                <a:lnTo>
                                  <a:pt x="11" y="0"/>
                                </a:lnTo>
                                <a:lnTo>
                                  <a:pt x="11" y="5"/>
                                </a:lnTo>
                                <a:lnTo>
                                  <a:pt x="11" y="0"/>
                                </a:lnTo>
                                <a:lnTo>
                                  <a:pt x="0" y="0"/>
                                </a:lnTo>
                                <a:lnTo>
                                  <a:pt x="11" y="5"/>
                                </a:lnTo>
                                <a:lnTo>
                                  <a:pt x="11" y="0"/>
                                </a:lnTo>
                                <a:close/>
                              </a:path>
                            </a:pathLst>
                          </a:custGeom>
                          <a:solidFill>
                            <a:srgbClr val="cecece"/>
                          </a:solidFill>
                          <a:ln>
                            <a:noFill/>
                          </a:ln>
                        </wps:spPr>
                        <wps:style>
                          <a:lnRef idx="0"/>
                          <a:fillRef idx="0"/>
                          <a:effectRef idx="0"/>
                          <a:fontRef idx="minor"/>
                        </wps:style>
                        <wps:bodyPr/>
                      </wps:wsp>
                      <wps:wsp>
                        <wps:cNvSpPr/>
                        <wps:spPr>
                          <a:xfrm>
                            <a:off x="1703880" y="3242880"/>
                            <a:ext cx="91440" cy="11520"/>
                          </a:xfrm>
                          <a:custGeom>
                            <a:avLst/>
                            <a:gdLst/>
                            <a:ahLst/>
                            <a:rect l="l" t="t" r="r" b="b"/>
                            <a:pathLst>
                              <a:path w="144" h="18">
                                <a:moveTo>
                                  <a:pt x="135" y="18"/>
                                </a:moveTo>
                                <a:lnTo>
                                  <a:pt x="135" y="13"/>
                                </a:lnTo>
                                <a:lnTo>
                                  <a:pt x="0" y="0"/>
                                </a:lnTo>
                                <a:lnTo>
                                  <a:pt x="0" y="5"/>
                                </a:lnTo>
                                <a:lnTo>
                                  <a:pt x="135" y="18"/>
                                </a:lnTo>
                                <a:lnTo>
                                  <a:pt x="135" y="13"/>
                                </a:lnTo>
                                <a:lnTo>
                                  <a:pt x="135" y="18"/>
                                </a:lnTo>
                                <a:lnTo>
                                  <a:pt x="144" y="18"/>
                                </a:lnTo>
                                <a:lnTo>
                                  <a:pt x="135" y="13"/>
                                </a:lnTo>
                                <a:lnTo>
                                  <a:pt x="135" y="18"/>
                                </a:lnTo>
                                <a:close/>
                              </a:path>
                            </a:pathLst>
                          </a:custGeom>
                          <a:solidFill>
                            <a:srgbClr val="cecece"/>
                          </a:solidFill>
                          <a:ln>
                            <a:noFill/>
                          </a:ln>
                        </wps:spPr>
                        <wps:style>
                          <a:lnRef idx="0"/>
                          <a:fillRef idx="0"/>
                          <a:effectRef idx="0"/>
                          <a:fontRef idx="minor"/>
                        </wps:style>
                        <wps:bodyPr/>
                      </wps:wsp>
                      <wps:wsp>
                        <wps:cNvSpPr/>
                        <wps:spPr>
                          <a:xfrm>
                            <a:off x="1719000" y="3223800"/>
                            <a:ext cx="70560" cy="30600"/>
                          </a:xfrm>
                          <a:custGeom>
                            <a:avLst/>
                            <a:gdLst/>
                            <a:ahLst/>
                            <a:rect l="l" t="t" r="r" b="b"/>
                            <a:pathLst>
                              <a:path w="111" h="48">
                                <a:moveTo>
                                  <a:pt x="8" y="0"/>
                                </a:moveTo>
                                <a:lnTo>
                                  <a:pt x="8" y="6"/>
                                </a:lnTo>
                                <a:lnTo>
                                  <a:pt x="111" y="48"/>
                                </a:lnTo>
                                <a:lnTo>
                                  <a:pt x="111" y="43"/>
                                </a:lnTo>
                                <a:lnTo>
                                  <a:pt x="8" y="0"/>
                                </a:lnTo>
                                <a:lnTo>
                                  <a:pt x="8" y="6"/>
                                </a:lnTo>
                                <a:lnTo>
                                  <a:pt x="8" y="0"/>
                                </a:lnTo>
                                <a:lnTo>
                                  <a:pt x="0" y="0"/>
                                </a:lnTo>
                                <a:lnTo>
                                  <a:pt x="8" y="6"/>
                                </a:lnTo>
                                <a:lnTo>
                                  <a:pt x="8" y="0"/>
                                </a:lnTo>
                                <a:close/>
                              </a:path>
                            </a:pathLst>
                          </a:custGeom>
                          <a:solidFill>
                            <a:srgbClr val="cecece"/>
                          </a:solidFill>
                          <a:ln>
                            <a:noFill/>
                          </a:ln>
                        </wps:spPr>
                        <wps:style>
                          <a:lnRef idx="0"/>
                          <a:fillRef idx="0"/>
                          <a:effectRef idx="0"/>
                          <a:fontRef idx="minor"/>
                        </wps:style>
                        <wps:bodyPr/>
                      </wps:wsp>
                      <wps:wsp>
                        <wps:cNvSpPr/>
                        <wps:spPr>
                          <a:xfrm>
                            <a:off x="1724040" y="3223800"/>
                            <a:ext cx="73800" cy="9360"/>
                          </a:xfrm>
                          <a:custGeom>
                            <a:avLst/>
                            <a:gdLst/>
                            <a:ahLst/>
                            <a:rect l="l" t="t" r="r" b="b"/>
                            <a:pathLst>
                              <a:path w="116" h="15">
                                <a:moveTo>
                                  <a:pt x="106" y="13"/>
                                </a:moveTo>
                                <a:lnTo>
                                  <a:pt x="109" y="11"/>
                                </a:lnTo>
                                <a:lnTo>
                                  <a:pt x="0" y="0"/>
                                </a:lnTo>
                                <a:lnTo>
                                  <a:pt x="0" y="6"/>
                                </a:lnTo>
                                <a:lnTo>
                                  <a:pt x="109" y="13"/>
                                </a:lnTo>
                                <a:lnTo>
                                  <a:pt x="109" y="11"/>
                                </a:lnTo>
                                <a:lnTo>
                                  <a:pt x="109" y="13"/>
                                </a:lnTo>
                                <a:lnTo>
                                  <a:pt x="116" y="15"/>
                                </a:lnTo>
                                <a:lnTo>
                                  <a:pt x="109" y="11"/>
                                </a:lnTo>
                                <a:lnTo>
                                  <a:pt x="106" y="13"/>
                                </a:lnTo>
                                <a:close/>
                              </a:path>
                            </a:pathLst>
                          </a:custGeom>
                          <a:solidFill>
                            <a:srgbClr val="cecece"/>
                          </a:solidFill>
                          <a:ln>
                            <a:noFill/>
                          </a:ln>
                        </wps:spPr>
                        <wps:style>
                          <a:lnRef idx="0"/>
                          <a:fillRef idx="0"/>
                          <a:effectRef idx="0"/>
                          <a:fontRef idx="minor"/>
                        </wps:style>
                        <wps:bodyPr/>
                      </wps:wsp>
                      <wps:wsp>
                        <wps:cNvSpPr/>
                        <wps:spPr>
                          <a:xfrm>
                            <a:off x="1736640" y="3210480"/>
                            <a:ext cx="56520" cy="21600"/>
                          </a:xfrm>
                          <a:custGeom>
                            <a:avLst/>
                            <a:gdLst/>
                            <a:ahLst/>
                            <a:rect l="l" t="t" r="r" b="b"/>
                            <a:pathLst>
                              <a:path w="89" h="34">
                                <a:moveTo>
                                  <a:pt x="8" y="0"/>
                                </a:moveTo>
                                <a:lnTo>
                                  <a:pt x="8" y="4"/>
                                </a:lnTo>
                                <a:lnTo>
                                  <a:pt x="86" y="34"/>
                                </a:lnTo>
                                <a:lnTo>
                                  <a:pt x="89" y="32"/>
                                </a:lnTo>
                                <a:lnTo>
                                  <a:pt x="8" y="0"/>
                                </a:lnTo>
                                <a:lnTo>
                                  <a:pt x="8" y="4"/>
                                </a:lnTo>
                                <a:lnTo>
                                  <a:pt x="8" y="0"/>
                                </a:lnTo>
                                <a:lnTo>
                                  <a:pt x="0" y="0"/>
                                </a:lnTo>
                                <a:lnTo>
                                  <a:pt x="8" y="4"/>
                                </a:lnTo>
                                <a:lnTo>
                                  <a:pt x="8" y="0"/>
                                </a:lnTo>
                                <a:close/>
                              </a:path>
                            </a:pathLst>
                          </a:custGeom>
                          <a:solidFill>
                            <a:srgbClr val="cecece"/>
                          </a:solidFill>
                          <a:ln>
                            <a:noFill/>
                          </a:ln>
                        </wps:spPr>
                        <wps:style>
                          <a:lnRef idx="0"/>
                          <a:fillRef idx="0"/>
                          <a:effectRef idx="0"/>
                          <a:fontRef idx="minor"/>
                        </wps:style>
                        <wps:bodyPr/>
                      </wps:wsp>
                      <wps:wsp>
                        <wps:cNvSpPr/>
                        <wps:spPr>
                          <a:xfrm>
                            <a:off x="1741680" y="3210480"/>
                            <a:ext cx="55800" cy="5760"/>
                          </a:xfrm>
                          <a:custGeom>
                            <a:avLst/>
                            <a:gdLst/>
                            <a:ahLst/>
                            <a:rect l="l" t="t" r="r" b="b"/>
                            <a:pathLst>
                              <a:path w="88" h="9">
                                <a:moveTo>
                                  <a:pt x="81" y="9"/>
                                </a:moveTo>
                                <a:lnTo>
                                  <a:pt x="81" y="6"/>
                                </a:lnTo>
                                <a:lnTo>
                                  <a:pt x="0" y="0"/>
                                </a:lnTo>
                                <a:lnTo>
                                  <a:pt x="0" y="4"/>
                                </a:lnTo>
                                <a:lnTo>
                                  <a:pt x="81" y="9"/>
                                </a:lnTo>
                                <a:lnTo>
                                  <a:pt x="81" y="6"/>
                                </a:lnTo>
                                <a:lnTo>
                                  <a:pt x="81" y="9"/>
                                </a:lnTo>
                                <a:lnTo>
                                  <a:pt x="88" y="9"/>
                                </a:lnTo>
                                <a:lnTo>
                                  <a:pt x="81" y="6"/>
                                </a:lnTo>
                                <a:lnTo>
                                  <a:pt x="81" y="9"/>
                                </a:lnTo>
                                <a:close/>
                              </a:path>
                            </a:pathLst>
                          </a:custGeom>
                          <a:solidFill>
                            <a:srgbClr val="cecece"/>
                          </a:solidFill>
                          <a:ln>
                            <a:noFill/>
                          </a:ln>
                        </wps:spPr>
                        <wps:style>
                          <a:lnRef idx="0"/>
                          <a:fillRef idx="0"/>
                          <a:effectRef idx="0"/>
                          <a:fontRef idx="minor"/>
                        </wps:style>
                        <wps:bodyPr/>
                      </wps:wsp>
                      <wps:wsp>
                        <wps:cNvSpPr/>
                        <wps:spPr>
                          <a:xfrm>
                            <a:off x="1751400" y="3198960"/>
                            <a:ext cx="41760" cy="17280"/>
                          </a:xfrm>
                          <a:custGeom>
                            <a:avLst/>
                            <a:gdLst/>
                            <a:ahLst/>
                            <a:rect l="l" t="t" r="r" b="b"/>
                            <a:pathLst>
                              <a:path w="66" h="27">
                                <a:moveTo>
                                  <a:pt x="7" y="0"/>
                                </a:moveTo>
                                <a:lnTo>
                                  <a:pt x="7" y="1"/>
                                </a:lnTo>
                                <a:lnTo>
                                  <a:pt x="66" y="27"/>
                                </a:lnTo>
                                <a:lnTo>
                                  <a:pt x="66" y="24"/>
                                </a:lnTo>
                                <a:lnTo>
                                  <a:pt x="9" y="0"/>
                                </a:lnTo>
                                <a:lnTo>
                                  <a:pt x="7" y="1"/>
                                </a:lnTo>
                                <a:lnTo>
                                  <a:pt x="7" y="0"/>
                                </a:lnTo>
                                <a:lnTo>
                                  <a:pt x="0" y="0"/>
                                </a:lnTo>
                                <a:lnTo>
                                  <a:pt x="7" y="1"/>
                                </a:lnTo>
                                <a:lnTo>
                                  <a:pt x="7" y="0"/>
                                </a:lnTo>
                                <a:close/>
                              </a:path>
                            </a:pathLst>
                          </a:custGeom>
                          <a:solidFill>
                            <a:srgbClr val="cecece"/>
                          </a:solidFill>
                          <a:ln>
                            <a:noFill/>
                          </a:ln>
                        </wps:spPr>
                        <wps:style>
                          <a:lnRef idx="0"/>
                          <a:fillRef idx="0"/>
                          <a:effectRef idx="0"/>
                          <a:fontRef idx="minor"/>
                        </wps:style>
                        <wps:bodyPr/>
                      </wps:wsp>
                      <wps:wsp>
                        <wps:cNvSpPr/>
                        <wps:spPr>
                          <a:xfrm>
                            <a:off x="1755720" y="3198960"/>
                            <a:ext cx="43200" cy="3960"/>
                          </a:xfrm>
                          <a:custGeom>
                            <a:avLst/>
                            <a:gdLst/>
                            <a:ahLst/>
                            <a:rect l="l" t="t" r="r" b="b"/>
                            <a:pathLst>
                              <a:path w="68" h="6">
                                <a:moveTo>
                                  <a:pt x="60" y="6"/>
                                </a:moveTo>
                                <a:lnTo>
                                  <a:pt x="60" y="1"/>
                                </a:lnTo>
                                <a:lnTo>
                                  <a:pt x="0" y="0"/>
                                </a:lnTo>
                                <a:lnTo>
                                  <a:pt x="0" y="1"/>
                                </a:lnTo>
                                <a:lnTo>
                                  <a:pt x="60" y="6"/>
                                </a:lnTo>
                                <a:lnTo>
                                  <a:pt x="62" y="1"/>
                                </a:lnTo>
                                <a:lnTo>
                                  <a:pt x="60" y="6"/>
                                </a:lnTo>
                                <a:lnTo>
                                  <a:pt x="68" y="6"/>
                                </a:lnTo>
                                <a:lnTo>
                                  <a:pt x="62" y="1"/>
                                </a:lnTo>
                                <a:lnTo>
                                  <a:pt x="60" y="6"/>
                                </a:lnTo>
                                <a:close/>
                              </a:path>
                            </a:pathLst>
                          </a:custGeom>
                          <a:solidFill>
                            <a:srgbClr val="cecece"/>
                          </a:solidFill>
                          <a:ln>
                            <a:noFill/>
                          </a:ln>
                        </wps:spPr>
                        <wps:style>
                          <a:lnRef idx="0"/>
                          <a:fillRef idx="0"/>
                          <a:effectRef idx="0"/>
                          <a:fontRef idx="minor"/>
                        </wps:style>
                        <wps:bodyPr/>
                      </wps:wsp>
                      <wps:wsp>
                        <wps:cNvSpPr/>
                        <wps:spPr>
                          <a:xfrm>
                            <a:off x="1762200" y="3187800"/>
                            <a:ext cx="33120" cy="15120"/>
                          </a:xfrm>
                          <a:custGeom>
                            <a:avLst/>
                            <a:gdLst/>
                            <a:ahLst/>
                            <a:rect l="l" t="t" r="r" b="b"/>
                            <a:pathLst>
                              <a:path w="52" h="24">
                                <a:moveTo>
                                  <a:pt x="9" y="3"/>
                                </a:moveTo>
                                <a:lnTo>
                                  <a:pt x="9" y="4"/>
                                </a:lnTo>
                                <a:lnTo>
                                  <a:pt x="50" y="24"/>
                                </a:lnTo>
                                <a:lnTo>
                                  <a:pt x="52" y="19"/>
                                </a:lnTo>
                                <a:lnTo>
                                  <a:pt x="9" y="3"/>
                                </a:lnTo>
                                <a:lnTo>
                                  <a:pt x="9" y="4"/>
                                </a:lnTo>
                                <a:lnTo>
                                  <a:pt x="9" y="3"/>
                                </a:lnTo>
                                <a:lnTo>
                                  <a:pt x="0" y="0"/>
                                </a:lnTo>
                                <a:lnTo>
                                  <a:pt x="9" y="4"/>
                                </a:lnTo>
                                <a:lnTo>
                                  <a:pt x="9" y="3"/>
                                </a:lnTo>
                                <a:close/>
                              </a:path>
                            </a:pathLst>
                          </a:custGeom>
                          <a:solidFill>
                            <a:srgbClr val="cecece"/>
                          </a:solidFill>
                          <a:ln>
                            <a:noFill/>
                          </a:ln>
                        </wps:spPr>
                        <wps:style>
                          <a:lnRef idx="0"/>
                          <a:fillRef idx="0"/>
                          <a:effectRef idx="0"/>
                          <a:fontRef idx="minor"/>
                        </wps:style>
                        <wps:bodyPr/>
                      </wps:wsp>
                      <wps:wsp>
                        <wps:cNvSpPr/>
                        <wps:spPr>
                          <a:xfrm>
                            <a:off x="1767960" y="3189600"/>
                            <a:ext cx="29880" cy="1800"/>
                          </a:xfrm>
                          <a:custGeom>
                            <a:avLst/>
                            <a:gdLst/>
                            <a:ahLst/>
                            <a:rect l="l" t="t" r="r" b="b"/>
                            <a:pathLst>
                              <a:path w="47" h="3">
                                <a:moveTo>
                                  <a:pt x="41" y="3"/>
                                </a:moveTo>
                                <a:lnTo>
                                  <a:pt x="41" y="1"/>
                                </a:lnTo>
                                <a:lnTo>
                                  <a:pt x="0" y="0"/>
                                </a:lnTo>
                                <a:lnTo>
                                  <a:pt x="0" y="1"/>
                                </a:lnTo>
                                <a:lnTo>
                                  <a:pt x="41" y="3"/>
                                </a:lnTo>
                                <a:lnTo>
                                  <a:pt x="41" y="1"/>
                                </a:lnTo>
                                <a:lnTo>
                                  <a:pt x="41" y="3"/>
                                </a:lnTo>
                                <a:lnTo>
                                  <a:pt x="47" y="3"/>
                                </a:lnTo>
                                <a:lnTo>
                                  <a:pt x="41" y="1"/>
                                </a:lnTo>
                                <a:lnTo>
                                  <a:pt x="41" y="3"/>
                                </a:lnTo>
                                <a:close/>
                              </a:path>
                            </a:pathLst>
                          </a:custGeom>
                          <a:solidFill>
                            <a:srgbClr val="cecece"/>
                          </a:solidFill>
                          <a:ln>
                            <a:noFill/>
                          </a:ln>
                        </wps:spPr>
                        <wps:style>
                          <a:lnRef idx="0"/>
                          <a:fillRef idx="0"/>
                          <a:effectRef idx="0"/>
                          <a:fontRef idx="minor"/>
                        </wps:style>
                        <wps:bodyPr/>
                      </wps:wsp>
                      <wps:wsp>
                        <wps:cNvSpPr/>
                        <wps:spPr>
                          <a:xfrm>
                            <a:off x="1773000" y="3182040"/>
                            <a:ext cx="20880" cy="9360"/>
                          </a:xfrm>
                          <a:custGeom>
                            <a:avLst/>
                            <a:gdLst/>
                            <a:ahLst/>
                            <a:rect l="l" t="t" r="r" b="b"/>
                            <a:pathLst>
                              <a:path w="33" h="15">
                                <a:moveTo>
                                  <a:pt x="7" y="0"/>
                                </a:moveTo>
                                <a:lnTo>
                                  <a:pt x="5" y="3"/>
                                </a:lnTo>
                                <a:lnTo>
                                  <a:pt x="33" y="15"/>
                                </a:lnTo>
                                <a:lnTo>
                                  <a:pt x="33" y="13"/>
                                </a:lnTo>
                                <a:lnTo>
                                  <a:pt x="7" y="0"/>
                                </a:lnTo>
                                <a:lnTo>
                                  <a:pt x="7" y="3"/>
                                </a:lnTo>
                                <a:lnTo>
                                  <a:pt x="7" y="0"/>
                                </a:lnTo>
                                <a:lnTo>
                                  <a:pt x="0" y="0"/>
                                </a:lnTo>
                                <a:lnTo>
                                  <a:pt x="5" y="3"/>
                                </a:lnTo>
                                <a:lnTo>
                                  <a:pt x="7" y="0"/>
                                </a:lnTo>
                                <a:close/>
                              </a:path>
                            </a:pathLst>
                          </a:custGeom>
                          <a:solidFill>
                            <a:srgbClr val="cecece"/>
                          </a:solidFill>
                          <a:ln>
                            <a:noFill/>
                          </a:ln>
                        </wps:spPr>
                        <wps:style>
                          <a:lnRef idx="0"/>
                          <a:fillRef idx="0"/>
                          <a:effectRef idx="0"/>
                          <a:fontRef idx="minor"/>
                        </wps:style>
                        <wps:bodyPr/>
                      </wps:wsp>
                      <wps:wsp>
                        <wps:cNvSpPr/>
                        <wps:spPr>
                          <a:xfrm>
                            <a:off x="1777320" y="3182040"/>
                            <a:ext cx="19800" cy="1800"/>
                          </a:xfrm>
                          <a:prstGeom prst="rect">
                            <a:avLst/>
                          </a:prstGeom>
                          <a:solidFill>
                            <a:srgbClr val="cecece"/>
                          </a:solidFill>
                          <a:ln>
                            <a:noFill/>
                          </a:ln>
                        </wps:spPr>
                        <wps:style>
                          <a:lnRef idx="0"/>
                          <a:fillRef idx="0"/>
                          <a:effectRef idx="0"/>
                          <a:fontRef idx="minor"/>
                        </wps:style>
                        <wps:bodyPr/>
                      </wps:wsp>
                      <wps:wsp>
                        <wps:cNvSpPr/>
                        <wps:spPr>
                          <a:xfrm>
                            <a:off x="1677600" y="2871360"/>
                            <a:ext cx="57240" cy="412920"/>
                          </a:xfrm>
                          <a:custGeom>
                            <a:avLst/>
                            <a:gdLst/>
                            <a:ahLst/>
                            <a:rect l="l" t="t" r="r" b="b"/>
                            <a:pathLst>
                              <a:path w="90" h="650">
                                <a:moveTo>
                                  <a:pt x="90" y="26"/>
                                </a:moveTo>
                                <a:lnTo>
                                  <a:pt x="82" y="26"/>
                                </a:lnTo>
                                <a:lnTo>
                                  <a:pt x="0" y="647"/>
                                </a:lnTo>
                                <a:lnTo>
                                  <a:pt x="7" y="650"/>
                                </a:lnTo>
                                <a:lnTo>
                                  <a:pt x="90" y="28"/>
                                </a:lnTo>
                                <a:lnTo>
                                  <a:pt x="82" y="28"/>
                                </a:lnTo>
                                <a:lnTo>
                                  <a:pt x="90" y="26"/>
                                </a:lnTo>
                                <a:lnTo>
                                  <a:pt x="86" y="0"/>
                                </a:lnTo>
                                <a:lnTo>
                                  <a:pt x="82" y="26"/>
                                </a:lnTo>
                                <a:lnTo>
                                  <a:pt x="90" y="26"/>
                                </a:lnTo>
                                <a:close/>
                              </a:path>
                            </a:pathLst>
                          </a:custGeom>
                          <a:solidFill>
                            <a:srgbClr val="000000"/>
                          </a:solidFill>
                          <a:ln>
                            <a:noFill/>
                          </a:ln>
                        </wps:spPr>
                        <wps:style>
                          <a:lnRef idx="0"/>
                          <a:fillRef idx="0"/>
                          <a:effectRef idx="0"/>
                          <a:fontRef idx="minor"/>
                        </wps:style>
                        <wps:bodyPr/>
                      </wps:wsp>
                      <wps:wsp>
                        <wps:cNvSpPr/>
                        <wps:spPr>
                          <a:xfrm>
                            <a:off x="1729800" y="2887920"/>
                            <a:ext cx="57960" cy="396360"/>
                          </a:xfrm>
                          <a:custGeom>
                            <a:avLst/>
                            <a:gdLst/>
                            <a:ahLst/>
                            <a:rect l="l" t="t" r="r" b="b"/>
                            <a:pathLst>
                              <a:path w="91" h="624">
                                <a:moveTo>
                                  <a:pt x="86" y="621"/>
                                </a:moveTo>
                                <a:lnTo>
                                  <a:pt x="91" y="621"/>
                                </a:lnTo>
                                <a:lnTo>
                                  <a:pt x="8" y="0"/>
                                </a:lnTo>
                                <a:lnTo>
                                  <a:pt x="0" y="2"/>
                                </a:lnTo>
                                <a:lnTo>
                                  <a:pt x="81" y="624"/>
                                </a:lnTo>
                                <a:lnTo>
                                  <a:pt x="86" y="621"/>
                                </a:lnTo>
                                <a:close/>
                              </a:path>
                            </a:pathLst>
                          </a:custGeom>
                          <a:solidFill>
                            <a:srgbClr val="000000"/>
                          </a:solidFill>
                          <a:ln>
                            <a:noFill/>
                          </a:ln>
                        </wps:spPr>
                        <wps:style>
                          <a:lnRef idx="0"/>
                          <a:fillRef idx="0"/>
                          <a:effectRef idx="0"/>
                          <a:fontRef idx="minor"/>
                        </wps:style>
                        <wps:bodyPr/>
                      </wps:wsp>
                      <wps:wsp>
                        <wps:cNvSpPr/>
                        <wps:spPr>
                          <a:xfrm>
                            <a:off x="1683360" y="2949120"/>
                            <a:ext cx="92880" cy="316080"/>
                          </a:xfrm>
                          <a:custGeom>
                            <a:avLst/>
                            <a:gdLst/>
                            <a:ahLst/>
                            <a:rect l="l" t="t" r="r" b="b"/>
                            <a:pathLst>
                              <a:path w="146" h="498">
                                <a:moveTo>
                                  <a:pt x="0" y="498"/>
                                </a:moveTo>
                                <a:lnTo>
                                  <a:pt x="146" y="433"/>
                                </a:lnTo>
                                <a:lnTo>
                                  <a:pt x="15" y="371"/>
                                </a:lnTo>
                                <a:lnTo>
                                  <a:pt x="131" y="311"/>
                                </a:lnTo>
                                <a:lnTo>
                                  <a:pt x="30" y="260"/>
                                </a:lnTo>
                                <a:lnTo>
                                  <a:pt x="118" y="216"/>
                                </a:lnTo>
                                <a:lnTo>
                                  <a:pt x="41" y="171"/>
                                </a:lnTo>
                                <a:lnTo>
                                  <a:pt x="107" y="133"/>
                                </a:lnTo>
                                <a:lnTo>
                                  <a:pt x="51" y="98"/>
                                </a:lnTo>
                                <a:lnTo>
                                  <a:pt x="99" y="68"/>
                                </a:lnTo>
                                <a:lnTo>
                                  <a:pt x="58" y="41"/>
                                </a:lnTo>
                                <a:lnTo>
                                  <a:pt x="92" y="19"/>
                                </a:lnTo>
                                <a:lnTo>
                                  <a:pt x="64" y="0"/>
                                </a:lnTo>
                              </a:path>
                            </a:pathLst>
                          </a:custGeom>
                          <a:noFill/>
                          <a:ln cap="rnd" w="1440">
                            <a:solidFill>
                              <a:srgbClr val="000000"/>
                            </a:solidFill>
                            <a:round/>
                          </a:ln>
                        </wps:spPr>
                        <wps:style>
                          <a:lnRef idx="0"/>
                          <a:fillRef idx="0"/>
                          <a:effectRef idx="0"/>
                          <a:fontRef idx="minor"/>
                        </wps:style>
                        <wps:bodyPr/>
                      </wps:wsp>
                      <wps:wsp>
                        <wps:cNvSpPr/>
                        <wps:spPr>
                          <a:xfrm>
                            <a:off x="1687320" y="2949120"/>
                            <a:ext cx="93960" cy="315000"/>
                          </a:xfrm>
                          <a:custGeom>
                            <a:avLst/>
                            <a:gdLst/>
                            <a:ahLst/>
                            <a:rect l="l" t="t" r="r" b="b"/>
                            <a:pathLst>
                              <a:path w="148" h="496">
                                <a:moveTo>
                                  <a:pt x="148" y="496"/>
                                </a:moveTo>
                                <a:lnTo>
                                  <a:pt x="0" y="431"/>
                                </a:lnTo>
                                <a:lnTo>
                                  <a:pt x="133" y="371"/>
                                </a:lnTo>
                                <a:lnTo>
                                  <a:pt x="17" y="311"/>
                                </a:lnTo>
                                <a:lnTo>
                                  <a:pt x="118" y="260"/>
                                </a:lnTo>
                                <a:lnTo>
                                  <a:pt x="28" y="216"/>
                                </a:lnTo>
                                <a:lnTo>
                                  <a:pt x="108" y="171"/>
                                </a:lnTo>
                                <a:lnTo>
                                  <a:pt x="39" y="135"/>
                                </a:lnTo>
                                <a:lnTo>
                                  <a:pt x="97" y="98"/>
                                </a:lnTo>
                                <a:lnTo>
                                  <a:pt x="47" y="68"/>
                                </a:lnTo>
                                <a:lnTo>
                                  <a:pt x="88" y="43"/>
                                </a:lnTo>
                                <a:lnTo>
                                  <a:pt x="56" y="19"/>
                                </a:lnTo>
                                <a:lnTo>
                                  <a:pt x="84" y="0"/>
                                </a:lnTo>
                              </a:path>
                            </a:pathLst>
                          </a:custGeom>
                          <a:noFill/>
                          <a:ln cap="rnd" w="1440">
                            <a:solidFill>
                              <a:srgbClr val="000000"/>
                            </a:solidFill>
                            <a:round/>
                          </a:ln>
                        </wps:spPr>
                        <wps:style>
                          <a:lnRef idx="0"/>
                          <a:fillRef idx="0"/>
                          <a:effectRef idx="0"/>
                          <a:fontRef idx="minor"/>
                        </wps:style>
                        <wps:bodyPr/>
                      </wps:wsp>
                      <wps:wsp>
                        <wps:cNvSpPr/>
                        <wps:spPr>
                          <a:xfrm>
                            <a:off x="1714680" y="2841480"/>
                            <a:ext cx="17640" cy="40680"/>
                          </a:xfrm>
                          <a:custGeom>
                            <a:avLst/>
                            <a:gdLst/>
                            <a:ahLst/>
                            <a:rect l="l" t="t" r="r" b="b"/>
                            <a:pathLst>
                              <a:path w="28" h="64">
                                <a:moveTo>
                                  <a:pt x="26" y="60"/>
                                </a:moveTo>
                                <a:lnTo>
                                  <a:pt x="28" y="60"/>
                                </a:lnTo>
                                <a:lnTo>
                                  <a:pt x="2" y="0"/>
                                </a:lnTo>
                                <a:lnTo>
                                  <a:pt x="0" y="2"/>
                                </a:lnTo>
                                <a:lnTo>
                                  <a:pt x="26" y="62"/>
                                </a:lnTo>
                                <a:lnTo>
                                  <a:pt x="28" y="62"/>
                                </a:lnTo>
                                <a:lnTo>
                                  <a:pt x="26" y="62"/>
                                </a:lnTo>
                                <a:lnTo>
                                  <a:pt x="26" y="64"/>
                                </a:lnTo>
                                <a:lnTo>
                                  <a:pt x="28" y="62"/>
                                </a:lnTo>
                                <a:lnTo>
                                  <a:pt x="26" y="60"/>
                                </a:lnTo>
                                <a:close/>
                              </a:path>
                            </a:pathLst>
                          </a:custGeom>
                          <a:solidFill>
                            <a:srgbClr val="000000"/>
                          </a:solidFill>
                          <a:ln>
                            <a:noFill/>
                          </a:ln>
                        </wps:spPr>
                        <wps:style>
                          <a:lnRef idx="0"/>
                          <a:fillRef idx="0"/>
                          <a:effectRef idx="0"/>
                          <a:fontRef idx="minor"/>
                        </wps:style>
                        <wps:bodyPr/>
                      </wps:wsp>
                      <wps:wsp>
                        <wps:cNvSpPr/>
                        <wps:spPr>
                          <a:xfrm>
                            <a:off x="1730880" y="2841480"/>
                            <a:ext cx="21600" cy="39240"/>
                          </a:xfrm>
                          <a:custGeom>
                            <a:avLst/>
                            <a:gdLst/>
                            <a:ahLst/>
                            <a:rect l="l" t="t" r="r" b="b"/>
                            <a:pathLst>
                              <a:path w="34" h="62">
                                <a:moveTo>
                                  <a:pt x="32" y="0"/>
                                </a:moveTo>
                                <a:lnTo>
                                  <a:pt x="30" y="0"/>
                                </a:lnTo>
                                <a:lnTo>
                                  <a:pt x="0" y="60"/>
                                </a:lnTo>
                                <a:lnTo>
                                  <a:pt x="2" y="62"/>
                                </a:lnTo>
                                <a:lnTo>
                                  <a:pt x="34" y="2"/>
                                </a:lnTo>
                                <a:lnTo>
                                  <a:pt x="32" y="0"/>
                                </a:lnTo>
                                <a:close/>
                              </a:path>
                            </a:pathLst>
                          </a:custGeom>
                          <a:solidFill>
                            <a:srgbClr val="000000"/>
                          </a:solidFill>
                          <a:ln>
                            <a:noFill/>
                          </a:ln>
                        </wps:spPr>
                        <wps:style>
                          <a:lnRef idx="0"/>
                          <a:fillRef idx="0"/>
                          <a:effectRef idx="0"/>
                          <a:fontRef idx="minor"/>
                        </wps:style>
                        <wps:bodyPr/>
                      </wps:wsp>
                      <wps:wsp>
                        <wps:cNvSpPr/>
                        <wps:spPr>
                          <a:xfrm>
                            <a:off x="1471320" y="2776320"/>
                            <a:ext cx="1440" cy="153720"/>
                          </a:xfrm>
                          <a:custGeom>
                            <a:avLst/>
                            <a:gdLst/>
                            <a:ahLst/>
                            <a:rect l="l" t="t" r="r" b="b"/>
                            <a:pathLst>
                              <a:path w="2" h="242">
                                <a:moveTo>
                                  <a:pt x="0" y="0"/>
                                </a:moveTo>
                                <a:lnTo>
                                  <a:pt x="0" y="0"/>
                                </a:lnTo>
                                <a:lnTo>
                                  <a:pt x="0" y="242"/>
                                </a:lnTo>
                                <a:lnTo>
                                  <a:pt x="2" y="242"/>
                                </a:lnTo>
                                <a:lnTo>
                                  <a:pt x="2" y="0"/>
                                </a:lnTo>
                                <a:lnTo>
                                  <a:pt x="0" y="0"/>
                                </a:lnTo>
                                <a:close/>
                              </a:path>
                            </a:pathLst>
                          </a:custGeom>
                          <a:solidFill>
                            <a:srgbClr val="000000"/>
                          </a:solidFill>
                          <a:ln>
                            <a:noFill/>
                          </a:ln>
                        </wps:spPr>
                        <wps:style>
                          <a:lnRef idx="0"/>
                          <a:fillRef idx="0"/>
                          <a:effectRef idx="0"/>
                          <a:fontRef idx="minor"/>
                        </wps:style>
                        <wps:bodyPr/>
                      </wps:wsp>
                      <wps:wsp>
                        <wps:cNvSpPr/>
                        <wps:spPr>
                          <a:xfrm>
                            <a:off x="1583640" y="3079080"/>
                            <a:ext cx="84600" cy="221040"/>
                          </a:xfrm>
                          <a:prstGeom prst="rect">
                            <a:avLst/>
                          </a:prstGeom>
                          <a:solidFill>
                            <a:srgbClr val="dadada"/>
                          </a:solidFill>
                          <a:ln>
                            <a:noFill/>
                          </a:ln>
                        </wps:spPr>
                        <wps:style>
                          <a:lnRef idx="0"/>
                          <a:fillRef idx="0"/>
                          <a:effectRef idx="0"/>
                          <a:fontRef idx="minor"/>
                        </wps:style>
                        <wps:bodyPr/>
                      </wps:wsp>
                      <wps:wsp>
                        <wps:cNvSpPr/>
                        <wps:spPr>
                          <a:xfrm>
                            <a:off x="1586160" y="3091680"/>
                            <a:ext cx="76680" cy="205920"/>
                          </a:xfrm>
                          <a:prstGeom prst="rect">
                            <a:avLst/>
                          </a:prstGeom>
                          <a:solidFill>
                            <a:srgbClr val="f0f0f0"/>
                          </a:solidFill>
                          <a:ln>
                            <a:noFill/>
                          </a:ln>
                        </wps:spPr>
                        <wps:style>
                          <a:lnRef idx="0"/>
                          <a:fillRef idx="0"/>
                          <a:effectRef idx="0"/>
                          <a:fontRef idx="minor"/>
                        </wps:style>
                        <wps:bodyPr/>
                      </wps:wsp>
                      <wps:wsp>
                        <wps:cNvSpPr/>
                        <wps:spPr>
                          <a:xfrm>
                            <a:off x="1664280" y="3069720"/>
                            <a:ext cx="23040" cy="230400"/>
                          </a:xfrm>
                          <a:custGeom>
                            <a:avLst/>
                            <a:gdLst/>
                            <a:ahLst/>
                            <a:rect l="l" t="t" r="r" b="b"/>
                            <a:pathLst>
                              <a:path w="36" h="363">
                                <a:moveTo>
                                  <a:pt x="0" y="363"/>
                                </a:moveTo>
                                <a:lnTo>
                                  <a:pt x="36" y="340"/>
                                </a:lnTo>
                                <a:lnTo>
                                  <a:pt x="36" y="0"/>
                                </a:lnTo>
                                <a:lnTo>
                                  <a:pt x="0" y="18"/>
                                </a:lnTo>
                                <a:lnTo>
                                  <a:pt x="0" y="363"/>
                                </a:lnTo>
                                <a:close/>
                              </a:path>
                            </a:pathLst>
                          </a:custGeom>
                          <a:solidFill>
                            <a:srgbClr val="474747"/>
                          </a:solidFill>
                          <a:ln>
                            <a:noFill/>
                          </a:ln>
                        </wps:spPr>
                        <wps:style>
                          <a:lnRef idx="0"/>
                          <a:fillRef idx="0"/>
                          <a:effectRef idx="0"/>
                          <a:fontRef idx="minor"/>
                        </wps:style>
                        <wps:bodyPr/>
                      </wps:wsp>
                      <wps:wsp>
                        <wps:cNvSpPr/>
                        <wps:spPr>
                          <a:xfrm>
                            <a:off x="1583640" y="3069720"/>
                            <a:ext cx="103680" cy="14040"/>
                          </a:xfrm>
                          <a:custGeom>
                            <a:avLst/>
                            <a:gdLst/>
                            <a:ahLst/>
                            <a:rect l="l" t="t" r="r" b="b"/>
                            <a:pathLst>
                              <a:path w="163" h="22">
                                <a:moveTo>
                                  <a:pt x="131" y="22"/>
                                </a:moveTo>
                                <a:lnTo>
                                  <a:pt x="0" y="20"/>
                                </a:lnTo>
                                <a:lnTo>
                                  <a:pt x="37" y="0"/>
                                </a:lnTo>
                                <a:lnTo>
                                  <a:pt x="163" y="0"/>
                                </a:lnTo>
                                <a:lnTo>
                                  <a:pt x="131" y="22"/>
                                </a:lnTo>
                                <a:close/>
                              </a:path>
                            </a:pathLst>
                          </a:custGeom>
                          <a:solidFill>
                            <a:srgbClr val="919191"/>
                          </a:solidFill>
                          <a:ln>
                            <a:noFill/>
                          </a:ln>
                        </wps:spPr>
                        <wps:style>
                          <a:lnRef idx="0"/>
                          <a:fillRef idx="0"/>
                          <a:effectRef idx="0"/>
                          <a:fontRef idx="minor"/>
                        </wps:style>
                        <wps:bodyPr/>
                      </wps:wsp>
                      <wps:wsp>
                        <wps:cNvSpPr/>
                        <wps:spPr>
                          <a:xfrm>
                            <a:off x="1628640" y="3199680"/>
                            <a:ext cx="32400" cy="95400"/>
                          </a:xfrm>
                          <a:prstGeom prst="rect">
                            <a:avLst/>
                          </a:prstGeom>
                          <a:solidFill>
                            <a:srgbClr val="dadada"/>
                          </a:solidFill>
                          <a:ln>
                            <a:noFill/>
                          </a:ln>
                        </wps:spPr>
                        <wps:style>
                          <a:lnRef idx="0"/>
                          <a:fillRef idx="0"/>
                          <a:effectRef idx="0"/>
                          <a:fontRef idx="minor"/>
                        </wps:style>
                        <wps:bodyPr/>
                      </wps:wsp>
                      <wps:wsp>
                        <wps:cNvSpPr/>
                        <wps:spPr>
                          <a:xfrm>
                            <a:off x="1591920" y="3199680"/>
                            <a:ext cx="32400" cy="95400"/>
                          </a:xfrm>
                          <a:prstGeom prst="rect">
                            <a:avLst/>
                          </a:prstGeom>
                          <a:solidFill>
                            <a:srgbClr val="dadada"/>
                          </a:solidFill>
                          <a:ln>
                            <a:noFill/>
                          </a:ln>
                        </wps:spPr>
                        <wps:style>
                          <a:lnRef idx="0"/>
                          <a:fillRef idx="0"/>
                          <a:effectRef idx="0"/>
                          <a:fontRef idx="minor"/>
                        </wps:style>
                        <wps:bodyPr/>
                      </wps:wsp>
                      <wps:wsp>
                        <wps:cNvSpPr/>
                        <wps:spPr>
                          <a:xfrm>
                            <a:off x="1591920" y="3095640"/>
                            <a:ext cx="32400" cy="94680"/>
                          </a:xfrm>
                          <a:prstGeom prst="rect">
                            <a:avLst/>
                          </a:prstGeom>
                          <a:solidFill>
                            <a:srgbClr val="dadada"/>
                          </a:solidFill>
                          <a:ln>
                            <a:noFill/>
                          </a:ln>
                        </wps:spPr>
                        <wps:style>
                          <a:lnRef idx="0"/>
                          <a:fillRef idx="0"/>
                          <a:effectRef idx="0"/>
                          <a:fontRef idx="minor"/>
                        </wps:style>
                        <wps:bodyPr/>
                      </wps:wsp>
                      <wps:wsp>
                        <wps:cNvSpPr/>
                        <wps:spPr>
                          <a:xfrm>
                            <a:off x="1628640" y="3096720"/>
                            <a:ext cx="32400" cy="94680"/>
                          </a:xfrm>
                          <a:prstGeom prst="rect">
                            <a:avLst/>
                          </a:prstGeom>
                          <a:solidFill>
                            <a:srgbClr val="dadada"/>
                          </a:solidFill>
                          <a:ln>
                            <a:noFill/>
                          </a:ln>
                        </wps:spPr>
                        <wps:style>
                          <a:lnRef idx="0"/>
                          <a:fillRef idx="0"/>
                          <a:effectRef idx="0"/>
                          <a:fontRef idx="minor"/>
                        </wps:style>
                        <wps:bodyPr/>
                      </wps:wsp>
                      <wps:wsp>
                        <wps:cNvSpPr/>
                        <wps:spPr>
                          <a:xfrm>
                            <a:off x="1585080" y="3190320"/>
                            <a:ext cx="80640" cy="9360"/>
                          </a:xfrm>
                          <a:prstGeom prst="rect">
                            <a:avLst/>
                          </a:prstGeom>
                          <a:solidFill>
                            <a:srgbClr val="cecece"/>
                          </a:solidFill>
                          <a:ln>
                            <a:noFill/>
                          </a:ln>
                        </wps:spPr>
                        <wps:style>
                          <a:lnRef idx="0"/>
                          <a:fillRef idx="0"/>
                          <a:effectRef idx="0"/>
                          <a:fontRef idx="minor"/>
                        </wps:style>
                        <wps:bodyPr/>
                      </wps:wsp>
                      <wps:wsp>
                        <wps:cNvSpPr/>
                        <wps:spPr>
                          <a:xfrm>
                            <a:off x="1607040" y="3190320"/>
                            <a:ext cx="13320" cy="9360"/>
                          </a:xfrm>
                          <a:prstGeom prst="rect">
                            <a:avLst/>
                          </a:prstGeom>
                          <a:solidFill>
                            <a:srgbClr val="919191"/>
                          </a:solidFill>
                          <a:ln>
                            <a:noFill/>
                          </a:ln>
                        </wps:spPr>
                        <wps:style>
                          <a:lnRef idx="0"/>
                          <a:fillRef idx="0"/>
                          <a:effectRef idx="0"/>
                          <a:fontRef idx="minor"/>
                        </wps:style>
                        <wps:bodyPr/>
                      </wps:wsp>
                      <wps:wsp>
                        <wps:cNvSpPr/>
                        <wps:spPr>
                          <a:xfrm>
                            <a:off x="1601640" y="3191400"/>
                            <a:ext cx="19080" cy="2520"/>
                          </a:xfrm>
                          <a:custGeom>
                            <a:avLst/>
                            <a:gdLst/>
                            <a:ahLst/>
                            <a:rect l="l" t="t" r="r" b="b"/>
                            <a:pathLst>
                              <a:path w="30" h="4">
                                <a:moveTo>
                                  <a:pt x="30" y="3"/>
                                </a:moveTo>
                                <a:lnTo>
                                  <a:pt x="30" y="0"/>
                                </a:lnTo>
                                <a:lnTo>
                                  <a:pt x="0" y="0"/>
                                </a:lnTo>
                                <a:lnTo>
                                  <a:pt x="0" y="4"/>
                                </a:lnTo>
                                <a:lnTo>
                                  <a:pt x="30" y="4"/>
                                </a:lnTo>
                                <a:lnTo>
                                  <a:pt x="30" y="3"/>
                                </a:lnTo>
                                <a:close/>
                              </a:path>
                            </a:pathLst>
                          </a:custGeom>
                          <a:solidFill>
                            <a:srgbClr val="cecece"/>
                          </a:solidFill>
                          <a:ln>
                            <a:noFill/>
                          </a:ln>
                        </wps:spPr>
                        <wps:style>
                          <a:lnRef idx="0"/>
                          <a:fillRef idx="0"/>
                          <a:effectRef idx="0"/>
                          <a:fontRef idx="minor"/>
                        </wps:style>
                        <wps:bodyPr/>
                      </wps:wsp>
                      <wps:wsp>
                        <wps:cNvSpPr/>
                        <wps:spPr>
                          <a:xfrm>
                            <a:off x="1628640" y="3190320"/>
                            <a:ext cx="13320" cy="9360"/>
                          </a:xfrm>
                          <a:prstGeom prst="rect">
                            <a:avLst/>
                          </a:prstGeom>
                          <a:solidFill>
                            <a:srgbClr val="919191"/>
                          </a:solidFill>
                          <a:ln>
                            <a:noFill/>
                          </a:ln>
                        </wps:spPr>
                        <wps:style>
                          <a:lnRef idx="0"/>
                          <a:fillRef idx="0"/>
                          <a:effectRef idx="0"/>
                          <a:fontRef idx="minor"/>
                        </wps:style>
                        <wps:bodyPr/>
                      </wps:wsp>
                      <wps:wsp>
                        <wps:cNvSpPr/>
                        <wps:spPr>
                          <a:xfrm>
                            <a:off x="1621800" y="3191400"/>
                            <a:ext cx="22320" cy="2520"/>
                          </a:xfrm>
                          <a:custGeom>
                            <a:avLst/>
                            <a:gdLst/>
                            <a:ahLst/>
                            <a:rect l="l" t="t" r="r" b="b"/>
                            <a:pathLst>
                              <a:path w="35" h="4">
                                <a:moveTo>
                                  <a:pt x="35" y="3"/>
                                </a:moveTo>
                                <a:lnTo>
                                  <a:pt x="35" y="0"/>
                                </a:lnTo>
                                <a:lnTo>
                                  <a:pt x="0" y="0"/>
                                </a:lnTo>
                                <a:lnTo>
                                  <a:pt x="0" y="4"/>
                                </a:lnTo>
                                <a:lnTo>
                                  <a:pt x="35" y="4"/>
                                </a:lnTo>
                                <a:lnTo>
                                  <a:pt x="35" y="3"/>
                                </a:lnTo>
                                <a:close/>
                              </a:path>
                            </a:pathLst>
                          </a:custGeom>
                          <a:solidFill>
                            <a:srgbClr val="cecece"/>
                          </a:solidFill>
                          <a:ln>
                            <a:noFill/>
                          </a:ln>
                        </wps:spPr>
                        <wps:style>
                          <a:lnRef idx="0"/>
                          <a:fillRef idx="0"/>
                          <a:effectRef idx="0"/>
                          <a:fontRef idx="minor"/>
                        </wps:style>
                        <wps:bodyPr/>
                      </wps:wsp>
                      <wps:wsp>
                        <wps:cNvSpPr/>
                        <wps:spPr>
                          <a:xfrm>
                            <a:off x="1733400" y="2841480"/>
                            <a:ext cx="187200" cy="30960"/>
                          </a:xfrm>
                          <a:custGeom>
                            <a:avLst/>
                            <a:gdLst/>
                            <a:ahLst/>
                            <a:rect l="l" t="t" r="r" b="b"/>
                            <a:pathLst>
                              <a:path w="295" h="49">
                                <a:moveTo>
                                  <a:pt x="0" y="49"/>
                                </a:moveTo>
                                <a:lnTo>
                                  <a:pt x="0" y="49"/>
                                </a:lnTo>
                                <a:lnTo>
                                  <a:pt x="15" y="49"/>
                                </a:lnTo>
                                <a:lnTo>
                                  <a:pt x="30" y="49"/>
                                </a:lnTo>
                                <a:lnTo>
                                  <a:pt x="45" y="49"/>
                                </a:lnTo>
                                <a:lnTo>
                                  <a:pt x="60" y="49"/>
                                </a:lnTo>
                                <a:lnTo>
                                  <a:pt x="73" y="47"/>
                                </a:lnTo>
                                <a:lnTo>
                                  <a:pt x="88" y="47"/>
                                </a:lnTo>
                                <a:lnTo>
                                  <a:pt x="101" y="47"/>
                                </a:lnTo>
                                <a:lnTo>
                                  <a:pt x="114" y="45"/>
                                </a:lnTo>
                                <a:lnTo>
                                  <a:pt x="127" y="45"/>
                                </a:lnTo>
                                <a:lnTo>
                                  <a:pt x="140" y="43"/>
                                </a:lnTo>
                                <a:lnTo>
                                  <a:pt x="153" y="43"/>
                                </a:lnTo>
                                <a:lnTo>
                                  <a:pt x="163" y="40"/>
                                </a:lnTo>
                                <a:lnTo>
                                  <a:pt x="176" y="40"/>
                                </a:lnTo>
                                <a:lnTo>
                                  <a:pt x="188" y="38"/>
                                </a:lnTo>
                                <a:lnTo>
                                  <a:pt x="198" y="36"/>
                                </a:lnTo>
                                <a:lnTo>
                                  <a:pt x="209" y="36"/>
                                </a:lnTo>
                                <a:lnTo>
                                  <a:pt x="218" y="34"/>
                                </a:lnTo>
                                <a:lnTo>
                                  <a:pt x="227" y="32"/>
                                </a:lnTo>
                                <a:lnTo>
                                  <a:pt x="236" y="30"/>
                                </a:lnTo>
                                <a:lnTo>
                                  <a:pt x="244" y="28"/>
                                </a:lnTo>
                                <a:lnTo>
                                  <a:pt x="251" y="25"/>
                                </a:lnTo>
                                <a:lnTo>
                                  <a:pt x="259" y="23"/>
                                </a:lnTo>
                                <a:lnTo>
                                  <a:pt x="265" y="23"/>
                                </a:lnTo>
                                <a:lnTo>
                                  <a:pt x="272" y="21"/>
                                </a:lnTo>
                                <a:lnTo>
                                  <a:pt x="275" y="19"/>
                                </a:lnTo>
                                <a:lnTo>
                                  <a:pt x="282" y="17"/>
                                </a:lnTo>
                                <a:lnTo>
                                  <a:pt x="285" y="13"/>
                                </a:lnTo>
                                <a:lnTo>
                                  <a:pt x="289" y="10"/>
                                </a:lnTo>
                                <a:lnTo>
                                  <a:pt x="291" y="8"/>
                                </a:lnTo>
                                <a:lnTo>
                                  <a:pt x="293" y="6"/>
                                </a:lnTo>
                                <a:lnTo>
                                  <a:pt x="295" y="4"/>
                                </a:lnTo>
                                <a:lnTo>
                                  <a:pt x="295" y="0"/>
                                </a:lnTo>
                                <a:lnTo>
                                  <a:pt x="293" y="0"/>
                                </a:lnTo>
                                <a:lnTo>
                                  <a:pt x="291" y="2"/>
                                </a:lnTo>
                                <a:lnTo>
                                  <a:pt x="291" y="4"/>
                                </a:lnTo>
                                <a:lnTo>
                                  <a:pt x="289" y="6"/>
                                </a:lnTo>
                                <a:lnTo>
                                  <a:pt x="287" y="8"/>
                                </a:lnTo>
                                <a:lnTo>
                                  <a:pt x="285" y="10"/>
                                </a:lnTo>
                                <a:lnTo>
                                  <a:pt x="280" y="13"/>
                                </a:lnTo>
                                <a:lnTo>
                                  <a:pt x="275" y="15"/>
                                </a:lnTo>
                                <a:lnTo>
                                  <a:pt x="269" y="17"/>
                                </a:lnTo>
                                <a:lnTo>
                                  <a:pt x="265" y="19"/>
                                </a:lnTo>
                                <a:lnTo>
                                  <a:pt x="259" y="21"/>
                                </a:lnTo>
                                <a:lnTo>
                                  <a:pt x="250" y="23"/>
                                </a:lnTo>
                                <a:lnTo>
                                  <a:pt x="244" y="25"/>
                                </a:lnTo>
                                <a:lnTo>
                                  <a:pt x="235" y="28"/>
                                </a:lnTo>
                                <a:lnTo>
                                  <a:pt x="227" y="28"/>
                                </a:lnTo>
                                <a:lnTo>
                                  <a:pt x="218" y="30"/>
                                </a:lnTo>
                                <a:lnTo>
                                  <a:pt x="206" y="32"/>
                                </a:lnTo>
                                <a:lnTo>
                                  <a:pt x="198" y="34"/>
                                </a:lnTo>
                                <a:lnTo>
                                  <a:pt x="188" y="34"/>
                                </a:lnTo>
                                <a:lnTo>
                                  <a:pt x="176" y="36"/>
                                </a:lnTo>
                                <a:lnTo>
                                  <a:pt x="163" y="38"/>
                                </a:lnTo>
                                <a:lnTo>
                                  <a:pt x="153" y="38"/>
                                </a:lnTo>
                                <a:lnTo>
                                  <a:pt x="140" y="40"/>
                                </a:lnTo>
                                <a:lnTo>
                                  <a:pt x="127" y="40"/>
                                </a:lnTo>
                                <a:lnTo>
                                  <a:pt x="114" y="43"/>
                                </a:lnTo>
                                <a:lnTo>
                                  <a:pt x="101" y="43"/>
                                </a:lnTo>
                                <a:lnTo>
                                  <a:pt x="88" y="45"/>
                                </a:lnTo>
                                <a:lnTo>
                                  <a:pt x="73" y="45"/>
                                </a:lnTo>
                                <a:lnTo>
                                  <a:pt x="60" y="45"/>
                                </a:lnTo>
                                <a:lnTo>
                                  <a:pt x="45" y="45"/>
                                </a:lnTo>
                                <a:lnTo>
                                  <a:pt x="30" y="45"/>
                                </a:lnTo>
                                <a:lnTo>
                                  <a:pt x="15" y="45"/>
                                </a:lnTo>
                                <a:lnTo>
                                  <a:pt x="0" y="45"/>
                                </a:lnTo>
                                <a:lnTo>
                                  <a:pt x="0" y="49"/>
                                </a:lnTo>
                                <a:close/>
                              </a:path>
                            </a:pathLst>
                          </a:custGeom>
                          <a:solidFill>
                            <a:srgbClr val="919191"/>
                          </a:solidFill>
                          <a:ln>
                            <a:noFill/>
                          </a:ln>
                        </wps:spPr>
                        <wps:style>
                          <a:lnRef idx="0"/>
                          <a:fillRef idx="0"/>
                          <a:effectRef idx="0"/>
                          <a:fontRef idx="minor"/>
                        </wps:style>
                        <wps:bodyPr/>
                      </wps:wsp>
                      <wps:wsp>
                        <wps:cNvSpPr/>
                        <wps:spPr>
                          <a:xfrm>
                            <a:off x="1546920" y="2841480"/>
                            <a:ext cx="186840" cy="30960"/>
                          </a:xfrm>
                          <a:custGeom>
                            <a:avLst/>
                            <a:gdLst/>
                            <a:ahLst/>
                            <a:rect l="l" t="t" r="r" b="b"/>
                            <a:pathLst>
                              <a:path w="294" h="49">
                                <a:moveTo>
                                  <a:pt x="0" y="0"/>
                                </a:moveTo>
                                <a:lnTo>
                                  <a:pt x="0" y="0"/>
                                </a:lnTo>
                                <a:lnTo>
                                  <a:pt x="0" y="4"/>
                                </a:lnTo>
                                <a:lnTo>
                                  <a:pt x="2" y="6"/>
                                </a:lnTo>
                                <a:lnTo>
                                  <a:pt x="4" y="8"/>
                                </a:lnTo>
                                <a:lnTo>
                                  <a:pt x="7" y="10"/>
                                </a:lnTo>
                                <a:lnTo>
                                  <a:pt x="11" y="13"/>
                                </a:lnTo>
                                <a:lnTo>
                                  <a:pt x="13" y="17"/>
                                </a:lnTo>
                                <a:lnTo>
                                  <a:pt x="19" y="19"/>
                                </a:lnTo>
                                <a:lnTo>
                                  <a:pt x="24" y="21"/>
                                </a:lnTo>
                                <a:lnTo>
                                  <a:pt x="30" y="23"/>
                                </a:lnTo>
                                <a:lnTo>
                                  <a:pt x="37" y="23"/>
                                </a:lnTo>
                                <a:lnTo>
                                  <a:pt x="43" y="25"/>
                                </a:lnTo>
                                <a:lnTo>
                                  <a:pt x="52" y="28"/>
                                </a:lnTo>
                                <a:lnTo>
                                  <a:pt x="58" y="30"/>
                                </a:lnTo>
                                <a:lnTo>
                                  <a:pt x="69" y="32"/>
                                </a:lnTo>
                                <a:lnTo>
                                  <a:pt x="77" y="34"/>
                                </a:lnTo>
                                <a:lnTo>
                                  <a:pt x="86" y="36"/>
                                </a:lnTo>
                                <a:lnTo>
                                  <a:pt x="97" y="36"/>
                                </a:lnTo>
                                <a:lnTo>
                                  <a:pt x="107" y="38"/>
                                </a:lnTo>
                                <a:lnTo>
                                  <a:pt x="118" y="40"/>
                                </a:lnTo>
                                <a:lnTo>
                                  <a:pt x="131" y="40"/>
                                </a:lnTo>
                                <a:lnTo>
                                  <a:pt x="142" y="43"/>
                                </a:lnTo>
                                <a:lnTo>
                                  <a:pt x="155" y="43"/>
                                </a:lnTo>
                                <a:lnTo>
                                  <a:pt x="168" y="45"/>
                                </a:lnTo>
                                <a:lnTo>
                                  <a:pt x="180" y="45"/>
                                </a:lnTo>
                                <a:lnTo>
                                  <a:pt x="193" y="47"/>
                                </a:lnTo>
                                <a:lnTo>
                                  <a:pt x="206" y="47"/>
                                </a:lnTo>
                                <a:lnTo>
                                  <a:pt x="221" y="47"/>
                                </a:lnTo>
                                <a:lnTo>
                                  <a:pt x="236" y="49"/>
                                </a:lnTo>
                                <a:lnTo>
                                  <a:pt x="249" y="49"/>
                                </a:lnTo>
                                <a:lnTo>
                                  <a:pt x="264" y="49"/>
                                </a:lnTo>
                                <a:lnTo>
                                  <a:pt x="279" y="49"/>
                                </a:lnTo>
                                <a:lnTo>
                                  <a:pt x="294" y="49"/>
                                </a:lnTo>
                                <a:lnTo>
                                  <a:pt x="294" y="45"/>
                                </a:lnTo>
                                <a:lnTo>
                                  <a:pt x="279" y="45"/>
                                </a:lnTo>
                                <a:lnTo>
                                  <a:pt x="264" y="45"/>
                                </a:lnTo>
                                <a:lnTo>
                                  <a:pt x="249" y="45"/>
                                </a:lnTo>
                                <a:lnTo>
                                  <a:pt x="236" y="45"/>
                                </a:lnTo>
                                <a:lnTo>
                                  <a:pt x="221" y="45"/>
                                </a:lnTo>
                                <a:lnTo>
                                  <a:pt x="206" y="45"/>
                                </a:lnTo>
                                <a:lnTo>
                                  <a:pt x="193" y="43"/>
                                </a:lnTo>
                                <a:lnTo>
                                  <a:pt x="180" y="43"/>
                                </a:lnTo>
                                <a:lnTo>
                                  <a:pt x="168" y="40"/>
                                </a:lnTo>
                                <a:lnTo>
                                  <a:pt x="155" y="40"/>
                                </a:lnTo>
                                <a:lnTo>
                                  <a:pt x="142" y="38"/>
                                </a:lnTo>
                                <a:lnTo>
                                  <a:pt x="131" y="38"/>
                                </a:lnTo>
                                <a:lnTo>
                                  <a:pt x="118" y="36"/>
                                </a:lnTo>
                                <a:lnTo>
                                  <a:pt x="107" y="34"/>
                                </a:lnTo>
                                <a:lnTo>
                                  <a:pt x="97" y="34"/>
                                </a:lnTo>
                                <a:lnTo>
                                  <a:pt x="88" y="32"/>
                                </a:lnTo>
                                <a:lnTo>
                                  <a:pt x="77" y="30"/>
                                </a:lnTo>
                                <a:lnTo>
                                  <a:pt x="69" y="28"/>
                                </a:lnTo>
                                <a:lnTo>
                                  <a:pt x="60" y="28"/>
                                </a:lnTo>
                                <a:lnTo>
                                  <a:pt x="52" y="25"/>
                                </a:lnTo>
                                <a:lnTo>
                                  <a:pt x="45" y="23"/>
                                </a:lnTo>
                                <a:lnTo>
                                  <a:pt x="37" y="21"/>
                                </a:lnTo>
                                <a:lnTo>
                                  <a:pt x="30" y="19"/>
                                </a:lnTo>
                                <a:lnTo>
                                  <a:pt x="26" y="17"/>
                                </a:lnTo>
                                <a:lnTo>
                                  <a:pt x="19" y="15"/>
                                </a:lnTo>
                                <a:lnTo>
                                  <a:pt x="15" y="13"/>
                                </a:lnTo>
                                <a:lnTo>
                                  <a:pt x="11" y="10"/>
                                </a:lnTo>
                                <a:lnTo>
                                  <a:pt x="9" y="8"/>
                                </a:lnTo>
                                <a:lnTo>
                                  <a:pt x="7" y="6"/>
                                </a:lnTo>
                                <a:lnTo>
                                  <a:pt x="4" y="4"/>
                                </a:lnTo>
                                <a:lnTo>
                                  <a:pt x="4" y="2"/>
                                </a:lnTo>
                                <a:lnTo>
                                  <a:pt x="2" y="0"/>
                                </a:lnTo>
                                <a:lnTo>
                                  <a:pt x="0" y="0"/>
                                </a:lnTo>
                                <a:close/>
                              </a:path>
                            </a:pathLst>
                          </a:custGeom>
                          <a:solidFill>
                            <a:srgbClr val="919191"/>
                          </a:solidFill>
                          <a:ln>
                            <a:noFill/>
                          </a:ln>
                        </wps:spPr>
                        <wps:style>
                          <a:lnRef idx="0"/>
                          <a:fillRef idx="0"/>
                          <a:effectRef idx="0"/>
                          <a:fontRef idx="minor"/>
                        </wps:style>
                        <wps:bodyPr/>
                      </wps:wsp>
                      <wps:wsp>
                        <wps:cNvSpPr/>
                        <wps:spPr>
                          <a:xfrm>
                            <a:off x="1546920" y="2811960"/>
                            <a:ext cx="186840" cy="29880"/>
                          </a:xfrm>
                          <a:custGeom>
                            <a:avLst/>
                            <a:gdLst/>
                            <a:ahLst/>
                            <a:rect l="l" t="t" r="r" b="b"/>
                            <a:pathLst>
                              <a:path w="294" h="47">
                                <a:moveTo>
                                  <a:pt x="294" y="0"/>
                                </a:moveTo>
                                <a:lnTo>
                                  <a:pt x="294" y="0"/>
                                </a:lnTo>
                                <a:lnTo>
                                  <a:pt x="279" y="0"/>
                                </a:lnTo>
                                <a:lnTo>
                                  <a:pt x="264" y="0"/>
                                </a:lnTo>
                                <a:lnTo>
                                  <a:pt x="249" y="0"/>
                                </a:lnTo>
                                <a:lnTo>
                                  <a:pt x="236" y="0"/>
                                </a:lnTo>
                                <a:lnTo>
                                  <a:pt x="221" y="0"/>
                                </a:lnTo>
                                <a:lnTo>
                                  <a:pt x="206" y="2"/>
                                </a:lnTo>
                                <a:lnTo>
                                  <a:pt x="193" y="2"/>
                                </a:lnTo>
                                <a:lnTo>
                                  <a:pt x="180" y="2"/>
                                </a:lnTo>
                                <a:lnTo>
                                  <a:pt x="168" y="4"/>
                                </a:lnTo>
                                <a:lnTo>
                                  <a:pt x="155" y="4"/>
                                </a:lnTo>
                                <a:lnTo>
                                  <a:pt x="142" y="6"/>
                                </a:lnTo>
                                <a:lnTo>
                                  <a:pt x="131" y="8"/>
                                </a:lnTo>
                                <a:lnTo>
                                  <a:pt x="118" y="8"/>
                                </a:lnTo>
                                <a:lnTo>
                                  <a:pt x="107" y="10"/>
                                </a:lnTo>
                                <a:lnTo>
                                  <a:pt x="97" y="10"/>
                                </a:lnTo>
                                <a:lnTo>
                                  <a:pt x="86" y="13"/>
                                </a:lnTo>
                                <a:lnTo>
                                  <a:pt x="77" y="15"/>
                                </a:lnTo>
                                <a:lnTo>
                                  <a:pt x="69" y="17"/>
                                </a:lnTo>
                                <a:lnTo>
                                  <a:pt x="58" y="17"/>
                                </a:lnTo>
                                <a:lnTo>
                                  <a:pt x="52" y="19"/>
                                </a:lnTo>
                                <a:lnTo>
                                  <a:pt x="43" y="21"/>
                                </a:lnTo>
                                <a:lnTo>
                                  <a:pt x="37" y="23"/>
                                </a:lnTo>
                                <a:lnTo>
                                  <a:pt x="30" y="25"/>
                                </a:lnTo>
                                <a:lnTo>
                                  <a:pt x="24" y="28"/>
                                </a:lnTo>
                                <a:lnTo>
                                  <a:pt x="19" y="30"/>
                                </a:lnTo>
                                <a:lnTo>
                                  <a:pt x="13" y="32"/>
                                </a:lnTo>
                                <a:lnTo>
                                  <a:pt x="11" y="34"/>
                                </a:lnTo>
                                <a:lnTo>
                                  <a:pt x="7" y="36"/>
                                </a:lnTo>
                                <a:lnTo>
                                  <a:pt x="4" y="38"/>
                                </a:lnTo>
                                <a:lnTo>
                                  <a:pt x="2" y="42"/>
                                </a:lnTo>
                                <a:lnTo>
                                  <a:pt x="0" y="45"/>
                                </a:lnTo>
                                <a:lnTo>
                                  <a:pt x="0" y="47"/>
                                </a:lnTo>
                                <a:lnTo>
                                  <a:pt x="2" y="47"/>
                                </a:lnTo>
                                <a:lnTo>
                                  <a:pt x="4" y="45"/>
                                </a:lnTo>
                                <a:lnTo>
                                  <a:pt x="4" y="42"/>
                                </a:lnTo>
                                <a:lnTo>
                                  <a:pt x="7" y="42"/>
                                </a:lnTo>
                                <a:lnTo>
                                  <a:pt x="9" y="38"/>
                                </a:lnTo>
                                <a:lnTo>
                                  <a:pt x="11" y="36"/>
                                </a:lnTo>
                                <a:lnTo>
                                  <a:pt x="15" y="34"/>
                                </a:lnTo>
                                <a:lnTo>
                                  <a:pt x="19" y="34"/>
                                </a:lnTo>
                                <a:lnTo>
                                  <a:pt x="26" y="30"/>
                                </a:lnTo>
                                <a:lnTo>
                                  <a:pt x="30" y="30"/>
                                </a:lnTo>
                                <a:lnTo>
                                  <a:pt x="37" y="28"/>
                                </a:lnTo>
                                <a:lnTo>
                                  <a:pt x="45" y="25"/>
                                </a:lnTo>
                                <a:lnTo>
                                  <a:pt x="52" y="23"/>
                                </a:lnTo>
                                <a:lnTo>
                                  <a:pt x="60" y="21"/>
                                </a:lnTo>
                                <a:lnTo>
                                  <a:pt x="69" y="19"/>
                                </a:lnTo>
                                <a:lnTo>
                                  <a:pt x="77" y="17"/>
                                </a:lnTo>
                                <a:lnTo>
                                  <a:pt x="88" y="17"/>
                                </a:lnTo>
                                <a:lnTo>
                                  <a:pt x="97" y="15"/>
                                </a:lnTo>
                                <a:lnTo>
                                  <a:pt x="107" y="13"/>
                                </a:lnTo>
                                <a:lnTo>
                                  <a:pt x="118" y="13"/>
                                </a:lnTo>
                                <a:lnTo>
                                  <a:pt x="131" y="10"/>
                                </a:lnTo>
                                <a:lnTo>
                                  <a:pt x="142" y="8"/>
                                </a:lnTo>
                                <a:lnTo>
                                  <a:pt x="155" y="8"/>
                                </a:lnTo>
                                <a:lnTo>
                                  <a:pt x="168" y="6"/>
                                </a:lnTo>
                                <a:lnTo>
                                  <a:pt x="180" y="6"/>
                                </a:lnTo>
                                <a:lnTo>
                                  <a:pt x="193" y="4"/>
                                </a:lnTo>
                                <a:lnTo>
                                  <a:pt x="206" y="4"/>
                                </a:lnTo>
                                <a:lnTo>
                                  <a:pt x="221" y="4"/>
                                </a:lnTo>
                                <a:lnTo>
                                  <a:pt x="236" y="4"/>
                                </a:lnTo>
                                <a:lnTo>
                                  <a:pt x="249" y="2"/>
                                </a:lnTo>
                                <a:lnTo>
                                  <a:pt x="264" y="2"/>
                                </a:lnTo>
                                <a:lnTo>
                                  <a:pt x="279" y="2"/>
                                </a:lnTo>
                                <a:lnTo>
                                  <a:pt x="294" y="2"/>
                                </a:lnTo>
                                <a:lnTo>
                                  <a:pt x="294" y="0"/>
                                </a:lnTo>
                                <a:close/>
                              </a:path>
                            </a:pathLst>
                          </a:custGeom>
                          <a:solidFill>
                            <a:srgbClr val="919191"/>
                          </a:solidFill>
                          <a:ln>
                            <a:noFill/>
                          </a:ln>
                        </wps:spPr>
                        <wps:style>
                          <a:lnRef idx="0"/>
                          <a:fillRef idx="0"/>
                          <a:effectRef idx="0"/>
                          <a:fontRef idx="minor"/>
                        </wps:style>
                        <wps:bodyPr/>
                      </wps:wsp>
                      <wps:wsp>
                        <wps:cNvSpPr/>
                        <wps:spPr>
                          <a:xfrm>
                            <a:off x="1733400" y="2811960"/>
                            <a:ext cx="187200" cy="29880"/>
                          </a:xfrm>
                          <a:custGeom>
                            <a:avLst/>
                            <a:gdLst/>
                            <a:ahLst/>
                            <a:rect l="l" t="t" r="r" b="b"/>
                            <a:pathLst>
                              <a:path w="295" h="47">
                                <a:moveTo>
                                  <a:pt x="295" y="47"/>
                                </a:moveTo>
                                <a:lnTo>
                                  <a:pt x="295" y="47"/>
                                </a:lnTo>
                                <a:lnTo>
                                  <a:pt x="295" y="45"/>
                                </a:lnTo>
                                <a:lnTo>
                                  <a:pt x="293" y="42"/>
                                </a:lnTo>
                                <a:lnTo>
                                  <a:pt x="291" y="38"/>
                                </a:lnTo>
                                <a:lnTo>
                                  <a:pt x="289" y="36"/>
                                </a:lnTo>
                                <a:lnTo>
                                  <a:pt x="285" y="34"/>
                                </a:lnTo>
                                <a:lnTo>
                                  <a:pt x="282" y="32"/>
                                </a:lnTo>
                                <a:lnTo>
                                  <a:pt x="275" y="30"/>
                                </a:lnTo>
                                <a:lnTo>
                                  <a:pt x="272" y="28"/>
                                </a:lnTo>
                                <a:lnTo>
                                  <a:pt x="265" y="25"/>
                                </a:lnTo>
                                <a:lnTo>
                                  <a:pt x="259" y="23"/>
                                </a:lnTo>
                                <a:lnTo>
                                  <a:pt x="251" y="21"/>
                                </a:lnTo>
                                <a:lnTo>
                                  <a:pt x="244" y="19"/>
                                </a:lnTo>
                                <a:lnTo>
                                  <a:pt x="236" y="17"/>
                                </a:lnTo>
                                <a:lnTo>
                                  <a:pt x="227" y="17"/>
                                </a:lnTo>
                                <a:lnTo>
                                  <a:pt x="218" y="15"/>
                                </a:lnTo>
                                <a:lnTo>
                                  <a:pt x="209" y="13"/>
                                </a:lnTo>
                                <a:lnTo>
                                  <a:pt x="198" y="10"/>
                                </a:lnTo>
                                <a:lnTo>
                                  <a:pt x="188" y="10"/>
                                </a:lnTo>
                                <a:lnTo>
                                  <a:pt x="176" y="8"/>
                                </a:lnTo>
                                <a:lnTo>
                                  <a:pt x="163" y="8"/>
                                </a:lnTo>
                                <a:lnTo>
                                  <a:pt x="153" y="6"/>
                                </a:lnTo>
                                <a:lnTo>
                                  <a:pt x="140" y="4"/>
                                </a:lnTo>
                                <a:lnTo>
                                  <a:pt x="127" y="4"/>
                                </a:lnTo>
                                <a:lnTo>
                                  <a:pt x="114" y="2"/>
                                </a:lnTo>
                                <a:lnTo>
                                  <a:pt x="101" y="2"/>
                                </a:lnTo>
                                <a:lnTo>
                                  <a:pt x="88" y="2"/>
                                </a:lnTo>
                                <a:lnTo>
                                  <a:pt x="73" y="0"/>
                                </a:lnTo>
                                <a:lnTo>
                                  <a:pt x="60" y="0"/>
                                </a:lnTo>
                                <a:lnTo>
                                  <a:pt x="45" y="0"/>
                                </a:lnTo>
                                <a:lnTo>
                                  <a:pt x="30" y="0"/>
                                </a:lnTo>
                                <a:lnTo>
                                  <a:pt x="15" y="0"/>
                                </a:lnTo>
                                <a:lnTo>
                                  <a:pt x="0" y="0"/>
                                </a:lnTo>
                                <a:lnTo>
                                  <a:pt x="0" y="2"/>
                                </a:lnTo>
                                <a:lnTo>
                                  <a:pt x="15" y="2"/>
                                </a:lnTo>
                                <a:lnTo>
                                  <a:pt x="30" y="2"/>
                                </a:lnTo>
                                <a:lnTo>
                                  <a:pt x="45" y="2"/>
                                </a:lnTo>
                                <a:lnTo>
                                  <a:pt x="60" y="4"/>
                                </a:lnTo>
                                <a:lnTo>
                                  <a:pt x="73" y="4"/>
                                </a:lnTo>
                                <a:lnTo>
                                  <a:pt x="88" y="4"/>
                                </a:lnTo>
                                <a:lnTo>
                                  <a:pt x="101" y="4"/>
                                </a:lnTo>
                                <a:lnTo>
                                  <a:pt x="114" y="6"/>
                                </a:lnTo>
                                <a:lnTo>
                                  <a:pt x="127" y="6"/>
                                </a:lnTo>
                                <a:lnTo>
                                  <a:pt x="140" y="8"/>
                                </a:lnTo>
                                <a:lnTo>
                                  <a:pt x="153" y="8"/>
                                </a:lnTo>
                                <a:lnTo>
                                  <a:pt x="163" y="10"/>
                                </a:lnTo>
                                <a:lnTo>
                                  <a:pt x="176" y="13"/>
                                </a:lnTo>
                                <a:lnTo>
                                  <a:pt x="188" y="13"/>
                                </a:lnTo>
                                <a:lnTo>
                                  <a:pt x="198" y="15"/>
                                </a:lnTo>
                                <a:lnTo>
                                  <a:pt x="206" y="17"/>
                                </a:lnTo>
                                <a:lnTo>
                                  <a:pt x="218" y="17"/>
                                </a:lnTo>
                                <a:lnTo>
                                  <a:pt x="227" y="19"/>
                                </a:lnTo>
                                <a:lnTo>
                                  <a:pt x="235" y="21"/>
                                </a:lnTo>
                                <a:lnTo>
                                  <a:pt x="244" y="23"/>
                                </a:lnTo>
                                <a:lnTo>
                                  <a:pt x="250" y="25"/>
                                </a:lnTo>
                                <a:lnTo>
                                  <a:pt x="259" y="28"/>
                                </a:lnTo>
                                <a:lnTo>
                                  <a:pt x="265" y="30"/>
                                </a:lnTo>
                                <a:lnTo>
                                  <a:pt x="269" y="30"/>
                                </a:lnTo>
                                <a:lnTo>
                                  <a:pt x="275" y="34"/>
                                </a:lnTo>
                                <a:lnTo>
                                  <a:pt x="280" y="34"/>
                                </a:lnTo>
                                <a:lnTo>
                                  <a:pt x="285" y="36"/>
                                </a:lnTo>
                                <a:lnTo>
                                  <a:pt x="287" y="38"/>
                                </a:lnTo>
                                <a:lnTo>
                                  <a:pt x="289" y="42"/>
                                </a:lnTo>
                                <a:lnTo>
                                  <a:pt x="291" y="42"/>
                                </a:lnTo>
                                <a:lnTo>
                                  <a:pt x="291" y="45"/>
                                </a:lnTo>
                                <a:lnTo>
                                  <a:pt x="293" y="47"/>
                                </a:lnTo>
                                <a:lnTo>
                                  <a:pt x="295" y="47"/>
                                </a:lnTo>
                                <a:close/>
                              </a:path>
                            </a:pathLst>
                          </a:custGeom>
                          <a:solidFill>
                            <a:srgbClr val="919191"/>
                          </a:solidFill>
                          <a:ln>
                            <a:noFill/>
                          </a:ln>
                        </wps:spPr>
                        <wps:style>
                          <a:lnRef idx="0"/>
                          <a:fillRef idx="0"/>
                          <a:effectRef idx="0"/>
                          <a:fontRef idx="minor"/>
                        </wps:style>
                        <wps:bodyPr/>
                      </wps:wsp>
                      <wps:wsp>
                        <wps:cNvSpPr/>
                        <wps:spPr>
                          <a:xfrm>
                            <a:off x="1733400" y="2838600"/>
                            <a:ext cx="187200" cy="30600"/>
                          </a:xfrm>
                          <a:custGeom>
                            <a:avLst/>
                            <a:gdLst/>
                            <a:ahLst/>
                            <a:rect l="l" t="t" r="r" b="b"/>
                            <a:pathLst>
                              <a:path w="295" h="48">
                                <a:moveTo>
                                  <a:pt x="0" y="48"/>
                                </a:moveTo>
                                <a:lnTo>
                                  <a:pt x="0" y="48"/>
                                </a:lnTo>
                                <a:lnTo>
                                  <a:pt x="15" y="48"/>
                                </a:lnTo>
                                <a:lnTo>
                                  <a:pt x="30" y="48"/>
                                </a:lnTo>
                                <a:lnTo>
                                  <a:pt x="45" y="48"/>
                                </a:lnTo>
                                <a:lnTo>
                                  <a:pt x="60" y="48"/>
                                </a:lnTo>
                                <a:lnTo>
                                  <a:pt x="73" y="48"/>
                                </a:lnTo>
                                <a:lnTo>
                                  <a:pt x="88" y="45"/>
                                </a:lnTo>
                                <a:lnTo>
                                  <a:pt x="101" y="45"/>
                                </a:lnTo>
                                <a:lnTo>
                                  <a:pt x="114" y="45"/>
                                </a:lnTo>
                                <a:lnTo>
                                  <a:pt x="127" y="43"/>
                                </a:lnTo>
                                <a:lnTo>
                                  <a:pt x="140" y="43"/>
                                </a:lnTo>
                                <a:lnTo>
                                  <a:pt x="153" y="41"/>
                                </a:lnTo>
                                <a:lnTo>
                                  <a:pt x="163" y="41"/>
                                </a:lnTo>
                                <a:lnTo>
                                  <a:pt x="176" y="39"/>
                                </a:lnTo>
                                <a:lnTo>
                                  <a:pt x="188" y="37"/>
                                </a:lnTo>
                                <a:lnTo>
                                  <a:pt x="198" y="37"/>
                                </a:lnTo>
                                <a:lnTo>
                                  <a:pt x="209" y="35"/>
                                </a:lnTo>
                                <a:lnTo>
                                  <a:pt x="218" y="33"/>
                                </a:lnTo>
                                <a:lnTo>
                                  <a:pt x="227" y="30"/>
                                </a:lnTo>
                                <a:lnTo>
                                  <a:pt x="236" y="30"/>
                                </a:lnTo>
                                <a:lnTo>
                                  <a:pt x="244" y="28"/>
                                </a:lnTo>
                                <a:lnTo>
                                  <a:pt x="251" y="26"/>
                                </a:lnTo>
                                <a:lnTo>
                                  <a:pt x="259" y="24"/>
                                </a:lnTo>
                                <a:lnTo>
                                  <a:pt x="265" y="22"/>
                                </a:lnTo>
                                <a:lnTo>
                                  <a:pt x="272" y="20"/>
                                </a:lnTo>
                                <a:lnTo>
                                  <a:pt x="275" y="18"/>
                                </a:lnTo>
                                <a:lnTo>
                                  <a:pt x="282" y="15"/>
                                </a:lnTo>
                                <a:lnTo>
                                  <a:pt x="285" y="13"/>
                                </a:lnTo>
                                <a:lnTo>
                                  <a:pt x="289" y="11"/>
                                </a:lnTo>
                                <a:lnTo>
                                  <a:pt x="291" y="9"/>
                                </a:lnTo>
                                <a:lnTo>
                                  <a:pt x="293" y="5"/>
                                </a:lnTo>
                                <a:lnTo>
                                  <a:pt x="295" y="3"/>
                                </a:lnTo>
                                <a:lnTo>
                                  <a:pt x="295" y="0"/>
                                </a:lnTo>
                                <a:lnTo>
                                  <a:pt x="293" y="0"/>
                                </a:lnTo>
                                <a:lnTo>
                                  <a:pt x="291" y="3"/>
                                </a:lnTo>
                                <a:lnTo>
                                  <a:pt x="291" y="5"/>
                                </a:lnTo>
                                <a:lnTo>
                                  <a:pt x="289" y="7"/>
                                </a:lnTo>
                                <a:lnTo>
                                  <a:pt x="287" y="9"/>
                                </a:lnTo>
                                <a:lnTo>
                                  <a:pt x="285" y="11"/>
                                </a:lnTo>
                                <a:lnTo>
                                  <a:pt x="280" y="13"/>
                                </a:lnTo>
                                <a:lnTo>
                                  <a:pt x="275" y="15"/>
                                </a:lnTo>
                                <a:lnTo>
                                  <a:pt x="269" y="18"/>
                                </a:lnTo>
                                <a:lnTo>
                                  <a:pt x="265" y="20"/>
                                </a:lnTo>
                                <a:lnTo>
                                  <a:pt x="259" y="22"/>
                                </a:lnTo>
                                <a:lnTo>
                                  <a:pt x="250" y="22"/>
                                </a:lnTo>
                                <a:lnTo>
                                  <a:pt x="244" y="24"/>
                                </a:lnTo>
                                <a:lnTo>
                                  <a:pt x="235" y="26"/>
                                </a:lnTo>
                                <a:lnTo>
                                  <a:pt x="227" y="28"/>
                                </a:lnTo>
                                <a:lnTo>
                                  <a:pt x="218" y="30"/>
                                </a:lnTo>
                                <a:lnTo>
                                  <a:pt x="206" y="33"/>
                                </a:lnTo>
                                <a:lnTo>
                                  <a:pt x="198" y="33"/>
                                </a:lnTo>
                                <a:lnTo>
                                  <a:pt x="188" y="35"/>
                                </a:lnTo>
                                <a:lnTo>
                                  <a:pt x="176" y="37"/>
                                </a:lnTo>
                                <a:lnTo>
                                  <a:pt x="163" y="37"/>
                                </a:lnTo>
                                <a:lnTo>
                                  <a:pt x="153" y="39"/>
                                </a:lnTo>
                                <a:lnTo>
                                  <a:pt x="140" y="39"/>
                                </a:lnTo>
                                <a:lnTo>
                                  <a:pt x="127" y="41"/>
                                </a:lnTo>
                                <a:lnTo>
                                  <a:pt x="114" y="41"/>
                                </a:lnTo>
                                <a:lnTo>
                                  <a:pt x="101" y="43"/>
                                </a:lnTo>
                                <a:lnTo>
                                  <a:pt x="88" y="43"/>
                                </a:lnTo>
                                <a:lnTo>
                                  <a:pt x="73" y="43"/>
                                </a:lnTo>
                                <a:lnTo>
                                  <a:pt x="60" y="45"/>
                                </a:lnTo>
                                <a:lnTo>
                                  <a:pt x="45" y="45"/>
                                </a:lnTo>
                                <a:lnTo>
                                  <a:pt x="30" y="45"/>
                                </a:lnTo>
                                <a:lnTo>
                                  <a:pt x="15" y="45"/>
                                </a:lnTo>
                                <a:lnTo>
                                  <a:pt x="0" y="45"/>
                                </a:lnTo>
                                <a:lnTo>
                                  <a:pt x="0" y="48"/>
                                </a:lnTo>
                                <a:close/>
                              </a:path>
                            </a:pathLst>
                          </a:custGeom>
                          <a:solidFill>
                            <a:srgbClr val="618ffd"/>
                          </a:solidFill>
                          <a:ln>
                            <a:noFill/>
                          </a:ln>
                        </wps:spPr>
                        <wps:style>
                          <a:lnRef idx="0"/>
                          <a:fillRef idx="0"/>
                          <a:effectRef idx="0"/>
                          <a:fontRef idx="minor"/>
                        </wps:style>
                        <wps:bodyPr/>
                      </wps:wsp>
                      <wps:wsp>
                        <wps:cNvSpPr/>
                        <wps:spPr>
                          <a:xfrm>
                            <a:off x="1546920" y="2838600"/>
                            <a:ext cx="186840" cy="30600"/>
                          </a:xfrm>
                          <a:custGeom>
                            <a:avLst/>
                            <a:gdLst/>
                            <a:ahLst/>
                            <a:rect l="l" t="t" r="r" b="b"/>
                            <a:pathLst>
                              <a:path w="294" h="48">
                                <a:moveTo>
                                  <a:pt x="0" y="0"/>
                                </a:moveTo>
                                <a:lnTo>
                                  <a:pt x="0" y="0"/>
                                </a:lnTo>
                                <a:lnTo>
                                  <a:pt x="0" y="3"/>
                                </a:lnTo>
                                <a:lnTo>
                                  <a:pt x="2" y="5"/>
                                </a:lnTo>
                                <a:lnTo>
                                  <a:pt x="4" y="9"/>
                                </a:lnTo>
                                <a:lnTo>
                                  <a:pt x="7" y="11"/>
                                </a:lnTo>
                                <a:lnTo>
                                  <a:pt x="11" y="13"/>
                                </a:lnTo>
                                <a:lnTo>
                                  <a:pt x="13" y="15"/>
                                </a:lnTo>
                                <a:lnTo>
                                  <a:pt x="19" y="18"/>
                                </a:lnTo>
                                <a:lnTo>
                                  <a:pt x="24" y="20"/>
                                </a:lnTo>
                                <a:lnTo>
                                  <a:pt x="30" y="22"/>
                                </a:lnTo>
                                <a:lnTo>
                                  <a:pt x="37" y="24"/>
                                </a:lnTo>
                                <a:lnTo>
                                  <a:pt x="43" y="26"/>
                                </a:lnTo>
                                <a:lnTo>
                                  <a:pt x="52" y="28"/>
                                </a:lnTo>
                                <a:lnTo>
                                  <a:pt x="58" y="30"/>
                                </a:lnTo>
                                <a:lnTo>
                                  <a:pt x="69" y="30"/>
                                </a:lnTo>
                                <a:lnTo>
                                  <a:pt x="77" y="33"/>
                                </a:lnTo>
                                <a:lnTo>
                                  <a:pt x="86" y="35"/>
                                </a:lnTo>
                                <a:lnTo>
                                  <a:pt x="97" y="37"/>
                                </a:lnTo>
                                <a:lnTo>
                                  <a:pt x="107" y="37"/>
                                </a:lnTo>
                                <a:lnTo>
                                  <a:pt x="118" y="39"/>
                                </a:lnTo>
                                <a:lnTo>
                                  <a:pt x="131" y="41"/>
                                </a:lnTo>
                                <a:lnTo>
                                  <a:pt x="142" y="41"/>
                                </a:lnTo>
                                <a:lnTo>
                                  <a:pt x="155" y="43"/>
                                </a:lnTo>
                                <a:lnTo>
                                  <a:pt x="168" y="43"/>
                                </a:lnTo>
                                <a:lnTo>
                                  <a:pt x="180" y="45"/>
                                </a:lnTo>
                                <a:lnTo>
                                  <a:pt x="193" y="45"/>
                                </a:lnTo>
                                <a:lnTo>
                                  <a:pt x="206" y="45"/>
                                </a:lnTo>
                                <a:lnTo>
                                  <a:pt x="221" y="48"/>
                                </a:lnTo>
                                <a:lnTo>
                                  <a:pt x="236" y="48"/>
                                </a:lnTo>
                                <a:lnTo>
                                  <a:pt x="249" y="48"/>
                                </a:lnTo>
                                <a:lnTo>
                                  <a:pt x="264" y="48"/>
                                </a:lnTo>
                                <a:lnTo>
                                  <a:pt x="279" y="48"/>
                                </a:lnTo>
                                <a:lnTo>
                                  <a:pt x="294" y="48"/>
                                </a:lnTo>
                                <a:lnTo>
                                  <a:pt x="294" y="45"/>
                                </a:lnTo>
                                <a:lnTo>
                                  <a:pt x="279" y="45"/>
                                </a:lnTo>
                                <a:lnTo>
                                  <a:pt x="264" y="45"/>
                                </a:lnTo>
                                <a:lnTo>
                                  <a:pt x="249" y="45"/>
                                </a:lnTo>
                                <a:lnTo>
                                  <a:pt x="236" y="45"/>
                                </a:lnTo>
                                <a:lnTo>
                                  <a:pt x="221" y="43"/>
                                </a:lnTo>
                                <a:lnTo>
                                  <a:pt x="206" y="43"/>
                                </a:lnTo>
                                <a:lnTo>
                                  <a:pt x="193" y="43"/>
                                </a:lnTo>
                                <a:lnTo>
                                  <a:pt x="180" y="41"/>
                                </a:lnTo>
                                <a:lnTo>
                                  <a:pt x="168" y="41"/>
                                </a:lnTo>
                                <a:lnTo>
                                  <a:pt x="155" y="39"/>
                                </a:lnTo>
                                <a:lnTo>
                                  <a:pt x="142" y="39"/>
                                </a:lnTo>
                                <a:lnTo>
                                  <a:pt x="131" y="37"/>
                                </a:lnTo>
                                <a:lnTo>
                                  <a:pt x="118" y="37"/>
                                </a:lnTo>
                                <a:lnTo>
                                  <a:pt x="107" y="35"/>
                                </a:lnTo>
                                <a:lnTo>
                                  <a:pt x="97" y="33"/>
                                </a:lnTo>
                                <a:lnTo>
                                  <a:pt x="88" y="33"/>
                                </a:lnTo>
                                <a:lnTo>
                                  <a:pt x="77" y="30"/>
                                </a:lnTo>
                                <a:lnTo>
                                  <a:pt x="69" y="28"/>
                                </a:lnTo>
                                <a:lnTo>
                                  <a:pt x="60" y="26"/>
                                </a:lnTo>
                                <a:lnTo>
                                  <a:pt x="52" y="24"/>
                                </a:lnTo>
                                <a:lnTo>
                                  <a:pt x="45" y="22"/>
                                </a:lnTo>
                                <a:lnTo>
                                  <a:pt x="37" y="22"/>
                                </a:lnTo>
                                <a:lnTo>
                                  <a:pt x="30" y="20"/>
                                </a:lnTo>
                                <a:lnTo>
                                  <a:pt x="26" y="18"/>
                                </a:lnTo>
                                <a:lnTo>
                                  <a:pt x="19" y="15"/>
                                </a:lnTo>
                                <a:lnTo>
                                  <a:pt x="15" y="13"/>
                                </a:lnTo>
                                <a:lnTo>
                                  <a:pt x="11" y="11"/>
                                </a:lnTo>
                                <a:lnTo>
                                  <a:pt x="9" y="9"/>
                                </a:lnTo>
                                <a:lnTo>
                                  <a:pt x="7" y="7"/>
                                </a:lnTo>
                                <a:lnTo>
                                  <a:pt x="4" y="5"/>
                                </a:lnTo>
                                <a:lnTo>
                                  <a:pt x="4" y="3"/>
                                </a:lnTo>
                                <a:lnTo>
                                  <a:pt x="2" y="0"/>
                                </a:lnTo>
                                <a:lnTo>
                                  <a:pt x="0" y="0"/>
                                </a:lnTo>
                                <a:close/>
                              </a:path>
                            </a:pathLst>
                          </a:custGeom>
                          <a:solidFill>
                            <a:srgbClr val="618ffd"/>
                          </a:solidFill>
                          <a:ln>
                            <a:noFill/>
                          </a:ln>
                        </wps:spPr>
                        <wps:style>
                          <a:lnRef idx="0"/>
                          <a:fillRef idx="0"/>
                          <a:effectRef idx="0"/>
                          <a:fontRef idx="minor"/>
                        </wps:style>
                        <wps:bodyPr/>
                      </wps:wsp>
                      <wps:wsp>
                        <wps:cNvSpPr/>
                        <wps:spPr>
                          <a:xfrm>
                            <a:off x="1546920" y="2807280"/>
                            <a:ext cx="186840" cy="30960"/>
                          </a:xfrm>
                          <a:custGeom>
                            <a:avLst/>
                            <a:gdLst/>
                            <a:ahLst/>
                            <a:rect l="l" t="t" r="r" b="b"/>
                            <a:pathLst>
                              <a:path w="294" h="49">
                                <a:moveTo>
                                  <a:pt x="294" y="0"/>
                                </a:moveTo>
                                <a:lnTo>
                                  <a:pt x="294" y="0"/>
                                </a:lnTo>
                                <a:lnTo>
                                  <a:pt x="279" y="0"/>
                                </a:lnTo>
                                <a:lnTo>
                                  <a:pt x="264" y="0"/>
                                </a:lnTo>
                                <a:lnTo>
                                  <a:pt x="249" y="0"/>
                                </a:lnTo>
                                <a:lnTo>
                                  <a:pt x="236" y="2"/>
                                </a:lnTo>
                                <a:lnTo>
                                  <a:pt x="221" y="2"/>
                                </a:lnTo>
                                <a:lnTo>
                                  <a:pt x="206" y="2"/>
                                </a:lnTo>
                                <a:lnTo>
                                  <a:pt x="193" y="2"/>
                                </a:lnTo>
                                <a:lnTo>
                                  <a:pt x="180" y="5"/>
                                </a:lnTo>
                                <a:lnTo>
                                  <a:pt x="168" y="5"/>
                                </a:lnTo>
                                <a:lnTo>
                                  <a:pt x="155" y="7"/>
                                </a:lnTo>
                                <a:lnTo>
                                  <a:pt x="142" y="7"/>
                                </a:lnTo>
                                <a:lnTo>
                                  <a:pt x="131" y="9"/>
                                </a:lnTo>
                                <a:lnTo>
                                  <a:pt x="118" y="11"/>
                                </a:lnTo>
                                <a:lnTo>
                                  <a:pt x="107" y="11"/>
                                </a:lnTo>
                                <a:lnTo>
                                  <a:pt x="97" y="13"/>
                                </a:lnTo>
                                <a:lnTo>
                                  <a:pt x="86" y="15"/>
                                </a:lnTo>
                                <a:lnTo>
                                  <a:pt x="77" y="15"/>
                                </a:lnTo>
                                <a:lnTo>
                                  <a:pt x="69" y="17"/>
                                </a:lnTo>
                                <a:lnTo>
                                  <a:pt x="58" y="20"/>
                                </a:lnTo>
                                <a:lnTo>
                                  <a:pt x="52" y="22"/>
                                </a:lnTo>
                                <a:lnTo>
                                  <a:pt x="43" y="24"/>
                                </a:lnTo>
                                <a:lnTo>
                                  <a:pt x="37" y="26"/>
                                </a:lnTo>
                                <a:lnTo>
                                  <a:pt x="30" y="28"/>
                                </a:lnTo>
                                <a:lnTo>
                                  <a:pt x="24" y="28"/>
                                </a:lnTo>
                                <a:lnTo>
                                  <a:pt x="19" y="32"/>
                                </a:lnTo>
                                <a:lnTo>
                                  <a:pt x="13" y="32"/>
                                </a:lnTo>
                                <a:lnTo>
                                  <a:pt x="11" y="37"/>
                                </a:lnTo>
                                <a:lnTo>
                                  <a:pt x="7" y="39"/>
                                </a:lnTo>
                                <a:lnTo>
                                  <a:pt x="4" y="41"/>
                                </a:lnTo>
                                <a:lnTo>
                                  <a:pt x="2" y="43"/>
                                </a:lnTo>
                                <a:lnTo>
                                  <a:pt x="0" y="45"/>
                                </a:lnTo>
                                <a:lnTo>
                                  <a:pt x="0" y="49"/>
                                </a:lnTo>
                                <a:lnTo>
                                  <a:pt x="2" y="49"/>
                                </a:lnTo>
                                <a:lnTo>
                                  <a:pt x="4" y="47"/>
                                </a:lnTo>
                                <a:lnTo>
                                  <a:pt x="4" y="45"/>
                                </a:lnTo>
                                <a:lnTo>
                                  <a:pt x="7" y="43"/>
                                </a:lnTo>
                                <a:lnTo>
                                  <a:pt x="9" y="41"/>
                                </a:lnTo>
                                <a:lnTo>
                                  <a:pt x="11" y="39"/>
                                </a:lnTo>
                                <a:lnTo>
                                  <a:pt x="15" y="37"/>
                                </a:lnTo>
                                <a:lnTo>
                                  <a:pt x="19" y="35"/>
                                </a:lnTo>
                                <a:lnTo>
                                  <a:pt x="26" y="32"/>
                                </a:lnTo>
                                <a:lnTo>
                                  <a:pt x="30" y="30"/>
                                </a:lnTo>
                                <a:lnTo>
                                  <a:pt x="37" y="28"/>
                                </a:lnTo>
                                <a:lnTo>
                                  <a:pt x="45" y="26"/>
                                </a:lnTo>
                                <a:lnTo>
                                  <a:pt x="52" y="24"/>
                                </a:lnTo>
                                <a:lnTo>
                                  <a:pt x="60" y="22"/>
                                </a:lnTo>
                                <a:lnTo>
                                  <a:pt x="69" y="22"/>
                                </a:lnTo>
                                <a:lnTo>
                                  <a:pt x="77" y="20"/>
                                </a:lnTo>
                                <a:lnTo>
                                  <a:pt x="88" y="17"/>
                                </a:lnTo>
                                <a:lnTo>
                                  <a:pt x="97" y="15"/>
                                </a:lnTo>
                                <a:lnTo>
                                  <a:pt x="107" y="15"/>
                                </a:lnTo>
                                <a:lnTo>
                                  <a:pt x="118" y="13"/>
                                </a:lnTo>
                                <a:lnTo>
                                  <a:pt x="131" y="11"/>
                                </a:lnTo>
                                <a:lnTo>
                                  <a:pt x="142" y="11"/>
                                </a:lnTo>
                                <a:lnTo>
                                  <a:pt x="155" y="9"/>
                                </a:lnTo>
                                <a:lnTo>
                                  <a:pt x="168" y="9"/>
                                </a:lnTo>
                                <a:lnTo>
                                  <a:pt x="180" y="7"/>
                                </a:lnTo>
                                <a:lnTo>
                                  <a:pt x="193" y="7"/>
                                </a:lnTo>
                                <a:lnTo>
                                  <a:pt x="206" y="7"/>
                                </a:lnTo>
                                <a:lnTo>
                                  <a:pt x="221" y="5"/>
                                </a:lnTo>
                                <a:lnTo>
                                  <a:pt x="236" y="5"/>
                                </a:lnTo>
                                <a:lnTo>
                                  <a:pt x="249" y="5"/>
                                </a:lnTo>
                                <a:lnTo>
                                  <a:pt x="264" y="5"/>
                                </a:lnTo>
                                <a:lnTo>
                                  <a:pt x="279" y="5"/>
                                </a:lnTo>
                                <a:lnTo>
                                  <a:pt x="294" y="5"/>
                                </a:lnTo>
                                <a:lnTo>
                                  <a:pt x="294" y="0"/>
                                </a:lnTo>
                                <a:close/>
                              </a:path>
                            </a:pathLst>
                          </a:custGeom>
                          <a:solidFill>
                            <a:srgbClr val="618ffd"/>
                          </a:solidFill>
                          <a:ln>
                            <a:noFill/>
                          </a:ln>
                        </wps:spPr>
                        <wps:style>
                          <a:lnRef idx="0"/>
                          <a:fillRef idx="0"/>
                          <a:effectRef idx="0"/>
                          <a:fontRef idx="minor"/>
                        </wps:style>
                        <wps:bodyPr/>
                      </wps:wsp>
                      <wps:wsp>
                        <wps:cNvSpPr/>
                        <wps:spPr>
                          <a:xfrm>
                            <a:off x="1733400" y="2807280"/>
                            <a:ext cx="187200" cy="30960"/>
                          </a:xfrm>
                          <a:custGeom>
                            <a:avLst/>
                            <a:gdLst/>
                            <a:ahLst/>
                            <a:rect l="l" t="t" r="r" b="b"/>
                            <a:pathLst>
                              <a:path w="295" h="49">
                                <a:moveTo>
                                  <a:pt x="295" y="49"/>
                                </a:moveTo>
                                <a:lnTo>
                                  <a:pt x="295" y="49"/>
                                </a:lnTo>
                                <a:lnTo>
                                  <a:pt x="295" y="45"/>
                                </a:lnTo>
                                <a:lnTo>
                                  <a:pt x="293" y="43"/>
                                </a:lnTo>
                                <a:lnTo>
                                  <a:pt x="291" y="41"/>
                                </a:lnTo>
                                <a:lnTo>
                                  <a:pt x="289" y="39"/>
                                </a:lnTo>
                                <a:lnTo>
                                  <a:pt x="285" y="37"/>
                                </a:lnTo>
                                <a:lnTo>
                                  <a:pt x="282" y="32"/>
                                </a:lnTo>
                                <a:lnTo>
                                  <a:pt x="275" y="32"/>
                                </a:lnTo>
                                <a:lnTo>
                                  <a:pt x="272" y="28"/>
                                </a:lnTo>
                                <a:lnTo>
                                  <a:pt x="265" y="28"/>
                                </a:lnTo>
                                <a:lnTo>
                                  <a:pt x="259" y="26"/>
                                </a:lnTo>
                                <a:lnTo>
                                  <a:pt x="251" y="24"/>
                                </a:lnTo>
                                <a:lnTo>
                                  <a:pt x="244" y="22"/>
                                </a:lnTo>
                                <a:lnTo>
                                  <a:pt x="236" y="20"/>
                                </a:lnTo>
                                <a:lnTo>
                                  <a:pt x="227" y="17"/>
                                </a:lnTo>
                                <a:lnTo>
                                  <a:pt x="218" y="15"/>
                                </a:lnTo>
                                <a:lnTo>
                                  <a:pt x="209" y="15"/>
                                </a:lnTo>
                                <a:lnTo>
                                  <a:pt x="198" y="13"/>
                                </a:lnTo>
                                <a:lnTo>
                                  <a:pt x="188" y="11"/>
                                </a:lnTo>
                                <a:lnTo>
                                  <a:pt x="176" y="11"/>
                                </a:lnTo>
                                <a:lnTo>
                                  <a:pt x="163" y="9"/>
                                </a:lnTo>
                                <a:lnTo>
                                  <a:pt x="153" y="7"/>
                                </a:lnTo>
                                <a:lnTo>
                                  <a:pt x="140" y="7"/>
                                </a:lnTo>
                                <a:lnTo>
                                  <a:pt x="127" y="5"/>
                                </a:lnTo>
                                <a:lnTo>
                                  <a:pt x="114" y="5"/>
                                </a:lnTo>
                                <a:lnTo>
                                  <a:pt x="101" y="2"/>
                                </a:lnTo>
                                <a:lnTo>
                                  <a:pt x="88" y="2"/>
                                </a:lnTo>
                                <a:lnTo>
                                  <a:pt x="73" y="2"/>
                                </a:lnTo>
                                <a:lnTo>
                                  <a:pt x="60" y="2"/>
                                </a:lnTo>
                                <a:lnTo>
                                  <a:pt x="45" y="0"/>
                                </a:lnTo>
                                <a:lnTo>
                                  <a:pt x="30" y="0"/>
                                </a:lnTo>
                                <a:lnTo>
                                  <a:pt x="15" y="0"/>
                                </a:lnTo>
                                <a:lnTo>
                                  <a:pt x="0" y="0"/>
                                </a:lnTo>
                                <a:lnTo>
                                  <a:pt x="0" y="5"/>
                                </a:lnTo>
                                <a:lnTo>
                                  <a:pt x="15" y="5"/>
                                </a:lnTo>
                                <a:lnTo>
                                  <a:pt x="30" y="5"/>
                                </a:lnTo>
                                <a:lnTo>
                                  <a:pt x="45" y="5"/>
                                </a:lnTo>
                                <a:lnTo>
                                  <a:pt x="60" y="5"/>
                                </a:lnTo>
                                <a:lnTo>
                                  <a:pt x="73" y="5"/>
                                </a:lnTo>
                                <a:lnTo>
                                  <a:pt x="88" y="7"/>
                                </a:lnTo>
                                <a:lnTo>
                                  <a:pt x="101" y="7"/>
                                </a:lnTo>
                                <a:lnTo>
                                  <a:pt x="114" y="7"/>
                                </a:lnTo>
                                <a:lnTo>
                                  <a:pt x="127" y="9"/>
                                </a:lnTo>
                                <a:lnTo>
                                  <a:pt x="140" y="9"/>
                                </a:lnTo>
                                <a:lnTo>
                                  <a:pt x="153" y="11"/>
                                </a:lnTo>
                                <a:lnTo>
                                  <a:pt x="163" y="11"/>
                                </a:lnTo>
                                <a:lnTo>
                                  <a:pt x="176" y="13"/>
                                </a:lnTo>
                                <a:lnTo>
                                  <a:pt x="188" y="15"/>
                                </a:lnTo>
                                <a:lnTo>
                                  <a:pt x="198" y="15"/>
                                </a:lnTo>
                                <a:lnTo>
                                  <a:pt x="206" y="17"/>
                                </a:lnTo>
                                <a:lnTo>
                                  <a:pt x="218" y="20"/>
                                </a:lnTo>
                                <a:lnTo>
                                  <a:pt x="227" y="22"/>
                                </a:lnTo>
                                <a:lnTo>
                                  <a:pt x="235" y="22"/>
                                </a:lnTo>
                                <a:lnTo>
                                  <a:pt x="244" y="24"/>
                                </a:lnTo>
                                <a:lnTo>
                                  <a:pt x="250" y="26"/>
                                </a:lnTo>
                                <a:lnTo>
                                  <a:pt x="259" y="28"/>
                                </a:lnTo>
                                <a:lnTo>
                                  <a:pt x="265" y="30"/>
                                </a:lnTo>
                                <a:lnTo>
                                  <a:pt x="269" y="32"/>
                                </a:lnTo>
                                <a:lnTo>
                                  <a:pt x="275" y="35"/>
                                </a:lnTo>
                                <a:lnTo>
                                  <a:pt x="280" y="37"/>
                                </a:lnTo>
                                <a:lnTo>
                                  <a:pt x="285" y="39"/>
                                </a:lnTo>
                                <a:lnTo>
                                  <a:pt x="287" y="41"/>
                                </a:lnTo>
                                <a:lnTo>
                                  <a:pt x="289" y="43"/>
                                </a:lnTo>
                                <a:lnTo>
                                  <a:pt x="291" y="45"/>
                                </a:lnTo>
                                <a:lnTo>
                                  <a:pt x="291" y="47"/>
                                </a:lnTo>
                                <a:lnTo>
                                  <a:pt x="293" y="49"/>
                                </a:lnTo>
                                <a:lnTo>
                                  <a:pt x="295" y="49"/>
                                </a:lnTo>
                                <a:close/>
                              </a:path>
                            </a:pathLst>
                          </a:custGeom>
                          <a:solidFill>
                            <a:srgbClr val="618ffd"/>
                          </a:solidFill>
                          <a:ln>
                            <a:noFill/>
                          </a:ln>
                        </wps:spPr>
                        <wps:style>
                          <a:lnRef idx="0"/>
                          <a:fillRef idx="0"/>
                          <a:effectRef idx="0"/>
                          <a:fontRef idx="minor"/>
                        </wps:style>
                        <wps:bodyPr/>
                      </wps:wsp>
                      <wps:wsp>
                        <wps:cNvSpPr/>
                        <wps:spPr>
                          <a:xfrm>
                            <a:off x="1733400" y="2840400"/>
                            <a:ext cx="82080" cy="19080"/>
                          </a:xfrm>
                          <a:custGeom>
                            <a:avLst/>
                            <a:gdLst/>
                            <a:ahLst/>
                            <a:rect l="l" t="t" r="r" b="b"/>
                            <a:pathLst>
                              <a:path w="129" h="30">
                                <a:moveTo>
                                  <a:pt x="0" y="30"/>
                                </a:moveTo>
                                <a:lnTo>
                                  <a:pt x="0" y="30"/>
                                </a:lnTo>
                                <a:lnTo>
                                  <a:pt x="13" y="30"/>
                                </a:lnTo>
                                <a:lnTo>
                                  <a:pt x="26" y="30"/>
                                </a:lnTo>
                                <a:lnTo>
                                  <a:pt x="39" y="27"/>
                                </a:lnTo>
                                <a:lnTo>
                                  <a:pt x="50" y="27"/>
                                </a:lnTo>
                                <a:lnTo>
                                  <a:pt x="62" y="25"/>
                                </a:lnTo>
                                <a:lnTo>
                                  <a:pt x="73" y="25"/>
                                </a:lnTo>
                                <a:lnTo>
                                  <a:pt x="82" y="23"/>
                                </a:lnTo>
                                <a:lnTo>
                                  <a:pt x="90" y="21"/>
                                </a:lnTo>
                                <a:lnTo>
                                  <a:pt x="99" y="19"/>
                                </a:lnTo>
                                <a:lnTo>
                                  <a:pt x="108" y="17"/>
                                </a:lnTo>
                                <a:lnTo>
                                  <a:pt x="114" y="15"/>
                                </a:lnTo>
                                <a:lnTo>
                                  <a:pt x="118" y="12"/>
                                </a:lnTo>
                                <a:lnTo>
                                  <a:pt x="123" y="10"/>
                                </a:lnTo>
                                <a:lnTo>
                                  <a:pt x="127" y="6"/>
                                </a:lnTo>
                                <a:lnTo>
                                  <a:pt x="129" y="4"/>
                                </a:lnTo>
                                <a:lnTo>
                                  <a:pt x="129" y="0"/>
                                </a:lnTo>
                                <a:lnTo>
                                  <a:pt x="127" y="0"/>
                                </a:lnTo>
                                <a:lnTo>
                                  <a:pt x="127" y="2"/>
                                </a:lnTo>
                                <a:lnTo>
                                  <a:pt x="125" y="4"/>
                                </a:lnTo>
                                <a:lnTo>
                                  <a:pt x="123" y="8"/>
                                </a:lnTo>
                                <a:lnTo>
                                  <a:pt x="118" y="10"/>
                                </a:lnTo>
                                <a:lnTo>
                                  <a:pt x="112" y="12"/>
                                </a:lnTo>
                                <a:lnTo>
                                  <a:pt x="105" y="15"/>
                                </a:lnTo>
                                <a:lnTo>
                                  <a:pt x="99" y="17"/>
                                </a:lnTo>
                                <a:lnTo>
                                  <a:pt x="90" y="19"/>
                                </a:lnTo>
                                <a:lnTo>
                                  <a:pt x="82" y="21"/>
                                </a:lnTo>
                                <a:lnTo>
                                  <a:pt x="71" y="21"/>
                                </a:lnTo>
                                <a:lnTo>
                                  <a:pt x="62" y="23"/>
                                </a:lnTo>
                                <a:lnTo>
                                  <a:pt x="50" y="23"/>
                                </a:lnTo>
                                <a:lnTo>
                                  <a:pt x="39" y="25"/>
                                </a:lnTo>
                                <a:lnTo>
                                  <a:pt x="26" y="25"/>
                                </a:lnTo>
                                <a:lnTo>
                                  <a:pt x="13" y="25"/>
                                </a:lnTo>
                                <a:lnTo>
                                  <a:pt x="0" y="25"/>
                                </a:lnTo>
                                <a:lnTo>
                                  <a:pt x="0" y="30"/>
                                </a:lnTo>
                                <a:close/>
                              </a:path>
                            </a:pathLst>
                          </a:custGeom>
                          <a:solidFill>
                            <a:srgbClr val="676767"/>
                          </a:solidFill>
                          <a:ln>
                            <a:noFill/>
                          </a:ln>
                        </wps:spPr>
                        <wps:style>
                          <a:lnRef idx="0"/>
                          <a:fillRef idx="0"/>
                          <a:effectRef idx="0"/>
                          <a:fontRef idx="minor"/>
                        </wps:style>
                        <wps:bodyPr/>
                      </wps:wsp>
                      <wps:wsp>
                        <wps:cNvSpPr/>
                        <wps:spPr>
                          <a:xfrm>
                            <a:off x="1651680" y="2840400"/>
                            <a:ext cx="82080" cy="19080"/>
                          </a:xfrm>
                          <a:custGeom>
                            <a:avLst/>
                            <a:gdLst/>
                            <a:ahLst/>
                            <a:rect l="l" t="t" r="r" b="b"/>
                            <a:pathLst>
                              <a:path w="129" h="30">
                                <a:moveTo>
                                  <a:pt x="0" y="0"/>
                                </a:moveTo>
                                <a:lnTo>
                                  <a:pt x="0" y="0"/>
                                </a:lnTo>
                                <a:lnTo>
                                  <a:pt x="0" y="4"/>
                                </a:lnTo>
                                <a:lnTo>
                                  <a:pt x="3" y="6"/>
                                </a:lnTo>
                                <a:lnTo>
                                  <a:pt x="7" y="10"/>
                                </a:lnTo>
                                <a:lnTo>
                                  <a:pt x="11" y="12"/>
                                </a:lnTo>
                                <a:lnTo>
                                  <a:pt x="15" y="15"/>
                                </a:lnTo>
                                <a:lnTo>
                                  <a:pt x="22" y="17"/>
                                </a:lnTo>
                                <a:lnTo>
                                  <a:pt x="30" y="19"/>
                                </a:lnTo>
                                <a:lnTo>
                                  <a:pt x="39" y="21"/>
                                </a:lnTo>
                                <a:lnTo>
                                  <a:pt x="48" y="23"/>
                                </a:lnTo>
                                <a:lnTo>
                                  <a:pt x="58" y="25"/>
                                </a:lnTo>
                                <a:lnTo>
                                  <a:pt x="69" y="25"/>
                                </a:lnTo>
                                <a:lnTo>
                                  <a:pt x="80" y="27"/>
                                </a:lnTo>
                                <a:lnTo>
                                  <a:pt x="91" y="27"/>
                                </a:lnTo>
                                <a:lnTo>
                                  <a:pt x="103" y="30"/>
                                </a:lnTo>
                                <a:lnTo>
                                  <a:pt x="116" y="30"/>
                                </a:lnTo>
                                <a:lnTo>
                                  <a:pt x="129" y="30"/>
                                </a:lnTo>
                                <a:lnTo>
                                  <a:pt x="129" y="25"/>
                                </a:lnTo>
                                <a:lnTo>
                                  <a:pt x="116" y="25"/>
                                </a:lnTo>
                                <a:lnTo>
                                  <a:pt x="103" y="25"/>
                                </a:lnTo>
                                <a:lnTo>
                                  <a:pt x="91" y="25"/>
                                </a:lnTo>
                                <a:lnTo>
                                  <a:pt x="80" y="23"/>
                                </a:lnTo>
                                <a:lnTo>
                                  <a:pt x="69" y="23"/>
                                </a:lnTo>
                                <a:lnTo>
                                  <a:pt x="58" y="21"/>
                                </a:lnTo>
                                <a:lnTo>
                                  <a:pt x="48" y="21"/>
                                </a:lnTo>
                                <a:lnTo>
                                  <a:pt x="39" y="19"/>
                                </a:lnTo>
                                <a:lnTo>
                                  <a:pt x="30" y="17"/>
                                </a:lnTo>
                                <a:lnTo>
                                  <a:pt x="24" y="15"/>
                                </a:lnTo>
                                <a:lnTo>
                                  <a:pt x="18" y="12"/>
                                </a:lnTo>
                                <a:lnTo>
                                  <a:pt x="11" y="10"/>
                                </a:lnTo>
                                <a:lnTo>
                                  <a:pt x="7" y="8"/>
                                </a:lnTo>
                                <a:lnTo>
                                  <a:pt x="5" y="4"/>
                                </a:lnTo>
                                <a:lnTo>
                                  <a:pt x="3" y="2"/>
                                </a:lnTo>
                                <a:lnTo>
                                  <a:pt x="3" y="0"/>
                                </a:lnTo>
                                <a:lnTo>
                                  <a:pt x="0" y="0"/>
                                </a:lnTo>
                                <a:close/>
                              </a:path>
                            </a:pathLst>
                          </a:custGeom>
                          <a:solidFill>
                            <a:srgbClr val="676767"/>
                          </a:solidFill>
                          <a:ln>
                            <a:noFill/>
                          </a:ln>
                        </wps:spPr>
                        <wps:style>
                          <a:lnRef idx="0"/>
                          <a:fillRef idx="0"/>
                          <a:effectRef idx="0"/>
                          <a:fontRef idx="minor"/>
                        </wps:style>
                        <wps:bodyPr/>
                      </wps:wsp>
                      <wps:wsp>
                        <wps:cNvSpPr/>
                        <wps:spPr>
                          <a:xfrm>
                            <a:off x="1651680" y="2822400"/>
                            <a:ext cx="82080" cy="17640"/>
                          </a:xfrm>
                          <a:custGeom>
                            <a:avLst/>
                            <a:gdLst/>
                            <a:ahLst/>
                            <a:rect l="l" t="t" r="r" b="b"/>
                            <a:pathLst>
                              <a:path w="129" h="28">
                                <a:moveTo>
                                  <a:pt x="129" y="0"/>
                                </a:moveTo>
                                <a:lnTo>
                                  <a:pt x="129" y="0"/>
                                </a:lnTo>
                                <a:lnTo>
                                  <a:pt x="116" y="0"/>
                                </a:lnTo>
                                <a:lnTo>
                                  <a:pt x="103" y="0"/>
                                </a:lnTo>
                                <a:lnTo>
                                  <a:pt x="91" y="0"/>
                                </a:lnTo>
                                <a:lnTo>
                                  <a:pt x="80" y="2"/>
                                </a:lnTo>
                                <a:lnTo>
                                  <a:pt x="69" y="2"/>
                                </a:lnTo>
                                <a:lnTo>
                                  <a:pt x="58" y="4"/>
                                </a:lnTo>
                                <a:lnTo>
                                  <a:pt x="48" y="4"/>
                                </a:lnTo>
                                <a:lnTo>
                                  <a:pt x="39" y="6"/>
                                </a:lnTo>
                                <a:lnTo>
                                  <a:pt x="30" y="8"/>
                                </a:lnTo>
                                <a:lnTo>
                                  <a:pt x="22" y="11"/>
                                </a:lnTo>
                                <a:lnTo>
                                  <a:pt x="15" y="13"/>
                                </a:lnTo>
                                <a:lnTo>
                                  <a:pt x="11" y="17"/>
                                </a:lnTo>
                                <a:lnTo>
                                  <a:pt x="7" y="19"/>
                                </a:lnTo>
                                <a:lnTo>
                                  <a:pt x="3" y="21"/>
                                </a:lnTo>
                                <a:lnTo>
                                  <a:pt x="0" y="25"/>
                                </a:lnTo>
                                <a:lnTo>
                                  <a:pt x="0" y="28"/>
                                </a:lnTo>
                                <a:lnTo>
                                  <a:pt x="3" y="28"/>
                                </a:lnTo>
                                <a:lnTo>
                                  <a:pt x="3" y="25"/>
                                </a:lnTo>
                                <a:lnTo>
                                  <a:pt x="5" y="23"/>
                                </a:lnTo>
                                <a:lnTo>
                                  <a:pt x="7" y="21"/>
                                </a:lnTo>
                                <a:lnTo>
                                  <a:pt x="11" y="19"/>
                                </a:lnTo>
                                <a:lnTo>
                                  <a:pt x="18" y="17"/>
                                </a:lnTo>
                                <a:lnTo>
                                  <a:pt x="24" y="15"/>
                                </a:lnTo>
                                <a:lnTo>
                                  <a:pt x="30" y="13"/>
                                </a:lnTo>
                                <a:lnTo>
                                  <a:pt x="39" y="11"/>
                                </a:lnTo>
                                <a:lnTo>
                                  <a:pt x="48" y="8"/>
                                </a:lnTo>
                                <a:lnTo>
                                  <a:pt x="58" y="6"/>
                                </a:lnTo>
                                <a:lnTo>
                                  <a:pt x="69" y="6"/>
                                </a:lnTo>
                                <a:lnTo>
                                  <a:pt x="80" y="4"/>
                                </a:lnTo>
                                <a:lnTo>
                                  <a:pt x="91" y="4"/>
                                </a:lnTo>
                                <a:lnTo>
                                  <a:pt x="103" y="2"/>
                                </a:lnTo>
                                <a:lnTo>
                                  <a:pt x="116" y="2"/>
                                </a:lnTo>
                                <a:lnTo>
                                  <a:pt x="129" y="2"/>
                                </a:lnTo>
                                <a:lnTo>
                                  <a:pt x="129" y="0"/>
                                </a:lnTo>
                                <a:close/>
                              </a:path>
                            </a:pathLst>
                          </a:custGeom>
                          <a:solidFill>
                            <a:srgbClr val="676767"/>
                          </a:solidFill>
                          <a:ln>
                            <a:noFill/>
                          </a:ln>
                        </wps:spPr>
                        <wps:style>
                          <a:lnRef idx="0"/>
                          <a:fillRef idx="0"/>
                          <a:effectRef idx="0"/>
                          <a:fontRef idx="minor"/>
                        </wps:style>
                        <wps:bodyPr/>
                      </wps:wsp>
                      <wps:wsp>
                        <wps:cNvSpPr/>
                        <wps:spPr>
                          <a:xfrm>
                            <a:off x="1733400" y="2822400"/>
                            <a:ext cx="82080" cy="17640"/>
                          </a:xfrm>
                          <a:custGeom>
                            <a:avLst/>
                            <a:gdLst/>
                            <a:ahLst/>
                            <a:rect l="l" t="t" r="r" b="b"/>
                            <a:pathLst>
                              <a:path w="129" h="28">
                                <a:moveTo>
                                  <a:pt x="129" y="28"/>
                                </a:moveTo>
                                <a:lnTo>
                                  <a:pt x="129" y="28"/>
                                </a:lnTo>
                                <a:lnTo>
                                  <a:pt x="129" y="25"/>
                                </a:lnTo>
                                <a:lnTo>
                                  <a:pt x="127" y="21"/>
                                </a:lnTo>
                                <a:lnTo>
                                  <a:pt x="123" y="19"/>
                                </a:lnTo>
                                <a:lnTo>
                                  <a:pt x="118" y="17"/>
                                </a:lnTo>
                                <a:lnTo>
                                  <a:pt x="114" y="13"/>
                                </a:lnTo>
                                <a:lnTo>
                                  <a:pt x="108" y="11"/>
                                </a:lnTo>
                                <a:lnTo>
                                  <a:pt x="99" y="8"/>
                                </a:lnTo>
                                <a:lnTo>
                                  <a:pt x="90" y="6"/>
                                </a:lnTo>
                                <a:lnTo>
                                  <a:pt x="82" y="4"/>
                                </a:lnTo>
                                <a:lnTo>
                                  <a:pt x="73" y="4"/>
                                </a:lnTo>
                                <a:lnTo>
                                  <a:pt x="62" y="2"/>
                                </a:lnTo>
                                <a:lnTo>
                                  <a:pt x="50" y="2"/>
                                </a:lnTo>
                                <a:lnTo>
                                  <a:pt x="39" y="0"/>
                                </a:lnTo>
                                <a:lnTo>
                                  <a:pt x="26" y="0"/>
                                </a:lnTo>
                                <a:lnTo>
                                  <a:pt x="13" y="0"/>
                                </a:lnTo>
                                <a:lnTo>
                                  <a:pt x="0" y="0"/>
                                </a:lnTo>
                                <a:lnTo>
                                  <a:pt x="0" y="2"/>
                                </a:lnTo>
                                <a:lnTo>
                                  <a:pt x="13" y="2"/>
                                </a:lnTo>
                                <a:lnTo>
                                  <a:pt x="26" y="2"/>
                                </a:lnTo>
                                <a:lnTo>
                                  <a:pt x="39" y="4"/>
                                </a:lnTo>
                                <a:lnTo>
                                  <a:pt x="50" y="4"/>
                                </a:lnTo>
                                <a:lnTo>
                                  <a:pt x="62" y="6"/>
                                </a:lnTo>
                                <a:lnTo>
                                  <a:pt x="71" y="6"/>
                                </a:lnTo>
                                <a:lnTo>
                                  <a:pt x="82" y="8"/>
                                </a:lnTo>
                                <a:lnTo>
                                  <a:pt x="90" y="11"/>
                                </a:lnTo>
                                <a:lnTo>
                                  <a:pt x="99" y="13"/>
                                </a:lnTo>
                                <a:lnTo>
                                  <a:pt x="105" y="15"/>
                                </a:lnTo>
                                <a:lnTo>
                                  <a:pt x="112" y="17"/>
                                </a:lnTo>
                                <a:lnTo>
                                  <a:pt x="118" y="19"/>
                                </a:lnTo>
                                <a:lnTo>
                                  <a:pt x="123" y="21"/>
                                </a:lnTo>
                                <a:lnTo>
                                  <a:pt x="125" y="23"/>
                                </a:lnTo>
                                <a:lnTo>
                                  <a:pt x="127" y="25"/>
                                </a:lnTo>
                                <a:lnTo>
                                  <a:pt x="127" y="28"/>
                                </a:lnTo>
                                <a:lnTo>
                                  <a:pt x="129" y="28"/>
                                </a:lnTo>
                                <a:close/>
                              </a:path>
                            </a:pathLst>
                          </a:custGeom>
                          <a:solidFill>
                            <a:srgbClr val="676767"/>
                          </a:solidFill>
                          <a:ln>
                            <a:noFill/>
                          </a:ln>
                        </wps:spPr>
                        <wps:style>
                          <a:lnRef idx="0"/>
                          <a:fillRef idx="0"/>
                          <a:effectRef idx="0"/>
                          <a:fontRef idx="minor"/>
                        </wps:style>
                        <wps:bodyPr/>
                      </wps:wsp>
                      <wps:wsp>
                        <wps:cNvSpPr/>
                        <wps:spPr>
                          <a:xfrm>
                            <a:off x="1733400" y="2837160"/>
                            <a:ext cx="82080" cy="17640"/>
                          </a:xfrm>
                          <a:custGeom>
                            <a:avLst/>
                            <a:gdLst/>
                            <a:ahLst/>
                            <a:rect l="l" t="t" r="r" b="b"/>
                            <a:pathLst>
                              <a:path w="129" h="28">
                                <a:moveTo>
                                  <a:pt x="0" y="28"/>
                                </a:moveTo>
                                <a:lnTo>
                                  <a:pt x="0" y="28"/>
                                </a:lnTo>
                                <a:lnTo>
                                  <a:pt x="13" y="28"/>
                                </a:lnTo>
                                <a:lnTo>
                                  <a:pt x="26" y="28"/>
                                </a:lnTo>
                                <a:lnTo>
                                  <a:pt x="39" y="28"/>
                                </a:lnTo>
                                <a:lnTo>
                                  <a:pt x="50" y="28"/>
                                </a:lnTo>
                                <a:lnTo>
                                  <a:pt x="62" y="26"/>
                                </a:lnTo>
                                <a:lnTo>
                                  <a:pt x="73" y="24"/>
                                </a:lnTo>
                                <a:lnTo>
                                  <a:pt x="82" y="24"/>
                                </a:lnTo>
                                <a:lnTo>
                                  <a:pt x="90" y="22"/>
                                </a:lnTo>
                                <a:lnTo>
                                  <a:pt x="99" y="20"/>
                                </a:lnTo>
                                <a:lnTo>
                                  <a:pt x="108" y="17"/>
                                </a:lnTo>
                                <a:lnTo>
                                  <a:pt x="114" y="15"/>
                                </a:lnTo>
                                <a:lnTo>
                                  <a:pt x="118" y="13"/>
                                </a:lnTo>
                                <a:lnTo>
                                  <a:pt x="123" y="9"/>
                                </a:lnTo>
                                <a:lnTo>
                                  <a:pt x="127" y="7"/>
                                </a:lnTo>
                                <a:lnTo>
                                  <a:pt x="129" y="2"/>
                                </a:lnTo>
                                <a:lnTo>
                                  <a:pt x="129" y="0"/>
                                </a:lnTo>
                                <a:lnTo>
                                  <a:pt x="127" y="0"/>
                                </a:lnTo>
                                <a:lnTo>
                                  <a:pt x="127" y="2"/>
                                </a:lnTo>
                                <a:lnTo>
                                  <a:pt x="125" y="5"/>
                                </a:lnTo>
                                <a:lnTo>
                                  <a:pt x="123" y="7"/>
                                </a:lnTo>
                                <a:lnTo>
                                  <a:pt x="118" y="9"/>
                                </a:lnTo>
                                <a:lnTo>
                                  <a:pt x="112" y="11"/>
                                </a:lnTo>
                                <a:lnTo>
                                  <a:pt x="105" y="13"/>
                                </a:lnTo>
                                <a:lnTo>
                                  <a:pt x="99" y="15"/>
                                </a:lnTo>
                                <a:lnTo>
                                  <a:pt x="90" y="17"/>
                                </a:lnTo>
                                <a:lnTo>
                                  <a:pt x="82" y="20"/>
                                </a:lnTo>
                                <a:lnTo>
                                  <a:pt x="71" y="22"/>
                                </a:lnTo>
                                <a:lnTo>
                                  <a:pt x="62" y="24"/>
                                </a:lnTo>
                                <a:lnTo>
                                  <a:pt x="50" y="24"/>
                                </a:lnTo>
                                <a:lnTo>
                                  <a:pt x="39" y="24"/>
                                </a:lnTo>
                                <a:lnTo>
                                  <a:pt x="26" y="26"/>
                                </a:lnTo>
                                <a:lnTo>
                                  <a:pt x="13" y="26"/>
                                </a:lnTo>
                                <a:lnTo>
                                  <a:pt x="0" y="26"/>
                                </a:lnTo>
                                <a:lnTo>
                                  <a:pt x="0" y="28"/>
                                </a:lnTo>
                                <a:close/>
                              </a:path>
                            </a:pathLst>
                          </a:custGeom>
                          <a:solidFill>
                            <a:srgbClr val="3365fb"/>
                          </a:solidFill>
                          <a:ln>
                            <a:noFill/>
                          </a:ln>
                        </wps:spPr>
                        <wps:style>
                          <a:lnRef idx="0"/>
                          <a:fillRef idx="0"/>
                          <a:effectRef idx="0"/>
                          <a:fontRef idx="minor"/>
                        </wps:style>
                        <wps:bodyPr/>
                      </wps:wsp>
                      <wps:wsp>
                        <wps:cNvSpPr/>
                        <wps:spPr>
                          <a:xfrm>
                            <a:off x="1651680" y="2837160"/>
                            <a:ext cx="82080" cy="17640"/>
                          </a:xfrm>
                          <a:custGeom>
                            <a:avLst/>
                            <a:gdLst/>
                            <a:ahLst/>
                            <a:rect l="l" t="t" r="r" b="b"/>
                            <a:pathLst>
                              <a:path w="129" h="28">
                                <a:moveTo>
                                  <a:pt x="0" y="0"/>
                                </a:moveTo>
                                <a:lnTo>
                                  <a:pt x="0" y="0"/>
                                </a:lnTo>
                                <a:lnTo>
                                  <a:pt x="0" y="2"/>
                                </a:lnTo>
                                <a:lnTo>
                                  <a:pt x="3" y="7"/>
                                </a:lnTo>
                                <a:lnTo>
                                  <a:pt x="7" y="9"/>
                                </a:lnTo>
                                <a:lnTo>
                                  <a:pt x="11" y="13"/>
                                </a:lnTo>
                                <a:lnTo>
                                  <a:pt x="15" y="15"/>
                                </a:lnTo>
                                <a:lnTo>
                                  <a:pt x="22" y="17"/>
                                </a:lnTo>
                                <a:lnTo>
                                  <a:pt x="30" y="20"/>
                                </a:lnTo>
                                <a:lnTo>
                                  <a:pt x="39" y="22"/>
                                </a:lnTo>
                                <a:lnTo>
                                  <a:pt x="48" y="24"/>
                                </a:lnTo>
                                <a:lnTo>
                                  <a:pt x="58" y="24"/>
                                </a:lnTo>
                                <a:lnTo>
                                  <a:pt x="69" y="26"/>
                                </a:lnTo>
                                <a:lnTo>
                                  <a:pt x="80" y="28"/>
                                </a:lnTo>
                                <a:lnTo>
                                  <a:pt x="91" y="28"/>
                                </a:lnTo>
                                <a:lnTo>
                                  <a:pt x="103" y="28"/>
                                </a:lnTo>
                                <a:lnTo>
                                  <a:pt x="116" y="28"/>
                                </a:lnTo>
                                <a:lnTo>
                                  <a:pt x="129" y="28"/>
                                </a:lnTo>
                                <a:lnTo>
                                  <a:pt x="129" y="26"/>
                                </a:lnTo>
                                <a:lnTo>
                                  <a:pt x="116" y="26"/>
                                </a:lnTo>
                                <a:lnTo>
                                  <a:pt x="103" y="26"/>
                                </a:lnTo>
                                <a:lnTo>
                                  <a:pt x="91" y="24"/>
                                </a:lnTo>
                                <a:lnTo>
                                  <a:pt x="80" y="24"/>
                                </a:lnTo>
                                <a:lnTo>
                                  <a:pt x="69" y="24"/>
                                </a:lnTo>
                                <a:lnTo>
                                  <a:pt x="58" y="22"/>
                                </a:lnTo>
                                <a:lnTo>
                                  <a:pt x="48" y="20"/>
                                </a:lnTo>
                                <a:lnTo>
                                  <a:pt x="39" y="17"/>
                                </a:lnTo>
                                <a:lnTo>
                                  <a:pt x="30" y="15"/>
                                </a:lnTo>
                                <a:lnTo>
                                  <a:pt x="24" y="13"/>
                                </a:lnTo>
                                <a:lnTo>
                                  <a:pt x="18" y="11"/>
                                </a:lnTo>
                                <a:lnTo>
                                  <a:pt x="11" y="9"/>
                                </a:lnTo>
                                <a:lnTo>
                                  <a:pt x="7" y="7"/>
                                </a:lnTo>
                                <a:lnTo>
                                  <a:pt x="5" y="5"/>
                                </a:lnTo>
                                <a:lnTo>
                                  <a:pt x="3" y="2"/>
                                </a:lnTo>
                                <a:lnTo>
                                  <a:pt x="3" y="0"/>
                                </a:lnTo>
                                <a:lnTo>
                                  <a:pt x="0" y="0"/>
                                </a:lnTo>
                                <a:close/>
                              </a:path>
                            </a:pathLst>
                          </a:custGeom>
                          <a:solidFill>
                            <a:srgbClr val="3365fb"/>
                          </a:solidFill>
                          <a:ln>
                            <a:noFill/>
                          </a:ln>
                        </wps:spPr>
                        <wps:style>
                          <a:lnRef idx="0"/>
                          <a:fillRef idx="0"/>
                          <a:effectRef idx="0"/>
                          <a:fontRef idx="minor"/>
                        </wps:style>
                        <wps:bodyPr/>
                      </wps:wsp>
                      <wps:wsp>
                        <wps:cNvSpPr/>
                        <wps:spPr>
                          <a:xfrm>
                            <a:off x="1651680" y="2818080"/>
                            <a:ext cx="82080" cy="19080"/>
                          </a:xfrm>
                          <a:custGeom>
                            <a:avLst/>
                            <a:gdLst/>
                            <a:ahLst/>
                            <a:rect l="l" t="t" r="r" b="b"/>
                            <a:pathLst>
                              <a:path w="129" h="30">
                                <a:moveTo>
                                  <a:pt x="129" y="0"/>
                                </a:moveTo>
                                <a:lnTo>
                                  <a:pt x="129" y="0"/>
                                </a:lnTo>
                                <a:lnTo>
                                  <a:pt x="116" y="0"/>
                                </a:lnTo>
                                <a:lnTo>
                                  <a:pt x="103" y="0"/>
                                </a:lnTo>
                                <a:lnTo>
                                  <a:pt x="91" y="3"/>
                                </a:lnTo>
                                <a:lnTo>
                                  <a:pt x="80" y="3"/>
                                </a:lnTo>
                                <a:lnTo>
                                  <a:pt x="69" y="5"/>
                                </a:lnTo>
                                <a:lnTo>
                                  <a:pt x="58" y="5"/>
                                </a:lnTo>
                                <a:lnTo>
                                  <a:pt x="48" y="7"/>
                                </a:lnTo>
                                <a:lnTo>
                                  <a:pt x="39" y="9"/>
                                </a:lnTo>
                                <a:lnTo>
                                  <a:pt x="30" y="11"/>
                                </a:lnTo>
                                <a:lnTo>
                                  <a:pt x="22" y="13"/>
                                </a:lnTo>
                                <a:lnTo>
                                  <a:pt x="15" y="15"/>
                                </a:lnTo>
                                <a:lnTo>
                                  <a:pt x="11" y="18"/>
                                </a:lnTo>
                                <a:lnTo>
                                  <a:pt x="7" y="20"/>
                                </a:lnTo>
                                <a:lnTo>
                                  <a:pt x="3" y="24"/>
                                </a:lnTo>
                                <a:lnTo>
                                  <a:pt x="0" y="26"/>
                                </a:lnTo>
                                <a:lnTo>
                                  <a:pt x="0" y="30"/>
                                </a:lnTo>
                                <a:lnTo>
                                  <a:pt x="3" y="30"/>
                                </a:lnTo>
                                <a:lnTo>
                                  <a:pt x="3" y="28"/>
                                </a:lnTo>
                                <a:lnTo>
                                  <a:pt x="5" y="26"/>
                                </a:lnTo>
                                <a:lnTo>
                                  <a:pt x="7" y="24"/>
                                </a:lnTo>
                                <a:lnTo>
                                  <a:pt x="11" y="20"/>
                                </a:lnTo>
                                <a:lnTo>
                                  <a:pt x="18" y="18"/>
                                </a:lnTo>
                                <a:lnTo>
                                  <a:pt x="24" y="15"/>
                                </a:lnTo>
                                <a:lnTo>
                                  <a:pt x="30" y="13"/>
                                </a:lnTo>
                                <a:lnTo>
                                  <a:pt x="39" y="11"/>
                                </a:lnTo>
                                <a:lnTo>
                                  <a:pt x="48" y="11"/>
                                </a:lnTo>
                                <a:lnTo>
                                  <a:pt x="58" y="9"/>
                                </a:lnTo>
                                <a:lnTo>
                                  <a:pt x="69" y="7"/>
                                </a:lnTo>
                                <a:lnTo>
                                  <a:pt x="80" y="7"/>
                                </a:lnTo>
                                <a:lnTo>
                                  <a:pt x="91" y="5"/>
                                </a:lnTo>
                                <a:lnTo>
                                  <a:pt x="103" y="5"/>
                                </a:lnTo>
                                <a:lnTo>
                                  <a:pt x="116" y="5"/>
                                </a:lnTo>
                                <a:lnTo>
                                  <a:pt x="129" y="5"/>
                                </a:lnTo>
                                <a:lnTo>
                                  <a:pt x="129" y="0"/>
                                </a:lnTo>
                                <a:close/>
                              </a:path>
                            </a:pathLst>
                          </a:custGeom>
                          <a:solidFill>
                            <a:srgbClr val="3365fb"/>
                          </a:solidFill>
                          <a:ln>
                            <a:noFill/>
                          </a:ln>
                        </wps:spPr>
                        <wps:style>
                          <a:lnRef idx="0"/>
                          <a:fillRef idx="0"/>
                          <a:effectRef idx="0"/>
                          <a:fontRef idx="minor"/>
                        </wps:style>
                        <wps:bodyPr/>
                      </wps:wsp>
                      <wps:wsp>
                        <wps:cNvSpPr/>
                        <wps:spPr>
                          <a:xfrm>
                            <a:off x="1733400" y="2818080"/>
                            <a:ext cx="82080" cy="19080"/>
                          </a:xfrm>
                          <a:custGeom>
                            <a:avLst/>
                            <a:gdLst/>
                            <a:ahLst/>
                            <a:rect l="l" t="t" r="r" b="b"/>
                            <a:pathLst>
                              <a:path w="129" h="30">
                                <a:moveTo>
                                  <a:pt x="129" y="30"/>
                                </a:moveTo>
                                <a:lnTo>
                                  <a:pt x="129" y="30"/>
                                </a:lnTo>
                                <a:lnTo>
                                  <a:pt x="129" y="26"/>
                                </a:lnTo>
                                <a:lnTo>
                                  <a:pt x="127" y="24"/>
                                </a:lnTo>
                                <a:lnTo>
                                  <a:pt x="123" y="20"/>
                                </a:lnTo>
                                <a:lnTo>
                                  <a:pt x="118" y="18"/>
                                </a:lnTo>
                                <a:lnTo>
                                  <a:pt x="114" y="15"/>
                                </a:lnTo>
                                <a:lnTo>
                                  <a:pt x="108" y="13"/>
                                </a:lnTo>
                                <a:lnTo>
                                  <a:pt x="99" y="11"/>
                                </a:lnTo>
                                <a:lnTo>
                                  <a:pt x="90" y="9"/>
                                </a:lnTo>
                                <a:lnTo>
                                  <a:pt x="82" y="7"/>
                                </a:lnTo>
                                <a:lnTo>
                                  <a:pt x="73" y="5"/>
                                </a:lnTo>
                                <a:lnTo>
                                  <a:pt x="62" y="5"/>
                                </a:lnTo>
                                <a:lnTo>
                                  <a:pt x="50" y="3"/>
                                </a:lnTo>
                                <a:lnTo>
                                  <a:pt x="39" y="3"/>
                                </a:lnTo>
                                <a:lnTo>
                                  <a:pt x="26" y="0"/>
                                </a:lnTo>
                                <a:lnTo>
                                  <a:pt x="13" y="0"/>
                                </a:lnTo>
                                <a:lnTo>
                                  <a:pt x="0" y="0"/>
                                </a:lnTo>
                                <a:lnTo>
                                  <a:pt x="0" y="5"/>
                                </a:lnTo>
                                <a:lnTo>
                                  <a:pt x="13" y="5"/>
                                </a:lnTo>
                                <a:lnTo>
                                  <a:pt x="26" y="5"/>
                                </a:lnTo>
                                <a:lnTo>
                                  <a:pt x="39" y="5"/>
                                </a:lnTo>
                                <a:lnTo>
                                  <a:pt x="50" y="7"/>
                                </a:lnTo>
                                <a:lnTo>
                                  <a:pt x="62" y="7"/>
                                </a:lnTo>
                                <a:lnTo>
                                  <a:pt x="71" y="9"/>
                                </a:lnTo>
                                <a:lnTo>
                                  <a:pt x="82" y="11"/>
                                </a:lnTo>
                                <a:lnTo>
                                  <a:pt x="90" y="11"/>
                                </a:lnTo>
                                <a:lnTo>
                                  <a:pt x="99" y="13"/>
                                </a:lnTo>
                                <a:lnTo>
                                  <a:pt x="105" y="15"/>
                                </a:lnTo>
                                <a:lnTo>
                                  <a:pt x="112" y="18"/>
                                </a:lnTo>
                                <a:lnTo>
                                  <a:pt x="118" y="20"/>
                                </a:lnTo>
                                <a:lnTo>
                                  <a:pt x="123" y="24"/>
                                </a:lnTo>
                                <a:lnTo>
                                  <a:pt x="125" y="26"/>
                                </a:lnTo>
                                <a:lnTo>
                                  <a:pt x="127" y="28"/>
                                </a:lnTo>
                                <a:lnTo>
                                  <a:pt x="127" y="30"/>
                                </a:lnTo>
                                <a:lnTo>
                                  <a:pt x="129" y="30"/>
                                </a:lnTo>
                                <a:close/>
                              </a:path>
                            </a:pathLst>
                          </a:custGeom>
                          <a:solidFill>
                            <a:srgbClr val="3365fb"/>
                          </a:solidFill>
                          <a:ln>
                            <a:noFill/>
                          </a:ln>
                        </wps:spPr>
                        <wps:style>
                          <a:lnRef idx="0"/>
                          <a:fillRef idx="0"/>
                          <a:effectRef idx="0"/>
                          <a:fontRef idx="minor"/>
                        </wps:style>
                        <wps:bodyPr/>
                      </wps:wsp>
                      <wps:wsp>
                        <wps:cNvSpPr/>
                        <wps:spPr>
                          <a:xfrm>
                            <a:off x="1733400" y="2849760"/>
                            <a:ext cx="339120" cy="48960"/>
                          </a:xfrm>
                          <a:custGeom>
                            <a:avLst/>
                            <a:gdLst/>
                            <a:ahLst/>
                            <a:rect l="l" t="t" r="r" b="b"/>
                            <a:pathLst>
                              <a:path w="534" h="77">
                                <a:moveTo>
                                  <a:pt x="0" y="77"/>
                                </a:moveTo>
                                <a:lnTo>
                                  <a:pt x="0" y="77"/>
                                </a:lnTo>
                                <a:lnTo>
                                  <a:pt x="28" y="77"/>
                                </a:lnTo>
                                <a:lnTo>
                                  <a:pt x="54" y="75"/>
                                </a:lnTo>
                                <a:lnTo>
                                  <a:pt x="82" y="75"/>
                                </a:lnTo>
                                <a:lnTo>
                                  <a:pt x="108" y="75"/>
                                </a:lnTo>
                                <a:lnTo>
                                  <a:pt x="133" y="75"/>
                                </a:lnTo>
                                <a:lnTo>
                                  <a:pt x="159" y="72"/>
                                </a:lnTo>
                                <a:lnTo>
                                  <a:pt x="183" y="70"/>
                                </a:lnTo>
                                <a:lnTo>
                                  <a:pt x="206" y="70"/>
                                </a:lnTo>
                                <a:lnTo>
                                  <a:pt x="230" y="68"/>
                                </a:lnTo>
                                <a:lnTo>
                                  <a:pt x="254" y="66"/>
                                </a:lnTo>
                                <a:lnTo>
                                  <a:pt x="275" y="66"/>
                                </a:lnTo>
                                <a:lnTo>
                                  <a:pt x="297" y="64"/>
                                </a:lnTo>
                                <a:lnTo>
                                  <a:pt x="319" y="62"/>
                                </a:lnTo>
                                <a:lnTo>
                                  <a:pt x="338" y="60"/>
                                </a:lnTo>
                                <a:lnTo>
                                  <a:pt x="360" y="55"/>
                                </a:lnTo>
                                <a:lnTo>
                                  <a:pt x="377" y="53"/>
                                </a:lnTo>
                                <a:lnTo>
                                  <a:pt x="394" y="51"/>
                                </a:lnTo>
                                <a:lnTo>
                                  <a:pt x="411" y="49"/>
                                </a:lnTo>
                                <a:lnTo>
                                  <a:pt x="428" y="45"/>
                                </a:lnTo>
                                <a:lnTo>
                                  <a:pt x="441" y="42"/>
                                </a:lnTo>
                                <a:lnTo>
                                  <a:pt x="456" y="40"/>
                                </a:lnTo>
                                <a:lnTo>
                                  <a:pt x="469" y="36"/>
                                </a:lnTo>
                                <a:lnTo>
                                  <a:pt x="480" y="34"/>
                                </a:lnTo>
                                <a:lnTo>
                                  <a:pt x="491" y="30"/>
                                </a:lnTo>
                                <a:lnTo>
                                  <a:pt x="501" y="25"/>
                                </a:lnTo>
                                <a:lnTo>
                                  <a:pt x="510" y="23"/>
                                </a:lnTo>
                                <a:lnTo>
                                  <a:pt x="516" y="19"/>
                                </a:lnTo>
                                <a:lnTo>
                                  <a:pt x="523" y="15"/>
                                </a:lnTo>
                                <a:lnTo>
                                  <a:pt x="527" y="10"/>
                                </a:lnTo>
                                <a:lnTo>
                                  <a:pt x="531" y="8"/>
                                </a:lnTo>
                                <a:lnTo>
                                  <a:pt x="534" y="4"/>
                                </a:lnTo>
                                <a:lnTo>
                                  <a:pt x="534" y="0"/>
                                </a:lnTo>
                                <a:lnTo>
                                  <a:pt x="531" y="0"/>
                                </a:lnTo>
                                <a:lnTo>
                                  <a:pt x="529" y="2"/>
                                </a:lnTo>
                                <a:lnTo>
                                  <a:pt x="529" y="6"/>
                                </a:lnTo>
                                <a:lnTo>
                                  <a:pt x="525" y="8"/>
                                </a:lnTo>
                                <a:lnTo>
                                  <a:pt x="521" y="12"/>
                                </a:lnTo>
                                <a:lnTo>
                                  <a:pt x="514" y="17"/>
                                </a:lnTo>
                                <a:lnTo>
                                  <a:pt x="508" y="19"/>
                                </a:lnTo>
                                <a:lnTo>
                                  <a:pt x="499" y="23"/>
                                </a:lnTo>
                                <a:lnTo>
                                  <a:pt x="491" y="27"/>
                                </a:lnTo>
                                <a:lnTo>
                                  <a:pt x="480" y="30"/>
                                </a:lnTo>
                                <a:lnTo>
                                  <a:pt x="467" y="34"/>
                                </a:lnTo>
                                <a:lnTo>
                                  <a:pt x="454" y="36"/>
                                </a:lnTo>
                                <a:lnTo>
                                  <a:pt x="441" y="40"/>
                                </a:lnTo>
                                <a:lnTo>
                                  <a:pt x="426" y="42"/>
                                </a:lnTo>
                                <a:lnTo>
                                  <a:pt x="411" y="45"/>
                                </a:lnTo>
                                <a:lnTo>
                                  <a:pt x="394" y="49"/>
                                </a:lnTo>
                                <a:lnTo>
                                  <a:pt x="377" y="51"/>
                                </a:lnTo>
                                <a:lnTo>
                                  <a:pt x="358" y="53"/>
                                </a:lnTo>
                                <a:lnTo>
                                  <a:pt x="338" y="55"/>
                                </a:lnTo>
                                <a:lnTo>
                                  <a:pt x="319" y="57"/>
                                </a:lnTo>
                                <a:lnTo>
                                  <a:pt x="297" y="60"/>
                                </a:lnTo>
                                <a:lnTo>
                                  <a:pt x="275" y="62"/>
                                </a:lnTo>
                                <a:lnTo>
                                  <a:pt x="254" y="64"/>
                                </a:lnTo>
                                <a:lnTo>
                                  <a:pt x="230" y="66"/>
                                </a:lnTo>
                                <a:lnTo>
                                  <a:pt x="206" y="66"/>
                                </a:lnTo>
                                <a:lnTo>
                                  <a:pt x="183" y="68"/>
                                </a:lnTo>
                                <a:lnTo>
                                  <a:pt x="159" y="70"/>
                                </a:lnTo>
                                <a:lnTo>
                                  <a:pt x="133" y="70"/>
                                </a:lnTo>
                                <a:lnTo>
                                  <a:pt x="108" y="70"/>
                                </a:lnTo>
                                <a:lnTo>
                                  <a:pt x="82" y="72"/>
                                </a:lnTo>
                                <a:lnTo>
                                  <a:pt x="54" y="72"/>
                                </a:lnTo>
                                <a:lnTo>
                                  <a:pt x="28" y="72"/>
                                </a:lnTo>
                                <a:lnTo>
                                  <a:pt x="0" y="72"/>
                                </a:lnTo>
                                <a:lnTo>
                                  <a:pt x="0" y="77"/>
                                </a:lnTo>
                                <a:close/>
                              </a:path>
                            </a:pathLst>
                          </a:custGeom>
                          <a:solidFill>
                            <a:srgbClr val="cecece"/>
                          </a:solidFill>
                          <a:ln>
                            <a:noFill/>
                          </a:ln>
                        </wps:spPr>
                        <wps:style>
                          <a:lnRef idx="0"/>
                          <a:fillRef idx="0"/>
                          <a:effectRef idx="0"/>
                          <a:fontRef idx="minor"/>
                        </wps:style>
                        <wps:bodyPr/>
                      </wps:wsp>
                      <wps:wsp>
                        <wps:cNvSpPr/>
                        <wps:spPr>
                          <a:xfrm>
                            <a:off x="1395720" y="2849760"/>
                            <a:ext cx="337680" cy="48960"/>
                          </a:xfrm>
                          <a:custGeom>
                            <a:avLst/>
                            <a:gdLst/>
                            <a:ahLst/>
                            <a:rect l="l" t="t" r="r" b="b"/>
                            <a:pathLst>
                              <a:path w="532" h="77">
                                <a:moveTo>
                                  <a:pt x="0" y="0"/>
                                </a:moveTo>
                                <a:lnTo>
                                  <a:pt x="0" y="0"/>
                                </a:lnTo>
                                <a:lnTo>
                                  <a:pt x="0" y="4"/>
                                </a:lnTo>
                                <a:lnTo>
                                  <a:pt x="2" y="8"/>
                                </a:lnTo>
                                <a:lnTo>
                                  <a:pt x="6" y="10"/>
                                </a:lnTo>
                                <a:lnTo>
                                  <a:pt x="11" y="15"/>
                                </a:lnTo>
                                <a:lnTo>
                                  <a:pt x="17" y="19"/>
                                </a:lnTo>
                                <a:lnTo>
                                  <a:pt x="23" y="23"/>
                                </a:lnTo>
                                <a:lnTo>
                                  <a:pt x="32" y="25"/>
                                </a:lnTo>
                                <a:lnTo>
                                  <a:pt x="43" y="30"/>
                                </a:lnTo>
                                <a:lnTo>
                                  <a:pt x="54" y="34"/>
                                </a:lnTo>
                                <a:lnTo>
                                  <a:pt x="64" y="36"/>
                                </a:lnTo>
                                <a:lnTo>
                                  <a:pt x="77" y="40"/>
                                </a:lnTo>
                                <a:lnTo>
                                  <a:pt x="92" y="42"/>
                                </a:lnTo>
                                <a:lnTo>
                                  <a:pt x="105" y="45"/>
                                </a:lnTo>
                                <a:lnTo>
                                  <a:pt x="122" y="49"/>
                                </a:lnTo>
                                <a:lnTo>
                                  <a:pt x="139" y="51"/>
                                </a:lnTo>
                                <a:lnTo>
                                  <a:pt x="157" y="53"/>
                                </a:lnTo>
                                <a:lnTo>
                                  <a:pt x="174" y="55"/>
                                </a:lnTo>
                                <a:lnTo>
                                  <a:pt x="195" y="60"/>
                                </a:lnTo>
                                <a:lnTo>
                                  <a:pt x="215" y="62"/>
                                </a:lnTo>
                                <a:lnTo>
                                  <a:pt x="236" y="64"/>
                                </a:lnTo>
                                <a:lnTo>
                                  <a:pt x="257" y="66"/>
                                </a:lnTo>
                                <a:lnTo>
                                  <a:pt x="279" y="66"/>
                                </a:lnTo>
                                <a:lnTo>
                                  <a:pt x="303" y="68"/>
                                </a:lnTo>
                                <a:lnTo>
                                  <a:pt x="326" y="70"/>
                                </a:lnTo>
                                <a:lnTo>
                                  <a:pt x="350" y="70"/>
                                </a:lnTo>
                                <a:lnTo>
                                  <a:pt x="376" y="72"/>
                                </a:lnTo>
                                <a:lnTo>
                                  <a:pt x="399" y="75"/>
                                </a:lnTo>
                                <a:lnTo>
                                  <a:pt x="425" y="75"/>
                                </a:lnTo>
                                <a:lnTo>
                                  <a:pt x="453" y="75"/>
                                </a:lnTo>
                                <a:lnTo>
                                  <a:pt x="479" y="75"/>
                                </a:lnTo>
                                <a:lnTo>
                                  <a:pt x="504" y="77"/>
                                </a:lnTo>
                                <a:lnTo>
                                  <a:pt x="532" y="77"/>
                                </a:lnTo>
                                <a:lnTo>
                                  <a:pt x="532" y="72"/>
                                </a:lnTo>
                                <a:lnTo>
                                  <a:pt x="504" y="72"/>
                                </a:lnTo>
                                <a:lnTo>
                                  <a:pt x="479" y="72"/>
                                </a:lnTo>
                                <a:lnTo>
                                  <a:pt x="453" y="72"/>
                                </a:lnTo>
                                <a:lnTo>
                                  <a:pt x="425" y="70"/>
                                </a:lnTo>
                                <a:lnTo>
                                  <a:pt x="399" y="70"/>
                                </a:lnTo>
                                <a:lnTo>
                                  <a:pt x="376" y="70"/>
                                </a:lnTo>
                                <a:lnTo>
                                  <a:pt x="350" y="68"/>
                                </a:lnTo>
                                <a:lnTo>
                                  <a:pt x="326" y="66"/>
                                </a:lnTo>
                                <a:lnTo>
                                  <a:pt x="303" y="66"/>
                                </a:lnTo>
                                <a:lnTo>
                                  <a:pt x="279" y="64"/>
                                </a:lnTo>
                                <a:lnTo>
                                  <a:pt x="257" y="62"/>
                                </a:lnTo>
                                <a:lnTo>
                                  <a:pt x="236" y="60"/>
                                </a:lnTo>
                                <a:lnTo>
                                  <a:pt x="215" y="57"/>
                                </a:lnTo>
                                <a:lnTo>
                                  <a:pt x="195" y="55"/>
                                </a:lnTo>
                                <a:lnTo>
                                  <a:pt x="176" y="53"/>
                                </a:lnTo>
                                <a:lnTo>
                                  <a:pt x="157" y="51"/>
                                </a:lnTo>
                                <a:lnTo>
                                  <a:pt x="139" y="49"/>
                                </a:lnTo>
                                <a:lnTo>
                                  <a:pt x="122" y="45"/>
                                </a:lnTo>
                                <a:lnTo>
                                  <a:pt x="107" y="42"/>
                                </a:lnTo>
                                <a:lnTo>
                                  <a:pt x="92" y="40"/>
                                </a:lnTo>
                                <a:lnTo>
                                  <a:pt x="79" y="36"/>
                                </a:lnTo>
                                <a:lnTo>
                                  <a:pt x="66" y="34"/>
                                </a:lnTo>
                                <a:lnTo>
                                  <a:pt x="54" y="30"/>
                                </a:lnTo>
                                <a:lnTo>
                                  <a:pt x="43" y="27"/>
                                </a:lnTo>
                                <a:lnTo>
                                  <a:pt x="34" y="23"/>
                                </a:lnTo>
                                <a:lnTo>
                                  <a:pt x="26" y="19"/>
                                </a:lnTo>
                                <a:lnTo>
                                  <a:pt x="19" y="17"/>
                                </a:lnTo>
                                <a:lnTo>
                                  <a:pt x="13" y="12"/>
                                </a:lnTo>
                                <a:lnTo>
                                  <a:pt x="8" y="8"/>
                                </a:lnTo>
                                <a:lnTo>
                                  <a:pt x="4" y="6"/>
                                </a:lnTo>
                                <a:lnTo>
                                  <a:pt x="4" y="2"/>
                                </a:lnTo>
                                <a:lnTo>
                                  <a:pt x="2" y="0"/>
                                </a:lnTo>
                                <a:lnTo>
                                  <a:pt x="0" y="0"/>
                                </a:lnTo>
                                <a:close/>
                              </a:path>
                            </a:pathLst>
                          </a:custGeom>
                          <a:solidFill>
                            <a:srgbClr val="cecece"/>
                          </a:solidFill>
                          <a:ln>
                            <a:noFill/>
                          </a:ln>
                        </wps:spPr>
                        <wps:style>
                          <a:lnRef idx="0"/>
                          <a:fillRef idx="0"/>
                          <a:effectRef idx="0"/>
                          <a:fontRef idx="minor"/>
                        </wps:style>
                        <wps:bodyPr/>
                      </wps:wsp>
                      <wps:wsp>
                        <wps:cNvSpPr/>
                        <wps:spPr>
                          <a:xfrm>
                            <a:off x="1395720" y="2801160"/>
                            <a:ext cx="337680" cy="48960"/>
                          </a:xfrm>
                          <a:custGeom>
                            <a:avLst/>
                            <a:gdLst/>
                            <a:ahLst/>
                            <a:rect l="l" t="t" r="r" b="b"/>
                            <a:pathLst>
                              <a:path w="532" h="77">
                                <a:moveTo>
                                  <a:pt x="532" y="0"/>
                                </a:moveTo>
                                <a:lnTo>
                                  <a:pt x="532" y="0"/>
                                </a:lnTo>
                                <a:lnTo>
                                  <a:pt x="504" y="0"/>
                                </a:lnTo>
                                <a:lnTo>
                                  <a:pt x="479" y="0"/>
                                </a:lnTo>
                                <a:lnTo>
                                  <a:pt x="453" y="0"/>
                                </a:lnTo>
                                <a:lnTo>
                                  <a:pt x="425" y="2"/>
                                </a:lnTo>
                                <a:lnTo>
                                  <a:pt x="399" y="2"/>
                                </a:lnTo>
                                <a:lnTo>
                                  <a:pt x="376" y="4"/>
                                </a:lnTo>
                                <a:lnTo>
                                  <a:pt x="350" y="4"/>
                                </a:lnTo>
                                <a:lnTo>
                                  <a:pt x="326" y="6"/>
                                </a:lnTo>
                                <a:lnTo>
                                  <a:pt x="303" y="6"/>
                                </a:lnTo>
                                <a:lnTo>
                                  <a:pt x="279" y="8"/>
                                </a:lnTo>
                                <a:lnTo>
                                  <a:pt x="257" y="10"/>
                                </a:lnTo>
                                <a:lnTo>
                                  <a:pt x="236" y="12"/>
                                </a:lnTo>
                                <a:lnTo>
                                  <a:pt x="215" y="15"/>
                                </a:lnTo>
                                <a:lnTo>
                                  <a:pt x="195" y="17"/>
                                </a:lnTo>
                                <a:lnTo>
                                  <a:pt x="176" y="19"/>
                                </a:lnTo>
                                <a:lnTo>
                                  <a:pt x="157" y="21"/>
                                </a:lnTo>
                                <a:lnTo>
                                  <a:pt x="139" y="23"/>
                                </a:lnTo>
                                <a:lnTo>
                                  <a:pt x="122" y="27"/>
                                </a:lnTo>
                                <a:lnTo>
                                  <a:pt x="105" y="30"/>
                                </a:lnTo>
                                <a:lnTo>
                                  <a:pt x="92" y="32"/>
                                </a:lnTo>
                                <a:lnTo>
                                  <a:pt x="77" y="36"/>
                                </a:lnTo>
                                <a:lnTo>
                                  <a:pt x="64" y="38"/>
                                </a:lnTo>
                                <a:lnTo>
                                  <a:pt x="54" y="42"/>
                                </a:lnTo>
                                <a:lnTo>
                                  <a:pt x="43" y="45"/>
                                </a:lnTo>
                                <a:lnTo>
                                  <a:pt x="32" y="49"/>
                                </a:lnTo>
                                <a:lnTo>
                                  <a:pt x="23" y="51"/>
                                </a:lnTo>
                                <a:lnTo>
                                  <a:pt x="17" y="55"/>
                                </a:lnTo>
                                <a:lnTo>
                                  <a:pt x="11" y="59"/>
                                </a:lnTo>
                                <a:lnTo>
                                  <a:pt x="6" y="64"/>
                                </a:lnTo>
                                <a:lnTo>
                                  <a:pt x="2" y="68"/>
                                </a:lnTo>
                                <a:lnTo>
                                  <a:pt x="0" y="72"/>
                                </a:lnTo>
                                <a:lnTo>
                                  <a:pt x="0" y="77"/>
                                </a:lnTo>
                                <a:lnTo>
                                  <a:pt x="2" y="77"/>
                                </a:lnTo>
                                <a:lnTo>
                                  <a:pt x="4" y="72"/>
                                </a:lnTo>
                                <a:lnTo>
                                  <a:pt x="4" y="68"/>
                                </a:lnTo>
                                <a:lnTo>
                                  <a:pt x="8" y="66"/>
                                </a:lnTo>
                                <a:lnTo>
                                  <a:pt x="13" y="62"/>
                                </a:lnTo>
                                <a:lnTo>
                                  <a:pt x="19" y="59"/>
                                </a:lnTo>
                                <a:lnTo>
                                  <a:pt x="26" y="55"/>
                                </a:lnTo>
                                <a:lnTo>
                                  <a:pt x="34" y="51"/>
                                </a:lnTo>
                                <a:lnTo>
                                  <a:pt x="43" y="49"/>
                                </a:lnTo>
                                <a:lnTo>
                                  <a:pt x="54" y="45"/>
                                </a:lnTo>
                                <a:lnTo>
                                  <a:pt x="66" y="42"/>
                                </a:lnTo>
                                <a:lnTo>
                                  <a:pt x="79" y="38"/>
                                </a:lnTo>
                                <a:lnTo>
                                  <a:pt x="92" y="36"/>
                                </a:lnTo>
                                <a:lnTo>
                                  <a:pt x="107" y="32"/>
                                </a:lnTo>
                                <a:lnTo>
                                  <a:pt x="122" y="30"/>
                                </a:lnTo>
                                <a:lnTo>
                                  <a:pt x="139" y="27"/>
                                </a:lnTo>
                                <a:lnTo>
                                  <a:pt x="157" y="25"/>
                                </a:lnTo>
                                <a:lnTo>
                                  <a:pt x="176" y="21"/>
                                </a:lnTo>
                                <a:lnTo>
                                  <a:pt x="195" y="19"/>
                                </a:lnTo>
                                <a:lnTo>
                                  <a:pt x="215" y="17"/>
                                </a:lnTo>
                                <a:lnTo>
                                  <a:pt x="236" y="15"/>
                                </a:lnTo>
                                <a:lnTo>
                                  <a:pt x="257" y="12"/>
                                </a:lnTo>
                                <a:lnTo>
                                  <a:pt x="279" y="12"/>
                                </a:lnTo>
                                <a:lnTo>
                                  <a:pt x="303" y="10"/>
                                </a:lnTo>
                                <a:lnTo>
                                  <a:pt x="326" y="8"/>
                                </a:lnTo>
                                <a:lnTo>
                                  <a:pt x="350" y="8"/>
                                </a:lnTo>
                                <a:lnTo>
                                  <a:pt x="376" y="6"/>
                                </a:lnTo>
                                <a:lnTo>
                                  <a:pt x="399" y="4"/>
                                </a:lnTo>
                                <a:lnTo>
                                  <a:pt x="425" y="4"/>
                                </a:lnTo>
                                <a:lnTo>
                                  <a:pt x="453" y="4"/>
                                </a:lnTo>
                                <a:lnTo>
                                  <a:pt x="479" y="4"/>
                                </a:lnTo>
                                <a:lnTo>
                                  <a:pt x="504" y="2"/>
                                </a:lnTo>
                                <a:lnTo>
                                  <a:pt x="532" y="2"/>
                                </a:lnTo>
                                <a:lnTo>
                                  <a:pt x="532" y="0"/>
                                </a:lnTo>
                                <a:close/>
                              </a:path>
                            </a:pathLst>
                          </a:custGeom>
                          <a:solidFill>
                            <a:srgbClr val="cecece"/>
                          </a:solidFill>
                          <a:ln>
                            <a:noFill/>
                          </a:ln>
                        </wps:spPr>
                        <wps:style>
                          <a:lnRef idx="0"/>
                          <a:fillRef idx="0"/>
                          <a:effectRef idx="0"/>
                          <a:fontRef idx="minor"/>
                        </wps:style>
                        <wps:bodyPr/>
                      </wps:wsp>
                      <wps:wsp>
                        <wps:cNvSpPr/>
                        <wps:spPr>
                          <a:xfrm>
                            <a:off x="1733400" y="2801160"/>
                            <a:ext cx="339120" cy="48960"/>
                          </a:xfrm>
                          <a:custGeom>
                            <a:avLst/>
                            <a:gdLst/>
                            <a:ahLst/>
                            <a:rect l="l" t="t" r="r" b="b"/>
                            <a:pathLst>
                              <a:path w="534" h="77">
                                <a:moveTo>
                                  <a:pt x="534" y="77"/>
                                </a:moveTo>
                                <a:lnTo>
                                  <a:pt x="534" y="77"/>
                                </a:lnTo>
                                <a:lnTo>
                                  <a:pt x="534" y="72"/>
                                </a:lnTo>
                                <a:lnTo>
                                  <a:pt x="531" y="68"/>
                                </a:lnTo>
                                <a:lnTo>
                                  <a:pt x="527" y="64"/>
                                </a:lnTo>
                                <a:lnTo>
                                  <a:pt x="523" y="59"/>
                                </a:lnTo>
                                <a:lnTo>
                                  <a:pt x="516" y="55"/>
                                </a:lnTo>
                                <a:lnTo>
                                  <a:pt x="510" y="51"/>
                                </a:lnTo>
                                <a:lnTo>
                                  <a:pt x="501" y="49"/>
                                </a:lnTo>
                                <a:lnTo>
                                  <a:pt x="491" y="45"/>
                                </a:lnTo>
                                <a:lnTo>
                                  <a:pt x="480" y="42"/>
                                </a:lnTo>
                                <a:lnTo>
                                  <a:pt x="469" y="38"/>
                                </a:lnTo>
                                <a:lnTo>
                                  <a:pt x="456" y="36"/>
                                </a:lnTo>
                                <a:lnTo>
                                  <a:pt x="441" y="32"/>
                                </a:lnTo>
                                <a:lnTo>
                                  <a:pt x="428" y="30"/>
                                </a:lnTo>
                                <a:lnTo>
                                  <a:pt x="411" y="27"/>
                                </a:lnTo>
                                <a:lnTo>
                                  <a:pt x="394" y="23"/>
                                </a:lnTo>
                                <a:lnTo>
                                  <a:pt x="377" y="21"/>
                                </a:lnTo>
                                <a:lnTo>
                                  <a:pt x="358" y="19"/>
                                </a:lnTo>
                                <a:lnTo>
                                  <a:pt x="338" y="17"/>
                                </a:lnTo>
                                <a:lnTo>
                                  <a:pt x="319" y="15"/>
                                </a:lnTo>
                                <a:lnTo>
                                  <a:pt x="297" y="12"/>
                                </a:lnTo>
                                <a:lnTo>
                                  <a:pt x="275" y="10"/>
                                </a:lnTo>
                                <a:lnTo>
                                  <a:pt x="254" y="8"/>
                                </a:lnTo>
                                <a:lnTo>
                                  <a:pt x="230" y="6"/>
                                </a:lnTo>
                                <a:lnTo>
                                  <a:pt x="206" y="6"/>
                                </a:lnTo>
                                <a:lnTo>
                                  <a:pt x="183" y="4"/>
                                </a:lnTo>
                                <a:lnTo>
                                  <a:pt x="159" y="4"/>
                                </a:lnTo>
                                <a:lnTo>
                                  <a:pt x="133" y="2"/>
                                </a:lnTo>
                                <a:lnTo>
                                  <a:pt x="108" y="2"/>
                                </a:lnTo>
                                <a:lnTo>
                                  <a:pt x="82" y="0"/>
                                </a:lnTo>
                                <a:lnTo>
                                  <a:pt x="54" y="0"/>
                                </a:lnTo>
                                <a:lnTo>
                                  <a:pt x="28" y="0"/>
                                </a:lnTo>
                                <a:lnTo>
                                  <a:pt x="0" y="0"/>
                                </a:lnTo>
                                <a:lnTo>
                                  <a:pt x="0" y="2"/>
                                </a:lnTo>
                                <a:lnTo>
                                  <a:pt x="28" y="2"/>
                                </a:lnTo>
                                <a:lnTo>
                                  <a:pt x="54" y="4"/>
                                </a:lnTo>
                                <a:lnTo>
                                  <a:pt x="82" y="4"/>
                                </a:lnTo>
                                <a:lnTo>
                                  <a:pt x="108" y="4"/>
                                </a:lnTo>
                                <a:lnTo>
                                  <a:pt x="133" y="4"/>
                                </a:lnTo>
                                <a:lnTo>
                                  <a:pt x="159" y="6"/>
                                </a:lnTo>
                                <a:lnTo>
                                  <a:pt x="183" y="8"/>
                                </a:lnTo>
                                <a:lnTo>
                                  <a:pt x="206" y="8"/>
                                </a:lnTo>
                                <a:lnTo>
                                  <a:pt x="230" y="10"/>
                                </a:lnTo>
                                <a:lnTo>
                                  <a:pt x="254" y="12"/>
                                </a:lnTo>
                                <a:lnTo>
                                  <a:pt x="275" y="12"/>
                                </a:lnTo>
                                <a:lnTo>
                                  <a:pt x="297" y="15"/>
                                </a:lnTo>
                                <a:lnTo>
                                  <a:pt x="319" y="17"/>
                                </a:lnTo>
                                <a:lnTo>
                                  <a:pt x="338" y="19"/>
                                </a:lnTo>
                                <a:lnTo>
                                  <a:pt x="358" y="21"/>
                                </a:lnTo>
                                <a:lnTo>
                                  <a:pt x="377" y="25"/>
                                </a:lnTo>
                                <a:lnTo>
                                  <a:pt x="394" y="27"/>
                                </a:lnTo>
                                <a:lnTo>
                                  <a:pt x="411" y="30"/>
                                </a:lnTo>
                                <a:lnTo>
                                  <a:pt x="426" y="32"/>
                                </a:lnTo>
                                <a:lnTo>
                                  <a:pt x="441" y="36"/>
                                </a:lnTo>
                                <a:lnTo>
                                  <a:pt x="454" y="38"/>
                                </a:lnTo>
                                <a:lnTo>
                                  <a:pt x="467" y="42"/>
                                </a:lnTo>
                                <a:lnTo>
                                  <a:pt x="480" y="45"/>
                                </a:lnTo>
                                <a:lnTo>
                                  <a:pt x="491" y="49"/>
                                </a:lnTo>
                                <a:lnTo>
                                  <a:pt x="499" y="51"/>
                                </a:lnTo>
                                <a:lnTo>
                                  <a:pt x="508" y="55"/>
                                </a:lnTo>
                                <a:lnTo>
                                  <a:pt x="514" y="59"/>
                                </a:lnTo>
                                <a:lnTo>
                                  <a:pt x="521" y="62"/>
                                </a:lnTo>
                                <a:lnTo>
                                  <a:pt x="525" y="66"/>
                                </a:lnTo>
                                <a:lnTo>
                                  <a:pt x="529" y="68"/>
                                </a:lnTo>
                                <a:lnTo>
                                  <a:pt x="529" y="72"/>
                                </a:lnTo>
                                <a:lnTo>
                                  <a:pt x="531" y="77"/>
                                </a:lnTo>
                                <a:lnTo>
                                  <a:pt x="534" y="77"/>
                                </a:lnTo>
                                <a:close/>
                              </a:path>
                            </a:pathLst>
                          </a:custGeom>
                          <a:solidFill>
                            <a:srgbClr val="cecece"/>
                          </a:solidFill>
                          <a:ln>
                            <a:noFill/>
                          </a:ln>
                        </wps:spPr>
                        <wps:style>
                          <a:lnRef idx="0"/>
                          <a:fillRef idx="0"/>
                          <a:effectRef idx="0"/>
                          <a:fontRef idx="minor"/>
                        </wps:style>
                        <wps:bodyPr/>
                      </wps:wsp>
                      <wps:wsp>
                        <wps:cNvSpPr/>
                        <wps:spPr>
                          <a:xfrm>
                            <a:off x="1733400" y="2845440"/>
                            <a:ext cx="339120" cy="48960"/>
                          </a:xfrm>
                          <a:custGeom>
                            <a:avLst/>
                            <a:gdLst/>
                            <a:ahLst/>
                            <a:rect l="l" t="t" r="r" b="b"/>
                            <a:pathLst>
                              <a:path w="534" h="77">
                                <a:moveTo>
                                  <a:pt x="0" y="77"/>
                                </a:moveTo>
                                <a:lnTo>
                                  <a:pt x="0" y="77"/>
                                </a:lnTo>
                                <a:lnTo>
                                  <a:pt x="28" y="77"/>
                                </a:lnTo>
                                <a:lnTo>
                                  <a:pt x="54" y="77"/>
                                </a:lnTo>
                                <a:lnTo>
                                  <a:pt x="82" y="77"/>
                                </a:lnTo>
                                <a:lnTo>
                                  <a:pt x="108" y="75"/>
                                </a:lnTo>
                                <a:lnTo>
                                  <a:pt x="133" y="75"/>
                                </a:lnTo>
                                <a:lnTo>
                                  <a:pt x="159" y="73"/>
                                </a:lnTo>
                                <a:lnTo>
                                  <a:pt x="183" y="73"/>
                                </a:lnTo>
                                <a:lnTo>
                                  <a:pt x="206" y="71"/>
                                </a:lnTo>
                                <a:lnTo>
                                  <a:pt x="230" y="71"/>
                                </a:lnTo>
                                <a:lnTo>
                                  <a:pt x="254" y="69"/>
                                </a:lnTo>
                                <a:lnTo>
                                  <a:pt x="275" y="67"/>
                                </a:lnTo>
                                <a:lnTo>
                                  <a:pt x="297" y="64"/>
                                </a:lnTo>
                                <a:lnTo>
                                  <a:pt x="319" y="62"/>
                                </a:lnTo>
                                <a:lnTo>
                                  <a:pt x="338" y="60"/>
                                </a:lnTo>
                                <a:lnTo>
                                  <a:pt x="360" y="58"/>
                                </a:lnTo>
                                <a:lnTo>
                                  <a:pt x="377" y="56"/>
                                </a:lnTo>
                                <a:lnTo>
                                  <a:pt x="394" y="52"/>
                                </a:lnTo>
                                <a:lnTo>
                                  <a:pt x="411" y="49"/>
                                </a:lnTo>
                                <a:lnTo>
                                  <a:pt x="428" y="47"/>
                                </a:lnTo>
                                <a:lnTo>
                                  <a:pt x="441" y="43"/>
                                </a:lnTo>
                                <a:lnTo>
                                  <a:pt x="456" y="41"/>
                                </a:lnTo>
                                <a:lnTo>
                                  <a:pt x="469" y="39"/>
                                </a:lnTo>
                                <a:lnTo>
                                  <a:pt x="480" y="34"/>
                                </a:lnTo>
                                <a:lnTo>
                                  <a:pt x="491" y="30"/>
                                </a:lnTo>
                                <a:lnTo>
                                  <a:pt x="501" y="28"/>
                                </a:lnTo>
                                <a:lnTo>
                                  <a:pt x="510" y="24"/>
                                </a:lnTo>
                                <a:lnTo>
                                  <a:pt x="516" y="19"/>
                                </a:lnTo>
                                <a:lnTo>
                                  <a:pt x="523" y="17"/>
                                </a:lnTo>
                                <a:lnTo>
                                  <a:pt x="527" y="13"/>
                                </a:lnTo>
                                <a:lnTo>
                                  <a:pt x="531" y="9"/>
                                </a:lnTo>
                                <a:lnTo>
                                  <a:pt x="534" y="4"/>
                                </a:lnTo>
                                <a:lnTo>
                                  <a:pt x="534" y="0"/>
                                </a:lnTo>
                                <a:lnTo>
                                  <a:pt x="531" y="0"/>
                                </a:lnTo>
                                <a:lnTo>
                                  <a:pt x="529" y="4"/>
                                </a:lnTo>
                                <a:lnTo>
                                  <a:pt x="529" y="7"/>
                                </a:lnTo>
                                <a:lnTo>
                                  <a:pt x="525" y="11"/>
                                </a:lnTo>
                                <a:lnTo>
                                  <a:pt x="521" y="15"/>
                                </a:lnTo>
                                <a:lnTo>
                                  <a:pt x="514" y="17"/>
                                </a:lnTo>
                                <a:lnTo>
                                  <a:pt x="508" y="22"/>
                                </a:lnTo>
                                <a:lnTo>
                                  <a:pt x="499" y="24"/>
                                </a:lnTo>
                                <a:lnTo>
                                  <a:pt x="491" y="28"/>
                                </a:lnTo>
                                <a:lnTo>
                                  <a:pt x="480" y="32"/>
                                </a:lnTo>
                                <a:lnTo>
                                  <a:pt x="467" y="34"/>
                                </a:lnTo>
                                <a:lnTo>
                                  <a:pt x="454" y="39"/>
                                </a:lnTo>
                                <a:lnTo>
                                  <a:pt x="441" y="41"/>
                                </a:lnTo>
                                <a:lnTo>
                                  <a:pt x="426" y="43"/>
                                </a:lnTo>
                                <a:lnTo>
                                  <a:pt x="411" y="47"/>
                                </a:lnTo>
                                <a:lnTo>
                                  <a:pt x="394" y="49"/>
                                </a:lnTo>
                                <a:lnTo>
                                  <a:pt x="377" y="52"/>
                                </a:lnTo>
                                <a:lnTo>
                                  <a:pt x="358" y="54"/>
                                </a:lnTo>
                                <a:lnTo>
                                  <a:pt x="338" y="58"/>
                                </a:lnTo>
                                <a:lnTo>
                                  <a:pt x="319" y="60"/>
                                </a:lnTo>
                                <a:lnTo>
                                  <a:pt x="297" y="62"/>
                                </a:lnTo>
                                <a:lnTo>
                                  <a:pt x="275" y="64"/>
                                </a:lnTo>
                                <a:lnTo>
                                  <a:pt x="254" y="64"/>
                                </a:lnTo>
                                <a:lnTo>
                                  <a:pt x="230" y="67"/>
                                </a:lnTo>
                                <a:lnTo>
                                  <a:pt x="206" y="69"/>
                                </a:lnTo>
                                <a:lnTo>
                                  <a:pt x="183" y="69"/>
                                </a:lnTo>
                                <a:lnTo>
                                  <a:pt x="159" y="71"/>
                                </a:lnTo>
                                <a:lnTo>
                                  <a:pt x="133" y="73"/>
                                </a:lnTo>
                                <a:lnTo>
                                  <a:pt x="108" y="73"/>
                                </a:lnTo>
                                <a:lnTo>
                                  <a:pt x="82" y="73"/>
                                </a:lnTo>
                                <a:lnTo>
                                  <a:pt x="54" y="73"/>
                                </a:lnTo>
                                <a:lnTo>
                                  <a:pt x="28" y="75"/>
                                </a:lnTo>
                                <a:lnTo>
                                  <a:pt x="0" y="75"/>
                                </a:lnTo>
                                <a:lnTo>
                                  <a:pt x="0" y="77"/>
                                </a:lnTo>
                                <a:close/>
                              </a:path>
                            </a:pathLst>
                          </a:custGeom>
                          <a:solidFill>
                            <a:srgbClr val="a2c1fe"/>
                          </a:solidFill>
                          <a:ln>
                            <a:noFill/>
                          </a:ln>
                        </wps:spPr>
                        <wps:style>
                          <a:lnRef idx="0"/>
                          <a:fillRef idx="0"/>
                          <a:effectRef idx="0"/>
                          <a:fontRef idx="minor"/>
                        </wps:style>
                        <wps:bodyPr/>
                      </wps:wsp>
                      <wps:wsp>
                        <wps:cNvSpPr/>
                        <wps:spPr>
                          <a:xfrm>
                            <a:off x="1395720" y="2845440"/>
                            <a:ext cx="337680" cy="48960"/>
                          </a:xfrm>
                          <a:custGeom>
                            <a:avLst/>
                            <a:gdLst/>
                            <a:ahLst/>
                            <a:rect l="l" t="t" r="r" b="b"/>
                            <a:pathLst>
                              <a:path w="532" h="77">
                                <a:moveTo>
                                  <a:pt x="0" y="0"/>
                                </a:moveTo>
                                <a:lnTo>
                                  <a:pt x="0" y="0"/>
                                </a:lnTo>
                                <a:lnTo>
                                  <a:pt x="0" y="4"/>
                                </a:lnTo>
                                <a:lnTo>
                                  <a:pt x="2" y="9"/>
                                </a:lnTo>
                                <a:lnTo>
                                  <a:pt x="6" y="13"/>
                                </a:lnTo>
                                <a:lnTo>
                                  <a:pt x="11" y="17"/>
                                </a:lnTo>
                                <a:lnTo>
                                  <a:pt x="17" y="19"/>
                                </a:lnTo>
                                <a:lnTo>
                                  <a:pt x="23" y="24"/>
                                </a:lnTo>
                                <a:lnTo>
                                  <a:pt x="32" y="28"/>
                                </a:lnTo>
                                <a:lnTo>
                                  <a:pt x="43" y="30"/>
                                </a:lnTo>
                                <a:lnTo>
                                  <a:pt x="54" y="34"/>
                                </a:lnTo>
                                <a:lnTo>
                                  <a:pt x="64" y="39"/>
                                </a:lnTo>
                                <a:lnTo>
                                  <a:pt x="77" y="41"/>
                                </a:lnTo>
                                <a:lnTo>
                                  <a:pt x="92" y="43"/>
                                </a:lnTo>
                                <a:lnTo>
                                  <a:pt x="105" y="47"/>
                                </a:lnTo>
                                <a:lnTo>
                                  <a:pt x="122" y="49"/>
                                </a:lnTo>
                                <a:lnTo>
                                  <a:pt x="139" y="52"/>
                                </a:lnTo>
                                <a:lnTo>
                                  <a:pt x="157" y="56"/>
                                </a:lnTo>
                                <a:lnTo>
                                  <a:pt x="174" y="58"/>
                                </a:lnTo>
                                <a:lnTo>
                                  <a:pt x="195" y="60"/>
                                </a:lnTo>
                                <a:lnTo>
                                  <a:pt x="215" y="62"/>
                                </a:lnTo>
                                <a:lnTo>
                                  <a:pt x="236" y="64"/>
                                </a:lnTo>
                                <a:lnTo>
                                  <a:pt x="257" y="67"/>
                                </a:lnTo>
                                <a:lnTo>
                                  <a:pt x="279" y="69"/>
                                </a:lnTo>
                                <a:lnTo>
                                  <a:pt x="303" y="71"/>
                                </a:lnTo>
                                <a:lnTo>
                                  <a:pt x="326" y="71"/>
                                </a:lnTo>
                                <a:lnTo>
                                  <a:pt x="350" y="73"/>
                                </a:lnTo>
                                <a:lnTo>
                                  <a:pt x="376" y="73"/>
                                </a:lnTo>
                                <a:lnTo>
                                  <a:pt x="399" y="75"/>
                                </a:lnTo>
                                <a:lnTo>
                                  <a:pt x="425" y="75"/>
                                </a:lnTo>
                                <a:lnTo>
                                  <a:pt x="453" y="77"/>
                                </a:lnTo>
                                <a:lnTo>
                                  <a:pt x="479" y="77"/>
                                </a:lnTo>
                                <a:lnTo>
                                  <a:pt x="504" y="77"/>
                                </a:lnTo>
                                <a:lnTo>
                                  <a:pt x="532" y="77"/>
                                </a:lnTo>
                                <a:lnTo>
                                  <a:pt x="532" y="75"/>
                                </a:lnTo>
                                <a:lnTo>
                                  <a:pt x="504" y="75"/>
                                </a:lnTo>
                                <a:lnTo>
                                  <a:pt x="479" y="73"/>
                                </a:lnTo>
                                <a:lnTo>
                                  <a:pt x="453" y="73"/>
                                </a:lnTo>
                                <a:lnTo>
                                  <a:pt x="425" y="73"/>
                                </a:lnTo>
                                <a:lnTo>
                                  <a:pt x="399" y="73"/>
                                </a:lnTo>
                                <a:lnTo>
                                  <a:pt x="376" y="71"/>
                                </a:lnTo>
                                <a:lnTo>
                                  <a:pt x="350" y="69"/>
                                </a:lnTo>
                                <a:lnTo>
                                  <a:pt x="326" y="69"/>
                                </a:lnTo>
                                <a:lnTo>
                                  <a:pt x="303" y="67"/>
                                </a:lnTo>
                                <a:lnTo>
                                  <a:pt x="279" y="64"/>
                                </a:lnTo>
                                <a:lnTo>
                                  <a:pt x="257" y="64"/>
                                </a:lnTo>
                                <a:lnTo>
                                  <a:pt x="236" y="62"/>
                                </a:lnTo>
                                <a:lnTo>
                                  <a:pt x="215" y="60"/>
                                </a:lnTo>
                                <a:lnTo>
                                  <a:pt x="195" y="58"/>
                                </a:lnTo>
                                <a:lnTo>
                                  <a:pt x="176" y="54"/>
                                </a:lnTo>
                                <a:lnTo>
                                  <a:pt x="157" y="52"/>
                                </a:lnTo>
                                <a:lnTo>
                                  <a:pt x="139" y="49"/>
                                </a:lnTo>
                                <a:lnTo>
                                  <a:pt x="122" y="47"/>
                                </a:lnTo>
                                <a:lnTo>
                                  <a:pt x="107" y="43"/>
                                </a:lnTo>
                                <a:lnTo>
                                  <a:pt x="92" y="41"/>
                                </a:lnTo>
                                <a:lnTo>
                                  <a:pt x="79" y="39"/>
                                </a:lnTo>
                                <a:lnTo>
                                  <a:pt x="66" y="34"/>
                                </a:lnTo>
                                <a:lnTo>
                                  <a:pt x="54" y="32"/>
                                </a:lnTo>
                                <a:lnTo>
                                  <a:pt x="43" y="28"/>
                                </a:lnTo>
                                <a:lnTo>
                                  <a:pt x="34" y="24"/>
                                </a:lnTo>
                                <a:lnTo>
                                  <a:pt x="26" y="22"/>
                                </a:lnTo>
                                <a:lnTo>
                                  <a:pt x="19" y="17"/>
                                </a:lnTo>
                                <a:lnTo>
                                  <a:pt x="13" y="15"/>
                                </a:lnTo>
                                <a:lnTo>
                                  <a:pt x="8" y="11"/>
                                </a:lnTo>
                                <a:lnTo>
                                  <a:pt x="4" y="7"/>
                                </a:lnTo>
                                <a:lnTo>
                                  <a:pt x="4" y="4"/>
                                </a:lnTo>
                                <a:lnTo>
                                  <a:pt x="2" y="0"/>
                                </a:lnTo>
                                <a:lnTo>
                                  <a:pt x="0" y="0"/>
                                </a:lnTo>
                                <a:close/>
                              </a:path>
                            </a:pathLst>
                          </a:custGeom>
                          <a:solidFill>
                            <a:srgbClr val="a2c1fe"/>
                          </a:solidFill>
                          <a:ln>
                            <a:noFill/>
                          </a:ln>
                        </wps:spPr>
                        <wps:style>
                          <a:lnRef idx="0"/>
                          <a:fillRef idx="0"/>
                          <a:effectRef idx="0"/>
                          <a:fontRef idx="minor"/>
                        </wps:style>
                        <wps:bodyPr/>
                      </wps:wsp>
                      <wps:wsp>
                        <wps:cNvSpPr/>
                        <wps:spPr>
                          <a:xfrm>
                            <a:off x="1395720" y="2796480"/>
                            <a:ext cx="337680" cy="48960"/>
                          </a:xfrm>
                          <a:custGeom>
                            <a:avLst/>
                            <a:gdLst/>
                            <a:ahLst/>
                            <a:rect l="l" t="t" r="r" b="b"/>
                            <a:pathLst>
                              <a:path w="532" h="77">
                                <a:moveTo>
                                  <a:pt x="532" y="0"/>
                                </a:moveTo>
                                <a:lnTo>
                                  <a:pt x="532" y="0"/>
                                </a:lnTo>
                                <a:lnTo>
                                  <a:pt x="504" y="0"/>
                                </a:lnTo>
                                <a:lnTo>
                                  <a:pt x="479" y="2"/>
                                </a:lnTo>
                                <a:lnTo>
                                  <a:pt x="453" y="2"/>
                                </a:lnTo>
                                <a:lnTo>
                                  <a:pt x="425" y="2"/>
                                </a:lnTo>
                                <a:lnTo>
                                  <a:pt x="399" y="4"/>
                                </a:lnTo>
                                <a:lnTo>
                                  <a:pt x="376" y="4"/>
                                </a:lnTo>
                                <a:lnTo>
                                  <a:pt x="350" y="7"/>
                                </a:lnTo>
                                <a:lnTo>
                                  <a:pt x="326" y="7"/>
                                </a:lnTo>
                                <a:lnTo>
                                  <a:pt x="303" y="9"/>
                                </a:lnTo>
                                <a:lnTo>
                                  <a:pt x="279" y="11"/>
                                </a:lnTo>
                                <a:lnTo>
                                  <a:pt x="257" y="11"/>
                                </a:lnTo>
                                <a:lnTo>
                                  <a:pt x="236" y="13"/>
                                </a:lnTo>
                                <a:lnTo>
                                  <a:pt x="215" y="15"/>
                                </a:lnTo>
                                <a:lnTo>
                                  <a:pt x="195" y="17"/>
                                </a:lnTo>
                                <a:lnTo>
                                  <a:pt x="174" y="19"/>
                                </a:lnTo>
                                <a:lnTo>
                                  <a:pt x="157" y="24"/>
                                </a:lnTo>
                                <a:lnTo>
                                  <a:pt x="139" y="26"/>
                                </a:lnTo>
                                <a:lnTo>
                                  <a:pt x="122" y="28"/>
                                </a:lnTo>
                                <a:lnTo>
                                  <a:pt x="105" y="32"/>
                                </a:lnTo>
                                <a:lnTo>
                                  <a:pt x="92" y="34"/>
                                </a:lnTo>
                                <a:lnTo>
                                  <a:pt x="77" y="37"/>
                                </a:lnTo>
                                <a:lnTo>
                                  <a:pt x="64" y="41"/>
                                </a:lnTo>
                                <a:lnTo>
                                  <a:pt x="54" y="43"/>
                                </a:lnTo>
                                <a:lnTo>
                                  <a:pt x="43" y="47"/>
                                </a:lnTo>
                                <a:lnTo>
                                  <a:pt x="32" y="49"/>
                                </a:lnTo>
                                <a:lnTo>
                                  <a:pt x="23" y="54"/>
                                </a:lnTo>
                                <a:lnTo>
                                  <a:pt x="17" y="58"/>
                                </a:lnTo>
                                <a:lnTo>
                                  <a:pt x="11" y="62"/>
                                </a:lnTo>
                                <a:lnTo>
                                  <a:pt x="6" y="64"/>
                                </a:lnTo>
                                <a:lnTo>
                                  <a:pt x="2" y="69"/>
                                </a:lnTo>
                                <a:lnTo>
                                  <a:pt x="0" y="73"/>
                                </a:lnTo>
                                <a:lnTo>
                                  <a:pt x="0" y="77"/>
                                </a:lnTo>
                                <a:lnTo>
                                  <a:pt x="2" y="77"/>
                                </a:lnTo>
                                <a:lnTo>
                                  <a:pt x="4" y="73"/>
                                </a:lnTo>
                                <a:lnTo>
                                  <a:pt x="4" y="71"/>
                                </a:lnTo>
                                <a:lnTo>
                                  <a:pt x="8" y="66"/>
                                </a:lnTo>
                                <a:lnTo>
                                  <a:pt x="13" y="64"/>
                                </a:lnTo>
                                <a:lnTo>
                                  <a:pt x="19" y="60"/>
                                </a:lnTo>
                                <a:lnTo>
                                  <a:pt x="26" y="56"/>
                                </a:lnTo>
                                <a:lnTo>
                                  <a:pt x="34" y="54"/>
                                </a:lnTo>
                                <a:lnTo>
                                  <a:pt x="43" y="49"/>
                                </a:lnTo>
                                <a:lnTo>
                                  <a:pt x="54" y="47"/>
                                </a:lnTo>
                                <a:lnTo>
                                  <a:pt x="66" y="43"/>
                                </a:lnTo>
                                <a:lnTo>
                                  <a:pt x="79" y="41"/>
                                </a:lnTo>
                                <a:lnTo>
                                  <a:pt x="92" y="37"/>
                                </a:lnTo>
                                <a:lnTo>
                                  <a:pt x="107" y="34"/>
                                </a:lnTo>
                                <a:lnTo>
                                  <a:pt x="122" y="32"/>
                                </a:lnTo>
                                <a:lnTo>
                                  <a:pt x="139" y="28"/>
                                </a:lnTo>
                                <a:lnTo>
                                  <a:pt x="157" y="26"/>
                                </a:lnTo>
                                <a:lnTo>
                                  <a:pt x="176" y="24"/>
                                </a:lnTo>
                                <a:lnTo>
                                  <a:pt x="195" y="22"/>
                                </a:lnTo>
                                <a:lnTo>
                                  <a:pt x="215" y="19"/>
                                </a:lnTo>
                                <a:lnTo>
                                  <a:pt x="236" y="17"/>
                                </a:lnTo>
                                <a:lnTo>
                                  <a:pt x="257" y="15"/>
                                </a:lnTo>
                                <a:lnTo>
                                  <a:pt x="279" y="13"/>
                                </a:lnTo>
                                <a:lnTo>
                                  <a:pt x="303" y="11"/>
                                </a:lnTo>
                                <a:lnTo>
                                  <a:pt x="326" y="11"/>
                                </a:lnTo>
                                <a:lnTo>
                                  <a:pt x="350" y="9"/>
                                </a:lnTo>
                                <a:lnTo>
                                  <a:pt x="376" y="9"/>
                                </a:lnTo>
                                <a:lnTo>
                                  <a:pt x="399" y="7"/>
                                </a:lnTo>
                                <a:lnTo>
                                  <a:pt x="425" y="7"/>
                                </a:lnTo>
                                <a:lnTo>
                                  <a:pt x="453" y="4"/>
                                </a:lnTo>
                                <a:lnTo>
                                  <a:pt x="479" y="4"/>
                                </a:lnTo>
                                <a:lnTo>
                                  <a:pt x="504" y="4"/>
                                </a:lnTo>
                                <a:lnTo>
                                  <a:pt x="532" y="4"/>
                                </a:lnTo>
                                <a:lnTo>
                                  <a:pt x="532" y="0"/>
                                </a:lnTo>
                                <a:close/>
                              </a:path>
                            </a:pathLst>
                          </a:custGeom>
                          <a:solidFill>
                            <a:srgbClr val="a2c1fe"/>
                          </a:solidFill>
                          <a:ln>
                            <a:noFill/>
                          </a:ln>
                        </wps:spPr>
                        <wps:style>
                          <a:lnRef idx="0"/>
                          <a:fillRef idx="0"/>
                          <a:effectRef idx="0"/>
                          <a:fontRef idx="minor"/>
                        </wps:style>
                        <wps:bodyPr/>
                      </wps:wsp>
                      <wps:wsp>
                        <wps:cNvSpPr/>
                        <wps:spPr>
                          <a:xfrm>
                            <a:off x="1733400" y="2796480"/>
                            <a:ext cx="339120" cy="48960"/>
                          </a:xfrm>
                          <a:custGeom>
                            <a:avLst/>
                            <a:gdLst/>
                            <a:ahLst/>
                            <a:rect l="l" t="t" r="r" b="b"/>
                            <a:pathLst>
                              <a:path w="534" h="77">
                                <a:moveTo>
                                  <a:pt x="534" y="77"/>
                                </a:moveTo>
                                <a:lnTo>
                                  <a:pt x="534" y="77"/>
                                </a:lnTo>
                                <a:lnTo>
                                  <a:pt x="534" y="73"/>
                                </a:lnTo>
                                <a:lnTo>
                                  <a:pt x="531" y="69"/>
                                </a:lnTo>
                                <a:lnTo>
                                  <a:pt x="527" y="64"/>
                                </a:lnTo>
                                <a:lnTo>
                                  <a:pt x="523" y="62"/>
                                </a:lnTo>
                                <a:lnTo>
                                  <a:pt x="516" y="58"/>
                                </a:lnTo>
                                <a:lnTo>
                                  <a:pt x="510" y="54"/>
                                </a:lnTo>
                                <a:lnTo>
                                  <a:pt x="501" y="49"/>
                                </a:lnTo>
                                <a:lnTo>
                                  <a:pt x="491" y="47"/>
                                </a:lnTo>
                                <a:lnTo>
                                  <a:pt x="480" y="43"/>
                                </a:lnTo>
                                <a:lnTo>
                                  <a:pt x="469" y="41"/>
                                </a:lnTo>
                                <a:lnTo>
                                  <a:pt x="456" y="37"/>
                                </a:lnTo>
                                <a:lnTo>
                                  <a:pt x="441" y="34"/>
                                </a:lnTo>
                                <a:lnTo>
                                  <a:pt x="428" y="32"/>
                                </a:lnTo>
                                <a:lnTo>
                                  <a:pt x="411" y="28"/>
                                </a:lnTo>
                                <a:lnTo>
                                  <a:pt x="394" y="26"/>
                                </a:lnTo>
                                <a:lnTo>
                                  <a:pt x="377" y="24"/>
                                </a:lnTo>
                                <a:lnTo>
                                  <a:pt x="360" y="19"/>
                                </a:lnTo>
                                <a:lnTo>
                                  <a:pt x="338" y="17"/>
                                </a:lnTo>
                                <a:lnTo>
                                  <a:pt x="319" y="15"/>
                                </a:lnTo>
                                <a:lnTo>
                                  <a:pt x="297" y="13"/>
                                </a:lnTo>
                                <a:lnTo>
                                  <a:pt x="275" y="11"/>
                                </a:lnTo>
                                <a:lnTo>
                                  <a:pt x="254" y="11"/>
                                </a:lnTo>
                                <a:lnTo>
                                  <a:pt x="230" y="9"/>
                                </a:lnTo>
                                <a:lnTo>
                                  <a:pt x="206" y="7"/>
                                </a:lnTo>
                                <a:lnTo>
                                  <a:pt x="183" y="7"/>
                                </a:lnTo>
                                <a:lnTo>
                                  <a:pt x="159" y="4"/>
                                </a:lnTo>
                                <a:lnTo>
                                  <a:pt x="133" y="4"/>
                                </a:lnTo>
                                <a:lnTo>
                                  <a:pt x="108" y="2"/>
                                </a:lnTo>
                                <a:lnTo>
                                  <a:pt x="82" y="2"/>
                                </a:lnTo>
                                <a:lnTo>
                                  <a:pt x="54" y="2"/>
                                </a:lnTo>
                                <a:lnTo>
                                  <a:pt x="28" y="0"/>
                                </a:lnTo>
                                <a:lnTo>
                                  <a:pt x="0" y="0"/>
                                </a:lnTo>
                                <a:lnTo>
                                  <a:pt x="0" y="4"/>
                                </a:lnTo>
                                <a:lnTo>
                                  <a:pt x="28" y="4"/>
                                </a:lnTo>
                                <a:lnTo>
                                  <a:pt x="54" y="4"/>
                                </a:lnTo>
                                <a:lnTo>
                                  <a:pt x="82" y="4"/>
                                </a:lnTo>
                                <a:lnTo>
                                  <a:pt x="108" y="7"/>
                                </a:lnTo>
                                <a:lnTo>
                                  <a:pt x="133" y="7"/>
                                </a:lnTo>
                                <a:lnTo>
                                  <a:pt x="159" y="9"/>
                                </a:lnTo>
                                <a:lnTo>
                                  <a:pt x="183" y="9"/>
                                </a:lnTo>
                                <a:lnTo>
                                  <a:pt x="206" y="11"/>
                                </a:lnTo>
                                <a:lnTo>
                                  <a:pt x="230" y="11"/>
                                </a:lnTo>
                                <a:lnTo>
                                  <a:pt x="254" y="13"/>
                                </a:lnTo>
                                <a:lnTo>
                                  <a:pt x="275" y="15"/>
                                </a:lnTo>
                                <a:lnTo>
                                  <a:pt x="297" y="17"/>
                                </a:lnTo>
                                <a:lnTo>
                                  <a:pt x="319" y="19"/>
                                </a:lnTo>
                                <a:lnTo>
                                  <a:pt x="338" y="22"/>
                                </a:lnTo>
                                <a:lnTo>
                                  <a:pt x="358" y="24"/>
                                </a:lnTo>
                                <a:lnTo>
                                  <a:pt x="377" y="26"/>
                                </a:lnTo>
                                <a:lnTo>
                                  <a:pt x="394" y="28"/>
                                </a:lnTo>
                                <a:lnTo>
                                  <a:pt x="411" y="32"/>
                                </a:lnTo>
                                <a:lnTo>
                                  <a:pt x="426" y="34"/>
                                </a:lnTo>
                                <a:lnTo>
                                  <a:pt x="441" y="37"/>
                                </a:lnTo>
                                <a:lnTo>
                                  <a:pt x="454" y="41"/>
                                </a:lnTo>
                                <a:lnTo>
                                  <a:pt x="467" y="43"/>
                                </a:lnTo>
                                <a:lnTo>
                                  <a:pt x="480" y="47"/>
                                </a:lnTo>
                                <a:lnTo>
                                  <a:pt x="491" y="49"/>
                                </a:lnTo>
                                <a:lnTo>
                                  <a:pt x="499" y="54"/>
                                </a:lnTo>
                                <a:lnTo>
                                  <a:pt x="508" y="56"/>
                                </a:lnTo>
                                <a:lnTo>
                                  <a:pt x="514" y="60"/>
                                </a:lnTo>
                                <a:lnTo>
                                  <a:pt x="521" y="64"/>
                                </a:lnTo>
                                <a:lnTo>
                                  <a:pt x="525" y="66"/>
                                </a:lnTo>
                                <a:lnTo>
                                  <a:pt x="529" y="71"/>
                                </a:lnTo>
                                <a:lnTo>
                                  <a:pt x="529" y="73"/>
                                </a:lnTo>
                                <a:lnTo>
                                  <a:pt x="531" y="77"/>
                                </a:lnTo>
                                <a:lnTo>
                                  <a:pt x="534" y="77"/>
                                </a:lnTo>
                                <a:close/>
                              </a:path>
                            </a:pathLst>
                          </a:custGeom>
                          <a:solidFill>
                            <a:srgbClr val="a2c1fe"/>
                          </a:solidFill>
                          <a:ln>
                            <a:noFill/>
                          </a:ln>
                        </wps:spPr>
                        <wps:style>
                          <a:lnRef idx="0"/>
                          <a:fillRef idx="0"/>
                          <a:effectRef idx="0"/>
                          <a:fontRef idx="minor"/>
                        </wps:style>
                        <wps:bodyPr/>
                      </wps:wsp>
                      <wps:wsp>
                        <wps:cNvSpPr/>
                        <wps:spPr>
                          <a:xfrm>
                            <a:off x="1733400" y="2860560"/>
                            <a:ext cx="565200" cy="73080"/>
                          </a:xfrm>
                          <a:custGeom>
                            <a:avLst/>
                            <a:gdLst/>
                            <a:ahLst/>
                            <a:rect l="l" t="t" r="r" b="b"/>
                            <a:pathLst>
                              <a:path w="890" h="115">
                                <a:moveTo>
                                  <a:pt x="0" y="115"/>
                                </a:moveTo>
                                <a:lnTo>
                                  <a:pt x="0" y="115"/>
                                </a:lnTo>
                                <a:lnTo>
                                  <a:pt x="45" y="115"/>
                                </a:lnTo>
                                <a:lnTo>
                                  <a:pt x="90" y="115"/>
                                </a:lnTo>
                                <a:lnTo>
                                  <a:pt x="135" y="113"/>
                                </a:lnTo>
                                <a:lnTo>
                                  <a:pt x="179" y="113"/>
                                </a:lnTo>
                                <a:lnTo>
                                  <a:pt x="221" y="111"/>
                                </a:lnTo>
                                <a:lnTo>
                                  <a:pt x="265" y="111"/>
                                </a:lnTo>
                                <a:lnTo>
                                  <a:pt x="306" y="109"/>
                                </a:lnTo>
                                <a:lnTo>
                                  <a:pt x="347" y="107"/>
                                </a:lnTo>
                                <a:lnTo>
                                  <a:pt x="385" y="105"/>
                                </a:lnTo>
                                <a:lnTo>
                                  <a:pt x="424" y="102"/>
                                </a:lnTo>
                                <a:lnTo>
                                  <a:pt x="461" y="98"/>
                                </a:lnTo>
                                <a:lnTo>
                                  <a:pt x="497" y="96"/>
                                </a:lnTo>
                                <a:lnTo>
                                  <a:pt x="531" y="92"/>
                                </a:lnTo>
                                <a:lnTo>
                                  <a:pt x="564" y="90"/>
                                </a:lnTo>
                                <a:lnTo>
                                  <a:pt x="598" y="85"/>
                                </a:lnTo>
                                <a:lnTo>
                                  <a:pt x="628" y="81"/>
                                </a:lnTo>
                                <a:lnTo>
                                  <a:pt x="658" y="77"/>
                                </a:lnTo>
                                <a:lnTo>
                                  <a:pt x="686" y="75"/>
                                </a:lnTo>
                                <a:lnTo>
                                  <a:pt x="712" y="70"/>
                                </a:lnTo>
                                <a:lnTo>
                                  <a:pt x="738" y="64"/>
                                </a:lnTo>
                                <a:lnTo>
                                  <a:pt x="759" y="60"/>
                                </a:lnTo>
                                <a:lnTo>
                                  <a:pt x="780" y="55"/>
                                </a:lnTo>
                                <a:lnTo>
                                  <a:pt x="800" y="51"/>
                                </a:lnTo>
                                <a:lnTo>
                                  <a:pt x="819" y="45"/>
                                </a:lnTo>
                                <a:lnTo>
                                  <a:pt x="834" y="40"/>
                                </a:lnTo>
                                <a:lnTo>
                                  <a:pt x="849" y="34"/>
                                </a:lnTo>
                                <a:lnTo>
                                  <a:pt x="860" y="30"/>
                                </a:lnTo>
                                <a:lnTo>
                                  <a:pt x="871" y="23"/>
                                </a:lnTo>
                                <a:lnTo>
                                  <a:pt x="879" y="17"/>
                                </a:lnTo>
                                <a:lnTo>
                                  <a:pt x="883" y="10"/>
                                </a:lnTo>
                                <a:lnTo>
                                  <a:pt x="888" y="6"/>
                                </a:lnTo>
                                <a:lnTo>
                                  <a:pt x="890" y="0"/>
                                </a:lnTo>
                                <a:lnTo>
                                  <a:pt x="886" y="0"/>
                                </a:lnTo>
                                <a:lnTo>
                                  <a:pt x="886" y="4"/>
                                </a:lnTo>
                                <a:lnTo>
                                  <a:pt x="881" y="10"/>
                                </a:lnTo>
                                <a:lnTo>
                                  <a:pt x="877" y="15"/>
                                </a:lnTo>
                                <a:lnTo>
                                  <a:pt x="868" y="21"/>
                                </a:lnTo>
                                <a:lnTo>
                                  <a:pt x="860" y="25"/>
                                </a:lnTo>
                                <a:lnTo>
                                  <a:pt x="847" y="32"/>
                                </a:lnTo>
                                <a:lnTo>
                                  <a:pt x="834" y="36"/>
                                </a:lnTo>
                                <a:lnTo>
                                  <a:pt x="817" y="43"/>
                                </a:lnTo>
                                <a:lnTo>
                                  <a:pt x="800" y="47"/>
                                </a:lnTo>
                                <a:lnTo>
                                  <a:pt x="780" y="53"/>
                                </a:lnTo>
                                <a:lnTo>
                                  <a:pt x="759" y="58"/>
                                </a:lnTo>
                                <a:lnTo>
                                  <a:pt x="735" y="62"/>
                                </a:lnTo>
                                <a:lnTo>
                                  <a:pt x="712" y="66"/>
                                </a:lnTo>
                                <a:lnTo>
                                  <a:pt x="684" y="70"/>
                                </a:lnTo>
                                <a:lnTo>
                                  <a:pt x="656" y="75"/>
                                </a:lnTo>
                                <a:lnTo>
                                  <a:pt x="628" y="79"/>
                                </a:lnTo>
                                <a:lnTo>
                                  <a:pt x="598" y="83"/>
                                </a:lnTo>
                                <a:lnTo>
                                  <a:pt x="564" y="85"/>
                                </a:lnTo>
                                <a:lnTo>
                                  <a:pt x="531" y="90"/>
                                </a:lnTo>
                                <a:lnTo>
                                  <a:pt x="497" y="92"/>
                                </a:lnTo>
                                <a:lnTo>
                                  <a:pt x="461" y="96"/>
                                </a:lnTo>
                                <a:lnTo>
                                  <a:pt x="424" y="98"/>
                                </a:lnTo>
                                <a:lnTo>
                                  <a:pt x="385" y="100"/>
                                </a:lnTo>
                                <a:lnTo>
                                  <a:pt x="347" y="102"/>
                                </a:lnTo>
                                <a:lnTo>
                                  <a:pt x="306" y="105"/>
                                </a:lnTo>
                                <a:lnTo>
                                  <a:pt x="265" y="107"/>
                                </a:lnTo>
                                <a:lnTo>
                                  <a:pt x="221" y="109"/>
                                </a:lnTo>
                                <a:lnTo>
                                  <a:pt x="179" y="109"/>
                                </a:lnTo>
                                <a:lnTo>
                                  <a:pt x="135" y="111"/>
                                </a:lnTo>
                                <a:lnTo>
                                  <a:pt x="90" y="111"/>
                                </a:lnTo>
                                <a:lnTo>
                                  <a:pt x="45" y="111"/>
                                </a:lnTo>
                                <a:lnTo>
                                  <a:pt x="0" y="111"/>
                                </a:lnTo>
                                <a:lnTo>
                                  <a:pt x="0" y="115"/>
                                </a:lnTo>
                                <a:close/>
                              </a:path>
                            </a:pathLst>
                          </a:custGeom>
                          <a:solidFill>
                            <a:srgbClr val="cecece"/>
                          </a:solidFill>
                          <a:ln>
                            <a:noFill/>
                          </a:ln>
                        </wps:spPr>
                        <wps:style>
                          <a:lnRef idx="0"/>
                          <a:fillRef idx="0"/>
                          <a:effectRef idx="0"/>
                          <a:fontRef idx="minor"/>
                        </wps:style>
                        <wps:bodyPr/>
                      </wps:wsp>
                      <wps:wsp>
                        <wps:cNvSpPr/>
                        <wps:spPr>
                          <a:xfrm>
                            <a:off x="1168920" y="2860560"/>
                            <a:ext cx="564480" cy="73080"/>
                          </a:xfrm>
                          <a:custGeom>
                            <a:avLst/>
                            <a:gdLst/>
                            <a:ahLst/>
                            <a:rect l="l" t="t" r="r" b="b"/>
                            <a:pathLst>
                              <a:path w="889" h="115">
                                <a:moveTo>
                                  <a:pt x="0" y="0"/>
                                </a:moveTo>
                                <a:lnTo>
                                  <a:pt x="0" y="0"/>
                                </a:lnTo>
                                <a:lnTo>
                                  <a:pt x="2" y="6"/>
                                </a:lnTo>
                                <a:lnTo>
                                  <a:pt x="6" y="10"/>
                                </a:lnTo>
                                <a:lnTo>
                                  <a:pt x="10" y="17"/>
                                </a:lnTo>
                                <a:lnTo>
                                  <a:pt x="19" y="23"/>
                                </a:lnTo>
                                <a:lnTo>
                                  <a:pt x="30" y="30"/>
                                </a:lnTo>
                                <a:lnTo>
                                  <a:pt x="40" y="34"/>
                                </a:lnTo>
                                <a:lnTo>
                                  <a:pt x="56" y="40"/>
                                </a:lnTo>
                                <a:lnTo>
                                  <a:pt x="71" y="45"/>
                                </a:lnTo>
                                <a:lnTo>
                                  <a:pt x="90" y="51"/>
                                </a:lnTo>
                                <a:lnTo>
                                  <a:pt x="110" y="55"/>
                                </a:lnTo>
                                <a:lnTo>
                                  <a:pt x="131" y="60"/>
                                </a:lnTo>
                                <a:lnTo>
                                  <a:pt x="153" y="64"/>
                                </a:lnTo>
                                <a:lnTo>
                                  <a:pt x="179" y="70"/>
                                </a:lnTo>
                                <a:lnTo>
                                  <a:pt x="204" y="75"/>
                                </a:lnTo>
                                <a:lnTo>
                                  <a:pt x="232" y="77"/>
                                </a:lnTo>
                                <a:lnTo>
                                  <a:pt x="262" y="81"/>
                                </a:lnTo>
                                <a:lnTo>
                                  <a:pt x="295" y="85"/>
                                </a:lnTo>
                                <a:lnTo>
                                  <a:pt x="327" y="90"/>
                                </a:lnTo>
                                <a:lnTo>
                                  <a:pt x="359" y="92"/>
                                </a:lnTo>
                                <a:lnTo>
                                  <a:pt x="396" y="96"/>
                                </a:lnTo>
                                <a:lnTo>
                                  <a:pt x="430" y="98"/>
                                </a:lnTo>
                                <a:lnTo>
                                  <a:pt x="466" y="102"/>
                                </a:lnTo>
                                <a:lnTo>
                                  <a:pt x="505" y="105"/>
                                </a:lnTo>
                                <a:lnTo>
                                  <a:pt x="546" y="107"/>
                                </a:lnTo>
                                <a:lnTo>
                                  <a:pt x="584" y="109"/>
                                </a:lnTo>
                                <a:lnTo>
                                  <a:pt x="627" y="111"/>
                                </a:lnTo>
                                <a:lnTo>
                                  <a:pt x="668" y="111"/>
                                </a:lnTo>
                                <a:lnTo>
                                  <a:pt x="711" y="113"/>
                                </a:lnTo>
                                <a:lnTo>
                                  <a:pt x="754" y="113"/>
                                </a:lnTo>
                                <a:lnTo>
                                  <a:pt x="799" y="115"/>
                                </a:lnTo>
                                <a:lnTo>
                                  <a:pt x="844" y="115"/>
                                </a:lnTo>
                                <a:lnTo>
                                  <a:pt x="889" y="115"/>
                                </a:lnTo>
                                <a:lnTo>
                                  <a:pt x="889" y="111"/>
                                </a:lnTo>
                                <a:lnTo>
                                  <a:pt x="844" y="111"/>
                                </a:lnTo>
                                <a:lnTo>
                                  <a:pt x="799" y="111"/>
                                </a:lnTo>
                                <a:lnTo>
                                  <a:pt x="754" y="111"/>
                                </a:lnTo>
                                <a:lnTo>
                                  <a:pt x="711" y="109"/>
                                </a:lnTo>
                                <a:lnTo>
                                  <a:pt x="668" y="109"/>
                                </a:lnTo>
                                <a:lnTo>
                                  <a:pt x="627" y="107"/>
                                </a:lnTo>
                                <a:lnTo>
                                  <a:pt x="584" y="105"/>
                                </a:lnTo>
                                <a:lnTo>
                                  <a:pt x="546" y="102"/>
                                </a:lnTo>
                                <a:lnTo>
                                  <a:pt x="505" y="100"/>
                                </a:lnTo>
                                <a:lnTo>
                                  <a:pt x="466" y="98"/>
                                </a:lnTo>
                                <a:lnTo>
                                  <a:pt x="430" y="96"/>
                                </a:lnTo>
                                <a:lnTo>
                                  <a:pt x="396" y="92"/>
                                </a:lnTo>
                                <a:lnTo>
                                  <a:pt x="359" y="90"/>
                                </a:lnTo>
                                <a:lnTo>
                                  <a:pt x="327" y="85"/>
                                </a:lnTo>
                                <a:lnTo>
                                  <a:pt x="295" y="83"/>
                                </a:lnTo>
                                <a:lnTo>
                                  <a:pt x="265" y="79"/>
                                </a:lnTo>
                                <a:lnTo>
                                  <a:pt x="235" y="75"/>
                                </a:lnTo>
                                <a:lnTo>
                                  <a:pt x="207" y="70"/>
                                </a:lnTo>
                                <a:lnTo>
                                  <a:pt x="179" y="66"/>
                                </a:lnTo>
                                <a:lnTo>
                                  <a:pt x="155" y="62"/>
                                </a:lnTo>
                                <a:lnTo>
                                  <a:pt x="131" y="58"/>
                                </a:lnTo>
                                <a:lnTo>
                                  <a:pt x="110" y="53"/>
                                </a:lnTo>
                                <a:lnTo>
                                  <a:pt x="90" y="47"/>
                                </a:lnTo>
                                <a:lnTo>
                                  <a:pt x="74" y="43"/>
                                </a:lnTo>
                                <a:lnTo>
                                  <a:pt x="56" y="36"/>
                                </a:lnTo>
                                <a:lnTo>
                                  <a:pt x="42" y="32"/>
                                </a:lnTo>
                                <a:lnTo>
                                  <a:pt x="30" y="25"/>
                                </a:lnTo>
                                <a:lnTo>
                                  <a:pt x="21" y="21"/>
                                </a:lnTo>
                                <a:lnTo>
                                  <a:pt x="12" y="15"/>
                                </a:lnTo>
                                <a:lnTo>
                                  <a:pt x="8" y="10"/>
                                </a:lnTo>
                                <a:lnTo>
                                  <a:pt x="4" y="4"/>
                                </a:lnTo>
                                <a:lnTo>
                                  <a:pt x="4" y="0"/>
                                </a:lnTo>
                                <a:lnTo>
                                  <a:pt x="0" y="0"/>
                                </a:lnTo>
                                <a:close/>
                              </a:path>
                            </a:pathLst>
                          </a:custGeom>
                          <a:solidFill>
                            <a:srgbClr val="cecece"/>
                          </a:solidFill>
                          <a:ln>
                            <a:noFill/>
                          </a:ln>
                        </wps:spPr>
                        <wps:style>
                          <a:lnRef idx="0"/>
                          <a:fillRef idx="0"/>
                          <a:effectRef idx="0"/>
                          <a:fontRef idx="minor"/>
                        </wps:style>
                        <wps:bodyPr/>
                      </wps:wsp>
                      <wps:wsp>
                        <wps:cNvSpPr/>
                        <wps:spPr>
                          <a:xfrm>
                            <a:off x="1168920" y="2787120"/>
                            <a:ext cx="564480" cy="73800"/>
                          </a:xfrm>
                          <a:custGeom>
                            <a:avLst/>
                            <a:gdLst/>
                            <a:ahLst/>
                            <a:rect l="l" t="t" r="r" b="b"/>
                            <a:pathLst>
                              <a:path w="889" h="116">
                                <a:moveTo>
                                  <a:pt x="889" y="0"/>
                                </a:moveTo>
                                <a:lnTo>
                                  <a:pt x="889" y="0"/>
                                </a:lnTo>
                                <a:lnTo>
                                  <a:pt x="844" y="0"/>
                                </a:lnTo>
                                <a:lnTo>
                                  <a:pt x="799" y="0"/>
                                </a:lnTo>
                                <a:lnTo>
                                  <a:pt x="754" y="0"/>
                                </a:lnTo>
                                <a:lnTo>
                                  <a:pt x="711" y="2"/>
                                </a:lnTo>
                                <a:lnTo>
                                  <a:pt x="668" y="2"/>
                                </a:lnTo>
                                <a:lnTo>
                                  <a:pt x="627" y="4"/>
                                </a:lnTo>
                                <a:lnTo>
                                  <a:pt x="584" y="7"/>
                                </a:lnTo>
                                <a:lnTo>
                                  <a:pt x="546" y="9"/>
                                </a:lnTo>
                                <a:lnTo>
                                  <a:pt x="505" y="11"/>
                                </a:lnTo>
                                <a:lnTo>
                                  <a:pt x="466" y="13"/>
                                </a:lnTo>
                                <a:lnTo>
                                  <a:pt x="430" y="17"/>
                                </a:lnTo>
                                <a:lnTo>
                                  <a:pt x="396" y="19"/>
                                </a:lnTo>
                                <a:lnTo>
                                  <a:pt x="359" y="22"/>
                                </a:lnTo>
                                <a:lnTo>
                                  <a:pt x="327" y="26"/>
                                </a:lnTo>
                                <a:lnTo>
                                  <a:pt x="295" y="30"/>
                                </a:lnTo>
                                <a:lnTo>
                                  <a:pt x="262" y="32"/>
                                </a:lnTo>
                                <a:lnTo>
                                  <a:pt x="232" y="37"/>
                                </a:lnTo>
                                <a:lnTo>
                                  <a:pt x="204" y="41"/>
                                </a:lnTo>
                                <a:lnTo>
                                  <a:pt x="179" y="45"/>
                                </a:lnTo>
                                <a:lnTo>
                                  <a:pt x="153" y="49"/>
                                </a:lnTo>
                                <a:lnTo>
                                  <a:pt x="131" y="54"/>
                                </a:lnTo>
                                <a:lnTo>
                                  <a:pt x="110" y="60"/>
                                </a:lnTo>
                                <a:lnTo>
                                  <a:pt x="90" y="64"/>
                                </a:lnTo>
                                <a:lnTo>
                                  <a:pt x="71" y="69"/>
                                </a:lnTo>
                                <a:lnTo>
                                  <a:pt x="56" y="75"/>
                                </a:lnTo>
                                <a:lnTo>
                                  <a:pt x="40" y="79"/>
                                </a:lnTo>
                                <a:lnTo>
                                  <a:pt x="30" y="86"/>
                                </a:lnTo>
                                <a:lnTo>
                                  <a:pt x="19" y="90"/>
                                </a:lnTo>
                                <a:lnTo>
                                  <a:pt x="10" y="96"/>
                                </a:lnTo>
                                <a:lnTo>
                                  <a:pt x="6" y="103"/>
                                </a:lnTo>
                                <a:lnTo>
                                  <a:pt x="2" y="109"/>
                                </a:lnTo>
                                <a:lnTo>
                                  <a:pt x="0" y="116"/>
                                </a:lnTo>
                                <a:lnTo>
                                  <a:pt x="4" y="116"/>
                                </a:lnTo>
                                <a:lnTo>
                                  <a:pt x="4" y="109"/>
                                </a:lnTo>
                                <a:lnTo>
                                  <a:pt x="8" y="105"/>
                                </a:lnTo>
                                <a:lnTo>
                                  <a:pt x="12" y="99"/>
                                </a:lnTo>
                                <a:lnTo>
                                  <a:pt x="21" y="94"/>
                                </a:lnTo>
                                <a:lnTo>
                                  <a:pt x="30" y="88"/>
                                </a:lnTo>
                                <a:lnTo>
                                  <a:pt x="42" y="84"/>
                                </a:lnTo>
                                <a:lnTo>
                                  <a:pt x="56" y="77"/>
                                </a:lnTo>
                                <a:lnTo>
                                  <a:pt x="74" y="73"/>
                                </a:lnTo>
                                <a:lnTo>
                                  <a:pt x="90" y="67"/>
                                </a:lnTo>
                                <a:lnTo>
                                  <a:pt x="110" y="62"/>
                                </a:lnTo>
                                <a:lnTo>
                                  <a:pt x="131" y="58"/>
                                </a:lnTo>
                                <a:lnTo>
                                  <a:pt x="155" y="54"/>
                                </a:lnTo>
                                <a:lnTo>
                                  <a:pt x="179" y="49"/>
                                </a:lnTo>
                                <a:lnTo>
                                  <a:pt x="207" y="45"/>
                                </a:lnTo>
                                <a:lnTo>
                                  <a:pt x="235" y="41"/>
                                </a:lnTo>
                                <a:lnTo>
                                  <a:pt x="265" y="37"/>
                                </a:lnTo>
                                <a:lnTo>
                                  <a:pt x="295" y="32"/>
                                </a:lnTo>
                                <a:lnTo>
                                  <a:pt x="327" y="28"/>
                                </a:lnTo>
                                <a:lnTo>
                                  <a:pt x="359" y="26"/>
                                </a:lnTo>
                                <a:lnTo>
                                  <a:pt x="396" y="22"/>
                                </a:lnTo>
                                <a:lnTo>
                                  <a:pt x="430" y="19"/>
                                </a:lnTo>
                                <a:lnTo>
                                  <a:pt x="466" y="17"/>
                                </a:lnTo>
                                <a:lnTo>
                                  <a:pt x="505" y="15"/>
                                </a:lnTo>
                                <a:lnTo>
                                  <a:pt x="546" y="11"/>
                                </a:lnTo>
                                <a:lnTo>
                                  <a:pt x="584" y="11"/>
                                </a:lnTo>
                                <a:lnTo>
                                  <a:pt x="627" y="9"/>
                                </a:lnTo>
                                <a:lnTo>
                                  <a:pt x="668" y="7"/>
                                </a:lnTo>
                                <a:lnTo>
                                  <a:pt x="711" y="4"/>
                                </a:lnTo>
                                <a:lnTo>
                                  <a:pt x="754" y="4"/>
                                </a:lnTo>
                                <a:lnTo>
                                  <a:pt x="799" y="4"/>
                                </a:lnTo>
                                <a:lnTo>
                                  <a:pt x="844" y="2"/>
                                </a:lnTo>
                                <a:lnTo>
                                  <a:pt x="889" y="2"/>
                                </a:lnTo>
                                <a:lnTo>
                                  <a:pt x="889" y="0"/>
                                </a:lnTo>
                                <a:close/>
                              </a:path>
                            </a:pathLst>
                          </a:custGeom>
                          <a:solidFill>
                            <a:srgbClr val="cecece"/>
                          </a:solidFill>
                          <a:ln>
                            <a:noFill/>
                          </a:ln>
                        </wps:spPr>
                        <wps:style>
                          <a:lnRef idx="0"/>
                          <a:fillRef idx="0"/>
                          <a:effectRef idx="0"/>
                          <a:fontRef idx="minor"/>
                        </wps:style>
                        <wps:bodyPr/>
                      </wps:wsp>
                      <wps:wsp>
                        <wps:cNvSpPr/>
                        <wps:spPr>
                          <a:xfrm>
                            <a:off x="1733400" y="2787120"/>
                            <a:ext cx="565200" cy="73800"/>
                          </a:xfrm>
                          <a:custGeom>
                            <a:avLst/>
                            <a:gdLst/>
                            <a:ahLst/>
                            <a:rect l="l" t="t" r="r" b="b"/>
                            <a:pathLst>
                              <a:path w="890" h="116">
                                <a:moveTo>
                                  <a:pt x="890" y="116"/>
                                </a:moveTo>
                                <a:lnTo>
                                  <a:pt x="890" y="116"/>
                                </a:lnTo>
                                <a:lnTo>
                                  <a:pt x="888" y="109"/>
                                </a:lnTo>
                                <a:lnTo>
                                  <a:pt x="883" y="103"/>
                                </a:lnTo>
                                <a:lnTo>
                                  <a:pt x="879" y="96"/>
                                </a:lnTo>
                                <a:lnTo>
                                  <a:pt x="871" y="90"/>
                                </a:lnTo>
                                <a:lnTo>
                                  <a:pt x="860" y="86"/>
                                </a:lnTo>
                                <a:lnTo>
                                  <a:pt x="849" y="79"/>
                                </a:lnTo>
                                <a:lnTo>
                                  <a:pt x="834" y="75"/>
                                </a:lnTo>
                                <a:lnTo>
                                  <a:pt x="819" y="69"/>
                                </a:lnTo>
                                <a:lnTo>
                                  <a:pt x="800" y="64"/>
                                </a:lnTo>
                                <a:lnTo>
                                  <a:pt x="780" y="60"/>
                                </a:lnTo>
                                <a:lnTo>
                                  <a:pt x="759" y="54"/>
                                </a:lnTo>
                                <a:lnTo>
                                  <a:pt x="738" y="49"/>
                                </a:lnTo>
                                <a:lnTo>
                                  <a:pt x="712" y="45"/>
                                </a:lnTo>
                                <a:lnTo>
                                  <a:pt x="686" y="41"/>
                                </a:lnTo>
                                <a:lnTo>
                                  <a:pt x="658" y="37"/>
                                </a:lnTo>
                                <a:lnTo>
                                  <a:pt x="628" y="32"/>
                                </a:lnTo>
                                <a:lnTo>
                                  <a:pt x="598" y="30"/>
                                </a:lnTo>
                                <a:lnTo>
                                  <a:pt x="564" y="26"/>
                                </a:lnTo>
                                <a:lnTo>
                                  <a:pt x="531" y="22"/>
                                </a:lnTo>
                                <a:lnTo>
                                  <a:pt x="497" y="19"/>
                                </a:lnTo>
                                <a:lnTo>
                                  <a:pt x="461" y="17"/>
                                </a:lnTo>
                                <a:lnTo>
                                  <a:pt x="424" y="13"/>
                                </a:lnTo>
                                <a:lnTo>
                                  <a:pt x="385" y="11"/>
                                </a:lnTo>
                                <a:lnTo>
                                  <a:pt x="347" y="9"/>
                                </a:lnTo>
                                <a:lnTo>
                                  <a:pt x="306" y="7"/>
                                </a:lnTo>
                                <a:lnTo>
                                  <a:pt x="265" y="4"/>
                                </a:lnTo>
                                <a:lnTo>
                                  <a:pt x="221" y="2"/>
                                </a:lnTo>
                                <a:lnTo>
                                  <a:pt x="179" y="2"/>
                                </a:lnTo>
                                <a:lnTo>
                                  <a:pt x="135" y="0"/>
                                </a:lnTo>
                                <a:lnTo>
                                  <a:pt x="90" y="0"/>
                                </a:lnTo>
                                <a:lnTo>
                                  <a:pt x="45" y="0"/>
                                </a:lnTo>
                                <a:lnTo>
                                  <a:pt x="0" y="0"/>
                                </a:lnTo>
                                <a:lnTo>
                                  <a:pt x="0" y="2"/>
                                </a:lnTo>
                                <a:lnTo>
                                  <a:pt x="45" y="2"/>
                                </a:lnTo>
                                <a:lnTo>
                                  <a:pt x="90" y="4"/>
                                </a:lnTo>
                                <a:lnTo>
                                  <a:pt x="135" y="4"/>
                                </a:lnTo>
                                <a:lnTo>
                                  <a:pt x="179" y="4"/>
                                </a:lnTo>
                                <a:lnTo>
                                  <a:pt x="221" y="7"/>
                                </a:lnTo>
                                <a:lnTo>
                                  <a:pt x="265" y="9"/>
                                </a:lnTo>
                                <a:lnTo>
                                  <a:pt x="306" y="11"/>
                                </a:lnTo>
                                <a:lnTo>
                                  <a:pt x="347" y="11"/>
                                </a:lnTo>
                                <a:lnTo>
                                  <a:pt x="385" y="15"/>
                                </a:lnTo>
                                <a:lnTo>
                                  <a:pt x="424" y="17"/>
                                </a:lnTo>
                                <a:lnTo>
                                  <a:pt x="461" y="19"/>
                                </a:lnTo>
                                <a:lnTo>
                                  <a:pt x="497" y="22"/>
                                </a:lnTo>
                                <a:lnTo>
                                  <a:pt x="531" y="26"/>
                                </a:lnTo>
                                <a:lnTo>
                                  <a:pt x="564" y="28"/>
                                </a:lnTo>
                                <a:lnTo>
                                  <a:pt x="598" y="32"/>
                                </a:lnTo>
                                <a:lnTo>
                                  <a:pt x="628" y="37"/>
                                </a:lnTo>
                                <a:lnTo>
                                  <a:pt x="656" y="41"/>
                                </a:lnTo>
                                <a:lnTo>
                                  <a:pt x="684" y="45"/>
                                </a:lnTo>
                                <a:lnTo>
                                  <a:pt x="712" y="49"/>
                                </a:lnTo>
                                <a:lnTo>
                                  <a:pt x="735" y="54"/>
                                </a:lnTo>
                                <a:lnTo>
                                  <a:pt x="759" y="58"/>
                                </a:lnTo>
                                <a:lnTo>
                                  <a:pt x="780" y="62"/>
                                </a:lnTo>
                                <a:lnTo>
                                  <a:pt x="800" y="67"/>
                                </a:lnTo>
                                <a:lnTo>
                                  <a:pt x="817" y="73"/>
                                </a:lnTo>
                                <a:lnTo>
                                  <a:pt x="834" y="77"/>
                                </a:lnTo>
                                <a:lnTo>
                                  <a:pt x="847" y="84"/>
                                </a:lnTo>
                                <a:lnTo>
                                  <a:pt x="860" y="88"/>
                                </a:lnTo>
                                <a:lnTo>
                                  <a:pt x="868" y="94"/>
                                </a:lnTo>
                                <a:lnTo>
                                  <a:pt x="877" y="99"/>
                                </a:lnTo>
                                <a:lnTo>
                                  <a:pt x="881" y="105"/>
                                </a:lnTo>
                                <a:lnTo>
                                  <a:pt x="886" y="109"/>
                                </a:lnTo>
                                <a:lnTo>
                                  <a:pt x="886" y="116"/>
                                </a:lnTo>
                                <a:lnTo>
                                  <a:pt x="890" y="116"/>
                                </a:lnTo>
                                <a:close/>
                              </a:path>
                            </a:pathLst>
                          </a:custGeom>
                          <a:solidFill>
                            <a:srgbClr val="cecece"/>
                          </a:solidFill>
                          <a:ln>
                            <a:noFill/>
                          </a:ln>
                        </wps:spPr>
                        <wps:style>
                          <a:lnRef idx="0"/>
                          <a:fillRef idx="0"/>
                          <a:effectRef idx="0"/>
                          <a:fontRef idx="minor"/>
                        </wps:style>
                        <wps:bodyPr/>
                      </wps:wsp>
                      <wps:wsp>
                        <wps:cNvSpPr/>
                        <wps:spPr>
                          <a:xfrm>
                            <a:off x="1733400" y="2856240"/>
                            <a:ext cx="565200" cy="74880"/>
                          </a:xfrm>
                          <a:custGeom>
                            <a:avLst/>
                            <a:gdLst/>
                            <a:ahLst/>
                            <a:rect l="l" t="t" r="r" b="b"/>
                            <a:pathLst>
                              <a:path w="890" h="118">
                                <a:moveTo>
                                  <a:pt x="0" y="118"/>
                                </a:moveTo>
                                <a:lnTo>
                                  <a:pt x="0" y="118"/>
                                </a:lnTo>
                                <a:lnTo>
                                  <a:pt x="45" y="118"/>
                                </a:lnTo>
                                <a:lnTo>
                                  <a:pt x="90" y="116"/>
                                </a:lnTo>
                                <a:lnTo>
                                  <a:pt x="135" y="116"/>
                                </a:lnTo>
                                <a:lnTo>
                                  <a:pt x="179" y="114"/>
                                </a:lnTo>
                                <a:lnTo>
                                  <a:pt x="221" y="114"/>
                                </a:lnTo>
                                <a:lnTo>
                                  <a:pt x="265" y="112"/>
                                </a:lnTo>
                                <a:lnTo>
                                  <a:pt x="306" y="109"/>
                                </a:lnTo>
                                <a:lnTo>
                                  <a:pt x="347" y="107"/>
                                </a:lnTo>
                                <a:lnTo>
                                  <a:pt x="385" y="105"/>
                                </a:lnTo>
                                <a:lnTo>
                                  <a:pt x="424" y="103"/>
                                </a:lnTo>
                                <a:lnTo>
                                  <a:pt x="461" y="101"/>
                                </a:lnTo>
                                <a:lnTo>
                                  <a:pt x="497" y="97"/>
                                </a:lnTo>
                                <a:lnTo>
                                  <a:pt x="531" y="95"/>
                                </a:lnTo>
                                <a:lnTo>
                                  <a:pt x="564" y="90"/>
                                </a:lnTo>
                                <a:lnTo>
                                  <a:pt x="598" y="88"/>
                                </a:lnTo>
                                <a:lnTo>
                                  <a:pt x="628" y="84"/>
                                </a:lnTo>
                                <a:lnTo>
                                  <a:pt x="658" y="80"/>
                                </a:lnTo>
                                <a:lnTo>
                                  <a:pt x="686" y="75"/>
                                </a:lnTo>
                                <a:lnTo>
                                  <a:pt x="712" y="71"/>
                                </a:lnTo>
                                <a:lnTo>
                                  <a:pt x="738" y="67"/>
                                </a:lnTo>
                                <a:lnTo>
                                  <a:pt x="759" y="62"/>
                                </a:lnTo>
                                <a:lnTo>
                                  <a:pt x="780" y="58"/>
                                </a:lnTo>
                                <a:lnTo>
                                  <a:pt x="800" y="52"/>
                                </a:lnTo>
                                <a:lnTo>
                                  <a:pt x="819" y="47"/>
                                </a:lnTo>
                                <a:lnTo>
                                  <a:pt x="834" y="41"/>
                                </a:lnTo>
                                <a:lnTo>
                                  <a:pt x="849" y="37"/>
                                </a:lnTo>
                                <a:lnTo>
                                  <a:pt x="860" y="30"/>
                                </a:lnTo>
                                <a:lnTo>
                                  <a:pt x="871" y="26"/>
                                </a:lnTo>
                                <a:lnTo>
                                  <a:pt x="879" y="20"/>
                                </a:lnTo>
                                <a:lnTo>
                                  <a:pt x="883" y="13"/>
                                </a:lnTo>
                                <a:lnTo>
                                  <a:pt x="888" y="7"/>
                                </a:lnTo>
                                <a:lnTo>
                                  <a:pt x="890" y="0"/>
                                </a:lnTo>
                                <a:lnTo>
                                  <a:pt x="886" y="0"/>
                                </a:lnTo>
                                <a:lnTo>
                                  <a:pt x="886" y="7"/>
                                </a:lnTo>
                                <a:lnTo>
                                  <a:pt x="881" y="11"/>
                                </a:lnTo>
                                <a:lnTo>
                                  <a:pt x="877" y="17"/>
                                </a:lnTo>
                                <a:lnTo>
                                  <a:pt x="868" y="22"/>
                                </a:lnTo>
                                <a:lnTo>
                                  <a:pt x="860" y="28"/>
                                </a:lnTo>
                                <a:lnTo>
                                  <a:pt x="847" y="35"/>
                                </a:lnTo>
                                <a:lnTo>
                                  <a:pt x="834" y="39"/>
                                </a:lnTo>
                                <a:lnTo>
                                  <a:pt x="817" y="43"/>
                                </a:lnTo>
                                <a:lnTo>
                                  <a:pt x="800" y="50"/>
                                </a:lnTo>
                                <a:lnTo>
                                  <a:pt x="780" y="54"/>
                                </a:lnTo>
                                <a:lnTo>
                                  <a:pt x="759" y="58"/>
                                </a:lnTo>
                                <a:lnTo>
                                  <a:pt x="735" y="65"/>
                                </a:lnTo>
                                <a:lnTo>
                                  <a:pt x="712" y="69"/>
                                </a:lnTo>
                                <a:lnTo>
                                  <a:pt x="684" y="73"/>
                                </a:lnTo>
                                <a:lnTo>
                                  <a:pt x="656" y="77"/>
                                </a:lnTo>
                                <a:lnTo>
                                  <a:pt x="628" y="82"/>
                                </a:lnTo>
                                <a:lnTo>
                                  <a:pt x="598" y="84"/>
                                </a:lnTo>
                                <a:lnTo>
                                  <a:pt x="564" y="88"/>
                                </a:lnTo>
                                <a:lnTo>
                                  <a:pt x="531" y="90"/>
                                </a:lnTo>
                                <a:lnTo>
                                  <a:pt x="497" y="95"/>
                                </a:lnTo>
                                <a:lnTo>
                                  <a:pt x="461" y="97"/>
                                </a:lnTo>
                                <a:lnTo>
                                  <a:pt x="424" y="101"/>
                                </a:lnTo>
                                <a:lnTo>
                                  <a:pt x="385" y="103"/>
                                </a:lnTo>
                                <a:lnTo>
                                  <a:pt x="347" y="105"/>
                                </a:lnTo>
                                <a:lnTo>
                                  <a:pt x="306" y="107"/>
                                </a:lnTo>
                                <a:lnTo>
                                  <a:pt x="265" y="109"/>
                                </a:lnTo>
                                <a:lnTo>
                                  <a:pt x="221" y="109"/>
                                </a:lnTo>
                                <a:lnTo>
                                  <a:pt x="179" y="112"/>
                                </a:lnTo>
                                <a:lnTo>
                                  <a:pt x="135" y="114"/>
                                </a:lnTo>
                                <a:lnTo>
                                  <a:pt x="90" y="114"/>
                                </a:lnTo>
                                <a:lnTo>
                                  <a:pt x="45" y="114"/>
                                </a:lnTo>
                                <a:lnTo>
                                  <a:pt x="0" y="114"/>
                                </a:lnTo>
                                <a:lnTo>
                                  <a:pt x="0" y="118"/>
                                </a:lnTo>
                                <a:close/>
                              </a:path>
                            </a:pathLst>
                          </a:custGeom>
                          <a:solidFill>
                            <a:srgbClr val="c0fef9"/>
                          </a:solidFill>
                          <a:ln>
                            <a:noFill/>
                          </a:ln>
                        </wps:spPr>
                        <wps:style>
                          <a:lnRef idx="0"/>
                          <a:fillRef idx="0"/>
                          <a:effectRef idx="0"/>
                          <a:fontRef idx="minor"/>
                        </wps:style>
                        <wps:bodyPr/>
                      </wps:wsp>
                      <wps:wsp>
                        <wps:cNvSpPr/>
                        <wps:spPr>
                          <a:xfrm>
                            <a:off x="1168920" y="2856240"/>
                            <a:ext cx="564480" cy="74880"/>
                          </a:xfrm>
                          <a:custGeom>
                            <a:avLst/>
                            <a:gdLst/>
                            <a:ahLst/>
                            <a:rect l="l" t="t" r="r" b="b"/>
                            <a:pathLst>
                              <a:path w="889" h="118">
                                <a:moveTo>
                                  <a:pt x="0" y="0"/>
                                </a:moveTo>
                                <a:lnTo>
                                  <a:pt x="0" y="0"/>
                                </a:lnTo>
                                <a:lnTo>
                                  <a:pt x="2" y="7"/>
                                </a:lnTo>
                                <a:lnTo>
                                  <a:pt x="6" y="13"/>
                                </a:lnTo>
                                <a:lnTo>
                                  <a:pt x="10" y="20"/>
                                </a:lnTo>
                                <a:lnTo>
                                  <a:pt x="19" y="26"/>
                                </a:lnTo>
                                <a:lnTo>
                                  <a:pt x="30" y="30"/>
                                </a:lnTo>
                                <a:lnTo>
                                  <a:pt x="40" y="37"/>
                                </a:lnTo>
                                <a:lnTo>
                                  <a:pt x="56" y="41"/>
                                </a:lnTo>
                                <a:lnTo>
                                  <a:pt x="71" y="47"/>
                                </a:lnTo>
                                <a:lnTo>
                                  <a:pt x="90" y="52"/>
                                </a:lnTo>
                                <a:lnTo>
                                  <a:pt x="110" y="58"/>
                                </a:lnTo>
                                <a:lnTo>
                                  <a:pt x="131" y="62"/>
                                </a:lnTo>
                                <a:lnTo>
                                  <a:pt x="153" y="67"/>
                                </a:lnTo>
                                <a:lnTo>
                                  <a:pt x="179" y="71"/>
                                </a:lnTo>
                                <a:lnTo>
                                  <a:pt x="204" y="75"/>
                                </a:lnTo>
                                <a:lnTo>
                                  <a:pt x="232" y="80"/>
                                </a:lnTo>
                                <a:lnTo>
                                  <a:pt x="262" y="84"/>
                                </a:lnTo>
                                <a:lnTo>
                                  <a:pt x="295" y="88"/>
                                </a:lnTo>
                                <a:lnTo>
                                  <a:pt x="327" y="90"/>
                                </a:lnTo>
                                <a:lnTo>
                                  <a:pt x="359" y="95"/>
                                </a:lnTo>
                                <a:lnTo>
                                  <a:pt x="396" y="97"/>
                                </a:lnTo>
                                <a:lnTo>
                                  <a:pt x="430" y="101"/>
                                </a:lnTo>
                                <a:lnTo>
                                  <a:pt x="466" y="103"/>
                                </a:lnTo>
                                <a:lnTo>
                                  <a:pt x="505" y="105"/>
                                </a:lnTo>
                                <a:lnTo>
                                  <a:pt x="546" y="107"/>
                                </a:lnTo>
                                <a:lnTo>
                                  <a:pt x="584" y="109"/>
                                </a:lnTo>
                                <a:lnTo>
                                  <a:pt x="627" y="112"/>
                                </a:lnTo>
                                <a:lnTo>
                                  <a:pt x="668" y="114"/>
                                </a:lnTo>
                                <a:lnTo>
                                  <a:pt x="711" y="114"/>
                                </a:lnTo>
                                <a:lnTo>
                                  <a:pt x="754" y="116"/>
                                </a:lnTo>
                                <a:lnTo>
                                  <a:pt x="799" y="116"/>
                                </a:lnTo>
                                <a:lnTo>
                                  <a:pt x="844" y="118"/>
                                </a:lnTo>
                                <a:lnTo>
                                  <a:pt x="889" y="118"/>
                                </a:lnTo>
                                <a:lnTo>
                                  <a:pt x="889" y="114"/>
                                </a:lnTo>
                                <a:lnTo>
                                  <a:pt x="844" y="114"/>
                                </a:lnTo>
                                <a:lnTo>
                                  <a:pt x="799" y="114"/>
                                </a:lnTo>
                                <a:lnTo>
                                  <a:pt x="754" y="114"/>
                                </a:lnTo>
                                <a:lnTo>
                                  <a:pt x="711" y="112"/>
                                </a:lnTo>
                                <a:lnTo>
                                  <a:pt x="668" y="109"/>
                                </a:lnTo>
                                <a:lnTo>
                                  <a:pt x="627" y="109"/>
                                </a:lnTo>
                                <a:lnTo>
                                  <a:pt x="584" y="107"/>
                                </a:lnTo>
                                <a:lnTo>
                                  <a:pt x="546" y="105"/>
                                </a:lnTo>
                                <a:lnTo>
                                  <a:pt x="505" y="103"/>
                                </a:lnTo>
                                <a:lnTo>
                                  <a:pt x="466" y="101"/>
                                </a:lnTo>
                                <a:lnTo>
                                  <a:pt x="430" y="97"/>
                                </a:lnTo>
                                <a:lnTo>
                                  <a:pt x="396" y="95"/>
                                </a:lnTo>
                                <a:lnTo>
                                  <a:pt x="359" y="90"/>
                                </a:lnTo>
                                <a:lnTo>
                                  <a:pt x="327" y="88"/>
                                </a:lnTo>
                                <a:lnTo>
                                  <a:pt x="295" y="84"/>
                                </a:lnTo>
                                <a:lnTo>
                                  <a:pt x="265" y="82"/>
                                </a:lnTo>
                                <a:lnTo>
                                  <a:pt x="235" y="77"/>
                                </a:lnTo>
                                <a:lnTo>
                                  <a:pt x="207" y="73"/>
                                </a:lnTo>
                                <a:lnTo>
                                  <a:pt x="179" y="69"/>
                                </a:lnTo>
                                <a:lnTo>
                                  <a:pt x="155" y="65"/>
                                </a:lnTo>
                                <a:lnTo>
                                  <a:pt x="131" y="58"/>
                                </a:lnTo>
                                <a:lnTo>
                                  <a:pt x="110" y="54"/>
                                </a:lnTo>
                                <a:lnTo>
                                  <a:pt x="90" y="50"/>
                                </a:lnTo>
                                <a:lnTo>
                                  <a:pt x="74" y="43"/>
                                </a:lnTo>
                                <a:lnTo>
                                  <a:pt x="56" y="39"/>
                                </a:lnTo>
                                <a:lnTo>
                                  <a:pt x="42" y="35"/>
                                </a:lnTo>
                                <a:lnTo>
                                  <a:pt x="30" y="28"/>
                                </a:lnTo>
                                <a:lnTo>
                                  <a:pt x="21" y="22"/>
                                </a:lnTo>
                                <a:lnTo>
                                  <a:pt x="12" y="17"/>
                                </a:lnTo>
                                <a:lnTo>
                                  <a:pt x="8" y="11"/>
                                </a:lnTo>
                                <a:lnTo>
                                  <a:pt x="4" y="7"/>
                                </a:lnTo>
                                <a:lnTo>
                                  <a:pt x="4" y="0"/>
                                </a:lnTo>
                                <a:lnTo>
                                  <a:pt x="0" y="0"/>
                                </a:lnTo>
                                <a:close/>
                              </a:path>
                            </a:pathLst>
                          </a:custGeom>
                          <a:solidFill>
                            <a:srgbClr val="c0fef9"/>
                          </a:solidFill>
                          <a:ln>
                            <a:noFill/>
                          </a:ln>
                        </wps:spPr>
                        <wps:style>
                          <a:lnRef idx="0"/>
                          <a:fillRef idx="0"/>
                          <a:effectRef idx="0"/>
                          <a:fontRef idx="minor"/>
                        </wps:style>
                        <wps:bodyPr/>
                      </wps:wsp>
                      <wps:wsp>
                        <wps:cNvSpPr/>
                        <wps:spPr>
                          <a:xfrm>
                            <a:off x="1168920" y="2783160"/>
                            <a:ext cx="564480" cy="73080"/>
                          </a:xfrm>
                          <a:custGeom>
                            <a:avLst/>
                            <a:gdLst/>
                            <a:ahLst/>
                            <a:rect l="l" t="t" r="r" b="b"/>
                            <a:pathLst>
                              <a:path w="889" h="115">
                                <a:moveTo>
                                  <a:pt x="889" y="0"/>
                                </a:moveTo>
                                <a:lnTo>
                                  <a:pt x="889" y="0"/>
                                </a:lnTo>
                                <a:lnTo>
                                  <a:pt x="844" y="0"/>
                                </a:lnTo>
                                <a:lnTo>
                                  <a:pt x="799" y="2"/>
                                </a:lnTo>
                                <a:lnTo>
                                  <a:pt x="754" y="2"/>
                                </a:lnTo>
                                <a:lnTo>
                                  <a:pt x="711" y="2"/>
                                </a:lnTo>
                                <a:lnTo>
                                  <a:pt x="668" y="4"/>
                                </a:lnTo>
                                <a:lnTo>
                                  <a:pt x="627" y="6"/>
                                </a:lnTo>
                                <a:lnTo>
                                  <a:pt x="584" y="8"/>
                                </a:lnTo>
                                <a:lnTo>
                                  <a:pt x="546" y="8"/>
                                </a:lnTo>
                                <a:lnTo>
                                  <a:pt x="505" y="13"/>
                                </a:lnTo>
                                <a:lnTo>
                                  <a:pt x="466" y="15"/>
                                </a:lnTo>
                                <a:lnTo>
                                  <a:pt x="430" y="17"/>
                                </a:lnTo>
                                <a:lnTo>
                                  <a:pt x="396" y="19"/>
                                </a:lnTo>
                                <a:lnTo>
                                  <a:pt x="359" y="23"/>
                                </a:lnTo>
                                <a:lnTo>
                                  <a:pt x="327" y="25"/>
                                </a:lnTo>
                                <a:lnTo>
                                  <a:pt x="295" y="30"/>
                                </a:lnTo>
                                <a:lnTo>
                                  <a:pt x="262" y="34"/>
                                </a:lnTo>
                                <a:lnTo>
                                  <a:pt x="232" y="38"/>
                                </a:lnTo>
                                <a:lnTo>
                                  <a:pt x="204" y="43"/>
                                </a:lnTo>
                                <a:lnTo>
                                  <a:pt x="179" y="47"/>
                                </a:lnTo>
                                <a:lnTo>
                                  <a:pt x="153" y="51"/>
                                </a:lnTo>
                                <a:lnTo>
                                  <a:pt x="131" y="55"/>
                                </a:lnTo>
                                <a:lnTo>
                                  <a:pt x="110" y="60"/>
                                </a:lnTo>
                                <a:lnTo>
                                  <a:pt x="90" y="66"/>
                                </a:lnTo>
                                <a:lnTo>
                                  <a:pt x="71" y="70"/>
                                </a:lnTo>
                                <a:lnTo>
                                  <a:pt x="56" y="75"/>
                                </a:lnTo>
                                <a:lnTo>
                                  <a:pt x="40" y="81"/>
                                </a:lnTo>
                                <a:lnTo>
                                  <a:pt x="30" y="85"/>
                                </a:lnTo>
                                <a:lnTo>
                                  <a:pt x="19" y="92"/>
                                </a:lnTo>
                                <a:lnTo>
                                  <a:pt x="10" y="98"/>
                                </a:lnTo>
                                <a:lnTo>
                                  <a:pt x="6" y="105"/>
                                </a:lnTo>
                                <a:lnTo>
                                  <a:pt x="2" y="109"/>
                                </a:lnTo>
                                <a:lnTo>
                                  <a:pt x="0" y="115"/>
                                </a:lnTo>
                                <a:lnTo>
                                  <a:pt x="4" y="115"/>
                                </a:lnTo>
                                <a:lnTo>
                                  <a:pt x="4" y="111"/>
                                </a:lnTo>
                                <a:lnTo>
                                  <a:pt x="8" y="105"/>
                                </a:lnTo>
                                <a:lnTo>
                                  <a:pt x="12" y="100"/>
                                </a:lnTo>
                                <a:lnTo>
                                  <a:pt x="21" y="94"/>
                                </a:lnTo>
                                <a:lnTo>
                                  <a:pt x="30" y="90"/>
                                </a:lnTo>
                                <a:lnTo>
                                  <a:pt x="42" y="83"/>
                                </a:lnTo>
                                <a:lnTo>
                                  <a:pt x="56" y="79"/>
                                </a:lnTo>
                                <a:lnTo>
                                  <a:pt x="74" y="73"/>
                                </a:lnTo>
                                <a:lnTo>
                                  <a:pt x="90" y="68"/>
                                </a:lnTo>
                                <a:lnTo>
                                  <a:pt x="110" y="64"/>
                                </a:lnTo>
                                <a:lnTo>
                                  <a:pt x="131" y="58"/>
                                </a:lnTo>
                                <a:lnTo>
                                  <a:pt x="155" y="53"/>
                                </a:lnTo>
                                <a:lnTo>
                                  <a:pt x="179" y="49"/>
                                </a:lnTo>
                                <a:lnTo>
                                  <a:pt x="207" y="45"/>
                                </a:lnTo>
                                <a:lnTo>
                                  <a:pt x="235" y="40"/>
                                </a:lnTo>
                                <a:lnTo>
                                  <a:pt x="262" y="36"/>
                                </a:lnTo>
                                <a:lnTo>
                                  <a:pt x="295" y="34"/>
                                </a:lnTo>
                                <a:lnTo>
                                  <a:pt x="327" y="30"/>
                                </a:lnTo>
                                <a:lnTo>
                                  <a:pt x="359" y="25"/>
                                </a:lnTo>
                                <a:lnTo>
                                  <a:pt x="396" y="23"/>
                                </a:lnTo>
                                <a:lnTo>
                                  <a:pt x="430" y="21"/>
                                </a:lnTo>
                                <a:lnTo>
                                  <a:pt x="466" y="17"/>
                                </a:lnTo>
                                <a:lnTo>
                                  <a:pt x="505" y="15"/>
                                </a:lnTo>
                                <a:lnTo>
                                  <a:pt x="546" y="13"/>
                                </a:lnTo>
                                <a:lnTo>
                                  <a:pt x="584" y="10"/>
                                </a:lnTo>
                                <a:lnTo>
                                  <a:pt x="627" y="8"/>
                                </a:lnTo>
                                <a:lnTo>
                                  <a:pt x="668" y="6"/>
                                </a:lnTo>
                                <a:lnTo>
                                  <a:pt x="711" y="6"/>
                                </a:lnTo>
                                <a:lnTo>
                                  <a:pt x="754" y="4"/>
                                </a:lnTo>
                                <a:lnTo>
                                  <a:pt x="799" y="4"/>
                                </a:lnTo>
                                <a:lnTo>
                                  <a:pt x="844" y="4"/>
                                </a:lnTo>
                                <a:lnTo>
                                  <a:pt x="889" y="4"/>
                                </a:lnTo>
                                <a:lnTo>
                                  <a:pt x="889" y="0"/>
                                </a:lnTo>
                                <a:close/>
                              </a:path>
                            </a:pathLst>
                          </a:custGeom>
                          <a:solidFill>
                            <a:srgbClr val="c0fef9"/>
                          </a:solidFill>
                          <a:ln>
                            <a:noFill/>
                          </a:ln>
                        </wps:spPr>
                        <wps:style>
                          <a:lnRef idx="0"/>
                          <a:fillRef idx="0"/>
                          <a:effectRef idx="0"/>
                          <a:fontRef idx="minor"/>
                        </wps:style>
                        <wps:bodyPr/>
                      </wps:wsp>
                      <wps:wsp>
                        <wps:cNvSpPr/>
                        <wps:spPr>
                          <a:xfrm>
                            <a:off x="1733400" y="2783160"/>
                            <a:ext cx="565200" cy="73080"/>
                          </a:xfrm>
                          <a:custGeom>
                            <a:avLst/>
                            <a:gdLst/>
                            <a:ahLst/>
                            <a:rect l="l" t="t" r="r" b="b"/>
                            <a:pathLst>
                              <a:path w="890" h="115">
                                <a:moveTo>
                                  <a:pt x="890" y="115"/>
                                </a:moveTo>
                                <a:lnTo>
                                  <a:pt x="890" y="115"/>
                                </a:lnTo>
                                <a:lnTo>
                                  <a:pt x="888" y="109"/>
                                </a:lnTo>
                                <a:lnTo>
                                  <a:pt x="883" y="105"/>
                                </a:lnTo>
                                <a:lnTo>
                                  <a:pt x="879" y="98"/>
                                </a:lnTo>
                                <a:lnTo>
                                  <a:pt x="871" y="92"/>
                                </a:lnTo>
                                <a:lnTo>
                                  <a:pt x="860" y="85"/>
                                </a:lnTo>
                                <a:lnTo>
                                  <a:pt x="849" y="81"/>
                                </a:lnTo>
                                <a:lnTo>
                                  <a:pt x="834" y="75"/>
                                </a:lnTo>
                                <a:lnTo>
                                  <a:pt x="819" y="70"/>
                                </a:lnTo>
                                <a:lnTo>
                                  <a:pt x="800" y="66"/>
                                </a:lnTo>
                                <a:lnTo>
                                  <a:pt x="780" y="60"/>
                                </a:lnTo>
                                <a:lnTo>
                                  <a:pt x="759" y="55"/>
                                </a:lnTo>
                                <a:lnTo>
                                  <a:pt x="738" y="51"/>
                                </a:lnTo>
                                <a:lnTo>
                                  <a:pt x="712" y="47"/>
                                </a:lnTo>
                                <a:lnTo>
                                  <a:pt x="686" y="43"/>
                                </a:lnTo>
                                <a:lnTo>
                                  <a:pt x="658" y="38"/>
                                </a:lnTo>
                                <a:lnTo>
                                  <a:pt x="628" y="34"/>
                                </a:lnTo>
                                <a:lnTo>
                                  <a:pt x="598" y="30"/>
                                </a:lnTo>
                                <a:lnTo>
                                  <a:pt x="564" y="25"/>
                                </a:lnTo>
                                <a:lnTo>
                                  <a:pt x="531" y="23"/>
                                </a:lnTo>
                                <a:lnTo>
                                  <a:pt x="497" y="19"/>
                                </a:lnTo>
                                <a:lnTo>
                                  <a:pt x="461" y="17"/>
                                </a:lnTo>
                                <a:lnTo>
                                  <a:pt x="424" y="15"/>
                                </a:lnTo>
                                <a:lnTo>
                                  <a:pt x="385" y="13"/>
                                </a:lnTo>
                                <a:lnTo>
                                  <a:pt x="347" y="8"/>
                                </a:lnTo>
                                <a:lnTo>
                                  <a:pt x="306" y="8"/>
                                </a:lnTo>
                                <a:lnTo>
                                  <a:pt x="265" y="6"/>
                                </a:lnTo>
                                <a:lnTo>
                                  <a:pt x="221" y="4"/>
                                </a:lnTo>
                                <a:lnTo>
                                  <a:pt x="179" y="2"/>
                                </a:lnTo>
                                <a:lnTo>
                                  <a:pt x="135" y="2"/>
                                </a:lnTo>
                                <a:lnTo>
                                  <a:pt x="90" y="2"/>
                                </a:lnTo>
                                <a:lnTo>
                                  <a:pt x="45" y="0"/>
                                </a:lnTo>
                                <a:lnTo>
                                  <a:pt x="0" y="0"/>
                                </a:lnTo>
                                <a:lnTo>
                                  <a:pt x="0" y="4"/>
                                </a:lnTo>
                                <a:lnTo>
                                  <a:pt x="45" y="4"/>
                                </a:lnTo>
                                <a:lnTo>
                                  <a:pt x="90" y="4"/>
                                </a:lnTo>
                                <a:lnTo>
                                  <a:pt x="135" y="4"/>
                                </a:lnTo>
                                <a:lnTo>
                                  <a:pt x="179" y="6"/>
                                </a:lnTo>
                                <a:lnTo>
                                  <a:pt x="221" y="6"/>
                                </a:lnTo>
                                <a:lnTo>
                                  <a:pt x="265" y="8"/>
                                </a:lnTo>
                                <a:lnTo>
                                  <a:pt x="306" y="10"/>
                                </a:lnTo>
                                <a:lnTo>
                                  <a:pt x="347" y="13"/>
                                </a:lnTo>
                                <a:lnTo>
                                  <a:pt x="385" y="15"/>
                                </a:lnTo>
                                <a:lnTo>
                                  <a:pt x="424" y="17"/>
                                </a:lnTo>
                                <a:lnTo>
                                  <a:pt x="461" y="21"/>
                                </a:lnTo>
                                <a:lnTo>
                                  <a:pt x="497" y="23"/>
                                </a:lnTo>
                                <a:lnTo>
                                  <a:pt x="531" y="25"/>
                                </a:lnTo>
                                <a:lnTo>
                                  <a:pt x="564" y="30"/>
                                </a:lnTo>
                                <a:lnTo>
                                  <a:pt x="598" y="34"/>
                                </a:lnTo>
                                <a:lnTo>
                                  <a:pt x="628" y="36"/>
                                </a:lnTo>
                                <a:lnTo>
                                  <a:pt x="656" y="40"/>
                                </a:lnTo>
                                <a:lnTo>
                                  <a:pt x="684" y="45"/>
                                </a:lnTo>
                                <a:lnTo>
                                  <a:pt x="712" y="49"/>
                                </a:lnTo>
                                <a:lnTo>
                                  <a:pt x="735" y="53"/>
                                </a:lnTo>
                                <a:lnTo>
                                  <a:pt x="759" y="58"/>
                                </a:lnTo>
                                <a:lnTo>
                                  <a:pt x="780" y="64"/>
                                </a:lnTo>
                                <a:lnTo>
                                  <a:pt x="800" y="68"/>
                                </a:lnTo>
                                <a:lnTo>
                                  <a:pt x="817" y="73"/>
                                </a:lnTo>
                                <a:lnTo>
                                  <a:pt x="834" y="79"/>
                                </a:lnTo>
                                <a:lnTo>
                                  <a:pt x="847" y="83"/>
                                </a:lnTo>
                                <a:lnTo>
                                  <a:pt x="860" y="90"/>
                                </a:lnTo>
                                <a:lnTo>
                                  <a:pt x="868" y="94"/>
                                </a:lnTo>
                                <a:lnTo>
                                  <a:pt x="877" y="100"/>
                                </a:lnTo>
                                <a:lnTo>
                                  <a:pt x="881" y="105"/>
                                </a:lnTo>
                                <a:lnTo>
                                  <a:pt x="886" y="111"/>
                                </a:lnTo>
                                <a:lnTo>
                                  <a:pt x="886" y="115"/>
                                </a:lnTo>
                                <a:lnTo>
                                  <a:pt x="890" y="115"/>
                                </a:lnTo>
                                <a:close/>
                              </a:path>
                            </a:pathLst>
                          </a:custGeom>
                          <a:solidFill>
                            <a:srgbClr val="c0fef9"/>
                          </a:solidFill>
                          <a:ln>
                            <a:noFill/>
                          </a:ln>
                        </wps:spPr>
                        <wps:style>
                          <a:lnRef idx="0"/>
                          <a:fillRef idx="0"/>
                          <a:effectRef idx="0"/>
                          <a:fontRef idx="minor"/>
                        </wps:style>
                        <wps:bodyPr/>
                      </wps:wsp>
                      <wps:wsp>
                        <wps:cNvSpPr/>
                        <wps:spPr>
                          <a:xfrm>
                            <a:off x="1256040" y="3728880"/>
                            <a:ext cx="11520" cy="14760"/>
                          </a:xfrm>
                          <a:custGeom>
                            <a:avLst/>
                            <a:gdLst/>
                            <a:ahLst/>
                            <a:rect l="l" t="t" r="r" b="b"/>
                            <a:pathLst>
                              <a:path w="18" h="23">
                                <a:moveTo>
                                  <a:pt x="18" y="21"/>
                                </a:moveTo>
                                <a:lnTo>
                                  <a:pt x="18" y="21"/>
                                </a:lnTo>
                                <a:lnTo>
                                  <a:pt x="3" y="0"/>
                                </a:lnTo>
                                <a:lnTo>
                                  <a:pt x="0" y="0"/>
                                </a:lnTo>
                                <a:lnTo>
                                  <a:pt x="16" y="23"/>
                                </a:lnTo>
                                <a:lnTo>
                                  <a:pt x="18" y="23"/>
                                </a:lnTo>
                                <a:lnTo>
                                  <a:pt x="16" y="23"/>
                                </a:lnTo>
                                <a:lnTo>
                                  <a:pt x="18" y="23"/>
                                </a:lnTo>
                                <a:lnTo>
                                  <a:pt x="18" y="21"/>
                                </a:lnTo>
                                <a:close/>
                              </a:path>
                            </a:pathLst>
                          </a:custGeom>
                          <a:solidFill>
                            <a:srgbClr val="cecece"/>
                          </a:solidFill>
                          <a:ln>
                            <a:noFill/>
                          </a:ln>
                        </wps:spPr>
                        <wps:style>
                          <a:lnRef idx="0"/>
                          <a:fillRef idx="0"/>
                          <a:effectRef idx="0"/>
                          <a:fontRef idx="minor"/>
                        </wps:style>
                        <wps:bodyPr/>
                      </wps:wsp>
                      <wps:wsp>
                        <wps:cNvSpPr/>
                        <wps:spPr>
                          <a:xfrm>
                            <a:off x="1267560" y="3734280"/>
                            <a:ext cx="24840" cy="9000"/>
                          </a:xfrm>
                          <a:custGeom>
                            <a:avLst/>
                            <a:gdLst/>
                            <a:ahLst/>
                            <a:rect l="l" t="t" r="r" b="b"/>
                            <a:pathLst>
                              <a:path w="39" h="14">
                                <a:moveTo>
                                  <a:pt x="39" y="3"/>
                                </a:moveTo>
                                <a:lnTo>
                                  <a:pt x="39" y="0"/>
                                </a:lnTo>
                                <a:lnTo>
                                  <a:pt x="0" y="12"/>
                                </a:lnTo>
                                <a:lnTo>
                                  <a:pt x="0" y="14"/>
                                </a:lnTo>
                                <a:lnTo>
                                  <a:pt x="39" y="6"/>
                                </a:lnTo>
                                <a:lnTo>
                                  <a:pt x="39" y="3"/>
                                </a:lnTo>
                                <a:close/>
                              </a:path>
                            </a:pathLst>
                          </a:custGeom>
                          <a:solidFill>
                            <a:srgbClr val="cecece"/>
                          </a:solidFill>
                          <a:ln>
                            <a:noFill/>
                          </a:ln>
                        </wps:spPr>
                        <wps:style>
                          <a:lnRef idx="0"/>
                          <a:fillRef idx="0"/>
                          <a:effectRef idx="0"/>
                          <a:fontRef idx="minor"/>
                        </wps:style>
                        <wps:bodyPr/>
                      </wps:wsp>
                      <wps:wsp>
                        <wps:cNvSpPr/>
                        <wps:spPr>
                          <a:xfrm>
                            <a:off x="1259280" y="3713400"/>
                            <a:ext cx="24840" cy="43920"/>
                          </a:xfrm>
                          <a:custGeom>
                            <a:avLst/>
                            <a:gdLst/>
                            <a:ahLst/>
                            <a:rect l="l" t="t" r="r" b="b"/>
                            <a:pathLst>
                              <a:path w="39" h="69">
                                <a:moveTo>
                                  <a:pt x="37" y="0"/>
                                </a:moveTo>
                                <a:lnTo>
                                  <a:pt x="35" y="0"/>
                                </a:lnTo>
                                <a:lnTo>
                                  <a:pt x="0" y="66"/>
                                </a:lnTo>
                                <a:lnTo>
                                  <a:pt x="1" y="69"/>
                                </a:lnTo>
                                <a:lnTo>
                                  <a:pt x="39" y="2"/>
                                </a:lnTo>
                                <a:lnTo>
                                  <a:pt x="37" y="0"/>
                                </a:lnTo>
                                <a:close/>
                              </a:path>
                            </a:pathLst>
                          </a:custGeom>
                          <a:solidFill>
                            <a:srgbClr val="cecece"/>
                          </a:solidFill>
                          <a:ln>
                            <a:noFill/>
                          </a:ln>
                        </wps:spPr>
                        <wps:style>
                          <a:lnRef idx="0"/>
                          <a:fillRef idx="0"/>
                          <a:effectRef idx="0"/>
                          <a:fontRef idx="minor"/>
                        </wps:style>
                        <wps:bodyPr/>
                      </wps:wsp>
                      <wps:wsp>
                        <wps:cNvSpPr/>
                        <wps:spPr>
                          <a:xfrm>
                            <a:off x="1260000" y="3742200"/>
                            <a:ext cx="6480" cy="1800"/>
                          </a:xfrm>
                          <a:custGeom>
                            <a:avLst/>
                            <a:gdLst/>
                            <a:ahLst/>
                            <a:rect l="l" t="t" r="r" b="b"/>
                            <a:pathLst>
                              <a:path w="10" h="3">
                                <a:moveTo>
                                  <a:pt x="3" y="3"/>
                                </a:moveTo>
                                <a:lnTo>
                                  <a:pt x="3" y="3"/>
                                </a:lnTo>
                                <a:lnTo>
                                  <a:pt x="10" y="3"/>
                                </a:lnTo>
                                <a:lnTo>
                                  <a:pt x="10" y="2"/>
                                </a:lnTo>
                                <a:lnTo>
                                  <a:pt x="3" y="0"/>
                                </a:lnTo>
                                <a:lnTo>
                                  <a:pt x="0" y="0"/>
                                </a:lnTo>
                                <a:lnTo>
                                  <a:pt x="3" y="0"/>
                                </a:lnTo>
                                <a:lnTo>
                                  <a:pt x="0" y="0"/>
                                </a:lnTo>
                                <a:lnTo>
                                  <a:pt x="3" y="3"/>
                                </a:lnTo>
                                <a:close/>
                              </a:path>
                            </a:pathLst>
                          </a:custGeom>
                          <a:solidFill>
                            <a:srgbClr val="cecece"/>
                          </a:solidFill>
                          <a:ln>
                            <a:noFill/>
                          </a:ln>
                        </wps:spPr>
                        <wps:style>
                          <a:lnRef idx="0"/>
                          <a:fillRef idx="0"/>
                          <a:effectRef idx="0"/>
                          <a:fontRef idx="minor"/>
                        </wps:style>
                        <wps:bodyPr/>
                      </wps:wsp>
                      <wps:wsp>
                        <wps:cNvSpPr/>
                        <wps:spPr>
                          <a:xfrm>
                            <a:off x="1151280" y="3742200"/>
                            <a:ext cx="110520" cy="94680"/>
                          </a:xfrm>
                          <a:custGeom>
                            <a:avLst/>
                            <a:gdLst/>
                            <a:ahLst/>
                            <a:rect l="l" t="t" r="r" b="b"/>
                            <a:pathLst>
                              <a:path w="174" h="149">
                                <a:moveTo>
                                  <a:pt x="2" y="147"/>
                                </a:moveTo>
                                <a:lnTo>
                                  <a:pt x="5" y="149"/>
                                </a:lnTo>
                                <a:lnTo>
                                  <a:pt x="174" y="3"/>
                                </a:lnTo>
                                <a:lnTo>
                                  <a:pt x="171" y="0"/>
                                </a:lnTo>
                                <a:lnTo>
                                  <a:pt x="2" y="147"/>
                                </a:lnTo>
                                <a:lnTo>
                                  <a:pt x="2" y="149"/>
                                </a:lnTo>
                                <a:lnTo>
                                  <a:pt x="2" y="147"/>
                                </a:lnTo>
                                <a:lnTo>
                                  <a:pt x="0" y="149"/>
                                </a:lnTo>
                                <a:lnTo>
                                  <a:pt x="2" y="149"/>
                                </a:lnTo>
                                <a:lnTo>
                                  <a:pt x="2" y="147"/>
                                </a:lnTo>
                                <a:close/>
                              </a:path>
                            </a:pathLst>
                          </a:custGeom>
                          <a:solidFill>
                            <a:srgbClr val="cecece"/>
                          </a:solidFill>
                          <a:ln>
                            <a:noFill/>
                          </a:ln>
                        </wps:spPr>
                        <wps:style>
                          <a:lnRef idx="0"/>
                          <a:fillRef idx="0"/>
                          <a:effectRef idx="0"/>
                          <a:fontRef idx="minor"/>
                        </wps:style>
                        <wps:bodyPr/>
                      </wps:wsp>
                      <wps:wsp>
                        <wps:cNvSpPr/>
                        <wps:spPr>
                          <a:xfrm>
                            <a:off x="1152360" y="3835440"/>
                            <a:ext cx="5760" cy="2520"/>
                          </a:xfrm>
                          <a:custGeom>
                            <a:avLst/>
                            <a:gdLst/>
                            <a:ahLst/>
                            <a:rect l="l" t="t" r="r" b="b"/>
                            <a:pathLst>
                              <a:path w="9" h="4">
                                <a:moveTo>
                                  <a:pt x="6" y="2"/>
                                </a:moveTo>
                                <a:lnTo>
                                  <a:pt x="6" y="0"/>
                                </a:lnTo>
                                <a:lnTo>
                                  <a:pt x="0" y="0"/>
                                </a:lnTo>
                                <a:lnTo>
                                  <a:pt x="0" y="2"/>
                                </a:lnTo>
                                <a:lnTo>
                                  <a:pt x="6" y="4"/>
                                </a:lnTo>
                                <a:lnTo>
                                  <a:pt x="9" y="4"/>
                                </a:lnTo>
                                <a:lnTo>
                                  <a:pt x="6" y="4"/>
                                </a:lnTo>
                                <a:lnTo>
                                  <a:pt x="9" y="4"/>
                                </a:lnTo>
                                <a:lnTo>
                                  <a:pt x="6" y="2"/>
                                </a:lnTo>
                                <a:close/>
                              </a:path>
                            </a:pathLst>
                          </a:custGeom>
                          <a:solidFill>
                            <a:srgbClr val="cecece"/>
                          </a:solidFill>
                          <a:ln>
                            <a:noFill/>
                          </a:ln>
                        </wps:spPr>
                        <wps:style>
                          <a:lnRef idx="0"/>
                          <a:fillRef idx="0"/>
                          <a:effectRef idx="0"/>
                          <a:fontRef idx="minor"/>
                        </wps:style>
                        <wps:bodyPr/>
                      </wps:wsp>
                      <wps:wsp>
                        <wps:cNvSpPr/>
                        <wps:spPr>
                          <a:xfrm>
                            <a:off x="1156320" y="3743280"/>
                            <a:ext cx="111240" cy="94680"/>
                          </a:xfrm>
                          <a:custGeom>
                            <a:avLst/>
                            <a:gdLst/>
                            <a:ahLst/>
                            <a:rect l="l" t="t" r="r" b="b"/>
                            <a:pathLst>
                              <a:path w="175" h="149">
                                <a:moveTo>
                                  <a:pt x="173" y="4"/>
                                </a:moveTo>
                                <a:lnTo>
                                  <a:pt x="171" y="0"/>
                                </a:lnTo>
                                <a:lnTo>
                                  <a:pt x="0" y="147"/>
                                </a:lnTo>
                                <a:lnTo>
                                  <a:pt x="3" y="149"/>
                                </a:lnTo>
                                <a:lnTo>
                                  <a:pt x="173" y="1"/>
                                </a:lnTo>
                                <a:lnTo>
                                  <a:pt x="173" y="0"/>
                                </a:lnTo>
                                <a:lnTo>
                                  <a:pt x="173" y="1"/>
                                </a:lnTo>
                                <a:lnTo>
                                  <a:pt x="175" y="0"/>
                                </a:lnTo>
                                <a:lnTo>
                                  <a:pt x="173" y="0"/>
                                </a:lnTo>
                                <a:lnTo>
                                  <a:pt x="173" y="4"/>
                                </a:lnTo>
                                <a:close/>
                              </a:path>
                            </a:pathLst>
                          </a:custGeom>
                          <a:solidFill>
                            <a:srgbClr val="cecece"/>
                          </a:solidFill>
                          <a:ln>
                            <a:noFill/>
                          </a:ln>
                        </wps:spPr>
                        <wps:style>
                          <a:lnRef idx="0"/>
                          <a:fillRef idx="0"/>
                          <a:effectRef idx="0"/>
                          <a:fontRef idx="minor"/>
                        </wps:style>
                        <wps:bodyPr/>
                      </wps:wsp>
                      <wps:wsp>
                        <wps:cNvSpPr/>
                        <wps:spPr>
                          <a:xfrm>
                            <a:off x="1246680" y="3742200"/>
                            <a:ext cx="19800" cy="3960"/>
                          </a:xfrm>
                          <a:custGeom>
                            <a:avLst/>
                            <a:gdLst/>
                            <a:ahLst/>
                            <a:rect l="l" t="t" r="r" b="b"/>
                            <a:pathLst>
                              <a:path w="31" h="6">
                                <a:moveTo>
                                  <a:pt x="24" y="2"/>
                                </a:moveTo>
                                <a:lnTo>
                                  <a:pt x="21" y="3"/>
                                </a:lnTo>
                                <a:lnTo>
                                  <a:pt x="31" y="6"/>
                                </a:lnTo>
                                <a:lnTo>
                                  <a:pt x="31" y="2"/>
                                </a:lnTo>
                                <a:lnTo>
                                  <a:pt x="24" y="2"/>
                                </a:lnTo>
                                <a:lnTo>
                                  <a:pt x="24" y="3"/>
                                </a:lnTo>
                                <a:lnTo>
                                  <a:pt x="24" y="2"/>
                                </a:lnTo>
                                <a:lnTo>
                                  <a:pt x="0" y="0"/>
                                </a:lnTo>
                                <a:lnTo>
                                  <a:pt x="21" y="3"/>
                                </a:lnTo>
                                <a:lnTo>
                                  <a:pt x="24" y="2"/>
                                </a:lnTo>
                                <a:close/>
                              </a:path>
                            </a:pathLst>
                          </a:custGeom>
                          <a:solidFill>
                            <a:srgbClr val="cecece"/>
                          </a:solidFill>
                          <a:ln>
                            <a:noFill/>
                          </a:ln>
                        </wps:spPr>
                        <wps:style>
                          <a:lnRef idx="0"/>
                          <a:fillRef idx="0"/>
                          <a:effectRef idx="0"/>
                          <a:fontRef idx="minor"/>
                        </wps:style>
                        <wps:bodyPr/>
                      </wps:wsp>
                      <wps:wsp>
                        <wps:cNvSpPr/>
                        <wps:spPr>
                          <a:xfrm>
                            <a:off x="1261800" y="3743280"/>
                            <a:ext cx="5760" cy="720"/>
                          </a:xfrm>
                          <a:custGeom>
                            <a:avLst/>
                            <a:gdLst/>
                            <a:ahLst/>
                            <a:rect l="l" t="t" r="r" b="b"/>
                            <a:pathLst>
                              <a:path w="9" h="1">
                                <a:moveTo>
                                  <a:pt x="5" y="1"/>
                                </a:moveTo>
                                <a:lnTo>
                                  <a:pt x="7" y="0"/>
                                </a:lnTo>
                                <a:lnTo>
                                  <a:pt x="0" y="0"/>
                                </a:lnTo>
                                <a:lnTo>
                                  <a:pt x="0" y="1"/>
                                </a:lnTo>
                                <a:lnTo>
                                  <a:pt x="7" y="1"/>
                                </a:lnTo>
                                <a:lnTo>
                                  <a:pt x="9" y="1"/>
                                </a:lnTo>
                                <a:lnTo>
                                  <a:pt x="7" y="1"/>
                                </a:lnTo>
                                <a:lnTo>
                                  <a:pt x="9" y="1"/>
                                </a:lnTo>
                                <a:lnTo>
                                  <a:pt x="5" y="1"/>
                                </a:lnTo>
                                <a:close/>
                              </a:path>
                            </a:pathLst>
                          </a:custGeom>
                          <a:solidFill>
                            <a:srgbClr val="cecece"/>
                          </a:solidFill>
                          <a:ln>
                            <a:noFill/>
                          </a:ln>
                        </wps:spPr>
                        <wps:style>
                          <a:lnRef idx="0"/>
                          <a:fillRef idx="0"/>
                          <a:effectRef idx="0"/>
                          <a:fontRef idx="minor"/>
                        </wps:style>
                        <wps:bodyPr/>
                      </wps:wsp>
                      <wps:wsp>
                        <wps:cNvSpPr/>
                        <wps:spPr>
                          <a:xfrm>
                            <a:off x="1265040" y="3736440"/>
                            <a:ext cx="2520" cy="7560"/>
                          </a:xfrm>
                          <a:custGeom>
                            <a:avLst/>
                            <a:gdLst/>
                            <a:ahLst/>
                            <a:rect l="l" t="t" r="r" b="b"/>
                            <a:pathLst>
                              <a:path w="4" h="12">
                                <a:moveTo>
                                  <a:pt x="4" y="6"/>
                                </a:moveTo>
                                <a:lnTo>
                                  <a:pt x="0" y="5"/>
                                </a:lnTo>
                                <a:lnTo>
                                  <a:pt x="0" y="12"/>
                                </a:lnTo>
                                <a:lnTo>
                                  <a:pt x="4" y="12"/>
                                </a:lnTo>
                                <a:lnTo>
                                  <a:pt x="4" y="5"/>
                                </a:lnTo>
                                <a:lnTo>
                                  <a:pt x="2" y="5"/>
                                </a:lnTo>
                                <a:lnTo>
                                  <a:pt x="4" y="5"/>
                                </a:lnTo>
                                <a:lnTo>
                                  <a:pt x="4" y="0"/>
                                </a:lnTo>
                                <a:lnTo>
                                  <a:pt x="2" y="5"/>
                                </a:lnTo>
                                <a:lnTo>
                                  <a:pt x="4" y="6"/>
                                </a:lnTo>
                                <a:close/>
                              </a:path>
                            </a:pathLst>
                          </a:custGeom>
                          <a:solidFill>
                            <a:srgbClr val="cecece"/>
                          </a:solidFill>
                          <a:ln>
                            <a:noFill/>
                          </a:ln>
                        </wps:spPr>
                        <wps:style>
                          <a:lnRef idx="0"/>
                          <a:fillRef idx="0"/>
                          <a:effectRef idx="0"/>
                          <a:fontRef idx="minor"/>
                        </wps:style>
                        <wps:bodyPr/>
                      </wps:wsp>
                      <wps:wsp>
                        <wps:cNvSpPr/>
                        <wps:spPr>
                          <a:xfrm>
                            <a:off x="1260000" y="3739680"/>
                            <a:ext cx="7560" cy="4320"/>
                          </a:xfrm>
                          <a:custGeom>
                            <a:avLst/>
                            <a:gdLst/>
                            <a:ahLst/>
                            <a:rect l="l" t="t" r="r" b="b"/>
                            <a:pathLst>
                              <a:path w="12" h="7">
                                <a:moveTo>
                                  <a:pt x="3" y="6"/>
                                </a:moveTo>
                                <a:lnTo>
                                  <a:pt x="3" y="7"/>
                                </a:lnTo>
                                <a:lnTo>
                                  <a:pt x="12" y="1"/>
                                </a:lnTo>
                                <a:lnTo>
                                  <a:pt x="10" y="0"/>
                                </a:lnTo>
                                <a:lnTo>
                                  <a:pt x="0" y="4"/>
                                </a:lnTo>
                                <a:lnTo>
                                  <a:pt x="3" y="6"/>
                                </a:lnTo>
                                <a:close/>
                              </a:path>
                            </a:pathLst>
                          </a:custGeom>
                          <a:solidFill>
                            <a:srgbClr val="cecece"/>
                          </a:solidFill>
                          <a:ln>
                            <a:noFill/>
                          </a:ln>
                        </wps:spPr>
                        <wps:style>
                          <a:lnRef idx="0"/>
                          <a:fillRef idx="0"/>
                          <a:effectRef idx="0"/>
                          <a:fontRef idx="minor"/>
                        </wps:style>
                        <wps:bodyPr/>
                      </wps:wsp>
                      <wps:wsp>
                        <wps:cNvSpPr/>
                        <wps:spPr>
                          <a:xfrm>
                            <a:off x="1250280" y="3857040"/>
                            <a:ext cx="5040" cy="2520"/>
                          </a:xfrm>
                          <a:custGeom>
                            <a:avLst/>
                            <a:gdLst/>
                            <a:ahLst/>
                            <a:rect l="l" t="t" r="r" b="b"/>
                            <a:pathLst>
                              <a:path w="8" h="4">
                                <a:moveTo>
                                  <a:pt x="6" y="2"/>
                                </a:moveTo>
                                <a:lnTo>
                                  <a:pt x="8" y="0"/>
                                </a:lnTo>
                                <a:lnTo>
                                  <a:pt x="3" y="0"/>
                                </a:lnTo>
                                <a:lnTo>
                                  <a:pt x="0" y="2"/>
                                </a:lnTo>
                                <a:lnTo>
                                  <a:pt x="8" y="4"/>
                                </a:lnTo>
                                <a:lnTo>
                                  <a:pt x="8" y="2"/>
                                </a:lnTo>
                                <a:lnTo>
                                  <a:pt x="8" y="4"/>
                                </a:lnTo>
                                <a:lnTo>
                                  <a:pt x="8" y="2"/>
                                </a:lnTo>
                                <a:lnTo>
                                  <a:pt x="6" y="2"/>
                                </a:lnTo>
                                <a:close/>
                              </a:path>
                            </a:pathLst>
                          </a:custGeom>
                          <a:solidFill>
                            <a:srgbClr val="cecece"/>
                          </a:solidFill>
                          <a:ln>
                            <a:noFill/>
                          </a:ln>
                        </wps:spPr>
                        <wps:style>
                          <a:lnRef idx="0"/>
                          <a:fillRef idx="0"/>
                          <a:effectRef idx="0"/>
                          <a:fontRef idx="minor"/>
                        </wps:style>
                        <wps:bodyPr/>
                      </wps:wsp>
                      <wps:wsp>
                        <wps:cNvSpPr/>
                        <wps:spPr>
                          <a:xfrm>
                            <a:off x="1254240" y="3743280"/>
                            <a:ext cx="14760" cy="114840"/>
                          </a:xfrm>
                          <a:custGeom>
                            <a:avLst/>
                            <a:gdLst/>
                            <a:ahLst/>
                            <a:rect l="l" t="t" r="r" b="b"/>
                            <a:pathLst>
                              <a:path w="23" h="181">
                                <a:moveTo>
                                  <a:pt x="23" y="4"/>
                                </a:moveTo>
                                <a:lnTo>
                                  <a:pt x="21" y="1"/>
                                </a:lnTo>
                                <a:lnTo>
                                  <a:pt x="0" y="181"/>
                                </a:lnTo>
                                <a:lnTo>
                                  <a:pt x="2" y="181"/>
                                </a:lnTo>
                                <a:lnTo>
                                  <a:pt x="23" y="1"/>
                                </a:lnTo>
                                <a:lnTo>
                                  <a:pt x="23" y="0"/>
                                </a:lnTo>
                                <a:lnTo>
                                  <a:pt x="23" y="1"/>
                                </a:lnTo>
                                <a:lnTo>
                                  <a:pt x="23" y="0"/>
                                </a:lnTo>
                                <a:lnTo>
                                  <a:pt x="23" y="4"/>
                                </a:lnTo>
                                <a:close/>
                              </a:path>
                            </a:pathLst>
                          </a:custGeom>
                          <a:solidFill>
                            <a:srgbClr val="cecece"/>
                          </a:solidFill>
                          <a:ln>
                            <a:noFill/>
                          </a:ln>
                        </wps:spPr>
                        <wps:style>
                          <a:lnRef idx="0"/>
                          <a:fillRef idx="0"/>
                          <a:effectRef idx="0"/>
                          <a:fontRef idx="minor"/>
                        </wps:style>
                        <wps:bodyPr/>
                      </wps:wsp>
                      <wps:wsp>
                        <wps:cNvSpPr/>
                        <wps:spPr>
                          <a:xfrm>
                            <a:off x="1263600" y="3743280"/>
                            <a:ext cx="5040" cy="2520"/>
                          </a:xfrm>
                          <a:custGeom>
                            <a:avLst/>
                            <a:gdLst/>
                            <a:ahLst/>
                            <a:rect l="l" t="t" r="r" b="b"/>
                            <a:pathLst>
                              <a:path w="8" h="4">
                                <a:moveTo>
                                  <a:pt x="2" y="1"/>
                                </a:moveTo>
                                <a:lnTo>
                                  <a:pt x="2" y="1"/>
                                </a:lnTo>
                                <a:lnTo>
                                  <a:pt x="8" y="4"/>
                                </a:lnTo>
                                <a:lnTo>
                                  <a:pt x="8" y="0"/>
                                </a:lnTo>
                                <a:lnTo>
                                  <a:pt x="2" y="0"/>
                                </a:lnTo>
                                <a:lnTo>
                                  <a:pt x="0" y="1"/>
                                </a:lnTo>
                                <a:lnTo>
                                  <a:pt x="2" y="0"/>
                                </a:lnTo>
                                <a:lnTo>
                                  <a:pt x="0" y="0"/>
                                </a:lnTo>
                                <a:lnTo>
                                  <a:pt x="0" y="1"/>
                                </a:lnTo>
                                <a:lnTo>
                                  <a:pt x="2" y="1"/>
                                </a:lnTo>
                                <a:close/>
                              </a:path>
                            </a:pathLst>
                          </a:custGeom>
                          <a:solidFill>
                            <a:srgbClr val="cecece"/>
                          </a:solidFill>
                          <a:ln>
                            <a:noFill/>
                          </a:ln>
                        </wps:spPr>
                        <wps:style>
                          <a:lnRef idx="0"/>
                          <a:fillRef idx="0"/>
                          <a:effectRef idx="0"/>
                          <a:fontRef idx="minor"/>
                        </wps:style>
                        <wps:bodyPr/>
                      </wps:wsp>
                      <wps:wsp>
                        <wps:cNvSpPr/>
                        <wps:spPr>
                          <a:xfrm>
                            <a:off x="1249560" y="3744000"/>
                            <a:ext cx="15120" cy="114480"/>
                          </a:xfrm>
                          <a:custGeom>
                            <a:avLst/>
                            <a:gdLst/>
                            <a:ahLst/>
                            <a:rect l="l" t="t" r="r" b="b"/>
                            <a:pathLst>
                              <a:path w="24" h="180">
                                <a:moveTo>
                                  <a:pt x="1" y="176"/>
                                </a:moveTo>
                                <a:lnTo>
                                  <a:pt x="1" y="178"/>
                                </a:lnTo>
                                <a:lnTo>
                                  <a:pt x="24" y="0"/>
                                </a:lnTo>
                                <a:lnTo>
                                  <a:pt x="22" y="0"/>
                                </a:lnTo>
                                <a:lnTo>
                                  <a:pt x="0" y="178"/>
                                </a:lnTo>
                                <a:lnTo>
                                  <a:pt x="0" y="180"/>
                                </a:lnTo>
                                <a:lnTo>
                                  <a:pt x="0" y="178"/>
                                </a:lnTo>
                                <a:lnTo>
                                  <a:pt x="0" y="180"/>
                                </a:lnTo>
                                <a:lnTo>
                                  <a:pt x="1" y="176"/>
                                </a:lnTo>
                                <a:close/>
                              </a:path>
                            </a:pathLst>
                          </a:custGeom>
                          <a:solidFill>
                            <a:srgbClr val="cecece"/>
                          </a:solidFill>
                          <a:ln>
                            <a:noFill/>
                          </a:ln>
                        </wps:spPr>
                        <wps:style>
                          <a:lnRef idx="0"/>
                          <a:fillRef idx="0"/>
                          <a:effectRef idx="0"/>
                          <a:fontRef idx="minor"/>
                        </wps:style>
                        <wps:bodyPr/>
                      </wps:wsp>
                      <wps:wsp>
                        <wps:cNvSpPr/>
                        <wps:spPr>
                          <a:xfrm>
                            <a:off x="1160640" y="3831120"/>
                            <a:ext cx="100800" cy="10800"/>
                          </a:xfrm>
                          <a:custGeom>
                            <a:avLst/>
                            <a:gdLst/>
                            <a:ahLst/>
                            <a:rect l="l" t="t" r="r" b="b"/>
                            <a:pathLst>
                              <a:path w="159" h="17">
                                <a:moveTo>
                                  <a:pt x="149" y="17"/>
                                </a:moveTo>
                                <a:lnTo>
                                  <a:pt x="150" y="13"/>
                                </a:lnTo>
                                <a:lnTo>
                                  <a:pt x="0" y="0"/>
                                </a:lnTo>
                                <a:lnTo>
                                  <a:pt x="0" y="2"/>
                                </a:lnTo>
                                <a:lnTo>
                                  <a:pt x="150" y="17"/>
                                </a:lnTo>
                                <a:lnTo>
                                  <a:pt x="150" y="13"/>
                                </a:lnTo>
                                <a:lnTo>
                                  <a:pt x="150" y="17"/>
                                </a:lnTo>
                                <a:lnTo>
                                  <a:pt x="159" y="17"/>
                                </a:lnTo>
                                <a:lnTo>
                                  <a:pt x="150" y="13"/>
                                </a:lnTo>
                                <a:lnTo>
                                  <a:pt x="149" y="17"/>
                                </a:lnTo>
                                <a:close/>
                              </a:path>
                            </a:pathLst>
                          </a:custGeom>
                          <a:solidFill>
                            <a:srgbClr val="cecece"/>
                          </a:solidFill>
                          <a:ln>
                            <a:noFill/>
                          </a:ln>
                        </wps:spPr>
                        <wps:style>
                          <a:lnRef idx="0"/>
                          <a:fillRef idx="0"/>
                          <a:effectRef idx="0"/>
                          <a:fontRef idx="minor"/>
                        </wps:style>
                        <wps:bodyPr/>
                      </wps:wsp>
                      <wps:wsp>
                        <wps:cNvSpPr/>
                        <wps:spPr>
                          <a:xfrm>
                            <a:off x="1177200" y="3812040"/>
                            <a:ext cx="78840" cy="29880"/>
                          </a:xfrm>
                          <a:custGeom>
                            <a:avLst/>
                            <a:gdLst/>
                            <a:ahLst/>
                            <a:rect l="l" t="t" r="r" b="b"/>
                            <a:pathLst>
                              <a:path w="124" h="47">
                                <a:moveTo>
                                  <a:pt x="9" y="0"/>
                                </a:moveTo>
                                <a:lnTo>
                                  <a:pt x="9" y="6"/>
                                </a:lnTo>
                                <a:lnTo>
                                  <a:pt x="123" y="47"/>
                                </a:lnTo>
                                <a:lnTo>
                                  <a:pt x="124" y="43"/>
                                </a:lnTo>
                                <a:lnTo>
                                  <a:pt x="10" y="0"/>
                                </a:lnTo>
                                <a:lnTo>
                                  <a:pt x="9" y="6"/>
                                </a:lnTo>
                                <a:lnTo>
                                  <a:pt x="9" y="0"/>
                                </a:lnTo>
                                <a:lnTo>
                                  <a:pt x="0" y="0"/>
                                </a:lnTo>
                                <a:lnTo>
                                  <a:pt x="9" y="6"/>
                                </a:lnTo>
                                <a:lnTo>
                                  <a:pt x="9" y="0"/>
                                </a:lnTo>
                                <a:close/>
                              </a:path>
                            </a:pathLst>
                          </a:custGeom>
                          <a:solidFill>
                            <a:srgbClr val="cecece"/>
                          </a:solidFill>
                          <a:ln>
                            <a:noFill/>
                          </a:ln>
                        </wps:spPr>
                        <wps:style>
                          <a:lnRef idx="0"/>
                          <a:fillRef idx="0"/>
                          <a:effectRef idx="0"/>
                          <a:fontRef idx="minor"/>
                        </wps:style>
                        <wps:bodyPr/>
                      </wps:wsp>
                      <wps:wsp>
                        <wps:cNvSpPr/>
                        <wps:spPr>
                          <a:xfrm>
                            <a:off x="1182960" y="3812040"/>
                            <a:ext cx="83160" cy="8280"/>
                          </a:xfrm>
                          <a:custGeom>
                            <a:avLst/>
                            <a:gdLst/>
                            <a:ahLst/>
                            <a:rect l="l" t="t" r="r" b="b"/>
                            <a:pathLst>
                              <a:path w="131" h="13">
                                <a:moveTo>
                                  <a:pt x="120" y="13"/>
                                </a:moveTo>
                                <a:lnTo>
                                  <a:pt x="120" y="9"/>
                                </a:lnTo>
                                <a:lnTo>
                                  <a:pt x="0" y="0"/>
                                </a:lnTo>
                                <a:lnTo>
                                  <a:pt x="0" y="6"/>
                                </a:lnTo>
                                <a:lnTo>
                                  <a:pt x="120" y="13"/>
                                </a:lnTo>
                                <a:lnTo>
                                  <a:pt x="121" y="9"/>
                                </a:lnTo>
                                <a:lnTo>
                                  <a:pt x="120" y="13"/>
                                </a:lnTo>
                                <a:lnTo>
                                  <a:pt x="131" y="13"/>
                                </a:lnTo>
                                <a:lnTo>
                                  <a:pt x="121" y="9"/>
                                </a:lnTo>
                                <a:lnTo>
                                  <a:pt x="120" y="13"/>
                                </a:lnTo>
                                <a:close/>
                              </a:path>
                            </a:pathLst>
                          </a:custGeom>
                          <a:solidFill>
                            <a:srgbClr val="cecece"/>
                          </a:solidFill>
                          <a:ln>
                            <a:noFill/>
                          </a:ln>
                        </wps:spPr>
                        <wps:style>
                          <a:lnRef idx="0"/>
                          <a:fillRef idx="0"/>
                          <a:effectRef idx="0"/>
                          <a:fontRef idx="minor"/>
                        </wps:style>
                        <wps:bodyPr/>
                      </wps:wsp>
                      <wps:wsp>
                        <wps:cNvSpPr/>
                        <wps:spPr>
                          <a:xfrm>
                            <a:off x="1196280" y="3796560"/>
                            <a:ext cx="63360" cy="23400"/>
                          </a:xfrm>
                          <a:custGeom>
                            <a:avLst/>
                            <a:gdLst/>
                            <a:ahLst/>
                            <a:rect l="l" t="t" r="r" b="b"/>
                            <a:pathLst>
                              <a:path w="100" h="37">
                                <a:moveTo>
                                  <a:pt x="10" y="0"/>
                                </a:moveTo>
                                <a:lnTo>
                                  <a:pt x="9" y="1"/>
                                </a:lnTo>
                                <a:lnTo>
                                  <a:pt x="99" y="37"/>
                                </a:lnTo>
                                <a:lnTo>
                                  <a:pt x="100" y="33"/>
                                </a:lnTo>
                                <a:lnTo>
                                  <a:pt x="10" y="0"/>
                                </a:lnTo>
                                <a:lnTo>
                                  <a:pt x="10" y="1"/>
                                </a:lnTo>
                                <a:lnTo>
                                  <a:pt x="10" y="0"/>
                                </a:lnTo>
                                <a:lnTo>
                                  <a:pt x="0" y="0"/>
                                </a:lnTo>
                                <a:lnTo>
                                  <a:pt x="9" y="1"/>
                                </a:lnTo>
                                <a:lnTo>
                                  <a:pt x="10" y="0"/>
                                </a:lnTo>
                                <a:close/>
                              </a:path>
                            </a:pathLst>
                          </a:custGeom>
                          <a:solidFill>
                            <a:srgbClr val="cecece"/>
                          </a:solidFill>
                          <a:ln>
                            <a:noFill/>
                          </a:ln>
                        </wps:spPr>
                        <wps:style>
                          <a:lnRef idx="0"/>
                          <a:fillRef idx="0"/>
                          <a:effectRef idx="0"/>
                          <a:fontRef idx="minor"/>
                        </wps:style>
                        <wps:bodyPr/>
                      </wps:wsp>
                      <wps:wsp>
                        <wps:cNvSpPr/>
                        <wps:spPr>
                          <a:xfrm>
                            <a:off x="1202760" y="3796560"/>
                            <a:ext cx="63360" cy="5760"/>
                          </a:xfrm>
                          <a:custGeom>
                            <a:avLst/>
                            <a:gdLst/>
                            <a:ahLst/>
                            <a:rect l="l" t="t" r="r" b="b"/>
                            <a:pathLst>
                              <a:path w="100" h="9">
                                <a:moveTo>
                                  <a:pt x="90" y="9"/>
                                </a:moveTo>
                                <a:lnTo>
                                  <a:pt x="90" y="6"/>
                                </a:lnTo>
                                <a:lnTo>
                                  <a:pt x="0" y="0"/>
                                </a:lnTo>
                                <a:lnTo>
                                  <a:pt x="0" y="1"/>
                                </a:lnTo>
                                <a:lnTo>
                                  <a:pt x="90" y="9"/>
                                </a:lnTo>
                                <a:lnTo>
                                  <a:pt x="90" y="6"/>
                                </a:lnTo>
                                <a:lnTo>
                                  <a:pt x="90" y="9"/>
                                </a:lnTo>
                                <a:lnTo>
                                  <a:pt x="100" y="9"/>
                                </a:lnTo>
                                <a:lnTo>
                                  <a:pt x="90" y="6"/>
                                </a:lnTo>
                                <a:lnTo>
                                  <a:pt x="90" y="9"/>
                                </a:lnTo>
                                <a:close/>
                              </a:path>
                            </a:pathLst>
                          </a:custGeom>
                          <a:solidFill>
                            <a:srgbClr val="cecece"/>
                          </a:solidFill>
                          <a:ln>
                            <a:noFill/>
                          </a:ln>
                        </wps:spPr>
                        <wps:style>
                          <a:lnRef idx="0"/>
                          <a:fillRef idx="0"/>
                          <a:effectRef idx="0"/>
                          <a:fontRef idx="minor"/>
                        </wps:style>
                        <wps:bodyPr/>
                      </wps:wsp>
                      <wps:wsp>
                        <wps:cNvSpPr/>
                        <wps:spPr>
                          <a:xfrm>
                            <a:off x="1212120" y="3782160"/>
                            <a:ext cx="47520" cy="20160"/>
                          </a:xfrm>
                          <a:custGeom>
                            <a:avLst/>
                            <a:gdLst/>
                            <a:ahLst/>
                            <a:rect l="l" t="t" r="r" b="b"/>
                            <a:pathLst>
                              <a:path w="75" h="32">
                                <a:moveTo>
                                  <a:pt x="9" y="0"/>
                                </a:moveTo>
                                <a:lnTo>
                                  <a:pt x="9" y="5"/>
                                </a:lnTo>
                                <a:lnTo>
                                  <a:pt x="75" y="32"/>
                                </a:lnTo>
                                <a:lnTo>
                                  <a:pt x="75" y="29"/>
                                </a:lnTo>
                                <a:lnTo>
                                  <a:pt x="12" y="0"/>
                                </a:lnTo>
                                <a:lnTo>
                                  <a:pt x="9" y="5"/>
                                </a:lnTo>
                                <a:lnTo>
                                  <a:pt x="9" y="0"/>
                                </a:lnTo>
                                <a:lnTo>
                                  <a:pt x="0" y="0"/>
                                </a:lnTo>
                                <a:lnTo>
                                  <a:pt x="9" y="5"/>
                                </a:lnTo>
                                <a:lnTo>
                                  <a:pt x="9" y="0"/>
                                </a:lnTo>
                                <a:close/>
                              </a:path>
                            </a:pathLst>
                          </a:custGeom>
                          <a:solidFill>
                            <a:srgbClr val="cecece"/>
                          </a:solidFill>
                          <a:ln>
                            <a:noFill/>
                          </a:ln>
                        </wps:spPr>
                        <wps:style>
                          <a:lnRef idx="0"/>
                          <a:fillRef idx="0"/>
                          <a:effectRef idx="0"/>
                          <a:fontRef idx="minor"/>
                        </wps:style>
                        <wps:bodyPr/>
                      </wps:wsp>
                      <wps:wsp>
                        <wps:cNvSpPr/>
                        <wps:spPr>
                          <a:xfrm>
                            <a:off x="1217880" y="3782160"/>
                            <a:ext cx="49680" cy="5760"/>
                          </a:xfrm>
                          <a:custGeom>
                            <a:avLst/>
                            <a:gdLst/>
                            <a:ahLst/>
                            <a:rect l="l" t="t" r="r" b="b"/>
                            <a:pathLst>
                              <a:path w="78" h="9">
                                <a:moveTo>
                                  <a:pt x="69" y="9"/>
                                </a:moveTo>
                                <a:lnTo>
                                  <a:pt x="72" y="5"/>
                                </a:lnTo>
                                <a:lnTo>
                                  <a:pt x="0" y="0"/>
                                </a:lnTo>
                                <a:lnTo>
                                  <a:pt x="0" y="5"/>
                                </a:lnTo>
                                <a:lnTo>
                                  <a:pt x="72" y="9"/>
                                </a:lnTo>
                                <a:lnTo>
                                  <a:pt x="72" y="5"/>
                                </a:lnTo>
                                <a:lnTo>
                                  <a:pt x="72" y="9"/>
                                </a:lnTo>
                                <a:lnTo>
                                  <a:pt x="78" y="9"/>
                                </a:lnTo>
                                <a:lnTo>
                                  <a:pt x="72" y="5"/>
                                </a:lnTo>
                                <a:lnTo>
                                  <a:pt x="69" y="9"/>
                                </a:lnTo>
                                <a:close/>
                              </a:path>
                            </a:pathLst>
                          </a:custGeom>
                          <a:solidFill>
                            <a:srgbClr val="cecece"/>
                          </a:solidFill>
                          <a:ln>
                            <a:noFill/>
                          </a:ln>
                        </wps:spPr>
                        <wps:style>
                          <a:lnRef idx="0"/>
                          <a:fillRef idx="0"/>
                          <a:effectRef idx="0"/>
                          <a:fontRef idx="minor"/>
                        </wps:style>
                        <wps:bodyPr/>
                      </wps:wsp>
                      <wps:wsp>
                        <wps:cNvSpPr/>
                        <wps:spPr>
                          <a:xfrm>
                            <a:off x="1226880" y="3772080"/>
                            <a:ext cx="36720" cy="15840"/>
                          </a:xfrm>
                          <a:custGeom>
                            <a:avLst/>
                            <a:gdLst/>
                            <a:ahLst/>
                            <a:rect l="l" t="t" r="r" b="b"/>
                            <a:pathLst>
                              <a:path w="58" h="25">
                                <a:moveTo>
                                  <a:pt x="7" y="0"/>
                                </a:moveTo>
                                <a:lnTo>
                                  <a:pt x="6" y="3"/>
                                </a:lnTo>
                                <a:lnTo>
                                  <a:pt x="55" y="25"/>
                                </a:lnTo>
                                <a:lnTo>
                                  <a:pt x="58" y="21"/>
                                </a:lnTo>
                                <a:lnTo>
                                  <a:pt x="7" y="0"/>
                                </a:lnTo>
                                <a:lnTo>
                                  <a:pt x="7" y="3"/>
                                </a:lnTo>
                                <a:lnTo>
                                  <a:pt x="7" y="0"/>
                                </a:lnTo>
                                <a:lnTo>
                                  <a:pt x="0" y="0"/>
                                </a:lnTo>
                                <a:lnTo>
                                  <a:pt x="6" y="3"/>
                                </a:lnTo>
                                <a:lnTo>
                                  <a:pt x="7" y="0"/>
                                </a:lnTo>
                                <a:close/>
                              </a:path>
                            </a:pathLst>
                          </a:custGeom>
                          <a:solidFill>
                            <a:srgbClr val="cecece"/>
                          </a:solidFill>
                          <a:ln>
                            <a:noFill/>
                          </a:ln>
                        </wps:spPr>
                        <wps:style>
                          <a:lnRef idx="0"/>
                          <a:fillRef idx="0"/>
                          <a:effectRef idx="0"/>
                          <a:fontRef idx="minor"/>
                        </wps:style>
                        <wps:bodyPr/>
                      </wps:wsp>
                      <wps:wsp>
                        <wps:cNvSpPr/>
                        <wps:spPr>
                          <a:xfrm>
                            <a:off x="1231200" y="3772080"/>
                            <a:ext cx="37440" cy="3960"/>
                          </a:xfrm>
                          <a:custGeom>
                            <a:avLst/>
                            <a:gdLst/>
                            <a:ahLst/>
                            <a:rect l="l" t="t" r="r" b="b"/>
                            <a:pathLst>
                              <a:path w="59" h="6">
                                <a:moveTo>
                                  <a:pt x="51" y="6"/>
                                </a:moveTo>
                                <a:lnTo>
                                  <a:pt x="51" y="1"/>
                                </a:lnTo>
                                <a:lnTo>
                                  <a:pt x="0" y="0"/>
                                </a:lnTo>
                                <a:lnTo>
                                  <a:pt x="0" y="3"/>
                                </a:lnTo>
                                <a:lnTo>
                                  <a:pt x="51" y="6"/>
                                </a:lnTo>
                                <a:lnTo>
                                  <a:pt x="53" y="1"/>
                                </a:lnTo>
                                <a:lnTo>
                                  <a:pt x="51" y="6"/>
                                </a:lnTo>
                                <a:lnTo>
                                  <a:pt x="59" y="6"/>
                                </a:lnTo>
                                <a:lnTo>
                                  <a:pt x="53" y="1"/>
                                </a:lnTo>
                                <a:lnTo>
                                  <a:pt x="51" y="6"/>
                                </a:lnTo>
                                <a:close/>
                              </a:path>
                            </a:pathLst>
                          </a:custGeom>
                          <a:solidFill>
                            <a:srgbClr val="cecece"/>
                          </a:solidFill>
                          <a:ln>
                            <a:noFill/>
                          </a:ln>
                        </wps:spPr>
                        <wps:style>
                          <a:lnRef idx="0"/>
                          <a:fillRef idx="0"/>
                          <a:effectRef idx="0"/>
                          <a:fontRef idx="minor"/>
                        </wps:style>
                        <wps:bodyPr/>
                      </wps:wsp>
                      <wps:wsp>
                        <wps:cNvSpPr/>
                        <wps:spPr>
                          <a:xfrm>
                            <a:off x="1236960" y="3763080"/>
                            <a:ext cx="28080" cy="12600"/>
                          </a:xfrm>
                          <a:custGeom>
                            <a:avLst/>
                            <a:gdLst/>
                            <a:ahLst/>
                            <a:rect l="l" t="t" r="r" b="b"/>
                            <a:pathLst>
                              <a:path w="44" h="20">
                                <a:moveTo>
                                  <a:pt x="6" y="0"/>
                                </a:moveTo>
                                <a:lnTo>
                                  <a:pt x="6" y="2"/>
                                </a:lnTo>
                                <a:lnTo>
                                  <a:pt x="42" y="20"/>
                                </a:lnTo>
                                <a:lnTo>
                                  <a:pt x="44" y="15"/>
                                </a:lnTo>
                                <a:lnTo>
                                  <a:pt x="9" y="0"/>
                                </a:lnTo>
                                <a:lnTo>
                                  <a:pt x="6" y="2"/>
                                </a:lnTo>
                                <a:lnTo>
                                  <a:pt x="6" y="0"/>
                                </a:lnTo>
                                <a:lnTo>
                                  <a:pt x="0" y="0"/>
                                </a:lnTo>
                                <a:lnTo>
                                  <a:pt x="6" y="2"/>
                                </a:lnTo>
                                <a:lnTo>
                                  <a:pt x="6" y="0"/>
                                </a:lnTo>
                                <a:close/>
                              </a:path>
                            </a:pathLst>
                          </a:custGeom>
                          <a:solidFill>
                            <a:srgbClr val="cecece"/>
                          </a:solidFill>
                          <a:ln>
                            <a:noFill/>
                          </a:ln>
                        </wps:spPr>
                        <wps:style>
                          <a:lnRef idx="0"/>
                          <a:fillRef idx="0"/>
                          <a:effectRef idx="0"/>
                          <a:fontRef idx="minor"/>
                        </wps:style>
                        <wps:bodyPr/>
                      </wps:wsp>
                      <wps:wsp>
                        <wps:cNvSpPr/>
                        <wps:spPr>
                          <a:xfrm>
                            <a:off x="1240920" y="3763080"/>
                            <a:ext cx="28080" cy="3240"/>
                          </a:xfrm>
                          <a:custGeom>
                            <a:avLst/>
                            <a:gdLst/>
                            <a:ahLst/>
                            <a:rect l="l" t="t" r="r" b="b"/>
                            <a:pathLst>
                              <a:path w="44" h="5">
                                <a:moveTo>
                                  <a:pt x="36" y="5"/>
                                </a:moveTo>
                                <a:lnTo>
                                  <a:pt x="38" y="2"/>
                                </a:lnTo>
                                <a:lnTo>
                                  <a:pt x="0" y="0"/>
                                </a:lnTo>
                                <a:lnTo>
                                  <a:pt x="0" y="2"/>
                                </a:lnTo>
                                <a:lnTo>
                                  <a:pt x="38" y="5"/>
                                </a:lnTo>
                                <a:lnTo>
                                  <a:pt x="38" y="2"/>
                                </a:lnTo>
                                <a:lnTo>
                                  <a:pt x="38" y="5"/>
                                </a:lnTo>
                                <a:lnTo>
                                  <a:pt x="44" y="5"/>
                                </a:lnTo>
                                <a:lnTo>
                                  <a:pt x="38" y="2"/>
                                </a:lnTo>
                                <a:lnTo>
                                  <a:pt x="36" y="5"/>
                                </a:lnTo>
                                <a:close/>
                              </a:path>
                            </a:pathLst>
                          </a:custGeom>
                          <a:solidFill>
                            <a:srgbClr val="cecece"/>
                          </a:solidFill>
                          <a:ln>
                            <a:noFill/>
                          </a:ln>
                        </wps:spPr>
                        <wps:style>
                          <a:lnRef idx="0"/>
                          <a:fillRef idx="0"/>
                          <a:effectRef idx="0"/>
                          <a:fontRef idx="minor"/>
                        </wps:style>
                        <wps:bodyPr/>
                      </wps:wsp>
                      <wps:wsp>
                        <wps:cNvSpPr/>
                        <wps:spPr>
                          <a:xfrm>
                            <a:off x="1249560" y="3757320"/>
                            <a:ext cx="15120" cy="9000"/>
                          </a:xfrm>
                          <a:custGeom>
                            <a:avLst/>
                            <a:gdLst/>
                            <a:ahLst/>
                            <a:rect l="l" t="t" r="r" b="b"/>
                            <a:pathLst>
                              <a:path w="24" h="14">
                                <a:moveTo>
                                  <a:pt x="0" y="2"/>
                                </a:moveTo>
                                <a:lnTo>
                                  <a:pt x="0" y="3"/>
                                </a:lnTo>
                                <a:lnTo>
                                  <a:pt x="22" y="14"/>
                                </a:lnTo>
                                <a:lnTo>
                                  <a:pt x="24" y="11"/>
                                </a:lnTo>
                                <a:lnTo>
                                  <a:pt x="0" y="0"/>
                                </a:lnTo>
                                <a:lnTo>
                                  <a:pt x="0" y="2"/>
                                </a:lnTo>
                                <a:close/>
                              </a:path>
                            </a:pathLst>
                          </a:custGeom>
                          <a:solidFill>
                            <a:srgbClr val="cecece"/>
                          </a:solidFill>
                          <a:ln>
                            <a:noFill/>
                          </a:ln>
                        </wps:spPr>
                        <wps:style>
                          <a:lnRef idx="0"/>
                          <a:fillRef idx="0"/>
                          <a:effectRef idx="0"/>
                          <a:fontRef idx="minor"/>
                        </wps:style>
                        <wps:bodyPr/>
                      </wps:wsp>
                      <wps:wsp>
                        <wps:cNvSpPr/>
                        <wps:spPr>
                          <a:xfrm>
                            <a:off x="1164600" y="3821400"/>
                            <a:ext cx="90720" cy="33120"/>
                          </a:xfrm>
                          <a:custGeom>
                            <a:avLst/>
                            <a:gdLst/>
                            <a:ahLst/>
                            <a:rect l="l" t="t" r="r" b="b"/>
                            <a:pathLst>
                              <a:path w="143" h="52">
                                <a:moveTo>
                                  <a:pt x="11" y="0"/>
                                </a:moveTo>
                                <a:lnTo>
                                  <a:pt x="11" y="5"/>
                                </a:lnTo>
                                <a:lnTo>
                                  <a:pt x="143" y="52"/>
                                </a:lnTo>
                                <a:lnTo>
                                  <a:pt x="143" y="50"/>
                                </a:lnTo>
                                <a:lnTo>
                                  <a:pt x="11" y="0"/>
                                </a:lnTo>
                                <a:lnTo>
                                  <a:pt x="11" y="5"/>
                                </a:lnTo>
                                <a:lnTo>
                                  <a:pt x="11" y="0"/>
                                </a:lnTo>
                                <a:lnTo>
                                  <a:pt x="0" y="0"/>
                                </a:lnTo>
                                <a:lnTo>
                                  <a:pt x="11" y="5"/>
                                </a:lnTo>
                                <a:lnTo>
                                  <a:pt x="11" y="0"/>
                                </a:lnTo>
                                <a:close/>
                              </a:path>
                            </a:pathLst>
                          </a:custGeom>
                          <a:solidFill>
                            <a:srgbClr val="cecece"/>
                          </a:solidFill>
                          <a:ln>
                            <a:noFill/>
                          </a:ln>
                        </wps:spPr>
                        <wps:style>
                          <a:lnRef idx="0"/>
                          <a:fillRef idx="0"/>
                          <a:effectRef idx="0"/>
                          <a:fontRef idx="minor"/>
                        </wps:style>
                        <wps:bodyPr/>
                      </wps:wsp>
                      <wps:wsp>
                        <wps:cNvSpPr/>
                        <wps:spPr>
                          <a:xfrm>
                            <a:off x="1171440" y="3821400"/>
                            <a:ext cx="92160" cy="10800"/>
                          </a:xfrm>
                          <a:custGeom>
                            <a:avLst/>
                            <a:gdLst/>
                            <a:ahLst/>
                            <a:rect l="l" t="t" r="r" b="b"/>
                            <a:pathLst>
                              <a:path w="145" h="17">
                                <a:moveTo>
                                  <a:pt x="136" y="15"/>
                                </a:moveTo>
                                <a:lnTo>
                                  <a:pt x="136" y="13"/>
                                </a:lnTo>
                                <a:lnTo>
                                  <a:pt x="0" y="0"/>
                                </a:lnTo>
                                <a:lnTo>
                                  <a:pt x="0" y="5"/>
                                </a:lnTo>
                                <a:lnTo>
                                  <a:pt x="136" y="15"/>
                                </a:lnTo>
                                <a:lnTo>
                                  <a:pt x="136" y="13"/>
                                </a:lnTo>
                                <a:lnTo>
                                  <a:pt x="136" y="15"/>
                                </a:lnTo>
                                <a:lnTo>
                                  <a:pt x="145" y="17"/>
                                </a:lnTo>
                                <a:lnTo>
                                  <a:pt x="136" y="13"/>
                                </a:lnTo>
                                <a:lnTo>
                                  <a:pt x="136" y="15"/>
                                </a:lnTo>
                                <a:close/>
                              </a:path>
                            </a:pathLst>
                          </a:custGeom>
                          <a:solidFill>
                            <a:srgbClr val="cecece"/>
                          </a:solidFill>
                          <a:ln>
                            <a:noFill/>
                          </a:ln>
                        </wps:spPr>
                        <wps:style>
                          <a:lnRef idx="0"/>
                          <a:fillRef idx="0"/>
                          <a:effectRef idx="0"/>
                          <a:fontRef idx="minor"/>
                        </wps:style>
                        <wps:bodyPr/>
                      </wps:wsp>
                      <wps:wsp>
                        <wps:cNvSpPr/>
                        <wps:spPr>
                          <a:xfrm>
                            <a:off x="1186920" y="3802320"/>
                            <a:ext cx="71280" cy="28440"/>
                          </a:xfrm>
                          <a:custGeom>
                            <a:avLst/>
                            <a:gdLst/>
                            <a:ahLst/>
                            <a:rect l="l" t="t" r="r" b="b"/>
                            <a:pathLst>
                              <a:path w="112" h="45">
                                <a:moveTo>
                                  <a:pt x="9" y="0"/>
                                </a:moveTo>
                                <a:lnTo>
                                  <a:pt x="9" y="6"/>
                                </a:lnTo>
                                <a:lnTo>
                                  <a:pt x="112" y="45"/>
                                </a:lnTo>
                                <a:lnTo>
                                  <a:pt x="112" y="43"/>
                                </a:lnTo>
                                <a:lnTo>
                                  <a:pt x="9" y="0"/>
                                </a:lnTo>
                                <a:lnTo>
                                  <a:pt x="9" y="6"/>
                                </a:lnTo>
                                <a:lnTo>
                                  <a:pt x="9" y="0"/>
                                </a:lnTo>
                                <a:lnTo>
                                  <a:pt x="0" y="0"/>
                                </a:lnTo>
                                <a:lnTo>
                                  <a:pt x="9" y="6"/>
                                </a:lnTo>
                                <a:lnTo>
                                  <a:pt x="9" y="0"/>
                                </a:lnTo>
                                <a:close/>
                              </a:path>
                            </a:pathLst>
                          </a:custGeom>
                          <a:solidFill>
                            <a:srgbClr val="cecece"/>
                          </a:solidFill>
                          <a:ln>
                            <a:noFill/>
                          </a:ln>
                        </wps:spPr>
                        <wps:style>
                          <a:lnRef idx="0"/>
                          <a:fillRef idx="0"/>
                          <a:effectRef idx="0"/>
                          <a:fontRef idx="minor"/>
                        </wps:style>
                        <wps:bodyPr/>
                      </wps:wsp>
                      <wps:wsp>
                        <wps:cNvSpPr/>
                        <wps:spPr>
                          <a:xfrm>
                            <a:off x="1192680" y="3802320"/>
                            <a:ext cx="73800" cy="9360"/>
                          </a:xfrm>
                          <a:custGeom>
                            <a:avLst/>
                            <a:gdLst/>
                            <a:ahLst/>
                            <a:rect l="l" t="t" r="r" b="b"/>
                            <a:pathLst>
                              <a:path w="116" h="15">
                                <a:moveTo>
                                  <a:pt x="105" y="13"/>
                                </a:moveTo>
                                <a:lnTo>
                                  <a:pt x="106" y="12"/>
                                </a:lnTo>
                                <a:lnTo>
                                  <a:pt x="0" y="0"/>
                                </a:lnTo>
                                <a:lnTo>
                                  <a:pt x="0" y="6"/>
                                </a:lnTo>
                                <a:lnTo>
                                  <a:pt x="106" y="13"/>
                                </a:lnTo>
                                <a:lnTo>
                                  <a:pt x="106" y="12"/>
                                </a:lnTo>
                                <a:lnTo>
                                  <a:pt x="106" y="13"/>
                                </a:lnTo>
                                <a:lnTo>
                                  <a:pt x="116" y="15"/>
                                </a:lnTo>
                                <a:lnTo>
                                  <a:pt x="106" y="12"/>
                                </a:lnTo>
                                <a:lnTo>
                                  <a:pt x="105" y="13"/>
                                </a:lnTo>
                                <a:close/>
                              </a:path>
                            </a:pathLst>
                          </a:custGeom>
                          <a:solidFill>
                            <a:srgbClr val="cecece"/>
                          </a:solidFill>
                          <a:ln>
                            <a:noFill/>
                          </a:ln>
                        </wps:spPr>
                        <wps:style>
                          <a:lnRef idx="0"/>
                          <a:fillRef idx="0"/>
                          <a:effectRef idx="0"/>
                          <a:fontRef idx="minor"/>
                        </wps:style>
                        <wps:bodyPr/>
                      </wps:wsp>
                      <wps:wsp>
                        <wps:cNvSpPr/>
                        <wps:spPr>
                          <a:xfrm>
                            <a:off x="1204560" y="3789000"/>
                            <a:ext cx="55080" cy="21600"/>
                          </a:xfrm>
                          <a:custGeom>
                            <a:avLst/>
                            <a:gdLst/>
                            <a:ahLst/>
                            <a:rect l="l" t="t" r="r" b="b"/>
                            <a:pathLst>
                              <a:path w="87" h="34">
                                <a:moveTo>
                                  <a:pt x="9" y="0"/>
                                </a:moveTo>
                                <a:lnTo>
                                  <a:pt x="9" y="3"/>
                                </a:lnTo>
                                <a:lnTo>
                                  <a:pt x="86" y="34"/>
                                </a:lnTo>
                                <a:lnTo>
                                  <a:pt x="87" y="33"/>
                                </a:lnTo>
                                <a:lnTo>
                                  <a:pt x="9" y="0"/>
                                </a:lnTo>
                                <a:lnTo>
                                  <a:pt x="9" y="3"/>
                                </a:lnTo>
                                <a:lnTo>
                                  <a:pt x="9" y="0"/>
                                </a:lnTo>
                                <a:lnTo>
                                  <a:pt x="0" y="0"/>
                                </a:lnTo>
                                <a:lnTo>
                                  <a:pt x="9" y="3"/>
                                </a:lnTo>
                                <a:lnTo>
                                  <a:pt x="9" y="0"/>
                                </a:lnTo>
                                <a:close/>
                              </a:path>
                            </a:pathLst>
                          </a:custGeom>
                          <a:solidFill>
                            <a:srgbClr val="cecece"/>
                          </a:solidFill>
                          <a:ln>
                            <a:noFill/>
                          </a:ln>
                        </wps:spPr>
                        <wps:style>
                          <a:lnRef idx="0"/>
                          <a:fillRef idx="0"/>
                          <a:effectRef idx="0"/>
                          <a:fontRef idx="minor"/>
                        </wps:style>
                        <wps:bodyPr/>
                      </wps:wsp>
                      <wps:wsp>
                        <wps:cNvSpPr/>
                        <wps:spPr>
                          <a:xfrm>
                            <a:off x="1210320" y="3789000"/>
                            <a:ext cx="55800" cy="5760"/>
                          </a:xfrm>
                          <a:custGeom>
                            <a:avLst/>
                            <a:gdLst/>
                            <a:ahLst/>
                            <a:rect l="l" t="t" r="r" b="b"/>
                            <a:pathLst>
                              <a:path w="88" h="9">
                                <a:moveTo>
                                  <a:pt x="78" y="9"/>
                                </a:moveTo>
                                <a:lnTo>
                                  <a:pt x="78" y="6"/>
                                </a:lnTo>
                                <a:lnTo>
                                  <a:pt x="0" y="0"/>
                                </a:lnTo>
                                <a:lnTo>
                                  <a:pt x="0" y="3"/>
                                </a:lnTo>
                                <a:lnTo>
                                  <a:pt x="78" y="9"/>
                                </a:lnTo>
                                <a:lnTo>
                                  <a:pt x="78" y="6"/>
                                </a:lnTo>
                                <a:lnTo>
                                  <a:pt x="78" y="9"/>
                                </a:lnTo>
                                <a:lnTo>
                                  <a:pt x="88" y="9"/>
                                </a:lnTo>
                                <a:lnTo>
                                  <a:pt x="78" y="6"/>
                                </a:lnTo>
                                <a:lnTo>
                                  <a:pt x="78" y="9"/>
                                </a:lnTo>
                                <a:close/>
                              </a:path>
                            </a:pathLst>
                          </a:custGeom>
                          <a:solidFill>
                            <a:srgbClr val="cecece"/>
                          </a:solidFill>
                          <a:ln>
                            <a:noFill/>
                          </a:ln>
                        </wps:spPr>
                        <wps:style>
                          <a:lnRef idx="0"/>
                          <a:fillRef idx="0"/>
                          <a:effectRef idx="0"/>
                          <a:fontRef idx="minor"/>
                        </wps:style>
                        <wps:bodyPr/>
                      </wps:wsp>
                      <wps:wsp>
                        <wps:cNvSpPr/>
                        <wps:spPr>
                          <a:xfrm>
                            <a:off x="1219680" y="3777480"/>
                            <a:ext cx="39960" cy="17280"/>
                          </a:xfrm>
                          <a:custGeom>
                            <a:avLst/>
                            <a:gdLst/>
                            <a:ahLst/>
                            <a:rect l="l" t="t" r="r" b="b"/>
                            <a:pathLst>
                              <a:path w="63" h="27">
                                <a:moveTo>
                                  <a:pt x="6" y="0"/>
                                </a:moveTo>
                                <a:lnTo>
                                  <a:pt x="6" y="1"/>
                                </a:lnTo>
                                <a:lnTo>
                                  <a:pt x="63" y="27"/>
                                </a:lnTo>
                                <a:lnTo>
                                  <a:pt x="63" y="24"/>
                                </a:lnTo>
                                <a:lnTo>
                                  <a:pt x="9" y="0"/>
                                </a:lnTo>
                                <a:lnTo>
                                  <a:pt x="6" y="1"/>
                                </a:lnTo>
                                <a:lnTo>
                                  <a:pt x="6" y="0"/>
                                </a:lnTo>
                                <a:lnTo>
                                  <a:pt x="0" y="0"/>
                                </a:lnTo>
                                <a:lnTo>
                                  <a:pt x="6" y="1"/>
                                </a:lnTo>
                                <a:lnTo>
                                  <a:pt x="6" y="0"/>
                                </a:lnTo>
                                <a:close/>
                              </a:path>
                            </a:pathLst>
                          </a:custGeom>
                          <a:solidFill>
                            <a:srgbClr val="cecece"/>
                          </a:solidFill>
                          <a:ln>
                            <a:noFill/>
                          </a:ln>
                        </wps:spPr>
                        <wps:style>
                          <a:lnRef idx="0"/>
                          <a:fillRef idx="0"/>
                          <a:effectRef idx="0"/>
                          <a:fontRef idx="minor"/>
                        </wps:style>
                        <wps:bodyPr/>
                      </wps:wsp>
                      <wps:wsp>
                        <wps:cNvSpPr/>
                        <wps:spPr>
                          <a:xfrm>
                            <a:off x="1223640" y="3777480"/>
                            <a:ext cx="43920" cy="3960"/>
                          </a:xfrm>
                          <a:custGeom>
                            <a:avLst/>
                            <a:gdLst/>
                            <a:ahLst/>
                            <a:rect l="l" t="t" r="r" b="b"/>
                            <a:pathLst>
                              <a:path w="69" h="6">
                                <a:moveTo>
                                  <a:pt x="60" y="3"/>
                                </a:moveTo>
                                <a:lnTo>
                                  <a:pt x="60" y="1"/>
                                </a:lnTo>
                                <a:lnTo>
                                  <a:pt x="0" y="0"/>
                                </a:lnTo>
                                <a:lnTo>
                                  <a:pt x="0" y="1"/>
                                </a:lnTo>
                                <a:lnTo>
                                  <a:pt x="60" y="3"/>
                                </a:lnTo>
                                <a:lnTo>
                                  <a:pt x="63" y="1"/>
                                </a:lnTo>
                                <a:lnTo>
                                  <a:pt x="60" y="3"/>
                                </a:lnTo>
                                <a:lnTo>
                                  <a:pt x="69" y="6"/>
                                </a:lnTo>
                                <a:lnTo>
                                  <a:pt x="63" y="1"/>
                                </a:lnTo>
                                <a:lnTo>
                                  <a:pt x="60" y="3"/>
                                </a:lnTo>
                                <a:close/>
                              </a:path>
                            </a:pathLst>
                          </a:custGeom>
                          <a:solidFill>
                            <a:srgbClr val="cecece"/>
                          </a:solidFill>
                          <a:ln>
                            <a:noFill/>
                          </a:ln>
                        </wps:spPr>
                        <wps:style>
                          <a:lnRef idx="0"/>
                          <a:fillRef idx="0"/>
                          <a:effectRef idx="0"/>
                          <a:fontRef idx="minor"/>
                        </wps:style>
                        <wps:bodyPr/>
                      </wps:wsp>
                      <wps:wsp>
                        <wps:cNvSpPr/>
                        <wps:spPr>
                          <a:xfrm>
                            <a:off x="1230480" y="3766320"/>
                            <a:ext cx="33120" cy="13320"/>
                          </a:xfrm>
                          <a:custGeom>
                            <a:avLst/>
                            <a:gdLst/>
                            <a:ahLst/>
                            <a:rect l="l" t="t" r="r" b="b"/>
                            <a:pathLst>
                              <a:path w="52" h="21">
                                <a:moveTo>
                                  <a:pt x="9" y="0"/>
                                </a:moveTo>
                                <a:lnTo>
                                  <a:pt x="9" y="4"/>
                                </a:lnTo>
                                <a:lnTo>
                                  <a:pt x="49" y="21"/>
                                </a:lnTo>
                                <a:lnTo>
                                  <a:pt x="52" y="19"/>
                                </a:lnTo>
                                <a:lnTo>
                                  <a:pt x="9" y="0"/>
                                </a:lnTo>
                                <a:lnTo>
                                  <a:pt x="9" y="4"/>
                                </a:lnTo>
                                <a:lnTo>
                                  <a:pt x="9" y="0"/>
                                </a:lnTo>
                                <a:lnTo>
                                  <a:pt x="0" y="0"/>
                                </a:lnTo>
                                <a:lnTo>
                                  <a:pt x="9" y="4"/>
                                </a:lnTo>
                                <a:lnTo>
                                  <a:pt x="9" y="0"/>
                                </a:lnTo>
                                <a:close/>
                              </a:path>
                            </a:pathLst>
                          </a:custGeom>
                          <a:solidFill>
                            <a:srgbClr val="cecece"/>
                          </a:solidFill>
                          <a:ln>
                            <a:noFill/>
                          </a:ln>
                        </wps:spPr>
                        <wps:style>
                          <a:lnRef idx="0"/>
                          <a:fillRef idx="0"/>
                          <a:effectRef idx="0"/>
                          <a:fontRef idx="minor"/>
                        </wps:style>
                        <wps:bodyPr/>
                      </wps:wsp>
                      <wps:wsp>
                        <wps:cNvSpPr/>
                        <wps:spPr>
                          <a:xfrm>
                            <a:off x="1236240" y="3766320"/>
                            <a:ext cx="29880" cy="3960"/>
                          </a:xfrm>
                          <a:custGeom>
                            <a:avLst/>
                            <a:gdLst/>
                            <a:ahLst/>
                            <a:rect l="l" t="t" r="r" b="b"/>
                            <a:pathLst>
                              <a:path w="47" h="6">
                                <a:moveTo>
                                  <a:pt x="40" y="6"/>
                                </a:moveTo>
                                <a:lnTo>
                                  <a:pt x="40" y="4"/>
                                </a:lnTo>
                                <a:lnTo>
                                  <a:pt x="0" y="0"/>
                                </a:lnTo>
                                <a:lnTo>
                                  <a:pt x="0" y="4"/>
                                </a:lnTo>
                                <a:lnTo>
                                  <a:pt x="40" y="6"/>
                                </a:lnTo>
                                <a:lnTo>
                                  <a:pt x="40" y="4"/>
                                </a:lnTo>
                                <a:lnTo>
                                  <a:pt x="40" y="6"/>
                                </a:lnTo>
                                <a:lnTo>
                                  <a:pt x="47" y="6"/>
                                </a:lnTo>
                                <a:lnTo>
                                  <a:pt x="40" y="4"/>
                                </a:lnTo>
                                <a:lnTo>
                                  <a:pt x="40" y="6"/>
                                </a:lnTo>
                                <a:close/>
                              </a:path>
                            </a:pathLst>
                          </a:custGeom>
                          <a:solidFill>
                            <a:srgbClr val="cecece"/>
                          </a:solidFill>
                          <a:ln>
                            <a:noFill/>
                          </a:ln>
                        </wps:spPr>
                        <wps:style>
                          <a:lnRef idx="0"/>
                          <a:fillRef idx="0"/>
                          <a:effectRef idx="0"/>
                          <a:fontRef idx="minor"/>
                        </wps:style>
                        <wps:bodyPr/>
                      </wps:wsp>
                      <wps:wsp>
                        <wps:cNvSpPr/>
                        <wps:spPr>
                          <a:xfrm>
                            <a:off x="1240920" y="3761280"/>
                            <a:ext cx="20880" cy="9000"/>
                          </a:xfrm>
                          <a:custGeom>
                            <a:avLst/>
                            <a:gdLst/>
                            <a:ahLst/>
                            <a:rect l="l" t="t" r="r" b="b"/>
                            <a:pathLst>
                              <a:path w="33" h="14">
                                <a:moveTo>
                                  <a:pt x="8" y="0"/>
                                </a:moveTo>
                                <a:lnTo>
                                  <a:pt x="6" y="2"/>
                                </a:lnTo>
                                <a:lnTo>
                                  <a:pt x="33" y="14"/>
                                </a:lnTo>
                                <a:lnTo>
                                  <a:pt x="33" y="12"/>
                                </a:lnTo>
                                <a:lnTo>
                                  <a:pt x="8" y="0"/>
                                </a:lnTo>
                                <a:lnTo>
                                  <a:pt x="8" y="2"/>
                                </a:lnTo>
                                <a:lnTo>
                                  <a:pt x="8" y="0"/>
                                </a:lnTo>
                                <a:lnTo>
                                  <a:pt x="0" y="0"/>
                                </a:lnTo>
                                <a:lnTo>
                                  <a:pt x="6" y="2"/>
                                </a:lnTo>
                                <a:lnTo>
                                  <a:pt x="8" y="0"/>
                                </a:lnTo>
                                <a:close/>
                              </a:path>
                            </a:pathLst>
                          </a:custGeom>
                          <a:solidFill>
                            <a:srgbClr val="cecece"/>
                          </a:solidFill>
                          <a:ln>
                            <a:noFill/>
                          </a:ln>
                        </wps:spPr>
                        <wps:style>
                          <a:lnRef idx="0"/>
                          <a:fillRef idx="0"/>
                          <a:effectRef idx="0"/>
                          <a:fontRef idx="minor"/>
                        </wps:style>
                        <wps:bodyPr/>
                      </wps:wsp>
                      <wps:wsp>
                        <wps:cNvSpPr/>
                        <wps:spPr>
                          <a:xfrm>
                            <a:off x="1245960" y="3761280"/>
                            <a:ext cx="19080" cy="1440"/>
                          </a:xfrm>
                          <a:custGeom>
                            <a:avLst/>
                            <a:gdLst/>
                            <a:ahLst/>
                            <a:rect l="l" t="t" r="r" b="b"/>
                            <a:pathLst>
                              <a:path w="30" h="2">
                                <a:moveTo>
                                  <a:pt x="30" y="0"/>
                                </a:moveTo>
                                <a:lnTo>
                                  <a:pt x="30" y="0"/>
                                </a:lnTo>
                                <a:lnTo>
                                  <a:pt x="0" y="0"/>
                                </a:lnTo>
                                <a:lnTo>
                                  <a:pt x="0" y="2"/>
                                </a:lnTo>
                                <a:lnTo>
                                  <a:pt x="30" y="2"/>
                                </a:lnTo>
                                <a:lnTo>
                                  <a:pt x="30" y="0"/>
                                </a:lnTo>
                                <a:close/>
                              </a:path>
                            </a:pathLst>
                          </a:custGeom>
                          <a:solidFill>
                            <a:srgbClr val="cecece"/>
                          </a:solidFill>
                          <a:ln>
                            <a:noFill/>
                          </a:ln>
                        </wps:spPr>
                        <wps:style>
                          <a:lnRef idx="0"/>
                          <a:fillRef idx="0"/>
                          <a:effectRef idx="0"/>
                          <a:fontRef idx="minor"/>
                        </wps:style>
                        <wps:bodyPr/>
                      </wps:wsp>
                      <wps:wsp>
                        <wps:cNvSpPr/>
                        <wps:spPr>
                          <a:xfrm>
                            <a:off x="1145520" y="3448800"/>
                            <a:ext cx="57240" cy="414000"/>
                          </a:xfrm>
                          <a:custGeom>
                            <a:avLst/>
                            <a:gdLst/>
                            <a:ahLst/>
                            <a:rect l="l" t="t" r="r" b="b"/>
                            <a:pathLst>
                              <a:path w="90" h="652">
                                <a:moveTo>
                                  <a:pt x="90" y="25"/>
                                </a:moveTo>
                                <a:lnTo>
                                  <a:pt x="83" y="25"/>
                                </a:lnTo>
                                <a:lnTo>
                                  <a:pt x="0" y="649"/>
                                </a:lnTo>
                                <a:lnTo>
                                  <a:pt x="6" y="652"/>
                                </a:lnTo>
                                <a:lnTo>
                                  <a:pt x="90" y="27"/>
                                </a:lnTo>
                                <a:lnTo>
                                  <a:pt x="83" y="27"/>
                                </a:lnTo>
                                <a:lnTo>
                                  <a:pt x="90" y="25"/>
                                </a:lnTo>
                                <a:lnTo>
                                  <a:pt x="87" y="0"/>
                                </a:lnTo>
                                <a:lnTo>
                                  <a:pt x="83" y="25"/>
                                </a:lnTo>
                                <a:lnTo>
                                  <a:pt x="90" y="25"/>
                                </a:lnTo>
                                <a:close/>
                              </a:path>
                            </a:pathLst>
                          </a:custGeom>
                          <a:solidFill>
                            <a:srgbClr val="000000"/>
                          </a:solidFill>
                          <a:ln>
                            <a:noFill/>
                          </a:ln>
                        </wps:spPr>
                        <wps:style>
                          <a:lnRef idx="0"/>
                          <a:fillRef idx="0"/>
                          <a:effectRef idx="0"/>
                          <a:fontRef idx="minor"/>
                        </wps:style>
                        <wps:bodyPr/>
                      </wps:wsp>
                      <wps:wsp>
                        <wps:cNvSpPr/>
                        <wps:spPr>
                          <a:xfrm>
                            <a:off x="1198080" y="3464640"/>
                            <a:ext cx="57240" cy="398160"/>
                          </a:xfrm>
                          <a:custGeom>
                            <a:avLst/>
                            <a:gdLst/>
                            <a:ahLst/>
                            <a:rect l="l" t="t" r="r" b="b"/>
                            <a:pathLst>
                              <a:path w="90" h="627">
                                <a:moveTo>
                                  <a:pt x="85" y="624"/>
                                </a:moveTo>
                                <a:lnTo>
                                  <a:pt x="90" y="624"/>
                                </a:lnTo>
                                <a:lnTo>
                                  <a:pt x="7" y="0"/>
                                </a:lnTo>
                                <a:lnTo>
                                  <a:pt x="0" y="2"/>
                                </a:lnTo>
                                <a:lnTo>
                                  <a:pt x="81" y="627"/>
                                </a:lnTo>
                                <a:lnTo>
                                  <a:pt x="85" y="624"/>
                                </a:lnTo>
                                <a:close/>
                              </a:path>
                            </a:pathLst>
                          </a:custGeom>
                          <a:solidFill>
                            <a:srgbClr val="000000"/>
                          </a:solidFill>
                          <a:ln>
                            <a:noFill/>
                          </a:ln>
                        </wps:spPr>
                        <wps:style>
                          <a:lnRef idx="0"/>
                          <a:fillRef idx="0"/>
                          <a:effectRef idx="0"/>
                          <a:fontRef idx="minor"/>
                        </wps:style>
                        <wps:bodyPr/>
                      </wps:wsp>
                      <wps:wsp>
                        <wps:cNvSpPr/>
                        <wps:spPr>
                          <a:xfrm>
                            <a:off x="1151280" y="3526200"/>
                            <a:ext cx="93240" cy="315720"/>
                          </a:xfrm>
                          <a:custGeom>
                            <a:avLst/>
                            <a:gdLst/>
                            <a:ahLst/>
                            <a:rect l="l" t="t" r="r" b="b"/>
                            <a:pathLst>
                              <a:path w="147" h="497">
                                <a:moveTo>
                                  <a:pt x="0" y="497"/>
                                </a:moveTo>
                                <a:lnTo>
                                  <a:pt x="147" y="435"/>
                                </a:lnTo>
                                <a:lnTo>
                                  <a:pt x="15" y="373"/>
                                </a:lnTo>
                                <a:lnTo>
                                  <a:pt x="132" y="312"/>
                                </a:lnTo>
                                <a:lnTo>
                                  <a:pt x="30" y="261"/>
                                </a:lnTo>
                                <a:lnTo>
                                  <a:pt x="119" y="218"/>
                                </a:lnTo>
                                <a:lnTo>
                                  <a:pt x="41" y="173"/>
                                </a:lnTo>
                                <a:lnTo>
                                  <a:pt x="108" y="132"/>
                                </a:lnTo>
                                <a:lnTo>
                                  <a:pt x="51" y="100"/>
                                </a:lnTo>
                                <a:lnTo>
                                  <a:pt x="99" y="68"/>
                                </a:lnTo>
                                <a:lnTo>
                                  <a:pt x="59" y="42"/>
                                </a:lnTo>
                                <a:lnTo>
                                  <a:pt x="93" y="19"/>
                                </a:lnTo>
                                <a:lnTo>
                                  <a:pt x="65" y="0"/>
                                </a:lnTo>
                              </a:path>
                            </a:pathLst>
                          </a:custGeom>
                          <a:noFill/>
                          <a:ln cap="rnd" w="1440">
                            <a:solidFill>
                              <a:srgbClr val="000000"/>
                            </a:solidFill>
                            <a:round/>
                          </a:ln>
                        </wps:spPr>
                        <wps:style>
                          <a:lnRef idx="0"/>
                          <a:fillRef idx="0"/>
                          <a:effectRef idx="0"/>
                          <a:fontRef idx="minor"/>
                        </wps:style>
                        <wps:bodyPr/>
                      </wps:wsp>
                      <wps:wsp>
                        <wps:cNvSpPr/>
                        <wps:spPr>
                          <a:xfrm>
                            <a:off x="1155240" y="3526200"/>
                            <a:ext cx="94680" cy="315720"/>
                          </a:xfrm>
                          <a:custGeom>
                            <a:avLst/>
                            <a:gdLst/>
                            <a:ahLst/>
                            <a:rect l="l" t="t" r="r" b="b"/>
                            <a:pathLst>
                              <a:path w="149" h="497">
                                <a:moveTo>
                                  <a:pt x="149" y="497"/>
                                </a:moveTo>
                                <a:lnTo>
                                  <a:pt x="0" y="433"/>
                                </a:lnTo>
                                <a:lnTo>
                                  <a:pt x="134" y="373"/>
                                </a:lnTo>
                                <a:lnTo>
                                  <a:pt x="17" y="312"/>
                                </a:lnTo>
                                <a:lnTo>
                                  <a:pt x="119" y="261"/>
                                </a:lnTo>
                                <a:lnTo>
                                  <a:pt x="29" y="218"/>
                                </a:lnTo>
                                <a:lnTo>
                                  <a:pt x="108" y="173"/>
                                </a:lnTo>
                                <a:lnTo>
                                  <a:pt x="39" y="135"/>
                                </a:lnTo>
                                <a:lnTo>
                                  <a:pt x="98" y="98"/>
                                </a:lnTo>
                                <a:lnTo>
                                  <a:pt x="47" y="68"/>
                                </a:lnTo>
                                <a:lnTo>
                                  <a:pt x="89" y="42"/>
                                </a:lnTo>
                                <a:lnTo>
                                  <a:pt x="56" y="19"/>
                                </a:lnTo>
                                <a:lnTo>
                                  <a:pt x="84" y="0"/>
                                </a:lnTo>
                              </a:path>
                            </a:pathLst>
                          </a:custGeom>
                          <a:noFill/>
                          <a:ln cap="rnd" w="1440">
                            <a:solidFill>
                              <a:srgbClr val="000000"/>
                            </a:solidFill>
                            <a:round/>
                          </a:ln>
                        </wps:spPr>
                        <wps:style>
                          <a:lnRef idx="0"/>
                          <a:fillRef idx="0"/>
                          <a:effectRef idx="0"/>
                          <a:fontRef idx="minor"/>
                        </wps:style>
                        <wps:bodyPr/>
                      </wps:wsp>
                      <wps:wsp>
                        <wps:cNvSpPr/>
                        <wps:spPr>
                          <a:xfrm>
                            <a:off x="1182960" y="3418920"/>
                            <a:ext cx="17640" cy="40680"/>
                          </a:xfrm>
                          <a:custGeom>
                            <a:avLst/>
                            <a:gdLst/>
                            <a:ahLst/>
                            <a:rect l="l" t="t" r="r" b="b"/>
                            <a:pathLst>
                              <a:path w="28" h="64">
                                <a:moveTo>
                                  <a:pt x="25" y="59"/>
                                </a:moveTo>
                                <a:lnTo>
                                  <a:pt x="28" y="59"/>
                                </a:lnTo>
                                <a:lnTo>
                                  <a:pt x="1" y="0"/>
                                </a:lnTo>
                                <a:lnTo>
                                  <a:pt x="0" y="2"/>
                                </a:lnTo>
                                <a:lnTo>
                                  <a:pt x="25" y="62"/>
                                </a:lnTo>
                                <a:lnTo>
                                  <a:pt x="28" y="62"/>
                                </a:lnTo>
                                <a:lnTo>
                                  <a:pt x="25" y="62"/>
                                </a:lnTo>
                                <a:lnTo>
                                  <a:pt x="25" y="64"/>
                                </a:lnTo>
                                <a:lnTo>
                                  <a:pt x="28" y="62"/>
                                </a:lnTo>
                                <a:lnTo>
                                  <a:pt x="25" y="59"/>
                                </a:lnTo>
                                <a:close/>
                              </a:path>
                            </a:pathLst>
                          </a:custGeom>
                          <a:solidFill>
                            <a:srgbClr val="000000"/>
                          </a:solidFill>
                          <a:ln>
                            <a:noFill/>
                          </a:ln>
                        </wps:spPr>
                        <wps:style>
                          <a:lnRef idx="0"/>
                          <a:fillRef idx="0"/>
                          <a:effectRef idx="0"/>
                          <a:fontRef idx="minor"/>
                        </wps:style>
                        <wps:bodyPr/>
                      </wps:wsp>
                      <wps:wsp>
                        <wps:cNvSpPr/>
                        <wps:spPr>
                          <a:xfrm>
                            <a:off x="1198800" y="3418920"/>
                            <a:ext cx="22320" cy="39240"/>
                          </a:xfrm>
                          <a:custGeom>
                            <a:avLst/>
                            <a:gdLst/>
                            <a:ahLst/>
                            <a:rect l="l" t="t" r="r" b="b"/>
                            <a:pathLst>
                              <a:path w="35" h="62">
                                <a:moveTo>
                                  <a:pt x="33" y="2"/>
                                </a:moveTo>
                                <a:lnTo>
                                  <a:pt x="30" y="0"/>
                                </a:lnTo>
                                <a:lnTo>
                                  <a:pt x="0" y="59"/>
                                </a:lnTo>
                                <a:lnTo>
                                  <a:pt x="3" y="62"/>
                                </a:lnTo>
                                <a:lnTo>
                                  <a:pt x="35" y="2"/>
                                </a:lnTo>
                                <a:lnTo>
                                  <a:pt x="33" y="2"/>
                                </a:lnTo>
                                <a:close/>
                              </a:path>
                            </a:pathLst>
                          </a:custGeom>
                          <a:solidFill>
                            <a:srgbClr val="000000"/>
                          </a:solidFill>
                          <a:ln>
                            <a:noFill/>
                          </a:ln>
                        </wps:spPr>
                        <wps:style>
                          <a:lnRef idx="0"/>
                          <a:fillRef idx="0"/>
                          <a:effectRef idx="0"/>
                          <a:fontRef idx="minor"/>
                        </wps:style>
                        <wps:bodyPr/>
                      </wps:wsp>
                      <wps:wsp>
                        <wps:cNvSpPr/>
                        <wps:spPr>
                          <a:xfrm>
                            <a:off x="1198800" y="3353400"/>
                            <a:ext cx="1800" cy="154800"/>
                          </a:xfrm>
                          <a:custGeom>
                            <a:avLst/>
                            <a:gdLst/>
                            <a:ahLst/>
                            <a:rect l="l" t="t" r="r" b="b"/>
                            <a:pathLst>
                              <a:path w="3" h="244">
                                <a:moveTo>
                                  <a:pt x="0" y="0"/>
                                </a:moveTo>
                                <a:lnTo>
                                  <a:pt x="0" y="0"/>
                                </a:lnTo>
                                <a:lnTo>
                                  <a:pt x="0" y="244"/>
                                </a:lnTo>
                                <a:lnTo>
                                  <a:pt x="3" y="244"/>
                                </a:lnTo>
                                <a:lnTo>
                                  <a:pt x="3" y="0"/>
                                </a:lnTo>
                                <a:lnTo>
                                  <a:pt x="0" y="0"/>
                                </a:lnTo>
                                <a:close/>
                              </a:path>
                            </a:pathLst>
                          </a:custGeom>
                          <a:solidFill>
                            <a:srgbClr val="000000"/>
                          </a:solidFill>
                          <a:ln>
                            <a:noFill/>
                          </a:ln>
                        </wps:spPr>
                        <wps:style>
                          <a:lnRef idx="0"/>
                          <a:fillRef idx="0"/>
                          <a:effectRef idx="0"/>
                          <a:fontRef idx="minor"/>
                        </wps:style>
                        <wps:bodyPr/>
                      </wps:wsp>
                      <wps:wsp>
                        <wps:cNvSpPr/>
                        <wps:spPr>
                          <a:xfrm>
                            <a:off x="1051560" y="3657600"/>
                            <a:ext cx="84600" cy="221040"/>
                          </a:xfrm>
                          <a:prstGeom prst="rect">
                            <a:avLst/>
                          </a:prstGeom>
                          <a:solidFill>
                            <a:srgbClr val="dadada"/>
                          </a:solidFill>
                          <a:ln>
                            <a:noFill/>
                          </a:ln>
                        </wps:spPr>
                        <wps:style>
                          <a:lnRef idx="0"/>
                          <a:fillRef idx="0"/>
                          <a:effectRef idx="0"/>
                          <a:fontRef idx="minor"/>
                        </wps:style>
                        <wps:bodyPr/>
                      </wps:wsp>
                      <wps:wsp>
                        <wps:cNvSpPr/>
                        <wps:spPr>
                          <a:xfrm>
                            <a:off x="1054080" y="3670200"/>
                            <a:ext cx="76320" cy="205920"/>
                          </a:xfrm>
                          <a:prstGeom prst="rect">
                            <a:avLst/>
                          </a:prstGeom>
                          <a:solidFill>
                            <a:srgbClr val="f0f0f0"/>
                          </a:solidFill>
                          <a:ln>
                            <a:noFill/>
                          </a:ln>
                        </wps:spPr>
                        <wps:style>
                          <a:lnRef idx="0"/>
                          <a:fillRef idx="0"/>
                          <a:effectRef idx="0"/>
                          <a:fontRef idx="minor"/>
                        </wps:style>
                        <wps:bodyPr/>
                      </wps:wsp>
                      <wps:wsp>
                        <wps:cNvSpPr/>
                        <wps:spPr>
                          <a:xfrm>
                            <a:off x="1132200" y="3646800"/>
                            <a:ext cx="23040" cy="231840"/>
                          </a:xfrm>
                          <a:custGeom>
                            <a:avLst/>
                            <a:gdLst/>
                            <a:ahLst/>
                            <a:rect l="l" t="t" r="r" b="b"/>
                            <a:pathLst>
                              <a:path w="36" h="365">
                                <a:moveTo>
                                  <a:pt x="0" y="365"/>
                                </a:moveTo>
                                <a:lnTo>
                                  <a:pt x="36" y="342"/>
                                </a:lnTo>
                                <a:lnTo>
                                  <a:pt x="36" y="0"/>
                                </a:lnTo>
                                <a:lnTo>
                                  <a:pt x="0" y="17"/>
                                </a:lnTo>
                                <a:lnTo>
                                  <a:pt x="0" y="365"/>
                                </a:lnTo>
                                <a:close/>
                              </a:path>
                            </a:pathLst>
                          </a:custGeom>
                          <a:solidFill>
                            <a:srgbClr val="474747"/>
                          </a:solidFill>
                          <a:ln>
                            <a:noFill/>
                          </a:ln>
                        </wps:spPr>
                        <wps:style>
                          <a:lnRef idx="0"/>
                          <a:fillRef idx="0"/>
                          <a:effectRef idx="0"/>
                          <a:fontRef idx="minor"/>
                        </wps:style>
                        <wps:bodyPr/>
                      </wps:wsp>
                      <wps:wsp>
                        <wps:cNvSpPr/>
                        <wps:spPr>
                          <a:xfrm>
                            <a:off x="1051560" y="3646800"/>
                            <a:ext cx="103680" cy="14040"/>
                          </a:xfrm>
                          <a:custGeom>
                            <a:avLst/>
                            <a:gdLst/>
                            <a:ahLst/>
                            <a:rect l="l" t="t" r="r" b="b"/>
                            <a:pathLst>
                              <a:path w="163" h="22">
                                <a:moveTo>
                                  <a:pt x="132" y="22"/>
                                </a:moveTo>
                                <a:lnTo>
                                  <a:pt x="0" y="22"/>
                                </a:lnTo>
                                <a:lnTo>
                                  <a:pt x="36" y="2"/>
                                </a:lnTo>
                                <a:lnTo>
                                  <a:pt x="163" y="0"/>
                                </a:lnTo>
                                <a:lnTo>
                                  <a:pt x="132" y="22"/>
                                </a:lnTo>
                                <a:close/>
                              </a:path>
                            </a:pathLst>
                          </a:custGeom>
                          <a:solidFill>
                            <a:srgbClr val="919191"/>
                          </a:solidFill>
                          <a:ln>
                            <a:noFill/>
                          </a:ln>
                        </wps:spPr>
                        <wps:style>
                          <a:lnRef idx="0"/>
                          <a:fillRef idx="0"/>
                          <a:effectRef idx="0"/>
                          <a:fontRef idx="minor"/>
                        </wps:style>
                        <wps:bodyPr/>
                      </wps:wsp>
                      <wps:wsp>
                        <wps:cNvSpPr/>
                        <wps:spPr>
                          <a:xfrm>
                            <a:off x="1096560" y="3777480"/>
                            <a:ext cx="32400" cy="95760"/>
                          </a:xfrm>
                          <a:prstGeom prst="rect">
                            <a:avLst/>
                          </a:prstGeom>
                          <a:solidFill>
                            <a:srgbClr val="dadada"/>
                          </a:solidFill>
                          <a:ln>
                            <a:noFill/>
                          </a:ln>
                        </wps:spPr>
                        <wps:style>
                          <a:lnRef idx="0"/>
                          <a:fillRef idx="0"/>
                          <a:effectRef idx="0"/>
                          <a:fontRef idx="minor"/>
                        </wps:style>
                        <wps:bodyPr/>
                      </wps:wsp>
                      <wps:wsp>
                        <wps:cNvSpPr/>
                        <wps:spPr>
                          <a:xfrm>
                            <a:off x="1059840" y="3777480"/>
                            <a:ext cx="32400" cy="95760"/>
                          </a:xfrm>
                          <a:prstGeom prst="rect">
                            <a:avLst/>
                          </a:prstGeom>
                          <a:solidFill>
                            <a:srgbClr val="dadada"/>
                          </a:solidFill>
                          <a:ln>
                            <a:noFill/>
                          </a:ln>
                        </wps:spPr>
                        <wps:style>
                          <a:lnRef idx="0"/>
                          <a:fillRef idx="0"/>
                          <a:effectRef idx="0"/>
                          <a:fontRef idx="minor"/>
                        </wps:style>
                        <wps:bodyPr/>
                      </wps:wsp>
                      <wps:wsp>
                        <wps:cNvSpPr/>
                        <wps:spPr>
                          <a:xfrm>
                            <a:off x="1059840" y="3674160"/>
                            <a:ext cx="32400" cy="94680"/>
                          </a:xfrm>
                          <a:prstGeom prst="rect">
                            <a:avLst/>
                          </a:prstGeom>
                          <a:solidFill>
                            <a:srgbClr val="dadada"/>
                          </a:solidFill>
                          <a:ln>
                            <a:noFill/>
                          </a:ln>
                        </wps:spPr>
                        <wps:style>
                          <a:lnRef idx="0"/>
                          <a:fillRef idx="0"/>
                          <a:effectRef idx="0"/>
                          <a:fontRef idx="minor"/>
                        </wps:style>
                        <wps:bodyPr/>
                      </wps:wsp>
                      <wps:wsp>
                        <wps:cNvSpPr/>
                        <wps:spPr>
                          <a:xfrm>
                            <a:off x="1096560" y="3674160"/>
                            <a:ext cx="32400" cy="95760"/>
                          </a:xfrm>
                          <a:prstGeom prst="rect">
                            <a:avLst/>
                          </a:prstGeom>
                          <a:solidFill>
                            <a:srgbClr val="dadada"/>
                          </a:solidFill>
                          <a:ln>
                            <a:noFill/>
                          </a:ln>
                        </wps:spPr>
                        <wps:style>
                          <a:lnRef idx="0"/>
                          <a:fillRef idx="0"/>
                          <a:effectRef idx="0"/>
                          <a:fontRef idx="minor"/>
                        </wps:style>
                        <wps:bodyPr/>
                      </wps:wsp>
                      <wps:wsp>
                        <wps:cNvSpPr/>
                        <wps:spPr>
                          <a:xfrm>
                            <a:off x="1053000" y="3768840"/>
                            <a:ext cx="80640" cy="9360"/>
                          </a:xfrm>
                          <a:prstGeom prst="rect">
                            <a:avLst/>
                          </a:prstGeom>
                          <a:solidFill>
                            <a:srgbClr val="cecece"/>
                          </a:solidFill>
                          <a:ln>
                            <a:noFill/>
                          </a:ln>
                        </wps:spPr>
                        <wps:style>
                          <a:lnRef idx="0"/>
                          <a:fillRef idx="0"/>
                          <a:effectRef idx="0"/>
                          <a:fontRef idx="minor"/>
                        </wps:style>
                        <wps:bodyPr/>
                      </wps:wsp>
                      <wps:wsp>
                        <wps:cNvSpPr/>
                        <wps:spPr>
                          <a:xfrm>
                            <a:off x="1074600" y="3768840"/>
                            <a:ext cx="14040" cy="9360"/>
                          </a:xfrm>
                          <a:prstGeom prst="rect">
                            <a:avLst/>
                          </a:prstGeom>
                          <a:solidFill>
                            <a:srgbClr val="919191"/>
                          </a:solidFill>
                          <a:ln>
                            <a:noFill/>
                          </a:ln>
                        </wps:spPr>
                        <wps:style>
                          <a:lnRef idx="0"/>
                          <a:fillRef idx="0"/>
                          <a:effectRef idx="0"/>
                          <a:fontRef idx="minor"/>
                        </wps:style>
                        <wps:bodyPr/>
                      </wps:wsp>
                      <wps:wsp>
                        <wps:cNvSpPr/>
                        <wps:spPr>
                          <a:xfrm>
                            <a:off x="809640" y="3769920"/>
                            <a:ext cx="19080" cy="1800"/>
                          </a:xfrm>
                          <a:prstGeom prst="rect">
                            <a:avLst/>
                          </a:prstGeom>
                          <a:solidFill>
                            <a:srgbClr val="cecece"/>
                          </a:solidFill>
                          <a:ln>
                            <a:noFill/>
                          </a:ln>
                        </wps:spPr>
                        <wps:style>
                          <a:lnRef idx="0"/>
                          <a:fillRef idx="0"/>
                          <a:effectRef idx="0"/>
                          <a:fontRef idx="minor"/>
                        </wps:style>
                        <wps:bodyPr/>
                      </wps:wsp>
                      <wps:wsp>
                        <wps:cNvSpPr/>
                        <wps:spPr>
                          <a:xfrm>
                            <a:off x="1096560" y="3768840"/>
                            <a:ext cx="13320" cy="9360"/>
                          </a:xfrm>
                          <a:prstGeom prst="rect">
                            <a:avLst/>
                          </a:prstGeom>
                          <a:solidFill>
                            <a:srgbClr val="919191"/>
                          </a:solidFill>
                          <a:ln>
                            <a:noFill/>
                          </a:ln>
                        </wps:spPr>
                        <wps:style>
                          <a:lnRef idx="0"/>
                          <a:fillRef idx="0"/>
                          <a:effectRef idx="0"/>
                          <a:fontRef idx="minor"/>
                        </wps:style>
                        <wps:bodyPr/>
                      </wps:wsp>
                      <wps:wsp>
                        <wps:cNvSpPr/>
                        <wps:spPr>
                          <a:xfrm>
                            <a:off x="829800" y="3769920"/>
                            <a:ext cx="21600" cy="1800"/>
                          </a:xfrm>
                          <a:prstGeom prst="rect">
                            <a:avLst/>
                          </a:prstGeom>
                          <a:solidFill>
                            <a:srgbClr val="cecece"/>
                          </a:solidFill>
                          <a:ln>
                            <a:noFill/>
                          </a:ln>
                        </wps:spPr>
                        <wps:style>
                          <a:lnRef idx="0"/>
                          <a:fillRef idx="0"/>
                          <a:effectRef idx="0"/>
                          <a:fontRef idx="minor"/>
                        </wps:style>
                        <wps:bodyPr/>
                      </wps:wsp>
                      <wps:wsp>
                        <wps:cNvSpPr/>
                        <wps:spPr>
                          <a:xfrm>
                            <a:off x="1202040" y="3418920"/>
                            <a:ext cx="186840" cy="30960"/>
                          </a:xfrm>
                          <a:custGeom>
                            <a:avLst/>
                            <a:gdLst/>
                            <a:ahLst/>
                            <a:rect l="l" t="t" r="r" b="b"/>
                            <a:pathLst>
                              <a:path w="294" h="49">
                                <a:moveTo>
                                  <a:pt x="0" y="49"/>
                                </a:moveTo>
                                <a:lnTo>
                                  <a:pt x="0" y="49"/>
                                </a:lnTo>
                                <a:lnTo>
                                  <a:pt x="15" y="49"/>
                                </a:lnTo>
                                <a:lnTo>
                                  <a:pt x="30" y="49"/>
                                </a:lnTo>
                                <a:lnTo>
                                  <a:pt x="45" y="49"/>
                                </a:lnTo>
                                <a:lnTo>
                                  <a:pt x="60" y="49"/>
                                </a:lnTo>
                                <a:lnTo>
                                  <a:pt x="73" y="47"/>
                                </a:lnTo>
                                <a:lnTo>
                                  <a:pt x="88" y="47"/>
                                </a:lnTo>
                                <a:lnTo>
                                  <a:pt x="101" y="47"/>
                                </a:lnTo>
                                <a:lnTo>
                                  <a:pt x="114" y="44"/>
                                </a:lnTo>
                                <a:lnTo>
                                  <a:pt x="127" y="44"/>
                                </a:lnTo>
                                <a:lnTo>
                                  <a:pt x="140" y="42"/>
                                </a:lnTo>
                                <a:lnTo>
                                  <a:pt x="152" y="42"/>
                                </a:lnTo>
                                <a:lnTo>
                                  <a:pt x="163" y="40"/>
                                </a:lnTo>
                                <a:lnTo>
                                  <a:pt x="176" y="40"/>
                                </a:lnTo>
                                <a:lnTo>
                                  <a:pt x="187" y="38"/>
                                </a:lnTo>
                                <a:lnTo>
                                  <a:pt x="198" y="36"/>
                                </a:lnTo>
                                <a:lnTo>
                                  <a:pt x="208" y="36"/>
                                </a:lnTo>
                                <a:lnTo>
                                  <a:pt x="217" y="34"/>
                                </a:lnTo>
                                <a:lnTo>
                                  <a:pt x="225" y="32"/>
                                </a:lnTo>
                                <a:lnTo>
                                  <a:pt x="236" y="30"/>
                                </a:lnTo>
                                <a:lnTo>
                                  <a:pt x="243" y="27"/>
                                </a:lnTo>
                                <a:lnTo>
                                  <a:pt x="251" y="27"/>
                                </a:lnTo>
                                <a:lnTo>
                                  <a:pt x="258" y="25"/>
                                </a:lnTo>
                                <a:lnTo>
                                  <a:pt x="264" y="23"/>
                                </a:lnTo>
                                <a:lnTo>
                                  <a:pt x="271" y="21"/>
                                </a:lnTo>
                                <a:lnTo>
                                  <a:pt x="275" y="19"/>
                                </a:lnTo>
                                <a:lnTo>
                                  <a:pt x="281" y="17"/>
                                </a:lnTo>
                                <a:lnTo>
                                  <a:pt x="283" y="12"/>
                                </a:lnTo>
                                <a:lnTo>
                                  <a:pt x="288" y="10"/>
                                </a:lnTo>
                                <a:lnTo>
                                  <a:pt x="290" y="8"/>
                                </a:lnTo>
                                <a:lnTo>
                                  <a:pt x="292" y="6"/>
                                </a:lnTo>
                                <a:lnTo>
                                  <a:pt x="294" y="4"/>
                                </a:lnTo>
                                <a:lnTo>
                                  <a:pt x="294" y="0"/>
                                </a:lnTo>
                                <a:lnTo>
                                  <a:pt x="292" y="0"/>
                                </a:lnTo>
                                <a:lnTo>
                                  <a:pt x="290" y="2"/>
                                </a:lnTo>
                                <a:lnTo>
                                  <a:pt x="290" y="4"/>
                                </a:lnTo>
                                <a:lnTo>
                                  <a:pt x="288" y="6"/>
                                </a:lnTo>
                                <a:lnTo>
                                  <a:pt x="286" y="8"/>
                                </a:lnTo>
                                <a:lnTo>
                                  <a:pt x="283" y="10"/>
                                </a:lnTo>
                                <a:lnTo>
                                  <a:pt x="279" y="12"/>
                                </a:lnTo>
                                <a:lnTo>
                                  <a:pt x="275" y="15"/>
                                </a:lnTo>
                                <a:lnTo>
                                  <a:pt x="268" y="17"/>
                                </a:lnTo>
                                <a:lnTo>
                                  <a:pt x="264" y="19"/>
                                </a:lnTo>
                                <a:lnTo>
                                  <a:pt x="258" y="21"/>
                                </a:lnTo>
                                <a:lnTo>
                                  <a:pt x="249" y="23"/>
                                </a:lnTo>
                                <a:lnTo>
                                  <a:pt x="243" y="25"/>
                                </a:lnTo>
                                <a:lnTo>
                                  <a:pt x="234" y="27"/>
                                </a:lnTo>
                                <a:lnTo>
                                  <a:pt x="225" y="30"/>
                                </a:lnTo>
                                <a:lnTo>
                                  <a:pt x="217" y="30"/>
                                </a:lnTo>
                                <a:lnTo>
                                  <a:pt x="206" y="32"/>
                                </a:lnTo>
                                <a:lnTo>
                                  <a:pt x="198" y="34"/>
                                </a:lnTo>
                                <a:lnTo>
                                  <a:pt x="187" y="36"/>
                                </a:lnTo>
                                <a:lnTo>
                                  <a:pt x="176" y="36"/>
                                </a:lnTo>
                                <a:lnTo>
                                  <a:pt x="163" y="38"/>
                                </a:lnTo>
                                <a:lnTo>
                                  <a:pt x="152" y="40"/>
                                </a:lnTo>
                                <a:lnTo>
                                  <a:pt x="140" y="40"/>
                                </a:lnTo>
                                <a:lnTo>
                                  <a:pt x="127" y="40"/>
                                </a:lnTo>
                                <a:lnTo>
                                  <a:pt x="114" y="42"/>
                                </a:lnTo>
                                <a:lnTo>
                                  <a:pt x="101" y="42"/>
                                </a:lnTo>
                                <a:lnTo>
                                  <a:pt x="88" y="44"/>
                                </a:lnTo>
                                <a:lnTo>
                                  <a:pt x="73" y="44"/>
                                </a:lnTo>
                                <a:lnTo>
                                  <a:pt x="60" y="44"/>
                                </a:lnTo>
                                <a:lnTo>
                                  <a:pt x="45" y="44"/>
                                </a:lnTo>
                                <a:lnTo>
                                  <a:pt x="30" y="44"/>
                                </a:lnTo>
                                <a:lnTo>
                                  <a:pt x="15" y="47"/>
                                </a:lnTo>
                                <a:lnTo>
                                  <a:pt x="0" y="47"/>
                                </a:lnTo>
                                <a:lnTo>
                                  <a:pt x="0" y="49"/>
                                </a:lnTo>
                                <a:close/>
                              </a:path>
                            </a:pathLst>
                          </a:custGeom>
                          <a:solidFill>
                            <a:srgbClr val="919191"/>
                          </a:solidFill>
                          <a:ln>
                            <a:noFill/>
                          </a:ln>
                        </wps:spPr>
                        <wps:style>
                          <a:lnRef idx="0"/>
                          <a:fillRef idx="0"/>
                          <a:effectRef idx="0"/>
                          <a:fontRef idx="minor"/>
                        </wps:style>
                        <wps:bodyPr/>
                      </wps:wsp>
                      <wps:wsp>
                        <wps:cNvSpPr/>
                        <wps:spPr>
                          <a:xfrm>
                            <a:off x="1014840" y="3418920"/>
                            <a:ext cx="187200" cy="30960"/>
                          </a:xfrm>
                          <a:custGeom>
                            <a:avLst/>
                            <a:gdLst/>
                            <a:ahLst/>
                            <a:rect l="l" t="t" r="r" b="b"/>
                            <a:pathLst>
                              <a:path w="295" h="49">
                                <a:moveTo>
                                  <a:pt x="0" y="0"/>
                                </a:moveTo>
                                <a:lnTo>
                                  <a:pt x="0" y="0"/>
                                </a:lnTo>
                                <a:lnTo>
                                  <a:pt x="0" y="4"/>
                                </a:lnTo>
                                <a:lnTo>
                                  <a:pt x="2" y="6"/>
                                </a:lnTo>
                                <a:lnTo>
                                  <a:pt x="4" y="8"/>
                                </a:lnTo>
                                <a:lnTo>
                                  <a:pt x="6" y="10"/>
                                </a:lnTo>
                                <a:lnTo>
                                  <a:pt x="11" y="12"/>
                                </a:lnTo>
                                <a:lnTo>
                                  <a:pt x="13" y="17"/>
                                </a:lnTo>
                                <a:lnTo>
                                  <a:pt x="19" y="19"/>
                                </a:lnTo>
                                <a:lnTo>
                                  <a:pt x="24" y="21"/>
                                </a:lnTo>
                                <a:lnTo>
                                  <a:pt x="30" y="23"/>
                                </a:lnTo>
                                <a:lnTo>
                                  <a:pt x="36" y="25"/>
                                </a:lnTo>
                                <a:lnTo>
                                  <a:pt x="43" y="27"/>
                                </a:lnTo>
                                <a:lnTo>
                                  <a:pt x="51" y="27"/>
                                </a:lnTo>
                                <a:lnTo>
                                  <a:pt x="58" y="30"/>
                                </a:lnTo>
                                <a:lnTo>
                                  <a:pt x="69" y="32"/>
                                </a:lnTo>
                                <a:lnTo>
                                  <a:pt x="77" y="34"/>
                                </a:lnTo>
                                <a:lnTo>
                                  <a:pt x="86" y="36"/>
                                </a:lnTo>
                                <a:lnTo>
                                  <a:pt x="97" y="36"/>
                                </a:lnTo>
                                <a:lnTo>
                                  <a:pt x="107" y="38"/>
                                </a:lnTo>
                                <a:lnTo>
                                  <a:pt x="118" y="40"/>
                                </a:lnTo>
                                <a:lnTo>
                                  <a:pt x="131" y="40"/>
                                </a:lnTo>
                                <a:lnTo>
                                  <a:pt x="142" y="42"/>
                                </a:lnTo>
                                <a:lnTo>
                                  <a:pt x="155" y="42"/>
                                </a:lnTo>
                                <a:lnTo>
                                  <a:pt x="167" y="44"/>
                                </a:lnTo>
                                <a:lnTo>
                                  <a:pt x="180" y="44"/>
                                </a:lnTo>
                                <a:lnTo>
                                  <a:pt x="193" y="47"/>
                                </a:lnTo>
                                <a:lnTo>
                                  <a:pt x="206" y="47"/>
                                </a:lnTo>
                                <a:lnTo>
                                  <a:pt x="221" y="47"/>
                                </a:lnTo>
                                <a:lnTo>
                                  <a:pt x="236" y="49"/>
                                </a:lnTo>
                                <a:lnTo>
                                  <a:pt x="250" y="49"/>
                                </a:lnTo>
                                <a:lnTo>
                                  <a:pt x="265" y="49"/>
                                </a:lnTo>
                                <a:lnTo>
                                  <a:pt x="280" y="49"/>
                                </a:lnTo>
                                <a:lnTo>
                                  <a:pt x="295" y="49"/>
                                </a:lnTo>
                                <a:lnTo>
                                  <a:pt x="295" y="47"/>
                                </a:lnTo>
                                <a:lnTo>
                                  <a:pt x="280" y="47"/>
                                </a:lnTo>
                                <a:lnTo>
                                  <a:pt x="265" y="44"/>
                                </a:lnTo>
                                <a:lnTo>
                                  <a:pt x="250" y="44"/>
                                </a:lnTo>
                                <a:lnTo>
                                  <a:pt x="236" y="44"/>
                                </a:lnTo>
                                <a:lnTo>
                                  <a:pt x="221" y="44"/>
                                </a:lnTo>
                                <a:lnTo>
                                  <a:pt x="206" y="44"/>
                                </a:lnTo>
                                <a:lnTo>
                                  <a:pt x="193" y="42"/>
                                </a:lnTo>
                                <a:lnTo>
                                  <a:pt x="180" y="42"/>
                                </a:lnTo>
                                <a:lnTo>
                                  <a:pt x="167" y="40"/>
                                </a:lnTo>
                                <a:lnTo>
                                  <a:pt x="155" y="40"/>
                                </a:lnTo>
                                <a:lnTo>
                                  <a:pt x="142" y="40"/>
                                </a:lnTo>
                                <a:lnTo>
                                  <a:pt x="131" y="38"/>
                                </a:lnTo>
                                <a:lnTo>
                                  <a:pt x="118" y="36"/>
                                </a:lnTo>
                                <a:lnTo>
                                  <a:pt x="107" y="36"/>
                                </a:lnTo>
                                <a:lnTo>
                                  <a:pt x="97" y="34"/>
                                </a:lnTo>
                                <a:lnTo>
                                  <a:pt x="88" y="32"/>
                                </a:lnTo>
                                <a:lnTo>
                                  <a:pt x="77" y="30"/>
                                </a:lnTo>
                                <a:lnTo>
                                  <a:pt x="69" y="30"/>
                                </a:lnTo>
                                <a:lnTo>
                                  <a:pt x="60" y="27"/>
                                </a:lnTo>
                                <a:lnTo>
                                  <a:pt x="51" y="25"/>
                                </a:lnTo>
                                <a:lnTo>
                                  <a:pt x="45" y="23"/>
                                </a:lnTo>
                                <a:lnTo>
                                  <a:pt x="36" y="21"/>
                                </a:lnTo>
                                <a:lnTo>
                                  <a:pt x="30" y="19"/>
                                </a:lnTo>
                                <a:lnTo>
                                  <a:pt x="26" y="17"/>
                                </a:lnTo>
                                <a:lnTo>
                                  <a:pt x="19" y="15"/>
                                </a:lnTo>
                                <a:lnTo>
                                  <a:pt x="15" y="12"/>
                                </a:lnTo>
                                <a:lnTo>
                                  <a:pt x="11" y="10"/>
                                </a:lnTo>
                                <a:lnTo>
                                  <a:pt x="9" y="8"/>
                                </a:lnTo>
                                <a:lnTo>
                                  <a:pt x="6" y="6"/>
                                </a:lnTo>
                                <a:lnTo>
                                  <a:pt x="4" y="4"/>
                                </a:lnTo>
                                <a:lnTo>
                                  <a:pt x="4" y="2"/>
                                </a:lnTo>
                                <a:lnTo>
                                  <a:pt x="2" y="0"/>
                                </a:lnTo>
                                <a:lnTo>
                                  <a:pt x="0" y="0"/>
                                </a:lnTo>
                                <a:close/>
                              </a:path>
                            </a:pathLst>
                          </a:custGeom>
                          <a:solidFill>
                            <a:srgbClr val="919191"/>
                          </a:solidFill>
                          <a:ln>
                            <a:noFill/>
                          </a:ln>
                        </wps:spPr>
                        <wps:style>
                          <a:lnRef idx="0"/>
                          <a:fillRef idx="0"/>
                          <a:effectRef idx="0"/>
                          <a:fontRef idx="minor"/>
                        </wps:style>
                        <wps:bodyPr/>
                      </wps:wsp>
                      <wps:wsp>
                        <wps:cNvSpPr/>
                        <wps:spPr>
                          <a:xfrm>
                            <a:off x="1014840" y="3388320"/>
                            <a:ext cx="187200" cy="30600"/>
                          </a:xfrm>
                          <a:custGeom>
                            <a:avLst/>
                            <a:gdLst/>
                            <a:ahLst/>
                            <a:rect l="l" t="t" r="r" b="b"/>
                            <a:pathLst>
                              <a:path w="295" h="48">
                                <a:moveTo>
                                  <a:pt x="295" y="0"/>
                                </a:moveTo>
                                <a:lnTo>
                                  <a:pt x="295" y="0"/>
                                </a:lnTo>
                                <a:lnTo>
                                  <a:pt x="280" y="0"/>
                                </a:lnTo>
                                <a:lnTo>
                                  <a:pt x="265" y="0"/>
                                </a:lnTo>
                                <a:lnTo>
                                  <a:pt x="250" y="0"/>
                                </a:lnTo>
                                <a:lnTo>
                                  <a:pt x="236" y="0"/>
                                </a:lnTo>
                                <a:lnTo>
                                  <a:pt x="221" y="3"/>
                                </a:lnTo>
                                <a:lnTo>
                                  <a:pt x="206" y="3"/>
                                </a:lnTo>
                                <a:lnTo>
                                  <a:pt x="193" y="3"/>
                                </a:lnTo>
                                <a:lnTo>
                                  <a:pt x="180" y="3"/>
                                </a:lnTo>
                                <a:lnTo>
                                  <a:pt x="167" y="5"/>
                                </a:lnTo>
                                <a:lnTo>
                                  <a:pt x="155" y="7"/>
                                </a:lnTo>
                                <a:lnTo>
                                  <a:pt x="142" y="7"/>
                                </a:lnTo>
                                <a:lnTo>
                                  <a:pt x="131" y="9"/>
                                </a:lnTo>
                                <a:lnTo>
                                  <a:pt x="118" y="9"/>
                                </a:lnTo>
                                <a:lnTo>
                                  <a:pt x="107" y="11"/>
                                </a:lnTo>
                                <a:lnTo>
                                  <a:pt x="97" y="11"/>
                                </a:lnTo>
                                <a:lnTo>
                                  <a:pt x="86" y="13"/>
                                </a:lnTo>
                                <a:lnTo>
                                  <a:pt x="77" y="15"/>
                                </a:lnTo>
                                <a:lnTo>
                                  <a:pt x="69" y="18"/>
                                </a:lnTo>
                                <a:lnTo>
                                  <a:pt x="58" y="20"/>
                                </a:lnTo>
                                <a:lnTo>
                                  <a:pt x="51" y="20"/>
                                </a:lnTo>
                                <a:lnTo>
                                  <a:pt x="43" y="22"/>
                                </a:lnTo>
                                <a:lnTo>
                                  <a:pt x="36" y="24"/>
                                </a:lnTo>
                                <a:lnTo>
                                  <a:pt x="30" y="26"/>
                                </a:lnTo>
                                <a:lnTo>
                                  <a:pt x="24" y="28"/>
                                </a:lnTo>
                                <a:lnTo>
                                  <a:pt x="19" y="30"/>
                                </a:lnTo>
                                <a:lnTo>
                                  <a:pt x="13" y="33"/>
                                </a:lnTo>
                                <a:lnTo>
                                  <a:pt x="11" y="35"/>
                                </a:lnTo>
                                <a:lnTo>
                                  <a:pt x="6" y="37"/>
                                </a:lnTo>
                                <a:lnTo>
                                  <a:pt x="4" y="41"/>
                                </a:lnTo>
                                <a:lnTo>
                                  <a:pt x="2" y="43"/>
                                </a:lnTo>
                                <a:lnTo>
                                  <a:pt x="0" y="45"/>
                                </a:lnTo>
                                <a:lnTo>
                                  <a:pt x="0" y="48"/>
                                </a:lnTo>
                                <a:lnTo>
                                  <a:pt x="2" y="48"/>
                                </a:lnTo>
                                <a:lnTo>
                                  <a:pt x="4" y="45"/>
                                </a:lnTo>
                                <a:lnTo>
                                  <a:pt x="6" y="43"/>
                                </a:lnTo>
                                <a:lnTo>
                                  <a:pt x="9" y="41"/>
                                </a:lnTo>
                                <a:lnTo>
                                  <a:pt x="11" y="37"/>
                                </a:lnTo>
                                <a:lnTo>
                                  <a:pt x="15" y="37"/>
                                </a:lnTo>
                                <a:lnTo>
                                  <a:pt x="19" y="35"/>
                                </a:lnTo>
                                <a:lnTo>
                                  <a:pt x="26" y="33"/>
                                </a:lnTo>
                                <a:lnTo>
                                  <a:pt x="30" y="30"/>
                                </a:lnTo>
                                <a:lnTo>
                                  <a:pt x="36" y="28"/>
                                </a:lnTo>
                                <a:lnTo>
                                  <a:pt x="45" y="26"/>
                                </a:lnTo>
                                <a:lnTo>
                                  <a:pt x="51" y="24"/>
                                </a:lnTo>
                                <a:lnTo>
                                  <a:pt x="60" y="22"/>
                                </a:lnTo>
                                <a:lnTo>
                                  <a:pt x="69" y="20"/>
                                </a:lnTo>
                                <a:lnTo>
                                  <a:pt x="77" y="18"/>
                                </a:lnTo>
                                <a:lnTo>
                                  <a:pt x="88" y="18"/>
                                </a:lnTo>
                                <a:lnTo>
                                  <a:pt x="97" y="15"/>
                                </a:lnTo>
                                <a:lnTo>
                                  <a:pt x="107" y="13"/>
                                </a:lnTo>
                                <a:lnTo>
                                  <a:pt x="118" y="13"/>
                                </a:lnTo>
                                <a:lnTo>
                                  <a:pt x="131" y="11"/>
                                </a:lnTo>
                                <a:lnTo>
                                  <a:pt x="142" y="9"/>
                                </a:lnTo>
                                <a:lnTo>
                                  <a:pt x="155" y="9"/>
                                </a:lnTo>
                                <a:lnTo>
                                  <a:pt x="167" y="7"/>
                                </a:lnTo>
                                <a:lnTo>
                                  <a:pt x="180" y="7"/>
                                </a:lnTo>
                                <a:lnTo>
                                  <a:pt x="193" y="7"/>
                                </a:lnTo>
                                <a:lnTo>
                                  <a:pt x="206" y="5"/>
                                </a:lnTo>
                                <a:lnTo>
                                  <a:pt x="221" y="5"/>
                                </a:lnTo>
                                <a:lnTo>
                                  <a:pt x="236" y="5"/>
                                </a:lnTo>
                                <a:lnTo>
                                  <a:pt x="250" y="3"/>
                                </a:lnTo>
                                <a:lnTo>
                                  <a:pt x="265" y="3"/>
                                </a:lnTo>
                                <a:lnTo>
                                  <a:pt x="280" y="3"/>
                                </a:lnTo>
                                <a:lnTo>
                                  <a:pt x="295" y="3"/>
                                </a:lnTo>
                                <a:lnTo>
                                  <a:pt x="295" y="0"/>
                                </a:lnTo>
                                <a:close/>
                              </a:path>
                            </a:pathLst>
                          </a:custGeom>
                          <a:solidFill>
                            <a:srgbClr val="919191"/>
                          </a:solidFill>
                          <a:ln>
                            <a:noFill/>
                          </a:ln>
                        </wps:spPr>
                        <wps:style>
                          <a:lnRef idx="0"/>
                          <a:fillRef idx="0"/>
                          <a:effectRef idx="0"/>
                          <a:fontRef idx="minor"/>
                        </wps:style>
                        <wps:bodyPr/>
                      </wps:wsp>
                      <wps:wsp>
                        <wps:cNvSpPr/>
                        <wps:spPr>
                          <a:xfrm>
                            <a:off x="1202040" y="3388320"/>
                            <a:ext cx="186840" cy="30600"/>
                          </a:xfrm>
                          <a:custGeom>
                            <a:avLst/>
                            <a:gdLst/>
                            <a:ahLst/>
                            <a:rect l="l" t="t" r="r" b="b"/>
                            <a:pathLst>
                              <a:path w="294" h="48">
                                <a:moveTo>
                                  <a:pt x="294" y="48"/>
                                </a:moveTo>
                                <a:lnTo>
                                  <a:pt x="294" y="48"/>
                                </a:lnTo>
                                <a:lnTo>
                                  <a:pt x="294" y="45"/>
                                </a:lnTo>
                                <a:lnTo>
                                  <a:pt x="292" y="43"/>
                                </a:lnTo>
                                <a:lnTo>
                                  <a:pt x="290" y="41"/>
                                </a:lnTo>
                                <a:lnTo>
                                  <a:pt x="288" y="37"/>
                                </a:lnTo>
                                <a:lnTo>
                                  <a:pt x="283" y="35"/>
                                </a:lnTo>
                                <a:lnTo>
                                  <a:pt x="281" y="33"/>
                                </a:lnTo>
                                <a:lnTo>
                                  <a:pt x="275" y="30"/>
                                </a:lnTo>
                                <a:lnTo>
                                  <a:pt x="271" y="28"/>
                                </a:lnTo>
                                <a:lnTo>
                                  <a:pt x="264" y="26"/>
                                </a:lnTo>
                                <a:lnTo>
                                  <a:pt x="258" y="24"/>
                                </a:lnTo>
                                <a:lnTo>
                                  <a:pt x="251" y="22"/>
                                </a:lnTo>
                                <a:lnTo>
                                  <a:pt x="243" y="20"/>
                                </a:lnTo>
                                <a:lnTo>
                                  <a:pt x="236" y="20"/>
                                </a:lnTo>
                                <a:lnTo>
                                  <a:pt x="225" y="18"/>
                                </a:lnTo>
                                <a:lnTo>
                                  <a:pt x="217" y="15"/>
                                </a:lnTo>
                                <a:lnTo>
                                  <a:pt x="208" y="13"/>
                                </a:lnTo>
                                <a:lnTo>
                                  <a:pt x="198" y="11"/>
                                </a:lnTo>
                                <a:lnTo>
                                  <a:pt x="187" y="11"/>
                                </a:lnTo>
                                <a:lnTo>
                                  <a:pt x="176" y="9"/>
                                </a:lnTo>
                                <a:lnTo>
                                  <a:pt x="163" y="9"/>
                                </a:lnTo>
                                <a:lnTo>
                                  <a:pt x="152" y="7"/>
                                </a:lnTo>
                                <a:lnTo>
                                  <a:pt x="140" y="7"/>
                                </a:lnTo>
                                <a:lnTo>
                                  <a:pt x="127" y="5"/>
                                </a:lnTo>
                                <a:lnTo>
                                  <a:pt x="114" y="3"/>
                                </a:lnTo>
                                <a:lnTo>
                                  <a:pt x="101" y="3"/>
                                </a:lnTo>
                                <a:lnTo>
                                  <a:pt x="88" y="3"/>
                                </a:lnTo>
                                <a:lnTo>
                                  <a:pt x="73" y="3"/>
                                </a:lnTo>
                                <a:lnTo>
                                  <a:pt x="60" y="0"/>
                                </a:lnTo>
                                <a:lnTo>
                                  <a:pt x="45" y="0"/>
                                </a:lnTo>
                                <a:lnTo>
                                  <a:pt x="30" y="0"/>
                                </a:lnTo>
                                <a:lnTo>
                                  <a:pt x="15" y="0"/>
                                </a:lnTo>
                                <a:lnTo>
                                  <a:pt x="0" y="0"/>
                                </a:lnTo>
                                <a:lnTo>
                                  <a:pt x="0" y="3"/>
                                </a:lnTo>
                                <a:lnTo>
                                  <a:pt x="15" y="3"/>
                                </a:lnTo>
                                <a:lnTo>
                                  <a:pt x="30" y="3"/>
                                </a:lnTo>
                                <a:lnTo>
                                  <a:pt x="45" y="3"/>
                                </a:lnTo>
                                <a:lnTo>
                                  <a:pt x="60" y="5"/>
                                </a:lnTo>
                                <a:lnTo>
                                  <a:pt x="73" y="5"/>
                                </a:lnTo>
                                <a:lnTo>
                                  <a:pt x="88" y="5"/>
                                </a:lnTo>
                                <a:lnTo>
                                  <a:pt x="101" y="7"/>
                                </a:lnTo>
                                <a:lnTo>
                                  <a:pt x="114" y="7"/>
                                </a:lnTo>
                                <a:lnTo>
                                  <a:pt x="127" y="7"/>
                                </a:lnTo>
                                <a:lnTo>
                                  <a:pt x="140" y="9"/>
                                </a:lnTo>
                                <a:lnTo>
                                  <a:pt x="152" y="9"/>
                                </a:lnTo>
                                <a:lnTo>
                                  <a:pt x="163" y="11"/>
                                </a:lnTo>
                                <a:lnTo>
                                  <a:pt x="176" y="13"/>
                                </a:lnTo>
                                <a:lnTo>
                                  <a:pt x="187" y="13"/>
                                </a:lnTo>
                                <a:lnTo>
                                  <a:pt x="198" y="15"/>
                                </a:lnTo>
                                <a:lnTo>
                                  <a:pt x="206" y="18"/>
                                </a:lnTo>
                                <a:lnTo>
                                  <a:pt x="217" y="18"/>
                                </a:lnTo>
                                <a:lnTo>
                                  <a:pt x="225" y="20"/>
                                </a:lnTo>
                                <a:lnTo>
                                  <a:pt x="234" y="22"/>
                                </a:lnTo>
                                <a:lnTo>
                                  <a:pt x="243" y="24"/>
                                </a:lnTo>
                                <a:lnTo>
                                  <a:pt x="249" y="26"/>
                                </a:lnTo>
                                <a:lnTo>
                                  <a:pt x="258" y="28"/>
                                </a:lnTo>
                                <a:lnTo>
                                  <a:pt x="264" y="30"/>
                                </a:lnTo>
                                <a:lnTo>
                                  <a:pt x="268" y="33"/>
                                </a:lnTo>
                                <a:lnTo>
                                  <a:pt x="275" y="35"/>
                                </a:lnTo>
                                <a:lnTo>
                                  <a:pt x="279" y="37"/>
                                </a:lnTo>
                                <a:lnTo>
                                  <a:pt x="283" y="37"/>
                                </a:lnTo>
                                <a:lnTo>
                                  <a:pt x="286" y="41"/>
                                </a:lnTo>
                                <a:lnTo>
                                  <a:pt x="288" y="43"/>
                                </a:lnTo>
                                <a:lnTo>
                                  <a:pt x="290" y="45"/>
                                </a:lnTo>
                                <a:lnTo>
                                  <a:pt x="292" y="48"/>
                                </a:lnTo>
                                <a:lnTo>
                                  <a:pt x="294" y="48"/>
                                </a:lnTo>
                                <a:close/>
                              </a:path>
                            </a:pathLst>
                          </a:custGeom>
                          <a:solidFill>
                            <a:srgbClr val="919191"/>
                          </a:solidFill>
                          <a:ln>
                            <a:noFill/>
                          </a:ln>
                        </wps:spPr>
                        <wps:style>
                          <a:lnRef idx="0"/>
                          <a:fillRef idx="0"/>
                          <a:effectRef idx="0"/>
                          <a:fontRef idx="minor"/>
                        </wps:style>
                        <wps:bodyPr/>
                      </wps:wsp>
                      <wps:wsp>
                        <wps:cNvSpPr/>
                        <wps:spPr>
                          <a:xfrm>
                            <a:off x="1202040" y="3415680"/>
                            <a:ext cx="186840" cy="30960"/>
                          </a:xfrm>
                          <a:custGeom>
                            <a:avLst/>
                            <a:gdLst/>
                            <a:ahLst/>
                            <a:rect l="l" t="t" r="r" b="b"/>
                            <a:pathLst>
                              <a:path w="294" h="49">
                                <a:moveTo>
                                  <a:pt x="0" y="49"/>
                                </a:moveTo>
                                <a:lnTo>
                                  <a:pt x="0" y="49"/>
                                </a:lnTo>
                                <a:lnTo>
                                  <a:pt x="15" y="49"/>
                                </a:lnTo>
                                <a:lnTo>
                                  <a:pt x="30" y="47"/>
                                </a:lnTo>
                                <a:lnTo>
                                  <a:pt x="45" y="47"/>
                                </a:lnTo>
                                <a:lnTo>
                                  <a:pt x="60" y="47"/>
                                </a:lnTo>
                                <a:lnTo>
                                  <a:pt x="73" y="47"/>
                                </a:lnTo>
                                <a:lnTo>
                                  <a:pt x="88" y="47"/>
                                </a:lnTo>
                                <a:lnTo>
                                  <a:pt x="101" y="45"/>
                                </a:lnTo>
                                <a:lnTo>
                                  <a:pt x="114" y="45"/>
                                </a:lnTo>
                                <a:lnTo>
                                  <a:pt x="127" y="43"/>
                                </a:lnTo>
                                <a:lnTo>
                                  <a:pt x="140" y="43"/>
                                </a:lnTo>
                                <a:lnTo>
                                  <a:pt x="152" y="41"/>
                                </a:lnTo>
                                <a:lnTo>
                                  <a:pt x="163" y="41"/>
                                </a:lnTo>
                                <a:lnTo>
                                  <a:pt x="176" y="39"/>
                                </a:lnTo>
                                <a:lnTo>
                                  <a:pt x="187" y="39"/>
                                </a:lnTo>
                                <a:lnTo>
                                  <a:pt x="198" y="37"/>
                                </a:lnTo>
                                <a:lnTo>
                                  <a:pt x="208" y="35"/>
                                </a:lnTo>
                                <a:lnTo>
                                  <a:pt x="217" y="32"/>
                                </a:lnTo>
                                <a:lnTo>
                                  <a:pt x="225" y="32"/>
                                </a:lnTo>
                                <a:lnTo>
                                  <a:pt x="236" y="30"/>
                                </a:lnTo>
                                <a:lnTo>
                                  <a:pt x="243" y="28"/>
                                </a:lnTo>
                                <a:lnTo>
                                  <a:pt x="251" y="26"/>
                                </a:lnTo>
                                <a:lnTo>
                                  <a:pt x="258" y="24"/>
                                </a:lnTo>
                                <a:lnTo>
                                  <a:pt x="264" y="22"/>
                                </a:lnTo>
                                <a:lnTo>
                                  <a:pt x="271" y="20"/>
                                </a:lnTo>
                                <a:lnTo>
                                  <a:pt x="275" y="17"/>
                                </a:lnTo>
                                <a:lnTo>
                                  <a:pt x="281" y="15"/>
                                </a:lnTo>
                                <a:lnTo>
                                  <a:pt x="283" y="13"/>
                                </a:lnTo>
                                <a:lnTo>
                                  <a:pt x="288" y="11"/>
                                </a:lnTo>
                                <a:lnTo>
                                  <a:pt x="290" y="9"/>
                                </a:lnTo>
                                <a:lnTo>
                                  <a:pt x="292" y="7"/>
                                </a:lnTo>
                                <a:lnTo>
                                  <a:pt x="294" y="2"/>
                                </a:lnTo>
                                <a:lnTo>
                                  <a:pt x="294" y="0"/>
                                </a:lnTo>
                                <a:lnTo>
                                  <a:pt x="292" y="0"/>
                                </a:lnTo>
                                <a:lnTo>
                                  <a:pt x="290" y="2"/>
                                </a:lnTo>
                                <a:lnTo>
                                  <a:pt x="290" y="5"/>
                                </a:lnTo>
                                <a:lnTo>
                                  <a:pt x="288" y="7"/>
                                </a:lnTo>
                                <a:lnTo>
                                  <a:pt x="286" y="9"/>
                                </a:lnTo>
                                <a:lnTo>
                                  <a:pt x="283" y="11"/>
                                </a:lnTo>
                                <a:lnTo>
                                  <a:pt x="279" y="13"/>
                                </a:lnTo>
                                <a:lnTo>
                                  <a:pt x="275" y="15"/>
                                </a:lnTo>
                                <a:lnTo>
                                  <a:pt x="268" y="17"/>
                                </a:lnTo>
                                <a:lnTo>
                                  <a:pt x="264" y="20"/>
                                </a:lnTo>
                                <a:lnTo>
                                  <a:pt x="258" y="22"/>
                                </a:lnTo>
                                <a:lnTo>
                                  <a:pt x="249" y="24"/>
                                </a:lnTo>
                                <a:lnTo>
                                  <a:pt x="243" y="24"/>
                                </a:lnTo>
                                <a:lnTo>
                                  <a:pt x="234" y="26"/>
                                </a:lnTo>
                                <a:lnTo>
                                  <a:pt x="225" y="28"/>
                                </a:lnTo>
                                <a:lnTo>
                                  <a:pt x="217" y="30"/>
                                </a:lnTo>
                                <a:lnTo>
                                  <a:pt x="206" y="32"/>
                                </a:lnTo>
                                <a:lnTo>
                                  <a:pt x="198" y="32"/>
                                </a:lnTo>
                                <a:lnTo>
                                  <a:pt x="187" y="35"/>
                                </a:lnTo>
                                <a:lnTo>
                                  <a:pt x="176" y="37"/>
                                </a:lnTo>
                                <a:lnTo>
                                  <a:pt x="163" y="37"/>
                                </a:lnTo>
                                <a:lnTo>
                                  <a:pt x="152" y="39"/>
                                </a:lnTo>
                                <a:lnTo>
                                  <a:pt x="140" y="41"/>
                                </a:lnTo>
                                <a:lnTo>
                                  <a:pt x="127" y="41"/>
                                </a:lnTo>
                                <a:lnTo>
                                  <a:pt x="114" y="41"/>
                                </a:lnTo>
                                <a:lnTo>
                                  <a:pt x="101" y="43"/>
                                </a:lnTo>
                                <a:lnTo>
                                  <a:pt x="88" y="43"/>
                                </a:lnTo>
                                <a:lnTo>
                                  <a:pt x="73" y="43"/>
                                </a:lnTo>
                                <a:lnTo>
                                  <a:pt x="60" y="45"/>
                                </a:lnTo>
                                <a:lnTo>
                                  <a:pt x="45" y="45"/>
                                </a:lnTo>
                                <a:lnTo>
                                  <a:pt x="30" y="45"/>
                                </a:lnTo>
                                <a:lnTo>
                                  <a:pt x="15" y="45"/>
                                </a:lnTo>
                                <a:lnTo>
                                  <a:pt x="0" y="45"/>
                                </a:lnTo>
                                <a:lnTo>
                                  <a:pt x="0" y="49"/>
                                </a:lnTo>
                                <a:close/>
                              </a:path>
                            </a:pathLst>
                          </a:custGeom>
                          <a:solidFill>
                            <a:srgbClr val="618ffd"/>
                          </a:solidFill>
                          <a:ln>
                            <a:noFill/>
                          </a:ln>
                        </wps:spPr>
                        <wps:style>
                          <a:lnRef idx="0"/>
                          <a:fillRef idx="0"/>
                          <a:effectRef idx="0"/>
                          <a:fontRef idx="minor"/>
                        </wps:style>
                        <wps:bodyPr/>
                      </wps:wsp>
                      <wps:wsp>
                        <wps:cNvSpPr/>
                        <wps:spPr>
                          <a:xfrm>
                            <a:off x="1014840" y="3415680"/>
                            <a:ext cx="187200" cy="30960"/>
                          </a:xfrm>
                          <a:custGeom>
                            <a:avLst/>
                            <a:gdLst/>
                            <a:ahLst/>
                            <a:rect l="l" t="t" r="r" b="b"/>
                            <a:pathLst>
                              <a:path w="295" h="49">
                                <a:moveTo>
                                  <a:pt x="0" y="0"/>
                                </a:moveTo>
                                <a:lnTo>
                                  <a:pt x="0" y="0"/>
                                </a:lnTo>
                                <a:lnTo>
                                  <a:pt x="0" y="2"/>
                                </a:lnTo>
                                <a:lnTo>
                                  <a:pt x="2" y="7"/>
                                </a:lnTo>
                                <a:lnTo>
                                  <a:pt x="4" y="9"/>
                                </a:lnTo>
                                <a:lnTo>
                                  <a:pt x="6" y="11"/>
                                </a:lnTo>
                                <a:lnTo>
                                  <a:pt x="11" y="13"/>
                                </a:lnTo>
                                <a:lnTo>
                                  <a:pt x="13" y="15"/>
                                </a:lnTo>
                                <a:lnTo>
                                  <a:pt x="19" y="17"/>
                                </a:lnTo>
                                <a:lnTo>
                                  <a:pt x="24" y="20"/>
                                </a:lnTo>
                                <a:lnTo>
                                  <a:pt x="30" y="22"/>
                                </a:lnTo>
                                <a:lnTo>
                                  <a:pt x="36" y="24"/>
                                </a:lnTo>
                                <a:lnTo>
                                  <a:pt x="43" y="26"/>
                                </a:lnTo>
                                <a:lnTo>
                                  <a:pt x="51" y="28"/>
                                </a:lnTo>
                                <a:lnTo>
                                  <a:pt x="58" y="30"/>
                                </a:lnTo>
                                <a:lnTo>
                                  <a:pt x="69" y="32"/>
                                </a:lnTo>
                                <a:lnTo>
                                  <a:pt x="77" y="32"/>
                                </a:lnTo>
                                <a:lnTo>
                                  <a:pt x="86" y="35"/>
                                </a:lnTo>
                                <a:lnTo>
                                  <a:pt x="97" y="37"/>
                                </a:lnTo>
                                <a:lnTo>
                                  <a:pt x="107" y="39"/>
                                </a:lnTo>
                                <a:lnTo>
                                  <a:pt x="118" y="39"/>
                                </a:lnTo>
                                <a:lnTo>
                                  <a:pt x="131" y="41"/>
                                </a:lnTo>
                                <a:lnTo>
                                  <a:pt x="142" y="41"/>
                                </a:lnTo>
                                <a:lnTo>
                                  <a:pt x="155" y="43"/>
                                </a:lnTo>
                                <a:lnTo>
                                  <a:pt x="167" y="43"/>
                                </a:lnTo>
                                <a:lnTo>
                                  <a:pt x="180" y="45"/>
                                </a:lnTo>
                                <a:lnTo>
                                  <a:pt x="193" y="45"/>
                                </a:lnTo>
                                <a:lnTo>
                                  <a:pt x="206" y="47"/>
                                </a:lnTo>
                                <a:lnTo>
                                  <a:pt x="221" y="47"/>
                                </a:lnTo>
                                <a:lnTo>
                                  <a:pt x="236" y="47"/>
                                </a:lnTo>
                                <a:lnTo>
                                  <a:pt x="250" y="47"/>
                                </a:lnTo>
                                <a:lnTo>
                                  <a:pt x="265" y="47"/>
                                </a:lnTo>
                                <a:lnTo>
                                  <a:pt x="280" y="49"/>
                                </a:lnTo>
                                <a:lnTo>
                                  <a:pt x="295" y="49"/>
                                </a:lnTo>
                                <a:lnTo>
                                  <a:pt x="295" y="45"/>
                                </a:lnTo>
                                <a:lnTo>
                                  <a:pt x="280" y="45"/>
                                </a:lnTo>
                                <a:lnTo>
                                  <a:pt x="265" y="45"/>
                                </a:lnTo>
                                <a:lnTo>
                                  <a:pt x="250" y="45"/>
                                </a:lnTo>
                                <a:lnTo>
                                  <a:pt x="236" y="45"/>
                                </a:lnTo>
                                <a:lnTo>
                                  <a:pt x="221" y="43"/>
                                </a:lnTo>
                                <a:lnTo>
                                  <a:pt x="206" y="43"/>
                                </a:lnTo>
                                <a:lnTo>
                                  <a:pt x="193" y="43"/>
                                </a:lnTo>
                                <a:lnTo>
                                  <a:pt x="180" y="41"/>
                                </a:lnTo>
                                <a:lnTo>
                                  <a:pt x="167" y="41"/>
                                </a:lnTo>
                                <a:lnTo>
                                  <a:pt x="155" y="41"/>
                                </a:lnTo>
                                <a:lnTo>
                                  <a:pt x="142" y="39"/>
                                </a:lnTo>
                                <a:lnTo>
                                  <a:pt x="131" y="37"/>
                                </a:lnTo>
                                <a:lnTo>
                                  <a:pt x="118" y="37"/>
                                </a:lnTo>
                                <a:lnTo>
                                  <a:pt x="107" y="35"/>
                                </a:lnTo>
                                <a:lnTo>
                                  <a:pt x="97" y="32"/>
                                </a:lnTo>
                                <a:lnTo>
                                  <a:pt x="88" y="32"/>
                                </a:lnTo>
                                <a:lnTo>
                                  <a:pt x="77" y="30"/>
                                </a:lnTo>
                                <a:lnTo>
                                  <a:pt x="69" y="28"/>
                                </a:lnTo>
                                <a:lnTo>
                                  <a:pt x="60" y="26"/>
                                </a:lnTo>
                                <a:lnTo>
                                  <a:pt x="51" y="24"/>
                                </a:lnTo>
                                <a:lnTo>
                                  <a:pt x="45" y="24"/>
                                </a:lnTo>
                                <a:lnTo>
                                  <a:pt x="36" y="22"/>
                                </a:lnTo>
                                <a:lnTo>
                                  <a:pt x="30" y="20"/>
                                </a:lnTo>
                                <a:lnTo>
                                  <a:pt x="26" y="17"/>
                                </a:lnTo>
                                <a:lnTo>
                                  <a:pt x="19" y="15"/>
                                </a:lnTo>
                                <a:lnTo>
                                  <a:pt x="15" y="13"/>
                                </a:lnTo>
                                <a:lnTo>
                                  <a:pt x="11" y="11"/>
                                </a:lnTo>
                                <a:lnTo>
                                  <a:pt x="9" y="9"/>
                                </a:lnTo>
                                <a:lnTo>
                                  <a:pt x="6" y="7"/>
                                </a:lnTo>
                                <a:lnTo>
                                  <a:pt x="4" y="5"/>
                                </a:lnTo>
                                <a:lnTo>
                                  <a:pt x="4" y="2"/>
                                </a:lnTo>
                                <a:lnTo>
                                  <a:pt x="2" y="0"/>
                                </a:lnTo>
                                <a:lnTo>
                                  <a:pt x="0" y="0"/>
                                </a:lnTo>
                                <a:close/>
                              </a:path>
                            </a:pathLst>
                          </a:custGeom>
                          <a:solidFill>
                            <a:srgbClr val="618ffd"/>
                          </a:solidFill>
                          <a:ln>
                            <a:noFill/>
                          </a:ln>
                        </wps:spPr>
                        <wps:style>
                          <a:lnRef idx="0"/>
                          <a:fillRef idx="0"/>
                          <a:effectRef idx="0"/>
                          <a:fontRef idx="minor"/>
                        </wps:style>
                        <wps:bodyPr/>
                      </wps:wsp>
                      <wps:wsp>
                        <wps:cNvSpPr/>
                        <wps:spPr>
                          <a:xfrm>
                            <a:off x="1014840" y="3384720"/>
                            <a:ext cx="187200" cy="30960"/>
                          </a:xfrm>
                          <a:custGeom>
                            <a:avLst/>
                            <a:gdLst/>
                            <a:ahLst/>
                            <a:rect l="l" t="t" r="r" b="b"/>
                            <a:pathLst>
                              <a:path w="295" h="49">
                                <a:moveTo>
                                  <a:pt x="295" y="0"/>
                                </a:moveTo>
                                <a:lnTo>
                                  <a:pt x="295" y="0"/>
                                </a:lnTo>
                                <a:lnTo>
                                  <a:pt x="280" y="0"/>
                                </a:lnTo>
                                <a:lnTo>
                                  <a:pt x="265" y="0"/>
                                </a:lnTo>
                                <a:lnTo>
                                  <a:pt x="250" y="0"/>
                                </a:lnTo>
                                <a:lnTo>
                                  <a:pt x="236" y="2"/>
                                </a:lnTo>
                                <a:lnTo>
                                  <a:pt x="221" y="2"/>
                                </a:lnTo>
                                <a:lnTo>
                                  <a:pt x="206" y="2"/>
                                </a:lnTo>
                                <a:lnTo>
                                  <a:pt x="193" y="4"/>
                                </a:lnTo>
                                <a:lnTo>
                                  <a:pt x="180" y="4"/>
                                </a:lnTo>
                                <a:lnTo>
                                  <a:pt x="167" y="4"/>
                                </a:lnTo>
                                <a:lnTo>
                                  <a:pt x="155" y="6"/>
                                </a:lnTo>
                                <a:lnTo>
                                  <a:pt x="142" y="6"/>
                                </a:lnTo>
                                <a:lnTo>
                                  <a:pt x="131" y="9"/>
                                </a:lnTo>
                                <a:lnTo>
                                  <a:pt x="118" y="11"/>
                                </a:lnTo>
                                <a:lnTo>
                                  <a:pt x="107" y="11"/>
                                </a:lnTo>
                                <a:lnTo>
                                  <a:pt x="97" y="13"/>
                                </a:lnTo>
                                <a:lnTo>
                                  <a:pt x="86" y="15"/>
                                </a:lnTo>
                                <a:lnTo>
                                  <a:pt x="77" y="15"/>
                                </a:lnTo>
                                <a:lnTo>
                                  <a:pt x="69" y="17"/>
                                </a:lnTo>
                                <a:lnTo>
                                  <a:pt x="58" y="19"/>
                                </a:lnTo>
                                <a:lnTo>
                                  <a:pt x="51" y="21"/>
                                </a:lnTo>
                                <a:lnTo>
                                  <a:pt x="43" y="24"/>
                                </a:lnTo>
                                <a:lnTo>
                                  <a:pt x="36" y="26"/>
                                </a:lnTo>
                                <a:lnTo>
                                  <a:pt x="30" y="28"/>
                                </a:lnTo>
                                <a:lnTo>
                                  <a:pt x="24" y="30"/>
                                </a:lnTo>
                                <a:lnTo>
                                  <a:pt x="19" y="32"/>
                                </a:lnTo>
                                <a:lnTo>
                                  <a:pt x="13" y="34"/>
                                </a:lnTo>
                                <a:lnTo>
                                  <a:pt x="11" y="36"/>
                                </a:lnTo>
                                <a:lnTo>
                                  <a:pt x="6" y="39"/>
                                </a:lnTo>
                                <a:lnTo>
                                  <a:pt x="4" y="41"/>
                                </a:lnTo>
                                <a:lnTo>
                                  <a:pt x="2" y="43"/>
                                </a:lnTo>
                                <a:lnTo>
                                  <a:pt x="0" y="47"/>
                                </a:lnTo>
                                <a:lnTo>
                                  <a:pt x="0" y="49"/>
                                </a:lnTo>
                                <a:lnTo>
                                  <a:pt x="2" y="49"/>
                                </a:lnTo>
                                <a:lnTo>
                                  <a:pt x="4" y="47"/>
                                </a:lnTo>
                                <a:lnTo>
                                  <a:pt x="4" y="45"/>
                                </a:lnTo>
                                <a:lnTo>
                                  <a:pt x="6" y="43"/>
                                </a:lnTo>
                                <a:lnTo>
                                  <a:pt x="9" y="41"/>
                                </a:lnTo>
                                <a:lnTo>
                                  <a:pt x="11" y="39"/>
                                </a:lnTo>
                                <a:lnTo>
                                  <a:pt x="15" y="36"/>
                                </a:lnTo>
                                <a:lnTo>
                                  <a:pt x="19" y="34"/>
                                </a:lnTo>
                                <a:lnTo>
                                  <a:pt x="26" y="32"/>
                                </a:lnTo>
                                <a:lnTo>
                                  <a:pt x="30" y="30"/>
                                </a:lnTo>
                                <a:lnTo>
                                  <a:pt x="36" y="28"/>
                                </a:lnTo>
                                <a:lnTo>
                                  <a:pt x="45" y="26"/>
                                </a:lnTo>
                                <a:lnTo>
                                  <a:pt x="51" y="24"/>
                                </a:lnTo>
                                <a:lnTo>
                                  <a:pt x="60" y="21"/>
                                </a:lnTo>
                                <a:lnTo>
                                  <a:pt x="69" y="21"/>
                                </a:lnTo>
                                <a:lnTo>
                                  <a:pt x="77" y="19"/>
                                </a:lnTo>
                                <a:lnTo>
                                  <a:pt x="88" y="17"/>
                                </a:lnTo>
                                <a:lnTo>
                                  <a:pt x="97" y="15"/>
                                </a:lnTo>
                                <a:lnTo>
                                  <a:pt x="107" y="15"/>
                                </a:lnTo>
                                <a:lnTo>
                                  <a:pt x="118" y="13"/>
                                </a:lnTo>
                                <a:lnTo>
                                  <a:pt x="131" y="13"/>
                                </a:lnTo>
                                <a:lnTo>
                                  <a:pt x="142" y="11"/>
                                </a:lnTo>
                                <a:lnTo>
                                  <a:pt x="155" y="9"/>
                                </a:lnTo>
                                <a:lnTo>
                                  <a:pt x="167" y="9"/>
                                </a:lnTo>
                                <a:lnTo>
                                  <a:pt x="180" y="6"/>
                                </a:lnTo>
                                <a:lnTo>
                                  <a:pt x="193" y="6"/>
                                </a:lnTo>
                                <a:lnTo>
                                  <a:pt x="206" y="6"/>
                                </a:lnTo>
                                <a:lnTo>
                                  <a:pt x="221" y="4"/>
                                </a:lnTo>
                                <a:lnTo>
                                  <a:pt x="236" y="4"/>
                                </a:lnTo>
                                <a:lnTo>
                                  <a:pt x="250" y="4"/>
                                </a:lnTo>
                                <a:lnTo>
                                  <a:pt x="265" y="4"/>
                                </a:lnTo>
                                <a:lnTo>
                                  <a:pt x="280" y="4"/>
                                </a:lnTo>
                                <a:lnTo>
                                  <a:pt x="295" y="4"/>
                                </a:lnTo>
                                <a:lnTo>
                                  <a:pt x="295" y="0"/>
                                </a:lnTo>
                                <a:close/>
                              </a:path>
                            </a:pathLst>
                          </a:custGeom>
                          <a:solidFill>
                            <a:srgbClr val="618ffd"/>
                          </a:solidFill>
                          <a:ln>
                            <a:noFill/>
                          </a:ln>
                        </wps:spPr>
                        <wps:style>
                          <a:lnRef idx="0"/>
                          <a:fillRef idx="0"/>
                          <a:effectRef idx="0"/>
                          <a:fontRef idx="minor"/>
                        </wps:style>
                        <wps:bodyPr/>
                      </wps:wsp>
                      <wps:wsp>
                        <wps:cNvSpPr/>
                        <wps:spPr>
                          <a:xfrm>
                            <a:off x="1202040" y="3384720"/>
                            <a:ext cx="186840" cy="30960"/>
                          </a:xfrm>
                          <a:custGeom>
                            <a:avLst/>
                            <a:gdLst/>
                            <a:ahLst/>
                            <a:rect l="l" t="t" r="r" b="b"/>
                            <a:pathLst>
                              <a:path w="294" h="49">
                                <a:moveTo>
                                  <a:pt x="294" y="49"/>
                                </a:moveTo>
                                <a:lnTo>
                                  <a:pt x="294" y="49"/>
                                </a:lnTo>
                                <a:lnTo>
                                  <a:pt x="294" y="47"/>
                                </a:lnTo>
                                <a:lnTo>
                                  <a:pt x="292" y="43"/>
                                </a:lnTo>
                                <a:lnTo>
                                  <a:pt x="290" y="41"/>
                                </a:lnTo>
                                <a:lnTo>
                                  <a:pt x="288" y="39"/>
                                </a:lnTo>
                                <a:lnTo>
                                  <a:pt x="283" y="36"/>
                                </a:lnTo>
                                <a:lnTo>
                                  <a:pt x="281" y="34"/>
                                </a:lnTo>
                                <a:lnTo>
                                  <a:pt x="275" y="32"/>
                                </a:lnTo>
                                <a:lnTo>
                                  <a:pt x="271" y="30"/>
                                </a:lnTo>
                                <a:lnTo>
                                  <a:pt x="264" y="28"/>
                                </a:lnTo>
                                <a:lnTo>
                                  <a:pt x="258" y="26"/>
                                </a:lnTo>
                                <a:lnTo>
                                  <a:pt x="251" y="24"/>
                                </a:lnTo>
                                <a:lnTo>
                                  <a:pt x="243" y="21"/>
                                </a:lnTo>
                                <a:lnTo>
                                  <a:pt x="236" y="19"/>
                                </a:lnTo>
                                <a:lnTo>
                                  <a:pt x="225" y="17"/>
                                </a:lnTo>
                                <a:lnTo>
                                  <a:pt x="217" y="15"/>
                                </a:lnTo>
                                <a:lnTo>
                                  <a:pt x="208" y="15"/>
                                </a:lnTo>
                                <a:lnTo>
                                  <a:pt x="198" y="13"/>
                                </a:lnTo>
                                <a:lnTo>
                                  <a:pt x="187" y="11"/>
                                </a:lnTo>
                                <a:lnTo>
                                  <a:pt x="176" y="11"/>
                                </a:lnTo>
                                <a:lnTo>
                                  <a:pt x="163" y="9"/>
                                </a:lnTo>
                                <a:lnTo>
                                  <a:pt x="152" y="6"/>
                                </a:lnTo>
                                <a:lnTo>
                                  <a:pt x="140" y="6"/>
                                </a:lnTo>
                                <a:lnTo>
                                  <a:pt x="127" y="4"/>
                                </a:lnTo>
                                <a:lnTo>
                                  <a:pt x="114" y="4"/>
                                </a:lnTo>
                                <a:lnTo>
                                  <a:pt x="101" y="4"/>
                                </a:lnTo>
                                <a:lnTo>
                                  <a:pt x="88" y="2"/>
                                </a:lnTo>
                                <a:lnTo>
                                  <a:pt x="73" y="2"/>
                                </a:lnTo>
                                <a:lnTo>
                                  <a:pt x="60" y="2"/>
                                </a:lnTo>
                                <a:lnTo>
                                  <a:pt x="45" y="0"/>
                                </a:lnTo>
                                <a:lnTo>
                                  <a:pt x="30" y="0"/>
                                </a:lnTo>
                                <a:lnTo>
                                  <a:pt x="15" y="0"/>
                                </a:lnTo>
                                <a:lnTo>
                                  <a:pt x="0" y="0"/>
                                </a:lnTo>
                                <a:lnTo>
                                  <a:pt x="0" y="4"/>
                                </a:lnTo>
                                <a:lnTo>
                                  <a:pt x="15" y="4"/>
                                </a:lnTo>
                                <a:lnTo>
                                  <a:pt x="30" y="4"/>
                                </a:lnTo>
                                <a:lnTo>
                                  <a:pt x="45" y="4"/>
                                </a:lnTo>
                                <a:lnTo>
                                  <a:pt x="60" y="4"/>
                                </a:lnTo>
                                <a:lnTo>
                                  <a:pt x="73" y="4"/>
                                </a:lnTo>
                                <a:lnTo>
                                  <a:pt x="88" y="6"/>
                                </a:lnTo>
                                <a:lnTo>
                                  <a:pt x="101" y="6"/>
                                </a:lnTo>
                                <a:lnTo>
                                  <a:pt x="114" y="6"/>
                                </a:lnTo>
                                <a:lnTo>
                                  <a:pt x="127" y="9"/>
                                </a:lnTo>
                                <a:lnTo>
                                  <a:pt x="140" y="9"/>
                                </a:lnTo>
                                <a:lnTo>
                                  <a:pt x="152" y="11"/>
                                </a:lnTo>
                                <a:lnTo>
                                  <a:pt x="163" y="13"/>
                                </a:lnTo>
                                <a:lnTo>
                                  <a:pt x="176" y="13"/>
                                </a:lnTo>
                                <a:lnTo>
                                  <a:pt x="187" y="15"/>
                                </a:lnTo>
                                <a:lnTo>
                                  <a:pt x="198" y="15"/>
                                </a:lnTo>
                                <a:lnTo>
                                  <a:pt x="206" y="17"/>
                                </a:lnTo>
                                <a:lnTo>
                                  <a:pt x="217" y="19"/>
                                </a:lnTo>
                                <a:lnTo>
                                  <a:pt x="225" y="21"/>
                                </a:lnTo>
                                <a:lnTo>
                                  <a:pt x="234" y="21"/>
                                </a:lnTo>
                                <a:lnTo>
                                  <a:pt x="243" y="24"/>
                                </a:lnTo>
                                <a:lnTo>
                                  <a:pt x="249" y="26"/>
                                </a:lnTo>
                                <a:lnTo>
                                  <a:pt x="258" y="28"/>
                                </a:lnTo>
                                <a:lnTo>
                                  <a:pt x="264" y="30"/>
                                </a:lnTo>
                                <a:lnTo>
                                  <a:pt x="268" y="32"/>
                                </a:lnTo>
                                <a:lnTo>
                                  <a:pt x="275" y="34"/>
                                </a:lnTo>
                                <a:lnTo>
                                  <a:pt x="279" y="36"/>
                                </a:lnTo>
                                <a:lnTo>
                                  <a:pt x="283" y="39"/>
                                </a:lnTo>
                                <a:lnTo>
                                  <a:pt x="286" y="41"/>
                                </a:lnTo>
                                <a:lnTo>
                                  <a:pt x="288" y="43"/>
                                </a:lnTo>
                                <a:lnTo>
                                  <a:pt x="290" y="45"/>
                                </a:lnTo>
                                <a:lnTo>
                                  <a:pt x="290" y="47"/>
                                </a:lnTo>
                                <a:lnTo>
                                  <a:pt x="292" y="49"/>
                                </a:lnTo>
                                <a:lnTo>
                                  <a:pt x="294" y="49"/>
                                </a:lnTo>
                                <a:close/>
                              </a:path>
                            </a:pathLst>
                          </a:custGeom>
                          <a:solidFill>
                            <a:srgbClr val="618ffd"/>
                          </a:solidFill>
                          <a:ln>
                            <a:noFill/>
                          </a:ln>
                        </wps:spPr>
                        <wps:style>
                          <a:lnRef idx="0"/>
                          <a:fillRef idx="0"/>
                          <a:effectRef idx="0"/>
                          <a:fontRef idx="minor"/>
                        </wps:style>
                        <wps:bodyPr/>
                      </wps:wsp>
                      <wps:wsp>
                        <wps:cNvSpPr/>
                        <wps:spPr>
                          <a:xfrm>
                            <a:off x="1202040" y="3416760"/>
                            <a:ext cx="82080" cy="19080"/>
                          </a:xfrm>
                          <a:custGeom>
                            <a:avLst/>
                            <a:gdLst/>
                            <a:ahLst/>
                            <a:rect l="l" t="t" r="r" b="b"/>
                            <a:pathLst>
                              <a:path w="129" h="30">
                                <a:moveTo>
                                  <a:pt x="0" y="30"/>
                                </a:moveTo>
                                <a:lnTo>
                                  <a:pt x="0" y="30"/>
                                </a:lnTo>
                                <a:lnTo>
                                  <a:pt x="13" y="30"/>
                                </a:lnTo>
                                <a:lnTo>
                                  <a:pt x="25" y="30"/>
                                </a:lnTo>
                                <a:lnTo>
                                  <a:pt x="39" y="30"/>
                                </a:lnTo>
                                <a:lnTo>
                                  <a:pt x="49" y="28"/>
                                </a:lnTo>
                                <a:lnTo>
                                  <a:pt x="61" y="26"/>
                                </a:lnTo>
                                <a:lnTo>
                                  <a:pt x="73" y="26"/>
                                </a:lnTo>
                                <a:lnTo>
                                  <a:pt x="82" y="24"/>
                                </a:lnTo>
                                <a:lnTo>
                                  <a:pt x="90" y="22"/>
                                </a:lnTo>
                                <a:lnTo>
                                  <a:pt x="99" y="20"/>
                                </a:lnTo>
                                <a:lnTo>
                                  <a:pt x="107" y="18"/>
                                </a:lnTo>
                                <a:lnTo>
                                  <a:pt x="114" y="15"/>
                                </a:lnTo>
                                <a:lnTo>
                                  <a:pt x="118" y="13"/>
                                </a:lnTo>
                                <a:lnTo>
                                  <a:pt x="122" y="11"/>
                                </a:lnTo>
                                <a:lnTo>
                                  <a:pt x="127" y="9"/>
                                </a:lnTo>
                                <a:lnTo>
                                  <a:pt x="129" y="5"/>
                                </a:lnTo>
                                <a:lnTo>
                                  <a:pt x="129" y="0"/>
                                </a:lnTo>
                                <a:lnTo>
                                  <a:pt x="127" y="0"/>
                                </a:lnTo>
                                <a:lnTo>
                                  <a:pt x="127" y="3"/>
                                </a:lnTo>
                                <a:lnTo>
                                  <a:pt x="125" y="5"/>
                                </a:lnTo>
                                <a:lnTo>
                                  <a:pt x="122" y="9"/>
                                </a:lnTo>
                                <a:lnTo>
                                  <a:pt x="118" y="11"/>
                                </a:lnTo>
                                <a:lnTo>
                                  <a:pt x="112" y="13"/>
                                </a:lnTo>
                                <a:lnTo>
                                  <a:pt x="105" y="15"/>
                                </a:lnTo>
                                <a:lnTo>
                                  <a:pt x="99" y="18"/>
                                </a:lnTo>
                                <a:lnTo>
                                  <a:pt x="90" y="20"/>
                                </a:lnTo>
                                <a:lnTo>
                                  <a:pt x="82" y="22"/>
                                </a:lnTo>
                                <a:lnTo>
                                  <a:pt x="70" y="22"/>
                                </a:lnTo>
                                <a:lnTo>
                                  <a:pt x="61" y="24"/>
                                </a:lnTo>
                                <a:lnTo>
                                  <a:pt x="49" y="26"/>
                                </a:lnTo>
                                <a:lnTo>
                                  <a:pt x="39" y="26"/>
                                </a:lnTo>
                                <a:lnTo>
                                  <a:pt x="25" y="26"/>
                                </a:lnTo>
                                <a:lnTo>
                                  <a:pt x="13" y="28"/>
                                </a:lnTo>
                                <a:lnTo>
                                  <a:pt x="0" y="28"/>
                                </a:lnTo>
                                <a:lnTo>
                                  <a:pt x="0" y="30"/>
                                </a:lnTo>
                                <a:close/>
                              </a:path>
                            </a:pathLst>
                          </a:custGeom>
                          <a:solidFill>
                            <a:srgbClr val="676767"/>
                          </a:solidFill>
                          <a:ln>
                            <a:noFill/>
                          </a:ln>
                        </wps:spPr>
                        <wps:style>
                          <a:lnRef idx="0"/>
                          <a:fillRef idx="0"/>
                          <a:effectRef idx="0"/>
                          <a:fontRef idx="minor"/>
                        </wps:style>
                        <wps:bodyPr/>
                      </wps:wsp>
                      <wps:wsp>
                        <wps:cNvSpPr/>
                        <wps:spPr>
                          <a:xfrm>
                            <a:off x="1119600" y="3416760"/>
                            <a:ext cx="82440" cy="19080"/>
                          </a:xfrm>
                          <a:custGeom>
                            <a:avLst/>
                            <a:gdLst/>
                            <a:ahLst/>
                            <a:rect l="l" t="t" r="r" b="b"/>
                            <a:pathLst>
                              <a:path w="130" h="30">
                                <a:moveTo>
                                  <a:pt x="0" y="0"/>
                                </a:moveTo>
                                <a:lnTo>
                                  <a:pt x="0" y="0"/>
                                </a:lnTo>
                                <a:lnTo>
                                  <a:pt x="0" y="5"/>
                                </a:lnTo>
                                <a:lnTo>
                                  <a:pt x="2" y="9"/>
                                </a:lnTo>
                                <a:lnTo>
                                  <a:pt x="7" y="11"/>
                                </a:lnTo>
                                <a:lnTo>
                                  <a:pt x="11" y="13"/>
                                </a:lnTo>
                                <a:lnTo>
                                  <a:pt x="15" y="15"/>
                                </a:lnTo>
                                <a:lnTo>
                                  <a:pt x="22" y="18"/>
                                </a:lnTo>
                                <a:lnTo>
                                  <a:pt x="31" y="20"/>
                                </a:lnTo>
                                <a:lnTo>
                                  <a:pt x="40" y="22"/>
                                </a:lnTo>
                                <a:lnTo>
                                  <a:pt x="47" y="24"/>
                                </a:lnTo>
                                <a:lnTo>
                                  <a:pt x="58" y="26"/>
                                </a:lnTo>
                                <a:lnTo>
                                  <a:pt x="70" y="26"/>
                                </a:lnTo>
                                <a:lnTo>
                                  <a:pt x="80" y="28"/>
                                </a:lnTo>
                                <a:lnTo>
                                  <a:pt x="91" y="30"/>
                                </a:lnTo>
                                <a:lnTo>
                                  <a:pt x="103" y="30"/>
                                </a:lnTo>
                                <a:lnTo>
                                  <a:pt x="116" y="30"/>
                                </a:lnTo>
                                <a:lnTo>
                                  <a:pt x="130" y="30"/>
                                </a:lnTo>
                                <a:lnTo>
                                  <a:pt x="130" y="28"/>
                                </a:lnTo>
                                <a:lnTo>
                                  <a:pt x="116" y="28"/>
                                </a:lnTo>
                                <a:lnTo>
                                  <a:pt x="103" y="26"/>
                                </a:lnTo>
                                <a:lnTo>
                                  <a:pt x="91" y="26"/>
                                </a:lnTo>
                                <a:lnTo>
                                  <a:pt x="80" y="26"/>
                                </a:lnTo>
                                <a:lnTo>
                                  <a:pt x="70" y="24"/>
                                </a:lnTo>
                                <a:lnTo>
                                  <a:pt x="58" y="22"/>
                                </a:lnTo>
                                <a:lnTo>
                                  <a:pt x="47" y="22"/>
                                </a:lnTo>
                                <a:lnTo>
                                  <a:pt x="40" y="20"/>
                                </a:lnTo>
                                <a:lnTo>
                                  <a:pt x="31" y="18"/>
                                </a:lnTo>
                                <a:lnTo>
                                  <a:pt x="25" y="15"/>
                                </a:lnTo>
                                <a:lnTo>
                                  <a:pt x="17" y="13"/>
                                </a:lnTo>
                                <a:lnTo>
                                  <a:pt x="11" y="11"/>
                                </a:lnTo>
                                <a:lnTo>
                                  <a:pt x="7" y="9"/>
                                </a:lnTo>
                                <a:lnTo>
                                  <a:pt x="5" y="5"/>
                                </a:lnTo>
                                <a:lnTo>
                                  <a:pt x="2" y="3"/>
                                </a:lnTo>
                                <a:lnTo>
                                  <a:pt x="2" y="0"/>
                                </a:lnTo>
                                <a:lnTo>
                                  <a:pt x="0" y="0"/>
                                </a:lnTo>
                                <a:close/>
                              </a:path>
                            </a:pathLst>
                          </a:custGeom>
                          <a:solidFill>
                            <a:srgbClr val="676767"/>
                          </a:solidFill>
                          <a:ln>
                            <a:noFill/>
                          </a:ln>
                        </wps:spPr>
                        <wps:style>
                          <a:lnRef idx="0"/>
                          <a:fillRef idx="0"/>
                          <a:effectRef idx="0"/>
                          <a:fontRef idx="minor"/>
                        </wps:style>
                        <wps:bodyPr/>
                      </wps:wsp>
                      <wps:wsp>
                        <wps:cNvSpPr/>
                        <wps:spPr>
                          <a:xfrm>
                            <a:off x="1119600" y="3399840"/>
                            <a:ext cx="82440" cy="17280"/>
                          </a:xfrm>
                          <a:custGeom>
                            <a:avLst/>
                            <a:gdLst/>
                            <a:ahLst/>
                            <a:rect l="l" t="t" r="r" b="b"/>
                            <a:pathLst>
                              <a:path w="130" h="27">
                                <a:moveTo>
                                  <a:pt x="130" y="0"/>
                                </a:moveTo>
                                <a:lnTo>
                                  <a:pt x="130" y="0"/>
                                </a:lnTo>
                                <a:lnTo>
                                  <a:pt x="116" y="0"/>
                                </a:lnTo>
                                <a:lnTo>
                                  <a:pt x="103" y="0"/>
                                </a:lnTo>
                                <a:lnTo>
                                  <a:pt x="91" y="0"/>
                                </a:lnTo>
                                <a:lnTo>
                                  <a:pt x="80" y="2"/>
                                </a:lnTo>
                                <a:lnTo>
                                  <a:pt x="70" y="2"/>
                                </a:lnTo>
                                <a:lnTo>
                                  <a:pt x="58" y="4"/>
                                </a:lnTo>
                                <a:lnTo>
                                  <a:pt x="47" y="6"/>
                                </a:lnTo>
                                <a:lnTo>
                                  <a:pt x="40" y="6"/>
                                </a:lnTo>
                                <a:lnTo>
                                  <a:pt x="31" y="8"/>
                                </a:lnTo>
                                <a:lnTo>
                                  <a:pt x="22" y="10"/>
                                </a:lnTo>
                                <a:lnTo>
                                  <a:pt x="15" y="15"/>
                                </a:lnTo>
                                <a:lnTo>
                                  <a:pt x="11" y="17"/>
                                </a:lnTo>
                                <a:lnTo>
                                  <a:pt x="7" y="19"/>
                                </a:lnTo>
                                <a:lnTo>
                                  <a:pt x="2" y="21"/>
                                </a:lnTo>
                                <a:lnTo>
                                  <a:pt x="0" y="25"/>
                                </a:lnTo>
                                <a:lnTo>
                                  <a:pt x="0" y="27"/>
                                </a:lnTo>
                                <a:lnTo>
                                  <a:pt x="2" y="27"/>
                                </a:lnTo>
                                <a:lnTo>
                                  <a:pt x="5" y="23"/>
                                </a:lnTo>
                                <a:lnTo>
                                  <a:pt x="7" y="21"/>
                                </a:lnTo>
                                <a:lnTo>
                                  <a:pt x="11" y="19"/>
                                </a:lnTo>
                                <a:lnTo>
                                  <a:pt x="17" y="17"/>
                                </a:lnTo>
                                <a:lnTo>
                                  <a:pt x="25" y="15"/>
                                </a:lnTo>
                                <a:lnTo>
                                  <a:pt x="31" y="12"/>
                                </a:lnTo>
                                <a:lnTo>
                                  <a:pt x="40" y="10"/>
                                </a:lnTo>
                                <a:lnTo>
                                  <a:pt x="47" y="8"/>
                                </a:lnTo>
                                <a:lnTo>
                                  <a:pt x="58" y="6"/>
                                </a:lnTo>
                                <a:lnTo>
                                  <a:pt x="70" y="6"/>
                                </a:lnTo>
                                <a:lnTo>
                                  <a:pt x="80" y="4"/>
                                </a:lnTo>
                                <a:lnTo>
                                  <a:pt x="91" y="4"/>
                                </a:lnTo>
                                <a:lnTo>
                                  <a:pt x="103" y="2"/>
                                </a:lnTo>
                                <a:lnTo>
                                  <a:pt x="116" y="2"/>
                                </a:lnTo>
                                <a:lnTo>
                                  <a:pt x="130" y="2"/>
                                </a:lnTo>
                                <a:lnTo>
                                  <a:pt x="130" y="0"/>
                                </a:lnTo>
                                <a:close/>
                              </a:path>
                            </a:pathLst>
                          </a:custGeom>
                          <a:solidFill>
                            <a:srgbClr val="676767"/>
                          </a:solidFill>
                          <a:ln>
                            <a:noFill/>
                          </a:ln>
                        </wps:spPr>
                        <wps:style>
                          <a:lnRef idx="0"/>
                          <a:fillRef idx="0"/>
                          <a:effectRef idx="0"/>
                          <a:fontRef idx="minor"/>
                        </wps:style>
                        <wps:bodyPr/>
                      </wps:wsp>
                      <wps:wsp>
                        <wps:cNvSpPr/>
                        <wps:spPr>
                          <a:xfrm>
                            <a:off x="1202040" y="3399840"/>
                            <a:ext cx="82080" cy="17280"/>
                          </a:xfrm>
                          <a:custGeom>
                            <a:avLst/>
                            <a:gdLst/>
                            <a:ahLst/>
                            <a:rect l="l" t="t" r="r" b="b"/>
                            <a:pathLst>
                              <a:path w="129" h="27">
                                <a:moveTo>
                                  <a:pt x="129" y="27"/>
                                </a:moveTo>
                                <a:lnTo>
                                  <a:pt x="129" y="27"/>
                                </a:lnTo>
                                <a:lnTo>
                                  <a:pt x="129" y="25"/>
                                </a:lnTo>
                                <a:lnTo>
                                  <a:pt x="127" y="21"/>
                                </a:lnTo>
                                <a:lnTo>
                                  <a:pt x="122" y="19"/>
                                </a:lnTo>
                                <a:lnTo>
                                  <a:pt x="118" y="17"/>
                                </a:lnTo>
                                <a:lnTo>
                                  <a:pt x="114" y="15"/>
                                </a:lnTo>
                                <a:lnTo>
                                  <a:pt x="107" y="10"/>
                                </a:lnTo>
                                <a:lnTo>
                                  <a:pt x="99" y="8"/>
                                </a:lnTo>
                                <a:lnTo>
                                  <a:pt x="90" y="6"/>
                                </a:lnTo>
                                <a:lnTo>
                                  <a:pt x="82" y="6"/>
                                </a:lnTo>
                                <a:lnTo>
                                  <a:pt x="73" y="4"/>
                                </a:lnTo>
                                <a:lnTo>
                                  <a:pt x="61" y="2"/>
                                </a:lnTo>
                                <a:lnTo>
                                  <a:pt x="49" y="2"/>
                                </a:lnTo>
                                <a:lnTo>
                                  <a:pt x="39" y="0"/>
                                </a:lnTo>
                                <a:lnTo>
                                  <a:pt x="25" y="0"/>
                                </a:lnTo>
                                <a:lnTo>
                                  <a:pt x="13" y="0"/>
                                </a:lnTo>
                                <a:lnTo>
                                  <a:pt x="0" y="0"/>
                                </a:lnTo>
                                <a:lnTo>
                                  <a:pt x="0" y="2"/>
                                </a:lnTo>
                                <a:lnTo>
                                  <a:pt x="13" y="2"/>
                                </a:lnTo>
                                <a:lnTo>
                                  <a:pt x="25" y="2"/>
                                </a:lnTo>
                                <a:lnTo>
                                  <a:pt x="39" y="4"/>
                                </a:lnTo>
                                <a:lnTo>
                                  <a:pt x="49" y="4"/>
                                </a:lnTo>
                                <a:lnTo>
                                  <a:pt x="61" y="6"/>
                                </a:lnTo>
                                <a:lnTo>
                                  <a:pt x="70" y="6"/>
                                </a:lnTo>
                                <a:lnTo>
                                  <a:pt x="82" y="8"/>
                                </a:lnTo>
                                <a:lnTo>
                                  <a:pt x="90" y="10"/>
                                </a:lnTo>
                                <a:lnTo>
                                  <a:pt x="99" y="12"/>
                                </a:lnTo>
                                <a:lnTo>
                                  <a:pt x="105" y="15"/>
                                </a:lnTo>
                                <a:lnTo>
                                  <a:pt x="112" y="17"/>
                                </a:lnTo>
                                <a:lnTo>
                                  <a:pt x="118" y="19"/>
                                </a:lnTo>
                                <a:lnTo>
                                  <a:pt x="122" y="21"/>
                                </a:lnTo>
                                <a:lnTo>
                                  <a:pt x="125" y="23"/>
                                </a:lnTo>
                                <a:lnTo>
                                  <a:pt x="127" y="27"/>
                                </a:lnTo>
                                <a:lnTo>
                                  <a:pt x="129" y="27"/>
                                </a:lnTo>
                                <a:close/>
                              </a:path>
                            </a:pathLst>
                          </a:custGeom>
                          <a:solidFill>
                            <a:srgbClr val="676767"/>
                          </a:solidFill>
                          <a:ln>
                            <a:noFill/>
                          </a:ln>
                        </wps:spPr>
                        <wps:style>
                          <a:lnRef idx="0"/>
                          <a:fillRef idx="0"/>
                          <a:effectRef idx="0"/>
                          <a:fontRef idx="minor"/>
                        </wps:style>
                        <wps:bodyPr/>
                      </wps:wsp>
                      <wps:wsp>
                        <wps:cNvSpPr/>
                        <wps:spPr>
                          <a:xfrm>
                            <a:off x="1202040" y="3414240"/>
                            <a:ext cx="82080" cy="19080"/>
                          </a:xfrm>
                          <a:custGeom>
                            <a:avLst/>
                            <a:gdLst/>
                            <a:ahLst/>
                            <a:rect l="l" t="t" r="r" b="b"/>
                            <a:pathLst>
                              <a:path w="129" h="30">
                                <a:moveTo>
                                  <a:pt x="0" y="30"/>
                                </a:moveTo>
                                <a:lnTo>
                                  <a:pt x="0" y="30"/>
                                </a:lnTo>
                                <a:lnTo>
                                  <a:pt x="13" y="30"/>
                                </a:lnTo>
                                <a:lnTo>
                                  <a:pt x="25" y="28"/>
                                </a:lnTo>
                                <a:lnTo>
                                  <a:pt x="39" y="28"/>
                                </a:lnTo>
                                <a:lnTo>
                                  <a:pt x="49" y="28"/>
                                </a:lnTo>
                                <a:lnTo>
                                  <a:pt x="61" y="26"/>
                                </a:lnTo>
                                <a:lnTo>
                                  <a:pt x="73" y="24"/>
                                </a:lnTo>
                                <a:lnTo>
                                  <a:pt x="82" y="24"/>
                                </a:lnTo>
                                <a:lnTo>
                                  <a:pt x="90" y="22"/>
                                </a:lnTo>
                                <a:lnTo>
                                  <a:pt x="99" y="19"/>
                                </a:lnTo>
                                <a:lnTo>
                                  <a:pt x="107" y="17"/>
                                </a:lnTo>
                                <a:lnTo>
                                  <a:pt x="114" y="15"/>
                                </a:lnTo>
                                <a:lnTo>
                                  <a:pt x="118" y="13"/>
                                </a:lnTo>
                                <a:lnTo>
                                  <a:pt x="122" y="9"/>
                                </a:lnTo>
                                <a:lnTo>
                                  <a:pt x="127" y="7"/>
                                </a:lnTo>
                                <a:lnTo>
                                  <a:pt x="129" y="4"/>
                                </a:lnTo>
                                <a:lnTo>
                                  <a:pt x="129" y="0"/>
                                </a:lnTo>
                                <a:lnTo>
                                  <a:pt x="127" y="0"/>
                                </a:lnTo>
                                <a:lnTo>
                                  <a:pt x="127" y="2"/>
                                </a:lnTo>
                                <a:lnTo>
                                  <a:pt x="125" y="4"/>
                                </a:lnTo>
                                <a:lnTo>
                                  <a:pt x="122" y="7"/>
                                </a:lnTo>
                                <a:lnTo>
                                  <a:pt x="118" y="9"/>
                                </a:lnTo>
                                <a:lnTo>
                                  <a:pt x="112" y="11"/>
                                </a:lnTo>
                                <a:lnTo>
                                  <a:pt x="105" y="13"/>
                                </a:lnTo>
                                <a:lnTo>
                                  <a:pt x="99" y="15"/>
                                </a:lnTo>
                                <a:lnTo>
                                  <a:pt x="90" y="17"/>
                                </a:lnTo>
                                <a:lnTo>
                                  <a:pt x="82" y="19"/>
                                </a:lnTo>
                                <a:lnTo>
                                  <a:pt x="70" y="22"/>
                                </a:lnTo>
                                <a:lnTo>
                                  <a:pt x="61" y="24"/>
                                </a:lnTo>
                                <a:lnTo>
                                  <a:pt x="49" y="24"/>
                                </a:lnTo>
                                <a:lnTo>
                                  <a:pt x="39" y="26"/>
                                </a:lnTo>
                                <a:lnTo>
                                  <a:pt x="25" y="26"/>
                                </a:lnTo>
                                <a:lnTo>
                                  <a:pt x="13" y="26"/>
                                </a:lnTo>
                                <a:lnTo>
                                  <a:pt x="0" y="26"/>
                                </a:lnTo>
                                <a:lnTo>
                                  <a:pt x="0" y="30"/>
                                </a:lnTo>
                                <a:close/>
                              </a:path>
                            </a:pathLst>
                          </a:custGeom>
                          <a:solidFill>
                            <a:srgbClr val="3365fb"/>
                          </a:solidFill>
                          <a:ln>
                            <a:noFill/>
                          </a:ln>
                        </wps:spPr>
                        <wps:style>
                          <a:lnRef idx="0"/>
                          <a:fillRef idx="0"/>
                          <a:effectRef idx="0"/>
                          <a:fontRef idx="minor"/>
                        </wps:style>
                        <wps:bodyPr/>
                      </wps:wsp>
                      <wps:wsp>
                        <wps:cNvSpPr/>
                        <wps:spPr>
                          <a:xfrm>
                            <a:off x="1119600" y="3414240"/>
                            <a:ext cx="82440" cy="19080"/>
                          </a:xfrm>
                          <a:custGeom>
                            <a:avLst/>
                            <a:gdLst/>
                            <a:ahLst/>
                            <a:rect l="l" t="t" r="r" b="b"/>
                            <a:pathLst>
                              <a:path w="130" h="30">
                                <a:moveTo>
                                  <a:pt x="0" y="0"/>
                                </a:moveTo>
                                <a:lnTo>
                                  <a:pt x="0" y="0"/>
                                </a:lnTo>
                                <a:lnTo>
                                  <a:pt x="0" y="4"/>
                                </a:lnTo>
                                <a:lnTo>
                                  <a:pt x="2" y="7"/>
                                </a:lnTo>
                                <a:lnTo>
                                  <a:pt x="7" y="9"/>
                                </a:lnTo>
                                <a:lnTo>
                                  <a:pt x="11" y="13"/>
                                </a:lnTo>
                                <a:lnTo>
                                  <a:pt x="15" y="15"/>
                                </a:lnTo>
                                <a:lnTo>
                                  <a:pt x="22" y="17"/>
                                </a:lnTo>
                                <a:lnTo>
                                  <a:pt x="31" y="19"/>
                                </a:lnTo>
                                <a:lnTo>
                                  <a:pt x="40" y="22"/>
                                </a:lnTo>
                                <a:lnTo>
                                  <a:pt x="47" y="24"/>
                                </a:lnTo>
                                <a:lnTo>
                                  <a:pt x="58" y="24"/>
                                </a:lnTo>
                                <a:lnTo>
                                  <a:pt x="70" y="26"/>
                                </a:lnTo>
                                <a:lnTo>
                                  <a:pt x="80" y="28"/>
                                </a:lnTo>
                                <a:lnTo>
                                  <a:pt x="91" y="28"/>
                                </a:lnTo>
                                <a:lnTo>
                                  <a:pt x="103" y="28"/>
                                </a:lnTo>
                                <a:lnTo>
                                  <a:pt x="116" y="30"/>
                                </a:lnTo>
                                <a:lnTo>
                                  <a:pt x="130" y="30"/>
                                </a:lnTo>
                                <a:lnTo>
                                  <a:pt x="130" y="26"/>
                                </a:lnTo>
                                <a:lnTo>
                                  <a:pt x="116" y="26"/>
                                </a:lnTo>
                                <a:lnTo>
                                  <a:pt x="103" y="26"/>
                                </a:lnTo>
                                <a:lnTo>
                                  <a:pt x="91" y="26"/>
                                </a:lnTo>
                                <a:lnTo>
                                  <a:pt x="80" y="24"/>
                                </a:lnTo>
                                <a:lnTo>
                                  <a:pt x="70" y="24"/>
                                </a:lnTo>
                                <a:lnTo>
                                  <a:pt x="58" y="22"/>
                                </a:lnTo>
                                <a:lnTo>
                                  <a:pt x="47" y="19"/>
                                </a:lnTo>
                                <a:lnTo>
                                  <a:pt x="40" y="17"/>
                                </a:lnTo>
                                <a:lnTo>
                                  <a:pt x="31" y="15"/>
                                </a:lnTo>
                                <a:lnTo>
                                  <a:pt x="25" y="13"/>
                                </a:lnTo>
                                <a:lnTo>
                                  <a:pt x="17" y="11"/>
                                </a:lnTo>
                                <a:lnTo>
                                  <a:pt x="11" y="9"/>
                                </a:lnTo>
                                <a:lnTo>
                                  <a:pt x="7" y="7"/>
                                </a:lnTo>
                                <a:lnTo>
                                  <a:pt x="5" y="4"/>
                                </a:lnTo>
                                <a:lnTo>
                                  <a:pt x="2" y="2"/>
                                </a:lnTo>
                                <a:lnTo>
                                  <a:pt x="2" y="0"/>
                                </a:lnTo>
                                <a:lnTo>
                                  <a:pt x="0" y="0"/>
                                </a:lnTo>
                                <a:close/>
                              </a:path>
                            </a:pathLst>
                          </a:custGeom>
                          <a:solidFill>
                            <a:srgbClr val="3365fb"/>
                          </a:solidFill>
                          <a:ln>
                            <a:noFill/>
                          </a:ln>
                        </wps:spPr>
                        <wps:style>
                          <a:lnRef idx="0"/>
                          <a:fillRef idx="0"/>
                          <a:effectRef idx="0"/>
                          <a:fontRef idx="minor"/>
                        </wps:style>
                        <wps:bodyPr/>
                      </wps:wsp>
                      <wps:wsp>
                        <wps:cNvSpPr/>
                        <wps:spPr>
                          <a:xfrm>
                            <a:off x="1119600" y="3395520"/>
                            <a:ext cx="82440" cy="19080"/>
                          </a:xfrm>
                          <a:custGeom>
                            <a:avLst/>
                            <a:gdLst/>
                            <a:ahLst/>
                            <a:rect l="l" t="t" r="r" b="b"/>
                            <a:pathLst>
                              <a:path w="130" h="30">
                                <a:moveTo>
                                  <a:pt x="130" y="0"/>
                                </a:moveTo>
                                <a:lnTo>
                                  <a:pt x="130" y="0"/>
                                </a:lnTo>
                                <a:lnTo>
                                  <a:pt x="116" y="0"/>
                                </a:lnTo>
                                <a:lnTo>
                                  <a:pt x="103" y="0"/>
                                </a:lnTo>
                                <a:lnTo>
                                  <a:pt x="91" y="2"/>
                                </a:lnTo>
                                <a:lnTo>
                                  <a:pt x="80" y="2"/>
                                </a:lnTo>
                                <a:lnTo>
                                  <a:pt x="70" y="4"/>
                                </a:lnTo>
                                <a:lnTo>
                                  <a:pt x="58" y="4"/>
                                </a:lnTo>
                                <a:lnTo>
                                  <a:pt x="47" y="7"/>
                                </a:lnTo>
                                <a:lnTo>
                                  <a:pt x="40" y="9"/>
                                </a:lnTo>
                                <a:lnTo>
                                  <a:pt x="31" y="11"/>
                                </a:lnTo>
                                <a:lnTo>
                                  <a:pt x="22" y="13"/>
                                </a:lnTo>
                                <a:lnTo>
                                  <a:pt x="15" y="15"/>
                                </a:lnTo>
                                <a:lnTo>
                                  <a:pt x="11" y="17"/>
                                </a:lnTo>
                                <a:lnTo>
                                  <a:pt x="7" y="22"/>
                                </a:lnTo>
                                <a:lnTo>
                                  <a:pt x="2" y="24"/>
                                </a:lnTo>
                                <a:lnTo>
                                  <a:pt x="0" y="26"/>
                                </a:lnTo>
                                <a:lnTo>
                                  <a:pt x="0" y="30"/>
                                </a:lnTo>
                                <a:lnTo>
                                  <a:pt x="2" y="30"/>
                                </a:lnTo>
                                <a:lnTo>
                                  <a:pt x="2" y="28"/>
                                </a:lnTo>
                                <a:lnTo>
                                  <a:pt x="5" y="26"/>
                                </a:lnTo>
                                <a:lnTo>
                                  <a:pt x="7" y="24"/>
                                </a:lnTo>
                                <a:lnTo>
                                  <a:pt x="11" y="22"/>
                                </a:lnTo>
                                <a:lnTo>
                                  <a:pt x="17" y="17"/>
                                </a:lnTo>
                                <a:lnTo>
                                  <a:pt x="25" y="15"/>
                                </a:lnTo>
                                <a:lnTo>
                                  <a:pt x="31" y="13"/>
                                </a:lnTo>
                                <a:lnTo>
                                  <a:pt x="40" y="11"/>
                                </a:lnTo>
                                <a:lnTo>
                                  <a:pt x="47" y="11"/>
                                </a:lnTo>
                                <a:lnTo>
                                  <a:pt x="58" y="9"/>
                                </a:lnTo>
                                <a:lnTo>
                                  <a:pt x="70" y="7"/>
                                </a:lnTo>
                                <a:lnTo>
                                  <a:pt x="80" y="7"/>
                                </a:lnTo>
                                <a:lnTo>
                                  <a:pt x="91" y="4"/>
                                </a:lnTo>
                                <a:lnTo>
                                  <a:pt x="103" y="4"/>
                                </a:lnTo>
                                <a:lnTo>
                                  <a:pt x="116" y="4"/>
                                </a:lnTo>
                                <a:lnTo>
                                  <a:pt x="130" y="4"/>
                                </a:lnTo>
                                <a:lnTo>
                                  <a:pt x="130" y="0"/>
                                </a:lnTo>
                                <a:close/>
                              </a:path>
                            </a:pathLst>
                          </a:custGeom>
                          <a:solidFill>
                            <a:srgbClr val="3365fb"/>
                          </a:solidFill>
                          <a:ln>
                            <a:noFill/>
                          </a:ln>
                        </wps:spPr>
                        <wps:style>
                          <a:lnRef idx="0"/>
                          <a:fillRef idx="0"/>
                          <a:effectRef idx="0"/>
                          <a:fontRef idx="minor"/>
                        </wps:style>
                        <wps:bodyPr/>
                      </wps:wsp>
                      <wps:wsp>
                        <wps:cNvSpPr/>
                        <wps:spPr>
                          <a:xfrm>
                            <a:off x="1202040" y="3395520"/>
                            <a:ext cx="82080" cy="19080"/>
                          </a:xfrm>
                          <a:custGeom>
                            <a:avLst/>
                            <a:gdLst/>
                            <a:ahLst/>
                            <a:rect l="l" t="t" r="r" b="b"/>
                            <a:pathLst>
                              <a:path w="129" h="30">
                                <a:moveTo>
                                  <a:pt x="129" y="30"/>
                                </a:moveTo>
                                <a:lnTo>
                                  <a:pt x="129" y="30"/>
                                </a:lnTo>
                                <a:lnTo>
                                  <a:pt x="129" y="26"/>
                                </a:lnTo>
                                <a:lnTo>
                                  <a:pt x="127" y="24"/>
                                </a:lnTo>
                                <a:lnTo>
                                  <a:pt x="122" y="22"/>
                                </a:lnTo>
                                <a:lnTo>
                                  <a:pt x="118" y="17"/>
                                </a:lnTo>
                                <a:lnTo>
                                  <a:pt x="114" y="15"/>
                                </a:lnTo>
                                <a:lnTo>
                                  <a:pt x="107" y="13"/>
                                </a:lnTo>
                                <a:lnTo>
                                  <a:pt x="99" y="11"/>
                                </a:lnTo>
                                <a:lnTo>
                                  <a:pt x="90" y="9"/>
                                </a:lnTo>
                                <a:lnTo>
                                  <a:pt x="82" y="7"/>
                                </a:lnTo>
                                <a:lnTo>
                                  <a:pt x="73" y="4"/>
                                </a:lnTo>
                                <a:lnTo>
                                  <a:pt x="61" y="4"/>
                                </a:lnTo>
                                <a:lnTo>
                                  <a:pt x="49" y="2"/>
                                </a:lnTo>
                                <a:lnTo>
                                  <a:pt x="39" y="2"/>
                                </a:lnTo>
                                <a:lnTo>
                                  <a:pt x="25" y="0"/>
                                </a:lnTo>
                                <a:lnTo>
                                  <a:pt x="13" y="0"/>
                                </a:lnTo>
                                <a:lnTo>
                                  <a:pt x="0" y="0"/>
                                </a:lnTo>
                                <a:lnTo>
                                  <a:pt x="0" y="4"/>
                                </a:lnTo>
                                <a:lnTo>
                                  <a:pt x="13" y="4"/>
                                </a:lnTo>
                                <a:lnTo>
                                  <a:pt x="25" y="4"/>
                                </a:lnTo>
                                <a:lnTo>
                                  <a:pt x="39" y="4"/>
                                </a:lnTo>
                                <a:lnTo>
                                  <a:pt x="49" y="7"/>
                                </a:lnTo>
                                <a:lnTo>
                                  <a:pt x="61" y="7"/>
                                </a:lnTo>
                                <a:lnTo>
                                  <a:pt x="70" y="9"/>
                                </a:lnTo>
                                <a:lnTo>
                                  <a:pt x="82" y="11"/>
                                </a:lnTo>
                                <a:lnTo>
                                  <a:pt x="90" y="11"/>
                                </a:lnTo>
                                <a:lnTo>
                                  <a:pt x="99" y="13"/>
                                </a:lnTo>
                                <a:lnTo>
                                  <a:pt x="105" y="15"/>
                                </a:lnTo>
                                <a:lnTo>
                                  <a:pt x="112" y="17"/>
                                </a:lnTo>
                                <a:lnTo>
                                  <a:pt x="118" y="22"/>
                                </a:lnTo>
                                <a:lnTo>
                                  <a:pt x="122" y="24"/>
                                </a:lnTo>
                                <a:lnTo>
                                  <a:pt x="125" y="26"/>
                                </a:lnTo>
                                <a:lnTo>
                                  <a:pt x="127" y="28"/>
                                </a:lnTo>
                                <a:lnTo>
                                  <a:pt x="127" y="30"/>
                                </a:lnTo>
                                <a:lnTo>
                                  <a:pt x="129" y="30"/>
                                </a:lnTo>
                                <a:close/>
                              </a:path>
                            </a:pathLst>
                          </a:custGeom>
                          <a:solidFill>
                            <a:srgbClr val="3365fb"/>
                          </a:solidFill>
                          <a:ln>
                            <a:noFill/>
                          </a:ln>
                        </wps:spPr>
                        <wps:style>
                          <a:lnRef idx="0"/>
                          <a:fillRef idx="0"/>
                          <a:effectRef idx="0"/>
                          <a:fontRef idx="minor"/>
                        </wps:style>
                        <wps:bodyPr/>
                      </wps:wsp>
                      <wps:wsp>
                        <wps:cNvSpPr/>
                        <wps:spPr>
                          <a:xfrm>
                            <a:off x="1202040" y="3426480"/>
                            <a:ext cx="337680" cy="48960"/>
                          </a:xfrm>
                          <a:custGeom>
                            <a:avLst/>
                            <a:gdLst/>
                            <a:ahLst/>
                            <a:rect l="l" t="t" r="r" b="b"/>
                            <a:pathLst>
                              <a:path w="532" h="77">
                                <a:moveTo>
                                  <a:pt x="0" y="77"/>
                                </a:moveTo>
                                <a:lnTo>
                                  <a:pt x="0" y="77"/>
                                </a:lnTo>
                                <a:lnTo>
                                  <a:pt x="28" y="77"/>
                                </a:lnTo>
                                <a:lnTo>
                                  <a:pt x="54" y="77"/>
                                </a:lnTo>
                                <a:lnTo>
                                  <a:pt x="82" y="75"/>
                                </a:lnTo>
                                <a:lnTo>
                                  <a:pt x="107" y="75"/>
                                </a:lnTo>
                                <a:lnTo>
                                  <a:pt x="133" y="75"/>
                                </a:lnTo>
                                <a:lnTo>
                                  <a:pt x="159" y="73"/>
                                </a:lnTo>
                                <a:lnTo>
                                  <a:pt x="183" y="73"/>
                                </a:lnTo>
                                <a:lnTo>
                                  <a:pt x="206" y="71"/>
                                </a:lnTo>
                                <a:lnTo>
                                  <a:pt x="230" y="69"/>
                                </a:lnTo>
                                <a:lnTo>
                                  <a:pt x="253" y="69"/>
                                </a:lnTo>
                                <a:lnTo>
                                  <a:pt x="275" y="67"/>
                                </a:lnTo>
                                <a:lnTo>
                                  <a:pt x="296" y="65"/>
                                </a:lnTo>
                                <a:lnTo>
                                  <a:pt x="318" y="62"/>
                                </a:lnTo>
                                <a:lnTo>
                                  <a:pt x="337" y="60"/>
                                </a:lnTo>
                                <a:lnTo>
                                  <a:pt x="359" y="58"/>
                                </a:lnTo>
                                <a:lnTo>
                                  <a:pt x="376" y="54"/>
                                </a:lnTo>
                                <a:lnTo>
                                  <a:pt x="393" y="52"/>
                                </a:lnTo>
                                <a:lnTo>
                                  <a:pt x="410" y="50"/>
                                </a:lnTo>
                                <a:lnTo>
                                  <a:pt x="427" y="47"/>
                                </a:lnTo>
                                <a:lnTo>
                                  <a:pt x="440" y="43"/>
                                </a:lnTo>
                                <a:lnTo>
                                  <a:pt x="455" y="41"/>
                                </a:lnTo>
                                <a:lnTo>
                                  <a:pt x="468" y="37"/>
                                </a:lnTo>
                                <a:lnTo>
                                  <a:pt x="479" y="35"/>
                                </a:lnTo>
                                <a:lnTo>
                                  <a:pt x="489" y="30"/>
                                </a:lnTo>
                                <a:lnTo>
                                  <a:pt x="500" y="28"/>
                                </a:lnTo>
                                <a:lnTo>
                                  <a:pt x="509" y="24"/>
                                </a:lnTo>
                                <a:lnTo>
                                  <a:pt x="515" y="20"/>
                                </a:lnTo>
                                <a:lnTo>
                                  <a:pt x="522" y="15"/>
                                </a:lnTo>
                                <a:lnTo>
                                  <a:pt x="526" y="13"/>
                                </a:lnTo>
                                <a:lnTo>
                                  <a:pt x="530" y="9"/>
                                </a:lnTo>
                                <a:lnTo>
                                  <a:pt x="532" y="5"/>
                                </a:lnTo>
                                <a:lnTo>
                                  <a:pt x="532" y="0"/>
                                </a:lnTo>
                                <a:lnTo>
                                  <a:pt x="530" y="0"/>
                                </a:lnTo>
                                <a:lnTo>
                                  <a:pt x="528" y="3"/>
                                </a:lnTo>
                                <a:lnTo>
                                  <a:pt x="528" y="7"/>
                                </a:lnTo>
                                <a:lnTo>
                                  <a:pt x="524" y="11"/>
                                </a:lnTo>
                                <a:lnTo>
                                  <a:pt x="520" y="13"/>
                                </a:lnTo>
                                <a:lnTo>
                                  <a:pt x="513" y="18"/>
                                </a:lnTo>
                                <a:lnTo>
                                  <a:pt x="507" y="20"/>
                                </a:lnTo>
                                <a:lnTo>
                                  <a:pt x="498" y="24"/>
                                </a:lnTo>
                                <a:lnTo>
                                  <a:pt x="489" y="28"/>
                                </a:lnTo>
                                <a:lnTo>
                                  <a:pt x="479" y="30"/>
                                </a:lnTo>
                                <a:lnTo>
                                  <a:pt x="466" y="35"/>
                                </a:lnTo>
                                <a:lnTo>
                                  <a:pt x="453" y="37"/>
                                </a:lnTo>
                                <a:lnTo>
                                  <a:pt x="440" y="41"/>
                                </a:lnTo>
                                <a:lnTo>
                                  <a:pt x="425" y="43"/>
                                </a:lnTo>
                                <a:lnTo>
                                  <a:pt x="410" y="45"/>
                                </a:lnTo>
                                <a:lnTo>
                                  <a:pt x="393" y="50"/>
                                </a:lnTo>
                                <a:lnTo>
                                  <a:pt x="376" y="52"/>
                                </a:lnTo>
                                <a:lnTo>
                                  <a:pt x="356" y="54"/>
                                </a:lnTo>
                                <a:lnTo>
                                  <a:pt x="337" y="56"/>
                                </a:lnTo>
                                <a:lnTo>
                                  <a:pt x="318" y="58"/>
                                </a:lnTo>
                                <a:lnTo>
                                  <a:pt x="296" y="60"/>
                                </a:lnTo>
                                <a:lnTo>
                                  <a:pt x="275" y="62"/>
                                </a:lnTo>
                                <a:lnTo>
                                  <a:pt x="253" y="65"/>
                                </a:lnTo>
                                <a:lnTo>
                                  <a:pt x="230" y="67"/>
                                </a:lnTo>
                                <a:lnTo>
                                  <a:pt x="206" y="69"/>
                                </a:lnTo>
                                <a:lnTo>
                                  <a:pt x="183" y="69"/>
                                </a:lnTo>
                                <a:lnTo>
                                  <a:pt x="159" y="71"/>
                                </a:lnTo>
                                <a:lnTo>
                                  <a:pt x="133" y="71"/>
                                </a:lnTo>
                                <a:lnTo>
                                  <a:pt x="107" y="73"/>
                                </a:lnTo>
                                <a:lnTo>
                                  <a:pt x="82" y="73"/>
                                </a:lnTo>
                                <a:lnTo>
                                  <a:pt x="54" y="73"/>
                                </a:lnTo>
                                <a:lnTo>
                                  <a:pt x="28" y="73"/>
                                </a:lnTo>
                                <a:lnTo>
                                  <a:pt x="0" y="73"/>
                                </a:lnTo>
                                <a:lnTo>
                                  <a:pt x="0" y="77"/>
                                </a:lnTo>
                                <a:close/>
                              </a:path>
                            </a:pathLst>
                          </a:custGeom>
                          <a:solidFill>
                            <a:srgbClr val="cecece"/>
                          </a:solidFill>
                          <a:ln>
                            <a:noFill/>
                          </a:ln>
                        </wps:spPr>
                        <wps:style>
                          <a:lnRef idx="0"/>
                          <a:fillRef idx="0"/>
                          <a:effectRef idx="0"/>
                          <a:fontRef idx="minor"/>
                        </wps:style>
                        <wps:bodyPr/>
                      </wps:wsp>
                      <wps:wsp>
                        <wps:cNvSpPr/>
                        <wps:spPr>
                          <a:xfrm>
                            <a:off x="863640" y="3426480"/>
                            <a:ext cx="338400" cy="48960"/>
                          </a:xfrm>
                          <a:custGeom>
                            <a:avLst/>
                            <a:gdLst/>
                            <a:ahLst/>
                            <a:rect l="l" t="t" r="r" b="b"/>
                            <a:pathLst>
                              <a:path w="533" h="77">
                                <a:moveTo>
                                  <a:pt x="0" y="0"/>
                                </a:moveTo>
                                <a:lnTo>
                                  <a:pt x="0" y="0"/>
                                </a:lnTo>
                                <a:lnTo>
                                  <a:pt x="0" y="5"/>
                                </a:lnTo>
                                <a:lnTo>
                                  <a:pt x="2" y="9"/>
                                </a:lnTo>
                                <a:lnTo>
                                  <a:pt x="6" y="13"/>
                                </a:lnTo>
                                <a:lnTo>
                                  <a:pt x="10" y="15"/>
                                </a:lnTo>
                                <a:lnTo>
                                  <a:pt x="17" y="20"/>
                                </a:lnTo>
                                <a:lnTo>
                                  <a:pt x="23" y="24"/>
                                </a:lnTo>
                                <a:lnTo>
                                  <a:pt x="32" y="28"/>
                                </a:lnTo>
                                <a:lnTo>
                                  <a:pt x="43" y="30"/>
                                </a:lnTo>
                                <a:lnTo>
                                  <a:pt x="53" y="35"/>
                                </a:lnTo>
                                <a:lnTo>
                                  <a:pt x="64" y="37"/>
                                </a:lnTo>
                                <a:lnTo>
                                  <a:pt x="77" y="41"/>
                                </a:lnTo>
                                <a:lnTo>
                                  <a:pt x="92" y="43"/>
                                </a:lnTo>
                                <a:lnTo>
                                  <a:pt x="105" y="47"/>
                                </a:lnTo>
                                <a:lnTo>
                                  <a:pt x="122" y="50"/>
                                </a:lnTo>
                                <a:lnTo>
                                  <a:pt x="139" y="52"/>
                                </a:lnTo>
                                <a:lnTo>
                                  <a:pt x="156" y="54"/>
                                </a:lnTo>
                                <a:lnTo>
                                  <a:pt x="174" y="58"/>
                                </a:lnTo>
                                <a:lnTo>
                                  <a:pt x="195" y="60"/>
                                </a:lnTo>
                                <a:lnTo>
                                  <a:pt x="214" y="62"/>
                                </a:lnTo>
                                <a:lnTo>
                                  <a:pt x="236" y="65"/>
                                </a:lnTo>
                                <a:lnTo>
                                  <a:pt x="257" y="67"/>
                                </a:lnTo>
                                <a:lnTo>
                                  <a:pt x="279" y="69"/>
                                </a:lnTo>
                                <a:lnTo>
                                  <a:pt x="302" y="69"/>
                                </a:lnTo>
                                <a:lnTo>
                                  <a:pt x="326" y="71"/>
                                </a:lnTo>
                                <a:lnTo>
                                  <a:pt x="350" y="73"/>
                                </a:lnTo>
                                <a:lnTo>
                                  <a:pt x="375" y="73"/>
                                </a:lnTo>
                                <a:lnTo>
                                  <a:pt x="399" y="75"/>
                                </a:lnTo>
                                <a:lnTo>
                                  <a:pt x="425" y="75"/>
                                </a:lnTo>
                                <a:lnTo>
                                  <a:pt x="453" y="75"/>
                                </a:lnTo>
                                <a:lnTo>
                                  <a:pt x="479" y="77"/>
                                </a:lnTo>
                                <a:lnTo>
                                  <a:pt x="504" y="77"/>
                                </a:lnTo>
                                <a:lnTo>
                                  <a:pt x="533" y="77"/>
                                </a:lnTo>
                                <a:lnTo>
                                  <a:pt x="533" y="73"/>
                                </a:lnTo>
                                <a:lnTo>
                                  <a:pt x="504" y="73"/>
                                </a:lnTo>
                                <a:lnTo>
                                  <a:pt x="479" y="73"/>
                                </a:lnTo>
                                <a:lnTo>
                                  <a:pt x="453" y="73"/>
                                </a:lnTo>
                                <a:lnTo>
                                  <a:pt x="425" y="73"/>
                                </a:lnTo>
                                <a:lnTo>
                                  <a:pt x="399" y="71"/>
                                </a:lnTo>
                                <a:lnTo>
                                  <a:pt x="375" y="71"/>
                                </a:lnTo>
                                <a:lnTo>
                                  <a:pt x="350" y="69"/>
                                </a:lnTo>
                                <a:lnTo>
                                  <a:pt x="326" y="69"/>
                                </a:lnTo>
                                <a:lnTo>
                                  <a:pt x="302" y="67"/>
                                </a:lnTo>
                                <a:lnTo>
                                  <a:pt x="279" y="65"/>
                                </a:lnTo>
                                <a:lnTo>
                                  <a:pt x="257" y="62"/>
                                </a:lnTo>
                                <a:lnTo>
                                  <a:pt x="236" y="60"/>
                                </a:lnTo>
                                <a:lnTo>
                                  <a:pt x="214" y="58"/>
                                </a:lnTo>
                                <a:lnTo>
                                  <a:pt x="195" y="56"/>
                                </a:lnTo>
                                <a:lnTo>
                                  <a:pt x="176" y="54"/>
                                </a:lnTo>
                                <a:lnTo>
                                  <a:pt x="156" y="52"/>
                                </a:lnTo>
                                <a:lnTo>
                                  <a:pt x="139" y="50"/>
                                </a:lnTo>
                                <a:lnTo>
                                  <a:pt x="122" y="45"/>
                                </a:lnTo>
                                <a:lnTo>
                                  <a:pt x="107" y="43"/>
                                </a:lnTo>
                                <a:lnTo>
                                  <a:pt x="92" y="41"/>
                                </a:lnTo>
                                <a:lnTo>
                                  <a:pt x="79" y="37"/>
                                </a:lnTo>
                                <a:lnTo>
                                  <a:pt x="66" y="35"/>
                                </a:lnTo>
                                <a:lnTo>
                                  <a:pt x="53" y="30"/>
                                </a:lnTo>
                                <a:lnTo>
                                  <a:pt x="43" y="28"/>
                                </a:lnTo>
                                <a:lnTo>
                                  <a:pt x="34" y="24"/>
                                </a:lnTo>
                                <a:lnTo>
                                  <a:pt x="25" y="20"/>
                                </a:lnTo>
                                <a:lnTo>
                                  <a:pt x="19" y="18"/>
                                </a:lnTo>
                                <a:lnTo>
                                  <a:pt x="13" y="13"/>
                                </a:lnTo>
                                <a:lnTo>
                                  <a:pt x="8" y="11"/>
                                </a:lnTo>
                                <a:lnTo>
                                  <a:pt x="4" y="7"/>
                                </a:lnTo>
                                <a:lnTo>
                                  <a:pt x="4" y="3"/>
                                </a:lnTo>
                                <a:lnTo>
                                  <a:pt x="2" y="0"/>
                                </a:lnTo>
                                <a:lnTo>
                                  <a:pt x="0" y="0"/>
                                </a:lnTo>
                                <a:close/>
                              </a:path>
                            </a:pathLst>
                          </a:custGeom>
                          <a:solidFill>
                            <a:srgbClr val="cecece"/>
                          </a:solidFill>
                          <a:ln>
                            <a:noFill/>
                          </a:ln>
                        </wps:spPr>
                        <wps:style>
                          <a:lnRef idx="0"/>
                          <a:fillRef idx="0"/>
                          <a:effectRef idx="0"/>
                          <a:fontRef idx="minor"/>
                        </wps:style>
                        <wps:bodyPr/>
                      </wps:wsp>
                      <wps:wsp>
                        <wps:cNvSpPr/>
                        <wps:spPr>
                          <a:xfrm>
                            <a:off x="863640" y="3377520"/>
                            <a:ext cx="338400" cy="48960"/>
                          </a:xfrm>
                          <a:custGeom>
                            <a:avLst/>
                            <a:gdLst/>
                            <a:ahLst/>
                            <a:rect l="l" t="t" r="r" b="b"/>
                            <a:pathLst>
                              <a:path w="533" h="77">
                                <a:moveTo>
                                  <a:pt x="533" y="0"/>
                                </a:moveTo>
                                <a:lnTo>
                                  <a:pt x="533" y="0"/>
                                </a:lnTo>
                                <a:lnTo>
                                  <a:pt x="504" y="0"/>
                                </a:lnTo>
                                <a:lnTo>
                                  <a:pt x="479" y="0"/>
                                </a:lnTo>
                                <a:lnTo>
                                  <a:pt x="453" y="0"/>
                                </a:lnTo>
                                <a:lnTo>
                                  <a:pt x="425" y="2"/>
                                </a:lnTo>
                                <a:lnTo>
                                  <a:pt x="399" y="2"/>
                                </a:lnTo>
                                <a:lnTo>
                                  <a:pt x="375" y="5"/>
                                </a:lnTo>
                                <a:lnTo>
                                  <a:pt x="350" y="5"/>
                                </a:lnTo>
                                <a:lnTo>
                                  <a:pt x="326" y="7"/>
                                </a:lnTo>
                                <a:lnTo>
                                  <a:pt x="302" y="7"/>
                                </a:lnTo>
                                <a:lnTo>
                                  <a:pt x="279" y="9"/>
                                </a:lnTo>
                                <a:lnTo>
                                  <a:pt x="257" y="11"/>
                                </a:lnTo>
                                <a:lnTo>
                                  <a:pt x="236" y="13"/>
                                </a:lnTo>
                                <a:lnTo>
                                  <a:pt x="214" y="15"/>
                                </a:lnTo>
                                <a:lnTo>
                                  <a:pt x="195" y="17"/>
                                </a:lnTo>
                                <a:lnTo>
                                  <a:pt x="176" y="20"/>
                                </a:lnTo>
                                <a:lnTo>
                                  <a:pt x="156" y="22"/>
                                </a:lnTo>
                                <a:lnTo>
                                  <a:pt x="139" y="24"/>
                                </a:lnTo>
                                <a:lnTo>
                                  <a:pt x="122" y="28"/>
                                </a:lnTo>
                                <a:lnTo>
                                  <a:pt x="105" y="30"/>
                                </a:lnTo>
                                <a:lnTo>
                                  <a:pt x="92" y="32"/>
                                </a:lnTo>
                                <a:lnTo>
                                  <a:pt x="77" y="37"/>
                                </a:lnTo>
                                <a:lnTo>
                                  <a:pt x="64" y="39"/>
                                </a:lnTo>
                                <a:lnTo>
                                  <a:pt x="53" y="43"/>
                                </a:lnTo>
                                <a:lnTo>
                                  <a:pt x="43" y="45"/>
                                </a:lnTo>
                                <a:lnTo>
                                  <a:pt x="32" y="50"/>
                                </a:lnTo>
                                <a:lnTo>
                                  <a:pt x="23" y="54"/>
                                </a:lnTo>
                                <a:lnTo>
                                  <a:pt x="17" y="56"/>
                                </a:lnTo>
                                <a:lnTo>
                                  <a:pt x="10" y="60"/>
                                </a:lnTo>
                                <a:lnTo>
                                  <a:pt x="6" y="65"/>
                                </a:lnTo>
                                <a:lnTo>
                                  <a:pt x="2" y="69"/>
                                </a:lnTo>
                                <a:lnTo>
                                  <a:pt x="0" y="73"/>
                                </a:lnTo>
                                <a:lnTo>
                                  <a:pt x="0" y="77"/>
                                </a:lnTo>
                                <a:lnTo>
                                  <a:pt x="2" y="77"/>
                                </a:lnTo>
                                <a:lnTo>
                                  <a:pt x="4" y="73"/>
                                </a:lnTo>
                                <a:lnTo>
                                  <a:pt x="4" y="69"/>
                                </a:lnTo>
                                <a:lnTo>
                                  <a:pt x="8" y="67"/>
                                </a:lnTo>
                                <a:lnTo>
                                  <a:pt x="13" y="62"/>
                                </a:lnTo>
                                <a:lnTo>
                                  <a:pt x="19" y="60"/>
                                </a:lnTo>
                                <a:lnTo>
                                  <a:pt x="25" y="56"/>
                                </a:lnTo>
                                <a:lnTo>
                                  <a:pt x="34" y="52"/>
                                </a:lnTo>
                                <a:lnTo>
                                  <a:pt x="43" y="50"/>
                                </a:lnTo>
                                <a:lnTo>
                                  <a:pt x="53" y="45"/>
                                </a:lnTo>
                                <a:lnTo>
                                  <a:pt x="66" y="43"/>
                                </a:lnTo>
                                <a:lnTo>
                                  <a:pt x="79" y="39"/>
                                </a:lnTo>
                                <a:lnTo>
                                  <a:pt x="92" y="37"/>
                                </a:lnTo>
                                <a:lnTo>
                                  <a:pt x="107" y="32"/>
                                </a:lnTo>
                                <a:lnTo>
                                  <a:pt x="122" y="30"/>
                                </a:lnTo>
                                <a:lnTo>
                                  <a:pt x="139" y="28"/>
                                </a:lnTo>
                                <a:lnTo>
                                  <a:pt x="156" y="26"/>
                                </a:lnTo>
                                <a:lnTo>
                                  <a:pt x="176" y="24"/>
                                </a:lnTo>
                                <a:lnTo>
                                  <a:pt x="195" y="20"/>
                                </a:lnTo>
                                <a:lnTo>
                                  <a:pt x="214" y="17"/>
                                </a:lnTo>
                                <a:lnTo>
                                  <a:pt x="236" y="15"/>
                                </a:lnTo>
                                <a:lnTo>
                                  <a:pt x="257" y="15"/>
                                </a:lnTo>
                                <a:lnTo>
                                  <a:pt x="279" y="13"/>
                                </a:lnTo>
                                <a:lnTo>
                                  <a:pt x="302" y="11"/>
                                </a:lnTo>
                                <a:lnTo>
                                  <a:pt x="326" y="9"/>
                                </a:lnTo>
                                <a:lnTo>
                                  <a:pt x="350" y="9"/>
                                </a:lnTo>
                                <a:lnTo>
                                  <a:pt x="375" y="7"/>
                                </a:lnTo>
                                <a:lnTo>
                                  <a:pt x="399" y="7"/>
                                </a:lnTo>
                                <a:lnTo>
                                  <a:pt x="425" y="5"/>
                                </a:lnTo>
                                <a:lnTo>
                                  <a:pt x="453" y="5"/>
                                </a:lnTo>
                                <a:lnTo>
                                  <a:pt x="479" y="5"/>
                                </a:lnTo>
                                <a:lnTo>
                                  <a:pt x="504" y="2"/>
                                </a:lnTo>
                                <a:lnTo>
                                  <a:pt x="533" y="2"/>
                                </a:lnTo>
                                <a:lnTo>
                                  <a:pt x="533" y="0"/>
                                </a:lnTo>
                                <a:close/>
                              </a:path>
                            </a:pathLst>
                          </a:custGeom>
                          <a:solidFill>
                            <a:srgbClr val="cecece"/>
                          </a:solidFill>
                          <a:ln>
                            <a:noFill/>
                          </a:ln>
                        </wps:spPr>
                        <wps:style>
                          <a:lnRef idx="0"/>
                          <a:fillRef idx="0"/>
                          <a:effectRef idx="0"/>
                          <a:fontRef idx="minor"/>
                        </wps:style>
                        <wps:bodyPr/>
                      </wps:wsp>
                      <wps:wsp>
                        <wps:cNvSpPr/>
                        <wps:spPr>
                          <a:xfrm>
                            <a:off x="1202040" y="3377520"/>
                            <a:ext cx="337680" cy="48960"/>
                          </a:xfrm>
                          <a:custGeom>
                            <a:avLst/>
                            <a:gdLst/>
                            <a:ahLst/>
                            <a:rect l="l" t="t" r="r" b="b"/>
                            <a:pathLst>
                              <a:path w="532" h="77">
                                <a:moveTo>
                                  <a:pt x="532" y="77"/>
                                </a:moveTo>
                                <a:lnTo>
                                  <a:pt x="532" y="77"/>
                                </a:lnTo>
                                <a:lnTo>
                                  <a:pt x="532" y="73"/>
                                </a:lnTo>
                                <a:lnTo>
                                  <a:pt x="530" y="69"/>
                                </a:lnTo>
                                <a:lnTo>
                                  <a:pt x="526" y="65"/>
                                </a:lnTo>
                                <a:lnTo>
                                  <a:pt x="522" y="60"/>
                                </a:lnTo>
                                <a:lnTo>
                                  <a:pt x="515" y="56"/>
                                </a:lnTo>
                                <a:lnTo>
                                  <a:pt x="509" y="54"/>
                                </a:lnTo>
                                <a:lnTo>
                                  <a:pt x="500" y="50"/>
                                </a:lnTo>
                                <a:lnTo>
                                  <a:pt x="489" y="45"/>
                                </a:lnTo>
                                <a:lnTo>
                                  <a:pt x="479" y="43"/>
                                </a:lnTo>
                                <a:lnTo>
                                  <a:pt x="468" y="39"/>
                                </a:lnTo>
                                <a:lnTo>
                                  <a:pt x="455" y="37"/>
                                </a:lnTo>
                                <a:lnTo>
                                  <a:pt x="440" y="32"/>
                                </a:lnTo>
                                <a:lnTo>
                                  <a:pt x="427" y="30"/>
                                </a:lnTo>
                                <a:lnTo>
                                  <a:pt x="410" y="28"/>
                                </a:lnTo>
                                <a:lnTo>
                                  <a:pt x="393" y="24"/>
                                </a:lnTo>
                                <a:lnTo>
                                  <a:pt x="376" y="22"/>
                                </a:lnTo>
                                <a:lnTo>
                                  <a:pt x="356" y="20"/>
                                </a:lnTo>
                                <a:lnTo>
                                  <a:pt x="337" y="17"/>
                                </a:lnTo>
                                <a:lnTo>
                                  <a:pt x="318" y="15"/>
                                </a:lnTo>
                                <a:lnTo>
                                  <a:pt x="296" y="13"/>
                                </a:lnTo>
                                <a:lnTo>
                                  <a:pt x="275" y="11"/>
                                </a:lnTo>
                                <a:lnTo>
                                  <a:pt x="253" y="9"/>
                                </a:lnTo>
                                <a:lnTo>
                                  <a:pt x="230" y="7"/>
                                </a:lnTo>
                                <a:lnTo>
                                  <a:pt x="206" y="7"/>
                                </a:lnTo>
                                <a:lnTo>
                                  <a:pt x="183" y="5"/>
                                </a:lnTo>
                                <a:lnTo>
                                  <a:pt x="159" y="5"/>
                                </a:lnTo>
                                <a:lnTo>
                                  <a:pt x="133" y="2"/>
                                </a:lnTo>
                                <a:lnTo>
                                  <a:pt x="107" y="2"/>
                                </a:lnTo>
                                <a:lnTo>
                                  <a:pt x="82" y="0"/>
                                </a:lnTo>
                                <a:lnTo>
                                  <a:pt x="54" y="0"/>
                                </a:lnTo>
                                <a:lnTo>
                                  <a:pt x="28" y="0"/>
                                </a:lnTo>
                                <a:lnTo>
                                  <a:pt x="0" y="0"/>
                                </a:lnTo>
                                <a:lnTo>
                                  <a:pt x="0" y="2"/>
                                </a:lnTo>
                                <a:lnTo>
                                  <a:pt x="28" y="2"/>
                                </a:lnTo>
                                <a:lnTo>
                                  <a:pt x="54" y="5"/>
                                </a:lnTo>
                                <a:lnTo>
                                  <a:pt x="82" y="5"/>
                                </a:lnTo>
                                <a:lnTo>
                                  <a:pt x="107" y="5"/>
                                </a:lnTo>
                                <a:lnTo>
                                  <a:pt x="133" y="7"/>
                                </a:lnTo>
                                <a:lnTo>
                                  <a:pt x="159" y="7"/>
                                </a:lnTo>
                                <a:lnTo>
                                  <a:pt x="183" y="9"/>
                                </a:lnTo>
                                <a:lnTo>
                                  <a:pt x="206" y="9"/>
                                </a:lnTo>
                                <a:lnTo>
                                  <a:pt x="230" y="11"/>
                                </a:lnTo>
                                <a:lnTo>
                                  <a:pt x="253" y="13"/>
                                </a:lnTo>
                                <a:lnTo>
                                  <a:pt x="275" y="15"/>
                                </a:lnTo>
                                <a:lnTo>
                                  <a:pt x="296" y="15"/>
                                </a:lnTo>
                                <a:lnTo>
                                  <a:pt x="318" y="17"/>
                                </a:lnTo>
                                <a:lnTo>
                                  <a:pt x="337" y="20"/>
                                </a:lnTo>
                                <a:lnTo>
                                  <a:pt x="356" y="24"/>
                                </a:lnTo>
                                <a:lnTo>
                                  <a:pt x="376" y="26"/>
                                </a:lnTo>
                                <a:lnTo>
                                  <a:pt x="393" y="28"/>
                                </a:lnTo>
                                <a:lnTo>
                                  <a:pt x="410" y="30"/>
                                </a:lnTo>
                                <a:lnTo>
                                  <a:pt x="425" y="32"/>
                                </a:lnTo>
                                <a:lnTo>
                                  <a:pt x="440" y="37"/>
                                </a:lnTo>
                                <a:lnTo>
                                  <a:pt x="453" y="39"/>
                                </a:lnTo>
                                <a:lnTo>
                                  <a:pt x="466" y="43"/>
                                </a:lnTo>
                                <a:lnTo>
                                  <a:pt x="479" y="45"/>
                                </a:lnTo>
                                <a:lnTo>
                                  <a:pt x="489" y="50"/>
                                </a:lnTo>
                                <a:lnTo>
                                  <a:pt x="498" y="52"/>
                                </a:lnTo>
                                <a:lnTo>
                                  <a:pt x="507" y="56"/>
                                </a:lnTo>
                                <a:lnTo>
                                  <a:pt x="513" y="60"/>
                                </a:lnTo>
                                <a:lnTo>
                                  <a:pt x="520" y="62"/>
                                </a:lnTo>
                                <a:lnTo>
                                  <a:pt x="524" y="67"/>
                                </a:lnTo>
                                <a:lnTo>
                                  <a:pt x="528" y="69"/>
                                </a:lnTo>
                                <a:lnTo>
                                  <a:pt x="528" y="73"/>
                                </a:lnTo>
                                <a:lnTo>
                                  <a:pt x="530" y="77"/>
                                </a:lnTo>
                                <a:lnTo>
                                  <a:pt x="532" y="77"/>
                                </a:lnTo>
                                <a:close/>
                              </a:path>
                            </a:pathLst>
                          </a:custGeom>
                          <a:solidFill>
                            <a:srgbClr val="cecece"/>
                          </a:solidFill>
                          <a:ln>
                            <a:noFill/>
                          </a:ln>
                        </wps:spPr>
                        <wps:style>
                          <a:lnRef idx="0"/>
                          <a:fillRef idx="0"/>
                          <a:effectRef idx="0"/>
                          <a:fontRef idx="minor"/>
                        </wps:style>
                        <wps:bodyPr/>
                      </wps:wsp>
                      <wps:wsp>
                        <wps:cNvSpPr/>
                        <wps:spPr>
                          <a:xfrm>
                            <a:off x="1202040" y="3422520"/>
                            <a:ext cx="337680" cy="48960"/>
                          </a:xfrm>
                          <a:custGeom>
                            <a:avLst/>
                            <a:gdLst/>
                            <a:ahLst/>
                            <a:rect l="l" t="t" r="r" b="b"/>
                            <a:pathLst>
                              <a:path w="532" h="77">
                                <a:moveTo>
                                  <a:pt x="0" y="77"/>
                                </a:moveTo>
                                <a:lnTo>
                                  <a:pt x="0" y="77"/>
                                </a:lnTo>
                                <a:lnTo>
                                  <a:pt x="28" y="77"/>
                                </a:lnTo>
                                <a:lnTo>
                                  <a:pt x="54" y="77"/>
                                </a:lnTo>
                                <a:lnTo>
                                  <a:pt x="82" y="77"/>
                                </a:lnTo>
                                <a:lnTo>
                                  <a:pt x="107" y="77"/>
                                </a:lnTo>
                                <a:lnTo>
                                  <a:pt x="133" y="75"/>
                                </a:lnTo>
                                <a:lnTo>
                                  <a:pt x="159" y="75"/>
                                </a:lnTo>
                                <a:lnTo>
                                  <a:pt x="183" y="73"/>
                                </a:lnTo>
                                <a:lnTo>
                                  <a:pt x="206" y="73"/>
                                </a:lnTo>
                                <a:lnTo>
                                  <a:pt x="230" y="71"/>
                                </a:lnTo>
                                <a:lnTo>
                                  <a:pt x="253" y="68"/>
                                </a:lnTo>
                                <a:lnTo>
                                  <a:pt x="275" y="66"/>
                                </a:lnTo>
                                <a:lnTo>
                                  <a:pt x="296" y="64"/>
                                </a:lnTo>
                                <a:lnTo>
                                  <a:pt x="318" y="62"/>
                                </a:lnTo>
                                <a:lnTo>
                                  <a:pt x="337" y="60"/>
                                </a:lnTo>
                                <a:lnTo>
                                  <a:pt x="359" y="58"/>
                                </a:lnTo>
                                <a:lnTo>
                                  <a:pt x="376" y="56"/>
                                </a:lnTo>
                                <a:lnTo>
                                  <a:pt x="393" y="53"/>
                                </a:lnTo>
                                <a:lnTo>
                                  <a:pt x="410" y="49"/>
                                </a:lnTo>
                                <a:lnTo>
                                  <a:pt x="427" y="47"/>
                                </a:lnTo>
                                <a:lnTo>
                                  <a:pt x="440" y="45"/>
                                </a:lnTo>
                                <a:lnTo>
                                  <a:pt x="455" y="41"/>
                                </a:lnTo>
                                <a:lnTo>
                                  <a:pt x="468" y="38"/>
                                </a:lnTo>
                                <a:lnTo>
                                  <a:pt x="479" y="34"/>
                                </a:lnTo>
                                <a:lnTo>
                                  <a:pt x="489" y="32"/>
                                </a:lnTo>
                                <a:lnTo>
                                  <a:pt x="500" y="28"/>
                                </a:lnTo>
                                <a:lnTo>
                                  <a:pt x="509" y="24"/>
                                </a:lnTo>
                                <a:lnTo>
                                  <a:pt x="515" y="21"/>
                                </a:lnTo>
                                <a:lnTo>
                                  <a:pt x="522" y="17"/>
                                </a:lnTo>
                                <a:lnTo>
                                  <a:pt x="526" y="13"/>
                                </a:lnTo>
                                <a:lnTo>
                                  <a:pt x="530" y="9"/>
                                </a:lnTo>
                                <a:lnTo>
                                  <a:pt x="532" y="4"/>
                                </a:lnTo>
                                <a:lnTo>
                                  <a:pt x="532" y="0"/>
                                </a:lnTo>
                                <a:lnTo>
                                  <a:pt x="530" y="0"/>
                                </a:lnTo>
                                <a:lnTo>
                                  <a:pt x="528" y="4"/>
                                </a:lnTo>
                                <a:lnTo>
                                  <a:pt x="528" y="6"/>
                                </a:lnTo>
                                <a:lnTo>
                                  <a:pt x="524" y="11"/>
                                </a:lnTo>
                                <a:lnTo>
                                  <a:pt x="520" y="15"/>
                                </a:lnTo>
                                <a:lnTo>
                                  <a:pt x="513" y="17"/>
                                </a:lnTo>
                                <a:lnTo>
                                  <a:pt x="507" y="21"/>
                                </a:lnTo>
                                <a:lnTo>
                                  <a:pt x="498" y="26"/>
                                </a:lnTo>
                                <a:lnTo>
                                  <a:pt x="489" y="28"/>
                                </a:lnTo>
                                <a:lnTo>
                                  <a:pt x="479" y="32"/>
                                </a:lnTo>
                                <a:lnTo>
                                  <a:pt x="466" y="34"/>
                                </a:lnTo>
                                <a:lnTo>
                                  <a:pt x="453" y="38"/>
                                </a:lnTo>
                                <a:lnTo>
                                  <a:pt x="440" y="41"/>
                                </a:lnTo>
                                <a:lnTo>
                                  <a:pt x="425" y="45"/>
                                </a:lnTo>
                                <a:lnTo>
                                  <a:pt x="410" y="47"/>
                                </a:lnTo>
                                <a:lnTo>
                                  <a:pt x="393" y="49"/>
                                </a:lnTo>
                                <a:lnTo>
                                  <a:pt x="376" y="51"/>
                                </a:lnTo>
                                <a:lnTo>
                                  <a:pt x="356" y="56"/>
                                </a:lnTo>
                                <a:lnTo>
                                  <a:pt x="337" y="58"/>
                                </a:lnTo>
                                <a:lnTo>
                                  <a:pt x="318" y="60"/>
                                </a:lnTo>
                                <a:lnTo>
                                  <a:pt x="296" y="62"/>
                                </a:lnTo>
                                <a:lnTo>
                                  <a:pt x="275" y="64"/>
                                </a:lnTo>
                                <a:lnTo>
                                  <a:pt x="253" y="66"/>
                                </a:lnTo>
                                <a:lnTo>
                                  <a:pt x="230" y="66"/>
                                </a:lnTo>
                                <a:lnTo>
                                  <a:pt x="206" y="68"/>
                                </a:lnTo>
                                <a:lnTo>
                                  <a:pt x="183" y="71"/>
                                </a:lnTo>
                                <a:lnTo>
                                  <a:pt x="159" y="71"/>
                                </a:lnTo>
                                <a:lnTo>
                                  <a:pt x="133" y="73"/>
                                </a:lnTo>
                                <a:lnTo>
                                  <a:pt x="107" y="73"/>
                                </a:lnTo>
                                <a:lnTo>
                                  <a:pt x="82" y="73"/>
                                </a:lnTo>
                                <a:lnTo>
                                  <a:pt x="54" y="75"/>
                                </a:lnTo>
                                <a:lnTo>
                                  <a:pt x="28" y="75"/>
                                </a:lnTo>
                                <a:lnTo>
                                  <a:pt x="0" y="75"/>
                                </a:lnTo>
                                <a:lnTo>
                                  <a:pt x="0" y="77"/>
                                </a:lnTo>
                                <a:close/>
                              </a:path>
                            </a:pathLst>
                          </a:custGeom>
                          <a:solidFill>
                            <a:srgbClr val="a2c1fe"/>
                          </a:solidFill>
                          <a:ln>
                            <a:noFill/>
                          </a:ln>
                        </wps:spPr>
                        <wps:style>
                          <a:lnRef idx="0"/>
                          <a:fillRef idx="0"/>
                          <a:effectRef idx="0"/>
                          <a:fontRef idx="minor"/>
                        </wps:style>
                        <wps:bodyPr/>
                      </wps:wsp>
                      <wps:wsp>
                        <wps:cNvSpPr/>
                        <wps:spPr>
                          <a:xfrm>
                            <a:off x="863640" y="3422520"/>
                            <a:ext cx="338400" cy="48960"/>
                          </a:xfrm>
                          <a:custGeom>
                            <a:avLst/>
                            <a:gdLst/>
                            <a:ahLst/>
                            <a:rect l="l" t="t" r="r" b="b"/>
                            <a:pathLst>
                              <a:path w="533" h="77">
                                <a:moveTo>
                                  <a:pt x="0" y="0"/>
                                </a:moveTo>
                                <a:lnTo>
                                  <a:pt x="0" y="0"/>
                                </a:lnTo>
                                <a:lnTo>
                                  <a:pt x="0" y="4"/>
                                </a:lnTo>
                                <a:lnTo>
                                  <a:pt x="2" y="9"/>
                                </a:lnTo>
                                <a:lnTo>
                                  <a:pt x="6" y="13"/>
                                </a:lnTo>
                                <a:lnTo>
                                  <a:pt x="10" y="17"/>
                                </a:lnTo>
                                <a:lnTo>
                                  <a:pt x="17" y="21"/>
                                </a:lnTo>
                                <a:lnTo>
                                  <a:pt x="23" y="24"/>
                                </a:lnTo>
                                <a:lnTo>
                                  <a:pt x="32" y="28"/>
                                </a:lnTo>
                                <a:lnTo>
                                  <a:pt x="43" y="32"/>
                                </a:lnTo>
                                <a:lnTo>
                                  <a:pt x="53" y="34"/>
                                </a:lnTo>
                                <a:lnTo>
                                  <a:pt x="64" y="38"/>
                                </a:lnTo>
                                <a:lnTo>
                                  <a:pt x="77" y="41"/>
                                </a:lnTo>
                                <a:lnTo>
                                  <a:pt x="92" y="45"/>
                                </a:lnTo>
                                <a:lnTo>
                                  <a:pt x="105" y="47"/>
                                </a:lnTo>
                                <a:lnTo>
                                  <a:pt x="122" y="49"/>
                                </a:lnTo>
                                <a:lnTo>
                                  <a:pt x="139" y="53"/>
                                </a:lnTo>
                                <a:lnTo>
                                  <a:pt x="156" y="56"/>
                                </a:lnTo>
                                <a:lnTo>
                                  <a:pt x="174" y="58"/>
                                </a:lnTo>
                                <a:lnTo>
                                  <a:pt x="195" y="60"/>
                                </a:lnTo>
                                <a:lnTo>
                                  <a:pt x="214" y="62"/>
                                </a:lnTo>
                                <a:lnTo>
                                  <a:pt x="236" y="64"/>
                                </a:lnTo>
                                <a:lnTo>
                                  <a:pt x="257" y="66"/>
                                </a:lnTo>
                                <a:lnTo>
                                  <a:pt x="279" y="68"/>
                                </a:lnTo>
                                <a:lnTo>
                                  <a:pt x="302" y="71"/>
                                </a:lnTo>
                                <a:lnTo>
                                  <a:pt x="326" y="73"/>
                                </a:lnTo>
                                <a:lnTo>
                                  <a:pt x="350" y="73"/>
                                </a:lnTo>
                                <a:lnTo>
                                  <a:pt x="375" y="75"/>
                                </a:lnTo>
                                <a:lnTo>
                                  <a:pt x="399" y="75"/>
                                </a:lnTo>
                                <a:lnTo>
                                  <a:pt x="425" y="77"/>
                                </a:lnTo>
                                <a:lnTo>
                                  <a:pt x="453" y="77"/>
                                </a:lnTo>
                                <a:lnTo>
                                  <a:pt x="479" y="77"/>
                                </a:lnTo>
                                <a:lnTo>
                                  <a:pt x="504" y="77"/>
                                </a:lnTo>
                                <a:lnTo>
                                  <a:pt x="533" y="77"/>
                                </a:lnTo>
                                <a:lnTo>
                                  <a:pt x="533" y="75"/>
                                </a:lnTo>
                                <a:lnTo>
                                  <a:pt x="504" y="75"/>
                                </a:lnTo>
                                <a:lnTo>
                                  <a:pt x="479" y="75"/>
                                </a:lnTo>
                                <a:lnTo>
                                  <a:pt x="453" y="73"/>
                                </a:lnTo>
                                <a:lnTo>
                                  <a:pt x="425" y="73"/>
                                </a:lnTo>
                                <a:lnTo>
                                  <a:pt x="399" y="73"/>
                                </a:lnTo>
                                <a:lnTo>
                                  <a:pt x="375" y="71"/>
                                </a:lnTo>
                                <a:lnTo>
                                  <a:pt x="350" y="71"/>
                                </a:lnTo>
                                <a:lnTo>
                                  <a:pt x="326" y="68"/>
                                </a:lnTo>
                                <a:lnTo>
                                  <a:pt x="302" y="66"/>
                                </a:lnTo>
                                <a:lnTo>
                                  <a:pt x="279" y="66"/>
                                </a:lnTo>
                                <a:lnTo>
                                  <a:pt x="257" y="64"/>
                                </a:lnTo>
                                <a:lnTo>
                                  <a:pt x="236" y="62"/>
                                </a:lnTo>
                                <a:lnTo>
                                  <a:pt x="214" y="60"/>
                                </a:lnTo>
                                <a:lnTo>
                                  <a:pt x="195" y="58"/>
                                </a:lnTo>
                                <a:lnTo>
                                  <a:pt x="176" y="56"/>
                                </a:lnTo>
                                <a:lnTo>
                                  <a:pt x="156" y="51"/>
                                </a:lnTo>
                                <a:lnTo>
                                  <a:pt x="139" y="49"/>
                                </a:lnTo>
                                <a:lnTo>
                                  <a:pt x="122" y="47"/>
                                </a:lnTo>
                                <a:lnTo>
                                  <a:pt x="107" y="45"/>
                                </a:lnTo>
                                <a:lnTo>
                                  <a:pt x="92" y="41"/>
                                </a:lnTo>
                                <a:lnTo>
                                  <a:pt x="79" y="38"/>
                                </a:lnTo>
                                <a:lnTo>
                                  <a:pt x="66" y="34"/>
                                </a:lnTo>
                                <a:lnTo>
                                  <a:pt x="53" y="32"/>
                                </a:lnTo>
                                <a:lnTo>
                                  <a:pt x="43" y="28"/>
                                </a:lnTo>
                                <a:lnTo>
                                  <a:pt x="34" y="26"/>
                                </a:lnTo>
                                <a:lnTo>
                                  <a:pt x="25" y="21"/>
                                </a:lnTo>
                                <a:lnTo>
                                  <a:pt x="19" y="17"/>
                                </a:lnTo>
                                <a:lnTo>
                                  <a:pt x="13" y="15"/>
                                </a:lnTo>
                                <a:lnTo>
                                  <a:pt x="8" y="11"/>
                                </a:lnTo>
                                <a:lnTo>
                                  <a:pt x="4" y="6"/>
                                </a:lnTo>
                                <a:lnTo>
                                  <a:pt x="4" y="4"/>
                                </a:lnTo>
                                <a:lnTo>
                                  <a:pt x="2" y="0"/>
                                </a:lnTo>
                                <a:lnTo>
                                  <a:pt x="0" y="0"/>
                                </a:lnTo>
                                <a:close/>
                              </a:path>
                            </a:pathLst>
                          </a:custGeom>
                          <a:solidFill>
                            <a:srgbClr val="a2c1fe"/>
                          </a:solidFill>
                          <a:ln>
                            <a:noFill/>
                          </a:ln>
                        </wps:spPr>
                        <wps:style>
                          <a:lnRef idx="0"/>
                          <a:fillRef idx="0"/>
                          <a:effectRef idx="0"/>
                          <a:fontRef idx="minor"/>
                        </wps:style>
                        <wps:bodyPr/>
                      </wps:wsp>
                      <wps:wsp>
                        <wps:cNvSpPr/>
                        <wps:spPr>
                          <a:xfrm>
                            <a:off x="863640" y="3373920"/>
                            <a:ext cx="338400" cy="48960"/>
                          </a:xfrm>
                          <a:custGeom>
                            <a:avLst/>
                            <a:gdLst/>
                            <a:ahLst/>
                            <a:rect l="l" t="t" r="r" b="b"/>
                            <a:pathLst>
                              <a:path w="533" h="77">
                                <a:moveTo>
                                  <a:pt x="533" y="0"/>
                                </a:moveTo>
                                <a:lnTo>
                                  <a:pt x="533" y="0"/>
                                </a:lnTo>
                                <a:lnTo>
                                  <a:pt x="504" y="0"/>
                                </a:lnTo>
                                <a:lnTo>
                                  <a:pt x="479" y="2"/>
                                </a:lnTo>
                                <a:lnTo>
                                  <a:pt x="453" y="2"/>
                                </a:lnTo>
                                <a:lnTo>
                                  <a:pt x="425" y="2"/>
                                </a:lnTo>
                                <a:lnTo>
                                  <a:pt x="399" y="4"/>
                                </a:lnTo>
                                <a:lnTo>
                                  <a:pt x="375" y="4"/>
                                </a:lnTo>
                                <a:lnTo>
                                  <a:pt x="350" y="6"/>
                                </a:lnTo>
                                <a:lnTo>
                                  <a:pt x="326" y="6"/>
                                </a:lnTo>
                                <a:lnTo>
                                  <a:pt x="302" y="8"/>
                                </a:lnTo>
                                <a:lnTo>
                                  <a:pt x="279" y="11"/>
                                </a:lnTo>
                                <a:lnTo>
                                  <a:pt x="257" y="13"/>
                                </a:lnTo>
                                <a:lnTo>
                                  <a:pt x="236" y="13"/>
                                </a:lnTo>
                                <a:lnTo>
                                  <a:pt x="214" y="15"/>
                                </a:lnTo>
                                <a:lnTo>
                                  <a:pt x="195" y="17"/>
                                </a:lnTo>
                                <a:lnTo>
                                  <a:pt x="174" y="21"/>
                                </a:lnTo>
                                <a:lnTo>
                                  <a:pt x="156" y="23"/>
                                </a:lnTo>
                                <a:lnTo>
                                  <a:pt x="139" y="26"/>
                                </a:lnTo>
                                <a:lnTo>
                                  <a:pt x="122" y="28"/>
                                </a:lnTo>
                                <a:lnTo>
                                  <a:pt x="105" y="32"/>
                                </a:lnTo>
                                <a:lnTo>
                                  <a:pt x="92" y="34"/>
                                </a:lnTo>
                                <a:lnTo>
                                  <a:pt x="77" y="36"/>
                                </a:lnTo>
                                <a:lnTo>
                                  <a:pt x="64" y="41"/>
                                </a:lnTo>
                                <a:lnTo>
                                  <a:pt x="53" y="43"/>
                                </a:lnTo>
                                <a:lnTo>
                                  <a:pt x="43" y="47"/>
                                </a:lnTo>
                                <a:lnTo>
                                  <a:pt x="32" y="49"/>
                                </a:lnTo>
                                <a:lnTo>
                                  <a:pt x="23" y="53"/>
                                </a:lnTo>
                                <a:lnTo>
                                  <a:pt x="17" y="58"/>
                                </a:lnTo>
                                <a:lnTo>
                                  <a:pt x="10" y="62"/>
                                </a:lnTo>
                                <a:lnTo>
                                  <a:pt x="6" y="64"/>
                                </a:lnTo>
                                <a:lnTo>
                                  <a:pt x="2" y="68"/>
                                </a:lnTo>
                                <a:lnTo>
                                  <a:pt x="0" y="73"/>
                                </a:lnTo>
                                <a:lnTo>
                                  <a:pt x="0" y="77"/>
                                </a:lnTo>
                                <a:lnTo>
                                  <a:pt x="2" y="77"/>
                                </a:lnTo>
                                <a:lnTo>
                                  <a:pt x="4" y="73"/>
                                </a:lnTo>
                                <a:lnTo>
                                  <a:pt x="4" y="71"/>
                                </a:lnTo>
                                <a:lnTo>
                                  <a:pt x="8" y="66"/>
                                </a:lnTo>
                                <a:lnTo>
                                  <a:pt x="13" y="64"/>
                                </a:lnTo>
                                <a:lnTo>
                                  <a:pt x="19" y="60"/>
                                </a:lnTo>
                                <a:lnTo>
                                  <a:pt x="25" y="56"/>
                                </a:lnTo>
                                <a:lnTo>
                                  <a:pt x="34" y="53"/>
                                </a:lnTo>
                                <a:lnTo>
                                  <a:pt x="43" y="49"/>
                                </a:lnTo>
                                <a:lnTo>
                                  <a:pt x="53" y="47"/>
                                </a:lnTo>
                                <a:lnTo>
                                  <a:pt x="66" y="43"/>
                                </a:lnTo>
                                <a:lnTo>
                                  <a:pt x="79" y="41"/>
                                </a:lnTo>
                                <a:lnTo>
                                  <a:pt x="92" y="36"/>
                                </a:lnTo>
                                <a:lnTo>
                                  <a:pt x="107" y="34"/>
                                </a:lnTo>
                                <a:lnTo>
                                  <a:pt x="122" y="32"/>
                                </a:lnTo>
                                <a:lnTo>
                                  <a:pt x="139" y="28"/>
                                </a:lnTo>
                                <a:lnTo>
                                  <a:pt x="156" y="26"/>
                                </a:lnTo>
                                <a:lnTo>
                                  <a:pt x="176" y="23"/>
                                </a:lnTo>
                                <a:lnTo>
                                  <a:pt x="195" y="21"/>
                                </a:lnTo>
                                <a:lnTo>
                                  <a:pt x="214" y="19"/>
                                </a:lnTo>
                                <a:lnTo>
                                  <a:pt x="236" y="17"/>
                                </a:lnTo>
                                <a:lnTo>
                                  <a:pt x="257" y="15"/>
                                </a:lnTo>
                                <a:lnTo>
                                  <a:pt x="279" y="13"/>
                                </a:lnTo>
                                <a:lnTo>
                                  <a:pt x="302" y="11"/>
                                </a:lnTo>
                                <a:lnTo>
                                  <a:pt x="326" y="11"/>
                                </a:lnTo>
                                <a:lnTo>
                                  <a:pt x="350" y="8"/>
                                </a:lnTo>
                                <a:lnTo>
                                  <a:pt x="375" y="8"/>
                                </a:lnTo>
                                <a:lnTo>
                                  <a:pt x="399" y="6"/>
                                </a:lnTo>
                                <a:lnTo>
                                  <a:pt x="425" y="6"/>
                                </a:lnTo>
                                <a:lnTo>
                                  <a:pt x="453" y="4"/>
                                </a:lnTo>
                                <a:lnTo>
                                  <a:pt x="479" y="4"/>
                                </a:lnTo>
                                <a:lnTo>
                                  <a:pt x="504" y="4"/>
                                </a:lnTo>
                                <a:lnTo>
                                  <a:pt x="533" y="4"/>
                                </a:lnTo>
                                <a:lnTo>
                                  <a:pt x="533" y="0"/>
                                </a:lnTo>
                                <a:close/>
                              </a:path>
                            </a:pathLst>
                          </a:custGeom>
                          <a:solidFill>
                            <a:srgbClr val="a2c1fe"/>
                          </a:solidFill>
                          <a:ln>
                            <a:noFill/>
                          </a:ln>
                        </wps:spPr>
                        <wps:style>
                          <a:lnRef idx="0"/>
                          <a:fillRef idx="0"/>
                          <a:effectRef idx="0"/>
                          <a:fontRef idx="minor"/>
                        </wps:style>
                        <wps:bodyPr/>
                      </wps:wsp>
                      <wps:wsp>
                        <wps:cNvSpPr/>
                        <wps:spPr>
                          <a:xfrm>
                            <a:off x="1202040" y="3373920"/>
                            <a:ext cx="337680" cy="48960"/>
                          </a:xfrm>
                          <a:custGeom>
                            <a:avLst/>
                            <a:gdLst/>
                            <a:ahLst/>
                            <a:rect l="l" t="t" r="r" b="b"/>
                            <a:pathLst>
                              <a:path w="532" h="77">
                                <a:moveTo>
                                  <a:pt x="532" y="77"/>
                                </a:moveTo>
                                <a:lnTo>
                                  <a:pt x="532" y="77"/>
                                </a:lnTo>
                                <a:lnTo>
                                  <a:pt x="532" y="73"/>
                                </a:lnTo>
                                <a:lnTo>
                                  <a:pt x="530" y="68"/>
                                </a:lnTo>
                                <a:lnTo>
                                  <a:pt x="526" y="64"/>
                                </a:lnTo>
                                <a:lnTo>
                                  <a:pt x="522" y="62"/>
                                </a:lnTo>
                                <a:lnTo>
                                  <a:pt x="515" y="58"/>
                                </a:lnTo>
                                <a:lnTo>
                                  <a:pt x="509" y="53"/>
                                </a:lnTo>
                                <a:lnTo>
                                  <a:pt x="500" y="49"/>
                                </a:lnTo>
                                <a:lnTo>
                                  <a:pt x="489" y="47"/>
                                </a:lnTo>
                                <a:lnTo>
                                  <a:pt x="479" y="43"/>
                                </a:lnTo>
                                <a:lnTo>
                                  <a:pt x="468" y="41"/>
                                </a:lnTo>
                                <a:lnTo>
                                  <a:pt x="455" y="36"/>
                                </a:lnTo>
                                <a:lnTo>
                                  <a:pt x="440" y="34"/>
                                </a:lnTo>
                                <a:lnTo>
                                  <a:pt x="427" y="32"/>
                                </a:lnTo>
                                <a:lnTo>
                                  <a:pt x="410" y="28"/>
                                </a:lnTo>
                                <a:lnTo>
                                  <a:pt x="393" y="26"/>
                                </a:lnTo>
                                <a:lnTo>
                                  <a:pt x="376" y="23"/>
                                </a:lnTo>
                                <a:lnTo>
                                  <a:pt x="359" y="21"/>
                                </a:lnTo>
                                <a:lnTo>
                                  <a:pt x="337" y="17"/>
                                </a:lnTo>
                                <a:lnTo>
                                  <a:pt x="318" y="15"/>
                                </a:lnTo>
                                <a:lnTo>
                                  <a:pt x="296" y="13"/>
                                </a:lnTo>
                                <a:lnTo>
                                  <a:pt x="275" y="13"/>
                                </a:lnTo>
                                <a:lnTo>
                                  <a:pt x="253" y="11"/>
                                </a:lnTo>
                                <a:lnTo>
                                  <a:pt x="230" y="8"/>
                                </a:lnTo>
                                <a:lnTo>
                                  <a:pt x="206" y="6"/>
                                </a:lnTo>
                                <a:lnTo>
                                  <a:pt x="183" y="6"/>
                                </a:lnTo>
                                <a:lnTo>
                                  <a:pt x="159" y="4"/>
                                </a:lnTo>
                                <a:lnTo>
                                  <a:pt x="133" y="4"/>
                                </a:lnTo>
                                <a:lnTo>
                                  <a:pt x="107" y="2"/>
                                </a:lnTo>
                                <a:lnTo>
                                  <a:pt x="82" y="2"/>
                                </a:lnTo>
                                <a:lnTo>
                                  <a:pt x="54" y="2"/>
                                </a:lnTo>
                                <a:lnTo>
                                  <a:pt x="28" y="0"/>
                                </a:lnTo>
                                <a:lnTo>
                                  <a:pt x="0" y="0"/>
                                </a:lnTo>
                                <a:lnTo>
                                  <a:pt x="0" y="4"/>
                                </a:lnTo>
                                <a:lnTo>
                                  <a:pt x="28" y="4"/>
                                </a:lnTo>
                                <a:lnTo>
                                  <a:pt x="54" y="4"/>
                                </a:lnTo>
                                <a:lnTo>
                                  <a:pt x="82" y="4"/>
                                </a:lnTo>
                                <a:lnTo>
                                  <a:pt x="107" y="6"/>
                                </a:lnTo>
                                <a:lnTo>
                                  <a:pt x="133" y="6"/>
                                </a:lnTo>
                                <a:lnTo>
                                  <a:pt x="159" y="8"/>
                                </a:lnTo>
                                <a:lnTo>
                                  <a:pt x="183" y="8"/>
                                </a:lnTo>
                                <a:lnTo>
                                  <a:pt x="206" y="11"/>
                                </a:lnTo>
                                <a:lnTo>
                                  <a:pt x="230" y="11"/>
                                </a:lnTo>
                                <a:lnTo>
                                  <a:pt x="253" y="13"/>
                                </a:lnTo>
                                <a:lnTo>
                                  <a:pt x="275" y="15"/>
                                </a:lnTo>
                                <a:lnTo>
                                  <a:pt x="296" y="17"/>
                                </a:lnTo>
                                <a:lnTo>
                                  <a:pt x="318" y="19"/>
                                </a:lnTo>
                                <a:lnTo>
                                  <a:pt x="337" y="21"/>
                                </a:lnTo>
                                <a:lnTo>
                                  <a:pt x="356" y="23"/>
                                </a:lnTo>
                                <a:lnTo>
                                  <a:pt x="376" y="26"/>
                                </a:lnTo>
                                <a:lnTo>
                                  <a:pt x="393" y="28"/>
                                </a:lnTo>
                                <a:lnTo>
                                  <a:pt x="410" y="32"/>
                                </a:lnTo>
                                <a:lnTo>
                                  <a:pt x="425" y="34"/>
                                </a:lnTo>
                                <a:lnTo>
                                  <a:pt x="440" y="36"/>
                                </a:lnTo>
                                <a:lnTo>
                                  <a:pt x="453" y="41"/>
                                </a:lnTo>
                                <a:lnTo>
                                  <a:pt x="466" y="43"/>
                                </a:lnTo>
                                <a:lnTo>
                                  <a:pt x="479" y="47"/>
                                </a:lnTo>
                                <a:lnTo>
                                  <a:pt x="489" y="49"/>
                                </a:lnTo>
                                <a:lnTo>
                                  <a:pt x="498" y="53"/>
                                </a:lnTo>
                                <a:lnTo>
                                  <a:pt x="507" y="56"/>
                                </a:lnTo>
                                <a:lnTo>
                                  <a:pt x="513" y="60"/>
                                </a:lnTo>
                                <a:lnTo>
                                  <a:pt x="520" y="64"/>
                                </a:lnTo>
                                <a:lnTo>
                                  <a:pt x="524" y="66"/>
                                </a:lnTo>
                                <a:lnTo>
                                  <a:pt x="528" y="71"/>
                                </a:lnTo>
                                <a:lnTo>
                                  <a:pt x="528" y="73"/>
                                </a:lnTo>
                                <a:lnTo>
                                  <a:pt x="530" y="77"/>
                                </a:lnTo>
                                <a:lnTo>
                                  <a:pt x="532" y="77"/>
                                </a:lnTo>
                                <a:close/>
                              </a:path>
                            </a:pathLst>
                          </a:custGeom>
                          <a:solidFill>
                            <a:srgbClr val="a2c1fe"/>
                          </a:solidFill>
                          <a:ln>
                            <a:noFill/>
                          </a:ln>
                        </wps:spPr>
                        <wps:style>
                          <a:lnRef idx="0"/>
                          <a:fillRef idx="0"/>
                          <a:effectRef idx="0"/>
                          <a:fontRef idx="minor"/>
                        </wps:style>
                        <wps:bodyPr/>
                      </wps:wsp>
                      <wps:wsp>
                        <wps:cNvSpPr/>
                        <wps:spPr>
                          <a:xfrm>
                            <a:off x="1202040" y="3438000"/>
                            <a:ext cx="564480" cy="73080"/>
                          </a:xfrm>
                          <a:custGeom>
                            <a:avLst/>
                            <a:gdLst/>
                            <a:ahLst/>
                            <a:rect l="l" t="t" r="r" b="b"/>
                            <a:pathLst>
                              <a:path w="889" h="115">
                                <a:moveTo>
                                  <a:pt x="0" y="115"/>
                                </a:moveTo>
                                <a:lnTo>
                                  <a:pt x="0" y="115"/>
                                </a:lnTo>
                                <a:lnTo>
                                  <a:pt x="45" y="115"/>
                                </a:lnTo>
                                <a:lnTo>
                                  <a:pt x="90" y="115"/>
                                </a:lnTo>
                                <a:lnTo>
                                  <a:pt x="135" y="115"/>
                                </a:lnTo>
                                <a:lnTo>
                                  <a:pt x="178" y="113"/>
                                </a:lnTo>
                                <a:lnTo>
                                  <a:pt x="221" y="113"/>
                                </a:lnTo>
                                <a:lnTo>
                                  <a:pt x="264" y="111"/>
                                </a:lnTo>
                                <a:lnTo>
                                  <a:pt x="305" y="109"/>
                                </a:lnTo>
                                <a:lnTo>
                                  <a:pt x="346" y="107"/>
                                </a:lnTo>
                                <a:lnTo>
                                  <a:pt x="384" y="104"/>
                                </a:lnTo>
                                <a:lnTo>
                                  <a:pt x="423" y="102"/>
                                </a:lnTo>
                                <a:lnTo>
                                  <a:pt x="459" y="100"/>
                                </a:lnTo>
                                <a:lnTo>
                                  <a:pt x="496" y="96"/>
                                </a:lnTo>
                                <a:lnTo>
                                  <a:pt x="530" y="94"/>
                                </a:lnTo>
                                <a:lnTo>
                                  <a:pt x="562" y="89"/>
                                </a:lnTo>
                                <a:lnTo>
                                  <a:pt x="597" y="85"/>
                                </a:lnTo>
                                <a:lnTo>
                                  <a:pt x="627" y="83"/>
                                </a:lnTo>
                                <a:lnTo>
                                  <a:pt x="657" y="79"/>
                                </a:lnTo>
                                <a:lnTo>
                                  <a:pt x="685" y="74"/>
                                </a:lnTo>
                                <a:lnTo>
                                  <a:pt x="711" y="70"/>
                                </a:lnTo>
                                <a:lnTo>
                                  <a:pt x="736" y="66"/>
                                </a:lnTo>
                                <a:lnTo>
                                  <a:pt x="758" y="59"/>
                                </a:lnTo>
                                <a:lnTo>
                                  <a:pt x="779" y="55"/>
                                </a:lnTo>
                                <a:lnTo>
                                  <a:pt x="799" y="51"/>
                                </a:lnTo>
                                <a:lnTo>
                                  <a:pt x="818" y="44"/>
                                </a:lnTo>
                                <a:lnTo>
                                  <a:pt x="833" y="40"/>
                                </a:lnTo>
                                <a:lnTo>
                                  <a:pt x="848" y="36"/>
                                </a:lnTo>
                                <a:lnTo>
                                  <a:pt x="859" y="29"/>
                                </a:lnTo>
                                <a:lnTo>
                                  <a:pt x="869" y="23"/>
                                </a:lnTo>
                                <a:lnTo>
                                  <a:pt x="878" y="19"/>
                                </a:lnTo>
                                <a:lnTo>
                                  <a:pt x="882" y="12"/>
                                </a:lnTo>
                                <a:lnTo>
                                  <a:pt x="887" y="6"/>
                                </a:lnTo>
                                <a:lnTo>
                                  <a:pt x="889" y="0"/>
                                </a:lnTo>
                                <a:lnTo>
                                  <a:pt x="884" y="0"/>
                                </a:lnTo>
                                <a:lnTo>
                                  <a:pt x="884" y="4"/>
                                </a:lnTo>
                                <a:lnTo>
                                  <a:pt x="880" y="10"/>
                                </a:lnTo>
                                <a:lnTo>
                                  <a:pt x="876" y="14"/>
                                </a:lnTo>
                                <a:lnTo>
                                  <a:pt x="867" y="21"/>
                                </a:lnTo>
                                <a:lnTo>
                                  <a:pt x="859" y="27"/>
                                </a:lnTo>
                                <a:lnTo>
                                  <a:pt x="846" y="32"/>
                                </a:lnTo>
                                <a:lnTo>
                                  <a:pt x="833" y="38"/>
                                </a:lnTo>
                                <a:lnTo>
                                  <a:pt x="816" y="42"/>
                                </a:lnTo>
                                <a:lnTo>
                                  <a:pt x="799" y="47"/>
                                </a:lnTo>
                                <a:lnTo>
                                  <a:pt x="779" y="53"/>
                                </a:lnTo>
                                <a:lnTo>
                                  <a:pt x="758" y="57"/>
                                </a:lnTo>
                                <a:lnTo>
                                  <a:pt x="734" y="62"/>
                                </a:lnTo>
                                <a:lnTo>
                                  <a:pt x="711" y="66"/>
                                </a:lnTo>
                                <a:lnTo>
                                  <a:pt x="683" y="70"/>
                                </a:lnTo>
                                <a:lnTo>
                                  <a:pt x="655" y="74"/>
                                </a:lnTo>
                                <a:lnTo>
                                  <a:pt x="627" y="79"/>
                                </a:lnTo>
                                <a:lnTo>
                                  <a:pt x="597" y="83"/>
                                </a:lnTo>
                                <a:lnTo>
                                  <a:pt x="562" y="87"/>
                                </a:lnTo>
                                <a:lnTo>
                                  <a:pt x="530" y="89"/>
                                </a:lnTo>
                                <a:lnTo>
                                  <a:pt x="496" y="94"/>
                                </a:lnTo>
                                <a:lnTo>
                                  <a:pt x="459" y="96"/>
                                </a:lnTo>
                                <a:lnTo>
                                  <a:pt x="423" y="98"/>
                                </a:lnTo>
                                <a:lnTo>
                                  <a:pt x="384" y="100"/>
                                </a:lnTo>
                                <a:lnTo>
                                  <a:pt x="346" y="104"/>
                                </a:lnTo>
                                <a:lnTo>
                                  <a:pt x="305" y="104"/>
                                </a:lnTo>
                                <a:lnTo>
                                  <a:pt x="264" y="107"/>
                                </a:lnTo>
                                <a:lnTo>
                                  <a:pt x="221" y="109"/>
                                </a:lnTo>
                                <a:lnTo>
                                  <a:pt x="178" y="111"/>
                                </a:lnTo>
                                <a:lnTo>
                                  <a:pt x="135" y="111"/>
                                </a:lnTo>
                                <a:lnTo>
                                  <a:pt x="90" y="111"/>
                                </a:lnTo>
                                <a:lnTo>
                                  <a:pt x="45" y="113"/>
                                </a:lnTo>
                                <a:lnTo>
                                  <a:pt x="0" y="113"/>
                                </a:lnTo>
                                <a:lnTo>
                                  <a:pt x="0" y="115"/>
                                </a:lnTo>
                                <a:close/>
                              </a:path>
                            </a:pathLst>
                          </a:custGeom>
                          <a:solidFill>
                            <a:srgbClr val="cecece"/>
                          </a:solidFill>
                          <a:ln>
                            <a:noFill/>
                          </a:ln>
                        </wps:spPr>
                        <wps:style>
                          <a:lnRef idx="0"/>
                          <a:fillRef idx="0"/>
                          <a:effectRef idx="0"/>
                          <a:fontRef idx="minor"/>
                        </wps:style>
                        <wps:bodyPr/>
                      </wps:wsp>
                      <wps:wsp>
                        <wps:cNvSpPr/>
                        <wps:spPr>
                          <a:xfrm>
                            <a:off x="636840" y="3438000"/>
                            <a:ext cx="565200" cy="73080"/>
                          </a:xfrm>
                          <a:custGeom>
                            <a:avLst/>
                            <a:gdLst/>
                            <a:ahLst/>
                            <a:rect l="l" t="t" r="r" b="b"/>
                            <a:pathLst>
                              <a:path w="890" h="115">
                                <a:moveTo>
                                  <a:pt x="0" y="0"/>
                                </a:moveTo>
                                <a:lnTo>
                                  <a:pt x="0" y="0"/>
                                </a:lnTo>
                                <a:lnTo>
                                  <a:pt x="3" y="6"/>
                                </a:lnTo>
                                <a:lnTo>
                                  <a:pt x="7" y="12"/>
                                </a:lnTo>
                                <a:lnTo>
                                  <a:pt x="11" y="19"/>
                                </a:lnTo>
                                <a:lnTo>
                                  <a:pt x="20" y="23"/>
                                </a:lnTo>
                                <a:lnTo>
                                  <a:pt x="30" y="29"/>
                                </a:lnTo>
                                <a:lnTo>
                                  <a:pt x="41" y="36"/>
                                </a:lnTo>
                                <a:lnTo>
                                  <a:pt x="56" y="40"/>
                                </a:lnTo>
                                <a:lnTo>
                                  <a:pt x="71" y="44"/>
                                </a:lnTo>
                                <a:lnTo>
                                  <a:pt x="91" y="51"/>
                                </a:lnTo>
                                <a:lnTo>
                                  <a:pt x="110" y="55"/>
                                </a:lnTo>
                                <a:lnTo>
                                  <a:pt x="131" y="59"/>
                                </a:lnTo>
                                <a:lnTo>
                                  <a:pt x="153" y="66"/>
                                </a:lnTo>
                                <a:lnTo>
                                  <a:pt x="179" y="70"/>
                                </a:lnTo>
                                <a:lnTo>
                                  <a:pt x="204" y="74"/>
                                </a:lnTo>
                                <a:lnTo>
                                  <a:pt x="232" y="79"/>
                                </a:lnTo>
                                <a:lnTo>
                                  <a:pt x="262" y="83"/>
                                </a:lnTo>
                                <a:lnTo>
                                  <a:pt x="294" y="85"/>
                                </a:lnTo>
                                <a:lnTo>
                                  <a:pt x="327" y="89"/>
                                </a:lnTo>
                                <a:lnTo>
                                  <a:pt x="359" y="94"/>
                                </a:lnTo>
                                <a:lnTo>
                                  <a:pt x="395" y="96"/>
                                </a:lnTo>
                                <a:lnTo>
                                  <a:pt x="430" y="100"/>
                                </a:lnTo>
                                <a:lnTo>
                                  <a:pt x="466" y="102"/>
                                </a:lnTo>
                                <a:lnTo>
                                  <a:pt x="505" y="104"/>
                                </a:lnTo>
                                <a:lnTo>
                                  <a:pt x="546" y="107"/>
                                </a:lnTo>
                                <a:lnTo>
                                  <a:pt x="584" y="109"/>
                                </a:lnTo>
                                <a:lnTo>
                                  <a:pt x="627" y="111"/>
                                </a:lnTo>
                                <a:lnTo>
                                  <a:pt x="668" y="113"/>
                                </a:lnTo>
                                <a:lnTo>
                                  <a:pt x="711" y="113"/>
                                </a:lnTo>
                                <a:lnTo>
                                  <a:pt x="754" y="115"/>
                                </a:lnTo>
                                <a:lnTo>
                                  <a:pt x="800" y="115"/>
                                </a:lnTo>
                                <a:lnTo>
                                  <a:pt x="845" y="115"/>
                                </a:lnTo>
                                <a:lnTo>
                                  <a:pt x="890" y="115"/>
                                </a:lnTo>
                                <a:lnTo>
                                  <a:pt x="890" y="113"/>
                                </a:lnTo>
                                <a:lnTo>
                                  <a:pt x="845" y="113"/>
                                </a:lnTo>
                                <a:lnTo>
                                  <a:pt x="800" y="111"/>
                                </a:lnTo>
                                <a:lnTo>
                                  <a:pt x="754" y="111"/>
                                </a:lnTo>
                                <a:lnTo>
                                  <a:pt x="711" y="111"/>
                                </a:lnTo>
                                <a:lnTo>
                                  <a:pt x="668" y="109"/>
                                </a:lnTo>
                                <a:lnTo>
                                  <a:pt x="627" y="107"/>
                                </a:lnTo>
                                <a:lnTo>
                                  <a:pt x="584" y="104"/>
                                </a:lnTo>
                                <a:lnTo>
                                  <a:pt x="546" y="104"/>
                                </a:lnTo>
                                <a:lnTo>
                                  <a:pt x="505" y="100"/>
                                </a:lnTo>
                                <a:lnTo>
                                  <a:pt x="466" y="98"/>
                                </a:lnTo>
                                <a:lnTo>
                                  <a:pt x="430" y="96"/>
                                </a:lnTo>
                                <a:lnTo>
                                  <a:pt x="395" y="94"/>
                                </a:lnTo>
                                <a:lnTo>
                                  <a:pt x="359" y="89"/>
                                </a:lnTo>
                                <a:lnTo>
                                  <a:pt x="327" y="87"/>
                                </a:lnTo>
                                <a:lnTo>
                                  <a:pt x="294" y="83"/>
                                </a:lnTo>
                                <a:lnTo>
                                  <a:pt x="264" y="79"/>
                                </a:lnTo>
                                <a:lnTo>
                                  <a:pt x="234" y="74"/>
                                </a:lnTo>
                                <a:lnTo>
                                  <a:pt x="206" y="70"/>
                                </a:lnTo>
                                <a:lnTo>
                                  <a:pt x="179" y="66"/>
                                </a:lnTo>
                                <a:lnTo>
                                  <a:pt x="155" y="62"/>
                                </a:lnTo>
                                <a:lnTo>
                                  <a:pt x="131" y="57"/>
                                </a:lnTo>
                                <a:lnTo>
                                  <a:pt x="110" y="53"/>
                                </a:lnTo>
                                <a:lnTo>
                                  <a:pt x="91" y="47"/>
                                </a:lnTo>
                                <a:lnTo>
                                  <a:pt x="73" y="42"/>
                                </a:lnTo>
                                <a:lnTo>
                                  <a:pt x="56" y="38"/>
                                </a:lnTo>
                                <a:lnTo>
                                  <a:pt x="43" y="32"/>
                                </a:lnTo>
                                <a:lnTo>
                                  <a:pt x="30" y="27"/>
                                </a:lnTo>
                                <a:lnTo>
                                  <a:pt x="22" y="21"/>
                                </a:lnTo>
                                <a:lnTo>
                                  <a:pt x="13" y="14"/>
                                </a:lnTo>
                                <a:lnTo>
                                  <a:pt x="9" y="10"/>
                                </a:lnTo>
                                <a:lnTo>
                                  <a:pt x="5" y="4"/>
                                </a:lnTo>
                                <a:lnTo>
                                  <a:pt x="5" y="0"/>
                                </a:lnTo>
                                <a:lnTo>
                                  <a:pt x="0" y="0"/>
                                </a:lnTo>
                                <a:close/>
                              </a:path>
                            </a:pathLst>
                          </a:custGeom>
                          <a:solidFill>
                            <a:srgbClr val="cecece"/>
                          </a:solidFill>
                          <a:ln>
                            <a:noFill/>
                          </a:ln>
                        </wps:spPr>
                        <wps:style>
                          <a:lnRef idx="0"/>
                          <a:fillRef idx="0"/>
                          <a:effectRef idx="0"/>
                          <a:fontRef idx="minor"/>
                        </wps:style>
                        <wps:bodyPr/>
                      </wps:wsp>
                      <wps:wsp>
                        <wps:cNvSpPr/>
                        <wps:spPr>
                          <a:xfrm>
                            <a:off x="636840" y="3364200"/>
                            <a:ext cx="565200" cy="73800"/>
                          </a:xfrm>
                          <a:custGeom>
                            <a:avLst/>
                            <a:gdLst/>
                            <a:ahLst/>
                            <a:rect l="l" t="t" r="r" b="b"/>
                            <a:pathLst>
                              <a:path w="890" h="116">
                                <a:moveTo>
                                  <a:pt x="890" y="0"/>
                                </a:moveTo>
                                <a:lnTo>
                                  <a:pt x="890" y="0"/>
                                </a:lnTo>
                                <a:lnTo>
                                  <a:pt x="845" y="0"/>
                                </a:lnTo>
                                <a:lnTo>
                                  <a:pt x="800" y="0"/>
                                </a:lnTo>
                                <a:lnTo>
                                  <a:pt x="754" y="0"/>
                                </a:lnTo>
                                <a:lnTo>
                                  <a:pt x="711" y="2"/>
                                </a:lnTo>
                                <a:lnTo>
                                  <a:pt x="668" y="2"/>
                                </a:lnTo>
                                <a:lnTo>
                                  <a:pt x="627" y="4"/>
                                </a:lnTo>
                                <a:lnTo>
                                  <a:pt x="584" y="6"/>
                                </a:lnTo>
                                <a:lnTo>
                                  <a:pt x="546" y="8"/>
                                </a:lnTo>
                                <a:lnTo>
                                  <a:pt x="505" y="11"/>
                                </a:lnTo>
                                <a:lnTo>
                                  <a:pt x="466" y="13"/>
                                </a:lnTo>
                                <a:lnTo>
                                  <a:pt x="430" y="17"/>
                                </a:lnTo>
                                <a:lnTo>
                                  <a:pt x="395" y="19"/>
                                </a:lnTo>
                                <a:lnTo>
                                  <a:pt x="359" y="21"/>
                                </a:lnTo>
                                <a:lnTo>
                                  <a:pt x="327" y="26"/>
                                </a:lnTo>
                                <a:lnTo>
                                  <a:pt x="294" y="30"/>
                                </a:lnTo>
                                <a:lnTo>
                                  <a:pt x="262" y="32"/>
                                </a:lnTo>
                                <a:lnTo>
                                  <a:pt x="232" y="36"/>
                                </a:lnTo>
                                <a:lnTo>
                                  <a:pt x="204" y="41"/>
                                </a:lnTo>
                                <a:lnTo>
                                  <a:pt x="179" y="45"/>
                                </a:lnTo>
                                <a:lnTo>
                                  <a:pt x="153" y="49"/>
                                </a:lnTo>
                                <a:lnTo>
                                  <a:pt x="131" y="53"/>
                                </a:lnTo>
                                <a:lnTo>
                                  <a:pt x="110" y="60"/>
                                </a:lnTo>
                                <a:lnTo>
                                  <a:pt x="91" y="64"/>
                                </a:lnTo>
                                <a:lnTo>
                                  <a:pt x="71" y="68"/>
                                </a:lnTo>
                                <a:lnTo>
                                  <a:pt x="56" y="75"/>
                                </a:lnTo>
                                <a:lnTo>
                                  <a:pt x="41" y="79"/>
                                </a:lnTo>
                                <a:lnTo>
                                  <a:pt x="30" y="86"/>
                                </a:lnTo>
                                <a:lnTo>
                                  <a:pt x="20" y="92"/>
                                </a:lnTo>
                                <a:lnTo>
                                  <a:pt x="11" y="96"/>
                                </a:lnTo>
                                <a:lnTo>
                                  <a:pt x="7" y="103"/>
                                </a:lnTo>
                                <a:lnTo>
                                  <a:pt x="3" y="109"/>
                                </a:lnTo>
                                <a:lnTo>
                                  <a:pt x="0" y="116"/>
                                </a:lnTo>
                                <a:lnTo>
                                  <a:pt x="5" y="116"/>
                                </a:lnTo>
                                <a:lnTo>
                                  <a:pt x="5" y="109"/>
                                </a:lnTo>
                                <a:lnTo>
                                  <a:pt x="9" y="105"/>
                                </a:lnTo>
                                <a:lnTo>
                                  <a:pt x="13" y="98"/>
                                </a:lnTo>
                                <a:lnTo>
                                  <a:pt x="22" y="94"/>
                                </a:lnTo>
                                <a:lnTo>
                                  <a:pt x="30" y="88"/>
                                </a:lnTo>
                                <a:lnTo>
                                  <a:pt x="43" y="83"/>
                                </a:lnTo>
                                <a:lnTo>
                                  <a:pt x="56" y="77"/>
                                </a:lnTo>
                                <a:lnTo>
                                  <a:pt x="73" y="73"/>
                                </a:lnTo>
                                <a:lnTo>
                                  <a:pt x="91" y="66"/>
                                </a:lnTo>
                                <a:lnTo>
                                  <a:pt x="110" y="62"/>
                                </a:lnTo>
                                <a:lnTo>
                                  <a:pt x="131" y="58"/>
                                </a:lnTo>
                                <a:lnTo>
                                  <a:pt x="155" y="53"/>
                                </a:lnTo>
                                <a:lnTo>
                                  <a:pt x="179" y="49"/>
                                </a:lnTo>
                                <a:lnTo>
                                  <a:pt x="206" y="45"/>
                                </a:lnTo>
                                <a:lnTo>
                                  <a:pt x="234" y="41"/>
                                </a:lnTo>
                                <a:lnTo>
                                  <a:pt x="264" y="36"/>
                                </a:lnTo>
                                <a:lnTo>
                                  <a:pt x="294" y="32"/>
                                </a:lnTo>
                                <a:lnTo>
                                  <a:pt x="327" y="28"/>
                                </a:lnTo>
                                <a:lnTo>
                                  <a:pt x="359" y="26"/>
                                </a:lnTo>
                                <a:lnTo>
                                  <a:pt x="395" y="21"/>
                                </a:lnTo>
                                <a:lnTo>
                                  <a:pt x="430" y="19"/>
                                </a:lnTo>
                                <a:lnTo>
                                  <a:pt x="466" y="17"/>
                                </a:lnTo>
                                <a:lnTo>
                                  <a:pt x="505" y="15"/>
                                </a:lnTo>
                                <a:lnTo>
                                  <a:pt x="546" y="11"/>
                                </a:lnTo>
                                <a:lnTo>
                                  <a:pt x="584" y="11"/>
                                </a:lnTo>
                                <a:lnTo>
                                  <a:pt x="627" y="8"/>
                                </a:lnTo>
                                <a:lnTo>
                                  <a:pt x="668" y="6"/>
                                </a:lnTo>
                                <a:lnTo>
                                  <a:pt x="711" y="4"/>
                                </a:lnTo>
                                <a:lnTo>
                                  <a:pt x="754" y="4"/>
                                </a:lnTo>
                                <a:lnTo>
                                  <a:pt x="800" y="4"/>
                                </a:lnTo>
                                <a:lnTo>
                                  <a:pt x="845" y="2"/>
                                </a:lnTo>
                                <a:lnTo>
                                  <a:pt x="890" y="2"/>
                                </a:lnTo>
                                <a:lnTo>
                                  <a:pt x="890" y="0"/>
                                </a:lnTo>
                                <a:close/>
                              </a:path>
                            </a:pathLst>
                          </a:custGeom>
                          <a:solidFill>
                            <a:srgbClr val="cecece"/>
                          </a:solidFill>
                          <a:ln>
                            <a:noFill/>
                          </a:ln>
                        </wps:spPr>
                        <wps:style>
                          <a:lnRef idx="0"/>
                          <a:fillRef idx="0"/>
                          <a:effectRef idx="0"/>
                          <a:fontRef idx="minor"/>
                        </wps:style>
                        <wps:bodyPr/>
                      </wps:wsp>
                      <wps:wsp>
                        <wps:cNvSpPr/>
                        <wps:spPr>
                          <a:xfrm>
                            <a:off x="1202040" y="3364200"/>
                            <a:ext cx="564480" cy="73800"/>
                          </a:xfrm>
                          <a:custGeom>
                            <a:avLst/>
                            <a:gdLst/>
                            <a:ahLst/>
                            <a:rect l="l" t="t" r="r" b="b"/>
                            <a:pathLst>
                              <a:path w="889" h="116">
                                <a:moveTo>
                                  <a:pt x="889" y="116"/>
                                </a:moveTo>
                                <a:lnTo>
                                  <a:pt x="889" y="116"/>
                                </a:lnTo>
                                <a:lnTo>
                                  <a:pt x="887" y="109"/>
                                </a:lnTo>
                                <a:lnTo>
                                  <a:pt x="882" y="103"/>
                                </a:lnTo>
                                <a:lnTo>
                                  <a:pt x="878" y="96"/>
                                </a:lnTo>
                                <a:lnTo>
                                  <a:pt x="869" y="92"/>
                                </a:lnTo>
                                <a:lnTo>
                                  <a:pt x="859" y="86"/>
                                </a:lnTo>
                                <a:lnTo>
                                  <a:pt x="848" y="79"/>
                                </a:lnTo>
                                <a:lnTo>
                                  <a:pt x="833" y="75"/>
                                </a:lnTo>
                                <a:lnTo>
                                  <a:pt x="818" y="68"/>
                                </a:lnTo>
                                <a:lnTo>
                                  <a:pt x="799" y="64"/>
                                </a:lnTo>
                                <a:lnTo>
                                  <a:pt x="779" y="60"/>
                                </a:lnTo>
                                <a:lnTo>
                                  <a:pt x="758" y="53"/>
                                </a:lnTo>
                                <a:lnTo>
                                  <a:pt x="736" y="49"/>
                                </a:lnTo>
                                <a:lnTo>
                                  <a:pt x="711" y="45"/>
                                </a:lnTo>
                                <a:lnTo>
                                  <a:pt x="685" y="41"/>
                                </a:lnTo>
                                <a:lnTo>
                                  <a:pt x="657" y="36"/>
                                </a:lnTo>
                                <a:lnTo>
                                  <a:pt x="627" y="32"/>
                                </a:lnTo>
                                <a:lnTo>
                                  <a:pt x="597" y="30"/>
                                </a:lnTo>
                                <a:lnTo>
                                  <a:pt x="562" y="26"/>
                                </a:lnTo>
                                <a:lnTo>
                                  <a:pt x="530" y="21"/>
                                </a:lnTo>
                                <a:lnTo>
                                  <a:pt x="496" y="19"/>
                                </a:lnTo>
                                <a:lnTo>
                                  <a:pt x="459" y="17"/>
                                </a:lnTo>
                                <a:lnTo>
                                  <a:pt x="423" y="13"/>
                                </a:lnTo>
                                <a:lnTo>
                                  <a:pt x="384" y="11"/>
                                </a:lnTo>
                                <a:lnTo>
                                  <a:pt x="346" y="8"/>
                                </a:lnTo>
                                <a:lnTo>
                                  <a:pt x="305" y="6"/>
                                </a:lnTo>
                                <a:lnTo>
                                  <a:pt x="264" y="4"/>
                                </a:lnTo>
                                <a:lnTo>
                                  <a:pt x="221" y="2"/>
                                </a:lnTo>
                                <a:lnTo>
                                  <a:pt x="178" y="2"/>
                                </a:lnTo>
                                <a:lnTo>
                                  <a:pt x="135" y="0"/>
                                </a:lnTo>
                                <a:lnTo>
                                  <a:pt x="90" y="0"/>
                                </a:lnTo>
                                <a:lnTo>
                                  <a:pt x="45" y="0"/>
                                </a:lnTo>
                                <a:lnTo>
                                  <a:pt x="0" y="0"/>
                                </a:lnTo>
                                <a:lnTo>
                                  <a:pt x="0" y="2"/>
                                </a:lnTo>
                                <a:lnTo>
                                  <a:pt x="45" y="2"/>
                                </a:lnTo>
                                <a:lnTo>
                                  <a:pt x="90" y="4"/>
                                </a:lnTo>
                                <a:lnTo>
                                  <a:pt x="135" y="4"/>
                                </a:lnTo>
                                <a:lnTo>
                                  <a:pt x="178" y="4"/>
                                </a:lnTo>
                                <a:lnTo>
                                  <a:pt x="221" y="6"/>
                                </a:lnTo>
                                <a:lnTo>
                                  <a:pt x="264" y="8"/>
                                </a:lnTo>
                                <a:lnTo>
                                  <a:pt x="305" y="11"/>
                                </a:lnTo>
                                <a:lnTo>
                                  <a:pt x="346" y="11"/>
                                </a:lnTo>
                                <a:lnTo>
                                  <a:pt x="384" y="15"/>
                                </a:lnTo>
                                <a:lnTo>
                                  <a:pt x="423" y="17"/>
                                </a:lnTo>
                                <a:lnTo>
                                  <a:pt x="459" y="19"/>
                                </a:lnTo>
                                <a:lnTo>
                                  <a:pt x="496" y="21"/>
                                </a:lnTo>
                                <a:lnTo>
                                  <a:pt x="530" y="26"/>
                                </a:lnTo>
                                <a:lnTo>
                                  <a:pt x="562" y="28"/>
                                </a:lnTo>
                                <a:lnTo>
                                  <a:pt x="597" y="32"/>
                                </a:lnTo>
                                <a:lnTo>
                                  <a:pt x="627" y="36"/>
                                </a:lnTo>
                                <a:lnTo>
                                  <a:pt x="655" y="41"/>
                                </a:lnTo>
                                <a:lnTo>
                                  <a:pt x="683" y="45"/>
                                </a:lnTo>
                                <a:lnTo>
                                  <a:pt x="711" y="49"/>
                                </a:lnTo>
                                <a:lnTo>
                                  <a:pt x="734" y="53"/>
                                </a:lnTo>
                                <a:lnTo>
                                  <a:pt x="758" y="58"/>
                                </a:lnTo>
                                <a:lnTo>
                                  <a:pt x="779" y="62"/>
                                </a:lnTo>
                                <a:lnTo>
                                  <a:pt x="799" y="66"/>
                                </a:lnTo>
                                <a:lnTo>
                                  <a:pt x="816" y="73"/>
                                </a:lnTo>
                                <a:lnTo>
                                  <a:pt x="833" y="77"/>
                                </a:lnTo>
                                <a:lnTo>
                                  <a:pt x="846" y="83"/>
                                </a:lnTo>
                                <a:lnTo>
                                  <a:pt x="859" y="88"/>
                                </a:lnTo>
                                <a:lnTo>
                                  <a:pt x="867" y="94"/>
                                </a:lnTo>
                                <a:lnTo>
                                  <a:pt x="876" y="98"/>
                                </a:lnTo>
                                <a:lnTo>
                                  <a:pt x="880" y="105"/>
                                </a:lnTo>
                                <a:lnTo>
                                  <a:pt x="884" y="109"/>
                                </a:lnTo>
                                <a:lnTo>
                                  <a:pt x="884" y="116"/>
                                </a:lnTo>
                                <a:lnTo>
                                  <a:pt x="889" y="116"/>
                                </a:lnTo>
                                <a:close/>
                              </a:path>
                            </a:pathLst>
                          </a:custGeom>
                          <a:solidFill>
                            <a:srgbClr val="cecece"/>
                          </a:solidFill>
                          <a:ln>
                            <a:noFill/>
                          </a:ln>
                        </wps:spPr>
                        <wps:style>
                          <a:lnRef idx="0"/>
                          <a:fillRef idx="0"/>
                          <a:effectRef idx="0"/>
                          <a:fontRef idx="minor"/>
                        </wps:style>
                        <wps:bodyPr/>
                      </wps:wsp>
                      <wps:wsp>
                        <wps:cNvSpPr/>
                        <wps:spPr>
                          <a:xfrm>
                            <a:off x="1202040" y="3433320"/>
                            <a:ext cx="564480" cy="74880"/>
                          </a:xfrm>
                          <a:custGeom>
                            <a:avLst/>
                            <a:gdLst/>
                            <a:ahLst/>
                            <a:rect l="l" t="t" r="r" b="b"/>
                            <a:pathLst>
                              <a:path w="889" h="118">
                                <a:moveTo>
                                  <a:pt x="0" y="118"/>
                                </a:moveTo>
                                <a:lnTo>
                                  <a:pt x="0" y="118"/>
                                </a:lnTo>
                                <a:lnTo>
                                  <a:pt x="45" y="118"/>
                                </a:lnTo>
                                <a:lnTo>
                                  <a:pt x="90" y="116"/>
                                </a:lnTo>
                                <a:lnTo>
                                  <a:pt x="135" y="116"/>
                                </a:lnTo>
                                <a:lnTo>
                                  <a:pt x="178" y="116"/>
                                </a:lnTo>
                                <a:lnTo>
                                  <a:pt x="221" y="114"/>
                                </a:lnTo>
                                <a:lnTo>
                                  <a:pt x="264" y="111"/>
                                </a:lnTo>
                                <a:lnTo>
                                  <a:pt x="305" y="111"/>
                                </a:lnTo>
                                <a:lnTo>
                                  <a:pt x="346" y="109"/>
                                </a:lnTo>
                                <a:lnTo>
                                  <a:pt x="384" y="107"/>
                                </a:lnTo>
                                <a:lnTo>
                                  <a:pt x="423" y="103"/>
                                </a:lnTo>
                                <a:lnTo>
                                  <a:pt x="459" y="101"/>
                                </a:lnTo>
                                <a:lnTo>
                                  <a:pt x="496" y="99"/>
                                </a:lnTo>
                                <a:lnTo>
                                  <a:pt x="530" y="94"/>
                                </a:lnTo>
                                <a:lnTo>
                                  <a:pt x="562" y="92"/>
                                </a:lnTo>
                                <a:lnTo>
                                  <a:pt x="597" y="88"/>
                                </a:lnTo>
                                <a:lnTo>
                                  <a:pt x="627" y="84"/>
                                </a:lnTo>
                                <a:lnTo>
                                  <a:pt x="657" y="79"/>
                                </a:lnTo>
                                <a:lnTo>
                                  <a:pt x="685" y="75"/>
                                </a:lnTo>
                                <a:lnTo>
                                  <a:pt x="711" y="71"/>
                                </a:lnTo>
                                <a:lnTo>
                                  <a:pt x="736" y="66"/>
                                </a:lnTo>
                                <a:lnTo>
                                  <a:pt x="758" y="62"/>
                                </a:lnTo>
                                <a:lnTo>
                                  <a:pt x="779" y="58"/>
                                </a:lnTo>
                                <a:lnTo>
                                  <a:pt x="799" y="51"/>
                                </a:lnTo>
                                <a:lnTo>
                                  <a:pt x="818" y="47"/>
                                </a:lnTo>
                                <a:lnTo>
                                  <a:pt x="833" y="43"/>
                                </a:lnTo>
                                <a:lnTo>
                                  <a:pt x="848" y="36"/>
                                </a:lnTo>
                                <a:lnTo>
                                  <a:pt x="859" y="32"/>
                                </a:lnTo>
                                <a:lnTo>
                                  <a:pt x="869" y="26"/>
                                </a:lnTo>
                                <a:lnTo>
                                  <a:pt x="878" y="19"/>
                                </a:lnTo>
                                <a:lnTo>
                                  <a:pt x="882" y="13"/>
                                </a:lnTo>
                                <a:lnTo>
                                  <a:pt x="887" y="7"/>
                                </a:lnTo>
                                <a:lnTo>
                                  <a:pt x="889" y="0"/>
                                </a:lnTo>
                                <a:lnTo>
                                  <a:pt x="884" y="0"/>
                                </a:lnTo>
                                <a:lnTo>
                                  <a:pt x="884" y="7"/>
                                </a:lnTo>
                                <a:lnTo>
                                  <a:pt x="880" y="13"/>
                                </a:lnTo>
                                <a:lnTo>
                                  <a:pt x="876" y="17"/>
                                </a:lnTo>
                                <a:lnTo>
                                  <a:pt x="867" y="24"/>
                                </a:lnTo>
                                <a:lnTo>
                                  <a:pt x="859" y="28"/>
                                </a:lnTo>
                                <a:lnTo>
                                  <a:pt x="846" y="34"/>
                                </a:lnTo>
                                <a:lnTo>
                                  <a:pt x="833" y="39"/>
                                </a:lnTo>
                                <a:lnTo>
                                  <a:pt x="816" y="45"/>
                                </a:lnTo>
                                <a:lnTo>
                                  <a:pt x="799" y="49"/>
                                </a:lnTo>
                                <a:lnTo>
                                  <a:pt x="779" y="54"/>
                                </a:lnTo>
                                <a:lnTo>
                                  <a:pt x="758" y="60"/>
                                </a:lnTo>
                                <a:lnTo>
                                  <a:pt x="734" y="64"/>
                                </a:lnTo>
                                <a:lnTo>
                                  <a:pt x="711" y="69"/>
                                </a:lnTo>
                                <a:lnTo>
                                  <a:pt x="683" y="73"/>
                                </a:lnTo>
                                <a:lnTo>
                                  <a:pt x="655" y="77"/>
                                </a:lnTo>
                                <a:lnTo>
                                  <a:pt x="627" y="81"/>
                                </a:lnTo>
                                <a:lnTo>
                                  <a:pt x="597" y="84"/>
                                </a:lnTo>
                                <a:lnTo>
                                  <a:pt x="562" y="88"/>
                                </a:lnTo>
                                <a:lnTo>
                                  <a:pt x="530" y="92"/>
                                </a:lnTo>
                                <a:lnTo>
                                  <a:pt x="496" y="94"/>
                                </a:lnTo>
                                <a:lnTo>
                                  <a:pt x="459" y="99"/>
                                </a:lnTo>
                                <a:lnTo>
                                  <a:pt x="423" y="101"/>
                                </a:lnTo>
                                <a:lnTo>
                                  <a:pt x="384" y="103"/>
                                </a:lnTo>
                                <a:lnTo>
                                  <a:pt x="346" y="105"/>
                                </a:lnTo>
                                <a:lnTo>
                                  <a:pt x="305" y="107"/>
                                </a:lnTo>
                                <a:lnTo>
                                  <a:pt x="264" y="109"/>
                                </a:lnTo>
                                <a:lnTo>
                                  <a:pt x="221" y="111"/>
                                </a:lnTo>
                                <a:lnTo>
                                  <a:pt x="178" y="111"/>
                                </a:lnTo>
                                <a:lnTo>
                                  <a:pt x="135" y="114"/>
                                </a:lnTo>
                                <a:lnTo>
                                  <a:pt x="90" y="114"/>
                                </a:lnTo>
                                <a:lnTo>
                                  <a:pt x="45" y="114"/>
                                </a:lnTo>
                                <a:lnTo>
                                  <a:pt x="0" y="114"/>
                                </a:lnTo>
                                <a:lnTo>
                                  <a:pt x="0" y="118"/>
                                </a:lnTo>
                                <a:close/>
                              </a:path>
                            </a:pathLst>
                          </a:custGeom>
                          <a:solidFill>
                            <a:srgbClr val="c0fef9"/>
                          </a:solidFill>
                          <a:ln>
                            <a:noFill/>
                          </a:ln>
                        </wps:spPr>
                        <wps:style>
                          <a:lnRef idx="0"/>
                          <a:fillRef idx="0"/>
                          <a:effectRef idx="0"/>
                          <a:fontRef idx="minor"/>
                        </wps:style>
                        <wps:bodyPr/>
                      </wps:wsp>
                      <wps:wsp>
                        <wps:cNvSpPr/>
                        <wps:spPr>
                          <a:xfrm>
                            <a:off x="636840" y="3433320"/>
                            <a:ext cx="565200" cy="74880"/>
                          </a:xfrm>
                          <a:custGeom>
                            <a:avLst/>
                            <a:gdLst/>
                            <a:ahLst/>
                            <a:rect l="l" t="t" r="r" b="b"/>
                            <a:pathLst>
                              <a:path w="890" h="118">
                                <a:moveTo>
                                  <a:pt x="0" y="0"/>
                                </a:moveTo>
                                <a:lnTo>
                                  <a:pt x="0" y="0"/>
                                </a:lnTo>
                                <a:lnTo>
                                  <a:pt x="3" y="7"/>
                                </a:lnTo>
                                <a:lnTo>
                                  <a:pt x="7" y="13"/>
                                </a:lnTo>
                                <a:lnTo>
                                  <a:pt x="11" y="19"/>
                                </a:lnTo>
                                <a:lnTo>
                                  <a:pt x="20" y="26"/>
                                </a:lnTo>
                                <a:lnTo>
                                  <a:pt x="30" y="32"/>
                                </a:lnTo>
                                <a:lnTo>
                                  <a:pt x="41" y="36"/>
                                </a:lnTo>
                                <a:lnTo>
                                  <a:pt x="56" y="43"/>
                                </a:lnTo>
                                <a:lnTo>
                                  <a:pt x="71" y="47"/>
                                </a:lnTo>
                                <a:lnTo>
                                  <a:pt x="91" y="51"/>
                                </a:lnTo>
                                <a:lnTo>
                                  <a:pt x="110" y="58"/>
                                </a:lnTo>
                                <a:lnTo>
                                  <a:pt x="131" y="62"/>
                                </a:lnTo>
                                <a:lnTo>
                                  <a:pt x="153" y="66"/>
                                </a:lnTo>
                                <a:lnTo>
                                  <a:pt x="179" y="71"/>
                                </a:lnTo>
                                <a:lnTo>
                                  <a:pt x="204" y="75"/>
                                </a:lnTo>
                                <a:lnTo>
                                  <a:pt x="232" y="79"/>
                                </a:lnTo>
                                <a:lnTo>
                                  <a:pt x="262" y="84"/>
                                </a:lnTo>
                                <a:lnTo>
                                  <a:pt x="294" y="88"/>
                                </a:lnTo>
                                <a:lnTo>
                                  <a:pt x="327" y="92"/>
                                </a:lnTo>
                                <a:lnTo>
                                  <a:pt x="359" y="94"/>
                                </a:lnTo>
                                <a:lnTo>
                                  <a:pt x="395" y="99"/>
                                </a:lnTo>
                                <a:lnTo>
                                  <a:pt x="430" y="101"/>
                                </a:lnTo>
                                <a:lnTo>
                                  <a:pt x="466" y="103"/>
                                </a:lnTo>
                                <a:lnTo>
                                  <a:pt x="505" y="107"/>
                                </a:lnTo>
                                <a:lnTo>
                                  <a:pt x="546" y="109"/>
                                </a:lnTo>
                                <a:lnTo>
                                  <a:pt x="584" y="111"/>
                                </a:lnTo>
                                <a:lnTo>
                                  <a:pt x="627" y="111"/>
                                </a:lnTo>
                                <a:lnTo>
                                  <a:pt x="668" y="114"/>
                                </a:lnTo>
                                <a:lnTo>
                                  <a:pt x="711" y="116"/>
                                </a:lnTo>
                                <a:lnTo>
                                  <a:pt x="754" y="116"/>
                                </a:lnTo>
                                <a:lnTo>
                                  <a:pt x="800" y="116"/>
                                </a:lnTo>
                                <a:lnTo>
                                  <a:pt x="845" y="118"/>
                                </a:lnTo>
                                <a:lnTo>
                                  <a:pt x="890" y="118"/>
                                </a:lnTo>
                                <a:lnTo>
                                  <a:pt x="890" y="114"/>
                                </a:lnTo>
                                <a:lnTo>
                                  <a:pt x="845" y="114"/>
                                </a:lnTo>
                                <a:lnTo>
                                  <a:pt x="800" y="114"/>
                                </a:lnTo>
                                <a:lnTo>
                                  <a:pt x="754" y="114"/>
                                </a:lnTo>
                                <a:lnTo>
                                  <a:pt x="711" y="111"/>
                                </a:lnTo>
                                <a:lnTo>
                                  <a:pt x="668" y="111"/>
                                </a:lnTo>
                                <a:lnTo>
                                  <a:pt x="627" y="109"/>
                                </a:lnTo>
                                <a:lnTo>
                                  <a:pt x="584" y="107"/>
                                </a:lnTo>
                                <a:lnTo>
                                  <a:pt x="546" y="105"/>
                                </a:lnTo>
                                <a:lnTo>
                                  <a:pt x="505" y="103"/>
                                </a:lnTo>
                                <a:lnTo>
                                  <a:pt x="466" y="101"/>
                                </a:lnTo>
                                <a:lnTo>
                                  <a:pt x="430" y="99"/>
                                </a:lnTo>
                                <a:lnTo>
                                  <a:pt x="395" y="94"/>
                                </a:lnTo>
                                <a:lnTo>
                                  <a:pt x="359" y="92"/>
                                </a:lnTo>
                                <a:lnTo>
                                  <a:pt x="327" y="88"/>
                                </a:lnTo>
                                <a:lnTo>
                                  <a:pt x="294" y="84"/>
                                </a:lnTo>
                                <a:lnTo>
                                  <a:pt x="264" y="81"/>
                                </a:lnTo>
                                <a:lnTo>
                                  <a:pt x="234" y="77"/>
                                </a:lnTo>
                                <a:lnTo>
                                  <a:pt x="206" y="73"/>
                                </a:lnTo>
                                <a:lnTo>
                                  <a:pt x="179" y="69"/>
                                </a:lnTo>
                                <a:lnTo>
                                  <a:pt x="155" y="64"/>
                                </a:lnTo>
                                <a:lnTo>
                                  <a:pt x="131" y="60"/>
                                </a:lnTo>
                                <a:lnTo>
                                  <a:pt x="110" y="54"/>
                                </a:lnTo>
                                <a:lnTo>
                                  <a:pt x="91" y="49"/>
                                </a:lnTo>
                                <a:lnTo>
                                  <a:pt x="73" y="45"/>
                                </a:lnTo>
                                <a:lnTo>
                                  <a:pt x="56" y="39"/>
                                </a:lnTo>
                                <a:lnTo>
                                  <a:pt x="43" y="34"/>
                                </a:lnTo>
                                <a:lnTo>
                                  <a:pt x="30" y="28"/>
                                </a:lnTo>
                                <a:lnTo>
                                  <a:pt x="22" y="24"/>
                                </a:lnTo>
                                <a:lnTo>
                                  <a:pt x="13" y="17"/>
                                </a:lnTo>
                                <a:lnTo>
                                  <a:pt x="9" y="13"/>
                                </a:lnTo>
                                <a:lnTo>
                                  <a:pt x="5" y="7"/>
                                </a:lnTo>
                                <a:lnTo>
                                  <a:pt x="5" y="0"/>
                                </a:lnTo>
                                <a:lnTo>
                                  <a:pt x="0" y="0"/>
                                </a:lnTo>
                                <a:close/>
                              </a:path>
                            </a:pathLst>
                          </a:custGeom>
                          <a:solidFill>
                            <a:srgbClr val="c0fef9"/>
                          </a:solidFill>
                          <a:ln>
                            <a:noFill/>
                          </a:ln>
                        </wps:spPr>
                        <wps:style>
                          <a:lnRef idx="0"/>
                          <a:fillRef idx="0"/>
                          <a:effectRef idx="0"/>
                          <a:fontRef idx="minor"/>
                        </wps:style>
                        <wps:bodyPr/>
                      </wps:wsp>
                      <wps:wsp>
                        <wps:cNvSpPr/>
                        <wps:spPr>
                          <a:xfrm>
                            <a:off x="636840" y="3359880"/>
                            <a:ext cx="565200" cy="73800"/>
                          </a:xfrm>
                          <a:custGeom>
                            <a:avLst/>
                            <a:gdLst/>
                            <a:ahLst/>
                            <a:rect l="l" t="t" r="r" b="b"/>
                            <a:pathLst>
                              <a:path w="890" h="116">
                                <a:moveTo>
                                  <a:pt x="890" y="0"/>
                                </a:moveTo>
                                <a:lnTo>
                                  <a:pt x="890" y="0"/>
                                </a:lnTo>
                                <a:lnTo>
                                  <a:pt x="845" y="0"/>
                                </a:lnTo>
                                <a:lnTo>
                                  <a:pt x="800" y="3"/>
                                </a:lnTo>
                                <a:lnTo>
                                  <a:pt x="754" y="3"/>
                                </a:lnTo>
                                <a:lnTo>
                                  <a:pt x="711" y="3"/>
                                </a:lnTo>
                                <a:lnTo>
                                  <a:pt x="668" y="5"/>
                                </a:lnTo>
                                <a:lnTo>
                                  <a:pt x="627" y="7"/>
                                </a:lnTo>
                                <a:lnTo>
                                  <a:pt x="584" y="9"/>
                                </a:lnTo>
                                <a:lnTo>
                                  <a:pt x="546" y="9"/>
                                </a:lnTo>
                                <a:lnTo>
                                  <a:pt x="505" y="13"/>
                                </a:lnTo>
                                <a:lnTo>
                                  <a:pt x="466" y="15"/>
                                </a:lnTo>
                                <a:lnTo>
                                  <a:pt x="430" y="18"/>
                                </a:lnTo>
                                <a:lnTo>
                                  <a:pt x="395" y="20"/>
                                </a:lnTo>
                                <a:lnTo>
                                  <a:pt x="359" y="24"/>
                                </a:lnTo>
                                <a:lnTo>
                                  <a:pt x="327" y="26"/>
                                </a:lnTo>
                                <a:lnTo>
                                  <a:pt x="294" y="30"/>
                                </a:lnTo>
                                <a:lnTo>
                                  <a:pt x="262" y="35"/>
                                </a:lnTo>
                                <a:lnTo>
                                  <a:pt x="232" y="39"/>
                                </a:lnTo>
                                <a:lnTo>
                                  <a:pt x="204" y="43"/>
                                </a:lnTo>
                                <a:lnTo>
                                  <a:pt x="179" y="48"/>
                                </a:lnTo>
                                <a:lnTo>
                                  <a:pt x="153" y="52"/>
                                </a:lnTo>
                                <a:lnTo>
                                  <a:pt x="131" y="56"/>
                                </a:lnTo>
                                <a:lnTo>
                                  <a:pt x="110" y="60"/>
                                </a:lnTo>
                                <a:lnTo>
                                  <a:pt x="91" y="67"/>
                                </a:lnTo>
                                <a:lnTo>
                                  <a:pt x="71" y="71"/>
                                </a:lnTo>
                                <a:lnTo>
                                  <a:pt x="56" y="75"/>
                                </a:lnTo>
                                <a:lnTo>
                                  <a:pt x="41" y="82"/>
                                </a:lnTo>
                                <a:lnTo>
                                  <a:pt x="30" y="86"/>
                                </a:lnTo>
                                <a:lnTo>
                                  <a:pt x="20" y="93"/>
                                </a:lnTo>
                                <a:lnTo>
                                  <a:pt x="11" y="99"/>
                                </a:lnTo>
                                <a:lnTo>
                                  <a:pt x="7" y="105"/>
                                </a:lnTo>
                                <a:lnTo>
                                  <a:pt x="3" y="112"/>
                                </a:lnTo>
                                <a:lnTo>
                                  <a:pt x="0" y="116"/>
                                </a:lnTo>
                                <a:lnTo>
                                  <a:pt x="5" y="116"/>
                                </a:lnTo>
                                <a:lnTo>
                                  <a:pt x="5" y="112"/>
                                </a:lnTo>
                                <a:lnTo>
                                  <a:pt x="9" y="105"/>
                                </a:lnTo>
                                <a:lnTo>
                                  <a:pt x="13" y="101"/>
                                </a:lnTo>
                                <a:lnTo>
                                  <a:pt x="22" y="95"/>
                                </a:lnTo>
                                <a:lnTo>
                                  <a:pt x="30" y="90"/>
                                </a:lnTo>
                                <a:lnTo>
                                  <a:pt x="43" y="84"/>
                                </a:lnTo>
                                <a:lnTo>
                                  <a:pt x="56" y="80"/>
                                </a:lnTo>
                                <a:lnTo>
                                  <a:pt x="73" y="73"/>
                                </a:lnTo>
                                <a:lnTo>
                                  <a:pt x="91" y="69"/>
                                </a:lnTo>
                                <a:lnTo>
                                  <a:pt x="110" y="65"/>
                                </a:lnTo>
                                <a:lnTo>
                                  <a:pt x="131" y="60"/>
                                </a:lnTo>
                                <a:lnTo>
                                  <a:pt x="155" y="54"/>
                                </a:lnTo>
                                <a:lnTo>
                                  <a:pt x="179" y="50"/>
                                </a:lnTo>
                                <a:lnTo>
                                  <a:pt x="206" y="45"/>
                                </a:lnTo>
                                <a:lnTo>
                                  <a:pt x="234" y="41"/>
                                </a:lnTo>
                                <a:lnTo>
                                  <a:pt x="262" y="37"/>
                                </a:lnTo>
                                <a:lnTo>
                                  <a:pt x="294" y="35"/>
                                </a:lnTo>
                                <a:lnTo>
                                  <a:pt x="327" y="30"/>
                                </a:lnTo>
                                <a:lnTo>
                                  <a:pt x="359" y="26"/>
                                </a:lnTo>
                                <a:lnTo>
                                  <a:pt x="395" y="24"/>
                                </a:lnTo>
                                <a:lnTo>
                                  <a:pt x="430" y="22"/>
                                </a:lnTo>
                                <a:lnTo>
                                  <a:pt x="466" y="18"/>
                                </a:lnTo>
                                <a:lnTo>
                                  <a:pt x="505" y="15"/>
                                </a:lnTo>
                                <a:lnTo>
                                  <a:pt x="546" y="13"/>
                                </a:lnTo>
                                <a:lnTo>
                                  <a:pt x="584" y="11"/>
                                </a:lnTo>
                                <a:lnTo>
                                  <a:pt x="627" y="9"/>
                                </a:lnTo>
                                <a:lnTo>
                                  <a:pt x="668" y="7"/>
                                </a:lnTo>
                                <a:lnTo>
                                  <a:pt x="711" y="7"/>
                                </a:lnTo>
                                <a:lnTo>
                                  <a:pt x="754" y="5"/>
                                </a:lnTo>
                                <a:lnTo>
                                  <a:pt x="800" y="5"/>
                                </a:lnTo>
                                <a:lnTo>
                                  <a:pt x="845" y="5"/>
                                </a:lnTo>
                                <a:lnTo>
                                  <a:pt x="890" y="5"/>
                                </a:lnTo>
                                <a:lnTo>
                                  <a:pt x="890" y="0"/>
                                </a:lnTo>
                                <a:close/>
                              </a:path>
                            </a:pathLst>
                          </a:custGeom>
                          <a:solidFill>
                            <a:srgbClr val="c0fef9"/>
                          </a:solidFill>
                          <a:ln>
                            <a:noFill/>
                          </a:ln>
                        </wps:spPr>
                        <wps:style>
                          <a:lnRef idx="0"/>
                          <a:fillRef idx="0"/>
                          <a:effectRef idx="0"/>
                          <a:fontRef idx="minor"/>
                        </wps:style>
                        <wps:bodyPr/>
                      </wps:wsp>
                      <wps:wsp>
                        <wps:cNvSpPr/>
                        <wps:spPr>
                          <a:xfrm>
                            <a:off x="1202040" y="3359880"/>
                            <a:ext cx="564480" cy="73800"/>
                          </a:xfrm>
                          <a:custGeom>
                            <a:avLst/>
                            <a:gdLst/>
                            <a:ahLst/>
                            <a:rect l="l" t="t" r="r" b="b"/>
                            <a:pathLst>
                              <a:path w="889" h="116">
                                <a:moveTo>
                                  <a:pt x="889" y="116"/>
                                </a:moveTo>
                                <a:lnTo>
                                  <a:pt x="889" y="116"/>
                                </a:lnTo>
                                <a:lnTo>
                                  <a:pt x="887" y="112"/>
                                </a:lnTo>
                                <a:lnTo>
                                  <a:pt x="882" y="105"/>
                                </a:lnTo>
                                <a:lnTo>
                                  <a:pt x="878" y="99"/>
                                </a:lnTo>
                                <a:lnTo>
                                  <a:pt x="869" y="93"/>
                                </a:lnTo>
                                <a:lnTo>
                                  <a:pt x="859" y="86"/>
                                </a:lnTo>
                                <a:lnTo>
                                  <a:pt x="848" y="82"/>
                                </a:lnTo>
                                <a:lnTo>
                                  <a:pt x="833" y="75"/>
                                </a:lnTo>
                                <a:lnTo>
                                  <a:pt x="818" y="71"/>
                                </a:lnTo>
                                <a:lnTo>
                                  <a:pt x="799" y="67"/>
                                </a:lnTo>
                                <a:lnTo>
                                  <a:pt x="779" y="60"/>
                                </a:lnTo>
                                <a:lnTo>
                                  <a:pt x="758" y="56"/>
                                </a:lnTo>
                                <a:lnTo>
                                  <a:pt x="736" y="52"/>
                                </a:lnTo>
                                <a:lnTo>
                                  <a:pt x="711" y="48"/>
                                </a:lnTo>
                                <a:lnTo>
                                  <a:pt x="685" y="43"/>
                                </a:lnTo>
                                <a:lnTo>
                                  <a:pt x="657" y="39"/>
                                </a:lnTo>
                                <a:lnTo>
                                  <a:pt x="627" y="35"/>
                                </a:lnTo>
                                <a:lnTo>
                                  <a:pt x="597" y="30"/>
                                </a:lnTo>
                                <a:lnTo>
                                  <a:pt x="562" y="26"/>
                                </a:lnTo>
                                <a:lnTo>
                                  <a:pt x="530" y="24"/>
                                </a:lnTo>
                                <a:lnTo>
                                  <a:pt x="496" y="20"/>
                                </a:lnTo>
                                <a:lnTo>
                                  <a:pt x="459" y="18"/>
                                </a:lnTo>
                                <a:lnTo>
                                  <a:pt x="423" y="15"/>
                                </a:lnTo>
                                <a:lnTo>
                                  <a:pt x="384" y="13"/>
                                </a:lnTo>
                                <a:lnTo>
                                  <a:pt x="346" y="9"/>
                                </a:lnTo>
                                <a:lnTo>
                                  <a:pt x="305" y="9"/>
                                </a:lnTo>
                                <a:lnTo>
                                  <a:pt x="264" y="7"/>
                                </a:lnTo>
                                <a:lnTo>
                                  <a:pt x="221" y="5"/>
                                </a:lnTo>
                                <a:lnTo>
                                  <a:pt x="178" y="3"/>
                                </a:lnTo>
                                <a:lnTo>
                                  <a:pt x="135" y="3"/>
                                </a:lnTo>
                                <a:lnTo>
                                  <a:pt x="90" y="3"/>
                                </a:lnTo>
                                <a:lnTo>
                                  <a:pt x="45" y="0"/>
                                </a:lnTo>
                                <a:lnTo>
                                  <a:pt x="0" y="0"/>
                                </a:lnTo>
                                <a:lnTo>
                                  <a:pt x="0" y="5"/>
                                </a:lnTo>
                                <a:lnTo>
                                  <a:pt x="45" y="5"/>
                                </a:lnTo>
                                <a:lnTo>
                                  <a:pt x="90" y="5"/>
                                </a:lnTo>
                                <a:lnTo>
                                  <a:pt x="135" y="5"/>
                                </a:lnTo>
                                <a:lnTo>
                                  <a:pt x="178" y="7"/>
                                </a:lnTo>
                                <a:lnTo>
                                  <a:pt x="221" y="7"/>
                                </a:lnTo>
                                <a:lnTo>
                                  <a:pt x="264" y="9"/>
                                </a:lnTo>
                                <a:lnTo>
                                  <a:pt x="305" y="11"/>
                                </a:lnTo>
                                <a:lnTo>
                                  <a:pt x="346" y="13"/>
                                </a:lnTo>
                                <a:lnTo>
                                  <a:pt x="384" y="15"/>
                                </a:lnTo>
                                <a:lnTo>
                                  <a:pt x="423" y="18"/>
                                </a:lnTo>
                                <a:lnTo>
                                  <a:pt x="459" y="22"/>
                                </a:lnTo>
                                <a:lnTo>
                                  <a:pt x="496" y="24"/>
                                </a:lnTo>
                                <a:lnTo>
                                  <a:pt x="530" y="26"/>
                                </a:lnTo>
                                <a:lnTo>
                                  <a:pt x="562" y="30"/>
                                </a:lnTo>
                                <a:lnTo>
                                  <a:pt x="597" y="35"/>
                                </a:lnTo>
                                <a:lnTo>
                                  <a:pt x="627" y="37"/>
                                </a:lnTo>
                                <a:lnTo>
                                  <a:pt x="655" y="41"/>
                                </a:lnTo>
                                <a:lnTo>
                                  <a:pt x="683" y="45"/>
                                </a:lnTo>
                                <a:lnTo>
                                  <a:pt x="711" y="50"/>
                                </a:lnTo>
                                <a:lnTo>
                                  <a:pt x="734" y="54"/>
                                </a:lnTo>
                                <a:lnTo>
                                  <a:pt x="758" y="60"/>
                                </a:lnTo>
                                <a:lnTo>
                                  <a:pt x="779" y="65"/>
                                </a:lnTo>
                                <a:lnTo>
                                  <a:pt x="799" y="69"/>
                                </a:lnTo>
                                <a:lnTo>
                                  <a:pt x="816" y="73"/>
                                </a:lnTo>
                                <a:lnTo>
                                  <a:pt x="833" y="80"/>
                                </a:lnTo>
                                <a:lnTo>
                                  <a:pt x="846" y="84"/>
                                </a:lnTo>
                                <a:lnTo>
                                  <a:pt x="859" y="90"/>
                                </a:lnTo>
                                <a:lnTo>
                                  <a:pt x="867" y="95"/>
                                </a:lnTo>
                                <a:lnTo>
                                  <a:pt x="876" y="101"/>
                                </a:lnTo>
                                <a:lnTo>
                                  <a:pt x="880" y="105"/>
                                </a:lnTo>
                                <a:lnTo>
                                  <a:pt x="884" y="112"/>
                                </a:lnTo>
                                <a:lnTo>
                                  <a:pt x="884" y="116"/>
                                </a:lnTo>
                                <a:lnTo>
                                  <a:pt x="889" y="116"/>
                                </a:lnTo>
                                <a:close/>
                              </a:path>
                            </a:pathLst>
                          </a:custGeom>
                          <a:solidFill>
                            <a:srgbClr val="c0fef9"/>
                          </a:solidFill>
                          <a:ln>
                            <a:noFill/>
                          </a:ln>
                        </wps:spPr>
                        <wps:style>
                          <a:lnRef idx="0"/>
                          <a:fillRef idx="0"/>
                          <a:effectRef idx="0"/>
                          <a:fontRef idx="minor"/>
                        </wps:style>
                        <wps:bodyPr/>
                      </wps:wsp>
                      <wps:wsp>
                        <wps:cNvSpPr/>
                        <wps:spPr>
                          <a:xfrm>
                            <a:off x="821160" y="3006000"/>
                            <a:ext cx="10800" cy="14760"/>
                          </a:xfrm>
                          <a:custGeom>
                            <a:avLst/>
                            <a:gdLst/>
                            <a:ahLst/>
                            <a:rect l="l" t="t" r="r" b="b"/>
                            <a:pathLst>
                              <a:path w="17" h="23">
                                <a:moveTo>
                                  <a:pt x="17" y="21"/>
                                </a:moveTo>
                                <a:lnTo>
                                  <a:pt x="17" y="21"/>
                                </a:lnTo>
                                <a:lnTo>
                                  <a:pt x="2" y="0"/>
                                </a:lnTo>
                                <a:lnTo>
                                  <a:pt x="0" y="0"/>
                                </a:lnTo>
                                <a:lnTo>
                                  <a:pt x="15" y="23"/>
                                </a:lnTo>
                                <a:lnTo>
                                  <a:pt x="17" y="23"/>
                                </a:lnTo>
                                <a:lnTo>
                                  <a:pt x="15" y="23"/>
                                </a:lnTo>
                                <a:lnTo>
                                  <a:pt x="17" y="23"/>
                                </a:lnTo>
                                <a:lnTo>
                                  <a:pt x="17" y="21"/>
                                </a:lnTo>
                                <a:close/>
                              </a:path>
                            </a:pathLst>
                          </a:custGeom>
                          <a:solidFill>
                            <a:srgbClr val="cecece"/>
                          </a:solidFill>
                          <a:ln>
                            <a:noFill/>
                          </a:ln>
                        </wps:spPr>
                        <wps:style>
                          <a:lnRef idx="0"/>
                          <a:fillRef idx="0"/>
                          <a:effectRef idx="0"/>
                          <a:fontRef idx="minor"/>
                        </wps:style>
                        <wps:bodyPr/>
                      </wps:wsp>
                      <wps:wsp>
                        <wps:cNvSpPr/>
                        <wps:spPr>
                          <a:xfrm>
                            <a:off x="831960" y="3012480"/>
                            <a:ext cx="24840" cy="8280"/>
                          </a:xfrm>
                          <a:custGeom>
                            <a:avLst/>
                            <a:gdLst/>
                            <a:ahLst/>
                            <a:rect l="l" t="t" r="r" b="b"/>
                            <a:pathLst>
                              <a:path w="39" h="13">
                                <a:moveTo>
                                  <a:pt x="39" y="3"/>
                                </a:moveTo>
                                <a:lnTo>
                                  <a:pt x="39" y="0"/>
                                </a:lnTo>
                                <a:lnTo>
                                  <a:pt x="0" y="11"/>
                                </a:lnTo>
                                <a:lnTo>
                                  <a:pt x="0" y="13"/>
                                </a:lnTo>
                                <a:lnTo>
                                  <a:pt x="39" y="5"/>
                                </a:lnTo>
                                <a:lnTo>
                                  <a:pt x="39" y="3"/>
                                </a:lnTo>
                                <a:close/>
                              </a:path>
                            </a:pathLst>
                          </a:custGeom>
                          <a:solidFill>
                            <a:srgbClr val="cecece"/>
                          </a:solidFill>
                          <a:ln>
                            <a:noFill/>
                          </a:ln>
                        </wps:spPr>
                        <wps:style>
                          <a:lnRef idx="0"/>
                          <a:fillRef idx="0"/>
                          <a:effectRef idx="0"/>
                          <a:fontRef idx="minor"/>
                        </wps:style>
                        <wps:bodyPr/>
                      </wps:wsp>
                      <wps:wsp>
                        <wps:cNvSpPr/>
                        <wps:spPr>
                          <a:xfrm>
                            <a:off x="823680" y="2990880"/>
                            <a:ext cx="24840" cy="43920"/>
                          </a:xfrm>
                          <a:custGeom>
                            <a:avLst/>
                            <a:gdLst/>
                            <a:ahLst/>
                            <a:rect l="l" t="t" r="r" b="b"/>
                            <a:pathLst>
                              <a:path w="39" h="69">
                                <a:moveTo>
                                  <a:pt x="37" y="0"/>
                                </a:moveTo>
                                <a:lnTo>
                                  <a:pt x="35" y="0"/>
                                </a:lnTo>
                                <a:lnTo>
                                  <a:pt x="0" y="67"/>
                                </a:lnTo>
                                <a:lnTo>
                                  <a:pt x="3" y="69"/>
                                </a:lnTo>
                                <a:lnTo>
                                  <a:pt x="39" y="2"/>
                                </a:lnTo>
                                <a:lnTo>
                                  <a:pt x="37" y="0"/>
                                </a:lnTo>
                                <a:close/>
                              </a:path>
                            </a:pathLst>
                          </a:custGeom>
                          <a:solidFill>
                            <a:srgbClr val="cecece"/>
                          </a:solidFill>
                          <a:ln>
                            <a:noFill/>
                          </a:ln>
                        </wps:spPr>
                        <wps:style>
                          <a:lnRef idx="0"/>
                          <a:fillRef idx="0"/>
                          <a:effectRef idx="0"/>
                          <a:fontRef idx="minor"/>
                        </wps:style>
                        <wps:bodyPr/>
                      </wps:wsp>
                      <wps:wsp>
                        <wps:cNvSpPr/>
                        <wps:spPr>
                          <a:xfrm>
                            <a:off x="825480" y="3019320"/>
                            <a:ext cx="5040" cy="2520"/>
                          </a:xfrm>
                          <a:custGeom>
                            <a:avLst/>
                            <a:gdLst/>
                            <a:ahLst/>
                            <a:rect l="l" t="t" r="r" b="b"/>
                            <a:pathLst>
                              <a:path w="8" h="4">
                                <a:moveTo>
                                  <a:pt x="2" y="4"/>
                                </a:moveTo>
                                <a:lnTo>
                                  <a:pt x="2" y="4"/>
                                </a:lnTo>
                                <a:lnTo>
                                  <a:pt x="8" y="4"/>
                                </a:lnTo>
                                <a:lnTo>
                                  <a:pt x="8" y="2"/>
                                </a:lnTo>
                                <a:lnTo>
                                  <a:pt x="2" y="0"/>
                                </a:lnTo>
                                <a:lnTo>
                                  <a:pt x="0" y="0"/>
                                </a:lnTo>
                                <a:lnTo>
                                  <a:pt x="2" y="0"/>
                                </a:lnTo>
                                <a:lnTo>
                                  <a:pt x="0" y="0"/>
                                </a:lnTo>
                                <a:lnTo>
                                  <a:pt x="2" y="4"/>
                                </a:lnTo>
                                <a:close/>
                              </a:path>
                            </a:pathLst>
                          </a:custGeom>
                          <a:solidFill>
                            <a:srgbClr val="cecece"/>
                          </a:solidFill>
                          <a:ln>
                            <a:noFill/>
                          </a:ln>
                        </wps:spPr>
                        <wps:style>
                          <a:lnRef idx="0"/>
                          <a:fillRef idx="0"/>
                          <a:effectRef idx="0"/>
                          <a:fontRef idx="minor"/>
                        </wps:style>
                        <wps:bodyPr/>
                      </wps:wsp>
                      <wps:wsp>
                        <wps:cNvSpPr/>
                        <wps:spPr>
                          <a:xfrm>
                            <a:off x="716400" y="3019320"/>
                            <a:ext cx="110520" cy="94680"/>
                          </a:xfrm>
                          <a:custGeom>
                            <a:avLst/>
                            <a:gdLst/>
                            <a:ahLst/>
                            <a:rect l="l" t="t" r="r" b="b"/>
                            <a:pathLst>
                              <a:path w="174" h="149">
                                <a:moveTo>
                                  <a:pt x="2" y="148"/>
                                </a:moveTo>
                                <a:lnTo>
                                  <a:pt x="4" y="149"/>
                                </a:lnTo>
                                <a:lnTo>
                                  <a:pt x="174" y="4"/>
                                </a:lnTo>
                                <a:lnTo>
                                  <a:pt x="172" y="0"/>
                                </a:lnTo>
                                <a:lnTo>
                                  <a:pt x="2" y="148"/>
                                </a:lnTo>
                                <a:lnTo>
                                  <a:pt x="2" y="149"/>
                                </a:lnTo>
                                <a:lnTo>
                                  <a:pt x="2" y="148"/>
                                </a:lnTo>
                                <a:lnTo>
                                  <a:pt x="0" y="149"/>
                                </a:lnTo>
                                <a:lnTo>
                                  <a:pt x="2" y="149"/>
                                </a:lnTo>
                                <a:lnTo>
                                  <a:pt x="2" y="148"/>
                                </a:lnTo>
                                <a:close/>
                              </a:path>
                            </a:pathLst>
                          </a:custGeom>
                          <a:solidFill>
                            <a:srgbClr val="cecece"/>
                          </a:solidFill>
                          <a:ln>
                            <a:noFill/>
                          </a:ln>
                        </wps:spPr>
                        <wps:style>
                          <a:lnRef idx="0"/>
                          <a:fillRef idx="0"/>
                          <a:effectRef idx="0"/>
                          <a:fontRef idx="minor"/>
                        </wps:style>
                        <wps:bodyPr/>
                      </wps:wsp>
                      <wps:wsp>
                        <wps:cNvSpPr/>
                        <wps:spPr>
                          <a:xfrm>
                            <a:off x="717480" y="3113280"/>
                            <a:ext cx="5760" cy="2520"/>
                          </a:xfrm>
                          <a:custGeom>
                            <a:avLst/>
                            <a:gdLst/>
                            <a:ahLst/>
                            <a:rect l="l" t="t" r="r" b="b"/>
                            <a:pathLst>
                              <a:path w="9" h="4">
                                <a:moveTo>
                                  <a:pt x="6" y="1"/>
                                </a:moveTo>
                                <a:lnTo>
                                  <a:pt x="6" y="0"/>
                                </a:lnTo>
                                <a:lnTo>
                                  <a:pt x="0" y="0"/>
                                </a:lnTo>
                                <a:lnTo>
                                  <a:pt x="0" y="1"/>
                                </a:lnTo>
                                <a:lnTo>
                                  <a:pt x="6" y="4"/>
                                </a:lnTo>
                                <a:lnTo>
                                  <a:pt x="9" y="4"/>
                                </a:lnTo>
                                <a:lnTo>
                                  <a:pt x="6" y="4"/>
                                </a:lnTo>
                                <a:lnTo>
                                  <a:pt x="9" y="4"/>
                                </a:lnTo>
                                <a:lnTo>
                                  <a:pt x="6" y="1"/>
                                </a:lnTo>
                                <a:close/>
                              </a:path>
                            </a:pathLst>
                          </a:custGeom>
                          <a:solidFill>
                            <a:srgbClr val="cecece"/>
                          </a:solidFill>
                          <a:ln>
                            <a:noFill/>
                          </a:ln>
                        </wps:spPr>
                        <wps:style>
                          <a:lnRef idx="0"/>
                          <a:fillRef idx="0"/>
                          <a:effectRef idx="0"/>
                          <a:fontRef idx="minor"/>
                        </wps:style>
                        <wps:bodyPr/>
                      </wps:wsp>
                      <wps:wsp>
                        <wps:cNvSpPr/>
                        <wps:spPr>
                          <a:xfrm>
                            <a:off x="721440" y="3020760"/>
                            <a:ext cx="110520" cy="95400"/>
                          </a:xfrm>
                          <a:custGeom>
                            <a:avLst/>
                            <a:gdLst/>
                            <a:ahLst/>
                            <a:rect l="l" t="t" r="r" b="b"/>
                            <a:pathLst>
                              <a:path w="174" h="150">
                                <a:moveTo>
                                  <a:pt x="172" y="5"/>
                                </a:moveTo>
                                <a:lnTo>
                                  <a:pt x="170" y="0"/>
                                </a:lnTo>
                                <a:lnTo>
                                  <a:pt x="0" y="147"/>
                                </a:lnTo>
                                <a:lnTo>
                                  <a:pt x="3" y="150"/>
                                </a:lnTo>
                                <a:lnTo>
                                  <a:pt x="172" y="2"/>
                                </a:lnTo>
                                <a:lnTo>
                                  <a:pt x="172" y="0"/>
                                </a:lnTo>
                                <a:lnTo>
                                  <a:pt x="172" y="2"/>
                                </a:lnTo>
                                <a:lnTo>
                                  <a:pt x="174" y="0"/>
                                </a:lnTo>
                                <a:lnTo>
                                  <a:pt x="172" y="0"/>
                                </a:lnTo>
                                <a:lnTo>
                                  <a:pt x="172" y="5"/>
                                </a:lnTo>
                                <a:close/>
                              </a:path>
                            </a:pathLst>
                          </a:custGeom>
                          <a:solidFill>
                            <a:srgbClr val="cecece"/>
                          </a:solidFill>
                          <a:ln>
                            <a:noFill/>
                          </a:ln>
                        </wps:spPr>
                        <wps:style>
                          <a:lnRef idx="0"/>
                          <a:fillRef idx="0"/>
                          <a:effectRef idx="0"/>
                          <a:fontRef idx="minor"/>
                        </wps:style>
                        <wps:bodyPr/>
                      </wps:wsp>
                      <wps:wsp>
                        <wps:cNvSpPr/>
                        <wps:spPr>
                          <a:xfrm>
                            <a:off x="811440" y="3019320"/>
                            <a:ext cx="19080" cy="4320"/>
                          </a:xfrm>
                          <a:custGeom>
                            <a:avLst/>
                            <a:gdLst/>
                            <a:ahLst/>
                            <a:rect l="l" t="t" r="r" b="b"/>
                            <a:pathLst>
                              <a:path w="30" h="7">
                                <a:moveTo>
                                  <a:pt x="24" y="2"/>
                                </a:moveTo>
                                <a:lnTo>
                                  <a:pt x="22" y="4"/>
                                </a:lnTo>
                                <a:lnTo>
                                  <a:pt x="30" y="7"/>
                                </a:lnTo>
                                <a:lnTo>
                                  <a:pt x="30" y="2"/>
                                </a:lnTo>
                                <a:lnTo>
                                  <a:pt x="24" y="2"/>
                                </a:lnTo>
                                <a:lnTo>
                                  <a:pt x="24" y="4"/>
                                </a:lnTo>
                                <a:lnTo>
                                  <a:pt x="24" y="2"/>
                                </a:lnTo>
                                <a:lnTo>
                                  <a:pt x="0" y="0"/>
                                </a:lnTo>
                                <a:lnTo>
                                  <a:pt x="22" y="4"/>
                                </a:lnTo>
                                <a:lnTo>
                                  <a:pt x="24" y="2"/>
                                </a:lnTo>
                                <a:close/>
                              </a:path>
                            </a:pathLst>
                          </a:custGeom>
                          <a:solidFill>
                            <a:srgbClr val="cecece"/>
                          </a:solidFill>
                          <a:ln>
                            <a:noFill/>
                          </a:ln>
                        </wps:spPr>
                        <wps:style>
                          <a:lnRef idx="0"/>
                          <a:fillRef idx="0"/>
                          <a:effectRef idx="0"/>
                          <a:fontRef idx="minor"/>
                        </wps:style>
                        <wps:bodyPr/>
                      </wps:wsp>
                      <wps:wsp>
                        <wps:cNvSpPr/>
                        <wps:spPr>
                          <a:xfrm>
                            <a:off x="826920" y="3020760"/>
                            <a:ext cx="5040" cy="1440"/>
                          </a:xfrm>
                          <a:custGeom>
                            <a:avLst/>
                            <a:gdLst/>
                            <a:ahLst/>
                            <a:rect l="l" t="t" r="r" b="b"/>
                            <a:pathLst>
                              <a:path w="8" h="2">
                                <a:moveTo>
                                  <a:pt x="4" y="2"/>
                                </a:moveTo>
                                <a:lnTo>
                                  <a:pt x="6" y="0"/>
                                </a:lnTo>
                                <a:lnTo>
                                  <a:pt x="0" y="0"/>
                                </a:lnTo>
                                <a:lnTo>
                                  <a:pt x="0" y="2"/>
                                </a:lnTo>
                                <a:lnTo>
                                  <a:pt x="6" y="2"/>
                                </a:lnTo>
                                <a:lnTo>
                                  <a:pt x="8" y="2"/>
                                </a:lnTo>
                                <a:lnTo>
                                  <a:pt x="6" y="2"/>
                                </a:lnTo>
                                <a:lnTo>
                                  <a:pt x="8" y="2"/>
                                </a:lnTo>
                                <a:lnTo>
                                  <a:pt x="4" y="2"/>
                                </a:lnTo>
                                <a:close/>
                              </a:path>
                            </a:pathLst>
                          </a:custGeom>
                          <a:solidFill>
                            <a:srgbClr val="cecece"/>
                          </a:solidFill>
                          <a:ln>
                            <a:noFill/>
                          </a:ln>
                        </wps:spPr>
                        <wps:style>
                          <a:lnRef idx="0"/>
                          <a:fillRef idx="0"/>
                          <a:effectRef idx="0"/>
                          <a:fontRef idx="minor"/>
                        </wps:style>
                        <wps:bodyPr/>
                      </wps:wsp>
                      <wps:wsp>
                        <wps:cNvSpPr/>
                        <wps:spPr>
                          <a:xfrm>
                            <a:off x="829440" y="3014280"/>
                            <a:ext cx="2520" cy="7560"/>
                          </a:xfrm>
                          <a:custGeom>
                            <a:avLst/>
                            <a:gdLst/>
                            <a:ahLst/>
                            <a:rect l="l" t="t" r="r" b="b"/>
                            <a:pathLst>
                              <a:path w="4" h="12">
                                <a:moveTo>
                                  <a:pt x="4" y="6"/>
                                </a:moveTo>
                                <a:lnTo>
                                  <a:pt x="0" y="4"/>
                                </a:lnTo>
                                <a:lnTo>
                                  <a:pt x="0" y="12"/>
                                </a:lnTo>
                                <a:lnTo>
                                  <a:pt x="4" y="12"/>
                                </a:lnTo>
                                <a:lnTo>
                                  <a:pt x="4" y="4"/>
                                </a:lnTo>
                                <a:lnTo>
                                  <a:pt x="2" y="4"/>
                                </a:lnTo>
                                <a:lnTo>
                                  <a:pt x="4" y="4"/>
                                </a:lnTo>
                                <a:lnTo>
                                  <a:pt x="4" y="0"/>
                                </a:lnTo>
                                <a:lnTo>
                                  <a:pt x="2" y="4"/>
                                </a:lnTo>
                                <a:lnTo>
                                  <a:pt x="4" y="6"/>
                                </a:lnTo>
                                <a:close/>
                              </a:path>
                            </a:pathLst>
                          </a:custGeom>
                          <a:solidFill>
                            <a:srgbClr val="cecece"/>
                          </a:solidFill>
                          <a:ln>
                            <a:noFill/>
                          </a:ln>
                        </wps:spPr>
                        <wps:style>
                          <a:lnRef idx="0"/>
                          <a:fillRef idx="0"/>
                          <a:effectRef idx="0"/>
                          <a:fontRef idx="minor"/>
                        </wps:style>
                        <wps:bodyPr/>
                      </wps:wsp>
                      <wps:wsp>
                        <wps:cNvSpPr/>
                        <wps:spPr>
                          <a:xfrm>
                            <a:off x="825480" y="3016800"/>
                            <a:ext cx="6480" cy="5040"/>
                          </a:xfrm>
                          <a:custGeom>
                            <a:avLst/>
                            <a:gdLst/>
                            <a:ahLst/>
                            <a:rect l="l" t="t" r="r" b="b"/>
                            <a:pathLst>
                              <a:path w="10" h="8">
                                <a:moveTo>
                                  <a:pt x="2" y="6"/>
                                </a:moveTo>
                                <a:lnTo>
                                  <a:pt x="2" y="8"/>
                                </a:lnTo>
                                <a:lnTo>
                                  <a:pt x="10" y="2"/>
                                </a:lnTo>
                                <a:lnTo>
                                  <a:pt x="8" y="0"/>
                                </a:lnTo>
                                <a:lnTo>
                                  <a:pt x="0" y="4"/>
                                </a:lnTo>
                                <a:lnTo>
                                  <a:pt x="2" y="6"/>
                                </a:lnTo>
                                <a:close/>
                              </a:path>
                            </a:pathLst>
                          </a:custGeom>
                          <a:solidFill>
                            <a:srgbClr val="cecece"/>
                          </a:solidFill>
                          <a:ln>
                            <a:noFill/>
                          </a:ln>
                        </wps:spPr>
                        <wps:style>
                          <a:lnRef idx="0"/>
                          <a:fillRef idx="0"/>
                          <a:effectRef idx="0"/>
                          <a:fontRef idx="minor"/>
                        </wps:style>
                        <wps:bodyPr/>
                      </wps:wsp>
                      <wps:wsp>
                        <wps:cNvSpPr/>
                        <wps:spPr>
                          <a:xfrm>
                            <a:off x="816120" y="3134880"/>
                            <a:ext cx="3960" cy="1800"/>
                          </a:xfrm>
                          <a:custGeom>
                            <a:avLst/>
                            <a:gdLst/>
                            <a:ahLst/>
                            <a:rect l="l" t="t" r="r" b="b"/>
                            <a:pathLst>
                              <a:path w="6" h="3">
                                <a:moveTo>
                                  <a:pt x="4" y="2"/>
                                </a:moveTo>
                                <a:lnTo>
                                  <a:pt x="6" y="0"/>
                                </a:lnTo>
                                <a:lnTo>
                                  <a:pt x="2" y="0"/>
                                </a:lnTo>
                                <a:lnTo>
                                  <a:pt x="0" y="2"/>
                                </a:lnTo>
                                <a:lnTo>
                                  <a:pt x="6" y="3"/>
                                </a:lnTo>
                                <a:lnTo>
                                  <a:pt x="6" y="2"/>
                                </a:lnTo>
                                <a:lnTo>
                                  <a:pt x="6" y="3"/>
                                </a:lnTo>
                                <a:lnTo>
                                  <a:pt x="6" y="2"/>
                                </a:lnTo>
                                <a:lnTo>
                                  <a:pt x="4" y="2"/>
                                </a:lnTo>
                                <a:close/>
                              </a:path>
                            </a:pathLst>
                          </a:custGeom>
                          <a:solidFill>
                            <a:srgbClr val="cecece"/>
                          </a:solidFill>
                          <a:ln>
                            <a:noFill/>
                          </a:ln>
                        </wps:spPr>
                        <wps:style>
                          <a:lnRef idx="0"/>
                          <a:fillRef idx="0"/>
                          <a:effectRef idx="0"/>
                          <a:fontRef idx="minor"/>
                        </wps:style>
                        <wps:bodyPr/>
                      </wps:wsp>
                      <wps:wsp>
                        <wps:cNvSpPr/>
                        <wps:spPr>
                          <a:xfrm>
                            <a:off x="818640" y="3020760"/>
                            <a:ext cx="14760" cy="115560"/>
                          </a:xfrm>
                          <a:custGeom>
                            <a:avLst/>
                            <a:gdLst/>
                            <a:ahLst/>
                            <a:rect l="l" t="t" r="r" b="b"/>
                            <a:pathLst>
                              <a:path w="23" h="182">
                                <a:moveTo>
                                  <a:pt x="23" y="5"/>
                                </a:moveTo>
                                <a:lnTo>
                                  <a:pt x="21" y="2"/>
                                </a:lnTo>
                                <a:lnTo>
                                  <a:pt x="0" y="182"/>
                                </a:lnTo>
                                <a:lnTo>
                                  <a:pt x="2" y="182"/>
                                </a:lnTo>
                                <a:lnTo>
                                  <a:pt x="23" y="2"/>
                                </a:lnTo>
                                <a:lnTo>
                                  <a:pt x="23" y="0"/>
                                </a:lnTo>
                                <a:lnTo>
                                  <a:pt x="23" y="2"/>
                                </a:lnTo>
                                <a:lnTo>
                                  <a:pt x="23" y="0"/>
                                </a:lnTo>
                                <a:lnTo>
                                  <a:pt x="23" y="5"/>
                                </a:lnTo>
                                <a:close/>
                              </a:path>
                            </a:pathLst>
                          </a:custGeom>
                          <a:solidFill>
                            <a:srgbClr val="cecece"/>
                          </a:solidFill>
                          <a:ln>
                            <a:noFill/>
                          </a:ln>
                        </wps:spPr>
                        <wps:style>
                          <a:lnRef idx="0"/>
                          <a:fillRef idx="0"/>
                          <a:effectRef idx="0"/>
                          <a:fontRef idx="minor"/>
                        </wps:style>
                        <wps:bodyPr/>
                      </wps:wsp>
                      <wps:wsp>
                        <wps:cNvSpPr/>
                        <wps:spPr>
                          <a:xfrm>
                            <a:off x="828000" y="3020760"/>
                            <a:ext cx="5040" cy="3240"/>
                          </a:xfrm>
                          <a:custGeom>
                            <a:avLst/>
                            <a:gdLst/>
                            <a:ahLst/>
                            <a:rect l="l" t="t" r="r" b="b"/>
                            <a:pathLst>
                              <a:path w="8" h="5">
                                <a:moveTo>
                                  <a:pt x="2" y="2"/>
                                </a:moveTo>
                                <a:lnTo>
                                  <a:pt x="2" y="2"/>
                                </a:lnTo>
                                <a:lnTo>
                                  <a:pt x="8" y="5"/>
                                </a:lnTo>
                                <a:lnTo>
                                  <a:pt x="8" y="0"/>
                                </a:lnTo>
                                <a:lnTo>
                                  <a:pt x="2" y="0"/>
                                </a:lnTo>
                                <a:lnTo>
                                  <a:pt x="0" y="2"/>
                                </a:lnTo>
                                <a:lnTo>
                                  <a:pt x="2" y="0"/>
                                </a:lnTo>
                                <a:lnTo>
                                  <a:pt x="0" y="0"/>
                                </a:lnTo>
                                <a:lnTo>
                                  <a:pt x="0" y="2"/>
                                </a:lnTo>
                                <a:lnTo>
                                  <a:pt x="2" y="2"/>
                                </a:lnTo>
                                <a:close/>
                              </a:path>
                            </a:pathLst>
                          </a:custGeom>
                          <a:solidFill>
                            <a:srgbClr val="cecece"/>
                          </a:solidFill>
                          <a:ln>
                            <a:noFill/>
                          </a:ln>
                        </wps:spPr>
                        <wps:style>
                          <a:lnRef idx="0"/>
                          <a:fillRef idx="0"/>
                          <a:effectRef idx="0"/>
                          <a:fontRef idx="minor"/>
                        </wps:style>
                        <wps:bodyPr/>
                      </wps:wsp>
                      <wps:wsp>
                        <wps:cNvSpPr/>
                        <wps:spPr>
                          <a:xfrm>
                            <a:off x="813960" y="3021840"/>
                            <a:ext cx="15120" cy="114480"/>
                          </a:xfrm>
                          <a:custGeom>
                            <a:avLst/>
                            <a:gdLst/>
                            <a:ahLst/>
                            <a:rect l="l" t="t" r="r" b="b"/>
                            <a:pathLst>
                              <a:path w="24" h="180">
                                <a:moveTo>
                                  <a:pt x="3" y="175"/>
                                </a:moveTo>
                                <a:lnTo>
                                  <a:pt x="3" y="178"/>
                                </a:lnTo>
                                <a:lnTo>
                                  <a:pt x="24" y="0"/>
                                </a:lnTo>
                                <a:lnTo>
                                  <a:pt x="22" y="0"/>
                                </a:lnTo>
                                <a:lnTo>
                                  <a:pt x="0" y="178"/>
                                </a:lnTo>
                                <a:lnTo>
                                  <a:pt x="0" y="180"/>
                                </a:lnTo>
                                <a:lnTo>
                                  <a:pt x="0" y="178"/>
                                </a:lnTo>
                                <a:lnTo>
                                  <a:pt x="0" y="180"/>
                                </a:lnTo>
                                <a:lnTo>
                                  <a:pt x="3" y="175"/>
                                </a:lnTo>
                                <a:close/>
                              </a:path>
                            </a:pathLst>
                          </a:custGeom>
                          <a:solidFill>
                            <a:srgbClr val="cecece"/>
                          </a:solidFill>
                          <a:ln>
                            <a:noFill/>
                          </a:ln>
                        </wps:spPr>
                        <wps:style>
                          <a:lnRef idx="0"/>
                          <a:fillRef idx="0"/>
                          <a:effectRef idx="0"/>
                          <a:fontRef idx="minor"/>
                        </wps:style>
                        <wps:bodyPr/>
                      </wps:wsp>
                      <wps:wsp>
                        <wps:cNvSpPr/>
                        <wps:spPr>
                          <a:xfrm>
                            <a:off x="725760" y="3108960"/>
                            <a:ext cx="100800" cy="10800"/>
                          </a:xfrm>
                          <a:custGeom>
                            <a:avLst/>
                            <a:gdLst/>
                            <a:ahLst/>
                            <a:rect l="l" t="t" r="r" b="b"/>
                            <a:pathLst>
                              <a:path w="159" h="17">
                                <a:moveTo>
                                  <a:pt x="148" y="17"/>
                                </a:moveTo>
                                <a:lnTo>
                                  <a:pt x="150" y="13"/>
                                </a:lnTo>
                                <a:lnTo>
                                  <a:pt x="0" y="0"/>
                                </a:lnTo>
                                <a:lnTo>
                                  <a:pt x="0" y="3"/>
                                </a:lnTo>
                                <a:lnTo>
                                  <a:pt x="150" y="17"/>
                                </a:lnTo>
                                <a:lnTo>
                                  <a:pt x="150" y="13"/>
                                </a:lnTo>
                                <a:lnTo>
                                  <a:pt x="150" y="17"/>
                                </a:lnTo>
                                <a:lnTo>
                                  <a:pt x="159" y="17"/>
                                </a:lnTo>
                                <a:lnTo>
                                  <a:pt x="150" y="13"/>
                                </a:lnTo>
                                <a:lnTo>
                                  <a:pt x="148" y="17"/>
                                </a:lnTo>
                                <a:close/>
                              </a:path>
                            </a:pathLst>
                          </a:custGeom>
                          <a:solidFill>
                            <a:srgbClr val="cecece"/>
                          </a:solidFill>
                          <a:ln>
                            <a:noFill/>
                          </a:ln>
                        </wps:spPr>
                        <wps:style>
                          <a:lnRef idx="0"/>
                          <a:fillRef idx="0"/>
                          <a:effectRef idx="0"/>
                          <a:fontRef idx="minor"/>
                        </wps:style>
                        <wps:bodyPr/>
                      </wps:wsp>
                      <wps:wsp>
                        <wps:cNvSpPr/>
                        <wps:spPr>
                          <a:xfrm>
                            <a:off x="742320" y="3090600"/>
                            <a:ext cx="78840" cy="29160"/>
                          </a:xfrm>
                          <a:custGeom>
                            <a:avLst/>
                            <a:gdLst/>
                            <a:ahLst/>
                            <a:rect l="l" t="t" r="r" b="b"/>
                            <a:pathLst>
                              <a:path w="124" h="46">
                                <a:moveTo>
                                  <a:pt x="8" y="0"/>
                                </a:moveTo>
                                <a:lnTo>
                                  <a:pt x="8" y="4"/>
                                </a:lnTo>
                                <a:lnTo>
                                  <a:pt x="122" y="46"/>
                                </a:lnTo>
                                <a:lnTo>
                                  <a:pt x="124" y="42"/>
                                </a:lnTo>
                                <a:lnTo>
                                  <a:pt x="10" y="0"/>
                                </a:lnTo>
                                <a:lnTo>
                                  <a:pt x="8" y="4"/>
                                </a:lnTo>
                                <a:lnTo>
                                  <a:pt x="8" y="0"/>
                                </a:lnTo>
                                <a:lnTo>
                                  <a:pt x="0" y="0"/>
                                </a:lnTo>
                                <a:lnTo>
                                  <a:pt x="8" y="4"/>
                                </a:lnTo>
                                <a:lnTo>
                                  <a:pt x="8" y="0"/>
                                </a:lnTo>
                                <a:close/>
                              </a:path>
                            </a:pathLst>
                          </a:custGeom>
                          <a:solidFill>
                            <a:srgbClr val="cecece"/>
                          </a:solidFill>
                          <a:ln>
                            <a:noFill/>
                          </a:ln>
                        </wps:spPr>
                        <wps:style>
                          <a:lnRef idx="0"/>
                          <a:fillRef idx="0"/>
                          <a:effectRef idx="0"/>
                          <a:fontRef idx="minor"/>
                        </wps:style>
                        <wps:bodyPr/>
                      </wps:wsp>
                      <wps:wsp>
                        <wps:cNvSpPr/>
                        <wps:spPr>
                          <a:xfrm>
                            <a:off x="747360" y="3090600"/>
                            <a:ext cx="83160" cy="7560"/>
                          </a:xfrm>
                          <a:custGeom>
                            <a:avLst/>
                            <a:gdLst/>
                            <a:ahLst/>
                            <a:rect l="l" t="t" r="r" b="b"/>
                            <a:pathLst>
                              <a:path w="131" h="12">
                                <a:moveTo>
                                  <a:pt x="120" y="12"/>
                                </a:moveTo>
                                <a:lnTo>
                                  <a:pt x="120" y="8"/>
                                </a:lnTo>
                                <a:lnTo>
                                  <a:pt x="0" y="0"/>
                                </a:lnTo>
                                <a:lnTo>
                                  <a:pt x="0" y="4"/>
                                </a:lnTo>
                                <a:lnTo>
                                  <a:pt x="120" y="12"/>
                                </a:lnTo>
                                <a:lnTo>
                                  <a:pt x="123" y="8"/>
                                </a:lnTo>
                                <a:lnTo>
                                  <a:pt x="120" y="12"/>
                                </a:lnTo>
                                <a:lnTo>
                                  <a:pt x="131" y="12"/>
                                </a:lnTo>
                                <a:lnTo>
                                  <a:pt x="123" y="8"/>
                                </a:lnTo>
                                <a:lnTo>
                                  <a:pt x="120" y="12"/>
                                </a:lnTo>
                                <a:close/>
                              </a:path>
                            </a:pathLst>
                          </a:custGeom>
                          <a:solidFill>
                            <a:srgbClr val="cecece"/>
                          </a:solidFill>
                          <a:ln>
                            <a:noFill/>
                          </a:ln>
                        </wps:spPr>
                        <wps:style>
                          <a:lnRef idx="0"/>
                          <a:fillRef idx="0"/>
                          <a:effectRef idx="0"/>
                          <a:fontRef idx="minor"/>
                        </wps:style>
                        <wps:bodyPr/>
                      </wps:wsp>
                      <wps:wsp>
                        <wps:cNvSpPr/>
                        <wps:spPr>
                          <a:xfrm>
                            <a:off x="761400" y="3074040"/>
                            <a:ext cx="64080" cy="24120"/>
                          </a:xfrm>
                          <a:custGeom>
                            <a:avLst/>
                            <a:gdLst/>
                            <a:ahLst/>
                            <a:rect l="l" t="t" r="r" b="b"/>
                            <a:pathLst>
                              <a:path w="101" h="38">
                                <a:moveTo>
                                  <a:pt x="10" y="0"/>
                                </a:moveTo>
                                <a:lnTo>
                                  <a:pt x="8" y="2"/>
                                </a:lnTo>
                                <a:lnTo>
                                  <a:pt x="98" y="38"/>
                                </a:lnTo>
                                <a:lnTo>
                                  <a:pt x="101" y="34"/>
                                </a:lnTo>
                                <a:lnTo>
                                  <a:pt x="10" y="0"/>
                                </a:lnTo>
                                <a:lnTo>
                                  <a:pt x="10" y="2"/>
                                </a:lnTo>
                                <a:lnTo>
                                  <a:pt x="10" y="0"/>
                                </a:lnTo>
                                <a:lnTo>
                                  <a:pt x="0" y="0"/>
                                </a:lnTo>
                                <a:lnTo>
                                  <a:pt x="8" y="2"/>
                                </a:lnTo>
                                <a:lnTo>
                                  <a:pt x="10" y="0"/>
                                </a:lnTo>
                                <a:close/>
                              </a:path>
                            </a:pathLst>
                          </a:custGeom>
                          <a:solidFill>
                            <a:srgbClr val="cecece"/>
                          </a:solidFill>
                          <a:ln>
                            <a:noFill/>
                          </a:ln>
                        </wps:spPr>
                        <wps:style>
                          <a:lnRef idx="0"/>
                          <a:fillRef idx="0"/>
                          <a:effectRef idx="0"/>
                          <a:fontRef idx="minor"/>
                        </wps:style>
                        <wps:bodyPr/>
                      </wps:wsp>
                      <wps:wsp>
                        <wps:cNvSpPr/>
                        <wps:spPr>
                          <a:xfrm>
                            <a:off x="767880" y="3074040"/>
                            <a:ext cx="63000" cy="6840"/>
                          </a:xfrm>
                          <a:custGeom>
                            <a:avLst/>
                            <a:gdLst/>
                            <a:ahLst/>
                            <a:rect l="l" t="t" r="r" b="b"/>
                            <a:pathLst>
                              <a:path w="99" h="11">
                                <a:moveTo>
                                  <a:pt x="91" y="11"/>
                                </a:moveTo>
                                <a:lnTo>
                                  <a:pt x="91" y="6"/>
                                </a:lnTo>
                                <a:lnTo>
                                  <a:pt x="0" y="0"/>
                                </a:lnTo>
                                <a:lnTo>
                                  <a:pt x="0" y="2"/>
                                </a:lnTo>
                                <a:lnTo>
                                  <a:pt x="91" y="11"/>
                                </a:lnTo>
                                <a:lnTo>
                                  <a:pt x="91" y="6"/>
                                </a:lnTo>
                                <a:lnTo>
                                  <a:pt x="91" y="11"/>
                                </a:lnTo>
                                <a:lnTo>
                                  <a:pt x="99" y="11"/>
                                </a:lnTo>
                                <a:lnTo>
                                  <a:pt x="91" y="6"/>
                                </a:lnTo>
                                <a:lnTo>
                                  <a:pt x="91" y="11"/>
                                </a:lnTo>
                                <a:close/>
                              </a:path>
                            </a:pathLst>
                          </a:custGeom>
                          <a:solidFill>
                            <a:srgbClr val="cecece"/>
                          </a:solidFill>
                          <a:ln>
                            <a:noFill/>
                          </a:ln>
                        </wps:spPr>
                        <wps:style>
                          <a:lnRef idx="0"/>
                          <a:fillRef idx="0"/>
                          <a:effectRef idx="0"/>
                          <a:fontRef idx="minor"/>
                        </wps:style>
                        <wps:bodyPr/>
                      </wps:wsp>
                      <wps:wsp>
                        <wps:cNvSpPr/>
                        <wps:spPr>
                          <a:xfrm>
                            <a:off x="777240" y="3060000"/>
                            <a:ext cx="48240" cy="20880"/>
                          </a:xfrm>
                          <a:custGeom>
                            <a:avLst/>
                            <a:gdLst/>
                            <a:ahLst/>
                            <a:rect l="l" t="t" r="r" b="b"/>
                            <a:pathLst>
                              <a:path w="76" h="33">
                                <a:moveTo>
                                  <a:pt x="9" y="0"/>
                                </a:moveTo>
                                <a:lnTo>
                                  <a:pt x="9" y="5"/>
                                </a:lnTo>
                                <a:lnTo>
                                  <a:pt x="76" y="33"/>
                                </a:lnTo>
                                <a:lnTo>
                                  <a:pt x="76" y="28"/>
                                </a:lnTo>
                                <a:lnTo>
                                  <a:pt x="11" y="0"/>
                                </a:lnTo>
                                <a:lnTo>
                                  <a:pt x="9" y="5"/>
                                </a:lnTo>
                                <a:lnTo>
                                  <a:pt x="9" y="0"/>
                                </a:lnTo>
                                <a:lnTo>
                                  <a:pt x="0" y="0"/>
                                </a:lnTo>
                                <a:lnTo>
                                  <a:pt x="9" y="5"/>
                                </a:lnTo>
                                <a:lnTo>
                                  <a:pt x="9" y="0"/>
                                </a:lnTo>
                                <a:close/>
                              </a:path>
                            </a:pathLst>
                          </a:custGeom>
                          <a:solidFill>
                            <a:srgbClr val="cecece"/>
                          </a:solidFill>
                          <a:ln>
                            <a:noFill/>
                          </a:ln>
                        </wps:spPr>
                        <wps:style>
                          <a:lnRef idx="0"/>
                          <a:fillRef idx="0"/>
                          <a:effectRef idx="0"/>
                          <a:fontRef idx="minor"/>
                        </wps:style>
                        <wps:bodyPr/>
                      </wps:wsp>
                      <wps:wsp>
                        <wps:cNvSpPr/>
                        <wps:spPr>
                          <a:xfrm>
                            <a:off x="783000" y="3060000"/>
                            <a:ext cx="48960" cy="5760"/>
                          </a:xfrm>
                          <a:custGeom>
                            <a:avLst/>
                            <a:gdLst/>
                            <a:ahLst/>
                            <a:rect l="l" t="t" r="r" b="b"/>
                            <a:pathLst>
                              <a:path w="77" h="9">
                                <a:moveTo>
                                  <a:pt x="69" y="9"/>
                                </a:moveTo>
                                <a:lnTo>
                                  <a:pt x="71" y="5"/>
                                </a:lnTo>
                                <a:lnTo>
                                  <a:pt x="0" y="0"/>
                                </a:lnTo>
                                <a:lnTo>
                                  <a:pt x="0" y="5"/>
                                </a:lnTo>
                                <a:lnTo>
                                  <a:pt x="71" y="9"/>
                                </a:lnTo>
                                <a:lnTo>
                                  <a:pt x="71" y="5"/>
                                </a:lnTo>
                                <a:lnTo>
                                  <a:pt x="71" y="9"/>
                                </a:lnTo>
                                <a:lnTo>
                                  <a:pt x="77" y="9"/>
                                </a:lnTo>
                                <a:lnTo>
                                  <a:pt x="71" y="5"/>
                                </a:lnTo>
                                <a:lnTo>
                                  <a:pt x="69" y="9"/>
                                </a:lnTo>
                                <a:close/>
                              </a:path>
                            </a:pathLst>
                          </a:custGeom>
                          <a:solidFill>
                            <a:srgbClr val="cecece"/>
                          </a:solidFill>
                          <a:ln>
                            <a:noFill/>
                          </a:ln>
                        </wps:spPr>
                        <wps:style>
                          <a:lnRef idx="0"/>
                          <a:fillRef idx="0"/>
                          <a:effectRef idx="0"/>
                          <a:fontRef idx="minor"/>
                        </wps:style>
                        <wps:bodyPr/>
                      </wps:wsp>
                      <wps:wsp>
                        <wps:cNvSpPr/>
                        <wps:spPr>
                          <a:xfrm>
                            <a:off x="791280" y="3049200"/>
                            <a:ext cx="36720" cy="16560"/>
                          </a:xfrm>
                          <a:custGeom>
                            <a:avLst/>
                            <a:gdLst/>
                            <a:ahLst/>
                            <a:rect l="l" t="t" r="r" b="b"/>
                            <a:pathLst>
                              <a:path w="58" h="26">
                                <a:moveTo>
                                  <a:pt x="9" y="0"/>
                                </a:moveTo>
                                <a:lnTo>
                                  <a:pt x="6" y="5"/>
                                </a:lnTo>
                                <a:lnTo>
                                  <a:pt x="56" y="26"/>
                                </a:lnTo>
                                <a:lnTo>
                                  <a:pt x="58" y="22"/>
                                </a:lnTo>
                                <a:lnTo>
                                  <a:pt x="9" y="0"/>
                                </a:lnTo>
                                <a:lnTo>
                                  <a:pt x="9" y="5"/>
                                </a:lnTo>
                                <a:lnTo>
                                  <a:pt x="9" y="0"/>
                                </a:lnTo>
                                <a:lnTo>
                                  <a:pt x="0" y="0"/>
                                </a:lnTo>
                                <a:lnTo>
                                  <a:pt x="6" y="5"/>
                                </a:lnTo>
                                <a:lnTo>
                                  <a:pt x="9" y="0"/>
                                </a:lnTo>
                                <a:close/>
                              </a:path>
                            </a:pathLst>
                          </a:custGeom>
                          <a:solidFill>
                            <a:srgbClr val="cecece"/>
                          </a:solidFill>
                          <a:ln>
                            <a:noFill/>
                          </a:ln>
                        </wps:spPr>
                        <wps:style>
                          <a:lnRef idx="0"/>
                          <a:fillRef idx="0"/>
                          <a:effectRef idx="0"/>
                          <a:fontRef idx="minor"/>
                        </wps:style>
                        <wps:bodyPr/>
                      </wps:wsp>
                      <wps:wsp>
                        <wps:cNvSpPr/>
                        <wps:spPr>
                          <a:xfrm>
                            <a:off x="797040" y="3049200"/>
                            <a:ext cx="36360" cy="4320"/>
                          </a:xfrm>
                          <a:custGeom>
                            <a:avLst/>
                            <a:gdLst/>
                            <a:ahLst/>
                            <a:rect l="l" t="t" r="r" b="b"/>
                            <a:pathLst>
                              <a:path w="57" h="7">
                                <a:moveTo>
                                  <a:pt x="49" y="7"/>
                                </a:moveTo>
                                <a:lnTo>
                                  <a:pt x="49" y="2"/>
                                </a:lnTo>
                                <a:lnTo>
                                  <a:pt x="0" y="0"/>
                                </a:lnTo>
                                <a:lnTo>
                                  <a:pt x="0" y="5"/>
                                </a:lnTo>
                                <a:lnTo>
                                  <a:pt x="49" y="7"/>
                                </a:lnTo>
                                <a:lnTo>
                                  <a:pt x="51" y="2"/>
                                </a:lnTo>
                                <a:lnTo>
                                  <a:pt x="49" y="7"/>
                                </a:lnTo>
                                <a:lnTo>
                                  <a:pt x="57" y="7"/>
                                </a:lnTo>
                                <a:lnTo>
                                  <a:pt x="51" y="2"/>
                                </a:lnTo>
                                <a:lnTo>
                                  <a:pt x="49" y="7"/>
                                </a:lnTo>
                                <a:close/>
                              </a:path>
                            </a:pathLst>
                          </a:custGeom>
                          <a:solidFill>
                            <a:srgbClr val="cecece"/>
                          </a:solidFill>
                          <a:ln>
                            <a:noFill/>
                          </a:ln>
                        </wps:spPr>
                        <wps:style>
                          <a:lnRef idx="0"/>
                          <a:fillRef idx="0"/>
                          <a:effectRef idx="0"/>
                          <a:fontRef idx="minor"/>
                        </wps:style>
                        <wps:bodyPr/>
                      </wps:wsp>
                      <wps:wsp>
                        <wps:cNvSpPr/>
                        <wps:spPr>
                          <a:xfrm>
                            <a:off x="802080" y="3040920"/>
                            <a:ext cx="27360" cy="12600"/>
                          </a:xfrm>
                          <a:custGeom>
                            <a:avLst/>
                            <a:gdLst/>
                            <a:ahLst/>
                            <a:rect l="l" t="t" r="r" b="b"/>
                            <a:pathLst>
                              <a:path w="43" h="20">
                                <a:moveTo>
                                  <a:pt x="7" y="0"/>
                                </a:moveTo>
                                <a:lnTo>
                                  <a:pt x="7" y="3"/>
                                </a:lnTo>
                                <a:lnTo>
                                  <a:pt x="41" y="20"/>
                                </a:lnTo>
                                <a:lnTo>
                                  <a:pt x="43" y="15"/>
                                </a:lnTo>
                                <a:lnTo>
                                  <a:pt x="9" y="0"/>
                                </a:lnTo>
                                <a:lnTo>
                                  <a:pt x="7" y="3"/>
                                </a:lnTo>
                                <a:lnTo>
                                  <a:pt x="7" y="0"/>
                                </a:lnTo>
                                <a:lnTo>
                                  <a:pt x="0" y="0"/>
                                </a:lnTo>
                                <a:lnTo>
                                  <a:pt x="7" y="3"/>
                                </a:lnTo>
                                <a:lnTo>
                                  <a:pt x="7" y="0"/>
                                </a:lnTo>
                                <a:close/>
                              </a:path>
                            </a:pathLst>
                          </a:custGeom>
                          <a:solidFill>
                            <a:srgbClr val="cecece"/>
                          </a:solidFill>
                          <a:ln>
                            <a:noFill/>
                          </a:ln>
                        </wps:spPr>
                        <wps:style>
                          <a:lnRef idx="0"/>
                          <a:fillRef idx="0"/>
                          <a:effectRef idx="0"/>
                          <a:fontRef idx="minor"/>
                        </wps:style>
                        <wps:bodyPr/>
                      </wps:wsp>
                      <wps:wsp>
                        <wps:cNvSpPr/>
                        <wps:spPr>
                          <a:xfrm>
                            <a:off x="806400" y="3040920"/>
                            <a:ext cx="26640" cy="3240"/>
                          </a:xfrm>
                          <a:custGeom>
                            <a:avLst/>
                            <a:gdLst/>
                            <a:ahLst/>
                            <a:rect l="l" t="t" r="r" b="b"/>
                            <a:pathLst>
                              <a:path w="42" h="5">
                                <a:moveTo>
                                  <a:pt x="34" y="5"/>
                                </a:moveTo>
                                <a:lnTo>
                                  <a:pt x="36" y="3"/>
                                </a:lnTo>
                                <a:lnTo>
                                  <a:pt x="0" y="0"/>
                                </a:lnTo>
                                <a:lnTo>
                                  <a:pt x="0" y="3"/>
                                </a:lnTo>
                                <a:lnTo>
                                  <a:pt x="36" y="5"/>
                                </a:lnTo>
                                <a:lnTo>
                                  <a:pt x="36" y="3"/>
                                </a:lnTo>
                                <a:lnTo>
                                  <a:pt x="36" y="5"/>
                                </a:lnTo>
                                <a:lnTo>
                                  <a:pt x="42" y="5"/>
                                </a:lnTo>
                                <a:lnTo>
                                  <a:pt x="36" y="3"/>
                                </a:lnTo>
                                <a:lnTo>
                                  <a:pt x="34" y="5"/>
                                </a:lnTo>
                                <a:close/>
                              </a:path>
                            </a:pathLst>
                          </a:custGeom>
                          <a:solidFill>
                            <a:srgbClr val="cecece"/>
                          </a:solidFill>
                          <a:ln>
                            <a:noFill/>
                          </a:ln>
                        </wps:spPr>
                        <wps:style>
                          <a:lnRef idx="0"/>
                          <a:fillRef idx="0"/>
                          <a:effectRef idx="0"/>
                          <a:fontRef idx="minor"/>
                        </wps:style>
                        <wps:bodyPr/>
                      </wps:wsp>
                      <wps:wsp>
                        <wps:cNvSpPr/>
                        <wps:spPr>
                          <a:xfrm>
                            <a:off x="813960" y="3034800"/>
                            <a:ext cx="15120" cy="9360"/>
                          </a:xfrm>
                          <a:custGeom>
                            <a:avLst/>
                            <a:gdLst/>
                            <a:ahLst/>
                            <a:rect l="l" t="t" r="r" b="b"/>
                            <a:pathLst>
                              <a:path w="24" h="15">
                                <a:moveTo>
                                  <a:pt x="0" y="2"/>
                                </a:moveTo>
                                <a:lnTo>
                                  <a:pt x="0" y="4"/>
                                </a:lnTo>
                                <a:lnTo>
                                  <a:pt x="22" y="15"/>
                                </a:lnTo>
                                <a:lnTo>
                                  <a:pt x="24" y="13"/>
                                </a:lnTo>
                                <a:lnTo>
                                  <a:pt x="0" y="0"/>
                                </a:lnTo>
                                <a:lnTo>
                                  <a:pt x="0" y="2"/>
                                </a:lnTo>
                                <a:close/>
                              </a:path>
                            </a:pathLst>
                          </a:custGeom>
                          <a:solidFill>
                            <a:srgbClr val="cecece"/>
                          </a:solidFill>
                          <a:ln>
                            <a:noFill/>
                          </a:ln>
                        </wps:spPr>
                        <wps:style>
                          <a:lnRef idx="0"/>
                          <a:fillRef idx="0"/>
                          <a:effectRef idx="0"/>
                          <a:fontRef idx="minor"/>
                        </wps:style>
                        <wps:bodyPr/>
                      </wps:wsp>
                      <wps:wsp>
                        <wps:cNvSpPr/>
                        <wps:spPr>
                          <a:xfrm>
                            <a:off x="729720" y="3099600"/>
                            <a:ext cx="90000" cy="33120"/>
                          </a:xfrm>
                          <a:custGeom>
                            <a:avLst/>
                            <a:gdLst/>
                            <a:ahLst/>
                            <a:rect l="l" t="t" r="r" b="b"/>
                            <a:pathLst>
                              <a:path w="142" h="52">
                                <a:moveTo>
                                  <a:pt x="11" y="0"/>
                                </a:moveTo>
                                <a:lnTo>
                                  <a:pt x="11" y="5"/>
                                </a:lnTo>
                                <a:lnTo>
                                  <a:pt x="142" y="52"/>
                                </a:lnTo>
                                <a:lnTo>
                                  <a:pt x="142" y="50"/>
                                </a:lnTo>
                                <a:lnTo>
                                  <a:pt x="11" y="0"/>
                                </a:lnTo>
                                <a:lnTo>
                                  <a:pt x="11" y="5"/>
                                </a:lnTo>
                                <a:lnTo>
                                  <a:pt x="11" y="0"/>
                                </a:lnTo>
                                <a:lnTo>
                                  <a:pt x="0" y="0"/>
                                </a:lnTo>
                                <a:lnTo>
                                  <a:pt x="11" y="5"/>
                                </a:lnTo>
                                <a:lnTo>
                                  <a:pt x="11" y="0"/>
                                </a:lnTo>
                                <a:close/>
                              </a:path>
                            </a:pathLst>
                          </a:custGeom>
                          <a:solidFill>
                            <a:srgbClr val="cecece"/>
                          </a:solidFill>
                          <a:ln>
                            <a:noFill/>
                          </a:ln>
                        </wps:spPr>
                        <wps:style>
                          <a:lnRef idx="0"/>
                          <a:fillRef idx="0"/>
                          <a:effectRef idx="0"/>
                          <a:fontRef idx="minor"/>
                        </wps:style>
                        <wps:bodyPr/>
                      </wps:wsp>
                      <wps:wsp>
                        <wps:cNvSpPr/>
                        <wps:spPr>
                          <a:xfrm>
                            <a:off x="736560" y="3099600"/>
                            <a:ext cx="91440" cy="11520"/>
                          </a:xfrm>
                          <a:custGeom>
                            <a:avLst/>
                            <a:gdLst/>
                            <a:ahLst/>
                            <a:rect l="l" t="t" r="r" b="b"/>
                            <a:pathLst>
                              <a:path w="144" h="18">
                                <a:moveTo>
                                  <a:pt x="135" y="15"/>
                                </a:moveTo>
                                <a:lnTo>
                                  <a:pt x="135" y="13"/>
                                </a:lnTo>
                                <a:lnTo>
                                  <a:pt x="0" y="0"/>
                                </a:lnTo>
                                <a:lnTo>
                                  <a:pt x="0" y="5"/>
                                </a:lnTo>
                                <a:lnTo>
                                  <a:pt x="135" y="15"/>
                                </a:lnTo>
                                <a:lnTo>
                                  <a:pt x="135" y="13"/>
                                </a:lnTo>
                                <a:lnTo>
                                  <a:pt x="135" y="15"/>
                                </a:lnTo>
                                <a:lnTo>
                                  <a:pt x="144" y="18"/>
                                </a:lnTo>
                                <a:lnTo>
                                  <a:pt x="135" y="13"/>
                                </a:lnTo>
                                <a:lnTo>
                                  <a:pt x="135" y="15"/>
                                </a:lnTo>
                                <a:close/>
                              </a:path>
                            </a:pathLst>
                          </a:custGeom>
                          <a:solidFill>
                            <a:srgbClr val="cecece"/>
                          </a:solidFill>
                          <a:ln>
                            <a:noFill/>
                          </a:ln>
                        </wps:spPr>
                        <wps:style>
                          <a:lnRef idx="0"/>
                          <a:fillRef idx="0"/>
                          <a:effectRef idx="0"/>
                          <a:fontRef idx="minor"/>
                        </wps:style>
                        <wps:bodyPr/>
                      </wps:wsp>
                      <wps:wsp>
                        <wps:cNvSpPr/>
                        <wps:spPr>
                          <a:xfrm>
                            <a:off x="751680" y="3080880"/>
                            <a:ext cx="70560" cy="28080"/>
                          </a:xfrm>
                          <a:custGeom>
                            <a:avLst/>
                            <a:gdLst/>
                            <a:ahLst/>
                            <a:rect l="l" t="t" r="r" b="b"/>
                            <a:pathLst>
                              <a:path w="111" h="44">
                                <a:moveTo>
                                  <a:pt x="8" y="0"/>
                                </a:moveTo>
                                <a:lnTo>
                                  <a:pt x="8" y="4"/>
                                </a:lnTo>
                                <a:lnTo>
                                  <a:pt x="111" y="44"/>
                                </a:lnTo>
                                <a:lnTo>
                                  <a:pt x="111" y="42"/>
                                </a:lnTo>
                                <a:lnTo>
                                  <a:pt x="8" y="0"/>
                                </a:lnTo>
                                <a:lnTo>
                                  <a:pt x="8" y="4"/>
                                </a:lnTo>
                                <a:lnTo>
                                  <a:pt x="8" y="0"/>
                                </a:lnTo>
                                <a:lnTo>
                                  <a:pt x="0" y="0"/>
                                </a:lnTo>
                                <a:lnTo>
                                  <a:pt x="8" y="4"/>
                                </a:lnTo>
                                <a:lnTo>
                                  <a:pt x="8" y="0"/>
                                </a:lnTo>
                                <a:close/>
                              </a:path>
                            </a:pathLst>
                          </a:custGeom>
                          <a:solidFill>
                            <a:srgbClr val="cecece"/>
                          </a:solidFill>
                          <a:ln>
                            <a:noFill/>
                          </a:ln>
                        </wps:spPr>
                        <wps:style>
                          <a:lnRef idx="0"/>
                          <a:fillRef idx="0"/>
                          <a:effectRef idx="0"/>
                          <a:fontRef idx="minor"/>
                        </wps:style>
                        <wps:bodyPr/>
                      </wps:wsp>
                      <wps:wsp>
                        <wps:cNvSpPr/>
                        <wps:spPr>
                          <a:xfrm>
                            <a:off x="757080" y="3080880"/>
                            <a:ext cx="73800" cy="9360"/>
                          </a:xfrm>
                          <a:custGeom>
                            <a:avLst/>
                            <a:gdLst/>
                            <a:ahLst/>
                            <a:rect l="l" t="t" r="r" b="b"/>
                            <a:pathLst>
                              <a:path w="116" h="15">
                                <a:moveTo>
                                  <a:pt x="105" y="12"/>
                                </a:moveTo>
                                <a:lnTo>
                                  <a:pt x="108" y="10"/>
                                </a:lnTo>
                                <a:lnTo>
                                  <a:pt x="0" y="0"/>
                                </a:lnTo>
                                <a:lnTo>
                                  <a:pt x="0" y="4"/>
                                </a:lnTo>
                                <a:lnTo>
                                  <a:pt x="108" y="12"/>
                                </a:lnTo>
                                <a:lnTo>
                                  <a:pt x="108" y="10"/>
                                </a:lnTo>
                                <a:lnTo>
                                  <a:pt x="108" y="12"/>
                                </a:lnTo>
                                <a:lnTo>
                                  <a:pt x="116" y="15"/>
                                </a:lnTo>
                                <a:lnTo>
                                  <a:pt x="108" y="10"/>
                                </a:lnTo>
                                <a:lnTo>
                                  <a:pt x="105" y="12"/>
                                </a:lnTo>
                                <a:close/>
                              </a:path>
                            </a:pathLst>
                          </a:custGeom>
                          <a:solidFill>
                            <a:srgbClr val="cecece"/>
                          </a:solidFill>
                          <a:ln>
                            <a:noFill/>
                          </a:ln>
                        </wps:spPr>
                        <wps:style>
                          <a:lnRef idx="0"/>
                          <a:fillRef idx="0"/>
                          <a:effectRef idx="0"/>
                          <a:fontRef idx="minor"/>
                        </wps:style>
                        <wps:bodyPr/>
                      </wps:wsp>
                      <wps:wsp>
                        <wps:cNvSpPr/>
                        <wps:spPr>
                          <a:xfrm>
                            <a:off x="769680" y="3067200"/>
                            <a:ext cx="55800" cy="21600"/>
                          </a:xfrm>
                          <a:custGeom>
                            <a:avLst/>
                            <a:gdLst/>
                            <a:ahLst/>
                            <a:rect l="l" t="t" r="r" b="b"/>
                            <a:pathLst>
                              <a:path w="88" h="34">
                                <a:moveTo>
                                  <a:pt x="8" y="0"/>
                                </a:moveTo>
                                <a:lnTo>
                                  <a:pt x="8" y="2"/>
                                </a:lnTo>
                                <a:lnTo>
                                  <a:pt x="85" y="34"/>
                                </a:lnTo>
                                <a:lnTo>
                                  <a:pt x="88" y="32"/>
                                </a:lnTo>
                                <a:lnTo>
                                  <a:pt x="8" y="0"/>
                                </a:lnTo>
                                <a:lnTo>
                                  <a:pt x="8" y="2"/>
                                </a:lnTo>
                                <a:lnTo>
                                  <a:pt x="8" y="0"/>
                                </a:lnTo>
                                <a:lnTo>
                                  <a:pt x="0" y="0"/>
                                </a:lnTo>
                                <a:lnTo>
                                  <a:pt x="8" y="2"/>
                                </a:lnTo>
                                <a:lnTo>
                                  <a:pt x="8" y="0"/>
                                </a:lnTo>
                                <a:close/>
                              </a:path>
                            </a:pathLst>
                          </a:custGeom>
                          <a:solidFill>
                            <a:srgbClr val="cecece"/>
                          </a:solidFill>
                          <a:ln>
                            <a:noFill/>
                          </a:ln>
                        </wps:spPr>
                        <wps:style>
                          <a:lnRef idx="0"/>
                          <a:fillRef idx="0"/>
                          <a:effectRef idx="0"/>
                          <a:fontRef idx="minor"/>
                        </wps:style>
                        <wps:bodyPr/>
                      </wps:wsp>
                      <wps:wsp>
                        <wps:cNvSpPr/>
                        <wps:spPr>
                          <a:xfrm>
                            <a:off x="774720" y="3067200"/>
                            <a:ext cx="55800" cy="5760"/>
                          </a:xfrm>
                          <a:custGeom>
                            <a:avLst/>
                            <a:gdLst/>
                            <a:ahLst/>
                            <a:rect l="l" t="t" r="r" b="b"/>
                            <a:pathLst>
                              <a:path w="88" h="9">
                                <a:moveTo>
                                  <a:pt x="80" y="9"/>
                                </a:moveTo>
                                <a:lnTo>
                                  <a:pt x="80" y="7"/>
                                </a:lnTo>
                                <a:lnTo>
                                  <a:pt x="0" y="0"/>
                                </a:lnTo>
                                <a:lnTo>
                                  <a:pt x="0" y="2"/>
                                </a:lnTo>
                                <a:lnTo>
                                  <a:pt x="80" y="9"/>
                                </a:lnTo>
                                <a:lnTo>
                                  <a:pt x="80" y="7"/>
                                </a:lnTo>
                                <a:lnTo>
                                  <a:pt x="80" y="9"/>
                                </a:lnTo>
                                <a:lnTo>
                                  <a:pt x="88" y="9"/>
                                </a:lnTo>
                                <a:lnTo>
                                  <a:pt x="80" y="7"/>
                                </a:lnTo>
                                <a:lnTo>
                                  <a:pt x="80" y="9"/>
                                </a:lnTo>
                                <a:close/>
                              </a:path>
                            </a:pathLst>
                          </a:custGeom>
                          <a:solidFill>
                            <a:srgbClr val="cecece"/>
                          </a:solidFill>
                          <a:ln>
                            <a:noFill/>
                          </a:ln>
                        </wps:spPr>
                        <wps:style>
                          <a:lnRef idx="0"/>
                          <a:fillRef idx="0"/>
                          <a:effectRef idx="0"/>
                          <a:fontRef idx="minor"/>
                        </wps:style>
                        <wps:bodyPr/>
                      </wps:wsp>
                      <wps:wsp>
                        <wps:cNvSpPr/>
                        <wps:spPr>
                          <a:xfrm>
                            <a:off x="784080" y="3054960"/>
                            <a:ext cx="41400" cy="17640"/>
                          </a:xfrm>
                          <a:custGeom>
                            <a:avLst/>
                            <a:gdLst/>
                            <a:ahLst/>
                            <a:rect l="l" t="t" r="r" b="b"/>
                            <a:pathLst>
                              <a:path w="65" h="28">
                                <a:moveTo>
                                  <a:pt x="7" y="0"/>
                                </a:moveTo>
                                <a:lnTo>
                                  <a:pt x="7" y="2"/>
                                </a:lnTo>
                                <a:lnTo>
                                  <a:pt x="65" y="28"/>
                                </a:lnTo>
                                <a:lnTo>
                                  <a:pt x="65" y="26"/>
                                </a:lnTo>
                                <a:lnTo>
                                  <a:pt x="9" y="0"/>
                                </a:lnTo>
                                <a:lnTo>
                                  <a:pt x="7" y="2"/>
                                </a:lnTo>
                                <a:lnTo>
                                  <a:pt x="7" y="0"/>
                                </a:lnTo>
                                <a:lnTo>
                                  <a:pt x="0" y="0"/>
                                </a:lnTo>
                                <a:lnTo>
                                  <a:pt x="7" y="2"/>
                                </a:lnTo>
                                <a:lnTo>
                                  <a:pt x="7" y="0"/>
                                </a:lnTo>
                                <a:close/>
                              </a:path>
                            </a:pathLst>
                          </a:custGeom>
                          <a:solidFill>
                            <a:srgbClr val="cecece"/>
                          </a:solidFill>
                          <a:ln>
                            <a:noFill/>
                          </a:ln>
                        </wps:spPr>
                        <wps:style>
                          <a:lnRef idx="0"/>
                          <a:fillRef idx="0"/>
                          <a:effectRef idx="0"/>
                          <a:fontRef idx="minor"/>
                        </wps:style>
                        <wps:bodyPr/>
                      </wps:wsp>
                      <wps:wsp>
                        <wps:cNvSpPr/>
                        <wps:spPr>
                          <a:xfrm>
                            <a:off x="788760" y="3054960"/>
                            <a:ext cx="43200" cy="3960"/>
                          </a:xfrm>
                          <a:custGeom>
                            <a:avLst/>
                            <a:gdLst/>
                            <a:ahLst/>
                            <a:rect l="l" t="t" r="r" b="b"/>
                            <a:pathLst>
                              <a:path w="68" h="6">
                                <a:moveTo>
                                  <a:pt x="60" y="4"/>
                                </a:moveTo>
                                <a:lnTo>
                                  <a:pt x="60" y="2"/>
                                </a:lnTo>
                                <a:lnTo>
                                  <a:pt x="0" y="0"/>
                                </a:lnTo>
                                <a:lnTo>
                                  <a:pt x="0" y="2"/>
                                </a:lnTo>
                                <a:lnTo>
                                  <a:pt x="60" y="4"/>
                                </a:lnTo>
                                <a:lnTo>
                                  <a:pt x="62" y="2"/>
                                </a:lnTo>
                                <a:lnTo>
                                  <a:pt x="60" y="4"/>
                                </a:lnTo>
                                <a:lnTo>
                                  <a:pt x="68" y="6"/>
                                </a:lnTo>
                                <a:lnTo>
                                  <a:pt x="62" y="2"/>
                                </a:lnTo>
                                <a:lnTo>
                                  <a:pt x="60" y="4"/>
                                </a:lnTo>
                                <a:close/>
                              </a:path>
                            </a:pathLst>
                          </a:custGeom>
                          <a:solidFill>
                            <a:srgbClr val="cecece"/>
                          </a:solidFill>
                          <a:ln>
                            <a:noFill/>
                          </a:ln>
                        </wps:spPr>
                        <wps:style>
                          <a:lnRef idx="0"/>
                          <a:fillRef idx="0"/>
                          <a:effectRef idx="0"/>
                          <a:fontRef idx="minor"/>
                        </wps:style>
                        <wps:bodyPr/>
                      </wps:wsp>
                      <wps:wsp>
                        <wps:cNvSpPr/>
                        <wps:spPr>
                          <a:xfrm>
                            <a:off x="794880" y="3044160"/>
                            <a:ext cx="33120" cy="13320"/>
                          </a:xfrm>
                          <a:custGeom>
                            <a:avLst/>
                            <a:gdLst/>
                            <a:ahLst/>
                            <a:rect l="l" t="t" r="r" b="b"/>
                            <a:pathLst>
                              <a:path w="52" h="21">
                                <a:moveTo>
                                  <a:pt x="9" y="0"/>
                                </a:moveTo>
                                <a:lnTo>
                                  <a:pt x="9" y="4"/>
                                </a:lnTo>
                                <a:lnTo>
                                  <a:pt x="50" y="21"/>
                                </a:lnTo>
                                <a:lnTo>
                                  <a:pt x="52" y="19"/>
                                </a:lnTo>
                                <a:lnTo>
                                  <a:pt x="9" y="0"/>
                                </a:lnTo>
                                <a:lnTo>
                                  <a:pt x="9" y="4"/>
                                </a:lnTo>
                                <a:lnTo>
                                  <a:pt x="9" y="0"/>
                                </a:lnTo>
                                <a:lnTo>
                                  <a:pt x="0" y="0"/>
                                </a:lnTo>
                                <a:lnTo>
                                  <a:pt x="9" y="4"/>
                                </a:lnTo>
                                <a:lnTo>
                                  <a:pt x="9" y="0"/>
                                </a:lnTo>
                                <a:close/>
                              </a:path>
                            </a:pathLst>
                          </a:custGeom>
                          <a:solidFill>
                            <a:srgbClr val="cecece"/>
                          </a:solidFill>
                          <a:ln>
                            <a:noFill/>
                          </a:ln>
                        </wps:spPr>
                        <wps:style>
                          <a:lnRef idx="0"/>
                          <a:fillRef idx="0"/>
                          <a:effectRef idx="0"/>
                          <a:fontRef idx="minor"/>
                        </wps:style>
                        <wps:bodyPr/>
                      </wps:wsp>
                      <wps:wsp>
                        <wps:cNvSpPr/>
                        <wps:spPr>
                          <a:xfrm>
                            <a:off x="800640" y="3044160"/>
                            <a:ext cx="29880" cy="3960"/>
                          </a:xfrm>
                          <a:custGeom>
                            <a:avLst/>
                            <a:gdLst/>
                            <a:ahLst/>
                            <a:rect l="l" t="t" r="r" b="b"/>
                            <a:pathLst>
                              <a:path w="47" h="6">
                                <a:moveTo>
                                  <a:pt x="41" y="6"/>
                                </a:moveTo>
                                <a:lnTo>
                                  <a:pt x="41" y="4"/>
                                </a:lnTo>
                                <a:lnTo>
                                  <a:pt x="0" y="0"/>
                                </a:lnTo>
                                <a:lnTo>
                                  <a:pt x="0" y="4"/>
                                </a:lnTo>
                                <a:lnTo>
                                  <a:pt x="41" y="6"/>
                                </a:lnTo>
                                <a:lnTo>
                                  <a:pt x="41" y="4"/>
                                </a:lnTo>
                                <a:lnTo>
                                  <a:pt x="41" y="6"/>
                                </a:lnTo>
                                <a:lnTo>
                                  <a:pt x="47" y="6"/>
                                </a:lnTo>
                                <a:lnTo>
                                  <a:pt x="41" y="4"/>
                                </a:lnTo>
                                <a:lnTo>
                                  <a:pt x="41" y="6"/>
                                </a:lnTo>
                                <a:close/>
                              </a:path>
                            </a:pathLst>
                          </a:custGeom>
                          <a:solidFill>
                            <a:srgbClr val="cecece"/>
                          </a:solidFill>
                          <a:ln>
                            <a:noFill/>
                          </a:ln>
                        </wps:spPr>
                        <wps:style>
                          <a:lnRef idx="0"/>
                          <a:fillRef idx="0"/>
                          <a:effectRef idx="0"/>
                          <a:fontRef idx="minor"/>
                        </wps:style>
                        <wps:bodyPr/>
                      </wps:wsp>
                      <wps:wsp>
                        <wps:cNvSpPr/>
                        <wps:spPr>
                          <a:xfrm>
                            <a:off x="806400" y="3038400"/>
                            <a:ext cx="20160" cy="9360"/>
                          </a:xfrm>
                          <a:custGeom>
                            <a:avLst/>
                            <a:gdLst/>
                            <a:ahLst/>
                            <a:rect l="l" t="t" r="r" b="b"/>
                            <a:pathLst>
                              <a:path w="32" h="15">
                                <a:moveTo>
                                  <a:pt x="6" y="0"/>
                                </a:moveTo>
                                <a:lnTo>
                                  <a:pt x="4" y="2"/>
                                </a:lnTo>
                                <a:lnTo>
                                  <a:pt x="32" y="15"/>
                                </a:lnTo>
                                <a:lnTo>
                                  <a:pt x="32" y="13"/>
                                </a:lnTo>
                                <a:lnTo>
                                  <a:pt x="6" y="0"/>
                                </a:lnTo>
                                <a:lnTo>
                                  <a:pt x="6" y="2"/>
                                </a:lnTo>
                                <a:lnTo>
                                  <a:pt x="6" y="0"/>
                                </a:lnTo>
                                <a:lnTo>
                                  <a:pt x="0" y="0"/>
                                </a:lnTo>
                                <a:lnTo>
                                  <a:pt x="4" y="2"/>
                                </a:lnTo>
                                <a:lnTo>
                                  <a:pt x="6" y="0"/>
                                </a:lnTo>
                                <a:close/>
                              </a:path>
                            </a:pathLst>
                          </a:custGeom>
                          <a:solidFill>
                            <a:srgbClr val="cecece"/>
                          </a:solidFill>
                          <a:ln>
                            <a:noFill/>
                          </a:ln>
                        </wps:spPr>
                        <wps:style>
                          <a:lnRef idx="0"/>
                          <a:fillRef idx="0"/>
                          <a:effectRef idx="0"/>
                          <a:fontRef idx="minor"/>
                        </wps:style>
                        <wps:bodyPr/>
                      </wps:wsp>
                      <wps:wsp>
                        <wps:cNvSpPr/>
                        <wps:spPr>
                          <a:xfrm>
                            <a:off x="550440" y="3038400"/>
                            <a:ext cx="19080" cy="1440"/>
                          </a:xfrm>
                          <a:custGeom>
                            <a:avLst/>
                            <a:gdLst/>
                            <a:ahLst/>
                            <a:rect l="l" t="t" r="r" b="b"/>
                            <a:pathLst>
                              <a:path w="30" h="2">
                                <a:moveTo>
                                  <a:pt x="30" y="0"/>
                                </a:moveTo>
                                <a:lnTo>
                                  <a:pt x="30" y="0"/>
                                </a:lnTo>
                                <a:lnTo>
                                  <a:pt x="0" y="0"/>
                                </a:lnTo>
                                <a:lnTo>
                                  <a:pt x="0" y="2"/>
                                </a:lnTo>
                                <a:lnTo>
                                  <a:pt x="30" y="2"/>
                                </a:lnTo>
                                <a:lnTo>
                                  <a:pt x="30" y="0"/>
                                </a:lnTo>
                                <a:close/>
                              </a:path>
                            </a:pathLst>
                          </a:custGeom>
                          <a:solidFill>
                            <a:srgbClr val="cecece"/>
                          </a:solidFill>
                          <a:ln>
                            <a:noFill/>
                          </a:ln>
                        </wps:spPr>
                        <wps:style>
                          <a:lnRef idx="0"/>
                          <a:fillRef idx="0"/>
                          <a:effectRef idx="0"/>
                          <a:fontRef idx="minor"/>
                        </wps:style>
                        <wps:bodyPr/>
                      </wps:wsp>
                      <wps:wsp>
                        <wps:cNvSpPr/>
                        <wps:spPr>
                          <a:xfrm>
                            <a:off x="710640" y="2725920"/>
                            <a:ext cx="57240" cy="414720"/>
                          </a:xfrm>
                          <a:custGeom>
                            <a:avLst/>
                            <a:gdLst/>
                            <a:ahLst/>
                            <a:rect l="l" t="t" r="r" b="b"/>
                            <a:pathLst>
                              <a:path w="90" h="653">
                                <a:moveTo>
                                  <a:pt x="90" y="26"/>
                                </a:moveTo>
                                <a:lnTo>
                                  <a:pt x="82" y="26"/>
                                </a:lnTo>
                                <a:lnTo>
                                  <a:pt x="0" y="650"/>
                                </a:lnTo>
                                <a:lnTo>
                                  <a:pt x="7" y="653"/>
                                </a:lnTo>
                                <a:lnTo>
                                  <a:pt x="90" y="28"/>
                                </a:lnTo>
                                <a:lnTo>
                                  <a:pt x="82" y="28"/>
                                </a:lnTo>
                                <a:lnTo>
                                  <a:pt x="90" y="26"/>
                                </a:lnTo>
                                <a:lnTo>
                                  <a:pt x="86" y="0"/>
                                </a:lnTo>
                                <a:lnTo>
                                  <a:pt x="82" y="26"/>
                                </a:lnTo>
                                <a:lnTo>
                                  <a:pt x="90" y="26"/>
                                </a:lnTo>
                                <a:close/>
                              </a:path>
                            </a:pathLst>
                          </a:custGeom>
                          <a:solidFill>
                            <a:srgbClr val="000000"/>
                          </a:solidFill>
                          <a:ln>
                            <a:noFill/>
                          </a:ln>
                        </wps:spPr>
                        <wps:style>
                          <a:lnRef idx="0"/>
                          <a:fillRef idx="0"/>
                          <a:effectRef idx="0"/>
                          <a:fontRef idx="minor"/>
                        </wps:style>
                        <wps:bodyPr/>
                      </wps:wsp>
                      <wps:wsp>
                        <wps:cNvSpPr/>
                        <wps:spPr>
                          <a:xfrm>
                            <a:off x="762480" y="2742480"/>
                            <a:ext cx="57240" cy="398160"/>
                          </a:xfrm>
                          <a:custGeom>
                            <a:avLst/>
                            <a:gdLst/>
                            <a:ahLst/>
                            <a:rect l="l" t="t" r="r" b="b"/>
                            <a:pathLst>
                              <a:path w="90" h="627">
                                <a:moveTo>
                                  <a:pt x="86" y="624"/>
                                </a:moveTo>
                                <a:lnTo>
                                  <a:pt x="90" y="624"/>
                                </a:lnTo>
                                <a:lnTo>
                                  <a:pt x="8" y="0"/>
                                </a:lnTo>
                                <a:lnTo>
                                  <a:pt x="0" y="2"/>
                                </a:lnTo>
                                <a:lnTo>
                                  <a:pt x="81" y="627"/>
                                </a:lnTo>
                                <a:lnTo>
                                  <a:pt x="86" y="624"/>
                                </a:lnTo>
                                <a:close/>
                              </a:path>
                            </a:pathLst>
                          </a:custGeom>
                          <a:solidFill>
                            <a:srgbClr val="000000"/>
                          </a:solidFill>
                          <a:ln>
                            <a:noFill/>
                          </a:ln>
                        </wps:spPr>
                        <wps:style>
                          <a:lnRef idx="0"/>
                          <a:fillRef idx="0"/>
                          <a:effectRef idx="0"/>
                          <a:fontRef idx="minor"/>
                        </wps:style>
                        <wps:bodyPr/>
                      </wps:wsp>
                      <wps:wsp>
                        <wps:cNvSpPr/>
                        <wps:spPr>
                          <a:xfrm>
                            <a:off x="716400" y="2803680"/>
                            <a:ext cx="92880" cy="316080"/>
                          </a:xfrm>
                          <a:custGeom>
                            <a:avLst/>
                            <a:gdLst/>
                            <a:ahLst/>
                            <a:rect l="l" t="t" r="r" b="b"/>
                            <a:pathLst>
                              <a:path w="146" h="498">
                                <a:moveTo>
                                  <a:pt x="0" y="498"/>
                                </a:moveTo>
                                <a:lnTo>
                                  <a:pt x="146" y="437"/>
                                </a:lnTo>
                                <a:lnTo>
                                  <a:pt x="15" y="374"/>
                                </a:lnTo>
                                <a:lnTo>
                                  <a:pt x="131" y="312"/>
                                </a:lnTo>
                                <a:lnTo>
                                  <a:pt x="30" y="261"/>
                                </a:lnTo>
                                <a:lnTo>
                                  <a:pt x="118" y="218"/>
                                </a:lnTo>
                                <a:lnTo>
                                  <a:pt x="41" y="173"/>
                                </a:lnTo>
                                <a:lnTo>
                                  <a:pt x="107" y="133"/>
                                </a:lnTo>
                                <a:lnTo>
                                  <a:pt x="51" y="100"/>
                                </a:lnTo>
                                <a:lnTo>
                                  <a:pt x="99" y="68"/>
                                </a:lnTo>
                                <a:lnTo>
                                  <a:pt x="58" y="43"/>
                                </a:lnTo>
                                <a:lnTo>
                                  <a:pt x="92" y="19"/>
                                </a:lnTo>
                                <a:lnTo>
                                  <a:pt x="64" y="0"/>
                                </a:lnTo>
                              </a:path>
                            </a:pathLst>
                          </a:custGeom>
                          <a:noFill/>
                          <a:ln cap="rnd" w="1440">
                            <a:solidFill>
                              <a:srgbClr val="000000"/>
                            </a:solidFill>
                            <a:round/>
                          </a:ln>
                        </wps:spPr>
                        <wps:style>
                          <a:lnRef idx="0"/>
                          <a:fillRef idx="0"/>
                          <a:effectRef idx="0"/>
                          <a:fontRef idx="minor"/>
                        </wps:style>
                        <wps:bodyPr/>
                      </wps:wsp>
                      <wps:wsp>
                        <wps:cNvSpPr/>
                        <wps:spPr>
                          <a:xfrm>
                            <a:off x="720000" y="2803680"/>
                            <a:ext cx="93960" cy="316080"/>
                          </a:xfrm>
                          <a:custGeom>
                            <a:avLst/>
                            <a:gdLst/>
                            <a:ahLst/>
                            <a:rect l="l" t="t" r="r" b="b"/>
                            <a:pathLst>
                              <a:path w="148" h="498">
                                <a:moveTo>
                                  <a:pt x="148" y="498"/>
                                </a:moveTo>
                                <a:lnTo>
                                  <a:pt x="0" y="434"/>
                                </a:lnTo>
                                <a:lnTo>
                                  <a:pt x="133" y="374"/>
                                </a:lnTo>
                                <a:lnTo>
                                  <a:pt x="17" y="312"/>
                                </a:lnTo>
                                <a:lnTo>
                                  <a:pt x="118" y="261"/>
                                </a:lnTo>
                                <a:lnTo>
                                  <a:pt x="28" y="218"/>
                                </a:lnTo>
                                <a:lnTo>
                                  <a:pt x="108" y="173"/>
                                </a:lnTo>
                                <a:lnTo>
                                  <a:pt x="39" y="135"/>
                                </a:lnTo>
                                <a:lnTo>
                                  <a:pt x="97" y="98"/>
                                </a:lnTo>
                                <a:lnTo>
                                  <a:pt x="48" y="68"/>
                                </a:lnTo>
                                <a:lnTo>
                                  <a:pt x="88" y="43"/>
                                </a:lnTo>
                                <a:lnTo>
                                  <a:pt x="56" y="19"/>
                                </a:lnTo>
                                <a:lnTo>
                                  <a:pt x="84" y="0"/>
                                </a:lnTo>
                              </a:path>
                            </a:pathLst>
                          </a:custGeom>
                          <a:noFill/>
                          <a:ln cap="rnd" w="1440">
                            <a:solidFill>
                              <a:srgbClr val="000000"/>
                            </a:solidFill>
                            <a:round/>
                          </a:ln>
                        </wps:spPr>
                        <wps:style>
                          <a:lnRef idx="0"/>
                          <a:fillRef idx="0"/>
                          <a:effectRef idx="0"/>
                          <a:fontRef idx="minor"/>
                        </wps:style>
                        <wps:bodyPr/>
                      </wps:wsp>
                      <wps:wsp>
                        <wps:cNvSpPr/>
                        <wps:spPr>
                          <a:xfrm>
                            <a:off x="747360" y="2696040"/>
                            <a:ext cx="17640" cy="40680"/>
                          </a:xfrm>
                          <a:custGeom>
                            <a:avLst/>
                            <a:gdLst/>
                            <a:ahLst/>
                            <a:rect l="l" t="t" r="r" b="b"/>
                            <a:pathLst>
                              <a:path w="28" h="64">
                                <a:moveTo>
                                  <a:pt x="26" y="60"/>
                                </a:moveTo>
                                <a:lnTo>
                                  <a:pt x="28" y="60"/>
                                </a:lnTo>
                                <a:lnTo>
                                  <a:pt x="2" y="0"/>
                                </a:lnTo>
                                <a:lnTo>
                                  <a:pt x="0" y="2"/>
                                </a:lnTo>
                                <a:lnTo>
                                  <a:pt x="26" y="62"/>
                                </a:lnTo>
                                <a:lnTo>
                                  <a:pt x="28" y="62"/>
                                </a:lnTo>
                                <a:lnTo>
                                  <a:pt x="26" y="62"/>
                                </a:lnTo>
                                <a:lnTo>
                                  <a:pt x="26" y="64"/>
                                </a:lnTo>
                                <a:lnTo>
                                  <a:pt x="28" y="62"/>
                                </a:lnTo>
                                <a:lnTo>
                                  <a:pt x="26" y="60"/>
                                </a:lnTo>
                                <a:close/>
                              </a:path>
                            </a:pathLst>
                          </a:custGeom>
                          <a:solidFill>
                            <a:srgbClr val="000000"/>
                          </a:solidFill>
                          <a:ln>
                            <a:noFill/>
                          </a:ln>
                        </wps:spPr>
                        <wps:style>
                          <a:lnRef idx="0"/>
                          <a:fillRef idx="0"/>
                          <a:effectRef idx="0"/>
                          <a:fontRef idx="minor"/>
                        </wps:style>
                        <wps:bodyPr/>
                      </wps:wsp>
                      <wps:wsp>
                        <wps:cNvSpPr/>
                        <wps:spPr>
                          <a:xfrm>
                            <a:off x="763920" y="2696040"/>
                            <a:ext cx="21600" cy="39240"/>
                          </a:xfrm>
                          <a:custGeom>
                            <a:avLst/>
                            <a:gdLst/>
                            <a:ahLst/>
                            <a:rect l="l" t="t" r="r" b="b"/>
                            <a:pathLst>
                              <a:path w="34" h="62">
                                <a:moveTo>
                                  <a:pt x="32" y="2"/>
                                </a:moveTo>
                                <a:lnTo>
                                  <a:pt x="30" y="0"/>
                                </a:lnTo>
                                <a:lnTo>
                                  <a:pt x="0" y="60"/>
                                </a:lnTo>
                                <a:lnTo>
                                  <a:pt x="2" y="62"/>
                                </a:lnTo>
                                <a:lnTo>
                                  <a:pt x="34" y="2"/>
                                </a:lnTo>
                                <a:lnTo>
                                  <a:pt x="32" y="2"/>
                                </a:lnTo>
                                <a:close/>
                              </a:path>
                            </a:pathLst>
                          </a:custGeom>
                          <a:solidFill>
                            <a:srgbClr val="000000"/>
                          </a:solidFill>
                          <a:ln>
                            <a:noFill/>
                          </a:ln>
                        </wps:spPr>
                        <wps:style>
                          <a:lnRef idx="0"/>
                          <a:fillRef idx="0"/>
                          <a:effectRef idx="0"/>
                          <a:fontRef idx="minor"/>
                        </wps:style>
                        <wps:bodyPr/>
                      </wps:wsp>
                      <wps:wsp>
                        <wps:cNvSpPr/>
                        <wps:spPr>
                          <a:xfrm>
                            <a:off x="504360" y="2630880"/>
                            <a:ext cx="1440" cy="154800"/>
                          </a:xfrm>
                          <a:custGeom>
                            <a:avLst/>
                            <a:gdLst/>
                            <a:ahLst/>
                            <a:rect l="l" t="t" r="r" b="b"/>
                            <a:pathLst>
                              <a:path w="2" h="244">
                                <a:moveTo>
                                  <a:pt x="0" y="0"/>
                                </a:moveTo>
                                <a:lnTo>
                                  <a:pt x="0" y="0"/>
                                </a:lnTo>
                                <a:lnTo>
                                  <a:pt x="0" y="244"/>
                                </a:lnTo>
                                <a:lnTo>
                                  <a:pt x="2" y="244"/>
                                </a:lnTo>
                                <a:lnTo>
                                  <a:pt x="2" y="0"/>
                                </a:lnTo>
                                <a:lnTo>
                                  <a:pt x="0" y="0"/>
                                </a:lnTo>
                                <a:close/>
                              </a:path>
                            </a:pathLst>
                          </a:custGeom>
                          <a:solidFill>
                            <a:srgbClr val="000000"/>
                          </a:solidFill>
                          <a:ln>
                            <a:noFill/>
                          </a:ln>
                        </wps:spPr>
                        <wps:style>
                          <a:lnRef idx="0"/>
                          <a:fillRef idx="0"/>
                          <a:effectRef idx="0"/>
                          <a:fontRef idx="minor"/>
                        </wps:style>
                        <wps:bodyPr/>
                      </wps:wsp>
                      <wps:wsp>
                        <wps:cNvSpPr/>
                        <wps:spPr>
                          <a:xfrm>
                            <a:off x="616680" y="2935080"/>
                            <a:ext cx="84600" cy="221040"/>
                          </a:xfrm>
                          <a:prstGeom prst="rect">
                            <a:avLst/>
                          </a:prstGeom>
                          <a:solidFill>
                            <a:srgbClr val="dadada"/>
                          </a:solidFill>
                          <a:ln>
                            <a:noFill/>
                          </a:ln>
                        </wps:spPr>
                        <wps:style>
                          <a:lnRef idx="0"/>
                          <a:fillRef idx="0"/>
                          <a:effectRef idx="0"/>
                          <a:fontRef idx="minor"/>
                        </wps:style>
                        <wps:bodyPr/>
                      </wps:wsp>
                      <wps:wsp>
                        <wps:cNvSpPr/>
                        <wps:spPr>
                          <a:xfrm>
                            <a:off x="619200" y="2947680"/>
                            <a:ext cx="76680" cy="206280"/>
                          </a:xfrm>
                          <a:prstGeom prst="rect">
                            <a:avLst/>
                          </a:prstGeom>
                          <a:solidFill>
                            <a:srgbClr val="f0f0f0"/>
                          </a:solidFill>
                          <a:ln>
                            <a:noFill/>
                          </a:ln>
                        </wps:spPr>
                        <wps:style>
                          <a:lnRef idx="0"/>
                          <a:fillRef idx="0"/>
                          <a:effectRef idx="0"/>
                          <a:fontRef idx="minor"/>
                        </wps:style>
                        <wps:bodyPr/>
                      </wps:wsp>
                      <wps:wsp>
                        <wps:cNvSpPr/>
                        <wps:spPr>
                          <a:xfrm>
                            <a:off x="697320" y="2924280"/>
                            <a:ext cx="23040" cy="231840"/>
                          </a:xfrm>
                          <a:custGeom>
                            <a:avLst/>
                            <a:gdLst/>
                            <a:ahLst/>
                            <a:rect l="l" t="t" r="r" b="b"/>
                            <a:pathLst>
                              <a:path w="36" h="365">
                                <a:moveTo>
                                  <a:pt x="0" y="365"/>
                                </a:moveTo>
                                <a:lnTo>
                                  <a:pt x="36" y="343"/>
                                </a:lnTo>
                                <a:lnTo>
                                  <a:pt x="36" y="0"/>
                                </a:lnTo>
                                <a:lnTo>
                                  <a:pt x="0" y="17"/>
                                </a:lnTo>
                                <a:lnTo>
                                  <a:pt x="0" y="365"/>
                                </a:lnTo>
                                <a:close/>
                              </a:path>
                            </a:pathLst>
                          </a:custGeom>
                          <a:solidFill>
                            <a:srgbClr val="474747"/>
                          </a:solidFill>
                          <a:ln>
                            <a:noFill/>
                          </a:ln>
                        </wps:spPr>
                        <wps:style>
                          <a:lnRef idx="0"/>
                          <a:fillRef idx="0"/>
                          <a:effectRef idx="0"/>
                          <a:fontRef idx="minor"/>
                        </wps:style>
                        <wps:bodyPr/>
                      </wps:wsp>
                      <wps:wsp>
                        <wps:cNvSpPr/>
                        <wps:spPr>
                          <a:xfrm>
                            <a:off x="616680" y="2924280"/>
                            <a:ext cx="103680" cy="14040"/>
                          </a:xfrm>
                          <a:custGeom>
                            <a:avLst/>
                            <a:gdLst/>
                            <a:ahLst/>
                            <a:rect l="l" t="t" r="r" b="b"/>
                            <a:pathLst>
                              <a:path w="163" h="22">
                                <a:moveTo>
                                  <a:pt x="131" y="22"/>
                                </a:moveTo>
                                <a:lnTo>
                                  <a:pt x="0" y="22"/>
                                </a:lnTo>
                                <a:lnTo>
                                  <a:pt x="37" y="2"/>
                                </a:lnTo>
                                <a:lnTo>
                                  <a:pt x="163" y="0"/>
                                </a:lnTo>
                                <a:lnTo>
                                  <a:pt x="131" y="22"/>
                                </a:lnTo>
                                <a:close/>
                              </a:path>
                            </a:pathLst>
                          </a:custGeom>
                          <a:solidFill>
                            <a:srgbClr val="919191"/>
                          </a:solidFill>
                          <a:ln>
                            <a:noFill/>
                          </a:ln>
                        </wps:spPr>
                        <wps:style>
                          <a:lnRef idx="0"/>
                          <a:fillRef idx="0"/>
                          <a:effectRef idx="0"/>
                          <a:fontRef idx="minor"/>
                        </wps:style>
                        <wps:bodyPr/>
                      </wps:wsp>
                      <wps:wsp>
                        <wps:cNvSpPr/>
                        <wps:spPr>
                          <a:xfrm>
                            <a:off x="661680" y="3054960"/>
                            <a:ext cx="33120" cy="96480"/>
                          </a:xfrm>
                          <a:prstGeom prst="rect">
                            <a:avLst/>
                          </a:prstGeom>
                          <a:solidFill>
                            <a:srgbClr val="dadada"/>
                          </a:solidFill>
                          <a:ln>
                            <a:noFill/>
                          </a:ln>
                        </wps:spPr>
                        <wps:style>
                          <a:lnRef idx="0"/>
                          <a:fillRef idx="0"/>
                          <a:effectRef idx="0"/>
                          <a:fontRef idx="minor"/>
                        </wps:style>
                        <wps:bodyPr/>
                      </wps:wsp>
                      <wps:wsp>
                        <wps:cNvSpPr/>
                        <wps:spPr>
                          <a:xfrm>
                            <a:off x="624960" y="3054960"/>
                            <a:ext cx="33120" cy="96480"/>
                          </a:xfrm>
                          <a:prstGeom prst="rect">
                            <a:avLst/>
                          </a:prstGeom>
                          <a:solidFill>
                            <a:srgbClr val="dadada"/>
                          </a:solidFill>
                          <a:ln>
                            <a:noFill/>
                          </a:ln>
                        </wps:spPr>
                        <wps:style>
                          <a:lnRef idx="0"/>
                          <a:fillRef idx="0"/>
                          <a:effectRef idx="0"/>
                          <a:fontRef idx="minor"/>
                        </wps:style>
                        <wps:bodyPr/>
                      </wps:wsp>
                      <wps:wsp>
                        <wps:cNvSpPr/>
                        <wps:spPr>
                          <a:xfrm>
                            <a:off x="624960" y="2951640"/>
                            <a:ext cx="33120" cy="95400"/>
                          </a:xfrm>
                          <a:prstGeom prst="rect">
                            <a:avLst/>
                          </a:prstGeom>
                          <a:solidFill>
                            <a:srgbClr val="dadada"/>
                          </a:solidFill>
                          <a:ln>
                            <a:noFill/>
                          </a:ln>
                        </wps:spPr>
                        <wps:style>
                          <a:lnRef idx="0"/>
                          <a:fillRef idx="0"/>
                          <a:effectRef idx="0"/>
                          <a:fontRef idx="minor"/>
                        </wps:style>
                        <wps:bodyPr/>
                      </wps:wsp>
                      <wps:wsp>
                        <wps:cNvSpPr/>
                        <wps:spPr>
                          <a:xfrm>
                            <a:off x="661680" y="2951640"/>
                            <a:ext cx="33120" cy="96480"/>
                          </a:xfrm>
                          <a:prstGeom prst="rect">
                            <a:avLst/>
                          </a:prstGeom>
                          <a:solidFill>
                            <a:srgbClr val="dadada"/>
                          </a:solidFill>
                          <a:ln>
                            <a:noFill/>
                          </a:ln>
                        </wps:spPr>
                        <wps:style>
                          <a:lnRef idx="0"/>
                          <a:fillRef idx="0"/>
                          <a:effectRef idx="0"/>
                          <a:fontRef idx="minor"/>
                        </wps:style>
                        <wps:bodyPr/>
                      </wps:wsp>
                      <wps:wsp>
                        <wps:cNvSpPr/>
                        <wps:spPr>
                          <a:xfrm>
                            <a:off x="617760" y="3046680"/>
                            <a:ext cx="80640" cy="9360"/>
                          </a:xfrm>
                          <a:prstGeom prst="rect">
                            <a:avLst/>
                          </a:prstGeom>
                          <a:solidFill>
                            <a:srgbClr val="cecece"/>
                          </a:solidFill>
                          <a:ln>
                            <a:noFill/>
                          </a:ln>
                        </wps:spPr>
                        <wps:style>
                          <a:lnRef idx="0"/>
                          <a:fillRef idx="0"/>
                          <a:effectRef idx="0"/>
                          <a:fontRef idx="minor"/>
                        </wps:style>
                        <wps:bodyPr/>
                      </wps:wsp>
                      <wps:wsp>
                        <wps:cNvSpPr/>
                        <wps:spPr>
                          <a:xfrm>
                            <a:off x="640080" y="3046680"/>
                            <a:ext cx="13320" cy="9360"/>
                          </a:xfrm>
                          <a:prstGeom prst="rect">
                            <a:avLst/>
                          </a:prstGeom>
                          <a:solidFill>
                            <a:srgbClr val="919191"/>
                          </a:solidFill>
                          <a:ln>
                            <a:noFill/>
                          </a:ln>
                        </wps:spPr>
                        <wps:style>
                          <a:lnRef idx="0"/>
                          <a:fillRef idx="0"/>
                          <a:effectRef idx="0"/>
                          <a:fontRef idx="minor"/>
                        </wps:style>
                        <wps:bodyPr/>
                      </wps:wsp>
                      <wps:wsp>
                        <wps:cNvSpPr/>
                        <wps:spPr>
                          <a:xfrm>
                            <a:off x="634320" y="3048120"/>
                            <a:ext cx="19080" cy="1440"/>
                          </a:xfrm>
                          <a:prstGeom prst="rect">
                            <a:avLst/>
                          </a:prstGeom>
                          <a:solidFill>
                            <a:srgbClr val="cecece"/>
                          </a:solidFill>
                          <a:ln>
                            <a:noFill/>
                          </a:ln>
                        </wps:spPr>
                        <wps:style>
                          <a:lnRef idx="0"/>
                          <a:fillRef idx="0"/>
                          <a:effectRef idx="0"/>
                          <a:fontRef idx="minor"/>
                        </wps:style>
                        <wps:bodyPr/>
                      </wps:wsp>
                      <wps:wsp>
                        <wps:cNvSpPr/>
                        <wps:spPr>
                          <a:xfrm>
                            <a:off x="661680" y="3046680"/>
                            <a:ext cx="13320" cy="9360"/>
                          </a:xfrm>
                          <a:prstGeom prst="rect">
                            <a:avLst/>
                          </a:prstGeom>
                          <a:solidFill>
                            <a:srgbClr val="919191"/>
                          </a:solidFill>
                          <a:ln>
                            <a:noFill/>
                          </a:ln>
                        </wps:spPr>
                        <wps:style>
                          <a:lnRef idx="0"/>
                          <a:fillRef idx="0"/>
                          <a:effectRef idx="0"/>
                          <a:fontRef idx="minor"/>
                        </wps:style>
                        <wps:bodyPr/>
                      </wps:wsp>
                      <wps:wsp>
                        <wps:cNvSpPr/>
                        <wps:spPr>
                          <a:xfrm>
                            <a:off x="654840" y="3048120"/>
                            <a:ext cx="22320" cy="1440"/>
                          </a:xfrm>
                          <a:prstGeom prst="rect">
                            <a:avLst/>
                          </a:prstGeom>
                          <a:solidFill>
                            <a:srgbClr val="cecece"/>
                          </a:solidFill>
                          <a:ln>
                            <a:noFill/>
                          </a:ln>
                        </wps:spPr>
                        <wps:style>
                          <a:lnRef idx="0"/>
                          <a:fillRef idx="0"/>
                          <a:effectRef idx="0"/>
                          <a:fontRef idx="minor"/>
                        </wps:style>
                        <wps:bodyPr/>
                      </wps:wsp>
                      <wps:wsp>
                        <wps:cNvSpPr/>
                        <wps:spPr>
                          <a:xfrm>
                            <a:off x="766440" y="2696040"/>
                            <a:ext cx="186840" cy="30960"/>
                          </a:xfrm>
                          <a:custGeom>
                            <a:avLst/>
                            <a:gdLst/>
                            <a:ahLst/>
                            <a:rect l="l" t="t" r="r" b="b"/>
                            <a:pathLst>
                              <a:path w="294" h="49">
                                <a:moveTo>
                                  <a:pt x="0" y="49"/>
                                </a:moveTo>
                                <a:lnTo>
                                  <a:pt x="0" y="49"/>
                                </a:lnTo>
                                <a:lnTo>
                                  <a:pt x="15" y="49"/>
                                </a:lnTo>
                                <a:lnTo>
                                  <a:pt x="30" y="49"/>
                                </a:lnTo>
                                <a:lnTo>
                                  <a:pt x="45" y="49"/>
                                </a:lnTo>
                                <a:lnTo>
                                  <a:pt x="60" y="49"/>
                                </a:lnTo>
                                <a:lnTo>
                                  <a:pt x="73" y="47"/>
                                </a:lnTo>
                                <a:lnTo>
                                  <a:pt x="88" y="47"/>
                                </a:lnTo>
                                <a:lnTo>
                                  <a:pt x="101" y="47"/>
                                </a:lnTo>
                                <a:lnTo>
                                  <a:pt x="114" y="45"/>
                                </a:lnTo>
                                <a:lnTo>
                                  <a:pt x="127" y="45"/>
                                </a:lnTo>
                                <a:lnTo>
                                  <a:pt x="140" y="43"/>
                                </a:lnTo>
                                <a:lnTo>
                                  <a:pt x="153" y="43"/>
                                </a:lnTo>
                                <a:lnTo>
                                  <a:pt x="163" y="40"/>
                                </a:lnTo>
                                <a:lnTo>
                                  <a:pt x="176" y="40"/>
                                </a:lnTo>
                                <a:lnTo>
                                  <a:pt x="187" y="38"/>
                                </a:lnTo>
                                <a:lnTo>
                                  <a:pt x="198" y="36"/>
                                </a:lnTo>
                                <a:lnTo>
                                  <a:pt x="209" y="36"/>
                                </a:lnTo>
                                <a:lnTo>
                                  <a:pt x="217" y="34"/>
                                </a:lnTo>
                                <a:lnTo>
                                  <a:pt x="226" y="32"/>
                                </a:lnTo>
                                <a:lnTo>
                                  <a:pt x="236" y="30"/>
                                </a:lnTo>
                                <a:lnTo>
                                  <a:pt x="243" y="28"/>
                                </a:lnTo>
                                <a:lnTo>
                                  <a:pt x="251" y="28"/>
                                </a:lnTo>
                                <a:lnTo>
                                  <a:pt x="258" y="25"/>
                                </a:lnTo>
                                <a:lnTo>
                                  <a:pt x="264" y="23"/>
                                </a:lnTo>
                                <a:lnTo>
                                  <a:pt x="271" y="21"/>
                                </a:lnTo>
                                <a:lnTo>
                                  <a:pt x="275" y="19"/>
                                </a:lnTo>
                                <a:lnTo>
                                  <a:pt x="282" y="17"/>
                                </a:lnTo>
                                <a:lnTo>
                                  <a:pt x="284" y="13"/>
                                </a:lnTo>
                                <a:lnTo>
                                  <a:pt x="288" y="10"/>
                                </a:lnTo>
                                <a:lnTo>
                                  <a:pt x="290" y="8"/>
                                </a:lnTo>
                                <a:lnTo>
                                  <a:pt x="292" y="6"/>
                                </a:lnTo>
                                <a:lnTo>
                                  <a:pt x="294" y="4"/>
                                </a:lnTo>
                                <a:lnTo>
                                  <a:pt x="294" y="0"/>
                                </a:lnTo>
                                <a:lnTo>
                                  <a:pt x="292" y="0"/>
                                </a:lnTo>
                                <a:lnTo>
                                  <a:pt x="290" y="2"/>
                                </a:lnTo>
                                <a:lnTo>
                                  <a:pt x="290" y="4"/>
                                </a:lnTo>
                                <a:lnTo>
                                  <a:pt x="288" y="6"/>
                                </a:lnTo>
                                <a:lnTo>
                                  <a:pt x="286" y="8"/>
                                </a:lnTo>
                                <a:lnTo>
                                  <a:pt x="284" y="10"/>
                                </a:lnTo>
                                <a:lnTo>
                                  <a:pt x="279" y="13"/>
                                </a:lnTo>
                                <a:lnTo>
                                  <a:pt x="275" y="15"/>
                                </a:lnTo>
                                <a:lnTo>
                                  <a:pt x="269" y="17"/>
                                </a:lnTo>
                                <a:lnTo>
                                  <a:pt x="264" y="19"/>
                                </a:lnTo>
                                <a:lnTo>
                                  <a:pt x="258" y="21"/>
                                </a:lnTo>
                                <a:lnTo>
                                  <a:pt x="249" y="23"/>
                                </a:lnTo>
                                <a:lnTo>
                                  <a:pt x="243" y="25"/>
                                </a:lnTo>
                                <a:lnTo>
                                  <a:pt x="234" y="28"/>
                                </a:lnTo>
                                <a:lnTo>
                                  <a:pt x="226" y="30"/>
                                </a:lnTo>
                                <a:lnTo>
                                  <a:pt x="217" y="30"/>
                                </a:lnTo>
                                <a:lnTo>
                                  <a:pt x="206" y="32"/>
                                </a:lnTo>
                                <a:lnTo>
                                  <a:pt x="198" y="34"/>
                                </a:lnTo>
                                <a:lnTo>
                                  <a:pt x="187" y="36"/>
                                </a:lnTo>
                                <a:lnTo>
                                  <a:pt x="176" y="36"/>
                                </a:lnTo>
                                <a:lnTo>
                                  <a:pt x="163" y="38"/>
                                </a:lnTo>
                                <a:lnTo>
                                  <a:pt x="153" y="40"/>
                                </a:lnTo>
                                <a:lnTo>
                                  <a:pt x="140" y="40"/>
                                </a:lnTo>
                                <a:lnTo>
                                  <a:pt x="127" y="40"/>
                                </a:lnTo>
                                <a:lnTo>
                                  <a:pt x="114" y="43"/>
                                </a:lnTo>
                                <a:lnTo>
                                  <a:pt x="101" y="43"/>
                                </a:lnTo>
                                <a:lnTo>
                                  <a:pt x="88" y="45"/>
                                </a:lnTo>
                                <a:lnTo>
                                  <a:pt x="73" y="45"/>
                                </a:lnTo>
                                <a:lnTo>
                                  <a:pt x="60" y="45"/>
                                </a:lnTo>
                                <a:lnTo>
                                  <a:pt x="45" y="45"/>
                                </a:lnTo>
                                <a:lnTo>
                                  <a:pt x="30" y="45"/>
                                </a:lnTo>
                                <a:lnTo>
                                  <a:pt x="15" y="47"/>
                                </a:lnTo>
                                <a:lnTo>
                                  <a:pt x="0" y="47"/>
                                </a:lnTo>
                                <a:lnTo>
                                  <a:pt x="0" y="49"/>
                                </a:lnTo>
                                <a:close/>
                              </a:path>
                            </a:pathLst>
                          </a:custGeom>
                          <a:solidFill>
                            <a:srgbClr val="919191"/>
                          </a:solidFill>
                          <a:ln>
                            <a:noFill/>
                          </a:ln>
                        </wps:spPr>
                        <wps:style>
                          <a:lnRef idx="0"/>
                          <a:fillRef idx="0"/>
                          <a:effectRef idx="0"/>
                          <a:fontRef idx="minor"/>
                        </wps:style>
                        <wps:bodyPr/>
                      </wps:wsp>
                      <wps:wsp>
                        <wps:cNvSpPr/>
                        <wps:spPr>
                          <a:xfrm>
                            <a:off x="579240" y="2696040"/>
                            <a:ext cx="187200" cy="30960"/>
                          </a:xfrm>
                          <a:custGeom>
                            <a:avLst/>
                            <a:gdLst/>
                            <a:ahLst/>
                            <a:rect l="l" t="t" r="r" b="b"/>
                            <a:pathLst>
                              <a:path w="295" h="49">
                                <a:moveTo>
                                  <a:pt x="0" y="0"/>
                                </a:moveTo>
                                <a:lnTo>
                                  <a:pt x="0" y="0"/>
                                </a:lnTo>
                                <a:lnTo>
                                  <a:pt x="0" y="4"/>
                                </a:lnTo>
                                <a:lnTo>
                                  <a:pt x="3" y="6"/>
                                </a:lnTo>
                                <a:lnTo>
                                  <a:pt x="6" y="8"/>
                                </a:lnTo>
                                <a:lnTo>
                                  <a:pt x="7" y="10"/>
                                </a:lnTo>
                                <a:lnTo>
                                  <a:pt x="12" y="13"/>
                                </a:lnTo>
                                <a:lnTo>
                                  <a:pt x="14" y="17"/>
                                </a:lnTo>
                                <a:lnTo>
                                  <a:pt x="21" y="19"/>
                                </a:lnTo>
                                <a:lnTo>
                                  <a:pt x="24" y="21"/>
                                </a:lnTo>
                                <a:lnTo>
                                  <a:pt x="30" y="23"/>
                                </a:lnTo>
                                <a:lnTo>
                                  <a:pt x="38" y="25"/>
                                </a:lnTo>
                                <a:lnTo>
                                  <a:pt x="44" y="28"/>
                                </a:lnTo>
                                <a:lnTo>
                                  <a:pt x="53" y="28"/>
                                </a:lnTo>
                                <a:lnTo>
                                  <a:pt x="59" y="30"/>
                                </a:lnTo>
                                <a:lnTo>
                                  <a:pt x="70" y="32"/>
                                </a:lnTo>
                                <a:lnTo>
                                  <a:pt x="78" y="34"/>
                                </a:lnTo>
                                <a:lnTo>
                                  <a:pt x="87" y="36"/>
                                </a:lnTo>
                                <a:lnTo>
                                  <a:pt x="98" y="36"/>
                                </a:lnTo>
                                <a:lnTo>
                                  <a:pt x="109" y="38"/>
                                </a:lnTo>
                                <a:lnTo>
                                  <a:pt x="119" y="40"/>
                                </a:lnTo>
                                <a:lnTo>
                                  <a:pt x="132" y="40"/>
                                </a:lnTo>
                                <a:lnTo>
                                  <a:pt x="143" y="43"/>
                                </a:lnTo>
                                <a:lnTo>
                                  <a:pt x="156" y="43"/>
                                </a:lnTo>
                                <a:lnTo>
                                  <a:pt x="169" y="45"/>
                                </a:lnTo>
                                <a:lnTo>
                                  <a:pt x="182" y="45"/>
                                </a:lnTo>
                                <a:lnTo>
                                  <a:pt x="194" y="47"/>
                                </a:lnTo>
                                <a:lnTo>
                                  <a:pt x="207" y="47"/>
                                </a:lnTo>
                                <a:lnTo>
                                  <a:pt x="222" y="47"/>
                                </a:lnTo>
                                <a:lnTo>
                                  <a:pt x="237" y="49"/>
                                </a:lnTo>
                                <a:lnTo>
                                  <a:pt x="250" y="49"/>
                                </a:lnTo>
                                <a:lnTo>
                                  <a:pt x="265" y="49"/>
                                </a:lnTo>
                                <a:lnTo>
                                  <a:pt x="280" y="49"/>
                                </a:lnTo>
                                <a:lnTo>
                                  <a:pt x="295" y="49"/>
                                </a:lnTo>
                                <a:lnTo>
                                  <a:pt x="295" y="47"/>
                                </a:lnTo>
                                <a:lnTo>
                                  <a:pt x="280" y="47"/>
                                </a:lnTo>
                                <a:lnTo>
                                  <a:pt x="265" y="45"/>
                                </a:lnTo>
                                <a:lnTo>
                                  <a:pt x="250" y="45"/>
                                </a:lnTo>
                                <a:lnTo>
                                  <a:pt x="237" y="45"/>
                                </a:lnTo>
                                <a:lnTo>
                                  <a:pt x="222" y="45"/>
                                </a:lnTo>
                                <a:lnTo>
                                  <a:pt x="207" y="45"/>
                                </a:lnTo>
                                <a:lnTo>
                                  <a:pt x="194" y="43"/>
                                </a:lnTo>
                                <a:lnTo>
                                  <a:pt x="182" y="43"/>
                                </a:lnTo>
                                <a:lnTo>
                                  <a:pt x="169" y="40"/>
                                </a:lnTo>
                                <a:lnTo>
                                  <a:pt x="156" y="40"/>
                                </a:lnTo>
                                <a:lnTo>
                                  <a:pt x="143" y="40"/>
                                </a:lnTo>
                                <a:lnTo>
                                  <a:pt x="132" y="38"/>
                                </a:lnTo>
                                <a:lnTo>
                                  <a:pt x="119" y="36"/>
                                </a:lnTo>
                                <a:lnTo>
                                  <a:pt x="109" y="36"/>
                                </a:lnTo>
                                <a:lnTo>
                                  <a:pt x="98" y="34"/>
                                </a:lnTo>
                                <a:lnTo>
                                  <a:pt x="89" y="32"/>
                                </a:lnTo>
                                <a:lnTo>
                                  <a:pt x="78" y="30"/>
                                </a:lnTo>
                                <a:lnTo>
                                  <a:pt x="70" y="30"/>
                                </a:lnTo>
                                <a:lnTo>
                                  <a:pt x="61" y="28"/>
                                </a:lnTo>
                                <a:lnTo>
                                  <a:pt x="53" y="25"/>
                                </a:lnTo>
                                <a:lnTo>
                                  <a:pt x="45" y="23"/>
                                </a:lnTo>
                                <a:lnTo>
                                  <a:pt x="38" y="21"/>
                                </a:lnTo>
                                <a:lnTo>
                                  <a:pt x="30" y="19"/>
                                </a:lnTo>
                                <a:lnTo>
                                  <a:pt x="27" y="17"/>
                                </a:lnTo>
                                <a:lnTo>
                                  <a:pt x="21" y="15"/>
                                </a:lnTo>
                                <a:lnTo>
                                  <a:pt x="15" y="13"/>
                                </a:lnTo>
                                <a:lnTo>
                                  <a:pt x="12" y="10"/>
                                </a:lnTo>
                                <a:lnTo>
                                  <a:pt x="9" y="8"/>
                                </a:lnTo>
                                <a:lnTo>
                                  <a:pt x="7" y="6"/>
                                </a:lnTo>
                                <a:lnTo>
                                  <a:pt x="6" y="4"/>
                                </a:lnTo>
                                <a:lnTo>
                                  <a:pt x="6" y="2"/>
                                </a:lnTo>
                                <a:lnTo>
                                  <a:pt x="3" y="0"/>
                                </a:lnTo>
                                <a:lnTo>
                                  <a:pt x="0" y="0"/>
                                </a:lnTo>
                                <a:close/>
                              </a:path>
                            </a:pathLst>
                          </a:custGeom>
                          <a:solidFill>
                            <a:srgbClr val="919191"/>
                          </a:solidFill>
                          <a:ln>
                            <a:noFill/>
                          </a:ln>
                        </wps:spPr>
                        <wps:style>
                          <a:lnRef idx="0"/>
                          <a:fillRef idx="0"/>
                          <a:effectRef idx="0"/>
                          <a:fontRef idx="minor"/>
                        </wps:style>
                        <wps:bodyPr/>
                      </wps:wsp>
                      <wps:wsp>
                        <wps:cNvSpPr/>
                        <wps:spPr>
                          <a:xfrm>
                            <a:off x="579240" y="2666520"/>
                            <a:ext cx="187200" cy="29880"/>
                          </a:xfrm>
                          <a:custGeom>
                            <a:avLst/>
                            <a:gdLst/>
                            <a:ahLst/>
                            <a:rect l="l" t="t" r="r" b="b"/>
                            <a:pathLst>
                              <a:path w="295" h="47">
                                <a:moveTo>
                                  <a:pt x="295" y="0"/>
                                </a:moveTo>
                                <a:lnTo>
                                  <a:pt x="295" y="0"/>
                                </a:lnTo>
                                <a:lnTo>
                                  <a:pt x="280" y="0"/>
                                </a:lnTo>
                                <a:lnTo>
                                  <a:pt x="265" y="0"/>
                                </a:lnTo>
                                <a:lnTo>
                                  <a:pt x="250" y="0"/>
                                </a:lnTo>
                                <a:lnTo>
                                  <a:pt x="237" y="0"/>
                                </a:lnTo>
                                <a:lnTo>
                                  <a:pt x="222" y="2"/>
                                </a:lnTo>
                                <a:lnTo>
                                  <a:pt x="207" y="2"/>
                                </a:lnTo>
                                <a:lnTo>
                                  <a:pt x="194" y="2"/>
                                </a:lnTo>
                                <a:lnTo>
                                  <a:pt x="182" y="2"/>
                                </a:lnTo>
                                <a:lnTo>
                                  <a:pt x="169" y="4"/>
                                </a:lnTo>
                                <a:lnTo>
                                  <a:pt x="156" y="6"/>
                                </a:lnTo>
                                <a:lnTo>
                                  <a:pt x="143" y="6"/>
                                </a:lnTo>
                                <a:lnTo>
                                  <a:pt x="132" y="8"/>
                                </a:lnTo>
                                <a:lnTo>
                                  <a:pt x="119" y="8"/>
                                </a:lnTo>
                                <a:lnTo>
                                  <a:pt x="109" y="10"/>
                                </a:lnTo>
                                <a:lnTo>
                                  <a:pt x="98" y="10"/>
                                </a:lnTo>
                                <a:lnTo>
                                  <a:pt x="87" y="12"/>
                                </a:lnTo>
                                <a:lnTo>
                                  <a:pt x="78" y="15"/>
                                </a:lnTo>
                                <a:lnTo>
                                  <a:pt x="70" y="17"/>
                                </a:lnTo>
                                <a:lnTo>
                                  <a:pt x="59" y="19"/>
                                </a:lnTo>
                                <a:lnTo>
                                  <a:pt x="53" y="19"/>
                                </a:lnTo>
                                <a:lnTo>
                                  <a:pt x="44" y="21"/>
                                </a:lnTo>
                                <a:lnTo>
                                  <a:pt x="38" y="23"/>
                                </a:lnTo>
                                <a:lnTo>
                                  <a:pt x="30" y="25"/>
                                </a:lnTo>
                                <a:lnTo>
                                  <a:pt x="24" y="27"/>
                                </a:lnTo>
                                <a:lnTo>
                                  <a:pt x="21" y="30"/>
                                </a:lnTo>
                                <a:lnTo>
                                  <a:pt x="14" y="32"/>
                                </a:lnTo>
                                <a:lnTo>
                                  <a:pt x="12" y="34"/>
                                </a:lnTo>
                                <a:lnTo>
                                  <a:pt x="7" y="36"/>
                                </a:lnTo>
                                <a:lnTo>
                                  <a:pt x="6" y="40"/>
                                </a:lnTo>
                                <a:lnTo>
                                  <a:pt x="3" y="42"/>
                                </a:lnTo>
                                <a:lnTo>
                                  <a:pt x="0" y="45"/>
                                </a:lnTo>
                                <a:lnTo>
                                  <a:pt x="0" y="47"/>
                                </a:lnTo>
                                <a:lnTo>
                                  <a:pt x="3" y="47"/>
                                </a:lnTo>
                                <a:lnTo>
                                  <a:pt x="6" y="45"/>
                                </a:lnTo>
                                <a:lnTo>
                                  <a:pt x="7" y="42"/>
                                </a:lnTo>
                                <a:lnTo>
                                  <a:pt x="9" y="40"/>
                                </a:lnTo>
                                <a:lnTo>
                                  <a:pt x="12" y="36"/>
                                </a:lnTo>
                                <a:lnTo>
                                  <a:pt x="15" y="36"/>
                                </a:lnTo>
                                <a:lnTo>
                                  <a:pt x="21" y="34"/>
                                </a:lnTo>
                                <a:lnTo>
                                  <a:pt x="27" y="32"/>
                                </a:lnTo>
                                <a:lnTo>
                                  <a:pt x="30" y="30"/>
                                </a:lnTo>
                                <a:lnTo>
                                  <a:pt x="38" y="27"/>
                                </a:lnTo>
                                <a:lnTo>
                                  <a:pt x="45" y="25"/>
                                </a:lnTo>
                                <a:lnTo>
                                  <a:pt x="53" y="23"/>
                                </a:lnTo>
                                <a:lnTo>
                                  <a:pt x="61" y="21"/>
                                </a:lnTo>
                                <a:lnTo>
                                  <a:pt x="70" y="19"/>
                                </a:lnTo>
                                <a:lnTo>
                                  <a:pt x="78" y="17"/>
                                </a:lnTo>
                                <a:lnTo>
                                  <a:pt x="89" y="17"/>
                                </a:lnTo>
                                <a:lnTo>
                                  <a:pt x="98" y="15"/>
                                </a:lnTo>
                                <a:lnTo>
                                  <a:pt x="109" y="12"/>
                                </a:lnTo>
                                <a:lnTo>
                                  <a:pt x="119" y="12"/>
                                </a:lnTo>
                                <a:lnTo>
                                  <a:pt x="132" y="10"/>
                                </a:lnTo>
                                <a:lnTo>
                                  <a:pt x="143" y="8"/>
                                </a:lnTo>
                                <a:lnTo>
                                  <a:pt x="156" y="8"/>
                                </a:lnTo>
                                <a:lnTo>
                                  <a:pt x="169" y="6"/>
                                </a:lnTo>
                                <a:lnTo>
                                  <a:pt x="182" y="6"/>
                                </a:lnTo>
                                <a:lnTo>
                                  <a:pt x="194" y="6"/>
                                </a:lnTo>
                                <a:lnTo>
                                  <a:pt x="207" y="4"/>
                                </a:lnTo>
                                <a:lnTo>
                                  <a:pt x="222" y="4"/>
                                </a:lnTo>
                                <a:lnTo>
                                  <a:pt x="237" y="4"/>
                                </a:lnTo>
                                <a:lnTo>
                                  <a:pt x="250" y="2"/>
                                </a:lnTo>
                                <a:lnTo>
                                  <a:pt x="265" y="2"/>
                                </a:lnTo>
                                <a:lnTo>
                                  <a:pt x="280" y="2"/>
                                </a:lnTo>
                                <a:lnTo>
                                  <a:pt x="295" y="2"/>
                                </a:lnTo>
                                <a:lnTo>
                                  <a:pt x="295" y="0"/>
                                </a:lnTo>
                                <a:close/>
                              </a:path>
                            </a:pathLst>
                          </a:custGeom>
                          <a:solidFill>
                            <a:srgbClr val="919191"/>
                          </a:solidFill>
                          <a:ln>
                            <a:noFill/>
                          </a:ln>
                        </wps:spPr>
                        <wps:style>
                          <a:lnRef idx="0"/>
                          <a:fillRef idx="0"/>
                          <a:effectRef idx="0"/>
                          <a:fontRef idx="minor"/>
                        </wps:style>
                        <wps:bodyPr/>
                      </wps:wsp>
                      <wps:wsp>
                        <wps:cNvSpPr/>
                        <wps:spPr>
                          <a:xfrm>
                            <a:off x="766440" y="2666520"/>
                            <a:ext cx="186840" cy="29880"/>
                          </a:xfrm>
                          <a:custGeom>
                            <a:avLst/>
                            <a:gdLst/>
                            <a:ahLst/>
                            <a:rect l="l" t="t" r="r" b="b"/>
                            <a:pathLst>
                              <a:path w="294" h="47">
                                <a:moveTo>
                                  <a:pt x="294" y="47"/>
                                </a:moveTo>
                                <a:lnTo>
                                  <a:pt x="294" y="47"/>
                                </a:lnTo>
                                <a:lnTo>
                                  <a:pt x="294" y="45"/>
                                </a:lnTo>
                                <a:lnTo>
                                  <a:pt x="292" y="42"/>
                                </a:lnTo>
                                <a:lnTo>
                                  <a:pt x="290" y="40"/>
                                </a:lnTo>
                                <a:lnTo>
                                  <a:pt x="288" y="36"/>
                                </a:lnTo>
                                <a:lnTo>
                                  <a:pt x="284" y="34"/>
                                </a:lnTo>
                                <a:lnTo>
                                  <a:pt x="282" y="32"/>
                                </a:lnTo>
                                <a:lnTo>
                                  <a:pt x="275" y="30"/>
                                </a:lnTo>
                                <a:lnTo>
                                  <a:pt x="271" y="27"/>
                                </a:lnTo>
                                <a:lnTo>
                                  <a:pt x="264" y="25"/>
                                </a:lnTo>
                                <a:lnTo>
                                  <a:pt x="258" y="23"/>
                                </a:lnTo>
                                <a:lnTo>
                                  <a:pt x="251" y="21"/>
                                </a:lnTo>
                                <a:lnTo>
                                  <a:pt x="243" y="19"/>
                                </a:lnTo>
                                <a:lnTo>
                                  <a:pt x="236" y="19"/>
                                </a:lnTo>
                                <a:lnTo>
                                  <a:pt x="226" y="17"/>
                                </a:lnTo>
                                <a:lnTo>
                                  <a:pt x="217" y="15"/>
                                </a:lnTo>
                                <a:lnTo>
                                  <a:pt x="209" y="12"/>
                                </a:lnTo>
                                <a:lnTo>
                                  <a:pt x="198" y="10"/>
                                </a:lnTo>
                                <a:lnTo>
                                  <a:pt x="187" y="10"/>
                                </a:lnTo>
                                <a:lnTo>
                                  <a:pt x="176" y="8"/>
                                </a:lnTo>
                                <a:lnTo>
                                  <a:pt x="163" y="8"/>
                                </a:lnTo>
                                <a:lnTo>
                                  <a:pt x="153" y="6"/>
                                </a:lnTo>
                                <a:lnTo>
                                  <a:pt x="140" y="6"/>
                                </a:lnTo>
                                <a:lnTo>
                                  <a:pt x="127" y="4"/>
                                </a:lnTo>
                                <a:lnTo>
                                  <a:pt x="114" y="2"/>
                                </a:lnTo>
                                <a:lnTo>
                                  <a:pt x="101" y="2"/>
                                </a:lnTo>
                                <a:lnTo>
                                  <a:pt x="88" y="2"/>
                                </a:lnTo>
                                <a:lnTo>
                                  <a:pt x="73" y="2"/>
                                </a:lnTo>
                                <a:lnTo>
                                  <a:pt x="60" y="0"/>
                                </a:lnTo>
                                <a:lnTo>
                                  <a:pt x="45" y="0"/>
                                </a:lnTo>
                                <a:lnTo>
                                  <a:pt x="30" y="0"/>
                                </a:lnTo>
                                <a:lnTo>
                                  <a:pt x="15" y="0"/>
                                </a:lnTo>
                                <a:lnTo>
                                  <a:pt x="0" y="0"/>
                                </a:lnTo>
                                <a:lnTo>
                                  <a:pt x="0" y="2"/>
                                </a:lnTo>
                                <a:lnTo>
                                  <a:pt x="15" y="2"/>
                                </a:lnTo>
                                <a:lnTo>
                                  <a:pt x="30" y="2"/>
                                </a:lnTo>
                                <a:lnTo>
                                  <a:pt x="45" y="2"/>
                                </a:lnTo>
                                <a:lnTo>
                                  <a:pt x="60" y="4"/>
                                </a:lnTo>
                                <a:lnTo>
                                  <a:pt x="73" y="4"/>
                                </a:lnTo>
                                <a:lnTo>
                                  <a:pt x="88" y="4"/>
                                </a:lnTo>
                                <a:lnTo>
                                  <a:pt x="101" y="6"/>
                                </a:lnTo>
                                <a:lnTo>
                                  <a:pt x="114" y="6"/>
                                </a:lnTo>
                                <a:lnTo>
                                  <a:pt x="127" y="6"/>
                                </a:lnTo>
                                <a:lnTo>
                                  <a:pt x="140" y="8"/>
                                </a:lnTo>
                                <a:lnTo>
                                  <a:pt x="153" y="8"/>
                                </a:lnTo>
                                <a:lnTo>
                                  <a:pt x="163" y="10"/>
                                </a:lnTo>
                                <a:lnTo>
                                  <a:pt x="176" y="12"/>
                                </a:lnTo>
                                <a:lnTo>
                                  <a:pt x="187" y="12"/>
                                </a:lnTo>
                                <a:lnTo>
                                  <a:pt x="198" y="15"/>
                                </a:lnTo>
                                <a:lnTo>
                                  <a:pt x="206" y="17"/>
                                </a:lnTo>
                                <a:lnTo>
                                  <a:pt x="217" y="17"/>
                                </a:lnTo>
                                <a:lnTo>
                                  <a:pt x="226" y="19"/>
                                </a:lnTo>
                                <a:lnTo>
                                  <a:pt x="234" y="21"/>
                                </a:lnTo>
                                <a:lnTo>
                                  <a:pt x="243" y="23"/>
                                </a:lnTo>
                                <a:lnTo>
                                  <a:pt x="249" y="25"/>
                                </a:lnTo>
                                <a:lnTo>
                                  <a:pt x="258" y="27"/>
                                </a:lnTo>
                                <a:lnTo>
                                  <a:pt x="264" y="30"/>
                                </a:lnTo>
                                <a:lnTo>
                                  <a:pt x="269" y="32"/>
                                </a:lnTo>
                                <a:lnTo>
                                  <a:pt x="275" y="34"/>
                                </a:lnTo>
                                <a:lnTo>
                                  <a:pt x="279" y="36"/>
                                </a:lnTo>
                                <a:lnTo>
                                  <a:pt x="284" y="36"/>
                                </a:lnTo>
                                <a:lnTo>
                                  <a:pt x="286" y="40"/>
                                </a:lnTo>
                                <a:lnTo>
                                  <a:pt x="288" y="42"/>
                                </a:lnTo>
                                <a:lnTo>
                                  <a:pt x="290" y="45"/>
                                </a:lnTo>
                                <a:lnTo>
                                  <a:pt x="292" y="47"/>
                                </a:lnTo>
                                <a:lnTo>
                                  <a:pt x="294" y="47"/>
                                </a:lnTo>
                                <a:close/>
                              </a:path>
                            </a:pathLst>
                          </a:custGeom>
                          <a:solidFill>
                            <a:srgbClr val="919191"/>
                          </a:solidFill>
                          <a:ln>
                            <a:noFill/>
                          </a:ln>
                        </wps:spPr>
                        <wps:style>
                          <a:lnRef idx="0"/>
                          <a:fillRef idx="0"/>
                          <a:effectRef idx="0"/>
                          <a:fontRef idx="minor"/>
                        </wps:style>
                        <wps:bodyPr/>
                      </wps:wsp>
                      <wps:wsp>
                        <wps:cNvSpPr/>
                        <wps:spPr>
                          <a:xfrm>
                            <a:off x="766440" y="2693160"/>
                            <a:ext cx="186840" cy="31680"/>
                          </a:xfrm>
                          <a:custGeom>
                            <a:avLst/>
                            <a:gdLst/>
                            <a:ahLst/>
                            <a:rect l="l" t="t" r="r" b="b"/>
                            <a:pathLst>
                              <a:path w="294" h="50">
                                <a:moveTo>
                                  <a:pt x="0" y="50"/>
                                </a:moveTo>
                                <a:lnTo>
                                  <a:pt x="0" y="50"/>
                                </a:lnTo>
                                <a:lnTo>
                                  <a:pt x="15" y="50"/>
                                </a:lnTo>
                                <a:lnTo>
                                  <a:pt x="30" y="48"/>
                                </a:lnTo>
                                <a:lnTo>
                                  <a:pt x="45" y="48"/>
                                </a:lnTo>
                                <a:lnTo>
                                  <a:pt x="60" y="48"/>
                                </a:lnTo>
                                <a:lnTo>
                                  <a:pt x="73" y="48"/>
                                </a:lnTo>
                                <a:lnTo>
                                  <a:pt x="88" y="48"/>
                                </a:lnTo>
                                <a:lnTo>
                                  <a:pt x="101" y="45"/>
                                </a:lnTo>
                                <a:lnTo>
                                  <a:pt x="114" y="45"/>
                                </a:lnTo>
                                <a:lnTo>
                                  <a:pt x="127" y="43"/>
                                </a:lnTo>
                                <a:lnTo>
                                  <a:pt x="140" y="43"/>
                                </a:lnTo>
                                <a:lnTo>
                                  <a:pt x="153" y="41"/>
                                </a:lnTo>
                                <a:lnTo>
                                  <a:pt x="163" y="41"/>
                                </a:lnTo>
                                <a:lnTo>
                                  <a:pt x="176" y="39"/>
                                </a:lnTo>
                                <a:lnTo>
                                  <a:pt x="187" y="39"/>
                                </a:lnTo>
                                <a:lnTo>
                                  <a:pt x="198" y="37"/>
                                </a:lnTo>
                                <a:lnTo>
                                  <a:pt x="209" y="35"/>
                                </a:lnTo>
                                <a:lnTo>
                                  <a:pt x="217" y="33"/>
                                </a:lnTo>
                                <a:lnTo>
                                  <a:pt x="226" y="33"/>
                                </a:lnTo>
                                <a:lnTo>
                                  <a:pt x="236" y="30"/>
                                </a:lnTo>
                                <a:lnTo>
                                  <a:pt x="243" y="28"/>
                                </a:lnTo>
                                <a:lnTo>
                                  <a:pt x="251" y="26"/>
                                </a:lnTo>
                                <a:lnTo>
                                  <a:pt x="258" y="24"/>
                                </a:lnTo>
                                <a:lnTo>
                                  <a:pt x="264" y="22"/>
                                </a:lnTo>
                                <a:lnTo>
                                  <a:pt x="271" y="20"/>
                                </a:lnTo>
                                <a:lnTo>
                                  <a:pt x="275" y="18"/>
                                </a:lnTo>
                                <a:lnTo>
                                  <a:pt x="282" y="15"/>
                                </a:lnTo>
                                <a:lnTo>
                                  <a:pt x="284" y="13"/>
                                </a:lnTo>
                                <a:lnTo>
                                  <a:pt x="288" y="11"/>
                                </a:lnTo>
                                <a:lnTo>
                                  <a:pt x="290" y="9"/>
                                </a:lnTo>
                                <a:lnTo>
                                  <a:pt x="292" y="7"/>
                                </a:lnTo>
                                <a:lnTo>
                                  <a:pt x="294" y="3"/>
                                </a:lnTo>
                                <a:lnTo>
                                  <a:pt x="294" y="0"/>
                                </a:lnTo>
                                <a:lnTo>
                                  <a:pt x="292" y="0"/>
                                </a:lnTo>
                                <a:lnTo>
                                  <a:pt x="290" y="3"/>
                                </a:lnTo>
                                <a:lnTo>
                                  <a:pt x="290" y="5"/>
                                </a:lnTo>
                                <a:lnTo>
                                  <a:pt x="288" y="7"/>
                                </a:lnTo>
                                <a:lnTo>
                                  <a:pt x="286" y="9"/>
                                </a:lnTo>
                                <a:lnTo>
                                  <a:pt x="284" y="11"/>
                                </a:lnTo>
                                <a:lnTo>
                                  <a:pt x="279" y="13"/>
                                </a:lnTo>
                                <a:lnTo>
                                  <a:pt x="275" y="15"/>
                                </a:lnTo>
                                <a:lnTo>
                                  <a:pt x="269" y="18"/>
                                </a:lnTo>
                                <a:lnTo>
                                  <a:pt x="264" y="20"/>
                                </a:lnTo>
                                <a:lnTo>
                                  <a:pt x="258" y="22"/>
                                </a:lnTo>
                                <a:lnTo>
                                  <a:pt x="249" y="24"/>
                                </a:lnTo>
                                <a:lnTo>
                                  <a:pt x="243" y="24"/>
                                </a:lnTo>
                                <a:lnTo>
                                  <a:pt x="234" y="26"/>
                                </a:lnTo>
                                <a:lnTo>
                                  <a:pt x="226" y="28"/>
                                </a:lnTo>
                                <a:lnTo>
                                  <a:pt x="217" y="30"/>
                                </a:lnTo>
                                <a:lnTo>
                                  <a:pt x="206" y="33"/>
                                </a:lnTo>
                                <a:lnTo>
                                  <a:pt x="198" y="33"/>
                                </a:lnTo>
                                <a:lnTo>
                                  <a:pt x="187" y="35"/>
                                </a:lnTo>
                                <a:lnTo>
                                  <a:pt x="176" y="37"/>
                                </a:lnTo>
                                <a:lnTo>
                                  <a:pt x="163" y="37"/>
                                </a:lnTo>
                                <a:lnTo>
                                  <a:pt x="153" y="39"/>
                                </a:lnTo>
                                <a:lnTo>
                                  <a:pt x="140" y="41"/>
                                </a:lnTo>
                                <a:lnTo>
                                  <a:pt x="127" y="41"/>
                                </a:lnTo>
                                <a:lnTo>
                                  <a:pt x="114" y="41"/>
                                </a:lnTo>
                                <a:lnTo>
                                  <a:pt x="101" y="43"/>
                                </a:lnTo>
                                <a:lnTo>
                                  <a:pt x="88" y="43"/>
                                </a:lnTo>
                                <a:lnTo>
                                  <a:pt x="73" y="43"/>
                                </a:lnTo>
                                <a:lnTo>
                                  <a:pt x="60" y="45"/>
                                </a:lnTo>
                                <a:lnTo>
                                  <a:pt x="45" y="45"/>
                                </a:lnTo>
                                <a:lnTo>
                                  <a:pt x="30" y="45"/>
                                </a:lnTo>
                                <a:lnTo>
                                  <a:pt x="15" y="45"/>
                                </a:lnTo>
                                <a:lnTo>
                                  <a:pt x="0" y="45"/>
                                </a:lnTo>
                                <a:lnTo>
                                  <a:pt x="0" y="50"/>
                                </a:lnTo>
                                <a:close/>
                              </a:path>
                            </a:pathLst>
                          </a:custGeom>
                          <a:solidFill>
                            <a:srgbClr val="618ffd"/>
                          </a:solidFill>
                          <a:ln>
                            <a:noFill/>
                          </a:ln>
                        </wps:spPr>
                        <wps:style>
                          <a:lnRef idx="0"/>
                          <a:fillRef idx="0"/>
                          <a:effectRef idx="0"/>
                          <a:fontRef idx="minor"/>
                        </wps:style>
                        <wps:bodyPr/>
                      </wps:wsp>
                      <wps:wsp>
                        <wps:cNvSpPr/>
                        <wps:spPr>
                          <a:xfrm>
                            <a:off x="579240" y="2693160"/>
                            <a:ext cx="187200" cy="31680"/>
                          </a:xfrm>
                          <a:custGeom>
                            <a:avLst/>
                            <a:gdLst/>
                            <a:ahLst/>
                            <a:rect l="l" t="t" r="r" b="b"/>
                            <a:pathLst>
                              <a:path w="295" h="50">
                                <a:moveTo>
                                  <a:pt x="0" y="0"/>
                                </a:moveTo>
                                <a:lnTo>
                                  <a:pt x="0" y="0"/>
                                </a:lnTo>
                                <a:lnTo>
                                  <a:pt x="0" y="3"/>
                                </a:lnTo>
                                <a:lnTo>
                                  <a:pt x="3" y="7"/>
                                </a:lnTo>
                                <a:lnTo>
                                  <a:pt x="6" y="9"/>
                                </a:lnTo>
                                <a:lnTo>
                                  <a:pt x="7" y="11"/>
                                </a:lnTo>
                                <a:lnTo>
                                  <a:pt x="12" y="13"/>
                                </a:lnTo>
                                <a:lnTo>
                                  <a:pt x="14" y="15"/>
                                </a:lnTo>
                                <a:lnTo>
                                  <a:pt x="21" y="18"/>
                                </a:lnTo>
                                <a:lnTo>
                                  <a:pt x="24" y="20"/>
                                </a:lnTo>
                                <a:lnTo>
                                  <a:pt x="30" y="22"/>
                                </a:lnTo>
                                <a:lnTo>
                                  <a:pt x="38" y="24"/>
                                </a:lnTo>
                                <a:lnTo>
                                  <a:pt x="44" y="26"/>
                                </a:lnTo>
                                <a:lnTo>
                                  <a:pt x="53" y="28"/>
                                </a:lnTo>
                                <a:lnTo>
                                  <a:pt x="59" y="30"/>
                                </a:lnTo>
                                <a:lnTo>
                                  <a:pt x="70" y="33"/>
                                </a:lnTo>
                                <a:lnTo>
                                  <a:pt x="78" y="33"/>
                                </a:lnTo>
                                <a:lnTo>
                                  <a:pt x="87" y="35"/>
                                </a:lnTo>
                                <a:lnTo>
                                  <a:pt x="98" y="37"/>
                                </a:lnTo>
                                <a:lnTo>
                                  <a:pt x="109" y="39"/>
                                </a:lnTo>
                                <a:lnTo>
                                  <a:pt x="119" y="39"/>
                                </a:lnTo>
                                <a:lnTo>
                                  <a:pt x="132" y="41"/>
                                </a:lnTo>
                                <a:lnTo>
                                  <a:pt x="143" y="41"/>
                                </a:lnTo>
                                <a:lnTo>
                                  <a:pt x="156" y="43"/>
                                </a:lnTo>
                                <a:lnTo>
                                  <a:pt x="169" y="43"/>
                                </a:lnTo>
                                <a:lnTo>
                                  <a:pt x="182" y="45"/>
                                </a:lnTo>
                                <a:lnTo>
                                  <a:pt x="194" y="45"/>
                                </a:lnTo>
                                <a:lnTo>
                                  <a:pt x="207" y="48"/>
                                </a:lnTo>
                                <a:lnTo>
                                  <a:pt x="222" y="48"/>
                                </a:lnTo>
                                <a:lnTo>
                                  <a:pt x="237" y="48"/>
                                </a:lnTo>
                                <a:lnTo>
                                  <a:pt x="250" y="48"/>
                                </a:lnTo>
                                <a:lnTo>
                                  <a:pt x="265" y="48"/>
                                </a:lnTo>
                                <a:lnTo>
                                  <a:pt x="280" y="50"/>
                                </a:lnTo>
                                <a:lnTo>
                                  <a:pt x="295" y="50"/>
                                </a:lnTo>
                                <a:lnTo>
                                  <a:pt x="295" y="45"/>
                                </a:lnTo>
                                <a:lnTo>
                                  <a:pt x="280" y="45"/>
                                </a:lnTo>
                                <a:lnTo>
                                  <a:pt x="265" y="45"/>
                                </a:lnTo>
                                <a:lnTo>
                                  <a:pt x="250" y="45"/>
                                </a:lnTo>
                                <a:lnTo>
                                  <a:pt x="237" y="45"/>
                                </a:lnTo>
                                <a:lnTo>
                                  <a:pt x="222" y="43"/>
                                </a:lnTo>
                                <a:lnTo>
                                  <a:pt x="207" y="43"/>
                                </a:lnTo>
                                <a:lnTo>
                                  <a:pt x="194" y="43"/>
                                </a:lnTo>
                                <a:lnTo>
                                  <a:pt x="182" y="41"/>
                                </a:lnTo>
                                <a:lnTo>
                                  <a:pt x="169" y="41"/>
                                </a:lnTo>
                                <a:lnTo>
                                  <a:pt x="156" y="41"/>
                                </a:lnTo>
                                <a:lnTo>
                                  <a:pt x="143" y="39"/>
                                </a:lnTo>
                                <a:lnTo>
                                  <a:pt x="132" y="37"/>
                                </a:lnTo>
                                <a:lnTo>
                                  <a:pt x="119" y="37"/>
                                </a:lnTo>
                                <a:lnTo>
                                  <a:pt x="109" y="35"/>
                                </a:lnTo>
                                <a:lnTo>
                                  <a:pt x="98" y="33"/>
                                </a:lnTo>
                                <a:lnTo>
                                  <a:pt x="89" y="33"/>
                                </a:lnTo>
                                <a:lnTo>
                                  <a:pt x="78" y="30"/>
                                </a:lnTo>
                                <a:lnTo>
                                  <a:pt x="70" y="28"/>
                                </a:lnTo>
                                <a:lnTo>
                                  <a:pt x="61" y="26"/>
                                </a:lnTo>
                                <a:lnTo>
                                  <a:pt x="53" y="24"/>
                                </a:lnTo>
                                <a:lnTo>
                                  <a:pt x="45" y="24"/>
                                </a:lnTo>
                                <a:lnTo>
                                  <a:pt x="38" y="22"/>
                                </a:lnTo>
                                <a:lnTo>
                                  <a:pt x="30" y="20"/>
                                </a:lnTo>
                                <a:lnTo>
                                  <a:pt x="27" y="18"/>
                                </a:lnTo>
                                <a:lnTo>
                                  <a:pt x="21" y="15"/>
                                </a:lnTo>
                                <a:lnTo>
                                  <a:pt x="15" y="13"/>
                                </a:lnTo>
                                <a:lnTo>
                                  <a:pt x="12" y="11"/>
                                </a:lnTo>
                                <a:lnTo>
                                  <a:pt x="9" y="9"/>
                                </a:lnTo>
                                <a:lnTo>
                                  <a:pt x="7" y="7"/>
                                </a:lnTo>
                                <a:lnTo>
                                  <a:pt x="6" y="5"/>
                                </a:lnTo>
                                <a:lnTo>
                                  <a:pt x="6" y="3"/>
                                </a:lnTo>
                                <a:lnTo>
                                  <a:pt x="3" y="0"/>
                                </a:lnTo>
                                <a:lnTo>
                                  <a:pt x="0" y="0"/>
                                </a:lnTo>
                                <a:close/>
                              </a:path>
                            </a:pathLst>
                          </a:custGeom>
                          <a:solidFill>
                            <a:srgbClr val="618ffd"/>
                          </a:solidFill>
                          <a:ln>
                            <a:noFill/>
                          </a:ln>
                        </wps:spPr>
                        <wps:style>
                          <a:lnRef idx="0"/>
                          <a:fillRef idx="0"/>
                          <a:effectRef idx="0"/>
                          <a:fontRef idx="minor"/>
                        </wps:style>
                        <wps:bodyPr/>
                      </wps:wsp>
                      <wps:wsp>
                        <wps:cNvSpPr/>
                        <wps:spPr>
                          <a:xfrm>
                            <a:off x="579240" y="2661840"/>
                            <a:ext cx="187200" cy="30960"/>
                          </a:xfrm>
                          <a:custGeom>
                            <a:avLst/>
                            <a:gdLst/>
                            <a:ahLst/>
                            <a:rect l="l" t="t" r="r" b="b"/>
                            <a:pathLst>
                              <a:path w="295" h="49">
                                <a:moveTo>
                                  <a:pt x="295" y="0"/>
                                </a:moveTo>
                                <a:lnTo>
                                  <a:pt x="295" y="0"/>
                                </a:lnTo>
                                <a:lnTo>
                                  <a:pt x="280" y="0"/>
                                </a:lnTo>
                                <a:lnTo>
                                  <a:pt x="265" y="0"/>
                                </a:lnTo>
                                <a:lnTo>
                                  <a:pt x="250" y="0"/>
                                </a:lnTo>
                                <a:lnTo>
                                  <a:pt x="237" y="2"/>
                                </a:lnTo>
                                <a:lnTo>
                                  <a:pt x="222" y="2"/>
                                </a:lnTo>
                                <a:lnTo>
                                  <a:pt x="207" y="2"/>
                                </a:lnTo>
                                <a:lnTo>
                                  <a:pt x="194" y="4"/>
                                </a:lnTo>
                                <a:lnTo>
                                  <a:pt x="182" y="4"/>
                                </a:lnTo>
                                <a:lnTo>
                                  <a:pt x="169" y="4"/>
                                </a:lnTo>
                                <a:lnTo>
                                  <a:pt x="156" y="7"/>
                                </a:lnTo>
                                <a:lnTo>
                                  <a:pt x="143" y="7"/>
                                </a:lnTo>
                                <a:lnTo>
                                  <a:pt x="132" y="9"/>
                                </a:lnTo>
                                <a:lnTo>
                                  <a:pt x="119" y="11"/>
                                </a:lnTo>
                                <a:lnTo>
                                  <a:pt x="109" y="11"/>
                                </a:lnTo>
                                <a:lnTo>
                                  <a:pt x="98" y="13"/>
                                </a:lnTo>
                                <a:lnTo>
                                  <a:pt x="87" y="15"/>
                                </a:lnTo>
                                <a:lnTo>
                                  <a:pt x="78" y="15"/>
                                </a:lnTo>
                                <a:lnTo>
                                  <a:pt x="70" y="17"/>
                                </a:lnTo>
                                <a:lnTo>
                                  <a:pt x="59" y="19"/>
                                </a:lnTo>
                                <a:lnTo>
                                  <a:pt x="53" y="22"/>
                                </a:lnTo>
                                <a:lnTo>
                                  <a:pt x="44" y="24"/>
                                </a:lnTo>
                                <a:lnTo>
                                  <a:pt x="38" y="26"/>
                                </a:lnTo>
                                <a:lnTo>
                                  <a:pt x="30" y="28"/>
                                </a:lnTo>
                                <a:lnTo>
                                  <a:pt x="24" y="30"/>
                                </a:lnTo>
                                <a:lnTo>
                                  <a:pt x="21" y="32"/>
                                </a:lnTo>
                                <a:lnTo>
                                  <a:pt x="14" y="34"/>
                                </a:lnTo>
                                <a:lnTo>
                                  <a:pt x="12" y="37"/>
                                </a:lnTo>
                                <a:lnTo>
                                  <a:pt x="7" y="39"/>
                                </a:lnTo>
                                <a:lnTo>
                                  <a:pt x="6" y="41"/>
                                </a:lnTo>
                                <a:lnTo>
                                  <a:pt x="3" y="43"/>
                                </a:lnTo>
                                <a:lnTo>
                                  <a:pt x="0" y="47"/>
                                </a:lnTo>
                                <a:lnTo>
                                  <a:pt x="0" y="49"/>
                                </a:lnTo>
                                <a:lnTo>
                                  <a:pt x="3" y="49"/>
                                </a:lnTo>
                                <a:lnTo>
                                  <a:pt x="6" y="47"/>
                                </a:lnTo>
                                <a:lnTo>
                                  <a:pt x="6" y="45"/>
                                </a:lnTo>
                                <a:lnTo>
                                  <a:pt x="7" y="43"/>
                                </a:lnTo>
                                <a:lnTo>
                                  <a:pt x="9" y="41"/>
                                </a:lnTo>
                                <a:lnTo>
                                  <a:pt x="12" y="39"/>
                                </a:lnTo>
                                <a:lnTo>
                                  <a:pt x="15" y="37"/>
                                </a:lnTo>
                                <a:lnTo>
                                  <a:pt x="21" y="34"/>
                                </a:lnTo>
                                <a:lnTo>
                                  <a:pt x="27" y="32"/>
                                </a:lnTo>
                                <a:lnTo>
                                  <a:pt x="30" y="30"/>
                                </a:lnTo>
                                <a:lnTo>
                                  <a:pt x="38" y="28"/>
                                </a:lnTo>
                                <a:lnTo>
                                  <a:pt x="45" y="26"/>
                                </a:lnTo>
                                <a:lnTo>
                                  <a:pt x="53" y="24"/>
                                </a:lnTo>
                                <a:lnTo>
                                  <a:pt x="61" y="22"/>
                                </a:lnTo>
                                <a:lnTo>
                                  <a:pt x="70" y="22"/>
                                </a:lnTo>
                                <a:lnTo>
                                  <a:pt x="78" y="19"/>
                                </a:lnTo>
                                <a:lnTo>
                                  <a:pt x="89" y="17"/>
                                </a:lnTo>
                                <a:lnTo>
                                  <a:pt x="98" y="15"/>
                                </a:lnTo>
                                <a:lnTo>
                                  <a:pt x="109" y="15"/>
                                </a:lnTo>
                                <a:lnTo>
                                  <a:pt x="119" y="13"/>
                                </a:lnTo>
                                <a:lnTo>
                                  <a:pt x="132" y="13"/>
                                </a:lnTo>
                                <a:lnTo>
                                  <a:pt x="143" y="11"/>
                                </a:lnTo>
                                <a:lnTo>
                                  <a:pt x="156" y="9"/>
                                </a:lnTo>
                                <a:lnTo>
                                  <a:pt x="169" y="9"/>
                                </a:lnTo>
                                <a:lnTo>
                                  <a:pt x="182" y="7"/>
                                </a:lnTo>
                                <a:lnTo>
                                  <a:pt x="194" y="7"/>
                                </a:lnTo>
                                <a:lnTo>
                                  <a:pt x="207" y="7"/>
                                </a:lnTo>
                                <a:lnTo>
                                  <a:pt x="222" y="4"/>
                                </a:lnTo>
                                <a:lnTo>
                                  <a:pt x="237" y="4"/>
                                </a:lnTo>
                                <a:lnTo>
                                  <a:pt x="250" y="4"/>
                                </a:lnTo>
                                <a:lnTo>
                                  <a:pt x="265" y="4"/>
                                </a:lnTo>
                                <a:lnTo>
                                  <a:pt x="280" y="4"/>
                                </a:lnTo>
                                <a:lnTo>
                                  <a:pt x="295" y="4"/>
                                </a:lnTo>
                                <a:lnTo>
                                  <a:pt x="295" y="0"/>
                                </a:lnTo>
                                <a:close/>
                              </a:path>
                            </a:pathLst>
                          </a:custGeom>
                          <a:solidFill>
                            <a:srgbClr val="618ffd"/>
                          </a:solidFill>
                          <a:ln>
                            <a:noFill/>
                          </a:ln>
                        </wps:spPr>
                        <wps:style>
                          <a:lnRef idx="0"/>
                          <a:fillRef idx="0"/>
                          <a:effectRef idx="0"/>
                          <a:fontRef idx="minor"/>
                        </wps:style>
                        <wps:bodyPr/>
                      </wps:wsp>
                      <wps:wsp>
                        <wps:cNvSpPr/>
                        <wps:spPr>
                          <a:xfrm>
                            <a:off x="766440" y="2661840"/>
                            <a:ext cx="186840" cy="30960"/>
                          </a:xfrm>
                          <a:custGeom>
                            <a:avLst/>
                            <a:gdLst/>
                            <a:ahLst/>
                            <a:rect l="l" t="t" r="r" b="b"/>
                            <a:pathLst>
                              <a:path w="294" h="49">
                                <a:moveTo>
                                  <a:pt x="294" y="49"/>
                                </a:moveTo>
                                <a:lnTo>
                                  <a:pt x="294" y="49"/>
                                </a:lnTo>
                                <a:lnTo>
                                  <a:pt x="294" y="47"/>
                                </a:lnTo>
                                <a:lnTo>
                                  <a:pt x="292" y="43"/>
                                </a:lnTo>
                                <a:lnTo>
                                  <a:pt x="290" y="41"/>
                                </a:lnTo>
                                <a:lnTo>
                                  <a:pt x="288" y="39"/>
                                </a:lnTo>
                                <a:lnTo>
                                  <a:pt x="284" y="37"/>
                                </a:lnTo>
                                <a:lnTo>
                                  <a:pt x="282" y="34"/>
                                </a:lnTo>
                                <a:lnTo>
                                  <a:pt x="275" y="32"/>
                                </a:lnTo>
                                <a:lnTo>
                                  <a:pt x="271" y="30"/>
                                </a:lnTo>
                                <a:lnTo>
                                  <a:pt x="264" y="28"/>
                                </a:lnTo>
                                <a:lnTo>
                                  <a:pt x="258" y="26"/>
                                </a:lnTo>
                                <a:lnTo>
                                  <a:pt x="251" y="24"/>
                                </a:lnTo>
                                <a:lnTo>
                                  <a:pt x="243" y="22"/>
                                </a:lnTo>
                                <a:lnTo>
                                  <a:pt x="236" y="19"/>
                                </a:lnTo>
                                <a:lnTo>
                                  <a:pt x="226" y="17"/>
                                </a:lnTo>
                                <a:lnTo>
                                  <a:pt x="217" y="15"/>
                                </a:lnTo>
                                <a:lnTo>
                                  <a:pt x="209" y="15"/>
                                </a:lnTo>
                                <a:lnTo>
                                  <a:pt x="198" y="13"/>
                                </a:lnTo>
                                <a:lnTo>
                                  <a:pt x="187" y="11"/>
                                </a:lnTo>
                                <a:lnTo>
                                  <a:pt x="176" y="11"/>
                                </a:lnTo>
                                <a:lnTo>
                                  <a:pt x="163" y="9"/>
                                </a:lnTo>
                                <a:lnTo>
                                  <a:pt x="153" y="7"/>
                                </a:lnTo>
                                <a:lnTo>
                                  <a:pt x="140" y="7"/>
                                </a:lnTo>
                                <a:lnTo>
                                  <a:pt x="127" y="4"/>
                                </a:lnTo>
                                <a:lnTo>
                                  <a:pt x="114" y="4"/>
                                </a:lnTo>
                                <a:lnTo>
                                  <a:pt x="101" y="4"/>
                                </a:lnTo>
                                <a:lnTo>
                                  <a:pt x="88" y="2"/>
                                </a:lnTo>
                                <a:lnTo>
                                  <a:pt x="73" y="2"/>
                                </a:lnTo>
                                <a:lnTo>
                                  <a:pt x="60" y="2"/>
                                </a:lnTo>
                                <a:lnTo>
                                  <a:pt x="45" y="0"/>
                                </a:lnTo>
                                <a:lnTo>
                                  <a:pt x="30" y="0"/>
                                </a:lnTo>
                                <a:lnTo>
                                  <a:pt x="15" y="0"/>
                                </a:lnTo>
                                <a:lnTo>
                                  <a:pt x="0" y="0"/>
                                </a:lnTo>
                                <a:lnTo>
                                  <a:pt x="0" y="4"/>
                                </a:lnTo>
                                <a:lnTo>
                                  <a:pt x="15" y="4"/>
                                </a:lnTo>
                                <a:lnTo>
                                  <a:pt x="30" y="4"/>
                                </a:lnTo>
                                <a:lnTo>
                                  <a:pt x="45" y="4"/>
                                </a:lnTo>
                                <a:lnTo>
                                  <a:pt x="60" y="4"/>
                                </a:lnTo>
                                <a:lnTo>
                                  <a:pt x="73" y="4"/>
                                </a:lnTo>
                                <a:lnTo>
                                  <a:pt x="88" y="7"/>
                                </a:lnTo>
                                <a:lnTo>
                                  <a:pt x="101" y="7"/>
                                </a:lnTo>
                                <a:lnTo>
                                  <a:pt x="114" y="7"/>
                                </a:lnTo>
                                <a:lnTo>
                                  <a:pt x="127" y="9"/>
                                </a:lnTo>
                                <a:lnTo>
                                  <a:pt x="140" y="9"/>
                                </a:lnTo>
                                <a:lnTo>
                                  <a:pt x="153" y="11"/>
                                </a:lnTo>
                                <a:lnTo>
                                  <a:pt x="163" y="13"/>
                                </a:lnTo>
                                <a:lnTo>
                                  <a:pt x="176" y="13"/>
                                </a:lnTo>
                                <a:lnTo>
                                  <a:pt x="187" y="15"/>
                                </a:lnTo>
                                <a:lnTo>
                                  <a:pt x="198" y="15"/>
                                </a:lnTo>
                                <a:lnTo>
                                  <a:pt x="206" y="17"/>
                                </a:lnTo>
                                <a:lnTo>
                                  <a:pt x="217" y="19"/>
                                </a:lnTo>
                                <a:lnTo>
                                  <a:pt x="226" y="22"/>
                                </a:lnTo>
                                <a:lnTo>
                                  <a:pt x="234" y="22"/>
                                </a:lnTo>
                                <a:lnTo>
                                  <a:pt x="243" y="24"/>
                                </a:lnTo>
                                <a:lnTo>
                                  <a:pt x="249" y="26"/>
                                </a:lnTo>
                                <a:lnTo>
                                  <a:pt x="258" y="28"/>
                                </a:lnTo>
                                <a:lnTo>
                                  <a:pt x="264" y="30"/>
                                </a:lnTo>
                                <a:lnTo>
                                  <a:pt x="269" y="32"/>
                                </a:lnTo>
                                <a:lnTo>
                                  <a:pt x="275" y="34"/>
                                </a:lnTo>
                                <a:lnTo>
                                  <a:pt x="279" y="37"/>
                                </a:lnTo>
                                <a:lnTo>
                                  <a:pt x="284" y="39"/>
                                </a:lnTo>
                                <a:lnTo>
                                  <a:pt x="286" y="41"/>
                                </a:lnTo>
                                <a:lnTo>
                                  <a:pt x="288" y="43"/>
                                </a:lnTo>
                                <a:lnTo>
                                  <a:pt x="290" y="45"/>
                                </a:lnTo>
                                <a:lnTo>
                                  <a:pt x="290" y="47"/>
                                </a:lnTo>
                                <a:lnTo>
                                  <a:pt x="292" y="49"/>
                                </a:lnTo>
                                <a:lnTo>
                                  <a:pt x="294" y="49"/>
                                </a:lnTo>
                                <a:close/>
                              </a:path>
                            </a:pathLst>
                          </a:custGeom>
                          <a:solidFill>
                            <a:srgbClr val="618ffd"/>
                          </a:solidFill>
                          <a:ln>
                            <a:noFill/>
                          </a:ln>
                        </wps:spPr>
                        <wps:style>
                          <a:lnRef idx="0"/>
                          <a:fillRef idx="0"/>
                          <a:effectRef idx="0"/>
                          <a:fontRef idx="minor"/>
                        </wps:style>
                        <wps:bodyPr/>
                      </wps:wsp>
                      <wps:wsp>
                        <wps:cNvSpPr/>
                        <wps:spPr>
                          <a:xfrm>
                            <a:off x="766440" y="2694960"/>
                            <a:ext cx="82080" cy="19080"/>
                          </a:xfrm>
                          <a:custGeom>
                            <a:avLst/>
                            <a:gdLst/>
                            <a:ahLst/>
                            <a:rect l="l" t="t" r="r" b="b"/>
                            <a:pathLst>
                              <a:path w="129" h="30">
                                <a:moveTo>
                                  <a:pt x="0" y="30"/>
                                </a:moveTo>
                                <a:lnTo>
                                  <a:pt x="0" y="30"/>
                                </a:lnTo>
                                <a:lnTo>
                                  <a:pt x="13" y="30"/>
                                </a:lnTo>
                                <a:lnTo>
                                  <a:pt x="26" y="30"/>
                                </a:lnTo>
                                <a:lnTo>
                                  <a:pt x="39" y="30"/>
                                </a:lnTo>
                                <a:lnTo>
                                  <a:pt x="50" y="27"/>
                                </a:lnTo>
                                <a:lnTo>
                                  <a:pt x="63" y="25"/>
                                </a:lnTo>
                                <a:lnTo>
                                  <a:pt x="73" y="25"/>
                                </a:lnTo>
                                <a:lnTo>
                                  <a:pt x="82" y="23"/>
                                </a:lnTo>
                                <a:lnTo>
                                  <a:pt x="90" y="21"/>
                                </a:lnTo>
                                <a:lnTo>
                                  <a:pt x="99" y="19"/>
                                </a:lnTo>
                                <a:lnTo>
                                  <a:pt x="108" y="17"/>
                                </a:lnTo>
                                <a:lnTo>
                                  <a:pt x="114" y="15"/>
                                </a:lnTo>
                                <a:lnTo>
                                  <a:pt x="118" y="12"/>
                                </a:lnTo>
                                <a:lnTo>
                                  <a:pt x="123" y="10"/>
                                </a:lnTo>
                                <a:lnTo>
                                  <a:pt x="127" y="8"/>
                                </a:lnTo>
                                <a:lnTo>
                                  <a:pt x="129" y="4"/>
                                </a:lnTo>
                                <a:lnTo>
                                  <a:pt x="129" y="0"/>
                                </a:lnTo>
                                <a:lnTo>
                                  <a:pt x="127" y="0"/>
                                </a:lnTo>
                                <a:lnTo>
                                  <a:pt x="127" y="2"/>
                                </a:lnTo>
                                <a:lnTo>
                                  <a:pt x="125" y="4"/>
                                </a:lnTo>
                                <a:lnTo>
                                  <a:pt x="123" y="8"/>
                                </a:lnTo>
                                <a:lnTo>
                                  <a:pt x="118" y="10"/>
                                </a:lnTo>
                                <a:lnTo>
                                  <a:pt x="112" y="12"/>
                                </a:lnTo>
                                <a:lnTo>
                                  <a:pt x="105" y="15"/>
                                </a:lnTo>
                                <a:lnTo>
                                  <a:pt x="99" y="17"/>
                                </a:lnTo>
                                <a:lnTo>
                                  <a:pt x="90" y="19"/>
                                </a:lnTo>
                                <a:lnTo>
                                  <a:pt x="82" y="21"/>
                                </a:lnTo>
                                <a:lnTo>
                                  <a:pt x="71" y="21"/>
                                </a:lnTo>
                                <a:lnTo>
                                  <a:pt x="63" y="23"/>
                                </a:lnTo>
                                <a:lnTo>
                                  <a:pt x="50" y="25"/>
                                </a:lnTo>
                                <a:lnTo>
                                  <a:pt x="39" y="25"/>
                                </a:lnTo>
                                <a:lnTo>
                                  <a:pt x="26" y="25"/>
                                </a:lnTo>
                                <a:lnTo>
                                  <a:pt x="13" y="27"/>
                                </a:lnTo>
                                <a:lnTo>
                                  <a:pt x="0" y="27"/>
                                </a:lnTo>
                                <a:lnTo>
                                  <a:pt x="0" y="30"/>
                                </a:lnTo>
                                <a:close/>
                              </a:path>
                            </a:pathLst>
                          </a:custGeom>
                          <a:solidFill>
                            <a:srgbClr val="676767"/>
                          </a:solidFill>
                          <a:ln>
                            <a:noFill/>
                          </a:ln>
                        </wps:spPr>
                        <wps:style>
                          <a:lnRef idx="0"/>
                          <a:fillRef idx="0"/>
                          <a:effectRef idx="0"/>
                          <a:fontRef idx="minor"/>
                        </wps:style>
                        <wps:bodyPr/>
                      </wps:wsp>
                      <wps:wsp>
                        <wps:cNvSpPr/>
                        <wps:spPr>
                          <a:xfrm>
                            <a:off x="685080" y="2694960"/>
                            <a:ext cx="81360" cy="19080"/>
                          </a:xfrm>
                          <a:custGeom>
                            <a:avLst/>
                            <a:gdLst/>
                            <a:ahLst/>
                            <a:rect l="l" t="t" r="r" b="b"/>
                            <a:pathLst>
                              <a:path w="128" h="30">
                                <a:moveTo>
                                  <a:pt x="0" y="0"/>
                                </a:moveTo>
                                <a:lnTo>
                                  <a:pt x="0" y="0"/>
                                </a:lnTo>
                                <a:lnTo>
                                  <a:pt x="0" y="4"/>
                                </a:lnTo>
                                <a:lnTo>
                                  <a:pt x="2" y="8"/>
                                </a:lnTo>
                                <a:lnTo>
                                  <a:pt x="6" y="10"/>
                                </a:lnTo>
                                <a:lnTo>
                                  <a:pt x="10" y="12"/>
                                </a:lnTo>
                                <a:lnTo>
                                  <a:pt x="15" y="15"/>
                                </a:lnTo>
                                <a:lnTo>
                                  <a:pt x="21" y="17"/>
                                </a:lnTo>
                                <a:lnTo>
                                  <a:pt x="30" y="19"/>
                                </a:lnTo>
                                <a:lnTo>
                                  <a:pt x="38" y="21"/>
                                </a:lnTo>
                                <a:lnTo>
                                  <a:pt x="47" y="23"/>
                                </a:lnTo>
                                <a:lnTo>
                                  <a:pt x="57" y="25"/>
                                </a:lnTo>
                                <a:lnTo>
                                  <a:pt x="68" y="25"/>
                                </a:lnTo>
                                <a:lnTo>
                                  <a:pt x="79" y="27"/>
                                </a:lnTo>
                                <a:lnTo>
                                  <a:pt x="90" y="30"/>
                                </a:lnTo>
                                <a:lnTo>
                                  <a:pt x="103" y="30"/>
                                </a:lnTo>
                                <a:lnTo>
                                  <a:pt x="115" y="30"/>
                                </a:lnTo>
                                <a:lnTo>
                                  <a:pt x="128" y="30"/>
                                </a:lnTo>
                                <a:lnTo>
                                  <a:pt x="128" y="27"/>
                                </a:lnTo>
                                <a:lnTo>
                                  <a:pt x="115" y="27"/>
                                </a:lnTo>
                                <a:lnTo>
                                  <a:pt x="103" y="25"/>
                                </a:lnTo>
                                <a:lnTo>
                                  <a:pt x="90" y="25"/>
                                </a:lnTo>
                                <a:lnTo>
                                  <a:pt x="79" y="25"/>
                                </a:lnTo>
                                <a:lnTo>
                                  <a:pt x="68" y="23"/>
                                </a:lnTo>
                                <a:lnTo>
                                  <a:pt x="57" y="21"/>
                                </a:lnTo>
                                <a:lnTo>
                                  <a:pt x="47" y="21"/>
                                </a:lnTo>
                                <a:lnTo>
                                  <a:pt x="38" y="19"/>
                                </a:lnTo>
                                <a:lnTo>
                                  <a:pt x="30" y="17"/>
                                </a:lnTo>
                                <a:lnTo>
                                  <a:pt x="23" y="15"/>
                                </a:lnTo>
                                <a:lnTo>
                                  <a:pt x="17" y="12"/>
                                </a:lnTo>
                                <a:lnTo>
                                  <a:pt x="10" y="10"/>
                                </a:lnTo>
                                <a:lnTo>
                                  <a:pt x="6" y="8"/>
                                </a:lnTo>
                                <a:lnTo>
                                  <a:pt x="4" y="4"/>
                                </a:lnTo>
                                <a:lnTo>
                                  <a:pt x="2" y="2"/>
                                </a:lnTo>
                                <a:lnTo>
                                  <a:pt x="2" y="0"/>
                                </a:lnTo>
                                <a:lnTo>
                                  <a:pt x="0" y="0"/>
                                </a:lnTo>
                                <a:close/>
                              </a:path>
                            </a:pathLst>
                          </a:custGeom>
                          <a:solidFill>
                            <a:srgbClr val="676767"/>
                          </a:solidFill>
                          <a:ln>
                            <a:noFill/>
                          </a:ln>
                        </wps:spPr>
                        <wps:style>
                          <a:lnRef idx="0"/>
                          <a:fillRef idx="0"/>
                          <a:effectRef idx="0"/>
                          <a:fontRef idx="minor"/>
                        </wps:style>
                        <wps:bodyPr/>
                      </wps:wsp>
                      <wps:wsp>
                        <wps:cNvSpPr/>
                        <wps:spPr>
                          <a:xfrm>
                            <a:off x="685080" y="2677320"/>
                            <a:ext cx="81360" cy="17640"/>
                          </a:xfrm>
                          <a:custGeom>
                            <a:avLst/>
                            <a:gdLst/>
                            <a:ahLst/>
                            <a:rect l="l" t="t" r="r" b="b"/>
                            <a:pathLst>
                              <a:path w="128" h="28">
                                <a:moveTo>
                                  <a:pt x="128" y="0"/>
                                </a:moveTo>
                                <a:lnTo>
                                  <a:pt x="128" y="0"/>
                                </a:lnTo>
                                <a:lnTo>
                                  <a:pt x="115" y="0"/>
                                </a:lnTo>
                                <a:lnTo>
                                  <a:pt x="103" y="0"/>
                                </a:lnTo>
                                <a:lnTo>
                                  <a:pt x="90" y="0"/>
                                </a:lnTo>
                                <a:lnTo>
                                  <a:pt x="79" y="2"/>
                                </a:lnTo>
                                <a:lnTo>
                                  <a:pt x="68" y="2"/>
                                </a:lnTo>
                                <a:lnTo>
                                  <a:pt x="57" y="4"/>
                                </a:lnTo>
                                <a:lnTo>
                                  <a:pt x="47" y="6"/>
                                </a:lnTo>
                                <a:lnTo>
                                  <a:pt x="38" y="6"/>
                                </a:lnTo>
                                <a:lnTo>
                                  <a:pt x="30" y="8"/>
                                </a:lnTo>
                                <a:lnTo>
                                  <a:pt x="21" y="10"/>
                                </a:lnTo>
                                <a:lnTo>
                                  <a:pt x="15" y="15"/>
                                </a:lnTo>
                                <a:lnTo>
                                  <a:pt x="10" y="17"/>
                                </a:lnTo>
                                <a:lnTo>
                                  <a:pt x="6" y="19"/>
                                </a:lnTo>
                                <a:lnTo>
                                  <a:pt x="2" y="21"/>
                                </a:lnTo>
                                <a:lnTo>
                                  <a:pt x="0" y="25"/>
                                </a:lnTo>
                                <a:lnTo>
                                  <a:pt x="0" y="28"/>
                                </a:lnTo>
                                <a:lnTo>
                                  <a:pt x="2" y="28"/>
                                </a:lnTo>
                                <a:lnTo>
                                  <a:pt x="4" y="23"/>
                                </a:lnTo>
                                <a:lnTo>
                                  <a:pt x="6" y="21"/>
                                </a:lnTo>
                                <a:lnTo>
                                  <a:pt x="10" y="19"/>
                                </a:lnTo>
                                <a:lnTo>
                                  <a:pt x="17" y="17"/>
                                </a:lnTo>
                                <a:lnTo>
                                  <a:pt x="23" y="15"/>
                                </a:lnTo>
                                <a:lnTo>
                                  <a:pt x="30" y="13"/>
                                </a:lnTo>
                                <a:lnTo>
                                  <a:pt x="38" y="10"/>
                                </a:lnTo>
                                <a:lnTo>
                                  <a:pt x="47" y="8"/>
                                </a:lnTo>
                                <a:lnTo>
                                  <a:pt x="57" y="6"/>
                                </a:lnTo>
                                <a:lnTo>
                                  <a:pt x="68" y="6"/>
                                </a:lnTo>
                                <a:lnTo>
                                  <a:pt x="79" y="4"/>
                                </a:lnTo>
                                <a:lnTo>
                                  <a:pt x="90" y="4"/>
                                </a:lnTo>
                                <a:lnTo>
                                  <a:pt x="103" y="2"/>
                                </a:lnTo>
                                <a:lnTo>
                                  <a:pt x="115" y="2"/>
                                </a:lnTo>
                                <a:lnTo>
                                  <a:pt x="128" y="2"/>
                                </a:lnTo>
                                <a:lnTo>
                                  <a:pt x="128" y="0"/>
                                </a:lnTo>
                                <a:close/>
                              </a:path>
                            </a:pathLst>
                          </a:custGeom>
                          <a:solidFill>
                            <a:srgbClr val="676767"/>
                          </a:solidFill>
                          <a:ln>
                            <a:noFill/>
                          </a:ln>
                        </wps:spPr>
                        <wps:style>
                          <a:lnRef idx="0"/>
                          <a:fillRef idx="0"/>
                          <a:effectRef idx="0"/>
                          <a:fontRef idx="minor"/>
                        </wps:style>
                        <wps:bodyPr/>
                      </wps:wsp>
                      <wps:wsp>
                        <wps:cNvSpPr/>
                        <wps:spPr>
                          <a:xfrm>
                            <a:off x="766440" y="2677320"/>
                            <a:ext cx="82080" cy="17640"/>
                          </a:xfrm>
                          <a:custGeom>
                            <a:avLst/>
                            <a:gdLst/>
                            <a:ahLst/>
                            <a:rect l="l" t="t" r="r" b="b"/>
                            <a:pathLst>
                              <a:path w="129" h="28">
                                <a:moveTo>
                                  <a:pt x="129" y="28"/>
                                </a:moveTo>
                                <a:lnTo>
                                  <a:pt x="129" y="28"/>
                                </a:lnTo>
                                <a:lnTo>
                                  <a:pt x="129" y="25"/>
                                </a:lnTo>
                                <a:lnTo>
                                  <a:pt x="127" y="21"/>
                                </a:lnTo>
                                <a:lnTo>
                                  <a:pt x="123" y="19"/>
                                </a:lnTo>
                                <a:lnTo>
                                  <a:pt x="118" y="17"/>
                                </a:lnTo>
                                <a:lnTo>
                                  <a:pt x="114" y="15"/>
                                </a:lnTo>
                                <a:lnTo>
                                  <a:pt x="108" y="10"/>
                                </a:lnTo>
                                <a:lnTo>
                                  <a:pt x="99" y="8"/>
                                </a:lnTo>
                                <a:lnTo>
                                  <a:pt x="90" y="6"/>
                                </a:lnTo>
                                <a:lnTo>
                                  <a:pt x="82" y="6"/>
                                </a:lnTo>
                                <a:lnTo>
                                  <a:pt x="73" y="4"/>
                                </a:lnTo>
                                <a:lnTo>
                                  <a:pt x="63" y="2"/>
                                </a:lnTo>
                                <a:lnTo>
                                  <a:pt x="50" y="2"/>
                                </a:lnTo>
                                <a:lnTo>
                                  <a:pt x="39" y="0"/>
                                </a:lnTo>
                                <a:lnTo>
                                  <a:pt x="26" y="0"/>
                                </a:lnTo>
                                <a:lnTo>
                                  <a:pt x="13" y="0"/>
                                </a:lnTo>
                                <a:lnTo>
                                  <a:pt x="0" y="0"/>
                                </a:lnTo>
                                <a:lnTo>
                                  <a:pt x="0" y="2"/>
                                </a:lnTo>
                                <a:lnTo>
                                  <a:pt x="13" y="2"/>
                                </a:lnTo>
                                <a:lnTo>
                                  <a:pt x="26" y="2"/>
                                </a:lnTo>
                                <a:lnTo>
                                  <a:pt x="39" y="4"/>
                                </a:lnTo>
                                <a:lnTo>
                                  <a:pt x="50" y="4"/>
                                </a:lnTo>
                                <a:lnTo>
                                  <a:pt x="63" y="6"/>
                                </a:lnTo>
                                <a:lnTo>
                                  <a:pt x="71" y="6"/>
                                </a:lnTo>
                                <a:lnTo>
                                  <a:pt x="82" y="8"/>
                                </a:lnTo>
                                <a:lnTo>
                                  <a:pt x="90" y="10"/>
                                </a:lnTo>
                                <a:lnTo>
                                  <a:pt x="99" y="13"/>
                                </a:lnTo>
                                <a:lnTo>
                                  <a:pt x="105" y="15"/>
                                </a:lnTo>
                                <a:lnTo>
                                  <a:pt x="112" y="17"/>
                                </a:lnTo>
                                <a:lnTo>
                                  <a:pt x="118" y="19"/>
                                </a:lnTo>
                                <a:lnTo>
                                  <a:pt x="123" y="21"/>
                                </a:lnTo>
                                <a:lnTo>
                                  <a:pt x="125" y="23"/>
                                </a:lnTo>
                                <a:lnTo>
                                  <a:pt x="127" y="28"/>
                                </a:lnTo>
                                <a:lnTo>
                                  <a:pt x="129" y="28"/>
                                </a:lnTo>
                                <a:close/>
                              </a:path>
                            </a:pathLst>
                          </a:custGeom>
                          <a:solidFill>
                            <a:srgbClr val="676767"/>
                          </a:solidFill>
                          <a:ln>
                            <a:noFill/>
                          </a:ln>
                        </wps:spPr>
                        <wps:style>
                          <a:lnRef idx="0"/>
                          <a:fillRef idx="0"/>
                          <a:effectRef idx="0"/>
                          <a:fontRef idx="minor"/>
                        </wps:style>
                        <wps:bodyPr/>
                      </wps:wsp>
                      <wps:wsp>
                        <wps:cNvSpPr/>
                        <wps:spPr>
                          <a:xfrm>
                            <a:off x="766440" y="2691720"/>
                            <a:ext cx="82080" cy="19080"/>
                          </a:xfrm>
                          <a:custGeom>
                            <a:avLst/>
                            <a:gdLst/>
                            <a:ahLst/>
                            <a:rect l="l" t="t" r="r" b="b"/>
                            <a:pathLst>
                              <a:path w="129" h="30">
                                <a:moveTo>
                                  <a:pt x="0" y="30"/>
                                </a:moveTo>
                                <a:lnTo>
                                  <a:pt x="0" y="30"/>
                                </a:lnTo>
                                <a:lnTo>
                                  <a:pt x="13" y="30"/>
                                </a:lnTo>
                                <a:lnTo>
                                  <a:pt x="26" y="28"/>
                                </a:lnTo>
                                <a:lnTo>
                                  <a:pt x="39" y="28"/>
                                </a:lnTo>
                                <a:lnTo>
                                  <a:pt x="50" y="28"/>
                                </a:lnTo>
                                <a:lnTo>
                                  <a:pt x="63" y="26"/>
                                </a:lnTo>
                                <a:lnTo>
                                  <a:pt x="73" y="24"/>
                                </a:lnTo>
                                <a:lnTo>
                                  <a:pt x="82" y="24"/>
                                </a:lnTo>
                                <a:lnTo>
                                  <a:pt x="90" y="22"/>
                                </a:lnTo>
                                <a:lnTo>
                                  <a:pt x="99" y="20"/>
                                </a:lnTo>
                                <a:lnTo>
                                  <a:pt x="108" y="17"/>
                                </a:lnTo>
                                <a:lnTo>
                                  <a:pt x="114" y="15"/>
                                </a:lnTo>
                                <a:lnTo>
                                  <a:pt x="118" y="13"/>
                                </a:lnTo>
                                <a:lnTo>
                                  <a:pt x="123" y="9"/>
                                </a:lnTo>
                                <a:lnTo>
                                  <a:pt x="127" y="7"/>
                                </a:lnTo>
                                <a:lnTo>
                                  <a:pt x="129" y="5"/>
                                </a:lnTo>
                                <a:lnTo>
                                  <a:pt x="129" y="0"/>
                                </a:lnTo>
                                <a:lnTo>
                                  <a:pt x="127" y="0"/>
                                </a:lnTo>
                                <a:lnTo>
                                  <a:pt x="127" y="2"/>
                                </a:lnTo>
                                <a:lnTo>
                                  <a:pt x="125" y="5"/>
                                </a:lnTo>
                                <a:lnTo>
                                  <a:pt x="123" y="7"/>
                                </a:lnTo>
                                <a:lnTo>
                                  <a:pt x="118" y="9"/>
                                </a:lnTo>
                                <a:lnTo>
                                  <a:pt x="112" y="11"/>
                                </a:lnTo>
                                <a:lnTo>
                                  <a:pt x="105" y="13"/>
                                </a:lnTo>
                                <a:lnTo>
                                  <a:pt x="99" y="15"/>
                                </a:lnTo>
                                <a:lnTo>
                                  <a:pt x="90" y="17"/>
                                </a:lnTo>
                                <a:lnTo>
                                  <a:pt x="82" y="20"/>
                                </a:lnTo>
                                <a:lnTo>
                                  <a:pt x="71" y="22"/>
                                </a:lnTo>
                                <a:lnTo>
                                  <a:pt x="63" y="24"/>
                                </a:lnTo>
                                <a:lnTo>
                                  <a:pt x="50" y="24"/>
                                </a:lnTo>
                                <a:lnTo>
                                  <a:pt x="39" y="26"/>
                                </a:lnTo>
                                <a:lnTo>
                                  <a:pt x="26" y="26"/>
                                </a:lnTo>
                                <a:lnTo>
                                  <a:pt x="13" y="26"/>
                                </a:lnTo>
                                <a:lnTo>
                                  <a:pt x="0" y="26"/>
                                </a:lnTo>
                                <a:lnTo>
                                  <a:pt x="0" y="30"/>
                                </a:lnTo>
                                <a:close/>
                              </a:path>
                            </a:pathLst>
                          </a:custGeom>
                          <a:solidFill>
                            <a:srgbClr val="3365fb"/>
                          </a:solidFill>
                          <a:ln>
                            <a:noFill/>
                          </a:ln>
                        </wps:spPr>
                        <wps:style>
                          <a:lnRef idx="0"/>
                          <a:fillRef idx="0"/>
                          <a:effectRef idx="0"/>
                          <a:fontRef idx="minor"/>
                        </wps:style>
                        <wps:bodyPr/>
                      </wps:wsp>
                      <wps:wsp>
                        <wps:cNvSpPr/>
                        <wps:spPr>
                          <a:xfrm>
                            <a:off x="685080" y="2691720"/>
                            <a:ext cx="81360" cy="19080"/>
                          </a:xfrm>
                          <a:custGeom>
                            <a:avLst/>
                            <a:gdLst/>
                            <a:ahLst/>
                            <a:rect l="l" t="t" r="r" b="b"/>
                            <a:pathLst>
                              <a:path w="128" h="30">
                                <a:moveTo>
                                  <a:pt x="0" y="0"/>
                                </a:moveTo>
                                <a:lnTo>
                                  <a:pt x="0" y="0"/>
                                </a:lnTo>
                                <a:lnTo>
                                  <a:pt x="0" y="5"/>
                                </a:lnTo>
                                <a:lnTo>
                                  <a:pt x="2" y="7"/>
                                </a:lnTo>
                                <a:lnTo>
                                  <a:pt x="6" y="9"/>
                                </a:lnTo>
                                <a:lnTo>
                                  <a:pt x="10" y="13"/>
                                </a:lnTo>
                                <a:lnTo>
                                  <a:pt x="15" y="15"/>
                                </a:lnTo>
                                <a:lnTo>
                                  <a:pt x="21" y="17"/>
                                </a:lnTo>
                                <a:lnTo>
                                  <a:pt x="30" y="20"/>
                                </a:lnTo>
                                <a:lnTo>
                                  <a:pt x="38" y="22"/>
                                </a:lnTo>
                                <a:lnTo>
                                  <a:pt x="47" y="24"/>
                                </a:lnTo>
                                <a:lnTo>
                                  <a:pt x="57" y="24"/>
                                </a:lnTo>
                                <a:lnTo>
                                  <a:pt x="68" y="26"/>
                                </a:lnTo>
                                <a:lnTo>
                                  <a:pt x="79" y="28"/>
                                </a:lnTo>
                                <a:lnTo>
                                  <a:pt x="90" y="28"/>
                                </a:lnTo>
                                <a:lnTo>
                                  <a:pt x="103" y="28"/>
                                </a:lnTo>
                                <a:lnTo>
                                  <a:pt x="115" y="30"/>
                                </a:lnTo>
                                <a:lnTo>
                                  <a:pt x="128" y="30"/>
                                </a:lnTo>
                                <a:lnTo>
                                  <a:pt x="128" y="26"/>
                                </a:lnTo>
                                <a:lnTo>
                                  <a:pt x="115" y="26"/>
                                </a:lnTo>
                                <a:lnTo>
                                  <a:pt x="103" y="26"/>
                                </a:lnTo>
                                <a:lnTo>
                                  <a:pt x="90" y="26"/>
                                </a:lnTo>
                                <a:lnTo>
                                  <a:pt x="79" y="24"/>
                                </a:lnTo>
                                <a:lnTo>
                                  <a:pt x="68" y="24"/>
                                </a:lnTo>
                                <a:lnTo>
                                  <a:pt x="57" y="22"/>
                                </a:lnTo>
                                <a:lnTo>
                                  <a:pt x="47" y="20"/>
                                </a:lnTo>
                                <a:lnTo>
                                  <a:pt x="38" y="17"/>
                                </a:lnTo>
                                <a:lnTo>
                                  <a:pt x="30" y="15"/>
                                </a:lnTo>
                                <a:lnTo>
                                  <a:pt x="23" y="13"/>
                                </a:lnTo>
                                <a:lnTo>
                                  <a:pt x="17" y="11"/>
                                </a:lnTo>
                                <a:lnTo>
                                  <a:pt x="10" y="9"/>
                                </a:lnTo>
                                <a:lnTo>
                                  <a:pt x="6" y="7"/>
                                </a:lnTo>
                                <a:lnTo>
                                  <a:pt x="4" y="5"/>
                                </a:lnTo>
                                <a:lnTo>
                                  <a:pt x="2" y="2"/>
                                </a:lnTo>
                                <a:lnTo>
                                  <a:pt x="2" y="0"/>
                                </a:lnTo>
                                <a:lnTo>
                                  <a:pt x="0" y="0"/>
                                </a:lnTo>
                                <a:close/>
                              </a:path>
                            </a:pathLst>
                          </a:custGeom>
                          <a:solidFill>
                            <a:srgbClr val="3365fb"/>
                          </a:solidFill>
                          <a:ln>
                            <a:noFill/>
                          </a:ln>
                        </wps:spPr>
                        <wps:style>
                          <a:lnRef idx="0"/>
                          <a:fillRef idx="0"/>
                          <a:effectRef idx="0"/>
                          <a:fontRef idx="minor"/>
                        </wps:style>
                        <wps:bodyPr/>
                      </wps:wsp>
                      <wps:wsp>
                        <wps:cNvSpPr/>
                        <wps:spPr>
                          <a:xfrm>
                            <a:off x="685080" y="2672640"/>
                            <a:ext cx="81360" cy="19080"/>
                          </a:xfrm>
                          <a:custGeom>
                            <a:avLst/>
                            <a:gdLst/>
                            <a:ahLst/>
                            <a:rect l="l" t="t" r="r" b="b"/>
                            <a:pathLst>
                              <a:path w="128" h="30">
                                <a:moveTo>
                                  <a:pt x="128" y="0"/>
                                </a:moveTo>
                                <a:lnTo>
                                  <a:pt x="128" y="0"/>
                                </a:lnTo>
                                <a:lnTo>
                                  <a:pt x="115" y="0"/>
                                </a:lnTo>
                                <a:lnTo>
                                  <a:pt x="103" y="0"/>
                                </a:lnTo>
                                <a:lnTo>
                                  <a:pt x="90" y="2"/>
                                </a:lnTo>
                                <a:lnTo>
                                  <a:pt x="79" y="2"/>
                                </a:lnTo>
                                <a:lnTo>
                                  <a:pt x="68" y="5"/>
                                </a:lnTo>
                                <a:lnTo>
                                  <a:pt x="57" y="5"/>
                                </a:lnTo>
                                <a:lnTo>
                                  <a:pt x="47" y="7"/>
                                </a:lnTo>
                                <a:lnTo>
                                  <a:pt x="38" y="9"/>
                                </a:lnTo>
                                <a:lnTo>
                                  <a:pt x="30" y="11"/>
                                </a:lnTo>
                                <a:lnTo>
                                  <a:pt x="21" y="13"/>
                                </a:lnTo>
                                <a:lnTo>
                                  <a:pt x="15" y="15"/>
                                </a:lnTo>
                                <a:lnTo>
                                  <a:pt x="10" y="17"/>
                                </a:lnTo>
                                <a:lnTo>
                                  <a:pt x="6" y="22"/>
                                </a:lnTo>
                                <a:lnTo>
                                  <a:pt x="2" y="24"/>
                                </a:lnTo>
                                <a:lnTo>
                                  <a:pt x="0" y="26"/>
                                </a:lnTo>
                                <a:lnTo>
                                  <a:pt x="0" y="30"/>
                                </a:lnTo>
                                <a:lnTo>
                                  <a:pt x="2" y="30"/>
                                </a:lnTo>
                                <a:lnTo>
                                  <a:pt x="2" y="28"/>
                                </a:lnTo>
                                <a:lnTo>
                                  <a:pt x="4" y="26"/>
                                </a:lnTo>
                                <a:lnTo>
                                  <a:pt x="6" y="24"/>
                                </a:lnTo>
                                <a:lnTo>
                                  <a:pt x="10" y="22"/>
                                </a:lnTo>
                                <a:lnTo>
                                  <a:pt x="17" y="17"/>
                                </a:lnTo>
                                <a:lnTo>
                                  <a:pt x="23" y="15"/>
                                </a:lnTo>
                                <a:lnTo>
                                  <a:pt x="30" y="13"/>
                                </a:lnTo>
                                <a:lnTo>
                                  <a:pt x="38" y="11"/>
                                </a:lnTo>
                                <a:lnTo>
                                  <a:pt x="47" y="11"/>
                                </a:lnTo>
                                <a:lnTo>
                                  <a:pt x="57" y="9"/>
                                </a:lnTo>
                                <a:lnTo>
                                  <a:pt x="68" y="7"/>
                                </a:lnTo>
                                <a:lnTo>
                                  <a:pt x="79" y="7"/>
                                </a:lnTo>
                                <a:lnTo>
                                  <a:pt x="90" y="5"/>
                                </a:lnTo>
                                <a:lnTo>
                                  <a:pt x="103" y="5"/>
                                </a:lnTo>
                                <a:lnTo>
                                  <a:pt x="115" y="5"/>
                                </a:lnTo>
                                <a:lnTo>
                                  <a:pt x="128" y="5"/>
                                </a:lnTo>
                                <a:lnTo>
                                  <a:pt x="128" y="0"/>
                                </a:lnTo>
                                <a:close/>
                              </a:path>
                            </a:pathLst>
                          </a:custGeom>
                          <a:solidFill>
                            <a:srgbClr val="3365fb"/>
                          </a:solidFill>
                          <a:ln>
                            <a:noFill/>
                          </a:ln>
                        </wps:spPr>
                        <wps:style>
                          <a:lnRef idx="0"/>
                          <a:fillRef idx="0"/>
                          <a:effectRef idx="0"/>
                          <a:fontRef idx="minor"/>
                        </wps:style>
                        <wps:bodyPr/>
                      </wps:wsp>
                      <wps:wsp>
                        <wps:cNvSpPr/>
                        <wps:spPr>
                          <a:xfrm>
                            <a:off x="766440" y="2672640"/>
                            <a:ext cx="82080" cy="19080"/>
                          </a:xfrm>
                          <a:custGeom>
                            <a:avLst/>
                            <a:gdLst/>
                            <a:ahLst/>
                            <a:rect l="l" t="t" r="r" b="b"/>
                            <a:pathLst>
                              <a:path w="129" h="30">
                                <a:moveTo>
                                  <a:pt x="129" y="30"/>
                                </a:moveTo>
                                <a:lnTo>
                                  <a:pt x="129" y="30"/>
                                </a:lnTo>
                                <a:lnTo>
                                  <a:pt x="129" y="26"/>
                                </a:lnTo>
                                <a:lnTo>
                                  <a:pt x="127" y="24"/>
                                </a:lnTo>
                                <a:lnTo>
                                  <a:pt x="123" y="22"/>
                                </a:lnTo>
                                <a:lnTo>
                                  <a:pt x="118" y="17"/>
                                </a:lnTo>
                                <a:lnTo>
                                  <a:pt x="114" y="15"/>
                                </a:lnTo>
                                <a:lnTo>
                                  <a:pt x="108" y="13"/>
                                </a:lnTo>
                                <a:lnTo>
                                  <a:pt x="99" y="11"/>
                                </a:lnTo>
                                <a:lnTo>
                                  <a:pt x="90" y="9"/>
                                </a:lnTo>
                                <a:lnTo>
                                  <a:pt x="82" y="7"/>
                                </a:lnTo>
                                <a:lnTo>
                                  <a:pt x="73" y="5"/>
                                </a:lnTo>
                                <a:lnTo>
                                  <a:pt x="63" y="5"/>
                                </a:lnTo>
                                <a:lnTo>
                                  <a:pt x="50" y="2"/>
                                </a:lnTo>
                                <a:lnTo>
                                  <a:pt x="39" y="2"/>
                                </a:lnTo>
                                <a:lnTo>
                                  <a:pt x="26" y="0"/>
                                </a:lnTo>
                                <a:lnTo>
                                  <a:pt x="13" y="0"/>
                                </a:lnTo>
                                <a:lnTo>
                                  <a:pt x="0" y="0"/>
                                </a:lnTo>
                                <a:lnTo>
                                  <a:pt x="0" y="5"/>
                                </a:lnTo>
                                <a:lnTo>
                                  <a:pt x="13" y="5"/>
                                </a:lnTo>
                                <a:lnTo>
                                  <a:pt x="26" y="5"/>
                                </a:lnTo>
                                <a:lnTo>
                                  <a:pt x="39" y="5"/>
                                </a:lnTo>
                                <a:lnTo>
                                  <a:pt x="50" y="7"/>
                                </a:lnTo>
                                <a:lnTo>
                                  <a:pt x="63" y="7"/>
                                </a:lnTo>
                                <a:lnTo>
                                  <a:pt x="71" y="9"/>
                                </a:lnTo>
                                <a:lnTo>
                                  <a:pt x="82" y="11"/>
                                </a:lnTo>
                                <a:lnTo>
                                  <a:pt x="90" y="11"/>
                                </a:lnTo>
                                <a:lnTo>
                                  <a:pt x="99" y="13"/>
                                </a:lnTo>
                                <a:lnTo>
                                  <a:pt x="105" y="15"/>
                                </a:lnTo>
                                <a:lnTo>
                                  <a:pt x="112" y="17"/>
                                </a:lnTo>
                                <a:lnTo>
                                  <a:pt x="118" y="22"/>
                                </a:lnTo>
                                <a:lnTo>
                                  <a:pt x="123" y="24"/>
                                </a:lnTo>
                                <a:lnTo>
                                  <a:pt x="125" y="26"/>
                                </a:lnTo>
                                <a:lnTo>
                                  <a:pt x="127" y="28"/>
                                </a:lnTo>
                                <a:lnTo>
                                  <a:pt x="127" y="30"/>
                                </a:lnTo>
                                <a:lnTo>
                                  <a:pt x="129" y="30"/>
                                </a:lnTo>
                                <a:close/>
                              </a:path>
                            </a:pathLst>
                          </a:custGeom>
                          <a:solidFill>
                            <a:srgbClr val="3365fb"/>
                          </a:solidFill>
                          <a:ln>
                            <a:noFill/>
                          </a:ln>
                        </wps:spPr>
                        <wps:style>
                          <a:lnRef idx="0"/>
                          <a:fillRef idx="0"/>
                          <a:effectRef idx="0"/>
                          <a:fontRef idx="minor"/>
                        </wps:style>
                        <wps:bodyPr/>
                      </wps:wsp>
                      <wps:wsp>
                        <wps:cNvSpPr/>
                        <wps:spPr>
                          <a:xfrm>
                            <a:off x="766440" y="2704320"/>
                            <a:ext cx="338400" cy="48960"/>
                          </a:xfrm>
                          <a:custGeom>
                            <a:avLst/>
                            <a:gdLst/>
                            <a:ahLst/>
                            <a:rect l="l" t="t" r="r" b="b"/>
                            <a:pathLst>
                              <a:path w="533" h="77">
                                <a:moveTo>
                                  <a:pt x="0" y="77"/>
                                </a:moveTo>
                                <a:lnTo>
                                  <a:pt x="0" y="77"/>
                                </a:lnTo>
                                <a:lnTo>
                                  <a:pt x="28" y="77"/>
                                </a:lnTo>
                                <a:lnTo>
                                  <a:pt x="54" y="77"/>
                                </a:lnTo>
                                <a:lnTo>
                                  <a:pt x="82" y="74"/>
                                </a:lnTo>
                                <a:lnTo>
                                  <a:pt x="108" y="74"/>
                                </a:lnTo>
                                <a:lnTo>
                                  <a:pt x="133" y="74"/>
                                </a:lnTo>
                                <a:lnTo>
                                  <a:pt x="159" y="72"/>
                                </a:lnTo>
                                <a:lnTo>
                                  <a:pt x="183" y="72"/>
                                </a:lnTo>
                                <a:lnTo>
                                  <a:pt x="206" y="70"/>
                                </a:lnTo>
                                <a:lnTo>
                                  <a:pt x="230" y="68"/>
                                </a:lnTo>
                                <a:lnTo>
                                  <a:pt x="254" y="68"/>
                                </a:lnTo>
                                <a:lnTo>
                                  <a:pt x="275" y="66"/>
                                </a:lnTo>
                                <a:lnTo>
                                  <a:pt x="297" y="64"/>
                                </a:lnTo>
                                <a:lnTo>
                                  <a:pt x="318" y="62"/>
                                </a:lnTo>
                                <a:lnTo>
                                  <a:pt x="337" y="60"/>
                                </a:lnTo>
                                <a:lnTo>
                                  <a:pt x="359" y="57"/>
                                </a:lnTo>
                                <a:lnTo>
                                  <a:pt x="376" y="53"/>
                                </a:lnTo>
                                <a:lnTo>
                                  <a:pt x="393" y="51"/>
                                </a:lnTo>
                                <a:lnTo>
                                  <a:pt x="410" y="49"/>
                                </a:lnTo>
                                <a:lnTo>
                                  <a:pt x="427" y="47"/>
                                </a:lnTo>
                                <a:lnTo>
                                  <a:pt x="440" y="42"/>
                                </a:lnTo>
                                <a:lnTo>
                                  <a:pt x="455" y="40"/>
                                </a:lnTo>
                                <a:lnTo>
                                  <a:pt x="468" y="36"/>
                                </a:lnTo>
                                <a:lnTo>
                                  <a:pt x="479" y="34"/>
                                </a:lnTo>
                                <a:lnTo>
                                  <a:pt x="490" y="30"/>
                                </a:lnTo>
                                <a:lnTo>
                                  <a:pt x="500" y="27"/>
                                </a:lnTo>
                                <a:lnTo>
                                  <a:pt x="509" y="23"/>
                                </a:lnTo>
                                <a:lnTo>
                                  <a:pt x="515" y="19"/>
                                </a:lnTo>
                                <a:lnTo>
                                  <a:pt x="522" y="15"/>
                                </a:lnTo>
                                <a:lnTo>
                                  <a:pt x="526" y="12"/>
                                </a:lnTo>
                                <a:lnTo>
                                  <a:pt x="531" y="8"/>
                                </a:lnTo>
                                <a:lnTo>
                                  <a:pt x="533" y="4"/>
                                </a:lnTo>
                                <a:lnTo>
                                  <a:pt x="533" y="0"/>
                                </a:lnTo>
                                <a:lnTo>
                                  <a:pt x="531" y="0"/>
                                </a:lnTo>
                                <a:lnTo>
                                  <a:pt x="528" y="2"/>
                                </a:lnTo>
                                <a:lnTo>
                                  <a:pt x="528" y="6"/>
                                </a:lnTo>
                                <a:lnTo>
                                  <a:pt x="524" y="10"/>
                                </a:lnTo>
                                <a:lnTo>
                                  <a:pt x="520" y="12"/>
                                </a:lnTo>
                                <a:lnTo>
                                  <a:pt x="513" y="17"/>
                                </a:lnTo>
                                <a:lnTo>
                                  <a:pt x="507" y="19"/>
                                </a:lnTo>
                                <a:lnTo>
                                  <a:pt x="498" y="23"/>
                                </a:lnTo>
                                <a:lnTo>
                                  <a:pt x="490" y="27"/>
                                </a:lnTo>
                                <a:lnTo>
                                  <a:pt x="479" y="30"/>
                                </a:lnTo>
                                <a:lnTo>
                                  <a:pt x="466" y="34"/>
                                </a:lnTo>
                                <a:lnTo>
                                  <a:pt x="453" y="36"/>
                                </a:lnTo>
                                <a:lnTo>
                                  <a:pt x="440" y="40"/>
                                </a:lnTo>
                                <a:lnTo>
                                  <a:pt x="425" y="42"/>
                                </a:lnTo>
                                <a:lnTo>
                                  <a:pt x="410" y="45"/>
                                </a:lnTo>
                                <a:lnTo>
                                  <a:pt x="393" y="49"/>
                                </a:lnTo>
                                <a:lnTo>
                                  <a:pt x="376" y="51"/>
                                </a:lnTo>
                                <a:lnTo>
                                  <a:pt x="357" y="53"/>
                                </a:lnTo>
                                <a:lnTo>
                                  <a:pt x="337" y="55"/>
                                </a:lnTo>
                                <a:lnTo>
                                  <a:pt x="318" y="57"/>
                                </a:lnTo>
                                <a:lnTo>
                                  <a:pt x="297" y="60"/>
                                </a:lnTo>
                                <a:lnTo>
                                  <a:pt x="275" y="62"/>
                                </a:lnTo>
                                <a:lnTo>
                                  <a:pt x="254" y="64"/>
                                </a:lnTo>
                                <a:lnTo>
                                  <a:pt x="230" y="66"/>
                                </a:lnTo>
                                <a:lnTo>
                                  <a:pt x="206" y="68"/>
                                </a:lnTo>
                                <a:lnTo>
                                  <a:pt x="183" y="68"/>
                                </a:lnTo>
                                <a:lnTo>
                                  <a:pt x="159" y="70"/>
                                </a:lnTo>
                                <a:lnTo>
                                  <a:pt x="133" y="70"/>
                                </a:lnTo>
                                <a:lnTo>
                                  <a:pt x="108" y="72"/>
                                </a:lnTo>
                                <a:lnTo>
                                  <a:pt x="82" y="72"/>
                                </a:lnTo>
                                <a:lnTo>
                                  <a:pt x="54" y="72"/>
                                </a:lnTo>
                                <a:lnTo>
                                  <a:pt x="28" y="72"/>
                                </a:lnTo>
                                <a:lnTo>
                                  <a:pt x="0" y="72"/>
                                </a:lnTo>
                                <a:lnTo>
                                  <a:pt x="0" y="77"/>
                                </a:lnTo>
                                <a:close/>
                              </a:path>
                            </a:pathLst>
                          </a:custGeom>
                          <a:solidFill>
                            <a:srgbClr val="cecece"/>
                          </a:solidFill>
                          <a:ln>
                            <a:noFill/>
                          </a:ln>
                        </wps:spPr>
                        <wps:style>
                          <a:lnRef idx="0"/>
                          <a:fillRef idx="0"/>
                          <a:effectRef idx="0"/>
                          <a:fontRef idx="minor"/>
                        </wps:style>
                        <wps:bodyPr/>
                      </wps:wsp>
                      <wps:wsp>
                        <wps:cNvSpPr/>
                        <wps:spPr>
                          <a:xfrm>
                            <a:off x="428040" y="2704320"/>
                            <a:ext cx="338400" cy="48960"/>
                          </a:xfrm>
                          <a:custGeom>
                            <a:avLst/>
                            <a:gdLst/>
                            <a:ahLst/>
                            <a:rect l="l" t="t" r="r" b="b"/>
                            <a:pathLst>
                              <a:path w="533" h="77">
                                <a:moveTo>
                                  <a:pt x="0" y="0"/>
                                </a:moveTo>
                                <a:lnTo>
                                  <a:pt x="0" y="0"/>
                                </a:lnTo>
                                <a:lnTo>
                                  <a:pt x="0" y="4"/>
                                </a:lnTo>
                                <a:lnTo>
                                  <a:pt x="2" y="8"/>
                                </a:lnTo>
                                <a:lnTo>
                                  <a:pt x="6" y="12"/>
                                </a:lnTo>
                                <a:lnTo>
                                  <a:pt x="11" y="15"/>
                                </a:lnTo>
                                <a:lnTo>
                                  <a:pt x="17" y="19"/>
                                </a:lnTo>
                                <a:lnTo>
                                  <a:pt x="24" y="23"/>
                                </a:lnTo>
                                <a:lnTo>
                                  <a:pt x="32" y="27"/>
                                </a:lnTo>
                                <a:lnTo>
                                  <a:pt x="43" y="30"/>
                                </a:lnTo>
                                <a:lnTo>
                                  <a:pt x="54" y="34"/>
                                </a:lnTo>
                                <a:lnTo>
                                  <a:pt x="64" y="36"/>
                                </a:lnTo>
                                <a:lnTo>
                                  <a:pt x="77" y="40"/>
                                </a:lnTo>
                                <a:lnTo>
                                  <a:pt x="92" y="42"/>
                                </a:lnTo>
                                <a:lnTo>
                                  <a:pt x="105" y="47"/>
                                </a:lnTo>
                                <a:lnTo>
                                  <a:pt x="122" y="49"/>
                                </a:lnTo>
                                <a:lnTo>
                                  <a:pt x="139" y="51"/>
                                </a:lnTo>
                                <a:lnTo>
                                  <a:pt x="157" y="53"/>
                                </a:lnTo>
                                <a:lnTo>
                                  <a:pt x="174" y="57"/>
                                </a:lnTo>
                                <a:lnTo>
                                  <a:pt x="196" y="60"/>
                                </a:lnTo>
                                <a:lnTo>
                                  <a:pt x="215" y="62"/>
                                </a:lnTo>
                                <a:lnTo>
                                  <a:pt x="236" y="64"/>
                                </a:lnTo>
                                <a:lnTo>
                                  <a:pt x="259" y="66"/>
                                </a:lnTo>
                                <a:lnTo>
                                  <a:pt x="280" y="68"/>
                                </a:lnTo>
                                <a:lnTo>
                                  <a:pt x="304" y="68"/>
                                </a:lnTo>
                                <a:lnTo>
                                  <a:pt x="327" y="70"/>
                                </a:lnTo>
                                <a:lnTo>
                                  <a:pt x="351" y="72"/>
                                </a:lnTo>
                                <a:lnTo>
                                  <a:pt x="377" y="72"/>
                                </a:lnTo>
                                <a:lnTo>
                                  <a:pt x="400" y="74"/>
                                </a:lnTo>
                                <a:lnTo>
                                  <a:pt x="426" y="74"/>
                                </a:lnTo>
                                <a:lnTo>
                                  <a:pt x="454" y="74"/>
                                </a:lnTo>
                                <a:lnTo>
                                  <a:pt x="480" y="77"/>
                                </a:lnTo>
                                <a:lnTo>
                                  <a:pt x="505" y="77"/>
                                </a:lnTo>
                                <a:lnTo>
                                  <a:pt x="533" y="77"/>
                                </a:lnTo>
                                <a:lnTo>
                                  <a:pt x="533" y="72"/>
                                </a:lnTo>
                                <a:lnTo>
                                  <a:pt x="505" y="72"/>
                                </a:lnTo>
                                <a:lnTo>
                                  <a:pt x="480" y="72"/>
                                </a:lnTo>
                                <a:lnTo>
                                  <a:pt x="454" y="72"/>
                                </a:lnTo>
                                <a:lnTo>
                                  <a:pt x="426" y="72"/>
                                </a:lnTo>
                                <a:lnTo>
                                  <a:pt x="400" y="70"/>
                                </a:lnTo>
                                <a:lnTo>
                                  <a:pt x="377" y="70"/>
                                </a:lnTo>
                                <a:lnTo>
                                  <a:pt x="351" y="68"/>
                                </a:lnTo>
                                <a:lnTo>
                                  <a:pt x="327" y="68"/>
                                </a:lnTo>
                                <a:lnTo>
                                  <a:pt x="304" y="66"/>
                                </a:lnTo>
                                <a:lnTo>
                                  <a:pt x="280" y="64"/>
                                </a:lnTo>
                                <a:lnTo>
                                  <a:pt x="259" y="62"/>
                                </a:lnTo>
                                <a:lnTo>
                                  <a:pt x="236" y="60"/>
                                </a:lnTo>
                                <a:lnTo>
                                  <a:pt x="215" y="57"/>
                                </a:lnTo>
                                <a:lnTo>
                                  <a:pt x="196" y="55"/>
                                </a:lnTo>
                                <a:lnTo>
                                  <a:pt x="176" y="53"/>
                                </a:lnTo>
                                <a:lnTo>
                                  <a:pt x="157" y="51"/>
                                </a:lnTo>
                                <a:lnTo>
                                  <a:pt x="139" y="49"/>
                                </a:lnTo>
                                <a:lnTo>
                                  <a:pt x="122" y="45"/>
                                </a:lnTo>
                                <a:lnTo>
                                  <a:pt x="107" y="42"/>
                                </a:lnTo>
                                <a:lnTo>
                                  <a:pt x="92" y="40"/>
                                </a:lnTo>
                                <a:lnTo>
                                  <a:pt x="79" y="36"/>
                                </a:lnTo>
                                <a:lnTo>
                                  <a:pt x="66" y="34"/>
                                </a:lnTo>
                                <a:lnTo>
                                  <a:pt x="54" y="30"/>
                                </a:lnTo>
                                <a:lnTo>
                                  <a:pt x="43" y="27"/>
                                </a:lnTo>
                                <a:lnTo>
                                  <a:pt x="34" y="23"/>
                                </a:lnTo>
                                <a:lnTo>
                                  <a:pt x="26" y="19"/>
                                </a:lnTo>
                                <a:lnTo>
                                  <a:pt x="19" y="17"/>
                                </a:lnTo>
                                <a:lnTo>
                                  <a:pt x="13" y="12"/>
                                </a:lnTo>
                                <a:lnTo>
                                  <a:pt x="9" y="10"/>
                                </a:lnTo>
                                <a:lnTo>
                                  <a:pt x="4" y="6"/>
                                </a:lnTo>
                                <a:lnTo>
                                  <a:pt x="4" y="2"/>
                                </a:lnTo>
                                <a:lnTo>
                                  <a:pt x="2" y="0"/>
                                </a:lnTo>
                                <a:lnTo>
                                  <a:pt x="0" y="0"/>
                                </a:lnTo>
                                <a:close/>
                              </a:path>
                            </a:pathLst>
                          </a:custGeom>
                          <a:solidFill>
                            <a:srgbClr val="cecece"/>
                          </a:solidFill>
                          <a:ln>
                            <a:noFill/>
                          </a:ln>
                        </wps:spPr>
                        <wps:style>
                          <a:lnRef idx="0"/>
                          <a:fillRef idx="0"/>
                          <a:effectRef idx="0"/>
                          <a:fontRef idx="minor"/>
                        </wps:style>
                        <wps:bodyPr/>
                      </wps:wsp>
                      <wps:wsp>
                        <wps:cNvSpPr/>
                        <wps:spPr>
                          <a:xfrm>
                            <a:off x="428040" y="2655720"/>
                            <a:ext cx="338400" cy="48960"/>
                          </a:xfrm>
                          <a:custGeom>
                            <a:avLst/>
                            <a:gdLst/>
                            <a:ahLst/>
                            <a:rect l="l" t="t" r="r" b="b"/>
                            <a:pathLst>
                              <a:path w="533" h="77">
                                <a:moveTo>
                                  <a:pt x="533" y="0"/>
                                </a:moveTo>
                                <a:lnTo>
                                  <a:pt x="533" y="0"/>
                                </a:lnTo>
                                <a:lnTo>
                                  <a:pt x="505" y="0"/>
                                </a:lnTo>
                                <a:lnTo>
                                  <a:pt x="480" y="0"/>
                                </a:lnTo>
                                <a:lnTo>
                                  <a:pt x="454" y="0"/>
                                </a:lnTo>
                                <a:lnTo>
                                  <a:pt x="426" y="2"/>
                                </a:lnTo>
                                <a:lnTo>
                                  <a:pt x="400" y="2"/>
                                </a:lnTo>
                                <a:lnTo>
                                  <a:pt x="377" y="4"/>
                                </a:lnTo>
                                <a:lnTo>
                                  <a:pt x="351" y="4"/>
                                </a:lnTo>
                                <a:lnTo>
                                  <a:pt x="327" y="6"/>
                                </a:lnTo>
                                <a:lnTo>
                                  <a:pt x="304" y="6"/>
                                </a:lnTo>
                                <a:lnTo>
                                  <a:pt x="280" y="8"/>
                                </a:lnTo>
                                <a:lnTo>
                                  <a:pt x="259" y="10"/>
                                </a:lnTo>
                                <a:lnTo>
                                  <a:pt x="236" y="12"/>
                                </a:lnTo>
                                <a:lnTo>
                                  <a:pt x="215" y="14"/>
                                </a:lnTo>
                                <a:lnTo>
                                  <a:pt x="196" y="17"/>
                                </a:lnTo>
                                <a:lnTo>
                                  <a:pt x="176" y="19"/>
                                </a:lnTo>
                                <a:lnTo>
                                  <a:pt x="157" y="21"/>
                                </a:lnTo>
                                <a:lnTo>
                                  <a:pt x="139" y="23"/>
                                </a:lnTo>
                                <a:lnTo>
                                  <a:pt x="122" y="27"/>
                                </a:lnTo>
                                <a:lnTo>
                                  <a:pt x="105" y="29"/>
                                </a:lnTo>
                                <a:lnTo>
                                  <a:pt x="92" y="32"/>
                                </a:lnTo>
                                <a:lnTo>
                                  <a:pt x="77" y="36"/>
                                </a:lnTo>
                                <a:lnTo>
                                  <a:pt x="64" y="38"/>
                                </a:lnTo>
                                <a:lnTo>
                                  <a:pt x="54" y="42"/>
                                </a:lnTo>
                                <a:lnTo>
                                  <a:pt x="43" y="44"/>
                                </a:lnTo>
                                <a:lnTo>
                                  <a:pt x="32" y="49"/>
                                </a:lnTo>
                                <a:lnTo>
                                  <a:pt x="24" y="53"/>
                                </a:lnTo>
                                <a:lnTo>
                                  <a:pt x="17" y="55"/>
                                </a:lnTo>
                                <a:lnTo>
                                  <a:pt x="11" y="59"/>
                                </a:lnTo>
                                <a:lnTo>
                                  <a:pt x="6" y="64"/>
                                </a:lnTo>
                                <a:lnTo>
                                  <a:pt x="2" y="68"/>
                                </a:lnTo>
                                <a:lnTo>
                                  <a:pt x="0" y="72"/>
                                </a:lnTo>
                                <a:lnTo>
                                  <a:pt x="0" y="77"/>
                                </a:lnTo>
                                <a:lnTo>
                                  <a:pt x="2" y="77"/>
                                </a:lnTo>
                                <a:lnTo>
                                  <a:pt x="4" y="72"/>
                                </a:lnTo>
                                <a:lnTo>
                                  <a:pt x="4" y="68"/>
                                </a:lnTo>
                                <a:lnTo>
                                  <a:pt x="9" y="66"/>
                                </a:lnTo>
                                <a:lnTo>
                                  <a:pt x="13" y="62"/>
                                </a:lnTo>
                                <a:lnTo>
                                  <a:pt x="19" y="59"/>
                                </a:lnTo>
                                <a:lnTo>
                                  <a:pt x="26" y="55"/>
                                </a:lnTo>
                                <a:lnTo>
                                  <a:pt x="34" y="51"/>
                                </a:lnTo>
                                <a:lnTo>
                                  <a:pt x="43" y="49"/>
                                </a:lnTo>
                                <a:lnTo>
                                  <a:pt x="54" y="44"/>
                                </a:lnTo>
                                <a:lnTo>
                                  <a:pt x="66" y="42"/>
                                </a:lnTo>
                                <a:lnTo>
                                  <a:pt x="79" y="38"/>
                                </a:lnTo>
                                <a:lnTo>
                                  <a:pt x="92" y="36"/>
                                </a:lnTo>
                                <a:lnTo>
                                  <a:pt x="107" y="32"/>
                                </a:lnTo>
                                <a:lnTo>
                                  <a:pt x="122" y="29"/>
                                </a:lnTo>
                                <a:lnTo>
                                  <a:pt x="139" y="27"/>
                                </a:lnTo>
                                <a:lnTo>
                                  <a:pt x="157" y="25"/>
                                </a:lnTo>
                                <a:lnTo>
                                  <a:pt x="176" y="23"/>
                                </a:lnTo>
                                <a:lnTo>
                                  <a:pt x="196" y="19"/>
                                </a:lnTo>
                                <a:lnTo>
                                  <a:pt x="215" y="17"/>
                                </a:lnTo>
                                <a:lnTo>
                                  <a:pt x="236" y="14"/>
                                </a:lnTo>
                                <a:lnTo>
                                  <a:pt x="259" y="14"/>
                                </a:lnTo>
                                <a:lnTo>
                                  <a:pt x="280" y="12"/>
                                </a:lnTo>
                                <a:lnTo>
                                  <a:pt x="304" y="10"/>
                                </a:lnTo>
                                <a:lnTo>
                                  <a:pt x="327" y="8"/>
                                </a:lnTo>
                                <a:lnTo>
                                  <a:pt x="351" y="8"/>
                                </a:lnTo>
                                <a:lnTo>
                                  <a:pt x="377" y="6"/>
                                </a:lnTo>
                                <a:lnTo>
                                  <a:pt x="400" y="6"/>
                                </a:lnTo>
                                <a:lnTo>
                                  <a:pt x="426" y="4"/>
                                </a:lnTo>
                                <a:lnTo>
                                  <a:pt x="454" y="4"/>
                                </a:lnTo>
                                <a:lnTo>
                                  <a:pt x="480" y="4"/>
                                </a:lnTo>
                                <a:lnTo>
                                  <a:pt x="505" y="2"/>
                                </a:lnTo>
                                <a:lnTo>
                                  <a:pt x="533" y="2"/>
                                </a:lnTo>
                                <a:lnTo>
                                  <a:pt x="533" y="0"/>
                                </a:lnTo>
                                <a:close/>
                              </a:path>
                            </a:pathLst>
                          </a:custGeom>
                          <a:solidFill>
                            <a:srgbClr val="cecece"/>
                          </a:solidFill>
                          <a:ln>
                            <a:noFill/>
                          </a:ln>
                        </wps:spPr>
                        <wps:style>
                          <a:lnRef idx="0"/>
                          <a:fillRef idx="0"/>
                          <a:effectRef idx="0"/>
                          <a:fontRef idx="minor"/>
                        </wps:style>
                        <wps:bodyPr/>
                      </wps:wsp>
                      <wps:wsp>
                        <wps:cNvSpPr/>
                        <wps:spPr>
                          <a:xfrm>
                            <a:off x="766440" y="2655720"/>
                            <a:ext cx="338400" cy="48960"/>
                          </a:xfrm>
                          <a:custGeom>
                            <a:avLst/>
                            <a:gdLst/>
                            <a:ahLst/>
                            <a:rect l="l" t="t" r="r" b="b"/>
                            <a:pathLst>
                              <a:path w="533" h="77">
                                <a:moveTo>
                                  <a:pt x="533" y="77"/>
                                </a:moveTo>
                                <a:lnTo>
                                  <a:pt x="533" y="77"/>
                                </a:lnTo>
                                <a:lnTo>
                                  <a:pt x="533" y="72"/>
                                </a:lnTo>
                                <a:lnTo>
                                  <a:pt x="531" y="68"/>
                                </a:lnTo>
                                <a:lnTo>
                                  <a:pt x="526" y="64"/>
                                </a:lnTo>
                                <a:lnTo>
                                  <a:pt x="522" y="59"/>
                                </a:lnTo>
                                <a:lnTo>
                                  <a:pt x="515" y="55"/>
                                </a:lnTo>
                                <a:lnTo>
                                  <a:pt x="509" y="53"/>
                                </a:lnTo>
                                <a:lnTo>
                                  <a:pt x="500" y="49"/>
                                </a:lnTo>
                                <a:lnTo>
                                  <a:pt x="490" y="44"/>
                                </a:lnTo>
                                <a:lnTo>
                                  <a:pt x="479" y="42"/>
                                </a:lnTo>
                                <a:lnTo>
                                  <a:pt x="468" y="38"/>
                                </a:lnTo>
                                <a:lnTo>
                                  <a:pt x="455" y="36"/>
                                </a:lnTo>
                                <a:lnTo>
                                  <a:pt x="440" y="32"/>
                                </a:lnTo>
                                <a:lnTo>
                                  <a:pt x="427" y="29"/>
                                </a:lnTo>
                                <a:lnTo>
                                  <a:pt x="410" y="27"/>
                                </a:lnTo>
                                <a:lnTo>
                                  <a:pt x="393" y="23"/>
                                </a:lnTo>
                                <a:lnTo>
                                  <a:pt x="376" y="21"/>
                                </a:lnTo>
                                <a:lnTo>
                                  <a:pt x="357" y="19"/>
                                </a:lnTo>
                                <a:lnTo>
                                  <a:pt x="337" y="17"/>
                                </a:lnTo>
                                <a:lnTo>
                                  <a:pt x="318" y="14"/>
                                </a:lnTo>
                                <a:lnTo>
                                  <a:pt x="297" y="12"/>
                                </a:lnTo>
                                <a:lnTo>
                                  <a:pt x="275" y="10"/>
                                </a:lnTo>
                                <a:lnTo>
                                  <a:pt x="254" y="8"/>
                                </a:lnTo>
                                <a:lnTo>
                                  <a:pt x="230" y="6"/>
                                </a:lnTo>
                                <a:lnTo>
                                  <a:pt x="206" y="6"/>
                                </a:lnTo>
                                <a:lnTo>
                                  <a:pt x="183" y="4"/>
                                </a:lnTo>
                                <a:lnTo>
                                  <a:pt x="159" y="4"/>
                                </a:lnTo>
                                <a:lnTo>
                                  <a:pt x="133" y="2"/>
                                </a:lnTo>
                                <a:lnTo>
                                  <a:pt x="108" y="2"/>
                                </a:lnTo>
                                <a:lnTo>
                                  <a:pt x="82" y="0"/>
                                </a:lnTo>
                                <a:lnTo>
                                  <a:pt x="54" y="0"/>
                                </a:lnTo>
                                <a:lnTo>
                                  <a:pt x="28" y="0"/>
                                </a:lnTo>
                                <a:lnTo>
                                  <a:pt x="0" y="0"/>
                                </a:lnTo>
                                <a:lnTo>
                                  <a:pt x="0" y="2"/>
                                </a:lnTo>
                                <a:lnTo>
                                  <a:pt x="28" y="2"/>
                                </a:lnTo>
                                <a:lnTo>
                                  <a:pt x="54" y="4"/>
                                </a:lnTo>
                                <a:lnTo>
                                  <a:pt x="82" y="4"/>
                                </a:lnTo>
                                <a:lnTo>
                                  <a:pt x="108" y="4"/>
                                </a:lnTo>
                                <a:lnTo>
                                  <a:pt x="133" y="6"/>
                                </a:lnTo>
                                <a:lnTo>
                                  <a:pt x="159" y="6"/>
                                </a:lnTo>
                                <a:lnTo>
                                  <a:pt x="183" y="8"/>
                                </a:lnTo>
                                <a:lnTo>
                                  <a:pt x="206" y="8"/>
                                </a:lnTo>
                                <a:lnTo>
                                  <a:pt x="230" y="10"/>
                                </a:lnTo>
                                <a:lnTo>
                                  <a:pt x="254" y="12"/>
                                </a:lnTo>
                                <a:lnTo>
                                  <a:pt x="275" y="14"/>
                                </a:lnTo>
                                <a:lnTo>
                                  <a:pt x="297" y="14"/>
                                </a:lnTo>
                                <a:lnTo>
                                  <a:pt x="318" y="17"/>
                                </a:lnTo>
                                <a:lnTo>
                                  <a:pt x="337" y="19"/>
                                </a:lnTo>
                                <a:lnTo>
                                  <a:pt x="357" y="23"/>
                                </a:lnTo>
                                <a:lnTo>
                                  <a:pt x="376" y="25"/>
                                </a:lnTo>
                                <a:lnTo>
                                  <a:pt x="393" y="27"/>
                                </a:lnTo>
                                <a:lnTo>
                                  <a:pt x="410" y="29"/>
                                </a:lnTo>
                                <a:lnTo>
                                  <a:pt x="425" y="32"/>
                                </a:lnTo>
                                <a:lnTo>
                                  <a:pt x="440" y="36"/>
                                </a:lnTo>
                                <a:lnTo>
                                  <a:pt x="453" y="38"/>
                                </a:lnTo>
                                <a:lnTo>
                                  <a:pt x="466" y="42"/>
                                </a:lnTo>
                                <a:lnTo>
                                  <a:pt x="479" y="44"/>
                                </a:lnTo>
                                <a:lnTo>
                                  <a:pt x="490" y="49"/>
                                </a:lnTo>
                                <a:lnTo>
                                  <a:pt x="498" y="51"/>
                                </a:lnTo>
                                <a:lnTo>
                                  <a:pt x="507" y="55"/>
                                </a:lnTo>
                                <a:lnTo>
                                  <a:pt x="513" y="59"/>
                                </a:lnTo>
                                <a:lnTo>
                                  <a:pt x="520" y="62"/>
                                </a:lnTo>
                                <a:lnTo>
                                  <a:pt x="524" y="66"/>
                                </a:lnTo>
                                <a:lnTo>
                                  <a:pt x="528" y="68"/>
                                </a:lnTo>
                                <a:lnTo>
                                  <a:pt x="528" y="72"/>
                                </a:lnTo>
                                <a:lnTo>
                                  <a:pt x="531" y="77"/>
                                </a:lnTo>
                                <a:lnTo>
                                  <a:pt x="533" y="77"/>
                                </a:lnTo>
                                <a:close/>
                              </a:path>
                            </a:pathLst>
                          </a:custGeom>
                          <a:solidFill>
                            <a:srgbClr val="cecece"/>
                          </a:solidFill>
                          <a:ln>
                            <a:noFill/>
                          </a:ln>
                        </wps:spPr>
                        <wps:style>
                          <a:lnRef idx="0"/>
                          <a:fillRef idx="0"/>
                          <a:effectRef idx="0"/>
                          <a:fontRef idx="minor"/>
                        </wps:style>
                        <wps:bodyPr/>
                      </wps:wsp>
                      <wps:wsp>
                        <wps:cNvSpPr/>
                        <wps:spPr>
                          <a:xfrm>
                            <a:off x="766440" y="2700000"/>
                            <a:ext cx="338400" cy="48960"/>
                          </a:xfrm>
                          <a:custGeom>
                            <a:avLst/>
                            <a:gdLst/>
                            <a:ahLst/>
                            <a:rect l="l" t="t" r="r" b="b"/>
                            <a:pathLst>
                              <a:path w="533" h="77">
                                <a:moveTo>
                                  <a:pt x="0" y="77"/>
                                </a:moveTo>
                                <a:lnTo>
                                  <a:pt x="0" y="77"/>
                                </a:lnTo>
                                <a:lnTo>
                                  <a:pt x="28" y="77"/>
                                </a:lnTo>
                                <a:lnTo>
                                  <a:pt x="54" y="77"/>
                                </a:lnTo>
                                <a:lnTo>
                                  <a:pt x="82" y="77"/>
                                </a:lnTo>
                                <a:lnTo>
                                  <a:pt x="108" y="77"/>
                                </a:lnTo>
                                <a:lnTo>
                                  <a:pt x="133" y="75"/>
                                </a:lnTo>
                                <a:lnTo>
                                  <a:pt x="159" y="75"/>
                                </a:lnTo>
                                <a:lnTo>
                                  <a:pt x="183" y="73"/>
                                </a:lnTo>
                                <a:lnTo>
                                  <a:pt x="206" y="73"/>
                                </a:lnTo>
                                <a:lnTo>
                                  <a:pt x="230" y="71"/>
                                </a:lnTo>
                                <a:lnTo>
                                  <a:pt x="254" y="69"/>
                                </a:lnTo>
                                <a:lnTo>
                                  <a:pt x="275" y="67"/>
                                </a:lnTo>
                                <a:lnTo>
                                  <a:pt x="297" y="64"/>
                                </a:lnTo>
                                <a:lnTo>
                                  <a:pt x="318" y="62"/>
                                </a:lnTo>
                                <a:lnTo>
                                  <a:pt x="337" y="60"/>
                                </a:lnTo>
                                <a:lnTo>
                                  <a:pt x="359" y="58"/>
                                </a:lnTo>
                                <a:lnTo>
                                  <a:pt x="376" y="56"/>
                                </a:lnTo>
                                <a:lnTo>
                                  <a:pt x="393" y="54"/>
                                </a:lnTo>
                                <a:lnTo>
                                  <a:pt x="410" y="49"/>
                                </a:lnTo>
                                <a:lnTo>
                                  <a:pt x="427" y="47"/>
                                </a:lnTo>
                                <a:lnTo>
                                  <a:pt x="440" y="45"/>
                                </a:lnTo>
                                <a:lnTo>
                                  <a:pt x="455" y="41"/>
                                </a:lnTo>
                                <a:lnTo>
                                  <a:pt x="468" y="39"/>
                                </a:lnTo>
                                <a:lnTo>
                                  <a:pt x="479" y="34"/>
                                </a:lnTo>
                                <a:lnTo>
                                  <a:pt x="490" y="32"/>
                                </a:lnTo>
                                <a:lnTo>
                                  <a:pt x="500" y="28"/>
                                </a:lnTo>
                                <a:lnTo>
                                  <a:pt x="509" y="24"/>
                                </a:lnTo>
                                <a:lnTo>
                                  <a:pt x="515" y="22"/>
                                </a:lnTo>
                                <a:lnTo>
                                  <a:pt x="522" y="17"/>
                                </a:lnTo>
                                <a:lnTo>
                                  <a:pt x="526" y="13"/>
                                </a:lnTo>
                                <a:lnTo>
                                  <a:pt x="531" y="9"/>
                                </a:lnTo>
                                <a:lnTo>
                                  <a:pt x="533" y="4"/>
                                </a:lnTo>
                                <a:lnTo>
                                  <a:pt x="533" y="0"/>
                                </a:lnTo>
                                <a:lnTo>
                                  <a:pt x="531" y="0"/>
                                </a:lnTo>
                                <a:lnTo>
                                  <a:pt x="528" y="4"/>
                                </a:lnTo>
                                <a:lnTo>
                                  <a:pt x="528" y="7"/>
                                </a:lnTo>
                                <a:lnTo>
                                  <a:pt x="524" y="11"/>
                                </a:lnTo>
                                <a:lnTo>
                                  <a:pt x="520" y="15"/>
                                </a:lnTo>
                                <a:lnTo>
                                  <a:pt x="513" y="17"/>
                                </a:lnTo>
                                <a:lnTo>
                                  <a:pt x="507" y="22"/>
                                </a:lnTo>
                                <a:lnTo>
                                  <a:pt x="498" y="26"/>
                                </a:lnTo>
                                <a:lnTo>
                                  <a:pt x="490" y="28"/>
                                </a:lnTo>
                                <a:lnTo>
                                  <a:pt x="479" y="32"/>
                                </a:lnTo>
                                <a:lnTo>
                                  <a:pt x="466" y="34"/>
                                </a:lnTo>
                                <a:lnTo>
                                  <a:pt x="453" y="39"/>
                                </a:lnTo>
                                <a:lnTo>
                                  <a:pt x="440" y="41"/>
                                </a:lnTo>
                                <a:lnTo>
                                  <a:pt x="425" y="45"/>
                                </a:lnTo>
                                <a:lnTo>
                                  <a:pt x="410" y="47"/>
                                </a:lnTo>
                                <a:lnTo>
                                  <a:pt x="393" y="49"/>
                                </a:lnTo>
                                <a:lnTo>
                                  <a:pt x="376" y="52"/>
                                </a:lnTo>
                                <a:lnTo>
                                  <a:pt x="357" y="56"/>
                                </a:lnTo>
                                <a:lnTo>
                                  <a:pt x="337" y="58"/>
                                </a:lnTo>
                                <a:lnTo>
                                  <a:pt x="318" y="60"/>
                                </a:lnTo>
                                <a:lnTo>
                                  <a:pt x="297" y="62"/>
                                </a:lnTo>
                                <a:lnTo>
                                  <a:pt x="275" y="64"/>
                                </a:lnTo>
                                <a:lnTo>
                                  <a:pt x="254" y="67"/>
                                </a:lnTo>
                                <a:lnTo>
                                  <a:pt x="230" y="67"/>
                                </a:lnTo>
                                <a:lnTo>
                                  <a:pt x="206" y="69"/>
                                </a:lnTo>
                                <a:lnTo>
                                  <a:pt x="183" y="71"/>
                                </a:lnTo>
                                <a:lnTo>
                                  <a:pt x="159" y="71"/>
                                </a:lnTo>
                                <a:lnTo>
                                  <a:pt x="133" y="73"/>
                                </a:lnTo>
                                <a:lnTo>
                                  <a:pt x="108" y="73"/>
                                </a:lnTo>
                                <a:lnTo>
                                  <a:pt x="82" y="73"/>
                                </a:lnTo>
                                <a:lnTo>
                                  <a:pt x="54" y="75"/>
                                </a:lnTo>
                                <a:lnTo>
                                  <a:pt x="28" y="75"/>
                                </a:lnTo>
                                <a:lnTo>
                                  <a:pt x="0" y="75"/>
                                </a:lnTo>
                                <a:lnTo>
                                  <a:pt x="0" y="77"/>
                                </a:lnTo>
                                <a:close/>
                              </a:path>
                            </a:pathLst>
                          </a:custGeom>
                          <a:solidFill>
                            <a:srgbClr val="a2c1fe"/>
                          </a:solidFill>
                          <a:ln>
                            <a:noFill/>
                          </a:ln>
                        </wps:spPr>
                        <wps:style>
                          <a:lnRef idx="0"/>
                          <a:fillRef idx="0"/>
                          <a:effectRef idx="0"/>
                          <a:fontRef idx="minor"/>
                        </wps:style>
                        <wps:bodyPr/>
                      </wps:wsp>
                      <wps:wsp>
                        <wps:cNvSpPr/>
                        <wps:spPr>
                          <a:xfrm>
                            <a:off x="428040" y="2700000"/>
                            <a:ext cx="338400" cy="48960"/>
                          </a:xfrm>
                          <a:custGeom>
                            <a:avLst/>
                            <a:gdLst/>
                            <a:ahLst/>
                            <a:rect l="l" t="t" r="r" b="b"/>
                            <a:pathLst>
                              <a:path w="533" h="77">
                                <a:moveTo>
                                  <a:pt x="0" y="0"/>
                                </a:moveTo>
                                <a:lnTo>
                                  <a:pt x="0" y="0"/>
                                </a:lnTo>
                                <a:lnTo>
                                  <a:pt x="0" y="4"/>
                                </a:lnTo>
                                <a:lnTo>
                                  <a:pt x="2" y="9"/>
                                </a:lnTo>
                                <a:lnTo>
                                  <a:pt x="6" y="13"/>
                                </a:lnTo>
                                <a:lnTo>
                                  <a:pt x="11" y="17"/>
                                </a:lnTo>
                                <a:lnTo>
                                  <a:pt x="17" y="22"/>
                                </a:lnTo>
                                <a:lnTo>
                                  <a:pt x="24" y="24"/>
                                </a:lnTo>
                                <a:lnTo>
                                  <a:pt x="32" y="28"/>
                                </a:lnTo>
                                <a:lnTo>
                                  <a:pt x="43" y="32"/>
                                </a:lnTo>
                                <a:lnTo>
                                  <a:pt x="54" y="34"/>
                                </a:lnTo>
                                <a:lnTo>
                                  <a:pt x="64" y="39"/>
                                </a:lnTo>
                                <a:lnTo>
                                  <a:pt x="77" y="41"/>
                                </a:lnTo>
                                <a:lnTo>
                                  <a:pt x="92" y="45"/>
                                </a:lnTo>
                                <a:lnTo>
                                  <a:pt x="105" y="47"/>
                                </a:lnTo>
                                <a:lnTo>
                                  <a:pt x="122" y="49"/>
                                </a:lnTo>
                                <a:lnTo>
                                  <a:pt x="139" y="54"/>
                                </a:lnTo>
                                <a:lnTo>
                                  <a:pt x="157" y="56"/>
                                </a:lnTo>
                                <a:lnTo>
                                  <a:pt x="174" y="58"/>
                                </a:lnTo>
                                <a:lnTo>
                                  <a:pt x="196" y="60"/>
                                </a:lnTo>
                                <a:lnTo>
                                  <a:pt x="215" y="62"/>
                                </a:lnTo>
                                <a:lnTo>
                                  <a:pt x="236" y="64"/>
                                </a:lnTo>
                                <a:lnTo>
                                  <a:pt x="259" y="67"/>
                                </a:lnTo>
                                <a:lnTo>
                                  <a:pt x="280" y="69"/>
                                </a:lnTo>
                                <a:lnTo>
                                  <a:pt x="304" y="71"/>
                                </a:lnTo>
                                <a:lnTo>
                                  <a:pt x="327" y="73"/>
                                </a:lnTo>
                                <a:lnTo>
                                  <a:pt x="351" y="73"/>
                                </a:lnTo>
                                <a:lnTo>
                                  <a:pt x="377" y="75"/>
                                </a:lnTo>
                                <a:lnTo>
                                  <a:pt x="400" y="75"/>
                                </a:lnTo>
                                <a:lnTo>
                                  <a:pt x="426" y="77"/>
                                </a:lnTo>
                                <a:lnTo>
                                  <a:pt x="454" y="77"/>
                                </a:lnTo>
                                <a:lnTo>
                                  <a:pt x="480" y="77"/>
                                </a:lnTo>
                                <a:lnTo>
                                  <a:pt x="505" y="77"/>
                                </a:lnTo>
                                <a:lnTo>
                                  <a:pt x="533" y="77"/>
                                </a:lnTo>
                                <a:lnTo>
                                  <a:pt x="533" y="75"/>
                                </a:lnTo>
                                <a:lnTo>
                                  <a:pt x="505" y="75"/>
                                </a:lnTo>
                                <a:lnTo>
                                  <a:pt x="480" y="75"/>
                                </a:lnTo>
                                <a:lnTo>
                                  <a:pt x="454" y="73"/>
                                </a:lnTo>
                                <a:lnTo>
                                  <a:pt x="426" y="73"/>
                                </a:lnTo>
                                <a:lnTo>
                                  <a:pt x="400" y="73"/>
                                </a:lnTo>
                                <a:lnTo>
                                  <a:pt x="377" y="71"/>
                                </a:lnTo>
                                <a:lnTo>
                                  <a:pt x="351" y="71"/>
                                </a:lnTo>
                                <a:lnTo>
                                  <a:pt x="327" y="69"/>
                                </a:lnTo>
                                <a:lnTo>
                                  <a:pt x="304" y="67"/>
                                </a:lnTo>
                                <a:lnTo>
                                  <a:pt x="280" y="67"/>
                                </a:lnTo>
                                <a:lnTo>
                                  <a:pt x="259" y="64"/>
                                </a:lnTo>
                                <a:lnTo>
                                  <a:pt x="236" y="62"/>
                                </a:lnTo>
                                <a:lnTo>
                                  <a:pt x="215" y="60"/>
                                </a:lnTo>
                                <a:lnTo>
                                  <a:pt x="196" y="58"/>
                                </a:lnTo>
                                <a:lnTo>
                                  <a:pt x="176" y="56"/>
                                </a:lnTo>
                                <a:lnTo>
                                  <a:pt x="157" y="52"/>
                                </a:lnTo>
                                <a:lnTo>
                                  <a:pt x="139" y="49"/>
                                </a:lnTo>
                                <a:lnTo>
                                  <a:pt x="122" y="47"/>
                                </a:lnTo>
                                <a:lnTo>
                                  <a:pt x="107" y="45"/>
                                </a:lnTo>
                                <a:lnTo>
                                  <a:pt x="92" y="41"/>
                                </a:lnTo>
                                <a:lnTo>
                                  <a:pt x="79" y="39"/>
                                </a:lnTo>
                                <a:lnTo>
                                  <a:pt x="66" y="34"/>
                                </a:lnTo>
                                <a:lnTo>
                                  <a:pt x="54" y="32"/>
                                </a:lnTo>
                                <a:lnTo>
                                  <a:pt x="43" y="28"/>
                                </a:lnTo>
                                <a:lnTo>
                                  <a:pt x="34" y="26"/>
                                </a:lnTo>
                                <a:lnTo>
                                  <a:pt x="26" y="22"/>
                                </a:lnTo>
                                <a:lnTo>
                                  <a:pt x="19" y="17"/>
                                </a:lnTo>
                                <a:lnTo>
                                  <a:pt x="13" y="15"/>
                                </a:lnTo>
                                <a:lnTo>
                                  <a:pt x="9" y="11"/>
                                </a:lnTo>
                                <a:lnTo>
                                  <a:pt x="4" y="7"/>
                                </a:lnTo>
                                <a:lnTo>
                                  <a:pt x="4" y="4"/>
                                </a:lnTo>
                                <a:lnTo>
                                  <a:pt x="2" y="0"/>
                                </a:lnTo>
                                <a:lnTo>
                                  <a:pt x="0" y="0"/>
                                </a:lnTo>
                                <a:close/>
                              </a:path>
                            </a:pathLst>
                          </a:custGeom>
                          <a:solidFill>
                            <a:srgbClr val="a2c1fe"/>
                          </a:solidFill>
                          <a:ln>
                            <a:noFill/>
                          </a:ln>
                        </wps:spPr>
                        <wps:style>
                          <a:lnRef idx="0"/>
                          <a:fillRef idx="0"/>
                          <a:effectRef idx="0"/>
                          <a:fontRef idx="minor"/>
                        </wps:style>
                        <wps:bodyPr/>
                      </wps:wsp>
                      <wps:wsp>
                        <wps:cNvSpPr/>
                        <wps:spPr>
                          <a:xfrm>
                            <a:off x="428040" y="2651040"/>
                            <a:ext cx="338400" cy="48960"/>
                          </a:xfrm>
                          <a:custGeom>
                            <a:avLst/>
                            <a:gdLst/>
                            <a:ahLst/>
                            <a:rect l="l" t="t" r="r" b="b"/>
                            <a:pathLst>
                              <a:path w="533" h="77">
                                <a:moveTo>
                                  <a:pt x="533" y="0"/>
                                </a:moveTo>
                                <a:lnTo>
                                  <a:pt x="533" y="0"/>
                                </a:lnTo>
                                <a:lnTo>
                                  <a:pt x="505" y="0"/>
                                </a:lnTo>
                                <a:lnTo>
                                  <a:pt x="480" y="2"/>
                                </a:lnTo>
                                <a:lnTo>
                                  <a:pt x="454" y="2"/>
                                </a:lnTo>
                                <a:lnTo>
                                  <a:pt x="426" y="2"/>
                                </a:lnTo>
                                <a:lnTo>
                                  <a:pt x="400" y="4"/>
                                </a:lnTo>
                                <a:lnTo>
                                  <a:pt x="377" y="4"/>
                                </a:lnTo>
                                <a:lnTo>
                                  <a:pt x="351" y="7"/>
                                </a:lnTo>
                                <a:lnTo>
                                  <a:pt x="327" y="7"/>
                                </a:lnTo>
                                <a:lnTo>
                                  <a:pt x="304" y="9"/>
                                </a:lnTo>
                                <a:lnTo>
                                  <a:pt x="280" y="11"/>
                                </a:lnTo>
                                <a:lnTo>
                                  <a:pt x="259" y="13"/>
                                </a:lnTo>
                                <a:lnTo>
                                  <a:pt x="236" y="13"/>
                                </a:lnTo>
                                <a:lnTo>
                                  <a:pt x="215" y="15"/>
                                </a:lnTo>
                                <a:lnTo>
                                  <a:pt x="196" y="17"/>
                                </a:lnTo>
                                <a:lnTo>
                                  <a:pt x="174" y="21"/>
                                </a:lnTo>
                                <a:lnTo>
                                  <a:pt x="157" y="24"/>
                                </a:lnTo>
                                <a:lnTo>
                                  <a:pt x="139" y="26"/>
                                </a:lnTo>
                                <a:lnTo>
                                  <a:pt x="122" y="28"/>
                                </a:lnTo>
                                <a:lnTo>
                                  <a:pt x="105" y="32"/>
                                </a:lnTo>
                                <a:lnTo>
                                  <a:pt x="92" y="34"/>
                                </a:lnTo>
                                <a:lnTo>
                                  <a:pt x="77" y="36"/>
                                </a:lnTo>
                                <a:lnTo>
                                  <a:pt x="64" y="41"/>
                                </a:lnTo>
                                <a:lnTo>
                                  <a:pt x="54" y="43"/>
                                </a:lnTo>
                                <a:lnTo>
                                  <a:pt x="43" y="47"/>
                                </a:lnTo>
                                <a:lnTo>
                                  <a:pt x="32" y="49"/>
                                </a:lnTo>
                                <a:lnTo>
                                  <a:pt x="24" y="54"/>
                                </a:lnTo>
                                <a:lnTo>
                                  <a:pt x="17" y="58"/>
                                </a:lnTo>
                                <a:lnTo>
                                  <a:pt x="11" y="62"/>
                                </a:lnTo>
                                <a:lnTo>
                                  <a:pt x="6" y="64"/>
                                </a:lnTo>
                                <a:lnTo>
                                  <a:pt x="2" y="69"/>
                                </a:lnTo>
                                <a:lnTo>
                                  <a:pt x="0" y="73"/>
                                </a:lnTo>
                                <a:lnTo>
                                  <a:pt x="0" y="77"/>
                                </a:lnTo>
                                <a:lnTo>
                                  <a:pt x="2" y="77"/>
                                </a:lnTo>
                                <a:lnTo>
                                  <a:pt x="4" y="73"/>
                                </a:lnTo>
                                <a:lnTo>
                                  <a:pt x="4" y="71"/>
                                </a:lnTo>
                                <a:lnTo>
                                  <a:pt x="9" y="66"/>
                                </a:lnTo>
                                <a:lnTo>
                                  <a:pt x="13" y="64"/>
                                </a:lnTo>
                                <a:lnTo>
                                  <a:pt x="19" y="60"/>
                                </a:lnTo>
                                <a:lnTo>
                                  <a:pt x="26" y="56"/>
                                </a:lnTo>
                                <a:lnTo>
                                  <a:pt x="34" y="54"/>
                                </a:lnTo>
                                <a:lnTo>
                                  <a:pt x="43" y="49"/>
                                </a:lnTo>
                                <a:lnTo>
                                  <a:pt x="54" y="47"/>
                                </a:lnTo>
                                <a:lnTo>
                                  <a:pt x="66" y="43"/>
                                </a:lnTo>
                                <a:lnTo>
                                  <a:pt x="79" y="41"/>
                                </a:lnTo>
                                <a:lnTo>
                                  <a:pt x="92" y="36"/>
                                </a:lnTo>
                                <a:lnTo>
                                  <a:pt x="107" y="34"/>
                                </a:lnTo>
                                <a:lnTo>
                                  <a:pt x="122" y="32"/>
                                </a:lnTo>
                                <a:lnTo>
                                  <a:pt x="139" y="28"/>
                                </a:lnTo>
                                <a:lnTo>
                                  <a:pt x="157" y="26"/>
                                </a:lnTo>
                                <a:lnTo>
                                  <a:pt x="176" y="24"/>
                                </a:lnTo>
                                <a:lnTo>
                                  <a:pt x="196" y="21"/>
                                </a:lnTo>
                                <a:lnTo>
                                  <a:pt x="215" y="19"/>
                                </a:lnTo>
                                <a:lnTo>
                                  <a:pt x="236" y="17"/>
                                </a:lnTo>
                                <a:lnTo>
                                  <a:pt x="259" y="15"/>
                                </a:lnTo>
                                <a:lnTo>
                                  <a:pt x="280" y="13"/>
                                </a:lnTo>
                                <a:lnTo>
                                  <a:pt x="304" y="11"/>
                                </a:lnTo>
                                <a:lnTo>
                                  <a:pt x="327" y="11"/>
                                </a:lnTo>
                                <a:lnTo>
                                  <a:pt x="351" y="9"/>
                                </a:lnTo>
                                <a:lnTo>
                                  <a:pt x="377" y="9"/>
                                </a:lnTo>
                                <a:lnTo>
                                  <a:pt x="400" y="7"/>
                                </a:lnTo>
                                <a:lnTo>
                                  <a:pt x="426" y="7"/>
                                </a:lnTo>
                                <a:lnTo>
                                  <a:pt x="454" y="4"/>
                                </a:lnTo>
                                <a:lnTo>
                                  <a:pt x="480" y="4"/>
                                </a:lnTo>
                                <a:lnTo>
                                  <a:pt x="505" y="4"/>
                                </a:lnTo>
                                <a:lnTo>
                                  <a:pt x="533" y="4"/>
                                </a:lnTo>
                                <a:lnTo>
                                  <a:pt x="533" y="0"/>
                                </a:lnTo>
                                <a:close/>
                              </a:path>
                            </a:pathLst>
                          </a:custGeom>
                          <a:solidFill>
                            <a:srgbClr val="a2c1fe"/>
                          </a:solidFill>
                          <a:ln>
                            <a:noFill/>
                          </a:ln>
                        </wps:spPr>
                        <wps:style>
                          <a:lnRef idx="0"/>
                          <a:fillRef idx="0"/>
                          <a:effectRef idx="0"/>
                          <a:fontRef idx="minor"/>
                        </wps:style>
                        <wps:bodyPr/>
                      </wps:wsp>
                      <wps:wsp>
                        <wps:cNvSpPr/>
                        <wps:spPr>
                          <a:xfrm>
                            <a:off x="766440" y="2651040"/>
                            <a:ext cx="338400" cy="48960"/>
                          </a:xfrm>
                          <a:custGeom>
                            <a:avLst/>
                            <a:gdLst/>
                            <a:ahLst/>
                            <a:rect l="l" t="t" r="r" b="b"/>
                            <a:pathLst>
                              <a:path w="533" h="77">
                                <a:moveTo>
                                  <a:pt x="533" y="77"/>
                                </a:moveTo>
                                <a:lnTo>
                                  <a:pt x="533" y="77"/>
                                </a:lnTo>
                                <a:lnTo>
                                  <a:pt x="533" y="73"/>
                                </a:lnTo>
                                <a:lnTo>
                                  <a:pt x="531" y="69"/>
                                </a:lnTo>
                                <a:lnTo>
                                  <a:pt x="526" y="64"/>
                                </a:lnTo>
                                <a:lnTo>
                                  <a:pt x="522" y="62"/>
                                </a:lnTo>
                                <a:lnTo>
                                  <a:pt x="515" y="58"/>
                                </a:lnTo>
                                <a:lnTo>
                                  <a:pt x="509" y="54"/>
                                </a:lnTo>
                                <a:lnTo>
                                  <a:pt x="500" y="49"/>
                                </a:lnTo>
                                <a:lnTo>
                                  <a:pt x="490" y="47"/>
                                </a:lnTo>
                                <a:lnTo>
                                  <a:pt x="479" y="43"/>
                                </a:lnTo>
                                <a:lnTo>
                                  <a:pt x="468" y="41"/>
                                </a:lnTo>
                                <a:lnTo>
                                  <a:pt x="455" y="36"/>
                                </a:lnTo>
                                <a:lnTo>
                                  <a:pt x="440" y="34"/>
                                </a:lnTo>
                                <a:lnTo>
                                  <a:pt x="427" y="32"/>
                                </a:lnTo>
                                <a:lnTo>
                                  <a:pt x="410" y="28"/>
                                </a:lnTo>
                                <a:lnTo>
                                  <a:pt x="393" y="26"/>
                                </a:lnTo>
                                <a:lnTo>
                                  <a:pt x="376" y="24"/>
                                </a:lnTo>
                                <a:lnTo>
                                  <a:pt x="359" y="21"/>
                                </a:lnTo>
                                <a:lnTo>
                                  <a:pt x="337" y="17"/>
                                </a:lnTo>
                                <a:lnTo>
                                  <a:pt x="318" y="15"/>
                                </a:lnTo>
                                <a:lnTo>
                                  <a:pt x="297" y="13"/>
                                </a:lnTo>
                                <a:lnTo>
                                  <a:pt x="275" y="13"/>
                                </a:lnTo>
                                <a:lnTo>
                                  <a:pt x="254" y="11"/>
                                </a:lnTo>
                                <a:lnTo>
                                  <a:pt x="230" y="9"/>
                                </a:lnTo>
                                <a:lnTo>
                                  <a:pt x="206" y="7"/>
                                </a:lnTo>
                                <a:lnTo>
                                  <a:pt x="183" y="7"/>
                                </a:lnTo>
                                <a:lnTo>
                                  <a:pt x="159" y="4"/>
                                </a:lnTo>
                                <a:lnTo>
                                  <a:pt x="133" y="4"/>
                                </a:lnTo>
                                <a:lnTo>
                                  <a:pt x="108" y="2"/>
                                </a:lnTo>
                                <a:lnTo>
                                  <a:pt x="82" y="2"/>
                                </a:lnTo>
                                <a:lnTo>
                                  <a:pt x="54" y="2"/>
                                </a:lnTo>
                                <a:lnTo>
                                  <a:pt x="28" y="0"/>
                                </a:lnTo>
                                <a:lnTo>
                                  <a:pt x="0" y="0"/>
                                </a:lnTo>
                                <a:lnTo>
                                  <a:pt x="0" y="4"/>
                                </a:lnTo>
                                <a:lnTo>
                                  <a:pt x="28" y="4"/>
                                </a:lnTo>
                                <a:lnTo>
                                  <a:pt x="54" y="4"/>
                                </a:lnTo>
                                <a:lnTo>
                                  <a:pt x="82" y="4"/>
                                </a:lnTo>
                                <a:lnTo>
                                  <a:pt x="108" y="7"/>
                                </a:lnTo>
                                <a:lnTo>
                                  <a:pt x="133" y="7"/>
                                </a:lnTo>
                                <a:lnTo>
                                  <a:pt x="159" y="9"/>
                                </a:lnTo>
                                <a:lnTo>
                                  <a:pt x="183" y="9"/>
                                </a:lnTo>
                                <a:lnTo>
                                  <a:pt x="206" y="11"/>
                                </a:lnTo>
                                <a:lnTo>
                                  <a:pt x="230" y="11"/>
                                </a:lnTo>
                                <a:lnTo>
                                  <a:pt x="254" y="13"/>
                                </a:lnTo>
                                <a:lnTo>
                                  <a:pt x="275" y="15"/>
                                </a:lnTo>
                                <a:lnTo>
                                  <a:pt x="297" y="17"/>
                                </a:lnTo>
                                <a:lnTo>
                                  <a:pt x="318" y="19"/>
                                </a:lnTo>
                                <a:lnTo>
                                  <a:pt x="337" y="21"/>
                                </a:lnTo>
                                <a:lnTo>
                                  <a:pt x="357" y="24"/>
                                </a:lnTo>
                                <a:lnTo>
                                  <a:pt x="376" y="26"/>
                                </a:lnTo>
                                <a:lnTo>
                                  <a:pt x="393" y="28"/>
                                </a:lnTo>
                                <a:lnTo>
                                  <a:pt x="410" y="32"/>
                                </a:lnTo>
                                <a:lnTo>
                                  <a:pt x="425" y="34"/>
                                </a:lnTo>
                                <a:lnTo>
                                  <a:pt x="440" y="36"/>
                                </a:lnTo>
                                <a:lnTo>
                                  <a:pt x="453" y="41"/>
                                </a:lnTo>
                                <a:lnTo>
                                  <a:pt x="466" y="43"/>
                                </a:lnTo>
                                <a:lnTo>
                                  <a:pt x="479" y="47"/>
                                </a:lnTo>
                                <a:lnTo>
                                  <a:pt x="490" y="49"/>
                                </a:lnTo>
                                <a:lnTo>
                                  <a:pt x="498" y="54"/>
                                </a:lnTo>
                                <a:lnTo>
                                  <a:pt x="507" y="56"/>
                                </a:lnTo>
                                <a:lnTo>
                                  <a:pt x="513" y="60"/>
                                </a:lnTo>
                                <a:lnTo>
                                  <a:pt x="520" y="64"/>
                                </a:lnTo>
                                <a:lnTo>
                                  <a:pt x="524" y="66"/>
                                </a:lnTo>
                                <a:lnTo>
                                  <a:pt x="528" y="71"/>
                                </a:lnTo>
                                <a:lnTo>
                                  <a:pt x="528" y="73"/>
                                </a:lnTo>
                                <a:lnTo>
                                  <a:pt x="531" y="77"/>
                                </a:lnTo>
                                <a:lnTo>
                                  <a:pt x="533" y="77"/>
                                </a:lnTo>
                                <a:close/>
                              </a:path>
                            </a:pathLst>
                          </a:custGeom>
                          <a:solidFill>
                            <a:srgbClr val="a2c1fe"/>
                          </a:solidFill>
                          <a:ln>
                            <a:noFill/>
                          </a:ln>
                        </wps:spPr>
                        <wps:style>
                          <a:lnRef idx="0"/>
                          <a:fillRef idx="0"/>
                          <a:effectRef idx="0"/>
                          <a:fontRef idx="minor"/>
                        </wps:style>
                        <wps:bodyPr/>
                      </wps:wsp>
                      <wps:wsp>
                        <wps:cNvSpPr/>
                        <wps:spPr>
                          <a:xfrm>
                            <a:off x="766440" y="2715120"/>
                            <a:ext cx="565200" cy="73080"/>
                          </a:xfrm>
                          <a:custGeom>
                            <a:avLst/>
                            <a:gdLst/>
                            <a:ahLst/>
                            <a:rect l="l" t="t" r="r" b="b"/>
                            <a:pathLst>
                              <a:path w="890" h="115">
                                <a:moveTo>
                                  <a:pt x="0" y="115"/>
                                </a:moveTo>
                                <a:lnTo>
                                  <a:pt x="0" y="115"/>
                                </a:lnTo>
                                <a:lnTo>
                                  <a:pt x="45" y="115"/>
                                </a:lnTo>
                                <a:lnTo>
                                  <a:pt x="90" y="115"/>
                                </a:lnTo>
                                <a:lnTo>
                                  <a:pt x="136" y="115"/>
                                </a:lnTo>
                                <a:lnTo>
                                  <a:pt x="178" y="113"/>
                                </a:lnTo>
                                <a:lnTo>
                                  <a:pt x="221" y="113"/>
                                </a:lnTo>
                                <a:lnTo>
                                  <a:pt x="264" y="111"/>
                                </a:lnTo>
                                <a:lnTo>
                                  <a:pt x="305" y="109"/>
                                </a:lnTo>
                                <a:lnTo>
                                  <a:pt x="346" y="107"/>
                                </a:lnTo>
                                <a:lnTo>
                                  <a:pt x="385" y="105"/>
                                </a:lnTo>
                                <a:lnTo>
                                  <a:pt x="423" y="102"/>
                                </a:lnTo>
                                <a:lnTo>
                                  <a:pt x="460" y="100"/>
                                </a:lnTo>
                                <a:lnTo>
                                  <a:pt x="496" y="96"/>
                                </a:lnTo>
                                <a:lnTo>
                                  <a:pt x="531" y="94"/>
                                </a:lnTo>
                                <a:lnTo>
                                  <a:pt x="563" y="90"/>
                                </a:lnTo>
                                <a:lnTo>
                                  <a:pt x="597" y="85"/>
                                </a:lnTo>
                                <a:lnTo>
                                  <a:pt x="627" y="83"/>
                                </a:lnTo>
                                <a:lnTo>
                                  <a:pt x="657" y="79"/>
                                </a:lnTo>
                                <a:lnTo>
                                  <a:pt x="685" y="75"/>
                                </a:lnTo>
                                <a:lnTo>
                                  <a:pt x="711" y="70"/>
                                </a:lnTo>
                                <a:lnTo>
                                  <a:pt x="738" y="66"/>
                                </a:lnTo>
                                <a:lnTo>
                                  <a:pt x="759" y="60"/>
                                </a:lnTo>
                                <a:lnTo>
                                  <a:pt x="780" y="55"/>
                                </a:lnTo>
                                <a:lnTo>
                                  <a:pt x="800" y="51"/>
                                </a:lnTo>
                                <a:lnTo>
                                  <a:pt x="819" y="45"/>
                                </a:lnTo>
                                <a:lnTo>
                                  <a:pt x="834" y="40"/>
                                </a:lnTo>
                                <a:lnTo>
                                  <a:pt x="849" y="36"/>
                                </a:lnTo>
                                <a:lnTo>
                                  <a:pt x="860" y="30"/>
                                </a:lnTo>
                                <a:lnTo>
                                  <a:pt x="871" y="23"/>
                                </a:lnTo>
                                <a:lnTo>
                                  <a:pt x="879" y="19"/>
                                </a:lnTo>
                                <a:lnTo>
                                  <a:pt x="884" y="13"/>
                                </a:lnTo>
                                <a:lnTo>
                                  <a:pt x="888" y="6"/>
                                </a:lnTo>
                                <a:lnTo>
                                  <a:pt x="890" y="0"/>
                                </a:lnTo>
                                <a:lnTo>
                                  <a:pt x="886" y="0"/>
                                </a:lnTo>
                                <a:lnTo>
                                  <a:pt x="886" y="4"/>
                                </a:lnTo>
                                <a:lnTo>
                                  <a:pt x="881" y="10"/>
                                </a:lnTo>
                                <a:lnTo>
                                  <a:pt x="877" y="15"/>
                                </a:lnTo>
                                <a:lnTo>
                                  <a:pt x="869" y="21"/>
                                </a:lnTo>
                                <a:lnTo>
                                  <a:pt x="860" y="28"/>
                                </a:lnTo>
                                <a:lnTo>
                                  <a:pt x="847" y="32"/>
                                </a:lnTo>
                                <a:lnTo>
                                  <a:pt x="834" y="38"/>
                                </a:lnTo>
                                <a:lnTo>
                                  <a:pt x="817" y="43"/>
                                </a:lnTo>
                                <a:lnTo>
                                  <a:pt x="800" y="47"/>
                                </a:lnTo>
                                <a:lnTo>
                                  <a:pt x="780" y="53"/>
                                </a:lnTo>
                                <a:lnTo>
                                  <a:pt x="759" y="57"/>
                                </a:lnTo>
                                <a:lnTo>
                                  <a:pt x="735" y="62"/>
                                </a:lnTo>
                                <a:lnTo>
                                  <a:pt x="711" y="66"/>
                                </a:lnTo>
                                <a:lnTo>
                                  <a:pt x="684" y="70"/>
                                </a:lnTo>
                                <a:lnTo>
                                  <a:pt x="655" y="75"/>
                                </a:lnTo>
                                <a:lnTo>
                                  <a:pt x="627" y="79"/>
                                </a:lnTo>
                                <a:lnTo>
                                  <a:pt x="597" y="83"/>
                                </a:lnTo>
                                <a:lnTo>
                                  <a:pt x="563" y="87"/>
                                </a:lnTo>
                                <a:lnTo>
                                  <a:pt x="531" y="90"/>
                                </a:lnTo>
                                <a:lnTo>
                                  <a:pt x="496" y="94"/>
                                </a:lnTo>
                                <a:lnTo>
                                  <a:pt x="460" y="96"/>
                                </a:lnTo>
                                <a:lnTo>
                                  <a:pt x="423" y="98"/>
                                </a:lnTo>
                                <a:lnTo>
                                  <a:pt x="385" y="100"/>
                                </a:lnTo>
                                <a:lnTo>
                                  <a:pt x="346" y="105"/>
                                </a:lnTo>
                                <a:lnTo>
                                  <a:pt x="305" y="105"/>
                                </a:lnTo>
                                <a:lnTo>
                                  <a:pt x="264" y="107"/>
                                </a:lnTo>
                                <a:lnTo>
                                  <a:pt x="221" y="109"/>
                                </a:lnTo>
                                <a:lnTo>
                                  <a:pt x="178" y="111"/>
                                </a:lnTo>
                                <a:lnTo>
                                  <a:pt x="136" y="111"/>
                                </a:lnTo>
                                <a:lnTo>
                                  <a:pt x="90" y="111"/>
                                </a:lnTo>
                                <a:lnTo>
                                  <a:pt x="45" y="113"/>
                                </a:lnTo>
                                <a:lnTo>
                                  <a:pt x="0" y="113"/>
                                </a:lnTo>
                                <a:lnTo>
                                  <a:pt x="0" y="115"/>
                                </a:lnTo>
                                <a:close/>
                              </a:path>
                            </a:pathLst>
                          </a:custGeom>
                          <a:solidFill>
                            <a:srgbClr val="cecece"/>
                          </a:solidFill>
                          <a:ln>
                            <a:noFill/>
                          </a:ln>
                        </wps:spPr>
                        <wps:style>
                          <a:lnRef idx="0"/>
                          <a:fillRef idx="0"/>
                          <a:effectRef idx="0"/>
                          <a:fontRef idx="minor"/>
                        </wps:style>
                        <wps:bodyPr/>
                      </wps:wsp>
                      <wps:wsp>
                        <wps:cNvSpPr/>
                        <wps:spPr>
                          <a:xfrm>
                            <a:off x="201960" y="2715120"/>
                            <a:ext cx="564480" cy="73080"/>
                          </a:xfrm>
                          <a:custGeom>
                            <a:avLst/>
                            <a:gdLst/>
                            <a:ahLst/>
                            <a:rect l="l" t="t" r="r" b="b"/>
                            <a:pathLst>
                              <a:path w="889" h="115">
                                <a:moveTo>
                                  <a:pt x="0" y="0"/>
                                </a:moveTo>
                                <a:lnTo>
                                  <a:pt x="0" y="0"/>
                                </a:lnTo>
                                <a:lnTo>
                                  <a:pt x="2" y="6"/>
                                </a:lnTo>
                                <a:lnTo>
                                  <a:pt x="6" y="13"/>
                                </a:lnTo>
                                <a:lnTo>
                                  <a:pt x="10" y="19"/>
                                </a:lnTo>
                                <a:lnTo>
                                  <a:pt x="19" y="23"/>
                                </a:lnTo>
                                <a:lnTo>
                                  <a:pt x="30" y="30"/>
                                </a:lnTo>
                                <a:lnTo>
                                  <a:pt x="40" y="36"/>
                                </a:lnTo>
                                <a:lnTo>
                                  <a:pt x="55" y="40"/>
                                </a:lnTo>
                                <a:lnTo>
                                  <a:pt x="70" y="45"/>
                                </a:lnTo>
                                <a:lnTo>
                                  <a:pt x="90" y="51"/>
                                </a:lnTo>
                                <a:lnTo>
                                  <a:pt x="109" y="55"/>
                                </a:lnTo>
                                <a:lnTo>
                                  <a:pt x="131" y="60"/>
                                </a:lnTo>
                                <a:lnTo>
                                  <a:pt x="152" y="66"/>
                                </a:lnTo>
                                <a:lnTo>
                                  <a:pt x="178" y="70"/>
                                </a:lnTo>
                                <a:lnTo>
                                  <a:pt x="204" y="75"/>
                                </a:lnTo>
                                <a:lnTo>
                                  <a:pt x="231" y="79"/>
                                </a:lnTo>
                                <a:lnTo>
                                  <a:pt x="261" y="83"/>
                                </a:lnTo>
                                <a:lnTo>
                                  <a:pt x="294" y="85"/>
                                </a:lnTo>
                                <a:lnTo>
                                  <a:pt x="326" y="90"/>
                                </a:lnTo>
                                <a:lnTo>
                                  <a:pt x="358" y="94"/>
                                </a:lnTo>
                                <a:lnTo>
                                  <a:pt x="395" y="96"/>
                                </a:lnTo>
                                <a:lnTo>
                                  <a:pt x="429" y="100"/>
                                </a:lnTo>
                                <a:lnTo>
                                  <a:pt x="465" y="102"/>
                                </a:lnTo>
                                <a:lnTo>
                                  <a:pt x="504" y="105"/>
                                </a:lnTo>
                                <a:lnTo>
                                  <a:pt x="545" y="107"/>
                                </a:lnTo>
                                <a:lnTo>
                                  <a:pt x="583" y="109"/>
                                </a:lnTo>
                                <a:lnTo>
                                  <a:pt x="627" y="111"/>
                                </a:lnTo>
                                <a:lnTo>
                                  <a:pt x="668" y="113"/>
                                </a:lnTo>
                                <a:lnTo>
                                  <a:pt x="711" y="113"/>
                                </a:lnTo>
                                <a:lnTo>
                                  <a:pt x="754" y="115"/>
                                </a:lnTo>
                                <a:lnTo>
                                  <a:pt x="799" y="115"/>
                                </a:lnTo>
                                <a:lnTo>
                                  <a:pt x="844" y="115"/>
                                </a:lnTo>
                                <a:lnTo>
                                  <a:pt x="889" y="115"/>
                                </a:lnTo>
                                <a:lnTo>
                                  <a:pt x="889" y="113"/>
                                </a:lnTo>
                                <a:lnTo>
                                  <a:pt x="844" y="113"/>
                                </a:lnTo>
                                <a:lnTo>
                                  <a:pt x="799" y="111"/>
                                </a:lnTo>
                                <a:lnTo>
                                  <a:pt x="754" y="111"/>
                                </a:lnTo>
                                <a:lnTo>
                                  <a:pt x="711" y="111"/>
                                </a:lnTo>
                                <a:lnTo>
                                  <a:pt x="668" y="109"/>
                                </a:lnTo>
                                <a:lnTo>
                                  <a:pt x="627" y="107"/>
                                </a:lnTo>
                                <a:lnTo>
                                  <a:pt x="583" y="105"/>
                                </a:lnTo>
                                <a:lnTo>
                                  <a:pt x="545" y="105"/>
                                </a:lnTo>
                                <a:lnTo>
                                  <a:pt x="504" y="100"/>
                                </a:lnTo>
                                <a:lnTo>
                                  <a:pt x="465" y="98"/>
                                </a:lnTo>
                                <a:lnTo>
                                  <a:pt x="429" y="96"/>
                                </a:lnTo>
                                <a:lnTo>
                                  <a:pt x="395" y="94"/>
                                </a:lnTo>
                                <a:lnTo>
                                  <a:pt x="358" y="90"/>
                                </a:lnTo>
                                <a:lnTo>
                                  <a:pt x="326" y="87"/>
                                </a:lnTo>
                                <a:lnTo>
                                  <a:pt x="294" y="83"/>
                                </a:lnTo>
                                <a:lnTo>
                                  <a:pt x="264" y="79"/>
                                </a:lnTo>
                                <a:lnTo>
                                  <a:pt x="234" y="75"/>
                                </a:lnTo>
                                <a:lnTo>
                                  <a:pt x="206" y="70"/>
                                </a:lnTo>
                                <a:lnTo>
                                  <a:pt x="178" y="66"/>
                                </a:lnTo>
                                <a:lnTo>
                                  <a:pt x="154" y="62"/>
                                </a:lnTo>
                                <a:lnTo>
                                  <a:pt x="131" y="57"/>
                                </a:lnTo>
                                <a:lnTo>
                                  <a:pt x="109" y="53"/>
                                </a:lnTo>
                                <a:lnTo>
                                  <a:pt x="90" y="47"/>
                                </a:lnTo>
                                <a:lnTo>
                                  <a:pt x="73" y="43"/>
                                </a:lnTo>
                                <a:lnTo>
                                  <a:pt x="55" y="38"/>
                                </a:lnTo>
                                <a:lnTo>
                                  <a:pt x="43" y="32"/>
                                </a:lnTo>
                                <a:lnTo>
                                  <a:pt x="30" y="28"/>
                                </a:lnTo>
                                <a:lnTo>
                                  <a:pt x="21" y="21"/>
                                </a:lnTo>
                                <a:lnTo>
                                  <a:pt x="12" y="15"/>
                                </a:lnTo>
                                <a:lnTo>
                                  <a:pt x="8" y="10"/>
                                </a:lnTo>
                                <a:lnTo>
                                  <a:pt x="4" y="4"/>
                                </a:lnTo>
                                <a:lnTo>
                                  <a:pt x="4" y="0"/>
                                </a:lnTo>
                                <a:lnTo>
                                  <a:pt x="0" y="0"/>
                                </a:lnTo>
                                <a:close/>
                              </a:path>
                            </a:pathLst>
                          </a:custGeom>
                          <a:solidFill>
                            <a:srgbClr val="cecece"/>
                          </a:solidFill>
                          <a:ln>
                            <a:noFill/>
                          </a:ln>
                        </wps:spPr>
                        <wps:style>
                          <a:lnRef idx="0"/>
                          <a:fillRef idx="0"/>
                          <a:effectRef idx="0"/>
                          <a:fontRef idx="minor"/>
                        </wps:style>
                        <wps:bodyPr/>
                      </wps:wsp>
                      <wps:wsp>
                        <wps:cNvSpPr/>
                        <wps:spPr>
                          <a:xfrm>
                            <a:off x="201960" y="2641680"/>
                            <a:ext cx="564480" cy="73800"/>
                          </a:xfrm>
                          <a:custGeom>
                            <a:avLst/>
                            <a:gdLst/>
                            <a:ahLst/>
                            <a:rect l="l" t="t" r="r" b="b"/>
                            <a:pathLst>
                              <a:path w="889" h="116">
                                <a:moveTo>
                                  <a:pt x="889" y="0"/>
                                </a:moveTo>
                                <a:lnTo>
                                  <a:pt x="889" y="0"/>
                                </a:lnTo>
                                <a:lnTo>
                                  <a:pt x="844" y="0"/>
                                </a:lnTo>
                                <a:lnTo>
                                  <a:pt x="799" y="0"/>
                                </a:lnTo>
                                <a:lnTo>
                                  <a:pt x="754" y="0"/>
                                </a:lnTo>
                                <a:lnTo>
                                  <a:pt x="711" y="2"/>
                                </a:lnTo>
                                <a:lnTo>
                                  <a:pt x="668" y="2"/>
                                </a:lnTo>
                                <a:lnTo>
                                  <a:pt x="627" y="4"/>
                                </a:lnTo>
                                <a:lnTo>
                                  <a:pt x="583" y="7"/>
                                </a:lnTo>
                                <a:lnTo>
                                  <a:pt x="545" y="9"/>
                                </a:lnTo>
                                <a:lnTo>
                                  <a:pt x="504" y="11"/>
                                </a:lnTo>
                                <a:lnTo>
                                  <a:pt x="465" y="13"/>
                                </a:lnTo>
                                <a:lnTo>
                                  <a:pt x="429" y="17"/>
                                </a:lnTo>
                                <a:lnTo>
                                  <a:pt x="395" y="19"/>
                                </a:lnTo>
                                <a:lnTo>
                                  <a:pt x="358" y="22"/>
                                </a:lnTo>
                                <a:lnTo>
                                  <a:pt x="326" y="26"/>
                                </a:lnTo>
                                <a:lnTo>
                                  <a:pt x="294" y="30"/>
                                </a:lnTo>
                                <a:lnTo>
                                  <a:pt x="261" y="32"/>
                                </a:lnTo>
                                <a:lnTo>
                                  <a:pt x="231" y="36"/>
                                </a:lnTo>
                                <a:lnTo>
                                  <a:pt x="204" y="41"/>
                                </a:lnTo>
                                <a:lnTo>
                                  <a:pt x="178" y="45"/>
                                </a:lnTo>
                                <a:lnTo>
                                  <a:pt x="152" y="49"/>
                                </a:lnTo>
                                <a:lnTo>
                                  <a:pt x="131" y="54"/>
                                </a:lnTo>
                                <a:lnTo>
                                  <a:pt x="109" y="60"/>
                                </a:lnTo>
                                <a:lnTo>
                                  <a:pt x="90" y="64"/>
                                </a:lnTo>
                                <a:lnTo>
                                  <a:pt x="70" y="69"/>
                                </a:lnTo>
                                <a:lnTo>
                                  <a:pt x="55" y="75"/>
                                </a:lnTo>
                                <a:lnTo>
                                  <a:pt x="40" y="79"/>
                                </a:lnTo>
                                <a:lnTo>
                                  <a:pt x="30" y="86"/>
                                </a:lnTo>
                                <a:lnTo>
                                  <a:pt x="19" y="92"/>
                                </a:lnTo>
                                <a:lnTo>
                                  <a:pt x="10" y="96"/>
                                </a:lnTo>
                                <a:lnTo>
                                  <a:pt x="6" y="103"/>
                                </a:lnTo>
                                <a:lnTo>
                                  <a:pt x="2" y="109"/>
                                </a:lnTo>
                                <a:lnTo>
                                  <a:pt x="0" y="116"/>
                                </a:lnTo>
                                <a:lnTo>
                                  <a:pt x="4" y="116"/>
                                </a:lnTo>
                                <a:lnTo>
                                  <a:pt x="4" y="109"/>
                                </a:lnTo>
                                <a:lnTo>
                                  <a:pt x="8" y="105"/>
                                </a:lnTo>
                                <a:lnTo>
                                  <a:pt x="12" y="99"/>
                                </a:lnTo>
                                <a:lnTo>
                                  <a:pt x="21" y="94"/>
                                </a:lnTo>
                                <a:lnTo>
                                  <a:pt x="30" y="88"/>
                                </a:lnTo>
                                <a:lnTo>
                                  <a:pt x="43" y="84"/>
                                </a:lnTo>
                                <a:lnTo>
                                  <a:pt x="55" y="77"/>
                                </a:lnTo>
                                <a:lnTo>
                                  <a:pt x="73" y="73"/>
                                </a:lnTo>
                                <a:lnTo>
                                  <a:pt x="90" y="66"/>
                                </a:lnTo>
                                <a:lnTo>
                                  <a:pt x="109" y="62"/>
                                </a:lnTo>
                                <a:lnTo>
                                  <a:pt x="131" y="58"/>
                                </a:lnTo>
                                <a:lnTo>
                                  <a:pt x="154" y="54"/>
                                </a:lnTo>
                                <a:lnTo>
                                  <a:pt x="178" y="49"/>
                                </a:lnTo>
                                <a:lnTo>
                                  <a:pt x="206" y="45"/>
                                </a:lnTo>
                                <a:lnTo>
                                  <a:pt x="234" y="41"/>
                                </a:lnTo>
                                <a:lnTo>
                                  <a:pt x="264" y="36"/>
                                </a:lnTo>
                                <a:lnTo>
                                  <a:pt x="294" y="32"/>
                                </a:lnTo>
                                <a:lnTo>
                                  <a:pt x="326" y="28"/>
                                </a:lnTo>
                                <a:lnTo>
                                  <a:pt x="358" y="26"/>
                                </a:lnTo>
                                <a:lnTo>
                                  <a:pt x="395" y="22"/>
                                </a:lnTo>
                                <a:lnTo>
                                  <a:pt x="429" y="19"/>
                                </a:lnTo>
                                <a:lnTo>
                                  <a:pt x="465" y="17"/>
                                </a:lnTo>
                                <a:lnTo>
                                  <a:pt x="504" y="15"/>
                                </a:lnTo>
                                <a:lnTo>
                                  <a:pt x="545" y="11"/>
                                </a:lnTo>
                                <a:lnTo>
                                  <a:pt x="583" y="11"/>
                                </a:lnTo>
                                <a:lnTo>
                                  <a:pt x="627" y="9"/>
                                </a:lnTo>
                                <a:lnTo>
                                  <a:pt x="668" y="7"/>
                                </a:lnTo>
                                <a:lnTo>
                                  <a:pt x="711" y="4"/>
                                </a:lnTo>
                                <a:lnTo>
                                  <a:pt x="754" y="4"/>
                                </a:lnTo>
                                <a:lnTo>
                                  <a:pt x="799" y="4"/>
                                </a:lnTo>
                                <a:lnTo>
                                  <a:pt x="844" y="2"/>
                                </a:lnTo>
                                <a:lnTo>
                                  <a:pt x="889" y="2"/>
                                </a:lnTo>
                                <a:lnTo>
                                  <a:pt x="889" y="0"/>
                                </a:lnTo>
                                <a:close/>
                              </a:path>
                            </a:pathLst>
                          </a:custGeom>
                          <a:solidFill>
                            <a:srgbClr val="cecece"/>
                          </a:solidFill>
                          <a:ln>
                            <a:noFill/>
                          </a:ln>
                        </wps:spPr>
                        <wps:style>
                          <a:lnRef idx="0"/>
                          <a:fillRef idx="0"/>
                          <a:effectRef idx="0"/>
                          <a:fontRef idx="minor"/>
                        </wps:style>
                        <wps:bodyPr/>
                      </wps:wsp>
                      <wps:wsp>
                        <wps:cNvSpPr/>
                        <wps:spPr>
                          <a:xfrm>
                            <a:off x="766440" y="2641680"/>
                            <a:ext cx="565200" cy="73800"/>
                          </a:xfrm>
                          <a:custGeom>
                            <a:avLst/>
                            <a:gdLst/>
                            <a:ahLst/>
                            <a:rect l="l" t="t" r="r" b="b"/>
                            <a:pathLst>
                              <a:path w="890" h="116">
                                <a:moveTo>
                                  <a:pt x="890" y="116"/>
                                </a:moveTo>
                                <a:lnTo>
                                  <a:pt x="890" y="116"/>
                                </a:lnTo>
                                <a:lnTo>
                                  <a:pt x="888" y="109"/>
                                </a:lnTo>
                                <a:lnTo>
                                  <a:pt x="884" y="103"/>
                                </a:lnTo>
                                <a:lnTo>
                                  <a:pt x="879" y="96"/>
                                </a:lnTo>
                                <a:lnTo>
                                  <a:pt x="871" y="92"/>
                                </a:lnTo>
                                <a:lnTo>
                                  <a:pt x="860" y="86"/>
                                </a:lnTo>
                                <a:lnTo>
                                  <a:pt x="849" y="79"/>
                                </a:lnTo>
                                <a:lnTo>
                                  <a:pt x="834" y="75"/>
                                </a:lnTo>
                                <a:lnTo>
                                  <a:pt x="819" y="69"/>
                                </a:lnTo>
                                <a:lnTo>
                                  <a:pt x="800" y="64"/>
                                </a:lnTo>
                                <a:lnTo>
                                  <a:pt x="780" y="60"/>
                                </a:lnTo>
                                <a:lnTo>
                                  <a:pt x="759" y="54"/>
                                </a:lnTo>
                                <a:lnTo>
                                  <a:pt x="738" y="49"/>
                                </a:lnTo>
                                <a:lnTo>
                                  <a:pt x="711" y="45"/>
                                </a:lnTo>
                                <a:lnTo>
                                  <a:pt x="685" y="41"/>
                                </a:lnTo>
                                <a:lnTo>
                                  <a:pt x="657" y="36"/>
                                </a:lnTo>
                                <a:lnTo>
                                  <a:pt x="627" y="32"/>
                                </a:lnTo>
                                <a:lnTo>
                                  <a:pt x="597" y="30"/>
                                </a:lnTo>
                                <a:lnTo>
                                  <a:pt x="563" y="26"/>
                                </a:lnTo>
                                <a:lnTo>
                                  <a:pt x="531" y="22"/>
                                </a:lnTo>
                                <a:lnTo>
                                  <a:pt x="496" y="19"/>
                                </a:lnTo>
                                <a:lnTo>
                                  <a:pt x="460" y="17"/>
                                </a:lnTo>
                                <a:lnTo>
                                  <a:pt x="423" y="13"/>
                                </a:lnTo>
                                <a:lnTo>
                                  <a:pt x="385" y="11"/>
                                </a:lnTo>
                                <a:lnTo>
                                  <a:pt x="346" y="9"/>
                                </a:lnTo>
                                <a:lnTo>
                                  <a:pt x="305" y="7"/>
                                </a:lnTo>
                                <a:lnTo>
                                  <a:pt x="264" y="4"/>
                                </a:lnTo>
                                <a:lnTo>
                                  <a:pt x="221" y="2"/>
                                </a:lnTo>
                                <a:lnTo>
                                  <a:pt x="178" y="2"/>
                                </a:lnTo>
                                <a:lnTo>
                                  <a:pt x="136" y="0"/>
                                </a:lnTo>
                                <a:lnTo>
                                  <a:pt x="90" y="0"/>
                                </a:lnTo>
                                <a:lnTo>
                                  <a:pt x="45" y="0"/>
                                </a:lnTo>
                                <a:lnTo>
                                  <a:pt x="0" y="0"/>
                                </a:lnTo>
                                <a:lnTo>
                                  <a:pt x="0" y="2"/>
                                </a:lnTo>
                                <a:lnTo>
                                  <a:pt x="45" y="2"/>
                                </a:lnTo>
                                <a:lnTo>
                                  <a:pt x="90" y="4"/>
                                </a:lnTo>
                                <a:lnTo>
                                  <a:pt x="136" y="4"/>
                                </a:lnTo>
                                <a:lnTo>
                                  <a:pt x="178" y="4"/>
                                </a:lnTo>
                                <a:lnTo>
                                  <a:pt x="221" y="7"/>
                                </a:lnTo>
                                <a:lnTo>
                                  <a:pt x="264" y="9"/>
                                </a:lnTo>
                                <a:lnTo>
                                  <a:pt x="305" y="11"/>
                                </a:lnTo>
                                <a:lnTo>
                                  <a:pt x="346" y="11"/>
                                </a:lnTo>
                                <a:lnTo>
                                  <a:pt x="385" y="15"/>
                                </a:lnTo>
                                <a:lnTo>
                                  <a:pt x="423" y="17"/>
                                </a:lnTo>
                                <a:lnTo>
                                  <a:pt x="460" y="19"/>
                                </a:lnTo>
                                <a:lnTo>
                                  <a:pt x="496" y="22"/>
                                </a:lnTo>
                                <a:lnTo>
                                  <a:pt x="531" y="26"/>
                                </a:lnTo>
                                <a:lnTo>
                                  <a:pt x="563" y="28"/>
                                </a:lnTo>
                                <a:lnTo>
                                  <a:pt x="597" y="32"/>
                                </a:lnTo>
                                <a:lnTo>
                                  <a:pt x="627" y="36"/>
                                </a:lnTo>
                                <a:lnTo>
                                  <a:pt x="655" y="41"/>
                                </a:lnTo>
                                <a:lnTo>
                                  <a:pt x="684" y="45"/>
                                </a:lnTo>
                                <a:lnTo>
                                  <a:pt x="711" y="49"/>
                                </a:lnTo>
                                <a:lnTo>
                                  <a:pt x="735" y="54"/>
                                </a:lnTo>
                                <a:lnTo>
                                  <a:pt x="759" y="58"/>
                                </a:lnTo>
                                <a:lnTo>
                                  <a:pt x="780" y="62"/>
                                </a:lnTo>
                                <a:lnTo>
                                  <a:pt x="800" y="66"/>
                                </a:lnTo>
                                <a:lnTo>
                                  <a:pt x="817" y="73"/>
                                </a:lnTo>
                                <a:lnTo>
                                  <a:pt x="834" y="77"/>
                                </a:lnTo>
                                <a:lnTo>
                                  <a:pt x="847" y="84"/>
                                </a:lnTo>
                                <a:lnTo>
                                  <a:pt x="860" y="88"/>
                                </a:lnTo>
                                <a:lnTo>
                                  <a:pt x="869" y="94"/>
                                </a:lnTo>
                                <a:lnTo>
                                  <a:pt x="877" y="99"/>
                                </a:lnTo>
                                <a:lnTo>
                                  <a:pt x="881" y="105"/>
                                </a:lnTo>
                                <a:lnTo>
                                  <a:pt x="886" y="109"/>
                                </a:lnTo>
                                <a:lnTo>
                                  <a:pt x="886" y="116"/>
                                </a:lnTo>
                                <a:lnTo>
                                  <a:pt x="890" y="116"/>
                                </a:lnTo>
                                <a:close/>
                              </a:path>
                            </a:pathLst>
                          </a:custGeom>
                          <a:solidFill>
                            <a:srgbClr val="cecece"/>
                          </a:solidFill>
                          <a:ln>
                            <a:noFill/>
                          </a:ln>
                        </wps:spPr>
                        <wps:style>
                          <a:lnRef idx="0"/>
                          <a:fillRef idx="0"/>
                          <a:effectRef idx="0"/>
                          <a:fontRef idx="minor"/>
                        </wps:style>
                        <wps:bodyPr/>
                      </wps:wsp>
                      <wps:wsp>
                        <wps:cNvSpPr/>
                        <wps:spPr>
                          <a:xfrm>
                            <a:off x="766440" y="2710800"/>
                            <a:ext cx="565200" cy="74880"/>
                          </a:xfrm>
                          <a:custGeom>
                            <a:avLst/>
                            <a:gdLst/>
                            <a:ahLst/>
                            <a:rect l="l" t="t" r="r" b="b"/>
                            <a:pathLst>
                              <a:path w="890" h="118">
                                <a:moveTo>
                                  <a:pt x="0" y="118"/>
                                </a:moveTo>
                                <a:lnTo>
                                  <a:pt x="0" y="118"/>
                                </a:lnTo>
                                <a:lnTo>
                                  <a:pt x="45" y="118"/>
                                </a:lnTo>
                                <a:lnTo>
                                  <a:pt x="90" y="116"/>
                                </a:lnTo>
                                <a:lnTo>
                                  <a:pt x="136" y="116"/>
                                </a:lnTo>
                                <a:lnTo>
                                  <a:pt x="178" y="116"/>
                                </a:lnTo>
                                <a:lnTo>
                                  <a:pt x="221" y="114"/>
                                </a:lnTo>
                                <a:lnTo>
                                  <a:pt x="264" y="112"/>
                                </a:lnTo>
                                <a:lnTo>
                                  <a:pt x="305" y="112"/>
                                </a:lnTo>
                                <a:lnTo>
                                  <a:pt x="346" y="109"/>
                                </a:lnTo>
                                <a:lnTo>
                                  <a:pt x="385" y="107"/>
                                </a:lnTo>
                                <a:lnTo>
                                  <a:pt x="423" y="103"/>
                                </a:lnTo>
                                <a:lnTo>
                                  <a:pt x="460" y="101"/>
                                </a:lnTo>
                                <a:lnTo>
                                  <a:pt x="496" y="99"/>
                                </a:lnTo>
                                <a:lnTo>
                                  <a:pt x="531" y="94"/>
                                </a:lnTo>
                                <a:lnTo>
                                  <a:pt x="563" y="92"/>
                                </a:lnTo>
                                <a:lnTo>
                                  <a:pt x="597" y="88"/>
                                </a:lnTo>
                                <a:lnTo>
                                  <a:pt x="627" y="84"/>
                                </a:lnTo>
                                <a:lnTo>
                                  <a:pt x="657" y="79"/>
                                </a:lnTo>
                                <a:lnTo>
                                  <a:pt x="685" y="75"/>
                                </a:lnTo>
                                <a:lnTo>
                                  <a:pt x="711" y="71"/>
                                </a:lnTo>
                                <a:lnTo>
                                  <a:pt x="738" y="67"/>
                                </a:lnTo>
                                <a:lnTo>
                                  <a:pt x="759" y="62"/>
                                </a:lnTo>
                                <a:lnTo>
                                  <a:pt x="780" y="58"/>
                                </a:lnTo>
                                <a:lnTo>
                                  <a:pt x="800" y="52"/>
                                </a:lnTo>
                                <a:lnTo>
                                  <a:pt x="819" y="47"/>
                                </a:lnTo>
                                <a:lnTo>
                                  <a:pt x="834" y="43"/>
                                </a:lnTo>
                                <a:lnTo>
                                  <a:pt x="849" y="37"/>
                                </a:lnTo>
                                <a:lnTo>
                                  <a:pt x="860" y="32"/>
                                </a:lnTo>
                                <a:lnTo>
                                  <a:pt x="871" y="26"/>
                                </a:lnTo>
                                <a:lnTo>
                                  <a:pt x="879" y="20"/>
                                </a:lnTo>
                                <a:lnTo>
                                  <a:pt x="884" y="13"/>
                                </a:lnTo>
                                <a:lnTo>
                                  <a:pt x="888" y="7"/>
                                </a:lnTo>
                                <a:lnTo>
                                  <a:pt x="890" y="0"/>
                                </a:lnTo>
                                <a:lnTo>
                                  <a:pt x="886" y="0"/>
                                </a:lnTo>
                                <a:lnTo>
                                  <a:pt x="886" y="7"/>
                                </a:lnTo>
                                <a:lnTo>
                                  <a:pt x="881" y="13"/>
                                </a:lnTo>
                                <a:lnTo>
                                  <a:pt x="877" y="17"/>
                                </a:lnTo>
                                <a:lnTo>
                                  <a:pt x="869" y="24"/>
                                </a:lnTo>
                                <a:lnTo>
                                  <a:pt x="860" y="28"/>
                                </a:lnTo>
                                <a:lnTo>
                                  <a:pt x="847" y="35"/>
                                </a:lnTo>
                                <a:lnTo>
                                  <a:pt x="834" y="39"/>
                                </a:lnTo>
                                <a:lnTo>
                                  <a:pt x="817" y="45"/>
                                </a:lnTo>
                                <a:lnTo>
                                  <a:pt x="800" y="50"/>
                                </a:lnTo>
                                <a:lnTo>
                                  <a:pt x="780" y="54"/>
                                </a:lnTo>
                                <a:lnTo>
                                  <a:pt x="759" y="60"/>
                                </a:lnTo>
                                <a:lnTo>
                                  <a:pt x="735" y="64"/>
                                </a:lnTo>
                                <a:lnTo>
                                  <a:pt x="711" y="69"/>
                                </a:lnTo>
                                <a:lnTo>
                                  <a:pt x="684" y="73"/>
                                </a:lnTo>
                                <a:lnTo>
                                  <a:pt x="655" y="77"/>
                                </a:lnTo>
                                <a:lnTo>
                                  <a:pt x="627" y="82"/>
                                </a:lnTo>
                                <a:lnTo>
                                  <a:pt x="597" y="84"/>
                                </a:lnTo>
                                <a:lnTo>
                                  <a:pt x="563" y="88"/>
                                </a:lnTo>
                                <a:lnTo>
                                  <a:pt x="531" y="92"/>
                                </a:lnTo>
                                <a:lnTo>
                                  <a:pt x="496" y="94"/>
                                </a:lnTo>
                                <a:lnTo>
                                  <a:pt x="460" y="99"/>
                                </a:lnTo>
                                <a:lnTo>
                                  <a:pt x="423" y="101"/>
                                </a:lnTo>
                                <a:lnTo>
                                  <a:pt x="385" y="103"/>
                                </a:lnTo>
                                <a:lnTo>
                                  <a:pt x="346" y="105"/>
                                </a:lnTo>
                                <a:lnTo>
                                  <a:pt x="305" y="107"/>
                                </a:lnTo>
                                <a:lnTo>
                                  <a:pt x="264" y="109"/>
                                </a:lnTo>
                                <a:lnTo>
                                  <a:pt x="221" y="112"/>
                                </a:lnTo>
                                <a:lnTo>
                                  <a:pt x="178" y="112"/>
                                </a:lnTo>
                                <a:lnTo>
                                  <a:pt x="136" y="114"/>
                                </a:lnTo>
                                <a:lnTo>
                                  <a:pt x="90" y="114"/>
                                </a:lnTo>
                                <a:lnTo>
                                  <a:pt x="45" y="114"/>
                                </a:lnTo>
                                <a:lnTo>
                                  <a:pt x="0" y="114"/>
                                </a:lnTo>
                                <a:lnTo>
                                  <a:pt x="0" y="118"/>
                                </a:lnTo>
                                <a:close/>
                              </a:path>
                            </a:pathLst>
                          </a:custGeom>
                          <a:solidFill>
                            <a:srgbClr val="c0fef9"/>
                          </a:solidFill>
                          <a:ln>
                            <a:noFill/>
                          </a:ln>
                        </wps:spPr>
                        <wps:style>
                          <a:lnRef idx="0"/>
                          <a:fillRef idx="0"/>
                          <a:effectRef idx="0"/>
                          <a:fontRef idx="minor"/>
                        </wps:style>
                        <wps:bodyPr/>
                      </wps:wsp>
                      <wps:wsp>
                        <wps:cNvSpPr/>
                        <wps:spPr>
                          <a:xfrm>
                            <a:off x="201960" y="2710800"/>
                            <a:ext cx="564480" cy="74880"/>
                          </a:xfrm>
                          <a:custGeom>
                            <a:avLst/>
                            <a:gdLst/>
                            <a:ahLst/>
                            <a:rect l="l" t="t" r="r" b="b"/>
                            <a:pathLst>
                              <a:path w="889" h="118">
                                <a:moveTo>
                                  <a:pt x="0" y="0"/>
                                </a:moveTo>
                                <a:lnTo>
                                  <a:pt x="0" y="0"/>
                                </a:lnTo>
                                <a:lnTo>
                                  <a:pt x="2" y="7"/>
                                </a:lnTo>
                                <a:lnTo>
                                  <a:pt x="6" y="13"/>
                                </a:lnTo>
                                <a:lnTo>
                                  <a:pt x="10" y="20"/>
                                </a:lnTo>
                                <a:lnTo>
                                  <a:pt x="19" y="26"/>
                                </a:lnTo>
                                <a:lnTo>
                                  <a:pt x="30" y="32"/>
                                </a:lnTo>
                                <a:lnTo>
                                  <a:pt x="40" y="37"/>
                                </a:lnTo>
                                <a:lnTo>
                                  <a:pt x="55" y="43"/>
                                </a:lnTo>
                                <a:lnTo>
                                  <a:pt x="70" y="47"/>
                                </a:lnTo>
                                <a:lnTo>
                                  <a:pt x="90" y="52"/>
                                </a:lnTo>
                                <a:lnTo>
                                  <a:pt x="109" y="58"/>
                                </a:lnTo>
                                <a:lnTo>
                                  <a:pt x="131" y="62"/>
                                </a:lnTo>
                                <a:lnTo>
                                  <a:pt x="152" y="67"/>
                                </a:lnTo>
                                <a:lnTo>
                                  <a:pt x="178" y="71"/>
                                </a:lnTo>
                                <a:lnTo>
                                  <a:pt x="204" y="75"/>
                                </a:lnTo>
                                <a:lnTo>
                                  <a:pt x="231" y="79"/>
                                </a:lnTo>
                                <a:lnTo>
                                  <a:pt x="261" y="84"/>
                                </a:lnTo>
                                <a:lnTo>
                                  <a:pt x="294" y="88"/>
                                </a:lnTo>
                                <a:lnTo>
                                  <a:pt x="326" y="92"/>
                                </a:lnTo>
                                <a:lnTo>
                                  <a:pt x="358" y="94"/>
                                </a:lnTo>
                                <a:lnTo>
                                  <a:pt x="395" y="99"/>
                                </a:lnTo>
                                <a:lnTo>
                                  <a:pt x="429" y="101"/>
                                </a:lnTo>
                                <a:lnTo>
                                  <a:pt x="465" y="103"/>
                                </a:lnTo>
                                <a:lnTo>
                                  <a:pt x="504" y="107"/>
                                </a:lnTo>
                                <a:lnTo>
                                  <a:pt x="545" y="109"/>
                                </a:lnTo>
                                <a:lnTo>
                                  <a:pt x="583" y="112"/>
                                </a:lnTo>
                                <a:lnTo>
                                  <a:pt x="627" y="112"/>
                                </a:lnTo>
                                <a:lnTo>
                                  <a:pt x="668" y="114"/>
                                </a:lnTo>
                                <a:lnTo>
                                  <a:pt x="711" y="116"/>
                                </a:lnTo>
                                <a:lnTo>
                                  <a:pt x="754" y="116"/>
                                </a:lnTo>
                                <a:lnTo>
                                  <a:pt x="799" y="116"/>
                                </a:lnTo>
                                <a:lnTo>
                                  <a:pt x="844" y="118"/>
                                </a:lnTo>
                                <a:lnTo>
                                  <a:pt x="889" y="118"/>
                                </a:lnTo>
                                <a:lnTo>
                                  <a:pt x="889" y="114"/>
                                </a:lnTo>
                                <a:lnTo>
                                  <a:pt x="844" y="114"/>
                                </a:lnTo>
                                <a:lnTo>
                                  <a:pt x="799" y="114"/>
                                </a:lnTo>
                                <a:lnTo>
                                  <a:pt x="754" y="114"/>
                                </a:lnTo>
                                <a:lnTo>
                                  <a:pt x="711" y="112"/>
                                </a:lnTo>
                                <a:lnTo>
                                  <a:pt x="668" y="112"/>
                                </a:lnTo>
                                <a:lnTo>
                                  <a:pt x="627" y="109"/>
                                </a:lnTo>
                                <a:lnTo>
                                  <a:pt x="583" y="107"/>
                                </a:lnTo>
                                <a:lnTo>
                                  <a:pt x="545" y="105"/>
                                </a:lnTo>
                                <a:lnTo>
                                  <a:pt x="504" y="103"/>
                                </a:lnTo>
                                <a:lnTo>
                                  <a:pt x="465" y="101"/>
                                </a:lnTo>
                                <a:lnTo>
                                  <a:pt x="429" y="99"/>
                                </a:lnTo>
                                <a:lnTo>
                                  <a:pt x="395" y="94"/>
                                </a:lnTo>
                                <a:lnTo>
                                  <a:pt x="358" y="92"/>
                                </a:lnTo>
                                <a:lnTo>
                                  <a:pt x="326" y="88"/>
                                </a:lnTo>
                                <a:lnTo>
                                  <a:pt x="294" y="84"/>
                                </a:lnTo>
                                <a:lnTo>
                                  <a:pt x="264" y="82"/>
                                </a:lnTo>
                                <a:lnTo>
                                  <a:pt x="234" y="77"/>
                                </a:lnTo>
                                <a:lnTo>
                                  <a:pt x="206" y="73"/>
                                </a:lnTo>
                                <a:lnTo>
                                  <a:pt x="178" y="69"/>
                                </a:lnTo>
                                <a:lnTo>
                                  <a:pt x="154" y="64"/>
                                </a:lnTo>
                                <a:lnTo>
                                  <a:pt x="131" y="60"/>
                                </a:lnTo>
                                <a:lnTo>
                                  <a:pt x="109" y="54"/>
                                </a:lnTo>
                                <a:lnTo>
                                  <a:pt x="90" y="50"/>
                                </a:lnTo>
                                <a:lnTo>
                                  <a:pt x="73" y="45"/>
                                </a:lnTo>
                                <a:lnTo>
                                  <a:pt x="55" y="39"/>
                                </a:lnTo>
                                <a:lnTo>
                                  <a:pt x="43" y="35"/>
                                </a:lnTo>
                                <a:lnTo>
                                  <a:pt x="30" y="28"/>
                                </a:lnTo>
                                <a:lnTo>
                                  <a:pt x="21" y="24"/>
                                </a:lnTo>
                                <a:lnTo>
                                  <a:pt x="12" y="17"/>
                                </a:lnTo>
                                <a:lnTo>
                                  <a:pt x="8" y="13"/>
                                </a:lnTo>
                                <a:lnTo>
                                  <a:pt x="4" y="7"/>
                                </a:lnTo>
                                <a:lnTo>
                                  <a:pt x="4" y="0"/>
                                </a:lnTo>
                                <a:lnTo>
                                  <a:pt x="0" y="0"/>
                                </a:lnTo>
                                <a:close/>
                              </a:path>
                            </a:pathLst>
                          </a:custGeom>
                          <a:solidFill>
                            <a:srgbClr val="c0fef9"/>
                          </a:solidFill>
                          <a:ln>
                            <a:noFill/>
                          </a:ln>
                        </wps:spPr>
                        <wps:style>
                          <a:lnRef idx="0"/>
                          <a:fillRef idx="0"/>
                          <a:effectRef idx="0"/>
                          <a:fontRef idx="minor"/>
                        </wps:style>
                        <wps:bodyPr/>
                      </wps:wsp>
                      <wps:wsp>
                        <wps:cNvSpPr/>
                        <wps:spPr>
                          <a:xfrm>
                            <a:off x="201960" y="2637720"/>
                            <a:ext cx="564480" cy="73080"/>
                          </a:xfrm>
                          <a:custGeom>
                            <a:avLst/>
                            <a:gdLst/>
                            <a:ahLst/>
                            <a:rect l="l" t="t" r="r" b="b"/>
                            <a:pathLst>
                              <a:path w="889" h="115">
                                <a:moveTo>
                                  <a:pt x="889" y="0"/>
                                </a:moveTo>
                                <a:lnTo>
                                  <a:pt x="889" y="0"/>
                                </a:lnTo>
                                <a:lnTo>
                                  <a:pt x="844" y="0"/>
                                </a:lnTo>
                                <a:lnTo>
                                  <a:pt x="799" y="2"/>
                                </a:lnTo>
                                <a:lnTo>
                                  <a:pt x="754" y="2"/>
                                </a:lnTo>
                                <a:lnTo>
                                  <a:pt x="711" y="2"/>
                                </a:lnTo>
                                <a:lnTo>
                                  <a:pt x="668" y="4"/>
                                </a:lnTo>
                                <a:lnTo>
                                  <a:pt x="627" y="6"/>
                                </a:lnTo>
                                <a:lnTo>
                                  <a:pt x="583" y="8"/>
                                </a:lnTo>
                                <a:lnTo>
                                  <a:pt x="545" y="8"/>
                                </a:lnTo>
                                <a:lnTo>
                                  <a:pt x="504" y="13"/>
                                </a:lnTo>
                                <a:lnTo>
                                  <a:pt x="465" y="15"/>
                                </a:lnTo>
                                <a:lnTo>
                                  <a:pt x="429" y="17"/>
                                </a:lnTo>
                                <a:lnTo>
                                  <a:pt x="395" y="19"/>
                                </a:lnTo>
                                <a:lnTo>
                                  <a:pt x="358" y="23"/>
                                </a:lnTo>
                                <a:lnTo>
                                  <a:pt x="326" y="25"/>
                                </a:lnTo>
                                <a:lnTo>
                                  <a:pt x="294" y="30"/>
                                </a:lnTo>
                                <a:lnTo>
                                  <a:pt x="261" y="34"/>
                                </a:lnTo>
                                <a:lnTo>
                                  <a:pt x="231" y="38"/>
                                </a:lnTo>
                                <a:lnTo>
                                  <a:pt x="204" y="42"/>
                                </a:lnTo>
                                <a:lnTo>
                                  <a:pt x="178" y="47"/>
                                </a:lnTo>
                                <a:lnTo>
                                  <a:pt x="152" y="51"/>
                                </a:lnTo>
                                <a:lnTo>
                                  <a:pt x="131" y="55"/>
                                </a:lnTo>
                                <a:lnTo>
                                  <a:pt x="109" y="60"/>
                                </a:lnTo>
                                <a:lnTo>
                                  <a:pt x="90" y="66"/>
                                </a:lnTo>
                                <a:lnTo>
                                  <a:pt x="70" y="70"/>
                                </a:lnTo>
                                <a:lnTo>
                                  <a:pt x="55" y="75"/>
                                </a:lnTo>
                                <a:lnTo>
                                  <a:pt x="40" y="81"/>
                                </a:lnTo>
                                <a:lnTo>
                                  <a:pt x="30" y="85"/>
                                </a:lnTo>
                                <a:lnTo>
                                  <a:pt x="19" y="92"/>
                                </a:lnTo>
                                <a:lnTo>
                                  <a:pt x="10" y="98"/>
                                </a:lnTo>
                                <a:lnTo>
                                  <a:pt x="6" y="105"/>
                                </a:lnTo>
                                <a:lnTo>
                                  <a:pt x="2" y="111"/>
                                </a:lnTo>
                                <a:lnTo>
                                  <a:pt x="0" y="115"/>
                                </a:lnTo>
                                <a:lnTo>
                                  <a:pt x="4" y="115"/>
                                </a:lnTo>
                                <a:lnTo>
                                  <a:pt x="4" y="111"/>
                                </a:lnTo>
                                <a:lnTo>
                                  <a:pt x="8" y="105"/>
                                </a:lnTo>
                                <a:lnTo>
                                  <a:pt x="12" y="100"/>
                                </a:lnTo>
                                <a:lnTo>
                                  <a:pt x="21" y="94"/>
                                </a:lnTo>
                                <a:lnTo>
                                  <a:pt x="30" y="90"/>
                                </a:lnTo>
                                <a:lnTo>
                                  <a:pt x="43" y="83"/>
                                </a:lnTo>
                                <a:lnTo>
                                  <a:pt x="55" y="79"/>
                                </a:lnTo>
                                <a:lnTo>
                                  <a:pt x="73" y="72"/>
                                </a:lnTo>
                                <a:lnTo>
                                  <a:pt x="90" y="68"/>
                                </a:lnTo>
                                <a:lnTo>
                                  <a:pt x="109" y="64"/>
                                </a:lnTo>
                                <a:lnTo>
                                  <a:pt x="131" y="60"/>
                                </a:lnTo>
                                <a:lnTo>
                                  <a:pt x="154" y="53"/>
                                </a:lnTo>
                                <a:lnTo>
                                  <a:pt x="178" y="49"/>
                                </a:lnTo>
                                <a:lnTo>
                                  <a:pt x="206" y="45"/>
                                </a:lnTo>
                                <a:lnTo>
                                  <a:pt x="234" y="40"/>
                                </a:lnTo>
                                <a:lnTo>
                                  <a:pt x="261" y="36"/>
                                </a:lnTo>
                                <a:lnTo>
                                  <a:pt x="294" y="34"/>
                                </a:lnTo>
                                <a:lnTo>
                                  <a:pt x="326" y="30"/>
                                </a:lnTo>
                                <a:lnTo>
                                  <a:pt x="358" y="25"/>
                                </a:lnTo>
                                <a:lnTo>
                                  <a:pt x="395" y="23"/>
                                </a:lnTo>
                                <a:lnTo>
                                  <a:pt x="429" y="21"/>
                                </a:lnTo>
                                <a:lnTo>
                                  <a:pt x="465" y="17"/>
                                </a:lnTo>
                                <a:lnTo>
                                  <a:pt x="504" y="15"/>
                                </a:lnTo>
                                <a:lnTo>
                                  <a:pt x="545" y="13"/>
                                </a:lnTo>
                                <a:lnTo>
                                  <a:pt x="583" y="10"/>
                                </a:lnTo>
                                <a:lnTo>
                                  <a:pt x="627" y="8"/>
                                </a:lnTo>
                                <a:lnTo>
                                  <a:pt x="668" y="6"/>
                                </a:lnTo>
                                <a:lnTo>
                                  <a:pt x="711" y="6"/>
                                </a:lnTo>
                                <a:lnTo>
                                  <a:pt x="754" y="4"/>
                                </a:lnTo>
                                <a:lnTo>
                                  <a:pt x="799" y="4"/>
                                </a:lnTo>
                                <a:lnTo>
                                  <a:pt x="844" y="4"/>
                                </a:lnTo>
                                <a:lnTo>
                                  <a:pt x="889" y="4"/>
                                </a:lnTo>
                                <a:lnTo>
                                  <a:pt x="889" y="0"/>
                                </a:lnTo>
                                <a:close/>
                              </a:path>
                            </a:pathLst>
                          </a:custGeom>
                          <a:solidFill>
                            <a:srgbClr val="c0fef9"/>
                          </a:solidFill>
                          <a:ln>
                            <a:noFill/>
                          </a:ln>
                        </wps:spPr>
                        <wps:style>
                          <a:lnRef idx="0"/>
                          <a:fillRef idx="0"/>
                          <a:effectRef idx="0"/>
                          <a:fontRef idx="minor"/>
                        </wps:style>
                        <wps:bodyPr/>
                      </wps:wsp>
                      <wps:wsp>
                        <wps:cNvSpPr/>
                        <wps:spPr>
                          <a:xfrm>
                            <a:off x="766440" y="2637720"/>
                            <a:ext cx="565200" cy="73080"/>
                          </a:xfrm>
                          <a:custGeom>
                            <a:avLst/>
                            <a:gdLst/>
                            <a:ahLst/>
                            <a:rect l="l" t="t" r="r" b="b"/>
                            <a:pathLst>
                              <a:path w="890" h="115">
                                <a:moveTo>
                                  <a:pt x="890" y="115"/>
                                </a:moveTo>
                                <a:lnTo>
                                  <a:pt x="890" y="115"/>
                                </a:lnTo>
                                <a:lnTo>
                                  <a:pt x="888" y="111"/>
                                </a:lnTo>
                                <a:lnTo>
                                  <a:pt x="884" y="105"/>
                                </a:lnTo>
                                <a:lnTo>
                                  <a:pt x="879" y="98"/>
                                </a:lnTo>
                                <a:lnTo>
                                  <a:pt x="871" y="92"/>
                                </a:lnTo>
                                <a:lnTo>
                                  <a:pt x="860" y="85"/>
                                </a:lnTo>
                                <a:lnTo>
                                  <a:pt x="849" y="81"/>
                                </a:lnTo>
                                <a:lnTo>
                                  <a:pt x="834" y="75"/>
                                </a:lnTo>
                                <a:lnTo>
                                  <a:pt x="819" y="70"/>
                                </a:lnTo>
                                <a:lnTo>
                                  <a:pt x="800" y="66"/>
                                </a:lnTo>
                                <a:lnTo>
                                  <a:pt x="780" y="60"/>
                                </a:lnTo>
                                <a:lnTo>
                                  <a:pt x="759" y="55"/>
                                </a:lnTo>
                                <a:lnTo>
                                  <a:pt x="738" y="51"/>
                                </a:lnTo>
                                <a:lnTo>
                                  <a:pt x="711" y="47"/>
                                </a:lnTo>
                                <a:lnTo>
                                  <a:pt x="685" y="42"/>
                                </a:lnTo>
                                <a:lnTo>
                                  <a:pt x="657" y="38"/>
                                </a:lnTo>
                                <a:lnTo>
                                  <a:pt x="627" y="34"/>
                                </a:lnTo>
                                <a:lnTo>
                                  <a:pt x="597" y="30"/>
                                </a:lnTo>
                                <a:lnTo>
                                  <a:pt x="563" y="25"/>
                                </a:lnTo>
                                <a:lnTo>
                                  <a:pt x="531" y="23"/>
                                </a:lnTo>
                                <a:lnTo>
                                  <a:pt x="496" y="19"/>
                                </a:lnTo>
                                <a:lnTo>
                                  <a:pt x="460" y="17"/>
                                </a:lnTo>
                                <a:lnTo>
                                  <a:pt x="423" y="15"/>
                                </a:lnTo>
                                <a:lnTo>
                                  <a:pt x="385" y="13"/>
                                </a:lnTo>
                                <a:lnTo>
                                  <a:pt x="346" y="8"/>
                                </a:lnTo>
                                <a:lnTo>
                                  <a:pt x="305" y="8"/>
                                </a:lnTo>
                                <a:lnTo>
                                  <a:pt x="264" y="6"/>
                                </a:lnTo>
                                <a:lnTo>
                                  <a:pt x="221" y="4"/>
                                </a:lnTo>
                                <a:lnTo>
                                  <a:pt x="178" y="2"/>
                                </a:lnTo>
                                <a:lnTo>
                                  <a:pt x="136" y="2"/>
                                </a:lnTo>
                                <a:lnTo>
                                  <a:pt x="90" y="2"/>
                                </a:lnTo>
                                <a:lnTo>
                                  <a:pt x="45" y="0"/>
                                </a:lnTo>
                                <a:lnTo>
                                  <a:pt x="0" y="0"/>
                                </a:lnTo>
                                <a:lnTo>
                                  <a:pt x="0" y="4"/>
                                </a:lnTo>
                                <a:lnTo>
                                  <a:pt x="45" y="4"/>
                                </a:lnTo>
                                <a:lnTo>
                                  <a:pt x="90" y="4"/>
                                </a:lnTo>
                                <a:lnTo>
                                  <a:pt x="136" y="4"/>
                                </a:lnTo>
                                <a:lnTo>
                                  <a:pt x="178" y="6"/>
                                </a:lnTo>
                                <a:lnTo>
                                  <a:pt x="221" y="6"/>
                                </a:lnTo>
                                <a:lnTo>
                                  <a:pt x="264" y="8"/>
                                </a:lnTo>
                                <a:lnTo>
                                  <a:pt x="305" y="10"/>
                                </a:lnTo>
                                <a:lnTo>
                                  <a:pt x="346" y="13"/>
                                </a:lnTo>
                                <a:lnTo>
                                  <a:pt x="385" y="15"/>
                                </a:lnTo>
                                <a:lnTo>
                                  <a:pt x="423" y="17"/>
                                </a:lnTo>
                                <a:lnTo>
                                  <a:pt x="460" y="21"/>
                                </a:lnTo>
                                <a:lnTo>
                                  <a:pt x="496" y="23"/>
                                </a:lnTo>
                                <a:lnTo>
                                  <a:pt x="531" y="25"/>
                                </a:lnTo>
                                <a:lnTo>
                                  <a:pt x="563" y="30"/>
                                </a:lnTo>
                                <a:lnTo>
                                  <a:pt x="597" y="34"/>
                                </a:lnTo>
                                <a:lnTo>
                                  <a:pt x="627" y="36"/>
                                </a:lnTo>
                                <a:lnTo>
                                  <a:pt x="655" y="40"/>
                                </a:lnTo>
                                <a:lnTo>
                                  <a:pt x="684" y="45"/>
                                </a:lnTo>
                                <a:lnTo>
                                  <a:pt x="711" y="49"/>
                                </a:lnTo>
                                <a:lnTo>
                                  <a:pt x="735" y="53"/>
                                </a:lnTo>
                                <a:lnTo>
                                  <a:pt x="759" y="60"/>
                                </a:lnTo>
                                <a:lnTo>
                                  <a:pt x="780" y="64"/>
                                </a:lnTo>
                                <a:lnTo>
                                  <a:pt x="800" y="68"/>
                                </a:lnTo>
                                <a:lnTo>
                                  <a:pt x="817" y="72"/>
                                </a:lnTo>
                                <a:lnTo>
                                  <a:pt x="834" y="79"/>
                                </a:lnTo>
                                <a:lnTo>
                                  <a:pt x="847" y="83"/>
                                </a:lnTo>
                                <a:lnTo>
                                  <a:pt x="860" y="90"/>
                                </a:lnTo>
                                <a:lnTo>
                                  <a:pt x="869" y="94"/>
                                </a:lnTo>
                                <a:lnTo>
                                  <a:pt x="877" y="100"/>
                                </a:lnTo>
                                <a:lnTo>
                                  <a:pt x="881" y="105"/>
                                </a:lnTo>
                                <a:lnTo>
                                  <a:pt x="886" y="111"/>
                                </a:lnTo>
                                <a:lnTo>
                                  <a:pt x="886" y="115"/>
                                </a:lnTo>
                                <a:lnTo>
                                  <a:pt x="890" y="115"/>
                                </a:lnTo>
                                <a:close/>
                              </a:path>
                            </a:pathLst>
                          </a:custGeom>
                          <a:solidFill>
                            <a:srgbClr val="c0fef9"/>
                          </a:solidFill>
                          <a:ln>
                            <a:noFill/>
                          </a:ln>
                        </wps:spPr>
                        <wps:style>
                          <a:lnRef idx="0"/>
                          <a:fillRef idx="0"/>
                          <a:effectRef idx="0"/>
                          <a:fontRef idx="minor"/>
                        </wps:style>
                        <wps:bodyPr/>
                      </wps:wsp>
                      <wpg:grpSp>
                        <wpg:cNvGrpSpPr/>
                        <wpg:grpSpPr>
                          <a:xfrm>
                            <a:off x="1888560" y="2298600"/>
                            <a:ext cx="399240" cy="669240"/>
                          </a:xfrm>
                        </wpg:grpSpPr>
                        <wps:wsp>
                          <wps:cNvSpPr/>
                          <wps:spPr>
                            <a:xfrm>
                              <a:off x="0" y="0"/>
                              <a:ext cx="399240" cy="669240"/>
                            </a:xfrm>
                            <a:custGeom>
                              <a:avLst/>
                              <a:gdLst/>
                              <a:ahLst/>
                              <a:rect l="l" t="t" r="r" b="b"/>
                              <a:pathLst>
                                <a:path w="629" h="1054">
                                  <a:moveTo>
                                    <a:pt x="584" y="87"/>
                                  </a:moveTo>
                                  <a:lnTo>
                                    <a:pt x="584" y="1000"/>
                                  </a:lnTo>
                                  <a:lnTo>
                                    <a:pt x="584" y="1005"/>
                                  </a:lnTo>
                                  <a:lnTo>
                                    <a:pt x="582" y="1007"/>
                                  </a:lnTo>
                                  <a:lnTo>
                                    <a:pt x="579" y="1009"/>
                                  </a:lnTo>
                                  <a:lnTo>
                                    <a:pt x="575" y="1009"/>
                                  </a:lnTo>
                                  <a:lnTo>
                                    <a:pt x="90" y="1009"/>
                                  </a:lnTo>
                                  <a:lnTo>
                                    <a:pt x="86" y="1009"/>
                                  </a:lnTo>
                                  <a:lnTo>
                                    <a:pt x="84" y="1007"/>
                                  </a:lnTo>
                                  <a:lnTo>
                                    <a:pt x="81" y="1005"/>
                                  </a:lnTo>
                                  <a:lnTo>
                                    <a:pt x="81" y="1000"/>
                                  </a:lnTo>
                                  <a:lnTo>
                                    <a:pt x="81" y="998"/>
                                  </a:lnTo>
                                  <a:lnTo>
                                    <a:pt x="84" y="994"/>
                                  </a:lnTo>
                                  <a:lnTo>
                                    <a:pt x="86" y="992"/>
                                  </a:lnTo>
                                  <a:lnTo>
                                    <a:pt x="90" y="992"/>
                                  </a:lnTo>
                                  <a:lnTo>
                                    <a:pt x="575" y="992"/>
                                  </a:lnTo>
                                  <a:lnTo>
                                    <a:pt x="566" y="1000"/>
                                  </a:lnTo>
                                  <a:lnTo>
                                    <a:pt x="566" y="87"/>
                                  </a:lnTo>
                                  <a:lnTo>
                                    <a:pt x="566" y="85"/>
                                  </a:lnTo>
                                  <a:lnTo>
                                    <a:pt x="569" y="81"/>
                                  </a:lnTo>
                                  <a:lnTo>
                                    <a:pt x="571" y="79"/>
                                  </a:lnTo>
                                  <a:lnTo>
                                    <a:pt x="575" y="79"/>
                                  </a:lnTo>
                                  <a:lnTo>
                                    <a:pt x="579" y="79"/>
                                  </a:lnTo>
                                  <a:lnTo>
                                    <a:pt x="582" y="81"/>
                                  </a:lnTo>
                                  <a:lnTo>
                                    <a:pt x="584" y="85"/>
                                  </a:lnTo>
                                  <a:lnTo>
                                    <a:pt x="584" y="87"/>
                                  </a:lnTo>
                                  <a:close/>
                                  <a:moveTo>
                                    <a:pt x="521" y="107"/>
                                  </a:moveTo>
                                  <a:lnTo>
                                    <a:pt x="575" y="0"/>
                                  </a:lnTo>
                                  <a:lnTo>
                                    <a:pt x="629" y="107"/>
                                  </a:lnTo>
                                  <a:lnTo>
                                    <a:pt x="521" y="107"/>
                                  </a:lnTo>
                                  <a:close/>
                                  <a:moveTo>
                                    <a:pt x="107" y="1054"/>
                                  </a:moveTo>
                                  <a:lnTo>
                                    <a:pt x="0" y="1000"/>
                                  </a:lnTo>
                                  <a:lnTo>
                                    <a:pt x="107" y="947"/>
                                  </a:lnTo>
                                  <a:lnTo>
                                    <a:pt x="107" y="1054"/>
                                  </a:lnTo>
                                  <a:close/>
                                </a:path>
                              </a:pathLst>
                            </a:custGeom>
                            <a:solidFill>
                              <a:srgbClr val="000000"/>
                            </a:solidFill>
                            <a:ln>
                              <a:noFill/>
                            </a:ln>
                          </wps:spPr>
                          <wps:style>
                            <a:lnRef idx="0"/>
                            <a:fillRef idx="0"/>
                            <a:effectRef idx="0"/>
                            <a:fontRef idx="minor"/>
                          </wps:style>
                          <wps:bodyPr/>
                        </wps:wsp>
                        <wps:wsp>
                          <wps:cNvSpPr/>
                          <wps:spPr>
                            <a:xfrm>
                              <a:off x="51480" y="50400"/>
                              <a:ext cx="319320" cy="590400"/>
                            </a:xfrm>
                            <a:custGeom>
                              <a:avLst/>
                              <a:gdLst/>
                              <a:ahLst/>
                              <a:rect l="l" t="t" r="r" b="b"/>
                              <a:pathLst>
                                <a:path w="503" h="930">
                                  <a:moveTo>
                                    <a:pt x="503" y="8"/>
                                  </a:moveTo>
                                  <a:lnTo>
                                    <a:pt x="503" y="921"/>
                                  </a:lnTo>
                                  <a:lnTo>
                                    <a:pt x="503" y="926"/>
                                  </a:lnTo>
                                  <a:lnTo>
                                    <a:pt x="501" y="928"/>
                                  </a:lnTo>
                                  <a:lnTo>
                                    <a:pt x="498" y="930"/>
                                  </a:lnTo>
                                  <a:lnTo>
                                    <a:pt x="494" y="930"/>
                                  </a:lnTo>
                                  <a:lnTo>
                                    <a:pt x="9" y="930"/>
                                  </a:lnTo>
                                  <a:lnTo>
                                    <a:pt x="5" y="930"/>
                                  </a:lnTo>
                                  <a:lnTo>
                                    <a:pt x="3" y="928"/>
                                  </a:lnTo>
                                  <a:lnTo>
                                    <a:pt x="0" y="926"/>
                                  </a:lnTo>
                                  <a:lnTo>
                                    <a:pt x="0" y="921"/>
                                  </a:lnTo>
                                  <a:lnTo>
                                    <a:pt x="0" y="919"/>
                                  </a:lnTo>
                                  <a:lnTo>
                                    <a:pt x="3" y="915"/>
                                  </a:lnTo>
                                  <a:lnTo>
                                    <a:pt x="5" y="913"/>
                                  </a:lnTo>
                                  <a:lnTo>
                                    <a:pt x="9" y="913"/>
                                  </a:lnTo>
                                  <a:lnTo>
                                    <a:pt x="494" y="913"/>
                                  </a:lnTo>
                                  <a:lnTo>
                                    <a:pt x="485" y="921"/>
                                  </a:lnTo>
                                  <a:lnTo>
                                    <a:pt x="485" y="8"/>
                                  </a:lnTo>
                                  <a:lnTo>
                                    <a:pt x="485" y="6"/>
                                  </a:lnTo>
                                  <a:lnTo>
                                    <a:pt x="488" y="2"/>
                                  </a:lnTo>
                                  <a:lnTo>
                                    <a:pt x="490" y="0"/>
                                  </a:lnTo>
                                  <a:lnTo>
                                    <a:pt x="494" y="0"/>
                                  </a:lnTo>
                                  <a:lnTo>
                                    <a:pt x="498" y="0"/>
                                  </a:lnTo>
                                  <a:lnTo>
                                    <a:pt x="501" y="2"/>
                                  </a:lnTo>
                                  <a:lnTo>
                                    <a:pt x="503" y="6"/>
                                  </a:lnTo>
                                  <a:lnTo>
                                    <a:pt x="503" y="8"/>
                                  </a:lnTo>
                                  <a:close/>
                                </a:path>
                              </a:pathLst>
                            </a:custGeom>
                            <a:noFill/>
                            <a:ln cap="rnd" w="1440">
                              <a:solidFill>
                                <a:srgbClr val="000000"/>
                              </a:solidFill>
                              <a:round/>
                            </a:ln>
                          </wps:spPr>
                          <wps:style>
                            <a:lnRef idx="0"/>
                            <a:fillRef idx="0"/>
                            <a:effectRef idx="0"/>
                            <a:fontRef idx="minor"/>
                          </wps:style>
                          <wps:bodyPr/>
                        </wps:wsp>
                        <wps:wsp>
                          <wps:cNvSpPr/>
                          <wps:spPr>
                            <a:xfrm>
                              <a:off x="330840" y="0"/>
                              <a:ext cx="68760" cy="68040"/>
                            </a:xfrm>
                            <a:custGeom>
                              <a:avLst/>
                              <a:gdLst/>
                              <a:ahLst/>
                              <a:rect l="l" t="t" r="r" b="b"/>
                              <a:pathLst>
                                <a:path w="108" h="107">
                                  <a:moveTo>
                                    <a:pt x="0" y="107"/>
                                  </a:moveTo>
                                  <a:lnTo>
                                    <a:pt x="54" y="0"/>
                                  </a:lnTo>
                                  <a:lnTo>
                                    <a:pt x="108" y="107"/>
                                  </a:lnTo>
                                  <a:lnTo>
                                    <a:pt x="0" y="107"/>
                                  </a:lnTo>
                                </a:path>
                              </a:pathLst>
                            </a:custGeom>
                            <a:noFill/>
                            <a:ln cap="rnd" w="1440">
                              <a:solidFill>
                                <a:srgbClr val="000000"/>
                              </a:solidFill>
                              <a:round/>
                            </a:ln>
                          </wps:spPr>
                          <wps:style>
                            <a:lnRef idx="0"/>
                            <a:fillRef idx="0"/>
                            <a:effectRef idx="0"/>
                            <a:fontRef idx="minor"/>
                          </wps:style>
                          <wps:bodyPr/>
                        </wps:wsp>
                        <wps:wsp>
                          <wps:cNvSpPr/>
                          <wps:spPr>
                            <a:xfrm>
                              <a:off x="0" y="601560"/>
                              <a:ext cx="68040" cy="68040"/>
                            </a:xfrm>
                            <a:custGeom>
                              <a:avLst/>
                              <a:gdLst/>
                              <a:ahLst/>
                              <a:rect l="l" t="t" r="r" b="b"/>
                              <a:pathLst>
                                <a:path w="107" h="107">
                                  <a:moveTo>
                                    <a:pt x="107" y="107"/>
                                  </a:moveTo>
                                  <a:lnTo>
                                    <a:pt x="0" y="53"/>
                                  </a:lnTo>
                                  <a:lnTo>
                                    <a:pt x="107" y="0"/>
                                  </a:lnTo>
                                  <a:lnTo>
                                    <a:pt x="107" y="107"/>
                                  </a:lnTo>
                                </a:path>
                              </a:pathLst>
                            </a:custGeom>
                            <a:noFill/>
                            <a:ln cap="rnd" w="1440">
                              <a:solidFill>
                                <a:srgbClr val="000000"/>
                              </a:solidFill>
                              <a:round/>
                            </a:ln>
                          </wps:spPr>
                          <wps:style>
                            <a:lnRef idx="0"/>
                            <a:fillRef idx="0"/>
                            <a:effectRef idx="0"/>
                            <a:fontRef idx="minor"/>
                          </wps:style>
                          <wps:bodyPr/>
                        </wps:wsp>
                      </wpg:grpSp>
                      <pic:pic xmlns:pic="http://schemas.openxmlformats.org/drawingml/2006/picture">
                        <pic:nvPicPr>
                          <pic:cNvPr id="3" name="" descr=""/>
                          <pic:cNvPicPr/>
                        </pic:nvPicPr>
                        <pic:blipFill>
                          <a:blip r:embed="rId11"/>
                          <a:stretch/>
                        </pic:blipFill>
                        <pic:spPr>
                          <a:xfrm>
                            <a:off x="1519560" y="784080"/>
                            <a:ext cx="2286720" cy="1621080"/>
                          </a:xfrm>
                          <a:prstGeom prst="rect">
                            <a:avLst/>
                          </a:prstGeom>
                          <a:ln>
                            <a:noFill/>
                          </a:ln>
                        </pic:spPr>
                      </pic:pic>
                      <wpg:grpSp>
                        <wpg:cNvGrpSpPr/>
                        <wpg:grpSpPr>
                          <a:xfrm>
                            <a:off x="1519560" y="783000"/>
                            <a:ext cx="2284200" cy="1618560"/>
                          </a:xfrm>
                        </wpg:grpSpPr>
                        <wps:wsp>
                          <wps:cNvSpPr/>
                          <wps:spPr>
                            <a:xfrm>
                              <a:off x="0" y="0"/>
                              <a:ext cx="2284200" cy="1618560"/>
                            </a:xfrm>
                            <a:custGeom>
                              <a:avLst/>
                              <a:gdLst/>
                              <a:ahLst/>
                              <a:rect l="l" t="t" r="r" b="b"/>
                              <a:pathLst>
                                <a:path w="3597" h="2549">
                                  <a:moveTo>
                                    <a:pt x="324" y="849"/>
                                  </a:moveTo>
                                  <a:lnTo>
                                    <a:pt x="307" y="852"/>
                                  </a:lnTo>
                                  <a:lnTo>
                                    <a:pt x="290" y="854"/>
                                  </a:lnTo>
                                  <a:lnTo>
                                    <a:pt x="273" y="858"/>
                                  </a:lnTo>
                                  <a:lnTo>
                                    <a:pt x="258" y="862"/>
                                  </a:lnTo>
                                  <a:lnTo>
                                    <a:pt x="241" y="867"/>
                                  </a:lnTo>
                                  <a:lnTo>
                                    <a:pt x="226" y="873"/>
                                  </a:lnTo>
                                  <a:lnTo>
                                    <a:pt x="211" y="878"/>
                                  </a:lnTo>
                                  <a:lnTo>
                                    <a:pt x="196" y="886"/>
                                  </a:lnTo>
                                  <a:lnTo>
                                    <a:pt x="181" y="893"/>
                                  </a:lnTo>
                                  <a:lnTo>
                                    <a:pt x="168" y="901"/>
                                  </a:lnTo>
                                  <a:lnTo>
                                    <a:pt x="155" y="911"/>
                                  </a:lnTo>
                                  <a:lnTo>
                                    <a:pt x="140" y="920"/>
                                  </a:lnTo>
                                  <a:lnTo>
                                    <a:pt x="129" y="931"/>
                                  </a:lnTo>
                                  <a:lnTo>
                                    <a:pt x="116" y="941"/>
                                  </a:lnTo>
                                  <a:lnTo>
                                    <a:pt x="103" y="952"/>
                                  </a:lnTo>
                                  <a:lnTo>
                                    <a:pt x="93" y="962"/>
                                  </a:lnTo>
                                  <a:lnTo>
                                    <a:pt x="82" y="976"/>
                                  </a:lnTo>
                                  <a:lnTo>
                                    <a:pt x="73" y="985"/>
                                  </a:lnTo>
                                  <a:lnTo>
                                    <a:pt x="62" y="998"/>
                                  </a:lnTo>
                                  <a:lnTo>
                                    <a:pt x="54" y="1013"/>
                                  </a:lnTo>
                                  <a:lnTo>
                                    <a:pt x="45" y="1027"/>
                                  </a:lnTo>
                                  <a:lnTo>
                                    <a:pt x="39" y="1042"/>
                                  </a:lnTo>
                                  <a:lnTo>
                                    <a:pt x="30" y="1054"/>
                                  </a:lnTo>
                                  <a:lnTo>
                                    <a:pt x="26" y="1069"/>
                                  </a:lnTo>
                                  <a:lnTo>
                                    <a:pt x="20" y="1084"/>
                                  </a:lnTo>
                                  <a:lnTo>
                                    <a:pt x="15" y="1099"/>
                                  </a:lnTo>
                                  <a:lnTo>
                                    <a:pt x="11" y="1116"/>
                                  </a:lnTo>
                                  <a:lnTo>
                                    <a:pt x="7" y="1131"/>
                                  </a:lnTo>
                                  <a:lnTo>
                                    <a:pt x="5" y="1148"/>
                                  </a:lnTo>
                                  <a:lnTo>
                                    <a:pt x="2" y="1163"/>
                                  </a:lnTo>
                                  <a:lnTo>
                                    <a:pt x="0" y="1180"/>
                                  </a:lnTo>
                                  <a:lnTo>
                                    <a:pt x="0" y="1197"/>
                                  </a:lnTo>
                                  <a:lnTo>
                                    <a:pt x="0" y="1221"/>
                                  </a:lnTo>
                                  <a:lnTo>
                                    <a:pt x="2" y="1244"/>
                                  </a:lnTo>
                                  <a:lnTo>
                                    <a:pt x="7" y="1266"/>
                                  </a:lnTo>
                                  <a:lnTo>
                                    <a:pt x="13" y="1287"/>
                                  </a:lnTo>
                                  <a:lnTo>
                                    <a:pt x="20" y="1311"/>
                                  </a:lnTo>
                                  <a:lnTo>
                                    <a:pt x="28" y="1330"/>
                                  </a:lnTo>
                                  <a:lnTo>
                                    <a:pt x="37" y="1351"/>
                                  </a:lnTo>
                                  <a:lnTo>
                                    <a:pt x="47" y="1371"/>
                                  </a:lnTo>
                                  <a:lnTo>
                                    <a:pt x="60" y="1390"/>
                                  </a:lnTo>
                                  <a:lnTo>
                                    <a:pt x="73" y="1409"/>
                                  </a:lnTo>
                                  <a:lnTo>
                                    <a:pt x="88" y="1426"/>
                                  </a:lnTo>
                                  <a:lnTo>
                                    <a:pt x="103" y="1444"/>
                                  </a:lnTo>
                                  <a:lnTo>
                                    <a:pt x="120" y="1458"/>
                                  </a:lnTo>
                                  <a:lnTo>
                                    <a:pt x="140" y="1473"/>
                                  </a:lnTo>
                                  <a:lnTo>
                                    <a:pt x="159" y="1486"/>
                                  </a:lnTo>
                                  <a:lnTo>
                                    <a:pt x="178" y="1499"/>
                                  </a:lnTo>
                                  <a:lnTo>
                                    <a:pt x="176" y="1497"/>
                                  </a:lnTo>
                                  <a:lnTo>
                                    <a:pt x="165" y="1510"/>
                                  </a:lnTo>
                                  <a:lnTo>
                                    <a:pt x="155" y="1523"/>
                                  </a:lnTo>
                                  <a:lnTo>
                                    <a:pt x="144" y="1536"/>
                                  </a:lnTo>
                                  <a:lnTo>
                                    <a:pt x="135" y="1548"/>
                                  </a:lnTo>
                                  <a:lnTo>
                                    <a:pt x="127" y="1563"/>
                                  </a:lnTo>
                                  <a:lnTo>
                                    <a:pt x="118" y="1578"/>
                                  </a:lnTo>
                                  <a:lnTo>
                                    <a:pt x="110" y="1591"/>
                                  </a:lnTo>
                                  <a:lnTo>
                                    <a:pt x="103" y="1606"/>
                                  </a:lnTo>
                                  <a:lnTo>
                                    <a:pt x="97" y="1623"/>
                                  </a:lnTo>
                                  <a:lnTo>
                                    <a:pt x="93" y="1638"/>
                                  </a:lnTo>
                                  <a:lnTo>
                                    <a:pt x="88" y="1653"/>
                                  </a:lnTo>
                                  <a:lnTo>
                                    <a:pt x="84" y="1670"/>
                                  </a:lnTo>
                                  <a:lnTo>
                                    <a:pt x="82" y="1685"/>
                                  </a:lnTo>
                                  <a:lnTo>
                                    <a:pt x="80" y="1703"/>
                                  </a:lnTo>
                                  <a:lnTo>
                                    <a:pt x="77" y="1718"/>
                                  </a:lnTo>
                                  <a:lnTo>
                                    <a:pt x="77" y="1735"/>
                                  </a:lnTo>
                                  <a:lnTo>
                                    <a:pt x="77" y="1752"/>
                                  </a:lnTo>
                                  <a:lnTo>
                                    <a:pt x="80" y="1771"/>
                                  </a:lnTo>
                                  <a:lnTo>
                                    <a:pt x="82" y="1788"/>
                                  </a:lnTo>
                                  <a:lnTo>
                                    <a:pt x="84" y="1805"/>
                                  </a:lnTo>
                                  <a:lnTo>
                                    <a:pt x="88" y="1822"/>
                                  </a:lnTo>
                                  <a:lnTo>
                                    <a:pt x="95" y="1840"/>
                                  </a:lnTo>
                                  <a:lnTo>
                                    <a:pt x="99" y="1855"/>
                                  </a:lnTo>
                                  <a:lnTo>
                                    <a:pt x="105" y="1872"/>
                                  </a:lnTo>
                                  <a:lnTo>
                                    <a:pt x="114" y="1887"/>
                                  </a:lnTo>
                                  <a:lnTo>
                                    <a:pt x="123" y="1902"/>
                                  </a:lnTo>
                                  <a:lnTo>
                                    <a:pt x="131" y="1917"/>
                                  </a:lnTo>
                                  <a:lnTo>
                                    <a:pt x="140" y="1929"/>
                                  </a:lnTo>
                                  <a:lnTo>
                                    <a:pt x="150" y="1944"/>
                                  </a:lnTo>
                                  <a:lnTo>
                                    <a:pt x="161" y="1956"/>
                                  </a:lnTo>
                                  <a:lnTo>
                                    <a:pt x="172" y="1969"/>
                                  </a:lnTo>
                                  <a:lnTo>
                                    <a:pt x="185" y="1983"/>
                                  </a:lnTo>
                                  <a:lnTo>
                                    <a:pt x="198" y="1993"/>
                                  </a:lnTo>
                                  <a:lnTo>
                                    <a:pt x="211" y="2003"/>
                                  </a:lnTo>
                                  <a:lnTo>
                                    <a:pt x="223" y="2014"/>
                                  </a:lnTo>
                                  <a:lnTo>
                                    <a:pt x="238" y="2025"/>
                                  </a:lnTo>
                                  <a:lnTo>
                                    <a:pt x="254" y="2033"/>
                                  </a:lnTo>
                                  <a:lnTo>
                                    <a:pt x="269" y="2042"/>
                                  </a:lnTo>
                                  <a:lnTo>
                                    <a:pt x="284" y="2050"/>
                                  </a:lnTo>
                                  <a:lnTo>
                                    <a:pt x="301" y="2057"/>
                                  </a:lnTo>
                                  <a:lnTo>
                                    <a:pt x="318" y="2063"/>
                                  </a:lnTo>
                                  <a:lnTo>
                                    <a:pt x="333" y="2070"/>
                                  </a:lnTo>
                                  <a:lnTo>
                                    <a:pt x="350" y="2074"/>
                                  </a:lnTo>
                                  <a:lnTo>
                                    <a:pt x="369" y="2078"/>
                                  </a:lnTo>
                                  <a:lnTo>
                                    <a:pt x="387" y="2080"/>
                                  </a:lnTo>
                                  <a:lnTo>
                                    <a:pt x="406" y="2083"/>
                                  </a:lnTo>
                                  <a:lnTo>
                                    <a:pt x="423" y="2085"/>
                                  </a:lnTo>
                                  <a:lnTo>
                                    <a:pt x="443" y="2085"/>
                                  </a:lnTo>
                                  <a:lnTo>
                                    <a:pt x="453" y="2083"/>
                                  </a:lnTo>
                                  <a:lnTo>
                                    <a:pt x="464" y="2083"/>
                                  </a:lnTo>
                                  <a:lnTo>
                                    <a:pt x="473" y="2083"/>
                                  </a:lnTo>
                                  <a:lnTo>
                                    <a:pt x="483" y="2080"/>
                                  </a:lnTo>
                                  <a:lnTo>
                                    <a:pt x="482" y="2083"/>
                                  </a:lnTo>
                                  <a:lnTo>
                                    <a:pt x="492" y="2100"/>
                                  </a:lnTo>
                                  <a:lnTo>
                                    <a:pt x="506" y="2119"/>
                                  </a:lnTo>
                                  <a:lnTo>
                                    <a:pt x="516" y="2136"/>
                                  </a:lnTo>
                                  <a:lnTo>
                                    <a:pt x="528" y="2151"/>
                                  </a:lnTo>
                                  <a:lnTo>
                                    <a:pt x="557" y="2183"/>
                                  </a:lnTo>
                                  <a:lnTo>
                                    <a:pt x="585" y="2213"/>
                                  </a:lnTo>
                                  <a:lnTo>
                                    <a:pt x="617" y="2241"/>
                                  </a:lnTo>
                                  <a:lnTo>
                                    <a:pt x="632" y="2256"/>
                                  </a:lnTo>
                                  <a:lnTo>
                                    <a:pt x="649" y="2269"/>
                                  </a:lnTo>
                                  <a:lnTo>
                                    <a:pt x="667" y="2279"/>
                                  </a:lnTo>
                                  <a:lnTo>
                                    <a:pt x="684" y="2292"/>
                                  </a:lnTo>
                                  <a:lnTo>
                                    <a:pt x="701" y="2303"/>
                                  </a:lnTo>
                                  <a:lnTo>
                                    <a:pt x="718" y="2314"/>
                                  </a:lnTo>
                                  <a:lnTo>
                                    <a:pt x="737" y="2322"/>
                                  </a:lnTo>
                                  <a:lnTo>
                                    <a:pt x="755" y="2333"/>
                                  </a:lnTo>
                                  <a:lnTo>
                                    <a:pt x="774" y="2342"/>
                                  </a:lnTo>
                                  <a:lnTo>
                                    <a:pt x="793" y="2350"/>
                                  </a:lnTo>
                                  <a:lnTo>
                                    <a:pt x="813" y="2357"/>
                                  </a:lnTo>
                                  <a:lnTo>
                                    <a:pt x="832" y="2363"/>
                                  </a:lnTo>
                                  <a:lnTo>
                                    <a:pt x="851" y="2369"/>
                                  </a:lnTo>
                                  <a:lnTo>
                                    <a:pt x="873" y="2376"/>
                                  </a:lnTo>
                                  <a:lnTo>
                                    <a:pt x="892" y="2380"/>
                                  </a:lnTo>
                                  <a:lnTo>
                                    <a:pt x="914" y="2384"/>
                                  </a:lnTo>
                                  <a:lnTo>
                                    <a:pt x="935" y="2389"/>
                                  </a:lnTo>
                                  <a:lnTo>
                                    <a:pt x="954" y="2391"/>
                                  </a:lnTo>
                                  <a:lnTo>
                                    <a:pt x="976" y="2395"/>
                                  </a:lnTo>
                                  <a:lnTo>
                                    <a:pt x="997" y="2395"/>
                                  </a:lnTo>
                                  <a:lnTo>
                                    <a:pt x="1019" y="2397"/>
                                  </a:lnTo>
                                  <a:lnTo>
                                    <a:pt x="1040" y="2397"/>
                                  </a:lnTo>
                                  <a:lnTo>
                                    <a:pt x="1062" y="2397"/>
                                  </a:lnTo>
                                  <a:lnTo>
                                    <a:pt x="1083" y="2395"/>
                                  </a:lnTo>
                                  <a:lnTo>
                                    <a:pt x="1105" y="2393"/>
                                  </a:lnTo>
                                  <a:lnTo>
                                    <a:pt x="1126" y="2391"/>
                                  </a:lnTo>
                                  <a:lnTo>
                                    <a:pt x="1147" y="2389"/>
                                  </a:lnTo>
                                  <a:lnTo>
                                    <a:pt x="1169" y="2384"/>
                                  </a:lnTo>
                                  <a:lnTo>
                                    <a:pt x="1190" y="2380"/>
                                  </a:lnTo>
                                  <a:lnTo>
                                    <a:pt x="1212" y="2374"/>
                                  </a:lnTo>
                                  <a:lnTo>
                                    <a:pt x="1233" y="2367"/>
                                  </a:lnTo>
                                  <a:lnTo>
                                    <a:pt x="1253" y="2361"/>
                                  </a:lnTo>
                                  <a:lnTo>
                                    <a:pt x="1274" y="2354"/>
                                  </a:lnTo>
                                  <a:lnTo>
                                    <a:pt x="1293" y="2346"/>
                                  </a:lnTo>
                                  <a:lnTo>
                                    <a:pt x="1313" y="2337"/>
                                  </a:lnTo>
                                  <a:lnTo>
                                    <a:pt x="1332" y="2329"/>
                                  </a:lnTo>
                                  <a:lnTo>
                                    <a:pt x="1351" y="2318"/>
                                  </a:lnTo>
                                  <a:lnTo>
                                    <a:pt x="1371" y="2307"/>
                                  </a:lnTo>
                                  <a:lnTo>
                                    <a:pt x="1390" y="2335"/>
                                  </a:lnTo>
                                  <a:lnTo>
                                    <a:pt x="1414" y="2361"/>
                                  </a:lnTo>
                                  <a:lnTo>
                                    <a:pt x="1435" y="2387"/>
                                  </a:lnTo>
                                  <a:lnTo>
                                    <a:pt x="1461" y="2410"/>
                                  </a:lnTo>
                                  <a:lnTo>
                                    <a:pt x="1488" y="2431"/>
                                  </a:lnTo>
                                  <a:lnTo>
                                    <a:pt x="1515" y="2451"/>
                                  </a:lnTo>
                                  <a:lnTo>
                                    <a:pt x="1543" y="2468"/>
                                  </a:lnTo>
                                  <a:lnTo>
                                    <a:pt x="1573" y="2485"/>
                                  </a:lnTo>
                                  <a:lnTo>
                                    <a:pt x="1603" y="2500"/>
                                  </a:lnTo>
                                  <a:lnTo>
                                    <a:pt x="1636" y="2513"/>
                                  </a:lnTo>
                                  <a:lnTo>
                                    <a:pt x="1668" y="2524"/>
                                  </a:lnTo>
                                  <a:lnTo>
                                    <a:pt x="1700" y="2532"/>
                                  </a:lnTo>
                                  <a:lnTo>
                                    <a:pt x="1735" y="2541"/>
                                  </a:lnTo>
                                  <a:lnTo>
                                    <a:pt x="1769" y="2545"/>
                                  </a:lnTo>
                                  <a:lnTo>
                                    <a:pt x="1803" y="2549"/>
                                  </a:lnTo>
                                  <a:lnTo>
                                    <a:pt x="1838" y="2549"/>
                                  </a:lnTo>
                                  <a:lnTo>
                                    <a:pt x="1861" y="2549"/>
                                  </a:lnTo>
                                  <a:lnTo>
                                    <a:pt x="1885" y="2547"/>
                                  </a:lnTo>
                                  <a:lnTo>
                                    <a:pt x="1906" y="2545"/>
                                  </a:lnTo>
                                  <a:lnTo>
                                    <a:pt x="1930" y="2543"/>
                                  </a:lnTo>
                                  <a:lnTo>
                                    <a:pt x="1951" y="2539"/>
                                  </a:lnTo>
                                  <a:lnTo>
                                    <a:pt x="1973" y="2534"/>
                                  </a:lnTo>
                                  <a:lnTo>
                                    <a:pt x="1996" y="2528"/>
                                  </a:lnTo>
                                  <a:lnTo>
                                    <a:pt x="2018" y="2521"/>
                                  </a:lnTo>
                                  <a:lnTo>
                                    <a:pt x="2037" y="2515"/>
                                  </a:lnTo>
                                  <a:lnTo>
                                    <a:pt x="2059" y="2506"/>
                                  </a:lnTo>
                                  <a:lnTo>
                                    <a:pt x="2078" y="2498"/>
                                  </a:lnTo>
                                  <a:lnTo>
                                    <a:pt x="2099" y="2487"/>
                                  </a:lnTo>
                                  <a:lnTo>
                                    <a:pt x="2119" y="2476"/>
                                  </a:lnTo>
                                  <a:lnTo>
                                    <a:pt x="2138" y="2466"/>
                                  </a:lnTo>
                                  <a:lnTo>
                                    <a:pt x="2155" y="2455"/>
                                  </a:lnTo>
                                  <a:lnTo>
                                    <a:pt x="2175" y="2442"/>
                                  </a:lnTo>
                                  <a:lnTo>
                                    <a:pt x="2192" y="2429"/>
                                  </a:lnTo>
                                  <a:lnTo>
                                    <a:pt x="2209" y="2416"/>
                                  </a:lnTo>
                                  <a:lnTo>
                                    <a:pt x="2224" y="2402"/>
                                  </a:lnTo>
                                  <a:lnTo>
                                    <a:pt x="2241" y="2387"/>
                                  </a:lnTo>
                                  <a:lnTo>
                                    <a:pt x="2256" y="2372"/>
                                  </a:lnTo>
                                  <a:lnTo>
                                    <a:pt x="2271" y="2354"/>
                                  </a:lnTo>
                                  <a:lnTo>
                                    <a:pt x="2284" y="2337"/>
                                  </a:lnTo>
                                  <a:lnTo>
                                    <a:pt x="2297" y="2320"/>
                                  </a:lnTo>
                                  <a:lnTo>
                                    <a:pt x="2310" y="2303"/>
                                  </a:lnTo>
                                  <a:lnTo>
                                    <a:pt x="2323" y="2284"/>
                                  </a:lnTo>
                                  <a:lnTo>
                                    <a:pt x="2333" y="2267"/>
                                  </a:lnTo>
                                  <a:lnTo>
                                    <a:pt x="2344" y="2245"/>
                                  </a:lnTo>
                                  <a:lnTo>
                                    <a:pt x="2353" y="2226"/>
                                  </a:lnTo>
                                  <a:lnTo>
                                    <a:pt x="2361" y="2207"/>
                                  </a:lnTo>
                                  <a:lnTo>
                                    <a:pt x="2370" y="2185"/>
                                  </a:lnTo>
                                  <a:lnTo>
                                    <a:pt x="2376" y="2164"/>
                                  </a:lnTo>
                                  <a:lnTo>
                                    <a:pt x="2376" y="2166"/>
                                  </a:lnTo>
                                  <a:lnTo>
                                    <a:pt x="2391" y="2175"/>
                                  </a:lnTo>
                                  <a:lnTo>
                                    <a:pt x="2406" y="2183"/>
                                  </a:lnTo>
                                  <a:lnTo>
                                    <a:pt x="2421" y="2190"/>
                                  </a:lnTo>
                                  <a:lnTo>
                                    <a:pt x="2436" y="2196"/>
                                  </a:lnTo>
                                  <a:lnTo>
                                    <a:pt x="2451" y="2202"/>
                                  </a:lnTo>
                                  <a:lnTo>
                                    <a:pt x="2467" y="2209"/>
                                  </a:lnTo>
                                  <a:lnTo>
                                    <a:pt x="2485" y="2215"/>
                                  </a:lnTo>
                                  <a:lnTo>
                                    <a:pt x="2500" y="2220"/>
                                  </a:lnTo>
                                  <a:lnTo>
                                    <a:pt x="2516" y="2224"/>
                                  </a:lnTo>
                                  <a:lnTo>
                                    <a:pt x="2531" y="2226"/>
                                  </a:lnTo>
                                  <a:lnTo>
                                    <a:pt x="2548" y="2230"/>
                                  </a:lnTo>
                                  <a:lnTo>
                                    <a:pt x="2566" y="2232"/>
                                  </a:lnTo>
                                  <a:lnTo>
                                    <a:pt x="2582" y="2235"/>
                                  </a:lnTo>
                                  <a:lnTo>
                                    <a:pt x="2597" y="2237"/>
                                  </a:lnTo>
                                  <a:lnTo>
                                    <a:pt x="2615" y="2237"/>
                                  </a:lnTo>
                                  <a:lnTo>
                                    <a:pt x="2633" y="2237"/>
                                  </a:lnTo>
                                  <a:lnTo>
                                    <a:pt x="2656" y="2237"/>
                                  </a:lnTo>
                                  <a:lnTo>
                                    <a:pt x="2682" y="2235"/>
                                  </a:lnTo>
                                  <a:lnTo>
                                    <a:pt x="2706" y="2232"/>
                                  </a:lnTo>
                                  <a:lnTo>
                                    <a:pt x="2729" y="2228"/>
                                  </a:lnTo>
                                  <a:lnTo>
                                    <a:pt x="2753" y="2222"/>
                                  </a:lnTo>
                                  <a:lnTo>
                                    <a:pt x="2774" y="2215"/>
                                  </a:lnTo>
                                  <a:lnTo>
                                    <a:pt x="2798" y="2209"/>
                                  </a:lnTo>
                                  <a:lnTo>
                                    <a:pt x="2820" y="2200"/>
                                  </a:lnTo>
                                  <a:lnTo>
                                    <a:pt x="2841" y="2192"/>
                                  </a:lnTo>
                                  <a:lnTo>
                                    <a:pt x="2860" y="2181"/>
                                  </a:lnTo>
                                  <a:lnTo>
                                    <a:pt x="2882" y="2170"/>
                                  </a:lnTo>
                                  <a:lnTo>
                                    <a:pt x="2901" y="2157"/>
                                  </a:lnTo>
                                  <a:lnTo>
                                    <a:pt x="2918" y="2145"/>
                                  </a:lnTo>
                                  <a:lnTo>
                                    <a:pt x="2938" y="2132"/>
                                  </a:lnTo>
                                  <a:lnTo>
                                    <a:pt x="2955" y="2117"/>
                                  </a:lnTo>
                                  <a:lnTo>
                                    <a:pt x="2972" y="2102"/>
                                  </a:lnTo>
                                  <a:lnTo>
                                    <a:pt x="2987" y="2087"/>
                                  </a:lnTo>
                                  <a:lnTo>
                                    <a:pt x="3002" y="2070"/>
                                  </a:lnTo>
                                  <a:lnTo>
                                    <a:pt x="3017" y="2053"/>
                                  </a:lnTo>
                                  <a:lnTo>
                                    <a:pt x="3030" y="2033"/>
                                  </a:lnTo>
                                  <a:lnTo>
                                    <a:pt x="3043" y="2016"/>
                                  </a:lnTo>
                                  <a:lnTo>
                                    <a:pt x="3054" y="1997"/>
                                  </a:lnTo>
                                  <a:lnTo>
                                    <a:pt x="3064" y="1977"/>
                                  </a:lnTo>
                                  <a:lnTo>
                                    <a:pt x="3075" y="1956"/>
                                  </a:lnTo>
                                  <a:lnTo>
                                    <a:pt x="3084" y="1935"/>
                                  </a:lnTo>
                                  <a:lnTo>
                                    <a:pt x="3092" y="1914"/>
                                  </a:lnTo>
                                  <a:lnTo>
                                    <a:pt x="3099" y="1893"/>
                                  </a:lnTo>
                                  <a:lnTo>
                                    <a:pt x="3103" y="1869"/>
                                  </a:lnTo>
                                  <a:lnTo>
                                    <a:pt x="3107" y="1848"/>
                                  </a:lnTo>
                                  <a:lnTo>
                                    <a:pt x="3111" y="1825"/>
                                  </a:lnTo>
                                  <a:lnTo>
                                    <a:pt x="3114" y="1801"/>
                                  </a:lnTo>
                                  <a:lnTo>
                                    <a:pt x="3114" y="1777"/>
                                  </a:lnTo>
                                  <a:lnTo>
                                    <a:pt x="3114" y="1775"/>
                                  </a:lnTo>
                                  <a:lnTo>
                                    <a:pt x="3139" y="1771"/>
                                  </a:lnTo>
                                  <a:lnTo>
                                    <a:pt x="3165" y="1767"/>
                                  </a:lnTo>
                                  <a:lnTo>
                                    <a:pt x="3189" y="1760"/>
                                  </a:lnTo>
                                  <a:lnTo>
                                    <a:pt x="3215" y="1752"/>
                                  </a:lnTo>
                                  <a:lnTo>
                                    <a:pt x="3238" y="1743"/>
                                  </a:lnTo>
                                  <a:lnTo>
                                    <a:pt x="3262" y="1735"/>
                                  </a:lnTo>
                                  <a:lnTo>
                                    <a:pt x="3283" y="1724"/>
                                  </a:lnTo>
                                  <a:lnTo>
                                    <a:pt x="3307" y="1713"/>
                                  </a:lnTo>
                                  <a:lnTo>
                                    <a:pt x="3328" y="1700"/>
                                  </a:lnTo>
                                  <a:lnTo>
                                    <a:pt x="3348" y="1688"/>
                                  </a:lnTo>
                                  <a:lnTo>
                                    <a:pt x="3369" y="1675"/>
                                  </a:lnTo>
                                  <a:lnTo>
                                    <a:pt x="3388" y="1660"/>
                                  </a:lnTo>
                                  <a:lnTo>
                                    <a:pt x="3408" y="1645"/>
                                  </a:lnTo>
                                  <a:lnTo>
                                    <a:pt x="3425" y="1628"/>
                                  </a:lnTo>
                                  <a:lnTo>
                                    <a:pt x="3442" y="1610"/>
                                  </a:lnTo>
                                  <a:lnTo>
                                    <a:pt x="3459" y="1593"/>
                                  </a:lnTo>
                                  <a:lnTo>
                                    <a:pt x="3474" y="1574"/>
                                  </a:lnTo>
                                  <a:lnTo>
                                    <a:pt x="3489" y="1555"/>
                                  </a:lnTo>
                                  <a:lnTo>
                                    <a:pt x="3504" y="1536"/>
                                  </a:lnTo>
                                  <a:lnTo>
                                    <a:pt x="3518" y="1516"/>
                                  </a:lnTo>
                                  <a:lnTo>
                                    <a:pt x="3530" y="1495"/>
                                  </a:lnTo>
                                  <a:lnTo>
                                    <a:pt x="3542" y="1473"/>
                                  </a:lnTo>
                                  <a:lnTo>
                                    <a:pt x="3552" y="1452"/>
                                  </a:lnTo>
                                  <a:lnTo>
                                    <a:pt x="3560" y="1429"/>
                                  </a:lnTo>
                                  <a:lnTo>
                                    <a:pt x="3569" y="1407"/>
                                  </a:lnTo>
                                  <a:lnTo>
                                    <a:pt x="3576" y="1384"/>
                                  </a:lnTo>
                                  <a:lnTo>
                                    <a:pt x="3582" y="1360"/>
                                  </a:lnTo>
                                  <a:lnTo>
                                    <a:pt x="3588" y="1336"/>
                                  </a:lnTo>
                                  <a:lnTo>
                                    <a:pt x="3593" y="1311"/>
                                  </a:lnTo>
                                  <a:lnTo>
                                    <a:pt x="3594" y="1287"/>
                                  </a:lnTo>
                                  <a:lnTo>
                                    <a:pt x="3597" y="1262"/>
                                  </a:lnTo>
                                  <a:lnTo>
                                    <a:pt x="3597" y="1236"/>
                                  </a:lnTo>
                                  <a:lnTo>
                                    <a:pt x="3597" y="1214"/>
                                  </a:lnTo>
                                  <a:lnTo>
                                    <a:pt x="3594" y="1191"/>
                                  </a:lnTo>
                                  <a:lnTo>
                                    <a:pt x="3593" y="1170"/>
                                  </a:lnTo>
                                  <a:lnTo>
                                    <a:pt x="3591" y="1148"/>
                                  </a:lnTo>
                                  <a:lnTo>
                                    <a:pt x="3587" y="1125"/>
                                  </a:lnTo>
                                  <a:lnTo>
                                    <a:pt x="3579" y="1103"/>
                                  </a:lnTo>
                                  <a:lnTo>
                                    <a:pt x="3573" y="1082"/>
                                  </a:lnTo>
                                  <a:lnTo>
                                    <a:pt x="3567" y="1060"/>
                                  </a:lnTo>
                                  <a:lnTo>
                                    <a:pt x="3560" y="1042"/>
                                  </a:lnTo>
                                  <a:lnTo>
                                    <a:pt x="3549" y="1021"/>
                                  </a:lnTo>
                                  <a:lnTo>
                                    <a:pt x="3542" y="1000"/>
                                  </a:lnTo>
                                  <a:lnTo>
                                    <a:pt x="3530" y="979"/>
                                  </a:lnTo>
                                  <a:lnTo>
                                    <a:pt x="3519" y="961"/>
                                  </a:lnTo>
                                  <a:lnTo>
                                    <a:pt x="3506" y="941"/>
                                  </a:lnTo>
                                  <a:lnTo>
                                    <a:pt x="3494" y="923"/>
                                  </a:lnTo>
                                  <a:lnTo>
                                    <a:pt x="3482" y="905"/>
                                  </a:lnTo>
                                  <a:lnTo>
                                    <a:pt x="3479" y="905"/>
                                  </a:lnTo>
                                  <a:lnTo>
                                    <a:pt x="3488" y="886"/>
                                  </a:lnTo>
                                  <a:lnTo>
                                    <a:pt x="3494" y="864"/>
                                  </a:lnTo>
                                  <a:lnTo>
                                    <a:pt x="3500" y="843"/>
                                  </a:lnTo>
                                  <a:lnTo>
                                    <a:pt x="3506" y="822"/>
                                  </a:lnTo>
                                  <a:lnTo>
                                    <a:pt x="3512" y="800"/>
                                  </a:lnTo>
                                  <a:lnTo>
                                    <a:pt x="3513" y="779"/>
                                  </a:lnTo>
                                  <a:lnTo>
                                    <a:pt x="3515" y="757"/>
                                  </a:lnTo>
                                  <a:lnTo>
                                    <a:pt x="3515" y="736"/>
                                  </a:lnTo>
                                  <a:lnTo>
                                    <a:pt x="3515" y="719"/>
                                  </a:lnTo>
                                  <a:lnTo>
                                    <a:pt x="3513" y="700"/>
                                  </a:lnTo>
                                  <a:lnTo>
                                    <a:pt x="3512" y="682"/>
                                  </a:lnTo>
                                  <a:lnTo>
                                    <a:pt x="3509" y="665"/>
                                  </a:lnTo>
                                  <a:lnTo>
                                    <a:pt x="3506" y="646"/>
                                  </a:lnTo>
                                  <a:lnTo>
                                    <a:pt x="3503" y="629"/>
                                  </a:lnTo>
                                  <a:lnTo>
                                    <a:pt x="3497" y="612"/>
                                  </a:lnTo>
                                  <a:lnTo>
                                    <a:pt x="3491" y="597"/>
                                  </a:lnTo>
                                  <a:lnTo>
                                    <a:pt x="3485" y="580"/>
                                  </a:lnTo>
                                  <a:lnTo>
                                    <a:pt x="3479" y="565"/>
                                  </a:lnTo>
                                  <a:lnTo>
                                    <a:pt x="3470" y="548"/>
                                  </a:lnTo>
                                  <a:lnTo>
                                    <a:pt x="3464" y="533"/>
                                  </a:lnTo>
                                  <a:lnTo>
                                    <a:pt x="3455" y="518"/>
                                  </a:lnTo>
                                  <a:lnTo>
                                    <a:pt x="3444" y="503"/>
                                  </a:lnTo>
                                  <a:lnTo>
                                    <a:pt x="3436" y="488"/>
                                  </a:lnTo>
                                  <a:lnTo>
                                    <a:pt x="3425" y="475"/>
                                  </a:lnTo>
                                  <a:lnTo>
                                    <a:pt x="3414" y="462"/>
                                  </a:lnTo>
                                  <a:lnTo>
                                    <a:pt x="3401" y="449"/>
                                  </a:lnTo>
                                  <a:lnTo>
                                    <a:pt x="3391" y="436"/>
                                  </a:lnTo>
                                  <a:lnTo>
                                    <a:pt x="3378" y="423"/>
                                  </a:lnTo>
                                  <a:lnTo>
                                    <a:pt x="3350" y="400"/>
                                  </a:lnTo>
                                  <a:lnTo>
                                    <a:pt x="3337" y="389"/>
                                  </a:lnTo>
                                  <a:lnTo>
                                    <a:pt x="3322" y="381"/>
                                  </a:lnTo>
                                  <a:lnTo>
                                    <a:pt x="3307" y="370"/>
                                  </a:lnTo>
                                  <a:lnTo>
                                    <a:pt x="3290" y="361"/>
                                  </a:lnTo>
                                  <a:lnTo>
                                    <a:pt x="3275" y="353"/>
                                  </a:lnTo>
                                  <a:lnTo>
                                    <a:pt x="3257" y="346"/>
                                  </a:lnTo>
                                  <a:lnTo>
                                    <a:pt x="3242" y="338"/>
                                  </a:lnTo>
                                  <a:lnTo>
                                    <a:pt x="3225" y="331"/>
                                  </a:lnTo>
                                  <a:lnTo>
                                    <a:pt x="3206" y="325"/>
                                  </a:lnTo>
                                  <a:lnTo>
                                    <a:pt x="3189" y="321"/>
                                  </a:lnTo>
                                  <a:lnTo>
                                    <a:pt x="3184" y="304"/>
                                  </a:lnTo>
                                  <a:lnTo>
                                    <a:pt x="3180" y="286"/>
                                  </a:lnTo>
                                  <a:lnTo>
                                    <a:pt x="3176" y="269"/>
                                  </a:lnTo>
                                  <a:lnTo>
                                    <a:pt x="3169" y="254"/>
                                  </a:lnTo>
                                  <a:lnTo>
                                    <a:pt x="3163" y="237"/>
                                  </a:lnTo>
                                  <a:lnTo>
                                    <a:pt x="3157" y="222"/>
                                  </a:lnTo>
                                  <a:lnTo>
                                    <a:pt x="3148" y="207"/>
                                  </a:lnTo>
                                  <a:lnTo>
                                    <a:pt x="3139" y="192"/>
                                  </a:lnTo>
                                  <a:lnTo>
                                    <a:pt x="3131" y="177"/>
                                  </a:lnTo>
                                  <a:lnTo>
                                    <a:pt x="3120" y="164"/>
                                  </a:lnTo>
                                  <a:lnTo>
                                    <a:pt x="3111" y="149"/>
                                  </a:lnTo>
                                  <a:lnTo>
                                    <a:pt x="3099" y="137"/>
                                  </a:lnTo>
                                  <a:lnTo>
                                    <a:pt x="3088" y="125"/>
                                  </a:lnTo>
                                  <a:lnTo>
                                    <a:pt x="3077" y="113"/>
                                  </a:lnTo>
                                  <a:lnTo>
                                    <a:pt x="3064" y="102"/>
                                  </a:lnTo>
                                  <a:lnTo>
                                    <a:pt x="3051" y="89"/>
                                  </a:lnTo>
                                  <a:lnTo>
                                    <a:pt x="3036" y="81"/>
                                  </a:lnTo>
                                  <a:lnTo>
                                    <a:pt x="3023" y="71"/>
                                  </a:lnTo>
                                  <a:lnTo>
                                    <a:pt x="3008" y="62"/>
                                  </a:lnTo>
                                  <a:lnTo>
                                    <a:pt x="2993" y="53"/>
                                  </a:lnTo>
                                  <a:lnTo>
                                    <a:pt x="2978" y="45"/>
                                  </a:lnTo>
                                  <a:lnTo>
                                    <a:pt x="2963" y="36"/>
                                  </a:lnTo>
                                  <a:lnTo>
                                    <a:pt x="2948" y="30"/>
                                  </a:lnTo>
                                  <a:lnTo>
                                    <a:pt x="2931" y="24"/>
                                  </a:lnTo>
                                  <a:lnTo>
                                    <a:pt x="2914" y="20"/>
                                  </a:lnTo>
                                  <a:lnTo>
                                    <a:pt x="2899" y="12"/>
                                  </a:lnTo>
                                  <a:lnTo>
                                    <a:pt x="2882" y="9"/>
                                  </a:lnTo>
                                  <a:lnTo>
                                    <a:pt x="2862" y="6"/>
                                  </a:lnTo>
                                  <a:lnTo>
                                    <a:pt x="2845" y="5"/>
                                  </a:lnTo>
                                  <a:lnTo>
                                    <a:pt x="2828" y="3"/>
                                  </a:lnTo>
                                  <a:lnTo>
                                    <a:pt x="2811" y="0"/>
                                  </a:lnTo>
                                  <a:lnTo>
                                    <a:pt x="2792" y="0"/>
                                  </a:lnTo>
                                  <a:lnTo>
                                    <a:pt x="2770" y="0"/>
                                  </a:lnTo>
                                  <a:lnTo>
                                    <a:pt x="2749" y="3"/>
                                  </a:lnTo>
                                  <a:lnTo>
                                    <a:pt x="2725" y="5"/>
                                  </a:lnTo>
                                  <a:lnTo>
                                    <a:pt x="2704" y="9"/>
                                  </a:lnTo>
                                  <a:lnTo>
                                    <a:pt x="2684" y="15"/>
                                  </a:lnTo>
                                  <a:lnTo>
                                    <a:pt x="2663" y="21"/>
                                  </a:lnTo>
                                  <a:lnTo>
                                    <a:pt x="2641" y="27"/>
                                  </a:lnTo>
                                  <a:lnTo>
                                    <a:pt x="2621" y="36"/>
                                  </a:lnTo>
                                  <a:lnTo>
                                    <a:pt x="2603" y="45"/>
                                  </a:lnTo>
                                  <a:lnTo>
                                    <a:pt x="2582" y="56"/>
                                  </a:lnTo>
                                  <a:lnTo>
                                    <a:pt x="2564" y="66"/>
                                  </a:lnTo>
                                  <a:lnTo>
                                    <a:pt x="2546" y="80"/>
                                  </a:lnTo>
                                  <a:lnTo>
                                    <a:pt x="2530" y="92"/>
                                  </a:lnTo>
                                  <a:lnTo>
                                    <a:pt x="2512" y="107"/>
                                  </a:lnTo>
                                  <a:lnTo>
                                    <a:pt x="2497" y="122"/>
                                  </a:lnTo>
                                  <a:lnTo>
                                    <a:pt x="2482" y="137"/>
                                  </a:lnTo>
                                  <a:lnTo>
                                    <a:pt x="2485" y="139"/>
                                  </a:lnTo>
                                  <a:lnTo>
                                    <a:pt x="2471" y="125"/>
                                  </a:lnTo>
                                  <a:lnTo>
                                    <a:pt x="2456" y="107"/>
                                  </a:lnTo>
                                  <a:lnTo>
                                    <a:pt x="2441" y="95"/>
                                  </a:lnTo>
                                  <a:lnTo>
                                    <a:pt x="2426" y="81"/>
                                  </a:lnTo>
                                  <a:lnTo>
                                    <a:pt x="2409" y="68"/>
                                  </a:lnTo>
                                  <a:lnTo>
                                    <a:pt x="2391" y="56"/>
                                  </a:lnTo>
                                  <a:lnTo>
                                    <a:pt x="2374" y="47"/>
                                  </a:lnTo>
                                  <a:lnTo>
                                    <a:pt x="2355" y="36"/>
                                  </a:lnTo>
                                  <a:lnTo>
                                    <a:pt x="2338" y="27"/>
                                  </a:lnTo>
                                  <a:lnTo>
                                    <a:pt x="2318" y="21"/>
                                  </a:lnTo>
                                  <a:lnTo>
                                    <a:pt x="2297" y="15"/>
                                  </a:lnTo>
                                  <a:lnTo>
                                    <a:pt x="2278" y="9"/>
                                  </a:lnTo>
                                  <a:lnTo>
                                    <a:pt x="2256" y="6"/>
                                  </a:lnTo>
                                  <a:lnTo>
                                    <a:pt x="2237" y="3"/>
                                  </a:lnTo>
                                  <a:lnTo>
                                    <a:pt x="2215" y="0"/>
                                  </a:lnTo>
                                  <a:lnTo>
                                    <a:pt x="2194" y="0"/>
                                  </a:lnTo>
                                  <a:lnTo>
                                    <a:pt x="2168" y="0"/>
                                  </a:lnTo>
                                  <a:lnTo>
                                    <a:pt x="2142" y="5"/>
                                  </a:lnTo>
                                  <a:lnTo>
                                    <a:pt x="2119" y="9"/>
                                  </a:lnTo>
                                  <a:lnTo>
                                    <a:pt x="2093" y="12"/>
                                  </a:lnTo>
                                  <a:lnTo>
                                    <a:pt x="2069" y="21"/>
                                  </a:lnTo>
                                  <a:lnTo>
                                    <a:pt x="2048" y="30"/>
                                  </a:lnTo>
                                  <a:lnTo>
                                    <a:pt x="2024" y="41"/>
                                  </a:lnTo>
                                  <a:lnTo>
                                    <a:pt x="2003" y="53"/>
                                  </a:lnTo>
                                  <a:lnTo>
                                    <a:pt x="1981" y="66"/>
                                  </a:lnTo>
                                  <a:lnTo>
                                    <a:pt x="1962" y="81"/>
                                  </a:lnTo>
                                  <a:lnTo>
                                    <a:pt x="1945" y="96"/>
                                  </a:lnTo>
                                  <a:lnTo>
                                    <a:pt x="1926" y="113"/>
                                  </a:lnTo>
                                  <a:lnTo>
                                    <a:pt x="1911" y="132"/>
                                  </a:lnTo>
                                  <a:lnTo>
                                    <a:pt x="1895" y="152"/>
                                  </a:lnTo>
                                  <a:lnTo>
                                    <a:pt x="1883" y="173"/>
                                  </a:lnTo>
                                  <a:lnTo>
                                    <a:pt x="1870" y="194"/>
                                  </a:lnTo>
                                  <a:lnTo>
                                    <a:pt x="1870" y="201"/>
                                  </a:lnTo>
                                  <a:lnTo>
                                    <a:pt x="1855" y="186"/>
                                  </a:lnTo>
                                  <a:lnTo>
                                    <a:pt x="1838" y="173"/>
                                  </a:lnTo>
                                  <a:lnTo>
                                    <a:pt x="1820" y="160"/>
                                  </a:lnTo>
                                  <a:lnTo>
                                    <a:pt x="1803" y="147"/>
                                  </a:lnTo>
                                  <a:lnTo>
                                    <a:pt x="1786" y="137"/>
                                  </a:lnTo>
                                  <a:lnTo>
                                    <a:pt x="1767" y="126"/>
                                  </a:lnTo>
                                  <a:lnTo>
                                    <a:pt x="1747" y="117"/>
                                  </a:lnTo>
                                  <a:lnTo>
                                    <a:pt x="1728" y="110"/>
                                  </a:lnTo>
                                  <a:lnTo>
                                    <a:pt x="1709" y="102"/>
                                  </a:lnTo>
                                  <a:lnTo>
                                    <a:pt x="1687" y="96"/>
                                  </a:lnTo>
                                  <a:lnTo>
                                    <a:pt x="1666" y="89"/>
                                  </a:lnTo>
                                  <a:lnTo>
                                    <a:pt x="1646" y="86"/>
                                  </a:lnTo>
                                  <a:lnTo>
                                    <a:pt x="1624" y="81"/>
                                  </a:lnTo>
                                  <a:lnTo>
                                    <a:pt x="1600" y="80"/>
                                  </a:lnTo>
                                  <a:lnTo>
                                    <a:pt x="1579" y="77"/>
                                  </a:lnTo>
                                  <a:lnTo>
                                    <a:pt x="1558" y="77"/>
                                  </a:lnTo>
                                  <a:lnTo>
                                    <a:pt x="1527" y="77"/>
                                  </a:lnTo>
                                  <a:lnTo>
                                    <a:pt x="1497" y="81"/>
                                  </a:lnTo>
                                  <a:lnTo>
                                    <a:pt x="1467" y="86"/>
                                  </a:lnTo>
                                  <a:lnTo>
                                    <a:pt x="1440" y="92"/>
                                  </a:lnTo>
                                  <a:lnTo>
                                    <a:pt x="1409" y="102"/>
                                  </a:lnTo>
                                  <a:lnTo>
                                    <a:pt x="1384" y="111"/>
                                  </a:lnTo>
                                  <a:lnTo>
                                    <a:pt x="1356" y="125"/>
                                  </a:lnTo>
                                  <a:lnTo>
                                    <a:pt x="1330" y="139"/>
                                  </a:lnTo>
                                  <a:lnTo>
                                    <a:pt x="1304" y="154"/>
                                  </a:lnTo>
                                  <a:lnTo>
                                    <a:pt x="1281" y="171"/>
                                  </a:lnTo>
                                  <a:lnTo>
                                    <a:pt x="1259" y="190"/>
                                  </a:lnTo>
                                  <a:lnTo>
                                    <a:pt x="1238" y="209"/>
                                  </a:lnTo>
                                  <a:lnTo>
                                    <a:pt x="1218" y="231"/>
                                  </a:lnTo>
                                  <a:lnTo>
                                    <a:pt x="1199" y="254"/>
                                  </a:lnTo>
                                  <a:lnTo>
                                    <a:pt x="1182" y="278"/>
                                  </a:lnTo>
                                  <a:lnTo>
                                    <a:pt x="1167" y="304"/>
                                  </a:lnTo>
                                  <a:lnTo>
                                    <a:pt x="1165" y="308"/>
                                  </a:lnTo>
                                  <a:lnTo>
                                    <a:pt x="1147" y="299"/>
                                  </a:lnTo>
                                  <a:lnTo>
                                    <a:pt x="1132" y="291"/>
                                  </a:lnTo>
                                  <a:lnTo>
                                    <a:pt x="1115" y="282"/>
                                  </a:lnTo>
                                  <a:lnTo>
                                    <a:pt x="1098" y="276"/>
                                  </a:lnTo>
                                  <a:lnTo>
                                    <a:pt x="1081" y="269"/>
                                  </a:lnTo>
                                  <a:lnTo>
                                    <a:pt x="1064" y="263"/>
                                  </a:lnTo>
                                  <a:lnTo>
                                    <a:pt x="1047" y="256"/>
                                  </a:lnTo>
                                  <a:lnTo>
                                    <a:pt x="1027" y="252"/>
                                  </a:lnTo>
                                  <a:lnTo>
                                    <a:pt x="1010" y="248"/>
                                  </a:lnTo>
                                  <a:lnTo>
                                    <a:pt x="991" y="244"/>
                                  </a:lnTo>
                                  <a:lnTo>
                                    <a:pt x="974" y="241"/>
                                  </a:lnTo>
                                  <a:lnTo>
                                    <a:pt x="954" y="237"/>
                                  </a:lnTo>
                                  <a:lnTo>
                                    <a:pt x="937" y="235"/>
                                  </a:lnTo>
                                  <a:lnTo>
                                    <a:pt x="918" y="235"/>
                                  </a:lnTo>
                                  <a:lnTo>
                                    <a:pt x="901" y="233"/>
                                  </a:lnTo>
                                  <a:lnTo>
                                    <a:pt x="881" y="233"/>
                                  </a:lnTo>
                                  <a:lnTo>
                                    <a:pt x="853" y="233"/>
                                  </a:lnTo>
                                  <a:lnTo>
                                    <a:pt x="823" y="235"/>
                                  </a:lnTo>
                                  <a:lnTo>
                                    <a:pt x="795" y="239"/>
                                  </a:lnTo>
                                  <a:lnTo>
                                    <a:pt x="768" y="244"/>
                                  </a:lnTo>
                                  <a:lnTo>
                                    <a:pt x="740" y="250"/>
                                  </a:lnTo>
                                  <a:lnTo>
                                    <a:pt x="714" y="256"/>
                                  </a:lnTo>
                                  <a:lnTo>
                                    <a:pt x="688" y="265"/>
                                  </a:lnTo>
                                  <a:lnTo>
                                    <a:pt x="662" y="276"/>
                                  </a:lnTo>
                                  <a:lnTo>
                                    <a:pt x="637" y="286"/>
                                  </a:lnTo>
                                  <a:lnTo>
                                    <a:pt x="612" y="299"/>
                                  </a:lnTo>
                                  <a:lnTo>
                                    <a:pt x="588" y="312"/>
                                  </a:lnTo>
                                  <a:lnTo>
                                    <a:pt x="566" y="325"/>
                                  </a:lnTo>
                                  <a:lnTo>
                                    <a:pt x="543" y="342"/>
                                  </a:lnTo>
                                  <a:lnTo>
                                    <a:pt x="522" y="357"/>
                                  </a:lnTo>
                                  <a:lnTo>
                                    <a:pt x="503" y="374"/>
                                  </a:lnTo>
                                  <a:lnTo>
                                    <a:pt x="483" y="393"/>
                                  </a:lnTo>
                                  <a:lnTo>
                                    <a:pt x="464" y="411"/>
                                  </a:lnTo>
                                  <a:lnTo>
                                    <a:pt x="447" y="432"/>
                                  </a:lnTo>
                                  <a:lnTo>
                                    <a:pt x="431" y="451"/>
                                  </a:lnTo>
                                  <a:lnTo>
                                    <a:pt x="416" y="473"/>
                                  </a:lnTo>
                                  <a:lnTo>
                                    <a:pt x="399" y="494"/>
                                  </a:lnTo>
                                  <a:lnTo>
                                    <a:pt x="387" y="518"/>
                                  </a:lnTo>
                                  <a:lnTo>
                                    <a:pt x="374" y="541"/>
                                  </a:lnTo>
                                  <a:lnTo>
                                    <a:pt x="363" y="565"/>
                                  </a:lnTo>
                                  <a:lnTo>
                                    <a:pt x="352" y="590"/>
                                  </a:lnTo>
                                  <a:lnTo>
                                    <a:pt x="344" y="616"/>
                                  </a:lnTo>
                                  <a:lnTo>
                                    <a:pt x="335" y="642"/>
                                  </a:lnTo>
                                  <a:lnTo>
                                    <a:pt x="329" y="667"/>
                                  </a:lnTo>
                                  <a:lnTo>
                                    <a:pt x="324" y="693"/>
                                  </a:lnTo>
                                  <a:lnTo>
                                    <a:pt x="320" y="721"/>
                                  </a:lnTo>
                                  <a:lnTo>
                                    <a:pt x="318" y="749"/>
                                  </a:lnTo>
                                  <a:lnTo>
                                    <a:pt x="318" y="777"/>
                                  </a:lnTo>
                                  <a:lnTo>
                                    <a:pt x="318" y="794"/>
                                  </a:lnTo>
                                  <a:lnTo>
                                    <a:pt x="320" y="813"/>
                                  </a:lnTo>
                                  <a:lnTo>
                                    <a:pt x="320" y="832"/>
                                  </a:lnTo>
                                  <a:lnTo>
                                    <a:pt x="322" y="849"/>
                                  </a:lnTo>
                                  <a:lnTo>
                                    <a:pt x="324" y="849"/>
                                  </a:lnTo>
                                  <a:close/>
                                </a:path>
                              </a:pathLst>
                            </a:custGeom>
                            <a:solidFill>
                              <a:srgbClr val="000000"/>
                            </a:solidFill>
                            <a:ln>
                              <a:noFill/>
                            </a:ln>
                          </wps:spPr>
                          <wps:style>
                            <a:lnRef idx="0"/>
                            <a:fillRef idx="0"/>
                            <a:effectRef idx="0"/>
                            <a:fontRef idx="minor"/>
                          </wps:style>
                          <wps:bodyPr/>
                        </wps:wsp>
                        <wps:wsp>
                          <wps:cNvSpPr/>
                          <wps:spPr>
                            <a:xfrm>
                              <a:off x="0" y="0"/>
                              <a:ext cx="2284200" cy="1618560"/>
                            </a:xfrm>
                            <a:custGeom>
                              <a:avLst/>
                              <a:gdLst/>
                              <a:ahLst/>
                              <a:rect l="l" t="t" r="r" b="b"/>
                              <a:pathLst>
                                <a:path w="3597" h="2549">
                                  <a:moveTo>
                                    <a:pt x="324" y="849"/>
                                  </a:moveTo>
                                  <a:lnTo>
                                    <a:pt x="307" y="852"/>
                                  </a:lnTo>
                                  <a:lnTo>
                                    <a:pt x="290" y="854"/>
                                  </a:lnTo>
                                  <a:lnTo>
                                    <a:pt x="273" y="858"/>
                                  </a:lnTo>
                                  <a:lnTo>
                                    <a:pt x="258" y="862"/>
                                  </a:lnTo>
                                  <a:lnTo>
                                    <a:pt x="241" y="867"/>
                                  </a:lnTo>
                                  <a:lnTo>
                                    <a:pt x="226" y="873"/>
                                  </a:lnTo>
                                  <a:lnTo>
                                    <a:pt x="211" y="878"/>
                                  </a:lnTo>
                                  <a:lnTo>
                                    <a:pt x="196" y="886"/>
                                  </a:lnTo>
                                  <a:lnTo>
                                    <a:pt x="181" y="893"/>
                                  </a:lnTo>
                                  <a:lnTo>
                                    <a:pt x="168" y="901"/>
                                  </a:lnTo>
                                  <a:lnTo>
                                    <a:pt x="155" y="911"/>
                                  </a:lnTo>
                                  <a:lnTo>
                                    <a:pt x="140" y="920"/>
                                  </a:lnTo>
                                  <a:lnTo>
                                    <a:pt x="129" y="931"/>
                                  </a:lnTo>
                                  <a:lnTo>
                                    <a:pt x="116" y="941"/>
                                  </a:lnTo>
                                  <a:lnTo>
                                    <a:pt x="103" y="952"/>
                                  </a:lnTo>
                                  <a:lnTo>
                                    <a:pt x="93" y="962"/>
                                  </a:lnTo>
                                  <a:lnTo>
                                    <a:pt x="82" y="976"/>
                                  </a:lnTo>
                                  <a:lnTo>
                                    <a:pt x="73" y="985"/>
                                  </a:lnTo>
                                  <a:lnTo>
                                    <a:pt x="62" y="998"/>
                                  </a:lnTo>
                                  <a:lnTo>
                                    <a:pt x="54" y="1013"/>
                                  </a:lnTo>
                                  <a:lnTo>
                                    <a:pt x="45" y="1027"/>
                                  </a:lnTo>
                                  <a:lnTo>
                                    <a:pt x="39" y="1042"/>
                                  </a:lnTo>
                                  <a:lnTo>
                                    <a:pt x="30" y="1054"/>
                                  </a:lnTo>
                                  <a:lnTo>
                                    <a:pt x="26" y="1069"/>
                                  </a:lnTo>
                                  <a:lnTo>
                                    <a:pt x="20" y="1084"/>
                                  </a:lnTo>
                                  <a:lnTo>
                                    <a:pt x="15" y="1099"/>
                                  </a:lnTo>
                                  <a:lnTo>
                                    <a:pt x="11" y="1116"/>
                                  </a:lnTo>
                                  <a:lnTo>
                                    <a:pt x="7" y="1131"/>
                                  </a:lnTo>
                                  <a:lnTo>
                                    <a:pt x="5" y="1148"/>
                                  </a:lnTo>
                                  <a:lnTo>
                                    <a:pt x="2" y="1163"/>
                                  </a:lnTo>
                                  <a:lnTo>
                                    <a:pt x="0" y="1180"/>
                                  </a:lnTo>
                                  <a:lnTo>
                                    <a:pt x="0" y="1197"/>
                                  </a:lnTo>
                                  <a:lnTo>
                                    <a:pt x="0" y="1221"/>
                                  </a:lnTo>
                                  <a:lnTo>
                                    <a:pt x="2" y="1244"/>
                                  </a:lnTo>
                                  <a:lnTo>
                                    <a:pt x="7" y="1266"/>
                                  </a:lnTo>
                                  <a:lnTo>
                                    <a:pt x="13" y="1287"/>
                                  </a:lnTo>
                                  <a:lnTo>
                                    <a:pt x="20" y="1311"/>
                                  </a:lnTo>
                                  <a:lnTo>
                                    <a:pt x="28" y="1330"/>
                                  </a:lnTo>
                                  <a:lnTo>
                                    <a:pt x="37" y="1351"/>
                                  </a:lnTo>
                                  <a:lnTo>
                                    <a:pt x="47" y="1371"/>
                                  </a:lnTo>
                                  <a:lnTo>
                                    <a:pt x="60" y="1390"/>
                                  </a:lnTo>
                                  <a:lnTo>
                                    <a:pt x="73" y="1409"/>
                                  </a:lnTo>
                                  <a:lnTo>
                                    <a:pt x="88" y="1426"/>
                                  </a:lnTo>
                                  <a:lnTo>
                                    <a:pt x="103" y="1444"/>
                                  </a:lnTo>
                                  <a:lnTo>
                                    <a:pt x="120" y="1458"/>
                                  </a:lnTo>
                                  <a:lnTo>
                                    <a:pt x="140" y="1473"/>
                                  </a:lnTo>
                                  <a:lnTo>
                                    <a:pt x="159" y="1486"/>
                                  </a:lnTo>
                                  <a:lnTo>
                                    <a:pt x="178" y="1499"/>
                                  </a:lnTo>
                                  <a:lnTo>
                                    <a:pt x="176" y="1497"/>
                                  </a:lnTo>
                                  <a:lnTo>
                                    <a:pt x="165" y="1510"/>
                                  </a:lnTo>
                                  <a:lnTo>
                                    <a:pt x="155" y="1523"/>
                                  </a:lnTo>
                                  <a:lnTo>
                                    <a:pt x="144" y="1536"/>
                                  </a:lnTo>
                                  <a:lnTo>
                                    <a:pt x="135" y="1548"/>
                                  </a:lnTo>
                                  <a:lnTo>
                                    <a:pt x="127" y="1563"/>
                                  </a:lnTo>
                                  <a:lnTo>
                                    <a:pt x="118" y="1578"/>
                                  </a:lnTo>
                                  <a:lnTo>
                                    <a:pt x="110" y="1591"/>
                                  </a:lnTo>
                                  <a:lnTo>
                                    <a:pt x="103" y="1606"/>
                                  </a:lnTo>
                                  <a:lnTo>
                                    <a:pt x="97" y="1623"/>
                                  </a:lnTo>
                                  <a:lnTo>
                                    <a:pt x="93" y="1638"/>
                                  </a:lnTo>
                                  <a:lnTo>
                                    <a:pt x="88" y="1653"/>
                                  </a:lnTo>
                                  <a:lnTo>
                                    <a:pt x="84" y="1670"/>
                                  </a:lnTo>
                                  <a:lnTo>
                                    <a:pt x="82" y="1685"/>
                                  </a:lnTo>
                                  <a:lnTo>
                                    <a:pt x="80" y="1703"/>
                                  </a:lnTo>
                                  <a:lnTo>
                                    <a:pt x="77" y="1718"/>
                                  </a:lnTo>
                                  <a:lnTo>
                                    <a:pt x="77" y="1735"/>
                                  </a:lnTo>
                                  <a:lnTo>
                                    <a:pt x="77" y="1752"/>
                                  </a:lnTo>
                                  <a:lnTo>
                                    <a:pt x="80" y="1771"/>
                                  </a:lnTo>
                                  <a:lnTo>
                                    <a:pt x="82" y="1788"/>
                                  </a:lnTo>
                                  <a:lnTo>
                                    <a:pt x="84" y="1805"/>
                                  </a:lnTo>
                                  <a:lnTo>
                                    <a:pt x="88" y="1822"/>
                                  </a:lnTo>
                                  <a:lnTo>
                                    <a:pt x="95" y="1840"/>
                                  </a:lnTo>
                                  <a:lnTo>
                                    <a:pt x="99" y="1855"/>
                                  </a:lnTo>
                                  <a:lnTo>
                                    <a:pt x="105" y="1872"/>
                                  </a:lnTo>
                                  <a:lnTo>
                                    <a:pt x="114" y="1887"/>
                                  </a:lnTo>
                                  <a:lnTo>
                                    <a:pt x="123" y="1902"/>
                                  </a:lnTo>
                                  <a:lnTo>
                                    <a:pt x="131" y="1917"/>
                                  </a:lnTo>
                                  <a:lnTo>
                                    <a:pt x="140" y="1929"/>
                                  </a:lnTo>
                                  <a:lnTo>
                                    <a:pt x="150" y="1944"/>
                                  </a:lnTo>
                                  <a:lnTo>
                                    <a:pt x="161" y="1956"/>
                                  </a:lnTo>
                                  <a:lnTo>
                                    <a:pt x="172" y="1969"/>
                                  </a:lnTo>
                                  <a:lnTo>
                                    <a:pt x="185" y="1983"/>
                                  </a:lnTo>
                                  <a:lnTo>
                                    <a:pt x="198" y="1993"/>
                                  </a:lnTo>
                                  <a:lnTo>
                                    <a:pt x="211" y="2003"/>
                                  </a:lnTo>
                                  <a:lnTo>
                                    <a:pt x="223" y="2014"/>
                                  </a:lnTo>
                                  <a:lnTo>
                                    <a:pt x="238" y="2025"/>
                                  </a:lnTo>
                                  <a:lnTo>
                                    <a:pt x="254" y="2033"/>
                                  </a:lnTo>
                                  <a:lnTo>
                                    <a:pt x="269" y="2042"/>
                                  </a:lnTo>
                                  <a:lnTo>
                                    <a:pt x="284" y="2050"/>
                                  </a:lnTo>
                                  <a:lnTo>
                                    <a:pt x="301" y="2057"/>
                                  </a:lnTo>
                                  <a:lnTo>
                                    <a:pt x="318" y="2063"/>
                                  </a:lnTo>
                                  <a:lnTo>
                                    <a:pt x="333" y="2070"/>
                                  </a:lnTo>
                                  <a:lnTo>
                                    <a:pt x="350" y="2074"/>
                                  </a:lnTo>
                                  <a:lnTo>
                                    <a:pt x="369" y="2078"/>
                                  </a:lnTo>
                                  <a:lnTo>
                                    <a:pt x="387" y="2080"/>
                                  </a:lnTo>
                                  <a:lnTo>
                                    <a:pt x="406" y="2083"/>
                                  </a:lnTo>
                                  <a:lnTo>
                                    <a:pt x="423" y="2085"/>
                                  </a:lnTo>
                                  <a:lnTo>
                                    <a:pt x="443" y="2085"/>
                                  </a:lnTo>
                                  <a:lnTo>
                                    <a:pt x="453" y="2083"/>
                                  </a:lnTo>
                                  <a:lnTo>
                                    <a:pt x="464" y="2083"/>
                                  </a:lnTo>
                                  <a:lnTo>
                                    <a:pt x="473" y="2083"/>
                                  </a:lnTo>
                                  <a:lnTo>
                                    <a:pt x="483" y="2080"/>
                                  </a:lnTo>
                                  <a:lnTo>
                                    <a:pt x="482" y="2083"/>
                                  </a:lnTo>
                                  <a:lnTo>
                                    <a:pt x="492" y="2100"/>
                                  </a:lnTo>
                                  <a:lnTo>
                                    <a:pt x="506" y="2119"/>
                                  </a:lnTo>
                                  <a:lnTo>
                                    <a:pt x="516" y="2136"/>
                                  </a:lnTo>
                                  <a:lnTo>
                                    <a:pt x="528" y="2151"/>
                                  </a:lnTo>
                                  <a:lnTo>
                                    <a:pt x="557" y="2183"/>
                                  </a:lnTo>
                                  <a:lnTo>
                                    <a:pt x="585" y="2213"/>
                                  </a:lnTo>
                                  <a:lnTo>
                                    <a:pt x="617" y="2241"/>
                                  </a:lnTo>
                                  <a:lnTo>
                                    <a:pt x="632" y="2256"/>
                                  </a:lnTo>
                                  <a:lnTo>
                                    <a:pt x="649" y="2269"/>
                                  </a:lnTo>
                                  <a:lnTo>
                                    <a:pt x="667" y="2279"/>
                                  </a:lnTo>
                                  <a:lnTo>
                                    <a:pt x="684" y="2292"/>
                                  </a:lnTo>
                                  <a:lnTo>
                                    <a:pt x="701" y="2303"/>
                                  </a:lnTo>
                                  <a:lnTo>
                                    <a:pt x="718" y="2314"/>
                                  </a:lnTo>
                                  <a:lnTo>
                                    <a:pt x="737" y="2322"/>
                                  </a:lnTo>
                                  <a:lnTo>
                                    <a:pt x="755" y="2333"/>
                                  </a:lnTo>
                                  <a:lnTo>
                                    <a:pt x="774" y="2342"/>
                                  </a:lnTo>
                                  <a:lnTo>
                                    <a:pt x="793" y="2350"/>
                                  </a:lnTo>
                                  <a:lnTo>
                                    <a:pt x="813" y="2357"/>
                                  </a:lnTo>
                                  <a:lnTo>
                                    <a:pt x="832" y="2363"/>
                                  </a:lnTo>
                                  <a:lnTo>
                                    <a:pt x="851" y="2369"/>
                                  </a:lnTo>
                                  <a:lnTo>
                                    <a:pt x="873" y="2376"/>
                                  </a:lnTo>
                                  <a:lnTo>
                                    <a:pt x="892" y="2380"/>
                                  </a:lnTo>
                                  <a:lnTo>
                                    <a:pt x="914" y="2384"/>
                                  </a:lnTo>
                                  <a:lnTo>
                                    <a:pt x="935" y="2389"/>
                                  </a:lnTo>
                                  <a:lnTo>
                                    <a:pt x="954" y="2391"/>
                                  </a:lnTo>
                                  <a:lnTo>
                                    <a:pt x="976" y="2395"/>
                                  </a:lnTo>
                                  <a:lnTo>
                                    <a:pt x="997" y="2395"/>
                                  </a:lnTo>
                                  <a:lnTo>
                                    <a:pt x="1019" y="2397"/>
                                  </a:lnTo>
                                  <a:lnTo>
                                    <a:pt x="1040" y="2397"/>
                                  </a:lnTo>
                                  <a:lnTo>
                                    <a:pt x="1062" y="2397"/>
                                  </a:lnTo>
                                  <a:lnTo>
                                    <a:pt x="1083" y="2395"/>
                                  </a:lnTo>
                                  <a:lnTo>
                                    <a:pt x="1105" y="2393"/>
                                  </a:lnTo>
                                  <a:lnTo>
                                    <a:pt x="1126" y="2391"/>
                                  </a:lnTo>
                                  <a:lnTo>
                                    <a:pt x="1147" y="2389"/>
                                  </a:lnTo>
                                  <a:lnTo>
                                    <a:pt x="1169" y="2384"/>
                                  </a:lnTo>
                                  <a:lnTo>
                                    <a:pt x="1190" y="2380"/>
                                  </a:lnTo>
                                  <a:lnTo>
                                    <a:pt x="1212" y="2374"/>
                                  </a:lnTo>
                                  <a:lnTo>
                                    <a:pt x="1233" y="2367"/>
                                  </a:lnTo>
                                  <a:lnTo>
                                    <a:pt x="1253" y="2361"/>
                                  </a:lnTo>
                                  <a:lnTo>
                                    <a:pt x="1274" y="2354"/>
                                  </a:lnTo>
                                  <a:lnTo>
                                    <a:pt x="1293" y="2346"/>
                                  </a:lnTo>
                                  <a:lnTo>
                                    <a:pt x="1313" y="2337"/>
                                  </a:lnTo>
                                  <a:lnTo>
                                    <a:pt x="1332" y="2329"/>
                                  </a:lnTo>
                                  <a:lnTo>
                                    <a:pt x="1351" y="2318"/>
                                  </a:lnTo>
                                  <a:lnTo>
                                    <a:pt x="1371" y="2307"/>
                                  </a:lnTo>
                                  <a:lnTo>
                                    <a:pt x="1390" y="2335"/>
                                  </a:lnTo>
                                  <a:lnTo>
                                    <a:pt x="1414" y="2361"/>
                                  </a:lnTo>
                                  <a:lnTo>
                                    <a:pt x="1435" y="2387"/>
                                  </a:lnTo>
                                  <a:lnTo>
                                    <a:pt x="1461" y="2410"/>
                                  </a:lnTo>
                                  <a:lnTo>
                                    <a:pt x="1488" y="2431"/>
                                  </a:lnTo>
                                  <a:lnTo>
                                    <a:pt x="1515" y="2451"/>
                                  </a:lnTo>
                                  <a:lnTo>
                                    <a:pt x="1543" y="2468"/>
                                  </a:lnTo>
                                  <a:lnTo>
                                    <a:pt x="1573" y="2485"/>
                                  </a:lnTo>
                                  <a:lnTo>
                                    <a:pt x="1603" y="2500"/>
                                  </a:lnTo>
                                  <a:lnTo>
                                    <a:pt x="1636" y="2513"/>
                                  </a:lnTo>
                                  <a:lnTo>
                                    <a:pt x="1668" y="2524"/>
                                  </a:lnTo>
                                  <a:lnTo>
                                    <a:pt x="1700" y="2532"/>
                                  </a:lnTo>
                                  <a:lnTo>
                                    <a:pt x="1735" y="2541"/>
                                  </a:lnTo>
                                  <a:lnTo>
                                    <a:pt x="1769" y="2545"/>
                                  </a:lnTo>
                                  <a:lnTo>
                                    <a:pt x="1803" y="2549"/>
                                  </a:lnTo>
                                  <a:lnTo>
                                    <a:pt x="1838" y="2549"/>
                                  </a:lnTo>
                                  <a:lnTo>
                                    <a:pt x="1861" y="2549"/>
                                  </a:lnTo>
                                  <a:lnTo>
                                    <a:pt x="1885" y="2547"/>
                                  </a:lnTo>
                                  <a:lnTo>
                                    <a:pt x="1906" y="2545"/>
                                  </a:lnTo>
                                  <a:lnTo>
                                    <a:pt x="1930" y="2543"/>
                                  </a:lnTo>
                                  <a:lnTo>
                                    <a:pt x="1951" y="2539"/>
                                  </a:lnTo>
                                  <a:lnTo>
                                    <a:pt x="1973" y="2534"/>
                                  </a:lnTo>
                                  <a:lnTo>
                                    <a:pt x="1996" y="2528"/>
                                  </a:lnTo>
                                  <a:lnTo>
                                    <a:pt x="2018" y="2521"/>
                                  </a:lnTo>
                                  <a:lnTo>
                                    <a:pt x="2037" y="2515"/>
                                  </a:lnTo>
                                  <a:lnTo>
                                    <a:pt x="2059" y="2506"/>
                                  </a:lnTo>
                                  <a:lnTo>
                                    <a:pt x="2078" y="2498"/>
                                  </a:lnTo>
                                  <a:lnTo>
                                    <a:pt x="2099" y="2487"/>
                                  </a:lnTo>
                                  <a:lnTo>
                                    <a:pt x="2119" y="2476"/>
                                  </a:lnTo>
                                  <a:lnTo>
                                    <a:pt x="2138" y="2466"/>
                                  </a:lnTo>
                                  <a:lnTo>
                                    <a:pt x="2155" y="2455"/>
                                  </a:lnTo>
                                  <a:lnTo>
                                    <a:pt x="2175" y="2442"/>
                                  </a:lnTo>
                                  <a:lnTo>
                                    <a:pt x="2192" y="2429"/>
                                  </a:lnTo>
                                  <a:lnTo>
                                    <a:pt x="2209" y="2416"/>
                                  </a:lnTo>
                                  <a:lnTo>
                                    <a:pt x="2224" y="2402"/>
                                  </a:lnTo>
                                  <a:lnTo>
                                    <a:pt x="2241" y="2387"/>
                                  </a:lnTo>
                                  <a:lnTo>
                                    <a:pt x="2256" y="2372"/>
                                  </a:lnTo>
                                  <a:lnTo>
                                    <a:pt x="2271" y="2354"/>
                                  </a:lnTo>
                                  <a:lnTo>
                                    <a:pt x="2284" y="2337"/>
                                  </a:lnTo>
                                  <a:lnTo>
                                    <a:pt x="2297" y="2320"/>
                                  </a:lnTo>
                                  <a:lnTo>
                                    <a:pt x="2310" y="2303"/>
                                  </a:lnTo>
                                  <a:lnTo>
                                    <a:pt x="2323" y="2284"/>
                                  </a:lnTo>
                                  <a:lnTo>
                                    <a:pt x="2333" y="2267"/>
                                  </a:lnTo>
                                  <a:lnTo>
                                    <a:pt x="2344" y="2245"/>
                                  </a:lnTo>
                                  <a:lnTo>
                                    <a:pt x="2353" y="2226"/>
                                  </a:lnTo>
                                  <a:lnTo>
                                    <a:pt x="2361" y="2207"/>
                                  </a:lnTo>
                                  <a:lnTo>
                                    <a:pt x="2370" y="2185"/>
                                  </a:lnTo>
                                  <a:lnTo>
                                    <a:pt x="2376" y="2164"/>
                                  </a:lnTo>
                                  <a:lnTo>
                                    <a:pt x="2376" y="2166"/>
                                  </a:lnTo>
                                  <a:lnTo>
                                    <a:pt x="2391" y="2175"/>
                                  </a:lnTo>
                                  <a:lnTo>
                                    <a:pt x="2406" y="2183"/>
                                  </a:lnTo>
                                  <a:lnTo>
                                    <a:pt x="2421" y="2190"/>
                                  </a:lnTo>
                                  <a:lnTo>
                                    <a:pt x="2436" y="2196"/>
                                  </a:lnTo>
                                  <a:lnTo>
                                    <a:pt x="2451" y="2202"/>
                                  </a:lnTo>
                                  <a:lnTo>
                                    <a:pt x="2467" y="2209"/>
                                  </a:lnTo>
                                  <a:lnTo>
                                    <a:pt x="2485" y="2215"/>
                                  </a:lnTo>
                                  <a:lnTo>
                                    <a:pt x="2500" y="2220"/>
                                  </a:lnTo>
                                  <a:lnTo>
                                    <a:pt x="2516" y="2224"/>
                                  </a:lnTo>
                                  <a:lnTo>
                                    <a:pt x="2531" y="2226"/>
                                  </a:lnTo>
                                  <a:lnTo>
                                    <a:pt x="2548" y="2230"/>
                                  </a:lnTo>
                                  <a:lnTo>
                                    <a:pt x="2566" y="2232"/>
                                  </a:lnTo>
                                  <a:lnTo>
                                    <a:pt x="2582" y="2235"/>
                                  </a:lnTo>
                                  <a:lnTo>
                                    <a:pt x="2597" y="2237"/>
                                  </a:lnTo>
                                  <a:lnTo>
                                    <a:pt x="2615" y="2237"/>
                                  </a:lnTo>
                                  <a:lnTo>
                                    <a:pt x="2633" y="2237"/>
                                  </a:lnTo>
                                  <a:lnTo>
                                    <a:pt x="2656" y="2237"/>
                                  </a:lnTo>
                                  <a:lnTo>
                                    <a:pt x="2682" y="2235"/>
                                  </a:lnTo>
                                  <a:lnTo>
                                    <a:pt x="2706" y="2232"/>
                                  </a:lnTo>
                                  <a:lnTo>
                                    <a:pt x="2729" y="2228"/>
                                  </a:lnTo>
                                  <a:lnTo>
                                    <a:pt x="2753" y="2222"/>
                                  </a:lnTo>
                                  <a:lnTo>
                                    <a:pt x="2774" y="2215"/>
                                  </a:lnTo>
                                  <a:lnTo>
                                    <a:pt x="2798" y="2209"/>
                                  </a:lnTo>
                                  <a:lnTo>
                                    <a:pt x="2820" y="2200"/>
                                  </a:lnTo>
                                  <a:lnTo>
                                    <a:pt x="2841" y="2192"/>
                                  </a:lnTo>
                                  <a:lnTo>
                                    <a:pt x="2860" y="2181"/>
                                  </a:lnTo>
                                  <a:lnTo>
                                    <a:pt x="2882" y="2170"/>
                                  </a:lnTo>
                                  <a:lnTo>
                                    <a:pt x="2901" y="2157"/>
                                  </a:lnTo>
                                  <a:lnTo>
                                    <a:pt x="2918" y="2145"/>
                                  </a:lnTo>
                                  <a:lnTo>
                                    <a:pt x="2938" y="2132"/>
                                  </a:lnTo>
                                  <a:lnTo>
                                    <a:pt x="2955" y="2117"/>
                                  </a:lnTo>
                                  <a:lnTo>
                                    <a:pt x="2972" y="2102"/>
                                  </a:lnTo>
                                  <a:lnTo>
                                    <a:pt x="2987" y="2087"/>
                                  </a:lnTo>
                                  <a:lnTo>
                                    <a:pt x="3002" y="2070"/>
                                  </a:lnTo>
                                  <a:lnTo>
                                    <a:pt x="3017" y="2053"/>
                                  </a:lnTo>
                                  <a:lnTo>
                                    <a:pt x="3030" y="2033"/>
                                  </a:lnTo>
                                  <a:lnTo>
                                    <a:pt x="3043" y="2016"/>
                                  </a:lnTo>
                                  <a:lnTo>
                                    <a:pt x="3054" y="1997"/>
                                  </a:lnTo>
                                  <a:lnTo>
                                    <a:pt x="3064" y="1977"/>
                                  </a:lnTo>
                                  <a:lnTo>
                                    <a:pt x="3075" y="1956"/>
                                  </a:lnTo>
                                  <a:lnTo>
                                    <a:pt x="3084" y="1935"/>
                                  </a:lnTo>
                                  <a:lnTo>
                                    <a:pt x="3092" y="1914"/>
                                  </a:lnTo>
                                  <a:lnTo>
                                    <a:pt x="3099" y="1893"/>
                                  </a:lnTo>
                                  <a:lnTo>
                                    <a:pt x="3103" y="1869"/>
                                  </a:lnTo>
                                  <a:lnTo>
                                    <a:pt x="3107" y="1848"/>
                                  </a:lnTo>
                                  <a:lnTo>
                                    <a:pt x="3111" y="1825"/>
                                  </a:lnTo>
                                  <a:lnTo>
                                    <a:pt x="3114" y="1801"/>
                                  </a:lnTo>
                                  <a:lnTo>
                                    <a:pt x="3114" y="1777"/>
                                  </a:lnTo>
                                  <a:lnTo>
                                    <a:pt x="3114" y="1775"/>
                                  </a:lnTo>
                                  <a:lnTo>
                                    <a:pt x="3139" y="1771"/>
                                  </a:lnTo>
                                  <a:lnTo>
                                    <a:pt x="3165" y="1767"/>
                                  </a:lnTo>
                                  <a:lnTo>
                                    <a:pt x="3189" y="1760"/>
                                  </a:lnTo>
                                  <a:lnTo>
                                    <a:pt x="3215" y="1752"/>
                                  </a:lnTo>
                                  <a:lnTo>
                                    <a:pt x="3238" y="1743"/>
                                  </a:lnTo>
                                  <a:lnTo>
                                    <a:pt x="3262" y="1735"/>
                                  </a:lnTo>
                                  <a:lnTo>
                                    <a:pt x="3283" y="1724"/>
                                  </a:lnTo>
                                  <a:lnTo>
                                    <a:pt x="3307" y="1713"/>
                                  </a:lnTo>
                                  <a:lnTo>
                                    <a:pt x="3328" y="1700"/>
                                  </a:lnTo>
                                  <a:lnTo>
                                    <a:pt x="3348" y="1688"/>
                                  </a:lnTo>
                                  <a:lnTo>
                                    <a:pt x="3369" y="1675"/>
                                  </a:lnTo>
                                  <a:lnTo>
                                    <a:pt x="3388" y="1660"/>
                                  </a:lnTo>
                                  <a:lnTo>
                                    <a:pt x="3408" y="1645"/>
                                  </a:lnTo>
                                  <a:lnTo>
                                    <a:pt x="3425" y="1628"/>
                                  </a:lnTo>
                                  <a:lnTo>
                                    <a:pt x="3442" y="1610"/>
                                  </a:lnTo>
                                  <a:lnTo>
                                    <a:pt x="3459" y="1593"/>
                                  </a:lnTo>
                                  <a:lnTo>
                                    <a:pt x="3474" y="1574"/>
                                  </a:lnTo>
                                  <a:lnTo>
                                    <a:pt x="3489" y="1555"/>
                                  </a:lnTo>
                                  <a:lnTo>
                                    <a:pt x="3504" y="1536"/>
                                  </a:lnTo>
                                  <a:lnTo>
                                    <a:pt x="3518" y="1516"/>
                                  </a:lnTo>
                                  <a:lnTo>
                                    <a:pt x="3530" y="1495"/>
                                  </a:lnTo>
                                  <a:lnTo>
                                    <a:pt x="3542" y="1473"/>
                                  </a:lnTo>
                                  <a:lnTo>
                                    <a:pt x="3552" y="1452"/>
                                  </a:lnTo>
                                  <a:lnTo>
                                    <a:pt x="3560" y="1429"/>
                                  </a:lnTo>
                                  <a:lnTo>
                                    <a:pt x="3569" y="1407"/>
                                  </a:lnTo>
                                  <a:lnTo>
                                    <a:pt x="3576" y="1384"/>
                                  </a:lnTo>
                                  <a:lnTo>
                                    <a:pt x="3582" y="1360"/>
                                  </a:lnTo>
                                  <a:lnTo>
                                    <a:pt x="3588" y="1336"/>
                                  </a:lnTo>
                                  <a:lnTo>
                                    <a:pt x="3593" y="1311"/>
                                  </a:lnTo>
                                  <a:lnTo>
                                    <a:pt x="3594" y="1287"/>
                                  </a:lnTo>
                                  <a:lnTo>
                                    <a:pt x="3597" y="1262"/>
                                  </a:lnTo>
                                  <a:lnTo>
                                    <a:pt x="3597" y="1236"/>
                                  </a:lnTo>
                                  <a:lnTo>
                                    <a:pt x="3597" y="1214"/>
                                  </a:lnTo>
                                  <a:lnTo>
                                    <a:pt x="3594" y="1191"/>
                                  </a:lnTo>
                                  <a:lnTo>
                                    <a:pt x="3593" y="1170"/>
                                  </a:lnTo>
                                  <a:lnTo>
                                    <a:pt x="3591" y="1148"/>
                                  </a:lnTo>
                                  <a:lnTo>
                                    <a:pt x="3587" y="1125"/>
                                  </a:lnTo>
                                  <a:lnTo>
                                    <a:pt x="3579" y="1103"/>
                                  </a:lnTo>
                                  <a:lnTo>
                                    <a:pt x="3573" y="1082"/>
                                  </a:lnTo>
                                  <a:lnTo>
                                    <a:pt x="3567" y="1060"/>
                                  </a:lnTo>
                                  <a:lnTo>
                                    <a:pt x="3560" y="1042"/>
                                  </a:lnTo>
                                  <a:lnTo>
                                    <a:pt x="3549" y="1021"/>
                                  </a:lnTo>
                                  <a:lnTo>
                                    <a:pt x="3542" y="1000"/>
                                  </a:lnTo>
                                  <a:lnTo>
                                    <a:pt x="3530" y="979"/>
                                  </a:lnTo>
                                  <a:lnTo>
                                    <a:pt x="3519" y="961"/>
                                  </a:lnTo>
                                  <a:lnTo>
                                    <a:pt x="3506" y="941"/>
                                  </a:lnTo>
                                  <a:lnTo>
                                    <a:pt x="3494" y="923"/>
                                  </a:lnTo>
                                  <a:lnTo>
                                    <a:pt x="3482" y="905"/>
                                  </a:lnTo>
                                  <a:lnTo>
                                    <a:pt x="3479" y="905"/>
                                  </a:lnTo>
                                  <a:lnTo>
                                    <a:pt x="3488" y="886"/>
                                  </a:lnTo>
                                  <a:lnTo>
                                    <a:pt x="3494" y="864"/>
                                  </a:lnTo>
                                  <a:lnTo>
                                    <a:pt x="3500" y="843"/>
                                  </a:lnTo>
                                  <a:lnTo>
                                    <a:pt x="3506" y="822"/>
                                  </a:lnTo>
                                  <a:lnTo>
                                    <a:pt x="3512" y="800"/>
                                  </a:lnTo>
                                  <a:lnTo>
                                    <a:pt x="3513" y="779"/>
                                  </a:lnTo>
                                  <a:lnTo>
                                    <a:pt x="3515" y="757"/>
                                  </a:lnTo>
                                  <a:lnTo>
                                    <a:pt x="3515" y="736"/>
                                  </a:lnTo>
                                  <a:lnTo>
                                    <a:pt x="3515" y="719"/>
                                  </a:lnTo>
                                  <a:lnTo>
                                    <a:pt x="3513" y="700"/>
                                  </a:lnTo>
                                  <a:lnTo>
                                    <a:pt x="3512" y="682"/>
                                  </a:lnTo>
                                  <a:lnTo>
                                    <a:pt x="3509" y="665"/>
                                  </a:lnTo>
                                  <a:lnTo>
                                    <a:pt x="3506" y="646"/>
                                  </a:lnTo>
                                  <a:lnTo>
                                    <a:pt x="3503" y="629"/>
                                  </a:lnTo>
                                  <a:lnTo>
                                    <a:pt x="3497" y="612"/>
                                  </a:lnTo>
                                  <a:lnTo>
                                    <a:pt x="3491" y="597"/>
                                  </a:lnTo>
                                  <a:lnTo>
                                    <a:pt x="3485" y="580"/>
                                  </a:lnTo>
                                  <a:lnTo>
                                    <a:pt x="3479" y="565"/>
                                  </a:lnTo>
                                  <a:lnTo>
                                    <a:pt x="3470" y="548"/>
                                  </a:lnTo>
                                  <a:lnTo>
                                    <a:pt x="3464" y="533"/>
                                  </a:lnTo>
                                  <a:lnTo>
                                    <a:pt x="3455" y="518"/>
                                  </a:lnTo>
                                  <a:lnTo>
                                    <a:pt x="3444" y="503"/>
                                  </a:lnTo>
                                  <a:lnTo>
                                    <a:pt x="3436" y="488"/>
                                  </a:lnTo>
                                  <a:lnTo>
                                    <a:pt x="3425" y="475"/>
                                  </a:lnTo>
                                  <a:lnTo>
                                    <a:pt x="3414" y="462"/>
                                  </a:lnTo>
                                  <a:lnTo>
                                    <a:pt x="3401" y="449"/>
                                  </a:lnTo>
                                  <a:lnTo>
                                    <a:pt x="3391" y="436"/>
                                  </a:lnTo>
                                  <a:lnTo>
                                    <a:pt x="3378" y="423"/>
                                  </a:lnTo>
                                  <a:lnTo>
                                    <a:pt x="3350" y="400"/>
                                  </a:lnTo>
                                  <a:lnTo>
                                    <a:pt x="3337" y="389"/>
                                  </a:lnTo>
                                  <a:lnTo>
                                    <a:pt x="3322" y="381"/>
                                  </a:lnTo>
                                  <a:lnTo>
                                    <a:pt x="3307" y="370"/>
                                  </a:lnTo>
                                  <a:lnTo>
                                    <a:pt x="3290" y="361"/>
                                  </a:lnTo>
                                  <a:lnTo>
                                    <a:pt x="3275" y="353"/>
                                  </a:lnTo>
                                  <a:lnTo>
                                    <a:pt x="3257" y="346"/>
                                  </a:lnTo>
                                  <a:lnTo>
                                    <a:pt x="3242" y="338"/>
                                  </a:lnTo>
                                  <a:lnTo>
                                    <a:pt x="3225" y="331"/>
                                  </a:lnTo>
                                  <a:lnTo>
                                    <a:pt x="3206" y="325"/>
                                  </a:lnTo>
                                  <a:lnTo>
                                    <a:pt x="3189" y="321"/>
                                  </a:lnTo>
                                  <a:lnTo>
                                    <a:pt x="3184" y="304"/>
                                  </a:lnTo>
                                  <a:lnTo>
                                    <a:pt x="3180" y="286"/>
                                  </a:lnTo>
                                  <a:lnTo>
                                    <a:pt x="3176" y="269"/>
                                  </a:lnTo>
                                  <a:lnTo>
                                    <a:pt x="3169" y="254"/>
                                  </a:lnTo>
                                  <a:lnTo>
                                    <a:pt x="3163" y="237"/>
                                  </a:lnTo>
                                  <a:lnTo>
                                    <a:pt x="3157" y="222"/>
                                  </a:lnTo>
                                  <a:lnTo>
                                    <a:pt x="3148" y="207"/>
                                  </a:lnTo>
                                  <a:lnTo>
                                    <a:pt x="3139" y="192"/>
                                  </a:lnTo>
                                  <a:lnTo>
                                    <a:pt x="3131" y="177"/>
                                  </a:lnTo>
                                  <a:lnTo>
                                    <a:pt x="3120" y="164"/>
                                  </a:lnTo>
                                  <a:lnTo>
                                    <a:pt x="3111" y="149"/>
                                  </a:lnTo>
                                  <a:lnTo>
                                    <a:pt x="3099" y="137"/>
                                  </a:lnTo>
                                  <a:lnTo>
                                    <a:pt x="3088" y="125"/>
                                  </a:lnTo>
                                  <a:lnTo>
                                    <a:pt x="3077" y="113"/>
                                  </a:lnTo>
                                  <a:lnTo>
                                    <a:pt x="3064" y="102"/>
                                  </a:lnTo>
                                  <a:lnTo>
                                    <a:pt x="3051" y="89"/>
                                  </a:lnTo>
                                  <a:lnTo>
                                    <a:pt x="3036" y="81"/>
                                  </a:lnTo>
                                  <a:lnTo>
                                    <a:pt x="3023" y="71"/>
                                  </a:lnTo>
                                  <a:lnTo>
                                    <a:pt x="3008" y="62"/>
                                  </a:lnTo>
                                  <a:lnTo>
                                    <a:pt x="2993" y="53"/>
                                  </a:lnTo>
                                  <a:lnTo>
                                    <a:pt x="2978" y="45"/>
                                  </a:lnTo>
                                  <a:lnTo>
                                    <a:pt x="2963" y="36"/>
                                  </a:lnTo>
                                  <a:lnTo>
                                    <a:pt x="2948" y="30"/>
                                  </a:lnTo>
                                  <a:lnTo>
                                    <a:pt x="2931" y="24"/>
                                  </a:lnTo>
                                  <a:lnTo>
                                    <a:pt x="2914" y="20"/>
                                  </a:lnTo>
                                  <a:lnTo>
                                    <a:pt x="2899" y="12"/>
                                  </a:lnTo>
                                  <a:lnTo>
                                    <a:pt x="2882" y="9"/>
                                  </a:lnTo>
                                  <a:lnTo>
                                    <a:pt x="2862" y="6"/>
                                  </a:lnTo>
                                  <a:lnTo>
                                    <a:pt x="2845" y="5"/>
                                  </a:lnTo>
                                  <a:lnTo>
                                    <a:pt x="2828" y="3"/>
                                  </a:lnTo>
                                  <a:lnTo>
                                    <a:pt x="2811" y="0"/>
                                  </a:lnTo>
                                  <a:lnTo>
                                    <a:pt x="2792" y="0"/>
                                  </a:lnTo>
                                  <a:lnTo>
                                    <a:pt x="2770" y="0"/>
                                  </a:lnTo>
                                  <a:lnTo>
                                    <a:pt x="2749" y="3"/>
                                  </a:lnTo>
                                  <a:lnTo>
                                    <a:pt x="2725" y="5"/>
                                  </a:lnTo>
                                  <a:lnTo>
                                    <a:pt x="2704" y="9"/>
                                  </a:lnTo>
                                  <a:lnTo>
                                    <a:pt x="2684" y="15"/>
                                  </a:lnTo>
                                  <a:lnTo>
                                    <a:pt x="2663" y="21"/>
                                  </a:lnTo>
                                  <a:lnTo>
                                    <a:pt x="2641" y="27"/>
                                  </a:lnTo>
                                  <a:lnTo>
                                    <a:pt x="2621" y="36"/>
                                  </a:lnTo>
                                  <a:lnTo>
                                    <a:pt x="2603" y="45"/>
                                  </a:lnTo>
                                  <a:lnTo>
                                    <a:pt x="2582" y="56"/>
                                  </a:lnTo>
                                  <a:lnTo>
                                    <a:pt x="2564" y="66"/>
                                  </a:lnTo>
                                  <a:lnTo>
                                    <a:pt x="2546" y="80"/>
                                  </a:lnTo>
                                  <a:lnTo>
                                    <a:pt x="2530" y="92"/>
                                  </a:lnTo>
                                  <a:lnTo>
                                    <a:pt x="2512" y="107"/>
                                  </a:lnTo>
                                  <a:lnTo>
                                    <a:pt x="2497" y="122"/>
                                  </a:lnTo>
                                  <a:lnTo>
                                    <a:pt x="2482" y="137"/>
                                  </a:lnTo>
                                  <a:lnTo>
                                    <a:pt x="2485" y="139"/>
                                  </a:lnTo>
                                  <a:lnTo>
                                    <a:pt x="2471" y="125"/>
                                  </a:lnTo>
                                  <a:lnTo>
                                    <a:pt x="2456" y="107"/>
                                  </a:lnTo>
                                  <a:lnTo>
                                    <a:pt x="2441" y="95"/>
                                  </a:lnTo>
                                  <a:lnTo>
                                    <a:pt x="2426" y="81"/>
                                  </a:lnTo>
                                  <a:lnTo>
                                    <a:pt x="2409" y="68"/>
                                  </a:lnTo>
                                  <a:lnTo>
                                    <a:pt x="2391" y="56"/>
                                  </a:lnTo>
                                  <a:lnTo>
                                    <a:pt x="2374" y="47"/>
                                  </a:lnTo>
                                  <a:lnTo>
                                    <a:pt x="2355" y="36"/>
                                  </a:lnTo>
                                  <a:lnTo>
                                    <a:pt x="2338" y="27"/>
                                  </a:lnTo>
                                  <a:lnTo>
                                    <a:pt x="2318" y="21"/>
                                  </a:lnTo>
                                  <a:lnTo>
                                    <a:pt x="2297" y="15"/>
                                  </a:lnTo>
                                  <a:lnTo>
                                    <a:pt x="2278" y="9"/>
                                  </a:lnTo>
                                  <a:lnTo>
                                    <a:pt x="2256" y="6"/>
                                  </a:lnTo>
                                  <a:lnTo>
                                    <a:pt x="2237" y="3"/>
                                  </a:lnTo>
                                  <a:lnTo>
                                    <a:pt x="2215" y="0"/>
                                  </a:lnTo>
                                  <a:lnTo>
                                    <a:pt x="2194" y="0"/>
                                  </a:lnTo>
                                  <a:lnTo>
                                    <a:pt x="2168" y="0"/>
                                  </a:lnTo>
                                  <a:lnTo>
                                    <a:pt x="2142" y="5"/>
                                  </a:lnTo>
                                  <a:lnTo>
                                    <a:pt x="2119" y="9"/>
                                  </a:lnTo>
                                  <a:lnTo>
                                    <a:pt x="2093" y="12"/>
                                  </a:lnTo>
                                  <a:lnTo>
                                    <a:pt x="2069" y="21"/>
                                  </a:lnTo>
                                  <a:lnTo>
                                    <a:pt x="2048" y="30"/>
                                  </a:lnTo>
                                  <a:lnTo>
                                    <a:pt x="2024" y="41"/>
                                  </a:lnTo>
                                  <a:lnTo>
                                    <a:pt x="2003" y="53"/>
                                  </a:lnTo>
                                  <a:lnTo>
                                    <a:pt x="1981" y="66"/>
                                  </a:lnTo>
                                  <a:lnTo>
                                    <a:pt x="1962" y="81"/>
                                  </a:lnTo>
                                  <a:lnTo>
                                    <a:pt x="1945" y="96"/>
                                  </a:lnTo>
                                  <a:lnTo>
                                    <a:pt x="1926" y="113"/>
                                  </a:lnTo>
                                  <a:lnTo>
                                    <a:pt x="1911" y="132"/>
                                  </a:lnTo>
                                  <a:lnTo>
                                    <a:pt x="1895" y="152"/>
                                  </a:lnTo>
                                  <a:lnTo>
                                    <a:pt x="1883" y="173"/>
                                  </a:lnTo>
                                  <a:lnTo>
                                    <a:pt x="1870" y="194"/>
                                  </a:lnTo>
                                  <a:lnTo>
                                    <a:pt x="1870" y="201"/>
                                  </a:lnTo>
                                  <a:lnTo>
                                    <a:pt x="1855" y="186"/>
                                  </a:lnTo>
                                  <a:lnTo>
                                    <a:pt x="1838" y="173"/>
                                  </a:lnTo>
                                  <a:lnTo>
                                    <a:pt x="1820" y="160"/>
                                  </a:lnTo>
                                  <a:lnTo>
                                    <a:pt x="1803" y="147"/>
                                  </a:lnTo>
                                  <a:lnTo>
                                    <a:pt x="1786" y="137"/>
                                  </a:lnTo>
                                  <a:lnTo>
                                    <a:pt x="1767" y="126"/>
                                  </a:lnTo>
                                  <a:lnTo>
                                    <a:pt x="1747" y="117"/>
                                  </a:lnTo>
                                  <a:lnTo>
                                    <a:pt x="1728" y="110"/>
                                  </a:lnTo>
                                  <a:lnTo>
                                    <a:pt x="1709" y="102"/>
                                  </a:lnTo>
                                  <a:lnTo>
                                    <a:pt x="1687" y="96"/>
                                  </a:lnTo>
                                  <a:lnTo>
                                    <a:pt x="1666" y="89"/>
                                  </a:lnTo>
                                  <a:lnTo>
                                    <a:pt x="1646" y="86"/>
                                  </a:lnTo>
                                  <a:lnTo>
                                    <a:pt x="1624" y="81"/>
                                  </a:lnTo>
                                  <a:lnTo>
                                    <a:pt x="1600" y="80"/>
                                  </a:lnTo>
                                  <a:lnTo>
                                    <a:pt x="1579" y="77"/>
                                  </a:lnTo>
                                  <a:lnTo>
                                    <a:pt x="1558" y="77"/>
                                  </a:lnTo>
                                  <a:lnTo>
                                    <a:pt x="1527" y="77"/>
                                  </a:lnTo>
                                  <a:lnTo>
                                    <a:pt x="1497" y="81"/>
                                  </a:lnTo>
                                  <a:lnTo>
                                    <a:pt x="1467" y="86"/>
                                  </a:lnTo>
                                  <a:lnTo>
                                    <a:pt x="1440" y="92"/>
                                  </a:lnTo>
                                  <a:lnTo>
                                    <a:pt x="1409" y="102"/>
                                  </a:lnTo>
                                  <a:lnTo>
                                    <a:pt x="1384" y="111"/>
                                  </a:lnTo>
                                  <a:lnTo>
                                    <a:pt x="1356" y="125"/>
                                  </a:lnTo>
                                  <a:lnTo>
                                    <a:pt x="1330" y="139"/>
                                  </a:lnTo>
                                  <a:lnTo>
                                    <a:pt x="1304" y="154"/>
                                  </a:lnTo>
                                  <a:lnTo>
                                    <a:pt x="1281" y="171"/>
                                  </a:lnTo>
                                  <a:lnTo>
                                    <a:pt x="1259" y="190"/>
                                  </a:lnTo>
                                  <a:lnTo>
                                    <a:pt x="1238" y="209"/>
                                  </a:lnTo>
                                  <a:lnTo>
                                    <a:pt x="1218" y="231"/>
                                  </a:lnTo>
                                  <a:lnTo>
                                    <a:pt x="1199" y="254"/>
                                  </a:lnTo>
                                  <a:lnTo>
                                    <a:pt x="1182" y="278"/>
                                  </a:lnTo>
                                  <a:lnTo>
                                    <a:pt x="1167" y="304"/>
                                  </a:lnTo>
                                  <a:lnTo>
                                    <a:pt x="1165" y="308"/>
                                  </a:lnTo>
                                  <a:lnTo>
                                    <a:pt x="1147" y="299"/>
                                  </a:lnTo>
                                  <a:lnTo>
                                    <a:pt x="1132" y="291"/>
                                  </a:lnTo>
                                  <a:lnTo>
                                    <a:pt x="1115" y="282"/>
                                  </a:lnTo>
                                  <a:lnTo>
                                    <a:pt x="1098" y="276"/>
                                  </a:lnTo>
                                  <a:lnTo>
                                    <a:pt x="1081" y="269"/>
                                  </a:lnTo>
                                  <a:lnTo>
                                    <a:pt x="1064" y="263"/>
                                  </a:lnTo>
                                  <a:lnTo>
                                    <a:pt x="1047" y="256"/>
                                  </a:lnTo>
                                  <a:lnTo>
                                    <a:pt x="1027" y="252"/>
                                  </a:lnTo>
                                  <a:lnTo>
                                    <a:pt x="1010" y="248"/>
                                  </a:lnTo>
                                  <a:lnTo>
                                    <a:pt x="991" y="244"/>
                                  </a:lnTo>
                                  <a:lnTo>
                                    <a:pt x="974" y="241"/>
                                  </a:lnTo>
                                  <a:lnTo>
                                    <a:pt x="954" y="237"/>
                                  </a:lnTo>
                                  <a:lnTo>
                                    <a:pt x="937" y="235"/>
                                  </a:lnTo>
                                  <a:lnTo>
                                    <a:pt x="918" y="235"/>
                                  </a:lnTo>
                                  <a:lnTo>
                                    <a:pt x="901" y="233"/>
                                  </a:lnTo>
                                  <a:lnTo>
                                    <a:pt x="881" y="233"/>
                                  </a:lnTo>
                                  <a:lnTo>
                                    <a:pt x="853" y="233"/>
                                  </a:lnTo>
                                  <a:lnTo>
                                    <a:pt x="823" y="235"/>
                                  </a:lnTo>
                                  <a:lnTo>
                                    <a:pt x="795" y="239"/>
                                  </a:lnTo>
                                  <a:lnTo>
                                    <a:pt x="768" y="244"/>
                                  </a:lnTo>
                                  <a:lnTo>
                                    <a:pt x="740" y="250"/>
                                  </a:lnTo>
                                  <a:lnTo>
                                    <a:pt x="714" y="256"/>
                                  </a:lnTo>
                                  <a:lnTo>
                                    <a:pt x="688" y="265"/>
                                  </a:lnTo>
                                  <a:lnTo>
                                    <a:pt x="662" y="276"/>
                                  </a:lnTo>
                                  <a:lnTo>
                                    <a:pt x="637" y="286"/>
                                  </a:lnTo>
                                  <a:lnTo>
                                    <a:pt x="612" y="299"/>
                                  </a:lnTo>
                                  <a:lnTo>
                                    <a:pt x="588" y="312"/>
                                  </a:lnTo>
                                  <a:lnTo>
                                    <a:pt x="566" y="325"/>
                                  </a:lnTo>
                                  <a:lnTo>
                                    <a:pt x="543" y="342"/>
                                  </a:lnTo>
                                  <a:lnTo>
                                    <a:pt x="522" y="357"/>
                                  </a:lnTo>
                                  <a:lnTo>
                                    <a:pt x="503" y="374"/>
                                  </a:lnTo>
                                  <a:lnTo>
                                    <a:pt x="483" y="393"/>
                                  </a:lnTo>
                                  <a:lnTo>
                                    <a:pt x="464" y="411"/>
                                  </a:lnTo>
                                  <a:lnTo>
                                    <a:pt x="447" y="432"/>
                                  </a:lnTo>
                                  <a:lnTo>
                                    <a:pt x="431" y="451"/>
                                  </a:lnTo>
                                  <a:lnTo>
                                    <a:pt x="416" y="473"/>
                                  </a:lnTo>
                                  <a:lnTo>
                                    <a:pt x="399" y="494"/>
                                  </a:lnTo>
                                  <a:lnTo>
                                    <a:pt x="387" y="518"/>
                                  </a:lnTo>
                                  <a:lnTo>
                                    <a:pt x="374" y="541"/>
                                  </a:lnTo>
                                  <a:lnTo>
                                    <a:pt x="363" y="565"/>
                                  </a:lnTo>
                                  <a:lnTo>
                                    <a:pt x="352" y="590"/>
                                  </a:lnTo>
                                  <a:lnTo>
                                    <a:pt x="344" y="616"/>
                                  </a:lnTo>
                                  <a:lnTo>
                                    <a:pt x="335" y="642"/>
                                  </a:lnTo>
                                  <a:lnTo>
                                    <a:pt x="329" y="667"/>
                                  </a:lnTo>
                                  <a:lnTo>
                                    <a:pt x="324" y="693"/>
                                  </a:lnTo>
                                  <a:lnTo>
                                    <a:pt x="320" y="721"/>
                                  </a:lnTo>
                                  <a:lnTo>
                                    <a:pt x="318" y="749"/>
                                  </a:lnTo>
                                  <a:lnTo>
                                    <a:pt x="318" y="777"/>
                                  </a:lnTo>
                                  <a:lnTo>
                                    <a:pt x="318" y="794"/>
                                  </a:lnTo>
                                  <a:lnTo>
                                    <a:pt x="320" y="813"/>
                                  </a:lnTo>
                                  <a:lnTo>
                                    <a:pt x="320" y="832"/>
                                  </a:lnTo>
                                  <a:lnTo>
                                    <a:pt x="322" y="849"/>
                                  </a:lnTo>
                                  <a:lnTo>
                                    <a:pt x="324" y="849"/>
                                  </a:lnTo>
                                  <a:close/>
                                </a:path>
                              </a:pathLst>
                            </a:custGeom>
                            <a:noFill/>
                            <a:ln cap="rnd" w="1440">
                              <a:solidFill>
                                <a:srgbClr val="000000"/>
                              </a:solidFill>
                              <a:round/>
                            </a:ln>
                          </wps:spPr>
                          <wps:style>
                            <a:lnRef idx="0"/>
                            <a:fillRef idx="0"/>
                            <a:effectRef idx="0"/>
                            <a:fontRef idx="minor"/>
                          </wps:style>
                          <wps:bodyPr/>
                        </wps:wsp>
                      </wpg:grpSp>
                      <wps:wsp>
                        <wps:cNvSpPr/>
                        <wps:spPr>
                          <a:xfrm>
                            <a:off x="1519560" y="783000"/>
                            <a:ext cx="2284200" cy="1618560"/>
                          </a:xfrm>
                          <a:custGeom>
                            <a:avLst/>
                            <a:gdLst/>
                            <a:ahLst/>
                            <a:rect l="l" t="t" r="r" b="b"/>
                            <a:pathLst>
                              <a:path w="3597" h="2549">
                                <a:moveTo>
                                  <a:pt x="324" y="849"/>
                                </a:moveTo>
                                <a:lnTo>
                                  <a:pt x="307" y="852"/>
                                </a:lnTo>
                                <a:lnTo>
                                  <a:pt x="290" y="854"/>
                                </a:lnTo>
                                <a:lnTo>
                                  <a:pt x="273" y="858"/>
                                </a:lnTo>
                                <a:lnTo>
                                  <a:pt x="258" y="862"/>
                                </a:lnTo>
                                <a:lnTo>
                                  <a:pt x="241" y="867"/>
                                </a:lnTo>
                                <a:lnTo>
                                  <a:pt x="226" y="873"/>
                                </a:lnTo>
                                <a:lnTo>
                                  <a:pt x="211" y="878"/>
                                </a:lnTo>
                                <a:lnTo>
                                  <a:pt x="196" y="886"/>
                                </a:lnTo>
                                <a:lnTo>
                                  <a:pt x="181" y="893"/>
                                </a:lnTo>
                                <a:lnTo>
                                  <a:pt x="168" y="901"/>
                                </a:lnTo>
                                <a:lnTo>
                                  <a:pt x="155" y="911"/>
                                </a:lnTo>
                                <a:lnTo>
                                  <a:pt x="140" y="920"/>
                                </a:lnTo>
                                <a:lnTo>
                                  <a:pt x="129" y="931"/>
                                </a:lnTo>
                                <a:lnTo>
                                  <a:pt x="116" y="941"/>
                                </a:lnTo>
                                <a:lnTo>
                                  <a:pt x="103" y="952"/>
                                </a:lnTo>
                                <a:lnTo>
                                  <a:pt x="93" y="962"/>
                                </a:lnTo>
                                <a:lnTo>
                                  <a:pt x="82" y="976"/>
                                </a:lnTo>
                                <a:lnTo>
                                  <a:pt x="73" y="985"/>
                                </a:lnTo>
                                <a:lnTo>
                                  <a:pt x="62" y="998"/>
                                </a:lnTo>
                                <a:lnTo>
                                  <a:pt x="54" y="1013"/>
                                </a:lnTo>
                                <a:lnTo>
                                  <a:pt x="45" y="1027"/>
                                </a:lnTo>
                                <a:lnTo>
                                  <a:pt x="39" y="1042"/>
                                </a:lnTo>
                                <a:lnTo>
                                  <a:pt x="30" y="1054"/>
                                </a:lnTo>
                                <a:lnTo>
                                  <a:pt x="26" y="1069"/>
                                </a:lnTo>
                                <a:lnTo>
                                  <a:pt x="20" y="1084"/>
                                </a:lnTo>
                                <a:lnTo>
                                  <a:pt x="15" y="1099"/>
                                </a:lnTo>
                                <a:lnTo>
                                  <a:pt x="11" y="1116"/>
                                </a:lnTo>
                                <a:lnTo>
                                  <a:pt x="7" y="1131"/>
                                </a:lnTo>
                                <a:lnTo>
                                  <a:pt x="5" y="1148"/>
                                </a:lnTo>
                                <a:lnTo>
                                  <a:pt x="2" y="1163"/>
                                </a:lnTo>
                                <a:lnTo>
                                  <a:pt x="0" y="1180"/>
                                </a:lnTo>
                                <a:lnTo>
                                  <a:pt x="0" y="1197"/>
                                </a:lnTo>
                                <a:lnTo>
                                  <a:pt x="0" y="1221"/>
                                </a:lnTo>
                                <a:lnTo>
                                  <a:pt x="2" y="1244"/>
                                </a:lnTo>
                                <a:lnTo>
                                  <a:pt x="7" y="1266"/>
                                </a:lnTo>
                                <a:lnTo>
                                  <a:pt x="13" y="1287"/>
                                </a:lnTo>
                                <a:lnTo>
                                  <a:pt x="20" y="1311"/>
                                </a:lnTo>
                                <a:lnTo>
                                  <a:pt x="28" y="1330"/>
                                </a:lnTo>
                                <a:lnTo>
                                  <a:pt x="37" y="1351"/>
                                </a:lnTo>
                                <a:lnTo>
                                  <a:pt x="47" y="1371"/>
                                </a:lnTo>
                                <a:lnTo>
                                  <a:pt x="60" y="1390"/>
                                </a:lnTo>
                                <a:lnTo>
                                  <a:pt x="73" y="1409"/>
                                </a:lnTo>
                                <a:lnTo>
                                  <a:pt x="88" y="1426"/>
                                </a:lnTo>
                                <a:lnTo>
                                  <a:pt x="103" y="1444"/>
                                </a:lnTo>
                                <a:lnTo>
                                  <a:pt x="120" y="1458"/>
                                </a:lnTo>
                                <a:lnTo>
                                  <a:pt x="140" y="1473"/>
                                </a:lnTo>
                                <a:lnTo>
                                  <a:pt x="159" y="1486"/>
                                </a:lnTo>
                                <a:lnTo>
                                  <a:pt x="178" y="1499"/>
                                </a:lnTo>
                                <a:lnTo>
                                  <a:pt x="176" y="1497"/>
                                </a:lnTo>
                                <a:lnTo>
                                  <a:pt x="165" y="1510"/>
                                </a:lnTo>
                                <a:lnTo>
                                  <a:pt x="155" y="1523"/>
                                </a:lnTo>
                                <a:lnTo>
                                  <a:pt x="144" y="1536"/>
                                </a:lnTo>
                                <a:lnTo>
                                  <a:pt x="135" y="1548"/>
                                </a:lnTo>
                                <a:lnTo>
                                  <a:pt x="127" y="1563"/>
                                </a:lnTo>
                                <a:lnTo>
                                  <a:pt x="118" y="1578"/>
                                </a:lnTo>
                                <a:lnTo>
                                  <a:pt x="110" y="1591"/>
                                </a:lnTo>
                                <a:lnTo>
                                  <a:pt x="103" y="1606"/>
                                </a:lnTo>
                                <a:lnTo>
                                  <a:pt x="97" y="1623"/>
                                </a:lnTo>
                                <a:lnTo>
                                  <a:pt x="93" y="1638"/>
                                </a:lnTo>
                                <a:lnTo>
                                  <a:pt x="88" y="1653"/>
                                </a:lnTo>
                                <a:lnTo>
                                  <a:pt x="84" y="1670"/>
                                </a:lnTo>
                                <a:lnTo>
                                  <a:pt x="82" y="1685"/>
                                </a:lnTo>
                                <a:lnTo>
                                  <a:pt x="80" y="1703"/>
                                </a:lnTo>
                                <a:lnTo>
                                  <a:pt x="77" y="1718"/>
                                </a:lnTo>
                                <a:lnTo>
                                  <a:pt x="77" y="1735"/>
                                </a:lnTo>
                                <a:lnTo>
                                  <a:pt x="77" y="1752"/>
                                </a:lnTo>
                                <a:lnTo>
                                  <a:pt x="80" y="1771"/>
                                </a:lnTo>
                                <a:lnTo>
                                  <a:pt x="82" y="1788"/>
                                </a:lnTo>
                                <a:lnTo>
                                  <a:pt x="84" y="1805"/>
                                </a:lnTo>
                                <a:lnTo>
                                  <a:pt x="88" y="1822"/>
                                </a:lnTo>
                                <a:lnTo>
                                  <a:pt x="95" y="1840"/>
                                </a:lnTo>
                                <a:lnTo>
                                  <a:pt x="99" y="1855"/>
                                </a:lnTo>
                                <a:lnTo>
                                  <a:pt x="105" y="1872"/>
                                </a:lnTo>
                                <a:lnTo>
                                  <a:pt x="114" y="1887"/>
                                </a:lnTo>
                                <a:lnTo>
                                  <a:pt x="123" y="1902"/>
                                </a:lnTo>
                                <a:lnTo>
                                  <a:pt x="131" y="1917"/>
                                </a:lnTo>
                                <a:lnTo>
                                  <a:pt x="140" y="1929"/>
                                </a:lnTo>
                                <a:lnTo>
                                  <a:pt x="150" y="1944"/>
                                </a:lnTo>
                                <a:lnTo>
                                  <a:pt x="161" y="1956"/>
                                </a:lnTo>
                                <a:lnTo>
                                  <a:pt x="172" y="1969"/>
                                </a:lnTo>
                                <a:lnTo>
                                  <a:pt x="185" y="1983"/>
                                </a:lnTo>
                                <a:lnTo>
                                  <a:pt x="198" y="1993"/>
                                </a:lnTo>
                                <a:lnTo>
                                  <a:pt x="211" y="2003"/>
                                </a:lnTo>
                                <a:lnTo>
                                  <a:pt x="223" y="2014"/>
                                </a:lnTo>
                                <a:lnTo>
                                  <a:pt x="238" y="2025"/>
                                </a:lnTo>
                                <a:lnTo>
                                  <a:pt x="254" y="2033"/>
                                </a:lnTo>
                                <a:lnTo>
                                  <a:pt x="269" y="2042"/>
                                </a:lnTo>
                                <a:lnTo>
                                  <a:pt x="284" y="2050"/>
                                </a:lnTo>
                                <a:lnTo>
                                  <a:pt x="301" y="2057"/>
                                </a:lnTo>
                                <a:lnTo>
                                  <a:pt x="318" y="2063"/>
                                </a:lnTo>
                                <a:lnTo>
                                  <a:pt x="333" y="2070"/>
                                </a:lnTo>
                                <a:lnTo>
                                  <a:pt x="350" y="2074"/>
                                </a:lnTo>
                                <a:lnTo>
                                  <a:pt x="369" y="2078"/>
                                </a:lnTo>
                                <a:lnTo>
                                  <a:pt x="387" y="2080"/>
                                </a:lnTo>
                                <a:lnTo>
                                  <a:pt x="406" y="2083"/>
                                </a:lnTo>
                                <a:lnTo>
                                  <a:pt x="423" y="2085"/>
                                </a:lnTo>
                                <a:lnTo>
                                  <a:pt x="443" y="2085"/>
                                </a:lnTo>
                                <a:lnTo>
                                  <a:pt x="453" y="2083"/>
                                </a:lnTo>
                                <a:lnTo>
                                  <a:pt x="464" y="2083"/>
                                </a:lnTo>
                                <a:lnTo>
                                  <a:pt x="473" y="2083"/>
                                </a:lnTo>
                                <a:lnTo>
                                  <a:pt x="483" y="2080"/>
                                </a:lnTo>
                                <a:lnTo>
                                  <a:pt x="482" y="2083"/>
                                </a:lnTo>
                                <a:lnTo>
                                  <a:pt x="492" y="2100"/>
                                </a:lnTo>
                                <a:lnTo>
                                  <a:pt x="506" y="2119"/>
                                </a:lnTo>
                                <a:lnTo>
                                  <a:pt x="516" y="2136"/>
                                </a:lnTo>
                                <a:lnTo>
                                  <a:pt x="528" y="2151"/>
                                </a:lnTo>
                                <a:lnTo>
                                  <a:pt x="557" y="2183"/>
                                </a:lnTo>
                                <a:lnTo>
                                  <a:pt x="585" y="2213"/>
                                </a:lnTo>
                                <a:lnTo>
                                  <a:pt x="617" y="2241"/>
                                </a:lnTo>
                                <a:lnTo>
                                  <a:pt x="632" y="2256"/>
                                </a:lnTo>
                                <a:lnTo>
                                  <a:pt x="649" y="2269"/>
                                </a:lnTo>
                                <a:lnTo>
                                  <a:pt x="667" y="2279"/>
                                </a:lnTo>
                                <a:lnTo>
                                  <a:pt x="684" y="2292"/>
                                </a:lnTo>
                                <a:lnTo>
                                  <a:pt x="701" y="2303"/>
                                </a:lnTo>
                                <a:lnTo>
                                  <a:pt x="718" y="2314"/>
                                </a:lnTo>
                                <a:lnTo>
                                  <a:pt x="737" y="2322"/>
                                </a:lnTo>
                                <a:lnTo>
                                  <a:pt x="755" y="2333"/>
                                </a:lnTo>
                                <a:lnTo>
                                  <a:pt x="774" y="2342"/>
                                </a:lnTo>
                                <a:lnTo>
                                  <a:pt x="793" y="2350"/>
                                </a:lnTo>
                                <a:lnTo>
                                  <a:pt x="813" y="2357"/>
                                </a:lnTo>
                                <a:lnTo>
                                  <a:pt x="832" y="2363"/>
                                </a:lnTo>
                                <a:lnTo>
                                  <a:pt x="851" y="2369"/>
                                </a:lnTo>
                                <a:lnTo>
                                  <a:pt x="873" y="2376"/>
                                </a:lnTo>
                                <a:lnTo>
                                  <a:pt x="892" y="2380"/>
                                </a:lnTo>
                                <a:lnTo>
                                  <a:pt x="914" y="2384"/>
                                </a:lnTo>
                                <a:lnTo>
                                  <a:pt x="935" y="2389"/>
                                </a:lnTo>
                                <a:lnTo>
                                  <a:pt x="954" y="2391"/>
                                </a:lnTo>
                                <a:lnTo>
                                  <a:pt x="976" y="2395"/>
                                </a:lnTo>
                                <a:lnTo>
                                  <a:pt x="997" y="2395"/>
                                </a:lnTo>
                                <a:lnTo>
                                  <a:pt x="1019" y="2397"/>
                                </a:lnTo>
                                <a:lnTo>
                                  <a:pt x="1040" y="2397"/>
                                </a:lnTo>
                                <a:lnTo>
                                  <a:pt x="1062" y="2397"/>
                                </a:lnTo>
                                <a:lnTo>
                                  <a:pt x="1083" y="2395"/>
                                </a:lnTo>
                                <a:lnTo>
                                  <a:pt x="1105" y="2393"/>
                                </a:lnTo>
                                <a:lnTo>
                                  <a:pt x="1126" y="2391"/>
                                </a:lnTo>
                                <a:lnTo>
                                  <a:pt x="1147" y="2389"/>
                                </a:lnTo>
                                <a:lnTo>
                                  <a:pt x="1169" y="2384"/>
                                </a:lnTo>
                                <a:lnTo>
                                  <a:pt x="1190" y="2380"/>
                                </a:lnTo>
                                <a:lnTo>
                                  <a:pt x="1212" y="2374"/>
                                </a:lnTo>
                                <a:lnTo>
                                  <a:pt x="1233" y="2367"/>
                                </a:lnTo>
                                <a:lnTo>
                                  <a:pt x="1253" y="2361"/>
                                </a:lnTo>
                                <a:lnTo>
                                  <a:pt x="1274" y="2354"/>
                                </a:lnTo>
                                <a:lnTo>
                                  <a:pt x="1293" y="2346"/>
                                </a:lnTo>
                                <a:lnTo>
                                  <a:pt x="1313" y="2337"/>
                                </a:lnTo>
                                <a:lnTo>
                                  <a:pt x="1332" y="2329"/>
                                </a:lnTo>
                                <a:lnTo>
                                  <a:pt x="1351" y="2318"/>
                                </a:lnTo>
                                <a:lnTo>
                                  <a:pt x="1371" y="2307"/>
                                </a:lnTo>
                                <a:lnTo>
                                  <a:pt x="1390" y="2335"/>
                                </a:lnTo>
                                <a:lnTo>
                                  <a:pt x="1414" y="2361"/>
                                </a:lnTo>
                                <a:lnTo>
                                  <a:pt x="1435" y="2387"/>
                                </a:lnTo>
                                <a:lnTo>
                                  <a:pt x="1461" y="2410"/>
                                </a:lnTo>
                                <a:lnTo>
                                  <a:pt x="1488" y="2431"/>
                                </a:lnTo>
                                <a:lnTo>
                                  <a:pt x="1515" y="2451"/>
                                </a:lnTo>
                                <a:lnTo>
                                  <a:pt x="1543" y="2468"/>
                                </a:lnTo>
                                <a:lnTo>
                                  <a:pt x="1573" y="2485"/>
                                </a:lnTo>
                                <a:lnTo>
                                  <a:pt x="1603" y="2500"/>
                                </a:lnTo>
                                <a:lnTo>
                                  <a:pt x="1636" y="2513"/>
                                </a:lnTo>
                                <a:lnTo>
                                  <a:pt x="1668" y="2524"/>
                                </a:lnTo>
                                <a:lnTo>
                                  <a:pt x="1700" y="2532"/>
                                </a:lnTo>
                                <a:lnTo>
                                  <a:pt x="1735" y="2541"/>
                                </a:lnTo>
                                <a:lnTo>
                                  <a:pt x="1769" y="2545"/>
                                </a:lnTo>
                                <a:lnTo>
                                  <a:pt x="1803" y="2549"/>
                                </a:lnTo>
                                <a:lnTo>
                                  <a:pt x="1838" y="2549"/>
                                </a:lnTo>
                                <a:lnTo>
                                  <a:pt x="1861" y="2549"/>
                                </a:lnTo>
                                <a:lnTo>
                                  <a:pt x="1885" y="2547"/>
                                </a:lnTo>
                                <a:lnTo>
                                  <a:pt x="1906" y="2545"/>
                                </a:lnTo>
                                <a:lnTo>
                                  <a:pt x="1930" y="2543"/>
                                </a:lnTo>
                                <a:lnTo>
                                  <a:pt x="1951" y="2539"/>
                                </a:lnTo>
                                <a:lnTo>
                                  <a:pt x="1973" y="2534"/>
                                </a:lnTo>
                                <a:lnTo>
                                  <a:pt x="1996" y="2528"/>
                                </a:lnTo>
                                <a:lnTo>
                                  <a:pt x="2018" y="2521"/>
                                </a:lnTo>
                                <a:lnTo>
                                  <a:pt x="2037" y="2515"/>
                                </a:lnTo>
                                <a:lnTo>
                                  <a:pt x="2059" y="2506"/>
                                </a:lnTo>
                                <a:lnTo>
                                  <a:pt x="2078" y="2498"/>
                                </a:lnTo>
                                <a:lnTo>
                                  <a:pt x="2099" y="2487"/>
                                </a:lnTo>
                                <a:lnTo>
                                  <a:pt x="2119" y="2476"/>
                                </a:lnTo>
                                <a:lnTo>
                                  <a:pt x="2138" y="2466"/>
                                </a:lnTo>
                                <a:lnTo>
                                  <a:pt x="2155" y="2455"/>
                                </a:lnTo>
                                <a:lnTo>
                                  <a:pt x="2175" y="2442"/>
                                </a:lnTo>
                                <a:lnTo>
                                  <a:pt x="2192" y="2429"/>
                                </a:lnTo>
                                <a:lnTo>
                                  <a:pt x="2209" y="2416"/>
                                </a:lnTo>
                                <a:lnTo>
                                  <a:pt x="2224" y="2402"/>
                                </a:lnTo>
                                <a:lnTo>
                                  <a:pt x="2241" y="2387"/>
                                </a:lnTo>
                                <a:lnTo>
                                  <a:pt x="2256" y="2372"/>
                                </a:lnTo>
                                <a:lnTo>
                                  <a:pt x="2271" y="2354"/>
                                </a:lnTo>
                                <a:lnTo>
                                  <a:pt x="2284" y="2337"/>
                                </a:lnTo>
                                <a:lnTo>
                                  <a:pt x="2297" y="2320"/>
                                </a:lnTo>
                                <a:lnTo>
                                  <a:pt x="2310" y="2303"/>
                                </a:lnTo>
                                <a:lnTo>
                                  <a:pt x="2323" y="2284"/>
                                </a:lnTo>
                                <a:lnTo>
                                  <a:pt x="2333" y="2267"/>
                                </a:lnTo>
                                <a:lnTo>
                                  <a:pt x="2344" y="2245"/>
                                </a:lnTo>
                                <a:lnTo>
                                  <a:pt x="2353" y="2226"/>
                                </a:lnTo>
                                <a:lnTo>
                                  <a:pt x="2361" y="2207"/>
                                </a:lnTo>
                                <a:lnTo>
                                  <a:pt x="2370" y="2185"/>
                                </a:lnTo>
                                <a:lnTo>
                                  <a:pt x="2376" y="2164"/>
                                </a:lnTo>
                                <a:lnTo>
                                  <a:pt x="2376" y="2166"/>
                                </a:lnTo>
                                <a:lnTo>
                                  <a:pt x="2391" y="2175"/>
                                </a:lnTo>
                                <a:lnTo>
                                  <a:pt x="2406" y="2183"/>
                                </a:lnTo>
                                <a:lnTo>
                                  <a:pt x="2421" y="2190"/>
                                </a:lnTo>
                                <a:lnTo>
                                  <a:pt x="2436" y="2196"/>
                                </a:lnTo>
                                <a:lnTo>
                                  <a:pt x="2451" y="2202"/>
                                </a:lnTo>
                                <a:lnTo>
                                  <a:pt x="2467" y="2209"/>
                                </a:lnTo>
                                <a:lnTo>
                                  <a:pt x="2485" y="2215"/>
                                </a:lnTo>
                                <a:lnTo>
                                  <a:pt x="2500" y="2220"/>
                                </a:lnTo>
                                <a:lnTo>
                                  <a:pt x="2516" y="2224"/>
                                </a:lnTo>
                                <a:lnTo>
                                  <a:pt x="2531" y="2226"/>
                                </a:lnTo>
                                <a:lnTo>
                                  <a:pt x="2548" y="2230"/>
                                </a:lnTo>
                                <a:lnTo>
                                  <a:pt x="2566" y="2232"/>
                                </a:lnTo>
                                <a:lnTo>
                                  <a:pt x="2582" y="2235"/>
                                </a:lnTo>
                                <a:lnTo>
                                  <a:pt x="2597" y="2237"/>
                                </a:lnTo>
                                <a:lnTo>
                                  <a:pt x="2615" y="2237"/>
                                </a:lnTo>
                                <a:lnTo>
                                  <a:pt x="2633" y="2237"/>
                                </a:lnTo>
                                <a:lnTo>
                                  <a:pt x="2656" y="2237"/>
                                </a:lnTo>
                                <a:lnTo>
                                  <a:pt x="2682" y="2235"/>
                                </a:lnTo>
                                <a:lnTo>
                                  <a:pt x="2706" y="2232"/>
                                </a:lnTo>
                                <a:lnTo>
                                  <a:pt x="2729" y="2228"/>
                                </a:lnTo>
                                <a:lnTo>
                                  <a:pt x="2753" y="2222"/>
                                </a:lnTo>
                                <a:lnTo>
                                  <a:pt x="2774" y="2215"/>
                                </a:lnTo>
                                <a:lnTo>
                                  <a:pt x="2798" y="2209"/>
                                </a:lnTo>
                                <a:lnTo>
                                  <a:pt x="2820" y="2200"/>
                                </a:lnTo>
                                <a:lnTo>
                                  <a:pt x="2841" y="2192"/>
                                </a:lnTo>
                                <a:lnTo>
                                  <a:pt x="2860" y="2181"/>
                                </a:lnTo>
                                <a:lnTo>
                                  <a:pt x="2882" y="2170"/>
                                </a:lnTo>
                                <a:lnTo>
                                  <a:pt x="2901" y="2157"/>
                                </a:lnTo>
                                <a:lnTo>
                                  <a:pt x="2918" y="2145"/>
                                </a:lnTo>
                                <a:lnTo>
                                  <a:pt x="2938" y="2132"/>
                                </a:lnTo>
                                <a:lnTo>
                                  <a:pt x="2955" y="2117"/>
                                </a:lnTo>
                                <a:lnTo>
                                  <a:pt x="2972" y="2102"/>
                                </a:lnTo>
                                <a:lnTo>
                                  <a:pt x="2987" y="2087"/>
                                </a:lnTo>
                                <a:lnTo>
                                  <a:pt x="3002" y="2070"/>
                                </a:lnTo>
                                <a:lnTo>
                                  <a:pt x="3017" y="2053"/>
                                </a:lnTo>
                                <a:lnTo>
                                  <a:pt x="3030" y="2033"/>
                                </a:lnTo>
                                <a:lnTo>
                                  <a:pt x="3043" y="2016"/>
                                </a:lnTo>
                                <a:lnTo>
                                  <a:pt x="3054" y="1997"/>
                                </a:lnTo>
                                <a:lnTo>
                                  <a:pt x="3064" y="1977"/>
                                </a:lnTo>
                                <a:lnTo>
                                  <a:pt x="3075" y="1956"/>
                                </a:lnTo>
                                <a:lnTo>
                                  <a:pt x="3084" y="1935"/>
                                </a:lnTo>
                                <a:lnTo>
                                  <a:pt x="3092" y="1914"/>
                                </a:lnTo>
                                <a:lnTo>
                                  <a:pt x="3099" y="1893"/>
                                </a:lnTo>
                                <a:lnTo>
                                  <a:pt x="3103" y="1869"/>
                                </a:lnTo>
                                <a:lnTo>
                                  <a:pt x="3107" y="1848"/>
                                </a:lnTo>
                                <a:lnTo>
                                  <a:pt x="3111" y="1825"/>
                                </a:lnTo>
                                <a:lnTo>
                                  <a:pt x="3114" y="1801"/>
                                </a:lnTo>
                                <a:lnTo>
                                  <a:pt x="3114" y="1777"/>
                                </a:lnTo>
                                <a:lnTo>
                                  <a:pt x="3114" y="1775"/>
                                </a:lnTo>
                                <a:lnTo>
                                  <a:pt x="3139" y="1771"/>
                                </a:lnTo>
                                <a:lnTo>
                                  <a:pt x="3165" y="1767"/>
                                </a:lnTo>
                                <a:lnTo>
                                  <a:pt x="3189" y="1760"/>
                                </a:lnTo>
                                <a:lnTo>
                                  <a:pt x="3215" y="1752"/>
                                </a:lnTo>
                                <a:lnTo>
                                  <a:pt x="3238" y="1743"/>
                                </a:lnTo>
                                <a:lnTo>
                                  <a:pt x="3262" y="1735"/>
                                </a:lnTo>
                                <a:lnTo>
                                  <a:pt x="3283" y="1724"/>
                                </a:lnTo>
                                <a:lnTo>
                                  <a:pt x="3307" y="1713"/>
                                </a:lnTo>
                                <a:lnTo>
                                  <a:pt x="3328" y="1700"/>
                                </a:lnTo>
                                <a:lnTo>
                                  <a:pt x="3348" y="1688"/>
                                </a:lnTo>
                                <a:lnTo>
                                  <a:pt x="3369" y="1675"/>
                                </a:lnTo>
                                <a:lnTo>
                                  <a:pt x="3388" y="1660"/>
                                </a:lnTo>
                                <a:lnTo>
                                  <a:pt x="3408" y="1645"/>
                                </a:lnTo>
                                <a:lnTo>
                                  <a:pt x="3425" y="1628"/>
                                </a:lnTo>
                                <a:lnTo>
                                  <a:pt x="3442" y="1610"/>
                                </a:lnTo>
                                <a:lnTo>
                                  <a:pt x="3459" y="1593"/>
                                </a:lnTo>
                                <a:lnTo>
                                  <a:pt x="3474" y="1574"/>
                                </a:lnTo>
                                <a:lnTo>
                                  <a:pt x="3489" y="1555"/>
                                </a:lnTo>
                                <a:lnTo>
                                  <a:pt x="3504" y="1536"/>
                                </a:lnTo>
                                <a:lnTo>
                                  <a:pt x="3518" y="1516"/>
                                </a:lnTo>
                                <a:lnTo>
                                  <a:pt x="3530" y="1495"/>
                                </a:lnTo>
                                <a:lnTo>
                                  <a:pt x="3542" y="1473"/>
                                </a:lnTo>
                                <a:lnTo>
                                  <a:pt x="3552" y="1452"/>
                                </a:lnTo>
                                <a:lnTo>
                                  <a:pt x="3560" y="1429"/>
                                </a:lnTo>
                                <a:lnTo>
                                  <a:pt x="3569" y="1407"/>
                                </a:lnTo>
                                <a:lnTo>
                                  <a:pt x="3576" y="1384"/>
                                </a:lnTo>
                                <a:lnTo>
                                  <a:pt x="3582" y="1360"/>
                                </a:lnTo>
                                <a:lnTo>
                                  <a:pt x="3588" y="1336"/>
                                </a:lnTo>
                                <a:lnTo>
                                  <a:pt x="3593" y="1311"/>
                                </a:lnTo>
                                <a:lnTo>
                                  <a:pt x="3594" y="1287"/>
                                </a:lnTo>
                                <a:lnTo>
                                  <a:pt x="3597" y="1262"/>
                                </a:lnTo>
                                <a:lnTo>
                                  <a:pt x="3597" y="1236"/>
                                </a:lnTo>
                                <a:lnTo>
                                  <a:pt x="3597" y="1214"/>
                                </a:lnTo>
                                <a:lnTo>
                                  <a:pt x="3594" y="1191"/>
                                </a:lnTo>
                                <a:lnTo>
                                  <a:pt x="3593" y="1170"/>
                                </a:lnTo>
                                <a:lnTo>
                                  <a:pt x="3591" y="1148"/>
                                </a:lnTo>
                                <a:lnTo>
                                  <a:pt x="3587" y="1125"/>
                                </a:lnTo>
                                <a:lnTo>
                                  <a:pt x="3579" y="1103"/>
                                </a:lnTo>
                                <a:lnTo>
                                  <a:pt x="3573" y="1082"/>
                                </a:lnTo>
                                <a:lnTo>
                                  <a:pt x="3567" y="1060"/>
                                </a:lnTo>
                                <a:lnTo>
                                  <a:pt x="3560" y="1042"/>
                                </a:lnTo>
                                <a:lnTo>
                                  <a:pt x="3549" y="1021"/>
                                </a:lnTo>
                                <a:lnTo>
                                  <a:pt x="3542" y="1000"/>
                                </a:lnTo>
                                <a:lnTo>
                                  <a:pt x="3530" y="979"/>
                                </a:lnTo>
                                <a:lnTo>
                                  <a:pt x="3519" y="961"/>
                                </a:lnTo>
                                <a:lnTo>
                                  <a:pt x="3506" y="941"/>
                                </a:lnTo>
                                <a:lnTo>
                                  <a:pt x="3494" y="923"/>
                                </a:lnTo>
                                <a:lnTo>
                                  <a:pt x="3482" y="905"/>
                                </a:lnTo>
                                <a:lnTo>
                                  <a:pt x="3479" y="905"/>
                                </a:lnTo>
                                <a:lnTo>
                                  <a:pt x="3488" y="886"/>
                                </a:lnTo>
                                <a:lnTo>
                                  <a:pt x="3494" y="864"/>
                                </a:lnTo>
                                <a:lnTo>
                                  <a:pt x="3500" y="843"/>
                                </a:lnTo>
                                <a:lnTo>
                                  <a:pt x="3506" y="822"/>
                                </a:lnTo>
                                <a:lnTo>
                                  <a:pt x="3512" y="800"/>
                                </a:lnTo>
                                <a:lnTo>
                                  <a:pt x="3513" y="779"/>
                                </a:lnTo>
                                <a:lnTo>
                                  <a:pt x="3515" y="757"/>
                                </a:lnTo>
                                <a:lnTo>
                                  <a:pt x="3515" y="736"/>
                                </a:lnTo>
                                <a:lnTo>
                                  <a:pt x="3515" y="719"/>
                                </a:lnTo>
                                <a:lnTo>
                                  <a:pt x="3513" y="700"/>
                                </a:lnTo>
                                <a:lnTo>
                                  <a:pt x="3512" y="682"/>
                                </a:lnTo>
                                <a:lnTo>
                                  <a:pt x="3509" y="665"/>
                                </a:lnTo>
                                <a:lnTo>
                                  <a:pt x="3506" y="646"/>
                                </a:lnTo>
                                <a:lnTo>
                                  <a:pt x="3503" y="629"/>
                                </a:lnTo>
                                <a:lnTo>
                                  <a:pt x="3497" y="612"/>
                                </a:lnTo>
                                <a:lnTo>
                                  <a:pt x="3491" y="597"/>
                                </a:lnTo>
                                <a:lnTo>
                                  <a:pt x="3485" y="580"/>
                                </a:lnTo>
                                <a:lnTo>
                                  <a:pt x="3479" y="565"/>
                                </a:lnTo>
                                <a:lnTo>
                                  <a:pt x="3470" y="548"/>
                                </a:lnTo>
                                <a:lnTo>
                                  <a:pt x="3464" y="533"/>
                                </a:lnTo>
                                <a:lnTo>
                                  <a:pt x="3455" y="518"/>
                                </a:lnTo>
                                <a:lnTo>
                                  <a:pt x="3444" y="503"/>
                                </a:lnTo>
                                <a:lnTo>
                                  <a:pt x="3436" y="488"/>
                                </a:lnTo>
                                <a:lnTo>
                                  <a:pt x="3425" y="475"/>
                                </a:lnTo>
                                <a:lnTo>
                                  <a:pt x="3414" y="462"/>
                                </a:lnTo>
                                <a:lnTo>
                                  <a:pt x="3401" y="449"/>
                                </a:lnTo>
                                <a:lnTo>
                                  <a:pt x="3391" y="436"/>
                                </a:lnTo>
                                <a:lnTo>
                                  <a:pt x="3378" y="423"/>
                                </a:lnTo>
                                <a:lnTo>
                                  <a:pt x="3350" y="400"/>
                                </a:lnTo>
                                <a:lnTo>
                                  <a:pt x="3337" y="389"/>
                                </a:lnTo>
                                <a:lnTo>
                                  <a:pt x="3322" y="381"/>
                                </a:lnTo>
                                <a:lnTo>
                                  <a:pt x="3307" y="370"/>
                                </a:lnTo>
                                <a:lnTo>
                                  <a:pt x="3290" y="361"/>
                                </a:lnTo>
                                <a:lnTo>
                                  <a:pt x="3275" y="353"/>
                                </a:lnTo>
                                <a:lnTo>
                                  <a:pt x="3257" y="346"/>
                                </a:lnTo>
                                <a:lnTo>
                                  <a:pt x="3242" y="338"/>
                                </a:lnTo>
                                <a:lnTo>
                                  <a:pt x="3225" y="331"/>
                                </a:lnTo>
                                <a:lnTo>
                                  <a:pt x="3206" y="325"/>
                                </a:lnTo>
                                <a:lnTo>
                                  <a:pt x="3189" y="321"/>
                                </a:lnTo>
                                <a:lnTo>
                                  <a:pt x="3184" y="304"/>
                                </a:lnTo>
                                <a:lnTo>
                                  <a:pt x="3180" y="286"/>
                                </a:lnTo>
                                <a:lnTo>
                                  <a:pt x="3176" y="269"/>
                                </a:lnTo>
                                <a:lnTo>
                                  <a:pt x="3169" y="254"/>
                                </a:lnTo>
                                <a:lnTo>
                                  <a:pt x="3163" y="237"/>
                                </a:lnTo>
                                <a:lnTo>
                                  <a:pt x="3157" y="222"/>
                                </a:lnTo>
                                <a:lnTo>
                                  <a:pt x="3148" y="207"/>
                                </a:lnTo>
                                <a:lnTo>
                                  <a:pt x="3139" y="192"/>
                                </a:lnTo>
                                <a:lnTo>
                                  <a:pt x="3131" y="177"/>
                                </a:lnTo>
                                <a:lnTo>
                                  <a:pt x="3120" y="164"/>
                                </a:lnTo>
                                <a:lnTo>
                                  <a:pt x="3111" y="149"/>
                                </a:lnTo>
                                <a:lnTo>
                                  <a:pt x="3099" y="137"/>
                                </a:lnTo>
                                <a:lnTo>
                                  <a:pt x="3088" y="125"/>
                                </a:lnTo>
                                <a:lnTo>
                                  <a:pt x="3077" y="113"/>
                                </a:lnTo>
                                <a:lnTo>
                                  <a:pt x="3064" y="102"/>
                                </a:lnTo>
                                <a:lnTo>
                                  <a:pt x="3051" y="89"/>
                                </a:lnTo>
                                <a:lnTo>
                                  <a:pt x="3036" y="81"/>
                                </a:lnTo>
                                <a:lnTo>
                                  <a:pt x="3023" y="71"/>
                                </a:lnTo>
                                <a:lnTo>
                                  <a:pt x="3008" y="62"/>
                                </a:lnTo>
                                <a:lnTo>
                                  <a:pt x="2993" y="53"/>
                                </a:lnTo>
                                <a:lnTo>
                                  <a:pt x="2978" y="45"/>
                                </a:lnTo>
                                <a:lnTo>
                                  <a:pt x="2963" y="36"/>
                                </a:lnTo>
                                <a:lnTo>
                                  <a:pt x="2948" y="30"/>
                                </a:lnTo>
                                <a:lnTo>
                                  <a:pt x="2931" y="24"/>
                                </a:lnTo>
                                <a:lnTo>
                                  <a:pt x="2914" y="20"/>
                                </a:lnTo>
                                <a:lnTo>
                                  <a:pt x="2899" y="12"/>
                                </a:lnTo>
                                <a:lnTo>
                                  <a:pt x="2882" y="9"/>
                                </a:lnTo>
                                <a:lnTo>
                                  <a:pt x="2862" y="6"/>
                                </a:lnTo>
                                <a:lnTo>
                                  <a:pt x="2845" y="5"/>
                                </a:lnTo>
                                <a:lnTo>
                                  <a:pt x="2828" y="3"/>
                                </a:lnTo>
                                <a:lnTo>
                                  <a:pt x="2811" y="0"/>
                                </a:lnTo>
                                <a:lnTo>
                                  <a:pt x="2792" y="0"/>
                                </a:lnTo>
                                <a:lnTo>
                                  <a:pt x="2770" y="0"/>
                                </a:lnTo>
                                <a:lnTo>
                                  <a:pt x="2749" y="3"/>
                                </a:lnTo>
                                <a:lnTo>
                                  <a:pt x="2725" y="5"/>
                                </a:lnTo>
                                <a:lnTo>
                                  <a:pt x="2704" y="9"/>
                                </a:lnTo>
                                <a:lnTo>
                                  <a:pt x="2684" y="15"/>
                                </a:lnTo>
                                <a:lnTo>
                                  <a:pt x="2663" y="21"/>
                                </a:lnTo>
                                <a:lnTo>
                                  <a:pt x="2641" y="27"/>
                                </a:lnTo>
                                <a:lnTo>
                                  <a:pt x="2621" y="36"/>
                                </a:lnTo>
                                <a:lnTo>
                                  <a:pt x="2603" y="45"/>
                                </a:lnTo>
                                <a:lnTo>
                                  <a:pt x="2582" y="56"/>
                                </a:lnTo>
                                <a:lnTo>
                                  <a:pt x="2564" y="66"/>
                                </a:lnTo>
                                <a:lnTo>
                                  <a:pt x="2546" y="80"/>
                                </a:lnTo>
                                <a:lnTo>
                                  <a:pt x="2530" y="92"/>
                                </a:lnTo>
                                <a:lnTo>
                                  <a:pt x="2512" y="107"/>
                                </a:lnTo>
                                <a:lnTo>
                                  <a:pt x="2497" y="122"/>
                                </a:lnTo>
                                <a:lnTo>
                                  <a:pt x="2482" y="137"/>
                                </a:lnTo>
                                <a:lnTo>
                                  <a:pt x="2485" y="139"/>
                                </a:lnTo>
                                <a:lnTo>
                                  <a:pt x="2471" y="125"/>
                                </a:lnTo>
                                <a:lnTo>
                                  <a:pt x="2456" y="107"/>
                                </a:lnTo>
                                <a:lnTo>
                                  <a:pt x="2441" y="95"/>
                                </a:lnTo>
                                <a:lnTo>
                                  <a:pt x="2426" y="81"/>
                                </a:lnTo>
                                <a:lnTo>
                                  <a:pt x="2409" y="68"/>
                                </a:lnTo>
                                <a:lnTo>
                                  <a:pt x="2391" y="56"/>
                                </a:lnTo>
                                <a:lnTo>
                                  <a:pt x="2374" y="47"/>
                                </a:lnTo>
                                <a:lnTo>
                                  <a:pt x="2355" y="36"/>
                                </a:lnTo>
                                <a:lnTo>
                                  <a:pt x="2338" y="27"/>
                                </a:lnTo>
                                <a:lnTo>
                                  <a:pt x="2318" y="21"/>
                                </a:lnTo>
                                <a:lnTo>
                                  <a:pt x="2297" y="15"/>
                                </a:lnTo>
                                <a:lnTo>
                                  <a:pt x="2278" y="9"/>
                                </a:lnTo>
                                <a:lnTo>
                                  <a:pt x="2256" y="6"/>
                                </a:lnTo>
                                <a:lnTo>
                                  <a:pt x="2237" y="3"/>
                                </a:lnTo>
                                <a:lnTo>
                                  <a:pt x="2215" y="0"/>
                                </a:lnTo>
                                <a:lnTo>
                                  <a:pt x="2194" y="0"/>
                                </a:lnTo>
                                <a:lnTo>
                                  <a:pt x="2168" y="0"/>
                                </a:lnTo>
                                <a:lnTo>
                                  <a:pt x="2142" y="5"/>
                                </a:lnTo>
                                <a:lnTo>
                                  <a:pt x="2119" y="9"/>
                                </a:lnTo>
                                <a:lnTo>
                                  <a:pt x="2093" y="12"/>
                                </a:lnTo>
                                <a:lnTo>
                                  <a:pt x="2069" y="21"/>
                                </a:lnTo>
                                <a:lnTo>
                                  <a:pt x="2048" y="30"/>
                                </a:lnTo>
                                <a:lnTo>
                                  <a:pt x="2024" y="41"/>
                                </a:lnTo>
                                <a:lnTo>
                                  <a:pt x="2003" y="53"/>
                                </a:lnTo>
                                <a:lnTo>
                                  <a:pt x="1981" y="66"/>
                                </a:lnTo>
                                <a:lnTo>
                                  <a:pt x="1962" y="81"/>
                                </a:lnTo>
                                <a:lnTo>
                                  <a:pt x="1945" y="96"/>
                                </a:lnTo>
                                <a:lnTo>
                                  <a:pt x="1926" y="113"/>
                                </a:lnTo>
                                <a:lnTo>
                                  <a:pt x="1911" y="132"/>
                                </a:lnTo>
                                <a:lnTo>
                                  <a:pt x="1895" y="152"/>
                                </a:lnTo>
                                <a:lnTo>
                                  <a:pt x="1883" y="173"/>
                                </a:lnTo>
                                <a:lnTo>
                                  <a:pt x="1870" y="194"/>
                                </a:lnTo>
                                <a:lnTo>
                                  <a:pt x="1870" y="201"/>
                                </a:lnTo>
                                <a:lnTo>
                                  <a:pt x="1855" y="186"/>
                                </a:lnTo>
                                <a:lnTo>
                                  <a:pt x="1838" y="173"/>
                                </a:lnTo>
                                <a:lnTo>
                                  <a:pt x="1820" y="160"/>
                                </a:lnTo>
                                <a:lnTo>
                                  <a:pt x="1803" y="147"/>
                                </a:lnTo>
                                <a:lnTo>
                                  <a:pt x="1786" y="137"/>
                                </a:lnTo>
                                <a:lnTo>
                                  <a:pt x="1767" y="126"/>
                                </a:lnTo>
                                <a:lnTo>
                                  <a:pt x="1747" y="117"/>
                                </a:lnTo>
                                <a:lnTo>
                                  <a:pt x="1728" y="110"/>
                                </a:lnTo>
                                <a:lnTo>
                                  <a:pt x="1709" y="102"/>
                                </a:lnTo>
                                <a:lnTo>
                                  <a:pt x="1687" y="96"/>
                                </a:lnTo>
                                <a:lnTo>
                                  <a:pt x="1666" y="89"/>
                                </a:lnTo>
                                <a:lnTo>
                                  <a:pt x="1646" y="86"/>
                                </a:lnTo>
                                <a:lnTo>
                                  <a:pt x="1624" y="81"/>
                                </a:lnTo>
                                <a:lnTo>
                                  <a:pt x="1600" y="80"/>
                                </a:lnTo>
                                <a:lnTo>
                                  <a:pt x="1579" y="77"/>
                                </a:lnTo>
                                <a:lnTo>
                                  <a:pt x="1558" y="77"/>
                                </a:lnTo>
                                <a:lnTo>
                                  <a:pt x="1527" y="77"/>
                                </a:lnTo>
                                <a:lnTo>
                                  <a:pt x="1497" y="81"/>
                                </a:lnTo>
                                <a:lnTo>
                                  <a:pt x="1467" y="86"/>
                                </a:lnTo>
                                <a:lnTo>
                                  <a:pt x="1440" y="92"/>
                                </a:lnTo>
                                <a:lnTo>
                                  <a:pt x="1409" y="102"/>
                                </a:lnTo>
                                <a:lnTo>
                                  <a:pt x="1384" y="111"/>
                                </a:lnTo>
                                <a:lnTo>
                                  <a:pt x="1356" y="125"/>
                                </a:lnTo>
                                <a:lnTo>
                                  <a:pt x="1330" y="139"/>
                                </a:lnTo>
                                <a:lnTo>
                                  <a:pt x="1304" y="154"/>
                                </a:lnTo>
                                <a:lnTo>
                                  <a:pt x="1281" y="171"/>
                                </a:lnTo>
                                <a:lnTo>
                                  <a:pt x="1259" y="190"/>
                                </a:lnTo>
                                <a:lnTo>
                                  <a:pt x="1238" y="209"/>
                                </a:lnTo>
                                <a:lnTo>
                                  <a:pt x="1218" y="231"/>
                                </a:lnTo>
                                <a:lnTo>
                                  <a:pt x="1199" y="254"/>
                                </a:lnTo>
                                <a:lnTo>
                                  <a:pt x="1182" y="278"/>
                                </a:lnTo>
                                <a:lnTo>
                                  <a:pt x="1167" y="304"/>
                                </a:lnTo>
                                <a:lnTo>
                                  <a:pt x="1165" y="308"/>
                                </a:lnTo>
                                <a:lnTo>
                                  <a:pt x="1147" y="299"/>
                                </a:lnTo>
                                <a:lnTo>
                                  <a:pt x="1132" y="291"/>
                                </a:lnTo>
                                <a:lnTo>
                                  <a:pt x="1115" y="282"/>
                                </a:lnTo>
                                <a:lnTo>
                                  <a:pt x="1098" y="276"/>
                                </a:lnTo>
                                <a:lnTo>
                                  <a:pt x="1081" y="269"/>
                                </a:lnTo>
                                <a:lnTo>
                                  <a:pt x="1064" y="263"/>
                                </a:lnTo>
                                <a:lnTo>
                                  <a:pt x="1047" y="256"/>
                                </a:lnTo>
                                <a:lnTo>
                                  <a:pt x="1027" y="252"/>
                                </a:lnTo>
                                <a:lnTo>
                                  <a:pt x="1010" y="248"/>
                                </a:lnTo>
                                <a:lnTo>
                                  <a:pt x="991" y="244"/>
                                </a:lnTo>
                                <a:lnTo>
                                  <a:pt x="974" y="241"/>
                                </a:lnTo>
                                <a:lnTo>
                                  <a:pt x="954" y="237"/>
                                </a:lnTo>
                                <a:lnTo>
                                  <a:pt x="937" y="235"/>
                                </a:lnTo>
                                <a:lnTo>
                                  <a:pt x="918" y="235"/>
                                </a:lnTo>
                                <a:lnTo>
                                  <a:pt x="901" y="233"/>
                                </a:lnTo>
                                <a:lnTo>
                                  <a:pt x="881" y="233"/>
                                </a:lnTo>
                                <a:lnTo>
                                  <a:pt x="853" y="233"/>
                                </a:lnTo>
                                <a:lnTo>
                                  <a:pt x="823" y="235"/>
                                </a:lnTo>
                                <a:lnTo>
                                  <a:pt x="795" y="239"/>
                                </a:lnTo>
                                <a:lnTo>
                                  <a:pt x="768" y="244"/>
                                </a:lnTo>
                                <a:lnTo>
                                  <a:pt x="740" y="250"/>
                                </a:lnTo>
                                <a:lnTo>
                                  <a:pt x="714" y="256"/>
                                </a:lnTo>
                                <a:lnTo>
                                  <a:pt x="688" y="265"/>
                                </a:lnTo>
                                <a:lnTo>
                                  <a:pt x="662" y="276"/>
                                </a:lnTo>
                                <a:lnTo>
                                  <a:pt x="637" y="286"/>
                                </a:lnTo>
                                <a:lnTo>
                                  <a:pt x="612" y="299"/>
                                </a:lnTo>
                                <a:lnTo>
                                  <a:pt x="588" y="312"/>
                                </a:lnTo>
                                <a:lnTo>
                                  <a:pt x="566" y="325"/>
                                </a:lnTo>
                                <a:lnTo>
                                  <a:pt x="543" y="342"/>
                                </a:lnTo>
                                <a:lnTo>
                                  <a:pt x="522" y="357"/>
                                </a:lnTo>
                                <a:lnTo>
                                  <a:pt x="503" y="374"/>
                                </a:lnTo>
                                <a:lnTo>
                                  <a:pt x="483" y="393"/>
                                </a:lnTo>
                                <a:lnTo>
                                  <a:pt x="464" y="411"/>
                                </a:lnTo>
                                <a:lnTo>
                                  <a:pt x="447" y="432"/>
                                </a:lnTo>
                                <a:lnTo>
                                  <a:pt x="431" y="451"/>
                                </a:lnTo>
                                <a:lnTo>
                                  <a:pt x="416" y="473"/>
                                </a:lnTo>
                                <a:lnTo>
                                  <a:pt x="399" y="494"/>
                                </a:lnTo>
                                <a:lnTo>
                                  <a:pt x="387" y="518"/>
                                </a:lnTo>
                                <a:lnTo>
                                  <a:pt x="374" y="541"/>
                                </a:lnTo>
                                <a:lnTo>
                                  <a:pt x="363" y="565"/>
                                </a:lnTo>
                                <a:lnTo>
                                  <a:pt x="352" y="590"/>
                                </a:lnTo>
                                <a:lnTo>
                                  <a:pt x="344" y="616"/>
                                </a:lnTo>
                                <a:lnTo>
                                  <a:pt x="335" y="642"/>
                                </a:lnTo>
                                <a:lnTo>
                                  <a:pt x="329" y="667"/>
                                </a:lnTo>
                                <a:lnTo>
                                  <a:pt x="324" y="693"/>
                                </a:lnTo>
                                <a:lnTo>
                                  <a:pt x="320" y="721"/>
                                </a:lnTo>
                                <a:lnTo>
                                  <a:pt x="318" y="749"/>
                                </a:lnTo>
                                <a:lnTo>
                                  <a:pt x="318" y="777"/>
                                </a:lnTo>
                                <a:lnTo>
                                  <a:pt x="318" y="794"/>
                                </a:lnTo>
                                <a:lnTo>
                                  <a:pt x="320" y="813"/>
                                </a:lnTo>
                                <a:lnTo>
                                  <a:pt x="320" y="832"/>
                                </a:lnTo>
                                <a:lnTo>
                                  <a:pt x="322" y="849"/>
                                </a:lnTo>
                                <a:lnTo>
                                  <a:pt x="324" y="849"/>
                                </a:lnTo>
                                <a:close/>
                              </a:path>
                            </a:pathLst>
                          </a:custGeom>
                          <a:solidFill>
                            <a:srgbClr val="000000"/>
                          </a:solidFill>
                          <a:ln>
                            <a:noFill/>
                          </a:ln>
                        </wps:spPr>
                        <wps:style>
                          <a:lnRef idx="0"/>
                          <a:fillRef idx="0"/>
                          <a:effectRef idx="0"/>
                          <a:fontRef idx="minor"/>
                        </wps:style>
                        <wps:bodyPr/>
                      </wps:wsp>
                      <pic:pic xmlns:pic="http://schemas.openxmlformats.org/drawingml/2006/picture">
                        <pic:nvPicPr>
                          <pic:cNvPr id="4" name="" descr=""/>
                          <pic:cNvPicPr/>
                        </pic:nvPicPr>
                        <pic:blipFill>
                          <a:blip r:embed="rId12"/>
                          <a:stretch/>
                        </pic:blipFill>
                        <pic:spPr>
                          <a:xfrm>
                            <a:off x="1519560" y="784080"/>
                            <a:ext cx="2286720" cy="1621080"/>
                          </a:xfrm>
                          <a:prstGeom prst="rect">
                            <a:avLst/>
                          </a:prstGeom>
                          <a:ln>
                            <a:noFill/>
                          </a:ln>
                        </pic:spPr>
                      </pic:pic>
                      <wps:wsp>
                        <wps:cNvSpPr/>
                        <wps:spPr>
                          <a:xfrm>
                            <a:off x="1519560" y="783000"/>
                            <a:ext cx="2284200" cy="1618560"/>
                          </a:xfrm>
                          <a:custGeom>
                            <a:avLst/>
                            <a:gdLst/>
                            <a:ahLst/>
                            <a:rect l="l" t="t" r="r" b="b"/>
                            <a:pathLst>
                              <a:path w="3597" h="2549">
                                <a:moveTo>
                                  <a:pt x="324" y="849"/>
                                </a:moveTo>
                                <a:lnTo>
                                  <a:pt x="307" y="852"/>
                                </a:lnTo>
                                <a:lnTo>
                                  <a:pt x="290" y="854"/>
                                </a:lnTo>
                                <a:lnTo>
                                  <a:pt x="273" y="858"/>
                                </a:lnTo>
                                <a:lnTo>
                                  <a:pt x="258" y="862"/>
                                </a:lnTo>
                                <a:lnTo>
                                  <a:pt x="241" y="867"/>
                                </a:lnTo>
                                <a:lnTo>
                                  <a:pt x="226" y="873"/>
                                </a:lnTo>
                                <a:lnTo>
                                  <a:pt x="211" y="878"/>
                                </a:lnTo>
                                <a:lnTo>
                                  <a:pt x="196" y="886"/>
                                </a:lnTo>
                                <a:lnTo>
                                  <a:pt x="181" y="892"/>
                                </a:lnTo>
                                <a:lnTo>
                                  <a:pt x="168" y="901"/>
                                </a:lnTo>
                                <a:lnTo>
                                  <a:pt x="153" y="908"/>
                                </a:lnTo>
                                <a:lnTo>
                                  <a:pt x="140" y="920"/>
                                </a:lnTo>
                                <a:lnTo>
                                  <a:pt x="127" y="929"/>
                                </a:lnTo>
                                <a:lnTo>
                                  <a:pt x="116" y="938"/>
                                </a:lnTo>
                                <a:lnTo>
                                  <a:pt x="103" y="950"/>
                                </a:lnTo>
                                <a:lnTo>
                                  <a:pt x="93" y="962"/>
                                </a:lnTo>
                                <a:lnTo>
                                  <a:pt x="82" y="973"/>
                                </a:lnTo>
                                <a:lnTo>
                                  <a:pt x="71" y="985"/>
                                </a:lnTo>
                                <a:lnTo>
                                  <a:pt x="62" y="998"/>
                                </a:lnTo>
                                <a:lnTo>
                                  <a:pt x="54" y="1012"/>
                                </a:lnTo>
                                <a:lnTo>
                                  <a:pt x="45" y="1027"/>
                                </a:lnTo>
                                <a:lnTo>
                                  <a:pt x="37" y="1039"/>
                                </a:lnTo>
                                <a:lnTo>
                                  <a:pt x="30" y="1054"/>
                                </a:lnTo>
                                <a:lnTo>
                                  <a:pt x="24" y="1069"/>
                                </a:lnTo>
                                <a:lnTo>
                                  <a:pt x="17" y="1084"/>
                                </a:lnTo>
                                <a:lnTo>
                                  <a:pt x="13" y="1099"/>
                                </a:lnTo>
                                <a:lnTo>
                                  <a:pt x="9" y="1116"/>
                                </a:lnTo>
                                <a:lnTo>
                                  <a:pt x="5" y="1131"/>
                                </a:lnTo>
                                <a:lnTo>
                                  <a:pt x="2" y="1148"/>
                                </a:lnTo>
                                <a:lnTo>
                                  <a:pt x="0" y="1163"/>
                                </a:lnTo>
                                <a:lnTo>
                                  <a:pt x="0" y="1180"/>
                                </a:lnTo>
                                <a:lnTo>
                                  <a:pt x="0" y="1197"/>
                                </a:lnTo>
                                <a:lnTo>
                                  <a:pt x="0" y="1221"/>
                                </a:lnTo>
                                <a:lnTo>
                                  <a:pt x="2" y="1242"/>
                                </a:lnTo>
                                <a:lnTo>
                                  <a:pt x="7" y="1266"/>
                                </a:lnTo>
                                <a:lnTo>
                                  <a:pt x="11" y="1287"/>
                                </a:lnTo>
                                <a:lnTo>
                                  <a:pt x="17" y="1309"/>
                                </a:lnTo>
                                <a:lnTo>
                                  <a:pt x="26" y="1330"/>
                                </a:lnTo>
                                <a:lnTo>
                                  <a:pt x="37" y="1351"/>
                                </a:lnTo>
                                <a:lnTo>
                                  <a:pt x="47" y="1371"/>
                                </a:lnTo>
                                <a:lnTo>
                                  <a:pt x="60" y="1390"/>
                                </a:lnTo>
                                <a:lnTo>
                                  <a:pt x="73" y="1409"/>
                                </a:lnTo>
                                <a:lnTo>
                                  <a:pt x="88" y="1426"/>
                                </a:lnTo>
                                <a:lnTo>
                                  <a:pt x="103" y="1444"/>
                                </a:lnTo>
                                <a:lnTo>
                                  <a:pt x="120" y="1458"/>
                                </a:lnTo>
                                <a:lnTo>
                                  <a:pt x="138" y="1473"/>
                                </a:lnTo>
                                <a:lnTo>
                                  <a:pt x="157" y="1488"/>
                                </a:lnTo>
                                <a:lnTo>
                                  <a:pt x="178" y="1499"/>
                                </a:lnTo>
                                <a:lnTo>
                                  <a:pt x="176" y="1497"/>
                                </a:lnTo>
                                <a:lnTo>
                                  <a:pt x="165" y="1508"/>
                                </a:lnTo>
                                <a:lnTo>
                                  <a:pt x="155" y="1521"/>
                                </a:lnTo>
                                <a:lnTo>
                                  <a:pt x="144" y="1533"/>
                                </a:lnTo>
                                <a:lnTo>
                                  <a:pt x="133" y="1548"/>
                                </a:lnTo>
                                <a:lnTo>
                                  <a:pt x="125" y="1561"/>
                                </a:lnTo>
                                <a:lnTo>
                                  <a:pt x="118" y="1576"/>
                                </a:lnTo>
                                <a:lnTo>
                                  <a:pt x="110" y="1591"/>
                                </a:lnTo>
                                <a:lnTo>
                                  <a:pt x="103" y="1606"/>
                                </a:lnTo>
                                <a:lnTo>
                                  <a:pt x="97" y="1621"/>
                                </a:lnTo>
                                <a:lnTo>
                                  <a:pt x="93" y="1638"/>
                                </a:lnTo>
                                <a:lnTo>
                                  <a:pt x="88" y="1653"/>
                                </a:lnTo>
                                <a:lnTo>
                                  <a:pt x="84" y="1668"/>
                                </a:lnTo>
                                <a:lnTo>
                                  <a:pt x="82" y="1685"/>
                                </a:lnTo>
                                <a:lnTo>
                                  <a:pt x="80" y="1703"/>
                                </a:lnTo>
                                <a:lnTo>
                                  <a:pt x="80" y="1718"/>
                                </a:lnTo>
                                <a:lnTo>
                                  <a:pt x="77" y="1735"/>
                                </a:lnTo>
                                <a:lnTo>
                                  <a:pt x="80" y="1754"/>
                                </a:lnTo>
                                <a:lnTo>
                                  <a:pt x="80" y="1771"/>
                                </a:lnTo>
                                <a:lnTo>
                                  <a:pt x="82" y="1788"/>
                                </a:lnTo>
                                <a:lnTo>
                                  <a:pt x="86" y="1805"/>
                                </a:lnTo>
                                <a:lnTo>
                                  <a:pt x="90" y="1822"/>
                                </a:lnTo>
                                <a:lnTo>
                                  <a:pt x="95" y="1840"/>
                                </a:lnTo>
                                <a:lnTo>
                                  <a:pt x="101" y="1855"/>
                                </a:lnTo>
                                <a:lnTo>
                                  <a:pt x="108" y="1872"/>
                                </a:lnTo>
                                <a:lnTo>
                                  <a:pt x="114" y="1887"/>
                                </a:lnTo>
                                <a:lnTo>
                                  <a:pt x="123" y="1902"/>
                                </a:lnTo>
                                <a:lnTo>
                                  <a:pt x="131" y="1917"/>
                                </a:lnTo>
                                <a:lnTo>
                                  <a:pt x="140" y="1929"/>
                                </a:lnTo>
                                <a:lnTo>
                                  <a:pt x="150" y="1944"/>
                                </a:lnTo>
                                <a:lnTo>
                                  <a:pt x="161" y="1956"/>
                                </a:lnTo>
                                <a:lnTo>
                                  <a:pt x="172" y="1969"/>
                                </a:lnTo>
                                <a:lnTo>
                                  <a:pt x="185" y="1983"/>
                                </a:lnTo>
                                <a:lnTo>
                                  <a:pt x="198" y="1993"/>
                                </a:lnTo>
                                <a:lnTo>
                                  <a:pt x="211" y="2003"/>
                                </a:lnTo>
                                <a:lnTo>
                                  <a:pt x="223" y="2014"/>
                                </a:lnTo>
                                <a:lnTo>
                                  <a:pt x="238" y="2025"/>
                                </a:lnTo>
                                <a:lnTo>
                                  <a:pt x="254" y="2033"/>
                                </a:lnTo>
                                <a:lnTo>
                                  <a:pt x="269" y="2042"/>
                                </a:lnTo>
                                <a:lnTo>
                                  <a:pt x="284" y="2048"/>
                                </a:lnTo>
                                <a:lnTo>
                                  <a:pt x="301" y="2057"/>
                                </a:lnTo>
                                <a:lnTo>
                                  <a:pt x="316" y="2063"/>
                                </a:lnTo>
                                <a:lnTo>
                                  <a:pt x="333" y="2068"/>
                                </a:lnTo>
                                <a:lnTo>
                                  <a:pt x="350" y="2072"/>
                                </a:lnTo>
                                <a:lnTo>
                                  <a:pt x="367" y="2076"/>
                                </a:lnTo>
                                <a:lnTo>
                                  <a:pt x="387" y="2080"/>
                                </a:lnTo>
                                <a:lnTo>
                                  <a:pt x="404" y="2083"/>
                                </a:lnTo>
                                <a:lnTo>
                                  <a:pt x="423" y="2083"/>
                                </a:lnTo>
                                <a:lnTo>
                                  <a:pt x="443" y="2085"/>
                                </a:lnTo>
                                <a:lnTo>
                                  <a:pt x="462" y="2083"/>
                                </a:lnTo>
                                <a:lnTo>
                                  <a:pt x="483" y="2080"/>
                                </a:lnTo>
                                <a:lnTo>
                                  <a:pt x="482" y="2083"/>
                                </a:lnTo>
                                <a:lnTo>
                                  <a:pt x="492" y="2102"/>
                                </a:lnTo>
                                <a:lnTo>
                                  <a:pt x="506" y="2119"/>
                                </a:lnTo>
                                <a:lnTo>
                                  <a:pt x="516" y="2136"/>
                                </a:lnTo>
                                <a:lnTo>
                                  <a:pt x="528" y="2153"/>
                                </a:lnTo>
                                <a:lnTo>
                                  <a:pt x="557" y="2185"/>
                                </a:lnTo>
                                <a:lnTo>
                                  <a:pt x="585" y="2213"/>
                                </a:lnTo>
                                <a:lnTo>
                                  <a:pt x="615" y="2241"/>
                                </a:lnTo>
                                <a:lnTo>
                                  <a:pt x="649" y="2267"/>
                                </a:lnTo>
                                <a:lnTo>
                                  <a:pt x="665" y="2279"/>
                                </a:lnTo>
                                <a:lnTo>
                                  <a:pt x="682" y="2292"/>
                                </a:lnTo>
                                <a:lnTo>
                                  <a:pt x="701" y="2303"/>
                                </a:lnTo>
                                <a:lnTo>
                                  <a:pt x="718" y="2314"/>
                                </a:lnTo>
                                <a:lnTo>
                                  <a:pt x="735" y="2322"/>
                                </a:lnTo>
                                <a:lnTo>
                                  <a:pt x="755" y="2331"/>
                                </a:lnTo>
                                <a:lnTo>
                                  <a:pt x="774" y="2342"/>
                                </a:lnTo>
                                <a:lnTo>
                                  <a:pt x="793" y="2348"/>
                                </a:lnTo>
                                <a:lnTo>
                                  <a:pt x="813" y="2357"/>
                                </a:lnTo>
                                <a:lnTo>
                                  <a:pt x="832" y="2363"/>
                                </a:lnTo>
                                <a:lnTo>
                                  <a:pt x="851" y="2369"/>
                                </a:lnTo>
                                <a:lnTo>
                                  <a:pt x="873" y="2376"/>
                                </a:lnTo>
                                <a:lnTo>
                                  <a:pt x="892" y="2380"/>
                                </a:lnTo>
                                <a:lnTo>
                                  <a:pt x="914" y="2384"/>
                                </a:lnTo>
                                <a:lnTo>
                                  <a:pt x="933" y="2389"/>
                                </a:lnTo>
                                <a:lnTo>
                                  <a:pt x="954" y="2391"/>
                                </a:lnTo>
                                <a:lnTo>
                                  <a:pt x="976" y="2393"/>
                                </a:lnTo>
                                <a:lnTo>
                                  <a:pt x="997" y="2395"/>
                                </a:lnTo>
                                <a:lnTo>
                                  <a:pt x="1019" y="2397"/>
                                </a:lnTo>
                                <a:lnTo>
                                  <a:pt x="1040" y="2397"/>
                                </a:lnTo>
                                <a:lnTo>
                                  <a:pt x="1062" y="2397"/>
                                </a:lnTo>
                                <a:lnTo>
                                  <a:pt x="1083" y="2395"/>
                                </a:lnTo>
                                <a:lnTo>
                                  <a:pt x="1105" y="2393"/>
                                </a:lnTo>
                                <a:lnTo>
                                  <a:pt x="1126" y="2391"/>
                                </a:lnTo>
                                <a:lnTo>
                                  <a:pt x="1147" y="2389"/>
                                </a:lnTo>
                                <a:lnTo>
                                  <a:pt x="1169" y="2384"/>
                                </a:lnTo>
                                <a:lnTo>
                                  <a:pt x="1190" y="2380"/>
                                </a:lnTo>
                                <a:lnTo>
                                  <a:pt x="1212" y="2374"/>
                                </a:lnTo>
                                <a:lnTo>
                                  <a:pt x="1233" y="2367"/>
                                </a:lnTo>
                                <a:lnTo>
                                  <a:pt x="1253" y="2361"/>
                                </a:lnTo>
                                <a:lnTo>
                                  <a:pt x="1274" y="2354"/>
                                </a:lnTo>
                                <a:lnTo>
                                  <a:pt x="1293" y="2346"/>
                                </a:lnTo>
                                <a:lnTo>
                                  <a:pt x="1313" y="2337"/>
                                </a:lnTo>
                                <a:lnTo>
                                  <a:pt x="1332" y="2329"/>
                                </a:lnTo>
                                <a:lnTo>
                                  <a:pt x="1351" y="2318"/>
                                </a:lnTo>
                                <a:lnTo>
                                  <a:pt x="1371" y="2307"/>
                                </a:lnTo>
                                <a:lnTo>
                                  <a:pt x="1390" y="2335"/>
                                </a:lnTo>
                                <a:lnTo>
                                  <a:pt x="1412" y="2363"/>
                                </a:lnTo>
                                <a:lnTo>
                                  <a:pt x="1435" y="2387"/>
                                </a:lnTo>
                                <a:lnTo>
                                  <a:pt x="1461" y="2410"/>
                                </a:lnTo>
                                <a:lnTo>
                                  <a:pt x="1488" y="2431"/>
                                </a:lnTo>
                                <a:lnTo>
                                  <a:pt x="1515" y="2451"/>
                                </a:lnTo>
                                <a:lnTo>
                                  <a:pt x="1543" y="2470"/>
                                </a:lnTo>
                                <a:lnTo>
                                  <a:pt x="1573" y="2485"/>
                                </a:lnTo>
                                <a:lnTo>
                                  <a:pt x="1603" y="2500"/>
                                </a:lnTo>
                                <a:lnTo>
                                  <a:pt x="1636" y="2513"/>
                                </a:lnTo>
                                <a:lnTo>
                                  <a:pt x="1668" y="2524"/>
                                </a:lnTo>
                                <a:lnTo>
                                  <a:pt x="1700" y="2534"/>
                                </a:lnTo>
                                <a:lnTo>
                                  <a:pt x="1735" y="2541"/>
                                </a:lnTo>
                                <a:lnTo>
                                  <a:pt x="1769" y="2545"/>
                                </a:lnTo>
                                <a:lnTo>
                                  <a:pt x="1803" y="2549"/>
                                </a:lnTo>
                                <a:lnTo>
                                  <a:pt x="1838" y="2549"/>
                                </a:lnTo>
                                <a:lnTo>
                                  <a:pt x="1861" y="2549"/>
                                </a:lnTo>
                                <a:lnTo>
                                  <a:pt x="1885" y="2549"/>
                                </a:lnTo>
                                <a:lnTo>
                                  <a:pt x="1906" y="2545"/>
                                </a:lnTo>
                                <a:lnTo>
                                  <a:pt x="1930" y="2543"/>
                                </a:lnTo>
                                <a:lnTo>
                                  <a:pt x="1951" y="2539"/>
                                </a:lnTo>
                                <a:lnTo>
                                  <a:pt x="1973" y="2534"/>
                                </a:lnTo>
                                <a:lnTo>
                                  <a:pt x="1996" y="2528"/>
                                </a:lnTo>
                                <a:lnTo>
                                  <a:pt x="2016" y="2521"/>
                                </a:lnTo>
                                <a:lnTo>
                                  <a:pt x="2037" y="2515"/>
                                </a:lnTo>
                                <a:lnTo>
                                  <a:pt x="2059" y="2506"/>
                                </a:lnTo>
                                <a:lnTo>
                                  <a:pt x="2078" y="2498"/>
                                </a:lnTo>
                                <a:lnTo>
                                  <a:pt x="2099" y="2489"/>
                                </a:lnTo>
                                <a:lnTo>
                                  <a:pt x="2119" y="2479"/>
                                </a:lnTo>
                                <a:lnTo>
                                  <a:pt x="2136" y="2468"/>
                                </a:lnTo>
                                <a:lnTo>
                                  <a:pt x="2155" y="2455"/>
                                </a:lnTo>
                                <a:lnTo>
                                  <a:pt x="2172" y="2442"/>
                                </a:lnTo>
                                <a:lnTo>
                                  <a:pt x="2190" y="2429"/>
                                </a:lnTo>
                                <a:lnTo>
                                  <a:pt x="2207" y="2416"/>
                                </a:lnTo>
                                <a:lnTo>
                                  <a:pt x="2224" y="2402"/>
                                </a:lnTo>
                                <a:lnTo>
                                  <a:pt x="2239" y="2387"/>
                                </a:lnTo>
                                <a:lnTo>
                                  <a:pt x="2254" y="2372"/>
                                </a:lnTo>
                                <a:lnTo>
                                  <a:pt x="2269" y="2354"/>
                                </a:lnTo>
                                <a:lnTo>
                                  <a:pt x="2284" y="2337"/>
                                </a:lnTo>
                                <a:lnTo>
                                  <a:pt x="2297" y="2320"/>
                                </a:lnTo>
                                <a:lnTo>
                                  <a:pt x="2310" y="2303"/>
                                </a:lnTo>
                                <a:lnTo>
                                  <a:pt x="2321" y="2284"/>
                                </a:lnTo>
                                <a:lnTo>
                                  <a:pt x="2331" y="2265"/>
                                </a:lnTo>
                                <a:lnTo>
                                  <a:pt x="2342" y="2245"/>
                                </a:lnTo>
                                <a:lnTo>
                                  <a:pt x="2353" y="2226"/>
                                </a:lnTo>
                                <a:lnTo>
                                  <a:pt x="2361" y="2205"/>
                                </a:lnTo>
                                <a:lnTo>
                                  <a:pt x="2370" y="2185"/>
                                </a:lnTo>
                                <a:lnTo>
                                  <a:pt x="2376" y="2164"/>
                                </a:lnTo>
                                <a:lnTo>
                                  <a:pt x="2376" y="2166"/>
                                </a:lnTo>
                                <a:lnTo>
                                  <a:pt x="2406" y="2183"/>
                                </a:lnTo>
                                <a:lnTo>
                                  <a:pt x="2436" y="2196"/>
                                </a:lnTo>
                                <a:lnTo>
                                  <a:pt x="2467" y="2209"/>
                                </a:lnTo>
                                <a:lnTo>
                                  <a:pt x="2485" y="2213"/>
                                </a:lnTo>
                                <a:lnTo>
                                  <a:pt x="2500" y="2220"/>
                                </a:lnTo>
                                <a:lnTo>
                                  <a:pt x="2516" y="2224"/>
                                </a:lnTo>
                                <a:lnTo>
                                  <a:pt x="2531" y="2226"/>
                                </a:lnTo>
                                <a:lnTo>
                                  <a:pt x="2548" y="2230"/>
                                </a:lnTo>
                                <a:lnTo>
                                  <a:pt x="2566" y="2232"/>
                                </a:lnTo>
                                <a:lnTo>
                                  <a:pt x="2581" y="2235"/>
                                </a:lnTo>
                                <a:lnTo>
                                  <a:pt x="2597" y="2235"/>
                                </a:lnTo>
                                <a:lnTo>
                                  <a:pt x="2615" y="2237"/>
                                </a:lnTo>
                                <a:lnTo>
                                  <a:pt x="2633" y="2237"/>
                                </a:lnTo>
                                <a:lnTo>
                                  <a:pt x="2656" y="2237"/>
                                </a:lnTo>
                                <a:lnTo>
                                  <a:pt x="2682" y="2235"/>
                                </a:lnTo>
                                <a:lnTo>
                                  <a:pt x="2706" y="2232"/>
                                </a:lnTo>
                                <a:lnTo>
                                  <a:pt x="2729" y="2228"/>
                                </a:lnTo>
                                <a:lnTo>
                                  <a:pt x="2753" y="2222"/>
                                </a:lnTo>
                                <a:lnTo>
                                  <a:pt x="2774" y="2215"/>
                                </a:lnTo>
                                <a:lnTo>
                                  <a:pt x="2798" y="2209"/>
                                </a:lnTo>
                                <a:lnTo>
                                  <a:pt x="2820" y="2200"/>
                                </a:lnTo>
                                <a:lnTo>
                                  <a:pt x="2841" y="2192"/>
                                </a:lnTo>
                                <a:lnTo>
                                  <a:pt x="2860" y="2181"/>
                                </a:lnTo>
                                <a:lnTo>
                                  <a:pt x="2882" y="2170"/>
                                </a:lnTo>
                                <a:lnTo>
                                  <a:pt x="2901" y="2157"/>
                                </a:lnTo>
                                <a:lnTo>
                                  <a:pt x="2920" y="2145"/>
                                </a:lnTo>
                                <a:lnTo>
                                  <a:pt x="2938" y="2132"/>
                                </a:lnTo>
                                <a:lnTo>
                                  <a:pt x="2955" y="2117"/>
                                </a:lnTo>
                                <a:lnTo>
                                  <a:pt x="2972" y="2102"/>
                                </a:lnTo>
                                <a:lnTo>
                                  <a:pt x="2987" y="2087"/>
                                </a:lnTo>
                                <a:lnTo>
                                  <a:pt x="3002" y="2070"/>
                                </a:lnTo>
                                <a:lnTo>
                                  <a:pt x="3017" y="2053"/>
                                </a:lnTo>
                                <a:lnTo>
                                  <a:pt x="3030" y="2033"/>
                                </a:lnTo>
                                <a:lnTo>
                                  <a:pt x="3043" y="2014"/>
                                </a:lnTo>
                                <a:lnTo>
                                  <a:pt x="3056" y="1995"/>
                                </a:lnTo>
                                <a:lnTo>
                                  <a:pt x="3066" y="1977"/>
                                </a:lnTo>
                                <a:lnTo>
                                  <a:pt x="3075" y="1956"/>
                                </a:lnTo>
                                <a:lnTo>
                                  <a:pt x="3084" y="1935"/>
                                </a:lnTo>
                                <a:lnTo>
                                  <a:pt x="3092" y="1914"/>
                                </a:lnTo>
                                <a:lnTo>
                                  <a:pt x="3099" y="1893"/>
                                </a:lnTo>
                                <a:lnTo>
                                  <a:pt x="3103" y="1869"/>
                                </a:lnTo>
                                <a:lnTo>
                                  <a:pt x="3107" y="1848"/>
                                </a:lnTo>
                                <a:lnTo>
                                  <a:pt x="3111" y="1825"/>
                                </a:lnTo>
                                <a:lnTo>
                                  <a:pt x="3114" y="1801"/>
                                </a:lnTo>
                                <a:lnTo>
                                  <a:pt x="3114" y="1777"/>
                                </a:lnTo>
                                <a:lnTo>
                                  <a:pt x="3114" y="1775"/>
                                </a:lnTo>
                                <a:lnTo>
                                  <a:pt x="3139" y="1771"/>
                                </a:lnTo>
                                <a:lnTo>
                                  <a:pt x="3165" y="1767"/>
                                </a:lnTo>
                                <a:lnTo>
                                  <a:pt x="3189" y="1760"/>
                                </a:lnTo>
                                <a:lnTo>
                                  <a:pt x="3215" y="1752"/>
                                </a:lnTo>
                                <a:lnTo>
                                  <a:pt x="3238" y="1743"/>
                                </a:lnTo>
                                <a:lnTo>
                                  <a:pt x="3262" y="1735"/>
                                </a:lnTo>
                                <a:lnTo>
                                  <a:pt x="3283" y="1724"/>
                                </a:lnTo>
                                <a:lnTo>
                                  <a:pt x="3307" y="1713"/>
                                </a:lnTo>
                                <a:lnTo>
                                  <a:pt x="3328" y="1700"/>
                                </a:lnTo>
                                <a:lnTo>
                                  <a:pt x="3348" y="1688"/>
                                </a:lnTo>
                                <a:lnTo>
                                  <a:pt x="3369" y="1675"/>
                                </a:lnTo>
                                <a:lnTo>
                                  <a:pt x="3388" y="1660"/>
                                </a:lnTo>
                                <a:lnTo>
                                  <a:pt x="3408" y="1645"/>
                                </a:lnTo>
                                <a:lnTo>
                                  <a:pt x="3425" y="1628"/>
                                </a:lnTo>
                                <a:lnTo>
                                  <a:pt x="3442" y="1610"/>
                                </a:lnTo>
                                <a:lnTo>
                                  <a:pt x="3459" y="1593"/>
                                </a:lnTo>
                                <a:lnTo>
                                  <a:pt x="3474" y="1574"/>
                                </a:lnTo>
                                <a:lnTo>
                                  <a:pt x="3489" y="1555"/>
                                </a:lnTo>
                                <a:lnTo>
                                  <a:pt x="3504" y="1536"/>
                                </a:lnTo>
                                <a:lnTo>
                                  <a:pt x="3518" y="1516"/>
                                </a:lnTo>
                                <a:lnTo>
                                  <a:pt x="3530" y="1495"/>
                                </a:lnTo>
                                <a:lnTo>
                                  <a:pt x="3542" y="1473"/>
                                </a:lnTo>
                                <a:lnTo>
                                  <a:pt x="3552" y="1452"/>
                                </a:lnTo>
                                <a:lnTo>
                                  <a:pt x="3560" y="1429"/>
                                </a:lnTo>
                                <a:lnTo>
                                  <a:pt x="3569" y="1407"/>
                                </a:lnTo>
                                <a:lnTo>
                                  <a:pt x="3578" y="1384"/>
                                </a:lnTo>
                                <a:lnTo>
                                  <a:pt x="3585" y="1360"/>
                                </a:lnTo>
                                <a:lnTo>
                                  <a:pt x="3588" y="1336"/>
                                </a:lnTo>
                                <a:lnTo>
                                  <a:pt x="3593" y="1311"/>
                                </a:lnTo>
                                <a:lnTo>
                                  <a:pt x="3594" y="1287"/>
                                </a:lnTo>
                                <a:lnTo>
                                  <a:pt x="3597" y="1262"/>
                                </a:lnTo>
                                <a:lnTo>
                                  <a:pt x="3597" y="1236"/>
                                </a:lnTo>
                                <a:lnTo>
                                  <a:pt x="3597" y="1214"/>
                                </a:lnTo>
                                <a:lnTo>
                                  <a:pt x="3597" y="1191"/>
                                </a:lnTo>
                                <a:lnTo>
                                  <a:pt x="3593" y="1170"/>
                                </a:lnTo>
                                <a:lnTo>
                                  <a:pt x="3591" y="1148"/>
                                </a:lnTo>
                                <a:lnTo>
                                  <a:pt x="3587" y="1125"/>
                                </a:lnTo>
                                <a:lnTo>
                                  <a:pt x="3579" y="1103"/>
                                </a:lnTo>
                                <a:lnTo>
                                  <a:pt x="3576" y="1082"/>
                                </a:lnTo>
                                <a:lnTo>
                                  <a:pt x="3567" y="1060"/>
                                </a:lnTo>
                                <a:lnTo>
                                  <a:pt x="3560" y="1042"/>
                                </a:lnTo>
                                <a:lnTo>
                                  <a:pt x="3552" y="1021"/>
                                </a:lnTo>
                                <a:lnTo>
                                  <a:pt x="3542" y="1000"/>
                                </a:lnTo>
                                <a:lnTo>
                                  <a:pt x="3530" y="979"/>
                                </a:lnTo>
                                <a:lnTo>
                                  <a:pt x="3519" y="961"/>
                                </a:lnTo>
                                <a:lnTo>
                                  <a:pt x="3506" y="941"/>
                                </a:lnTo>
                                <a:lnTo>
                                  <a:pt x="3494" y="923"/>
                                </a:lnTo>
                                <a:lnTo>
                                  <a:pt x="3482" y="905"/>
                                </a:lnTo>
                                <a:lnTo>
                                  <a:pt x="3479" y="905"/>
                                </a:lnTo>
                                <a:lnTo>
                                  <a:pt x="3488" y="886"/>
                                </a:lnTo>
                                <a:lnTo>
                                  <a:pt x="3497" y="864"/>
                                </a:lnTo>
                                <a:lnTo>
                                  <a:pt x="3503" y="843"/>
                                </a:lnTo>
                                <a:lnTo>
                                  <a:pt x="3506" y="822"/>
                                </a:lnTo>
                                <a:lnTo>
                                  <a:pt x="3512" y="800"/>
                                </a:lnTo>
                                <a:lnTo>
                                  <a:pt x="3513" y="779"/>
                                </a:lnTo>
                                <a:lnTo>
                                  <a:pt x="3515" y="757"/>
                                </a:lnTo>
                                <a:lnTo>
                                  <a:pt x="3515" y="736"/>
                                </a:lnTo>
                                <a:lnTo>
                                  <a:pt x="3515" y="717"/>
                                </a:lnTo>
                                <a:lnTo>
                                  <a:pt x="3513" y="700"/>
                                </a:lnTo>
                                <a:lnTo>
                                  <a:pt x="3513" y="682"/>
                                </a:lnTo>
                                <a:lnTo>
                                  <a:pt x="3509" y="665"/>
                                </a:lnTo>
                                <a:lnTo>
                                  <a:pt x="3506" y="646"/>
                                </a:lnTo>
                                <a:lnTo>
                                  <a:pt x="3503" y="629"/>
                                </a:lnTo>
                                <a:lnTo>
                                  <a:pt x="3498" y="614"/>
                                </a:lnTo>
                                <a:lnTo>
                                  <a:pt x="3491" y="597"/>
                                </a:lnTo>
                                <a:lnTo>
                                  <a:pt x="3485" y="580"/>
                                </a:lnTo>
                                <a:lnTo>
                                  <a:pt x="3479" y="565"/>
                                </a:lnTo>
                                <a:lnTo>
                                  <a:pt x="3470" y="548"/>
                                </a:lnTo>
                                <a:lnTo>
                                  <a:pt x="3464" y="533"/>
                                </a:lnTo>
                                <a:lnTo>
                                  <a:pt x="3455" y="518"/>
                                </a:lnTo>
                                <a:lnTo>
                                  <a:pt x="3444" y="503"/>
                                </a:lnTo>
                                <a:lnTo>
                                  <a:pt x="3436" y="490"/>
                                </a:lnTo>
                                <a:lnTo>
                                  <a:pt x="3425" y="475"/>
                                </a:lnTo>
                                <a:lnTo>
                                  <a:pt x="3412" y="462"/>
                                </a:lnTo>
                                <a:lnTo>
                                  <a:pt x="3401" y="449"/>
                                </a:lnTo>
                                <a:lnTo>
                                  <a:pt x="3388" y="436"/>
                                </a:lnTo>
                                <a:lnTo>
                                  <a:pt x="3375" y="423"/>
                                </a:lnTo>
                                <a:lnTo>
                                  <a:pt x="3350" y="400"/>
                                </a:lnTo>
                                <a:lnTo>
                                  <a:pt x="3335" y="389"/>
                                </a:lnTo>
                                <a:lnTo>
                                  <a:pt x="3320" y="381"/>
                                </a:lnTo>
                                <a:lnTo>
                                  <a:pt x="3305" y="370"/>
                                </a:lnTo>
                                <a:lnTo>
                                  <a:pt x="3290" y="361"/>
                                </a:lnTo>
                                <a:lnTo>
                                  <a:pt x="3275" y="353"/>
                                </a:lnTo>
                                <a:lnTo>
                                  <a:pt x="3257" y="346"/>
                                </a:lnTo>
                                <a:lnTo>
                                  <a:pt x="3240" y="338"/>
                                </a:lnTo>
                                <a:lnTo>
                                  <a:pt x="3223" y="331"/>
                                </a:lnTo>
                                <a:lnTo>
                                  <a:pt x="3206" y="327"/>
                                </a:lnTo>
                                <a:lnTo>
                                  <a:pt x="3189" y="321"/>
                                </a:lnTo>
                                <a:lnTo>
                                  <a:pt x="3187" y="304"/>
                                </a:lnTo>
                                <a:lnTo>
                                  <a:pt x="3182" y="286"/>
                                </a:lnTo>
                                <a:lnTo>
                                  <a:pt x="3176" y="269"/>
                                </a:lnTo>
                                <a:lnTo>
                                  <a:pt x="3172" y="252"/>
                                </a:lnTo>
                                <a:lnTo>
                                  <a:pt x="3163" y="237"/>
                                </a:lnTo>
                                <a:lnTo>
                                  <a:pt x="3157" y="222"/>
                                </a:lnTo>
                                <a:lnTo>
                                  <a:pt x="3148" y="207"/>
                                </a:lnTo>
                                <a:lnTo>
                                  <a:pt x="3139" y="192"/>
                                </a:lnTo>
                                <a:lnTo>
                                  <a:pt x="3131" y="177"/>
                                </a:lnTo>
                                <a:lnTo>
                                  <a:pt x="3122" y="164"/>
                                </a:lnTo>
                                <a:lnTo>
                                  <a:pt x="3111" y="149"/>
                                </a:lnTo>
                                <a:lnTo>
                                  <a:pt x="3101" y="137"/>
                                </a:lnTo>
                                <a:lnTo>
                                  <a:pt x="3088" y="125"/>
                                </a:lnTo>
                                <a:lnTo>
                                  <a:pt x="3077" y="113"/>
                                </a:lnTo>
                                <a:lnTo>
                                  <a:pt x="3064" y="102"/>
                                </a:lnTo>
                                <a:lnTo>
                                  <a:pt x="3051" y="89"/>
                                </a:lnTo>
                                <a:lnTo>
                                  <a:pt x="3038" y="81"/>
                                </a:lnTo>
                                <a:lnTo>
                                  <a:pt x="3023" y="71"/>
                                </a:lnTo>
                                <a:lnTo>
                                  <a:pt x="3008" y="62"/>
                                </a:lnTo>
                                <a:lnTo>
                                  <a:pt x="2996" y="53"/>
                                </a:lnTo>
                                <a:lnTo>
                                  <a:pt x="2978" y="45"/>
                                </a:lnTo>
                                <a:lnTo>
                                  <a:pt x="2963" y="36"/>
                                </a:lnTo>
                                <a:lnTo>
                                  <a:pt x="2948" y="30"/>
                                </a:lnTo>
                                <a:lnTo>
                                  <a:pt x="2931" y="24"/>
                                </a:lnTo>
                                <a:lnTo>
                                  <a:pt x="2916" y="20"/>
                                </a:lnTo>
                                <a:lnTo>
                                  <a:pt x="2899" y="12"/>
                                </a:lnTo>
                                <a:lnTo>
                                  <a:pt x="2882" y="9"/>
                                </a:lnTo>
                                <a:lnTo>
                                  <a:pt x="2865" y="6"/>
                                </a:lnTo>
                                <a:lnTo>
                                  <a:pt x="2845" y="5"/>
                                </a:lnTo>
                                <a:lnTo>
                                  <a:pt x="2828" y="3"/>
                                </a:lnTo>
                                <a:lnTo>
                                  <a:pt x="2811" y="0"/>
                                </a:lnTo>
                                <a:lnTo>
                                  <a:pt x="2792" y="0"/>
                                </a:lnTo>
                                <a:lnTo>
                                  <a:pt x="2770" y="0"/>
                                </a:lnTo>
                                <a:lnTo>
                                  <a:pt x="2749" y="3"/>
                                </a:lnTo>
                                <a:lnTo>
                                  <a:pt x="2725" y="5"/>
                                </a:lnTo>
                                <a:lnTo>
                                  <a:pt x="2704" y="9"/>
                                </a:lnTo>
                                <a:lnTo>
                                  <a:pt x="2682" y="15"/>
                                </a:lnTo>
                                <a:lnTo>
                                  <a:pt x="2663" y="21"/>
                                </a:lnTo>
                                <a:lnTo>
                                  <a:pt x="2641" y="27"/>
                                </a:lnTo>
                                <a:lnTo>
                                  <a:pt x="2621" y="36"/>
                                </a:lnTo>
                                <a:lnTo>
                                  <a:pt x="2603" y="45"/>
                                </a:lnTo>
                                <a:lnTo>
                                  <a:pt x="2582" y="56"/>
                                </a:lnTo>
                                <a:lnTo>
                                  <a:pt x="2564" y="66"/>
                                </a:lnTo>
                                <a:lnTo>
                                  <a:pt x="2546" y="80"/>
                                </a:lnTo>
                                <a:lnTo>
                                  <a:pt x="2530" y="92"/>
                                </a:lnTo>
                                <a:lnTo>
                                  <a:pt x="2515" y="107"/>
                                </a:lnTo>
                                <a:lnTo>
                                  <a:pt x="2497" y="122"/>
                                </a:lnTo>
                                <a:lnTo>
                                  <a:pt x="2482" y="137"/>
                                </a:lnTo>
                                <a:lnTo>
                                  <a:pt x="2485" y="139"/>
                                </a:lnTo>
                                <a:lnTo>
                                  <a:pt x="2471" y="122"/>
                                </a:lnTo>
                                <a:lnTo>
                                  <a:pt x="2456" y="107"/>
                                </a:lnTo>
                                <a:lnTo>
                                  <a:pt x="2441" y="95"/>
                                </a:lnTo>
                                <a:lnTo>
                                  <a:pt x="2426" y="80"/>
                                </a:lnTo>
                                <a:lnTo>
                                  <a:pt x="2409" y="68"/>
                                </a:lnTo>
                                <a:lnTo>
                                  <a:pt x="2391" y="56"/>
                                </a:lnTo>
                                <a:lnTo>
                                  <a:pt x="2374" y="45"/>
                                </a:lnTo>
                                <a:lnTo>
                                  <a:pt x="2355" y="36"/>
                                </a:lnTo>
                                <a:lnTo>
                                  <a:pt x="2338" y="27"/>
                                </a:lnTo>
                                <a:lnTo>
                                  <a:pt x="2318" y="21"/>
                                </a:lnTo>
                                <a:lnTo>
                                  <a:pt x="2297" y="15"/>
                                </a:lnTo>
                                <a:lnTo>
                                  <a:pt x="2278" y="9"/>
                                </a:lnTo>
                                <a:lnTo>
                                  <a:pt x="2256" y="5"/>
                                </a:lnTo>
                                <a:lnTo>
                                  <a:pt x="2237" y="3"/>
                                </a:lnTo>
                                <a:lnTo>
                                  <a:pt x="2215" y="0"/>
                                </a:lnTo>
                                <a:lnTo>
                                  <a:pt x="2194" y="0"/>
                                </a:lnTo>
                                <a:lnTo>
                                  <a:pt x="2168" y="0"/>
                                </a:lnTo>
                                <a:lnTo>
                                  <a:pt x="2142" y="5"/>
                                </a:lnTo>
                                <a:lnTo>
                                  <a:pt x="2119" y="9"/>
                                </a:lnTo>
                                <a:lnTo>
                                  <a:pt x="2093" y="12"/>
                                </a:lnTo>
                                <a:lnTo>
                                  <a:pt x="2069" y="21"/>
                                </a:lnTo>
                                <a:lnTo>
                                  <a:pt x="2048" y="30"/>
                                </a:lnTo>
                                <a:lnTo>
                                  <a:pt x="2024" y="41"/>
                                </a:lnTo>
                                <a:lnTo>
                                  <a:pt x="2003" y="53"/>
                                </a:lnTo>
                                <a:lnTo>
                                  <a:pt x="1984" y="66"/>
                                </a:lnTo>
                                <a:lnTo>
                                  <a:pt x="1962" y="81"/>
                                </a:lnTo>
                                <a:lnTo>
                                  <a:pt x="1945" y="96"/>
                                </a:lnTo>
                                <a:lnTo>
                                  <a:pt x="1926" y="113"/>
                                </a:lnTo>
                                <a:lnTo>
                                  <a:pt x="1911" y="132"/>
                                </a:lnTo>
                                <a:lnTo>
                                  <a:pt x="1895" y="152"/>
                                </a:lnTo>
                                <a:lnTo>
                                  <a:pt x="1880" y="173"/>
                                </a:lnTo>
                                <a:lnTo>
                                  <a:pt x="1870" y="194"/>
                                </a:lnTo>
                                <a:lnTo>
                                  <a:pt x="1870" y="201"/>
                                </a:lnTo>
                                <a:lnTo>
                                  <a:pt x="1855" y="186"/>
                                </a:lnTo>
                                <a:lnTo>
                                  <a:pt x="1838" y="173"/>
                                </a:lnTo>
                                <a:lnTo>
                                  <a:pt x="1820" y="160"/>
                                </a:lnTo>
                                <a:lnTo>
                                  <a:pt x="1803" y="147"/>
                                </a:lnTo>
                                <a:lnTo>
                                  <a:pt x="1784" y="137"/>
                                </a:lnTo>
                                <a:lnTo>
                                  <a:pt x="1767" y="126"/>
                                </a:lnTo>
                                <a:lnTo>
                                  <a:pt x="1747" y="117"/>
                                </a:lnTo>
                                <a:lnTo>
                                  <a:pt x="1728" y="110"/>
                                </a:lnTo>
                                <a:lnTo>
                                  <a:pt x="1707" y="102"/>
                                </a:lnTo>
                                <a:lnTo>
                                  <a:pt x="1687" y="95"/>
                                </a:lnTo>
                                <a:lnTo>
                                  <a:pt x="1666" y="89"/>
                                </a:lnTo>
                                <a:lnTo>
                                  <a:pt x="1644" y="86"/>
                                </a:lnTo>
                                <a:lnTo>
                                  <a:pt x="1623" y="81"/>
                                </a:lnTo>
                                <a:lnTo>
                                  <a:pt x="1600" y="80"/>
                                </a:lnTo>
                                <a:lnTo>
                                  <a:pt x="1579" y="77"/>
                                </a:lnTo>
                                <a:lnTo>
                                  <a:pt x="1558" y="77"/>
                                </a:lnTo>
                                <a:lnTo>
                                  <a:pt x="1527" y="77"/>
                                </a:lnTo>
                                <a:lnTo>
                                  <a:pt x="1497" y="81"/>
                                </a:lnTo>
                                <a:lnTo>
                                  <a:pt x="1467" y="86"/>
                                </a:lnTo>
                                <a:lnTo>
                                  <a:pt x="1440" y="92"/>
                                </a:lnTo>
                                <a:lnTo>
                                  <a:pt x="1409" y="101"/>
                                </a:lnTo>
                                <a:lnTo>
                                  <a:pt x="1381" y="111"/>
                                </a:lnTo>
                                <a:lnTo>
                                  <a:pt x="1356" y="125"/>
                                </a:lnTo>
                                <a:lnTo>
                                  <a:pt x="1330" y="139"/>
                                </a:lnTo>
                                <a:lnTo>
                                  <a:pt x="1304" y="154"/>
                                </a:lnTo>
                                <a:lnTo>
                                  <a:pt x="1281" y="171"/>
                                </a:lnTo>
                                <a:lnTo>
                                  <a:pt x="1257" y="190"/>
                                </a:lnTo>
                                <a:lnTo>
                                  <a:pt x="1238" y="209"/>
                                </a:lnTo>
                                <a:lnTo>
                                  <a:pt x="1216" y="231"/>
                                </a:lnTo>
                                <a:lnTo>
                                  <a:pt x="1199" y="254"/>
                                </a:lnTo>
                                <a:lnTo>
                                  <a:pt x="1182" y="278"/>
                                </a:lnTo>
                                <a:lnTo>
                                  <a:pt x="1167" y="304"/>
                                </a:lnTo>
                                <a:lnTo>
                                  <a:pt x="1165" y="308"/>
                                </a:lnTo>
                                <a:lnTo>
                                  <a:pt x="1147" y="299"/>
                                </a:lnTo>
                                <a:lnTo>
                                  <a:pt x="1132" y="291"/>
                                </a:lnTo>
                                <a:lnTo>
                                  <a:pt x="1115" y="282"/>
                                </a:lnTo>
                                <a:lnTo>
                                  <a:pt x="1098" y="276"/>
                                </a:lnTo>
                                <a:lnTo>
                                  <a:pt x="1081" y="269"/>
                                </a:lnTo>
                                <a:lnTo>
                                  <a:pt x="1064" y="263"/>
                                </a:lnTo>
                                <a:lnTo>
                                  <a:pt x="1047" y="256"/>
                                </a:lnTo>
                                <a:lnTo>
                                  <a:pt x="1027" y="252"/>
                                </a:lnTo>
                                <a:lnTo>
                                  <a:pt x="1010" y="248"/>
                                </a:lnTo>
                                <a:lnTo>
                                  <a:pt x="991" y="244"/>
                                </a:lnTo>
                                <a:lnTo>
                                  <a:pt x="974" y="239"/>
                                </a:lnTo>
                                <a:lnTo>
                                  <a:pt x="954" y="237"/>
                                </a:lnTo>
                                <a:lnTo>
                                  <a:pt x="937" y="235"/>
                                </a:lnTo>
                                <a:lnTo>
                                  <a:pt x="918" y="233"/>
                                </a:lnTo>
                                <a:lnTo>
                                  <a:pt x="898" y="233"/>
                                </a:lnTo>
                                <a:lnTo>
                                  <a:pt x="881" y="233"/>
                                </a:lnTo>
                                <a:lnTo>
                                  <a:pt x="851" y="233"/>
                                </a:lnTo>
                                <a:lnTo>
                                  <a:pt x="823" y="235"/>
                                </a:lnTo>
                                <a:lnTo>
                                  <a:pt x="795" y="239"/>
                                </a:lnTo>
                                <a:lnTo>
                                  <a:pt x="768" y="244"/>
                                </a:lnTo>
                                <a:lnTo>
                                  <a:pt x="740" y="250"/>
                                </a:lnTo>
                                <a:lnTo>
                                  <a:pt x="714" y="256"/>
                                </a:lnTo>
                                <a:lnTo>
                                  <a:pt x="688" y="265"/>
                                </a:lnTo>
                                <a:lnTo>
                                  <a:pt x="662" y="276"/>
                                </a:lnTo>
                                <a:lnTo>
                                  <a:pt x="637" y="286"/>
                                </a:lnTo>
                                <a:lnTo>
                                  <a:pt x="612" y="299"/>
                                </a:lnTo>
                                <a:lnTo>
                                  <a:pt x="588" y="312"/>
                                </a:lnTo>
                                <a:lnTo>
                                  <a:pt x="566" y="325"/>
                                </a:lnTo>
                                <a:lnTo>
                                  <a:pt x="543" y="340"/>
                                </a:lnTo>
                                <a:lnTo>
                                  <a:pt x="522" y="357"/>
                                </a:lnTo>
                                <a:lnTo>
                                  <a:pt x="503" y="374"/>
                                </a:lnTo>
                                <a:lnTo>
                                  <a:pt x="483" y="391"/>
                                </a:lnTo>
                                <a:lnTo>
                                  <a:pt x="464" y="411"/>
                                </a:lnTo>
                                <a:lnTo>
                                  <a:pt x="447" y="430"/>
                                </a:lnTo>
                                <a:lnTo>
                                  <a:pt x="431" y="451"/>
                                </a:lnTo>
                                <a:lnTo>
                                  <a:pt x="416" y="473"/>
                                </a:lnTo>
                                <a:lnTo>
                                  <a:pt x="399" y="494"/>
                                </a:lnTo>
                                <a:lnTo>
                                  <a:pt x="384" y="518"/>
                                </a:lnTo>
                                <a:lnTo>
                                  <a:pt x="374" y="541"/>
                                </a:lnTo>
                                <a:lnTo>
                                  <a:pt x="361" y="565"/>
                                </a:lnTo>
                                <a:lnTo>
                                  <a:pt x="352" y="588"/>
                                </a:lnTo>
                                <a:lnTo>
                                  <a:pt x="344" y="614"/>
                                </a:lnTo>
                                <a:lnTo>
                                  <a:pt x="335" y="640"/>
                                </a:lnTo>
                                <a:lnTo>
                                  <a:pt x="329" y="667"/>
                                </a:lnTo>
                                <a:lnTo>
                                  <a:pt x="324" y="693"/>
                                </a:lnTo>
                                <a:lnTo>
                                  <a:pt x="320" y="721"/>
                                </a:lnTo>
                                <a:lnTo>
                                  <a:pt x="318" y="749"/>
                                </a:lnTo>
                                <a:lnTo>
                                  <a:pt x="318" y="777"/>
                                </a:lnTo>
                                <a:lnTo>
                                  <a:pt x="318" y="794"/>
                                </a:lnTo>
                                <a:lnTo>
                                  <a:pt x="318" y="813"/>
                                </a:lnTo>
                                <a:lnTo>
                                  <a:pt x="320" y="830"/>
                                </a:lnTo>
                                <a:lnTo>
                                  <a:pt x="322" y="849"/>
                                </a:lnTo>
                                <a:lnTo>
                                  <a:pt x="324" y="849"/>
                                </a:lnTo>
                              </a:path>
                            </a:pathLst>
                          </a:custGeom>
                          <a:noFill/>
                          <a:ln cap="rnd" w="8280">
                            <a:solidFill>
                              <a:srgbClr val="000000"/>
                            </a:solidFill>
                            <a:round/>
                          </a:ln>
                        </wps:spPr>
                        <wps:style>
                          <a:lnRef idx="0"/>
                          <a:fillRef idx="0"/>
                          <a:effectRef idx="0"/>
                          <a:fontRef idx="minor"/>
                        </wps:style>
                        <wps:bodyPr/>
                      </wps:wsp>
                      <wps:wsp>
                        <wps:cNvSpPr/>
                        <wps:spPr>
                          <a:xfrm>
                            <a:off x="1632600" y="1734840"/>
                            <a:ext cx="133920" cy="30960"/>
                          </a:xfrm>
                          <a:custGeom>
                            <a:avLst/>
                            <a:gdLst/>
                            <a:ahLst/>
                            <a:rect l="l" t="t" r="r" b="b"/>
                            <a:pathLst>
                              <a:path w="211" h="49">
                                <a:moveTo>
                                  <a:pt x="0" y="0"/>
                                </a:moveTo>
                                <a:lnTo>
                                  <a:pt x="22" y="13"/>
                                </a:lnTo>
                                <a:lnTo>
                                  <a:pt x="43" y="22"/>
                                </a:lnTo>
                                <a:lnTo>
                                  <a:pt x="65" y="30"/>
                                </a:lnTo>
                                <a:lnTo>
                                  <a:pt x="88" y="37"/>
                                </a:lnTo>
                                <a:lnTo>
                                  <a:pt x="112" y="43"/>
                                </a:lnTo>
                                <a:lnTo>
                                  <a:pt x="136" y="45"/>
                                </a:lnTo>
                                <a:lnTo>
                                  <a:pt x="159" y="47"/>
                                </a:lnTo>
                                <a:lnTo>
                                  <a:pt x="183" y="49"/>
                                </a:lnTo>
                                <a:lnTo>
                                  <a:pt x="211" y="47"/>
                                </a:lnTo>
                              </a:path>
                            </a:pathLst>
                          </a:custGeom>
                          <a:noFill/>
                          <a:ln cap="rnd" w="8280">
                            <a:solidFill>
                              <a:srgbClr val="000000"/>
                            </a:solidFill>
                            <a:round/>
                          </a:ln>
                        </wps:spPr>
                        <wps:style>
                          <a:lnRef idx="0"/>
                          <a:fillRef idx="0"/>
                          <a:effectRef idx="0"/>
                          <a:fontRef idx="minor"/>
                        </wps:style>
                        <wps:bodyPr/>
                      </wps:wsp>
                      <wps:wsp>
                        <wps:cNvSpPr/>
                        <wps:spPr>
                          <a:xfrm>
                            <a:off x="1826280" y="2090520"/>
                            <a:ext cx="59040" cy="13320"/>
                          </a:xfrm>
                          <a:custGeom>
                            <a:avLst/>
                            <a:gdLst/>
                            <a:ahLst/>
                            <a:rect l="l" t="t" r="r" b="b"/>
                            <a:pathLst>
                              <a:path w="93" h="21">
                                <a:moveTo>
                                  <a:pt x="0" y="21"/>
                                </a:moveTo>
                                <a:lnTo>
                                  <a:pt x="24" y="19"/>
                                </a:lnTo>
                                <a:lnTo>
                                  <a:pt x="48" y="13"/>
                                </a:lnTo>
                                <a:lnTo>
                                  <a:pt x="72" y="6"/>
                                </a:lnTo>
                                <a:lnTo>
                                  <a:pt x="93" y="0"/>
                                </a:lnTo>
                              </a:path>
                            </a:pathLst>
                          </a:custGeom>
                          <a:noFill/>
                          <a:ln cap="rnd" w="8280">
                            <a:solidFill>
                              <a:srgbClr val="000000"/>
                            </a:solidFill>
                            <a:round/>
                          </a:ln>
                        </wps:spPr>
                        <wps:style>
                          <a:lnRef idx="0"/>
                          <a:fillRef idx="0"/>
                          <a:effectRef idx="0"/>
                          <a:fontRef idx="minor"/>
                        </wps:style>
                        <wps:bodyPr/>
                      </wps:wsp>
                      <wps:wsp>
                        <wps:cNvSpPr/>
                        <wps:spPr>
                          <a:xfrm>
                            <a:off x="2354760" y="2183040"/>
                            <a:ext cx="35640" cy="64800"/>
                          </a:xfrm>
                          <a:custGeom>
                            <a:avLst/>
                            <a:gdLst/>
                            <a:ahLst/>
                            <a:rect l="l" t="t" r="r" b="b"/>
                            <a:pathLst>
                              <a:path w="56" h="102">
                                <a:moveTo>
                                  <a:pt x="0" y="0"/>
                                </a:moveTo>
                                <a:lnTo>
                                  <a:pt x="11" y="27"/>
                                </a:lnTo>
                                <a:lnTo>
                                  <a:pt x="24" y="53"/>
                                </a:lnTo>
                                <a:lnTo>
                                  <a:pt x="39" y="79"/>
                                </a:lnTo>
                                <a:lnTo>
                                  <a:pt x="56" y="102"/>
                                </a:lnTo>
                              </a:path>
                            </a:pathLst>
                          </a:custGeom>
                          <a:noFill/>
                          <a:ln cap="rnd" w="8280">
                            <a:solidFill>
                              <a:srgbClr val="000000"/>
                            </a:solidFill>
                            <a:round/>
                          </a:ln>
                        </wps:spPr>
                        <wps:style>
                          <a:lnRef idx="0"/>
                          <a:fillRef idx="0"/>
                          <a:effectRef idx="0"/>
                          <a:fontRef idx="minor"/>
                        </wps:style>
                        <wps:bodyPr/>
                      </wps:wsp>
                      <wps:wsp>
                        <wps:cNvSpPr/>
                        <wps:spPr>
                          <a:xfrm>
                            <a:off x="3028320" y="2084760"/>
                            <a:ext cx="14040" cy="72360"/>
                          </a:xfrm>
                          <a:custGeom>
                            <a:avLst/>
                            <a:gdLst/>
                            <a:ahLst/>
                            <a:rect l="l" t="t" r="r" b="b"/>
                            <a:pathLst>
                              <a:path w="22" h="114">
                                <a:moveTo>
                                  <a:pt x="0" y="114"/>
                                </a:moveTo>
                                <a:lnTo>
                                  <a:pt x="9" y="86"/>
                                </a:lnTo>
                                <a:lnTo>
                                  <a:pt x="13" y="58"/>
                                </a:lnTo>
                                <a:lnTo>
                                  <a:pt x="20" y="28"/>
                                </a:lnTo>
                                <a:lnTo>
                                  <a:pt x="22" y="0"/>
                                </a:lnTo>
                              </a:path>
                            </a:pathLst>
                          </a:custGeom>
                          <a:noFill/>
                          <a:ln cap="rnd" w="8280">
                            <a:solidFill>
                              <a:srgbClr val="000000"/>
                            </a:solidFill>
                            <a:round/>
                          </a:ln>
                        </wps:spPr>
                        <wps:style>
                          <a:lnRef idx="0"/>
                          <a:fillRef idx="0"/>
                          <a:effectRef idx="0"/>
                          <a:fontRef idx="minor"/>
                        </wps:style>
                        <wps:bodyPr/>
                      </wps:wsp>
                      <wps:wsp>
                        <wps:cNvSpPr/>
                        <wps:spPr>
                          <a:xfrm>
                            <a:off x="3324960" y="1644120"/>
                            <a:ext cx="172080" cy="267480"/>
                          </a:xfrm>
                          <a:custGeom>
                            <a:avLst/>
                            <a:gdLst/>
                            <a:ahLst/>
                            <a:rect l="l" t="t" r="r" b="b"/>
                            <a:pathLst>
                              <a:path w="271" h="421">
                                <a:moveTo>
                                  <a:pt x="271" y="421"/>
                                </a:moveTo>
                                <a:lnTo>
                                  <a:pt x="271" y="417"/>
                                </a:lnTo>
                                <a:lnTo>
                                  <a:pt x="271" y="400"/>
                                </a:lnTo>
                                <a:lnTo>
                                  <a:pt x="271" y="383"/>
                                </a:lnTo>
                                <a:lnTo>
                                  <a:pt x="268" y="368"/>
                                </a:lnTo>
                                <a:lnTo>
                                  <a:pt x="266" y="351"/>
                                </a:lnTo>
                                <a:lnTo>
                                  <a:pt x="264" y="336"/>
                                </a:lnTo>
                                <a:lnTo>
                                  <a:pt x="260" y="319"/>
                                </a:lnTo>
                                <a:lnTo>
                                  <a:pt x="256" y="304"/>
                                </a:lnTo>
                                <a:lnTo>
                                  <a:pt x="251" y="289"/>
                                </a:lnTo>
                                <a:lnTo>
                                  <a:pt x="247" y="272"/>
                                </a:lnTo>
                                <a:lnTo>
                                  <a:pt x="243" y="257"/>
                                </a:lnTo>
                                <a:lnTo>
                                  <a:pt x="230" y="227"/>
                                </a:lnTo>
                                <a:lnTo>
                                  <a:pt x="215" y="199"/>
                                </a:lnTo>
                                <a:lnTo>
                                  <a:pt x="198" y="171"/>
                                </a:lnTo>
                                <a:lnTo>
                                  <a:pt x="178" y="143"/>
                                </a:lnTo>
                                <a:lnTo>
                                  <a:pt x="159" y="120"/>
                                </a:lnTo>
                                <a:lnTo>
                                  <a:pt x="138" y="94"/>
                                </a:lnTo>
                                <a:lnTo>
                                  <a:pt x="112" y="73"/>
                                </a:lnTo>
                                <a:lnTo>
                                  <a:pt x="86" y="51"/>
                                </a:lnTo>
                                <a:lnTo>
                                  <a:pt x="60" y="32"/>
                                </a:lnTo>
                                <a:lnTo>
                                  <a:pt x="30" y="15"/>
                                </a:lnTo>
                                <a:lnTo>
                                  <a:pt x="0" y="0"/>
                                </a:lnTo>
                              </a:path>
                            </a:pathLst>
                          </a:custGeom>
                          <a:noFill/>
                          <a:ln cap="rnd" w="8280">
                            <a:solidFill>
                              <a:srgbClr val="000000"/>
                            </a:solidFill>
                            <a:round/>
                          </a:ln>
                        </wps:spPr>
                        <wps:style>
                          <a:lnRef idx="0"/>
                          <a:fillRef idx="0"/>
                          <a:effectRef idx="0"/>
                          <a:fontRef idx="minor"/>
                        </wps:style>
                        <wps:bodyPr/>
                      </wps:wsp>
                      <wps:wsp>
                        <wps:cNvSpPr/>
                        <wps:spPr>
                          <a:xfrm>
                            <a:off x="3651840" y="1357560"/>
                            <a:ext cx="76680" cy="99720"/>
                          </a:xfrm>
                          <a:custGeom>
                            <a:avLst/>
                            <a:gdLst/>
                            <a:ahLst/>
                            <a:rect l="l" t="t" r="r" b="b"/>
                            <a:pathLst>
                              <a:path w="121" h="157">
                                <a:moveTo>
                                  <a:pt x="0" y="157"/>
                                </a:moveTo>
                                <a:lnTo>
                                  <a:pt x="20" y="140"/>
                                </a:lnTo>
                                <a:lnTo>
                                  <a:pt x="39" y="123"/>
                                </a:lnTo>
                                <a:lnTo>
                                  <a:pt x="54" y="104"/>
                                </a:lnTo>
                                <a:lnTo>
                                  <a:pt x="71" y="86"/>
                                </a:lnTo>
                                <a:lnTo>
                                  <a:pt x="86" y="65"/>
                                </a:lnTo>
                                <a:lnTo>
                                  <a:pt x="99" y="45"/>
                                </a:lnTo>
                                <a:lnTo>
                                  <a:pt x="110" y="24"/>
                                </a:lnTo>
                                <a:lnTo>
                                  <a:pt x="121" y="0"/>
                                </a:lnTo>
                              </a:path>
                            </a:pathLst>
                          </a:custGeom>
                          <a:noFill/>
                          <a:ln cap="rnd" w="8280">
                            <a:solidFill>
                              <a:srgbClr val="000000"/>
                            </a:solidFill>
                            <a:round/>
                          </a:ln>
                        </wps:spPr>
                        <wps:style>
                          <a:lnRef idx="0"/>
                          <a:fillRef idx="0"/>
                          <a:effectRef idx="0"/>
                          <a:fontRef idx="minor"/>
                        </wps:style>
                        <wps:bodyPr/>
                      </wps:wsp>
                      <wps:wsp>
                        <wps:cNvSpPr/>
                        <wps:spPr>
                          <a:xfrm>
                            <a:off x="3544560" y="986760"/>
                            <a:ext cx="5040" cy="47520"/>
                          </a:xfrm>
                          <a:custGeom>
                            <a:avLst/>
                            <a:gdLst/>
                            <a:ahLst/>
                            <a:rect l="l" t="t" r="r" b="b"/>
                            <a:pathLst>
                              <a:path w="8" h="75">
                                <a:moveTo>
                                  <a:pt x="6" y="75"/>
                                </a:moveTo>
                                <a:lnTo>
                                  <a:pt x="8" y="68"/>
                                </a:lnTo>
                                <a:lnTo>
                                  <a:pt x="6" y="51"/>
                                </a:lnTo>
                                <a:lnTo>
                                  <a:pt x="6" y="34"/>
                                </a:lnTo>
                                <a:lnTo>
                                  <a:pt x="4" y="17"/>
                                </a:lnTo>
                                <a:lnTo>
                                  <a:pt x="0" y="0"/>
                                </a:lnTo>
                              </a:path>
                            </a:pathLst>
                          </a:custGeom>
                          <a:noFill/>
                          <a:ln cap="rnd" w="8280">
                            <a:solidFill>
                              <a:srgbClr val="000000"/>
                            </a:solidFill>
                            <a:round/>
                          </a:ln>
                        </wps:spPr>
                        <wps:style>
                          <a:lnRef idx="0"/>
                          <a:fillRef idx="0"/>
                          <a:effectRef idx="0"/>
                          <a:fontRef idx="minor"/>
                        </wps:style>
                        <wps:bodyPr/>
                      </wps:wsp>
                      <wps:wsp>
                        <wps:cNvSpPr/>
                        <wps:spPr>
                          <a:xfrm>
                            <a:off x="3056760" y="870120"/>
                            <a:ext cx="38880" cy="60840"/>
                          </a:xfrm>
                          <a:custGeom>
                            <a:avLst/>
                            <a:gdLst/>
                            <a:ahLst/>
                            <a:rect l="l" t="t" r="r" b="b"/>
                            <a:pathLst>
                              <a:path w="61" h="96">
                                <a:moveTo>
                                  <a:pt x="61" y="0"/>
                                </a:moveTo>
                                <a:lnTo>
                                  <a:pt x="43" y="23"/>
                                </a:lnTo>
                                <a:lnTo>
                                  <a:pt x="26" y="47"/>
                                </a:lnTo>
                                <a:lnTo>
                                  <a:pt x="13" y="70"/>
                                </a:lnTo>
                                <a:lnTo>
                                  <a:pt x="0" y="96"/>
                                </a:lnTo>
                              </a:path>
                            </a:pathLst>
                          </a:custGeom>
                          <a:noFill/>
                          <a:ln cap="rnd" w="8280">
                            <a:solidFill>
                              <a:srgbClr val="000000"/>
                            </a:solidFill>
                            <a:round/>
                          </a:ln>
                        </wps:spPr>
                        <wps:style>
                          <a:lnRef idx="0"/>
                          <a:fillRef idx="0"/>
                          <a:effectRef idx="0"/>
                          <a:fontRef idx="minor"/>
                        </wps:style>
                        <wps:bodyPr/>
                      </wps:wsp>
                      <wps:wsp>
                        <wps:cNvSpPr/>
                        <wps:spPr>
                          <a:xfrm>
                            <a:off x="2688120" y="906120"/>
                            <a:ext cx="19080" cy="52200"/>
                          </a:xfrm>
                          <a:custGeom>
                            <a:avLst/>
                            <a:gdLst/>
                            <a:ahLst/>
                            <a:rect l="l" t="t" r="r" b="b"/>
                            <a:pathLst>
                              <a:path w="30" h="82">
                                <a:moveTo>
                                  <a:pt x="30" y="0"/>
                                </a:moveTo>
                                <a:lnTo>
                                  <a:pt x="19" y="20"/>
                                </a:lnTo>
                                <a:lnTo>
                                  <a:pt x="10" y="41"/>
                                </a:lnTo>
                                <a:lnTo>
                                  <a:pt x="4" y="60"/>
                                </a:lnTo>
                                <a:lnTo>
                                  <a:pt x="0" y="82"/>
                                </a:lnTo>
                              </a:path>
                            </a:pathLst>
                          </a:custGeom>
                          <a:noFill/>
                          <a:ln cap="rnd" w="8280">
                            <a:solidFill>
                              <a:srgbClr val="000000"/>
                            </a:solidFill>
                            <a:round/>
                          </a:ln>
                        </wps:spPr>
                        <wps:style>
                          <a:lnRef idx="0"/>
                          <a:fillRef idx="0"/>
                          <a:effectRef idx="0"/>
                          <a:fontRef idx="minor"/>
                        </wps:style>
                        <wps:bodyPr/>
                      </wps:wsp>
                      <wps:wsp>
                        <wps:cNvSpPr/>
                        <wps:spPr>
                          <a:xfrm>
                            <a:off x="2259360" y="978480"/>
                            <a:ext cx="68040" cy="50040"/>
                          </a:xfrm>
                          <a:custGeom>
                            <a:avLst/>
                            <a:gdLst/>
                            <a:ahLst/>
                            <a:rect l="l" t="t" r="r" b="b"/>
                            <a:pathLst>
                              <a:path w="107" h="79">
                                <a:moveTo>
                                  <a:pt x="107" y="79"/>
                                </a:moveTo>
                                <a:lnTo>
                                  <a:pt x="83" y="58"/>
                                </a:lnTo>
                                <a:lnTo>
                                  <a:pt x="55" y="36"/>
                                </a:lnTo>
                                <a:lnTo>
                                  <a:pt x="28" y="17"/>
                                </a:lnTo>
                                <a:lnTo>
                                  <a:pt x="0" y="0"/>
                                </a:lnTo>
                              </a:path>
                            </a:pathLst>
                          </a:custGeom>
                          <a:noFill/>
                          <a:ln cap="rnd" w="8280">
                            <a:solidFill>
                              <a:srgbClr val="000000"/>
                            </a:solidFill>
                            <a:round/>
                          </a:ln>
                        </wps:spPr>
                        <wps:style>
                          <a:lnRef idx="0"/>
                          <a:fillRef idx="0"/>
                          <a:effectRef idx="0"/>
                          <a:fontRef idx="minor"/>
                        </wps:style>
                        <wps:bodyPr/>
                      </wps:wsp>
                      <wps:wsp>
                        <wps:cNvSpPr/>
                        <wps:spPr>
                          <a:xfrm>
                            <a:off x="1724040" y="1321920"/>
                            <a:ext cx="12600" cy="52560"/>
                          </a:xfrm>
                          <a:custGeom>
                            <a:avLst/>
                            <a:gdLst/>
                            <a:ahLst/>
                            <a:rect l="l" t="t" r="r" b="b"/>
                            <a:pathLst>
                              <a:path w="20" h="83">
                                <a:moveTo>
                                  <a:pt x="0" y="0"/>
                                </a:moveTo>
                                <a:lnTo>
                                  <a:pt x="4" y="22"/>
                                </a:lnTo>
                                <a:lnTo>
                                  <a:pt x="9" y="43"/>
                                </a:lnTo>
                                <a:lnTo>
                                  <a:pt x="13" y="62"/>
                                </a:lnTo>
                                <a:lnTo>
                                  <a:pt x="20" y="83"/>
                                </a:lnTo>
                              </a:path>
                            </a:pathLst>
                          </a:custGeom>
                          <a:noFill/>
                          <a:ln cap="rnd" w="8280">
                            <a:solidFill>
                              <a:srgbClr val="000000"/>
                            </a:solidFill>
                            <a:round/>
                          </a:ln>
                        </wps:spPr>
                        <wps:style>
                          <a:lnRef idx="0"/>
                          <a:fillRef idx="0"/>
                          <a:effectRef idx="0"/>
                          <a:fontRef idx="minor"/>
                        </wps:style>
                        <wps:bodyPr/>
                      </wps:wsp>
                      <wps:wsp>
                        <wps:cNvSpPr txBox="1"/>
                        <wps:spPr>
                          <a:xfrm>
                            <a:off x="2241000" y="1219320"/>
                            <a:ext cx="1028880" cy="932040"/>
                          </a:xfrm>
                          <a:prstGeom prst="rect">
                            <a:avLst/>
                          </a:prstGeom>
                          <a:noFill/>
                          <a:ln>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Evolved </w:t>
                              </w:r>
                            </w:p>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Packet </w:t>
                              </w:r>
                            </w:p>
                            <w:p>
                              <w:pPr>
                                <w:overflowPunct w:val="false"/>
                                <w:autoSpaceDE w:val="false"/>
                                <w:bidi w:val="0"/>
                                <w:spacing w:before="0" w:after="180"/>
                                <w:rPr/>
                              </w:pPr>
                              <w:r>
                                <w:rPr>
                                  <w:kern w:val="2"/>
                                  <w:sz w:val="32"/>
                                  <w:b/>
                                  <w:szCs w:val="32"/>
                                  <w:bCs/>
                                  <w:rFonts w:ascii="Arial" w:hAnsi="Arial" w:eastAsia="Times New Roman" w:cs="Arial"/>
                                  <w:color w:val="002278"/>
                                  <w:lang w:val="en-US" w:bidi="ar-SA"/>
                                </w:rPr>
                                <w:t>Core</w:t>
                              </w:r>
                            </w:p>
                          </w:txbxContent>
                        </wps:txbx>
                        <wps:bodyPr wrap="square" lIns="0" rIns="0" tIns="0" bIns="0">
                          <a:spAutoFit/>
                        </wps:bodyPr>
                      </wps:wsp>
                      <wps:wsp>
                        <wps:cNvSpPr txBox="1"/>
                        <wps:spPr>
                          <a:xfrm>
                            <a:off x="2784960" y="152856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939400" y="1213560"/>
                            <a:ext cx="82440" cy="337320"/>
                          </a:xfrm>
                          <a:prstGeom prst="rect">
                            <a:avLst/>
                          </a:prstGeom>
                          <a:noFill/>
                          <a:ln>
                            <a:noFill/>
                          </a:ln>
                        </wps:spPr>
                        <wps:txb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wps:txbx>
                        <wps:bodyPr wrap="square" lIns="0" rIns="0" tIns="0" bIns="0">
                          <a:spAutoFit/>
                        </wps:bodyPr>
                      </wps:wsp>
                      <wps:wsp>
                        <wps:cNvSpPr txBox="1"/>
                        <wps:spPr>
                          <a:xfrm>
                            <a:off x="3020040" y="136404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2526120" y="1001520"/>
                            <a:ext cx="278640" cy="227160"/>
                          </a:xfrm>
                          <a:prstGeom prst="rect">
                            <a:avLst/>
                          </a:prstGeom>
                          <a:solidFill>
                            <a:srgbClr val="ccccff"/>
                          </a:solidFill>
                          <a:ln>
                            <a:noFill/>
                          </a:ln>
                        </wps:spPr>
                        <wps:style>
                          <a:lnRef idx="0"/>
                          <a:fillRef idx="0"/>
                          <a:effectRef idx="0"/>
                          <a:fontRef idx="minor"/>
                        </wps:style>
                        <wps:bodyPr/>
                      </wps:wsp>
                      <wps:wsp>
                        <wps:cNvSpPr/>
                        <wps:spPr>
                          <a:xfrm>
                            <a:off x="2529720" y="1005120"/>
                            <a:ext cx="271080" cy="219600"/>
                          </a:xfrm>
                          <a:prstGeom prst="rect">
                            <a:avLst/>
                          </a:prstGeom>
                          <a:noFill/>
                          <a:ln cap="rnd" w="8280">
                            <a:solidFill>
                              <a:srgbClr val="000000"/>
                            </a:solidFill>
                            <a:miter/>
                          </a:ln>
                        </wps:spPr>
                        <wps:style>
                          <a:lnRef idx="0"/>
                          <a:fillRef idx="0"/>
                          <a:effectRef idx="0"/>
                          <a:fontRef idx="minor"/>
                        </wps:style>
                        <wps:bodyPr/>
                      </wps:wsp>
                      <wps:wsp>
                        <wps:cNvSpPr txBox="1"/>
                        <wps:spPr>
                          <a:xfrm>
                            <a:off x="2590200" y="1033920"/>
                            <a:ext cx="153000" cy="25776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SC</w:t>
                              </w:r>
                            </w:p>
                          </w:txbxContent>
                        </wps:txbx>
                        <wps:bodyPr wrap="square" lIns="0" rIns="0" tIns="0" bIns="0">
                          <a:spAutoFit/>
                        </wps:bodyPr>
                      </wps:wsp>
                      <wps:wsp>
                        <wps:cNvSpPr txBox="1"/>
                        <wps:spPr>
                          <a:xfrm>
                            <a:off x="2742480" y="103176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743200" y="1036800"/>
                            <a:ext cx="34200" cy="2602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spAutoFit/>
                        </wps:bodyPr>
                      </wps:wsp>
                      <wps:wsp>
                        <wps:cNvSpPr txBox="1"/>
                        <wps:spPr>
                          <a:xfrm>
                            <a:off x="2776320" y="103500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3074760" y="1183680"/>
                            <a:ext cx="318240" cy="228600"/>
                          </a:xfrm>
                          <a:prstGeom prst="rect">
                            <a:avLst/>
                          </a:prstGeom>
                          <a:solidFill>
                            <a:srgbClr val="ccccff"/>
                          </a:solidFill>
                          <a:ln>
                            <a:noFill/>
                          </a:ln>
                        </wps:spPr>
                        <wps:style>
                          <a:lnRef idx="0"/>
                          <a:fillRef idx="0"/>
                          <a:effectRef idx="0"/>
                          <a:fontRef idx="minor"/>
                        </wps:style>
                        <wps:bodyPr/>
                      </wps:wsp>
                      <wps:wsp>
                        <wps:cNvSpPr/>
                        <wps:spPr>
                          <a:xfrm>
                            <a:off x="3078360" y="1187280"/>
                            <a:ext cx="310680" cy="221040"/>
                          </a:xfrm>
                          <a:prstGeom prst="rect">
                            <a:avLst/>
                          </a:prstGeom>
                          <a:noFill/>
                          <a:ln cap="rnd" w="8280">
                            <a:solidFill>
                              <a:srgbClr val="000000"/>
                            </a:solidFill>
                            <a:miter/>
                          </a:ln>
                        </wps:spPr>
                        <wps:style>
                          <a:lnRef idx="0"/>
                          <a:fillRef idx="0"/>
                          <a:effectRef idx="0"/>
                          <a:fontRef idx="minor"/>
                        </wps:style>
                        <wps:bodyPr/>
                      </wps:wsp>
                      <wps:wsp>
                        <wps:cNvSpPr txBox="1"/>
                        <wps:spPr>
                          <a:xfrm>
                            <a:off x="3137400" y="1216080"/>
                            <a:ext cx="192240" cy="4006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MM</w:t>
                              </w:r>
                            </w:p>
                          </w:txbxContent>
                        </wps:txbx>
                        <wps:bodyPr wrap="square" lIns="0" rIns="0" tIns="0" bIns="0">
                          <a:spAutoFit/>
                        </wps:bodyPr>
                      </wps:wsp>
                      <wps:wsp>
                        <wps:cNvSpPr txBox="1"/>
                        <wps:spPr>
                          <a:xfrm>
                            <a:off x="3330000" y="121464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331800" y="1219680"/>
                            <a:ext cx="34200" cy="2602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spAutoFit/>
                        </wps:bodyPr>
                      </wps:wsp>
                      <wps:wsp>
                        <wps:cNvSpPr txBox="1"/>
                        <wps:spPr>
                          <a:xfrm>
                            <a:off x="3364920" y="121788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2479680" y="1920960"/>
                            <a:ext cx="363240" cy="227880"/>
                          </a:xfrm>
                          <a:prstGeom prst="rect">
                            <a:avLst/>
                          </a:prstGeom>
                          <a:solidFill>
                            <a:srgbClr val="ccccff"/>
                          </a:solidFill>
                          <a:ln>
                            <a:noFill/>
                          </a:ln>
                        </wps:spPr>
                        <wps:style>
                          <a:lnRef idx="0"/>
                          <a:fillRef idx="0"/>
                          <a:effectRef idx="0"/>
                          <a:fontRef idx="minor"/>
                        </wps:style>
                        <wps:bodyPr/>
                      </wps:wsp>
                      <wps:wsp>
                        <wps:cNvSpPr/>
                        <wps:spPr>
                          <a:xfrm>
                            <a:off x="2483640" y="1924560"/>
                            <a:ext cx="355680" cy="220320"/>
                          </a:xfrm>
                          <a:prstGeom prst="rect">
                            <a:avLst/>
                          </a:prstGeom>
                          <a:noFill/>
                          <a:ln cap="rnd" w="8280">
                            <a:solidFill>
                              <a:srgbClr val="000000"/>
                            </a:solidFill>
                            <a:miter/>
                          </a:ln>
                        </wps:spPr>
                        <wps:style>
                          <a:lnRef idx="0"/>
                          <a:fillRef idx="0"/>
                          <a:effectRef idx="0"/>
                          <a:fontRef idx="minor"/>
                        </wps:style>
                        <wps:bodyPr/>
                      </wps:wsp>
                      <wps:wsp>
                        <wps:cNvSpPr txBox="1"/>
                        <wps:spPr>
                          <a:xfrm>
                            <a:off x="2543040" y="1951200"/>
                            <a:ext cx="237600" cy="4006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AAA</w:t>
                              </w:r>
                            </w:p>
                          </w:txbxContent>
                        </wps:txbx>
                        <wps:bodyPr wrap="square" lIns="0" rIns="0" tIns="0" bIns="0">
                          <a:spAutoFit/>
                        </wps:bodyPr>
                      </wps:wsp>
                      <wps:wsp>
                        <wps:cNvSpPr txBox="1"/>
                        <wps:spPr>
                          <a:xfrm>
                            <a:off x="2780640" y="195012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781360" y="1955160"/>
                            <a:ext cx="34200" cy="2602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spAutoFit/>
                        </wps:bodyPr>
                      </wps:wsp>
                      <wps:wsp>
                        <wps:cNvSpPr txBox="1"/>
                        <wps:spPr>
                          <a:xfrm>
                            <a:off x="2814480" y="195336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1747440" y="1693080"/>
                            <a:ext cx="466560" cy="227880"/>
                          </a:xfrm>
                          <a:prstGeom prst="rect">
                            <a:avLst/>
                          </a:prstGeom>
                          <a:solidFill>
                            <a:srgbClr val="ccccff"/>
                          </a:solidFill>
                          <a:ln>
                            <a:noFill/>
                          </a:ln>
                        </wps:spPr>
                        <wps:style>
                          <a:lnRef idx="0"/>
                          <a:fillRef idx="0"/>
                          <a:effectRef idx="0"/>
                          <a:fontRef idx="minor"/>
                        </wps:style>
                        <wps:bodyPr/>
                      </wps:wsp>
                      <wps:wsp>
                        <wps:cNvSpPr/>
                        <wps:spPr>
                          <a:xfrm>
                            <a:off x="1751400" y="1696680"/>
                            <a:ext cx="459000" cy="220320"/>
                          </a:xfrm>
                          <a:prstGeom prst="rect">
                            <a:avLst/>
                          </a:prstGeom>
                          <a:noFill/>
                          <a:ln cap="rnd" w="8280">
                            <a:solidFill>
                              <a:srgbClr val="000000"/>
                            </a:solidFill>
                            <a:miter/>
                          </a:ln>
                        </wps:spPr>
                        <wps:style>
                          <a:lnRef idx="0"/>
                          <a:fillRef idx="0"/>
                          <a:effectRef idx="0"/>
                          <a:fontRef idx="minor"/>
                        </wps:style>
                        <wps:bodyPr/>
                      </wps:wsp>
                      <wps:wsp>
                        <wps:cNvSpPr txBox="1"/>
                        <wps:spPr>
                          <a:xfrm>
                            <a:off x="1812960" y="1725840"/>
                            <a:ext cx="339120" cy="4006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Policy</w:t>
                              </w:r>
                            </w:p>
                          </w:txbxContent>
                        </wps:txbx>
                        <wps:bodyPr wrap="square" lIns="0" rIns="0" tIns="0" bIns="0">
                          <a:spAutoFit/>
                        </wps:bodyPr>
                      </wps:wsp>
                      <wps:wsp>
                        <wps:cNvSpPr txBox="1"/>
                        <wps:spPr>
                          <a:xfrm>
                            <a:off x="2150640" y="172476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152800" y="1729800"/>
                            <a:ext cx="34200" cy="2602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spAutoFit/>
                        </wps:bodyPr>
                      </wps:wsp>
                      <wps:wsp>
                        <wps:cNvSpPr txBox="1"/>
                        <wps:spPr>
                          <a:xfrm>
                            <a:off x="2185560" y="172800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pic:pic xmlns:pic="http://schemas.openxmlformats.org/drawingml/2006/picture">
                        <pic:nvPicPr>
                          <pic:cNvPr id="5" name="" descr=""/>
                          <pic:cNvPicPr/>
                        </pic:nvPicPr>
                        <pic:blipFill>
                          <a:blip r:embed="rId13"/>
                          <a:stretch/>
                        </pic:blipFill>
                        <pic:spPr>
                          <a:xfrm>
                            <a:off x="3518640" y="2588400"/>
                            <a:ext cx="1695960" cy="1202040"/>
                          </a:xfrm>
                          <a:prstGeom prst="rect">
                            <a:avLst/>
                          </a:prstGeom>
                          <a:ln>
                            <a:noFill/>
                          </a:ln>
                        </pic:spPr>
                      </pic:pic>
                      <wpg:grpSp>
                        <wpg:cNvGrpSpPr/>
                        <wpg:grpSpPr>
                          <a:xfrm>
                            <a:off x="3518640" y="2586960"/>
                            <a:ext cx="1693440" cy="1200960"/>
                          </a:xfrm>
                        </wpg:grpSpPr>
                        <wps:wsp>
                          <wps:cNvSpPr/>
                          <wps:spPr>
                            <a:xfrm>
                              <a:off x="0" y="0"/>
                              <a:ext cx="1693440" cy="1200960"/>
                            </a:xfrm>
                            <a:custGeom>
                              <a:avLst/>
                              <a:gdLst/>
                              <a:ahLst/>
                              <a:rect l="l" t="t" r="r" b="b"/>
                              <a:pathLst>
                                <a:path w="2667" h="1891">
                                  <a:moveTo>
                                    <a:pt x="240" y="630"/>
                                  </a:moveTo>
                                  <a:lnTo>
                                    <a:pt x="227" y="632"/>
                                  </a:lnTo>
                                  <a:lnTo>
                                    <a:pt x="215" y="634"/>
                                  </a:lnTo>
                                  <a:lnTo>
                                    <a:pt x="202" y="636"/>
                                  </a:lnTo>
                                  <a:lnTo>
                                    <a:pt x="191" y="638"/>
                                  </a:lnTo>
                                  <a:lnTo>
                                    <a:pt x="167" y="647"/>
                                  </a:lnTo>
                                  <a:lnTo>
                                    <a:pt x="146" y="658"/>
                                  </a:lnTo>
                                  <a:lnTo>
                                    <a:pt x="124" y="668"/>
                                  </a:lnTo>
                                  <a:lnTo>
                                    <a:pt x="103" y="683"/>
                                  </a:lnTo>
                                  <a:lnTo>
                                    <a:pt x="86" y="698"/>
                                  </a:lnTo>
                                  <a:lnTo>
                                    <a:pt x="69" y="715"/>
                                  </a:lnTo>
                                  <a:lnTo>
                                    <a:pt x="54" y="733"/>
                                  </a:lnTo>
                                  <a:lnTo>
                                    <a:pt x="41" y="752"/>
                                  </a:lnTo>
                                  <a:lnTo>
                                    <a:pt x="28" y="773"/>
                                  </a:lnTo>
                                  <a:lnTo>
                                    <a:pt x="19" y="795"/>
                                  </a:lnTo>
                                  <a:lnTo>
                                    <a:pt x="11" y="816"/>
                                  </a:lnTo>
                                  <a:lnTo>
                                    <a:pt x="6" y="829"/>
                                  </a:lnTo>
                                  <a:lnTo>
                                    <a:pt x="4" y="839"/>
                                  </a:lnTo>
                                  <a:lnTo>
                                    <a:pt x="2" y="851"/>
                                  </a:lnTo>
                                  <a:lnTo>
                                    <a:pt x="2" y="865"/>
                                  </a:lnTo>
                                  <a:lnTo>
                                    <a:pt x="0" y="875"/>
                                  </a:lnTo>
                                  <a:lnTo>
                                    <a:pt x="0" y="889"/>
                                  </a:lnTo>
                                  <a:lnTo>
                                    <a:pt x="0" y="905"/>
                                  </a:lnTo>
                                  <a:lnTo>
                                    <a:pt x="2" y="922"/>
                                  </a:lnTo>
                                  <a:lnTo>
                                    <a:pt x="4" y="940"/>
                                  </a:lnTo>
                                  <a:lnTo>
                                    <a:pt x="9" y="955"/>
                                  </a:lnTo>
                                  <a:lnTo>
                                    <a:pt x="15" y="971"/>
                                  </a:lnTo>
                                  <a:lnTo>
                                    <a:pt x="19" y="986"/>
                                  </a:lnTo>
                                  <a:lnTo>
                                    <a:pt x="28" y="1001"/>
                                  </a:lnTo>
                                  <a:lnTo>
                                    <a:pt x="34" y="1016"/>
                                  </a:lnTo>
                                  <a:lnTo>
                                    <a:pt x="43" y="1031"/>
                                  </a:lnTo>
                                  <a:lnTo>
                                    <a:pt x="54" y="1044"/>
                                  </a:lnTo>
                                  <a:lnTo>
                                    <a:pt x="64" y="1059"/>
                                  </a:lnTo>
                                  <a:lnTo>
                                    <a:pt x="75" y="1070"/>
                                  </a:lnTo>
                                  <a:lnTo>
                                    <a:pt x="88" y="1083"/>
                                  </a:lnTo>
                                  <a:lnTo>
                                    <a:pt x="101" y="1093"/>
                                  </a:lnTo>
                                  <a:lnTo>
                                    <a:pt x="116" y="1104"/>
                                  </a:lnTo>
                                  <a:lnTo>
                                    <a:pt x="131" y="1113"/>
                                  </a:lnTo>
                                  <a:lnTo>
                                    <a:pt x="131" y="1110"/>
                                  </a:lnTo>
                                  <a:lnTo>
                                    <a:pt x="114" y="1130"/>
                                  </a:lnTo>
                                  <a:lnTo>
                                    <a:pt x="99" y="1149"/>
                                  </a:lnTo>
                                  <a:lnTo>
                                    <a:pt x="92" y="1160"/>
                                  </a:lnTo>
                                  <a:lnTo>
                                    <a:pt x="88" y="1170"/>
                                  </a:lnTo>
                                  <a:lnTo>
                                    <a:pt x="82" y="1181"/>
                                  </a:lnTo>
                                  <a:lnTo>
                                    <a:pt x="77" y="1192"/>
                                  </a:lnTo>
                                  <a:lnTo>
                                    <a:pt x="73" y="1203"/>
                                  </a:lnTo>
                                  <a:lnTo>
                                    <a:pt x="69" y="1215"/>
                                  </a:lnTo>
                                  <a:lnTo>
                                    <a:pt x="64" y="1226"/>
                                  </a:lnTo>
                                  <a:lnTo>
                                    <a:pt x="62" y="1239"/>
                                  </a:lnTo>
                                  <a:lnTo>
                                    <a:pt x="60" y="1250"/>
                                  </a:lnTo>
                                  <a:lnTo>
                                    <a:pt x="60" y="1262"/>
                                  </a:lnTo>
                                  <a:lnTo>
                                    <a:pt x="58" y="1273"/>
                                  </a:lnTo>
                                  <a:lnTo>
                                    <a:pt x="58" y="1286"/>
                                  </a:lnTo>
                                  <a:lnTo>
                                    <a:pt x="58" y="1299"/>
                                  </a:lnTo>
                                  <a:lnTo>
                                    <a:pt x="60" y="1312"/>
                                  </a:lnTo>
                                  <a:lnTo>
                                    <a:pt x="60" y="1325"/>
                                  </a:lnTo>
                                  <a:lnTo>
                                    <a:pt x="64" y="1337"/>
                                  </a:lnTo>
                                  <a:lnTo>
                                    <a:pt x="67" y="1350"/>
                                  </a:lnTo>
                                  <a:lnTo>
                                    <a:pt x="71" y="1363"/>
                                  </a:lnTo>
                                  <a:lnTo>
                                    <a:pt x="75" y="1376"/>
                                  </a:lnTo>
                                  <a:lnTo>
                                    <a:pt x="79" y="1387"/>
                                  </a:lnTo>
                                  <a:lnTo>
                                    <a:pt x="84" y="1399"/>
                                  </a:lnTo>
                                  <a:lnTo>
                                    <a:pt x="90" y="1410"/>
                                  </a:lnTo>
                                  <a:lnTo>
                                    <a:pt x="103" y="1432"/>
                                  </a:lnTo>
                                  <a:lnTo>
                                    <a:pt x="120" y="1451"/>
                                  </a:lnTo>
                                  <a:lnTo>
                                    <a:pt x="137" y="1470"/>
                                  </a:lnTo>
                                  <a:lnTo>
                                    <a:pt x="157" y="1485"/>
                                  </a:lnTo>
                                  <a:lnTo>
                                    <a:pt x="176" y="1500"/>
                                  </a:lnTo>
                                  <a:lnTo>
                                    <a:pt x="197" y="1513"/>
                                  </a:lnTo>
                                  <a:lnTo>
                                    <a:pt x="210" y="1519"/>
                                  </a:lnTo>
                                  <a:lnTo>
                                    <a:pt x="221" y="1526"/>
                                  </a:lnTo>
                                  <a:lnTo>
                                    <a:pt x="234" y="1530"/>
                                  </a:lnTo>
                                  <a:lnTo>
                                    <a:pt x="247" y="1534"/>
                                  </a:lnTo>
                                  <a:lnTo>
                                    <a:pt x="260" y="1536"/>
                                  </a:lnTo>
                                  <a:lnTo>
                                    <a:pt x="273" y="1541"/>
                                  </a:lnTo>
                                  <a:lnTo>
                                    <a:pt x="285" y="1543"/>
                                  </a:lnTo>
                                  <a:lnTo>
                                    <a:pt x="298" y="1543"/>
                                  </a:lnTo>
                                  <a:lnTo>
                                    <a:pt x="313" y="1545"/>
                                  </a:lnTo>
                                  <a:lnTo>
                                    <a:pt x="326" y="1545"/>
                                  </a:lnTo>
                                  <a:lnTo>
                                    <a:pt x="358" y="1545"/>
                                  </a:lnTo>
                                  <a:lnTo>
                                    <a:pt x="356" y="1545"/>
                                  </a:lnTo>
                                  <a:lnTo>
                                    <a:pt x="373" y="1571"/>
                                  </a:lnTo>
                                  <a:lnTo>
                                    <a:pt x="394" y="1596"/>
                                  </a:lnTo>
                                  <a:lnTo>
                                    <a:pt x="412" y="1620"/>
                                  </a:lnTo>
                                  <a:lnTo>
                                    <a:pt x="434" y="1641"/>
                                  </a:lnTo>
                                  <a:lnTo>
                                    <a:pt x="455" y="1663"/>
                                  </a:lnTo>
                                  <a:lnTo>
                                    <a:pt x="482" y="1682"/>
                                  </a:lnTo>
                                  <a:lnTo>
                                    <a:pt x="505" y="1699"/>
                                  </a:lnTo>
                                  <a:lnTo>
                                    <a:pt x="533" y="1716"/>
                                  </a:lnTo>
                                  <a:lnTo>
                                    <a:pt x="559" y="1729"/>
                                  </a:lnTo>
                                  <a:lnTo>
                                    <a:pt x="587" y="1742"/>
                                  </a:lnTo>
                                  <a:lnTo>
                                    <a:pt x="617" y="1753"/>
                                  </a:lnTo>
                                  <a:lnTo>
                                    <a:pt x="647" y="1761"/>
                                  </a:lnTo>
                                  <a:lnTo>
                                    <a:pt x="677" y="1770"/>
                                  </a:lnTo>
                                  <a:lnTo>
                                    <a:pt x="707" y="1774"/>
                                  </a:lnTo>
                                  <a:lnTo>
                                    <a:pt x="739" y="1777"/>
                                  </a:lnTo>
                                  <a:lnTo>
                                    <a:pt x="772" y="1777"/>
                                  </a:lnTo>
                                  <a:lnTo>
                                    <a:pt x="789" y="1777"/>
                                  </a:lnTo>
                                  <a:lnTo>
                                    <a:pt x="804" y="1777"/>
                                  </a:lnTo>
                                  <a:lnTo>
                                    <a:pt x="819" y="1776"/>
                                  </a:lnTo>
                                  <a:lnTo>
                                    <a:pt x="836" y="1774"/>
                                  </a:lnTo>
                                  <a:lnTo>
                                    <a:pt x="868" y="1768"/>
                                  </a:lnTo>
                                  <a:lnTo>
                                    <a:pt x="898" y="1761"/>
                                  </a:lnTo>
                                  <a:lnTo>
                                    <a:pt x="930" y="1753"/>
                                  </a:lnTo>
                                  <a:lnTo>
                                    <a:pt x="958" y="1740"/>
                                  </a:lnTo>
                                  <a:lnTo>
                                    <a:pt x="988" y="1727"/>
                                  </a:lnTo>
                                  <a:lnTo>
                                    <a:pt x="1016" y="1712"/>
                                  </a:lnTo>
                                  <a:lnTo>
                                    <a:pt x="1031" y="1733"/>
                                  </a:lnTo>
                                  <a:lnTo>
                                    <a:pt x="1048" y="1753"/>
                                  </a:lnTo>
                                  <a:lnTo>
                                    <a:pt x="1066" y="1770"/>
                                  </a:lnTo>
                                  <a:lnTo>
                                    <a:pt x="1083" y="1786"/>
                                  </a:lnTo>
                                  <a:lnTo>
                                    <a:pt x="1102" y="1804"/>
                                  </a:lnTo>
                                  <a:lnTo>
                                    <a:pt x="1124" y="1816"/>
                                  </a:lnTo>
                                  <a:lnTo>
                                    <a:pt x="1143" y="1831"/>
                                  </a:lnTo>
                                  <a:lnTo>
                                    <a:pt x="1167" y="1845"/>
                                  </a:lnTo>
                                  <a:lnTo>
                                    <a:pt x="1188" y="1854"/>
                                  </a:lnTo>
                                  <a:lnTo>
                                    <a:pt x="1212" y="1863"/>
                                  </a:lnTo>
                                  <a:lnTo>
                                    <a:pt x="1235" y="1872"/>
                                  </a:lnTo>
                                  <a:lnTo>
                                    <a:pt x="1261" y="1878"/>
                                  </a:lnTo>
                                  <a:lnTo>
                                    <a:pt x="1285" y="1884"/>
                                  </a:lnTo>
                                  <a:lnTo>
                                    <a:pt x="1310" y="1890"/>
                                  </a:lnTo>
                                  <a:lnTo>
                                    <a:pt x="1336" y="1891"/>
                                  </a:lnTo>
                                  <a:lnTo>
                                    <a:pt x="1362" y="1891"/>
                                  </a:lnTo>
                                  <a:lnTo>
                                    <a:pt x="1379" y="1891"/>
                                  </a:lnTo>
                                  <a:lnTo>
                                    <a:pt x="1397" y="1890"/>
                                  </a:lnTo>
                                  <a:lnTo>
                                    <a:pt x="1413" y="1890"/>
                                  </a:lnTo>
                                  <a:lnTo>
                                    <a:pt x="1431" y="1887"/>
                                  </a:lnTo>
                                  <a:lnTo>
                                    <a:pt x="1446" y="1882"/>
                                  </a:lnTo>
                                  <a:lnTo>
                                    <a:pt x="1464" y="1878"/>
                                  </a:lnTo>
                                  <a:lnTo>
                                    <a:pt x="1479" y="1875"/>
                                  </a:lnTo>
                                  <a:lnTo>
                                    <a:pt x="1496" y="1869"/>
                                  </a:lnTo>
                                  <a:lnTo>
                                    <a:pt x="1511" y="1866"/>
                                  </a:lnTo>
                                  <a:lnTo>
                                    <a:pt x="1526" y="1860"/>
                                  </a:lnTo>
                                  <a:lnTo>
                                    <a:pt x="1541" y="1852"/>
                                  </a:lnTo>
                                  <a:lnTo>
                                    <a:pt x="1556" y="1845"/>
                                  </a:lnTo>
                                  <a:lnTo>
                                    <a:pt x="1571" y="1837"/>
                                  </a:lnTo>
                                  <a:lnTo>
                                    <a:pt x="1584" y="1830"/>
                                  </a:lnTo>
                                  <a:lnTo>
                                    <a:pt x="1612" y="1813"/>
                                  </a:lnTo>
                                  <a:lnTo>
                                    <a:pt x="1638" y="1791"/>
                                  </a:lnTo>
                                  <a:lnTo>
                                    <a:pt x="1661" y="1770"/>
                                  </a:lnTo>
                                  <a:lnTo>
                                    <a:pt x="1683" y="1746"/>
                                  </a:lnTo>
                                  <a:lnTo>
                                    <a:pt x="1704" y="1721"/>
                                  </a:lnTo>
                                  <a:lnTo>
                                    <a:pt x="1713" y="1708"/>
                                  </a:lnTo>
                                  <a:lnTo>
                                    <a:pt x="1721" y="1695"/>
                                  </a:lnTo>
                                  <a:lnTo>
                                    <a:pt x="1730" y="1680"/>
                                  </a:lnTo>
                                  <a:lnTo>
                                    <a:pt x="1736" y="1665"/>
                                  </a:lnTo>
                                  <a:lnTo>
                                    <a:pt x="1745" y="1652"/>
                                  </a:lnTo>
                                  <a:lnTo>
                                    <a:pt x="1751" y="1637"/>
                                  </a:lnTo>
                                  <a:lnTo>
                                    <a:pt x="1758" y="1620"/>
                                  </a:lnTo>
                                  <a:lnTo>
                                    <a:pt x="1762" y="1605"/>
                                  </a:lnTo>
                                  <a:lnTo>
                                    <a:pt x="1762" y="1607"/>
                                  </a:lnTo>
                                  <a:lnTo>
                                    <a:pt x="1784" y="1620"/>
                                  </a:lnTo>
                                  <a:lnTo>
                                    <a:pt x="1805" y="1631"/>
                                  </a:lnTo>
                                  <a:lnTo>
                                    <a:pt x="1829" y="1639"/>
                                  </a:lnTo>
                                  <a:lnTo>
                                    <a:pt x="1852" y="1646"/>
                                  </a:lnTo>
                                  <a:lnTo>
                                    <a:pt x="1876" y="1652"/>
                                  </a:lnTo>
                                  <a:lnTo>
                                    <a:pt x="1902" y="1656"/>
                                  </a:lnTo>
                                  <a:lnTo>
                                    <a:pt x="1925" y="1658"/>
                                  </a:lnTo>
                                  <a:lnTo>
                                    <a:pt x="1951" y="1658"/>
                                  </a:lnTo>
                                  <a:lnTo>
                                    <a:pt x="1970" y="1658"/>
                                  </a:lnTo>
                                  <a:lnTo>
                                    <a:pt x="1988" y="1656"/>
                                  </a:lnTo>
                                  <a:lnTo>
                                    <a:pt x="2005" y="1654"/>
                                  </a:lnTo>
                                  <a:lnTo>
                                    <a:pt x="2022" y="1652"/>
                                  </a:lnTo>
                                  <a:lnTo>
                                    <a:pt x="2039" y="1648"/>
                                  </a:lnTo>
                                  <a:lnTo>
                                    <a:pt x="2056" y="1643"/>
                                  </a:lnTo>
                                  <a:lnTo>
                                    <a:pt x="2073" y="1637"/>
                                  </a:lnTo>
                                  <a:lnTo>
                                    <a:pt x="2088" y="1633"/>
                                  </a:lnTo>
                                  <a:lnTo>
                                    <a:pt x="2106" y="1624"/>
                                  </a:lnTo>
                                  <a:lnTo>
                                    <a:pt x="2121" y="1618"/>
                                  </a:lnTo>
                                  <a:lnTo>
                                    <a:pt x="2136" y="1609"/>
                                  </a:lnTo>
                                  <a:lnTo>
                                    <a:pt x="2151" y="1601"/>
                                  </a:lnTo>
                                  <a:lnTo>
                                    <a:pt x="2164" y="1590"/>
                                  </a:lnTo>
                                  <a:lnTo>
                                    <a:pt x="2176" y="1581"/>
                                  </a:lnTo>
                                  <a:lnTo>
                                    <a:pt x="2189" y="1571"/>
                                  </a:lnTo>
                                  <a:lnTo>
                                    <a:pt x="2202" y="1560"/>
                                  </a:lnTo>
                                  <a:lnTo>
                                    <a:pt x="2215" y="1547"/>
                                  </a:lnTo>
                                  <a:lnTo>
                                    <a:pt x="2226" y="1534"/>
                                  </a:lnTo>
                                  <a:lnTo>
                                    <a:pt x="2237" y="1521"/>
                                  </a:lnTo>
                                  <a:lnTo>
                                    <a:pt x="2245" y="1509"/>
                                  </a:lnTo>
                                  <a:lnTo>
                                    <a:pt x="2256" y="1496"/>
                                  </a:lnTo>
                                  <a:lnTo>
                                    <a:pt x="2264" y="1481"/>
                                  </a:lnTo>
                                  <a:lnTo>
                                    <a:pt x="2273" y="1466"/>
                                  </a:lnTo>
                                  <a:lnTo>
                                    <a:pt x="2279" y="1451"/>
                                  </a:lnTo>
                                  <a:lnTo>
                                    <a:pt x="2286" y="1436"/>
                                  </a:lnTo>
                                  <a:lnTo>
                                    <a:pt x="2290" y="1419"/>
                                  </a:lnTo>
                                  <a:lnTo>
                                    <a:pt x="2297" y="1404"/>
                                  </a:lnTo>
                                  <a:lnTo>
                                    <a:pt x="2301" y="1387"/>
                                  </a:lnTo>
                                  <a:lnTo>
                                    <a:pt x="2303" y="1369"/>
                                  </a:lnTo>
                                  <a:lnTo>
                                    <a:pt x="2305" y="1352"/>
                                  </a:lnTo>
                                  <a:lnTo>
                                    <a:pt x="2307" y="1335"/>
                                  </a:lnTo>
                                  <a:lnTo>
                                    <a:pt x="2307" y="1318"/>
                                  </a:lnTo>
                                  <a:lnTo>
                                    <a:pt x="2307" y="1316"/>
                                  </a:lnTo>
                                  <a:lnTo>
                                    <a:pt x="2327" y="1314"/>
                                  </a:lnTo>
                                  <a:lnTo>
                                    <a:pt x="2346" y="1310"/>
                                  </a:lnTo>
                                  <a:lnTo>
                                    <a:pt x="2363" y="1305"/>
                                  </a:lnTo>
                                  <a:lnTo>
                                    <a:pt x="2383" y="1299"/>
                                  </a:lnTo>
                                  <a:lnTo>
                                    <a:pt x="2400" y="1292"/>
                                  </a:lnTo>
                                  <a:lnTo>
                                    <a:pt x="2418" y="1286"/>
                                  </a:lnTo>
                                  <a:lnTo>
                                    <a:pt x="2434" y="1280"/>
                                  </a:lnTo>
                                  <a:lnTo>
                                    <a:pt x="2451" y="1271"/>
                                  </a:lnTo>
                                  <a:lnTo>
                                    <a:pt x="2467" y="1262"/>
                                  </a:lnTo>
                                  <a:lnTo>
                                    <a:pt x="2482" y="1252"/>
                                  </a:lnTo>
                                  <a:lnTo>
                                    <a:pt x="2497" y="1241"/>
                                  </a:lnTo>
                                  <a:lnTo>
                                    <a:pt x="2512" y="1230"/>
                                  </a:lnTo>
                                  <a:lnTo>
                                    <a:pt x="2527" y="1220"/>
                                  </a:lnTo>
                                  <a:lnTo>
                                    <a:pt x="2539" y="1207"/>
                                  </a:lnTo>
                                  <a:lnTo>
                                    <a:pt x="2553" y="1194"/>
                                  </a:lnTo>
                                  <a:lnTo>
                                    <a:pt x="2566" y="1181"/>
                                  </a:lnTo>
                                  <a:lnTo>
                                    <a:pt x="2577" y="1168"/>
                                  </a:lnTo>
                                  <a:lnTo>
                                    <a:pt x="2587" y="1155"/>
                                  </a:lnTo>
                                  <a:lnTo>
                                    <a:pt x="2598" y="1140"/>
                                  </a:lnTo>
                                  <a:lnTo>
                                    <a:pt x="2607" y="1125"/>
                                  </a:lnTo>
                                  <a:lnTo>
                                    <a:pt x="2617" y="1110"/>
                                  </a:lnTo>
                                  <a:lnTo>
                                    <a:pt x="2626" y="1093"/>
                                  </a:lnTo>
                                  <a:lnTo>
                                    <a:pt x="2633" y="1078"/>
                                  </a:lnTo>
                                  <a:lnTo>
                                    <a:pt x="2639" y="1061"/>
                                  </a:lnTo>
                                  <a:lnTo>
                                    <a:pt x="2645" y="1044"/>
                                  </a:lnTo>
                                  <a:lnTo>
                                    <a:pt x="2652" y="1027"/>
                                  </a:lnTo>
                                  <a:lnTo>
                                    <a:pt x="2656" y="1010"/>
                                  </a:lnTo>
                                  <a:lnTo>
                                    <a:pt x="2660" y="991"/>
                                  </a:lnTo>
                                  <a:lnTo>
                                    <a:pt x="2663" y="973"/>
                                  </a:lnTo>
                                  <a:lnTo>
                                    <a:pt x="2665" y="955"/>
                                  </a:lnTo>
                                  <a:lnTo>
                                    <a:pt x="2667" y="937"/>
                                  </a:lnTo>
                                  <a:lnTo>
                                    <a:pt x="2667" y="919"/>
                                  </a:lnTo>
                                  <a:lnTo>
                                    <a:pt x="2667" y="902"/>
                                  </a:lnTo>
                                  <a:lnTo>
                                    <a:pt x="2665" y="884"/>
                                  </a:lnTo>
                                  <a:lnTo>
                                    <a:pt x="2665" y="869"/>
                                  </a:lnTo>
                                  <a:lnTo>
                                    <a:pt x="2660" y="851"/>
                                  </a:lnTo>
                                  <a:lnTo>
                                    <a:pt x="2658" y="835"/>
                                  </a:lnTo>
                                  <a:lnTo>
                                    <a:pt x="2654" y="820"/>
                                  </a:lnTo>
                                  <a:lnTo>
                                    <a:pt x="2650" y="803"/>
                                  </a:lnTo>
                                  <a:lnTo>
                                    <a:pt x="2645" y="788"/>
                                  </a:lnTo>
                                  <a:lnTo>
                                    <a:pt x="2639" y="773"/>
                                  </a:lnTo>
                                  <a:lnTo>
                                    <a:pt x="2633" y="758"/>
                                  </a:lnTo>
                                  <a:lnTo>
                                    <a:pt x="2626" y="743"/>
                                  </a:lnTo>
                                  <a:lnTo>
                                    <a:pt x="2617" y="728"/>
                                  </a:lnTo>
                                  <a:lnTo>
                                    <a:pt x="2609" y="713"/>
                                  </a:lnTo>
                                  <a:lnTo>
                                    <a:pt x="2600" y="700"/>
                                  </a:lnTo>
                                  <a:lnTo>
                                    <a:pt x="2592" y="685"/>
                                  </a:lnTo>
                                  <a:lnTo>
                                    <a:pt x="2581" y="673"/>
                                  </a:lnTo>
                                  <a:lnTo>
                                    <a:pt x="2579" y="673"/>
                                  </a:lnTo>
                                  <a:lnTo>
                                    <a:pt x="2585" y="658"/>
                                  </a:lnTo>
                                  <a:lnTo>
                                    <a:pt x="2592" y="643"/>
                                  </a:lnTo>
                                  <a:lnTo>
                                    <a:pt x="2596" y="626"/>
                                  </a:lnTo>
                                  <a:lnTo>
                                    <a:pt x="2600" y="611"/>
                                  </a:lnTo>
                                  <a:lnTo>
                                    <a:pt x="2602" y="593"/>
                                  </a:lnTo>
                                  <a:lnTo>
                                    <a:pt x="2605" y="578"/>
                                  </a:lnTo>
                                  <a:lnTo>
                                    <a:pt x="2607" y="563"/>
                                  </a:lnTo>
                                  <a:lnTo>
                                    <a:pt x="2607" y="546"/>
                                  </a:lnTo>
                                  <a:lnTo>
                                    <a:pt x="2607" y="533"/>
                                  </a:lnTo>
                                  <a:lnTo>
                                    <a:pt x="2605" y="521"/>
                                  </a:lnTo>
                                  <a:lnTo>
                                    <a:pt x="2605" y="506"/>
                                  </a:lnTo>
                                  <a:lnTo>
                                    <a:pt x="2602" y="493"/>
                                  </a:lnTo>
                                  <a:lnTo>
                                    <a:pt x="2600" y="480"/>
                                  </a:lnTo>
                                  <a:lnTo>
                                    <a:pt x="2596" y="467"/>
                                  </a:lnTo>
                                  <a:lnTo>
                                    <a:pt x="2590" y="444"/>
                                  </a:lnTo>
                                  <a:lnTo>
                                    <a:pt x="2579" y="420"/>
                                  </a:lnTo>
                                  <a:lnTo>
                                    <a:pt x="2568" y="396"/>
                                  </a:lnTo>
                                  <a:lnTo>
                                    <a:pt x="2554" y="375"/>
                                  </a:lnTo>
                                  <a:lnTo>
                                    <a:pt x="2539" y="354"/>
                                  </a:lnTo>
                                  <a:lnTo>
                                    <a:pt x="2523" y="334"/>
                                  </a:lnTo>
                                  <a:lnTo>
                                    <a:pt x="2503" y="315"/>
                                  </a:lnTo>
                                  <a:lnTo>
                                    <a:pt x="2484" y="298"/>
                                  </a:lnTo>
                                  <a:lnTo>
                                    <a:pt x="2463" y="283"/>
                                  </a:lnTo>
                                  <a:lnTo>
                                    <a:pt x="2439" y="270"/>
                                  </a:lnTo>
                                  <a:lnTo>
                                    <a:pt x="2415" y="257"/>
                                  </a:lnTo>
                                  <a:lnTo>
                                    <a:pt x="2389" y="249"/>
                                  </a:lnTo>
                                  <a:lnTo>
                                    <a:pt x="2363" y="240"/>
                                  </a:lnTo>
                                  <a:lnTo>
                                    <a:pt x="2363" y="238"/>
                                  </a:lnTo>
                                  <a:lnTo>
                                    <a:pt x="2361" y="225"/>
                                  </a:lnTo>
                                  <a:lnTo>
                                    <a:pt x="2357" y="212"/>
                                  </a:lnTo>
                                  <a:lnTo>
                                    <a:pt x="2352" y="200"/>
                                  </a:lnTo>
                                  <a:lnTo>
                                    <a:pt x="2348" y="189"/>
                                  </a:lnTo>
                                  <a:lnTo>
                                    <a:pt x="2340" y="165"/>
                                  </a:lnTo>
                                  <a:lnTo>
                                    <a:pt x="2327" y="144"/>
                                  </a:lnTo>
                                  <a:lnTo>
                                    <a:pt x="2312" y="122"/>
                                  </a:lnTo>
                                  <a:lnTo>
                                    <a:pt x="2297" y="103"/>
                                  </a:lnTo>
                                  <a:lnTo>
                                    <a:pt x="2279" y="84"/>
                                  </a:lnTo>
                                  <a:lnTo>
                                    <a:pt x="2260" y="69"/>
                                  </a:lnTo>
                                  <a:lnTo>
                                    <a:pt x="2241" y="53"/>
                                  </a:lnTo>
                                  <a:lnTo>
                                    <a:pt x="2219" y="39"/>
                                  </a:lnTo>
                                  <a:lnTo>
                                    <a:pt x="2196" y="29"/>
                                  </a:lnTo>
                                  <a:lnTo>
                                    <a:pt x="2172" y="18"/>
                                  </a:lnTo>
                                  <a:lnTo>
                                    <a:pt x="2149" y="11"/>
                                  </a:lnTo>
                                  <a:lnTo>
                                    <a:pt x="2136" y="8"/>
                                  </a:lnTo>
                                  <a:lnTo>
                                    <a:pt x="2123" y="5"/>
                                  </a:lnTo>
                                  <a:lnTo>
                                    <a:pt x="2110" y="3"/>
                                  </a:lnTo>
                                  <a:lnTo>
                                    <a:pt x="2095" y="3"/>
                                  </a:lnTo>
                                  <a:lnTo>
                                    <a:pt x="2082" y="0"/>
                                  </a:lnTo>
                                  <a:lnTo>
                                    <a:pt x="2069" y="0"/>
                                  </a:lnTo>
                                  <a:lnTo>
                                    <a:pt x="2052" y="0"/>
                                  </a:lnTo>
                                  <a:lnTo>
                                    <a:pt x="2037" y="3"/>
                                  </a:lnTo>
                                  <a:lnTo>
                                    <a:pt x="2020" y="5"/>
                                  </a:lnTo>
                                  <a:lnTo>
                                    <a:pt x="2005" y="8"/>
                                  </a:lnTo>
                                  <a:lnTo>
                                    <a:pt x="1988" y="11"/>
                                  </a:lnTo>
                                  <a:lnTo>
                                    <a:pt x="1973" y="15"/>
                                  </a:lnTo>
                                  <a:lnTo>
                                    <a:pt x="1957" y="23"/>
                                  </a:lnTo>
                                  <a:lnTo>
                                    <a:pt x="1942" y="29"/>
                                  </a:lnTo>
                                  <a:lnTo>
                                    <a:pt x="1930" y="35"/>
                                  </a:lnTo>
                                  <a:lnTo>
                                    <a:pt x="1915" y="44"/>
                                  </a:lnTo>
                                  <a:lnTo>
                                    <a:pt x="1902" y="53"/>
                                  </a:lnTo>
                                  <a:lnTo>
                                    <a:pt x="1887" y="60"/>
                                  </a:lnTo>
                                  <a:lnTo>
                                    <a:pt x="1874" y="69"/>
                                  </a:lnTo>
                                  <a:lnTo>
                                    <a:pt x="1863" y="80"/>
                                  </a:lnTo>
                                  <a:lnTo>
                                    <a:pt x="1850" y="93"/>
                                  </a:lnTo>
                                  <a:lnTo>
                                    <a:pt x="1839" y="103"/>
                                  </a:lnTo>
                                  <a:lnTo>
                                    <a:pt x="1842" y="103"/>
                                  </a:lnTo>
                                  <a:lnTo>
                                    <a:pt x="1831" y="93"/>
                                  </a:lnTo>
                                  <a:lnTo>
                                    <a:pt x="1820" y="80"/>
                                  </a:lnTo>
                                  <a:lnTo>
                                    <a:pt x="1809" y="69"/>
                                  </a:lnTo>
                                  <a:lnTo>
                                    <a:pt x="1799" y="60"/>
                                  </a:lnTo>
                                  <a:lnTo>
                                    <a:pt x="1786" y="53"/>
                                  </a:lnTo>
                                  <a:lnTo>
                                    <a:pt x="1773" y="44"/>
                                  </a:lnTo>
                                  <a:lnTo>
                                    <a:pt x="1760" y="35"/>
                                  </a:lnTo>
                                  <a:lnTo>
                                    <a:pt x="1747" y="29"/>
                                  </a:lnTo>
                                  <a:lnTo>
                                    <a:pt x="1732" y="23"/>
                                  </a:lnTo>
                                  <a:lnTo>
                                    <a:pt x="1717" y="15"/>
                                  </a:lnTo>
                                  <a:lnTo>
                                    <a:pt x="1704" y="11"/>
                                  </a:lnTo>
                                  <a:lnTo>
                                    <a:pt x="1689" y="8"/>
                                  </a:lnTo>
                                  <a:lnTo>
                                    <a:pt x="1674" y="5"/>
                                  </a:lnTo>
                                  <a:lnTo>
                                    <a:pt x="1659" y="3"/>
                                  </a:lnTo>
                                  <a:lnTo>
                                    <a:pt x="1642" y="0"/>
                                  </a:lnTo>
                                  <a:lnTo>
                                    <a:pt x="1627" y="0"/>
                                  </a:lnTo>
                                  <a:lnTo>
                                    <a:pt x="1608" y="0"/>
                                  </a:lnTo>
                                  <a:lnTo>
                                    <a:pt x="1588" y="3"/>
                                  </a:lnTo>
                                  <a:lnTo>
                                    <a:pt x="1571" y="8"/>
                                  </a:lnTo>
                                  <a:lnTo>
                                    <a:pt x="1552" y="11"/>
                                  </a:lnTo>
                                  <a:lnTo>
                                    <a:pt x="1535" y="15"/>
                                  </a:lnTo>
                                  <a:lnTo>
                                    <a:pt x="1517" y="23"/>
                                  </a:lnTo>
                                  <a:lnTo>
                                    <a:pt x="1500" y="30"/>
                                  </a:lnTo>
                                  <a:lnTo>
                                    <a:pt x="1485" y="39"/>
                                  </a:lnTo>
                                  <a:lnTo>
                                    <a:pt x="1470" y="50"/>
                                  </a:lnTo>
                                  <a:lnTo>
                                    <a:pt x="1455" y="60"/>
                                  </a:lnTo>
                                  <a:lnTo>
                                    <a:pt x="1442" y="74"/>
                                  </a:lnTo>
                                  <a:lnTo>
                                    <a:pt x="1428" y="86"/>
                                  </a:lnTo>
                                  <a:lnTo>
                                    <a:pt x="1416" y="99"/>
                                  </a:lnTo>
                                  <a:lnTo>
                                    <a:pt x="1406" y="114"/>
                                  </a:lnTo>
                                  <a:lnTo>
                                    <a:pt x="1394" y="129"/>
                                  </a:lnTo>
                                  <a:lnTo>
                                    <a:pt x="1386" y="146"/>
                                  </a:lnTo>
                                  <a:lnTo>
                                    <a:pt x="1386" y="150"/>
                                  </a:lnTo>
                                  <a:lnTo>
                                    <a:pt x="1373" y="140"/>
                                  </a:lnTo>
                                  <a:lnTo>
                                    <a:pt x="1362" y="129"/>
                                  </a:lnTo>
                                  <a:lnTo>
                                    <a:pt x="1349" y="120"/>
                                  </a:lnTo>
                                  <a:lnTo>
                                    <a:pt x="1336" y="110"/>
                                  </a:lnTo>
                                  <a:lnTo>
                                    <a:pt x="1321" y="103"/>
                                  </a:lnTo>
                                  <a:lnTo>
                                    <a:pt x="1308" y="95"/>
                                  </a:lnTo>
                                  <a:lnTo>
                                    <a:pt x="1293" y="88"/>
                                  </a:lnTo>
                                  <a:lnTo>
                                    <a:pt x="1280" y="82"/>
                                  </a:lnTo>
                                  <a:lnTo>
                                    <a:pt x="1265" y="75"/>
                                  </a:lnTo>
                                  <a:lnTo>
                                    <a:pt x="1250" y="71"/>
                                  </a:lnTo>
                                  <a:lnTo>
                                    <a:pt x="1235" y="68"/>
                                  </a:lnTo>
                                  <a:lnTo>
                                    <a:pt x="1220" y="65"/>
                                  </a:lnTo>
                                  <a:lnTo>
                                    <a:pt x="1203" y="63"/>
                                  </a:lnTo>
                                  <a:lnTo>
                                    <a:pt x="1188" y="60"/>
                                  </a:lnTo>
                                  <a:lnTo>
                                    <a:pt x="1171" y="59"/>
                                  </a:lnTo>
                                  <a:lnTo>
                                    <a:pt x="1156" y="59"/>
                                  </a:lnTo>
                                  <a:lnTo>
                                    <a:pt x="1132" y="59"/>
                                  </a:lnTo>
                                  <a:lnTo>
                                    <a:pt x="1111" y="60"/>
                                  </a:lnTo>
                                  <a:lnTo>
                                    <a:pt x="1089" y="65"/>
                                  </a:lnTo>
                                  <a:lnTo>
                                    <a:pt x="1068" y="69"/>
                                  </a:lnTo>
                                  <a:lnTo>
                                    <a:pt x="1046" y="75"/>
                                  </a:lnTo>
                                  <a:lnTo>
                                    <a:pt x="1025" y="84"/>
                                  </a:lnTo>
                                  <a:lnTo>
                                    <a:pt x="1006" y="93"/>
                                  </a:lnTo>
                                  <a:lnTo>
                                    <a:pt x="986" y="103"/>
                                  </a:lnTo>
                                  <a:lnTo>
                                    <a:pt x="967" y="116"/>
                                  </a:lnTo>
                                  <a:lnTo>
                                    <a:pt x="950" y="127"/>
                                  </a:lnTo>
                                  <a:lnTo>
                                    <a:pt x="933" y="142"/>
                                  </a:lnTo>
                                  <a:lnTo>
                                    <a:pt x="918" y="157"/>
                                  </a:lnTo>
                                  <a:lnTo>
                                    <a:pt x="903" y="174"/>
                                  </a:lnTo>
                                  <a:lnTo>
                                    <a:pt x="887" y="191"/>
                                  </a:lnTo>
                                  <a:lnTo>
                                    <a:pt x="875" y="208"/>
                                  </a:lnTo>
                                  <a:lnTo>
                                    <a:pt x="864" y="227"/>
                                  </a:lnTo>
                                  <a:lnTo>
                                    <a:pt x="864" y="230"/>
                                  </a:lnTo>
                                  <a:lnTo>
                                    <a:pt x="840" y="217"/>
                                  </a:lnTo>
                                  <a:lnTo>
                                    <a:pt x="815" y="206"/>
                                  </a:lnTo>
                                  <a:lnTo>
                                    <a:pt x="789" y="195"/>
                                  </a:lnTo>
                                  <a:lnTo>
                                    <a:pt x="763" y="189"/>
                                  </a:lnTo>
                                  <a:lnTo>
                                    <a:pt x="735" y="182"/>
                                  </a:lnTo>
                                  <a:lnTo>
                                    <a:pt x="707" y="178"/>
                                  </a:lnTo>
                                  <a:lnTo>
                                    <a:pt x="681" y="174"/>
                                  </a:lnTo>
                                  <a:lnTo>
                                    <a:pt x="654" y="174"/>
                                  </a:lnTo>
                                  <a:lnTo>
                                    <a:pt x="632" y="174"/>
                                  </a:lnTo>
                                  <a:lnTo>
                                    <a:pt x="611" y="176"/>
                                  </a:lnTo>
                                  <a:lnTo>
                                    <a:pt x="589" y="178"/>
                                  </a:lnTo>
                                  <a:lnTo>
                                    <a:pt x="570" y="182"/>
                                  </a:lnTo>
                                  <a:lnTo>
                                    <a:pt x="548" y="187"/>
                                  </a:lnTo>
                                  <a:lnTo>
                                    <a:pt x="529" y="191"/>
                                  </a:lnTo>
                                  <a:lnTo>
                                    <a:pt x="509" y="197"/>
                                  </a:lnTo>
                                  <a:lnTo>
                                    <a:pt x="490" y="206"/>
                                  </a:lnTo>
                                  <a:lnTo>
                                    <a:pt x="473" y="215"/>
                                  </a:lnTo>
                                  <a:lnTo>
                                    <a:pt x="454" y="223"/>
                                  </a:lnTo>
                                  <a:lnTo>
                                    <a:pt x="437" y="232"/>
                                  </a:lnTo>
                                  <a:lnTo>
                                    <a:pt x="419" y="242"/>
                                  </a:lnTo>
                                  <a:lnTo>
                                    <a:pt x="404" y="253"/>
                                  </a:lnTo>
                                  <a:lnTo>
                                    <a:pt x="386" y="266"/>
                                  </a:lnTo>
                                  <a:lnTo>
                                    <a:pt x="371" y="279"/>
                                  </a:lnTo>
                                  <a:lnTo>
                                    <a:pt x="358" y="292"/>
                                  </a:lnTo>
                                  <a:lnTo>
                                    <a:pt x="343" y="307"/>
                                  </a:lnTo>
                                  <a:lnTo>
                                    <a:pt x="331" y="319"/>
                                  </a:lnTo>
                                  <a:lnTo>
                                    <a:pt x="318" y="334"/>
                                  </a:lnTo>
                                  <a:lnTo>
                                    <a:pt x="307" y="352"/>
                                  </a:lnTo>
                                  <a:lnTo>
                                    <a:pt x="296" y="367"/>
                                  </a:lnTo>
                                  <a:lnTo>
                                    <a:pt x="285" y="384"/>
                                  </a:lnTo>
                                  <a:lnTo>
                                    <a:pt x="277" y="401"/>
                                  </a:lnTo>
                                  <a:lnTo>
                                    <a:pt x="268" y="420"/>
                                  </a:lnTo>
                                  <a:lnTo>
                                    <a:pt x="262" y="437"/>
                                  </a:lnTo>
                                  <a:lnTo>
                                    <a:pt x="255" y="456"/>
                                  </a:lnTo>
                                  <a:lnTo>
                                    <a:pt x="249" y="476"/>
                                  </a:lnTo>
                                  <a:lnTo>
                                    <a:pt x="245" y="495"/>
                                  </a:lnTo>
                                  <a:lnTo>
                                    <a:pt x="240" y="514"/>
                                  </a:lnTo>
                                  <a:lnTo>
                                    <a:pt x="238" y="536"/>
                                  </a:lnTo>
                                  <a:lnTo>
                                    <a:pt x="236" y="555"/>
                                  </a:lnTo>
                                  <a:lnTo>
                                    <a:pt x="236" y="576"/>
                                  </a:lnTo>
                                  <a:lnTo>
                                    <a:pt x="236" y="589"/>
                                  </a:lnTo>
                                  <a:lnTo>
                                    <a:pt x="236" y="604"/>
                                  </a:lnTo>
                                  <a:lnTo>
                                    <a:pt x="236" y="617"/>
                                  </a:lnTo>
                                  <a:lnTo>
                                    <a:pt x="238" y="630"/>
                                  </a:lnTo>
                                  <a:lnTo>
                                    <a:pt x="240" y="630"/>
                                  </a:lnTo>
                                  <a:close/>
                                </a:path>
                              </a:pathLst>
                            </a:custGeom>
                            <a:solidFill>
                              <a:srgbClr val="000000"/>
                            </a:solidFill>
                            <a:ln>
                              <a:noFill/>
                            </a:ln>
                          </wps:spPr>
                          <wps:style>
                            <a:lnRef idx="0"/>
                            <a:fillRef idx="0"/>
                            <a:effectRef idx="0"/>
                            <a:fontRef idx="minor"/>
                          </wps:style>
                          <wps:bodyPr/>
                        </wps:wsp>
                        <wps:wsp>
                          <wps:cNvSpPr/>
                          <wps:spPr>
                            <a:xfrm>
                              <a:off x="0" y="0"/>
                              <a:ext cx="1693440" cy="1200960"/>
                            </a:xfrm>
                            <a:custGeom>
                              <a:avLst/>
                              <a:gdLst/>
                              <a:ahLst/>
                              <a:rect l="l" t="t" r="r" b="b"/>
                              <a:pathLst>
                                <a:path w="2667" h="1891">
                                  <a:moveTo>
                                    <a:pt x="240" y="630"/>
                                  </a:moveTo>
                                  <a:lnTo>
                                    <a:pt x="227" y="632"/>
                                  </a:lnTo>
                                  <a:lnTo>
                                    <a:pt x="215" y="634"/>
                                  </a:lnTo>
                                  <a:lnTo>
                                    <a:pt x="202" y="636"/>
                                  </a:lnTo>
                                  <a:lnTo>
                                    <a:pt x="191" y="638"/>
                                  </a:lnTo>
                                  <a:lnTo>
                                    <a:pt x="167" y="647"/>
                                  </a:lnTo>
                                  <a:lnTo>
                                    <a:pt x="146" y="658"/>
                                  </a:lnTo>
                                  <a:lnTo>
                                    <a:pt x="124" y="668"/>
                                  </a:lnTo>
                                  <a:lnTo>
                                    <a:pt x="103" y="683"/>
                                  </a:lnTo>
                                  <a:lnTo>
                                    <a:pt x="86" y="698"/>
                                  </a:lnTo>
                                  <a:lnTo>
                                    <a:pt x="69" y="715"/>
                                  </a:lnTo>
                                  <a:lnTo>
                                    <a:pt x="54" y="733"/>
                                  </a:lnTo>
                                  <a:lnTo>
                                    <a:pt x="41" y="752"/>
                                  </a:lnTo>
                                  <a:lnTo>
                                    <a:pt x="28" y="773"/>
                                  </a:lnTo>
                                  <a:lnTo>
                                    <a:pt x="19" y="795"/>
                                  </a:lnTo>
                                  <a:lnTo>
                                    <a:pt x="11" y="816"/>
                                  </a:lnTo>
                                  <a:lnTo>
                                    <a:pt x="6" y="829"/>
                                  </a:lnTo>
                                  <a:lnTo>
                                    <a:pt x="4" y="839"/>
                                  </a:lnTo>
                                  <a:lnTo>
                                    <a:pt x="2" y="851"/>
                                  </a:lnTo>
                                  <a:lnTo>
                                    <a:pt x="2" y="865"/>
                                  </a:lnTo>
                                  <a:lnTo>
                                    <a:pt x="0" y="875"/>
                                  </a:lnTo>
                                  <a:lnTo>
                                    <a:pt x="0" y="889"/>
                                  </a:lnTo>
                                  <a:lnTo>
                                    <a:pt x="0" y="905"/>
                                  </a:lnTo>
                                  <a:lnTo>
                                    <a:pt x="2" y="922"/>
                                  </a:lnTo>
                                  <a:lnTo>
                                    <a:pt x="4" y="940"/>
                                  </a:lnTo>
                                  <a:lnTo>
                                    <a:pt x="9" y="955"/>
                                  </a:lnTo>
                                  <a:lnTo>
                                    <a:pt x="15" y="971"/>
                                  </a:lnTo>
                                  <a:lnTo>
                                    <a:pt x="19" y="986"/>
                                  </a:lnTo>
                                  <a:lnTo>
                                    <a:pt x="28" y="1001"/>
                                  </a:lnTo>
                                  <a:lnTo>
                                    <a:pt x="34" y="1016"/>
                                  </a:lnTo>
                                  <a:lnTo>
                                    <a:pt x="43" y="1031"/>
                                  </a:lnTo>
                                  <a:lnTo>
                                    <a:pt x="54" y="1044"/>
                                  </a:lnTo>
                                  <a:lnTo>
                                    <a:pt x="64" y="1059"/>
                                  </a:lnTo>
                                  <a:lnTo>
                                    <a:pt x="75" y="1070"/>
                                  </a:lnTo>
                                  <a:lnTo>
                                    <a:pt x="88" y="1083"/>
                                  </a:lnTo>
                                  <a:lnTo>
                                    <a:pt x="101" y="1093"/>
                                  </a:lnTo>
                                  <a:lnTo>
                                    <a:pt x="116" y="1104"/>
                                  </a:lnTo>
                                  <a:lnTo>
                                    <a:pt x="131" y="1113"/>
                                  </a:lnTo>
                                  <a:lnTo>
                                    <a:pt x="131" y="1110"/>
                                  </a:lnTo>
                                  <a:lnTo>
                                    <a:pt x="114" y="1130"/>
                                  </a:lnTo>
                                  <a:lnTo>
                                    <a:pt x="99" y="1149"/>
                                  </a:lnTo>
                                  <a:lnTo>
                                    <a:pt x="92" y="1160"/>
                                  </a:lnTo>
                                  <a:lnTo>
                                    <a:pt x="88" y="1170"/>
                                  </a:lnTo>
                                  <a:lnTo>
                                    <a:pt x="82" y="1181"/>
                                  </a:lnTo>
                                  <a:lnTo>
                                    <a:pt x="77" y="1192"/>
                                  </a:lnTo>
                                  <a:lnTo>
                                    <a:pt x="73" y="1203"/>
                                  </a:lnTo>
                                  <a:lnTo>
                                    <a:pt x="69" y="1215"/>
                                  </a:lnTo>
                                  <a:lnTo>
                                    <a:pt x="64" y="1226"/>
                                  </a:lnTo>
                                  <a:lnTo>
                                    <a:pt x="62" y="1239"/>
                                  </a:lnTo>
                                  <a:lnTo>
                                    <a:pt x="60" y="1250"/>
                                  </a:lnTo>
                                  <a:lnTo>
                                    <a:pt x="60" y="1262"/>
                                  </a:lnTo>
                                  <a:lnTo>
                                    <a:pt x="58" y="1273"/>
                                  </a:lnTo>
                                  <a:lnTo>
                                    <a:pt x="58" y="1286"/>
                                  </a:lnTo>
                                  <a:lnTo>
                                    <a:pt x="58" y="1299"/>
                                  </a:lnTo>
                                  <a:lnTo>
                                    <a:pt x="60" y="1312"/>
                                  </a:lnTo>
                                  <a:lnTo>
                                    <a:pt x="60" y="1325"/>
                                  </a:lnTo>
                                  <a:lnTo>
                                    <a:pt x="64" y="1337"/>
                                  </a:lnTo>
                                  <a:lnTo>
                                    <a:pt x="67" y="1350"/>
                                  </a:lnTo>
                                  <a:lnTo>
                                    <a:pt x="71" y="1363"/>
                                  </a:lnTo>
                                  <a:lnTo>
                                    <a:pt x="75" y="1376"/>
                                  </a:lnTo>
                                  <a:lnTo>
                                    <a:pt x="79" y="1387"/>
                                  </a:lnTo>
                                  <a:lnTo>
                                    <a:pt x="84" y="1399"/>
                                  </a:lnTo>
                                  <a:lnTo>
                                    <a:pt x="90" y="1410"/>
                                  </a:lnTo>
                                  <a:lnTo>
                                    <a:pt x="103" y="1432"/>
                                  </a:lnTo>
                                  <a:lnTo>
                                    <a:pt x="120" y="1451"/>
                                  </a:lnTo>
                                  <a:lnTo>
                                    <a:pt x="137" y="1470"/>
                                  </a:lnTo>
                                  <a:lnTo>
                                    <a:pt x="157" y="1485"/>
                                  </a:lnTo>
                                  <a:lnTo>
                                    <a:pt x="176" y="1500"/>
                                  </a:lnTo>
                                  <a:lnTo>
                                    <a:pt x="197" y="1513"/>
                                  </a:lnTo>
                                  <a:lnTo>
                                    <a:pt x="210" y="1519"/>
                                  </a:lnTo>
                                  <a:lnTo>
                                    <a:pt x="221" y="1526"/>
                                  </a:lnTo>
                                  <a:lnTo>
                                    <a:pt x="234" y="1530"/>
                                  </a:lnTo>
                                  <a:lnTo>
                                    <a:pt x="247" y="1534"/>
                                  </a:lnTo>
                                  <a:lnTo>
                                    <a:pt x="260" y="1536"/>
                                  </a:lnTo>
                                  <a:lnTo>
                                    <a:pt x="273" y="1541"/>
                                  </a:lnTo>
                                  <a:lnTo>
                                    <a:pt x="285" y="1543"/>
                                  </a:lnTo>
                                  <a:lnTo>
                                    <a:pt x="298" y="1543"/>
                                  </a:lnTo>
                                  <a:lnTo>
                                    <a:pt x="313" y="1545"/>
                                  </a:lnTo>
                                  <a:lnTo>
                                    <a:pt x="326" y="1545"/>
                                  </a:lnTo>
                                  <a:lnTo>
                                    <a:pt x="358" y="1545"/>
                                  </a:lnTo>
                                  <a:lnTo>
                                    <a:pt x="356" y="1545"/>
                                  </a:lnTo>
                                  <a:lnTo>
                                    <a:pt x="373" y="1571"/>
                                  </a:lnTo>
                                  <a:lnTo>
                                    <a:pt x="394" y="1596"/>
                                  </a:lnTo>
                                  <a:lnTo>
                                    <a:pt x="412" y="1620"/>
                                  </a:lnTo>
                                  <a:lnTo>
                                    <a:pt x="434" y="1641"/>
                                  </a:lnTo>
                                  <a:lnTo>
                                    <a:pt x="455" y="1663"/>
                                  </a:lnTo>
                                  <a:lnTo>
                                    <a:pt x="482" y="1682"/>
                                  </a:lnTo>
                                  <a:lnTo>
                                    <a:pt x="505" y="1699"/>
                                  </a:lnTo>
                                  <a:lnTo>
                                    <a:pt x="533" y="1716"/>
                                  </a:lnTo>
                                  <a:lnTo>
                                    <a:pt x="559" y="1729"/>
                                  </a:lnTo>
                                  <a:lnTo>
                                    <a:pt x="587" y="1742"/>
                                  </a:lnTo>
                                  <a:lnTo>
                                    <a:pt x="617" y="1753"/>
                                  </a:lnTo>
                                  <a:lnTo>
                                    <a:pt x="647" y="1761"/>
                                  </a:lnTo>
                                  <a:lnTo>
                                    <a:pt x="677" y="1770"/>
                                  </a:lnTo>
                                  <a:lnTo>
                                    <a:pt x="707" y="1774"/>
                                  </a:lnTo>
                                  <a:lnTo>
                                    <a:pt x="739" y="1777"/>
                                  </a:lnTo>
                                  <a:lnTo>
                                    <a:pt x="772" y="1777"/>
                                  </a:lnTo>
                                  <a:lnTo>
                                    <a:pt x="789" y="1777"/>
                                  </a:lnTo>
                                  <a:lnTo>
                                    <a:pt x="804" y="1777"/>
                                  </a:lnTo>
                                  <a:lnTo>
                                    <a:pt x="819" y="1776"/>
                                  </a:lnTo>
                                  <a:lnTo>
                                    <a:pt x="836" y="1774"/>
                                  </a:lnTo>
                                  <a:lnTo>
                                    <a:pt x="868" y="1768"/>
                                  </a:lnTo>
                                  <a:lnTo>
                                    <a:pt x="898" y="1761"/>
                                  </a:lnTo>
                                  <a:lnTo>
                                    <a:pt x="930" y="1753"/>
                                  </a:lnTo>
                                  <a:lnTo>
                                    <a:pt x="958" y="1740"/>
                                  </a:lnTo>
                                  <a:lnTo>
                                    <a:pt x="988" y="1727"/>
                                  </a:lnTo>
                                  <a:lnTo>
                                    <a:pt x="1016" y="1712"/>
                                  </a:lnTo>
                                  <a:lnTo>
                                    <a:pt x="1031" y="1733"/>
                                  </a:lnTo>
                                  <a:lnTo>
                                    <a:pt x="1048" y="1753"/>
                                  </a:lnTo>
                                  <a:lnTo>
                                    <a:pt x="1066" y="1770"/>
                                  </a:lnTo>
                                  <a:lnTo>
                                    <a:pt x="1083" y="1786"/>
                                  </a:lnTo>
                                  <a:lnTo>
                                    <a:pt x="1102" y="1804"/>
                                  </a:lnTo>
                                  <a:lnTo>
                                    <a:pt x="1124" y="1816"/>
                                  </a:lnTo>
                                  <a:lnTo>
                                    <a:pt x="1143" y="1831"/>
                                  </a:lnTo>
                                  <a:lnTo>
                                    <a:pt x="1167" y="1845"/>
                                  </a:lnTo>
                                  <a:lnTo>
                                    <a:pt x="1188" y="1854"/>
                                  </a:lnTo>
                                  <a:lnTo>
                                    <a:pt x="1212" y="1863"/>
                                  </a:lnTo>
                                  <a:lnTo>
                                    <a:pt x="1235" y="1872"/>
                                  </a:lnTo>
                                  <a:lnTo>
                                    <a:pt x="1261" y="1878"/>
                                  </a:lnTo>
                                  <a:lnTo>
                                    <a:pt x="1285" y="1884"/>
                                  </a:lnTo>
                                  <a:lnTo>
                                    <a:pt x="1310" y="1890"/>
                                  </a:lnTo>
                                  <a:lnTo>
                                    <a:pt x="1336" y="1891"/>
                                  </a:lnTo>
                                  <a:lnTo>
                                    <a:pt x="1362" y="1891"/>
                                  </a:lnTo>
                                  <a:lnTo>
                                    <a:pt x="1379" y="1891"/>
                                  </a:lnTo>
                                  <a:lnTo>
                                    <a:pt x="1397" y="1890"/>
                                  </a:lnTo>
                                  <a:lnTo>
                                    <a:pt x="1413" y="1890"/>
                                  </a:lnTo>
                                  <a:lnTo>
                                    <a:pt x="1431" y="1887"/>
                                  </a:lnTo>
                                  <a:lnTo>
                                    <a:pt x="1446" y="1882"/>
                                  </a:lnTo>
                                  <a:lnTo>
                                    <a:pt x="1464" y="1878"/>
                                  </a:lnTo>
                                  <a:lnTo>
                                    <a:pt x="1479" y="1875"/>
                                  </a:lnTo>
                                  <a:lnTo>
                                    <a:pt x="1496" y="1869"/>
                                  </a:lnTo>
                                  <a:lnTo>
                                    <a:pt x="1511" y="1866"/>
                                  </a:lnTo>
                                  <a:lnTo>
                                    <a:pt x="1526" y="1860"/>
                                  </a:lnTo>
                                  <a:lnTo>
                                    <a:pt x="1541" y="1852"/>
                                  </a:lnTo>
                                  <a:lnTo>
                                    <a:pt x="1556" y="1845"/>
                                  </a:lnTo>
                                  <a:lnTo>
                                    <a:pt x="1571" y="1837"/>
                                  </a:lnTo>
                                  <a:lnTo>
                                    <a:pt x="1584" y="1830"/>
                                  </a:lnTo>
                                  <a:lnTo>
                                    <a:pt x="1612" y="1813"/>
                                  </a:lnTo>
                                  <a:lnTo>
                                    <a:pt x="1638" y="1791"/>
                                  </a:lnTo>
                                  <a:lnTo>
                                    <a:pt x="1661" y="1770"/>
                                  </a:lnTo>
                                  <a:lnTo>
                                    <a:pt x="1683" y="1746"/>
                                  </a:lnTo>
                                  <a:lnTo>
                                    <a:pt x="1704" y="1721"/>
                                  </a:lnTo>
                                  <a:lnTo>
                                    <a:pt x="1713" y="1708"/>
                                  </a:lnTo>
                                  <a:lnTo>
                                    <a:pt x="1721" y="1695"/>
                                  </a:lnTo>
                                  <a:lnTo>
                                    <a:pt x="1730" y="1680"/>
                                  </a:lnTo>
                                  <a:lnTo>
                                    <a:pt x="1736" y="1665"/>
                                  </a:lnTo>
                                  <a:lnTo>
                                    <a:pt x="1745" y="1652"/>
                                  </a:lnTo>
                                  <a:lnTo>
                                    <a:pt x="1751" y="1637"/>
                                  </a:lnTo>
                                  <a:lnTo>
                                    <a:pt x="1758" y="1620"/>
                                  </a:lnTo>
                                  <a:lnTo>
                                    <a:pt x="1762" y="1605"/>
                                  </a:lnTo>
                                  <a:lnTo>
                                    <a:pt x="1762" y="1607"/>
                                  </a:lnTo>
                                  <a:lnTo>
                                    <a:pt x="1784" y="1620"/>
                                  </a:lnTo>
                                  <a:lnTo>
                                    <a:pt x="1805" y="1631"/>
                                  </a:lnTo>
                                  <a:lnTo>
                                    <a:pt x="1829" y="1639"/>
                                  </a:lnTo>
                                  <a:lnTo>
                                    <a:pt x="1852" y="1646"/>
                                  </a:lnTo>
                                  <a:lnTo>
                                    <a:pt x="1876" y="1652"/>
                                  </a:lnTo>
                                  <a:lnTo>
                                    <a:pt x="1902" y="1656"/>
                                  </a:lnTo>
                                  <a:lnTo>
                                    <a:pt x="1925" y="1658"/>
                                  </a:lnTo>
                                  <a:lnTo>
                                    <a:pt x="1951" y="1658"/>
                                  </a:lnTo>
                                  <a:lnTo>
                                    <a:pt x="1970" y="1658"/>
                                  </a:lnTo>
                                  <a:lnTo>
                                    <a:pt x="1988" y="1656"/>
                                  </a:lnTo>
                                  <a:lnTo>
                                    <a:pt x="2005" y="1654"/>
                                  </a:lnTo>
                                  <a:lnTo>
                                    <a:pt x="2022" y="1652"/>
                                  </a:lnTo>
                                  <a:lnTo>
                                    <a:pt x="2039" y="1648"/>
                                  </a:lnTo>
                                  <a:lnTo>
                                    <a:pt x="2056" y="1643"/>
                                  </a:lnTo>
                                  <a:lnTo>
                                    <a:pt x="2073" y="1637"/>
                                  </a:lnTo>
                                  <a:lnTo>
                                    <a:pt x="2088" y="1633"/>
                                  </a:lnTo>
                                  <a:lnTo>
                                    <a:pt x="2106" y="1624"/>
                                  </a:lnTo>
                                  <a:lnTo>
                                    <a:pt x="2121" y="1618"/>
                                  </a:lnTo>
                                  <a:lnTo>
                                    <a:pt x="2136" y="1609"/>
                                  </a:lnTo>
                                  <a:lnTo>
                                    <a:pt x="2151" y="1601"/>
                                  </a:lnTo>
                                  <a:lnTo>
                                    <a:pt x="2164" y="1590"/>
                                  </a:lnTo>
                                  <a:lnTo>
                                    <a:pt x="2176" y="1581"/>
                                  </a:lnTo>
                                  <a:lnTo>
                                    <a:pt x="2189" y="1571"/>
                                  </a:lnTo>
                                  <a:lnTo>
                                    <a:pt x="2202" y="1560"/>
                                  </a:lnTo>
                                  <a:lnTo>
                                    <a:pt x="2215" y="1547"/>
                                  </a:lnTo>
                                  <a:lnTo>
                                    <a:pt x="2226" y="1534"/>
                                  </a:lnTo>
                                  <a:lnTo>
                                    <a:pt x="2237" y="1521"/>
                                  </a:lnTo>
                                  <a:lnTo>
                                    <a:pt x="2245" y="1509"/>
                                  </a:lnTo>
                                  <a:lnTo>
                                    <a:pt x="2256" y="1496"/>
                                  </a:lnTo>
                                  <a:lnTo>
                                    <a:pt x="2264" y="1481"/>
                                  </a:lnTo>
                                  <a:lnTo>
                                    <a:pt x="2273" y="1466"/>
                                  </a:lnTo>
                                  <a:lnTo>
                                    <a:pt x="2279" y="1451"/>
                                  </a:lnTo>
                                  <a:lnTo>
                                    <a:pt x="2286" y="1436"/>
                                  </a:lnTo>
                                  <a:lnTo>
                                    <a:pt x="2290" y="1419"/>
                                  </a:lnTo>
                                  <a:lnTo>
                                    <a:pt x="2297" y="1404"/>
                                  </a:lnTo>
                                  <a:lnTo>
                                    <a:pt x="2301" y="1387"/>
                                  </a:lnTo>
                                  <a:lnTo>
                                    <a:pt x="2303" y="1369"/>
                                  </a:lnTo>
                                  <a:lnTo>
                                    <a:pt x="2305" y="1352"/>
                                  </a:lnTo>
                                  <a:lnTo>
                                    <a:pt x="2307" y="1335"/>
                                  </a:lnTo>
                                  <a:lnTo>
                                    <a:pt x="2307" y="1318"/>
                                  </a:lnTo>
                                  <a:lnTo>
                                    <a:pt x="2307" y="1316"/>
                                  </a:lnTo>
                                  <a:lnTo>
                                    <a:pt x="2327" y="1314"/>
                                  </a:lnTo>
                                  <a:lnTo>
                                    <a:pt x="2346" y="1310"/>
                                  </a:lnTo>
                                  <a:lnTo>
                                    <a:pt x="2363" y="1305"/>
                                  </a:lnTo>
                                  <a:lnTo>
                                    <a:pt x="2383" y="1299"/>
                                  </a:lnTo>
                                  <a:lnTo>
                                    <a:pt x="2400" y="1292"/>
                                  </a:lnTo>
                                  <a:lnTo>
                                    <a:pt x="2418" y="1286"/>
                                  </a:lnTo>
                                  <a:lnTo>
                                    <a:pt x="2434" y="1280"/>
                                  </a:lnTo>
                                  <a:lnTo>
                                    <a:pt x="2451" y="1271"/>
                                  </a:lnTo>
                                  <a:lnTo>
                                    <a:pt x="2467" y="1262"/>
                                  </a:lnTo>
                                  <a:lnTo>
                                    <a:pt x="2482" y="1252"/>
                                  </a:lnTo>
                                  <a:lnTo>
                                    <a:pt x="2497" y="1241"/>
                                  </a:lnTo>
                                  <a:lnTo>
                                    <a:pt x="2512" y="1230"/>
                                  </a:lnTo>
                                  <a:lnTo>
                                    <a:pt x="2527" y="1220"/>
                                  </a:lnTo>
                                  <a:lnTo>
                                    <a:pt x="2539" y="1207"/>
                                  </a:lnTo>
                                  <a:lnTo>
                                    <a:pt x="2553" y="1194"/>
                                  </a:lnTo>
                                  <a:lnTo>
                                    <a:pt x="2566" y="1181"/>
                                  </a:lnTo>
                                  <a:lnTo>
                                    <a:pt x="2577" y="1168"/>
                                  </a:lnTo>
                                  <a:lnTo>
                                    <a:pt x="2587" y="1155"/>
                                  </a:lnTo>
                                  <a:lnTo>
                                    <a:pt x="2598" y="1140"/>
                                  </a:lnTo>
                                  <a:lnTo>
                                    <a:pt x="2607" y="1125"/>
                                  </a:lnTo>
                                  <a:lnTo>
                                    <a:pt x="2617" y="1110"/>
                                  </a:lnTo>
                                  <a:lnTo>
                                    <a:pt x="2626" y="1093"/>
                                  </a:lnTo>
                                  <a:lnTo>
                                    <a:pt x="2633" y="1078"/>
                                  </a:lnTo>
                                  <a:lnTo>
                                    <a:pt x="2639" y="1061"/>
                                  </a:lnTo>
                                  <a:lnTo>
                                    <a:pt x="2645" y="1044"/>
                                  </a:lnTo>
                                  <a:lnTo>
                                    <a:pt x="2652" y="1027"/>
                                  </a:lnTo>
                                  <a:lnTo>
                                    <a:pt x="2656" y="1010"/>
                                  </a:lnTo>
                                  <a:lnTo>
                                    <a:pt x="2660" y="991"/>
                                  </a:lnTo>
                                  <a:lnTo>
                                    <a:pt x="2663" y="973"/>
                                  </a:lnTo>
                                  <a:lnTo>
                                    <a:pt x="2665" y="955"/>
                                  </a:lnTo>
                                  <a:lnTo>
                                    <a:pt x="2667" y="937"/>
                                  </a:lnTo>
                                  <a:lnTo>
                                    <a:pt x="2667" y="919"/>
                                  </a:lnTo>
                                  <a:lnTo>
                                    <a:pt x="2667" y="902"/>
                                  </a:lnTo>
                                  <a:lnTo>
                                    <a:pt x="2665" y="884"/>
                                  </a:lnTo>
                                  <a:lnTo>
                                    <a:pt x="2665" y="869"/>
                                  </a:lnTo>
                                  <a:lnTo>
                                    <a:pt x="2660" y="851"/>
                                  </a:lnTo>
                                  <a:lnTo>
                                    <a:pt x="2658" y="835"/>
                                  </a:lnTo>
                                  <a:lnTo>
                                    <a:pt x="2654" y="820"/>
                                  </a:lnTo>
                                  <a:lnTo>
                                    <a:pt x="2650" y="803"/>
                                  </a:lnTo>
                                  <a:lnTo>
                                    <a:pt x="2645" y="788"/>
                                  </a:lnTo>
                                  <a:lnTo>
                                    <a:pt x="2639" y="773"/>
                                  </a:lnTo>
                                  <a:lnTo>
                                    <a:pt x="2633" y="758"/>
                                  </a:lnTo>
                                  <a:lnTo>
                                    <a:pt x="2626" y="743"/>
                                  </a:lnTo>
                                  <a:lnTo>
                                    <a:pt x="2617" y="728"/>
                                  </a:lnTo>
                                  <a:lnTo>
                                    <a:pt x="2609" y="713"/>
                                  </a:lnTo>
                                  <a:lnTo>
                                    <a:pt x="2600" y="700"/>
                                  </a:lnTo>
                                  <a:lnTo>
                                    <a:pt x="2592" y="685"/>
                                  </a:lnTo>
                                  <a:lnTo>
                                    <a:pt x="2581" y="673"/>
                                  </a:lnTo>
                                  <a:lnTo>
                                    <a:pt x="2579" y="673"/>
                                  </a:lnTo>
                                  <a:lnTo>
                                    <a:pt x="2585" y="658"/>
                                  </a:lnTo>
                                  <a:lnTo>
                                    <a:pt x="2592" y="643"/>
                                  </a:lnTo>
                                  <a:lnTo>
                                    <a:pt x="2596" y="626"/>
                                  </a:lnTo>
                                  <a:lnTo>
                                    <a:pt x="2600" y="611"/>
                                  </a:lnTo>
                                  <a:lnTo>
                                    <a:pt x="2602" y="593"/>
                                  </a:lnTo>
                                  <a:lnTo>
                                    <a:pt x="2605" y="578"/>
                                  </a:lnTo>
                                  <a:lnTo>
                                    <a:pt x="2607" y="563"/>
                                  </a:lnTo>
                                  <a:lnTo>
                                    <a:pt x="2607" y="546"/>
                                  </a:lnTo>
                                  <a:lnTo>
                                    <a:pt x="2607" y="533"/>
                                  </a:lnTo>
                                  <a:lnTo>
                                    <a:pt x="2605" y="521"/>
                                  </a:lnTo>
                                  <a:lnTo>
                                    <a:pt x="2605" y="506"/>
                                  </a:lnTo>
                                  <a:lnTo>
                                    <a:pt x="2602" y="493"/>
                                  </a:lnTo>
                                  <a:lnTo>
                                    <a:pt x="2600" y="480"/>
                                  </a:lnTo>
                                  <a:lnTo>
                                    <a:pt x="2596" y="467"/>
                                  </a:lnTo>
                                  <a:lnTo>
                                    <a:pt x="2590" y="444"/>
                                  </a:lnTo>
                                  <a:lnTo>
                                    <a:pt x="2579" y="420"/>
                                  </a:lnTo>
                                  <a:lnTo>
                                    <a:pt x="2568" y="396"/>
                                  </a:lnTo>
                                  <a:lnTo>
                                    <a:pt x="2554" y="375"/>
                                  </a:lnTo>
                                  <a:lnTo>
                                    <a:pt x="2539" y="354"/>
                                  </a:lnTo>
                                  <a:lnTo>
                                    <a:pt x="2523" y="334"/>
                                  </a:lnTo>
                                  <a:lnTo>
                                    <a:pt x="2503" y="315"/>
                                  </a:lnTo>
                                  <a:lnTo>
                                    <a:pt x="2484" y="298"/>
                                  </a:lnTo>
                                  <a:lnTo>
                                    <a:pt x="2463" y="283"/>
                                  </a:lnTo>
                                  <a:lnTo>
                                    <a:pt x="2439" y="270"/>
                                  </a:lnTo>
                                  <a:lnTo>
                                    <a:pt x="2415" y="257"/>
                                  </a:lnTo>
                                  <a:lnTo>
                                    <a:pt x="2389" y="249"/>
                                  </a:lnTo>
                                  <a:lnTo>
                                    <a:pt x="2363" y="240"/>
                                  </a:lnTo>
                                  <a:lnTo>
                                    <a:pt x="2363" y="238"/>
                                  </a:lnTo>
                                  <a:lnTo>
                                    <a:pt x="2361" y="225"/>
                                  </a:lnTo>
                                  <a:lnTo>
                                    <a:pt x="2357" y="212"/>
                                  </a:lnTo>
                                  <a:lnTo>
                                    <a:pt x="2352" y="200"/>
                                  </a:lnTo>
                                  <a:lnTo>
                                    <a:pt x="2348" y="189"/>
                                  </a:lnTo>
                                  <a:lnTo>
                                    <a:pt x="2340" y="165"/>
                                  </a:lnTo>
                                  <a:lnTo>
                                    <a:pt x="2327" y="144"/>
                                  </a:lnTo>
                                  <a:lnTo>
                                    <a:pt x="2312" y="122"/>
                                  </a:lnTo>
                                  <a:lnTo>
                                    <a:pt x="2297" y="103"/>
                                  </a:lnTo>
                                  <a:lnTo>
                                    <a:pt x="2279" y="84"/>
                                  </a:lnTo>
                                  <a:lnTo>
                                    <a:pt x="2260" y="69"/>
                                  </a:lnTo>
                                  <a:lnTo>
                                    <a:pt x="2241" y="53"/>
                                  </a:lnTo>
                                  <a:lnTo>
                                    <a:pt x="2219" y="39"/>
                                  </a:lnTo>
                                  <a:lnTo>
                                    <a:pt x="2196" y="29"/>
                                  </a:lnTo>
                                  <a:lnTo>
                                    <a:pt x="2172" y="18"/>
                                  </a:lnTo>
                                  <a:lnTo>
                                    <a:pt x="2149" y="11"/>
                                  </a:lnTo>
                                  <a:lnTo>
                                    <a:pt x="2136" y="8"/>
                                  </a:lnTo>
                                  <a:lnTo>
                                    <a:pt x="2123" y="5"/>
                                  </a:lnTo>
                                  <a:lnTo>
                                    <a:pt x="2110" y="3"/>
                                  </a:lnTo>
                                  <a:lnTo>
                                    <a:pt x="2095" y="3"/>
                                  </a:lnTo>
                                  <a:lnTo>
                                    <a:pt x="2082" y="0"/>
                                  </a:lnTo>
                                  <a:lnTo>
                                    <a:pt x="2069" y="0"/>
                                  </a:lnTo>
                                  <a:lnTo>
                                    <a:pt x="2052" y="0"/>
                                  </a:lnTo>
                                  <a:lnTo>
                                    <a:pt x="2037" y="3"/>
                                  </a:lnTo>
                                  <a:lnTo>
                                    <a:pt x="2020" y="5"/>
                                  </a:lnTo>
                                  <a:lnTo>
                                    <a:pt x="2005" y="8"/>
                                  </a:lnTo>
                                  <a:lnTo>
                                    <a:pt x="1988" y="11"/>
                                  </a:lnTo>
                                  <a:lnTo>
                                    <a:pt x="1973" y="15"/>
                                  </a:lnTo>
                                  <a:lnTo>
                                    <a:pt x="1957" y="23"/>
                                  </a:lnTo>
                                  <a:lnTo>
                                    <a:pt x="1942" y="29"/>
                                  </a:lnTo>
                                  <a:lnTo>
                                    <a:pt x="1930" y="35"/>
                                  </a:lnTo>
                                  <a:lnTo>
                                    <a:pt x="1915" y="44"/>
                                  </a:lnTo>
                                  <a:lnTo>
                                    <a:pt x="1902" y="53"/>
                                  </a:lnTo>
                                  <a:lnTo>
                                    <a:pt x="1887" y="60"/>
                                  </a:lnTo>
                                  <a:lnTo>
                                    <a:pt x="1874" y="69"/>
                                  </a:lnTo>
                                  <a:lnTo>
                                    <a:pt x="1863" y="80"/>
                                  </a:lnTo>
                                  <a:lnTo>
                                    <a:pt x="1850" y="93"/>
                                  </a:lnTo>
                                  <a:lnTo>
                                    <a:pt x="1839" y="103"/>
                                  </a:lnTo>
                                  <a:lnTo>
                                    <a:pt x="1842" y="103"/>
                                  </a:lnTo>
                                  <a:lnTo>
                                    <a:pt x="1831" y="93"/>
                                  </a:lnTo>
                                  <a:lnTo>
                                    <a:pt x="1820" y="80"/>
                                  </a:lnTo>
                                  <a:lnTo>
                                    <a:pt x="1809" y="69"/>
                                  </a:lnTo>
                                  <a:lnTo>
                                    <a:pt x="1799" y="60"/>
                                  </a:lnTo>
                                  <a:lnTo>
                                    <a:pt x="1786" y="53"/>
                                  </a:lnTo>
                                  <a:lnTo>
                                    <a:pt x="1773" y="44"/>
                                  </a:lnTo>
                                  <a:lnTo>
                                    <a:pt x="1760" y="35"/>
                                  </a:lnTo>
                                  <a:lnTo>
                                    <a:pt x="1747" y="29"/>
                                  </a:lnTo>
                                  <a:lnTo>
                                    <a:pt x="1732" y="23"/>
                                  </a:lnTo>
                                  <a:lnTo>
                                    <a:pt x="1717" y="15"/>
                                  </a:lnTo>
                                  <a:lnTo>
                                    <a:pt x="1704" y="11"/>
                                  </a:lnTo>
                                  <a:lnTo>
                                    <a:pt x="1689" y="8"/>
                                  </a:lnTo>
                                  <a:lnTo>
                                    <a:pt x="1674" y="5"/>
                                  </a:lnTo>
                                  <a:lnTo>
                                    <a:pt x="1659" y="3"/>
                                  </a:lnTo>
                                  <a:lnTo>
                                    <a:pt x="1642" y="0"/>
                                  </a:lnTo>
                                  <a:lnTo>
                                    <a:pt x="1627" y="0"/>
                                  </a:lnTo>
                                  <a:lnTo>
                                    <a:pt x="1608" y="0"/>
                                  </a:lnTo>
                                  <a:lnTo>
                                    <a:pt x="1588" y="3"/>
                                  </a:lnTo>
                                  <a:lnTo>
                                    <a:pt x="1571" y="8"/>
                                  </a:lnTo>
                                  <a:lnTo>
                                    <a:pt x="1552" y="11"/>
                                  </a:lnTo>
                                  <a:lnTo>
                                    <a:pt x="1535" y="15"/>
                                  </a:lnTo>
                                  <a:lnTo>
                                    <a:pt x="1517" y="23"/>
                                  </a:lnTo>
                                  <a:lnTo>
                                    <a:pt x="1500" y="30"/>
                                  </a:lnTo>
                                  <a:lnTo>
                                    <a:pt x="1485" y="39"/>
                                  </a:lnTo>
                                  <a:lnTo>
                                    <a:pt x="1470" y="50"/>
                                  </a:lnTo>
                                  <a:lnTo>
                                    <a:pt x="1455" y="60"/>
                                  </a:lnTo>
                                  <a:lnTo>
                                    <a:pt x="1442" y="74"/>
                                  </a:lnTo>
                                  <a:lnTo>
                                    <a:pt x="1428" y="86"/>
                                  </a:lnTo>
                                  <a:lnTo>
                                    <a:pt x="1416" y="99"/>
                                  </a:lnTo>
                                  <a:lnTo>
                                    <a:pt x="1406" y="114"/>
                                  </a:lnTo>
                                  <a:lnTo>
                                    <a:pt x="1394" y="129"/>
                                  </a:lnTo>
                                  <a:lnTo>
                                    <a:pt x="1386" y="146"/>
                                  </a:lnTo>
                                  <a:lnTo>
                                    <a:pt x="1386" y="150"/>
                                  </a:lnTo>
                                  <a:lnTo>
                                    <a:pt x="1373" y="140"/>
                                  </a:lnTo>
                                  <a:lnTo>
                                    <a:pt x="1362" y="129"/>
                                  </a:lnTo>
                                  <a:lnTo>
                                    <a:pt x="1349" y="120"/>
                                  </a:lnTo>
                                  <a:lnTo>
                                    <a:pt x="1336" y="110"/>
                                  </a:lnTo>
                                  <a:lnTo>
                                    <a:pt x="1321" y="103"/>
                                  </a:lnTo>
                                  <a:lnTo>
                                    <a:pt x="1308" y="95"/>
                                  </a:lnTo>
                                  <a:lnTo>
                                    <a:pt x="1293" y="88"/>
                                  </a:lnTo>
                                  <a:lnTo>
                                    <a:pt x="1280" y="82"/>
                                  </a:lnTo>
                                  <a:lnTo>
                                    <a:pt x="1265" y="75"/>
                                  </a:lnTo>
                                  <a:lnTo>
                                    <a:pt x="1250" y="71"/>
                                  </a:lnTo>
                                  <a:lnTo>
                                    <a:pt x="1235" y="68"/>
                                  </a:lnTo>
                                  <a:lnTo>
                                    <a:pt x="1220" y="65"/>
                                  </a:lnTo>
                                  <a:lnTo>
                                    <a:pt x="1203" y="63"/>
                                  </a:lnTo>
                                  <a:lnTo>
                                    <a:pt x="1188" y="60"/>
                                  </a:lnTo>
                                  <a:lnTo>
                                    <a:pt x="1171" y="59"/>
                                  </a:lnTo>
                                  <a:lnTo>
                                    <a:pt x="1156" y="59"/>
                                  </a:lnTo>
                                  <a:lnTo>
                                    <a:pt x="1132" y="59"/>
                                  </a:lnTo>
                                  <a:lnTo>
                                    <a:pt x="1111" y="60"/>
                                  </a:lnTo>
                                  <a:lnTo>
                                    <a:pt x="1089" y="65"/>
                                  </a:lnTo>
                                  <a:lnTo>
                                    <a:pt x="1068" y="69"/>
                                  </a:lnTo>
                                  <a:lnTo>
                                    <a:pt x="1046" y="75"/>
                                  </a:lnTo>
                                  <a:lnTo>
                                    <a:pt x="1025" y="84"/>
                                  </a:lnTo>
                                  <a:lnTo>
                                    <a:pt x="1006" y="93"/>
                                  </a:lnTo>
                                  <a:lnTo>
                                    <a:pt x="986" y="103"/>
                                  </a:lnTo>
                                  <a:lnTo>
                                    <a:pt x="967" y="116"/>
                                  </a:lnTo>
                                  <a:lnTo>
                                    <a:pt x="950" y="127"/>
                                  </a:lnTo>
                                  <a:lnTo>
                                    <a:pt x="933" y="142"/>
                                  </a:lnTo>
                                  <a:lnTo>
                                    <a:pt x="918" y="157"/>
                                  </a:lnTo>
                                  <a:lnTo>
                                    <a:pt x="903" y="174"/>
                                  </a:lnTo>
                                  <a:lnTo>
                                    <a:pt x="887" y="191"/>
                                  </a:lnTo>
                                  <a:lnTo>
                                    <a:pt x="875" y="208"/>
                                  </a:lnTo>
                                  <a:lnTo>
                                    <a:pt x="864" y="227"/>
                                  </a:lnTo>
                                  <a:lnTo>
                                    <a:pt x="864" y="230"/>
                                  </a:lnTo>
                                  <a:lnTo>
                                    <a:pt x="840" y="217"/>
                                  </a:lnTo>
                                  <a:lnTo>
                                    <a:pt x="815" y="206"/>
                                  </a:lnTo>
                                  <a:lnTo>
                                    <a:pt x="789" y="195"/>
                                  </a:lnTo>
                                  <a:lnTo>
                                    <a:pt x="763" y="189"/>
                                  </a:lnTo>
                                  <a:lnTo>
                                    <a:pt x="735" y="182"/>
                                  </a:lnTo>
                                  <a:lnTo>
                                    <a:pt x="707" y="178"/>
                                  </a:lnTo>
                                  <a:lnTo>
                                    <a:pt x="681" y="174"/>
                                  </a:lnTo>
                                  <a:lnTo>
                                    <a:pt x="654" y="174"/>
                                  </a:lnTo>
                                  <a:lnTo>
                                    <a:pt x="632" y="174"/>
                                  </a:lnTo>
                                  <a:lnTo>
                                    <a:pt x="611" y="176"/>
                                  </a:lnTo>
                                  <a:lnTo>
                                    <a:pt x="589" y="178"/>
                                  </a:lnTo>
                                  <a:lnTo>
                                    <a:pt x="570" y="182"/>
                                  </a:lnTo>
                                  <a:lnTo>
                                    <a:pt x="548" y="187"/>
                                  </a:lnTo>
                                  <a:lnTo>
                                    <a:pt x="529" y="191"/>
                                  </a:lnTo>
                                  <a:lnTo>
                                    <a:pt x="509" y="197"/>
                                  </a:lnTo>
                                  <a:lnTo>
                                    <a:pt x="490" y="206"/>
                                  </a:lnTo>
                                  <a:lnTo>
                                    <a:pt x="473" y="215"/>
                                  </a:lnTo>
                                  <a:lnTo>
                                    <a:pt x="454" y="223"/>
                                  </a:lnTo>
                                  <a:lnTo>
                                    <a:pt x="437" y="232"/>
                                  </a:lnTo>
                                  <a:lnTo>
                                    <a:pt x="419" y="242"/>
                                  </a:lnTo>
                                  <a:lnTo>
                                    <a:pt x="404" y="253"/>
                                  </a:lnTo>
                                  <a:lnTo>
                                    <a:pt x="386" y="266"/>
                                  </a:lnTo>
                                  <a:lnTo>
                                    <a:pt x="371" y="279"/>
                                  </a:lnTo>
                                  <a:lnTo>
                                    <a:pt x="358" y="292"/>
                                  </a:lnTo>
                                  <a:lnTo>
                                    <a:pt x="343" y="307"/>
                                  </a:lnTo>
                                  <a:lnTo>
                                    <a:pt x="331" y="319"/>
                                  </a:lnTo>
                                  <a:lnTo>
                                    <a:pt x="318" y="334"/>
                                  </a:lnTo>
                                  <a:lnTo>
                                    <a:pt x="307" y="352"/>
                                  </a:lnTo>
                                  <a:lnTo>
                                    <a:pt x="296" y="367"/>
                                  </a:lnTo>
                                  <a:lnTo>
                                    <a:pt x="285" y="384"/>
                                  </a:lnTo>
                                  <a:lnTo>
                                    <a:pt x="277" y="401"/>
                                  </a:lnTo>
                                  <a:lnTo>
                                    <a:pt x="268" y="420"/>
                                  </a:lnTo>
                                  <a:lnTo>
                                    <a:pt x="262" y="437"/>
                                  </a:lnTo>
                                  <a:lnTo>
                                    <a:pt x="255" y="456"/>
                                  </a:lnTo>
                                  <a:lnTo>
                                    <a:pt x="249" y="476"/>
                                  </a:lnTo>
                                  <a:lnTo>
                                    <a:pt x="245" y="495"/>
                                  </a:lnTo>
                                  <a:lnTo>
                                    <a:pt x="240" y="514"/>
                                  </a:lnTo>
                                  <a:lnTo>
                                    <a:pt x="238" y="536"/>
                                  </a:lnTo>
                                  <a:lnTo>
                                    <a:pt x="236" y="555"/>
                                  </a:lnTo>
                                  <a:lnTo>
                                    <a:pt x="236" y="576"/>
                                  </a:lnTo>
                                  <a:lnTo>
                                    <a:pt x="236" y="589"/>
                                  </a:lnTo>
                                  <a:lnTo>
                                    <a:pt x="236" y="604"/>
                                  </a:lnTo>
                                  <a:lnTo>
                                    <a:pt x="236" y="617"/>
                                  </a:lnTo>
                                  <a:lnTo>
                                    <a:pt x="238" y="630"/>
                                  </a:lnTo>
                                  <a:lnTo>
                                    <a:pt x="240" y="630"/>
                                  </a:lnTo>
                                  <a:close/>
                                </a:path>
                              </a:pathLst>
                            </a:custGeom>
                            <a:noFill/>
                            <a:ln cap="rnd" w="1440">
                              <a:solidFill>
                                <a:srgbClr val="000000"/>
                              </a:solidFill>
                              <a:round/>
                            </a:ln>
                          </wps:spPr>
                          <wps:style>
                            <a:lnRef idx="0"/>
                            <a:fillRef idx="0"/>
                            <a:effectRef idx="0"/>
                            <a:fontRef idx="minor"/>
                          </wps:style>
                          <wps:bodyPr/>
                        </wps:wsp>
                      </wpg:grpSp>
                      <wps:wsp>
                        <wps:cNvSpPr/>
                        <wps:spPr>
                          <a:xfrm>
                            <a:off x="3518640" y="2586960"/>
                            <a:ext cx="1693440" cy="1200960"/>
                          </a:xfrm>
                          <a:custGeom>
                            <a:avLst/>
                            <a:gdLst/>
                            <a:ahLst/>
                            <a:rect l="l" t="t" r="r" b="b"/>
                            <a:pathLst>
                              <a:path w="2667" h="1891">
                                <a:moveTo>
                                  <a:pt x="240" y="630"/>
                                </a:moveTo>
                                <a:lnTo>
                                  <a:pt x="227" y="632"/>
                                </a:lnTo>
                                <a:lnTo>
                                  <a:pt x="215" y="634"/>
                                </a:lnTo>
                                <a:lnTo>
                                  <a:pt x="202" y="636"/>
                                </a:lnTo>
                                <a:lnTo>
                                  <a:pt x="191" y="638"/>
                                </a:lnTo>
                                <a:lnTo>
                                  <a:pt x="167" y="647"/>
                                </a:lnTo>
                                <a:lnTo>
                                  <a:pt x="146" y="658"/>
                                </a:lnTo>
                                <a:lnTo>
                                  <a:pt x="124" y="668"/>
                                </a:lnTo>
                                <a:lnTo>
                                  <a:pt x="103" y="683"/>
                                </a:lnTo>
                                <a:lnTo>
                                  <a:pt x="86" y="698"/>
                                </a:lnTo>
                                <a:lnTo>
                                  <a:pt x="69" y="715"/>
                                </a:lnTo>
                                <a:lnTo>
                                  <a:pt x="54" y="733"/>
                                </a:lnTo>
                                <a:lnTo>
                                  <a:pt x="41" y="752"/>
                                </a:lnTo>
                                <a:lnTo>
                                  <a:pt x="28" y="773"/>
                                </a:lnTo>
                                <a:lnTo>
                                  <a:pt x="19" y="795"/>
                                </a:lnTo>
                                <a:lnTo>
                                  <a:pt x="11" y="816"/>
                                </a:lnTo>
                                <a:lnTo>
                                  <a:pt x="6" y="829"/>
                                </a:lnTo>
                                <a:lnTo>
                                  <a:pt x="4" y="839"/>
                                </a:lnTo>
                                <a:lnTo>
                                  <a:pt x="2" y="851"/>
                                </a:lnTo>
                                <a:lnTo>
                                  <a:pt x="2" y="865"/>
                                </a:lnTo>
                                <a:lnTo>
                                  <a:pt x="0" y="875"/>
                                </a:lnTo>
                                <a:lnTo>
                                  <a:pt x="0" y="889"/>
                                </a:lnTo>
                                <a:lnTo>
                                  <a:pt x="0" y="905"/>
                                </a:lnTo>
                                <a:lnTo>
                                  <a:pt x="2" y="922"/>
                                </a:lnTo>
                                <a:lnTo>
                                  <a:pt x="4" y="940"/>
                                </a:lnTo>
                                <a:lnTo>
                                  <a:pt x="9" y="955"/>
                                </a:lnTo>
                                <a:lnTo>
                                  <a:pt x="15" y="971"/>
                                </a:lnTo>
                                <a:lnTo>
                                  <a:pt x="19" y="986"/>
                                </a:lnTo>
                                <a:lnTo>
                                  <a:pt x="28" y="1001"/>
                                </a:lnTo>
                                <a:lnTo>
                                  <a:pt x="34" y="1016"/>
                                </a:lnTo>
                                <a:lnTo>
                                  <a:pt x="43" y="1031"/>
                                </a:lnTo>
                                <a:lnTo>
                                  <a:pt x="54" y="1044"/>
                                </a:lnTo>
                                <a:lnTo>
                                  <a:pt x="64" y="1059"/>
                                </a:lnTo>
                                <a:lnTo>
                                  <a:pt x="75" y="1070"/>
                                </a:lnTo>
                                <a:lnTo>
                                  <a:pt x="88" y="1083"/>
                                </a:lnTo>
                                <a:lnTo>
                                  <a:pt x="101" y="1093"/>
                                </a:lnTo>
                                <a:lnTo>
                                  <a:pt x="116" y="1104"/>
                                </a:lnTo>
                                <a:lnTo>
                                  <a:pt x="131" y="1113"/>
                                </a:lnTo>
                                <a:lnTo>
                                  <a:pt x="131" y="1110"/>
                                </a:lnTo>
                                <a:lnTo>
                                  <a:pt x="114" y="1130"/>
                                </a:lnTo>
                                <a:lnTo>
                                  <a:pt x="99" y="1149"/>
                                </a:lnTo>
                                <a:lnTo>
                                  <a:pt x="92" y="1160"/>
                                </a:lnTo>
                                <a:lnTo>
                                  <a:pt x="88" y="1170"/>
                                </a:lnTo>
                                <a:lnTo>
                                  <a:pt x="82" y="1181"/>
                                </a:lnTo>
                                <a:lnTo>
                                  <a:pt x="77" y="1192"/>
                                </a:lnTo>
                                <a:lnTo>
                                  <a:pt x="73" y="1203"/>
                                </a:lnTo>
                                <a:lnTo>
                                  <a:pt x="69" y="1215"/>
                                </a:lnTo>
                                <a:lnTo>
                                  <a:pt x="64" y="1226"/>
                                </a:lnTo>
                                <a:lnTo>
                                  <a:pt x="62" y="1239"/>
                                </a:lnTo>
                                <a:lnTo>
                                  <a:pt x="60" y="1250"/>
                                </a:lnTo>
                                <a:lnTo>
                                  <a:pt x="60" y="1262"/>
                                </a:lnTo>
                                <a:lnTo>
                                  <a:pt x="58" y="1273"/>
                                </a:lnTo>
                                <a:lnTo>
                                  <a:pt x="58" y="1286"/>
                                </a:lnTo>
                                <a:lnTo>
                                  <a:pt x="58" y="1299"/>
                                </a:lnTo>
                                <a:lnTo>
                                  <a:pt x="60" y="1312"/>
                                </a:lnTo>
                                <a:lnTo>
                                  <a:pt x="60" y="1325"/>
                                </a:lnTo>
                                <a:lnTo>
                                  <a:pt x="64" y="1337"/>
                                </a:lnTo>
                                <a:lnTo>
                                  <a:pt x="67" y="1350"/>
                                </a:lnTo>
                                <a:lnTo>
                                  <a:pt x="71" y="1363"/>
                                </a:lnTo>
                                <a:lnTo>
                                  <a:pt x="75" y="1376"/>
                                </a:lnTo>
                                <a:lnTo>
                                  <a:pt x="79" y="1387"/>
                                </a:lnTo>
                                <a:lnTo>
                                  <a:pt x="84" y="1399"/>
                                </a:lnTo>
                                <a:lnTo>
                                  <a:pt x="90" y="1410"/>
                                </a:lnTo>
                                <a:lnTo>
                                  <a:pt x="103" y="1432"/>
                                </a:lnTo>
                                <a:lnTo>
                                  <a:pt x="120" y="1451"/>
                                </a:lnTo>
                                <a:lnTo>
                                  <a:pt x="137" y="1470"/>
                                </a:lnTo>
                                <a:lnTo>
                                  <a:pt x="157" y="1485"/>
                                </a:lnTo>
                                <a:lnTo>
                                  <a:pt x="176" y="1500"/>
                                </a:lnTo>
                                <a:lnTo>
                                  <a:pt x="197" y="1513"/>
                                </a:lnTo>
                                <a:lnTo>
                                  <a:pt x="210" y="1519"/>
                                </a:lnTo>
                                <a:lnTo>
                                  <a:pt x="221" y="1526"/>
                                </a:lnTo>
                                <a:lnTo>
                                  <a:pt x="234" y="1530"/>
                                </a:lnTo>
                                <a:lnTo>
                                  <a:pt x="247" y="1534"/>
                                </a:lnTo>
                                <a:lnTo>
                                  <a:pt x="260" y="1536"/>
                                </a:lnTo>
                                <a:lnTo>
                                  <a:pt x="273" y="1541"/>
                                </a:lnTo>
                                <a:lnTo>
                                  <a:pt x="285" y="1543"/>
                                </a:lnTo>
                                <a:lnTo>
                                  <a:pt x="298" y="1543"/>
                                </a:lnTo>
                                <a:lnTo>
                                  <a:pt x="313" y="1545"/>
                                </a:lnTo>
                                <a:lnTo>
                                  <a:pt x="326" y="1545"/>
                                </a:lnTo>
                                <a:lnTo>
                                  <a:pt x="358" y="1545"/>
                                </a:lnTo>
                                <a:lnTo>
                                  <a:pt x="356" y="1545"/>
                                </a:lnTo>
                                <a:lnTo>
                                  <a:pt x="373" y="1571"/>
                                </a:lnTo>
                                <a:lnTo>
                                  <a:pt x="394" y="1596"/>
                                </a:lnTo>
                                <a:lnTo>
                                  <a:pt x="412" y="1620"/>
                                </a:lnTo>
                                <a:lnTo>
                                  <a:pt x="434" y="1641"/>
                                </a:lnTo>
                                <a:lnTo>
                                  <a:pt x="455" y="1663"/>
                                </a:lnTo>
                                <a:lnTo>
                                  <a:pt x="482" y="1682"/>
                                </a:lnTo>
                                <a:lnTo>
                                  <a:pt x="505" y="1699"/>
                                </a:lnTo>
                                <a:lnTo>
                                  <a:pt x="533" y="1716"/>
                                </a:lnTo>
                                <a:lnTo>
                                  <a:pt x="559" y="1729"/>
                                </a:lnTo>
                                <a:lnTo>
                                  <a:pt x="587" y="1742"/>
                                </a:lnTo>
                                <a:lnTo>
                                  <a:pt x="617" y="1753"/>
                                </a:lnTo>
                                <a:lnTo>
                                  <a:pt x="647" y="1761"/>
                                </a:lnTo>
                                <a:lnTo>
                                  <a:pt x="677" y="1770"/>
                                </a:lnTo>
                                <a:lnTo>
                                  <a:pt x="707" y="1774"/>
                                </a:lnTo>
                                <a:lnTo>
                                  <a:pt x="739" y="1777"/>
                                </a:lnTo>
                                <a:lnTo>
                                  <a:pt x="772" y="1777"/>
                                </a:lnTo>
                                <a:lnTo>
                                  <a:pt x="789" y="1777"/>
                                </a:lnTo>
                                <a:lnTo>
                                  <a:pt x="804" y="1777"/>
                                </a:lnTo>
                                <a:lnTo>
                                  <a:pt x="819" y="1776"/>
                                </a:lnTo>
                                <a:lnTo>
                                  <a:pt x="836" y="1774"/>
                                </a:lnTo>
                                <a:lnTo>
                                  <a:pt x="868" y="1768"/>
                                </a:lnTo>
                                <a:lnTo>
                                  <a:pt x="898" y="1761"/>
                                </a:lnTo>
                                <a:lnTo>
                                  <a:pt x="930" y="1753"/>
                                </a:lnTo>
                                <a:lnTo>
                                  <a:pt x="958" y="1740"/>
                                </a:lnTo>
                                <a:lnTo>
                                  <a:pt x="988" y="1727"/>
                                </a:lnTo>
                                <a:lnTo>
                                  <a:pt x="1016" y="1712"/>
                                </a:lnTo>
                                <a:lnTo>
                                  <a:pt x="1031" y="1733"/>
                                </a:lnTo>
                                <a:lnTo>
                                  <a:pt x="1048" y="1753"/>
                                </a:lnTo>
                                <a:lnTo>
                                  <a:pt x="1066" y="1770"/>
                                </a:lnTo>
                                <a:lnTo>
                                  <a:pt x="1083" y="1786"/>
                                </a:lnTo>
                                <a:lnTo>
                                  <a:pt x="1102" y="1804"/>
                                </a:lnTo>
                                <a:lnTo>
                                  <a:pt x="1124" y="1816"/>
                                </a:lnTo>
                                <a:lnTo>
                                  <a:pt x="1143" y="1831"/>
                                </a:lnTo>
                                <a:lnTo>
                                  <a:pt x="1167" y="1845"/>
                                </a:lnTo>
                                <a:lnTo>
                                  <a:pt x="1188" y="1854"/>
                                </a:lnTo>
                                <a:lnTo>
                                  <a:pt x="1212" y="1863"/>
                                </a:lnTo>
                                <a:lnTo>
                                  <a:pt x="1235" y="1872"/>
                                </a:lnTo>
                                <a:lnTo>
                                  <a:pt x="1261" y="1878"/>
                                </a:lnTo>
                                <a:lnTo>
                                  <a:pt x="1285" y="1884"/>
                                </a:lnTo>
                                <a:lnTo>
                                  <a:pt x="1310" y="1890"/>
                                </a:lnTo>
                                <a:lnTo>
                                  <a:pt x="1336" y="1891"/>
                                </a:lnTo>
                                <a:lnTo>
                                  <a:pt x="1362" y="1891"/>
                                </a:lnTo>
                                <a:lnTo>
                                  <a:pt x="1379" y="1891"/>
                                </a:lnTo>
                                <a:lnTo>
                                  <a:pt x="1397" y="1890"/>
                                </a:lnTo>
                                <a:lnTo>
                                  <a:pt x="1413" y="1890"/>
                                </a:lnTo>
                                <a:lnTo>
                                  <a:pt x="1431" y="1887"/>
                                </a:lnTo>
                                <a:lnTo>
                                  <a:pt x="1446" y="1882"/>
                                </a:lnTo>
                                <a:lnTo>
                                  <a:pt x="1464" y="1878"/>
                                </a:lnTo>
                                <a:lnTo>
                                  <a:pt x="1479" y="1875"/>
                                </a:lnTo>
                                <a:lnTo>
                                  <a:pt x="1496" y="1869"/>
                                </a:lnTo>
                                <a:lnTo>
                                  <a:pt x="1511" y="1866"/>
                                </a:lnTo>
                                <a:lnTo>
                                  <a:pt x="1526" y="1860"/>
                                </a:lnTo>
                                <a:lnTo>
                                  <a:pt x="1541" y="1852"/>
                                </a:lnTo>
                                <a:lnTo>
                                  <a:pt x="1556" y="1845"/>
                                </a:lnTo>
                                <a:lnTo>
                                  <a:pt x="1571" y="1837"/>
                                </a:lnTo>
                                <a:lnTo>
                                  <a:pt x="1584" y="1830"/>
                                </a:lnTo>
                                <a:lnTo>
                                  <a:pt x="1612" y="1813"/>
                                </a:lnTo>
                                <a:lnTo>
                                  <a:pt x="1638" y="1791"/>
                                </a:lnTo>
                                <a:lnTo>
                                  <a:pt x="1661" y="1770"/>
                                </a:lnTo>
                                <a:lnTo>
                                  <a:pt x="1683" y="1746"/>
                                </a:lnTo>
                                <a:lnTo>
                                  <a:pt x="1704" y="1721"/>
                                </a:lnTo>
                                <a:lnTo>
                                  <a:pt x="1713" y="1708"/>
                                </a:lnTo>
                                <a:lnTo>
                                  <a:pt x="1721" y="1695"/>
                                </a:lnTo>
                                <a:lnTo>
                                  <a:pt x="1730" y="1680"/>
                                </a:lnTo>
                                <a:lnTo>
                                  <a:pt x="1736" y="1665"/>
                                </a:lnTo>
                                <a:lnTo>
                                  <a:pt x="1745" y="1652"/>
                                </a:lnTo>
                                <a:lnTo>
                                  <a:pt x="1751" y="1637"/>
                                </a:lnTo>
                                <a:lnTo>
                                  <a:pt x="1758" y="1620"/>
                                </a:lnTo>
                                <a:lnTo>
                                  <a:pt x="1762" y="1605"/>
                                </a:lnTo>
                                <a:lnTo>
                                  <a:pt x="1762" y="1607"/>
                                </a:lnTo>
                                <a:lnTo>
                                  <a:pt x="1784" y="1620"/>
                                </a:lnTo>
                                <a:lnTo>
                                  <a:pt x="1805" y="1631"/>
                                </a:lnTo>
                                <a:lnTo>
                                  <a:pt x="1829" y="1639"/>
                                </a:lnTo>
                                <a:lnTo>
                                  <a:pt x="1852" y="1646"/>
                                </a:lnTo>
                                <a:lnTo>
                                  <a:pt x="1876" y="1652"/>
                                </a:lnTo>
                                <a:lnTo>
                                  <a:pt x="1902" y="1656"/>
                                </a:lnTo>
                                <a:lnTo>
                                  <a:pt x="1925" y="1658"/>
                                </a:lnTo>
                                <a:lnTo>
                                  <a:pt x="1951" y="1658"/>
                                </a:lnTo>
                                <a:lnTo>
                                  <a:pt x="1970" y="1658"/>
                                </a:lnTo>
                                <a:lnTo>
                                  <a:pt x="1988" y="1656"/>
                                </a:lnTo>
                                <a:lnTo>
                                  <a:pt x="2005" y="1654"/>
                                </a:lnTo>
                                <a:lnTo>
                                  <a:pt x="2022" y="1652"/>
                                </a:lnTo>
                                <a:lnTo>
                                  <a:pt x="2039" y="1648"/>
                                </a:lnTo>
                                <a:lnTo>
                                  <a:pt x="2056" y="1643"/>
                                </a:lnTo>
                                <a:lnTo>
                                  <a:pt x="2073" y="1637"/>
                                </a:lnTo>
                                <a:lnTo>
                                  <a:pt x="2088" y="1633"/>
                                </a:lnTo>
                                <a:lnTo>
                                  <a:pt x="2106" y="1624"/>
                                </a:lnTo>
                                <a:lnTo>
                                  <a:pt x="2121" y="1618"/>
                                </a:lnTo>
                                <a:lnTo>
                                  <a:pt x="2136" y="1609"/>
                                </a:lnTo>
                                <a:lnTo>
                                  <a:pt x="2151" y="1601"/>
                                </a:lnTo>
                                <a:lnTo>
                                  <a:pt x="2164" y="1590"/>
                                </a:lnTo>
                                <a:lnTo>
                                  <a:pt x="2176" y="1581"/>
                                </a:lnTo>
                                <a:lnTo>
                                  <a:pt x="2189" y="1571"/>
                                </a:lnTo>
                                <a:lnTo>
                                  <a:pt x="2202" y="1560"/>
                                </a:lnTo>
                                <a:lnTo>
                                  <a:pt x="2215" y="1547"/>
                                </a:lnTo>
                                <a:lnTo>
                                  <a:pt x="2226" y="1534"/>
                                </a:lnTo>
                                <a:lnTo>
                                  <a:pt x="2237" y="1521"/>
                                </a:lnTo>
                                <a:lnTo>
                                  <a:pt x="2245" y="1509"/>
                                </a:lnTo>
                                <a:lnTo>
                                  <a:pt x="2256" y="1496"/>
                                </a:lnTo>
                                <a:lnTo>
                                  <a:pt x="2264" y="1481"/>
                                </a:lnTo>
                                <a:lnTo>
                                  <a:pt x="2273" y="1466"/>
                                </a:lnTo>
                                <a:lnTo>
                                  <a:pt x="2279" y="1451"/>
                                </a:lnTo>
                                <a:lnTo>
                                  <a:pt x="2286" y="1436"/>
                                </a:lnTo>
                                <a:lnTo>
                                  <a:pt x="2290" y="1419"/>
                                </a:lnTo>
                                <a:lnTo>
                                  <a:pt x="2297" y="1404"/>
                                </a:lnTo>
                                <a:lnTo>
                                  <a:pt x="2301" y="1387"/>
                                </a:lnTo>
                                <a:lnTo>
                                  <a:pt x="2303" y="1369"/>
                                </a:lnTo>
                                <a:lnTo>
                                  <a:pt x="2305" y="1352"/>
                                </a:lnTo>
                                <a:lnTo>
                                  <a:pt x="2307" y="1335"/>
                                </a:lnTo>
                                <a:lnTo>
                                  <a:pt x="2307" y="1318"/>
                                </a:lnTo>
                                <a:lnTo>
                                  <a:pt x="2307" y="1316"/>
                                </a:lnTo>
                                <a:lnTo>
                                  <a:pt x="2327" y="1314"/>
                                </a:lnTo>
                                <a:lnTo>
                                  <a:pt x="2346" y="1310"/>
                                </a:lnTo>
                                <a:lnTo>
                                  <a:pt x="2363" y="1305"/>
                                </a:lnTo>
                                <a:lnTo>
                                  <a:pt x="2383" y="1299"/>
                                </a:lnTo>
                                <a:lnTo>
                                  <a:pt x="2400" y="1292"/>
                                </a:lnTo>
                                <a:lnTo>
                                  <a:pt x="2418" y="1286"/>
                                </a:lnTo>
                                <a:lnTo>
                                  <a:pt x="2434" y="1280"/>
                                </a:lnTo>
                                <a:lnTo>
                                  <a:pt x="2451" y="1271"/>
                                </a:lnTo>
                                <a:lnTo>
                                  <a:pt x="2467" y="1262"/>
                                </a:lnTo>
                                <a:lnTo>
                                  <a:pt x="2482" y="1252"/>
                                </a:lnTo>
                                <a:lnTo>
                                  <a:pt x="2497" y="1241"/>
                                </a:lnTo>
                                <a:lnTo>
                                  <a:pt x="2512" y="1230"/>
                                </a:lnTo>
                                <a:lnTo>
                                  <a:pt x="2527" y="1220"/>
                                </a:lnTo>
                                <a:lnTo>
                                  <a:pt x="2539" y="1207"/>
                                </a:lnTo>
                                <a:lnTo>
                                  <a:pt x="2553" y="1194"/>
                                </a:lnTo>
                                <a:lnTo>
                                  <a:pt x="2566" y="1181"/>
                                </a:lnTo>
                                <a:lnTo>
                                  <a:pt x="2577" y="1168"/>
                                </a:lnTo>
                                <a:lnTo>
                                  <a:pt x="2587" y="1155"/>
                                </a:lnTo>
                                <a:lnTo>
                                  <a:pt x="2598" y="1140"/>
                                </a:lnTo>
                                <a:lnTo>
                                  <a:pt x="2607" y="1125"/>
                                </a:lnTo>
                                <a:lnTo>
                                  <a:pt x="2617" y="1110"/>
                                </a:lnTo>
                                <a:lnTo>
                                  <a:pt x="2626" y="1093"/>
                                </a:lnTo>
                                <a:lnTo>
                                  <a:pt x="2633" y="1078"/>
                                </a:lnTo>
                                <a:lnTo>
                                  <a:pt x="2639" y="1061"/>
                                </a:lnTo>
                                <a:lnTo>
                                  <a:pt x="2645" y="1044"/>
                                </a:lnTo>
                                <a:lnTo>
                                  <a:pt x="2652" y="1027"/>
                                </a:lnTo>
                                <a:lnTo>
                                  <a:pt x="2656" y="1010"/>
                                </a:lnTo>
                                <a:lnTo>
                                  <a:pt x="2660" y="991"/>
                                </a:lnTo>
                                <a:lnTo>
                                  <a:pt x="2663" y="973"/>
                                </a:lnTo>
                                <a:lnTo>
                                  <a:pt x="2665" y="955"/>
                                </a:lnTo>
                                <a:lnTo>
                                  <a:pt x="2667" y="937"/>
                                </a:lnTo>
                                <a:lnTo>
                                  <a:pt x="2667" y="919"/>
                                </a:lnTo>
                                <a:lnTo>
                                  <a:pt x="2667" y="902"/>
                                </a:lnTo>
                                <a:lnTo>
                                  <a:pt x="2665" y="884"/>
                                </a:lnTo>
                                <a:lnTo>
                                  <a:pt x="2665" y="869"/>
                                </a:lnTo>
                                <a:lnTo>
                                  <a:pt x="2660" y="851"/>
                                </a:lnTo>
                                <a:lnTo>
                                  <a:pt x="2658" y="835"/>
                                </a:lnTo>
                                <a:lnTo>
                                  <a:pt x="2654" y="820"/>
                                </a:lnTo>
                                <a:lnTo>
                                  <a:pt x="2650" y="803"/>
                                </a:lnTo>
                                <a:lnTo>
                                  <a:pt x="2645" y="788"/>
                                </a:lnTo>
                                <a:lnTo>
                                  <a:pt x="2639" y="773"/>
                                </a:lnTo>
                                <a:lnTo>
                                  <a:pt x="2633" y="758"/>
                                </a:lnTo>
                                <a:lnTo>
                                  <a:pt x="2626" y="743"/>
                                </a:lnTo>
                                <a:lnTo>
                                  <a:pt x="2617" y="728"/>
                                </a:lnTo>
                                <a:lnTo>
                                  <a:pt x="2609" y="713"/>
                                </a:lnTo>
                                <a:lnTo>
                                  <a:pt x="2600" y="700"/>
                                </a:lnTo>
                                <a:lnTo>
                                  <a:pt x="2592" y="685"/>
                                </a:lnTo>
                                <a:lnTo>
                                  <a:pt x="2581" y="673"/>
                                </a:lnTo>
                                <a:lnTo>
                                  <a:pt x="2579" y="673"/>
                                </a:lnTo>
                                <a:lnTo>
                                  <a:pt x="2585" y="658"/>
                                </a:lnTo>
                                <a:lnTo>
                                  <a:pt x="2592" y="643"/>
                                </a:lnTo>
                                <a:lnTo>
                                  <a:pt x="2596" y="626"/>
                                </a:lnTo>
                                <a:lnTo>
                                  <a:pt x="2600" y="611"/>
                                </a:lnTo>
                                <a:lnTo>
                                  <a:pt x="2602" y="593"/>
                                </a:lnTo>
                                <a:lnTo>
                                  <a:pt x="2605" y="578"/>
                                </a:lnTo>
                                <a:lnTo>
                                  <a:pt x="2607" y="563"/>
                                </a:lnTo>
                                <a:lnTo>
                                  <a:pt x="2607" y="546"/>
                                </a:lnTo>
                                <a:lnTo>
                                  <a:pt x="2607" y="533"/>
                                </a:lnTo>
                                <a:lnTo>
                                  <a:pt x="2605" y="521"/>
                                </a:lnTo>
                                <a:lnTo>
                                  <a:pt x="2605" y="506"/>
                                </a:lnTo>
                                <a:lnTo>
                                  <a:pt x="2602" y="493"/>
                                </a:lnTo>
                                <a:lnTo>
                                  <a:pt x="2600" y="480"/>
                                </a:lnTo>
                                <a:lnTo>
                                  <a:pt x="2596" y="467"/>
                                </a:lnTo>
                                <a:lnTo>
                                  <a:pt x="2590" y="444"/>
                                </a:lnTo>
                                <a:lnTo>
                                  <a:pt x="2579" y="420"/>
                                </a:lnTo>
                                <a:lnTo>
                                  <a:pt x="2568" y="396"/>
                                </a:lnTo>
                                <a:lnTo>
                                  <a:pt x="2554" y="375"/>
                                </a:lnTo>
                                <a:lnTo>
                                  <a:pt x="2539" y="354"/>
                                </a:lnTo>
                                <a:lnTo>
                                  <a:pt x="2523" y="334"/>
                                </a:lnTo>
                                <a:lnTo>
                                  <a:pt x="2503" y="315"/>
                                </a:lnTo>
                                <a:lnTo>
                                  <a:pt x="2484" y="298"/>
                                </a:lnTo>
                                <a:lnTo>
                                  <a:pt x="2463" y="283"/>
                                </a:lnTo>
                                <a:lnTo>
                                  <a:pt x="2439" y="270"/>
                                </a:lnTo>
                                <a:lnTo>
                                  <a:pt x="2415" y="257"/>
                                </a:lnTo>
                                <a:lnTo>
                                  <a:pt x="2389" y="249"/>
                                </a:lnTo>
                                <a:lnTo>
                                  <a:pt x="2363" y="240"/>
                                </a:lnTo>
                                <a:lnTo>
                                  <a:pt x="2363" y="238"/>
                                </a:lnTo>
                                <a:lnTo>
                                  <a:pt x="2361" y="225"/>
                                </a:lnTo>
                                <a:lnTo>
                                  <a:pt x="2357" y="212"/>
                                </a:lnTo>
                                <a:lnTo>
                                  <a:pt x="2352" y="200"/>
                                </a:lnTo>
                                <a:lnTo>
                                  <a:pt x="2348" y="189"/>
                                </a:lnTo>
                                <a:lnTo>
                                  <a:pt x="2340" y="165"/>
                                </a:lnTo>
                                <a:lnTo>
                                  <a:pt x="2327" y="144"/>
                                </a:lnTo>
                                <a:lnTo>
                                  <a:pt x="2312" y="122"/>
                                </a:lnTo>
                                <a:lnTo>
                                  <a:pt x="2297" y="103"/>
                                </a:lnTo>
                                <a:lnTo>
                                  <a:pt x="2279" y="84"/>
                                </a:lnTo>
                                <a:lnTo>
                                  <a:pt x="2260" y="69"/>
                                </a:lnTo>
                                <a:lnTo>
                                  <a:pt x="2241" y="53"/>
                                </a:lnTo>
                                <a:lnTo>
                                  <a:pt x="2219" y="39"/>
                                </a:lnTo>
                                <a:lnTo>
                                  <a:pt x="2196" y="29"/>
                                </a:lnTo>
                                <a:lnTo>
                                  <a:pt x="2172" y="18"/>
                                </a:lnTo>
                                <a:lnTo>
                                  <a:pt x="2149" y="11"/>
                                </a:lnTo>
                                <a:lnTo>
                                  <a:pt x="2136" y="8"/>
                                </a:lnTo>
                                <a:lnTo>
                                  <a:pt x="2123" y="5"/>
                                </a:lnTo>
                                <a:lnTo>
                                  <a:pt x="2110" y="3"/>
                                </a:lnTo>
                                <a:lnTo>
                                  <a:pt x="2095" y="3"/>
                                </a:lnTo>
                                <a:lnTo>
                                  <a:pt x="2082" y="0"/>
                                </a:lnTo>
                                <a:lnTo>
                                  <a:pt x="2069" y="0"/>
                                </a:lnTo>
                                <a:lnTo>
                                  <a:pt x="2052" y="0"/>
                                </a:lnTo>
                                <a:lnTo>
                                  <a:pt x="2037" y="3"/>
                                </a:lnTo>
                                <a:lnTo>
                                  <a:pt x="2020" y="5"/>
                                </a:lnTo>
                                <a:lnTo>
                                  <a:pt x="2005" y="8"/>
                                </a:lnTo>
                                <a:lnTo>
                                  <a:pt x="1988" y="11"/>
                                </a:lnTo>
                                <a:lnTo>
                                  <a:pt x="1973" y="15"/>
                                </a:lnTo>
                                <a:lnTo>
                                  <a:pt x="1957" y="23"/>
                                </a:lnTo>
                                <a:lnTo>
                                  <a:pt x="1942" y="29"/>
                                </a:lnTo>
                                <a:lnTo>
                                  <a:pt x="1930" y="35"/>
                                </a:lnTo>
                                <a:lnTo>
                                  <a:pt x="1915" y="44"/>
                                </a:lnTo>
                                <a:lnTo>
                                  <a:pt x="1902" y="53"/>
                                </a:lnTo>
                                <a:lnTo>
                                  <a:pt x="1887" y="60"/>
                                </a:lnTo>
                                <a:lnTo>
                                  <a:pt x="1874" y="69"/>
                                </a:lnTo>
                                <a:lnTo>
                                  <a:pt x="1863" y="80"/>
                                </a:lnTo>
                                <a:lnTo>
                                  <a:pt x="1850" y="93"/>
                                </a:lnTo>
                                <a:lnTo>
                                  <a:pt x="1839" y="103"/>
                                </a:lnTo>
                                <a:lnTo>
                                  <a:pt x="1842" y="103"/>
                                </a:lnTo>
                                <a:lnTo>
                                  <a:pt x="1831" y="93"/>
                                </a:lnTo>
                                <a:lnTo>
                                  <a:pt x="1820" y="80"/>
                                </a:lnTo>
                                <a:lnTo>
                                  <a:pt x="1809" y="69"/>
                                </a:lnTo>
                                <a:lnTo>
                                  <a:pt x="1799" y="60"/>
                                </a:lnTo>
                                <a:lnTo>
                                  <a:pt x="1786" y="53"/>
                                </a:lnTo>
                                <a:lnTo>
                                  <a:pt x="1773" y="44"/>
                                </a:lnTo>
                                <a:lnTo>
                                  <a:pt x="1760" y="35"/>
                                </a:lnTo>
                                <a:lnTo>
                                  <a:pt x="1747" y="29"/>
                                </a:lnTo>
                                <a:lnTo>
                                  <a:pt x="1732" y="23"/>
                                </a:lnTo>
                                <a:lnTo>
                                  <a:pt x="1717" y="15"/>
                                </a:lnTo>
                                <a:lnTo>
                                  <a:pt x="1704" y="11"/>
                                </a:lnTo>
                                <a:lnTo>
                                  <a:pt x="1689" y="8"/>
                                </a:lnTo>
                                <a:lnTo>
                                  <a:pt x="1674" y="5"/>
                                </a:lnTo>
                                <a:lnTo>
                                  <a:pt x="1659" y="3"/>
                                </a:lnTo>
                                <a:lnTo>
                                  <a:pt x="1642" y="0"/>
                                </a:lnTo>
                                <a:lnTo>
                                  <a:pt x="1627" y="0"/>
                                </a:lnTo>
                                <a:lnTo>
                                  <a:pt x="1608" y="0"/>
                                </a:lnTo>
                                <a:lnTo>
                                  <a:pt x="1588" y="3"/>
                                </a:lnTo>
                                <a:lnTo>
                                  <a:pt x="1571" y="8"/>
                                </a:lnTo>
                                <a:lnTo>
                                  <a:pt x="1552" y="11"/>
                                </a:lnTo>
                                <a:lnTo>
                                  <a:pt x="1535" y="15"/>
                                </a:lnTo>
                                <a:lnTo>
                                  <a:pt x="1517" y="23"/>
                                </a:lnTo>
                                <a:lnTo>
                                  <a:pt x="1500" y="30"/>
                                </a:lnTo>
                                <a:lnTo>
                                  <a:pt x="1485" y="39"/>
                                </a:lnTo>
                                <a:lnTo>
                                  <a:pt x="1470" y="50"/>
                                </a:lnTo>
                                <a:lnTo>
                                  <a:pt x="1455" y="60"/>
                                </a:lnTo>
                                <a:lnTo>
                                  <a:pt x="1442" y="74"/>
                                </a:lnTo>
                                <a:lnTo>
                                  <a:pt x="1428" y="86"/>
                                </a:lnTo>
                                <a:lnTo>
                                  <a:pt x="1416" y="99"/>
                                </a:lnTo>
                                <a:lnTo>
                                  <a:pt x="1406" y="114"/>
                                </a:lnTo>
                                <a:lnTo>
                                  <a:pt x="1394" y="129"/>
                                </a:lnTo>
                                <a:lnTo>
                                  <a:pt x="1386" y="146"/>
                                </a:lnTo>
                                <a:lnTo>
                                  <a:pt x="1386" y="150"/>
                                </a:lnTo>
                                <a:lnTo>
                                  <a:pt x="1373" y="140"/>
                                </a:lnTo>
                                <a:lnTo>
                                  <a:pt x="1362" y="129"/>
                                </a:lnTo>
                                <a:lnTo>
                                  <a:pt x="1349" y="120"/>
                                </a:lnTo>
                                <a:lnTo>
                                  <a:pt x="1336" y="110"/>
                                </a:lnTo>
                                <a:lnTo>
                                  <a:pt x="1321" y="103"/>
                                </a:lnTo>
                                <a:lnTo>
                                  <a:pt x="1308" y="95"/>
                                </a:lnTo>
                                <a:lnTo>
                                  <a:pt x="1293" y="88"/>
                                </a:lnTo>
                                <a:lnTo>
                                  <a:pt x="1280" y="82"/>
                                </a:lnTo>
                                <a:lnTo>
                                  <a:pt x="1265" y="75"/>
                                </a:lnTo>
                                <a:lnTo>
                                  <a:pt x="1250" y="71"/>
                                </a:lnTo>
                                <a:lnTo>
                                  <a:pt x="1235" y="68"/>
                                </a:lnTo>
                                <a:lnTo>
                                  <a:pt x="1220" y="65"/>
                                </a:lnTo>
                                <a:lnTo>
                                  <a:pt x="1203" y="63"/>
                                </a:lnTo>
                                <a:lnTo>
                                  <a:pt x="1188" y="60"/>
                                </a:lnTo>
                                <a:lnTo>
                                  <a:pt x="1171" y="59"/>
                                </a:lnTo>
                                <a:lnTo>
                                  <a:pt x="1156" y="59"/>
                                </a:lnTo>
                                <a:lnTo>
                                  <a:pt x="1132" y="59"/>
                                </a:lnTo>
                                <a:lnTo>
                                  <a:pt x="1111" y="60"/>
                                </a:lnTo>
                                <a:lnTo>
                                  <a:pt x="1089" y="65"/>
                                </a:lnTo>
                                <a:lnTo>
                                  <a:pt x="1068" y="69"/>
                                </a:lnTo>
                                <a:lnTo>
                                  <a:pt x="1046" y="75"/>
                                </a:lnTo>
                                <a:lnTo>
                                  <a:pt x="1025" y="84"/>
                                </a:lnTo>
                                <a:lnTo>
                                  <a:pt x="1006" y="93"/>
                                </a:lnTo>
                                <a:lnTo>
                                  <a:pt x="986" y="103"/>
                                </a:lnTo>
                                <a:lnTo>
                                  <a:pt x="967" y="116"/>
                                </a:lnTo>
                                <a:lnTo>
                                  <a:pt x="950" y="127"/>
                                </a:lnTo>
                                <a:lnTo>
                                  <a:pt x="933" y="142"/>
                                </a:lnTo>
                                <a:lnTo>
                                  <a:pt x="918" y="157"/>
                                </a:lnTo>
                                <a:lnTo>
                                  <a:pt x="903" y="174"/>
                                </a:lnTo>
                                <a:lnTo>
                                  <a:pt x="887" y="191"/>
                                </a:lnTo>
                                <a:lnTo>
                                  <a:pt x="875" y="208"/>
                                </a:lnTo>
                                <a:lnTo>
                                  <a:pt x="864" y="227"/>
                                </a:lnTo>
                                <a:lnTo>
                                  <a:pt x="864" y="230"/>
                                </a:lnTo>
                                <a:lnTo>
                                  <a:pt x="840" y="217"/>
                                </a:lnTo>
                                <a:lnTo>
                                  <a:pt x="815" y="206"/>
                                </a:lnTo>
                                <a:lnTo>
                                  <a:pt x="789" y="195"/>
                                </a:lnTo>
                                <a:lnTo>
                                  <a:pt x="763" y="189"/>
                                </a:lnTo>
                                <a:lnTo>
                                  <a:pt x="735" y="182"/>
                                </a:lnTo>
                                <a:lnTo>
                                  <a:pt x="707" y="178"/>
                                </a:lnTo>
                                <a:lnTo>
                                  <a:pt x="681" y="174"/>
                                </a:lnTo>
                                <a:lnTo>
                                  <a:pt x="654" y="174"/>
                                </a:lnTo>
                                <a:lnTo>
                                  <a:pt x="632" y="174"/>
                                </a:lnTo>
                                <a:lnTo>
                                  <a:pt x="611" y="176"/>
                                </a:lnTo>
                                <a:lnTo>
                                  <a:pt x="589" y="178"/>
                                </a:lnTo>
                                <a:lnTo>
                                  <a:pt x="570" y="182"/>
                                </a:lnTo>
                                <a:lnTo>
                                  <a:pt x="548" y="187"/>
                                </a:lnTo>
                                <a:lnTo>
                                  <a:pt x="529" y="191"/>
                                </a:lnTo>
                                <a:lnTo>
                                  <a:pt x="509" y="197"/>
                                </a:lnTo>
                                <a:lnTo>
                                  <a:pt x="490" y="206"/>
                                </a:lnTo>
                                <a:lnTo>
                                  <a:pt x="473" y="215"/>
                                </a:lnTo>
                                <a:lnTo>
                                  <a:pt x="454" y="223"/>
                                </a:lnTo>
                                <a:lnTo>
                                  <a:pt x="437" y="232"/>
                                </a:lnTo>
                                <a:lnTo>
                                  <a:pt x="419" y="242"/>
                                </a:lnTo>
                                <a:lnTo>
                                  <a:pt x="404" y="253"/>
                                </a:lnTo>
                                <a:lnTo>
                                  <a:pt x="386" y="266"/>
                                </a:lnTo>
                                <a:lnTo>
                                  <a:pt x="371" y="279"/>
                                </a:lnTo>
                                <a:lnTo>
                                  <a:pt x="358" y="292"/>
                                </a:lnTo>
                                <a:lnTo>
                                  <a:pt x="343" y="307"/>
                                </a:lnTo>
                                <a:lnTo>
                                  <a:pt x="331" y="319"/>
                                </a:lnTo>
                                <a:lnTo>
                                  <a:pt x="318" y="334"/>
                                </a:lnTo>
                                <a:lnTo>
                                  <a:pt x="307" y="352"/>
                                </a:lnTo>
                                <a:lnTo>
                                  <a:pt x="296" y="367"/>
                                </a:lnTo>
                                <a:lnTo>
                                  <a:pt x="285" y="384"/>
                                </a:lnTo>
                                <a:lnTo>
                                  <a:pt x="277" y="401"/>
                                </a:lnTo>
                                <a:lnTo>
                                  <a:pt x="268" y="420"/>
                                </a:lnTo>
                                <a:lnTo>
                                  <a:pt x="262" y="437"/>
                                </a:lnTo>
                                <a:lnTo>
                                  <a:pt x="255" y="456"/>
                                </a:lnTo>
                                <a:lnTo>
                                  <a:pt x="249" y="476"/>
                                </a:lnTo>
                                <a:lnTo>
                                  <a:pt x="245" y="495"/>
                                </a:lnTo>
                                <a:lnTo>
                                  <a:pt x="240" y="514"/>
                                </a:lnTo>
                                <a:lnTo>
                                  <a:pt x="238" y="536"/>
                                </a:lnTo>
                                <a:lnTo>
                                  <a:pt x="236" y="555"/>
                                </a:lnTo>
                                <a:lnTo>
                                  <a:pt x="236" y="576"/>
                                </a:lnTo>
                                <a:lnTo>
                                  <a:pt x="236" y="589"/>
                                </a:lnTo>
                                <a:lnTo>
                                  <a:pt x="236" y="604"/>
                                </a:lnTo>
                                <a:lnTo>
                                  <a:pt x="236" y="617"/>
                                </a:lnTo>
                                <a:lnTo>
                                  <a:pt x="238" y="630"/>
                                </a:lnTo>
                                <a:lnTo>
                                  <a:pt x="240" y="630"/>
                                </a:lnTo>
                                <a:close/>
                              </a:path>
                            </a:pathLst>
                          </a:custGeom>
                          <a:solidFill>
                            <a:srgbClr val="000000"/>
                          </a:solidFill>
                          <a:ln>
                            <a:noFill/>
                          </a:ln>
                        </wps:spPr>
                        <wps:style>
                          <a:lnRef idx="0"/>
                          <a:fillRef idx="0"/>
                          <a:effectRef idx="0"/>
                          <a:fontRef idx="minor"/>
                        </wps:style>
                        <wps:bodyPr/>
                      </wps:wsp>
                      <pic:pic xmlns:pic="http://schemas.openxmlformats.org/drawingml/2006/picture">
                        <pic:nvPicPr>
                          <pic:cNvPr id="6" name="" descr=""/>
                          <pic:cNvPicPr/>
                        </pic:nvPicPr>
                        <pic:blipFill>
                          <a:blip r:embed="rId14"/>
                          <a:stretch/>
                        </pic:blipFill>
                        <pic:spPr>
                          <a:xfrm>
                            <a:off x="3518640" y="2588400"/>
                            <a:ext cx="1695960" cy="1202040"/>
                          </a:xfrm>
                          <a:prstGeom prst="rect">
                            <a:avLst/>
                          </a:prstGeom>
                          <a:ln>
                            <a:noFill/>
                          </a:ln>
                        </pic:spPr>
                      </pic:pic>
                      <wps:wsp>
                        <wps:cNvSpPr/>
                        <wps:spPr>
                          <a:xfrm>
                            <a:off x="3518640" y="2586960"/>
                            <a:ext cx="1693440" cy="1200960"/>
                          </a:xfrm>
                          <a:custGeom>
                            <a:avLst/>
                            <a:gdLst/>
                            <a:ahLst/>
                            <a:rect l="l" t="t" r="r" b="b"/>
                            <a:pathLst>
                              <a:path w="2667" h="1891">
                                <a:moveTo>
                                  <a:pt x="240" y="630"/>
                                </a:moveTo>
                                <a:lnTo>
                                  <a:pt x="227" y="632"/>
                                </a:lnTo>
                                <a:lnTo>
                                  <a:pt x="215" y="634"/>
                                </a:lnTo>
                                <a:lnTo>
                                  <a:pt x="202" y="636"/>
                                </a:lnTo>
                                <a:lnTo>
                                  <a:pt x="191" y="638"/>
                                </a:lnTo>
                                <a:lnTo>
                                  <a:pt x="167" y="647"/>
                                </a:lnTo>
                                <a:lnTo>
                                  <a:pt x="144" y="658"/>
                                </a:lnTo>
                                <a:lnTo>
                                  <a:pt x="122" y="668"/>
                                </a:lnTo>
                                <a:lnTo>
                                  <a:pt x="103" y="683"/>
                                </a:lnTo>
                                <a:lnTo>
                                  <a:pt x="86" y="698"/>
                                </a:lnTo>
                                <a:lnTo>
                                  <a:pt x="69" y="715"/>
                                </a:lnTo>
                                <a:lnTo>
                                  <a:pt x="54" y="733"/>
                                </a:lnTo>
                                <a:lnTo>
                                  <a:pt x="39" y="752"/>
                                </a:lnTo>
                                <a:lnTo>
                                  <a:pt x="28" y="773"/>
                                </a:lnTo>
                                <a:lnTo>
                                  <a:pt x="17" y="795"/>
                                </a:lnTo>
                                <a:lnTo>
                                  <a:pt x="9" y="816"/>
                                </a:lnTo>
                                <a:lnTo>
                                  <a:pt x="6" y="829"/>
                                </a:lnTo>
                                <a:lnTo>
                                  <a:pt x="4" y="839"/>
                                </a:lnTo>
                                <a:lnTo>
                                  <a:pt x="2" y="851"/>
                                </a:lnTo>
                                <a:lnTo>
                                  <a:pt x="0" y="863"/>
                                </a:lnTo>
                                <a:lnTo>
                                  <a:pt x="0" y="875"/>
                                </a:lnTo>
                                <a:lnTo>
                                  <a:pt x="0" y="889"/>
                                </a:lnTo>
                                <a:lnTo>
                                  <a:pt x="0" y="905"/>
                                </a:lnTo>
                                <a:lnTo>
                                  <a:pt x="2" y="922"/>
                                </a:lnTo>
                                <a:lnTo>
                                  <a:pt x="4" y="940"/>
                                </a:lnTo>
                                <a:lnTo>
                                  <a:pt x="9" y="956"/>
                                </a:lnTo>
                                <a:lnTo>
                                  <a:pt x="13" y="971"/>
                                </a:lnTo>
                                <a:lnTo>
                                  <a:pt x="19" y="986"/>
                                </a:lnTo>
                                <a:lnTo>
                                  <a:pt x="26" y="1003"/>
                                </a:lnTo>
                                <a:lnTo>
                                  <a:pt x="34" y="1016"/>
                                </a:lnTo>
                                <a:lnTo>
                                  <a:pt x="43" y="1031"/>
                                </a:lnTo>
                                <a:lnTo>
                                  <a:pt x="54" y="1046"/>
                                </a:lnTo>
                                <a:lnTo>
                                  <a:pt x="64" y="1059"/>
                                </a:lnTo>
                                <a:lnTo>
                                  <a:pt x="77" y="1070"/>
                                </a:lnTo>
                                <a:lnTo>
                                  <a:pt x="88" y="1083"/>
                                </a:lnTo>
                                <a:lnTo>
                                  <a:pt x="103" y="1093"/>
                                </a:lnTo>
                                <a:lnTo>
                                  <a:pt x="116" y="1104"/>
                                </a:lnTo>
                                <a:lnTo>
                                  <a:pt x="131" y="1113"/>
                                </a:lnTo>
                                <a:lnTo>
                                  <a:pt x="131" y="1110"/>
                                </a:lnTo>
                                <a:lnTo>
                                  <a:pt x="114" y="1128"/>
                                </a:lnTo>
                                <a:lnTo>
                                  <a:pt x="99" y="1149"/>
                                </a:lnTo>
                                <a:lnTo>
                                  <a:pt x="86" y="1170"/>
                                </a:lnTo>
                                <a:lnTo>
                                  <a:pt x="82" y="1181"/>
                                </a:lnTo>
                                <a:lnTo>
                                  <a:pt x="77" y="1192"/>
                                </a:lnTo>
                                <a:lnTo>
                                  <a:pt x="73" y="1203"/>
                                </a:lnTo>
                                <a:lnTo>
                                  <a:pt x="69" y="1215"/>
                                </a:lnTo>
                                <a:lnTo>
                                  <a:pt x="64" y="1226"/>
                                </a:lnTo>
                                <a:lnTo>
                                  <a:pt x="62" y="1239"/>
                                </a:lnTo>
                                <a:lnTo>
                                  <a:pt x="60" y="1250"/>
                                </a:lnTo>
                                <a:lnTo>
                                  <a:pt x="58" y="1262"/>
                                </a:lnTo>
                                <a:lnTo>
                                  <a:pt x="58" y="1275"/>
                                </a:lnTo>
                                <a:lnTo>
                                  <a:pt x="58" y="1286"/>
                                </a:lnTo>
                                <a:lnTo>
                                  <a:pt x="58" y="1301"/>
                                </a:lnTo>
                                <a:lnTo>
                                  <a:pt x="60" y="1314"/>
                                </a:lnTo>
                                <a:lnTo>
                                  <a:pt x="60" y="1327"/>
                                </a:lnTo>
                                <a:lnTo>
                                  <a:pt x="62" y="1340"/>
                                </a:lnTo>
                                <a:lnTo>
                                  <a:pt x="67" y="1352"/>
                                </a:lnTo>
                                <a:lnTo>
                                  <a:pt x="71" y="1363"/>
                                </a:lnTo>
                                <a:lnTo>
                                  <a:pt x="75" y="1376"/>
                                </a:lnTo>
                                <a:lnTo>
                                  <a:pt x="79" y="1387"/>
                                </a:lnTo>
                                <a:lnTo>
                                  <a:pt x="84" y="1399"/>
                                </a:lnTo>
                                <a:lnTo>
                                  <a:pt x="90" y="1410"/>
                                </a:lnTo>
                                <a:lnTo>
                                  <a:pt x="103" y="1432"/>
                                </a:lnTo>
                                <a:lnTo>
                                  <a:pt x="120" y="1451"/>
                                </a:lnTo>
                                <a:lnTo>
                                  <a:pt x="137" y="1470"/>
                                </a:lnTo>
                                <a:lnTo>
                                  <a:pt x="155" y="1487"/>
                                </a:lnTo>
                                <a:lnTo>
                                  <a:pt x="176" y="1502"/>
                                </a:lnTo>
                                <a:lnTo>
                                  <a:pt x="197" y="1515"/>
                                </a:lnTo>
                                <a:lnTo>
                                  <a:pt x="210" y="1519"/>
                                </a:lnTo>
                                <a:lnTo>
                                  <a:pt x="221" y="1526"/>
                                </a:lnTo>
                                <a:lnTo>
                                  <a:pt x="234" y="1530"/>
                                </a:lnTo>
                                <a:lnTo>
                                  <a:pt x="247" y="1534"/>
                                </a:lnTo>
                                <a:lnTo>
                                  <a:pt x="260" y="1539"/>
                                </a:lnTo>
                                <a:lnTo>
                                  <a:pt x="273" y="1541"/>
                                </a:lnTo>
                                <a:lnTo>
                                  <a:pt x="285" y="1543"/>
                                </a:lnTo>
                                <a:lnTo>
                                  <a:pt x="298" y="1545"/>
                                </a:lnTo>
                                <a:lnTo>
                                  <a:pt x="313" y="1545"/>
                                </a:lnTo>
                                <a:lnTo>
                                  <a:pt x="326" y="1545"/>
                                </a:lnTo>
                                <a:lnTo>
                                  <a:pt x="341" y="1545"/>
                                </a:lnTo>
                                <a:lnTo>
                                  <a:pt x="358" y="1545"/>
                                </a:lnTo>
                                <a:lnTo>
                                  <a:pt x="356" y="1545"/>
                                </a:lnTo>
                                <a:lnTo>
                                  <a:pt x="373" y="1573"/>
                                </a:lnTo>
                                <a:lnTo>
                                  <a:pt x="391" y="1596"/>
                                </a:lnTo>
                                <a:lnTo>
                                  <a:pt x="412" y="1620"/>
                                </a:lnTo>
                                <a:lnTo>
                                  <a:pt x="434" y="1643"/>
                                </a:lnTo>
                                <a:lnTo>
                                  <a:pt x="455" y="1663"/>
                                </a:lnTo>
                                <a:lnTo>
                                  <a:pt x="479" y="1682"/>
                                </a:lnTo>
                                <a:lnTo>
                                  <a:pt x="505" y="1699"/>
                                </a:lnTo>
                                <a:lnTo>
                                  <a:pt x="531" y="1716"/>
                                </a:lnTo>
                                <a:lnTo>
                                  <a:pt x="559" y="1729"/>
                                </a:lnTo>
                                <a:lnTo>
                                  <a:pt x="587" y="1742"/>
                                </a:lnTo>
                                <a:lnTo>
                                  <a:pt x="617" y="1753"/>
                                </a:lnTo>
                                <a:lnTo>
                                  <a:pt x="647" y="1761"/>
                                </a:lnTo>
                                <a:lnTo>
                                  <a:pt x="677" y="1770"/>
                                </a:lnTo>
                                <a:lnTo>
                                  <a:pt x="707" y="1774"/>
                                </a:lnTo>
                                <a:lnTo>
                                  <a:pt x="739" y="1776"/>
                                </a:lnTo>
                                <a:lnTo>
                                  <a:pt x="772" y="1777"/>
                                </a:lnTo>
                                <a:lnTo>
                                  <a:pt x="804" y="1776"/>
                                </a:lnTo>
                                <a:lnTo>
                                  <a:pt x="836" y="1774"/>
                                </a:lnTo>
                                <a:lnTo>
                                  <a:pt x="866" y="1768"/>
                                </a:lnTo>
                                <a:lnTo>
                                  <a:pt x="898" y="1761"/>
                                </a:lnTo>
                                <a:lnTo>
                                  <a:pt x="928" y="1753"/>
                                </a:lnTo>
                                <a:lnTo>
                                  <a:pt x="958" y="1740"/>
                                </a:lnTo>
                                <a:lnTo>
                                  <a:pt x="988" y="1727"/>
                                </a:lnTo>
                                <a:lnTo>
                                  <a:pt x="1016" y="1712"/>
                                </a:lnTo>
                                <a:lnTo>
                                  <a:pt x="1031" y="1733"/>
                                </a:lnTo>
                                <a:lnTo>
                                  <a:pt x="1046" y="1753"/>
                                </a:lnTo>
                                <a:lnTo>
                                  <a:pt x="1064" y="1770"/>
                                </a:lnTo>
                                <a:lnTo>
                                  <a:pt x="1083" y="1786"/>
                                </a:lnTo>
                                <a:lnTo>
                                  <a:pt x="1102" y="1804"/>
                                </a:lnTo>
                                <a:lnTo>
                                  <a:pt x="1121" y="1819"/>
                                </a:lnTo>
                                <a:lnTo>
                                  <a:pt x="1143" y="1831"/>
                                </a:lnTo>
                                <a:lnTo>
                                  <a:pt x="1167" y="1845"/>
                                </a:lnTo>
                                <a:lnTo>
                                  <a:pt x="1188" y="1854"/>
                                </a:lnTo>
                                <a:lnTo>
                                  <a:pt x="1212" y="1863"/>
                                </a:lnTo>
                                <a:lnTo>
                                  <a:pt x="1235" y="1872"/>
                                </a:lnTo>
                                <a:lnTo>
                                  <a:pt x="1259" y="1878"/>
                                </a:lnTo>
                                <a:lnTo>
                                  <a:pt x="1285" y="1884"/>
                                </a:lnTo>
                                <a:lnTo>
                                  <a:pt x="1310" y="1887"/>
                                </a:lnTo>
                                <a:lnTo>
                                  <a:pt x="1336" y="1890"/>
                                </a:lnTo>
                                <a:lnTo>
                                  <a:pt x="1362" y="1891"/>
                                </a:lnTo>
                                <a:lnTo>
                                  <a:pt x="1379" y="1891"/>
                                </a:lnTo>
                                <a:lnTo>
                                  <a:pt x="1397" y="1890"/>
                                </a:lnTo>
                                <a:lnTo>
                                  <a:pt x="1413" y="1887"/>
                                </a:lnTo>
                                <a:lnTo>
                                  <a:pt x="1431" y="1884"/>
                                </a:lnTo>
                                <a:lnTo>
                                  <a:pt x="1446" y="1882"/>
                                </a:lnTo>
                                <a:lnTo>
                                  <a:pt x="1464" y="1878"/>
                                </a:lnTo>
                                <a:lnTo>
                                  <a:pt x="1479" y="1875"/>
                                </a:lnTo>
                                <a:lnTo>
                                  <a:pt x="1496" y="1869"/>
                                </a:lnTo>
                                <a:lnTo>
                                  <a:pt x="1511" y="1866"/>
                                </a:lnTo>
                                <a:lnTo>
                                  <a:pt x="1526" y="1860"/>
                                </a:lnTo>
                                <a:lnTo>
                                  <a:pt x="1541" y="1852"/>
                                </a:lnTo>
                                <a:lnTo>
                                  <a:pt x="1556" y="1845"/>
                                </a:lnTo>
                                <a:lnTo>
                                  <a:pt x="1571" y="1837"/>
                                </a:lnTo>
                                <a:lnTo>
                                  <a:pt x="1584" y="1830"/>
                                </a:lnTo>
                                <a:lnTo>
                                  <a:pt x="1612" y="1813"/>
                                </a:lnTo>
                                <a:lnTo>
                                  <a:pt x="1638" y="1791"/>
                                </a:lnTo>
                                <a:lnTo>
                                  <a:pt x="1661" y="1770"/>
                                </a:lnTo>
                                <a:lnTo>
                                  <a:pt x="1683" y="1746"/>
                                </a:lnTo>
                                <a:lnTo>
                                  <a:pt x="1702" y="1721"/>
                                </a:lnTo>
                                <a:lnTo>
                                  <a:pt x="1713" y="1708"/>
                                </a:lnTo>
                                <a:lnTo>
                                  <a:pt x="1721" y="1695"/>
                                </a:lnTo>
                                <a:lnTo>
                                  <a:pt x="1730" y="1680"/>
                                </a:lnTo>
                                <a:lnTo>
                                  <a:pt x="1736" y="1667"/>
                                </a:lnTo>
                                <a:lnTo>
                                  <a:pt x="1743" y="1652"/>
                                </a:lnTo>
                                <a:lnTo>
                                  <a:pt x="1751" y="1637"/>
                                </a:lnTo>
                                <a:lnTo>
                                  <a:pt x="1756" y="1620"/>
                                </a:lnTo>
                                <a:lnTo>
                                  <a:pt x="1762" y="1605"/>
                                </a:lnTo>
                                <a:lnTo>
                                  <a:pt x="1762" y="1607"/>
                                </a:lnTo>
                                <a:lnTo>
                                  <a:pt x="1784" y="1620"/>
                                </a:lnTo>
                                <a:lnTo>
                                  <a:pt x="1805" y="1631"/>
                                </a:lnTo>
                                <a:lnTo>
                                  <a:pt x="1829" y="1639"/>
                                </a:lnTo>
                                <a:lnTo>
                                  <a:pt x="1852" y="1646"/>
                                </a:lnTo>
                                <a:lnTo>
                                  <a:pt x="1876" y="1652"/>
                                </a:lnTo>
                                <a:lnTo>
                                  <a:pt x="1902" y="1656"/>
                                </a:lnTo>
                                <a:lnTo>
                                  <a:pt x="1925" y="1658"/>
                                </a:lnTo>
                                <a:lnTo>
                                  <a:pt x="1951" y="1658"/>
                                </a:lnTo>
                                <a:lnTo>
                                  <a:pt x="1968" y="1658"/>
                                </a:lnTo>
                                <a:lnTo>
                                  <a:pt x="1988" y="1658"/>
                                </a:lnTo>
                                <a:lnTo>
                                  <a:pt x="2005" y="1656"/>
                                </a:lnTo>
                                <a:lnTo>
                                  <a:pt x="2022" y="1652"/>
                                </a:lnTo>
                                <a:lnTo>
                                  <a:pt x="2039" y="1648"/>
                                </a:lnTo>
                                <a:lnTo>
                                  <a:pt x="2056" y="1643"/>
                                </a:lnTo>
                                <a:lnTo>
                                  <a:pt x="2073" y="1639"/>
                                </a:lnTo>
                                <a:lnTo>
                                  <a:pt x="2088" y="1633"/>
                                </a:lnTo>
                                <a:lnTo>
                                  <a:pt x="2106" y="1626"/>
                                </a:lnTo>
                                <a:lnTo>
                                  <a:pt x="2121" y="1618"/>
                                </a:lnTo>
                                <a:lnTo>
                                  <a:pt x="2136" y="1609"/>
                                </a:lnTo>
                                <a:lnTo>
                                  <a:pt x="2149" y="1601"/>
                                </a:lnTo>
                                <a:lnTo>
                                  <a:pt x="2164" y="1592"/>
                                </a:lnTo>
                                <a:lnTo>
                                  <a:pt x="2176" y="1581"/>
                                </a:lnTo>
                                <a:lnTo>
                                  <a:pt x="2189" y="1571"/>
                                </a:lnTo>
                                <a:lnTo>
                                  <a:pt x="2202" y="1560"/>
                                </a:lnTo>
                                <a:lnTo>
                                  <a:pt x="2215" y="1547"/>
                                </a:lnTo>
                                <a:lnTo>
                                  <a:pt x="2226" y="1534"/>
                                </a:lnTo>
                                <a:lnTo>
                                  <a:pt x="2237" y="1521"/>
                                </a:lnTo>
                                <a:lnTo>
                                  <a:pt x="2245" y="1509"/>
                                </a:lnTo>
                                <a:lnTo>
                                  <a:pt x="2256" y="1496"/>
                                </a:lnTo>
                                <a:lnTo>
                                  <a:pt x="2264" y="1481"/>
                                </a:lnTo>
                                <a:lnTo>
                                  <a:pt x="2271" y="1466"/>
                                </a:lnTo>
                                <a:lnTo>
                                  <a:pt x="2279" y="1451"/>
                                </a:lnTo>
                                <a:lnTo>
                                  <a:pt x="2286" y="1436"/>
                                </a:lnTo>
                                <a:lnTo>
                                  <a:pt x="2290" y="1419"/>
                                </a:lnTo>
                                <a:lnTo>
                                  <a:pt x="2297" y="1404"/>
                                </a:lnTo>
                                <a:lnTo>
                                  <a:pt x="2301" y="1387"/>
                                </a:lnTo>
                                <a:lnTo>
                                  <a:pt x="2303" y="1369"/>
                                </a:lnTo>
                                <a:lnTo>
                                  <a:pt x="2305" y="1352"/>
                                </a:lnTo>
                                <a:lnTo>
                                  <a:pt x="2307" y="1335"/>
                                </a:lnTo>
                                <a:lnTo>
                                  <a:pt x="2307" y="1318"/>
                                </a:lnTo>
                                <a:lnTo>
                                  <a:pt x="2307" y="1316"/>
                                </a:lnTo>
                                <a:lnTo>
                                  <a:pt x="2327" y="1314"/>
                                </a:lnTo>
                                <a:lnTo>
                                  <a:pt x="2346" y="1310"/>
                                </a:lnTo>
                                <a:lnTo>
                                  <a:pt x="2363" y="1305"/>
                                </a:lnTo>
                                <a:lnTo>
                                  <a:pt x="2383" y="1299"/>
                                </a:lnTo>
                                <a:lnTo>
                                  <a:pt x="2400" y="1295"/>
                                </a:lnTo>
                                <a:lnTo>
                                  <a:pt x="2418" y="1286"/>
                                </a:lnTo>
                                <a:lnTo>
                                  <a:pt x="2434" y="1280"/>
                                </a:lnTo>
                                <a:lnTo>
                                  <a:pt x="2449" y="1271"/>
                                </a:lnTo>
                                <a:lnTo>
                                  <a:pt x="2467" y="1262"/>
                                </a:lnTo>
                                <a:lnTo>
                                  <a:pt x="2482" y="1252"/>
                                </a:lnTo>
                                <a:lnTo>
                                  <a:pt x="2497" y="1241"/>
                                </a:lnTo>
                                <a:lnTo>
                                  <a:pt x="2512" y="1230"/>
                                </a:lnTo>
                                <a:lnTo>
                                  <a:pt x="2524" y="1220"/>
                                </a:lnTo>
                                <a:lnTo>
                                  <a:pt x="2539" y="1207"/>
                                </a:lnTo>
                                <a:lnTo>
                                  <a:pt x="2553" y="1194"/>
                                </a:lnTo>
                                <a:lnTo>
                                  <a:pt x="2563" y="1181"/>
                                </a:lnTo>
                                <a:lnTo>
                                  <a:pt x="2577" y="1168"/>
                                </a:lnTo>
                                <a:lnTo>
                                  <a:pt x="2587" y="1153"/>
                                </a:lnTo>
                                <a:lnTo>
                                  <a:pt x="2598" y="1140"/>
                                </a:lnTo>
                                <a:lnTo>
                                  <a:pt x="2607" y="1123"/>
                                </a:lnTo>
                                <a:lnTo>
                                  <a:pt x="2617" y="1108"/>
                                </a:lnTo>
                                <a:lnTo>
                                  <a:pt x="2626" y="1093"/>
                                </a:lnTo>
                                <a:lnTo>
                                  <a:pt x="2633" y="1076"/>
                                </a:lnTo>
                                <a:lnTo>
                                  <a:pt x="2639" y="1061"/>
                                </a:lnTo>
                                <a:lnTo>
                                  <a:pt x="2645" y="1044"/>
                                </a:lnTo>
                                <a:lnTo>
                                  <a:pt x="2652" y="1027"/>
                                </a:lnTo>
                                <a:lnTo>
                                  <a:pt x="2656" y="1009"/>
                                </a:lnTo>
                                <a:lnTo>
                                  <a:pt x="2660" y="991"/>
                                </a:lnTo>
                                <a:lnTo>
                                  <a:pt x="2663" y="973"/>
                                </a:lnTo>
                                <a:lnTo>
                                  <a:pt x="2665" y="955"/>
                                </a:lnTo>
                                <a:lnTo>
                                  <a:pt x="2667" y="935"/>
                                </a:lnTo>
                                <a:lnTo>
                                  <a:pt x="2667" y="919"/>
                                </a:lnTo>
                                <a:lnTo>
                                  <a:pt x="2667" y="902"/>
                                </a:lnTo>
                                <a:lnTo>
                                  <a:pt x="2665" y="884"/>
                                </a:lnTo>
                                <a:lnTo>
                                  <a:pt x="2665" y="866"/>
                                </a:lnTo>
                                <a:lnTo>
                                  <a:pt x="2660" y="851"/>
                                </a:lnTo>
                                <a:lnTo>
                                  <a:pt x="2658" y="835"/>
                                </a:lnTo>
                                <a:lnTo>
                                  <a:pt x="2654" y="820"/>
                                </a:lnTo>
                                <a:lnTo>
                                  <a:pt x="2650" y="803"/>
                                </a:lnTo>
                                <a:lnTo>
                                  <a:pt x="2645" y="788"/>
                                </a:lnTo>
                                <a:lnTo>
                                  <a:pt x="2639" y="773"/>
                                </a:lnTo>
                                <a:lnTo>
                                  <a:pt x="2633" y="758"/>
                                </a:lnTo>
                                <a:lnTo>
                                  <a:pt x="2626" y="743"/>
                                </a:lnTo>
                                <a:lnTo>
                                  <a:pt x="2617" y="728"/>
                                </a:lnTo>
                                <a:lnTo>
                                  <a:pt x="2609" y="713"/>
                                </a:lnTo>
                                <a:lnTo>
                                  <a:pt x="2600" y="698"/>
                                </a:lnTo>
                                <a:lnTo>
                                  <a:pt x="2592" y="685"/>
                                </a:lnTo>
                                <a:lnTo>
                                  <a:pt x="2581" y="673"/>
                                </a:lnTo>
                                <a:lnTo>
                                  <a:pt x="2579" y="673"/>
                                </a:lnTo>
                                <a:lnTo>
                                  <a:pt x="2585" y="658"/>
                                </a:lnTo>
                                <a:lnTo>
                                  <a:pt x="2592" y="643"/>
                                </a:lnTo>
                                <a:lnTo>
                                  <a:pt x="2596" y="626"/>
                                </a:lnTo>
                                <a:lnTo>
                                  <a:pt x="2600" y="611"/>
                                </a:lnTo>
                                <a:lnTo>
                                  <a:pt x="2602" y="596"/>
                                </a:lnTo>
                                <a:lnTo>
                                  <a:pt x="2605" y="578"/>
                                </a:lnTo>
                                <a:lnTo>
                                  <a:pt x="2607" y="563"/>
                                </a:lnTo>
                                <a:lnTo>
                                  <a:pt x="2607" y="546"/>
                                </a:lnTo>
                                <a:lnTo>
                                  <a:pt x="2607" y="533"/>
                                </a:lnTo>
                                <a:lnTo>
                                  <a:pt x="2605" y="521"/>
                                </a:lnTo>
                                <a:lnTo>
                                  <a:pt x="2605" y="506"/>
                                </a:lnTo>
                                <a:lnTo>
                                  <a:pt x="2602" y="493"/>
                                </a:lnTo>
                                <a:lnTo>
                                  <a:pt x="2598" y="480"/>
                                </a:lnTo>
                                <a:lnTo>
                                  <a:pt x="2596" y="467"/>
                                </a:lnTo>
                                <a:lnTo>
                                  <a:pt x="2590" y="444"/>
                                </a:lnTo>
                                <a:lnTo>
                                  <a:pt x="2579" y="420"/>
                                </a:lnTo>
                                <a:lnTo>
                                  <a:pt x="2568" y="396"/>
                                </a:lnTo>
                                <a:lnTo>
                                  <a:pt x="2553" y="375"/>
                                </a:lnTo>
                                <a:lnTo>
                                  <a:pt x="2538" y="354"/>
                                </a:lnTo>
                                <a:lnTo>
                                  <a:pt x="2521" y="334"/>
                                </a:lnTo>
                                <a:lnTo>
                                  <a:pt x="2503" y="315"/>
                                </a:lnTo>
                                <a:lnTo>
                                  <a:pt x="2484" y="298"/>
                                </a:lnTo>
                                <a:lnTo>
                                  <a:pt x="2463" y="283"/>
                                </a:lnTo>
                                <a:lnTo>
                                  <a:pt x="2439" y="270"/>
                                </a:lnTo>
                                <a:lnTo>
                                  <a:pt x="2415" y="257"/>
                                </a:lnTo>
                                <a:lnTo>
                                  <a:pt x="2389" y="247"/>
                                </a:lnTo>
                                <a:lnTo>
                                  <a:pt x="2363" y="240"/>
                                </a:lnTo>
                                <a:lnTo>
                                  <a:pt x="2363" y="238"/>
                                </a:lnTo>
                                <a:lnTo>
                                  <a:pt x="2361" y="225"/>
                                </a:lnTo>
                                <a:lnTo>
                                  <a:pt x="2359" y="212"/>
                                </a:lnTo>
                                <a:lnTo>
                                  <a:pt x="2355" y="202"/>
                                </a:lnTo>
                                <a:lnTo>
                                  <a:pt x="2350" y="189"/>
                                </a:lnTo>
                                <a:lnTo>
                                  <a:pt x="2340" y="165"/>
                                </a:lnTo>
                                <a:lnTo>
                                  <a:pt x="2327" y="144"/>
                                </a:lnTo>
                                <a:lnTo>
                                  <a:pt x="2314" y="122"/>
                                </a:lnTo>
                                <a:lnTo>
                                  <a:pt x="2297" y="103"/>
                                </a:lnTo>
                                <a:lnTo>
                                  <a:pt x="2279" y="84"/>
                                </a:lnTo>
                                <a:lnTo>
                                  <a:pt x="2260" y="69"/>
                                </a:lnTo>
                                <a:lnTo>
                                  <a:pt x="2241" y="54"/>
                                </a:lnTo>
                                <a:lnTo>
                                  <a:pt x="2219" y="39"/>
                                </a:lnTo>
                                <a:lnTo>
                                  <a:pt x="2196" y="29"/>
                                </a:lnTo>
                                <a:lnTo>
                                  <a:pt x="2172" y="20"/>
                                </a:lnTo>
                                <a:lnTo>
                                  <a:pt x="2149" y="11"/>
                                </a:lnTo>
                                <a:lnTo>
                                  <a:pt x="2136" y="9"/>
                                </a:lnTo>
                                <a:lnTo>
                                  <a:pt x="2123" y="5"/>
                                </a:lnTo>
                                <a:lnTo>
                                  <a:pt x="2110" y="3"/>
                                </a:lnTo>
                                <a:lnTo>
                                  <a:pt x="2095" y="3"/>
                                </a:lnTo>
                                <a:lnTo>
                                  <a:pt x="2082" y="0"/>
                                </a:lnTo>
                                <a:lnTo>
                                  <a:pt x="2069" y="0"/>
                                </a:lnTo>
                                <a:lnTo>
                                  <a:pt x="2052" y="0"/>
                                </a:lnTo>
                                <a:lnTo>
                                  <a:pt x="2037" y="3"/>
                                </a:lnTo>
                                <a:lnTo>
                                  <a:pt x="2020" y="5"/>
                                </a:lnTo>
                                <a:lnTo>
                                  <a:pt x="2005" y="8"/>
                                </a:lnTo>
                                <a:lnTo>
                                  <a:pt x="1988" y="11"/>
                                </a:lnTo>
                                <a:lnTo>
                                  <a:pt x="1973" y="15"/>
                                </a:lnTo>
                                <a:lnTo>
                                  <a:pt x="1957" y="23"/>
                                </a:lnTo>
                                <a:lnTo>
                                  <a:pt x="1942" y="29"/>
                                </a:lnTo>
                                <a:lnTo>
                                  <a:pt x="1927" y="35"/>
                                </a:lnTo>
                                <a:lnTo>
                                  <a:pt x="1915" y="44"/>
                                </a:lnTo>
                                <a:lnTo>
                                  <a:pt x="1902" y="50"/>
                                </a:lnTo>
                                <a:lnTo>
                                  <a:pt x="1887" y="60"/>
                                </a:lnTo>
                                <a:lnTo>
                                  <a:pt x="1876" y="69"/>
                                </a:lnTo>
                                <a:lnTo>
                                  <a:pt x="1863" y="80"/>
                                </a:lnTo>
                                <a:lnTo>
                                  <a:pt x="1852" y="90"/>
                                </a:lnTo>
                                <a:lnTo>
                                  <a:pt x="1839" y="103"/>
                                </a:lnTo>
                                <a:lnTo>
                                  <a:pt x="1842" y="103"/>
                                </a:lnTo>
                                <a:lnTo>
                                  <a:pt x="1831" y="93"/>
                                </a:lnTo>
                                <a:lnTo>
                                  <a:pt x="1820" y="80"/>
                                </a:lnTo>
                                <a:lnTo>
                                  <a:pt x="1809" y="69"/>
                                </a:lnTo>
                                <a:lnTo>
                                  <a:pt x="1799" y="60"/>
                                </a:lnTo>
                                <a:lnTo>
                                  <a:pt x="1786" y="53"/>
                                </a:lnTo>
                                <a:lnTo>
                                  <a:pt x="1773" y="44"/>
                                </a:lnTo>
                                <a:lnTo>
                                  <a:pt x="1760" y="35"/>
                                </a:lnTo>
                                <a:lnTo>
                                  <a:pt x="1747" y="29"/>
                                </a:lnTo>
                                <a:lnTo>
                                  <a:pt x="1732" y="23"/>
                                </a:lnTo>
                                <a:lnTo>
                                  <a:pt x="1717" y="15"/>
                                </a:lnTo>
                                <a:lnTo>
                                  <a:pt x="1704" y="11"/>
                                </a:lnTo>
                                <a:lnTo>
                                  <a:pt x="1689" y="8"/>
                                </a:lnTo>
                                <a:lnTo>
                                  <a:pt x="1674" y="5"/>
                                </a:lnTo>
                                <a:lnTo>
                                  <a:pt x="1657" y="3"/>
                                </a:lnTo>
                                <a:lnTo>
                                  <a:pt x="1642" y="0"/>
                                </a:lnTo>
                                <a:lnTo>
                                  <a:pt x="1627" y="0"/>
                                </a:lnTo>
                                <a:lnTo>
                                  <a:pt x="1608" y="3"/>
                                </a:lnTo>
                                <a:lnTo>
                                  <a:pt x="1588" y="3"/>
                                </a:lnTo>
                                <a:lnTo>
                                  <a:pt x="1571" y="8"/>
                                </a:lnTo>
                                <a:lnTo>
                                  <a:pt x="1552" y="11"/>
                                </a:lnTo>
                                <a:lnTo>
                                  <a:pt x="1535" y="18"/>
                                </a:lnTo>
                                <a:lnTo>
                                  <a:pt x="1517" y="24"/>
                                </a:lnTo>
                                <a:lnTo>
                                  <a:pt x="1500" y="30"/>
                                </a:lnTo>
                                <a:lnTo>
                                  <a:pt x="1485" y="39"/>
                                </a:lnTo>
                                <a:lnTo>
                                  <a:pt x="1470" y="50"/>
                                </a:lnTo>
                                <a:lnTo>
                                  <a:pt x="1455" y="60"/>
                                </a:lnTo>
                                <a:lnTo>
                                  <a:pt x="1439" y="74"/>
                                </a:lnTo>
                                <a:lnTo>
                                  <a:pt x="1427" y="86"/>
                                </a:lnTo>
                                <a:lnTo>
                                  <a:pt x="1416" y="99"/>
                                </a:lnTo>
                                <a:lnTo>
                                  <a:pt x="1406" y="114"/>
                                </a:lnTo>
                                <a:lnTo>
                                  <a:pt x="1394" y="129"/>
                                </a:lnTo>
                                <a:lnTo>
                                  <a:pt x="1386" y="146"/>
                                </a:lnTo>
                                <a:lnTo>
                                  <a:pt x="1386" y="150"/>
                                </a:lnTo>
                                <a:lnTo>
                                  <a:pt x="1376" y="140"/>
                                </a:lnTo>
                                <a:lnTo>
                                  <a:pt x="1362" y="129"/>
                                </a:lnTo>
                                <a:lnTo>
                                  <a:pt x="1349" y="118"/>
                                </a:lnTo>
                                <a:lnTo>
                                  <a:pt x="1336" y="110"/>
                                </a:lnTo>
                                <a:lnTo>
                                  <a:pt x="1323" y="103"/>
                                </a:lnTo>
                                <a:lnTo>
                                  <a:pt x="1308" y="95"/>
                                </a:lnTo>
                                <a:lnTo>
                                  <a:pt x="1293" y="88"/>
                                </a:lnTo>
                                <a:lnTo>
                                  <a:pt x="1280" y="82"/>
                                </a:lnTo>
                                <a:lnTo>
                                  <a:pt x="1265" y="75"/>
                                </a:lnTo>
                                <a:lnTo>
                                  <a:pt x="1250" y="71"/>
                                </a:lnTo>
                                <a:lnTo>
                                  <a:pt x="1235" y="68"/>
                                </a:lnTo>
                                <a:lnTo>
                                  <a:pt x="1218" y="65"/>
                                </a:lnTo>
                                <a:lnTo>
                                  <a:pt x="1203" y="60"/>
                                </a:lnTo>
                                <a:lnTo>
                                  <a:pt x="1188" y="60"/>
                                </a:lnTo>
                                <a:lnTo>
                                  <a:pt x="1171" y="59"/>
                                </a:lnTo>
                                <a:lnTo>
                                  <a:pt x="1156" y="59"/>
                                </a:lnTo>
                                <a:lnTo>
                                  <a:pt x="1132" y="59"/>
                                </a:lnTo>
                                <a:lnTo>
                                  <a:pt x="1111" y="60"/>
                                </a:lnTo>
                                <a:lnTo>
                                  <a:pt x="1087" y="65"/>
                                </a:lnTo>
                                <a:lnTo>
                                  <a:pt x="1066" y="69"/>
                                </a:lnTo>
                                <a:lnTo>
                                  <a:pt x="1044" y="75"/>
                                </a:lnTo>
                                <a:lnTo>
                                  <a:pt x="1025" y="84"/>
                                </a:lnTo>
                                <a:lnTo>
                                  <a:pt x="1006" y="93"/>
                                </a:lnTo>
                                <a:lnTo>
                                  <a:pt x="986" y="103"/>
                                </a:lnTo>
                                <a:lnTo>
                                  <a:pt x="967" y="114"/>
                                </a:lnTo>
                                <a:lnTo>
                                  <a:pt x="950" y="127"/>
                                </a:lnTo>
                                <a:lnTo>
                                  <a:pt x="933" y="142"/>
                                </a:lnTo>
                                <a:lnTo>
                                  <a:pt x="918" y="157"/>
                                </a:lnTo>
                                <a:lnTo>
                                  <a:pt x="903" y="172"/>
                                </a:lnTo>
                                <a:lnTo>
                                  <a:pt x="887" y="189"/>
                                </a:lnTo>
                                <a:lnTo>
                                  <a:pt x="875" y="208"/>
                                </a:lnTo>
                                <a:lnTo>
                                  <a:pt x="864" y="227"/>
                                </a:lnTo>
                                <a:lnTo>
                                  <a:pt x="864" y="230"/>
                                </a:lnTo>
                                <a:lnTo>
                                  <a:pt x="838" y="217"/>
                                </a:lnTo>
                                <a:lnTo>
                                  <a:pt x="815" y="206"/>
                                </a:lnTo>
                                <a:lnTo>
                                  <a:pt x="789" y="195"/>
                                </a:lnTo>
                                <a:lnTo>
                                  <a:pt x="761" y="187"/>
                                </a:lnTo>
                                <a:lnTo>
                                  <a:pt x="735" y="182"/>
                                </a:lnTo>
                                <a:lnTo>
                                  <a:pt x="707" y="178"/>
                                </a:lnTo>
                                <a:lnTo>
                                  <a:pt x="679" y="174"/>
                                </a:lnTo>
                                <a:lnTo>
                                  <a:pt x="654" y="174"/>
                                </a:lnTo>
                                <a:lnTo>
                                  <a:pt x="632" y="174"/>
                                </a:lnTo>
                                <a:lnTo>
                                  <a:pt x="611" y="176"/>
                                </a:lnTo>
                                <a:lnTo>
                                  <a:pt x="589" y="178"/>
                                </a:lnTo>
                                <a:lnTo>
                                  <a:pt x="568" y="182"/>
                                </a:lnTo>
                                <a:lnTo>
                                  <a:pt x="548" y="187"/>
                                </a:lnTo>
                                <a:lnTo>
                                  <a:pt x="529" y="191"/>
                                </a:lnTo>
                                <a:lnTo>
                                  <a:pt x="509" y="197"/>
                                </a:lnTo>
                                <a:lnTo>
                                  <a:pt x="490" y="206"/>
                                </a:lnTo>
                                <a:lnTo>
                                  <a:pt x="470" y="212"/>
                                </a:lnTo>
                                <a:lnTo>
                                  <a:pt x="454" y="223"/>
                                </a:lnTo>
                                <a:lnTo>
                                  <a:pt x="437" y="232"/>
                                </a:lnTo>
                                <a:lnTo>
                                  <a:pt x="419" y="242"/>
                                </a:lnTo>
                                <a:lnTo>
                                  <a:pt x="401" y="253"/>
                                </a:lnTo>
                                <a:lnTo>
                                  <a:pt x="386" y="266"/>
                                </a:lnTo>
                                <a:lnTo>
                                  <a:pt x="371" y="279"/>
                                </a:lnTo>
                                <a:lnTo>
                                  <a:pt x="356" y="292"/>
                                </a:lnTo>
                                <a:lnTo>
                                  <a:pt x="343" y="307"/>
                                </a:lnTo>
                                <a:lnTo>
                                  <a:pt x="331" y="319"/>
                                </a:lnTo>
                                <a:lnTo>
                                  <a:pt x="318" y="334"/>
                                </a:lnTo>
                                <a:lnTo>
                                  <a:pt x="307" y="352"/>
                                </a:lnTo>
                                <a:lnTo>
                                  <a:pt x="296" y="367"/>
                                </a:lnTo>
                                <a:lnTo>
                                  <a:pt x="285" y="384"/>
                                </a:lnTo>
                                <a:lnTo>
                                  <a:pt x="277" y="401"/>
                                </a:lnTo>
                                <a:lnTo>
                                  <a:pt x="268" y="420"/>
                                </a:lnTo>
                                <a:lnTo>
                                  <a:pt x="260" y="437"/>
                                </a:lnTo>
                                <a:lnTo>
                                  <a:pt x="253" y="456"/>
                                </a:lnTo>
                                <a:lnTo>
                                  <a:pt x="249" y="476"/>
                                </a:lnTo>
                                <a:lnTo>
                                  <a:pt x="243" y="495"/>
                                </a:lnTo>
                                <a:lnTo>
                                  <a:pt x="240" y="514"/>
                                </a:lnTo>
                                <a:lnTo>
                                  <a:pt x="238" y="536"/>
                                </a:lnTo>
                                <a:lnTo>
                                  <a:pt x="236" y="555"/>
                                </a:lnTo>
                                <a:lnTo>
                                  <a:pt x="236" y="576"/>
                                </a:lnTo>
                                <a:lnTo>
                                  <a:pt x="236" y="589"/>
                                </a:lnTo>
                                <a:lnTo>
                                  <a:pt x="236" y="604"/>
                                </a:lnTo>
                                <a:lnTo>
                                  <a:pt x="236" y="617"/>
                                </a:lnTo>
                                <a:lnTo>
                                  <a:pt x="238" y="630"/>
                                </a:lnTo>
                                <a:lnTo>
                                  <a:pt x="240" y="630"/>
                                </a:lnTo>
                              </a:path>
                            </a:pathLst>
                          </a:custGeom>
                          <a:noFill/>
                          <a:ln cap="rnd" w="8280">
                            <a:solidFill>
                              <a:srgbClr val="000000"/>
                            </a:solidFill>
                            <a:round/>
                          </a:ln>
                        </wps:spPr>
                        <wps:style>
                          <a:lnRef idx="0"/>
                          <a:fillRef idx="0"/>
                          <a:effectRef idx="0"/>
                          <a:fontRef idx="minor"/>
                        </wps:style>
                        <wps:bodyPr/>
                      </wps:wsp>
                      <wps:wsp>
                        <wps:cNvSpPr/>
                        <wps:spPr>
                          <a:xfrm>
                            <a:off x="3601800" y="3293640"/>
                            <a:ext cx="99720" cy="23040"/>
                          </a:xfrm>
                          <a:custGeom>
                            <a:avLst/>
                            <a:gdLst/>
                            <a:ahLst/>
                            <a:rect l="l" t="t" r="r" b="b"/>
                            <a:pathLst>
                              <a:path w="157" h="36">
                                <a:moveTo>
                                  <a:pt x="0" y="0"/>
                                </a:moveTo>
                                <a:lnTo>
                                  <a:pt x="17" y="8"/>
                                </a:lnTo>
                                <a:lnTo>
                                  <a:pt x="32" y="15"/>
                                </a:lnTo>
                                <a:lnTo>
                                  <a:pt x="49" y="21"/>
                                </a:lnTo>
                                <a:lnTo>
                                  <a:pt x="66" y="25"/>
                                </a:lnTo>
                                <a:lnTo>
                                  <a:pt x="84" y="30"/>
                                </a:lnTo>
                                <a:lnTo>
                                  <a:pt x="101" y="34"/>
                                </a:lnTo>
                                <a:lnTo>
                                  <a:pt x="118" y="34"/>
                                </a:lnTo>
                                <a:lnTo>
                                  <a:pt x="135" y="36"/>
                                </a:lnTo>
                                <a:lnTo>
                                  <a:pt x="157" y="34"/>
                                </a:lnTo>
                              </a:path>
                            </a:pathLst>
                          </a:custGeom>
                          <a:noFill/>
                          <a:ln cap="rnd" w="8280">
                            <a:solidFill>
                              <a:srgbClr val="000000"/>
                            </a:solidFill>
                            <a:round/>
                          </a:ln>
                        </wps:spPr>
                        <wps:style>
                          <a:lnRef idx="0"/>
                          <a:fillRef idx="0"/>
                          <a:effectRef idx="0"/>
                          <a:fontRef idx="minor"/>
                        </wps:style>
                        <wps:bodyPr/>
                      </wps:wsp>
                      <wps:wsp>
                        <wps:cNvSpPr/>
                        <wps:spPr>
                          <a:xfrm>
                            <a:off x="3745800" y="3557160"/>
                            <a:ext cx="44280" cy="10800"/>
                          </a:xfrm>
                          <a:custGeom>
                            <a:avLst/>
                            <a:gdLst/>
                            <a:ahLst/>
                            <a:rect l="l" t="t" r="r" b="b"/>
                            <a:pathLst>
                              <a:path w="70" h="17">
                                <a:moveTo>
                                  <a:pt x="0" y="17"/>
                                </a:moveTo>
                                <a:lnTo>
                                  <a:pt x="18" y="13"/>
                                </a:lnTo>
                                <a:lnTo>
                                  <a:pt x="36" y="11"/>
                                </a:lnTo>
                                <a:lnTo>
                                  <a:pt x="52" y="4"/>
                                </a:lnTo>
                                <a:lnTo>
                                  <a:pt x="70" y="0"/>
                                </a:lnTo>
                              </a:path>
                            </a:pathLst>
                          </a:custGeom>
                          <a:noFill/>
                          <a:ln cap="rnd" w="8280">
                            <a:solidFill>
                              <a:srgbClr val="000000"/>
                            </a:solidFill>
                            <a:round/>
                          </a:ln>
                        </wps:spPr>
                        <wps:style>
                          <a:lnRef idx="0"/>
                          <a:fillRef idx="0"/>
                          <a:effectRef idx="0"/>
                          <a:fontRef idx="minor"/>
                        </wps:style>
                        <wps:bodyPr/>
                      </wps:wsp>
                      <wps:wsp>
                        <wps:cNvSpPr/>
                        <wps:spPr>
                          <a:xfrm>
                            <a:off x="4136400" y="3626640"/>
                            <a:ext cx="27360" cy="47520"/>
                          </a:xfrm>
                          <a:custGeom>
                            <a:avLst/>
                            <a:gdLst/>
                            <a:ahLst/>
                            <a:rect l="l" t="t" r="r" b="b"/>
                            <a:pathLst>
                              <a:path w="43" h="75">
                                <a:moveTo>
                                  <a:pt x="0" y="0"/>
                                </a:moveTo>
                                <a:lnTo>
                                  <a:pt x="9" y="19"/>
                                </a:lnTo>
                                <a:lnTo>
                                  <a:pt x="20" y="39"/>
                                </a:lnTo>
                                <a:lnTo>
                                  <a:pt x="30" y="58"/>
                                </a:lnTo>
                                <a:lnTo>
                                  <a:pt x="43" y="75"/>
                                </a:lnTo>
                              </a:path>
                            </a:pathLst>
                          </a:custGeom>
                          <a:noFill/>
                          <a:ln cap="rnd" w="8280">
                            <a:solidFill>
                              <a:srgbClr val="000000"/>
                            </a:solidFill>
                            <a:round/>
                          </a:ln>
                        </wps:spPr>
                        <wps:style>
                          <a:lnRef idx="0"/>
                          <a:fillRef idx="0"/>
                          <a:effectRef idx="0"/>
                          <a:fontRef idx="minor"/>
                        </wps:style>
                        <wps:bodyPr/>
                      </wps:wsp>
                      <wps:wsp>
                        <wps:cNvSpPr/>
                        <wps:spPr>
                          <a:xfrm>
                            <a:off x="4637520" y="3552840"/>
                            <a:ext cx="9360" cy="53280"/>
                          </a:xfrm>
                          <a:custGeom>
                            <a:avLst/>
                            <a:gdLst/>
                            <a:ahLst/>
                            <a:rect l="l" t="t" r="r" b="b"/>
                            <a:pathLst>
                              <a:path w="15" h="84">
                                <a:moveTo>
                                  <a:pt x="0" y="84"/>
                                </a:moveTo>
                                <a:lnTo>
                                  <a:pt x="4" y="63"/>
                                </a:lnTo>
                                <a:lnTo>
                                  <a:pt x="11" y="43"/>
                                </a:lnTo>
                                <a:lnTo>
                                  <a:pt x="13" y="22"/>
                                </a:lnTo>
                                <a:lnTo>
                                  <a:pt x="15" y="0"/>
                                </a:lnTo>
                              </a:path>
                            </a:pathLst>
                          </a:custGeom>
                          <a:noFill/>
                          <a:ln cap="rnd" w="8280">
                            <a:solidFill>
                              <a:srgbClr val="000000"/>
                            </a:solidFill>
                            <a:round/>
                          </a:ln>
                        </wps:spPr>
                        <wps:style>
                          <a:lnRef idx="0"/>
                          <a:fillRef idx="0"/>
                          <a:effectRef idx="0"/>
                          <a:fontRef idx="minor"/>
                        </wps:style>
                        <wps:bodyPr/>
                      </wps:wsp>
                      <wps:wsp>
                        <wps:cNvSpPr/>
                        <wps:spPr>
                          <a:xfrm>
                            <a:off x="4857120" y="3225960"/>
                            <a:ext cx="126360" cy="198000"/>
                          </a:xfrm>
                          <a:custGeom>
                            <a:avLst/>
                            <a:gdLst/>
                            <a:ahLst/>
                            <a:rect l="l" t="t" r="r" b="b"/>
                            <a:pathLst>
                              <a:path w="199" h="312">
                                <a:moveTo>
                                  <a:pt x="199" y="312"/>
                                </a:moveTo>
                                <a:lnTo>
                                  <a:pt x="199" y="310"/>
                                </a:lnTo>
                                <a:lnTo>
                                  <a:pt x="199" y="284"/>
                                </a:lnTo>
                                <a:lnTo>
                                  <a:pt x="197" y="261"/>
                                </a:lnTo>
                                <a:lnTo>
                                  <a:pt x="193" y="237"/>
                                </a:lnTo>
                                <a:lnTo>
                                  <a:pt x="187" y="214"/>
                                </a:lnTo>
                                <a:lnTo>
                                  <a:pt x="178" y="190"/>
                                </a:lnTo>
                                <a:lnTo>
                                  <a:pt x="169" y="169"/>
                                </a:lnTo>
                                <a:lnTo>
                                  <a:pt x="159" y="147"/>
                                </a:lnTo>
                                <a:lnTo>
                                  <a:pt x="146" y="126"/>
                                </a:lnTo>
                                <a:lnTo>
                                  <a:pt x="133" y="107"/>
                                </a:lnTo>
                                <a:lnTo>
                                  <a:pt x="116" y="87"/>
                                </a:lnTo>
                                <a:lnTo>
                                  <a:pt x="101" y="70"/>
                                </a:lnTo>
                                <a:lnTo>
                                  <a:pt x="81" y="53"/>
                                </a:lnTo>
                                <a:lnTo>
                                  <a:pt x="64" y="38"/>
                                </a:lnTo>
                                <a:lnTo>
                                  <a:pt x="43" y="23"/>
                                </a:lnTo>
                                <a:lnTo>
                                  <a:pt x="21" y="10"/>
                                </a:lnTo>
                                <a:lnTo>
                                  <a:pt x="0" y="0"/>
                                </a:lnTo>
                              </a:path>
                            </a:pathLst>
                          </a:custGeom>
                          <a:noFill/>
                          <a:ln cap="rnd" w="8280">
                            <a:solidFill>
                              <a:srgbClr val="000000"/>
                            </a:solidFill>
                            <a:round/>
                          </a:ln>
                        </wps:spPr>
                        <wps:style>
                          <a:lnRef idx="0"/>
                          <a:fillRef idx="0"/>
                          <a:effectRef idx="0"/>
                          <a:fontRef idx="minor"/>
                        </wps:style>
                        <wps:bodyPr/>
                      </wps:wsp>
                      <wps:wsp>
                        <wps:cNvSpPr/>
                        <wps:spPr>
                          <a:xfrm>
                            <a:off x="5100480" y="3014280"/>
                            <a:ext cx="55800" cy="73080"/>
                          </a:xfrm>
                          <a:custGeom>
                            <a:avLst/>
                            <a:gdLst/>
                            <a:ahLst/>
                            <a:rect l="l" t="t" r="r" b="b"/>
                            <a:pathLst>
                              <a:path w="88" h="115">
                                <a:moveTo>
                                  <a:pt x="0" y="115"/>
                                </a:moveTo>
                                <a:lnTo>
                                  <a:pt x="12" y="105"/>
                                </a:lnTo>
                                <a:lnTo>
                                  <a:pt x="27" y="92"/>
                                </a:lnTo>
                                <a:lnTo>
                                  <a:pt x="38" y="77"/>
                                </a:lnTo>
                                <a:lnTo>
                                  <a:pt x="51" y="62"/>
                                </a:lnTo>
                                <a:lnTo>
                                  <a:pt x="62" y="47"/>
                                </a:lnTo>
                                <a:lnTo>
                                  <a:pt x="71" y="32"/>
                                </a:lnTo>
                                <a:lnTo>
                                  <a:pt x="81" y="15"/>
                                </a:lnTo>
                                <a:lnTo>
                                  <a:pt x="88" y="0"/>
                                </a:lnTo>
                              </a:path>
                            </a:pathLst>
                          </a:custGeom>
                          <a:noFill/>
                          <a:ln cap="rnd" w="8280">
                            <a:solidFill>
                              <a:srgbClr val="000000"/>
                            </a:solidFill>
                            <a:round/>
                          </a:ln>
                        </wps:spPr>
                        <wps:style>
                          <a:lnRef idx="0"/>
                          <a:fillRef idx="0"/>
                          <a:effectRef idx="0"/>
                          <a:fontRef idx="minor"/>
                        </wps:style>
                        <wps:bodyPr/>
                      </wps:wsp>
                      <wps:wsp>
                        <wps:cNvSpPr/>
                        <wps:spPr>
                          <a:xfrm>
                            <a:off x="5019120" y="2738160"/>
                            <a:ext cx="4320" cy="35640"/>
                          </a:xfrm>
                          <a:custGeom>
                            <a:avLst/>
                            <a:gdLst/>
                            <a:ahLst/>
                            <a:rect l="l" t="t" r="r" b="b"/>
                            <a:pathLst>
                              <a:path w="7" h="56">
                                <a:moveTo>
                                  <a:pt x="7" y="56"/>
                                </a:moveTo>
                                <a:lnTo>
                                  <a:pt x="7" y="51"/>
                                </a:lnTo>
                                <a:lnTo>
                                  <a:pt x="4" y="39"/>
                                </a:lnTo>
                                <a:lnTo>
                                  <a:pt x="4" y="26"/>
                                </a:lnTo>
                                <a:lnTo>
                                  <a:pt x="2" y="13"/>
                                </a:lnTo>
                                <a:lnTo>
                                  <a:pt x="0" y="0"/>
                                </a:lnTo>
                              </a:path>
                            </a:pathLst>
                          </a:custGeom>
                          <a:noFill/>
                          <a:ln cap="rnd" w="8280">
                            <a:solidFill>
                              <a:srgbClr val="000000"/>
                            </a:solidFill>
                            <a:round/>
                          </a:ln>
                        </wps:spPr>
                        <wps:style>
                          <a:lnRef idx="0"/>
                          <a:fillRef idx="0"/>
                          <a:effectRef idx="0"/>
                          <a:fontRef idx="minor"/>
                        </wps:style>
                        <wps:bodyPr/>
                      </wps:wsp>
                      <wps:wsp>
                        <wps:cNvSpPr/>
                        <wps:spPr>
                          <a:xfrm>
                            <a:off x="4657680" y="2652480"/>
                            <a:ext cx="28440" cy="45000"/>
                          </a:xfrm>
                          <a:custGeom>
                            <a:avLst/>
                            <a:gdLst/>
                            <a:ahLst/>
                            <a:rect l="l" t="t" r="r" b="b"/>
                            <a:pathLst>
                              <a:path w="45" h="71">
                                <a:moveTo>
                                  <a:pt x="45" y="0"/>
                                </a:moveTo>
                                <a:lnTo>
                                  <a:pt x="33" y="17"/>
                                </a:lnTo>
                                <a:lnTo>
                                  <a:pt x="22" y="34"/>
                                </a:lnTo>
                                <a:lnTo>
                                  <a:pt x="11" y="52"/>
                                </a:lnTo>
                                <a:lnTo>
                                  <a:pt x="0" y="71"/>
                                </a:lnTo>
                              </a:path>
                            </a:pathLst>
                          </a:custGeom>
                          <a:noFill/>
                          <a:ln cap="rnd" w="8280">
                            <a:solidFill>
                              <a:srgbClr val="000000"/>
                            </a:solidFill>
                            <a:round/>
                          </a:ln>
                        </wps:spPr>
                        <wps:style>
                          <a:lnRef idx="0"/>
                          <a:fillRef idx="0"/>
                          <a:effectRef idx="0"/>
                          <a:fontRef idx="minor"/>
                        </wps:style>
                        <wps:bodyPr/>
                      </wps:wsp>
                      <wps:wsp>
                        <wps:cNvSpPr/>
                        <wps:spPr>
                          <a:xfrm>
                            <a:off x="4383360" y="2679840"/>
                            <a:ext cx="15120" cy="38160"/>
                          </a:xfrm>
                          <a:custGeom>
                            <a:avLst/>
                            <a:gdLst/>
                            <a:ahLst/>
                            <a:rect l="l" t="t" r="r" b="b"/>
                            <a:pathLst>
                              <a:path w="24" h="60">
                                <a:moveTo>
                                  <a:pt x="24" y="0"/>
                                </a:moveTo>
                                <a:lnTo>
                                  <a:pt x="15" y="13"/>
                                </a:lnTo>
                                <a:lnTo>
                                  <a:pt x="11" y="28"/>
                                </a:lnTo>
                                <a:lnTo>
                                  <a:pt x="5" y="45"/>
                                </a:lnTo>
                                <a:lnTo>
                                  <a:pt x="0" y="60"/>
                                </a:lnTo>
                              </a:path>
                            </a:pathLst>
                          </a:custGeom>
                          <a:noFill/>
                          <a:ln cap="rnd" w="8280">
                            <a:solidFill>
                              <a:srgbClr val="000000"/>
                            </a:solidFill>
                            <a:round/>
                          </a:ln>
                        </wps:spPr>
                        <wps:style>
                          <a:lnRef idx="0"/>
                          <a:fillRef idx="0"/>
                          <a:effectRef idx="0"/>
                          <a:fontRef idx="minor"/>
                        </wps:style>
                        <wps:bodyPr/>
                      </wps:wsp>
                      <wps:wsp>
                        <wps:cNvSpPr/>
                        <wps:spPr>
                          <a:xfrm>
                            <a:off x="4067280" y="2733120"/>
                            <a:ext cx="50040" cy="36360"/>
                          </a:xfrm>
                          <a:custGeom>
                            <a:avLst/>
                            <a:gdLst/>
                            <a:ahLst/>
                            <a:rect l="l" t="t" r="r" b="b"/>
                            <a:pathLst>
                              <a:path w="79" h="57">
                                <a:moveTo>
                                  <a:pt x="79" y="57"/>
                                </a:moveTo>
                                <a:lnTo>
                                  <a:pt x="60" y="42"/>
                                </a:lnTo>
                                <a:lnTo>
                                  <a:pt x="41" y="25"/>
                                </a:lnTo>
                                <a:lnTo>
                                  <a:pt x="21" y="12"/>
                                </a:lnTo>
                                <a:lnTo>
                                  <a:pt x="0" y="0"/>
                                </a:lnTo>
                              </a:path>
                            </a:pathLst>
                          </a:custGeom>
                          <a:noFill/>
                          <a:ln cap="rnd" w="8280">
                            <a:solidFill>
                              <a:srgbClr val="000000"/>
                            </a:solidFill>
                            <a:round/>
                          </a:ln>
                        </wps:spPr>
                        <wps:style>
                          <a:lnRef idx="0"/>
                          <a:fillRef idx="0"/>
                          <a:effectRef idx="0"/>
                          <a:fontRef idx="minor"/>
                        </wps:style>
                        <wps:bodyPr/>
                      </wps:wsp>
                      <wps:wsp>
                        <wps:cNvSpPr/>
                        <wps:spPr>
                          <a:xfrm>
                            <a:off x="3669840" y="2986920"/>
                            <a:ext cx="9360" cy="39240"/>
                          </a:xfrm>
                          <a:custGeom>
                            <a:avLst/>
                            <a:gdLst/>
                            <a:ahLst/>
                            <a:rect l="l" t="t" r="r" b="b"/>
                            <a:pathLst>
                              <a:path w="15" h="62">
                                <a:moveTo>
                                  <a:pt x="0" y="0"/>
                                </a:moveTo>
                                <a:lnTo>
                                  <a:pt x="2" y="17"/>
                                </a:lnTo>
                                <a:lnTo>
                                  <a:pt x="7" y="32"/>
                                </a:lnTo>
                                <a:lnTo>
                                  <a:pt x="11" y="47"/>
                                </a:lnTo>
                                <a:lnTo>
                                  <a:pt x="15" y="62"/>
                                </a:lnTo>
                              </a:path>
                            </a:pathLst>
                          </a:custGeom>
                          <a:noFill/>
                          <a:ln cap="rnd" w="8280">
                            <a:solidFill>
                              <a:srgbClr val="000000"/>
                            </a:solidFill>
                            <a:round/>
                          </a:ln>
                        </wps:spPr>
                        <wps:style>
                          <a:lnRef idx="0"/>
                          <a:fillRef idx="0"/>
                          <a:effectRef idx="0"/>
                          <a:fontRef idx="minor"/>
                        </wps:style>
                        <wps:bodyPr/>
                      </wps:wsp>
                      <wps:wsp>
                        <wps:cNvSpPr txBox="1"/>
                        <wps:spPr>
                          <a:xfrm>
                            <a:off x="3968640" y="2968560"/>
                            <a:ext cx="673200" cy="523080"/>
                          </a:xfrm>
                          <a:prstGeom prst="rect">
                            <a:avLst/>
                          </a:prstGeom>
                          <a:noFill/>
                          <a:ln>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Access </w:t>
                              </w:r>
                            </w:p>
                          </w:txbxContent>
                        </wps:txbx>
                        <wps:bodyPr wrap="square" lIns="0" rIns="0" tIns="0" bIns="0">
                          <a:spAutoFit/>
                        </wps:bodyPr>
                      </wps:wsp>
                      <wps:wsp>
                        <wps:cNvSpPr txBox="1"/>
                        <wps:spPr>
                          <a:xfrm>
                            <a:off x="4666680" y="301572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987720" y="3182040"/>
                            <a:ext cx="633600" cy="523080"/>
                          </a:xfrm>
                          <a:prstGeom prst="rect">
                            <a:avLst/>
                          </a:prstGeom>
                          <a:noFill/>
                          <a:ln>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System</w:t>
                              </w:r>
                            </w:p>
                          </w:txbxContent>
                        </wps:txbx>
                        <wps:bodyPr wrap="square" lIns="0" rIns="0" tIns="0" bIns="0">
                          <a:spAutoFit/>
                        </wps:bodyPr>
                      </wps:wsp>
                      <wps:wsp>
                        <wps:cNvSpPr txBox="1"/>
                        <wps:spPr>
                          <a:xfrm>
                            <a:off x="4620240" y="322884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4634280" y="3126600"/>
                            <a:ext cx="50760" cy="260280"/>
                          </a:xfrm>
                          <a:prstGeom prst="rect">
                            <a:avLst/>
                          </a:prstGeom>
                          <a:noFill/>
                          <a:ln>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 </w:t>
                              </w:r>
                            </w:p>
                          </w:txbxContent>
                        </wps:txbx>
                        <wps:bodyPr wrap="square" lIns="0" rIns="0" tIns="0" bIns="0">
                          <a:spAutoFit/>
                        </wps:bodyPr>
                      </wps:wsp>
                      <wps:wsp>
                        <wps:cNvSpPr txBox="1"/>
                        <wps:spPr>
                          <a:xfrm>
                            <a:off x="4684320" y="317376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5128920" y="3019320"/>
                            <a:ext cx="10800" cy="15120"/>
                          </a:xfrm>
                          <a:custGeom>
                            <a:avLst/>
                            <a:gdLst/>
                            <a:ahLst/>
                            <a:rect l="l" t="t" r="r" b="b"/>
                            <a:pathLst>
                              <a:path w="17" h="24">
                                <a:moveTo>
                                  <a:pt x="17" y="22"/>
                                </a:moveTo>
                                <a:lnTo>
                                  <a:pt x="17" y="22"/>
                                </a:lnTo>
                                <a:lnTo>
                                  <a:pt x="2" y="0"/>
                                </a:lnTo>
                                <a:lnTo>
                                  <a:pt x="0" y="0"/>
                                </a:lnTo>
                                <a:lnTo>
                                  <a:pt x="15" y="24"/>
                                </a:lnTo>
                                <a:lnTo>
                                  <a:pt x="17" y="24"/>
                                </a:lnTo>
                                <a:lnTo>
                                  <a:pt x="15" y="24"/>
                                </a:lnTo>
                                <a:lnTo>
                                  <a:pt x="17" y="24"/>
                                </a:lnTo>
                                <a:lnTo>
                                  <a:pt x="17" y="22"/>
                                </a:lnTo>
                                <a:close/>
                              </a:path>
                            </a:pathLst>
                          </a:custGeom>
                          <a:solidFill>
                            <a:srgbClr val="cecece"/>
                          </a:solidFill>
                          <a:ln>
                            <a:noFill/>
                          </a:ln>
                        </wps:spPr>
                        <wps:style>
                          <a:lnRef idx="0"/>
                          <a:fillRef idx="0"/>
                          <a:effectRef idx="0"/>
                          <a:fontRef idx="minor"/>
                        </wps:style>
                        <wps:bodyPr/>
                      </wps:wsp>
                      <wps:wsp>
                        <wps:cNvSpPr/>
                        <wps:spPr>
                          <a:xfrm>
                            <a:off x="5139720" y="3026520"/>
                            <a:ext cx="24840" cy="8280"/>
                          </a:xfrm>
                          <a:custGeom>
                            <a:avLst/>
                            <a:gdLst/>
                            <a:ahLst/>
                            <a:rect l="l" t="t" r="r" b="b"/>
                            <a:pathLst>
                              <a:path w="39" h="13">
                                <a:moveTo>
                                  <a:pt x="39" y="2"/>
                                </a:moveTo>
                                <a:lnTo>
                                  <a:pt x="39" y="0"/>
                                </a:lnTo>
                                <a:lnTo>
                                  <a:pt x="0" y="11"/>
                                </a:lnTo>
                                <a:lnTo>
                                  <a:pt x="0" y="13"/>
                                </a:lnTo>
                                <a:lnTo>
                                  <a:pt x="39" y="4"/>
                                </a:lnTo>
                                <a:lnTo>
                                  <a:pt x="39" y="2"/>
                                </a:lnTo>
                                <a:close/>
                              </a:path>
                            </a:pathLst>
                          </a:custGeom>
                          <a:solidFill>
                            <a:srgbClr val="cecece"/>
                          </a:solidFill>
                          <a:ln>
                            <a:noFill/>
                          </a:ln>
                        </wps:spPr>
                        <wps:style>
                          <a:lnRef idx="0"/>
                          <a:fillRef idx="0"/>
                          <a:effectRef idx="0"/>
                          <a:fontRef idx="minor"/>
                        </wps:style>
                        <wps:bodyPr/>
                      </wps:wsp>
                      <wps:wsp>
                        <wps:cNvSpPr/>
                        <wps:spPr>
                          <a:xfrm>
                            <a:off x="5130720" y="3004920"/>
                            <a:ext cx="25560" cy="43200"/>
                          </a:xfrm>
                          <a:custGeom>
                            <a:avLst/>
                            <a:gdLst/>
                            <a:ahLst/>
                            <a:rect l="l" t="t" r="r" b="b"/>
                            <a:pathLst>
                              <a:path w="40" h="68">
                                <a:moveTo>
                                  <a:pt x="38" y="0"/>
                                </a:moveTo>
                                <a:lnTo>
                                  <a:pt x="36" y="0"/>
                                </a:lnTo>
                                <a:lnTo>
                                  <a:pt x="0" y="66"/>
                                </a:lnTo>
                                <a:lnTo>
                                  <a:pt x="3" y="68"/>
                                </a:lnTo>
                                <a:lnTo>
                                  <a:pt x="40" y="2"/>
                                </a:lnTo>
                                <a:lnTo>
                                  <a:pt x="38" y="0"/>
                                </a:lnTo>
                                <a:close/>
                              </a:path>
                            </a:pathLst>
                          </a:custGeom>
                          <a:solidFill>
                            <a:srgbClr val="cecece"/>
                          </a:solidFill>
                          <a:ln>
                            <a:noFill/>
                          </a:ln>
                        </wps:spPr>
                        <wps:style>
                          <a:lnRef idx="0"/>
                          <a:fillRef idx="0"/>
                          <a:effectRef idx="0"/>
                          <a:fontRef idx="minor"/>
                        </wps:style>
                        <wps:bodyPr/>
                      </wps:wsp>
                      <wps:wsp>
                        <wps:cNvSpPr/>
                        <wps:spPr>
                          <a:xfrm>
                            <a:off x="5132880" y="3033360"/>
                            <a:ext cx="5760" cy="2520"/>
                          </a:xfrm>
                          <a:custGeom>
                            <a:avLst/>
                            <a:gdLst/>
                            <a:ahLst/>
                            <a:rect l="l" t="t" r="r" b="b"/>
                            <a:pathLst>
                              <a:path w="9" h="4">
                                <a:moveTo>
                                  <a:pt x="3" y="4"/>
                                </a:moveTo>
                                <a:lnTo>
                                  <a:pt x="3" y="4"/>
                                </a:lnTo>
                                <a:lnTo>
                                  <a:pt x="9" y="4"/>
                                </a:lnTo>
                                <a:lnTo>
                                  <a:pt x="9" y="2"/>
                                </a:lnTo>
                                <a:lnTo>
                                  <a:pt x="3" y="0"/>
                                </a:lnTo>
                                <a:lnTo>
                                  <a:pt x="0" y="0"/>
                                </a:lnTo>
                                <a:lnTo>
                                  <a:pt x="3" y="0"/>
                                </a:lnTo>
                                <a:lnTo>
                                  <a:pt x="0" y="0"/>
                                </a:lnTo>
                                <a:lnTo>
                                  <a:pt x="3" y="4"/>
                                </a:lnTo>
                                <a:close/>
                              </a:path>
                            </a:pathLst>
                          </a:custGeom>
                          <a:solidFill>
                            <a:srgbClr val="cecece"/>
                          </a:solidFill>
                          <a:ln>
                            <a:noFill/>
                          </a:ln>
                        </wps:spPr>
                        <wps:style>
                          <a:lnRef idx="0"/>
                          <a:fillRef idx="0"/>
                          <a:effectRef idx="0"/>
                          <a:fontRef idx="minor"/>
                        </wps:style>
                        <wps:bodyPr/>
                      </wps:wsp>
                      <wps:wsp>
                        <wps:cNvSpPr/>
                        <wps:spPr>
                          <a:xfrm>
                            <a:off x="5023440" y="3033360"/>
                            <a:ext cx="111240" cy="93960"/>
                          </a:xfrm>
                          <a:custGeom>
                            <a:avLst/>
                            <a:gdLst/>
                            <a:ahLst/>
                            <a:rect l="l" t="t" r="r" b="b"/>
                            <a:pathLst>
                              <a:path w="175" h="148">
                                <a:moveTo>
                                  <a:pt x="3" y="147"/>
                                </a:moveTo>
                                <a:lnTo>
                                  <a:pt x="4" y="148"/>
                                </a:lnTo>
                                <a:lnTo>
                                  <a:pt x="175" y="4"/>
                                </a:lnTo>
                                <a:lnTo>
                                  <a:pt x="172" y="0"/>
                                </a:lnTo>
                                <a:lnTo>
                                  <a:pt x="3" y="147"/>
                                </a:lnTo>
                                <a:lnTo>
                                  <a:pt x="3" y="148"/>
                                </a:lnTo>
                                <a:lnTo>
                                  <a:pt x="3" y="147"/>
                                </a:lnTo>
                                <a:lnTo>
                                  <a:pt x="0" y="148"/>
                                </a:lnTo>
                                <a:lnTo>
                                  <a:pt x="3" y="148"/>
                                </a:lnTo>
                                <a:lnTo>
                                  <a:pt x="3" y="147"/>
                                </a:lnTo>
                                <a:close/>
                              </a:path>
                            </a:pathLst>
                          </a:custGeom>
                          <a:solidFill>
                            <a:srgbClr val="cecece"/>
                          </a:solidFill>
                          <a:ln>
                            <a:noFill/>
                          </a:ln>
                        </wps:spPr>
                        <wps:style>
                          <a:lnRef idx="0"/>
                          <a:fillRef idx="0"/>
                          <a:effectRef idx="0"/>
                          <a:fontRef idx="minor"/>
                        </wps:style>
                        <wps:bodyPr/>
                      </wps:wsp>
                      <wps:wsp>
                        <wps:cNvSpPr/>
                        <wps:spPr>
                          <a:xfrm>
                            <a:off x="5025240" y="3126600"/>
                            <a:ext cx="4320" cy="2520"/>
                          </a:xfrm>
                          <a:custGeom>
                            <a:avLst/>
                            <a:gdLst/>
                            <a:ahLst/>
                            <a:rect l="l" t="t" r="r" b="b"/>
                            <a:pathLst>
                              <a:path w="7" h="4">
                                <a:moveTo>
                                  <a:pt x="6" y="1"/>
                                </a:moveTo>
                                <a:lnTo>
                                  <a:pt x="6" y="0"/>
                                </a:lnTo>
                                <a:lnTo>
                                  <a:pt x="0" y="0"/>
                                </a:lnTo>
                                <a:lnTo>
                                  <a:pt x="0" y="1"/>
                                </a:lnTo>
                                <a:lnTo>
                                  <a:pt x="6" y="4"/>
                                </a:lnTo>
                                <a:lnTo>
                                  <a:pt x="7" y="4"/>
                                </a:lnTo>
                                <a:lnTo>
                                  <a:pt x="6" y="4"/>
                                </a:lnTo>
                                <a:lnTo>
                                  <a:pt x="7" y="4"/>
                                </a:lnTo>
                                <a:lnTo>
                                  <a:pt x="6" y="1"/>
                                </a:lnTo>
                                <a:close/>
                              </a:path>
                            </a:pathLst>
                          </a:custGeom>
                          <a:solidFill>
                            <a:srgbClr val="cecece"/>
                          </a:solidFill>
                          <a:ln>
                            <a:noFill/>
                          </a:ln>
                        </wps:spPr>
                        <wps:style>
                          <a:lnRef idx="0"/>
                          <a:fillRef idx="0"/>
                          <a:effectRef idx="0"/>
                          <a:fontRef idx="minor"/>
                        </wps:style>
                        <wps:bodyPr/>
                      </wps:wsp>
                      <wps:wsp>
                        <wps:cNvSpPr/>
                        <wps:spPr>
                          <a:xfrm>
                            <a:off x="5029200" y="3034800"/>
                            <a:ext cx="110520" cy="94680"/>
                          </a:xfrm>
                          <a:custGeom>
                            <a:avLst/>
                            <a:gdLst/>
                            <a:ahLst/>
                            <a:rect l="l" t="t" r="r" b="b"/>
                            <a:pathLst>
                              <a:path w="174" h="149">
                                <a:moveTo>
                                  <a:pt x="172" y="4"/>
                                </a:moveTo>
                                <a:lnTo>
                                  <a:pt x="169" y="0"/>
                                </a:lnTo>
                                <a:lnTo>
                                  <a:pt x="0" y="146"/>
                                </a:lnTo>
                                <a:lnTo>
                                  <a:pt x="1" y="149"/>
                                </a:lnTo>
                                <a:lnTo>
                                  <a:pt x="172" y="2"/>
                                </a:lnTo>
                                <a:lnTo>
                                  <a:pt x="172" y="0"/>
                                </a:lnTo>
                                <a:lnTo>
                                  <a:pt x="172" y="2"/>
                                </a:lnTo>
                                <a:lnTo>
                                  <a:pt x="174" y="0"/>
                                </a:lnTo>
                                <a:lnTo>
                                  <a:pt x="172" y="0"/>
                                </a:lnTo>
                                <a:lnTo>
                                  <a:pt x="172" y="4"/>
                                </a:lnTo>
                                <a:close/>
                              </a:path>
                            </a:pathLst>
                          </a:custGeom>
                          <a:solidFill>
                            <a:srgbClr val="cecece"/>
                          </a:solidFill>
                          <a:ln>
                            <a:noFill/>
                          </a:ln>
                        </wps:spPr>
                        <wps:style>
                          <a:lnRef idx="0"/>
                          <a:fillRef idx="0"/>
                          <a:effectRef idx="0"/>
                          <a:fontRef idx="minor"/>
                        </wps:style>
                        <wps:bodyPr/>
                      </wps:wsp>
                      <wps:wsp>
                        <wps:cNvSpPr/>
                        <wps:spPr>
                          <a:xfrm>
                            <a:off x="5119200" y="3033360"/>
                            <a:ext cx="19080" cy="3960"/>
                          </a:xfrm>
                          <a:custGeom>
                            <a:avLst/>
                            <a:gdLst/>
                            <a:ahLst/>
                            <a:rect l="l" t="t" r="r" b="b"/>
                            <a:pathLst>
                              <a:path w="30" h="6">
                                <a:moveTo>
                                  <a:pt x="24" y="2"/>
                                </a:moveTo>
                                <a:lnTo>
                                  <a:pt x="21" y="4"/>
                                </a:lnTo>
                                <a:lnTo>
                                  <a:pt x="30" y="6"/>
                                </a:lnTo>
                                <a:lnTo>
                                  <a:pt x="30" y="2"/>
                                </a:lnTo>
                                <a:lnTo>
                                  <a:pt x="24" y="2"/>
                                </a:lnTo>
                                <a:lnTo>
                                  <a:pt x="24" y="4"/>
                                </a:lnTo>
                                <a:lnTo>
                                  <a:pt x="24" y="2"/>
                                </a:lnTo>
                                <a:lnTo>
                                  <a:pt x="0" y="0"/>
                                </a:lnTo>
                                <a:lnTo>
                                  <a:pt x="21" y="4"/>
                                </a:lnTo>
                                <a:lnTo>
                                  <a:pt x="24" y="2"/>
                                </a:lnTo>
                                <a:close/>
                              </a:path>
                            </a:pathLst>
                          </a:custGeom>
                          <a:solidFill>
                            <a:srgbClr val="cecece"/>
                          </a:solidFill>
                          <a:ln>
                            <a:noFill/>
                          </a:ln>
                        </wps:spPr>
                        <wps:style>
                          <a:lnRef idx="0"/>
                          <a:fillRef idx="0"/>
                          <a:effectRef idx="0"/>
                          <a:fontRef idx="minor"/>
                        </wps:style>
                        <wps:bodyPr/>
                      </wps:wsp>
                      <wps:wsp>
                        <wps:cNvSpPr/>
                        <wps:spPr>
                          <a:xfrm>
                            <a:off x="5134680" y="3034800"/>
                            <a:ext cx="5040" cy="1440"/>
                          </a:xfrm>
                          <a:custGeom>
                            <a:avLst/>
                            <a:gdLst/>
                            <a:ahLst/>
                            <a:rect l="l" t="t" r="r" b="b"/>
                            <a:pathLst>
                              <a:path w="8" h="2">
                                <a:moveTo>
                                  <a:pt x="3" y="2"/>
                                </a:moveTo>
                                <a:lnTo>
                                  <a:pt x="6" y="0"/>
                                </a:lnTo>
                                <a:lnTo>
                                  <a:pt x="0" y="0"/>
                                </a:lnTo>
                                <a:lnTo>
                                  <a:pt x="0" y="2"/>
                                </a:lnTo>
                                <a:lnTo>
                                  <a:pt x="6" y="2"/>
                                </a:lnTo>
                                <a:lnTo>
                                  <a:pt x="8" y="2"/>
                                </a:lnTo>
                                <a:lnTo>
                                  <a:pt x="6" y="2"/>
                                </a:lnTo>
                                <a:lnTo>
                                  <a:pt x="8" y="2"/>
                                </a:lnTo>
                                <a:lnTo>
                                  <a:pt x="3" y="2"/>
                                </a:lnTo>
                                <a:close/>
                              </a:path>
                            </a:pathLst>
                          </a:custGeom>
                          <a:solidFill>
                            <a:srgbClr val="cecece"/>
                          </a:solidFill>
                          <a:ln>
                            <a:noFill/>
                          </a:ln>
                        </wps:spPr>
                        <wps:style>
                          <a:lnRef idx="0"/>
                          <a:fillRef idx="0"/>
                          <a:effectRef idx="0"/>
                          <a:fontRef idx="minor"/>
                        </wps:style>
                        <wps:bodyPr/>
                      </wps:wsp>
                      <wps:wsp>
                        <wps:cNvSpPr/>
                        <wps:spPr>
                          <a:xfrm>
                            <a:off x="5136480" y="3027600"/>
                            <a:ext cx="3240" cy="8280"/>
                          </a:xfrm>
                          <a:custGeom>
                            <a:avLst/>
                            <a:gdLst/>
                            <a:ahLst/>
                            <a:rect l="l" t="t" r="r" b="b"/>
                            <a:pathLst>
                              <a:path w="5" h="13">
                                <a:moveTo>
                                  <a:pt x="5" y="6"/>
                                </a:moveTo>
                                <a:lnTo>
                                  <a:pt x="0" y="4"/>
                                </a:lnTo>
                                <a:lnTo>
                                  <a:pt x="0" y="13"/>
                                </a:lnTo>
                                <a:lnTo>
                                  <a:pt x="5" y="13"/>
                                </a:lnTo>
                                <a:lnTo>
                                  <a:pt x="5" y="4"/>
                                </a:lnTo>
                                <a:lnTo>
                                  <a:pt x="3" y="4"/>
                                </a:lnTo>
                                <a:lnTo>
                                  <a:pt x="5" y="4"/>
                                </a:lnTo>
                                <a:lnTo>
                                  <a:pt x="5" y="0"/>
                                </a:lnTo>
                                <a:lnTo>
                                  <a:pt x="3" y="4"/>
                                </a:lnTo>
                                <a:lnTo>
                                  <a:pt x="5" y="6"/>
                                </a:lnTo>
                                <a:close/>
                              </a:path>
                            </a:pathLst>
                          </a:custGeom>
                          <a:solidFill>
                            <a:srgbClr val="cecece"/>
                          </a:solidFill>
                          <a:ln>
                            <a:noFill/>
                          </a:ln>
                        </wps:spPr>
                        <wps:style>
                          <a:lnRef idx="0"/>
                          <a:fillRef idx="0"/>
                          <a:effectRef idx="0"/>
                          <a:fontRef idx="minor"/>
                        </wps:style>
                        <wps:bodyPr/>
                      </wps:wsp>
                      <wps:wsp>
                        <wps:cNvSpPr/>
                        <wps:spPr>
                          <a:xfrm>
                            <a:off x="5132880" y="3030120"/>
                            <a:ext cx="6840" cy="5760"/>
                          </a:xfrm>
                          <a:custGeom>
                            <a:avLst/>
                            <a:gdLst/>
                            <a:ahLst/>
                            <a:rect l="l" t="t" r="r" b="b"/>
                            <a:pathLst>
                              <a:path w="11" h="9">
                                <a:moveTo>
                                  <a:pt x="3" y="7"/>
                                </a:moveTo>
                                <a:lnTo>
                                  <a:pt x="3" y="9"/>
                                </a:lnTo>
                                <a:lnTo>
                                  <a:pt x="11" y="2"/>
                                </a:lnTo>
                                <a:lnTo>
                                  <a:pt x="9" y="0"/>
                                </a:lnTo>
                                <a:lnTo>
                                  <a:pt x="0" y="5"/>
                                </a:lnTo>
                                <a:lnTo>
                                  <a:pt x="3" y="7"/>
                                </a:lnTo>
                                <a:close/>
                              </a:path>
                            </a:pathLst>
                          </a:custGeom>
                          <a:solidFill>
                            <a:srgbClr val="cecece"/>
                          </a:solidFill>
                          <a:ln>
                            <a:noFill/>
                          </a:ln>
                        </wps:spPr>
                        <wps:style>
                          <a:lnRef idx="0"/>
                          <a:fillRef idx="0"/>
                          <a:effectRef idx="0"/>
                          <a:fontRef idx="minor"/>
                        </wps:style>
                        <wps:bodyPr/>
                      </wps:wsp>
                      <wps:wsp>
                        <wps:cNvSpPr/>
                        <wps:spPr>
                          <a:xfrm>
                            <a:off x="5123160" y="3148200"/>
                            <a:ext cx="3960" cy="3240"/>
                          </a:xfrm>
                          <a:custGeom>
                            <a:avLst/>
                            <a:gdLst/>
                            <a:ahLst/>
                            <a:rect l="l" t="t" r="r" b="b"/>
                            <a:pathLst>
                              <a:path w="6" h="5">
                                <a:moveTo>
                                  <a:pt x="5" y="3"/>
                                </a:moveTo>
                                <a:lnTo>
                                  <a:pt x="6" y="0"/>
                                </a:lnTo>
                                <a:lnTo>
                                  <a:pt x="2" y="0"/>
                                </a:lnTo>
                                <a:lnTo>
                                  <a:pt x="0" y="3"/>
                                </a:lnTo>
                                <a:lnTo>
                                  <a:pt x="6" y="5"/>
                                </a:lnTo>
                                <a:lnTo>
                                  <a:pt x="6" y="3"/>
                                </a:lnTo>
                                <a:lnTo>
                                  <a:pt x="6" y="5"/>
                                </a:lnTo>
                                <a:lnTo>
                                  <a:pt x="6" y="3"/>
                                </a:lnTo>
                                <a:lnTo>
                                  <a:pt x="5" y="3"/>
                                </a:lnTo>
                                <a:close/>
                              </a:path>
                            </a:pathLst>
                          </a:custGeom>
                          <a:solidFill>
                            <a:srgbClr val="cecece"/>
                          </a:solidFill>
                          <a:ln>
                            <a:noFill/>
                          </a:ln>
                        </wps:spPr>
                        <wps:style>
                          <a:lnRef idx="0"/>
                          <a:fillRef idx="0"/>
                          <a:effectRef idx="0"/>
                          <a:fontRef idx="minor"/>
                        </wps:style>
                        <wps:bodyPr/>
                      </wps:wsp>
                      <wps:wsp>
                        <wps:cNvSpPr/>
                        <wps:spPr>
                          <a:xfrm>
                            <a:off x="5126400" y="3034800"/>
                            <a:ext cx="14040" cy="115560"/>
                          </a:xfrm>
                          <a:custGeom>
                            <a:avLst/>
                            <a:gdLst/>
                            <a:ahLst/>
                            <a:rect l="l" t="t" r="r" b="b"/>
                            <a:pathLst>
                              <a:path w="22" h="182">
                                <a:moveTo>
                                  <a:pt x="22" y="4"/>
                                </a:moveTo>
                                <a:lnTo>
                                  <a:pt x="21" y="2"/>
                                </a:lnTo>
                                <a:lnTo>
                                  <a:pt x="0" y="182"/>
                                </a:lnTo>
                                <a:lnTo>
                                  <a:pt x="1" y="182"/>
                                </a:lnTo>
                                <a:lnTo>
                                  <a:pt x="22" y="2"/>
                                </a:lnTo>
                                <a:lnTo>
                                  <a:pt x="22" y="0"/>
                                </a:lnTo>
                                <a:lnTo>
                                  <a:pt x="22" y="2"/>
                                </a:lnTo>
                                <a:lnTo>
                                  <a:pt x="22" y="0"/>
                                </a:lnTo>
                                <a:lnTo>
                                  <a:pt x="22" y="4"/>
                                </a:lnTo>
                                <a:close/>
                              </a:path>
                            </a:pathLst>
                          </a:custGeom>
                          <a:solidFill>
                            <a:srgbClr val="cecece"/>
                          </a:solidFill>
                          <a:ln>
                            <a:noFill/>
                          </a:ln>
                        </wps:spPr>
                        <wps:style>
                          <a:lnRef idx="0"/>
                          <a:fillRef idx="0"/>
                          <a:effectRef idx="0"/>
                          <a:fontRef idx="minor"/>
                        </wps:style>
                        <wps:bodyPr/>
                      </wps:wsp>
                      <wps:wsp>
                        <wps:cNvSpPr/>
                        <wps:spPr>
                          <a:xfrm>
                            <a:off x="5135760" y="3034800"/>
                            <a:ext cx="4320" cy="2520"/>
                          </a:xfrm>
                          <a:custGeom>
                            <a:avLst/>
                            <a:gdLst/>
                            <a:ahLst/>
                            <a:rect l="l" t="t" r="r" b="b"/>
                            <a:pathLst>
                              <a:path w="7" h="4">
                                <a:moveTo>
                                  <a:pt x="1" y="2"/>
                                </a:moveTo>
                                <a:lnTo>
                                  <a:pt x="1" y="2"/>
                                </a:lnTo>
                                <a:lnTo>
                                  <a:pt x="7" y="4"/>
                                </a:lnTo>
                                <a:lnTo>
                                  <a:pt x="7" y="0"/>
                                </a:lnTo>
                                <a:lnTo>
                                  <a:pt x="1" y="0"/>
                                </a:lnTo>
                                <a:lnTo>
                                  <a:pt x="0" y="2"/>
                                </a:lnTo>
                                <a:lnTo>
                                  <a:pt x="1" y="0"/>
                                </a:lnTo>
                                <a:lnTo>
                                  <a:pt x="0" y="0"/>
                                </a:lnTo>
                                <a:lnTo>
                                  <a:pt x="0" y="2"/>
                                </a:lnTo>
                                <a:lnTo>
                                  <a:pt x="1" y="2"/>
                                </a:lnTo>
                                <a:close/>
                              </a:path>
                            </a:pathLst>
                          </a:custGeom>
                          <a:solidFill>
                            <a:srgbClr val="cecece"/>
                          </a:solidFill>
                          <a:ln>
                            <a:noFill/>
                          </a:ln>
                        </wps:spPr>
                        <wps:style>
                          <a:lnRef idx="0"/>
                          <a:fillRef idx="0"/>
                          <a:effectRef idx="0"/>
                          <a:fontRef idx="minor"/>
                        </wps:style>
                        <wps:bodyPr/>
                      </wps:wsp>
                      <wps:wsp>
                        <wps:cNvSpPr/>
                        <wps:spPr>
                          <a:xfrm>
                            <a:off x="5121360" y="3035880"/>
                            <a:ext cx="15120" cy="114480"/>
                          </a:xfrm>
                          <a:custGeom>
                            <a:avLst/>
                            <a:gdLst/>
                            <a:ahLst/>
                            <a:rect l="l" t="t" r="r" b="b"/>
                            <a:pathLst>
                              <a:path w="24" h="180">
                                <a:moveTo>
                                  <a:pt x="3" y="174"/>
                                </a:moveTo>
                                <a:lnTo>
                                  <a:pt x="3" y="177"/>
                                </a:lnTo>
                                <a:lnTo>
                                  <a:pt x="24" y="0"/>
                                </a:lnTo>
                                <a:lnTo>
                                  <a:pt x="23" y="0"/>
                                </a:lnTo>
                                <a:lnTo>
                                  <a:pt x="0" y="177"/>
                                </a:lnTo>
                                <a:lnTo>
                                  <a:pt x="0" y="180"/>
                                </a:lnTo>
                                <a:lnTo>
                                  <a:pt x="0" y="177"/>
                                </a:lnTo>
                                <a:lnTo>
                                  <a:pt x="0" y="180"/>
                                </a:lnTo>
                                <a:lnTo>
                                  <a:pt x="3" y="174"/>
                                </a:lnTo>
                                <a:close/>
                              </a:path>
                            </a:pathLst>
                          </a:custGeom>
                          <a:solidFill>
                            <a:srgbClr val="cecece"/>
                          </a:solidFill>
                          <a:ln>
                            <a:noFill/>
                          </a:ln>
                        </wps:spPr>
                        <wps:style>
                          <a:lnRef idx="0"/>
                          <a:fillRef idx="0"/>
                          <a:effectRef idx="0"/>
                          <a:fontRef idx="minor"/>
                        </wps:style>
                        <wps:bodyPr/>
                      </wps:wsp>
                      <wps:wsp>
                        <wps:cNvSpPr/>
                        <wps:spPr>
                          <a:xfrm>
                            <a:off x="5033160" y="3123000"/>
                            <a:ext cx="101520" cy="10080"/>
                          </a:xfrm>
                          <a:custGeom>
                            <a:avLst/>
                            <a:gdLst/>
                            <a:ahLst/>
                            <a:rect l="l" t="t" r="r" b="b"/>
                            <a:pathLst>
                              <a:path w="160" h="16">
                                <a:moveTo>
                                  <a:pt x="148" y="16"/>
                                </a:moveTo>
                                <a:lnTo>
                                  <a:pt x="151" y="13"/>
                                </a:lnTo>
                                <a:lnTo>
                                  <a:pt x="0" y="0"/>
                                </a:lnTo>
                                <a:lnTo>
                                  <a:pt x="0" y="1"/>
                                </a:lnTo>
                                <a:lnTo>
                                  <a:pt x="151" y="16"/>
                                </a:lnTo>
                                <a:lnTo>
                                  <a:pt x="151" y="13"/>
                                </a:lnTo>
                                <a:lnTo>
                                  <a:pt x="151" y="16"/>
                                </a:lnTo>
                                <a:lnTo>
                                  <a:pt x="160" y="16"/>
                                </a:lnTo>
                                <a:lnTo>
                                  <a:pt x="151" y="13"/>
                                </a:lnTo>
                                <a:lnTo>
                                  <a:pt x="148" y="16"/>
                                </a:lnTo>
                                <a:close/>
                              </a:path>
                            </a:pathLst>
                          </a:custGeom>
                          <a:solidFill>
                            <a:srgbClr val="cecece"/>
                          </a:solidFill>
                          <a:ln>
                            <a:noFill/>
                          </a:ln>
                        </wps:spPr>
                        <wps:style>
                          <a:lnRef idx="0"/>
                          <a:fillRef idx="0"/>
                          <a:effectRef idx="0"/>
                          <a:fontRef idx="minor"/>
                        </wps:style>
                        <wps:bodyPr/>
                      </wps:wsp>
                      <wps:wsp>
                        <wps:cNvSpPr/>
                        <wps:spPr>
                          <a:xfrm>
                            <a:off x="5049000" y="3103920"/>
                            <a:ext cx="79920" cy="29160"/>
                          </a:xfrm>
                          <a:custGeom>
                            <a:avLst/>
                            <a:gdLst/>
                            <a:ahLst/>
                            <a:rect l="l" t="t" r="r" b="b"/>
                            <a:pathLst>
                              <a:path w="126" h="46">
                                <a:moveTo>
                                  <a:pt x="9" y="0"/>
                                </a:moveTo>
                                <a:lnTo>
                                  <a:pt x="9" y="4"/>
                                </a:lnTo>
                                <a:lnTo>
                                  <a:pt x="123" y="46"/>
                                </a:lnTo>
                                <a:lnTo>
                                  <a:pt x="126" y="43"/>
                                </a:lnTo>
                                <a:lnTo>
                                  <a:pt x="11" y="0"/>
                                </a:lnTo>
                                <a:lnTo>
                                  <a:pt x="9" y="4"/>
                                </a:lnTo>
                                <a:lnTo>
                                  <a:pt x="9" y="0"/>
                                </a:lnTo>
                                <a:lnTo>
                                  <a:pt x="0" y="0"/>
                                </a:lnTo>
                                <a:lnTo>
                                  <a:pt x="9" y="4"/>
                                </a:lnTo>
                                <a:lnTo>
                                  <a:pt x="9" y="0"/>
                                </a:lnTo>
                                <a:close/>
                              </a:path>
                            </a:pathLst>
                          </a:custGeom>
                          <a:solidFill>
                            <a:srgbClr val="cecece"/>
                          </a:solidFill>
                          <a:ln>
                            <a:noFill/>
                          </a:ln>
                        </wps:spPr>
                        <wps:style>
                          <a:lnRef idx="0"/>
                          <a:fillRef idx="0"/>
                          <a:effectRef idx="0"/>
                          <a:fontRef idx="minor"/>
                        </wps:style>
                        <wps:bodyPr/>
                      </wps:wsp>
                      <wps:wsp>
                        <wps:cNvSpPr/>
                        <wps:spPr>
                          <a:xfrm>
                            <a:off x="5054760" y="3103920"/>
                            <a:ext cx="83880" cy="8280"/>
                          </a:xfrm>
                          <a:custGeom>
                            <a:avLst/>
                            <a:gdLst/>
                            <a:ahLst/>
                            <a:rect l="l" t="t" r="r" b="b"/>
                            <a:pathLst>
                              <a:path w="132" h="13">
                                <a:moveTo>
                                  <a:pt x="120" y="13"/>
                                </a:moveTo>
                                <a:lnTo>
                                  <a:pt x="120" y="8"/>
                                </a:lnTo>
                                <a:lnTo>
                                  <a:pt x="0" y="0"/>
                                </a:lnTo>
                                <a:lnTo>
                                  <a:pt x="0" y="4"/>
                                </a:lnTo>
                                <a:lnTo>
                                  <a:pt x="120" y="13"/>
                                </a:lnTo>
                                <a:lnTo>
                                  <a:pt x="123" y="8"/>
                                </a:lnTo>
                                <a:lnTo>
                                  <a:pt x="120" y="13"/>
                                </a:lnTo>
                                <a:lnTo>
                                  <a:pt x="132" y="13"/>
                                </a:lnTo>
                                <a:lnTo>
                                  <a:pt x="123" y="8"/>
                                </a:lnTo>
                                <a:lnTo>
                                  <a:pt x="120" y="13"/>
                                </a:lnTo>
                                <a:close/>
                              </a:path>
                            </a:pathLst>
                          </a:custGeom>
                          <a:solidFill>
                            <a:srgbClr val="cecece"/>
                          </a:solidFill>
                          <a:ln>
                            <a:noFill/>
                          </a:ln>
                        </wps:spPr>
                        <wps:style>
                          <a:lnRef idx="0"/>
                          <a:fillRef idx="0"/>
                          <a:effectRef idx="0"/>
                          <a:fontRef idx="minor"/>
                        </wps:style>
                        <wps:bodyPr/>
                      </wps:wsp>
                      <wps:wsp>
                        <wps:cNvSpPr/>
                        <wps:spPr>
                          <a:xfrm>
                            <a:off x="5068080" y="3087360"/>
                            <a:ext cx="64800" cy="24840"/>
                          </a:xfrm>
                          <a:custGeom>
                            <a:avLst/>
                            <a:gdLst/>
                            <a:ahLst/>
                            <a:rect l="l" t="t" r="r" b="b"/>
                            <a:pathLst>
                              <a:path w="102" h="39">
                                <a:moveTo>
                                  <a:pt x="11" y="0"/>
                                </a:moveTo>
                                <a:lnTo>
                                  <a:pt x="9" y="2"/>
                                </a:lnTo>
                                <a:lnTo>
                                  <a:pt x="99" y="39"/>
                                </a:lnTo>
                                <a:lnTo>
                                  <a:pt x="102" y="34"/>
                                </a:lnTo>
                                <a:lnTo>
                                  <a:pt x="11" y="0"/>
                                </a:lnTo>
                                <a:lnTo>
                                  <a:pt x="11" y="2"/>
                                </a:lnTo>
                                <a:lnTo>
                                  <a:pt x="11" y="0"/>
                                </a:lnTo>
                                <a:lnTo>
                                  <a:pt x="0" y="0"/>
                                </a:lnTo>
                                <a:lnTo>
                                  <a:pt x="9" y="2"/>
                                </a:lnTo>
                                <a:lnTo>
                                  <a:pt x="11" y="0"/>
                                </a:lnTo>
                                <a:close/>
                              </a:path>
                            </a:pathLst>
                          </a:custGeom>
                          <a:solidFill>
                            <a:srgbClr val="cecece"/>
                          </a:solidFill>
                          <a:ln>
                            <a:noFill/>
                          </a:ln>
                        </wps:spPr>
                        <wps:style>
                          <a:lnRef idx="0"/>
                          <a:fillRef idx="0"/>
                          <a:effectRef idx="0"/>
                          <a:fontRef idx="minor"/>
                        </wps:style>
                        <wps:bodyPr/>
                      </wps:wsp>
                      <wps:wsp>
                        <wps:cNvSpPr/>
                        <wps:spPr>
                          <a:xfrm>
                            <a:off x="5074920" y="3087360"/>
                            <a:ext cx="63360" cy="6840"/>
                          </a:xfrm>
                          <a:custGeom>
                            <a:avLst/>
                            <a:gdLst/>
                            <a:ahLst/>
                            <a:rect l="l" t="t" r="r" b="b"/>
                            <a:pathLst>
                              <a:path w="100" h="11">
                                <a:moveTo>
                                  <a:pt x="91" y="11"/>
                                </a:moveTo>
                                <a:lnTo>
                                  <a:pt x="91" y="7"/>
                                </a:lnTo>
                                <a:lnTo>
                                  <a:pt x="0" y="0"/>
                                </a:lnTo>
                                <a:lnTo>
                                  <a:pt x="0" y="2"/>
                                </a:lnTo>
                                <a:lnTo>
                                  <a:pt x="91" y="11"/>
                                </a:lnTo>
                                <a:lnTo>
                                  <a:pt x="91" y="7"/>
                                </a:lnTo>
                                <a:lnTo>
                                  <a:pt x="91" y="11"/>
                                </a:lnTo>
                                <a:lnTo>
                                  <a:pt x="100" y="11"/>
                                </a:lnTo>
                                <a:lnTo>
                                  <a:pt x="91" y="7"/>
                                </a:lnTo>
                                <a:lnTo>
                                  <a:pt x="91" y="11"/>
                                </a:lnTo>
                                <a:close/>
                              </a:path>
                            </a:pathLst>
                          </a:custGeom>
                          <a:solidFill>
                            <a:srgbClr val="cecece"/>
                          </a:solidFill>
                          <a:ln>
                            <a:noFill/>
                          </a:ln>
                        </wps:spPr>
                        <wps:style>
                          <a:lnRef idx="0"/>
                          <a:fillRef idx="0"/>
                          <a:effectRef idx="0"/>
                          <a:fontRef idx="minor"/>
                        </wps:style>
                        <wps:bodyPr/>
                      </wps:wsp>
                      <wps:wsp>
                        <wps:cNvSpPr/>
                        <wps:spPr>
                          <a:xfrm>
                            <a:off x="5085000" y="3074040"/>
                            <a:ext cx="47520" cy="20160"/>
                          </a:xfrm>
                          <a:custGeom>
                            <a:avLst/>
                            <a:gdLst/>
                            <a:ahLst/>
                            <a:rect l="l" t="t" r="r" b="b"/>
                            <a:pathLst>
                              <a:path w="75" h="32">
                                <a:moveTo>
                                  <a:pt x="9" y="0"/>
                                </a:moveTo>
                                <a:lnTo>
                                  <a:pt x="9" y="4"/>
                                </a:lnTo>
                                <a:lnTo>
                                  <a:pt x="75" y="32"/>
                                </a:lnTo>
                                <a:lnTo>
                                  <a:pt x="75" y="28"/>
                                </a:lnTo>
                                <a:lnTo>
                                  <a:pt x="11" y="0"/>
                                </a:lnTo>
                                <a:lnTo>
                                  <a:pt x="9" y="4"/>
                                </a:lnTo>
                                <a:lnTo>
                                  <a:pt x="9" y="0"/>
                                </a:lnTo>
                                <a:lnTo>
                                  <a:pt x="0" y="0"/>
                                </a:lnTo>
                                <a:lnTo>
                                  <a:pt x="9" y="4"/>
                                </a:lnTo>
                                <a:lnTo>
                                  <a:pt x="9" y="0"/>
                                </a:lnTo>
                                <a:close/>
                              </a:path>
                            </a:pathLst>
                          </a:custGeom>
                          <a:solidFill>
                            <a:srgbClr val="cecece"/>
                          </a:solidFill>
                          <a:ln>
                            <a:noFill/>
                          </a:ln>
                        </wps:spPr>
                        <wps:style>
                          <a:lnRef idx="0"/>
                          <a:fillRef idx="0"/>
                          <a:effectRef idx="0"/>
                          <a:fontRef idx="minor"/>
                        </wps:style>
                        <wps:bodyPr/>
                      </wps:wsp>
                      <wps:wsp>
                        <wps:cNvSpPr/>
                        <wps:spPr>
                          <a:xfrm>
                            <a:off x="5090760" y="3074040"/>
                            <a:ext cx="48960" cy="5040"/>
                          </a:xfrm>
                          <a:custGeom>
                            <a:avLst/>
                            <a:gdLst/>
                            <a:ahLst/>
                            <a:rect l="l" t="t" r="r" b="b"/>
                            <a:pathLst>
                              <a:path w="77" h="8">
                                <a:moveTo>
                                  <a:pt x="69" y="8"/>
                                </a:moveTo>
                                <a:lnTo>
                                  <a:pt x="71" y="4"/>
                                </a:lnTo>
                                <a:lnTo>
                                  <a:pt x="0" y="0"/>
                                </a:lnTo>
                                <a:lnTo>
                                  <a:pt x="0" y="4"/>
                                </a:lnTo>
                                <a:lnTo>
                                  <a:pt x="71" y="8"/>
                                </a:lnTo>
                                <a:lnTo>
                                  <a:pt x="71" y="4"/>
                                </a:lnTo>
                                <a:lnTo>
                                  <a:pt x="71" y="8"/>
                                </a:lnTo>
                                <a:lnTo>
                                  <a:pt x="77" y="8"/>
                                </a:lnTo>
                                <a:lnTo>
                                  <a:pt x="71" y="4"/>
                                </a:lnTo>
                                <a:lnTo>
                                  <a:pt x="69" y="8"/>
                                </a:lnTo>
                                <a:close/>
                              </a:path>
                            </a:pathLst>
                          </a:custGeom>
                          <a:solidFill>
                            <a:srgbClr val="cecece"/>
                          </a:solidFill>
                          <a:ln>
                            <a:noFill/>
                          </a:ln>
                        </wps:spPr>
                        <wps:style>
                          <a:lnRef idx="0"/>
                          <a:fillRef idx="0"/>
                          <a:effectRef idx="0"/>
                          <a:fontRef idx="minor"/>
                        </wps:style>
                        <wps:bodyPr/>
                      </wps:wsp>
                      <wps:wsp>
                        <wps:cNvSpPr/>
                        <wps:spPr>
                          <a:xfrm>
                            <a:off x="5098320" y="3063240"/>
                            <a:ext cx="37440" cy="15840"/>
                          </a:xfrm>
                          <a:custGeom>
                            <a:avLst/>
                            <a:gdLst/>
                            <a:ahLst/>
                            <a:rect l="l" t="t" r="r" b="b"/>
                            <a:pathLst>
                              <a:path w="59" h="25">
                                <a:moveTo>
                                  <a:pt x="9" y="0"/>
                                </a:moveTo>
                                <a:lnTo>
                                  <a:pt x="6" y="4"/>
                                </a:lnTo>
                                <a:lnTo>
                                  <a:pt x="57" y="25"/>
                                </a:lnTo>
                                <a:lnTo>
                                  <a:pt x="59" y="21"/>
                                </a:lnTo>
                                <a:lnTo>
                                  <a:pt x="9" y="0"/>
                                </a:lnTo>
                                <a:lnTo>
                                  <a:pt x="9" y="4"/>
                                </a:lnTo>
                                <a:lnTo>
                                  <a:pt x="9" y="0"/>
                                </a:lnTo>
                                <a:lnTo>
                                  <a:pt x="0" y="0"/>
                                </a:lnTo>
                                <a:lnTo>
                                  <a:pt x="6" y="4"/>
                                </a:lnTo>
                                <a:lnTo>
                                  <a:pt x="9" y="0"/>
                                </a:lnTo>
                                <a:close/>
                              </a:path>
                            </a:pathLst>
                          </a:custGeom>
                          <a:solidFill>
                            <a:srgbClr val="cecece"/>
                          </a:solidFill>
                          <a:ln>
                            <a:noFill/>
                          </a:ln>
                        </wps:spPr>
                        <wps:style>
                          <a:lnRef idx="0"/>
                          <a:fillRef idx="0"/>
                          <a:effectRef idx="0"/>
                          <a:fontRef idx="minor"/>
                        </wps:style>
                        <wps:bodyPr/>
                      </wps:wsp>
                      <wps:wsp>
                        <wps:cNvSpPr/>
                        <wps:spPr>
                          <a:xfrm>
                            <a:off x="5104080" y="3063240"/>
                            <a:ext cx="36360" cy="3960"/>
                          </a:xfrm>
                          <a:custGeom>
                            <a:avLst/>
                            <a:gdLst/>
                            <a:ahLst/>
                            <a:rect l="l" t="t" r="r" b="b"/>
                            <a:pathLst>
                              <a:path w="57" h="6">
                                <a:moveTo>
                                  <a:pt x="50" y="6"/>
                                </a:moveTo>
                                <a:lnTo>
                                  <a:pt x="50" y="2"/>
                                </a:lnTo>
                                <a:lnTo>
                                  <a:pt x="0" y="0"/>
                                </a:lnTo>
                                <a:lnTo>
                                  <a:pt x="0" y="4"/>
                                </a:lnTo>
                                <a:lnTo>
                                  <a:pt x="50" y="6"/>
                                </a:lnTo>
                                <a:lnTo>
                                  <a:pt x="51" y="2"/>
                                </a:lnTo>
                                <a:lnTo>
                                  <a:pt x="50" y="6"/>
                                </a:lnTo>
                                <a:lnTo>
                                  <a:pt x="57" y="6"/>
                                </a:lnTo>
                                <a:lnTo>
                                  <a:pt x="51" y="2"/>
                                </a:lnTo>
                                <a:lnTo>
                                  <a:pt x="50" y="6"/>
                                </a:lnTo>
                                <a:close/>
                              </a:path>
                            </a:pathLst>
                          </a:custGeom>
                          <a:solidFill>
                            <a:srgbClr val="cecece"/>
                          </a:solidFill>
                          <a:ln>
                            <a:noFill/>
                          </a:ln>
                        </wps:spPr>
                        <wps:style>
                          <a:lnRef idx="0"/>
                          <a:fillRef idx="0"/>
                          <a:effectRef idx="0"/>
                          <a:fontRef idx="minor"/>
                        </wps:style>
                        <wps:bodyPr/>
                      </wps:wsp>
                      <wps:wsp>
                        <wps:cNvSpPr/>
                        <wps:spPr>
                          <a:xfrm>
                            <a:off x="5109840" y="3054960"/>
                            <a:ext cx="26640" cy="12240"/>
                          </a:xfrm>
                          <a:custGeom>
                            <a:avLst/>
                            <a:gdLst/>
                            <a:ahLst/>
                            <a:rect l="l" t="t" r="r" b="b"/>
                            <a:pathLst>
                              <a:path w="42" h="19">
                                <a:moveTo>
                                  <a:pt x="6" y="0"/>
                                </a:moveTo>
                                <a:lnTo>
                                  <a:pt x="6" y="2"/>
                                </a:lnTo>
                                <a:lnTo>
                                  <a:pt x="41" y="19"/>
                                </a:lnTo>
                                <a:lnTo>
                                  <a:pt x="42" y="15"/>
                                </a:lnTo>
                                <a:lnTo>
                                  <a:pt x="8" y="0"/>
                                </a:lnTo>
                                <a:lnTo>
                                  <a:pt x="6" y="2"/>
                                </a:lnTo>
                                <a:lnTo>
                                  <a:pt x="6" y="0"/>
                                </a:lnTo>
                                <a:lnTo>
                                  <a:pt x="0" y="0"/>
                                </a:lnTo>
                                <a:lnTo>
                                  <a:pt x="6" y="2"/>
                                </a:lnTo>
                                <a:lnTo>
                                  <a:pt x="6" y="0"/>
                                </a:lnTo>
                                <a:close/>
                              </a:path>
                            </a:pathLst>
                          </a:custGeom>
                          <a:solidFill>
                            <a:srgbClr val="cecece"/>
                          </a:solidFill>
                          <a:ln>
                            <a:noFill/>
                          </a:ln>
                        </wps:spPr>
                        <wps:style>
                          <a:lnRef idx="0"/>
                          <a:fillRef idx="0"/>
                          <a:effectRef idx="0"/>
                          <a:fontRef idx="minor"/>
                        </wps:style>
                        <wps:bodyPr/>
                      </wps:wsp>
                      <wps:wsp>
                        <wps:cNvSpPr/>
                        <wps:spPr>
                          <a:xfrm>
                            <a:off x="5113800" y="3054960"/>
                            <a:ext cx="26640" cy="2520"/>
                          </a:xfrm>
                          <a:custGeom>
                            <a:avLst/>
                            <a:gdLst/>
                            <a:ahLst/>
                            <a:rect l="l" t="t" r="r" b="b"/>
                            <a:pathLst>
                              <a:path w="42" h="4">
                                <a:moveTo>
                                  <a:pt x="35" y="4"/>
                                </a:moveTo>
                                <a:lnTo>
                                  <a:pt x="36" y="2"/>
                                </a:lnTo>
                                <a:lnTo>
                                  <a:pt x="0" y="0"/>
                                </a:lnTo>
                                <a:lnTo>
                                  <a:pt x="0" y="2"/>
                                </a:lnTo>
                                <a:lnTo>
                                  <a:pt x="36" y="4"/>
                                </a:lnTo>
                                <a:lnTo>
                                  <a:pt x="36" y="2"/>
                                </a:lnTo>
                                <a:lnTo>
                                  <a:pt x="36" y="4"/>
                                </a:lnTo>
                                <a:lnTo>
                                  <a:pt x="42" y="4"/>
                                </a:lnTo>
                                <a:lnTo>
                                  <a:pt x="36" y="2"/>
                                </a:lnTo>
                                <a:lnTo>
                                  <a:pt x="35" y="4"/>
                                </a:lnTo>
                                <a:close/>
                              </a:path>
                            </a:pathLst>
                          </a:custGeom>
                          <a:solidFill>
                            <a:srgbClr val="cecece"/>
                          </a:solidFill>
                          <a:ln>
                            <a:noFill/>
                          </a:ln>
                        </wps:spPr>
                        <wps:style>
                          <a:lnRef idx="0"/>
                          <a:fillRef idx="0"/>
                          <a:effectRef idx="0"/>
                          <a:fontRef idx="minor"/>
                        </wps:style>
                        <wps:bodyPr/>
                      </wps:wsp>
                      <wps:wsp>
                        <wps:cNvSpPr/>
                        <wps:spPr>
                          <a:xfrm>
                            <a:off x="5121360" y="3048120"/>
                            <a:ext cx="15120" cy="9360"/>
                          </a:xfrm>
                          <a:custGeom>
                            <a:avLst/>
                            <a:gdLst/>
                            <a:ahLst/>
                            <a:rect l="l" t="t" r="r" b="b"/>
                            <a:pathLst>
                              <a:path w="24" h="15">
                                <a:moveTo>
                                  <a:pt x="0" y="2"/>
                                </a:moveTo>
                                <a:lnTo>
                                  <a:pt x="0" y="4"/>
                                </a:lnTo>
                                <a:lnTo>
                                  <a:pt x="23" y="15"/>
                                </a:lnTo>
                                <a:lnTo>
                                  <a:pt x="24" y="13"/>
                                </a:lnTo>
                                <a:lnTo>
                                  <a:pt x="0" y="0"/>
                                </a:lnTo>
                                <a:lnTo>
                                  <a:pt x="0" y="2"/>
                                </a:lnTo>
                                <a:close/>
                              </a:path>
                            </a:pathLst>
                          </a:custGeom>
                          <a:solidFill>
                            <a:srgbClr val="cecece"/>
                          </a:solidFill>
                          <a:ln>
                            <a:noFill/>
                          </a:ln>
                        </wps:spPr>
                        <wps:style>
                          <a:lnRef idx="0"/>
                          <a:fillRef idx="0"/>
                          <a:effectRef idx="0"/>
                          <a:fontRef idx="minor"/>
                        </wps:style>
                        <wps:bodyPr/>
                      </wps:wsp>
                      <wps:wsp>
                        <wps:cNvSpPr/>
                        <wps:spPr>
                          <a:xfrm>
                            <a:off x="5036760" y="3113280"/>
                            <a:ext cx="90000" cy="32400"/>
                          </a:xfrm>
                          <a:custGeom>
                            <a:avLst/>
                            <a:gdLst/>
                            <a:ahLst/>
                            <a:rect l="l" t="t" r="r" b="b"/>
                            <a:pathLst>
                              <a:path w="142" h="51">
                                <a:moveTo>
                                  <a:pt x="12" y="0"/>
                                </a:moveTo>
                                <a:lnTo>
                                  <a:pt x="12" y="4"/>
                                </a:lnTo>
                                <a:lnTo>
                                  <a:pt x="142" y="51"/>
                                </a:lnTo>
                                <a:lnTo>
                                  <a:pt x="142" y="49"/>
                                </a:lnTo>
                                <a:lnTo>
                                  <a:pt x="12" y="0"/>
                                </a:lnTo>
                                <a:lnTo>
                                  <a:pt x="12" y="4"/>
                                </a:lnTo>
                                <a:lnTo>
                                  <a:pt x="12" y="0"/>
                                </a:lnTo>
                                <a:lnTo>
                                  <a:pt x="0" y="0"/>
                                </a:lnTo>
                                <a:lnTo>
                                  <a:pt x="12" y="4"/>
                                </a:lnTo>
                                <a:lnTo>
                                  <a:pt x="12" y="0"/>
                                </a:lnTo>
                                <a:close/>
                              </a:path>
                            </a:pathLst>
                          </a:custGeom>
                          <a:solidFill>
                            <a:srgbClr val="cecece"/>
                          </a:solidFill>
                          <a:ln>
                            <a:noFill/>
                          </a:ln>
                        </wps:spPr>
                        <wps:style>
                          <a:lnRef idx="0"/>
                          <a:fillRef idx="0"/>
                          <a:effectRef idx="0"/>
                          <a:fontRef idx="minor"/>
                        </wps:style>
                        <wps:bodyPr/>
                      </wps:wsp>
                      <wps:wsp>
                        <wps:cNvSpPr/>
                        <wps:spPr>
                          <a:xfrm>
                            <a:off x="5044320" y="3113280"/>
                            <a:ext cx="91440" cy="10080"/>
                          </a:xfrm>
                          <a:custGeom>
                            <a:avLst/>
                            <a:gdLst/>
                            <a:ahLst/>
                            <a:rect l="l" t="t" r="r" b="b"/>
                            <a:pathLst>
                              <a:path w="144" h="16">
                                <a:moveTo>
                                  <a:pt x="135" y="15"/>
                                </a:moveTo>
                                <a:lnTo>
                                  <a:pt x="135" y="13"/>
                                </a:lnTo>
                                <a:lnTo>
                                  <a:pt x="0" y="0"/>
                                </a:lnTo>
                                <a:lnTo>
                                  <a:pt x="0" y="4"/>
                                </a:lnTo>
                                <a:lnTo>
                                  <a:pt x="135" y="15"/>
                                </a:lnTo>
                                <a:lnTo>
                                  <a:pt x="135" y="13"/>
                                </a:lnTo>
                                <a:lnTo>
                                  <a:pt x="135" y="15"/>
                                </a:lnTo>
                                <a:lnTo>
                                  <a:pt x="144" y="16"/>
                                </a:lnTo>
                                <a:lnTo>
                                  <a:pt x="135" y="13"/>
                                </a:lnTo>
                                <a:lnTo>
                                  <a:pt x="135" y="15"/>
                                </a:lnTo>
                                <a:close/>
                              </a:path>
                            </a:pathLst>
                          </a:custGeom>
                          <a:solidFill>
                            <a:srgbClr val="cecece"/>
                          </a:solidFill>
                          <a:ln>
                            <a:noFill/>
                          </a:ln>
                        </wps:spPr>
                        <wps:style>
                          <a:lnRef idx="0"/>
                          <a:fillRef idx="0"/>
                          <a:effectRef idx="0"/>
                          <a:fontRef idx="minor"/>
                        </wps:style>
                        <wps:bodyPr/>
                      </wps:wsp>
                      <wps:wsp>
                        <wps:cNvSpPr/>
                        <wps:spPr>
                          <a:xfrm>
                            <a:off x="5058360" y="3094200"/>
                            <a:ext cx="71640" cy="28440"/>
                          </a:xfrm>
                          <a:custGeom>
                            <a:avLst/>
                            <a:gdLst/>
                            <a:ahLst/>
                            <a:rect l="l" t="t" r="r" b="b"/>
                            <a:pathLst>
                              <a:path w="113" h="45">
                                <a:moveTo>
                                  <a:pt x="9" y="0"/>
                                </a:moveTo>
                                <a:lnTo>
                                  <a:pt x="9" y="4"/>
                                </a:lnTo>
                                <a:lnTo>
                                  <a:pt x="113" y="45"/>
                                </a:lnTo>
                                <a:lnTo>
                                  <a:pt x="113" y="43"/>
                                </a:lnTo>
                                <a:lnTo>
                                  <a:pt x="9" y="0"/>
                                </a:lnTo>
                                <a:lnTo>
                                  <a:pt x="9" y="4"/>
                                </a:lnTo>
                                <a:lnTo>
                                  <a:pt x="9" y="0"/>
                                </a:lnTo>
                                <a:lnTo>
                                  <a:pt x="0" y="0"/>
                                </a:lnTo>
                                <a:lnTo>
                                  <a:pt x="9" y="4"/>
                                </a:lnTo>
                                <a:lnTo>
                                  <a:pt x="9" y="0"/>
                                </a:lnTo>
                                <a:close/>
                              </a:path>
                            </a:pathLst>
                          </a:custGeom>
                          <a:solidFill>
                            <a:srgbClr val="cecece"/>
                          </a:solidFill>
                          <a:ln>
                            <a:noFill/>
                          </a:ln>
                        </wps:spPr>
                        <wps:style>
                          <a:lnRef idx="0"/>
                          <a:fillRef idx="0"/>
                          <a:effectRef idx="0"/>
                          <a:fontRef idx="minor"/>
                        </wps:style>
                        <wps:bodyPr/>
                      </wps:wsp>
                      <wps:wsp>
                        <wps:cNvSpPr/>
                        <wps:spPr>
                          <a:xfrm>
                            <a:off x="5064120" y="3094200"/>
                            <a:ext cx="74160" cy="9360"/>
                          </a:xfrm>
                          <a:custGeom>
                            <a:avLst/>
                            <a:gdLst/>
                            <a:ahLst/>
                            <a:rect l="l" t="t" r="r" b="b"/>
                            <a:pathLst>
                              <a:path w="117" h="15">
                                <a:moveTo>
                                  <a:pt x="105" y="13"/>
                                </a:moveTo>
                                <a:lnTo>
                                  <a:pt x="108" y="11"/>
                                </a:lnTo>
                                <a:lnTo>
                                  <a:pt x="0" y="0"/>
                                </a:lnTo>
                                <a:lnTo>
                                  <a:pt x="0" y="4"/>
                                </a:lnTo>
                                <a:lnTo>
                                  <a:pt x="108" y="13"/>
                                </a:lnTo>
                                <a:lnTo>
                                  <a:pt x="108" y="11"/>
                                </a:lnTo>
                                <a:lnTo>
                                  <a:pt x="108" y="13"/>
                                </a:lnTo>
                                <a:lnTo>
                                  <a:pt x="117" y="15"/>
                                </a:lnTo>
                                <a:lnTo>
                                  <a:pt x="108" y="11"/>
                                </a:lnTo>
                                <a:lnTo>
                                  <a:pt x="105" y="13"/>
                                </a:lnTo>
                                <a:close/>
                              </a:path>
                            </a:pathLst>
                          </a:custGeom>
                          <a:solidFill>
                            <a:srgbClr val="cecece"/>
                          </a:solidFill>
                          <a:ln>
                            <a:noFill/>
                          </a:ln>
                        </wps:spPr>
                        <wps:style>
                          <a:lnRef idx="0"/>
                          <a:fillRef idx="0"/>
                          <a:effectRef idx="0"/>
                          <a:fontRef idx="minor"/>
                        </wps:style>
                        <wps:bodyPr/>
                      </wps:wsp>
                      <wps:wsp>
                        <wps:cNvSpPr/>
                        <wps:spPr>
                          <a:xfrm>
                            <a:off x="5076720" y="3080880"/>
                            <a:ext cx="55800" cy="21600"/>
                          </a:xfrm>
                          <a:custGeom>
                            <a:avLst/>
                            <a:gdLst/>
                            <a:ahLst/>
                            <a:rect l="l" t="t" r="r" b="b"/>
                            <a:pathLst>
                              <a:path w="88" h="34">
                                <a:moveTo>
                                  <a:pt x="9" y="0"/>
                                </a:moveTo>
                                <a:lnTo>
                                  <a:pt x="9" y="2"/>
                                </a:lnTo>
                                <a:lnTo>
                                  <a:pt x="85" y="34"/>
                                </a:lnTo>
                                <a:lnTo>
                                  <a:pt x="88" y="32"/>
                                </a:lnTo>
                                <a:lnTo>
                                  <a:pt x="9" y="0"/>
                                </a:lnTo>
                                <a:lnTo>
                                  <a:pt x="9" y="2"/>
                                </a:lnTo>
                                <a:lnTo>
                                  <a:pt x="9" y="0"/>
                                </a:lnTo>
                                <a:lnTo>
                                  <a:pt x="0" y="0"/>
                                </a:lnTo>
                                <a:lnTo>
                                  <a:pt x="9" y="2"/>
                                </a:lnTo>
                                <a:lnTo>
                                  <a:pt x="9" y="0"/>
                                </a:lnTo>
                                <a:close/>
                              </a:path>
                            </a:pathLst>
                          </a:custGeom>
                          <a:solidFill>
                            <a:srgbClr val="cecece"/>
                          </a:solidFill>
                          <a:ln>
                            <a:noFill/>
                          </a:ln>
                        </wps:spPr>
                        <wps:style>
                          <a:lnRef idx="0"/>
                          <a:fillRef idx="0"/>
                          <a:effectRef idx="0"/>
                          <a:fontRef idx="minor"/>
                        </wps:style>
                        <wps:bodyPr/>
                      </wps:wsp>
                      <wps:wsp>
                        <wps:cNvSpPr/>
                        <wps:spPr>
                          <a:xfrm>
                            <a:off x="5082480" y="3080880"/>
                            <a:ext cx="55800" cy="5040"/>
                          </a:xfrm>
                          <a:custGeom>
                            <a:avLst/>
                            <a:gdLst/>
                            <a:ahLst/>
                            <a:rect l="l" t="t" r="r" b="b"/>
                            <a:pathLst>
                              <a:path w="88" h="8">
                                <a:moveTo>
                                  <a:pt x="79" y="8"/>
                                </a:moveTo>
                                <a:lnTo>
                                  <a:pt x="79" y="6"/>
                                </a:lnTo>
                                <a:lnTo>
                                  <a:pt x="0" y="0"/>
                                </a:lnTo>
                                <a:lnTo>
                                  <a:pt x="0" y="2"/>
                                </a:lnTo>
                                <a:lnTo>
                                  <a:pt x="79" y="8"/>
                                </a:lnTo>
                                <a:lnTo>
                                  <a:pt x="79" y="6"/>
                                </a:lnTo>
                                <a:lnTo>
                                  <a:pt x="79" y="8"/>
                                </a:lnTo>
                                <a:lnTo>
                                  <a:pt x="88" y="8"/>
                                </a:lnTo>
                                <a:lnTo>
                                  <a:pt x="79" y="6"/>
                                </a:lnTo>
                                <a:lnTo>
                                  <a:pt x="79" y="8"/>
                                </a:lnTo>
                                <a:close/>
                              </a:path>
                            </a:pathLst>
                          </a:custGeom>
                          <a:solidFill>
                            <a:srgbClr val="cecece"/>
                          </a:solidFill>
                          <a:ln>
                            <a:noFill/>
                          </a:ln>
                        </wps:spPr>
                        <wps:style>
                          <a:lnRef idx="0"/>
                          <a:fillRef idx="0"/>
                          <a:effectRef idx="0"/>
                          <a:fontRef idx="minor"/>
                        </wps:style>
                        <wps:bodyPr/>
                      </wps:wsp>
                      <wps:wsp>
                        <wps:cNvSpPr/>
                        <wps:spPr>
                          <a:xfrm>
                            <a:off x="5092200" y="3068280"/>
                            <a:ext cx="40680" cy="17640"/>
                          </a:xfrm>
                          <a:custGeom>
                            <a:avLst/>
                            <a:gdLst/>
                            <a:ahLst/>
                            <a:rect l="l" t="t" r="r" b="b"/>
                            <a:pathLst>
                              <a:path w="64" h="28">
                                <a:moveTo>
                                  <a:pt x="6" y="0"/>
                                </a:moveTo>
                                <a:lnTo>
                                  <a:pt x="6" y="2"/>
                                </a:lnTo>
                                <a:lnTo>
                                  <a:pt x="64" y="28"/>
                                </a:lnTo>
                                <a:lnTo>
                                  <a:pt x="64" y="26"/>
                                </a:lnTo>
                                <a:lnTo>
                                  <a:pt x="9" y="0"/>
                                </a:lnTo>
                                <a:lnTo>
                                  <a:pt x="6" y="2"/>
                                </a:lnTo>
                                <a:lnTo>
                                  <a:pt x="6" y="0"/>
                                </a:lnTo>
                                <a:lnTo>
                                  <a:pt x="0" y="0"/>
                                </a:lnTo>
                                <a:lnTo>
                                  <a:pt x="6" y="2"/>
                                </a:lnTo>
                                <a:lnTo>
                                  <a:pt x="6" y="0"/>
                                </a:lnTo>
                                <a:close/>
                              </a:path>
                            </a:pathLst>
                          </a:custGeom>
                          <a:solidFill>
                            <a:srgbClr val="cecece"/>
                          </a:solidFill>
                          <a:ln>
                            <a:noFill/>
                          </a:ln>
                        </wps:spPr>
                        <wps:style>
                          <a:lnRef idx="0"/>
                          <a:fillRef idx="0"/>
                          <a:effectRef idx="0"/>
                          <a:fontRef idx="minor"/>
                        </wps:style>
                        <wps:bodyPr/>
                      </wps:wsp>
                      <wps:wsp>
                        <wps:cNvSpPr/>
                        <wps:spPr>
                          <a:xfrm>
                            <a:off x="5095800" y="3068280"/>
                            <a:ext cx="43920" cy="4320"/>
                          </a:xfrm>
                          <a:custGeom>
                            <a:avLst/>
                            <a:gdLst/>
                            <a:ahLst/>
                            <a:rect l="l" t="t" r="r" b="b"/>
                            <a:pathLst>
                              <a:path w="69" h="7">
                                <a:moveTo>
                                  <a:pt x="61" y="5"/>
                                </a:moveTo>
                                <a:lnTo>
                                  <a:pt x="61" y="2"/>
                                </a:lnTo>
                                <a:lnTo>
                                  <a:pt x="0" y="0"/>
                                </a:lnTo>
                                <a:lnTo>
                                  <a:pt x="0" y="2"/>
                                </a:lnTo>
                                <a:lnTo>
                                  <a:pt x="61" y="5"/>
                                </a:lnTo>
                                <a:lnTo>
                                  <a:pt x="63" y="2"/>
                                </a:lnTo>
                                <a:lnTo>
                                  <a:pt x="61" y="5"/>
                                </a:lnTo>
                                <a:lnTo>
                                  <a:pt x="69" y="7"/>
                                </a:lnTo>
                                <a:lnTo>
                                  <a:pt x="63" y="2"/>
                                </a:lnTo>
                                <a:lnTo>
                                  <a:pt x="61" y="5"/>
                                </a:lnTo>
                                <a:close/>
                              </a:path>
                            </a:pathLst>
                          </a:custGeom>
                          <a:solidFill>
                            <a:srgbClr val="cecece"/>
                          </a:solidFill>
                          <a:ln>
                            <a:noFill/>
                          </a:ln>
                        </wps:spPr>
                        <wps:style>
                          <a:lnRef idx="0"/>
                          <a:fillRef idx="0"/>
                          <a:effectRef idx="0"/>
                          <a:fontRef idx="minor"/>
                        </wps:style>
                        <wps:bodyPr/>
                      </wps:wsp>
                      <wps:wsp>
                        <wps:cNvSpPr/>
                        <wps:spPr>
                          <a:xfrm>
                            <a:off x="5102280" y="3057480"/>
                            <a:ext cx="33480" cy="14040"/>
                          </a:xfrm>
                          <a:custGeom>
                            <a:avLst/>
                            <a:gdLst/>
                            <a:ahLst/>
                            <a:rect l="l" t="t" r="r" b="b"/>
                            <a:pathLst>
                              <a:path w="53" h="22">
                                <a:moveTo>
                                  <a:pt x="9" y="0"/>
                                </a:moveTo>
                                <a:lnTo>
                                  <a:pt x="9" y="4"/>
                                </a:lnTo>
                                <a:lnTo>
                                  <a:pt x="51" y="22"/>
                                </a:lnTo>
                                <a:lnTo>
                                  <a:pt x="53" y="19"/>
                                </a:lnTo>
                                <a:lnTo>
                                  <a:pt x="9" y="0"/>
                                </a:lnTo>
                                <a:lnTo>
                                  <a:pt x="9" y="4"/>
                                </a:lnTo>
                                <a:lnTo>
                                  <a:pt x="9" y="0"/>
                                </a:lnTo>
                                <a:lnTo>
                                  <a:pt x="0" y="0"/>
                                </a:lnTo>
                                <a:lnTo>
                                  <a:pt x="9" y="4"/>
                                </a:lnTo>
                                <a:lnTo>
                                  <a:pt x="9" y="0"/>
                                </a:lnTo>
                                <a:close/>
                              </a:path>
                            </a:pathLst>
                          </a:custGeom>
                          <a:solidFill>
                            <a:srgbClr val="cecece"/>
                          </a:solidFill>
                          <a:ln>
                            <a:noFill/>
                          </a:ln>
                        </wps:spPr>
                        <wps:style>
                          <a:lnRef idx="0"/>
                          <a:fillRef idx="0"/>
                          <a:effectRef idx="0"/>
                          <a:fontRef idx="minor"/>
                        </wps:style>
                        <wps:bodyPr/>
                      </wps:wsp>
                      <wps:wsp>
                        <wps:cNvSpPr/>
                        <wps:spPr>
                          <a:xfrm>
                            <a:off x="5108040" y="3057480"/>
                            <a:ext cx="30600" cy="4320"/>
                          </a:xfrm>
                          <a:custGeom>
                            <a:avLst/>
                            <a:gdLst/>
                            <a:ahLst/>
                            <a:rect l="l" t="t" r="r" b="b"/>
                            <a:pathLst>
                              <a:path w="48" h="7">
                                <a:moveTo>
                                  <a:pt x="42" y="7"/>
                                </a:moveTo>
                                <a:lnTo>
                                  <a:pt x="42" y="4"/>
                                </a:lnTo>
                                <a:lnTo>
                                  <a:pt x="0" y="0"/>
                                </a:lnTo>
                                <a:lnTo>
                                  <a:pt x="0" y="4"/>
                                </a:lnTo>
                                <a:lnTo>
                                  <a:pt x="42" y="7"/>
                                </a:lnTo>
                                <a:lnTo>
                                  <a:pt x="42" y="4"/>
                                </a:lnTo>
                                <a:lnTo>
                                  <a:pt x="42" y="7"/>
                                </a:lnTo>
                                <a:lnTo>
                                  <a:pt x="48" y="7"/>
                                </a:lnTo>
                                <a:lnTo>
                                  <a:pt x="42" y="4"/>
                                </a:lnTo>
                                <a:lnTo>
                                  <a:pt x="42" y="7"/>
                                </a:lnTo>
                                <a:close/>
                              </a:path>
                            </a:pathLst>
                          </a:custGeom>
                          <a:solidFill>
                            <a:srgbClr val="cecece"/>
                          </a:solidFill>
                          <a:ln>
                            <a:noFill/>
                          </a:ln>
                        </wps:spPr>
                        <wps:style>
                          <a:lnRef idx="0"/>
                          <a:fillRef idx="0"/>
                          <a:effectRef idx="0"/>
                          <a:fontRef idx="minor"/>
                        </wps:style>
                        <wps:bodyPr/>
                      </wps:wsp>
                      <wps:wsp>
                        <wps:cNvSpPr/>
                        <wps:spPr>
                          <a:xfrm>
                            <a:off x="5113800" y="3052440"/>
                            <a:ext cx="20880" cy="9360"/>
                          </a:xfrm>
                          <a:custGeom>
                            <a:avLst/>
                            <a:gdLst/>
                            <a:ahLst/>
                            <a:rect l="l" t="t" r="r" b="b"/>
                            <a:pathLst>
                              <a:path w="33" h="15">
                                <a:moveTo>
                                  <a:pt x="6" y="0"/>
                                </a:moveTo>
                                <a:lnTo>
                                  <a:pt x="5" y="2"/>
                                </a:lnTo>
                                <a:lnTo>
                                  <a:pt x="33" y="15"/>
                                </a:lnTo>
                                <a:lnTo>
                                  <a:pt x="33" y="12"/>
                                </a:lnTo>
                                <a:lnTo>
                                  <a:pt x="6" y="0"/>
                                </a:lnTo>
                                <a:lnTo>
                                  <a:pt x="6" y="2"/>
                                </a:lnTo>
                                <a:lnTo>
                                  <a:pt x="6" y="0"/>
                                </a:lnTo>
                                <a:lnTo>
                                  <a:pt x="0" y="0"/>
                                </a:lnTo>
                                <a:lnTo>
                                  <a:pt x="5" y="2"/>
                                </a:lnTo>
                                <a:lnTo>
                                  <a:pt x="6" y="0"/>
                                </a:lnTo>
                                <a:close/>
                              </a:path>
                            </a:pathLst>
                          </a:custGeom>
                          <a:solidFill>
                            <a:srgbClr val="cecece"/>
                          </a:solidFill>
                          <a:ln>
                            <a:noFill/>
                          </a:ln>
                        </wps:spPr>
                        <wps:style>
                          <a:lnRef idx="0"/>
                          <a:fillRef idx="0"/>
                          <a:effectRef idx="0"/>
                          <a:fontRef idx="minor"/>
                        </wps:style>
                        <wps:bodyPr/>
                      </wps:wsp>
                      <wps:wsp>
                        <wps:cNvSpPr/>
                        <wps:spPr>
                          <a:xfrm>
                            <a:off x="5117400" y="3052440"/>
                            <a:ext cx="19080" cy="1440"/>
                          </a:xfrm>
                          <a:custGeom>
                            <a:avLst/>
                            <a:gdLst/>
                            <a:ahLst/>
                            <a:rect l="l" t="t" r="r" b="b"/>
                            <a:pathLst>
                              <a:path w="30" h="2">
                                <a:moveTo>
                                  <a:pt x="30" y="0"/>
                                </a:moveTo>
                                <a:lnTo>
                                  <a:pt x="30" y="0"/>
                                </a:lnTo>
                                <a:lnTo>
                                  <a:pt x="0" y="0"/>
                                </a:lnTo>
                                <a:lnTo>
                                  <a:pt x="0" y="2"/>
                                </a:lnTo>
                                <a:lnTo>
                                  <a:pt x="30" y="2"/>
                                </a:lnTo>
                                <a:lnTo>
                                  <a:pt x="30" y="0"/>
                                </a:lnTo>
                                <a:close/>
                              </a:path>
                            </a:pathLst>
                          </a:custGeom>
                          <a:solidFill>
                            <a:srgbClr val="cecece"/>
                          </a:solidFill>
                          <a:ln>
                            <a:noFill/>
                          </a:ln>
                        </wps:spPr>
                        <wps:style>
                          <a:lnRef idx="0"/>
                          <a:fillRef idx="0"/>
                          <a:effectRef idx="0"/>
                          <a:fontRef idx="minor"/>
                        </wps:style>
                        <wps:bodyPr/>
                      </wps:wsp>
                      <wps:wsp>
                        <wps:cNvSpPr/>
                        <wps:spPr>
                          <a:xfrm>
                            <a:off x="5017680" y="2739240"/>
                            <a:ext cx="57240" cy="414720"/>
                          </a:xfrm>
                          <a:custGeom>
                            <a:avLst/>
                            <a:gdLst/>
                            <a:ahLst/>
                            <a:rect l="l" t="t" r="r" b="b"/>
                            <a:pathLst>
                              <a:path w="90" h="653">
                                <a:moveTo>
                                  <a:pt x="90" y="26"/>
                                </a:moveTo>
                                <a:lnTo>
                                  <a:pt x="82" y="26"/>
                                </a:lnTo>
                                <a:lnTo>
                                  <a:pt x="0" y="650"/>
                                </a:lnTo>
                                <a:lnTo>
                                  <a:pt x="6" y="653"/>
                                </a:lnTo>
                                <a:lnTo>
                                  <a:pt x="90" y="28"/>
                                </a:lnTo>
                                <a:lnTo>
                                  <a:pt x="82" y="28"/>
                                </a:lnTo>
                                <a:lnTo>
                                  <a:pt x="90" y="26"/>
                                </a:lnTo>
                                <a:lnTo>
                                  <a:pt x="87" y="0"/>
                                </a:lnTo>
                                <a:lnTo>
                                  <a:pt x="82" y="26"/>
                                </a:lnTo>
                                <a:lnTo>
                                  <a:pt x="90" y="26"/>
                                </a:lnTo>
                                <a:close/>
                              </a:path>
                            </a:pathLst>
                          </a:custGeom>
                          <a:solidFill>
                            <a:srgbClr val="000000"/>
                          </a:solidFill>
                          <a:ln>
                            <a:noFill/>
                          </a:ln>
                        </wps:spPr>
                        <wps:style>
                          <a:lnRef idx="0"/>
                          <a:fillRef idx="0"/>
                          <a:effectRef idx="0"/>
                          <a:fontRef idx="minor"/>
                        </wps:style>
                        <wps:bodyPr/>
                      </wps:wsp>
                      <wps:wsp>
                        <wps:cNvSpPr/>
                        <wps:spPr>
                          <a:xfrm>
                            <a:off x="5069880" y="2755800"/>
                            <a:ext cx="57240" cy="398160"/>
                          </a:xfrm>
                          <a:custGeom>
                            <a:avLst/>
                            <a:gdLst/>
                            <a:ahLst/>
                            <a:rect l="l" t="t" r="r" b="b"/>
                            <a:pathLst>
                              <a:path w="90" h="627">
                                <a:moveTo>
                                  <a:pt x="86" y="624"/>
                                </a:moveTo>
                                <a:lnTo>
                                  <a:pt x="90" y="624"/>
                                </a:lnTo>
                                <a:lnTo>
                                  <a:pt x="8" y="0"/>
                                </a:lnTo>
                                <a:lnTo>
                                  <a:pt x="0" y="2"/>
                                </a:lnTo>
                                <a:lnTo>
                                  <a:pt x="81" y="627"/>
                                </a:lnTo>
                                <a:lnTo>
                                  <a:pt x="86" y="624"/>
                                </a:lnTo>
                                <a:close/>
                              </a:path>
                            </a:pathLst>
                          </a:custGeom>
                          <a:solidFill>
                            <a:srgbClr val="000000"/>
                          </a:solidFill>
                          <a:ln>
                            <a:noFill/>
                          </a:ln>
                        </wps:spPr>
                        <wps:style>
                          <a:lnRef idx="0"/>
                          <a:fillRef idx="0"/>
                          <a:effectRef idx="0"/>
                          <a:fontRef idx="minor"/>
                        </wps:style>
                        <wps:bodyPr/>
                      </wps:wsp>
                      <wps:wsp>
                        <wps:cNvSpPr/>
                        <wps:spPr>
                          <a:xfrm>
                            <a:off x="5023440" y="2817000"/>
                            <a:ext cx="93240" cy="316080"/>
                          </a:xfrm>
                          <a:custGeom>
                            <a:avLst/>
                            <a:gdLst/>
                            <a:ahLst/>
                            <a:rect l="l" t="t" r="r" b="b"/>
                            <a:pathLst>
                              <a:path w="147" h="498">
                                <a:moveTo>
                                  <a:pt x="0" y="498"/>
                                </a:moveTo>
                                <a:lnTo>
                                  <a:pt x="147" y="437"/>
                                </a:lnTo>
                                <a:lnTo>
                                  <a:pt x="15" y="375"/>
                                </a:lnTo>
                                <a:lnTo>
                                  <a:pt x="132" y="313"/>
                                </a:lnTo>
                                <a:lnTo>
                                  <a:pt x="30" y="261"/>
                                </a:lnTo>
                                <a:lnTo>
                                  <a:pt x="118" y="219"/>
                                </a:lnTo>
                                <a:lnTo>
                                  <a:pt x="40" y="174"/>
                                </a:lnTo>
                                <a:lnTo>
                                  <a:pt x="108" y="133"/>
                                </a:lnTo>
                                <a:lnTo>
                                  <a:pt x="51" y="101"/>
                                </a:lnTo>
                                <a:lnTo>
                                  <a:pt x="99" y="69"/>
                                </a:lnTo>
                                <a:lnTo>
                                  <a:pt x="58" y="43"/>
                                </a:lnTo>
                                <a:lnTo>
                                  <a:pt x="93" y="20"/>
                                </a:lnTo>
                                <a:lnTo>
                                  <a:pt x="64" y="0"/>
                                </a:lnTo>
                              </a:path>
                            </a:pathLst>
                          </a:custGeom>
                          <a:noFill/>
                          <a:ln cap="rnd" w="1440">
                            <a:solidFill>
                              <a:srgbClr val="000000"/>
                            </a:solidFill>
                            <a:round/>
                          </a:ln>
                        </wps:spPr>
                        <wps:style>
                          <a:lnRef idx="0"/>
                          <a:fillRef idx="0"/>
                          <a:effectRef idx="0"/>
                          <a:fontRef idx="minor"/>
                        </wps:style>
                        <wps:bodyPr/>
                      </wps:wsp>
                      <wps:wsp>
                        <wps:cNvSpPr/>
                        <wps:spPr>
                          <a:xfrm>
                            <a:off x="5027400" y="2817000"/>
                            <a:ext cx="93960" cy="316080"/>
                          </a:xfrm>
                          <a:custGeom>
                            <a:avLst/>
                            <a:gdLst/>
                            <a:ahLst/>
                            <a:rect l="l" t="t" r="r" b="b"/>
                            <a:pathLst>
                              <a:path w="148" h="498">
                                <a:moveTo>
                                  <a:pt x="148" y="498"/>
                                </a:moveTo>
                                <a:lnTo>
                                  <a:pt x="0" y="435"/>
                                </a:lnTo>
                                <a:lnTo>
                                  <a:pt x="133" y="375"/>
                                </a:lnTo>
                                <a:lnTo>
                                  <a:pt x="18" y="313"/>
                                </a:lnTo>
                                <a:lnTo>
                                  <a:pt x="118" y="261"/>
                                </a:lnTo>
                                <a:lnTo>
                                  <a:pt x="28" y="219"/>
                                </a:lnTo>
                                <a:lnTo>
                                  <a:pt x="108" y="174"/>
                                </a:lnTo>
                                <a:lnTo>
                                  <a:pt x="39" y="135"/>
                                </a:lnTo>
                                <a:lnTo>
                                  <a:pt x="97" y="99"/>
                                </a:lnTo>
                                <a:lnTo>
                                  <a:pt x="48" y="69"/>
                                </a:lnTo>
                                <a:lnTo>
                                  <a:pt x="88" y="43"/>
                                </a:lnTo>
                                <a:lnTo>
                                  <a:pt x="57" y="20"/>
                                </a:lnTo>
                                <a:lnTo>
                                  <a:pt x="84" y="0"/>
                                </a:lnTo>
                              </a:path>
                            </a:pathLst>
                          </a:custGeom>
                          <a:noFill/>
                          <a:ln cap="rnd" w="1440">
                            <a:solidFill>
                              <a:srgbClr val="000000"/>
                            </a:solidFill>
                            <a:round/>
                          </a:ln>
                        </wps:spPr>
                        <wps:style>
                          <a:lnRef idx="0"/>
                          <a:fillRef idx="0"/>
                          <a:effectRef idx="0"/>
                          <a:fontRef idx="minor"/>
                        </wps:style>
                        <wps:bodyPr/>
                      </wps:wsp>
                      <wps:wsp>
                        <wps:cNvSpPr/>
                        <wps:spPr>
                          <a:xfrm>
                            <a:off x="5054760" y="2709720"/>
                            <a:ext cx="18360" cy="40680"/>
                          </a:xfrm>
                          <a:custGeom>
                            <a:avLst/>
                            <a:gdLst/>
                            <a:ahLst/>
                            <a:rect l="l" t="t" r="r" b="b"/>
                            <a:pathLst>
                              <a:path w="29" h="64">
                                <a:moveTo>
                                  <a:pt x="26" y="60"/>
                                </a:moveTo>
                                <a:lnTo>
                                  <a:pt x="29" y="60"/>
                                </a:lnTo>
                                <a:lnTo>
                                  <a:pt x="2" y="0"/>
                                </a:lnTo>
                                <a:lnTo>
                                  <a:pt x="0" y="2"/>
                                </a:lnTo>
                                <a:lnTo>
                                  <a:pt x="26" y="62"/>
                                </a:lnTo>
                                <a:lnTo>
                                  <a:pt x="29" y="62"/>
                                </a:lnTo>
                                <a:lnTo>
                                  <a:pt x="26" y="62"/>
                                </a:lnTo>
                                <a:lnTo>
                                  <a:pt x="26" y="64"/>
                                </a:lnTo>
                                <a:lnTo>
                                  <a:pt x="29" y="62"/>
                                </a:lnTo>
                                <a:lnTo>
                                  <a:pt x="26" y="60"/>
                                </a:lnTo>
                                <a:close/>
                              </a:path>
                            </a:pathLst>
                          </a:custGeom>
                          <a:solidFill>
                            <a:srgbClr val="000000"/>
                          </a:solidFill>
                          <a:ln>
                            <a:noFill/>
                          </a:ln>
                        </wps:spPr>
                        <wps:style>
                          <a:lnRef idx="0"/>
                          <a:fillRef idx="0"/>
                          <a:effectRef idx="0"/>
                          <a:fontRef idx="minor"/>
                        </wps:style>
                        <wps:bodyPr/>
                      </wps:wsp>
                      <wps:wsp>
                        <wps:cNvSpPr/>
                        <wps:spPr>
                          <a:xfrm>
                            <a:off x="5070960" y="2709720"/>
                            <a:ext cx="21600" cy="39240"/>
                          </a:xfrm>
                          <a:custGeom>
                            <a:avLst/>
                            <a:gdLst/>
                            <a:ahLst/>
                            <a:rect l="l" t="t" r="r" b="b"/>
                            <a:pathLst>
                              <a:path w="34" h="62">
                                <a:moveTo>
                                  <a:pt x="33" y="2"/>
                                </a:moveTo>
                                <a:lnTo>
                                  <a:pt x="31" y="0"/>
                                </a:lnTo>
                                <a:lnTo>
                                  <a:pt x="0" y="60"/>
                                </a:lnTo>
                                <a:lnTo>
                                  <a:pt x="3" y="62"/>
                                </a:lnTo>
                                <a:lnTo>
                                  <a:pt x="34" y="2"/>
                                </a:lnTo>
                                <a:lnTo>
                                  <a:pt x="33" y="2"/>
                                </a:lnTo>
                                <a:close/>
                              </a:path>
                            </a:pathLst>
                          </a:custGeom>
                          <a:solidFill>
                            <a:srgbClr val="000000"/>
                          </a:solidFill>
                          <a:ln>
                            <a:noFill/>
                          </a:ln>
                        </wps:spPr>
                        <wps:style>
                          <a:lnRef idx="0"/>
                          <a:fillRef idx="0"/>
                          <a:effectRef idx="0"/>
                          <a:fontRef idx="minor"/>
                        </wps:style>
                        <wps:bodyPr/>
                      </wps:wsp>
                      <wps:wsp>
                        <wps:cNvSpPr/>
                        <wps:spPr>
                          <a:xfrm>
                            <a:off x="5070960" y="2644200"/>
                            <a:ext cx="1800" cy="154800"/>
                          </a:xfrm>
                          <a:custGeom>
                            <a:avLst/>
                            <a:gdLst/>
                            <a:ahLst/>
                            <a:rect l="l" t="t" r="r" b="b"/>
                            <a:pathLst>
                              <a:path w="3" h="244">
                                <a:moveTo>
                                  <a:pt x="0" y="0"/>
                                </a:moveTo>
                                <a:lnTo>
                                  <a:pt x="0" y="0"/>
                                </a:lnTo>
                                <a:lnTo>
                                  <a:pt x="0" y="244"/>
                                </a:lnTo>
                                <a:lnTo>
                                  <a:pt x="3" y="244"/>
                                </a:lnTo>
                                <a:lnTo>
                                  <a:pt x="3" y="0"/>
                                </a:lnTo>
                                <a:lnTo>
                                  <a:pt x="0" y="0"/>
                                </a:lnTo>
                                <a:close/>
                              </a:path>
                            </a:pathLst>
                          </a:custGeom>
                          <a:solidFill>
                            <a:srgbClr val="000000"/>
                          </a:solidFill>
                          <a:ln>
                            <a:noFill/>
                          </a:ln>
                        </wps:spPr>
                        <wps:style>
                          <a:lnRef idx="0"/>
                          <a:fillRef idx="0"/>
                          <a:effectRef idx="0"/>
                          <a:fontRef idx="minor"/>
                        </wps:style>
                        <wps:bodyPr/>
                      </wps:wsp>
                      <wps:wsp>
                        <wps:cNvSpPr/>
                        <wps:spPr>
                          <a:xfrm>
                            <a:off x="4923720" y="2949120"/>
                            <a:ext cx="84600" cy="221760"/>
                          </a:xfrm>
                          <a:prstGeom prst="rect">
                            <a:avLst/>
                          </a:prstGeom>
                          <a:solidFill>
                            <a:srgbClr val="dadada"/>
                          </a:solidFill>
                          <a:ln>
                            <a:noFill/>
                          </a:ln>
                        </wps:spPr>
                        <wps:style>
                          <a:lnRef idx="0"/>
                          <a:fillRef idx="0"/>
                          <a:effectRef idx="0"/>
                          <a:fontRef idx="minor"/>
                        </wps:style>
                        <wps:bodyPr/>
                      </wps:wsp>
                      <wps:wsp>
                        <wps:cNvSpPr/>
                        <wps:spPr>
                          <a:xfrm>
                            <a:off x="4926240" y="2961000"/>
                            <a:ext cx="76320" cy="206280"/>
                          </a:xfrm>
                          <a:prstGeom prst="rect">
                            <a:avLst/>
                          </a:prstGeom>
                          <a:solidFill>
                            <a:srgbClr val="f0f0f0"/>
                          </a:solidFill>
                          <a:ln>
                            <a:noFill/>
                          </a:ln>
                        </wps:spPr>
                        <wps:style>
                          <a:lnRef idx="0"/>
                          <a:fillRef idx="0"/>
                          <a:effectRef idx="0"/>
                          <a:fontRef idx="minor"/>
                        </wps:style>
                        <wps:bodyPr/>
                      </wps:wsp>
                      <wps:wsp>
                        <wps:cNvSpPr/>
                        <wps:spPr>
                          <a:xfrm>
                            <a:off x="5004360" y="2938320"/>
                            <a:ext cx="23040" cy="232560"/>
                          </a:xfrm>
                          <a:custGeom>
                            <a:avLst/>
                            <a:gdLst/>
                            <a:ahLst/>
                            <a:rect l="l" t="t" r="r" b="b"/>
                            <a:pathLst>
                              <a:path w="36" h="366">
                                <a:moveTo>
                                  <a:pt x="0" y="366"/>
                                </a:moveTo>
                                <a:lnTo>
                                  <a:pt x="36" y="342"/>
                                </a:lnTo>
                                <a:lnTo>
                                  <a:pt x="36" y="0"/>
                                </a:lnTo>
                                <a:lnTo>
                                  <a:pt x="0" y="17"/>
                                </a:lnTo>
                                <a:lnTo>
                                  <a:pt x="0" y="366"/>
                                </a:lnTo>
                                <a:close/>
                              </a:path>
                            </a:pathLst>
                          </a:custGeom>
                          <a:solidFill>
                            <a:srgbClr val="474747"/>
                          </a:solidFill>
                          <a:ln>
                            <a:noFill/>
                          </a:ln>
                        </wps:spPr>
                        <wps:style>
                          <a:lnRef idx="0"/>
                          <a:fillRef idx="0"/>
                          <a:effectRef idx="0"/>
                          <a:fontRef idx="minor"/>
                        </wps:style>
                        <wps:bodyPr/>
                      </wps:wsp>
                      <wps:wsp>
                        <wps:cNvSpPr/>
                        <wps:spPr>
                          <a:xfrm>
                            <a:off x="4923720" y="2938320"/>
                            <a:ext cx="103680" cy="13320"/>
                          </a:xfrm>
                          <a:custGeom>
                            <a:avLst/>
                            <a:gdLst/>
                            <a:ahLst/>
                            <a:rect l="l" t="t" r="r" b="b"/>
                            <a:pathLst>
                              <a:path w="163" h="21">
                                <a:moveTo>
                                  <a:pt x="131" y="21"/>
                                </a:moveTo>
                                <a:lnTo>
                                  <a:pt x="0" y="21"/>
                                </a:lnTo>
                                <a:lnTo>
                                  <a:pt x="36" y="2"/>
                                </a:lnTo>
                                <a:lnTo>
                                  <a:pt x="163" y="0"/>
                                </a:lnTo>
                                <a:lnTo>
                                  <a:pt x="131" y="21"/>
                                </a:lnTo>
                                <a:close/>
                              </a:path>
                            </a:pathLst>
                          </a:custGeom>
                          <a:solidFill>
                            <a:srgbClr val="919191"/>
                          </a:solidFill>
                          <a:ln>
                            <a:noFill/>
                          </a:ln>
                        </wps:spPr>
                        <wps:style>
                          <a:lnRef idx="0"/>
                          <a:fillRef idx="0"/>
                          <a:effectRef idx="0"/>
                          <a:fontRef idx="minor"/>
                        </wps:style>
                        <wps:bodyPr/>
                      </wps:wsp>
                      <wps:wsp>
                        <wps:cNvSpPr/>
                        <wps:spPr>
                          <a:xfrm>
                            <a:off x="4968720" y="3068280"/>
                            <a:ext cx="32400" cy="96480"/>
                          </a:xfrm>
                          <a:prstGeom prst="rect">
                            <a:avLst/>
                          </a:prstGeom>
                          <a:solidFill>
                            <a:srgbClr val="dadada"/>
                          </a:solidFill>
                          <a:ln>
                            <a:noFill/>
                          </a:ln>
                        </wps:spPr>
                        <wps:style>
                          <a:lnRef idx="0"/>
                          <a:fillRef idx="0"/>
                          <a:effectRef idx="0"/>
                          <a:fontRef idx="minor"/>
                        </wps:style>
                        <wps:bodyPr/>
                      </wps:wsp>
                      <wps:wsp>
                        <wps:cNvSpPr/>
                        <wps:spPr>
                          <a:xfrm>
                            <a:off x="4932000" y="3068280"/>
                            <a:ext cx="32400" cy="96480"/>
                          </a:xfrm>
                          <a:prstGeom prst="rect">
                            <a:avLst/>
                          </a:prstGeom>
                          <a:solidFill>
                            <a:srgbClr val="dadada"/>
                          </a:solidFill>
                          <a:ln>
                            <a:noFill/>
                          </a:ln>
                        </wps:spPr>
                        <wps:style>
                          <a:lnRef idx="0"/>
                          <a:fillRef idx="0"/>
                          <a:effectRef idx="0"/>
                          <a:fontRef idx="minor"/>
                        </wps:style>
                        <wps:bodyPr/>
                      </wps:wsp>
                      <wps:wsp>
                        <wps:cNvSpPr/>
                        <wps:spPr>
                          <a:xfrm>
                            <a:off x="4932000" y="2965320"/>
                            <a:ext cx="32400" cy="94680"/>
                          </a:xfrm>
                          <a:prstGeom prst="rect">
                            <a:avLst/>
                          </a:prstGeom>
                          <a:solidFill>
                            <a:srgbClr val="dadada"/>
                          </a:solidFill>
                          <a:ln>
                            <a:noFill/>
                          </a:ln>
                        </wps:spPr>
                        <wps:style>
                          <a:lnRef idx="0"/>
                          <a:fillRef idx="0"/>
                          <a:effectRef idx="0"/>
                          <a:fontRef idx="minor"/>
                        </wps:style>
                        <wps:bodyPr/>
                      </wps:wsp>
                      <wps:wsp>
                        <wps:cNvSpPr/>
                        <wps:spPr>
                          <a:xfrm>
                            <a:off x="4968720" y="2965320"/>
                            <a:ext cx="32400" cy="96480"/>
                          </a:xfrm>
                          <a:prstGeom prst="rect">
                            <a:avLst/>
                          </a:prstGeom>
                          <a:solidFill>
                            <a:srgbClr val="dadada"/>
                          </a:solidFill>
                          <a:ln>
                            <a:noFill/>
                          </a:ln>
                        </wps:spPr>
                        <wps:style>
                          <a:lnRef idx="0"/>
                          <a:fillRef idx="0"/>
                          <a:effectRef idx="0"/>
                          <a:fontRef idx="minor"/>
                        </wps:style>
                        <wps:bodyPr/>
                      </wps:wsp>
                      <wps:wsp>
                        <wps:cNvSpPr/>
                        <wps:spPr>
                          <a:xfrm>
                            <a:off x="4925160" y="3060000"/>
                            <a:ext cx="80640" cy="9360"/>
                          </a:xfrm>
                          <a:prstGeom prst="rect">
                            <a:avLst/>
                          </a:prstGeom>
                          <a:solidFill>
                            <a:srgbClr val="cecece"/>
                          </a:solidFill>
                          <a:ln>
                            <a:noFill/>
                          </a:ln>
                        </wps:spPr>
                        <wps:style>
                          <a:lnRef idx="0"/>
                          <a:fillRef idx="0"/>
                          <a:effectRef idx="0"/>
                          <a:fontRef idx="minor"/>
                        </wps:style>
                        <wps:bodyPr/>
                      </wps:wsp>
                      <wps:wsp>
                        <wps:cNvSpPr/>
                        <wps:spPr>
                          <a:xfrm>
                            <a:off x="4946760" y="3060000"/>
                            <a:ext cx="14040" cy="9360"/>
                          </a:xfrm>
                          <a:prstGeom prst="rect">
                            <a:avLst/>
                          </a:prstGeom>
                          <a:solidFill>
                            <a:srgbClr val="919191"/>
                          </a:solidFill>
                          <a:ln>
                            <a:noFill/>
                          </a:ln>
                        </wps:spPr>
                        <wps:style>
                          <a:lnRef idx="0"/>
                          <a:fillRef idx="0"/>
                          <a:effectRef idx="0"/>
                          <a:fontRef idx="minor"/>
                        </wps:style>
                        <wps:bodyPr/>
                      </wps:wsp>
                      <wps:wsp>
                        <wps:cNvSpPr/>
                        <wps:spPr>
                          <a:xfrm>
                            <a:off x="4681800" y="3061800"/>
                            <a:ext cx="19080" cy="1440"/>
                          </a:xfrm>
                          <a:prstGeom prst="rect">
                            <a:avLst/>
                          </a:prstGeom>
                          <a:solidFill>
                            <a:srgbClr val="cecece"/>
                          </a:solidFill>
                          <a:ln>
                            <a:noFill/>
                          </a:ln>
                        </wps:spPr>
                        <wps:style>
                          <a:lnRef idx="0"/>
                          <a:fillRef idx="0"/>
                          <a:effectRef idx="0"/>
                          <a:fontRef idx="minor"/>
                        </wps:style>
                        <wps:bodyPr/>
                      </wps:wsp>
                      <wps:wsp>
                        <wps:cNvSpPr/>
                        <wps:spPr>
                          <a:xfrm>
                            <a:off x="4968720" y="3060000"/>
                            <a:ext cx="13320" cy="9360"/>
                          </a:xfrm>
                          <a:prstGeom prst="rect">
                            <a:avLst/>
                          </a:prstGeom>
                          <a:solidFill>
                            <a:srgbClr val="919191"/>
                          </a:solidFill>
                          <a:ln>
                            <a:noFill/>
                          </a:ln>
                        </wps:spPr>
                        <wps:style>
                          <a:lnRef idx="0"/>
                          <a:fillRef idx="0"/>
                          <a:effectRef idx="0"/>
                          <a:fontRef idx="minor"/>
                        </wps:style>
                        <wps:bodyPr/>
                      </wps:wsp>
                      <wps:wsp>
                        <wps:cNvSpPr/>
                        <wps:spPr>
                          <a:xfrm>
                            <a:off x="4702320" y="3061800"/>
                            <a:ext cx="21600" cy="1440"/>
                          </a:xfrm>
                          <a:prstGeom prst="rect">
                            <a:avLst/>
                          </a:prstGeom>
                          <a:solidFill>
                            <a:srgbClr val="cecece"/>
                          </a:solidFill>
                          <a:ln>
                            <a:noFill/>
                          </a:ln>
                        </wps:spPr>
                        <wps:style>
                          <a:lnRef idx="0"/>
                          <a:fillRef idx="0"/>
                          <a:effectRef idx="0"/>
                          <a:fontRef idx="minor"/>
                        </wps:style>
                        <wps:bodyPr/>
                      </wps:wsp>
                      <wps:wsp>
                        <wps:cNvSpPr/>
                        <wps:spPr>
                          <a:xfrm>
                            <a:off x="5073480" y="2709720"/>
                            <a:ext cx="187200" cy="30960"/>
                          </a:xfrm>
                          <a:custGeom>
                            <a:avLst/>
                            <a:gdLst/>
                            <a:ahLst/>
                            <a:rect l="l" t="t" r="r" b="b"/>
                            <a:pathLst>
                              <a:path w="295" h="49">
                                <a:moveTo>
                                  <a:pt x="0" y="49"/>
                                </a:moveTo>
                                <a:lnTo>
                                  <a:pt x="0" y="49"/>
                                </a:lnTo>
                                <a:lnTo>
                                  <a:pt x="15" y="49"/>
                                </a:lnTo>
                                <a:lnTo>
                                  <a:pt x="30" y="49"/>
                                </a:lnTo>
                                <a:lnTo>
                                  <a:pt x="45" y="49"/>
                                </a:lnTo>
                                <a:lnTo>
                                  <a:pt x="60" y="49"/>
                                </a:lnTo>
                                <a:lnTo>
                                  <a:pt x="74" y="47"/>
                                </a:lnTo>
                                <a:lnTo>
                                  <a:pt x="89" y="47"/>
                                </a:lnTo>
                                <a:lnTo>
                                  <a:pt x="102" y="47"/>
                                </a:lnTo>
                                <a:lnTo>
                                  <a:pt x="114" y="45"/>
                                </a:lnTo>
                                <a:lnTo>
                                  <a:pt x="128" y="45"/>
                                </a:lnTo>
                                <a:lnTo>
                                  <a:pt x="141" y="43"/>
                                </a:lnTo>
                                <a:lnTo>
                                  <a:pt x="153" y="43"/>
                                </a:lnTo>
                                <a:lnTo>
                                  <a:pt x="164" y="41"/>
                                </a:lnTo>
                                <a:lnTo>
                                  <a:pt x="177" y="41"/>
                                </a:lnTo>
                                <a:lnTo>
                                  <a:pt x="188" y="39"/>
                                </a:lnTo>
                                <a:lnTo>
                                  <a:pt x="199" y="37"/>
                                </a:lnTo>
                                <a:lnTo>
                                  <a:pt x="209" y="37"/>
                                </a:lnTo>
                                <a:lnTo>
                                  <a:pt x="218" y="34"/>
                                </a:lnTo>
                                <a:lnTo>
                                  <a:pt x="226" y="32"/>
                                </a:lnTo>
                                <a:lnTo>
                                  <a:pt x="237" y="30"/>
                                </a:lnTo>
                                <a:lnTo>
                                  <a:pt x="244" y="28"/>
                                </a:lnTo>
                                <a:lnTo>
                                  <a:pt x="252" y="28"/>
                                </a:lnTo>
                                <a:lnTo>
                                  <a:pt x="259" y="26"/>
                                </a:lnTo>
                                <a:lnTo>
                                  <a:pt x="265" y="24"/>
                                </a:lnTo>
                                <a:lnTo>
                                  <a:pt x="272" y="22"/>
                                </a:lnTo>
                                <a:lnTo>
                                  <a:pt x="276" y="19"/>
                                </a:lnTo>
                                <a:lnTo>
                                  <a:pt x="282" y="17"/>
                                </a:lnTo>
                                <a:lnTo>
                                  <a:pt x="284" y="13"/>
                                </a:lnTo>
                                <a:lnTo>
                                  <a:pt x="289" y="11"/>
                                </a:lnTo>
                                <a:lnTo>
                                  <a:pt x="291" y="9"/>
                                </a:lnTo>
                                <a:lnTo>
                                  <a:pt x="293" y="7"/>
                                </a:lnTo>
                                <a:lnTo>
                                  <a:pt x="295" y="4"/>
                                </a:lnTo>
                                <a:lnTo>
                                  <a:pt x="295" y="0"/>
                                </a:lnTo>
                                <a:lnTo>
                                  <a:pt x="293" y="0"/>
                                </a:lnTo>
                                <a:lnTo>
                                  <a:pt x="291" y="2"/>
                                </a:lnTo>
                                <a:lnTo>
                                  <a:pt x="291" y="4"/>
                                </a:lnTo>
                                <a:lnTo>
                                  <a:pt x="289" y="7"/>
                                </a:lnTo>
                                <a:lnTo>
                                  <a:pt x="287" y="9"/>
                                </a:lnTo>
                                <a:lnTo>
                                  <a:pt x="284" y="11"/>
                                </a:lnTo>
                                <a:lnTo>
                                  <a:pt x="280" y="13"/>
                                </a:lnTo>
                                <a:lnTo>
                                  <a:pt x="276" y="15"/>
                                </a:lnTo>
                                <a:lnTo>
                                  <a:pt x="269" y="17"/>
                                </a:lnTo>
                                <a:lnTo>
                                  <a:pt x="265" y="19"/>
                                </a:lnTo>
                                <a:lnTo>
                                  <a:pt x="259" y="22"/>
                                </a:lnTo>
                                <a:lnTo>
                                  <a:pt x="250" y="24"/>
                                </a:lnTo>
                                <a:lnTo>
                                  <a:pt x="244" y="26"/>
                                </a:lnTo>
                                <a:lnTo>
                                  <a:pt x="235" y="28"/>
                                </a:lnTo>
                                <a:lnTo>
                                  <a:pt x="226" y="30"/>
                                </a:lnTo>
                                <a:lnTo>
                                  <a:pt x="218" y="30"/>
                                </a:lnTo>
                                <a:lnTo>
                                  <a:pt x="207" y="32"/>
                                </a:lnTo>
                                <a:lnTo>
                                  <a:pt x="199" y="34"/>
                                </a:lnTo>
                                <a:lnTo>
                                  <a:pt x="188" y="37"/>
                                </a:lnTo>
                                <a:lnTo>
                                  <a:pt x="177" y="37"/>
                                </a:lnTo>
                                <a:lnTo>
                                  <a:pt x="164" y="39"/>
                                </a:lnTo>
                                <a:lnTo>
                                  <a:pt x="153" y="41"/>
                                </a:lnTo>
                                <a:lnTo>
                                  <a:pt x="141" y="41"/>
                                </a:lnTo>
                                <a:lnTo>
                                  <a:pt x="128" y="41"/>
                                </a:lnTo>
                                <a:lnTo>
                                  <a:pt x="114" y="43"/>
                                </a:lnTo>
                                <a:lnTo>
                                  <a:pt x="102" y="43"/>
                                </a:lnTo>
                                <a:lnTo>
                                  <a:pt x="89" y="45"/>
                                </a:lnTo>
                                <a:lnTo>
                                  <a:pt x="74" y="45"/>
                                </a:lnTo>
                                <a:lnTo>
                                  <a:pt x="60" y="45"/>
                                </a:lnTo>
                                <a:lnTo>
                                  <a:pt x="45" y="45"/>
                                </a:lnTo>
                                <a:lnTo>
                                  <a:pt x="30" y="45"/>
                                </a:lnTo>
                                <a:lnTo>
                                  <a:pt x="15" y="47"/>
                                </a:lnTo>
                                <a:lnTo>
                                  <a:pt x="0" y="47"/>
                                </a:lnTo>
                                <a:lnTo>
                                  <a:pt x="0" y="49"/>
                                </a:lnTo>
                                <a:close/>
                              </a:path>
                            </a:pathLst>
                          </a:custGeom>
                          <a:solidFill>
                            <a:srgbClr val="919191"/>
                          </a:solidFill>
                          <a:ln>
                            <a:noFill/>
                          </a:ln>
                        </wps:spPr>
                        <wps:style>
                          <a:lnRef idx="0"/>
                          <a:fillRef idx="0"/>
                          <a:effectRef idx="0"/>
                          <a:fontRef idx="minor"/>
                        </wps:style>
                        <wps:bodyPr/>
                      </wps:wsp>
                      <wps:wsp>
                        <wps:cNvSpPr/>
                        <wps:spPr>
                          <a:xfrm>
                            <a:off x="4887000" y="2709720"/>
                            <a:ext cx="186840" cy="30960"/>
                          </a:xfrm>
                          <a:custGeom>
                            <a:avLst/>
                            <a:gdLst/>
                            <a:ahLst/>
                            <a:rect l="l" t="t" r="r" b="b"/>
                            <a:pathLst>
                              <a:path w="294" h="49">
                                <a:moveTo>
                                  <a:pt x="0" y="0"/>
                                </a:moveTo>
                                <a:lnTo>
                                  <a:pt x="0" y="0"/>
                                </a:lnTo>
                                <a:lnTo>
                                  <a:pt x="0" y="4"/>
                                </a:lnTo>
                                <a:lnTo>
                                  <a:pt x="2" y="7"/>
                                </a:lnTo>
                                <a:lnTo>
                                  <a:pt x="4" y="9"/>
                                </a:lnTo>
                                <a:lnTo>
                                  <a:pt x="6" y="11"/>
                                </a:lnTo>
                                <a:lnTo>
                                  <a:pt x="11" y="13"/>
                                </a:lnTo>
                                <a:lnTo>
                                  <a:pt x="13" y="17"/>
                                </a:lnTo>
                                <a:lnTo>
                                  <a:pt x="19" y="19"/>
                                </a:lnTo>
                                <a:lnTo>
                                  <a:pt x="24" y="22"/>
                                </a:lnTo>
                                <a:lnTo>
                                  <a:pt x="30" y="24"/>
                                </a:lnTo>
                                <a:lnTo>
                                  <a:pt x="36" y="26"/>
                                </a:lnTo>
                                <a:lnTo>
                                  <a:pt x="43" y="28"/>
                                </a:lnTo>
                                <a:lnTo>
                                  <a:pt x="51" y="28"/>
                                </a:lnTo>
                                <a:lnTo>
                                  <a:pt x="58" y="30"/>
                                </a:lnTo>
                                <a:lnTo>
                                  <a:pt x="69" y="32"/>
                                </a:lnTo>
                                <a:lnTo>
                                  <a:pt x="77" y="34"/>
                                </a:lnTo>
                                <a:lnTo>
                                  <a:pt x="86" y="37"/>
                                </a:lnTo>
                                <a:lnTo>
                                  <a:pt x="97" y="37"/>
                                </a:lnTo>
                                <a:lnTo>
                                  <a:pt x="107" y="39"/>
                                </a:lnTo>
                                <a:lnTo>
                                  <a:pt x="118" y="41"/>
                                </a:lnTo>
                                <a:lnTo>
                                  <a:pt x="131" y="41"/>
                                </a:lnTo>
                                <a:lnTo>
                                  <a:pt x="142" y="43"/>
                                </a:lnTo>
                                <a:lnTo>
                                  <a:pt x="155" y="43"/>
                                </a:lnTo>
                                <a:lnTo>
                                  <a:pt x="167" y="45"/>
                                </a:lnTo>
                                <a:lnTo>
                                  <a:pt x="180" y="45"/>
                                </a:lnTo>
                                <a:lnTo>
                                  <a:pt x="193" y="47"/>
                                </a:lnTo>
                                <a:lnTo>
                                  <a:pt x="206" y="47"/>
                                </a:lnTo>
                                <a:lnTo>
                                  <a:pt x="221" y="47"/>
                                </a:lnTo>
                                <a:lnTo>
                                  <a:pt x="236" y="49"/>
                                </a:lnTo>
                                <a:lnTo>
                                  <a:pt x="249" y="49"/>
                                </a:lnTo>
                                <a:lnTo>
                                  <a:pt x="264" y="49"/>
                                </a:lnTo>
                                <a:lnTo>
                                  <a:pt x="279" y="49"/>
                                </a:lnTo>
                                <a:lnTo>
                                  <a:pt x="294" y="49"/>
                                </a:lnTo>
                                <a:lnTo>
                                  <a:pt x="294" y="47"/>
                                </a:lnTo>
                                <a:lnTo>
                                  <a:pt x="279" y="47"/>
                                </a:lnTo>
                                <a:lnTo>
                                  <a:pt x="264" y="45"/>
                                </a:lnTo>
                                <a:lnTo>
                                  <a:pt x="249" y="45"/>
                                </a:lnTo>
                                <a:lnTo>
                                  <a:pt x="236" y="45"/>
                                </a:lnTo>
                                <a:lnTo>
                                  <a:pt x="221" y="45"/>
                                </a:lnTo>
                                <a:lnTo>
                                  <a:pt x="206" y="45"/>
                                </a:lnTo>
                                <a:lnTo>
                                  <a:pt x="193" y="43"/>
                                </a:lnTo>
                                <a:lnTo>
                                  <a:pt x="180" y="43"/>
                                </a:lnTo>
                                <a:lnTo>
                                  <a:pt x="167" y="41"/>
                                </a:lnTo>
                                <a:lnTo>
                                  <a:pt x="155" y="41"/>
                                </a:lnTo>
                                <a:lnTo>
                                  <a:pt x="142" y="41"/>
                                </a:lnTo>
                                <a:lnTo>
                                  <a:pt x="131" y="39"/>
                                </a:lnTo>
                                <a:lnTo>
                                  <a:pt x="118" y="37"/>
                                </a:lnTo>
                                <a:lnTo>
                                  <a:pt x="107" y="37"/>
                                </a:lnTo>
                                <a:lnTo>
                                  <a:pt x="97" y="34"/>
                                </a:lnTo>
                                <a:lnTo>
                                  <a:pt x="88" y="32"/>
                                </a:lnTo>
                                <a:lnTo>
                                  <a:pt x="77" y="30"/>
                                </a:lnTo>
                                <a:lnTo>
                                  <a:pt x="69" y="30"/>
                                </a:lnTo>
                                <a:lnTo>
                                  <a:pt x="60" y="28"/>
                                </a:lnTo>
                                <a:lnTo>
                                  <a:pt x="51" y="26"/>
                                </a:lnTo>
                                <a:lnTo>
                                  <a:pt x="45" y="24"/>
                                </a:lnTo>
                                <a:lnTo>
                                  <a:pt x="36" y="22"/>
                                </a:lnTo>
                                <a:lnTo>
                                  <a:pt x="30" y="19"/>
                                </a:lnTo>
                                <a:lnTo>
                                  <a:pt x="26" y="17"/>
                                </a:lnTo>
                                <a:lnTo>
                                  <a:pt x="19" y="15"/>
                                </a:lnTo>
                                <a:lnTo>
                                  <a:pt x="15" y="13"/>
                                </a:lnTo>
                                <a:lnTo>
                                  <a:pt x="11" y="11"/>
                                </a:lnTo>
                                <a:lnTo>
                                  <a:pt x="9" y="9"/>
                                </a:lnTo>
                                <a:lnTo>
                                  <a:pt x="6" y="7"/>
                                </a:lnTo>
                                <a:lnTo>
                                  <a:pt x="4" y="4"/>
                                </a:lnTo>
                                <a:lnTo>
                                  <a:pt x="4" y="2"/>
                                </a:lnTo>
                                <a:lnTo>
                                  <a:pt x="2" y="0"/>
                                </a:lnTo>
                                <a:lnTo>
                                  <a:pt x="0" y="0"/>
                                </a:lnTo>
                                <a:close/>
                              </a:path>
                            </a:pathLst>
                          </a:custGeom>
                          <a:solidFill>
                            <a:srgbClr val="919191"/>
                          </a:solidFill>
                          <a:ln>
                            <a:noFill/>
                          </a:ln>
                        </wps:spPr>
                        <wps:style>
                          <a:lnRef idx="0"/>
                          <a:fillRef idx="0"/>
                          <a:effectRef idx="0"/>
                          <a:fontRef idx="minor"/>
                        </wps:style>
                        <wps:bodyPr/>
                      </wps:wsp>
                      <wps:wsp>
                        <wps:cNvSpPr/>
                        <wps:spPr>
                          <a:xfrm>
                            <a:off x="4887000" y="2679840"/>
                            <a:ext cx="186840" cy="29880"/>
                          </a:xfrm>
                          <a:custGeom>
                            <a:avLst/>
                            <a:gdLst/>
                            <a:ahLst/>
                            <a:rect l="l" t="t" r="r" b="b"/>
                            <a:pathLst>
                              <a:path w="294" h="47">
                                <a:moveTo>
                                  <a:pt x="294" y="0"/>
                                </a:moveTo>
                                <a:lnTo>
                                  <a:pt x="294" y="0"/>
                                </a:lnTo>
                                <a:lnTo>
                                  <a:pt x="279" y="0"/>
                                </a:lnTo>
                                <a:lnTo>
                                  <a:pt x="264" y="0"/>
                                </a:lnTo>
                                <a:lnTo>
                                  <a:pt x="249" y="0"/>
                                </a:lnTo>
                                <a:lnTo>
                                  <a:pt x="236" y="0"/>
                                </a:lnTo>
                                <a:lnTo>
                                  <a:pt x="221" y="2"/>
                                </a:lnTo>
                                <a:lnTo>
                                  <a:pt x="206" y="2"/>
                                </a:lnTo>
                                <a:lnTo>
                                  <a:pt x="193" y="2"/>
                                </a:lnTo>
                                <a:lnTo>
                                  <a:pt x="180" y="2"/>
                                </a:lnTo>
                                <a:lnTo>
                                  <a:pt x="167" y="4"/>
                                </a:lnTo>
                                <a:lnTo>
                                  <a:pt x="155" y="6"/>
                                </a:lnTo>
                                <a:lnTo>
                                  <a:pt x="142" y="6"/>
                                </a:lnTo>
                                <a:lnTo>
                                  <a:pt x="131" y="9"/>
                                </a:lnTo>
                                <a:lnTo>
                                  <a:pt x="118" y="9"/>
                                </a:lnTo>
                                <a:lnTo>
                                  <a:pt x="107" y="11"/>
                                </a:lnTo>
                                <a:lnTo>
                                  <a:pt x="97" y="11"/>
                                </a:lnTo>
                                <a:lnTo>
                                  <a:pt x="86" y="13"/>
                                </a:lnTo>
                                <a:lnTo>
                                  <a:pt x="77" y="15"/>
                                </a:lnTo>
                                <a:lnTo>
                                  <a:pt x="69" y="17"/>
                                </a:lnTo>
                                <a:lnTo>
                                  <a:pt x="58" y="19"/>
                                </a:lnTo>
                                <a:lnTo>
                                  <a:pt x="51" y="19"/>
                                </a:lnTo>
                                <a:lnTo>
                                  <a:pt x="43" y="21"/>
                                </a:lnTo>
                                <a:lnTo>
                                  <a:pt x="36" y="24"/>
                                </a:lnTo>
                                <a:lnTo>
                                  <a:pt x="30" y="26"/>
                                </a:lnTo>
                                <a:lnTo>
                                  <a:pt x="24" y="28"/>
                                </a:lnTo>
                                <a:lnTo>
                                  <a:pt x="19" y="30"/>
                                </a:lnTo>
                                <a:lnTo>
                                  <a:pt x="13" y="32"/>
                                </a:lnTo>
                                <a:lnTo>
                                  <a:pt x="11" y="34"/>
                                </a:lnTo>
                                <a:lnTo>
                                  <a:pt x="6" y="36"/>
                                </a:lnTo>
                                <a:lnTo>
                                  <a:pt x="4" y="41"/>
                                </a:lnTo>
                                <a:lnTo>
                                  <a:pt x="2" y="43"/>
                                </a:lnTo>
                                <a:lnTo>
                                  <a:pt x="0" y="45"/>
                                </a:lnTo>
                                <a:lnTo>
                                  <a:pt x="0" y="47"/>
                                </a:lnTo>
                                <a:lnTo>
                                  <a:pt x="2" y="47"/>
                                </a:lnTo>
                                <a:lnTo>
                                  <a:pt x="4" y="45"/>
                                </a:lnTo>
                                <a:lnTo>
                                  <a:pt x="6" y="43"/>
                                </a:lnTo>
                                <a:lnTo>
                                  <a:pt x="9" y="41"/>
                                </a:lnTo>
                                <a:lnTo>
                                  <a:pt x="11" y="36"/>
                                </a:lnTo>
                                <a:lnTo>
                                  <a:pt x="15" y="36"/>
                                </a:lnTo>
                                <a:lnTo>
                                  <a:pt x="19" y="34"/>
                                </a:lnTo>
                                <a:lnTo>
                                  <a:pt x="26" y="32"/>
                                </a:lnTo>
                                <a:lnTo>
                                  <a:pt x="30" y="30"/>
                                </a:lnTo>
                                <a:lnTo>
                                  <a:pt x="36" y="28"/>
                                </a:lnTo>
                                <a:lnTo>
                                  <a:pt x="45" y="26"/>
                                </a:lnTo>
                                <a:lnTo>
                                  <a:pt x="51" y="24"/>
                                </a:lnTo>
                                <a:lnTo>
                                  <a:pt x="60" y="21"/>
                                </a:lnTo>
                                <a:lnTo>
                                  <a:pt x="69" y="19"/>
                                </a:lnTo>
                                <a:lnTo>
                                  <a:pt x="77" y="17"/>
                                </a:lnTo>
                                <a:lnTo>
                                  <a:pt x="88" y="17"/>
                                </a:lnTo>
                                <a:lnTo>
                                  <a:pt x="97" y="15"/>
                                </a:lnTo>
                                <a:lnTo>
                                  <a:pt x="107" y="13"/>
                                </a:lnTo>
                                <a:lnTo>
                                  <a:pt x="118" y="13"/>
                                </a:lnTo>
                                <a:lnTo>
                                  <a:pt x="131" y="11"/>
                                </a:lnTo>
                                <a:lnTo>
                                  <a:pt x="142" y="9"/>
                                </a:lnTo>
                                <a:lnTo>
                                  <a:pt x="155" y="9"/>
                                </a:lnTo>
                                <a:lnTo>
                                  <a:pt x="167" y="6"/>
                                </a:lnTo>
                                <a:lnTo>
                                  <a:pt x="180" y="6"/>
                                </a:lnTo>
                                <a:lnTo>
                                  <a:pt x="193" y="6"/>
                                </a:lnTo>
                                <a:lnTo>
                                  <a:pt x="206" y="4"/>
                                </a:lnTo>
                                <a:lnTo>
                                  <a:pt x="221" y="4"/>
                                </a:lnTo>
                                <a:lnTo>
                                  <a:pt x="236" y="4"/>
                                </a:lnTo>
                                <a:lnTo>
                                  <a:pt x="249" y="2"/>
                                </a:lnTo>
                                <a:lnTo>
                                  <a:pt x="264" y="2"/>
                                </a:lnTo>
                                <a:lnTo>
                                  <a:pt x="279" y="2"/>
                                </a:lnTo>
                                <a:lnTo>
                                  <a:pt x="294" y="2"/>
                                </a:lnTo>
                                <a:lnTo>
                                  <a:pt x="294" y="0"/>
                                </a:lnTo>
                                <a:close/>
                              </a:path>
                            </a:pathLst>
                          </a:custGeom>
                          <a:solidFill>
                            <a:srgbClr val="919191"/>
                          </a:solidFill>
                          <a:ln>
                            <a:noFill/>
                          </a:ln>
                        </wps:spPr>
                        <wps:style>
                          <a:lnRef idx="0"/>
                          <a:fillRef idx="0"/>
                          <a:effectRef idx="0"/>
                          <a:fontRef idx="minor"/>
                        </wps:style>
                        <wps:bodyPr/>
                      </wps:wsp>
                      <wps:wsp>
                        <wps:cNvSpPr/>
                        <wps:spPr>
                          <a:xfrm>
                            <a:off x="5073480" y="2679840"/>
                            <a:ext cx="187200" cy="29880"/>
                          </a:xfrm>
                          <a:custGeom>
                            <a:avLst/>
                            <a:gdLst/>
                            <a:ahLst/>
                            <a:rect l="l" t="t" r="r" b="b"/>
                            <a:pathLst>
                              <a:path w="295" h="47">
                                <a:moveTo>
                                  <a:pt x="295" y="47"/>
                                </a:moveTo>
                                <a:lnTo>
                                  <a:pt x="295" y="47"/>
                                </a:lnTo>
                                <a:lnTo>
                                  <a:pt x="295" y="45"/>
                                </a:lnTo>
                                <a:lnTo>
                                  <a:pt x="293" y="43"/>
                                </a:lnTo>
                                <a:lnTo>
                                  <a:pt x="291" y="41"/>
                                </a:lnTo>
                                <a:lnTo>
                                  <a:pt x="289" y="36"/>
                                </a:lnTo>
                                <a:lnTo>
                                  <a:pt x="284" y="34"/>
                                </a:lnTo>
                                <a:lnTo>
                                  <a:pt x="282" y="32"/>
                                </a:lnTo>
                                <a:lnTo>
                                  <a:pt x="276" y="30"/>
                                </a:lnTo>
                                <a:lnTo>
                                  <a:pt x="272" y="28"/>
                                </a:lnTo>
                                <a:lnTo>
                                  <a:pt x="265" y="26"/>
                                </a:lnTo>
                                <a:lnTo>
                                  <a:pt x="259" y="24"/>
                                </a:lnTo>
                                <a:lnTo>
                                  <a:pt x="252" y="21"/>
                                </a:lnTo>
                                <a:lnTo>
                                  <a:pt x="244" y="19"/>
                                </a:lnTo>
                                <a:lnTo>
                                  <a:pt x="237" y="19"/>
                                </a:lnTo>
                                <a:lnTo>
                                  <a:pt x="226" y="17"/>
                                </a:lnTo>
                                <a:lnTo>
                                  <a:pt x="218" y="15"/>
                                </a:lnTo>
                                <a:lnTo>
                                  <a:pt x="209" y="13"/>
                                </a:lnTo>
                                <a:lnTo>
                                  <a:pt x="199" y="11"/>
                                </a:lnTo>
                                <a:lnTo>
                                  <a:pt x="188" y="11"/>
                                </a:lnTo>
                                <a:lnTo>
                                  <a:pt x="177" y="9"/>
                                </a:lnTo>
                                <a:lnTo>
                                  <a:pt x="164" y="9"/>
                                </a:lnTo>
                                <a:lnTo>
                                  <a:pt x="153" y="6"/>
                                </a:lnTo>
                                <a:lnTo>
                                  <a:pt x="141" y="6"/>
                                </a:lnTo>
                                <a:lnTo>
                                  <a:pt x="128" y="4"/>
                                </a:lnTo>
                                <a:lnTo>
                                  <a:pt x="114" y="2"/>
                                </a:lnTo>
                                <a:lnTo>
                                  <a:pt x="102" y="2"/>
                                </a:lnTo>
                                <a:lnTo>
                                  <a:pt x="89" y="2"/>
                                </a:lnTo>
                                <a:lnTo>
                                  <a:pt x="74" y="2"/>
                                </a:lnTo>
                                <a:lnTo>
                                  <a:pt x="60" y="0"/>
                                </a:lnTo>
                                <a:lnTo>
                                  <a:pt x="45" y="0"/>
                                </a:lnTo>
                                <a:lnTo>
                                  <a:pt x="30" y="0"/>
                                </a:lnTo>
                                <a:lnTo>
                                  <a:pt x="15" y="0"/>
                                </a:lnTo>
                                <a:lnTo>
                                  <a:pt x="0" y="0"/>
                                </a:lnTo>
                                <a:lnTo>
                                  <a:pt x="0" y="2"/>
                                </a:lnTo>
                                <a:lnTo>
                                  <a:pt x="15" y="2"/>
                                </a:lnTo>
                                <a:lnTo>
                                  <a:pt x="30" y="2"/>
                                </a:lnTo>
                                <a:lnTo>
                                  <a:pt x="45" y="2"/>
                                </a:lnTo>
                                <a:lnTo>
                                  <a:pt x="60" y="4"/>
                                </a:lnTo>
                                <a:lnTo>
                                  <a:pt x="74" y="4"/>
                                </a:lnTo>
                                <a:lnTo>
                                  <a:pt x="89" y="4"/>
                                </a:lnTo>
                                <a:lnTo>
                                  <a:pt x="102" y="6"/>
                                </a:lnTo>
                                <a:lnTo>
                                  <a:pt x="114" y="6"/>
                                </a:lnTo>
                                <a:lnTo>
                                  <a:pt x="128" y="6"/>
                                </a:lnTo>
                                <a:lnTo>
                                  <a:pt x="141" y="9"/>
                                </a:lnTo>
                                <a:lnTo>
                                  <a:pt x="153" y="9"/>
                                </a:lnTo>
                                <a:lnTo>
                                  <a:pt x="164" y="11"/>
                                </a:lnTo>
                                <a:lnTo>
                                  <a:pt x="177" y="13"/>
                                </a:lnTo>
                                <a:lnTo>
                                  <a:pt x="188" y="13"/>
                                </a:lnTo>
                                <a:lnTo>
                                  <a:pt x="199" y="15"/>
                                </a:lnTo>
                                <a:lnTo>
                                  <a:pt x="207" y="17"/>
                                </a:lnTo>
                                <a:lnTo>
                                  <a:pt x="218" y="17"/>
                                </a:lnTo>
                                <a:lnTo>
                                  <a:pt x="226" y="19"/>
                                </a:lnTo>
                                <a:lnTo>
                                  <a:pt x="235" y="21"/>
                                </a:lnTo>
                                <a:lnTo>
                                  <a:pt x="244" y="24"/>
                                </a:lnTo>
                                <a:lnTo>
                                  <a:pt x="250" y="26"/>
                                </a:lnTo>
                                <a:lnTo>
                                  <a:pt x="259" y="28"/>
                                </a:lnTo>
                                <a:lnTo>
                                  <a:pt x="265" y="30"/>
                                </a:lnTo>
                                <a:lnTo>
                                  <a:pt x="269" y="32"/>
                                </a:lnTo>
                                <a:lnTo>
                                  <a:pt x="276" y="34"/>
                                </a:lnTo>
                                <a:lnTo>
                                  <a:pt x="280" y="36"/>
                                </a:lnTo>
                                <a:lnTo>
                                  <a:pt x="284" y="36"/>
                                </a:lnTo>
                                <a:lnTo>
                                  <a:pt x="287" y="41"/>
                                </a:lnTo>
                                <a:lnTo>
                                  <a:pt x="289" y="43"/>
                                </a:lnTo>
                                <a:lnTo>
                                  <a:pt x="291" y="45"/>
                                </a:lnTo>
                                <a:lnTo>
                                  <a:pt x="293" y="47"/>
                                </a:lnTo>
                                <a:lnTo>
                                  <a:pt x="295" y="47"/>
                                </a:lnTo>
                                <a:close/>
                              </a:path>
                            </a:pathLst>
                          </a:custGeom>
                          <a:solidFill>
                            <a:srgbClr val="919191"/>
                          </a:solidFill>
                          <a:ln>
                            <a:noFill/>
                          </a:ln>
                        </wps:spPr>
                        <wps:style>
                          <a:lnRef idx="0"/>
                          <a:fillRef idx="0"/>
                          <a:effectRef idx="0"/>
                          <a:fontRef idx="minor"/>
                        </wps:style>
                        <wps:bodyPr/>
                      </wps:wsp>
                      <wps:wsp>
                        <wps:cNvSpPr/>
                        <wps:spPr>
                          <a:xfrm>
                            <a:off x="5073480" y="2706840"/>
                            <a:ext cx="187200" cy="30960"/>
                          </a:xfrm>
                          <a:custGeom>
                            <a:avLst/>
                            <a:gdLst/>
                            <a:ahLst/>
                            <a:rect l="l" t="t" r="r" b="b"/>
                            <a:pathLst>
                              <a:path w="295" h="49">
                                <a:moveTo>
                                  <a:pt x="0" y="49"/>
                                </a:moveTo>
                                <a:lnTo>
                                  <a:pt x="0" y="49"/>
                                </a:lnTo>
                                <a:lnTo>
                                  <a:pt x="15" y="49"/>
                                </a:lnTo>
                                <a:lnTo>
                                  <a:pt x="30" y="47"/>
                                </a:lnTo>
                                <a:lnTo>
                                  <a:pt x="45" y="47"/>
                                </a:lnTo>
                                <a:lnTo>
                                  <a:pt x="60" y="47"/>
                                </a:lnTo>
                                <a:lnTo>
                                  <a:pt x="74" y="47"/>
                                </a:lnTo>
                                <a:lnTo>
                                  <a:pt x="89" y="47"/>
                                </a:lnTo>
                                <a:lnTo>
                                  <a:pt x="102" y="45"/>
                                </a:lnTo>
                                <a:lnTo>
                                  <a:pt x="114" y="45"/>
                                </a:lnTo>
                                <a:lnTo>
                                  <a:pt x="128" y="43"/>
                                </a:lnTo>
                                <a:lnTo>
                                  <a:pt x="141" y="43"/>
                                </a:lnTo>
                                <a:lnTo>
                                  <a:pt x="153" y="41"/>
                                </a:lnTo>
                                <a:lnTo>
                                  <a:pt x="164" y="41"/>
                                </a:lnTo>
                                <a:lnTo>
                                  <a:pt x="177" y="38"/>
                                </a:lnTo>
                                <a:lnTo>
                                  <a:pt x="188" y="38"/>
                                </a:lnTo>
                                <a:lnTo>
                                  <a:pt x="199" y="36"/>
                                </a:lnTo>
                                <a:lnTo>
                                  <a:pt x="209" y="34"/>
                                </a:lnTo>
                                <a:lnTo>
                                  <a:pt x="218" y="32"/>
                                </a:lnTo>
                                <a:lnTo>
                                  <a:pt x="226" y="32"/>
                                </a:lnTo>
                                <a:lnTo>
                                  <a:pt x="237" y="30"/>
                                </a:lnTo>
                                <a:lnTo>
                                  <a:pt x="244" y="28"/>
                                </a:lnTo>
                                <a:lnTo>
                                  <a:pt x="252" y="26"/>
                                </a:lnTo>
                                <a:lnTo>
                                  <a:pt x="259" y="23"/>
                                </a:lnTo>
                                <a:lnTo>
                                  <a:pt x="265" y="21"/>
                                </a:lnTo>
                                <a:lnTo>
                                  <a:pt x="272" y="19"/>
                                </a:lnTo>
                                <a:lnTo>
                                  <a:pt x="276" y="17"/>
                                </a:lnTo>
                                <a:lnTo>
                                  <a:pt x="282" y="15"/>
                                </a:lnTo>
                                <a:lnTo>
                                  <a:pt x="284" y="13"/>
                                </a:lnTo>
                                <a:lnTo>
                                  <a:pt x="289" y="11"/>
                                </a:lnTo>
                                <a:lnTo>
                                  <a:pt x="291" y="8"/>
                                </a:lnTo>
                                <a:lnTo>
                                  <a:pt x="293" y="6"/>
                                </a:lnTo>
                                <a:lnTo>
                                  <a:pt x="295" y="2"/>
                                </a:lnTo>
                                <a:lnTo>
                                  <a:pt x="295" y="0"/>
                                </a:lnTo>
                                <a:lnTo>
                                  <a:pt x="293" y="0"/>
                                </a:lnTo>
                                <a:lnTo>
                                  <a:pt x="291" y="2"/>
                                </a:lnTo>
                                <a:lnTo>
                                  <a:pt x="291" y="4"/>
                                </a:lnTo>
                                <a:lnTo>
                                  <a:pt x="289" y="6"/>
                                </a:lnTo>
                                <a:lnTo>
                                  <a:pt x="287" y="8"/>
                                </a:lnTo>
                                <a:lnTo>
                                  <a:pt x="284" y="11"/>
                                </a:lnTo>
                                <a:lnTo>
                                  <a:pt x="280" y="13"/>
                                </a:lnTo>
                                <a:lnTo>
                                  <a:pt x="276" y="15"/>
                                </a:lnTo>
                                <a:lnTo>
                                  <a:pt x="269" y="17"/>
                                </a:lnTo>
                                <a:lnTo>
                                  <a:pt x="265" y="19"/>
                                </a:lnTo>
                                <a:lnTo>
                                  <a:pt x="259" y="21"/>
                                </a:lnTo>
                                <a:lnTo>
                                  <a:pt x="250" y="23"/>
                                </a:lnTo>
                                <a:lnTo>
                                  <a:pt x="244" y="23"/>
                                </a:lnTo>
                                <a:lnTo>
                                  <a:pt x="235" y="26"/>
                                </a:lnTo>
                                <a:lnTo>
                                  <a:pt x="226" y="28"/>
                                </a:lnTo>
                                <a:lnTo>
                                  <a:pt x="218" y="30"/>
                                </a:lnTo>
                                <a:lnTo>
                                  <a:pt x="207" y="32"/>
                                </a:lnTo>
                                <a:lnTo>
                                  <a:pt x="199" y="32"/>
                                </a:lnTo>
                                <a:lnTo>
                                  <a:pt x="188" y="34"/>
                                </a:lnTo>
                                <a:lnTo>
                                  <a:pt x="177" y="36"/>
                                </a:lnTo>
                                <a:lnTo>
                                  <a:pt x="164" y="36"/>
                                </a:lnTo>
                                <a:lnTo>
                                  <a:pt x="153" y="38"/>
                                </a:lnTo>
                                <a:lnTo>
                                  <a:pt x="141" y="41"/>
                                </a:lnTo>
                                <a:lnTo>
                                  <a:pt x="128" y="41"/>
                                </a:lnTo>
                                <a:lnTo>
                                  <a:pt x="114" y="41"/>
                                </a:lnTo>
                                <a:lnTo>
                                  <a:pt x="102" y="43"/>
                                </a:lnTo>
                                <a:lnTo>
                                  <a:pt x="89" y="43"/>
                                </a:lnTo>
                                <a:lnTo>
                                  <a:pt x="74" y="43"/>
                                </a:lnTo>
                                <a:lnTo>
                                  <a:pt x="60" y="45"/>
                                </a:lnTo>
                                <a:lnTo>
                                  <a:pt x="45" y="45"/>
                                </a:lnTo>
                                <a:lnTo>
                                  <a:pt x="30" y="45"/>
                                </a:lnTo>
                                <a:lnTo>
                                  <a:pt x="15" y="45"/>
                                </a:lnTo>
                                <a:lnTo>
                                  <a:pt x="0" y="45"/>
                                </a:lnTo>
                                <a:lnTo>
                                  <a:pt x="0" y="49"/>
                                </a:lnTo>
                                <a:close/>
                              </a:path>
                            </a:pathLst>
                          </a:custGeom>
                          <a:solidFill>
                            <a:srgbClr val="618ffd"/>
                          </a:solidFill>
                          <a:ln>
                            <a:noFill/>
                          </a:ln>
                        </wps:spPr>
                        <wps:style>
                          <a:lnRef idx="0"/>
                          <a:fillRef idx="0"/>
                          <a:effectRef idx="0"/>
                          <a:fontRef idx="minor"/>
                        </wps:style>
                        <wps:bodyPr/>
                      </wps:wsp>
                      <wps:wsp>
                        <wps:cNvSpPr/>
                        <wps:spPr>
                          <a:xfrm>
                            <a:off x="4887000" y="2706840"/>
                            <a:ext cx="186840" cy="30960"/>
                          </a:xfrm>
                          <a:custGeom>
                            <a:avLst/>
                            <a:gdLst/>
                            <a:ahLst/>
                            <a:rect l="l" t="t" r="r" b="b"/>
                            <a:pathLst>
                              <a:path w="294" h="49">
                                <a:moveTo>
                                  <a:pt x="0" y="0"/>
                                </a:moveTo>
                                <a:lnTo>
                                  <a:pt x="0" y="0"/>
                                </a:lnTo>
                                <a:lnTo>
                                  <a:pt x="0" y="2"/>
                                </a:lnTo>
                                <a:lnTo>
                                  <a:pt x="2" y="6"/>
                                </a:lnTo>
                                <a:lnTo>
                                  <a:pt x="4" y="8"/>
                                </a:lnTo>
                                <a:lnTo>
                                  <a:pt x="6" y="11"/>
                                </a:lnTo>
                                <a:lnTo>
                                  <a:pt x="11" y="13"/>
                                </a:lnTo>
                                <a:lnTo>
                                  <a:pt x="13" y="15"/>
                                </a:lnTo>
                                <a:lnTo>
                                  <a:pt x="19" y="17"/>
                                </a:lnTo>
                                <a:lnTo>
                                  <a:pt x="24" y="19"/>
                                </a:lnTo>
                                <a:lnTo>
                                  <a:pt x="30" y="21"/>
                                </a:lnTo>
                                <a:lnTo>
                                  <a:pt x="36" y="23"/>
                                </a:lnTo>
                                <a:lnTo>
                                  <a:pt x="43" y="26"/>
                                </a:lnTo>
                                <a:lnTo>
                                  <a:pt x="51" y="28"/>
                                </a:lnTo>
                                <a:lnTo>
                                  <a:pt x="58" y="30"/>
                                </a:lnTo>
                                <a:lnTo>
                                  <a:pt x="69" y="32"/>
                                </a:lnTo>
                                <a:lnTo>
                                  <a:pt x="77" y="32"/>
                                </a:lnTo>
                                <a:lnTo>
                                  <a:pt x="86" y="34"/>
                                </a:lnTo>
                                <a:lnTo>
                                  <a:pt x="97" y="36"/>
                                </a:lnTo>
                                <a:lnTo>
                                  <a:pt x="107" y="38"/>
                                </a:lnTo>
                                <a:lnTo>
                                  <a:pt x="118" y="38"/>
                                </a:lnTo>
                                <a:lnTo>
                                  <a:pt x="131" y="41"/>
                                </a:lnTo>
                                <a:lnTo>
                                  <a:pt x="142" y="41"/>
                                </a:lnTo>
                                <a:lnTo>
                                  <a:pt x="155" y="43"/>
                                </a:lnTo>
                                <a:lnTo>
                                  <a:pt x="167" y="43"/>
                                </a:lnTo>
                                <a:lnTo>
                                  <a:pt x="180" y="45"/>
                                </a:lnTo>
                                <a:lnTo>
                                  <a:pt x="193" y="45"/>
                                </a:lnTo>
                                <a:lnTo>
                                  <a:pt x="206" y="47"/>
                                </a:lnTo>
                                <a:lnTo>
                                  <a:pt x="221" y="47"/>
                                </a:lnTo>
                                <a:lnTo>
                                  <a:pt x="236" y="47"/>
                                </a:lnTo>
                                <a:lnTo>
                                  <a:pt x="249" y="47"/>
                                </a:lnTo>
                                <a:lnTo>
                                  <a:pt x="264" y="47"/>
                                </a:lnTo>
                                <a:lnTo>
                                  <a:pt x="279" y="49"/>
                                </a:lnTo>
                                <a:lnTo>
                                  <a:pt x="294" y="49"/>
                                </a:lnTo>
                                <a:lnTo>
                                  <a:pt x="294" y="45"/>
                                </a:lnTo>
                                <a:lnTo>
                                  <a:pt x="279" y="45"/>
                                </a:lnTo>
                                <a:lnTo>
                                  <a:pt x="264" y="45"/>
                                </a:lnTo>
                                <a:lnTo>
                                  <a:pt x="249" y="45"/>
                                </a:lnTo>
                                <a:lnTo>
                                  <a:pt x="236" y="45"/>
                                </a:lnTo>
                                <a:lnTo>
                                  <a:pt x="221" y="43"/>
                                </a:lnTo>
                                <a:lnTo>
                                  <a:pt x="206" y="43"/>
                                </a:lnTo>
                                <a:lnTo>
                                  <a:pt x="193" y="43"/>
                                </a:lnTo>
                                <a:lnTo>
                                  <a:pt x="180" y="41"/>
                                </a:lnTo>
                                <a:lnTo>
                                  <a:pt x="167" y="41"/>
                                </a:lnTo>
                                <a:lnTo>
                                  <a:pt x="155" y="41"/>
                                </a:lnTo>
                                <a:lnTo>
                                  <a:pt x="142" y="38"/>
                                </a:lnTo>
                                <a:lnTo>
                                  <a:pt x="131" y="36"/>
                                </a:lnTo>
                                <a:lnTo>
                                  <a:pt x="118" y="36"/>
                                </a:lnTo>
                                <a:lnTo>
                                  <a:pt x="107" y="34"/>
                                </a:lnTo>
                                <a:lnTo>
                                  <a:pt x="97" y="32"/>
                                </a:lnTo>
                                <a:lnTo>
                                  <a:pt x="88" y="32"/>
                                </a:lnTo>
                                <a:lnTo>
                                  <a:pt x="77" y="30"/>
                                </a:lnTo>
                                <a:lnTo>
                                  <a:pt x="69" y="28"/>
                                </a:lnTo>
                                <a:lnTo>
                                  <a:pt x="60" y="26"/>
                                </a:lnTo>
                                <a:lnTo>
                                  <a:pt x="51" y="23"/>
                                </a:lnTo>
                                <a:lnTo>
                                  <a:pt x="45" y="23"/>
                                </a:lnTo>
                                <a:lnTo>
                                  <a:pt x="36" y="21"/>
                                </a:lnTo>
                                <a:lnTo>
                                  <a:pt x="30" y="19"/>
                                </a:lnTo>
                                <a:lnTo>
                                  <a:pt x="26" y="17"/>
                                </a:lnTo>
                                <a:lnTo>
                                  <a:pt x="19" y="15"/>
                                </a:lnTo>
                                <a:lnTo>
                                  <a:pt x="15" y="13"/>
                                </a:lnTo>
                                <a:lnTo>
                                  <a:pt x="11" y="11"/>
                                </a:lnTo>
                                <a:lnTo>
                                  <a:pt x="9" y="8"/>
                                </a:lnTo>
                                <a:lnTo>
                                  <a:pt x="6" y="6"/>
                                </a:lnTo>
                                <a:lnTo>
                                  <a:pt x="4" y="4"/>
                                </a:lnTo>
                                <a:lnTo>
                                  <a:pt x="4" y="2"/>
                                </a:lnTo>
                                <a:lnTo>
                                  <a:pt x="2" y="0"/>
                                </a:lnTo>
                                <a:lnTo>
                                  <a:pt x="0" y="0"/>
                                </a:lnTo>
                                <a:close/>
                              </a:path>
                            </a:pathLst>
                          </a:custGeom>
                          <a:solidFill>
                            <a:srgbClr val="618ffd"/>
                          </a:solidFill>
                          <a:ln>
                            <a:noFill/>
                          </a:ln>
                        </wps:spPr>
                        <wps:style>
                          <a:lnRef idx="0"/>
                          <a:fillRef idx="0"/>
                          <a:effectRef idx="0"/>
                          <a:fontRef idx="minor"/>
                        </wps:style>
                        <wps:bodyPr/>
                      </wps:wsp>
                      <wps:wsp>
                        <wps:cNvSpPr/>
                        <wps:spPr>
                          <a:xfrm>
                            <a:off x="4887000" y="2675880"/>
                            <a:ext cx="186840" cy="30960"/>
                          </a:xfrm>
                          <a:custGeom>
                            <a:avLst/>
                            <a:gdLst/>
                            <a:ahLst/>
                            <a:rect l="l" t="t" r="r" b="b"/>
                            <a:pathLst>
                              <a:path w="294" h="49">
                                <a:moveTo>
                                  <a:pt x="294" y="0"/>
                                </a:moveTo>
                                <a:lnTo>
                                  <a:pt x="294" y="0"/>
                                </a:lnTo>
                                <a:lnTo>
                                  <a:pt x="279" y="0"/>
                                </a:lnTo>
                                <a:lnTo>
                                  <a:pt x="264" y="0"/>
                                </a:lnTo>
                                <a:lnTo>
                                  <a:pt x="249" y="0"/>
                                </a:lnTo>
                                <a:lnTo>
                                  <a:pt x="236" y="2"/>
                                </a:lnTo>
                                <a:lnTo>
                                  <a:pt x="221" y="2"/>
                                </a:lnTo>
                                <a:lnTo>
                                  <a:pt x="206" y="2"/>
                                </a:lnTo>
                                <a:lnTo>
                                  <a:pt x="193" y="4"/>
                                </a:lnTo>
                                <a:lnTo>
                                  <a:pt x="180" y="4"/>
                                </a:lnTo>
                                <a:lnTo>
                                  <a:pt x="167" y="4"/>
                                </a:lnTo>
                                <a:lnTo>
                                  <a:pt x="155" y="6"/>
                                </a:lnTo>
                                <a:lnTo>
                                  <a:pt x="142" y="6"/>
                                </a:lnTo>
                                <a:lnTo>
                                  <a:pt x="131" y="8"/>
                                </a:lnTo>
                                <a:lnTo>
                                  <a:pt x="118" y="10"/>
                                </a:lnTo>
                                <a:lnTo>
                                  <a:pt x="107" y="10"/>
                                </a:lnTo>
                                <a:lnTo>
                                  <a:pt x="97" y="12"/>
                                </a:lnTo>
                                <a:lnTo>
                                  <a:pt x="86" y="15"/>
                                </a:lnTo>
                                <a:lnTo>
                                  <a:pt x="77" y="15"/>
                                </a:lnTo>
                                <a:lnTo>
                                  <a:pt x="69" y="17"/>
                                </a:lnTo>
                                <a:lnTo>
                                  <a:pt x="58" y="19"/>
                                </a:lnTo>
                                <a:lnTo>
                                  <a:pt x="51" y="21"/>
                                </a:lnTo>
                                <a:lnTo>
                                  <a:pt x="43" y="23"/>
                                </a:lnTo>
                                <a:lnTo>
                                  <a:pt x="36" y="25"/>
                                </a:lnTo>
                                <a:lnTo>
                                  <a:pt x="30" y="27"/>
                                </a:lnTo>
                                <a:lnTo>
                                  <a:pt x="24" y="30"/>
                                </a:lnTo>
                                <a:lnTo>
                                  <a:pt x="19" y="32"/>
                                </a:lnTo>
                                <a:lnTo>
                                  <a:pt x="13" y="34"/>
                                </a:lnTo>
                                <a:lnTo>
                                  <a:pt x="11" y="36"/>
                                </a:lnTo>
                                <a:lnTo>
                                  <a:pt x="6" y="38"/>
                                </a:lnTo>
                                <a:lnTo>
                                  <a:pt x="4" y="40"/>
                                </a:lnTo>
                                <a:lnTo>
                                  <a:pt x="2" y="42"/>
                                </a:lnTo>
                                <a:lnTo>
                                  <a:pt x="0" y="47"/>
                                </a:lnTo>
                                <a:lnTo>
                                  <a:pt x="0" y="49"/>
                                </a:lnTo>
                                <a:lnTo>
                                  <a:pt x="2" y="49"/>
                                </a:lnTo>
                                <a:lnTo>
                                  <a:pt x="4" y="47"/>
                                </a:lnTo>
                                <a:lnTo>
                                  <a:pt x="4" y="45"/>
                                </a:lnTo>
                                <a:lnTo>
                                  <a:pt x="6" y="42"/>
                                </a:lnTo>
                                <a:lnTo>
                                  <a:pt x="9" y="40"/>
                                </a:lnTo>
                                <a:lnTo>
                                  <a:pt x="11" y="38"/>
                                </a:lnTo>
                                <a:lnTo>
                                  <a:pt x="15" y="36"/>
                                </a:lnTo>
                                <a:lnTo>
                                  <a:pt x="19" y="34"/>
                                </a:lnTo>
                                <a:lnTo>
                                  <a:pt x="26" y="32"/>
                                </a:lnTo>
                                <a:lnTo>
                                  <a:pt x="30" y="30"/>
                                </a:lnTo>
                                <a:lnTo>
                                  <a:pt x="36" y="27"/>
                                </a:lnTo>
                                <a:lnTo>
                                  <a:pt x="45" y="25"/>
                                </a:lnTo>
                                <a:lnTo>
                                  <a:pt x="51" y="23"/>
                                </a:lnTo>
                                <a:lnTo>
                                  <a:pt x="60" y="21"/>
                                </a:lnTo>
                                <a:lnTo>
                                  <a:pt x="69" y="21"/>
                                </a:lnTo>
                                <a:lnTo>
                                  <a:pt x="77" y="19"/>
                                </a:lnTo>
                                <a:lnTo>
                                  <a:pt x="88" y="17"/>
                                </a:lnTo>
                                <a:lnTo>
                                  <a:pt x="97" y="15"/>
                                </a:lnTo>
                                <a:lnTo>
                                  <a:pt x="107" y="15"/>
                                </a:lnTo>
                                <a:lnTo>
                                  <a:pt x="118" y="12"/>
                                </a:lnTo>
                                <a:lnTo>
                                  <a:pt x="131" y="12"/>
                                </a:lnTo>
                                <a:lnTo>
                                  <a:pt x="142" y="10"/>
                                </a:lnTo>
                                <a:lnTo>
                                  <a:pt x="155" y="8"/>
                                </a:lnTo>
                                <a:lnTo>
                                  <a:pt x="167" y="8"/>
                                </a:lnTo>
                                <a:lnTo>
                                  <a:pt x="180" y="6"/>
                                </a:lnTo>
                                <a:lnTo>
                                  <a:pt x="193" y="6"/>
                                </a:lnTo>
                                <a:lnTo>
                                  <a:pt x="206" y="6"/>
                                </a:lnTo>
                                <a:lnTo>
                                  <a:pt x="221" y="4"/>
                                </a:lnTo>
                                <a:lnTo>
                                  <a:pt x="236" y="4"/>
                                </a:lnTo>
                                <a:lnTo>
                                  <a:pt x="249" y="4"/>
                                </a:lnTo>
                                <a:lnTo>
                                  <a:pt x="264" y="4"/>
                                </a:lnTo>
                                <a:lnTo>
                                  <a:pt x="279" y="4"/>
                                </a:lnTo>
                                <a:lnTo>
                                  <a:pt x="294" y="4"/>
                                </a:lnTo>
                                <a:lnTo>
                                  <a:pt x="294" y="0"/>
                                </a:lnTo>
                                <a:close/>
                              </a:path>
                            </a:pathLst>
                          </a:custGeom>
                          <a:solidFill>
                            <a:srgbClr val="618ffd"/>
                          </a:solidFill>
                          <a:ln>
                            <a:noFill/>
                          </a:ln>
                        </wps:spPr>
                        <wps:style>
                          <a:lnRef idx="0"/>
                          <a:fillRef idx="0"/>
                          <a:effectRef idx="0"/>
                          <a:fontRef idx="minor"/>
                        </wps:style>
                        <wps:bodyPr/>
                      </wps:wsp>
                      <wps:wsp>
                        <wps:cNvSpPr/>
                        <wps:spPr>
                          <a:xfrm>
                            <a:off x="5073480" y="2675880"/>
                            <a:ext cx="187200" cy="30960"/>
                          </a:xfrm>
                          <a:custGeom>
                            <a:avLst/>
                            <a:gdLst/>
                            <a:ahLst/>
                            <a:rect l="l" t="t" r="r" b="b"/>
                            <a:pathLst>
                              <a:path w="295" h="49">
                                <a:moveTo>
                                  <a:pt x="295" y="49"/>
                                </a:moveTo>
                                <a:lnTo>
                                  <a:pt x="295" y="49"/>
                                </a:lnTo>
                                <a:lnTo>
                                  <a:pt x="295" y="47"/>
                                </a:lnTo>
                                <a:lnTo>
                                  <a:pt x="293" y="42"/>
                                </a:lnTo>
                                <a:lnTo>
                                  <a:pt x="291" y="40"/>
                                </a:lnTo>
                                <a:lnTo>
                                  <a:pt x="289" y="38"/>
                                </a:lnTo>
                                <a:lnTo>
                                  <a:pt x="284" y="36"/>
                                </a:lnTo>
                                <a:lnTo>
                                  <a:pt x="282" y="34"/>
                                </a:lnTo>
                                <a:lnTo>
                                  <a:pt x="276" y="32"/>
                                </a:lnTo>
                                <a:lnTo>
                                  <a:pt x="272" y="30"/>
                                </a:lnTo>
                                <a:lnTo>
                                  <a:pt x="265" y="27"/>
                                </a:lnTo>
                                <a:lnTo>
                                  <a:pt x="259" y="25"/>
                                </a:lnTo>
                                <a:lnTo>
                                  <a:pt x="252" y="23"/>
                                </a:lnTo>
                                <a:lnTo>
                                  <a:pt x="244" y="21"/>
                                </a:lnTo>
                                <a:lnTo>
                                  <a:pt x="237" y="19"/>
                                </a:lnTo>
                                <a:lnTo>
                                  <a:pt x="226" y="17"/>
                                </a:lnTo>
                                <a:lnTo>
                                  <a:pt x="218" y="15"/>
                                </a:lnTo>
                                <a:lnTo>
                                  <a:pt x="209" y="15"/>
                                </a:lnTo>
                                <a:lnTo>
                                  <a:pt x="199" y="12"/>
                                </a:lnTo>
                                <a:lnTo>
                                  <a:pt x="188" y="10"/>
                                </a:lnTo>
                                <a:lnTo>
                                  <a:pt x="177" y="10"/>
                                </a:lnTo>
                                <a:lnTo>
                                  <a:pt x="164" y="8"/>
                                </a:lnTo>
                                <a:lnTo>
                                  <a:pt x="153" y="6"/>
                                </a:lnTo>
                                <a:lnTo>
                                  <a:pt x="141" y="6"/>
                                </a:lnTo>
                                <a:lnTo>
                                  <a:pt x="128" y="4"/>
                                </a:lnTo>
                                <a:lnTo>
                                  <a:pt x="114" y="4"/>
                                </a:lnTo>
                                <a:lnTo>
                                  <a:pt x="102" y="4"/>
                                </a:lnTo>
                                <a:lnTo>
                                  <a:pt x="89" y="2"/>
                                </a:lnTo>
                                <a:lnTo>
                                  <a:pt x="74" y="2"/>
                                </a:lnTo>
                                <a:lnTo>
                                  <a:pt x="60" y="2"/>
                                </a:lnTo>
                                <a:lnTo>
                                  <a:pt x="45" y="0"/>
                                </a:lnTo>
                                <a:lnTo>
                                  <a:pt x="30" y="0"/>
                                </a:lnTo>
                                <a:lnTo>
                                  <a:pt x="15" y="0"/>
                                </a:lnTo>
                                <a:lnTo>
                                  <a:pt x="0" y="0"/>
                                </a:lnTo>
                                <a:lnTo>
                                  <a:pt x="0" y="4"/>
                                </a:lnTo>
                                <a:lnTo>
                                  <a:pt x="15" y="4"/>
                                </a:lnTo>
                                <a:lnTo>
                                  <a:pt x="30" y="4"/>
                                </a:lnTo>
                                <a:lnTo>
                                  <a:pt x="45" y="4"/>
                                </a:lnTo>
                                <a:lnTo>
                                  <a:pt x="60" y="4"/>
                                </a:lnTo>
                                <a:lnTo>
                                  <a:pt x="74" y="4"/>
                                </a:lnTo>
                                <a:lnTo>
                                  <a:pt x="89" y="6"/>
                                </a:lnTo>
                                <a:lnTo>
                                  <a:pt x="102" y="6"/>
                                </a:lnTo>
                                <a:lnTo>
                                  <a:pt x="114" y="6"/>
                                </a:lnTo>
                                <a:lnTo>
                                  <a:pt x="128" y="8"/>
                                </a:lnTo>
                                <a:lnTo>
                                  <a:pt x="141" y="8"/>
                                </a:lnTo>
                                <a:lnTo>
                                  <a:pt x="153" y="10"/>
                                </a:lnTo>
                                <a:lnTo>
                                  <a:pt x="164" y="12"/>
                                </a:lnTo>
                                <a:lnTo>
                                  <a:pt x="177" y="12"/>
                                </a:lnTo>
                                <a:lnTo>
                                  <a:pt x="188" y="15"/>
                                </a:lnTo>
                                <a:lnTo>
                                  <a:pt x="199" y="15"/>
                                </a:lnTo>
                                <a:lnTo>
                                  <a:pt x="207" y="17"/>
                                </a:lnTo>
                                <a:lnTo>
                                  <a:pt x="218" y="19"/>
                                </a:lnTo>
                                <a:lnTo>
                                  <a:pt x="226" y="21"/>
                                </a:lnTo>
                                <a:lnTo>
                                  <a:pt x="235" y="21"/>
                                </a:lnTo>
                                <a:lnTo>
                                  <a:pt x="244" y="23"/>
                                </a:lnTo>
                                <a:lnTo>
                                  <a:pt x="250" y="25"/>
                                </a:lnTo>
                                <a:lnTo>
                                  <a:pt x="259" y="27"/>
                                </a:lnTo>
                                <a:lnTo>
                                  <a:pt x="265" y="30"/>
                                </a:lnTo>
                                <a:lnTo>
                                  <a:pt x="269" y="32"/>
                                </a:lnTo>
                                <a:lnTo>
                                  <a:pt x="276" y="34"/>
                                </a:lnTo>
                                <a:lnTo>
                                  <a:pt x="280" y="36"/>
                                </a:lnTo>
                                <a:lnTo>
                                  <a:pt x="284" y="38"/>
                                </a:lnTo>
                                <a:lnTo>
                                  <a:pt x="287" y="40"/>
                                </a:lnTo>
                                <a:lnTo>
                                  <a:pt x="289" y="42"/>
                                </a:lnTo>
                                <a:lnTo>
                                  <a:pt x="291" y="45"/>
                                </a:lnTo>
                                <a:lnTo>
                                  <a:pt x="291" y="47"/>
                                </a:lnTo>
                                <a:lnTo>
                                  <a:pt x="293" y="49"/>
                                </a:lnTo>
                                <a:lnTo>
                                  <a:pt x="295" y="49"/>
                                </a:lnTo>
                                <a:close/>
                              </a:path>
                            </a:pathLst>
                          </a:custGeom>
                          <a:solidFill>
                            <a:srgbClr val="618ffd"/>
                          </a:solidFill>
                          <a:ln>
                            <a:noFill/>
                          </a:ln>
                        </wps:spPr>
                        <wps:style>
                          <a:lnRef idx="0"/>
                          <a:fillRef idx="0"/>
                          <a:effectRef idx="0"/>
                          <a:fontRef idx="minor"/>
                        </wps:style>
                        <wps:bodyPr/>
                      </wps:wsp>
                      <wps:wsp>
                        <wps:cNvSpPr/>
                        <wps:spPr>
                          <a:xfrm>
                            <a:off x="5073480" y="2708280"/>
                            <a:ext cx="82440" cy="19080"/>
                          </a:xfrm>
                          <a:custGeom>
                            <a:avLst/>
                            <a:gdLst/>
                            <a:ahLst/>
                            <a:rect l="l" t="t" r="r" b="b"/>
                            <a:pathLst>
                              <a:path w="130" h="30">
                                <a:moveTo>
                                  <a:pt x="0" y="30"/>
                                </a:moveTo>
                                <a:lnTo>
                                  <a:pt x="0" y="30"/>
                                </a:lnTo>
                                <a:lnTo>
                                  <a:pt x="14" y="30"/>
                                </a:lnTo>
                                <a:lnTo>
                                  <a:pt x="27" y="30"/>
                                </a:lnTo>
                                <a:lnTo>
                                  <a:pt x="39" y="30"/>
                                </a:lnTo>
                                <a:lnTo>
                                  <a:pt x="50" y="28"/>
                                </a:lnTo>
                                <a:lnTo>
                                  <a:pt x="63" y="26"/>
                                </a:lnTo>
                                <a:lnTo>
                                  <a:pt x="74" y="26"/>
                                </a:lnTo>
                                <a:lnTo>
                                  <a:pt x="83" y="24"/>
                                </a:lnTo>
                                <a:lnTo>
                                  <a:pt x="90" y="21"/>
                                </a:lnTo>
                                <a:lnTo>
                                  <a:pt x="99" y="19"/>
                                </a:lnTo>
                                <a:lnTo>
                                  <a:pt x="108" y="17"/>
                                </a:lnTo>
                                <a:lnTo>
                                  <a:pt x="114" y="15"/>
                                </a:lnTo>
                                <a:lnTo>
                                  <a:pt x="119" y="13"/>
                                </a:lnTo>
                                <a:lnTo>
                                  <a:pt x="123" y="11"/>
                                </a:lnTo>
                                <a:lnTo>
                                  <a:pt x="128" y="9"/>
                                </a:lnTo>
                                <a:lnTo>
                                  <a:pt x="130" y="4"/>
                                </a:lnTo>
                                <a:lnTo>
                                  <a:pt x="130" y="0"/>
                                </a:lnTo>
                                <a:lnTo>
                                  <a:pt x="128" y="0"/>
                                </a:lnTo>
                                <a:lnTo>
                                  <a:pt x="128" y="2"/>
                                </a:lnTo>
                                <a:lnTo>
                                  <a:pt x="126" y="4"/>
                                </a:lnTo>
                                <a:lnTo>
                                  <a:pt x="123" y="9"/>
                                </a:lnTo>
                                <a:lnTo>
                                  <a:pt x="119" y="11"/>
                                </a:lnTo>
                                <a:lnTo>
                                  <a:pt x="113" y="13"/>
                                </a:lnTo>
                                <a:lnTo>
                                  <a:pt x="105" y="15"/>
                                </a:lnTo>
                                <a:lnTo>
                                  <a:pt x="99" y="17"/>
                                </a:lnTo>
                                <a:lnTo>
                                  <a:pt x="90" y="19"/>
                                </a:lnTo>
                                <a:lnTo>
                                  <a:pt x="83" y="21"/>
                                </a:lnTo>
                                <a:lnTo>
                                  <a:pt x="72" y="21"/>
                                </a:lnTo>
                                <a:lnTo>
                                  <a:pt x="63" y="24"/>
                                </a:lnTo>
                                <a:lnTo>
                                  <a:pt x="50" y="26"/>
                                </a:lnTo>
                                <a:lnTo>
                                  <a:pt x="39" y="26"/>
                                </a:lnTo>
                                <a:lnTo>
                                  <a:pt x="27" y="26"/>
                                </a:lnTo>
                                <a:lnTo>
                                  <a:pt x="14" y="28"/>
                                </a:lnTo>
                                <a:lnTo>
                                  <a:pt x="0" y="28"/>
                                </a:lnTo>
                                <a:lnTo>
                                  <a:pt x="0" y="30"/>
                                </a:lnTo>
                                <a:close/>
                              </a:path>
                            </a:pathLst>
                          </a:custGeom>
                          <a:solidFill>
                            <a:srgbClr val="676767"/>
                          </a:solidFill>
                          <a:ln>
                            <a:noFill/>
                          </a:ln>
                        </wps:spPr>
                        <wps:style>
                          <a:lnRef idx="0"/>
                          <a:fillRef idx="0"/>
                          <a:effectRef idx="0"/>
                          <a:fontRef idx="minor"/>
                        </wps:style>
                        <wps:bodyPr/>
                      </wps:wsp>
                      <wps:wsp>
                        <wps:cNvSpPr/>
                        <wps:spPr>
                          <a:xfrm>
                            <a:off x="4991760" y="2708280"/>
                            <a:ext cx="82080" cy="19080"/>
                          </a:xfrm>
                          <a:custGeom>
                            <a:avLst/>
                            <a:gdLst/>
                            <a:ahLst/>
                            <a:rect l="l" t="t" r="r" b="b"/>
                            <a:pathLst>
                              <a:path w="129" h="30">
                                <a:moveTo>
                                  <a:pt x="0" y="0"/>
                                </a:moveTo>
                                <a:lnTo>
                                  <a:pt x="0" y="0"/>
                                </a:lnTo>
                                <a:lnTo>
                                  <a:pt x="0" y="4"/>
                                </a:lnTo>
                                <a:lnTo>
                                  <a:pt x="2" y="9"/>
                                </a:lnTo>
                                <a:lnTo>
                                  <a:pt x="7" y="11"/>
                                </a:lnTo>
                                <a:lnTo>
                                  <a:pt x="11" y="13"/>
                                </a:lnTo>
                                <a:lnTo>
                                  <a:pt x="15" y="15"/>
                                </a:lnTo>
                                <a:lnTo>
                                  <a:pt x="22" y="17"/>
                                </a:lnTo>
                                <a:lnTo>
                                  <a:pt x="30" y="19"/>
                                </a:lnTo>
                                <a:lnTo>
                                  <a:pt x="39" y="21"/>
                                </a:lnTo>
                                <a:lnTo>
                                  <a:pt x="47" y="24"/>
                                </a:lnTo>
                                <a:lnTo>
                                  <a:pt x="59" y="26"/>
                                </a:lnTo>
                                <a:lnTo>
                                  <a:pt x="69" y="26"/>
                                </a:lnTo>
                                <a:lnTo>
                                  <a:pt x="80" y="28"/>
                                </a:lnTo>
                                <a:lnTo>
                                  <a:pt x="90" y="30"/>
                                </a:lnTo>
                                <a:lnTo>
                                  <a:pt x="104" y="30"/>
                                </a:lnTo>
                                <a:lnTo>
                                  <a:pt x="116" y="30"/>
                                </a:lnTo>
                                <a:lnTo>
                                  <a:pt x="129" y="30"/>
                                </a:lnTo>
                                <a:lnTo>
                                  <a:pt x="129" y="28"/>
                                </a:lnTo>
                                <a:lnTo>
                                  <a:pt x="116" y="28"/>
                                </a:lnTo>
                                <a:lnTo>
                                  <a:pt x="104" y="26"/>
                                </a:lnTo>
                                <a:lnTo>
                                  <a:pt x="90" y="26"/>
                                </a:lnTo>
                                <a:lnTo>
                                  <a:pt x="80" y="26"/>
                                </a:lnTo>
                                <a:lnTo>
                                  <a:pt x="69" y="24"/>
                                </a:lnTo>
                                <a:lnTo>
                                  <a:pt x="59" y="21"/>
                                </a:lnTo>
                                <a:lnTo>
                                  <a:pt x="47" y="21"/>
                                </a:lnTo>
                                <a:lnTo>
                                  <a:pt x="39" y="19"/>
                                </a:lnTo>
                                <a:lnTo>
                                  <a:pt x="30" y="17"/>
                                </a:lnTo>
                                <a:lnTo>
                                  <a:pt x="24" y="15"/>
                                </a:lnTo>
                                <a:lnTo>
                                  <a:pt x="17" y="13"/>
                                </a:lnTo>
                                <a:lnTo>
                                  <a:pt x="11" y="11"/>
                                </a:lnTo>
                                <a:lnTo>
                                  <a:pt x="7" y="9"/>
                                </a:lnTo>
                                <a:lnTo>
                                  <a:pt x="5" y="4"/>
                                </a:lnTo>
                                <a:lnTo>
                                  <a:pt x="2" y="2"/>
                                </a:lnTo>
                                <a:lnTo>
                                  <a:pt x="2" y="0"/>
                                </a:lnTo>
                                <a:lnTo>
                                  <a:pt x="0" y="0"/>
                                </a:lnTo>
                                <a:close/>
                              </a:path>
                            </a:pathLst>
                          </a:custGeom>
                          <a:solidFill>
                            <a:srgbClr val="676767"/>
                          </a:solidFill>
                          <a:ln>
                            <a:noFill/>
                          </a:ln>
                        </wps:spPr>
                        <wps:style>
                          <a:lnRef idx="0"/>
                          <a:fillRef idx="0"/>
                          <a:effectRef idx="0"/>
                          <a:fontRef idx="minor"/>
                        </wps:style>
                        <wps:bodyPr/>
                      </wps:wsp>
                      <wps:wsp>
                        <wps:cNvSpPr/>
                        <wps:spPr>
                          <a:xfrm>
                            <a:off x="4991760" y="2690640"/>
                            <a:ext cx="82080" cy="17640"/>
                          </a:xfrm>
                          <a:custGeom>
                            <a:avLst/>
                            <a:gdLst/>
                            <a:ahLst/>
                            <a:rect l="l" t="t" r="r" b="b"/>
                            <a:pathLst>
                              <a:path w="129" h="28">
                                <a:moveTo>
                                  <a:pt x="129" y="0"/>
                                </a:moveTo>
                                <a:lnTo>
                                  <a:pt x="129" y="0"/>
                                </a:lnTo>
                                <a:lnTo>
                                  <a:pt x="116" y="0"/>
                                </a:lnTo>
                                <a:lnTo>
                                  <a:pt x="104" y="0"/>
                                </a:lnTo>
                                <a:lnTo>
                                  <a:pt x="90" y="0"/>
                                </a:lnTo>
                                <a:lnTo>
                                  <a:pt x="80" y="2"/>
                                </a:lnTo>
                                <a:lnTo>
                                  <a:pt x="69" y="2"/>
                                </a:lnTo>
                                <a:lnTo>
                                  <a:pt x="59" y="4"/>
                                </a:lnTo>
                                <a:lnTo>
                                  <a:pt x="47" y="7"/>
                                </a:lnTo>
                                <a:lnTo>
                                  <a:pt x="39" y="7"/>
                                </a:lnTo>
                                <a:lnTo>
                                  <a:pt x="30" y="9"/>
                                </a:lnTo>
                                <a:lnTo>
                                  <a:pt x="22" y="11"/>
                                </a:lnTo>
                                <a:lnTo>
                                  <a:pt x="15" y="15"/>
                                </a:lnTo>
                                <a:lnTo>
                                  <a:pt x="11" y="17"/>
                                </a:lnTo>
                                <a:lnTo>
                                  <a:pt x="7" y="19"/>
                                </a:lnTo>
                                <a:lnTo>
                                  <a:pt x="2" y="22"/>
                                </a:lnTo>
                                <a:lnTo>
                                  <a:pt x="0" y="26"/>
                                </a:lnTo>
                                <a:lnTo>
                                  <a:pt x="0" y="28"/>
                                </a:lnTo>
                                <a:lnTo>
                                  <a:pt x="2" y="28"/>
                                </a:lnTo>
                                <a:lnTo>
                                  <a:pt x="5" y="24"/>
                                </a:lnTo>
                                <a:lnTo>
                                  <a:pt x="7" y="22"/>
                                </a:lnTo>
                                <a:lnTo>
                                  <a:pt x="11" y="19"/>
                                </a:lnTo>
                                <a:lnTo>
                                  <a:pt x="17" y="17"/>
                                </a:lnTo>
                                <a:lnTo>
                                  <a:pt x="24" y="15"/>
                                </a:lnTo>
                                <a:lnTo>
                                  <a:pt x="30" y="13"/>
                                </a:lnTo>
                                <a:lnTo>
                                  <a:pt x="39" y="11"/>
                                </a:lnTo>
                                <a:lnTo>
                                  <a:pt x="47" y="9"/>
                                </a:lnTo>
                                <a:lnTo>
                                  <a:pt x="59" y="7"/>
                                </a:lnTo>
                                <a:lnTo>
                                  <a:pt x="69" y="7"/>
                                </a:lnTo>
                                <a:lnTo>
                                  <a:pt x="80" y="4"/>
                                </a:lnTo>
                                <a:lnTo>
                                  <a:pt x="90" y="4"/>
                                </a:lnTo>
                                <a:lnTo>
                                  <a:pt x="104" y="2"/>
                                </a:lnTo>
                                <a:lnTo>
                                  <a:pt x="116" y="2"/>
                                </a:lnTo>
                                <a:lnTo>
                                  <a:pt x="129" y="2"/>
                                </a:lnTo>
                                <a:lnTo>
                                  <a:pt x="129" y="0"/>
                                </a:lnTo>
                                <a:close/>
                              </a:path>
                            </a:pathLst>
                          </a:custGeom>
                          <a:solidFill>
                            <a:srgbClr val="676767"/>
                          </a:solidFill>
                          <a:ln>
                            <a:noFill/>
                          </a:ln>
                        </wps:spPr>
                        <wps:style>
                          <a:lnRef idx="0"/>
                          <a:fillRef idx="0"/>
                          <a:effectRef idx="0"/>
                          <a:fontRef idx="minor"/>
                        </wps:style>
                        <wps:bodyPr/>
                      </wps:wsp>
                      <wps:wsp>
                        <wps:cNvSpPr/>
                        <wps:spPr>
                          <a:xfrm>
                            <a:off x="5073480" y="2690640"/>
                            <a:ext cx="82440" cy="17640"/>
                          </a:xfrm>
                          <a:custGeom>
                            <a:avLst/>
                            <a:gdLst/>
                            <a:ahLst/>
                            <a:rect l="l" t="t" r="r" b="b"/>
                            <a:pathLst>
                              <a:path w="130" h="28">
                                <a:moveTo>
                                  <a:pt x="130" y="28"/>
                                </a:moveTo>
                                <a:lnTo>
                                  <a:pt x="130" y="28"/>
                                </a:lnTo>
                                <a:lnTo>
                                  <a:pt x="130" y="26"/>
                                </a:lnTo>
                                <a:lnTo>
                                  <a:pt x="128" y="22"/>
                                </a:lnTo>
                                <a:lnTo>
                                  <a:pt x="123" y="19"/>
                                </a:lnTo>
                                <a:lnTo>
                                  <a:pt x="119" y="17"/>
                                </a:lnTo>
                                <a:lnTo>
                                  <a:pt x="114" y="15"/>
                                </a:lnTo>
                                <a:lnTo>
                                  <a:pt x="108" y="11"/>
                                </a:lnTo>
                                <a:lnTo>
                                  <a:pt x="99" y="9"/>
                                </a:lnTo>
                                <a:lnTo>
                                  <a:pt x="90" y="7"/>
                                </a:lnTo>
                                <a:lnTo>
                                  <a:pt x="83" y="7"/>
                                </a:lnTo>
                                <a:lnTo>
                                  <a:pt x="74" y="4"/>
                                </a:lnTo>
                                <a:lnTo>
                                  <a:pt x="63" y="2"/>
                                </a:lnTo>
                                <a:lnTo>
                                  <a:pt x="50" y="2"/>
                                </a:lnTo>
                                <a:lnTo>
                                  <a:pt x="39" y="0"/>
                                </a:lnTo>
                                <a:lnTo>
                                  <a:pt x="27" y="0"/>
                                </a:lnTo>
                                <a:lnTo>
                                  <a:pt x="14" y="0"/>
                                </a:lnTo>
                                <a:lnTo>
                                  <a:pt x="0" y="0"/>
                                </a:lnTo>
                                <a:lnTo>
                                  <a:pt x="0" y="2"/>
                                </a:lnTo>
                                <a:lnTo>
                                  <a:pt x="14" y="2"/>
                                </a:lnTo>
                                <a:lnTo>
                                  <a:pt x="27" y="2"/>
                                </a:lnTo>
                                <a:lnTo>
                                  <a:pt x="39" y="4"/>
                                </a:lnTo>
                                <a:lnTo>
                                  <a:pt x="50" y="4"/>
                                </a:lnTo>
                                <a:lnTo>
                                  <a:pt x="63" y="7"/>
                                </a:lnTo>
                                <a:lnTo>
                                  <a:pt x="72" y="7"/>
                                </a:lnTo>
                                <a:lnTo>
                                  <a:pt x="83" y="9"/>
                                </a:lnTo>
                                <a:lnTo>
                                  <a:pt x="90" y="11"/>
                                </a:lnTo>
                                <a:lnTo>
                                  <a:pt x="99" y="13"/>
                                </a:lnTo>
                                <a:lnTo>
                                  <a:pt x="105" y="15"/>
                                </a:lnTo>
                                <a:lnTo>
                                  <a:pt x="113" y="17"/>
                                </a:lnTo>
                                <a:lnTo>
                                  <a:pt x="119" y="19"/>
                                </a:lnTo>
                                <a:lnTo>
                                  <a:pt x="123" y="22"/>
                                </a:lnTo>
                                <a:lnTo>
                                  <a:pt x="126" y="24"/>
                                </a:lnTo>
                                <a:lnTo>
                                  <a:pt x="128" y="28"/>
                                </a:lnTo>
                                <a:lnTo>
                                  <a:pt x="130" y="28"/>
                                </a:lnTo>
                                <a:close/>
                              </a:path>
                            </a:pathLst>
                          </a:custGeom>
                          <a:solidFill>
                            <a:srgbClr val="676767"/>
                          </a:solidFill>
                          <a:ln>
                            <a:noFill/>
                          </a:ln>
                        </wps:spPr>
                        <wps:style>
                          <a:lnRef idx="0"/>
                          <a:fillRef idx="0"/>
                          <a:effectRef idx="0"/>
                          <a:fontRef idx="minor"/>
                        </wps:style>
                        <wps:bodyPr/>
                      </wps:wsp>
                      <wps:wsp>
                        <wps:cNvSpPr/>
                        <wps:spPr>
                          <a:xfrm>
                            <a:off x="5073480" y="2705760"/>
                            <a:ext cx="82440" cy="19080"/>
                          </a:xfrm>
                          <a:custGeom>
                            <a:avLst/>
                            <a:gdLst/>
                            <a:ahLst/>
                            <a:rect l="l" t="t" r="r" b="b"/>
                            <a:pathLst>
                              <a:path w="130" h="30">
                                <a:moveTo>
                                  <a:pt x="0" y="30"/>
                                </a:moveTo>
                                <a:lnTo>
                                  <a:pt x="0" y="30"/>
                                </a:lnTo>
                                <a:lnTo>
                                  <a:pt x="14" y="30"/>
                                </a:lnTo>
                                <a:lnTo>
                                  <a:pt x="27" y="28"/>
                                </a:lnTo>
                                <a:lnTo>
                                  <a:pt x="39" y="28"/>
                                </a:lnTo>
                                <a:lnTo>
                                  <a:pt x="50" y="28"/>
                                </a:lnTo>
                                <a:lnTo>
                                  <a:pt x="63" y="25"/>
                                </a:lnTo>
                                <a:lnTo>
                                  <a:pt x="74" y="23"/>
                                </a:lnTo>
                                <a:lnTo>
                                  <a:pt x="83" y="23"/>
                                </a:lnTo>
                                <a:lnTo>
                                  <a:pt x="90" y="21"/>
                                </a:lnTo>
                                <a:lnTo>
                                  <a:pt x="99" y="19"/>
                                </a:lnTo>
                                <a:lnTo>
                                  <a:pt x="108" y="17"/>
                                </a:lnTo>
                                <a:lnTo>
                                  <a:pt x="114" y="15"/>
                                </a:lnTo>
                                <a:lnTo>
                                  <a:pt x="119" y="13"/>
                                </a:lnTo>
                                <a:lnTo>
                                  <a:pt x="123" y="8"/>
                                </a:lnTo>
                                <a:lnTo>
                                  <a:pt x="128" y="6"/>
                                </a:lnTo>
                                <a:lnTo>
                                  <a:pt x="130" y="4"/>
                                </a:lnTo>
                                <a:lnTo>
                                  <a:pt x="130" y="0"/>
                                </a:lnTo>
                                <a:lnTo>
                                  <a:pt x="128" y="0"/>
                                </a:lnTo>
                                <a:lnTo>
                                  <a:pt x="128" y="2"/>
                                </a:lnTo>
                                <a:lnTo>
                                  <a:pt x="126" y="4"/>
                                </a:lnTo>
                                <a:lnTo>
                                  <a:pt x="123" y="6"/>
                                </a:lnTo>
                                <a:lnTo>
                                  <a:pt x="119" y="8"/>
                                </a:lnTo>
                                <a:lnTo>
                                  <a:pt x="113" y="10"/>
                                </a:lnTo>
                                <a:lnTo>
                                  <a:pt x="105" y="13"/>
                                </a:lnTo>
                                <a:lnTo>
                                  <a:pt x="99" y="15"/>
                                </a:lnTo>
                                <a:lnTo>
                                  <a:pt x="90" y="17"/>
                                </a:lnTo>
                                <a:lnTo>
                                  <a:pt x="83" y="19"/>
                                </a:lnTo>
                                <a:lnTo>
                                  <a:pt x="72" y="21"/>
                                </a:lnTo>
                                <a:lnTo>
                                  <a:pt x="63" y="23"/>
                                </a:lnTo>
                                <a:lnTo>
                                  <a:pt x="50" y="23"/>
                                </a:lnTo>
                                <a:lnTo>
                                  <a:pt x="39" y="25"/>
                                </a:lnTo>
                                <a:lnTo>
                                  <a:pt x="27" y="25"/>
                                </a:lnTo>
                                <a:lnTo>
                                  <a:pt x="14" y="25"/>
                                </a:lnTo>
                                <a:lnTo>
                                  <a:pt x="0" y="25"/>
                                </a:lnTo>
                                <a:lnTo>
                                  <a:pt x="0" y="30"/>
                                </a:lnTo>
                                <a:close/>
                              </a:path>
                            </a:pathLst>
                          </a:custGeom>
                          <a:solidFill>
                            <a:srgbClr val="3365fb"/>
                          </a:solidFill>
                          <a:ln>
                            <a:noFill/>
                          </a:ln>
                        </wps:spPr>
                        <wps:style>
                          <a:lnRef idx="0"/>
                          <a:fillRef idx="0"/>
                          <a:effectRef idx="0"/>
                          <a:fontRef idx="minor"/>
                        </wps:style>
                        <wps:bodyPr/>
                      </wps:wsp>
                      <wps:wsp>
                        <wps:cNvSpPr/>
                        <wps:spPr>
                          <a:xfrm>
                            <a:off x="4991760" y="2705760"/>
                            <a:ext cx="82080" cy="19080"/>
                          </a:xfrm>
                          <a:custGeom>
                            <a:avLst/>
                            <a:gdLst/>
                            <a:ahLst/>
                            <a:rect l="l" t="t" r="r" b="b"/>
                            <a:pathLst>
                              <a:path w="129" h="30">
                                <a:moveTo>
                                  <a:pt x="0" y="0"/>
                                </a:moveTo>
                                <a:lnTo>
                                  <a:pt x="0" y="0"/>
                                </a:lnTo>
                                <a:lnTo>
                                  <a:pt x="0" y="4"/>
                                </a:lnTo>
                                <a:lnTo>
                                  <a:pt x="2" y="6"/>
                                </a:lnTo>
                                <a:lnTo>
                                  <a:pt x="7" y="8"/>
                                </a:lnTo>
                                <a:lnTo>
                                  <a:pt x="11" y="13"/>
                                </a:lnTo>
                                <a:lnTo>
                                  <a:pt x="15" y="15"/>
                                </a:lnTo>
                                <a:lnTo>
                                  <a:pt x="22" y="17"/>
                                </a:lnTo>
                                <a:lnTo>
                                  <a:pt x="30" y="19"/>
                                </a:lnTo>
                                <a:lnTo>
                                  <a:pt x="39" y="21"/>
                                </a:lnTo>
                                <a:lnTo>
                                  <a:pt x="47" y="23"/>
                                </a:lnTo>
                                <a:lnTo>
                                  <a:pt x="59" y="23"/>
                                </a:lnTo>
                                <a:lnTo>
                                  <a:pt x="69" y="25"/>
                                </a:lnTo>
                                <a:lnTo>
                                  <a:pt x="80" y="28"/>
                                </a:lnTo>
                                <a:lnTo>
                                  <a:pt x="90" y="28"/>
                                </a:lnTo>
                                <a:lnTo>
                                  <a:pt x="104" y="28"/>
                                </a:lnTo>
                                <a:lnTo>
                                  <a:pt x="116" y="30"/>
                                </a:lnTo>
                                <a:lnTo>
                                  <a:pt x="129" y="30"/>
                                </a:lnTo>
                                <a:lnTo>
                                  <a:pt x="129" y="25"/>
                                </a:lnTo>
                                <a:lnTo>
                                  <a:pt x="116" y="25"/>
                                </a:lnTo>
                                <a:lnTo>
                                  <a:pt x="104" y="25"/>
                                </a:lnTo>
                                <a:lnTo>
                                  <a:pt x="90" y="25"/>
                                </a:lnTo>
                                <a:lnTo>
                                  <a:pt x="80" y="23"/>
                                </a:lnTo>
                                <a:lnTo>
                                  <a:pt x="69" y="23"/>
                                </a:lnTo>
                                <a:lnTo>
                                  <a:pt x="59" y="21"/>
                                </a:lnTo>
                                <a:lnTo>
                                  <a:pt x="47" y="19"/>
                                </a:lnTo>
                                <a:lnTo>
                                  <a:pt x="39" y="17"/>
                                </a:lnTo>
                                <a:lnTo>
                                  <a:pt x="30" y="15"/>
                                </a:lnTo>
                                <a:lnTo>
                                  <a:pt x="24" y="13"/>
                                </a:lnTo>
                                <a:lnTo>
                                  <a:pt x="17" y="10"/>
                                </a:lnTo>
                                <a:lnTo>
                                  <a:pt x="11" y="8"/>
                                </a:lnTo>
                                <a:lnTo>
                                  <a:pt x="7" y="6"/>
                                </a:lnTo>
                                <a:lnTo>
                                  <a:pt x="5" y="4"/>
                                </a:lnTo>
                                <a:lnTo>
                                  <a:pt x="2" y="2"/>
                                </a:lnTo>
                                <a:lnTo>
                                  <a:pt x="2" y="0"/>
                                </a:lnTo>
                                <a:lnTo>
                                  <a:pt x="0" y="0"/>
                                </a:lnTo>
                                <a:close/>
                              </a:path>
                            </a:pathLst>
                          </a:custGeom>
                          <a:solidFill>
                            <a:srgbClr val="3365fb"/>
                          </a:solidFill>
                          <a:ln>
                            <a:noFill/>
                          </a:ln>
                        </wps:spPr>
                        <wps:style>
                          <a:lnRef idx="0"/>
                          <a:fillRef idx="0"/>
                          <a:effectRef idx="0"/>
                          <a:fontRef idx="minor"/>
                        </wps:style>
                        <wps:bodyPr/>
                      </wps:wsp>
                      <wps:wsp>
                        <wps:cNvSpPr/>
                        <wps:spPr>
                          <a:xfrm>
                            <a:off x="4991760" y="2686680"/>
                            <a:ext cx="82080" cy="19080"/>
                          </a:xfrm>
                          <a:custGeom>
                            <a:avLst/>
                            <a:gdLst/>
                            <a:ahLst/>
                            <a:rect l="l" t="t" r="r" b="b"/>
                            <a:pathLst>
                              <a:path w="129" h="30">
                                <a:moveTo>
                                  <a:pt x="129" y="0"/>
                                </a:moveTo>
                                <a:lnTo>
                                  <a:pt x="129" y="0"/>
                                </a:lnTo>
                                <a:lnTo>
                                  <a:pt x="116" y="0"/>
                                </a:lnTo>
                                <a:lnTo>
                                  <a:pt x="104" y="0"/>
                                </a:lnTo>
                                <a:lnTo>
                                  <a:pt x="90" y="2"/>
                                </a:lnTo>
                                <a:lnTo>
                                  <a:pt x="80" y="2"/>
                                </a:lnTo>
                                <a:lnTo>
                                  <a:pt x="69" y="4"/>
                                </a:lnTo>
                                <a:lnTo>
                                  <a:pt x="59" y="4"/>
                                </a:lnTo>
                                <a:lnTo>
                                  <a:pt x="47" y="6"/>
                                </a:lnTo>
                                <a:lnTo>
                                  <a:pt x="39" y="8"/>
                                </a:lnTo>
                                <a:lnTo>
                                  <a:pt x="30" y="10"/>
                                </a:lnTo>
                                <a:lnTo>
                                  <a:pt x="22" y="13"/>
                                </a:lnTo>
                                <a:lnTo>
                                  <a:pt x="15" y="15"/>
                                </a:lnTo>
                                <a:lnTo>
                                  <a:pt x="11" y="17"/>
                                </a:lnTo>
                                <a:lnTo>
                                  <a:pt x="7" y="21"/>
                                </a:lnTo>
                                <a:lnTo>
                                  <a:pt x="2" y="23"/>
                                </a:lnTo>
                                <a:lnTo>
                                  <a:pt x="0" y="25"/>
                                </a:lnTo>
                                <a:lnTo>
                                  <a:pt x="0" y="30"/>
                                </a:lnTo>
                                <a:lnTo>
                                  <a:pt x="2" y="30"/>
                                </a:lnTo>
                                <a:lnTo>
                                  <a:pt x="2" y="28"/>
                                </a:lnTo>
                                <a:lnTo>
                                  <a:pt x="5" y="25"/>
                                </a:lnTo>
                                <a:lnTo>
                                  <a:pt x="7" y="23"/>
                                </a:lnTo>
                                <a:lnTo>
                                  <a:pt x="11" y="21"/>
                                </a:lnTo>
                                <a:lnTo>
                                  <a:pt x="17" y="17"/>
                                </a:lnTo>
                                <a:lnTo>
                                  <a:pt x="24" y="15"/>
                                </a:lnTo>
                                <a:lnTo>
                                  <a:pt x="30" y="13"/>
                                </a:lnTo>
                                <a:lnTo>
                                  <a:pt x="39" y="10"/>
                                </a:lnTo>
                                <a:lnTo>
                                  <a:pt x="47" y="10"/>
                                </a:lnTo>
                                <a:lnTo>
                                  <a:pt x="59" y="8"/>
                                </a:lnTo>
                                <a:lnTo>
                                  <a:pt x="69" y="6"/>
                                </a:lnTo>
                                <a:lnTo>
                                  <a:pt x="80" y="6"/>
                                </a:lnTo>
                                <a:lnTo>
                                  <a:pt x="90" y="4"/>
                                </a:lnTo>
                                <a:lnTo>
                                  <a:pt x="104" y="4"/>
                                </a:lnTo>
                                <a:lnTo>
                                  <a:pt x="116" y="4"/>
                                </a:lnTo>
                                <a:lnTo>
                                  <a:pt x="129" y="4"/>
                                </a:lnTo>
                                <a:lnTo>
                                  <a:pt x="129" y="0"/>
                                </a:lnTo>
                                <a:close/>
                              </a:path>
                            </a:pathLst>
                          </a:custGeom>
                          <a:solidFill>
                            <a:srgbClr val="3365fb"/>
                          </a:solidFill>
                          <a:ln>
                            <a:noFill/>
                          </a:ln>
                        </wps:spPr>
                        <wps:style>
                          <a:lnRef idx="0"/>
                          <a:fillRef idx="0"/>
                          <a:effectRef idx="0"/>
                          <a:fontRef idx="minor"/>
                        </wps:style>
                        <wps:bodyPr/>
                      </wps:wsp>
                      <wps:wsp>
                        <wps:cNvSpPr/>
                        <wps:spPr>
                          <a:xfrm>
                            <a:off x="5073480" y="2686680"/>
                            <a:ext cx="82440" cy="19080"/>
                          </a:xfrm>
                          <a:custGeom>
                            <a:avLst/>
                            <a:gdLst/>
                            <a:ahLst/>
                            <a:rect l="l" t="t" r="r" b="b"/>
                            <a:pathLst>
                              <a:path w="130" h="30">
                                <a:moveTo>
                                  <a:pt x="130" y="30"/>
                                </a:moveTo>
                                <a:lnTo>
                                  <a:pt x="130" y="30"/>
                                </a:lnTo>
                                <a:lnTo>
                                  <a:pt x="130" y="25"/>
                                </a:lnTo>
                                <a:lnTo>
                                  <a:pt x="128" y="23"/>
                                </a:lnTo>
                                <a:lnTo>
                                  <a:pt x="123" y="21"/>
                                </a:lnTo>
                                <a:lnTo>
                                  <a:pt x="119" y="17"/>
                                </a:lnTo>
                                <a:lnTo>
                                  <a:pt x="114" y="15"/>
                                </a:lnTo>
                                <a:lnTo>
                                  <a:pt x="108" y="13"/>
                                </a:lnTo>
                                <a:lnTo>
                                  <a:pt x="99" y="10"/>
                                </a:lnTo>
                                <a:lnTo>
                                  <a:pt x="90" y="8"/>
                                </a:lnTo>
                                <a:lnTo>
                                  <a:pt x="83" y="6"/>
                                </a:lnTo>
                                <a:lnTo>
                                  <a:pt x="74" y="4"/>
                                </a:lnTo>
                                <a:lnTo>
                                  <a:pt x="63" y="4"/>
                                </a:lnTo>
                                <a:lnTo>
                                  <a:pt x="50" y="2"/>
                                </a:lnTo>
                                <a:lnTo>
                                  <a:pt x="39" y="2"/>
                                </a:lnTo>
                                <a:lnTo>
                                  <a:pt x="27" y="0"/>
                                </a:lnTo>
                                <a:lnTo>
                                  <a:pt x="14" y="0"/>
                                </a:lnTo>
                                <a:lnTo>
                                  <a:pt x="0" y="0"/>
                                </a:lnTo>
                                <a:lnTo>
                                  <a:pt x="0" y="4"/>
                                </a:lnTo>
                                <a:lnTo>
                                  <a:pt x="14" y="4"/>
                                </a:lnTo>
                                <a:lnTo>
                                  <a:pt x="27" y="4"/>
                                </a:lnTo>
                                <a:lnTo>
                                  <a:pt x="39" y="4"/>
                                </a:lnTo>
                                <a:lnTo>
                                  <a:pt x="50" y="6"/>
                                </a:lnTo>
                                <a:lnTo>
                                  <a:pt x="63" y="6"/>
                                </a:lnTo>
                                <a:lnTo>
                                  <a:pt x="72" y="8"/>
                                </a:lnTo>
                                <a:lnTo>
                                  <a:pt x="83" y="10"/>
                                </a:lnTo>
                                <a:lnTo>
                                  <a:pt x="90" y="10"/>
                                </a:lnTo>
                                <a:lnTo>
                                  <a:pt x="99" y="13"/>
                                </a:lnTo>
                                <a:lnTo>
                                  <a:pt x="105" y="15"/>
                                </a:lnTo>
                                <a:lnTo>
                                  <a:pt x="113" y="17"/>
                                </a:lnTo>
                                <a:lnTo>
                                  <a:pt x="119" y="21"/>
                                </a:lnTo>
                                <a:lnTo>
                                  <a:pt x="123" y="23"/>
                                </a:lnTo>
                                <a:lnTo>
                                  <a:pt x="126" y="25"/>
                                </a:lnTo>
                                <a:lnTo>
                                  <a:pt x="128" y="28"/>
                                </a:lnTo>
                                <a:lnTo>
                                  <a:pt x="128" y="30"/>
                                </a:lnTo>
                                <a:lnTo>
                                  <a:pt x="130" y="30"/>
                                </a:lnTo>
                                <a:close/>
                              </a:path>
                            </a:pathLst>
                          </a:custGeom>
                          <a:solidFill>
                            <a:srgbClr val="3365fb"/>
                          </a:solidFill>
                          <a:ln>
                            <a:noFill/>
                          </a:ln>
                        </wps:spPr>
                        <wps:style>
                          <a:lnRef idx="0"/>
                          <a:fillRef idx="0"/>
                          <a:effectRef idx="0"/>
                          <a:fontRef idx="minor"/>
                        </wps:style>
                        <wps:bodyPr/>
                      </wps:wsp>
                      <wps:wsp>
                        <wps:cNvSpPr/>
                        <wps:spPr>
                          <a:xfrm>
                            <a:off x="5073480" y="2717640"/>
                            <a:ext cx="338400" cy="48960"/>
                          </a:xfrm>
                          <a:custGeom>
                            <a:avLst/>
                            <a:gdLst/>
                            <a:ahLst/>
                            <a:rect l="l" t="t" r="r" b="b"/>
                            <a:pathLst>
                              <a:path w="533" h="77">
                                <a:moveTo>
                                  <a:pt x="0" y="77"/>
                                </a:moveTo>
                                <a:lnTo>
                                  <a:pt x="0" y="77"/>
                                </a:lnTo>
                                <a:lnTo>
                                  <a:pt x="29" y="77"/>
                                </a:lnTo>
                                <a:lnTo>
                                  <a:pt x="54" y="77"/>
                                </a:lnTo>
                                <a:lnTo>
                                  <a:pt x="83" y="75"/>
                                </a:lnTo>
                                <a:lnTo>
                                  <a:pt x="108" y="75"/>
                                </a:lnTo>
                                <a:lnTo>
                                  <a:pt x="134" y="75"/>
                                </a:lnTo>
                                <a:lnTo>
                                  <a:pt x="160" y="73"/>
                                </a:lnTo>
                                <a:lnTo>
                                  <a:pt x="184" y="73"/>
                                </a:lnTo>
                                <a:lnTo>
                                  <a:pt x="207" y="71"/>
                                </a:lnTo>
                                <a:lnTo>
                                  <a:pt x="231" y="68"/>
                                </a:lnTo>
                                <a:lnTo>
                                  <a:pt x="254" y="68"/>
                                </a:lnTo>
                                <a:lnTo>
                                  <a:pt x="276" y="66"/>
                                </a:lnTo>
                                <a:lnTo>
                                  <a:pt x="297" y="64"/>
                                </a:lnTo>
                                <a:lnTo>
                                  <a:pt x="319" y="62"/>
                                </a:lnTo>
                                <a:lnTo>
                                  <a:pt x="338" y="60"/>
                                </a:lnTo>
                                <a:lnTo>
                                  <a:pt x="360" y="58"/>
                                </a:lnTo>
                                <a:lnTo>
                                  <a:pt x="377" y="53"/>
                                </a:lnTo>
                                <a:lnTo>
                                  <a:pt x="394" y="51"/>
                                </a:lnTo>
                                <a:lnTo>
                                  <a:pt x="411" y="49"/>
                                </a:lnTo>
                                <a:lnTo>
                                  <a:pt x="428" y="47"/>
                                </a:lnTo>
                                <a:lnTo>
                                  <a:pt x="441" y="43"/>
                                </a:lnTo>
                                <a:lnTo>
                                  <a:pt x="456" y="41"/>
                                </a:lnTo>
                                <a:lnTo>
                                  <a:pt x="469" y="36"/>
                                </a:lnTo>
                                <a:lnTo>
                                  <a:pt x="480" y="34"/>
                                </a:lnTo>
                                <a:lnTo>
                                  <a:pt x="490" y="30"/>
                                </a:lnTo>
                                <a:lnTo>
                                  <a:pt x="501" y="28"/>
                                </a:lnTo>
                                <a:lnTo>
                                  <a:pt x="510" y="24"/>
                                </a:lnTo>
                                <a:lnTo>
                                  <a:pt x="516" y="19"/>
                                </a:lnTo>
                                <a:lnTo>
                                  <a:pt x="523" y="15"/>
                                </a:lnTo>
                                <a:lnTo>
                                  <a:pt x="527" y="13"/>
                                </a:lnTo>
                                <a:lnTo>
                                  <a:pt x="531" y="9"/>
                                </a:lnTo>
                                <a:lnTo>
                                  <a:pt x="533" y="4"/>
                                </a:lnTo>
                                <a:lnTo>
                                  <a:pt x="533" y="0"/>
                                </a:lnTo>
                                <a:lnTo>
                                  <a:pt x="531" y="0"/>
                                </a:lnTo>
                                <a:lnTo>
                                  <a:pt x="529" y="2"/>
                                </a:lnTo>
                                <a:lnTo>
                                  <a:pt x="529" y="6"/>
                                </a:lnTo>
                                <a:lnTo>
                                  <a:pt x="525" y="11"/>
                                </a:lnTo>
                                <a:lnTo>
                                  <a:pt x="521" y="13"/>
                                </a:lnTo>
                                <a:lnTo>
                                  <a:pt x="514" y="17"/>
                                </a:lnTo>
                                <a:lnTo>
                                  <a:pt x="508" y="19"/>
                                </a:lnTo>
                                <a:lnTo>
                                  <a:pt x="499" y="24"/>
                                </a:lnTo>
                                <a:lnTo>
                                  <a:pt x="490" y="28"/>
                                </a:lnTo>
                                <a:lnTo>
                                  <a:pt x="480" y="30"/>
                                </a:lnTo>
                                <a:lnTo>
                                  <a:pt x="467" y="34"/>
                                </a:lnTo>
                                <a:lnTo>
                                  <a:pt x="454" y="36"/>
                                </a:lnTo>
                                <a:lnTo>
                                  <a:pt x="441" y="41"/>
                                </a:lnTo>
                                <a:lnTo>
                                  <a:pt x="426" y="43"/>
                                </a:lnTo>
                                <a:lnTo>
                                  <a:pt x="411" y="45"/>
                                </a:lnTo>
                                <a:lnTo>
                                  <a:pt x="394" y="49"/>
                                </a:lnTo>
                                <a:lnTo>
                                  <a:pt x="377" y="51"/>
                                </a:lnTo>
                                <a:lnTo>
                                  <a:pt x="357" y="53"/>
                                </a:lnTo>
                                <a:lnTo>
                                  <a:pt x="338" y="56"/>
                                </a:lnTo>
                                <a:lnTo>
                                  <a:pt x="319" y="58"/>
                                </a:lnTo>
                                <a:lnTo>
                                  <a:pt x="297" y="60"/>
                                </a:lnTo>
                                <a:lnTo>
                                  <a:pt x="276" y="62"/>
                                </a:lnTo>
                                <a:lnTo>
                                  <a:pt x="254" y="64"/>
                                </a:lnTo>
                                <a:lnTo>
                                  <a:pt x="231" y="66"/>
                                </a:lnTo>
                                <a:lnTo>
                                  <a:pt x="207" y="68"/>
                                </a:lnTo>
                                <a:lnTo>
                                  <a:pt x="184" y="68"/>
                                </a:lnTo>
                                <a:lnTo>
                                  <a:pt x="160" y="71"/>
                                </a:lnTo>
                                <a:lnTo>
                                  <a:pt x="134" y="71"/>
                                </a:lnTo>
                                <a:lnTo>
                                  <a:pt x="108" y="73"/>
                                </a:lnTo>
                                <a:lnTo>
                                  <a:pt x="83" y="73"/>
                                </a:lnTo>
                                <a:lnTo>
                                  <a:pt x="54" y="73"/>
                                </a:lnTo>
                                <a:lnTo>
                                  <a:pt x="29" y="73"/>
                                </a:lnTo>
                                <a:lnTo>
                                  <a:pt x="0" y="73"/>
                                </a:lnTo>
                                <a:lnTo>
                                  <a:pt x="0" y="77"/>
                                </a:lnTo>
                                <a:close/>
                              </a:path>
                            </a:pathLst>
                          </a:custGeom>
                          <a:solidFill>
                            <a:srgbClr val="cecece"/>
                          </a:solidFill>
                          <a:ln>
                            <a:noFill/>
                          </a:ln>
                        </wps:spPr>
                        <wps:style>
                          <a:lnRef idx="0"/>
                          <a:fillRef idx="0"/>
                          <a:effectRef idx="0"/>
                          <a:fontRef idx="minor"/>
                        </wps:style>
                        <wps:bodyPr/>
                      </wps:wsp>
                      <wps:wsp>
                        <wps:cNvSpPr/>
                        <wps:spPr>
                          <a:xfrm>
                            <a:off x="4735800" y="2717640"/>
                            <a:ext cx="337680" cy="48960"/>
                          </a:xfrm>
                          <a:custGeom>
                            <a:avLst/>
                            <a:gdLst/>
                            <a:ahLst/>
                            <a:rect l="l" t="t" r="r" b="b"/>
                            <a:pathLst>
                              <a:path w="532" h="77">
                                <a:moveTo>
                                  <a:pt x="0" y="0"/>
                                </a:moveTo>
                                <a:lnTo>
                                  <a:pt x="0" y="0"/>
                                </a:lnTo>
                                <a:lnTo>
                                  <a:pt x="0" y="4"/>
                                </a:lnTo>
                                <a:lnTo>
                                  <a:pt x="2" y="9"/>
                                </a:lnTo>
                                <a:lnTo>
                                  <a:pt x="6" y="13"/>
                                </a:lnTo>
                                <a:lnTo>
                                  <a:pt x="10" y="15"/>
                                </a:lnTo>
                                <a:lnTo>
                                  <a:pt x="17" y="19"/>
                                </a:lnTo>
                                <a:lnTo>
                                  <a:pt x="23" y="24"/>
                                </a:lnTo>
                                <a:lnTo>
                                  <a:pt x="32" y="28"/>
                                </a:lnTo>
                                <a:lnTo>
                                  <a:pt x="43" y="30"/>
                                </a:lnTo>
                                <a:lnTo>
                                  <a:pt x="53" y="34"/>
                                </a:lnTo>
                                <a:lnTo>
                                  <a:pt x="64" y="36"/>
                                </a:lnTo>
                                <a:lnTo>
                                  <a:pt x="77" y="41"/>
                                </a:lnTo>
                                <a:lnTo>
                                  <a:pt x="92" y="43"/>
                                </a:lnTo>
                                <a:lnTo>
                                  <a:pt x="105" y="47"/>
                                </a:lnTo>
                                <a:lnTo>
                                  <a:pt x="122" y="49"/>
                                </a:lnTo>
                                <a:lnTo>
                                  <a:pt x="139" y="51"/>
                                </a:lnTo>
                                <a:lnTo>
                                  <a:pt x="156" y="53"/>
                                </a:lnTo>
                                <a:lnTo>
                                  <a:pt x="174" y="58"/>
                                </a:lnTo>
                                <a:lnTo>
                                  <a:pt x="195" y="60"/>
                                </a:lnTo>
                                <a:lnTo>
                                  <a:pt x="214" y="62"/>
                                </a:lnTo>
                                <a:lnTo>
                                  <a:pt x="236" y="64"/>
                                </a:lnTo>
                                <a:lnTo>
                                  <a:pt x="257" y="66"/>
                                </a:lnTo>
                                <a:lnTo>
                                  <a:pt x="279" y="68"/>
                                </a:lnTo>
                                <a:lnTo>
                                  <a:pt x="302" y="68"/>
                                </a:lnTo>
                                <a:lnTo>
                                  <a:pt x="326" y="71"/>
                                </a:lnTo>
                                <a:lnTo>
                                  <a:pt x="350" y="73"/>
                                </a:lnTo>
                                <a:lnTo>
                                  <a:pt x="375" y="73"/>
                                </a:lnTo>
                                <a:lnTo>
                                  <a:pt x="399" y="75"/>
                                </a:lnTo>
                                <a:lnTo>
                                  <a:pt x="425" y="75"/>
                                </a:lnTo>
                                <a:lnTo>
                                  <a:pt x="453" y="75"/>
                                </a:lnTo>
                                <a:lnTo>
                                  <a:pt x="478" y="77"/>
                                </a:lnTo>
                                <a:lnTo>
                                  <a:pt x="504" y="77"/>
                                </a:lnTo>
                                <a:lnTo>
                                  <a:pt x="532" y="77"/>
                                </a:lnTo>
                                <a:lnTo>
                                  <a:pt x="532" y="73"/>
                                </a:lnTo>
                                <a:lnTo>
                                  <a:pt x="504" y="73"/>
                                </a:lnTo>
                                <a:lnTo>
                                  <a:pt x="478" y="73"/>
                                </a:lnTo>
                                <a:lnTo>
                                  <a:pt x="453" y="73"/>
                                </a:lnTo>
                                <a:lnTo>
                                  <a:pt x="425" y="73"/>
                                </a:lnTo>
                                <a:lnTo>
                                  <a:pt x="399" y="71"/>
                                </a:lnTo>
                                <a:lnTo>
                                  <a:pt x="375" y="71"/>
                                </a:lnTo>
                                <a:lnTo>
                                  <a:pt x="350" y="68"/>
                                </a:lnTo>
                                <a:lnTo>
                                  <a:pt x="326" y="68"/>
                                </a:lnTo>
                                <a:lnTo>
                                  <a:pt x="302" y="66"/>
                                </a:lnTo>
                                <a:lnTo>
                                  <a:pt x="279" y="64"/>
                                </a:lnTo>
                                <a:lnTo>
                                  <a:pt x="257" y="62"/>
                                </a:lnTo>
                                <a:lnTo>
                                  <a:pt x="236" y="60"/>
                                </a:lnTo>
                                <a:lnTo>
                                  <a:pt x="214" y="58"/>
                                </a:lnTo>
                                <a:lnTo>
                                  <a:pt x="195" y="56"/>
                                </a:lnTo>
                                <a:lnTo>
                                  <a:pt x="176" y="53"/>
                                </a:lnTo>
                                <a:lnTo>
                                  <a:pt x="156" y="51"/>
                                </a:lnTo>
                                <a:lnTo>
                                  <a:pt x="139" y="49"/>
                                </a:lnTo>
                                <a:lnTo>
                                  <a:pt x="122" y="45"/>
                                </a:lnTo>
                                <a:lnTo>
                                  <a:pt x="107" y="43"/>
                                </a:lnTo>
                                <a:lnTo>
                                  <a:pt x="92" y="41"/>
                                </a:lnTo>
                                <a:lnTo>
                                  <a:pt x="79" y="36"/>
                                </a:lnTo>
                                <a:lnTo>
                                  <a:pt x="66" y="34"/>
                                </a:lnTo>
                                <a:lnTo>
                                  <a:pt x="53" y="30"/>
                                </a:lnTo>
                                <a:lnTo>
                                  <a:pt x="43" y="28"/>
                                </a:lnTo>
                                <a:lnTo>
                                  <a:pt x="34" y="24"/>
                                </a:lnTo>
                                <a:lnTo>
                                  <a:pt x="25" y="19"/>
                                </a:lnTo>
                                <a:lnTo>
                                  <a:pt x="19" y="17"/>
                                </a:lnTo>
                                <a:lnTo>
                                  <a:pt x="13" y="13"/>
                                </a:lnTo>
                                <a:lnTo>
                                  <a:pt x="8" y="11"/>
                                </a:lnTo>
                                <a:lnTo>
                                  <a:pt x="4" y="6"/>
                                </a:lnTo>
                                <a:lnTo>
                                  <a:pt x="4" y="2"/>
                                </a:lnTo>
                                <a:lnTo>
                                  <a:pt x="2" y="0"/>
                                </a:lnTo>
                                <a:lnTo>
                                  <a:pt x="0" y="0"/>
                                </a:lnTo>
                                <a:close/>
                              </a:path>
                            </a:pathLst>
                          </a:custGeom>
                          <a:solidFill>
                            <a:srgbClr val="cecece"/>
                          </a:solidFill>
                          <a:ln>
                            <a:noFill/>
                          </a:ln>
                        </wps:spPr>
                        <wps:style>
                          <a:lnRef idx="0"/>
                          <a:fillRef idx="0"/>
                          <a:effectRef idx="0"/>
                          <a:fontRef idx="minor"/>
                        </wps:style>
                        <wps:bodyPr/>
                      </wps:wsp>
                      <wps:wsp>
                        <wps:cNvSpPr/>
                        <wps:spPr>
                          <a:xfrm>
                            <a:off x="4735800" y="2669040"/>
                            <a:ext cx="337680" cy="48960"/>
                          </a:xfrm>
                          <a:custGeom>
                            <a:avLst/>
                            <a:gdLst/>
                            <a:ahLst/>
                            <a:rect l="l" t="t" r="r" b="b"/>
                            <a:pathLst>
                              <a:path w="532" h="77">
                                <a:moveTo>
                                  <a:pt x="532" y="0"/>
                                </a:moveTo>
                                <a:lnTo>
                                  <a:pt x="532" y="0"/>
                                </a:lnTo>
                                <a:lnTo>
                                  <a:pt x="504" y="0"/>
                                </a:lnTo>
                                <a:lnTo>
                                  <a:pt x="478" y="0"/>
                                </a:lnTo>
                                <a:lnTo>
                                  <a:pt x="453" y="0"/>
                                </a:lnTo>
                                <a:lnTo>
                                  <a:pt x="425" y="2"/>
                                </a:lnTo>
                                <a:lnTo>
                                  <a:pt x="399" y="2"/>
                                </a:lnTo>
                                <a:lnTo>
                                  <a:pt x="375" y="4"/>
                                </a:lnTo>
                                <a:lnTo>
                                  <a:pt x="350" y="4"/>
                                </a:lnTo>
                                <a:lnTo>
                                  <a:pt x="326" y="6"/>
                                </a:lnTo>
                                <a:lnTo>
                                  <a:pt x="302" y="6"/>
                                </a:lnTo>
                                <a:lnTo>
                                  <a:pt x="279" y="8"/>
                                </a:lnTo>
                                <a:lnTo>
                                  <a:pt x="257" y="11"/>
                                </a:lnTo>
                                <a:lnTo>
                                  <a:pt x="236" y="13"/>
                                </a:lnTo>
                                <a:lnTo>
                                  <a:pt x="214" y="15"/>
                                </a:lnTo>
                                <a:lnTo>
                                  <a:pt x="195" y="17"/>
                                </a:lnTo>
                                <a:lnTo>
                                  <a:pt x="176" y="19"/>
                                </a:lnTo>
                                <a:lnTo>
                                  <a:pt x="156" y="21"/>
                                </a:lnTo>
                                <a:lnTo>
                                  <a:pt x="139" y="23"/>
                                </a:lnTo>
                                <a:lnTo>
                                  <a:pt x="122" y="28"/>
                                </a:lnTo>
                                <a:lnTo>
                                  <a:pt x="105" y="30"/>
                                </a:lnTo>
                                <a:lnTo>
                                  <a:pt x="92" y="32"/>
                                </a:lnTo>
                                <a:lnTo>
                                  <a:pt x="77" y="36"/>
                                </a:lnTo>
                                <a:lnTo>
                                  <a:pt x="64" y="38"/>
                                </a:lnTo>
                                <a:lnTo>
                                  <a:pt x="53" y="43"/>
                                </a:lnTo>
                                <a:lnTo>
                                  <a:pt x="43" y="45"/>
                                </a:lnTo>
                                <a:lnTo>
                                  <a:pt x="32" y="49"/>
                                </a:lnTo>
                                <a:lnTo>
                                  <a:pt x="23" y="53"/>
                                </a:lnTo>
                                <a:lnTo>
                                  <a:pt x="17" y="56"/>
                                </a:lnTo>
                                <a:lnTo>
                                  <a:pt x="10" y="60"/>
                                </a:lnTo>
                                <a:lnTo>
                                  <a:pt x="6" y="64"/>
                                </a:lnTo>
                                <a:lnTo>
                                  <a:pt x="2" y="68"/>
                                </a:lnTo>
                                <a:lnTo>
                                  <a:pt x="0" y="73"/>
                                </a:lnTo>
                                <a:lnTo>
                                  <a:pt x="0" y="77"/>
                                </a:lnTo>
                                <a:lnTo>
                                  <a:pt x="2" y="77"/>
                                </a:lnTo>
                                <a:lnTo>
                                  <a:pt x="4" y="73"/>
                                </a:lnTo>
                                <a:lnTo>
                                  <a:pt x="4" y="68"/>
                                </a:lnTo>
                                <a:lnTo>
                                  <a:pt x="8" y="66"/>
                                </a:lnTo>
                                <a:lnTo>
                                  <a:pt x="13" y="62"/>
                                </a:lnTo>
                                <a:lnTo>
                                  <a:pt x="19" y="60"/>
                                </a:lnTo>
                                <a:lnTo>
                                  <a:pt x="25" y="56"/>
                                </a:lnTo>
                                <a:lnTo>
                                  <a:pt x="34" y="51"/>
                                </a:lnTo>
                                <a:lnTo>
                                  <a:pt x="43" y="49"/>
                                </a:lnTo>
                                <a:lnTo>
                                  <a:pt x="53" y="45"/>
                                </a:lnTo>
                                <a:lnTo>
                                  <a:pt x="66" y="43"/>
                                </a:lnTo>
                                <a:lnTo>
                                  <a:pt x="79" y="38"/>
                                </a:lnTo>
                                <a:lnTo>
                                  <a:pt x="92" y="36"/>
                                </a:lnTo>
                                <a:lnTo>
                                  <a:pt x="107" y="32"/>
                                </a:lnTo>
                                <a:lnTo>
                                  <a:pt x="122" y="30"/>
                                </a:lnTo>
                                <a:lnTo>
                                  <a:pt x="139" y="28"/>
                                </a:lnTo>
                                <a:lnTo>
                                  <a:pt x="156" y="26"/>
                                </a:lnTo>
                                <a:lnTo>
                                  <a:pt x="176" y="23"/>
                                </a:lnTo>
                                <a:lnTo>
                                  <a:pt x="195" y="19"/>
                                </a:lnTo>
                                <a:lnTo>
                                  <a:pt x="214" y="17"/>
                                </a:lnTo>
                                <a:lnTo>
                                  <a:pt x="236" y="15"/>
                                </a:lnTo>
                                <a:lnTo>
                                  <a:pt x="257" y="15"/>
                                </a:lnTo>
                                <a:lnTo>
                                  <a:pt x="279" y="13"/>
                                </a:lnTo>
                                <a:lnTo>
                                  <a:pt x="302" y="11"/>
                                </a:lnTo>
                                <a:lnTo>
                                  <a:pt x="326" y="8"/>
                                </a:lnTo>
                                <a:lnTo>
                                  <a:pt x="350" y="8"/>
                                </a:lnTo>
                                <a:lnTo>
                                  <a:pt x="375" y="6"/>
                                </a:lnTo>
                                <a:lnTo>
                                  <a:pt x="399" y="6"/>
                                </a:lnTo>
                                <a:lnTo>
                                  <a:pt x="425" y="4"/>
                                </a:lnTo>
                                <a:lnTo>
                                  <a:pt x="453" y="4"/>
                                </a:lnTo>
                                <a:lnTo>
                                  <a:pt x="478" y="4"/>
                                </a:lnTo>
                                <a:lnTo>
                                  <a:pt x="504" y="2"/>
                                </a:lnTo>
                                <a:lnTo>
                                  <a:pt x="532" y="2"/>
                                </a:lnTo>
                                <a:lnTo>
                                  <a:pt x="532" y="0"/>
                                </a:lnTo>
                                <a:close/>
                              </a:path>
                            </a:pathLst>
                          </a:custGeom>
                          <a:solidFill>
                            <a:srgbClr val="cecece"/>
                          </a:solidFill>
                          <a:ln>
                            <a:noFill/>
                          </a:ln>
                        </wps:spPr>
                        <wps:style>
                          <a:lnRef idx="0"/>
                          <a:fillRef idx="0"/>
                          <a:effectRef idx="0"/>
                          <a:fontRef idx="minor"/>
                        </wps:style>
                        <wps:bodyPr/>
                      </wps:wsp>
                      <wps:wsp>
                        <wps:cNvSpPr/>
                        <wps:spPr>
                          <a:xfrm>
                            <a:off x="5073480" y="2669040"/>
                            <a:ext cx="338400" cy="48960"/>
                          </a:xfrm>
                          <a:custGeom>
                            <a:avLst/>
                            <a:gdLst/>
                            <a:ahLst/>
                            <a:rect l="l" t="t" r="r" b="b"/>
                            <a:pathLst>
                              <a:path w="533" h="77">
                                <a:moveTo>
                                  <a:pt x="533" y="77"/>
                                </a:moveTo>
                                <a:lnTo>
                                  <a:pt x="533" y="77"/>
                                </a:lnTo>
                                <a:lnTo>
                                  <a:pt x="533" y="73"/>
                                </a:lnTo>
                                <a:lnTo>
                                  <a:pt x="531" y="68"/>
                                </a:lnTo>
                                <a:lnTo>
                                  <a:pt x="527" y="64"/>
                                </a:lnTo>
                                <a:lnTo>
                                  <a:pt x="523" y="60"/>
                                </a:lnTo>
                                <a:lnTo>
                                  <a:pt x="516" y="56"/>
                                </a:lnTo>
                                <a:lnTo>
                                  <a:pt x="510" y="53"/>
                                </a:lnTo>
                                <a:lnTo>
                                  <a:pt x="501" y="49"/>
                                </a:lnTo>
                                <a:lnTo>
                                  <a:pt x="490" y="45"/>
                                </a:lnTo>
                                <a:lnTo>
                                  <a:pt x="480" y="43"/>
                                </a:lnTo>
                                <a:lnTo>
                                  <a:pt x="469" y="38"/>
                                </a:lnTo>
                                <a:lnTo>
                                  <a:pt x="456" y="36"/>
                                </a:lnTo>
                                <a:lnTo>
                                  <a:pt x="441" y="32"/>
                                </a:lnTo>
                                <a:lnTo>
                                  <a:pt x="428" y="30"/>
                                </a:lnTo>
                                <a:lnTo>
                                  <a:pt x="411" y="28"/>
                                </a:lnTo>
                                <a:lnTo>
                                  <a:pt x="394" y="23"/>
                                </a:lnTo>
                                <a:lnTo>
                                  <a:pt x="377" y="21"/>
                                </a:lnTo>
                                <a:lnTo>
                                  <a:pt x="357" y="19"/>
                                </a:lnTo>
                                <a:lnTo>
                                  <a:pt x="338" y="17"/>
                                </a:lnTo>
                                <a:lnTo>
                                  <a:pt x="319" y="15"/>
                                </a:lnTo>
                                <a:lnTo>
                                  <a:pt x="297" y="13"/>
                                </a:lnTo>
                                <a:lnTo>
                                  <a:pt x="276" y="11"/>
                                </a:lnTo>
                                <a:lnTo>
                                  <a:pt x="254" y="8"/>
                                </a:lnTo>
                                <a:lnTo>
                                  <a:pt x="231" y="6"/>
                                </a:lnTo>
                                <a:lnTo>
                                  <a:pt x="207" y="6"/>
                                </a:lnTo>
                                <a:lnTo>
                                  <a:pt x="184" y="4"/>
                                </a:lnTo>
                                <a:lnTo>
                                  <a:pt x="160" y="4"/>
                                </a:lnTo>
                                <a:lnTo>
                                  <a:pt x="134" y="2"/>
                                </a:lnTo>
                                <a:lnTo>
                                  <a:pt x="108" y="2"/>
                                </a:lnTo>
                                <a:lnTo>
                                  <a:pt x="83" y="0"/>
                                </a:lnTo>
                                <a:lnTo>
                                  <a:pt x="54" y="0"/>
                                </a:lnTo>
                                <a:lnTo>
                                  <a:pt x="29" y="0"/>
                                </a:lnTo>
                                <a:lnTo>
                                  <a:pt x="0" y="0"/>
                                </a:lnTo>
                                <a:lnTo>
                                  <a:pt x="0" y="2"/>
                                </a:lnTo>
                                <a:lnTo>
                                  <a:pt x="29" y="2"/>
                                </a:lnTo>
                                <a:lnTo>
                                  <a:pt x="54" y="4"/>
                                </a:lnTo>
                                <a:lnTo>
                                  <a:pt x="83" y="4"/>
                                </a:lnTo>
                                <a:lnTo>
                                  <a:pt x="108" y="4"/>
                                </a:lnTo>
                                <a:lnTo>
                                  <a:pt x="134" y="6"/>
                                </a:lnTo>
                                <a:lnTo>
                                  <a:pt x="160" y="6"/>
                                </a:lnTo>
                                <a:lnTo>
                                  <a:pt x="184" y="8"/>
                                </a:lnTo>
                                <a:lnTo>
                                  <a:pt x="207" y="8"/>
                                </a:lnTo>
                                <a:lnTo>
                                  <a:pt x="231" y="11"/>
                                </a:lnTo>
                                <a:lnTo>
                                  <a:pt x="254" y="13"/>
                                </a:lnTo>
                                <a:lnTo>
                                  <a:pt x="276" y="15"/>
                                </a:lnTo>
                                <a:lnTo>
                                  <a:pt x="297" y="15"/>
                                </a:lnTo>
                                <a:lnTo>
                                  <a:pt x="319" y="17"/>
                                </a:lnTo>
                                <a:lnTo>
                                  <a:pt x="338" y="19"/>
                                </a:lnTo>
                                <a:lnTo>
                                  <a:pt x="357" y="23"/>
                                </a:lnTo>
                                <a:lnTo>
                                  <a:pt x="377" y="26"/>
                                </a:lnTo>
                                <a:lnTo>
                                  <a:pt x="394" y="28"/>
                                </a:lnTo>
                                <a:lnTo>
                                  <a:pt x="411" y="30"/>
                                </a:lnTo>
                                <a:lnTo>
                                  <a:pt x="426" y="32"/>
                                </a:lnTo>
                                <a:lnTo>
                                  <a:pt x="441" y="36"/>
                                </a:lnTo>
                                <a:lnTo>
                                  <a:pt x="454" y="38"/>
                                </a:lnTo>
                                <a:lnTo>
                                  <a:pt x="467" y="43"/>
                                </a:lnTo>
                                <a:lnTo>
                                  <a:pt x="480" y="45"/>
                                </a:lnTo>
                                <a:lnTo>
                                  <a:pt x="490" y="49"/>
                                </a:lnTo>
                                <a:lnTo>
                                  <a:pt x="499" y="51"/>
                                </a:lnTo>
                                <a:lnTo>
                                  <a:pt x="508" y="56"/>
                                </a:lnTo>
                                <a:lnTo>
                                  <a:pt x="514" y="60"/>
                                </a:lnTo>
                                <a:lnTo>
                                  <a:pt x="521" y="62"/>
                                </a:lnTo>
                                <a:lnTo>
                                  <a:pt x="525" y="66"/>
                                </a:lnTo>
                                <a:lnTo>
                                  <a:pt x="529" y="68"/>
                                </a:lnTo>
                                <a:lnTo>
                                  <a:pt x="529" y="73"/>
                                </a:lnTo>
                                <a:lnTo>
                                  <a:pt x="531" y="77"/>
                                </a:lnTo>
                                <a:lnTo>
                                  <a:pt x="533" y="77"/>
                                </a:lnTo>
                                <a:close/>
                              </a:path>
                            </a:pathLst>
                          </a:custGeom>
                          <a:solidFill>
                            <a:srgbClr val="cecece"/>
                          </a:solidFill>
                          <a:ln>
                            <a:noFill/>
                          </a:ln>
                        </wps:spPr>
                        <wps:style>
                          <a:lnRef idx="0"/>
                          <a:fillRef idx="0"/>
                          <a:effectRef idx="0"/>
                          <a:fontRef idx="minor"/>
                        </wps:style>
                        <wps:bodyPr/>
                      </wps:wsp>
                      <wps:wsp>
                        <wps:cNvSpPr/>
                        <wps:spPr>
                          <a:xfrm>
                            <a:off x="5073480" y="2714040"/>
                            <a:ext cx="338400" cy="48960"/>
                          </a:xfrm>
                          <a:custGeom>
                            <a:avLst/>
                            <a:gdLst/>
                            <a:ahLst/>
                            <a:rect l="l" t="t" r="r" b="b"/>
                            <a:pathLst>
                              <a:path w="533" h="77">
                                <a:moveTo>
                                  <a:pt x="0" y="77"/>
                                </a:moveTo>
                                <a:lnTo>
                                  <a:pt x="0" y="77"/>
                                </a:lnTo>
                                <a:lnTo>
                                  <a:pt x="29" y="77"/>
                                </a:lnTo>
                                <a:lnTo>
                                  <a:pt x="54" y="77"/>
                                </a:lnTo>
                                <a:lnTo>
                                  <a:pt x="83" y="77"/>
                                </a:lnTo>
                                <a:lnTo>
                                  <a:pt x="108" y="77"/>
                                </a:lnTo>
                                <a:lnTo>
                                  <a:pt x="134" y="74"/>
                                </a:lnTo>
                                <a:lnTo>
                                  <a:pt x="160" y="74"/>
                                </a:lnTo>
                                <a:lnTo>
                                  <a:pt x="184" y="72"/>
                                </a:lnTo>
                                <a:lnTo>
                                  <a:pt x="207" y="72"/>
                                </a:lnTo>
                                <a:lnTo>
                                  <a:pt x="231" y="70"/>
                                </a:lnTo>
                                <a:lnTo>
                                  <a:pt x="254" y="68"/>
                                </a:lnTo>
                                <a:lnTo>
                                  <a:pt x="276" y="66"/>
                                </a:lnTo>
                                <a:lnTo>
                                  <a:pt x="297" y="64"/>
                                </a:lnTo>
                                <a:lnTo>
                                  <a:pt x="319" y="62"/>
                                </a:lnTo>
                                <a:lnTo>
                                  <a:pt x="338" y="59"/>
                                </a:lnTo>
                                <a:lnTo>
                                  <a:pt x="360" y="57"/>
                                </a:lnTo>
                                <a:lnTo>
                                  <a:pt x="377" y="55"/>
                                </a:lnTo>
                                <a:lnTo>
                                  <a:pt x="394" y="53"/>
                                </a:lnTo>
                                <a:lnTo>
                                  <a:pt x="411" y="49"/>
                                </a:lnTo>
                                <a:lnTo>
                                  <a:pt x="428" y="47"/>
                                </a:lnTo>
                                <a:lnTo>
                                  <a:pt x="441" y="45"/>
                                </a:lnTo>
                                <a:lnTo>
                                  <a:pt x="456" y="40"/>
                                </a:lnTo>
                                <a:lnTo>
                                  <a:pt x="469" y="38"/>
                                </a:lnTo>
                                <a:lnTo>
                                  <a:pt x="480" y="34"/>
                                </a:lnTo>
                                <a:lnTo>
                                  <a:pt x="490" y="32"/>
                                </a:lnTo>
                                <a:lnTo>
                                  <a:pt x="501" y="27"/>
                                </a:lnTo>
                                <a:lnTo>
                                  <a:pt x="510" y="23"/>
                                </a:lnTo>
                                <a:lnTo>
                                  <a:pt x="516" y="21"/>
                                </a:lnTo>
                                <a:lnTo>
                                  <a:pt x="523" y="17"/>
                                </a:lnTo>
                                <a:lnTo>
                                  <a:pt x="527" y="12"/>
                                </a:lnTo>
                                <a:lnTo>
                                  <a:pt x="531" y="8"/>
                                </a:lnTo>
                                <a:lnTo>
                                  <a:pt x="533" y="4"/>
                                </a:lnTo>
                                <a:lnTo>
                                  <a:pt x="533" y="0"/>
                                </a:lnTo>
                                <a:lnTo>
                                  <a:pt x="531" y="0"/>
                                </a:lnTo>
                                <a:lnTo>
                                  <a:pt x="529" y="4"/>
                                </a:lnTo>
                                <a:lnTo>
                                  <a:pt x="529" y="6"/>
                                </a:lnTo>
                                <a:lnTo>
                                  <a:pt x="525" y="10"/>
                                </a:lnTo>
                                <a:lnTo>
                                  <a:pt x="521" y="15"/>
                                </a:lnTo>
                                <a:lnTo>
                                  <a:pt x="514" y="17"/>
                                </a:lnTo>
                                <a:lnTo>
                                  <a:pt x="508" y="21"/>
                                </a:lnTo>
                                <a:lnTo>
                                  <a:pt x="499" y="25"/>
                                </a:lnTo>
                                <a:lnTo>
                                  <a:pt x="490" y="27"/>
                                </a:lnTo>
                                <a:lnTo>
                                  <a:pt x="480" y="32"/>
                                </a:lnTo>
                                <a:lnTo>
                                  <a:pt x="467" y="34"/>
                                </a:lnTo>
                                <a:lnTo>
                                  <a:pt x="454" y="38"/>
                                </a:lnTo>
                                <a:lnTo>
                                  <a:pt x="441" y="40"/>
                                </a:lnTo>
                                <a:lnTo>
                                  <a:pt x="426" y="45"/>
                                </a:lnTo>
                                <a:lnTo>
                                  <a:pt x="411" y="47"/>
                                </a:lnTo>
                                <a:lnTo>
                                  <a:pt x="394" y="49"/>
                                </a:lnTo>
                                <a:lnTo>
                                  <a:pt x="377" y="51"/>
                                </a:lnTo>
                                <a:lnTo>
                                  <a:pt x="357" y="55"/>
                                </a:lnTo>
                                <a:lnTo>
                                  <a:pt x="338" y="57"/>
                                </a:lnTo>
                                <a:lnTo>
                                  <a:pt x="319" y="59"/>
                                </a:lnTo>
                                <a:lnTo>
                                  <a:pt x="297" y="62"/>
                                </a:lnTo>
                                <a:lnTo>
                                  <a:pt x="276" y="64"/>
                                </a:lnTo>
                                <a:lnTo>
                                  <a:pt x="254" y="66"/>
                                </a:lnTo>
                                <a:lnTo>
                                  <a:pt x="231" y="66"/>
                                </a:lnTo>
                                <a:lnTo>
                                  <a:pt x="207" y="68"/>
                                </a:lnTo>
                                <a:lnTo>
                                  <a:pt x="184" y="70"/>
                                </a:lnTo>
                                <a:lnTo>
                                  <a:pt x="160" y="70"/>
                                </a:lnTo>
                                <a:lnTo>
                                  <a:pt x="134" y="72"/>
                                </a:lnTo>
                                <a:lnTo>
                                  <a:pt x="108" y="72"/>
                                </a:lnTo>
                                <a:lnTo>
                                  <a:pt x="83" y="72"/>
                                </a:lnTo>
                                <a:lnTo>
                                  <a:pt x="54" y="74"/>
                                </a:lnTo>
                                <a:lnTo>
                                  <a:pt x="29" y="74"/>
                                </a:lnTo>
                                <a:lnTo>
                                  <a:pt x="0" y="74"/>
                                </a:lnTo>
                                <a:lnTo>
                                  <a:pt x="0" y="77"/>
                                </a:lnTo>
                                <a:close/>
                              </a:path>
                            </a:pathLst>
                          </a:custGeom>
                          <a:solidFill>
                            <a:srgbClr val="a2c1fe"/>
                          </a:solidFill>
                          <a:ln>
                            <a:noFill/>
                          </a:ln>
                        </wps:spPr>
                        <wps:style>
                          <a:lnRef idx="0"/>
                          <a:fillRef idx="0"/>
                          <a:effectRef idx="0"/>
                          <a:fontRef idx="minor"/>
                        </wps:style>
                        <wps:bodyPr/>
                      </wps:wsp>
                      <wps:wsp>
                        <wps:cNvSpPr/>
                        <wps:spPr>
                          <a:xfrm>
                            <a:off x="4735800" y="2714040"/>
                            <a:ext cx="337680" cy="48960"/>
                          </a:xfrm>
                          <a:custGeom>
                            <a:avLst/>
                            <a:gdLst/>
                            <a:ahLst/>
                            <a:rect l="l" t="t" r="r" b="b"/>
                            <a:pathLst>
                              <a:path w="532" h="77">
                                <a:moveTo>
                                  <a:pt x="0" y="0"/>
                                </a:moveTo>
                                <a:lnTo>
                                  <a:pt x="0" y="0"/>
                                </a:lnTo>
                                <a:lnTo>
                                  <a:pt x="0" y="4"/>
                                </a:lnTo>
                                <a:lnTo>
                                  <a:pt x="2" y="8"/>
                                </a:lnTo>
                                <a:lnTo>
                                  <a:pt x="6" y="12"/>
                                </a:lnTo>
                                <a:lnTo>
                                  <a:pt x="10" y="17"/>
                                </a:lnTo>
                                <a:lnTo>
                                  <a:pt x="17" y="21"/>
                                </a:lnTo>
                                <a:lnTo>
                                  <a:pt x="23" y="23"/>
                                </a:lnTo>
                                <a:lnTo>
                                  <a:pt x="32" y="27"/>
                                </a:lnTo>
                                <a:lnTo>
                                  <a:pt x="43" y="32"/>
                                </a:lnTo>
                                <a:lnTo>
                                  <a:pt x="53" y="34"/>
                                </a:lnTo>
                                <a:lnTo>
                                  <a:pt x="64" y="38"/>
                                </a:lnTo>
                                <a:lnTo>
                                  <a:pt x="77" y="40"/>
                                </a:lnTo>
                                <a:lnTo>
                                  <a:pt x="92" y="45"/>
                                </a:lnTo>
                                <a:lnTo>
                                  <a:pt x="105" y="47"/>
                                </a:lnTo>
                                <a:lnTo>
                                  <a:pt x="122" y="49"/>
                                </a:lnTo>
                                <a:lnTo>
                                  <a:pt x="139" y="53"/>
                                </a:lnTo>
                                <a:lnTo>
                                  <a:pt x="156" y="55"/>
                                </a:lnTo>
                                <a:lnTo>
                                  <a:pt x="174" y="57"/>
                                </a:lnTo>
                                <a:lnTo>
                                  <a:pt x="195" y="59"/>
                                </a:lnTo>
                                <a:lnTo>
                                  <a:pt x="214" y="62"/>
                                </a:lnTo>
                                <a:lnTo>
                                  <a:pt x="236" y="64"/>
                                </a:lnTo>
                                <a:lnTo>
                                  <a:pt x="257" y="66"/>
                                </a:lnTo>
                                <a:lnTo>
                                  <a:pt x="279" y="68"/>
                                </a:lnTo>
                                <a:lnTo>
                                  <a:pt x="302" y="70"/>
                                </a:lnTo>
                                <a:lnTo>
                                  <a:pt x="326" y="72"/>
                                </a:lnTo>
                                <a:lnTo>
                                  <a:pt x="350" y="72"/>
                                </a:lnTo>
                                <a:lnTo>
                                  <a:pt x="375" y="74"/>
                                </a:lnTo>
                                <a:lnTo>
                                  <a:pt x="399" y="74"/>
                                </a:lnTo>
                                <a:lnTo>
                                  <a:pt x="425" y="77"/>
                                </a:lnTo>
                                <a:lnTo>
                                  <a:pt x="453" y="77"/>
                                </a:lnTo>
                                <a:lnTo>
                                  <a:pt x="478" y="77"/>
                                </a:lnTo>
                                <a:lnTo>
                                  <a:pt x="504" y="77"/>
                                </a:lnTo>
                                <a:lnTo>
                                  <a:pt x="532" y="77"/>
                                </a:lnTo>
                                <a:lnTo>
                                  <a:pt x="532" y="74"/>
                                </a:lnTo>
                                <a:lnTo>
                                  <a:pt x="504" y="74"/>
                                </a:lnTo>
                                <a:lnTo>
                                  <a:pt x="478" y="74"/>
                                </a:lnTo>
                                <a:lnTo>
                                  <a:pt x="453" y="72"/>
                                </a:lnTo>
                                <a:lnTo>
                                  <a:pt x="425" y="72"/>
                                </a:lnTo>
                                <a:lnTo>
                                  <a:pt x="399" y="72"/>
                                </a:lnTo>
                                <a:lnTo>
                                  <a:pt x="375" y="70"/>
                                </a:lnTo>
                                <a:lnTo>
                                  <a:pt x="350" y="70"/>
                                </a:lnTo>
                                <a:lnTo>
                                  <a:pt x="326" y="68"/>
                                </a:lnTo>
                                <a:lnTo>
                                  <a:pt x="302" y="66"/>
                                </a:lnTo>
                                <a:lnTo>
                                  <a:pt x="279" y="66"/>
                                </a:lnTo>
                                <a:lnTo>
                                  <a:pt x="257" y="64"/>
                                </a:lnTo>
                                <a:lnTo>
                                  <a:pt x="236" y="62"/>
                                </a:lnTo>
                                <a:lnTo>
                                  <a:pt x="214" y="59"/>
                                </a:lnTo>
                                <a:lnTo>
                                  <a:pt x="195" y="57"/>
                                </a:lnTo>
                                <a:lnTo>
                                  <a:pt x="176" y="55"/>
                                </a:lnTo>
                                <a:lnTo>
                                  <a:pt x="156" y="51"/>
                                </a:lnTo>
                                <a:lnTo>
                                  <a:pt x="139" y="49"/>
                                </a:lnTo>
                                <a:lnTo>
                                  <a:pt x="122" y="47"/>
                                </a:lnTo>
                                <a:lnTo>
                                  <a:pt x="107" y="45"/>
                                </a:lnTo>
                                <a:lnTo>
                                  <a:pt x="92" y="40"/>
                                </a:lnTo>
                                <a:lnTo>
                                  <a:pt x="79" y="38"/>
                                </a:lnTo>
                                <a:lnTo>
                                  <a:pt x="66" y="34"/>
                                </a:lnTo>
                                <a:lnTo>
                                  <a:pt x="53" y="32"/>
                                </a:lnTo>
                                <a:lnTo>
                                  <a:pt x="43" y="27"/>
                                </a:lnTo>
                                <a:lnTo>
                                  <a:pt x="34" y="25"/>
                                </a:lnTo>
                                <a:lnTo>
                                  <a:pt x="25" y="21"/>
                                </a:lnTo>
                                <a:lnTo>
                                  <a:pt x="19" y="17"/>
                                </a:lnTo>
                                <a:lnTo>
                                  <a:pt x="13" y="15"/>
                                </a:lnTo>
                                <a:lnTo>
                                  <a:pt x="8" y="10"/>
                                </a:lnTo>
                                <a:lnTo>
                                  <a:pt x="4" y="6"/>
                                </a:lnTo>
                                <a:lnTo>
                                  <a:pt x="4" y="4"/>
                                </a:lnTo>
                                <a:lnTo>
                                  <a:pt x="2" y="0"/>
                                </a:lnTo>
                                <a:lnTo>
                                  <a:pt x="0" y="0"/>
                                </a:lnTo>
                                <a:close/>
                              </a:path>
                            </a:pathLst>
                          </a:custGeom>
                          <a:solidFill>
                            <a:srgbClr val="a2c1fe"/>
                          </a:solidFill>
                          <a:ln>
                            <a:noFill/>
                          </a:ln>
                        </wps:spPr>
                        <wps:style>
                          <a:lnRef idx="0"/>
                          <a:fillRef idx="0"/>
                          <a:effectRef idx="0"/>
                          <a:fontRef idx="minor"/>
                        </wps:style>
                        <wps:bodyPr/>
                      </wps:wsp>
                      <wps:wsp>
                        <wps:cNvSpPr/>
                        <wps:spPr>
                          <a:xfrm>
                            <a:off x="4735800" y="2664360"/>
                            <a:ext cx="337680" cy="49680"/>
                          </a:xfrm>
                          <a:custGeom>
                            <a:avLst/>
                            <a:gdLst/>
                            <a:ahLst/>
                            <a:rect l="l" t="t" r="r" b="b"/>
                            <a:pathLst>
                              <a:path w="532" h="78">
                                <a:moveTo>
                                  <a:pt x="532" y="0"/>
                                </a:moveTo>
                                <a:lnTo>
                                  <a:pt x="532" y="0"/>
                                </a:lnTo>
                                <a:lnTo>
                                  <a:pt x="504" y="0"/>
                                </a:lnTo>
                                <a:lnTo>
                                  <a:pt x="478" y="3"/>
                                </a:lnTo>
                                <a:lnTo>
                                  <a:pt x="453" y="3"/>
                                </a:lnTo>
                                <a:lnTo>
                                  <a:pt x="425" y="3"/>
                                </a:lnTo>
                                <a:lnTo>
                                  <a:pt x="399" y="5"/>
                                </a:lnTo>
                                <a:lnTo>
                                  <a:pt x="375" y="5"/>
                                </a:lnTo>
                                <a:lnTo>
                                  <a:pt x="350" y="7"/>
                                </a:lnTo>
                                <a:lnTo>
                                  <a:pt x="326" y="7"/>
                                </a:lnTo>
                                <a:lnTo>
                                  <a:pt x="302" y="9"/>
                                </a:lnTo>
                                <a:lnTo>
                                  <a:pt x="279" y="11"/>
                                </a:lnTo>
                                <a:lnTo>
                                  <a:pt x="257" y="13"/>
                                </a:lnTo>
                                <a:lnTo>
                                  <a:pt x="236" y="13"/>
                                </a:lnTo>
                                <a:lnTo>
                                  <a:pt x="214" y="15"/>
                                </a:lnTo>
                                <a:lnTo>
                                  <a:pt x="195" y="18"/>
                                </a:lnTo>
                                <a:lnTo>
                                  <a:pt x="174" y="22"/>
                                </a:lnTo>
                                <a:lnTo>
                                  <a:pt x="156" y="24"/>
                                </a:lnTo>
                                <a:lnTo>
                                  <a:pt x="139" y="26"/>
                                </a:lnTo>
                                <a:lnTo>
                                  <a:pt x="122" y="28"/>
                                </a:lnTo>
                                <a:lnTo>
                                  <a:pt x="105" y="33"/>
                                </a:lnTo>
                                <a:lnTo>
                                  <a:pt x="92" y="35"/>
                                </a:lnTo>
                                <a:lnTo>
                                  <a:pt x="77" y="37"/>
                                </a:lnTo>
                                <a:lnTo>
                                  <a:pt x="64" y="41"/>
                                </a:lnTo>
                                <a:lnTo>
                                  <a:pt x="53" y="43"/>
                                </a:lnTo>
                                <a:lnTo>
                                  <a:pt x="43" y="48"/>
                                </a:lnTo>
                                <a:lnTo>
                                  <a:pt x="32" y="50"/>
                                </a:lnTo>
                                <a:lnTo>
                                  <a:pt x="23" y="54"/>
                                </a:lnTo>
                                <a:lnTo>
                                  <a:pt x="17" y="58"/>
                                </a:lnTo>
                                <a:lnTo>
                                  <a:pt x="10" y="63"/>
                                </a:lnTo>
                                <a:lnTo>
                                  <a:pt x="6" y="65"/>
                                </a:lnTo>
                                <a:lnTo>
                                  <a:pt x="2" y="69"/>
                                </a:lnTo>
                                <a:lnTo>
                                  <a:pt x="0" y="73"/>
                                </a:lnTo>
                                <a:lnTo>
                                  <a:pt x="0" y="78"/>
                                </a:lnTo>
                                <a:lnTo>
                                  <a:pt x="2" y="78"/>
                                </a:lnTo>
                                <a:lnTo>
                                  <a:pt x="4" y="73"/>
                                </a:lnTo>
                                <a:lnTo>
                                  <a:pt x="4" y="71"/>
                                </a:lnTo>
                                <a:lnTo>
                                  <a:pt x="8" y="67"/>
                                </a:lnTo>
                                <a:lnTo>
                                  <a:pt x="13" y="65"/>
                                </a:lnTo>
                                <a:lnTo>
                                  <a:pt x="19" y="60"/>
                                </a:lnTo>
                                <a:lnTo>
                                  <a:pt x="25" y="56"/>
                                </a:lnTo>
                                <a:lnTo>
                                  <a:pt x="34" y="54"/>
                                </a:lnTo>
                                <a:lnTo>
                                  <a:pt x="43" y="50"/>
                                </a:lnTo>
                                <a:lnTo>
                                  <a:pt x="53" y="48"/>
                                </a:lnTo>
                                <a:lnTo>
                                  <a:pt x="66" y="43"/>
                                </a:lnTo>
                                <a:lnTo>
                                  <a:pt x="79" y="41"/>
                                </a:lnTo>
                                <a:lnTo>
                                  <a:pt x="92" y="37"/>
                                </a:lnTo>
                                <a:lnTo>
                                  <a:pt x="107" y="35"/>
                                </a:lnTo>
                                <a:lnTo>
                                  <a:pt x="122" y="33"/>
                                </a:lnTo>
                                <a:lnTo>
                                  <a:pt x="139" y="28"/>
                                </a:lnTo>
                                <a:lnTo>
                                  <a:pt x="156" y="26"/>
                                </a:lnTo>
                                <a:lnTo>
                                  <a:pt x="176" y="24"/>
                                </a:lnTo>
                                <a:lnTo>
                                  <a:pt x="195" y="22"/>
                                </a:lnTo>
                                <a:lnTo>
                                  <a:pt x="214" y="20"/>
                                </a:lnTo>
                                <a:lnTo>
                                  <a:pt x="236" y="18"/>
                                </a:lnTo>
                                <a:lnTo>
                                  <a:pt x="257" y="15"/>
                                </a:lnTo>
                                <a:lnTo>
                                  <a:pt x="279" y="13"/>
                                </a:lnTo>
                                <a:lnTo>
                                  <a:pt x="302" y="11"/>
                                </a:lnTo>
                                <a:lnTo>
                                  <a:pt x="326" y="11"/>
                                </a:lnTo>
                                <a:lnTo>
                                  <a:pt x="350" y="9"/>
                                </a:lnTo>
                                <a:lnTo>
                                  <a:pt x="375" y="9"/>
                                </a:lnTo>
                                <a:lnTo>
                                  <a:pt x="399" y="7"/>
                                </a:lnTo>
                                <a:lnTo>
                                  <a:pt x="425" y="7"/>
                                </a:lnTo>
                                <a:lnTo>
                                  <a:pt x="453" y="5"/>
                                </a:lnTo>
                                <a:lnTo>
                                  <a:pt x="478" y="5"/>
                                </a:lnTo>
                                <a:lnTo>
                                  <a:pt x="504" y="5"/>
                                </a:lnTo>
                                <a:lnTo>
                                  <a:pt x="532" y="5"/>
                                </a:lnTo>
                                <a:lnTo>
                                  <a:pt x="532" y="0"/>
                                </a:lnTo>
                                <a:close/>
                              </a:path>
                            </a:pathLst>
                          </a:custGeom>
                          <a:solidFill>
                            <a:srgbClr val="a2c1fe"/>
                          </a:solidFill>
                          <a:ln>
                            <a:noFill/>
                          </a:ln>
                        </wps:spPr>
                        <wps:style>
                          <a:lnRef idx="0"/>
                          <a:fillRef idx="0"/>
                          <a:effectRef idx="0"/>
                          <a:fontRef idx="minor"/>
                        </wps:style>
                        <wps:bodyPr/>
                      </wps:wsp>
                      <wps:wsp>
                        <wps:cNvSpPr/>
                        <wps:spPr>
                          <a:xfrm>
                            <a:off x="5073480" y="2664360"/>
                            <a:ext cx="338400" cy="49680"/>
                          </a:xfrm>
                          <a:custGeom>
                            <a:avLst/>
                            <a:gdLst/>
                            <a:ahLst/>
                            <a:rect l="l" t="t" r="r" b="b"/>
                            <a:pathLst>
                              <a:path w="533" h="78">
                                <a:moveTo>
                                  <a:pt x="533" y="78"/>
                                </a:moveTo>
                                <a:lnTo>
                                  <a:pt x="533" y="78"/>
                                </a:lnTo>
                                <a:lnTo>
                                  <a:pt x="533" y="73"/>
                                </a:lnTo>
                                <a:lnTo>
                                  <a:pt x="531" y="69"/>
                                </a:lnTo>
                                <a:lnTo>
                                  <a:pt x="527" y="65"/>
                                </a:lnTo>
                                <a:lnTo>
                                  <a:pt x="523" y="63"/>
                                </a:lnTo>
                                <a:lnTo>
                                  <a:pt x="516" y="58"/>
                                </a:lnTo>
                                <a:lnTo>
                                  <a:pt x="510" y="54"/>
                                </a:lnTo>
                                <a:lnTo>
                                  <a:pt x="501" y="50"/>
                                </a:lnTo>
                                <a:lnTo>
                                  <a:pt x="490" y="48"/>
                                </a:lnTo>
                                <a:lnTo>
                                  <a:pt x="480" y="43"/>
                                </a:lnTo>
                                <a:lnTo>
                                  <a:pt x="469" y="41"/>
                                </a:lnTo>
                                <a:lnTo>
                                  <a:pt x="456" y="37"/>
                                </a:lnTo>
                                <a:lnTo>
                                  <a:pt x="441" y="35"/>
                                </a:lnTo>
                                <a:lnTo>
                                  <a:pt x="428" y="33"/>
                                </a:lnTo>
                                <a:lnTo>
                                  <a:pt x="411" y="28"/>
                                </a:lnTo>
                                <a:lnTo>
                                  <a:pt x="394" y="26"/>
                                </a:lnTo>
                                <a:lnTo>
                                  <a:pt x="377" y="24"/>
                                </a:lnTo>
                                <a:lnTo>
                                  <a:pt x="360" y="22"/>
                                </a:lnTo>
                                <a:lnTo>
                                  <a:pt x="338" y="18"/>
                                </a:lnTo>
                                <a:lnTo>
                                  <a:pt x="319" y="15"/>
                                </a:lnTo>
                                <a:lnTo>
                                  <a:pt x="297" y="13"/>
                                </a:lnTo>
                                <a:lnTo>
                                  <a:pt x="276" y="13"/>
                                </a:lnTo>
                                <a:lnTo>
                                  <a:pt x="254" y="11"/>
                                </a:lnTo>
                                <a:lnTo>
                                  <a:pt x="231" y="9"/>
                                </a:lnTo>
                                <a:lnTo>
                                  <a:pt x="207" y="7"/>
                                </a:lnTo>
                                <a:lnTo>
                                  <a:pt x="184" y="7"/>
                                </a:lnTo>
                                <a:lnTo>
                                  <a:pt x="160" y="5"/>
                                </a:lnTo>
                                <a:lnTo>
                                  <a:pt x="134" y="5"/>
                                </a:lnTo>
                                <a:lnTo>
                                  <a:pt x="108" y="3"/>
                                </a:lnTo>
                                <a:lnTo>
                                  <a:pt x="83" y="3"/>
                                </a:lnTo>
                                <a:lnTo>
                                  <a:pt x="54" y="3"/>
                                </a:lnTo>
                                <a:lnTo>
                                  <a:pt x="29" y="0"/>
                                </a:lnTo>
                                <a:lnTo>
                                  <a:pt x="0" y="0"/>
                                </a:lnTo>
                                <a:lnTo>
                                  <a:pt x="0" y="5"/>
                                </a:lnTo>
                                <a:lnTo>
                                  <a:pt x="29" y="5"/>
                                </a:lnTo>
                                <a:lnTo>
                                  <a:pt x="54" y="5"/>
                                </a:lnTo>
                                <a:lnTo>
                                  <a:pt x="83" y="5"/>
                                </a:lnTo>
                                <a:lnTo>
                                  <a:pt x="108" y="7"/>
                                </a:lnTo>
                                <a:lnTo>
                                  <a:pt x="134" y="7"/>
                                </a:lnTo>
                                <a:lnTo>
                                  <a:pt x="160" y="9"/>
                                </a:lnTo>
                                <a:lnTo>
                                  <a:pt x="184" y="9"/>
                                </a:lnTo>
                                <a:lnTo>
                                  <a:pt x="207" y="11"/>
                                </a:lnTo>
                                <a:lnTo>
                                  <a:pt x="231" y="11"/>
                                </a:lnTo>
                                <a:lnTo>
                                  <a:pt x="254" y="13"/>
                                </a:lnTo>
                                <a:lnTo>
                                  <a:pt x="276" y="15"/>
                                </a:lnTo>
                                <a:lnTo>
                                  <a:pt x="297" y="18"/>
                                </a:lnTo>
                                <a:lnTo>
                                  <a:pt x="319" y="20"/>
                                </a:lnTo>
                                <a:lnTo>
                                  <a:pt x="338" y="22"/>
                                </a:lnTo>
                                <a:lnTo>
                                  <a:pt x="357" y="24"/>
                                </a:lnTo>
                                <a:lnTo>
                                  <a:pt x="377" y="26"/>
                                </a:lnTo>
                                <a:lnTo>
                                  <a:pt x="394" y="28"/>
                                </a:lnTo>
                                <a:lnTo>
                                  <a:pt x="411" y="33"/>
                                </a:lnTo>
                                <a:lnTo>
                                  <a:pt x="426" y="35"/>
                                </a:lnTo>
                                <a:lnTo>
                                  <a:pt x="441" y="37"/>
                                </a:lnTo>
                                <a:lnTo>
                                  <a:pt x="454" y="41"/>
                                </a:lnTo>
                                <a:lnTo>
                                  <a:pt x="467" y="43"/>
                                </a:lnTo>
                                <a:lnTo>
                                  <a:pt x="480" y="48"/>
                                </a:lnTo>
                                <a:lnTo>
                                  <a:pt x="490" y="50"/>
                                </a:lnTo>
                                <a:lnTo>
                                  <a:pt x="499" y="54"/>
                                </a:lnTo>
                                <a:lnTo>
                                  <a:pt x="508" y="56"/>
                                </a:lnTo>
                                <a:lnTo>
                                  <a:pt x="514" y="60"/>
                                </a:lnTo>
                                <a:lnTo>
                                  <a:pt x="521" y="65"/>
                                </a:lnTo>
                                <a:lnTo>
                                  <a:pt x="525" y="67"/>
                                </a:lnTo>
                                <a:lnTo>
                                  <a:pt x="529" y="71"/>
                                </a:lnTo>
                                <a:lnTo>
                                  <a:pt x="529" y="73"/>
                                </a:lnTo>
                                <a:lnTo>
                                  <a:pt x="531" y="78"/>
                                </a:lnTo>
                                <a:lnTo>
                                  <a:pt x="533" y="78"/>
                                </a:lnTo>
                                <a:close/>
                              </a:path>
                            </a:pathLst>
                          </a:custGeom>
                          <a:solidFill>
                            <a:srgbClr val="a2c1fe"/>
                          </a:solidFill>
                          <a:ln>
                            <a:noFill/>
                          </a:ln>
                        </wps:spPr>
                        <wps:style>
                          <a:lnRef idx="0"/>
                          <a:fillRef idx="0"/>
                          <a:effectRef idx="0"/>
                          <a:fontRef idx="minor"/>
                        </wps:style>
                        <wps:bodyPr/>
                      </wps:wsp>
                      <wps:wsp>
                        <wps:cNvSpPr/>
                        <wps:spPr>
                          <a:xfrm>
                            <a:off x="5073480" y="2728440"/>
                            <a:ext cx="565200" cy="73800"/>
                          </a:xfrm>
                          <a:custGeom>
                            <a:avLst/>
                            <a:gdLst/>
                            <a:ahLst/>
                            <a:rect l="l" t="t" r="r" b="b"/>
                            <a:pathLst>
                              <a:path w="890" h="116">
                                <a:moveTo>
                                  <a:pt x="0" y="116"/>
                                </a:moveTo>
                                <a:lnTo>
                                  <a:pt x="0" y="116"/>
                                </a:lnTo>
                                <a:lnTo>
                                  <a:pt x="45" y="116"/>
                                </a:lnTo>
                                <a:lnTo>
                                  <a:pt x="90" y="116"/>
                                </a:lnTo>
                                <a:lnTo>
                                  <a:pt x="136" y="116"/>
                                </a:lnTo>
                                <a:lnTo>
                                  <a:pt x="179" y="114"/>
                                </a:lnTo>
                                <a:lnTo>
                                  <a:pt x="222" y="114"/>
                                </a:lnTo>
                                <a:lnTo>
                                  <a:pt x="265" y="111"/>
                                </a:lnTo>
                                <a:lnTo>
                                  <a:pt x="306" y="109"/>
                                </a:lnTo>
                                <a:lnTo>
                                  <a:pt x="347" y="107"/>
                                </a:lnTo>
                                <a:lnTo>
                                  <a:pt x="385" y="105"/>
                                </a:lnTo>
                                <a:lnTo>
                                  <a:pt x="424" y="103"/>
                                </a:lnTo>
                                <a:lnTo>
                                  <a:pt x="460" y="101"/>
                                </a:lnTo>
                                <a:lnTo>
                                  <a:pt x="497" y="96"/>
                                </a:lnTo>
                                <a:lnTo>
                                  <a:pt x="531" y="94"/>
                                </a:lnTo>
                                <a:lnTo>
                                  <a:pt x="563" y="90"/>
                                </a:lnTo>
                                <a:lnTo>
                                  <a:pt x="598" y="86"/>
                                </a:lnTo>
                                <a:lnTo>
                                  <a:pt x="628" y="84"/>
                                </a:lnTo>
                                <a:lnTo>
                                  <a:pt x="658" y="79"/>
                                </a:lnTo>
                                <a:lnTo>
                                  <a:pt x="686" y="75"/>
                                </a:lnTo>
                                <a:lnTo>
                                  <a:pt x="712" y="71"/>
                                </a:lnTo>
                                <a:lnTo>
                                  <a:pt x="737" y="66"/>
                                </a:lnTo>
                                <a:lnTo>
                                  <a:pt x="759" y="60"/>
                                </a:lnTo>
                                <a:lnTo>
                                  <a:pt x="780" y="56"/>
                                </a:lnTo>
                                <a:lnTo>
                                  <a:pt x="800" y="51"/>
                                </a:lnTo>
                                <a:lnTo>
                                  <a:pt x="819" y="45"/>
                                </a:lnTo>
                                <a:lnTo>
                                  <a:pt x="834" y="41"/>
                                </a:lnTo>
                                <a:lnTo>
                                  <a:pt x="849" y="36"/>
                                </a:lnTo>
                                <a:lnTo>
                                  <a:pt x="860" y="30"/>
                                </a:lnTo>
                                <a:lnTo>
                                  <a:pt x="870" y="24"/>
                                </a:lnTo>
                                <a:lnTo>
                                  <a:pt x="879" y="19"/>
                                </a:lnTo>
                                <a:lnTo>
                                  <a:pt x="883" y="13"/>
                                </a:lnTo>
                                <a:lnTo>
                                  <a:pt x="888" y="7"/>
                                </a:lnTo>
                                <a:lnTo>
                                  <a:pt x="890" y="0"/>
                                </a:lnTo>
                                <a:lnTo>
                                  <a:pt x="885" y="0"/>
                                </a:lnTo>
                                <a:lnTo>
                                  <a:pt x="885" y="4"/>
                                </a:lnTo>
                                <a:lnTo>
                                  <a:pt x="881" y="11"/>
                                </a:lnTo>
                                <a:lnTo>
                                  <a:pt x="877" y="15"/>
                                </a:lnTo>
                                <a:lnTo>
                                  <a:pt x="868" y="22"/>
                                </a:lnTo>
                                <a:lnTo>
                                  <a:pt x="860" y="28"/>
                                </a:lnTo>
                                <a:lnTo>
                                  <a:pt x="847" y="32"/>
                                </a:lnTo>
                                <a:lnTo>
                                  <a:pt x="834" y="39"/>
                                </a:lnTo>
                                <a:lnTo>
                                  <a:pt x="817" y="43"/>
                                </a:lnTo>
                                <a:lnTo>
                                  <a:pt x="800" y="47"/>
                                </a:lnTo>
                                <a:lnTo>
                                  <a:pt x="780" y="54"/>
                                </a:lnTo>
                                <a:lnTo>
                                  <a:pt x="759" y="58"/>
                                </a:lnTo>
                                <a:lnTo>
                                  <a:pt x="735" y="62"/>
                                </a:lnTo>
                                <a:lnTo>
                                  <a:pt x="712" y="66"/>
                                </a:lnTo>
                                <a:lnTo>
                                  <a:pt x="684" y="71"/>
                                </a:lnTo>
                                <a:lnTo>
                                  <a:pt x="656" y="75"/>
                                </a:lnTo>
                                <a:lnTo>
                                  <a:pt x="628" y="79"/>
                                </a:lnTo>
                                <a:lnTo>
                                  <a:pt x="598" y="84"/>
                                </a:lnTo>
                                <a:lnTo>
                                  <a:pt x="563" y="88"/>
                                </a:lnTo>
                                <a:lnTo>
                                  <a:pt x="531" y="90"/>
                                </a:lnTo>
                                <a:lnTo>
                                  <a:pt x="497" y="94"/>
                                </a:lnTo>
                                <a:lnTo>
                                  <a:pt x="460" y="96"/>
                                </a:lnTo>
                                <a:lnTo>
                                  <a:pt x="424" y="99"/>
                                </a:lnTo>
                                <a:lnTo>
                                  <a:pt x="385" y="101"/>
                                </a:lnTo>
                                <a:lnTo>
                                  <a:pt x="347" y="105"/>
                                </a:lnTo>
                                <a:lnTo>
                                  <a:pt x="306" y="105"/>
                                </a:lnTo>
                                <a:lnTo>
                                  <a:pt x="265" y="107"/>
                                </a:lnTo>
                                <a:lnTo>
                                  <a:pt x="222" y="109"/>
                                </a:lnTo>
                                <a:lnTo>
                                  <a:pt x="179" y="111"/>
                                </a:lnTo>
                                <a:lnTo>
                                  <a:pt x="136" y="111"/>
                                </a:lnTo>
                                <a:lnTo>
                                  <a:pt x="90" y="111"/>
                                </a:lnTo>
                                <a:lnTo>
                                  <a:pt x="45" y="114"/>
                                </a:lnTo>
                                <a:lnTo>
                                  <a:pt x="0" y="114"/>
                                </a:lnTo>
                                <a:lnTo>
                                  <a:pt x="0" y="116"/>
                                </a:lnTo>
                                <a:close/>
                              </a:path>
                            </a:pathLst>
                          </a:custGeom>
                          <a:solidFill>
                            <a:srgbClr val="cecece"/>
                          </a:solidFill>
                          <a:ln>
                            <a:noFill/>
                          </a:ln>
                        </wps:spPr>
                        <wps:style>
                          <a:lnRef idx="0"/>
                          <a:fillRef idx="0"/>
                          <a:effectRef idx="0"/>
                          <a:fontRef idx="minor"/>
                        </wps:style>
                        <wps:bodyPr/>
                      </wps:wsp>
                      <wps:wsp>
                        <wps:cNvSpPr/>
                        <wps:spPr>
                          <a:xfrm>
                            <a:off x="4509000" y="2728440"/>
                            <a:ext cx="564480" cy="73800"/>
                          </a:xfrm>
                          <a:custGeom>
                            <a:avLst/>
                            <a:gdLst/>
                            <a:ahLst/>
                            <a:rect l="l" t="t" r="r" b="b"/>
                            <a:pathLst>
                              <a:path w="889" h="116">
                                <a:moveTo>
                                  <a:pt x="0" y="0"/>
                                </a:moveTo>
                                <a:lnTo>
                                  <a:pt x="0" y="0"/>
                                </a:lnTo>
                                <a:lnTo>
                                  <a:pt x="3" y="7"/>
                                </a:lnTo>
                                <a:lnTo>
                                  <a:pt x="7" y="13"/>
                                </a:lnTo>
                                <a:lnTo>
                                  <a:pt x="11" y="19"/>
                                </a:lnTo>
                                <a:lnTo>
                                  <a:pt x="20" y="24"/>
                                </a:lnTo>
                                <a:lnTo>
                                  <a:pt x="30" y="30"/>
                                </a:lnTo>
                                <a:lnTo>
                                  <a:pt x="41" y="36"/>
                                </a:lnTo>
                                <a:lnTo>
                                  <a:pt x="56" y="41"/>
                                </a:lnTo>
                                <a:lnTo>
                                  <a:pt x="71" y="45"/>
                                </a:lnTo>
                                <a:lnTo>
                                  <a:pt x="91" y="51"/>
                                </a:lnTo>
                                <a:lnTo>
                                  <a:pt x="110" y="56"/>
                                </a:lnTo>
                                <a:lnTo>
                                  <a:pt x="131" y="60"/>
                                </a:lnTo>
                                <a:lnTo>
                                  <a:pt x="153" y="66"/>
                                </a:lnTo>
                                <a:lnTo>
                                  <a:pt x="179" y="71"/>
                                </a:lnTo>
                                <a:lnTo>
                                  <a:pt x="204" y="75"/>
                                </a:lnTo>
                                <a:lnTo>
                                  <a:pt x="232" y="79"/>
                                </a:lnTo>
                                <a:lnTo>
                                  <a:pt x="262" y="84"/>
                                </a:lnTo>
                                <a:lnTo>
                                  <a:pt x="294" y="86"/>
                                </a:lnTo>
                                <a:lnTo>
                                  <a:pt x="327" y="90"/>
                                </a:lnTo>
                                <a:lnTo>
                                  <a:pt x="359" y="94"/>
                                </a:lnTo>
                                <a:lnTo>
                                  <a:pt x="395" y="96"/>
                                </a:lnTo>
                                <a:lnTo>
                                  <a:pt x="430" y="101"/>
                                </a:lnTo>
                                <a:lnTo>
                                  <a:pt x="466" y="103"/>
                                </a:lnTo>
                                <a:lnTo>
                                  <a:pt x="505" y="105"/>
                                </a:lnTo>
                                <a:lnTo>
                                  <a:pt x="546" y="107"/>
                                </a:lnTo>
                                <a:lnTo>
                                  <a:pt x="584" y="109"/>
                                </a:lnTo>
                                <a:lnTo>
                                  <a:pt x="627" y="111"/>
                                </a:lnTo>
                                <a:lnTo>
                                  <a:pt x="668" y="114"/>
                                </a:lnTo>
                                <a:lnTo>
                                  <a:pt x="711" y="114"/>
                                </a:lnTo>
                                <a:lnTo>
                                  <a:pt x="754" y="116"/>
                                </a:lnTo>
                                <a:lnTo>
                                  <a:pt x="799" y="116"/>
                                </a:lnTo>
                                <a:lnTo>
                                  <a:pt x="844" y="116"/>
                                </a:lnTo>
                                <a:lnTo>
                                  <a:pt x="889" y="116"/>
                                </a:lnTo>
                                <a:lnTo>
                                  <a:pt x="889" y="114"/>
                                </a:lnTo>
                                <a:lnTo>
                                  <a:pt x="844" y="114"/>
                                </a:lnTo>
                                <a:lnTo>
                                  <a:pt x="799" y="111"/>
                                </a:lnTo>
                                <a:lnTo>
                                  <a:pt x="754" y="111"/>
                                </a:lnTo>
                                <a:lnTo>
                                  <a:pt x="711" y="111"/>
                                </a:lnTo>
                                <a:lnTo>
                                  <a:pt x="668" y="109"/>
                                </a:lnTo>
                                <a:lnTo>
                                  <a:pt x="627" y="107"/>
                                </a:lnTo>
                                <a:lnTo>
                                  <a:pt x="584" y="105"/>
                                </a:lnTo>
                                <a:lnTo>
                                  <a:pt x="546" y="105"/>
                                </a:lnTo>
                                <a:lnTo>
                                  <a:pt x="505" y="101"/>
                                </a:lnTo>
                                <a:lnTo>
                                  <a:pt x="466" y="99"/>
                                </a:lnTo>
                                <a:lnTo>
                                  <a:pt x="430" y="96"/>
                                </a:lnTo>
                                <a:lnTo>
                                  <a:pt x="395" y="94"/>
                                </a:lnTo>
                                <a:lnTo>
                                  <a:pt x="359" y="90"/>
                                </a:lnTo>
                                <a:lnTo>
                                  <a:pt x="327" y="88"/>
                                </a:lnTo>
                                <a:lnTo>
                                  <a:pt x="294" y="84"/>
                                </a:lnTo>
                                <a:lnTo>
                                  <a:pt x="264" y="79"/>
                                </a:lnTo>
                                <a:lnTo>
                                  <a:pt x="234" y="75"/>
                                </a:lnTo>
                                <a:lnTo>
                                  <a:pt x="206" y="71"/>
                                </a:lnTo>
                                <a:lnTo>
                                  <a:pt x="179" y="66"/>
                                </a:lnTo>
                                <a:lnTo>
                                  <a:pt x="155" y="62"/>
                                </a:lnTo>
                                <a:lnTo>
                                  <a:pt x="131" y="58"/>
                                </a:lnTo>
                                <a:lnTo>
                                  <a:pt x="110" y="54"/>
                                </a:lnTo>
                                <a:lnTo>
                                  <a:pt x="91" y="47"/>
                                </a:lnTo>
                                <a:lnTo>
                                  <a:pt x="73" y="43"/>
                                </a:lnTo>
                                <a:lnTo>
                                  <a:pt x="56" y="39"/>
                                </a:lnTo>
                                <a:lnTo>
                                  <a:pt x="43" y="32"/>
                                </a:lnTo>
                                <a:lnTo>
                                  <a:pt x="30" y="28"/>
                                </a:lnTo>
                                <a:lnTo>
                                  <a:pt x="22" y="22"/>
                                </a:lnTo>
                                <a:lnTo>
                                  <a:pt x="13" y="15"/>
                                </a:lnTo>
                                <a:lnTo>
                                  <a:pt x="9" y="11"/>
                                </a:lnTo>
                                <a:lnTo>
                                  <a:pt x="5" y="4"/>
                                </a:lnTo>
                                <a:lnTo>
                                  <a:pt x="5" y="0"/>
                                </a:lnTo>
                                <a:lnTo>
                                  <a:pt x="0" y="0"/>
                                </a:lnTo>
                                <a:close/>
                              </a:path>
                            </a:pathLst>
                          </a:custGeom>
                          <a:solidFill>
                            <a:srgbClr val="cecece"/>
                          </a:solidFill>
                          <a:ln>
                            <a:noFill/>
                          </a:ln>
                        </wps:spPr>
                        <wps:style>
                          <a:lnRef idx="0"/>
                          <a:fillRef idx="0"/>
                          <a:effectRef idx="0"/>
                          <a:fontRef idx="minor"/>
                        </wps:style>
                        <wps:bodyPr/>
                      </wps:wsp>
                      <wps:wsp>
                        <wps:cNvSpPr/>
                        <wps:spPr>
                          <a:xfrm>
                            <a:off x="4509000" y="2655720"/>
                            <a:ext cx="564480" cy="73080"/>
                          </a:xfrm>
                          <a:custGeom>
                            <a:avLst/>
                            <a:gdLst/>
                            <a:ahLst/>
                            <a:rect l="l" t="t" r="r" b="b"/>
                            <a:pathLst>
                              <a:path w="889" h="115">
                                <a:moveTo>
                                  <a:pt x="889" y="0"/>
                                </a:moveTo>
                                <a:lnTo>
                                  <a:pt x="889" y="0"/>
                                </a:lnTo>
                                <a:lnTo>
                                  <a:pt x="844" y="0"/>
                                </a:lnTo>
                                <a:lnTo>
                                  <a:pt x="799" y="0"/>
                                </a:lnTo>
                                <a:lnTo>
                                  <a:pt x="754" y="0"/>
                                </a:lnTo>
                                <a:lnTo>
                                  <a:pt x="711" y="2"/>
                                </a:lnTo>
                                <a:lnTo>
                                  <a:pt x="668" y="2"/>
                                </a:lnTo>
                                <a:lnTo>
                                  <a:pt x="627" y="4"/>
                                </a:lnTo>
                                <a:lnTo>
                                  <a:pt x="584" y="6"/>
                                </a:lnTo>
                                <a:lnTo>
                                  <a:pt x="546" y="8"/>
                                </a:lnTo>
                                <a:lnTo>
                                  <a:pt x="505" y="10"/>
                                </a:lnTo>
                                <a:lnTo>
                                  <a:pt x="466" y="12"/>
                                </a:lnTo>
                                <a:lnTo>
                                  <a:pt x="430" y="17"/>
                                </a:lnTo>
                                <a:lnTo>
                                  <a:pt x="395" y="19"/>
                                </a:lnTo>
                                <a:lnTo>
                                  <a:pt x="359" y="21"/>
                                </a:lnTo>
                                <a:lnTo>
                                  <a:pt x="327" y="25"/>
                                </a:lnTo>
                                <a:lnTo>
                                  <a:pt x="294" y="29"/>
                                </a:lnTo>
                                <a:lnTo>
                                  <a:pt x="262" y="32"/>
                                </a:lnTo>
                                <a:lnTo>
                                  <a:pt x="232" y="36"/>
                                </a:lnTo>
                                <a:lnTo>
                                  <a:pt x="204" y="40"/>
                                </a:lnTo>
                                <a:lnTo>
                                  <a:pt x="179" y="44"/>
                                </a:lnTo>
                                <a:lnTo>
                                  <a:pt x="153" y="49"/>
                                </a:lnTo>
                                <a:lnTo>
                                  <a:pt x="131" y="53"/>
                                </a:lnTo>
                                <a:lnTo>
                                  <a:pt x="110" y="59"/>
                                </a:lnTo>
                                <a:lnTo>
                                  <a:pt x="91" y="64"/>
                                </a:lnTo>
                                <a:lnTo>
                                  <a:pt x="71" y="68"/>
                                </a:lnTo>
                                <a:lnTo>
                                  <a:pt x="56" y="74"/>
                                </a:lnTo>
                                <a:lnTo>
                                  <a:pt x="41" y="79"/>
                                </a:lnTo>
                                <a:lnTo>
                                  <a:pt x="30" y="85"/>
                                </a:lnTo>
                                <a:lnTo>
                                  <a:pt x="20" y="92"/>
                                </a:lnTo>
                                <a:lnTo>
                                  <a:pt x="11" y="96"/>
                                </a:lnTo>
                                <a:lnTo>
                                  <a:pt x="7" y="102"/>
                                </a:lnTo>
                                <a:lnTo>
                                  <a:pt x="3" y="109"/>
                                </a:lnTo>
                                <a:lnTo>
                                  <a:pt x="0" y="115"/>
                                </a:lnTo>
                                <a:lnTo>
                                  <a:pt x="5" y="115"/>
                                </a:lnTo>
                                <a:lnTo>
                                  <a:pt x="5" y="109"/>
                                </a:lnTo>
                                <a:lnTo>
                                  <a:pt x="9" y="104"/>
                                </a:lnTo>
                                <a:lnTo>
                                  <a:pt x="13" y="98"/>
                                </a:lnTo>
                                <a:lnTo>
                                  <a:pt x="22" y="94"/>
                                </a:lnTo>
                                <a:lnTo>
                                  <a:pt x="30" y="87"/>
                                </a:lnTo>
                                <a:lnTo>
                                  <a:pt x="43" y="83"/>
                                </a:lnTo>
                                <a:lnTo>
                                  <a:pt x="56" y="77"/>
                                </a:lnTo>
                                <a:lnTo>
                                  <a:pt x="73" y="72"/>
                                </a:lnTo>
                                <a:lnTo>
                                  <a:pt x="91" y="66"/>
                                </a:lnTo>
                                <a:lnTo>
                                  <a:pt x="110" y="62"/>
                                </a:lnTo>
                                <a:lnTo>
                                  <a:pt x="131" y="57"/>
                                </a:lnTo>
                                <a:lnTo>
                                  <a:pt x="155" y="53"/>
                                </a:lnTo>
                                <a:lnTo>
                                  <a:pt x="179" y="49"/>
                                </a:lnTo>
                                <a:lnTo>
                                  <a:pt x="206" y="44"/>
                                </a:lnTo>
                                <a:lnTo>
                                  <a:pt x="234" y="40"/>
                                </a:lnTo>
                                <a:lnTo>
                                  <a:pt x="264" y="36"/>
                                </a:lnTo>
                                <a:lnTo>
                                  <a:pt x="294" y="32"/>
                                </a:lnTo>
                                <a:lnTo>
                                  <a:pt x="327" y="27"/>
                                </a:lnTo>
                                <a:lnTo>
                                  <a:pt x="359" y="25"/>
                                </a:lnTo>
                                <a:lnTo>
                                  <a:pt x="395" y="21"/>
                                </a:lnTo>
                                <a:lnTo>
                                  <a:pt x="430" y="19"/>
                                </a:lnTo>
                                <a:lnTo>
                                  <a:pt x="466" y="17"/>
                                </a:lnTo>
                                <a:lnTo>
                                  <a:pt x="505" y="14"/>
                                </a:lnTo>
                                <a:lnTo>
                                  <a:pt x="546" y="10"/>
                                </a:lnTo>
                                <a:lnTo>
                                  <a:pt x="584" y="10"/>
                                </a:lnTo>
                                <a:lnTo>
                                  <a:pt x="627" y="8"/>
                                </a:lnTo>
                                <a:lnTo>
                                  <a:pt x="668" y="6"/>
                                </a:lnTo>
                                <a:lnTo>
                                  <a:pt x="711" y="4"/>
                                </a:lnTo>
                                <a:lnTo>
                                  <a:pt x="754" y="4"/>
                                </a:lnTo>
                                <a:lnTo>
                                  <a:pt x="799" y="4"/>
                                </a:lnTo>
                                <a:lnTo>
                                  <a:pt x="844" y="2"/>
                                </a:lnTo>
                                <a:lnTo>
                                  <a:pt x="889" y="2"/>
                                </a:lnTo>
                                <a:lnTo>
                                  <a:pt x="889" y="0"/>
                                </a:lnTo>
                                <a:close/>
                              </a:path>
                            </a:pathLst>
                          </a:custGeom>
                          <a:solidFill>
                            <a:srgbClr val="cecece"/>
                          </a:solidFill>
                          <a:ln>
                            <a:noFill/>
                          </a:ln>
                        </wps:spPr>
                        <wps:style>
                          <a:lnRef idx="0"/>
                          <a:fillRef idx="0"/>
                          <a:effectRef idx="0"/>
                          <a:fontRef idx="minor"/>
                        </wps:style>
                        <wps:bodyPr/>
                      </wps:wsp>
                      <wps:wsp>
                        <wps:cNvSpPr/>
                        <wps:spPr>
                          <a:xfrm>
                            <a:off x="5073480" y="2655720"/>
                            <a:ext cx="565200" cy="73080"/>
                          </a:xfrm>
                          <a:custGeom>
                            <a:avLst/>
                            <a:gdLst/>
                            <a:ahLst/>
                            <a:rect l="l" t="t" r="r" b="b"/>
                            <a:pathLst>
                              <a:path w="890" h="115">
                                <a:moveTo>
                                  <a:pt x="890" y="115"/>
                                </a:moveTo>
                                <a:lnTo>
                                  <a:pt x="890" y="115"/>
                                </a:lnTo>
                                <a:lnTo>
                                  <a:pt x="888" y="109"/>
                                </a:lnTo>
                                <a:lnTo>
                                  <a:pt x="883" y="102"/>
                                </a:lnTo>
                                <a:lnTo>
                                  <a:pt x="879" y="96"/>
                                </a:lnTo>
                                <a:lnTo>
                                  <a:pt x="870" y="92"/>
                                </a:lnTo>
                                <a:lnTo>
                                  <a:pt x="860" y="85"/>
                                </a:lnTo>
                                <a:lnTo>
                                  <a:pt x="849" y="79"/>
                                </a:lnTo>
                                <a:lnTo>
                                  <a:pt x="834" y="74"/>
                                </a:lnTo>
                                <a:lnTo>
                                  <a:pt x="819" y="68"/>
                                </a:lnTo>
                                <a:lnTo>
                                  <a:pt x="800" y="64"/>
                                </a:lnTo>
                                <a:lnTo>
                                  <a:pt x="780" y="59"/>
                                </a:lnTo>
                                <a:lnTo>
                                  <a:pt x="759" y="53"/>
                                </a:lnTo>
                                <a:lnTo>
                                  <a:pt x="737" y="49"/>
                                </a:lnTo>
                                <a:lnTo>
                                  <a:pt x="712" y="44"/>
                                </a:lnTo>
                                <a:lnTo>
                                  <a:pt x="686" y="40"/>
                                </a:lnTo>
                                <a:lnTo>
                                  <a:pt x="658" y="36"/>
                                </a:lnTo>
                                <a:lnTo>
                                  <a:pt x="628" y="32"/>
                                </a:lnTo>
                                <a:lnTo>
                                  <a:pt x="598" y="29"/>
                                </a:lnTo>
                                <a:lnTo>
                                  <a:pt x="563" y="25"/>
                                </a:lnTo>
                                <a:lnTo>
                                  <a:pt x="531" y="21"/>
                                </a:lnTo>
                                <a:lnTo>
                                  <a:pt x="497" y="19"/>
                                </a:lnTo>
                                <a:lnTo>
                                  <a:pt x="460" y="17"/>
                                </a:lnTo>
                                <a:lnTo>
                                  <a:pt x="424" y="12"/>
                                </a:lnTo>
                                <a:lnTo>
                                  <a:pt x="385" y="10"/>
                                </a:lnTo>
                                <a:lnTo>
                                  <a:pt x="347" y="8"/>
                                </a:lnTo>
                                <a:lnTo>
                                  <a:pt x="306" y="6"/>
                                </a:lnTo>
                                <a:lnTo>
                                  <a:pt x="265" y="4"/>
                                </a:lnTo>
                                <a:lnTo>
                                  <a:pt x="222" y="2"/>
                                </a:lnTo>
                                <a:lnTo>
                                  <a:pt x="179" y="2"/>
                                </a:lnTo>
                                <a:lnTo>
                                  <a:pt x="136" y="0"/>
                                </a:lnTo>
                                <a:lnTo>
                                  <a:pt x="90" y="0"/>
                                </a:lnTo>
                                <a:lnTo>
                                  <a:pt x="45" y="0"/>
                                </a:lnTo>
                                <a:lnTo>
                                  <a:pt x="0" y="0"/>
                                </a:lnTo>
                                <a:lnTo>
                                  <a:pt x="0" y="2"/>
                                </a:lnTo>
                                <a:lnTo>
                                  <a:pt x="45" y="2"/>
                                </a:lnTo>
                                <a:lnTo>
                                  <a:pt x="90" y="4"/>
                                </a:lnTo>
                                <a:lnTo>
                                  <a:pt x="136" y="4"/>
                                </a:lnTo>
                                <a:lnTo>
                                  <a:pt x="179" y="4"/>
                                </a:lnTo>
                                <a:lnTo>
                                  <a:pt x="222" y="6"/>
                                </a:lnTo>
                                <a:lnTo>
                                  <a:pt x="265" y="8"/>
                                </a:lnTo>
                                <a:lnTo>
                                  <a:pt x="306" y="10"/>
                                </a:lnTo>
                                <a:lnTo>
                                  <a:pt x="347" y="10"/>
                                </a:lnTo>
                                <a:lnTo>
                                  <a:pt x="385" y="14"/>
                                </a:lnTo>
                                <a:lnTo>
                                  <a:pt x="424" y="17"/>
                                </a:lnTo>
                                <a:lnTo>
                                  <a:pt x="460" y="19"/>
                                </a:lnTo>
                                <a:lnTo>
                                  <a:pt x="497" y="21"/>
                                </a:lnTo>
                                <a:lnTo>
                                  <a:pt x="531" y="25"/>
                                </a:lnTo>
                                <a:lnTo>
                                  <a:pt x="563" y="27"/>
                                </a:lnTo>
                                <a:lnTo>
                                  <a:pt x="598" y="32"/>
                                </a:lnTo>
                                <a:lnTo>
                                  <a:pt x="628" y="36"/>
                                </a:lnTo>
                                <a:lnTo>
                                  <a:pt x="656" y="40"/>
                                </a:lnTo>
                                <a:lnTo>
                                  <a:pt x="684" y="44"/>
                                </a:lnTo>
                                <a:lnTo>
                                  <a:pt x="712" y="49"/>
                                </a:lnTo>
                                <a:lnTo>
                                  <a:pt x="735" y="53"/>
                                </a:lnTo>
                                <a:lnTo>
                                  <a:pt x="759" y="57"/>
                                </a:lnTo>
                                <a:lnTo>
                                  <a:pt x="780" y="62"/>
                                </a:lnTo>
                                <a:lnTo>
                                  <a:pt x="800" y="66"/>
                                </a:lnTo>
                                <a:lnTo>
                                  <a:pt x="817" y="72"/>
                                </a:lnTo>
                                <a:lnTo>
                                  <a:pt x="834" y="77"/>
                                </a:lnTo>
                                <a:lnTo>
                                  <a:pt x="847" y="83"/>
                                </a:lnTo>
                                <a:lnTo>
                                  <a:pt x="860" y="87"/>
                                </a:lnTo>
                                <a:lnTo>
                                  <a:pt x="868" y="94"/>
                                </a:lnTo>
                                <a:lnTo>
                                  <a:pt x="877" y="98"/>
                                </a:lnTo>
                                <a:lnTo>
                                  <a:pt x="881" y="104"/>
                                </a:lnTo>
                                <a:lnTo>
                                  <a:pt x="885" y="109"/>
                                </a:lnTo>
                                <a:lnTo>
                                  <a:pt x="885" y="115"/>
                                </a:lnTo>
                                <a:lnTo>
                                  <a:pt x="890" y="115"/>
                                </a:lnTo>
                                <a:close/>
                              </a:path>
                            </a:pathLst>
                          </a:custGeom>
                          <a:solidFill>
                            <a:srgbClr val="cecece"/>
                          </a:solidFill>
                          <a:ln>
                            <a:noFill/>
                          </a:ln>
                        </wps:spPr>
                        <wps:style>
                          <a:lnRef idx="0"/>
                          <a:fillRef idx="0"/>
                          <a:effectRef idx="0"/>
                          <a:fontRef idx="minor"/>
                        </wps:style>
                        <wps:bodyPr/>
                      </wps:wsp>
                      <wps:wsp>
                        <wps:cNvSpPr/>
                        <wps:spPr>
                          <a:xfrm>
                            <a:off x="5073480" y="2724840"/>
                            <a:ext cx="565200" cy="74160"/>
                          </a:xfrm>
                          <a:custGeom>
                            <a:avLst/>
                            <a:gdLst/>
                            <a:ahLst/>
                            <a:rect l="l" t="t" r="r" b="b"/>
                            <a:pathLst>
                              <a:path w="890" h="117">
                                <a:moveTo>
                                  <a:pt x="0" y="117"/>
                                </a:moveTo>
                                <a:lnTo>
                                  <a:pt x="0" y="117"/>
                                </a:lnTo>
                                <a:lnTo>
                                  <a:pt x="45" y="117"/>
                                </a:lnTo>
                                <a:lnTo>
                                  <a:pt x="90" y="115"/>
                                </a:lnTo>
                                <a:lnTo>
                                  <a:pt x="136" y="115"/>
                                </a:lnTo>
                                <a:lnTo>
                                  <a:pt x="179" y="115"/>
                                </a:lnTo>
                                <a:lnTo>
                                  <a:pt x="222" y="113"/>
                                </a:lnTo>
                                <a:lnTo>
                                  <a:pt x="265" y="111"/>
                                </a:lnTo>
                                <a:lnTo>
                                  <a:pt x="306" y="111"/>
                                </a:lnTo>
                                <a:lnTo>
                                  <a:pt x="347" y="109"/>
                                </a:lnTo>
                                <a:lnTo>
                                  <a:pt x="385" y="107"/>
                                </a:lnTo>
                                <a:lnTo>
                                  <a:pt x="424" y="102"/>
                                </a:lnTo>
                                <a:lnTo>
                                  <a:pt x="460" y="100"/>
                                </a:lnTo>
                                <a:lnTo>
                                  <a:pt x="497" y="98"/>
                                </a:lnTo>
                                <a:lnTo>
                                  <a:pt x="531" y="94"/>
                                </a:lnTo>
                                <a:lnTo>
                                  <a:pt x="563" y="92"/>
                                </a:lnTo>
                                <a:lnTo>
                                  <a:pt x="598" y="87"/>
                                </a:lnTo>
                                <a:lnTo>
                                  <a:pt x="628" y="83"/>
                                </a:lnTo>
                                <a:lnTo>
                                  <a:pt x="658" y="79"/>
                                </a:lnTo>
                                <a:lnTo>
                                  <a:pt x="686" y="75"/>
                                </a:lnTo>
                                <a:lnTo>
                                  <a:pt x="712" y="70"/>
                                </a:lnTo>
                                <a:lnTo>
                                  <a:pt x="737" y="66"/>
                                </a:lnTo>
                                <a:lnTo>
                                  <a:pt x="759" y="62"/>
                                </a:lnTo>
                                <a:lnTo>
                                  <a:pt x="780" y="57"/>
                                </a:lnTo>
                                <a:lnTo>
                                  <a:pt x="800" y="51"/>
                                </a:lnTo>
                                <a:lnTo>
                                  <a:pt x="819" y="47"/>
                                </a:lnTo>
                                <a:lnTo>
                                  <a:pt x="834" y="42"/>
                                </a:lnTo>
                                <a:lnTo>
                                  <a:pt x="849" y="36"/>
                                </a:lnTo>
                                <a:lnTo>
                                  <a:pt x="860" y="32"/>
                                </a:lnTo>
                                <a:lnTo>
                                  <a:pt x="870" y="25"/>
                                </a:lnTo>
                                <a:lnTo>
                                  <a:pt x="879" y="19"/>
                                </a:lnTo>
                                <a:lnTo>
                                  <a:pt x="883" y="13"/>
                                </a:lnTo>
                                <a:lnTo>
                                  <a:pt x="888" y="6"/>
                                </a:lnTo>
                                <a:lnTo>
                                  <a:pt x="890" y="0"/>
                                </a:lnTo>
                                <a:lnTo>
                                  <a:pt x="885" y="0"/>
                                </a:lnTo>
                                <a:lnTo>
                                  <a:pt x="885" y="6"/>
                                </a:lnTo>
                                <a:lnTo>
                                  <a:pt x="881" y="13"/>
                                </a:lnTo>
                                <a:lnTo>
                                  <a:pt x="877" y="17"/>
                                </a:lnTo>
                                <a:lnTo>
                                  <a:pt x="868" y="23"/>
                                </a:lnTo>
                                <a:lnTo>
                                  <a:pt x="860" y="28"/>
                                </a:lnTo>
                                <a:lnTo>
                                  <a:pt x="847" y="34"/>
                                </a:lnTo>
                                <a:lnTo>
                                  <a:pt x="834" y="38"/>
                                </a:lnTo>
                                <a:lnTo>
                                  <a:pt x="817" y="45"/>
                                </a:lnTo>
                                <a:lnTo>
                                  <a:pt x="800" y="49"/>
                                </a:lnTo>
                                <a:lnTo>
                                  <a:pt x="780" y="53"/>
                                </a:lnTo>
                                <a:lnTo>
                                  <a:pt x="759" y="60"/>
                                </a:lnTo>
                                <a:lnTo>
                                  <a:pt x="735" y="64"/>
                                </a:lnTo>
                                <a:lnTo>
                                  <a:pt x="712" y="68"/>
                                </a:lnTo>
                                <a:lnTo>
                                  <a:pt x="684" y="72"/>
                                </a:lnTo>
                                <a:lnTo>
                                  <a:pt x="656" y="77"/>
                                </a:lnTo>
                                <a:lnTo>
                                  <a:pt x="628" y="81"/>
                                </a:lnTo>
                                <a:lnTo>
                                  <a:pt x="598" y="83"/>
                                </a:lnTo>
                                <a:lnTo>
                                  <a:pt x="563" y="87"/>
                                </a:lnTo>
                                <a:lnTo>
                                  <a:pt x="531" y="92"/>
                                </a:lnTo>
                                <a:lnTo>
                                  <a:pt x="497" y="94"/>
                                </a:lnTo>
                                <a:lnTo>
                                  <a:pt x="460" y="98"/>
                                </a:lnTo>
                                <a:lnTo>
                                  <a:pt x="424" y="100"/>
                                </a:lnTo>
                                <a:lnTo>
                                  <a:pt x="385" y="102"/>
                                </a:lnTo>
                                <a:lnTo>
                                  <a:pt x="347" y="105"/>
                                </a:lnTo>
                                <a:lnTo>
                                  <a:pt x="306" y="107"/>
                                </a:lnTo>
                                <a:lnTo>
                                  <a:pt x="265" y="109"/>
                                </a:lnTo>
                                <a:lnTo>
                                  <a:pt x="222" y="111"/>
                                </a:lnTo>
                                <a:lnTo>
                                  <a:pt x="179" y="111"/>
                                </a:lnTo>
                                <a:lnTo>
                                  <a:pt x="136" y="113"/>
                                </a:lnTo>
                                <a:lnTo>
                                  <a:pt x="90" y="113"/>
                                </a:lnTo>
                                <a:lnTo>
                                  <a:pt x="45" y="113"/>
                                </a:lnTo>
                                <a:lnTo>
                                  <a:pt x="0" y="113"/>
                                </a:lnTo>
                                <a:lnTo>
                                  <a:pt x="0" y="117"/>
                                </a:lnTo>
                                <a:close/>
                              </a:path>
                            </a:pathLst>
                          </a:custGeom>
                          <a:solidFill>
                            <a:srgbClr val="c0fef9"/>
                          </a:solidFill>
                          <a:ln>
                            <a:noFill/>
                          </a:ln>
                        </wps:spPr>
                        <wps:style>
                          <a:lnRef idx="0"/>
                          <a:fillRef idx="0"/>
                          <a:effectRef idx="0"/>
                          <a:fontRef idx="minor"/>
                        </wps:style>
                        <wps:bodyPr/>
                      </wps:wsp>
                      <wps:wsp>
                        <wps:cNvSpPr/>
                        <wps:spPr>
                          <a:xfrm>
                            <a:off x="4509000" y="2724840"/>
                            <a:ext cx="564480" cy="74160"/>
                          </a:xfrm>
                          <a:custGeom>
                            <a:avLst/>
                            <a:gdLst/>
                            <a:ahLst/>
                            <a:rect l="l" t="t" r="r" b="b"/>
                            <a:pathLst>
                              <a:path w="889" h="117">
                                <a:moveTo>
                                  <a:pt x="0" y="0"/>
                                </a:moveTo>
                                <a:lnTo>
                                  <a:pt x="0" y="0"/>
                                </a:lnTo>
                                <a:lnTo>
                                  <a:pt x="3" y="6"/>
                                </a:lnTo>
                                <a:lnTo>
                                  <a:pt x="7" y="13"/>
                                </a:lnTo>
                                <a:lnTo>
                                  <a:pt x="11" y="19"/>
                                </a:lnTo>
                                <a:lnTo>
                                  <a:pt x="20" y="25"/>
                                </a:lnTo>
                                <a:lnTo>
                                  <a:pt x="30" y="32"/>
                                </a:lnTo>
                                <a:lnTo>
                                  <a:pt x="41" y="36"/>
                                </a:lnTo>
                                <a:lnTo>
                                  <a:pt x="56" y="42"/>
                                </a:lnTo>
                                <a:lnTo>
                                  <a:pt x="71" y="47"/>
                                </a:lnTo>
                                <a:lnTo>
                                  <a:pt x="91" y="51"/>
                                </a:lnTo>
                                <a:lnTo>
                                  <a:pt x="110" y="57"/>
                                </a:lnTo>
                                <a:lnTo>
                                  <a:pt x="131" y="62"/>
                                </a:lnTo>
                                <a:lnTo>
                                  <a:pt x="153" y="66"/>
                                </a:lnTo>
                                <a:lnTo>
                                  <a:pt x="179" y="70"/>
                                </a:lnTo>
                                <a:lnTo>
                                  <a:pt x="204" y="75"/>
                                </a:lnTo>
                                <a:lnTo>
                                  <a:pt x="232" y="79"/>
                                </a:lnTo>
                                <a:lnTo>
                                  <a:pt x="262" y="83"/>
                                </a:lnTo>
                                <a:lnTo>
                                  <a:pt x="294" y="87"/>
                                </a:lnTo>
                                <a:lnTo>
                                  <a:pt x="327" y="92"/>
                                </a:lnTo>
                                <a:lnTo>
                                  <a:pt x="359" y="94"/>
                                </a:lnTo>
                                <a:lnTo>
                                  <a:pt x="395" y="98"/>
                                </a:lnTo>
                                <a:lnTo>
                                  <a:pt x="430" y="100"/>
                                </a:lnTo>
                                <a:lnTo>
                                  <a:pt x="466" y="102"/>
                                </a:lnTo>
                                <a:lnTo>
                                  <a:pt x="505" y="107"/>
                                </a:lnTo>
                                <a:lnTo>
                                  <a:pt x="546" y="109"/>
                                </a:lnTo>
                                <a:lnTo>
                                  <a:pt x="584" y="111"/>
                                </a:lnTo>
                                <a:lnTo>
                                  <a:pt x="627" y="111"/>
                                </a:lnTo>
                                <a:lnTo>
                                  <a:pt x="668" y="113"/>
                                </a:lnTo>
                                <a:lnTo>
                                  <a:pt x="711" y="115"/>
                                </a:lnTo>
                                <a:lnTo>
                                  <a:pt x="754" y="115"/>
                                </a:lnTo>
                                <a:lnTo>
                                  <a:pt x="799" y="115"/>
                                </a:lnTo>
                                <a:lnTo>
                                  <a:pt x="844" y="117"/>
                                </a:lnTo>
                                <a:lnTo>
                                  <a:pt x="889" y="117"/>
                                </a:lnTo>
                                <a:lnTo>
                                  <a:pt x="889" y="113"/>
                                </a:lnTo>
                                <a:lnTo>
                                  <a:pt x="844" y="113"/>
                                </a:lnTo>
                                <a:lnTo>
                                  <a:pt x="799" y="113"/>
                                </a:lnTo>
                                <a:lnTo>
                                  <a:pt x="754" y="113"/>
                                </a:lnTo>
                                <a:lnTo>
                                  <a:pt x="711" y="111"/>
                                </a:lnTo>
                                <a:lnTo>
                                  <a:pt x="668" y="111"/>
                                </a:lnTo>
                                <a:lnTo>
                                  <a:pt x="627" y="109"/>
                                </a:lnTo>
                                <a:lnTo>
                                  <a:pt x="584" y="107"/>
                                </a:lnTo>
                                <a:lnTo>
                                  <a:pt x="546" y="105"/>
                                </a:lnTo>
                                <a:lnTo>
                                  <a:pt x="505" y="102"/>
                                </a:lnTo>
                                <a:lnTo>
                                  <a:pt x="466" y="100"/>
                                </a:lnTo>
                                <a:lnTo>
                                  <a:pt x="430" y="98"/>
                                </a:lnTo>
                                <a:lnTo>
                                  <a:pt x="395" y="94"/>
                                </a:lnTo>
                                <a:lnTo>
                                  <a:pt x="359" y="92"/>
                                </a:lnTo>
                                <a:lnTo>
                                  <a:pt x="327" y="87"/>
                                </a:lnTo>
                                <a:lnTo>
                                  <a:pt x="294" y="83"/>
                                </a:lnTo>
                                <a:lnTo>
                                  <a:pt x="264" y="81"/>
                                </a:lnTo>
                                <a:lnTo>
                                  <a:pt x="234" y="77"/>
                                </a:lnTo>
                                <a:lnTo>
                                  <a:pt x="206" y="72"/>
                                </a:lnTo>
                                <a:lnTo>
                                  <a:pt x="179" y="68"/>
                                </a:lnTo>
                                <a:lnTo>
                                  <a:pt x="155" y="64"/>
                                </a:lnTo>
                                <a:lnTo>
                                  <a:pt x="131" y="60"/>
                                </a:lnTo>
                                <a:lnTo>
                                  <a:pt x="110" y="53"/>
                                </a:lnTo>
                                <a:lnTo>
                                  <a:pt x="91" y="49"/>
                                </a:lnTo>
                                <a:lnTo>
                                  <a:pt x="73" y="45"/>
                                </a:lnTo>
                                <a:lnTo>
                                  <a:pt x="56" y="38"/>
                                </a:lnTo>
                                <a:lnTo>
                                  <a:pt x="43" y="34"/>
                                </a:lnTo>
                                <a:lnTo>
                                  <a:pt x="30" y="28"/>
                                </a:lnTo>
                                <a:lnTo>
                                  <a:pt x="22" y="23"/>
                                </a:lnTo>
                                <a:lnTo>
                                  <a:pt x="13" y="17"/>
                                </a:lnTo>
                                <a:lnTo>
                                  <a:pt x="9" y="13"/>
                                </a:lnTo>
                                <a:lnTo>
                                  <a:pt x="5" y="6"/>
                                </a:lnTo>
                                <a:lnTo>
                                  <a:pt x="5" y="0"/>
                                </a:lnTo>
                                <a:lnTo>
                                  <a:pt x="0" y="0"/>
                                </a:lnTo>
                                <a:close/>
                              </a:path>
                            </a:pathLst>
                          </a:custGeom>
                          <a:solidFill>
                            <a:srgbClr val="c0fef9"/>
                          </a:solidFill>
                          <a:ln>
                            <a:noFill/>
                          </a:ln>
                        </wps:spPr>
                        <wps:style>
                          <a:lnRef idx="0"/>
                          <a:fillRef idx="0"/>
                          <a:effectRef idx="0"/>
                          <a:fontRef idx="minor"/>
                        </wps:style>
                        <wps:bodyPr/>
                      </wps:wsp>
                      <wps:wsp>
                        <wps:cNvSpPr/>
                        <wps:spPr>
                          <a:xfrm>
                            <a:off x="4509000" y="2651040"/>
                            <a:ext cx="564480" cy="73800"/>
                          </a:xfrm>
                          <a:custGeom>
                            <a:avLst/>
                            <a:gdLst/>
                            <a:ahLst/>
                            <a:rect l="l" t="t" r="r" b="b"/>
                            <a:pathLst>
                              <a:path w="889" h="116">
                                <a:moveTo>
                                  <a:pt x="889" y="0"/>
                                </a:moveTo>
                                <a:lnTo>
                                  <a:pt x="889" y="0"/>
                                </a:lnTo>
                                <a:lnTo>
                                  <a:pt x="844" y="0"/>
                                </a:lnTo>
                                <a:lnTo>
                                  <a:pt x="799" y="2"/>
                                </a:lnTo>
                                <a:lnTo>
                                  <a:pt x="754" y="2"/>
                                </a:lnTo>
                                <a:lnTo>
                                  <a:pt x="711" y="2"/>
                                </a:lnTo>
                                <a:lnTo>
                                  <a:pt x="668" y="4"/>
                                </a:lnTo>
                                <a:lnTo>
                                  <a:pt x="627" y="7"/>
                                </a:lnTo>
                                <a:lnTo>
                                  <a:pt x="584" y="9"/>
                                </a:lnTo>
                                <a:lnTo>
                                  <a:pt x="546" y="9"/>
                                </a:lnTo>
                                <a:lnTo>
                                  <a:pt x="505" y="13"/>
                                </a:lnTo>
                                <a:lnTo>
                                  <a:pt x="466" y="15"/>
                                </a:lnTo>
                                <a:lnTo>
                                  <a:pt x="430" y="17"/>
                                </a:lnTo>
                                <a:lnTo>
                                  <a:pt x="395" y="19"/>
                                </a:lnTo>
                                <a:lnTo>
                                  <a:pt x="359" y="24"/>
                                </a:lnTo>
                                <a:lnTo>
                                  <a:pt x="327" y="26"/>
                                </a:lnTo>
                                <a:lnTo>
                                  <a:pt x="294" y="30"/>
                                </a:lnTo>
                                <a:lnTo>
                                  <a:pt x="262" y="34"/>
                                </a:lnTo>
                                <a:lnTo>
                                  <a:pt x="232" y="39"/>
                                </a:lnTo>
                                <a:lnTo>
                                  <a:pt x="204" y="43"/>
                                </a:lnTo>
                                <a:lnTo>
                                  <a:pt x="179" y="47"/>
                                </a:lnTo>
                                <a:lnTo>
                                  <a:pt x="153" y="51"/>
                                </a:lnTo>
                                <a:lnTo>
                                  <a:pt x="131" y="56"/>
                                </a:lnTo>
                                <a:lnTo>
                                  <a:pt x="110" y="60"/>
                                </a:lnTo>
                                <a:lnTo>
                                  <a:pt x="91" y="66"/>
                                </a:lnTo>
                                <a:lnTo>
                                  <a:pt x="71" y="71"/>
                                </a:lnTo>
                                <a:lnTo>
                                  <a:pt x="56" y="75"/>
                                </a:lnTo>
                                <a:lnTo>
                                  <a:pt x="41" y="81"/>
                                </a:lnTo>
                                <a:lnTo>
                                  <a:pt x="30" y="86"/>
                                </a:lnTo>
                                <a:lnTo>
                                  <a:pt x="20" y="92"/>
                                </a:lnTo>
                                <a:lnTo>
                                  <a:pt x="11" y="99"/>
                                </a:lnTo>
                                <a:lnTo>
                                  <a:pt x="7" y="105"/>
                                </a:lnTo>
                                <a:lnTo>
                                  <a:pt x="3" y="111"/>
                                </a:lnTo>
                                <a:lnTo>
                                  <a:pt x="0" y="116"/>
                                </a:lnTo>
                                <a:lnTo>
                                  <a:pt x="5" y="116"/>
                                </a:lnTo>
                                <a:lnTo>
                                  <a:pt x="5" y="111"/>
                                </a:lnTo>
                                <a:lnTo>
                                  <a:pt x="9" y="105"/>
                                </a:lnTo>
                                <a:lnTo>
                                  <a:pt x="13" y="101"/>
                                </a:lnTo>
                                <a:lnTo>
                                  <a:pt x="22" y="94"/>
                                </a:lnTo>
                                <a:lnTo>
                                  <a:pt x="30" y="90"/>
                                </a:lnTo>
                                <a:lnTo>
                                  <a:pt x="43" y="84"/>
                                </a:lnTo>
                                <a:lnTo>
                                  <a:pt x="56" y="79"/>
                                </a:lnTo>
                                <a:lnTo>
                                  <a:pt x="73" y="73"/>
                                </a:lnTo>
                                <a:lnTo>
                                  <a:pt x="91" y="69"/>
                                </a:lnTo>
                                <a:lnTo>
                                  <a:pt x="110" y="64"/>
                                </a:lnTo>
                                <a:lnTo>
                                  <a:pt x="131" y="60"/>
                                </a:lnTo>
                                <a:lnTo>
                                  <a:pt x="155" y="54"/>
                                </a:lnTo>
                                <a:lnTo>
                                  <a:pt x="179" y="49"/>
                                </a:lnTo>
                                <a:lnTo>
                                  <a:pt x="206" y="45"/>
                                </a:lnTo>
                                <a:lnTo>
                                  <a:pt x="234" y="41"/>
                                </a:lnTo>
                                <a:lnTo>
                                  <a:pt x="262" y="36"/>
                                </a:lnTo>
                                <a:lnTo>
                                  <a:pt x="294" y="34"/>
                                </a:lnTo>
                                <a:lnTo>
                                  <a:pt x="327" y="30"/>
                                </a:lnTo>
                                <a:lnTo>
                                  <a:pt x="359" y="26"/>
                                </a:lnTo>
                                <a:lnTo>
                                  <a:pt x="395" y="24"/>
                                </a:lnTo>
                                <a:lnTo>
                                  <a:pt x="430" y="21"/>
                                </a:lnTo>
                                <a:lnTo>
                                  <a:pt x="466" y="17"/>
                                </a:lnTo>
                                <a:lnTo>
                                  <a:pt x="505" y="15"/>
                                </a:lnTo>
                                <a:lnTo>
                                  <a:pt x="546" y="13"/>
                                </a:lnTo>
                                <a:lnTo>
                                  <a:pt x="584" y="11"/>
                                </a:lnTo>
                                <a:lnTo>
                                  <a:pt x="627" y="9"/>
                                </a:lnTo>
                                <a:lnTo>
                                  <a:pt x="668" y="7"/>
                                </a:lnTo>
                                <a:lnTo>
                                  <a:pt x="711" y="7"/>
                                </a:lnTo>
                                <a:lnTo>
                                  <a:pt x="754" y="4"/>
                                </a:lnTo>
                                <a:lnTo>
                                  <a:pt x="799" y="4"/>
                                </a:lnTo>
                                <a:lnTo>
                                  <a:pt x="844" y="4"/>
                                </a:lnTo>
                                <a:lnTo>
                                  <a:pt x="889" y="4"/>
                                </a:lnTo>
                                <a:lnTo>
                                  <a:pt x="889" y="0"/>
                                </a:lnTo>
                                <a:close/>
                              </a:path>
                            </a:pathLst>
                          </a:custGeom>
                          <a:solidFill>
                            <a:srgbClr val="c0fef9"/>
                          </a:solidFill>
                          <a:ln>
                            <a:noFill/>
                          </a:ln>
                        </wps:spPr>
                        <wps:style>
                          <a:lnRef idx="0"/>
                          <a:fillRef idx="0"/>
                          <a:effectRef idx="0"/>
                          <a:fontRef idx="minor"/>
                        </wps:style>
                        <wps:bodyPr/>
                      </wps:wsp>
                      <wps:wsp>
                        <wps:cNvSpPr/>
                        <wps:spPr>
                          <a:xfrm>
                            <a:off x="5073480" y="2651040"/>
                            <a:ext cx="565200" cy="73800"/>
                          </a:xfrm>
                          <a:custGeom>
                            <a:avLst/>
                            <a:gdLst/>
                            <a:ahLst/>
                            <a:rect l="l" t="t" r="r" b="b"/>
                            <a:pathLst>
                              <a:path w="890" h="116">
                                <a:moveTo>
                                  <a:pt x="890" y="116"/>
                                </a:moveTo>
                                <a:lnTo>
                                  <a:pt x="890" y="116"/>
                                </a:lnTo>
                                <a:lnTo>
                                  <a:pt x="888" y="111"/>
                                </a:lnTo>
                                <a:lnTo>
                                  <a:pt x="883" y="105"/>
                                </a:lnTo>
                                <a:lnTo>
                                  <a:pt x="879" y="99"/>
                                </a:lnTo>
                                <a:lnTo>
                                  <a:pt x="870" y="92"/>
                                </a:lnTo>
                                <a:lnTo>
                                  <a:pt x="860" y="86"/>
                                </a:lnTo>
                                <a:lnTo>
                                  <a:pt x="849" y="81"/>
                                </a:lnTo>
                                <a:lnTo>
                                  <a:pt x="834" y="75"/>
                                </a:lnTo>
                                <a:lnTo>
                                  <a:pt x="819" y="71"/>
                                </a:lnTo>
                                <a:lnTo>
                                  <a:pt x="800" y="66"/>
                                </a:lnTo>
                                <a:lnTo>
                                  <a:pt x="780" y="60"/>
                                </a:lnTo>
                                <a:lnTo>
                                  <a:pt x="759" y="56"/>
                                </a:lnTo>
                                <a:lnTo>
                                  <a:pt x="737" y="51"/>
                                </a:lnTo>
                                <a:lnTo>
                                  <a:pt x="712" y="47"/>
                                </a:lnTo>
                                <a:lnTo>
                                  <a:pt x="686" y="43"/>
                                </a:lnTo>
                                <a:lnTo>
                                  <a:pt x="658" y="39"/>
                                </a:lnTo>
                                <a:lnTo>
                                  <a:pt x="628" y="34"/>
                                </a:lnTo>
                                <a:lnTo>
                                  <a:pt x="598" y="30"/>
                                </a:lnTo>
                                <a:lnTo>
                                  <a:pt x="563" y="26"/>
                                </a:lnTo>
                                <a:lnTo>
                                  <a:pt x="531" y="24"/>
                                </a:lnTo>
                                <a:lnTo>
                                  <a:pt x="497" y="19"/>
                                </a:lnTo>
                                <a:lnTo>
                                  <a:pt x="460" y="17"/>
                                </a:lnTo>
                                <a:lnTo>
                                  <a:pt x="424" y="15"/>
                                </a:lnTo>
                                <a:lnTo>
                                  <a:pt x="385" y="13"/>
                                </a:lnTo>
                                <a:lnTo>
                                  <a:pt x="347" y="9"/>
                                </a:lnTo>
                                <a:lnTo>
                                  <a:pt x="306" y="9"/>
                                </a:lnTo>
                                <a:lnTo>
                                  <a:pt x="265" y="7"/>
                                </a:lnTo>
                                <a:lnTo>
                                  <a:pt x="222" y="4"/>
                                </a:lnTo>
                                <a:lnTo>
                                  <a:pt x="179" y="2"/>
                                </a:lnTo>
                                <a:lnTo>
                                  <a:pt x="136" y="2"/>
                                </a:lnTo>
                                <a:lnTo>
                                  <a:pt x="90" y="2"/>
                                </a:lnTo>
                                <a:lnTo>
                                  <a:pt x="45" y="0"/>
                                </a:lnTo>
                                <a:lnTo>
                                  <a:pt x="0" y="0"/>
                                </a:lnTo>
                                <a:lnTo>
                                  <a:pt x="0" y="4"/>
                                </a:lnTo>
                                <a:lnTo>
                                  <a:pt x="45" y="4"/>
                                </a:lnTo>
                                <a:lnTo>
                                  <a:pt x="90" y="4"/>
                                </a:lnTo>
                                <a:lnTo>
                                  <a:pt x="136" y="4"/>
                                </a:lnTo>
                                <a:lnTo>
                                  <a:pt x="179" y="7"/>
                                </a:lnTo>
                                <a:lnTo>
                                  <a:pt x="222" y="7"/>
                                </a:lnTo>
                                <a:lnTo>
                                  <a:pt x="265" y="9"/>
                                </a:lnTo>
                                <a:lnTo>
                                  <a:pt x="306" y="11"/>
                                </a:lnTo>
                                <a:lnTo>
                                  <a:pt x="347" y="13"/>
                                </a:lnTo>
                                <a:lnTo>
                                  <a:pt x="385" y="15"/>
                                </a:lnTo>
                                <a:lnTo>
                                  <a:pt x="424" y="17"/>
                                </a:lnTo>
                                <a:lnTo>
                                  <a:pt x="460" y="21"/>
                                </a:lnTo>
                                <a:lnTo>
                                  <a:pt x="497" y="24"/>
                                </a:lnTo>
                                <a:lnTo>
                                  <a:pt x="531" y="26"/>
                                </a:lnTo>
                                <a:lnTo>
                                  <a:pt x="563" y="30"/>
                                </a:lnTo>
                                <a:lnTo>
                                  <a:pt x="598" y="34"/>
                                </a:lnTo>
                                <a:lnTo>
                                  <a:pt x="628" y="36"/>
                                </a:lnTo>
                                <a:lnTo>
                                  <a:pt x="656" y="41"/>
                                </a:lnTo>
                                <a:lnTo>
                                  <a:pt x="684" y="45"/>
                                </a:lnTo>
                                <a:lnTo>
                                  <a:pt x="712" y="49"/>
                                </a:lnTo>
                                <a:lnTo>
                                  <a:pt x="735" y="54"/>
                                </a:lnTo>
                                <a:lnTo>
                                  <a:pt x="759" y="60"/>
                                </a:lnTo>
                                <a:lnTo>
                                  <a:pt x="780" y="64"/>
                                </a:lnTo>
                                <a:lnTo>
                                  <a:pt x="800" y="69"/>
                                </a:lnTo>
                                <a:lnTo>
                                  <a:pt x="817" y="73"/>
                                </a:lnTo>
                                <a:lnTo>
                                  <a:pt x="834" y="79"/>
                                </a:lnTo>
                                <a:lnTo>
                                  <a:pt x="847" y="84"/>
                                </a:lnTo>
                                <a:lnTo>
                                  <a:pt x="860" y="90"/>
                                </a:lnTo>
                                <a:lnTo>
                                  <a:pt x="868" y="94"/>
                                </a:lnTo>
                                <a:lnTo>
                                  <a:pt x="877" y="101"/>
                                </a:lnTo>
                                <a:lnTo>
                                  <a:pt x="881" y="105"/>
                                </a:lnTo>
                                <a:lnTo>
                                  <a:pt x="885" y="111"/>
                                </a:lnTo>
                                <a:lnTo>
                                  <a:pt x="885" y="116"/>
                                </a:lnTo>
                                <a:lnTo>
                                  <a:pt x="890" y="116"/>
                                </a:lnTo>
                                <a:close/>
                              </a:path>
                            </a:pathLst>
                          </a:custGeom>
                          <a:solidFill>
                            <a:srgbClr val="c0fef9"/>
                          </a:solidFill>
                          <a:ln>
                            <a:noFill/>
                          </a:ln>
                        </wps:spPr>
                        <wps:style>
                          <a:lnRef idx="0"/>
                          <a:fillRef idx="0"/>
                          <a:effectRef idx="0"/>
                          <a:fontRef idx="minor"/>
                        </wps:style>
                        <wps:bodyPr/>
                      </wps:wsp>
                      <wps:wsp>
                        <wps:cNvSpPr/>
                        <wps:spPr>
                          <a:xfrm>
                            <a:off x="4632480" y="3747600"/>
                            <a:ext cx="10800" cy="14760"/>
                          </a:xfrm>
                          <a:custGeom>
                            <a:avLst/>
                            <a:gdLst/>
                            <a:ahLst/>
                            <a:rect l="l" t="t" r="r" b="b"/>
                            <a:pathLst>
                              <a:path w="17" h="23">
                                <a:moveTo>
                                  <a:pt x="17" y="21"/>
                                </a:moveTo>
                                <a:lnTo>
                                  <a:pt x="17" y="21"/>
                                </a:lnTo>
                                <a:lnTo>
                                  <a:pt x="2" y="0"/>
                                </a:lnTo>
                                <a:lnTo>
                                  <a:pt x="0" y="2"/>
                                </a:lnTo>
                                <a:lnTo>
                                  <a:pt x="15" y="23"/>
                                </a:lnTo>
                                <a:lnTo>
                                  <a:pt x="17" y="23"/>
                                </a:lnTo>
                                <a:lnTo>
                                  <a:pt x="15" y="23"/>
                                </a:lnTo>
                                <a:lnTo>
                                  <a:pt x="17" y="23"/>
                                </a:lnTo>
                                <a:lnTo>
                                  <a:pt x="17" y="21"/>
                                </a:lnTo>
                                <a:close/>
                              </a:path>
                            </a:pathLst>
                          </a:custGeom>
                          <a:solidFill>
                            <a:srgbClr val="cecece"/>
                          </a:solidFill>
                          <a:ln>
                            <a:noFill/>
                          </a:ln>
                        </wps:spPr>
                        <wps:style>
                          <a:lnRef idx="0"/>
                          <a:fillRef idx="0"/>
                          <a:effectRef idx="0"/>
                          <a:fontRef idx="minor"/>
                        </wps:style>
                        <wps:bodyPr/>
                      </wps:wsp>
                      <wps:wsp>
                        <wps:cNvSpPr/>
                        <wps:spPr>
                          <a:xfrm>
                            <a:off x="4643280" y="3753360"/>
                            <a:ext cx="24120" cy="9000"/>
                          </a:xfrm>
                          <a:custGeom>
                            <a:avLst/>
                            <a:gdLst/>
                            <a:ahLst/>
                            <a:rect l="l" t="t" r="r" b="b"/>
                            <a:pathLst>
                              <a:path w="38" h="14">
                                <a:moveTo>
                                  <a:pt x="38" y="3"/>
                                </a:moveTo>
                                <a:lnTo>
                                  <a:pt x="38" y="0"/>
                                </a:lnTo>
                                <a:lnTo>
                                  <a:pt x="0" y="12"/>
                                </a:lnTo>
                                <a:lnTo>
                                  <a:pt x="0" y="14"/>
                                </a:lnTo>
                                <a:lnTo>
                                  <a:pt x="38" y="6"/>
                                </a:lnTo>
                                <a:lnTo>
                                  <a:pt x="38" y="3"/>
                                </a:lnTo>
                                <a:close/>
                              </a:path>
                            </a:pathLst>
                          </a:custGeom>
                          <a:solidFill>
                            <a:srgbClr val="cecece"/>
                          </a:solidFill>
                          <a:ln>
                            <a:noFill/>
                          </a:ln>
                        </wps:spPr>
                        <wps:style>
                          <a:lnRef idx="0"/>
                          <a:fillRef idx="0"/>
                          <a:effectRef idx="0"/>
                          <a:fontRef idx="minor"/>
                        </wps:style>
                        <wps:bodyPr/>
                      </wps:wsp>
                      <wps:wsp>
                        <wps:cNvSpPr/>
                        <wps:spPr>
                          <a:xfrm>
                            <a:off x="4635000" y="3732480"/>
                            <a:ext cx="24840" cy="43200"/>
                          </a:xfrm>
                          <a:custGeom>
                            <a:avLst/>
                            <a:gdLst/>
                            <a:ahLst/>
                            <a:rect l="l" t="t" r="r" b="b"/>
                            <a:pathLst>
                              <a:path w="39" h="68">
                                <a:moveTo>
                                  <a:pt x="36" y="0"/>
                                </a:moveTo>
                                <a:lnTo>
                                  <a:pt x="34" y="0"/>
                                </a:lnTo>
                                <a:lnTo>
                                  <a:pt x="0" y="65"/>
                                </a:lnTo>
                                <a:lnTo>
                                  <a:pt x="2" y="68"/>
                                </a:lnTo>
                                <a:lnTo>
                                  <a:pt x="39" y="2"/>
                                </a:lnTo>
                                <a:lnTo>
                                  <a:pt x="36" y="0"/>
                                </a:lnTo>
                                <a:close/>
                              </a:path>
                            </a:pathLst>
                          </a:custGeom>
                          <a:solidFill>
                            <a:srgbClr val="cecece"/>
                          </a:solidFill>
                          <a:ln>
                            <a:noFill/>
                          </a:ln>
                        </wps:spPr>
                        <wps:style>
                          <a:lnRef idx="0"/>
                          <a:fillRef idx="0"/>
                          <a:effectRef idx="0"/>
                          <a:fontRef idx="minor"/>
                        </wps:style>
                        <wps:bodyPr/>
                      </wps:wsp>
                      <wps:wsp>
                        <wps:cNvSpPr/>
                        <wps:spPr>
                          <a:xfrm>
                            <a:off x="4636080" y="3762360"/>
                            <a:ext cx="5760" cy="1800"/>
                          </a:xfrm>
                          <a:custGeom>
                            <a:avLst/>
                            <a:gdLst/>
                            <a:ahLst/>
                            <a:rect l="l" t="t" r="r" b="b"/>
                            <a:pathLst>
                              <a:path w="9" h="3">
                                <a:moveTo>
                                  <a:pt x="2" y="1"/>
                                </a:moveTo>
                                <a:lnTo>
                                  <a:pt x="2" y="1"/>
                                </a:lnTo>
                                <a:lnTo>
                                  <a:pt x="9" y="3"/>
                                </a:lnTo>
                                <a:lnTo>
                                  <a:pt x="9" y="0"/>
                                </a:lnTo>
                                <a:lnTo>
                                  <a:pt x="2" y="0"/>
                                </a:lnTo>
                                <a:lnTo>
                                  <a:pt x="0" y="0"/>
                                </a:lnTo>
                                <a:lnTo>
                                  <a:pt x="2" y="0"/>
                                </a:lnTo>
                                <a:lnTo>
                                  <a:pt x="0" y="0"/>
                                </a:lnTo>
                                <a:lnTo>
                                  <a:pt x="2" y="1"/>
                                </a:lnTo>
                                <a:close/>
                              </a:path>
                            </a:pathLst>
                          </a:custGeom>
                          <a:solidFill>
                            <a:srgbClr val="cecece"/>
                          </a:solidFill>
                          <a:ln>
                            <a:noFill/>
                          </a:ln>
                        </wps:spPr>
                        <wps:style>
                          <a:lnRef idx="0"/>
                          <a:fillRef idx="0"/>
                          <a:effectRef idx="0"/>
                          <a:fontRef idx="minor"/>
                        </wps:style>
                        <wps:bodyPr/>
                      </wps:wsp>
                      <wps:wsp>
                        <wps:cNvSpPr/>
                        <wps:spPr>
                          <a:xfrm>
                            <a:off x="4527000" y="3762360"/>
                            <a:ext cx="110520" cy="93240"/>
                          </a:xfrm>
                          <a:custGeom>
                            <a:avLst/>
                            <a:gdLst/>
                            <a:ahLst/>
                            <a:rect l="l" t="t" r="r" b="b"/>
                            <a:pathLst>
                              <a:path w="174" h="147">
                                <a:moveTo>
                                  <a:pt x="2" y="145"/>
                                </a:moveTo>
                                <a:lnTo>
                                  <a:pt x="5" y="147"/>
                                </a:lnTo>
                                <a:lnTo>
                                  <a:pt x="174" y="1"/>
                                </a:lnTo>
                                <a:lnTo>
                                  <a:pt x="172" y="0"/>
                                </a:lnTo>
                                <a:lnTo>
                                  <a:pt x="2" y="145"/>
                                </a:lnTo>
                                <a:lnTo>
                                  <a:pt x="2" y="147"/>
                                </a:lnTo>
                                <a:lnTo>
                                  <a:pt x="2" y="145"/>
                                </a:lnTo>
                                <a:lnTo>
                                  <a:pt x="0" y="147"/>
                                </a:lnTo>
                                <a:lnTo>
                                  <a:pt x="2" y="147"/>
                                </a:lnTo>
                                <a:lnTo>
                                  <a:pt x="2" y="145"/>
                                </a:lnTo>
                                <a:close/>
                              </a:path>
                            </a:pathLst>
                          </a:custGeom>
                          <a:solidFill>
                            <a:srgbClr val="cecece"/>
                          </a:solidFill>
                          <a:ln>
                            <a:noFill/>
                          </a:ln>
                        </wps:spPr>
                        <wps:style>
                          <a:lnRef idx="0"/>
                          <a:fillRef idx="0"/>
                          <a:effectRef idx="0"/>
                          <a:fontRef idx="minor"/>
                        </wps:style>
                        <wps:bodyPr/>
                      </wps:wsp>
                      <wps:wsp>
                        <wps:cNvSpPr/>
                        <wps:spPr>
                          <a:xfrm>
                            <a:off x="4528080" y="3854520"/>
                            <a:ext cx="5760" cy="2520"/>
                          </a:xfrm>
                          <a:custGeom>
                            <a:avLst/>
                            <a:gdLst/>
                            <a:ahLst/>
                            <a:rect l="l" t="t" r="r" b="b"/>
                            <a:pathLst>
                              <a:path w="9" h="4">
                                <a:moveTo>
                                  <a:pt x="7" y="2"/>
                                </a:moveTo>
                                <a:lnTo>
                                  <a:pt x="7" y="0"/>
                                </a:lnTo>
                                <a:lnTo>
                                  <a:pt x="0" y="0"/>
                                </a:lnTo>
                                <a:lnTo>
                                  <a:pt x="0" y="2"/>
                                </a:lnTo>
                                <a:lnTo>
                                  <a:pt x="7" y="4"/>
                                </a:lnTo>
                                <a:lnTo>
                                  <a:pt x="9" y="4"/>
                                </a:lnTo>
                                <a:lnTo>
                                  <a:pt x="7" y="4"/>
                                </a:lnTo>
                                <a:lnTo>
                                  <a:pt x="9" y="4"/>
                                </a:lnTo>
                                <a:lnTo>
                                  <a:pt x="7" y="2"/>
                                </a:lnTo>
                                <a:close/>
                              </a:path>
                            </a:pathLst>
                          </a:custGeom>
                          <a:solidFill>
                            <a:srgbClr val="cecece"/>
                          </a:solidFill>
                          <a:ln>
                            <a:noFill/>
                          </a:ln>
                        </wps:spPr>
                        <wps:style>
                          <a:lnRef idx="0"/>
                          <a:fillRef idx="0"/>
                          <a:effectRef idx="0"/>
                          <a:fontRef idx="minor"/>
                        </wps:style>
                        <wps:bodyPr/>
                      </wps:wsp>
                      <wps:wsp>
                        <wps:cNvSpPr/>
                        <wps:spPr>
                          <a:xfrm>
                            <a:off x="4532760" y="3762360"/>
                            <a:ext cx="110520" cy="94680"/>
                          </a:xfrm>
                          <a:custGeom>
                            <a:avLst/>
                            <a:gdLst/>
                            <a:ahLst/>
                            <a:rect l="l" t="t" r="r" b="b"/>
                            <a:pathLst>
                              <a:path w="174" h="149">
                                <a:moveTo>
                                  <a:pt x="172" y="3"/>
                                </a:moveTo>
                                <a:lnTo>
                                  <a:pt x="169" y="1"/>
                                </a:lnTo>
                                <a:lnTo>
                                  <a:pt x="0" y="147"/>
                                </a:lnTo>
                                <a:lnTo>
                                  <a:pt x="2" y="149"/>
                                </a:lnTo>
                                <a:lnTo>
                                  <a:pt x="172" y="3"/>
                                </a:lnTo>
                                <a:lnTo>
                                  <a:pt x="172" y="0"/>
                                </a:lnTo>
                                <a:lnTo>
                                  <a:pt x="172" y="3"/>
                                </a:lnTo>
                                <a:lnTo>
                                  <a:pt x="174" y="1"/>
                                </a:lnTo>
                                <a:lnTo>
                                  <a:pt x="172" y="0"/>
                                </a:lnTo>
                                <a:lnTo>
                                  <a:pt x="172" y="3"/>
                                </a:lnTo>
                                <a:close/>
                              </a:path>
                            </a:pathLst>
                          </a:custGeom>
                          <a:solidFill>
                            <a:srgbClr val="cecece"/>
                          </a:solidFill>
                          <a:ln>
                            <a:noFill/>
                          </a:ln>
                        </wps:spPr>
                        <wps:style>
                          <a:lnRef idx="0"/>
                          <a:fillRef idx="0"/>
                          <a:effectRef idx="0"/>
                          <a:fontRef idx="minor"/>
                        </wps:style>
                        <wps:bodyPr/>
                      </wps:wsp>
                      <wps:wsp>
                        <wps:cNvSpPr/>
                        <wps:spPr>
                          <a:xfrm>
                            <a:off x="4622760" y="3761280"/>
                            <a:ext cx="19080" cy="3240"/>
                          </a:xfrm>
                          <a:custGeom>
                            <a:avLst/>
                            <a:gdLst/>
                            <a:ahLst/>
                            <a:rect l="l" t="t" r="r" b="b"/>
                            <a:pathLst>
                              <a:path w="30" h="5">
                                <a:moveTo>
                                  <a:pt x="23" y="2"/>
                                </a:moveTo>
                                <a:lnTo>
                                  <a:pt x="21" y="3"/>
                                </a:lnTo>
                                <a:lnTo>
                                  <a:pt x="30" y="5"/>
                                </a:lnTo>
                                <a:lnTo>
                                  <a:pt x="30" y="2"/>
                                </a:lnTo>
                                <a:lnTo>
                                  <a:pt x="23" y="2"/>
                                </a:lnTo>
                                <a:lnTo>
                                  <a:pt x="23" y="3"/>
                                </a:lnTo>
                                <a:lnTo>
                                  <a:pt x="23" y="2"/>
                                </a:lnTo>
                                <a:lnTo>
                                  <a:pt x="0" y="0"/>
                                </a:lnTo>
                                <a:lnTo>
                                  <a:pt x="21" y="3"/>
                                </a:lnTo>
                                <a:lnTo>
                                  <a:pt x="23" y="2"/>
                                </a:lnTo>
                                <a:close/>
                              </a:path>
                            </a:pathLst>
                          </a:custGeom>
                          <a:solidFill>
                            <a:srgbClr val="cecece"/>
                          </a:solidFill>
                          <a:ln>
                            <a:noFill/>
                          </a:ln>
                        </wps:spPr>
                        <wps:style>
                          <a:lnRef idx="0"/>
                          <a:fillRef idx="0"/>
                          <a:effectRef idx="0"/>
                          <a:fontRef idx="minor"/>
                        </wps:style>
                        <wps:bodyPr/>
                      </wps:wsp>
                      <wps:wsp>
                        <wps:cNvSpPr/>
                        <wps:spPr>
                          <a:xfrm>
                            <a:off x="4637520" y="3762360"/>
                            <a:ext cx="5760" cy="1800"/>
                          </a:xfrm>
                          <a:custGeom>
                            <a:avLst/>
                            <a:gdLst/>
                            <a:ahLst/>
                            <a:rect l="l" t="t" r="r" b="b"/>
                            <a:pathLst>
                              <a:path w="9" h="3">
                                <a:moveTo>
                                  <a:pt x="4" y="1"/>
                                </a:moveTo>
                                <a:lnTo>
                                  <a:pt x="7" y="0"/>
                                </a:lnTo>
                                <a:lnTo>
                                  <a:pt x="0" y="0"/>
                                </a:lnTo>
                                <a:lnTo>
                                  <a:pt x="0" y="1"/>
                                </a:lnTo>
                                <a:lnTo>
                                  <a:pt x="7" y="3"/>
                                </a:lnTo>
                                <a:lnTo>
                                  <a:pt x="9" y="1"/>
                                </a:lnTo>
                                <a:lnTo>
                                  <a:pt x="7" y="3"/>
                                </a:lnTo>
                                <a:lnTo>
                                  <a:pt x="9" y="3"/>
                                </a:lnTo>
                                <a:lnTo>
                                  <a:pt x="9" y="1"/>
                                </a:lnTo>
                                <a:lnTo>
                                  <a:pt x="4" y="1"/>
                                </a:lnTo>
                                <a:close/>
                              </a:path>
                            </a:pathLst>
                          </a:custGeom>
                          <a:solidFill>
                            <a:srgbClr val="cecece"/>
                          </a:solidFill>
                          <a:ln>
                            <a:noFill/>
                          </a:ln>
                        </wps:spPr>
                        <wps:style>
                          <a:lnRef idx="0"/>
                          <a:fillRef idx="0"/>
                          <a:effectRef idx="0"/>
                          <a:fontRef idx="minor"/>
                        </wps:style>
                        <wps:bodyPr/>
                      </wps:wsp>
                      <wps:wsp>
                        <wps:cNvSpPr/>
                        <wps:spPr>
                          <a:xfrm>
                            <a:off x="4640040" y="3757320"/>
                            <a:ext cx="3240" cy="5760"/>
                          </a:xfrm>
                          <a:custGeom>
                            <a:avLst/>
                            <a:gdLst/>
                            <a:ahLst/>
                            <a:rect l="l" t="t" r="r" b="b"/>
                            <a:pathLst>
                              <a:path w="5" h="9">
                                <a:moveTo>
                                  <a:pt x="5" y="3"/>
                                </a:moveTo>
                                <a:lnTo>
                                  <a:pt x="0" y="2"/>
                                </a:lnTo>
                                <a:lnTo>
                                  <a:pt x="0" y="9"/>
                                </a:lnTo>
                                <a:lnTo>
                                  <a:pt x="5" y="9"/>
                                </a:lnTo>
                                <a:lnTo>
                                  <a:pt x="5" y="2"/>
                                </a:lnTo>
                                <a:lnTo>
                                  <a:pt x="3" y="2"/>
                                </a:lnTo>
                                <a:lnTo>
                                  <a:pt x="5" y="2"/>
                                </a:lnTo>
                                <a:lnTo>
                                  <a:pt x="5" y="0"/>
                                </a:lnTo>
                                <a:lnTo>
                                  <a:pt x="3" y="2"/>
                                </a:lnTo>
                                <a:lnTo>
                                  <a:pt x="5" y="3"/>
                                </a:lnTo>
                                <a:close/>
                              </a:path>
                            </a:pathLst>
                          </a:custGeom>
                          <a:solidFill>
                            <a:srgbClr val="cecece"/>
                          </a:solidFill>
                          <a:ln>
                            <a:noFill/>
                          </a:ln>
                        </wps:spPr>
                        <wps:style>
                          <a:lnRef idx="0"/>
                          <a:fillRef idx="0"/>
                          <a:effectRef idx="0"/>
                          <a:fontRef idx="minor"/>
                        </wps:style>
                        <wps:bodyPr/>
                      </wps:wsp>
                      <wps:wsp>
                        <wps:cNvSpPr/>
                        <wps:spPr>
                          <a:xfrm>
                            <a:off x="4636080" y="3758400"/>
                            <a:ext cx="6840" cy="4320"/>
                          </a:xfrm>
                          <a:custGeom>
                            <a:avLst/>
                            <a:gdLst/>
                            <a:ahLst/>
                            <a:rect l="l" t="t" r="r" b="b"/>
                            <a:pathLst>
                              <a:path w="11" h="7">
                                <a:moveTo>
                                  <a:pt x="2" y="6"/>
                                </a:moveTo>
                                <a:lnTo>
                                  <a:pt x="2" y="7"/>
                                </a:lnTo>
                                <a:lnTo>
                                  <a:pt x="11" y="1"/>
                                </a:lnTo>
                                <a:lnTo>
                                  <a:pt x="9" y="0"/>
                                </a:lnTo>
                                <a:lnTo>
                                  <a:pt x="0" y="6"/>
                                </a:lnTo>
                                <a:lnTo>
                                  <a:pt x="2" y="6"/>
                                </a:lnTo>
                                <a:close/>
                              </a:path>
                            </a:pathLst>
                          </a:custGeom>
                          <a:solidFill>
                            <a:srgbClr val="cecece"/>
                          </a:solidFill>
                          <a:ln>
                            <a:noFill/>
                          </a:ln>
                        </wps:spPr>
                        <wps:style>
                          <a:lnRef idx="0"/>
                          <a:fillRef idx="0"/>
                          <a:effectRef idx="0"/>
                          <a:fontRef idx="minor"/>
                        </wps:style>
                        <wps:bodyPr/>
                      </wps:wsp>
                      <wps:wsp>
                        <wps:cNvSpPr/>
                        <wps:spPr>
                          <a:xfrm>
                            <a:off x="4626720" y="3876120"/>
                            <a:ext cx="3960" cy="2520"/>
                          </a:xfrm>
                          <a:custGeom>
                            <a:avLst/>
                            <a:gdLst/>
                            <a:ahLst/>
                            <a:rect l="l" t="t" r="r" b="b"/>
                            <a:pathLst>
                              <a:path w="6" h="4">
                                <a:moveTo>
                                  <a:pt x="4" y="2"/>
                                </a:moveTo>
                                <a:lnTo>
                                  <a:pt x="6" y="0"/>
                                </a:lnTo>
                                <a:lnTo>
                                  <a:pt x="2" y="0"/>
                                </a:lnTo>
                                <a:lnTo>
                                  <a:pt x="0" y="2"/>
                                </a:lnTo>
                                <a:lnTo>
                                  <a:pt x="6" y="4"/>
                                </a:lnTo>
                                <a:lnTo>
                                  <a:pt x="6" y="2"/>
                                </a:lnTo>
                                <a:lnTo>
                                  <a:pt x="6" y="4"/>
                                </a:lnTo>
                                <a:lnTo>
                                  <a:pt x="6" y="2"/>
                                </a:lnTo>
                                <a:lnTo>
                                  <a:pt x="4" y="2"/>
                                </a:lnTo>
                                <a:close/>
                              </a:path>
                            </a:pathLst>
                          </a:custGeom>
                          <a:solidFill>
                            <a:srgbClr val="cecece"/>
                          </a:solidFill>
                          <a:ln>
                            <a:noFill/>
                          </a:ln>
                        </wps:spPr>
                        <wps:style>
                          <a:lnRef idx="0"/>
                          <a:fillRef idx="0"/>
                          <a:effectRef idx="0"/>
                          <a:fontRef idx="minor"/>
                        </wps:style>
                        <wps:bodyPr/>
                      </wps:wsp>
                      <wps:wsp>
                        <wps:cNvSpPr/>
                        <wps:spPr>
                          <a:xfrm>
                            <a:off x="4629240" y="3762360"/>
                            <a:ext cx="15120" cy="114840"/>
                          </a:xfrm>
                          <a:custGeom>
                            <a:avLst/>
                            <a:gdLst/>
                            <a:ahLst/>
                            <a:rect l="l" t="t" r="r" b="b"/>
                            <a:pathLst>
                              <a:path w="24" h="181">
                                <a:moveTo>
                                  <a:pt x="24" y="3"/>
                                </a:moveTo>
                                <a:lnTo>
                                  <a:pt x="22" y="1"/>
                                </a:lnTo>
                                <a:lnTo>
                                  <a:pt x="0" y="181"/>
                                </a:lnTo>
                                <a:lnTo>
                                  <a:pt x="2" y="181"/>
                                </a:lnTo>
                                <a:lnTo>
                                  <a:pt x="24" y="1"/>
                                </a:lnTo>
                                <a:lnTo>
                                  <a:pt x="24" y="0"/>
                                </a:lnTo>
                                <a:lnTo>
                                  <a:pt x="24" y="1"/>
                                </a:lnTo>
                                <a:lnTo>
                                  <a:pt x="24" y="0"/>
                                </a:lnTo>
                                <a:lnTo>
                                  <a:pt x="24" y="3"/>
                                </a:lnTo>
                                <a:close/>
                              </a:path>
                            </a:pathLst>
                          </a:custGeom>
                          <a:solidFill>
                            <a:srgbClr val="cecece"/>
                          </a:solidFill>
                          <a:ln>
                            <a:noFill/>
                          </a:ln>
                        </wps:spPr>
                        <wps:style>
                          <a:lnRef idx="0"/>
                          <a:fillRef idx="0"/>
                          <a:effectRef idx="0"/>
                          <a:fontRef idx="minor"/>
                        </wps:style>
                        <wps:bodyPr/>
                      </wps:wsp>
                      <wps:wsp>
                        <wps:cNvSpPr/>
                        <wps:spPr>
                          <a:xfrm>
                            <a:off x="4638600" y="3762360"/>
                            <a:ext cx="5760" cy="1800"/>
                          </a:xfrm>
                          <a:custGeom>
                            <a:avLst/>
                            <a:gdLst/>
                            <a:ahLst/>
                            <a:rect l="l" t="t" r="r" b="b"/>
                            <a:pathLst>
                              <a:path w="9" h="3">
                                <a:moveTo>
                                  <a:pt x="2" y="1"/>
                                </a:moveTo>
                                <a:lnTo>
                                  <a:pt x="2" y="3"/>
                                </a:lnTo>
                                <a:lnTo>
                                  <a:pt x="9" y="3"/>
                                </a:lnTo>
                                <a:lnTo>
                                  <a:pt x="9" y="0"/>
                                </a:lnTo>
                                <a:lnTo>
                                  <a:pt x="2" y="0"/>
                                </a:lnTo>
                                <a:lnTo>
                                  <a:pt x="0" y="1"/>
                                </a:lnTo>
                                <a:lnTo>
                                  <a:pt x="2" y="0"/>
                                </a:lnTo>
                                <a:lnTo>
                                  <a:pt x="0" y="0"/>
                                </a:lnTo>
                                <a:lnTo>
                                  <a:pt x="0" y="1"/>
                                </a:lnTo>
                                <a:lnTo>
                                  <a:pt x="2" y="1"/>
                                </a:lnTo>
                                <a:close/>
                              </a:path>
                            </a:pathLst>
                          </a:custGeom>
                          <a:solidFill>
                            <a:srgbClr val="cecece"/>
                          </a:solidFill>
                          <a:ln>
                            <a:noFill/>
                          </a:ln>
                        </wps:spPr>
                        <wps:style>
                          <a:lnRef idx="0"/>
                          <a:fillRef idx="0"/>
                          <a:effectRef idx="0"/>
                          <a:fontRef idx="minor"/>
                        </wps:style>
                        <wps:bodyPr/>
                      </wps:wsp>
                      <wps:wsp>
                        <wps:cNvSpPr/>
                        <wps:spPr>
                          <a:xfrm>
                            <a:off x="4625280" y="3763080"/>
                            <a:ext cx="14760" cy="114480"/>
                          </a:xfrm>
                          <a:custGeom>
                            <a:avLst/>
                            <a:gdLst/>
                            <a:ahLst/>
                            <a:rect l="l" t="t" r="r" b="b"/>
                            <a:pathLst>
                              <a:path w="23" h="180">
                                <a:moveTo>
                                  <a:pt x="2" y="176"/>
                                </a:moveTo>
                                <a:lnTo>
                                  <a:pt x="2" y="178"/>
                                </a:lnTo>
                                <a:lnTo>
                                  <a:pt x="23" y="0"/>
                                </a:lnTo>
                                <a:lnTo>
                                  <a:pt x="21" y="0"/>
                                </a:lnTo>
                                <a:lnTo>
                                  <a:pt x="0" y="178"/>
                                </a:lnTo>
                                <a:lnTo>
                                  <a:pt x="0" y="180"/>
                                </a:lnTo>
                                <a:lnTo>
                                  <a:pt x="0" y="178"/>
                                </a:lnTo>
                                <a:lnTo>
                                  <a:pt x="0" y="180"/>
                                </a:lnTo>
                                <a:lnTo>
                                  <a:pt x="2" y="176"/>
                                </a:lnTo>
                                <a:close/>
                              </a:path>
                            </a:pathLst>
                          </a:custGeom>
                          <a:solidFill>
                            <a:srgbClr val="cecece"/>
                          </a:solidFill>
                          <a:ln>
                            <a:noFill/>
                          </a:ln>
                        </wps:spPr>
                        <wps:style>
                          <a:lnRef idx="0"/>
                          <a:fillRef idx="0"/>
                          <a:effectRef idx="0"/>
                          <a:fontRef idx="minor"/>
                        </wps:style>
                        <wps:bodyPr/>
                      </wps:wsp>
                      <wps:wsp>
                        <wps:cNvSpPr/>
                        <wps:spPr>
                          <a:xfrm>
                            <a:off x="4536360" y="3849840"/>
                            <a:ext cx="100800" cy="10800"/>
                          </a:xfrm>
                          <a:custGeom>
                            <a:avLst/>
                            <a:gdLst/>
                            <a:ahLst/>
                            <a:rect l="l" t="t" r="r" b="b"/>
                            <a:pathLst>
                              <a:path w="159" h="17">
                                <a:moveTo>
                                  <a:pt x="148" y="17"/>
                                </a:moveTo>
                                <a:lnTo>
                                  <a:pt x="151" y="15"/>
                                </a:lnTo>
                                <a:lnTo>
                                  <a:pt x="0" y="0"/>
                                </a:lnTo>
                                <a:lnTo>
                                  <a:pt x="0" y="2"/>
                                </a:lnTo>
                                <a:lnTo>
                                  <a:pt x="151" y="17"/>
                                </a:lnTo>
                                <a:lnTo>
                                  <a:pt x="151" y="15"/>
                                </a:lnTo>
                                <a:lnTo>
                                  <a:pt x="151" y="17"/>
                                </a:lnTo>
                                <a:lnTo>
                                  <a:pt x="159" y="17"/>
                                </a:lnTo>
                                <a:lnTo>
                                  <a:pt x="151" y="15"/>
                                </a:lnTo>
                                <a:lnTo>
                                  <a:pt x="148" y="17"/>
                                </a:lnTo>
                                <a:close/>
                              </a:path>
                            </a:pathLst>
                          </a:custGeom>
                          <a:solidFill>
                            <a:srgbClr val="cecece"/>
                          </a:solidFill>
                          <a:ln>
                            <a:noFill/>
                          </a:ln>
                        </wps:spPr>
                        <wps:style>
                          <a:lnRef idx="0"/>
                          <a:fillRef idx="0"/>
                          <a:effectRef idx="0"/>
                          <a:fontRef idx="minor"/>
                        </wps:style>
                        <wps:bodyPr/>
                      </wps:wsp>
                      <wps:wsp>
                        <wps:cNvSpPr/>
                        <wps:spPr>
                          <a:xfrm>
                            <a:off x="4552920" y="3831120"/>
                            <a:ext cx="79200" cy="29880"/>
                          </a:xfrm>
                          <a:custGeom>
                            <a:avLst/>
                            <a:gdLst/>
                            <a:ahLst/>
                            <a:rect l="l" t="t" r="r" b="b"/>
                            <a:pathLst>
                              <a:path w="125" h="47">
                                <a:moveTo>
                                  <a:pt x="9" y="0"/>
                                </a:moveTo>
                                <a:lnTo>
                                  <a:pt x="9" y="5"/>
                                </a:lnTo>
                                <a:lnTo>
                                  <a:pt x="122" y="47"/>
                                </a:lnTo>
                                <a:lnTo>
                                  <a:pt x="125" y="45"/>
                                </a:lnTo>
                                <a:lnTo>
                                  <a:pt x="11" y="0"/>
                                </a:lnTo>
                                <a:lnTo>
                                  <a:pt x="9" y="5"/>
                                </a:lnTo>
                                <a:lnTo>
                                  <a:pt x="9" y="0"/>
                                </a:lnTo>
                                <a:lnTo>
                                  <a:pt x="0" y="0"/>
                                </a:lnTo>
                                <a:lnTo>
                                  <a:pt x="9" y="5"/>
                                </a:lnTo>
                                <a:lnTo>
                                  <a:pt x="9" y="0"/>
                                </a:lnTo>
                                <a:close/>
                              </a:path>
                            </a:pathLst>
                          </a:custGeom>
                          <a:solidFill>
                            <a:srgbClr val="cecece"/>
                          </a:solidFill>
                          <a:ln>
                            <a:noFill/>
                          </a:ln>
                        </wps:spPr>
                        <wps:style>
                          <a:lnRef idx="0"/>
                          <a:fillRef idx="0"/>
                          <a:effectRef idx="0"/>
                          <a:fontRef idx="minor"/>
                        </wps:style>
                        <wps:bodyPr/>
                      </wps:wsp>
                      <wps:wsp>
                        <wps:cNvSpPr/>
                        <wps:spPr>
                          <a:xfrm>
                            <a:off x="4558680" y="3831120"/>
                            <a:ext cx="83160" cy="8280"/>
                          </a:xfrm>
                          <a:custGeom>
                            <a:avLst/>
                            <a:gdLst/>
                            <a:ahLst/>
                            <a:rect l="l" t="t" r="r" b="b"/>
                            <a:pathLst>
                              <a:path w="131" h="13">
                                <a:moveTo>
                                  <a:pt x="120" y="13"/>
                                </a:moveTo>
                                <a:lnTo>
                                  <a:pt x="120" y="9"/>
                                </a:lnTo>
                                <a:lnTo>
                                  <a:pt x="0" y="0"/>
                                </a:lnTo>
                                <a:lnTo>
                                  <a:pt x="0" y="5"/>
                                </a:lnTo>
                                <a:lnTo>
                                  <a:pt x="120" y="13"/>
                                </a:lnTo>
                                <a:lnTo>
                                  <a:pt x="122" y="9"/>
                                </a:lnTo>
                                <a:lnTo>
                                  <a:pt x="120" y="13"/>
                                </a:lnTo>
                                <a:lnTo>
                                  <a:pt x="131" y="13"/>
                                </a:lnTo>
                                <a:lnTo>
                                  <a:pt x="122" y="9"/>
                                </a:lnTo>
                                <a:lnTo>
                                  <a:pt x="120" y="13"/>
                                </a:lnTo>
                                <a:close/>
                              </a:path>
                            </a:pathLst>
                          </a:custGeom>
                          <a:solidFill>
                            <a:srgbClr val="cecece"/>
                          </a:solidFill>
                          <a:ln>
                            <a:noFill/>
                          </a:ln>
                        </wps:spPr>
                        <wps:style>
                          <a:lnRef idx="0"/>
                          <a:fillRef idx="0"/>
                          <a:effectRef idx="0"/>
                          <a:fontRef idx="minor"/>
                        </wps:style>
                        <wps:bodyPr/>
                      </wps:wsp>
                      <wps:wsp>
                        <wps:cNvSpPr/>
                        <wps:spPr>
                          <a:xfrm>
                            <a:off x="4572000" y="3815640"/>
                            <a:ext cx="64080" cy="23400"/>
                          </a:xfrm>
                          <a:custGeom>
                            <a:avLst/>
                            <a:gdLst/>
                            <a:ahLst/>
                            <a:rect l="l" t="t" r="r" b="b"/>
                            <a:pathLst>
                              <a:path w="101" h="37">
                                <a:moveTo>
                                  <a:pt x="11" y="0"/>
                                </a:moveTo>
                                <a:lnTo>
                                  <a:pt x="9" y="3"/>
                                </a:lnTo>
                                <a:lnTo>
                                  <a:pt x="99" y="37"/>
                                </a:lnTo>
                                <a:lnTo>
                                  <a:pt x="101" y="33"/>
                                </a:lnTo>
                                <a:lnTo>
                                  <a:pt x="11" y="0"/>
                                </a:lnTo>
                                <a:lnTo>
                                  <a:pt x="11" y="3"/>
                                </a:lnTo>
                                <a:lnTo>
                                  <a:pt x="11" y="0"/>
                                </a:lnTo>
                                <a:lnTo>
                                  <a:pt x="0" y="0"/>
                                </a:lnTo>
                                <a:lnTo>
                                  <a:pt x="9" y="3"/>
                                </a:lnTo>
                                <a:lnTo>
                                  <a:pt x="11" y="0"/>
                                </a:lnTo>
                                <a:close/>
                              </a:path>
                            </a:pathLst>
                          </a:custGeom>
                          <a:solidFill>
                            <a:srgbClr val="cecece"/>
                          </a:solidFill>
                          <a:ln>
                            <a:noFill/>
                          </a:ln>
                        </wps:spPr>
                        <wps:style>
                          <a:lnRef idx="0"/>
                          <a:fillRef idx="0"/>
                          <a:effectRef idx="0"/>
                          <a:fontRef idx="minor"/>
                        </wps:style>
                        <wps:bodyPr/>
                      </wps:wsp>
                      <wps:wsp>
                        <wps:cNvSpPr/>
                        <wps:spPr>
                          <a:xfrm>
                            <a:off x="4578840" y="3815640"/>
                            <a:ext cx="63000" cy="5760"/>
                          </a:xfrm>
                          <a:custGeom>
                            <a:avLst/>
                            <a:gdLst/>
                            <a:ahLst/>
                            <a:rect l="l" t="t" r="r" b="b"/>
                            <a:pathLst>
                              <a:path w="99" h="9">
                                <a:moveTo>
                                  <a:pt x="90" y="9"/>
                                </a:moveTo>
                                <a:lnTo>
                                  <a:pt x="90" y="6"/>
                                </a:lnTo>
                                <a:lnTo>
                                  <a:pt x="0" y="0"/>
                                </a:lnTo>
                                <a:lnTo>
                                  <a:pt x="0" y="3"/>
                                </a:lnTo>
                                <a:lnTo>
                                  <a:pt x="90" y="9"/>
                                </a:lnTo>
                                <a:lnTo>
                                  <a:pt x="90" y="6"/>
                                </a:lnTo>
                                <a:lnTo>
                                  <a:pt x="90" y="9"/>
                                </a:lnTo>
                                <a:lnTo>
                                  <a:pt x="99" y="9"/>
                                </a:lnTo>
                                <a:lnTo>
                                  <a:pt x="90" y="6"/>
                                </a:lnTo>
                                <a:lnTo>
                                  <a:pt x="90" y="9"/>
                                </a:lnTo>
                                <a:close/>
                              </a:path>
                            </a:pathLst>
                          </a:custGeom>
                          <a:solidFill>
                            <a:srgbClr val="cecece"/>
                          </a:solidFill>
                          <a:ln>
                            <a:noFill/>
                          </a:ln>
                        </wps:spPr>
                        <wps:style>
                          <a:lnRef idx="0"/>
                          <a:fillRef idx="0"/>
                          <a:effectRef idx="0"/>
                          <a:fontRef idx="minor"/>
                        </wps:style>
                        <wps:bodyPr/>
                      </wps:wsp>
                      <wps:wsp>
                        <wps:cNvSpPr/>
                        <wps:spPr>
                          <a:xfrm>
                            <a:off x="4588560" y="3801240"/>
                            <a:ext cx="47520" cy="20160"/>
                          </a:xfrm>
                          <a:custGeom>
                            <a:avLst/>
                            <a:gdLst/>
                            <a:ahLst/>
                            <a:rect l="l" t="t" r="r" b="b"/>
                            <a:pathLst>
                              <a:path w="75" h="32">
                                <a:moveTo>
                                  <a:pt x="8" y="0"/>
                                </a:moveTo>
                                <a:lnTo>
                                  <a:pt x="8" y="5"/>
                                </a:lnTo>
                                <a:lnTo>
                                  <a:pt x="75" y="32"/>
                                </a:lnTo>
                                <a:lnTo>
                                  <a:pt x="75" y="29"/>
                                </a:lnTo>
                                <a:lnTo>
                                  <a:pt x="11" y="0"/>
                                </a:lnTo>
                                <a:lnTo>
                                  <a:pt x="8" y="5"/>
                                </a:lnTo>
                                <a:lnTo>
                                  <a:pt x="8" y="0"/>
                                </a:lnTo>
                                <a:lnTo>
                                  <a:pt x="0" y="0"/>
                                </a:lnTo>
                                <a:lnTo>
                                  <a:pt x="8" y="5"/>
                                </a:lnTo>
                                <a:lnTo>
                                  <a:pt x="8" y="0"/>
                                </a:lnTo>
                                <a:close/>
                              </a:path>
                            </a:pathLst>
                          </a:custGeom>
                          <a:solidFill>
                            <a:srgbClr val="cecece"/>
                          </a:solidFill>
                          <a:ln>
                            <a:noFill/>
                          </a:ln>
                        </wps:spPr>
                        <wps:style>
                          <a:lnRef idx="0"/>
                          <a:fillRef idx="0"/>
                          <a:effectRef idx="0"/>
                          <a:fontRef idx="minor"/>
                        </wps:style>
                        <wps:bodyPr/>
                      </wps:wsp>
                      <wps:wsp>
                        <wps:cNvSpPr/>
                        <wps:spPr>
                          <a:xfrm>
                            <a:off x="4593600" y="3801240"/>
                            <a:ext cx="49680" cy="5760"/>
                          </a:xfrm>
                          <a:custGeom>
                            <a:avLst/>
                            <a:gdLst/>
                            <a:ahLst/>
                            <a:rect l="l" t="t" r="r" b="b"/>
                            <a:pathLst>
                              <a:path w="78" h="9">
                                <a:moveTo>
                                  <a:pt x="69" y="9"/>
                                </a:moveTo>
                                <a:lnTo>
                                  <a:pt x="71" y="5"/>
                                </a:lnTo>
                                <a:lnTo>
                                  <a:pt x="0" y="0"/>
                                </a:lnTo>
                                <a:lnTo>
                                  <a:pt x="0" y="5"/>
                                </a:lnTo>
                                <a:lnTo>
                                  <a:pt x="71" y="9"/>
                                </a:lnTo>
                                <a:lnTo>
                                  <a:pt x="71" y="5"/>
                                </a:lnTo>
                                <a:lnTo>
                                  <a:pt x="71" y="9"/>
                                </a:lnTo>
                                <a:lnTo>
                                  <a:pt x="78" y="9"/>
                                </a:lnTo>
                                <a:lnTo>
                                  <a:pt x="71" y="5"/>
                                </a:lnTo>
                                <a:lnTo>
                                  <a:pt x="69" y="9"/>
                                </a:lnTo>
                                <a:close/>
                              </a:path>
                            </a:pathLst>
                          </a:custGeom>
                          <a:solidFill>
                            <a:srgbClr val="cecece"/>
                          </a:solidFill>
                          <a:ln>
                            <a:noFill/>
                          </a:ln>
                        </wps:spPr>
                        <wps:style>
                          <a:lnRef idx="0"/>
                          <a:fillRef idx="0"/>
                          <a:effectRef idx="0"/>
                          <a:fontRef idx="minor"/>
                        </wps:style>
                        <wps:bodyPr/>
                      </wps:wsp>
                      <wps:wsp>
                        <wps:cNvSpPr/>
                        <wps:spPr>
                          <a:xfrm>
                            <a:off x="4601880" y="3790800"/>
                            <a:ext cx="36720" cy="15840"/>
                          </a:xfrm>
                          <a:custGeom>
                            <a:avLst/>
                            <a:gdLst/>
                            <a:ahLst/>
                            <a:rect l="l" t="t" r="r" b="b"/>
                            <a:pathLst>
                              <a:path w="58" h="25">
                                <a:moveTo>
                                  <a:pt x="9" y="0"/>
                                </a:moveTo>
                                <a:lnTo>
                                  <a:pt x="7" y="3"/>
                                </a:lnTo>
                                <a:lnTo>
                                  <a:pt x="56" y="25"/>
                                </a:lnTo>
                                <a:lnTo>
                                  <a:pt x="58" y="21"/>
                                </a:lnTo>
                                <a:lnTo>
                                  <a:pt x="9" y="0"/>
                                </a:lnTo>
                                <a:lnTo>
                                  <a:pt x="9" y="3"/>
                                </a:lnTo>
                                <a:lnTo>
                                  <a:pt x="9" y="0"/>
                                </a:lnTo>
                                <a:lnTo>
                                  <a:pt x="0" y="0"/>
                                </a:lnTo>
                                <a:lnTo>
                                  <a:pt x="7" y="3"/>
                                </a:lnTo>
                                <a:lnTo>
                                  <a:pt x="9" y="0"/>
                                </a:lnTo>
                                <a:close/>
                              </a:path>
                            </a:pathLst>
                          </a:custGeom>
                          <a:solidFill>
                            <a:srgbClr val="cecece"/>
                          </a:solidFill>
                          <a:ln>
                            <a:noFill/>
                          </a:ln>
                        </wps:spPr>
                        <wps:style>
                          <a:lnRef idx="0"/>
                          <a:fillRef idx="0"/>
                          <a:effectRef idx="0"/>
                          <a:fontRef idx="minor"/>
                        </wps:style>
                        <wps:bodyPr/>
                      </wps:wsp>
                      <wps:wsp>
                        <wps:cNvSpPr/>
                        <wps:spPr>
                          <a:xfrm>
                            <a:off x="4607640" y="3790800"/>
                            <a:ext cx="36720" cy="3960"/>
                          </a:xfrm>
                          <a:custGeom>
                            <a:avLst/>
                            <a:gdLst/>
                            <a:ahLst/>
                            <a:rect l="l" t="t" r="r" b="b"/>
                            <a:pathLst>
                              <a:path w="58" h="6">
                                <a:moveTo>
                                  <a:pt x="49" y="6"/>
                                </a:moveTo>
                                <a:lnTo>
                                  <a:pt x="49" y="1"/>
                                </a:lnTo>
                                <a:lnTo>
                                  <a:pt x="0" y="0"/>
                                </a:lnTo>
                                <a:lnTo>
                                  <a:pt x="0" y="3"/>
                                </a:lnTo>
                                <a:lnTo>
                                  <a:pt x="49" y="6"/>
                                </a:lnTo>
                                <a:lnTo>
                                  <a:pt x="51" y="1"/>
                                </a:lnTo>
                                <a:lnTo>
                                  <a:pt x="49" y="6"/>
                                </a:lnTo>
                                <a:lnTo>
                                  <a:pt x="58" y="6"/>
                                </a:lnTo>
                                <a:lnTo>
                                  <a:pt x="51" y="1"/>
                                </a:lnTo>
                                <a:lnTo>
                                  <a:pt x="49" y="6"/>
                                </a:lnTo>
                                <a:close/>
                              </a:path>
                            </a:pathLst>
                          </a:custGeom>
                          <a:solidFill>
                            <a:srgbClr val="cecece"/>
                          </a:solidFill>
                          <a:ln>
                            <a:noFill/>
                          </a:ln>
                        </wps:spPr>
                        <wps:style>
                          <a:lnRef idx="0"/>
                          <a:fillRef idx="0"/>
                          <a:effectRef idx="0"/>
                          <a:fontRef idx="minor"/>
                        </wps:style>
                        <wps:bodyPr/>
                      </wps:wsp>
                      <wps:wsp>
                        <wps:cNvSpPr/>
                        <wps:spPr>
                          <a:xfrm>
                            <a:off x="4613400" y="3782160"/>
                            <a:ext cx="26640" cy="12600"/>
                          </a:xfrm>
                          <a:custGeom>
                            <a:avLst/>
                            <a:gdLst/>
                            <a:ahLst/>
                            <a:rect l="l" t="t" r="r" b="b"/>
                            <a:pathLst>
                              <a:path w="42" h="20">
                                <a:moveTo>
                                  <a:pt x="6" y="0"/>
                                </a:moveTo>
                                <a:lnTo>
                                  <a:pt x="6" y="2"/>
                                </a:lnTo>
                                <a:lnTo>
                                  <a:pt x="40" y="20"/>
                                </a:lnTo>
                                <a:lnTo>
                                  <a:pt x="42" y="15"/>
                                </a:lnTo>
                                <a:lnTo>
                                  <a:pt x="8" y="0"/>
                                </a:lnTo>
                                <a:lnTo>
                                  <a:pt x="6" y="2"/>
                                </a:lnTo>
                                <a:lnTo>
                                  <a:pt x="6" y="0"/>
                                </a:lnTo>
                                <a:lnTo>
                                  <a:pt x="0" y="0"/>
                                </a:lnTo>
                                <a:lnTo>
                                  <a:pt x="6" y="2"/>
                                </a:lnTo>
                                <a:lnTo>
                                  <a:pt x="6" y="0"/>
                                </a:lnTo>
                                <a:close/>
                              </a:path>
                            </a:pathLst>
                          </a:custGeom>
                          <a:solidFill>
                            <a:srgbClr val="cecece"/>
                          </a:solidFill>
                          <a:ln>
                            <a:noFill/>
                          </a:ln>
                        </wps:spPr>
                        <wps:style>
                          <a:lnRef idx="0"/>
                          <a:fillRef idx="0"/>
                          <a:effectRef idx="0"/>
                          <a:fontRef idx="minor"/>
                        </wps:style>
                        <wps:bodyPr/>
                      </wps:wsp>
                      <wps:wsp>
                        <wps:cNvSpPr/>
                        <wps:spPr>
                          <a:xfrm>
                            <a:off x="4617000" y="3782160"/>
                            <a:ext cx="27360" cy="3240"/>
                          </a:xfrm>
                          <a:custGeom>
                            <a:avLst/>
                            <a:gdLst/>
                            <a:ahLst/>
                            <a:rect l="l" t="t" r="r" b="b"/>
                            <a:pathLst>
                              <a:path w="43" h="5">
                                <a:moveTo>
                                  <a:pt x="34" y="5"/>
                                </a:moveTo>
                                <a:lnTo>
                                  <a:pt x="36" y="2"/>
                                </a:lnTo>
                                <a:lnTo>
                                  <a:pt x="0" y="0"/>
                                </a:lnTo>
                                <a:lnTo>
                                  <a:pt x="0" y="2"/>
                                </a:lnTo>
                                <a:lnTo>
                                  <a:pt x="36" y="5"/>
                                </a:lnTo>
                                <a:lnTo>
                                  <a:pt x="36" y="2"/>
                                </a:lnTo>
                                <a:lnTo>
                                  <a:pt x="36" y="5"/>
                                </a:lnTo>
                                <a:lnTo>
                                  <a:pt x="43" y="5"/>
                                </a:lnTo>
                                <a:lnTo>
                                  <a:pt x="36" y="2"/>
                                </a:lnTo>
                                <a:lnTo>
                                  <a:pt x="34" y="5"/>
                                </a:lnTo>
                                <a:close/>
                              </a:path>
                            </a:pathLst>
                          </a:custGeom>
                          <a:solidFill>
                            <a:srgbClr val="cecece"/>
                          </a:solidFill>
                          <a:ln>
                            <a:noFill/>
                          </a:ln>
                        </wps:spPr>
                        <wps:style>
                          <a:lnRef idx="0"/>
                          <a:fillRef idx="0"/>
                          <a:effectRef idx="0"/>
                          <a:fontRef idx="minor"/>
                        </wps:style>
                        <wps:bodyPr/>
                      </wps:wsp>
                      <wps:wsp>
                        <wps:cNvSpPr/>
                        <wps:spPr>
                          <a:xfrm>
                            <a:off x="4625280" y="3777480"/>
                            <a:ext cx="14760" cy="7560"/>
                          </a:xfrm>
                          <a:custGeom>
                            <a:avLst/>
                            <a:gdLst/>
                            <a:ahLst/>
                            <a:rect l="l" t="t" r="r" b="b"/>
                            <a:pathLst>
                              <a:path w="23" h="12">
                                <a:moveTo>
                                  <a:pt x="0" y="0"/>
                                </a:moveTo>
                                <a:lnTo>
                                  <a:pt x="0" y="1"/>
                                </a:lnTo>
                                <a:lnTo>
                                  <a:pt x="21" y="12"/>
                                </a:lnTo>
                                <a:lnTo>
                                  <a:pt x="23" y="9"/>
                                </a:lnTo>
                                <a:lnTo>
                                  <a:pt x="0" y="0"/>
                                </a:lnTo>
                                <a:close/>
                              </a:path>
                            </a:pathLst>
                          </a:custGeom>
                          <a:solidFill>
                            <a:srgbClr val="cecece"/>
                          </a:solidFill>
                          <a:ln>
                            <a:noFill/>
                          </a:ln>
                        </wps:spPr>
                        <wps:style>
                          <a:lnRef idx="0"/>
                          <a:fillRef idx="0"/>
                          <a:effectRef idx="0"/>
                          <a:fontRef idx="minor"/>
                        </wps:style>
                        <wps:bodyPr/>
                      </wps:wsp>
                      <wps:wsp>
                        <wps:cNvSpPr/>
                        <wps:spPr>
                          <a:xfrm>
                            <a:off x="4541040" y="3840480"/>
                            <a:ext cx="89640" cy="33120"/>
                          </a:xfrm>
                          <a:custGeom>
                            <a:avLst/>
                            <a:gdLst/>
                            <a:ahLst/>
                            <a:rect l="l" t="t" r="r" b="b"/>
                            <a:pathLst>
                              <a:path w="141" h="52">
                                <a:moveTo>
                                  <a:pt x="10" y="0"/>
                                </a:moveTo>
                                <a:lnTo>
                                  <a:pt x="10" y="5"/>
                                </a:lnTo>
                                <a:lnTo>
                                  <a:pt x="141" y="52"/>
                                </a:lnTo>
                                <a:lnTo>
                                  <a:pt x="141" y="50"/>
                                </a:lnTo>
                                <a:lnTo>
                                  <a:pt x="10" y="0"/>
                                </a:lnTo>
                                <a:lnTo>
                                  <a:pt x="10" y="5"/>
                                </a:lnTo>
                                <a:lnTo>
                                  <a:pt x="10" y="0"/>
                                </a:lnTo>
                                <a:lnTo>
                                  <a:pt x="0" y="0"/>
                                </a:lnTo>
                                <a:lnTo>
                                  <a:pt x="10" y="5"/>
                                </a:lnTo>
                                <a:lnTo>
                                  <a:pt x="10" y="0"/>
                                </a:lnTo>
                                <a:close/>
                              </a:path>
                            </a:pathLst>
                          </a:custGeom>
                          <a:solidFill>
                            <a:srgbClr val="cecece"/>
                          </a:solidFill>
                          <a:ln>
                            <a:noFill/>
                          </a:ln>
                        </wps:spPr>
                        <wps:style>
                          <a:lnRef idx="0"/>
                          <a:fillRef idx="0"/>
                          <a:effectRef idx="0"/>
                          <a:fontRef idx="minor"/>
                        </wps:style>
                        <wps:bodyPr/>
                      </wps:wsp>
                      <wps:wsp>
                        <wps:cNvSpPr/>
                        <wps:spPr>
                          <a:xfrm>
                            <a:off x="4547160" y="3840480"/>
                            <a:ext cx="91440" cy="10800"/>
                          </a:xfrm>
                          <a:custGeom>
                            <a:avLst/>
                            <a:gdLst/>
                            <a:ahLst/>
                            <a:rect l="l" t="t" r="r" b="b"/>
                            <a:pathLst>
                              <a:path w="144" h="17">
                                <a:moveTo>
                                  <a:pt x="136" y="17"/>
                                </a:moveTo>
                                <a:lnTo>
                                  <a:pt x="136" y="13"/>
                                </a:lnTo>
                                <a:lnTo>
                                  <a:pt x="0" y="0"/>
                                </a:lnTo>
                                <a:lnTo>
                                  <a:pt x="0" y="5"/>
                                </a:lnTo>
                                <a:lnTo>
                                  <a:pt x="136" y="17"/>
                                </a:lnTo>
                                <a:lnTo>
                                  <a:pt x="136" y="13"/>
                                </a:lnTo>
                                <a:lnTo>
                                  <a:pt x="136" y="17"/>
                                </a:lnTo>
                                <a:lnTo>
                                  <a:pt x="144" y="17"/>
                                </a:lnTo>
                                <a:lnTo>
                                  <a:pt x="136" y="13"/>
                                </a:lnTo>
                                <a:lnTo>
                                  <a:pt x="136" y="17"/>
                                </a:lnTo>
                                <a:close/>
                              </a:path>
                            </a:pathLst>
                          </a:custGeom>
                          <a:solidFill>
                            <a:srgbClr val="cecece"/>
                          </a:solidFill>
                          <a:ln>
                            <a:noFill/>
                          </a:ln>
                        </wps:spPr>
                        <wps:style>
                          <a:lnRef idx="0"/>
                          <a:fillRef idx="0"/>
                          <a:effectRef idx="0"/>
                          <a:fontRef idx="minor"/>
                        </wps:style>
                        <wps:bodyPr/>
                      </wps:wsp>
                      <wps:wsp>
                        <wps:cNvSpPr/>
                        <wps:spPr>
                          <a:xfrm>
                            <a:off x="4562640" y="3821400"/>
                            <a:ext cx="71280" cy="29880"/>
                          </a:xfrm>
                          <a:custGeom>
                            <a:avLst/>
                            <a:gdLst/>
                            <a:ahLst/>
                            <a:rect l="l" t="t" r="r" b="b"/>
                            <a:pathLst>
                              <a:path w="112" h="47">
                                <a:moveTo>
                                  <a:pt x="9" y="0"/>
                                </a:moveTo>
                                <a:lnTo>
                                  <a:pt x="9" y="5"/>
                                </a:lnTo>
                                <a:lnTo>
                                  <a:pt x="112" y="47"/>
                                </a:lnTo>
                                <a:lnTo>
                                  <a:pt x="112" y="43"/>
                                </a:lnTo>
                                <a:lnTo>
                                  <a:pt x="9" y="0"/>
                                </a:lnTo>
                                <a:lnTo>
                                  <a:pt x="9" y="5"/>
                                </a:lnTo>
                                <a:lnTo>
                                  <a:pt x="9" y="0"/>
                                </a:lnTo>
                                <a:lnTo>
                                  <a:pt x="0" y="0"/>
                                </a:lnTo>
                                <a:lnTo>
                                  <a:pt x="9" y="5"/>
                                </a:lnTo>
                                <a:lnTo>
                                  <a:pt x="9" y="0"/>
                                </a:lnTo>
                                <a:close/>
                              </a:path>
                            </a:pathLst>
                          </a:custGeom>
                          <a:solidFill>
                            <a:srgbClr val="cecece"/>
                          </a:solidFill>
                          <a:ln>
                            <a:noFill/>
                          </a:ln>
                        </wps:spPr>
                        <wps:style>
                          <a:lnRef idx="0"/>
                          <a:fillRef idx="0"/>
                          <a:effectRef idx="0"/>
                          <a:fontRef idx="minor"/>
                        </wps:style>
                        <wps:bodyPr/>
                      </wps:wsp>
                      <wps:wsp>
                        <wps:cNvSpPr/>
                        <wps:spPr>
                          <a:xfrm>
                            <a:off x="4568040" y="3821400"/>
                            <a:ext cx="73800" cy="9360"/>
                          </a:xfrm>
                          <a:custGeom>
                            <a:avLst/>
                            <a:gdLst/>
                            <a:ahLst/>
                            <a:rect l="l" t="t" r="r" b="b"/>
                            <a:pathLst>
                              <a:path w="116" h="15">
                                <a:moveTo>
                                  <a:pt x="105" y="13"/>
                                </a:moveTo>
                                <a:lnTo>
                                  <a:pt x="107" y="11"/>
                                </a:lnTo>
                                <a:lnTo>
                                  <a:pt x="0" y="0"/>
                                </a:lnTo>
                                <a:lnTo>
                                  <a:pt x="0" y="5"/>
                                </a:lnTo>
                                <a:lnTo>
                                  <a:pt x="107" y="13"/>
                                </a:lnTo>
                                <a:lnTo>
                                  <a:pt x="107" y="11"/>
                                </a:lnTo>
                                <a:lnTo>
                                  <a:pt x="107" y="13"/>
                                </a:lnTo>
                                <a:lnTo>
                                  <a:pt x="116" y="15"/>
                                </a:lnTo>
                                <a:lnTo>
                                  <a:pt x="107" y="11"/>
                                </a:lnTo>
                                <a:lnTo>
                                  <a:pt x="105" y="13"/>
                                </a:lnTo>
                                <a:close/>
                              </a:path>
                            </a:pathLst>
                          </a:custGeom>
                          <a:solidFill>
                            <a:srgbClr val="cecece"/>
                          </a:solidFill>
                          <a:ln>
                            <a:noFill/>
                          </a:ln>
                        </wps:spPr>
                        <wps:style>
                          <a:lnRef idx="0"/>
                          <a:fillRef idx="0"/>
                          <a:effectRef idx="0"/>
                          <a:fontRef idx="minor"/>
                        </wps:style>
                        <wps:bodyPr/>
                      </wps:wsp>
                      <wps:wsp>
                        <wps:cNvSpPr/>
                        <wps:spPr>
                          <a:xfrm>
                            <a:off x="4580280" y="3808080"/>
                            <a:ext cx="55800" cy="21600"/>
                          </a:xfrm>
                          <a:custGeom>
                            <a:avLst/>
                            <a:gdLst/>
                            <a:ahLst/>
                            <a:rect l="l" t="t" r="r" b="b"/>
                            <a:pathLst>
                              <a:path w="88" h="34">
                                <a:moveTo>
                                  <a:pt x="9" y="0"/>
                                </a:moveTo>
                                <a:lnTo>
                                  <a:pt x="9" y="4"/>
                                </a:lnTo>
                                <a:lnTo>
                                  <a:pt x="86" y="34"/>
                                </a:lnTo>
                                <a:lnTo>
                                  <a:pt x="88" y="32"/>
                                </a:lnTo>
                                <a:lnTo>
                                  <a:pt x="9" y="0"/>
                                </a:lnTo>
                                <a:lnTo>
                                  <a:pt x="9" y="4"/>
                                </a:lnTo>
                                <a:lnTo>
                                  <a:pt x="9" y="0"/>
                                </a:lnTo>
                                <a:lnTo>
                                  <a:pt x="0" y="0"/>
                                </a:lnTo>
                                <a:lnTo>
                                  <a:pt x="9" y="4"/>
                                </a:lnTo>
                                <a:lnTo>
                                  <a:pt x="9" y="0"/>
                                </a:lnTo>
                                <a:close/>
                              </a:path>
                            </a:pathLst>
                          </a:custGeom>
                          <a:solidFill>
                            <a:srgbClr val="cecece"/>
                          </a:solidFill>
                          <a:ln>
                            <a:noFill/>
                          </a:ln>
                        </wps:spPr>
                        <wps:style>
                          <a:lnRef idx="0"/>
                          <a:fillRef idx="0"/>
                          <a:effectRef idx="0"/>
                          <a:fontRef idx="minor"/>
                        </wps:style>
                        <wps:bodyPr/>
                      </wps:wsp>
                      <wps:wsp>
                        <wps:cNvSpPr/>
                        <wps:spPr>
                          <a:xfrm>
                            <a:off x="4586040" y="3808080"/>
                            <a:ext cx="55800" cy="5760"/>
                          </a:xfrm>
                          <a:custGeom>
                            <a:avLst/>
                            <a:gdLst/>
                            <a:ahLst/>
                            <a:rect l="l" t="t" r="r" b="b"/>
                            <a:pathLst>
                              <a:path w="88" h="9">
                                <a:moveTo>
                                  <a:pt x="79" y="9"/>
                                </a:moveTo>
                                <a:lnTo>
                                  <a:pt x="79" y="6"/>
                                </a:lnTo>
                                <a:lnTo>
                                  <a:pt x="0" y="0"/>
                                </a:lnTo>
                                <a:lnTo>
                                  <a:pt x="0" y="4"/>
                                </a:lnTo>
                                <a:lnTo>
                                  <a:pt x="79" y="9"/>
                                </a:lnTo>
                                <a:lnTo>
                                  <a:pt x="79" y="6"/>
                                </a:lnTo>
                                <a:lnTo>
                                  <a:pt x="79" y="9"/>
                                </a:lnTo>
                                <a:lnTo>
                                  <a:pt x="88" y="9"/>
                                </a:lnTo>
                                <a:lnTo>
                                  <a:pt x="79" y="6"/>
                                </a:lnTo>
                                <a:lnTo>
                                  <a:pt x="79" y="9"/>
                                </a:lnTo>
                                <a:close/>
                              </a:path>
                            </a:pathLst>
                          </a:custGeom>
                          <a:solidFill>
                            <a:srgbClr val="cecece"/>
                          </a:solidFill>
                          <a:ln>
                            <a:noFill/>
                          </a:ln>
                        </wps:spPr>
                        <wps:style>
                          <a:lnRef idx="0"/>
                          <a:fillRef idx="0"/>
                          <a:effectRef idx="0"/>
                          <a:fontRef idx="minor"/>
                        </wps:style>
                        <wps:bodyPr/>
                      </wps:wsp>
                      <wps:wsp>
                        <wps:cNvSpPr/>
                        <wps:spPr>
                          <a:xfrm>
                            <a:off x="4595400" y="3796560"/>
                            <a:ext cx="40680" cy="17280"/>
                          </a:xfrm>
                          <a:custGeom>
                            <a:avLst/>
                            <a:gdLst/>
                            <a:ahLst/>
                            <a:rect l="l" t="t" r="r" b="b"/>
                            <a:pathLst>
                              <a:path w="64" h="27">
                                <a:moveTo>
                                  <a:pt x="6" y="0"/>
                                </a:moveTo>
                                <a:lnTo>
                                  <a:pt x="6" y="1"/>
                                </a:lnTo>
                                <a:lnTo>
                                  <a:pt x="64" y="27"/>
                                </a:lnTo>
                                <a:lnTo>
                                  <a:pt x="64" y="24"/>
                                </a:lnTo>
                                <a:lnTo>
                                  <a:pt x="8" y="0"/>
                                </a:lnTo>
                                <a:lnTo>
                                  <a:pt x="6" y="1"/>
                                </a:lnTo>
                                <a:lnTo>
                                  <a:pt x="6" y="0"/>
                                </a:lnTo>
                                <a:lnTo>
                                  <a:pt x="0" y="0"/>
                                </a:lnTo>
                                <a:lnTo>
                                  <a:pt x="6" y="1"/>
                                </a:lnTo>
                                <a:lnTo>
                                  <a:pt x="6" y="0"/>
                                </a:lnTo>
                                <a:close/>
                              </a:path>
                            </a:pathLst>
                          </a:custGeom>
                          <a:solidFill>
                            <a:srgbClr val="cecece"/>
                          </a:solidFill>
                          <a:ln>
                            <a:noFill/>
                          </a:ln>
                        </wps:spPr>
                        <wps:style>
                          <a:lnRef idx="0"/>
                          <a:fillRef idx="0"/>
                          <a:effectRef idx="0"/>
                          <a:fontRef idx="minor"/>
                        </wps:style>
                        <wps:bodyPr/>
                      </wps:wsp>
                      <wps:wsp>
                        <wps:cNvSpPr/>
                        <wps:spPr>
                          <a:xfrm>
                            <a:off x="4599360" y="3796560"/>
                            <a:ext cx="43920" cy="3960"/>
                          </a:xfrm>
                          <a:custGeom>
                            <a:avLst/>
                            <a:gdLst/>
                            <a:ahLst/>
                            <a:rect l="l" t="t" r="r" b="b"/>
                            <a:pathLst>
                              <a:path w="69" h="6">
                                <a:moveTo>
                                  <a:pt x="60" y="6"/>
                                </a:moveTo>
                                <a:lnTo>
                                  <a:pt x="60" y="1"/>
                                </a:lnTo>
                                <a:lnTo>
                                  <a:pt x="0" y="0"/>
                                </a:lnTo>
                                <a:lnTo>
                                  <a:pt x="0" y="1"/>
                                </a:lnTo>
                                <a:lnTo>
                                  <a:pt x="60" y="6"/>
                                </a:lnTo>
                                <a:lnTo>
                                  <a:pt x="62" y="1"/>
                                </a:lnTo>
                                <a:lnTo>
                                  <a:pt x="60" y="6"/>
                                </a:lnTo>
                                <a:lnTo>
                                  <a:pt x="69" y="6"/>
                                </a:lnTo>
                                <a:lnTo>
                                  <a:pt x="62" y="1"/>
                                </a:lnTo>
                                <a:lnTo>
                                  <a:pt x="60" y="6"/>
                                </a:lnTo>
                                <a:close/>
                              </a:path>
                            </a:pathLst>
                          </a:custGeom>
                          <a:solidFill>
                            <a:srgbClr val="cecece"/>
                          </a:solidFill>
                          <a:ln>
                            <a:noFill/>
                          </a:ln>
                        </wps:spPr>
                        <wps:style>
                          <a:lnRef idx="0"/>
                          <a:fillRef idx="0"/>
                          <a:effectRef idx="0"/>
                          <a:fontRef idx="minor"/>
                        </wps:style>
                        <wps:bodyPr/>
                      </wps:wsp>
                      <wps:wsp>
                        <wps:cNvSpPr/>
                        <wps:spPr>
                          <a:xfrm>
                            <a:off x="4606200" y="3785400"/>
                            <a:ext cx="32400" cy="15120"/>
                          </a:xfrm>
                          <a:custGeom>
                            <a:avLst/>
                            <a:gdLst/>
                            <a:ahLst/>
                            <a:rect l="l" t="t" r="r" b="b"/>
                            <a:pathLst>
                              <a:path w="51" h="24">
                                <a:moveTo>
                                  <a:pt x="8" y="3"/>
                                </a:moveTo>
                                <a:lnTo>
                                  <a:pt x="8" y="4"/>
                                </a:lnTo>
                                <a:lnTo>
                                  <a:pt x="49" y="24"/>
                                </a:lnTo>
                                <a:lnTo>
                                  <a:pt x="51" y="19"/>
                                </a:lnTo>
                                <a:lnTo>
                                  <a:pt x="8" y="3"/>
                                </a:lnTo>
                                <a:lnTo>
                                  <a:pt x="8" y="4"/>
                                </a:lnTo>
                                <a:lnTo>
                                  <a:pt x="8" y="3"/>
                                </a:lnTo>
                                <a:lnTo>
                                  <a:pt x="0" y="0"/>
                                </a:lnTo>
                                <a:lnTo>
                                  <a:pt x="8" y="4"/>
                                </a:lnTo>
                                <a:lnTo>
                                  <a:pt x="8" y="3"/>
                                </a:lnTo>
                                <a:close/>
                              </a:path>
                            </a:pathLst>
                          </a:custGeom>
                          <a:solidFill>
                            <a:srgbClr val="cecece"/>
                          </a:solidFill>
                          <a:ln>
                            <a:noFill/>
                          </a:ln>
                        </wps:spPr>
                        <wps:style>
                          <a:lnRef idx="0"/>
                          <a:fillRef idx="0"/>
                          <a:effectRef idx="0"/>
                          <a:fontRef idx="minor"/>
                        </wps:style>
                        <wps:bodyPr/>
                      </wps:wsp>
                      <wps:wsp>
                        <wps:cNvSpPr/>
                        <wps:spPr>
                          <a:xfrm>
                            <a:off x="4611240" y="3787200"/>
                            <a:ext cx="30600" cy="1800"/>
                          </a:xfrm>
                          <a:custGeom>
                            <a:avLst/>
                            <a:gdLst/>
                            <a:ahLst/>
                            <a:rect l="l" t="t" r="r" b="b"/>
                            <a:pathLst>
                              <a:path w="48" h="3">
                                <a:moveTo>
                                  <a:pt x="41" y="3"/>
                                </a:moveTo>
                                <a:lnTo>
                                  <a:pt x="41" y="1"/>
                                </a:lnTo>
                                <a:lnTo>
                                  <a:pt x="0" y="0"/>
                                </a:lnTo>
                                <a:lnTo>
                                  <a:pt x="0" y="1"/>
                                </a:lnTo>
                                <a:lnTo>
                                  <a:pt x="41" y="3"/>
                                </a:lnTo>
                                <a:lnTo>
                                  <a:pt x="41" y="1"/>
                                </a:lnTo>
                                <a:lnTo>
                                  <a:pt x="41" y="3"/>
                                </a:lnTo>
                                <a:lnTo>
                                  <a:pt x="48" y="3"/>
                                </a:lnTo>
                                <a:lnTo>
                                  <a:pt x="41" y="1"/>
                                </a:lnTo>
                                <a:lnTo>
                                  <a:pt x="41" y="3"/>
                                </a:lnTo>
                                <a:close/>
                              </a:path>
                            </a:pathLst>
                          </a:custGeom>
                          <a:solidFill>
                            <a:srgbClr val="cecece"/>
                          </a:solidFill>
                          <a:ln>
                            <a:noFill/>
                          </a:ln>
                        </wps:spPr>
                        <wps:style>
                          <a:lnRef idx="0"/>
                          <a:fillRef idx="0"/>
                          <a:effectRef idx="0"/>
                          <a:fontRef idx="minor"/>
                        </wps:style>
                        <wps:bodyPr/>
                      </wps:wsp>
                      <wps:wsp>
                        <wps:cNvSpPr/>
                        <wps:spPr>
                          <a:xfrm>
                            <a:off x="4617000" y="3779640"/>
                            <a:ext cx="20160" cy="9360"/>
                          </a:xfrm>
                          <a:custGeom>
                            <a:avLst/>
                            <a:gdLst/>
                            <a:ahLst/>
                            <a:rect l="l" t="t" r="r" b="b"/>
                            <a:pathLst>
                              <a:path w="32" h="15">
                                <a:moveTo>
                                  <a:pt x="6" y="0"/>
                                </a:moveTo>
                                <a:lnTo>
                                  <a:pt x="4" y="3"/>
                                </a:lnTo>
                                <a:lnTo>
                                  <a:pt x="32" y="15"/>
                                </a:lnTo>
                                <a:lnTo>
                                  <a:pt x="32" y="13"/>
                                </a:lnTo>
                                <a:lnTo>
                                  <a:pt x="6" y="0"/>
                                </a:lnTo>
                                <a:lnTo>
                                  <a:pt x="6" y="3"/>
                                </a:lnTo>
                                <a:lnTo>
                                  <a:pt x="6" y="0"/>
                                </a:lnTo>
                                <a:lnTo>
                                  <a:pt x="0" y="0"/>
                                </a:lnTo>
                                <a:lnTo>
                                  <a:pt x="4" y="3"/>
                                </a:lnTo>
                                <a:lnTo>
                                  <a:pt x="6" y="0"/>
                                </a:lnTo>
                                <a:close/>
                              </a:path>
                            </a:pathLst>
                          </a:custGeom>
                          <a:solidFill>
                            <a:srgbClr val="cecece"/>
                          </a:solidFill>
                          <a:ln>
                            <a:noFill/>
                          </a:ln>
                        </wps:spPr>
                        <wps:style>
                          <a:lnRef idx="0"/>
                          <a:fillRef idx="0"/>
                          <a:effectRef idx="0"/>
                          <a:fontRef idx="minor"/>
                        </wps:style>
                        <wps:bodyPr/>
                      </wps:wsp>
                      <wps:wsp>
                        <wps:cNvSpPr/>
                        <wps:spPr>
                          <a:xfrm>
                            <a:off x="4620960" y="3779640"/>
                            <a:ext cx="19080" cy="1800"/>
                          </a:xfrm>
                          <a:prstGeom prst="rect">
                            <a:avLst/>
                          </a:prstGeom>
                          <a:solidFill>
                            <a:srgbClr val="cecece"/>
                          </a:solidFill>
                          <a:ln>
                            <a:noFill/>
                          </a:ln>
                        </wps:spPr>
                        <wps:style>
                          <a:lnRef idx="0"/>
                          <a:fillRef idx="0"/>
                          <a:effectRef idx="0"/>
                          <a:fontRef idx="minor"/>
                        </wps:style>
                        <wps:bodyPr/>
                      </wps:wsp>
                      <wps:wsp>
                        <wps:cNvSpPr/>
                        <wps:spPr>
                          <a:xfrm>
                            <a:off x="4521960" y="3468960"/>
                            <a:ext cx="57240" cy="412200"/>
                          </a:xfrm>
                          <a:custGeom>
                            <a:avLst/>
                            <a:gdLst/>
                            <a:ahLst/>
                            <a:rect l="l" t="t" r="r" b="b"/>
                            <a:pathLst>
                              <a:path w="90" h="649">
                                <a:moveTo>
                                  <a:pt x="90" y="25"/>
                                </a:moveTo>
                                <a:lnTo>
                                  <a:pt x="81" y="25"/>
                                </a:lnTo>
                                <a:lnTo>
                                  <a:pt x="0" y="647"/>
                                </a:lnTo>
                                <a:lnTo>
                                  <a:pt x="6" y="649"/>
                                </a:lnTo>
                                <a:lnTo>
                                  <a:pt x="90" y="28"/>
                                </a:lnTo>
                                <a:lnTo>
                                  <a:pt x="81" y="28"/>
                                </a:lnTo>
                                <a:lnTo>
                                  <a:pt x="90" y="25"/>
                                </a:lnTo>
                                <a:lnTo>
                                  <a:pt x="86" y="0"/>
                                </a:lnTo>
                                <a:lnTo>
                                  <a:pt x="81" y="25"/>
                                </a:lnTo>
                                <a:lnTo>
                                  <a:pt x="90" y="25"/>
                                </a:lnTo>
                                <a:close/>
                              </a:path>
                            </a:pathLst>
                          </a:custGeom>
                          <a:solidFill>
                            <a:srgbClr val="000000"/>
                          </a:solidFill>
                          <a:ln>
                            <a:noFill/>
                          </a:ln>
                        </wps:spPr>
                        <wps:style>
                          <a:lnRef idx="0"/>
                          <a:fillRef idx="0"/>
                          <a:effectRef idx="0"/>
                          <a:fontRef idx="minor"/>
                        </wps:style>
                        <wps:bodyPr/>
                      </wps:wsp>
                      <wps:wsp>
                        <wps:cNvSpPr/>
                        <wps:spPr>
                          <a:xfrm>
                            <a:off x="4573440" y="3484800"/>
                            <a:ext cx="57240" cy="396360"/>
                          </a:xfrm>
                          <a:custGeom>
                            <a:avLst/>
                            <a:gdLst/>
                            <a:ahLst/>
                            <a:rect l="l" t="t" r="r" b="b"/>
                            <a:pathLst>
                              <a:path w="90" h="624">
                                <a:moveTo>
                                  <a:pt x="86" y="622"/>
                                </a:moveTo>
                                <a:lnTo>
                                  <a:pt x="90" y="622"/>
                                </a:lnTo>
                                <a:lnTo>
                                  <a:pt x="9" y="0"/>
                                </a:lnTo>
                                <a:lnTo>
                                  <a:pt x="0" y="3"/>
                                </a:lnTo>
                                <a:lnTo>
                                  <a:pt x="82" y="624"/>
                                </a:lnTo>
                                <a:lnTo>
                                  <a:pt x="86" y="622"/>
                                </a:lnTo>
                                <a:close/>
                              </a:path>
                            </a:pathLst>
                          </a:custGeom>
                          <a:solidFill>
                            <a:srgbClr val="000000"/>
                          </a:solidFill>
                          <a:ln>
                            <a:noFill/>
                          </a:ln>
                        </wps:spPr>
                        <wps:style>
                          <a:lnRef idx="0"/>
                          <a:fillRef idx="0"/>
                          <a:effectRef idx="0"/>
                          <a:fontRef idx="minor"/>
                        </wps:style>
                        <wps:bodyPr/>
                      </wps:wsp>
                      <wps:wsp>
                        <wps:cNvSpPr/>
                        <wps:spPr>
                          <a:xfrm>
                            <a:off x="4527000" y="3546360"/>
                            <a:ext cx="92880" cy="316080"/>
                          </a:xfrm>
                          <a:custGeom>
                            <a:avLst/>
                            <a:gdLst/>
                            <a:ahLst/>
                            <a:rect l="l" t="t" r="r" b="b"/>
                            <a:pathLst>
                              <a:path w="146" h="498">
                                <a:moveTo>
                                  <a:pt x="0" y="498"/>
                                </a:moveTo>
                                <a:lnTo>
                                  <a:pt x="146" y="433"/>
                                </a:lnTo>
                                <a:lnTo>
                                  <a:pt x="15" y="371"/>
                                </a:lnTo>
                                <a:lnTo>
                                  <a:pt x="131" y="311"/>
                                </a:lnTo>
                                <a:lnTo>
                                  <a:pt x="30" y="260"/>
                                </a:lnTo>
                                <a:lnTo>
                                  <a:pt x="118" y="216"/>
                                </a:lnTo>
                                <a:lnTo>
                                  <a:pt x="41" y="171"/>
                                </a:lnTo>
                                <a:lnTo>
                                  <a:pt x="108" y="132"/>
                                </a:lnTo>
                                <a:lnTo>
                                  <a:pt x="52" y="98"/>
                                </a:lnTo>
                                <a:lnTo>
                                  <a:pt x="99" y="68"/>
                                </a:lnTo>
                                <a:lnTo>
                                  <a:pt x="58" y="40"/>
                                </a:lnTo>
                                <a:lnTo>
                                  <a:pt x="93" y="19"/>
                                </a:lnTo>
                                <a:lnTo>
                                  <a:pt x="65" y="0"/>
                                </a:lnTo>
                              </a:path>
                            </a:pathLst>
                          </a:custGeom>
                          <a:noFill/>
                          <a:ln cap="rnd" w="1440">
                            <a:solidFill>
                              <a:srgbClr val="000000"/>
                            </a:solidFill>
                            <a:round/>
                          </a:ln>
                        </wps:spPr>
                        <wps:style>
                          <a:lnRef idx="0"/>
                          <a:fillRef idx="0"/>
                          <a:effectRef idx="0"/>
                          <a:fontRef idx="minor"/>
                        </wps:style>
                        <wps:bodyPr/>
                      </wps:wsp>
                      <wps:wsp>
                        <wps:cNvSpPr/>
                        <wps:spPr>
                          <a:xfrm>
                            <a:off x="4531320" y="3546360"/>
                            <a:ext cx="93960" cy="314280"/>
                          </a:xfrm>
                          <a:custGeom>
                            <a:avLst/>
                            <a:gdLst/>
                            <a:ahLst/>
                            <a:rect l="l" t="t" r="r" b="b"/>
                            <a:pathLst>
                              <a:path w="148" h="495">
                                <a:moveTo>
                                  <a:pt x="148" y="495"/>
                                </a:moveTo>
                                <a:lnTo>
                                  <a:pt x="0" y="431"/>
                                </a:lnTo>
                                <a:lnTo>
                                  <a:pt x="133" y="371"/>
                                </a:lnTo>
                                <a:lnTo>
                                  <a:pt x="17" y="311"/>
                                </a:lnTo>
                                <a:lnTo>
                                  <a:pt x="118" y="260"/>
                                </a:lnTo>
                                <a:lnTo>
                                  <a:pt x="28" y="216"/>
                                </a:lnTo>
                                <a:lnTo>
                                  <a:pt x="107" y="171"/>
                                </a:lnTo>
                                <a:lnTo>
                                  <a:pt x="38" y="135"/>
                                </a:lnTo>
                                <a:lnTo>
                                  <a:pt x="96" y="98"/>
                                </a:lnTo>
                                <a:lnTo>
                                  <a:pt x="47" y="68"/>
                                </a:lnTo>
                                <a:lnTo>
                                  <a:pt x="88" y="43"/>
                                </a:lnTo>
                                <a:lnTo>
                                  <a:pt x="56" y="19"/>
                                </a:lnTo>
                                <a:lnTo>
                                  <a:pt x="83" y="0"/>
                                </a:lnTo>
                              </a:path>
                            </a:pathLst>
                          </a:custGeom>
                          <a:noFill/>
                          <a:ln cap="rnd" w="1440">
                            <a:solidFill>
                              <a:srgbClr val="000000"/>
                            </a:solidFill>
                            <a:round/>
                          </a:ln>
                        </wps:spPr>
                        <wps:style>
                          <a:lnRef idx="0"/>
                          <a:fillRef idx="0"/>
                          <a:effectRef idx="0"/>
                          <a:fontRef idx="minor"/>
                        </wps:style>
                        <wps:bodyPr/>
                      </wps:wsp>
                      <wps:wsp>
                        <wps:cNvSpPr/>
                        <wps:spPr>
                          <a:xfrm>
                            <a:off x="4558680" y="3439080"/>
                            <a:ext cx="17640" cy="40680"/>
                          </a:xfrm>
                          <a:custGeom>
                            <a:avLst/>
                            <a:gdLst/>
                            <a:ahLst/>
                            <a:rect l="l" t="t" r="r" b="b"/>
                            <a:pathLst>
                              <a:path w="28" h="64">
                                <a:moveTo>
                                  <a:pt x="25" y="60"/>
                                </a:moveTo>
                                <a:lnTo>
                                  <a:pt x="28" y="60"/>
                                </a:lnTo>
                                <a:lnTo>
                                  <a:pt x="2" y="0"/>
                                </a:lnTo>
                                <a:lnTo>
                                  <a:pt x="0" y="2"/>
                                </a:lnTo>
                                <a:lnTo>
                                  <a:pt x="25" y="62"/>
                                </a:lnTo>
                                <a:lnTo>
                                  <a:pt x="28" y="62"/>
                                </a:lnTo>
                                <a:lnTo>
                                  <a:pt x="25" y="62"/>
                                </a:lnTo>
                                <a:lnTo>
                                  <a:pt x="25" y="64"/>
                                </a:lnTo>
                                <a:lnTo>
                                  <a:pt x="28" y="62"/>
                                </a:lnTo>
                                <a:lnTo>
                                  <a:pt x="25" y="60"/>
                                </a:lnTo>
                                <a:close/>
                              </a:path>
                            </a:pathLst>
                          </a:custGeom>
                          <a:solidFill>
                            <a:srgbClr val="000000"/>
                          </a:solidFill>
                          <a:ln>
                            <a:noFill/>
                          </a:ln>
                        </wps:spPr>
                        <wps:style>
                          <a:lnRef idx="0"/>
                          <a:fillRef idx="0"/>
                          <a:effectRef idx="0"/>
                          <a:fontRef idx="minor"/>
                        </wps:style>
                        <wps:bodyPr/>
                      </wps:wsp>
                      <wps:wsp>
                        <wps:cNvSpPr/>
                        <wps:spPr>
                          <a:xfrm>
                            <a:off x="4574520" y="3439080"/>
                            <a:ext cx="22320" cy="39240"/>
                          </a:xfrm>
                          <a:custGeom>
                            <a:avLst/>
                            <a:gdLst/>
                            <a:ahLst/>
                            <a:rect l="l" t="t" r="r" b="b"/>
                            <a:pathLst>
                              <a:path w="35" h="62">
                                <a:moveTo>
                                  <a:pt x="33" y="0"/>
                                </a:moveTo>
                                <a:lnTo>
                                  <a:pt x="30" y="0"/>
                                </a:lnTo>
                                <a:lnTo>
                                  <a:pt x="0" y="60"/>
                                </a:lnTo>
                                <a:lnTo>
                                  <a:pt x="3" y="62"/>
                                </a:lnTo>
                                <a:lnTo>
                                  <a:pt x="35" y="2"/>
                                </a:lnTo>
                                <a:lnTo>
                                  <a:pt x="33" y="0"/>
                                </a:lnTo>
                                <a:close/>
                              </a:path>
                            </a:pathLst>
                          </a:custGeom>
                          <a:solidFill>
                            <a:srgbClr val="000000"/>
                          </a:solidFill>
                          <a:ln>
                            <a:noFill/>
                          </a:ln>
                        </wps:spPr>
                        <wps:style>
                          <a:lnRef idx="0"/>
                          <a:fillRef idx="0"/>
                          <a:effectRef idx="0"/>
                          <a:fontRef idx="minor"/>
                        </wps:style>
                        <wps:bodyPr/>
                      </wps:wsp>
                      <wps:wsp>
                        <wps:cNvSpPr/>
                        <wps:spPr>
                          <a:xfrm>
                            <a:off x="4574520" y="3373920"/>
                            <a:ext cx="1800" cy="153720"/>
                          </a:xfrm>
                          <a:custGeom>
                            <a:avLst/>
                            <a:gdLst/>
                            <a:ahLst/>
                            <a:rect l="l" t="t" r="r" b="b"/>
                            <a:pathLst>
                              <a:path w="3" h="242">
                                <a:moveTo>
                                  <a:pt x="0" y="0"/>
                                </a:moveTo>
                                <a:lnTo>
                                  <a:pt x="0" y="0"/>
                                </a:lnTo>
                                <a:lnTo>
                                  <a:pt x="0" y="242"/>
                                </a:lnTo>
                                <a:lnTo>
                                  <a:pt x="3" y="242"/>
                                </a:lnTo>
                                <a:lnTo>
                                  <a:pt x="3" y="0"/>
                                </a:lnTo>
                                <a:lnTo>
                                  <a:pt x="0" y="0"/>
                                </a:lnTo>
                                <a:close/>
                              </a:path>
                            </a:pathLst>
                          </a:custGeom>
                          <a:solidFill>
                            <a:srgbClr val="000000"/>
                          </a:solidFill>
                          <a:ln>
                            <a:noFill/>
                          </a:ln>
                        </wps:spPr>
                        <wps:style>
                          <a:lnRef idx="0"/>
                          <a:fillRef idx="0"/>
                          <a:effectRef idx="0"/>
                          <a:fontRef idx="minor"/>
                        </wps:style>
                        <wps:bodyPr/>
                      </wps:wsp>
                      <wps:wsp>
                        <wps:cNvSpPr/>
                        <wps:spPr>
                          <a:xfrm>
                            <a:off x="4427280" y="3676680"/>
                            <a:ext cx="84960" cy="221040"/>
                          </a:xfrm>
                          <a:prstGeom prst="rect">
                            <a:avLst/>
                          </a:prstGeom>
                          <a:solidFill>
                            <a:srgbClr val="dadada"/>
                          </a:solidFill>
                          <a:ln>
                            <a:noFill/>
                          </a:ln>
                        </wps:spPr>
                        <wps:style>
                          <a:lnRef idx="0"/>
                          <a:fillRef idx="0"/>
                          <a:effectRef idx="0"/>
                          <a:fontRef idx="minor"/>
                        </wps:style>
                        <wps:bodyPr/>
                      </wps:wsp>
                      <wps:wsp>
                        <wps:cNvSpPr/>
                        <wps:spPr>
                          <a:xfrm>
                            <a:off x="4430520" y="3689280"/>
                            <a:ext cx="76320" cy="205920"/>
                          </a:xfrm>
                          <a:prstGeom prst="rect">
                            <a:avLst/>
                          </a:prstGeom>
                          <a:solidFill>
                            <a:srgbClr val="f0f0f0"/>
                          </a:solidFill>
                          <a:ln>
                            <a:noFill/>
                          </a:ln>
                        </wps:spPr>
                        <wps:style>
                          <a:lnRef idx="0"/>
                          <a:fillRef idx="0"/>
                          <a:effectRef idx="0"/>
                          <a:fontRef idx="minor"/>
                        </wps:style>
                        <wps:bodyPr/>
                      </wps:wsp>
                      <wps:wsp>
                        <wps:cNvSpPr/>
                        <wps:spPr>
                          <a:xfrm>
                            <a:off x="4507920" y="3666960"/>
                            <a:ext cx="23400" cy="230400"/>
                          </a:xfrm>
                          <a:custGeom>
                            <a:avLst/>
                            <a:gdLst/>
                            <a:ahLst/>
                            <a:rect l="l" t="t" r="r" b="b"/>
                            <a:pathLst>
                              <a:path w="37" h="363">
                                <a:moveTo>
                                  <a:pt x="0" y="363"/>
                                </a:moveTo>
                                <a:lnTo>
                                  <a:pt x="37" y="340"/>
                                </a:lnTo>
                                <a:lnTo>
                                  <a:pt x="37" y="0"/>
                                </a:lnTo>
                                <a:lnTo>
                                  <a:pt x="0" y="17"/>
                                </a:lnTo>
                                <a:lnTo>
                                  <a:pt x="0" y="363"/>
                                </a:lnTo>
                                <a:close/>
                              </a:path>
                            </a:pathLst>
                          </a:custGeom>
                          <a:solidFill>
                            <a:srgbClr val="474747"/>
                          </a:solidFill>
                          <a:ln>
                            <a:noFill/>
                          </a:ln>
                        </wps:spPr>
                        <wps:style>
                          <a:lnRef idx="0"/>
                          <a:fillRef idx="0"/>
                          <a:effectRef idx="0"/>
                          <a:fontRef idx="minor"/>
                        </wps:style>
                        <wps:bodyPr/>
                      </wps:wsp>
                      <wps:wsp>
                        <wps:cNvSpPr/>
                        <wps:spPr>
                          <a:xfrm>
                            <a:off x="4427280" y="3666960"/>
                            <a:ext cx="104040" cy="14040"/>
                          </a:xfrm>
                          <a:custGeom>
                            <a:avLst/>
                            <a:gdLst/>
                            <a:ahLst/>
                            <a:rect l="l" t="t" r="r" b="b"/>
                            <a:pathLst>
                              <a:path w="164" h="22">
                                <a:moveTo>
                                  <a:pt x="132" y="22"/>
                                </a:moveTo>
                                <a:lnTo>
                                  <a:pt x="0" y="20"/>
                                </a:lnTo>
                                <a:lnTo>
                                  <a:pt x="36" y="0"/>
                                </a:lnTo>
                                <a:lnTo>
                                  <a:pt x="164" y="0"/>
                                </a:lnTo>
                                <a:lnTo>
                                  <a:pt x="132" y="22"/>
                                </a:lnTo>
                                <a:close/>
                              </a:path>
                            </a:pathLst>
                          </a:custGeom>
                          <a:solidFill>
                            <a:srgbClr val="919191"/>
                          </a:solidFill>
                          <a:ln>
                            <a:noFill/>
                          </a:ln>
                        </wps:spPr>
                        <wps:style>
                          <a:lnRef idx="0"/>
                          <a:fillRef idx="0"/>
                          <a:effectRef idx="0"/>
                          <a:fontRef idx="minor"/>
                        </wps:style>
                        <wps:bodyPr/>
                      </wps:wsp>
                      <wps:wsp>
                        <wps:cNvSpPr/>
                        <wps:spPr>
                          <a:xfrm>
                            <a:off x="4472280" y="3797280"/>
                            <a:ext cx="33120" cy="95400"/>
                          </a:xfrm>
                          <a:prstGeom prst="rect">
                            <a:avLst/>
                          </a:prstGeom>
                          <a:solidFill>
                            <a:srgbClr val="dadada"/>
                          </a:solidFill>
                          <a:ln>
                            <a:noFill/>
                          </a:ln>
                        </wps:spPr>
                        <wps:style>
                          <a:lnRef idx="0"/>
                          <a:fillRef idx="0"/>
                          <a:effectRef idx="0"/>
                          <a:fontRef idx="minor"/>
                        </wps:style>
                        <wps:bodyPr/>
                      </wps:wsp>
                      <wps:wsp>
                        <wps:cNvSpPr/>
                        <wps:spPr>
                          <a:xfrm>
                            <a:off x="4434840" y="3797280"/>
                            <a:ext cx="33480" cy="95400"/>
                          </a:xfrm>
                          <a:prstGeom prst="rect">
                            <a:avLst/>
                          </a:prstGeom>
                          <a:solidFill>
                            <a:srgbClr val="dadada"/>
                          </a:solidFill>
                          <a:ln>
                            <a:noFill/>
                          </a:ln>
                        </wps:spPr>
                        <wps:style>
                          <a:lnRef idx="0"/>
                          <a:fillRef idx="0"/>
                          <a:effectRef idx="0"/>
                          <a:fontRef idx="minor"/>
                        </wps:style>
                        <wps:bodyPr/>
                      </wps:wsp>
                      <wps:wsp>
                        <wps:cNvSpPr/>
                        <wps:spPr>
                          <a:xfrm>
                            <a:off x="4434840" y="3693240"/>
                            <a:ext cx="33480" cy="94680"/>
                          </a:xfrm>
                          <a:prstGeom prst="rect">
                            <a:avLst/>
                          </a:prstGeom>
                          <a:solidFill>
                            <a:srgbClr val="dadada"/>
                          </a:solidFill>
                          <a:ln>
                            <a:noFill/>
                          </a:ln>
                        </wps:spPr>
                        <wps:style>
                          <a:lnRef idx="0"/>
                          <a:fillRef idx="0"/>
                          <a:effectRef idx="0"/>
                          <a:fontRef idx="minor"/>
                        </wps:style>
                        <wps:bodyPr/>
                      </wps:wsp>
                      <wps:wsp>
                        <wps:cNvSpPr/>
                        <wps:spPr>
                          <a:xfrm>
                            <a:off x="4472280" y="3694320"/>
                            <a:ext cx="33120" cy="94680"/>
                          </a:xfrm>
                          <a:prstGeom prst="rect">
                            <a:avLst/>
                          </a:prstGeom>
                          <a:solidFill>
                            <a:srgbClr val="dadada"/>
                          </a:solidFill>
                          <a:ln>
                            <a:noFill/>
                          </a:ln>
                        </wps:spPr>
                        <wps:style>
                          <a:lnRef idx="0"/>
                          <a:fillRef idx="0"/>
                          <a:effectRef idx="0"/>
                          <a:fontRef idx="minor"/>
                        </wps:style>
                        <wps:bodyPr/>
                      </wps:wsp>
                      <wps:wsp>
                        <wps:cNvSpPr/>
                        <wps:spPr>
                          <a:xfrm>
                            <a:off x="4428360" y="3787920"/>
                            <a:ext cx="80640" cy="9360"/>
                          </a:xfrm>
                          <a:prstGeom prst="rect">
                            <a:avLst/>
                          </a:prstGeom>
                          <a:solidFill>
                            <a:srgbClr val="cecece"/>
                          </a:solidFill>
                          <a:ln>
                            <a:noFill/>
                          </a:ln>
                        </wps:spPr>
                        <wps:style>
                          <a:lnRef idx="0"/>
                          <a:fillRef idx="0"/>
                          <a:effectRef idx="0"/>
                          <a:fontRef idx="minor"/>
                        </wps:style>
                        <wps:bodyPr/>
                      </wps:wsp>
                      <wps:wsp>
                        <wps:cNvSpPr/>
                        <wps:spPr>
                          <a:xfrm>
                            <a:off x="4449960" y="3787920"/>
                            <a:ext cx="14760" cy="9360"/>
                          </a:xfrm>
                          <a:prstGeom prst="rect">
                            <a:avLst/>
                          </a:prstGeom>
                          <a:solidFill>
                            <a:srgbClr val="919191"/>
                          </a:solidFill>
                          <a:ln>
                            <a:noFill/>
                          </a:ln>
                        </wps:spPr>
                        <wps:style>
                          <a:lnRef idx="0"/>
                          <a:fillRef idx="0"/>
                          <a:effectRef idx="0"/>
                          <a:fontRef idx="minor"/>
                        </wps:style>
                        <wps:bodyPr/>
                      </wps:wsp>
                      <wps:wsp>
                        <wps:cNvSpPr/>
                        <wps:spPr>
                          <a:xfrm>
                            <a:off x="4184640" y="3789000"/>
                            <a:ext cx="20160" cy="2520"/>
                          </a:xfrm>
                          <a:custGeom>
                            <a:avLst/>
                            <a:gdLst/>
                            <a:ahLst/>
                            <a:rect l="l" t="t" r="r" b="b"/>
                            <a:pathLst>
                              <a:path w="32" h="4">
                                <a:moveTo>
                                  <a:pt x="32" y="3"/>
                                </a:moveTo>
                                <a:lnTo>
                                  <a:pt x="32" y="0"/>
                                </a:lnTo>
                                <a:lnTo>
                                  <a:pt x="0" y="0"/>
                                </a:lnTo>
                                <a:lnTo>
                                  <a:pt x="0" y="4"/>
                                </a:lnTo>
                                <a:lnTo>
                                  <a:pt x="32" y="4"/>
                                </a:lnTo>
                                <a:lnTo>
                                  <a:pt x="32" y="3"/>
                                </a:lnTo>
                                <a:close/>
                              </a:path>
                            </a:pathLst>
                          </a:custGeom>
                          <a:solidFill>
                            <a:srgbClr val="cecece"/>
                          </a:solidFill>
                          <a:ln>
                            <a:noFill/>
                          </a:ln>
                        </wps:spPr>
                        <wps:style>
                          <a:lnRef idx="0"/>
                          <a:fillRef idx="0"/>
                          <a:effectRef idx="0"/>
                          <a:fontRef idx="minor"/>
                        </wps:style>
                        <wps:bodyPr/>
                      </wps:wsp>
                      <wps:wsp>
                        <wps:cNvSpPr/>
                        <wps:spPr>
                          <a:xfrm>
                            <a:off x="4472280" y="3787920"/>
                            <a:ext cx="14040" cy="9360"/>
                          </a:xfrm>
                          <a:prstGeom prst="rect">
                            <a:avLst/>
                          </a:prstGeom>
                          <a:solidFill>
                            <a:srgbClr val="919191"/>
                          </a:solidFill>
                          <a:ln>
                            <a:noFill/>
                          </a:ln>
                        </wps:spPr>
                        <wps:style>
                          <a:lnRef idx="0"/>
                          <a:fillRef idx="0"/>
                          <a:effectRef idx="0"/>
                          <a:fontRef idx="minor"/>
                        </wps:style>
                        <wps:bodyPr/>
                      </wps:wsp>
                      <wps:wsp>
                        <wps:cNvSpPr/>
                        <wps:spPr>
                          <a:xfrm>
                            <a:off x="4205520" y="3789000"/>
                            <a:ext cx="22320" cy="2520"/>
                          </a:xfrm>
                          <a:custGeom>
                            <a:avLst/>
                            <a:gdLst/>
                            <a:ahLst/>
                            <a:rect l="l" t="t" r="r" b="b"/>
                            <a:pathLst>
                              <a:path w="35" h="4">
                                <a:moveTo>
                                  <a:pt x="35" y="3"/>
                                </a:moveTo>
                                <a:lnTo>
                                  <a:pt x="35" y="0"/>
                                </a:lnTo>
                                <a:lnTo>
                                  <a:pt x="0" y="0"/>
                                </a:lnTo>
                                <a:lnTo>
                                  <a:pt x="0" y="4"/>
                                </a:lnTo>
                                <a:lnTo>
                                  <a:pt x="35" y="4"/>
                                </a:lnTo>
                                <a:lnTo>
                                  <a:pt x="35" y="3"/>
                                </a:lnTo>
                                <a:close/>
                              </a:path>
                            </a:pathLst>
                          </a:custGeom>
                          <a:solidFill>
                            <a:srgbClr val="cecece"/>
                          </a:solidFill>
                          <a:ln>
                            <a:noFill/>
                          </a:ln>
                        </wps:spPr>
                        <wps:style>
                          <a:lnRef idx="0"/>
                          <a:fillRef idx="0"/>
                          <a:effectRef idx="0"/>
                          <a:fontRef idx="minor"/>
                        </wps:style>
                        <wps:bodyPr/>
                      </wps:wsp>
                      <wps:wsp>
                        <wps:cNvSpPr/>
                        <wps:spPr>
                          <a:xfrm>
                            <a:off x="4577760" y="3439080"/>
                            <a:ext cx="186840" cy="30960"/>
                          </a:xfrm>
                          <a:custGeom>
                            <a:avLst/>
                            <a:gdLst/>
                            <a:ahLst/>
                            <a:rect l="l" t="t" r="r" b="b"/>
                            <a:pathLst>
                              <a:path w="294" h="49">
                                <a:moveTo>
                                  <a:pt x="0" y="49"/>
                                </a:moveTo>
                                <a:lnTo>
                                  <a:pt x="0" y="49"/>
                                </a:lnTo>
                                <a:lnTo>
                                  <a:pt x="15" y="49"/>
                                </a:lnTo>
                                <a:lnTo>
                                  <a:pt x="30" y="49"/>
                                </a:lnTo>
                                <a:lnTo>
                                  <a:pt x="45" y="49"/>
                                </a:lnTo>
                                <a:lnTo>
                                  <a:pt x="60" y="49"/>
                                </a:lnTo>
                                <a:lnTo>
                                  <a:pt x="73" y="47"/>
                                </a:lnTo>
                                <a:lnTo>
                                  <a:pt x="88" y="47"/>
                                </a:lnTo>
                                <a:lnTo>
                                  <a:pt x="101" y="47"/>
                                </a:lnTo>
                                <a:lnTo>
                                  <a:pt x="113" y="45"/>
                                </a:lnTo>
                                <a:lnTo>
                                  <a:pt x="126" y="45"/>
                                </a:lnTo>
                                <a:lnTo>
                                  <a:pt x="139" y="42"/>
                                </a:lnTo>
                                <a:lnTo>
                                  <a:pt x="152" y="42"/>
                                </a:lnTo>
                                <a:lnTo>
                                  <a:pt x="163" y="40"/>
                                </a:lnTo>
                                <a:lnTo>
                                  <a:pt x="176" y="40"/>
                                </a:lnTo>
                                <a:lnTo>
                                  <a:pt x="186" y="38"/>
                                </a:lnTo>
                                <a:lnTo>
                                  <a:pt x="197" y="36"/>
                                </a:lnTo>
                                <a:lnTo>
                                  <a:pt x="208" y="36"/>
                                </a:lnTo>
                                <a:lnTo>
                                  <a:pt x="217" y="34"/>
                                </a:lnTo>
                                <a:lnTo>
                                  <a:pt x="225" y="32"/>
                                </a:lnTo>
                                <a:lnTo>
                                  <a:pt x="236" y="30"/>
                                </a:lnTo>
                                <a:lnTo>
                                  <a:pt x="242" y="27"/>
                                </a:lnTo>
                                <a:lnTo>
                                  <a:pt x="251" y="25"/>
                                </a:lnTo>
                                <a:lnTo>
                                  <a:pt x="257" y="23"/>
                                </a:lnTo>
                                <a:lnTo>
                                  <a:pt x="264" y="23"/>
                                </a:lnTo>
                                <a:lnTo>
                                  <a:pt x="270" y="21"/>
                                </a:lnTo>
                                <a:lnTo>
                                  <a:pt x="274" y="19"/>
                                </a:lnTo>
                                <a:lnTo>
                                  <a:pt x="281" y="17"/>
                                </a:lnTo>
                                <a:lnTo>
                                  <a:pt x="283" y="12"/>
                                </a:lnTo>
                                <a:lnTo>
                                  <a:pt x="287" y="10"/>
                                </a:lnTo>
                                <a:lnTo>
                                  <a:pt x="289" y="8"/>
                                </a:lnTo>
                                <a:lnTo>
                                  <a:pt x="292" y="6"/>
                                </a:lnTo>
                                <a:lnTo>
                                  <a:pt x="294" y="4"/>
                                </a:lnTo>
                                <a:lnTo>
                                  <a:pt x="294" y="0"/>
                                </a:lnTo>
                                <a:lnTo>
                                  <a:pt x="292" y="0"/>
                                </a:lnTo>
                                <a:lnTo>
                                  <a:pt x="289" y="2"/>
                                </a:lnTo>
                                <a:lnTo>
                                  <a:pt x="289" y="4"/>
                                </a:lnTo>
                                <a:lnTo>
                                  <a:pt x="287" y="6"/>
                                </a:lnTo>
                                <a:lnTo>
                                  <a:pt x="285" y="8"/>
                                </a:lnTo>
                                <a:lnTo>
                                  <a:pt x="283" y="10"/>
                                </a:lnTo>
                                <a:lnTo>
                                  <a:pt x="279" y="12"/>
                                </a:lnTo>
                                <a:lnTo>
                                  <a:pt x="274" y="15"/>
                                </a:lnTo>
                                <a:lnTo>
                                  <a:pt x="268" y="17"/>
                                </a:lnTo>
                                <a:lnTo>
                                  <a:pt x="264" y="19"/>
                                </a:lnTo>
                                <a:lnTo>
                                  <a:pt x="257" y="21"/>
                                </a:lnTo>
                                <a:lnTo>
                                  <a:pt x="249" y="23"/>
                                </a:lnTo>
                                <a:lnTo>
                                  <a:pt x="242" y="25"/>
                                </a:lnTo>
                                <a:lnTo>
                                  <a:pt x="234" y="27"/>
                                </a:lnTo>
                                <a:lnTo>
                                  <a:pt x="225" y="27"/>
                                </a:lnTo>
                                <a:lnTo>
                                  <a:pt x="217" y="30"/>
                                </a:lnTo>
                                <a:lnTo>
                                  <a:pt x="206" y="32"/>
                                </a:lnTo>
                                <a:lnTo>
                                  <a:pt x="197" y="34"/>
                                </a:lnTo>
                                <a:lnTo>
                                  <a:pt x="186" y="34"/>
                                </a:lnTo>
                                <a:lnTo>
                                  <a:pt x="176" y="36"/>
                                </a:lnTo>
                                <a:lnTo>
                                  <a:pt x="163" y="38"/>
                                </a:lnTo>
                                <a:lnTo>
                                  <a:pt x="152" y="38"/>
                                </a:lnTo>
                                <a:lnTo>
                                  <a:pt x="139" y="40"/>
                                </a:lnTo>
                                <a:lnTo>
                                  <a:pt x="126" y="40"/>
                                </a:lnTo>
                                <a:lnTo>
                                  <a:pt x="113" y="42"/>
                                </a:lnTo>
                                <a:lnTo>
                                  <a:pt x="101" y="42"/>
                                </a:lnTo>
                                <a:lnTo>
                                  <a:pt x="88" y="45"/>
                                </a:lnTo>
                                <a:lnTo>
                                  <a:pt x="73" y="45"/>
                                </a:lnTo>
                                <a:lnTo>
                                  <a:pt x="60" y="45"/>
                                </a:lnTo>
                                <a:lnTo>
                                  <a:pt x="45" y="45"/>
                                </a:lnTo>
                                <a:lnTo>
                                  <a:pt x="30" y="45"/>
                                </a:lnTo>
                                <a:lnTo>
                                  <a:pt x="15" y="45"/>
                                </a:lnTo>
                                <a:lnTo>
                                  <a:pt x="0" y="45"/>
                                </a:lnTo>
                                <a:lnTo>
                                  <a:pt x="0" y="49"/>
                                </a:lnTo>
                                <a:close/>
                              </a:path>
                            </a:pathLst>
                          </a:custGeom>
                          <a:solidFill>
                            <a:srgbClr val="919191"/>
                          </a:solidFill>
                          <a:ln>
                            <a:noFill/>
                          </a:ln>
                        </wps:spPr>
                        <wps:style>
                          <a:lnRef idx="0"/>
                          <a:fillRef idx="0"/>
                          <a:effectRef idx="0"/>
                          <a:fontRef idx="minor"/>
                        </wps:style>
                        <wps:bodyPr/>
                      </wps:wsp>
                      <wps:wsp>
                        <wps:cNvSpPr/>
                        <wps:spPr>
                          <a:xfrm>
                            <a:off x="4390560" y="3439080"/>
                            <a:ext cx="187200" cy="30960"/>
                          </a:xfrm>
                          <a:custGeom>
                            <a:avLst/>
                            <a:gdLst/>
                            <a:ahLst/>
                            <a:rect l="l" t="t" r="r" b="b"/>
                            <a:pathLst>
                              <a:path w="295" h="49">
                                <a:moveTo>
                                  <a:pt x="0" y="0"/>
                                </a:moveTo>
                                <a:lnTo>
                                  <a:pt x="0" y="0"/>
                                </a:lnTo>
                                <a:lnTo>
                                  <a:pt x="0" y="4"/>
                                </a:lnTo>
                                <a:lnTo>
                                  <a:pt x="3" y="6"/>
                                </a:lnTo>
                                <a:lnTo>
                                  <a:pt x="4" y="8"/>
                                </a:lnTo>
                                <a:lnTo>
                                  <a:pt x="6" y="10"/>
                                </a:lnTo>
                                <a:lnTo>
                                  <a:pt x="10" y="12"/>
                                </a:lnTo>
                                <a:lnTo>
                                  <a:pt x="13" y="17"/>
                                </a:lnTo>
                                <a:lnTo>
                                  <a:pt x="19" y="19"/>
                                </a:lnTo>
                                <a:lnTo>
                                  <a:pt x="24" y="21"/>
                                </a:lnTo>
                                <a:lnTo>
                                  <a:pt x="30" y="23"/>
                                </a:lnTo>
                                <a:lnTo>
                                  <a:pt x="36" y="23"/>
                                </a:lnTo>
                                <a:lnTo>
                                  <a:pt x="43" y="25"/>
                                </a:lnTo>
                                <a:lnTo>
                                  <a:pt x="51" y="27"/>
                                </a:lnTo>
                                <a:lnTo>
                                  <a:pt x="58" y="30"/>
                                </a:lnTo>
                                <a:lnTo>
                                  <a:pt x="69" y="32"/>
                                </a:lnTo>
                                <a:lnTo>
                                  <a:pt x="78" y="34"/>
                                </a:lnTo>
                                <a:lnTo>
                                  <a:pt x="85" y="36"/>
                                </a:lnTo>
                                <a:lnTo>
                                  <a:pt x="97" y="36"/>
                                </a:lnTo>
                                <a:lnTo>
                                  <a:pt x="108" y="38"/>
                                </a:lnTo>
                                <a:lnTo>
                                  <a:pt x="118" y="40"/>
                                </a:lnTo>
                                <a:lnTo>
                                  <a:pt x="132" y="40"/>
                                </a:lnTo>
                                <a:lnTo>
                                  <a:pt x="142" y="42"/>
                                </a:lnTo>
                                <a:lnTo>
                                  <a:pt x="154" y="42"/>
                                </a:lnTo>
                                <a:lnTo>
                                  <a:pt x="168" y="45"/>
                                </a:lnTo>
                                <a:lnTo>
                                  <a:pt x="181" y="45"/>
                                </a:lnTo>
                                <a:lnTo>
                                  <a:pt x="194" y="47"/>
                                </a:lnTo>
                                <a:lnTo>
                                  <a:pt x="207" y="47"/>
                                </a:lnTo>
                                <a:lnTo>
                                  <a:pt x="222" y="47"/>
                                </a:lnTo>
                                <a:lnTo>
                                  <a:pt x="237" y="49"/>
                                </a:lnTo>
                                <a:lnTo>
                                  <a:pt x="250" y="49"/>
                                </a:lnTo>
                                <a:lnTo>
                                  <a:pt x="265" y="49"/>
                                </a:lnTo>
                                <a:lnTo>
                                  <a:pt x="280" y="49"/>
                                </a:lnTo>
                                <a:lnTo>
                                  <a:pt x="295" y="49"/>
                                </a:lnTo>
                                <a:lnTo>
                                  <a:pt x="295" y="45"/>
                                </a:lnTo>
                                <a:lnTo>
                                  <a:pt x="280" y="45"/>
                                </a:lnTo>
                                <a:lnTo>
                                  <a:pt x="265" y="45"/>
                                </a:lnTo>
                                <a:lnTo>
                                  <a:pt x="250" y="45"/>
                                </a:lnTo>
                                <a:lnTo>
                                  <a:pt x="237" y="45"/>
                                </a:lnTo>
                                <a:lnTo>
                                  <a:pt x="222" y="45"/>
                                </a:lnTo>
                                <a:lnTo>
                                  <a:pt x="207" y="45"/>
                                </a:lnTo>
                                <a:lnTo>
                                  <a:pt x="194" y="42"/>
                                </a:lnTo>
                                <a:lnTo>
                                  <a:pt x="181" y="42"/>
                                </a:lnTo>
                                <a:lnTo>
                                  <a:pt x="168" y="40"/>
                                </a:lnTo>
                                <a:lnTo>
                                  <a:pt x="154" y="40"/>
                                </a:lnTo>
                                <a:lnTo>
                                  <a:pt x="142" y="38"/>
                                </a:lnTo>
                                <a:lnTo>
                                  <a:pt x="132" y="38"/>
                                </a:lnTo>
                                <a:lnTo>
                                  <a:pt x="118" y="36"/>
                                </a:lnTo>
                                <a:lnTo>
                                  <a:pt x="108" y="34"/>
                                </a:lnTo>
                                <a:lnTo>
                                  <a:pt x="97" y="34"/>
                                </a:lnTo>
                                <a:lnTo>
                                  <a:pt x="88" y="32"/>
                                </a:lnTo>
                                <a:lnTo>
                                  <a:pt x="78" y="30"/>
                                </a:lnTo>
                                <a:lnTo>
                                  <a:pt x="69" y="27"/>
                                </a:lnTo>
                                <a:lnTo>
                                  <a:pt x="60" y="27"/>
                                </a:lnTo>
                                <a:lnTo>
                                  <a:pt x="51" y="25"/>
                                </a:lnTo>
                                <a:lnTo>
                                  <a:pt x="45" y="23"/>
                                </a:lnTo>
                                <a:lnTo>
                                  <a:pt x="36" y="21"/>
                                </a:lnTo>
                                <a:lnTo>
                                  <a:pt x="30" y="19"/>
                                </a:lnTo>
                                <a:lnTo>
                                  <a:pt x="25" y="17"/>
                                </a:lnTo>
                                <a:lnTo>
                                  <a:pt x="19" y="15"/>
                                </a:lnTo>
                                <a:lnTo>
                                  <a:pt x="15" y="12"/>
                                </a:lnTo>
                                <a:lnTo>
                                  <a:pt x="10" y="10"/>
                                </a:lnTo>
                                <a:lnTo>
                                  <a:pt x="9" y="8"/>
                                </a:lnTo>
                                <a:lnTo>
                                  <a:pt x="6" y="6"/>
                                </a:lnTo>
                                <a:lnTo>
                                  <a:pt x="4" y="4"/>
                                </a:lnTo>
                                <a:lnTo>
                                  <a:pt x="4" y="2"/>
                                </a:lnTo>
                                <a:lnTo>
                                  <a:pt x="3" y="0"/>
                                </a:lnTo>
                                <a:lnTo>
                                  <a:pt x="0" y="0"/>
                                </a:lnTo>
                                <a:close/>
                              </a:path>
                            </a:pathLst>
                          </a:custGeom>
                          <a:solidFill>
                            <a:srgbClr val="919191"/>
                          </a:solidFill>
                          <a:ln>
                            <a:noFill/>
                          </a:ln>
                        </wps:spPr>
                        <wps:style>
                          <a:lnRef idx="0"/>
                          <a:fillRef idx="0"/>
                          <a:effectRef idx="0"/>
                          <a:fontRef idx="minor"/>
                        </wps:style>
                        <wps:bodyPr/>
                      </wps:wsp>
                      <wps:wsp>
                        <wps:cNvSpPr/>
                        <wps:spPr>
                          <a:xfrm>
                            <a:off x="4390560" y="3409200"/>
                            <a:ext cx="187200" cy="29880"/>
                          </a:xfrm>
                          <a:custGeom>
                            <a:avLst/>
                            <a:gdLst/>
                            <a:ahLst/>
                            <a:rect l="l" t="t" r="r" b="b"/>
                            <a:pathLst>
                              <a:path w="295" h="47">
                                <a:moveTo>
                                  <a:pt x="295" y="0"/>
                                </a:moveTo>
                                <a:lnTo>
                                  <a:pt x="295" y="0"/>
                                </a:lnTo>
                                <a:lnTo>
                                  <a:pt x="280" y="0"/>
                                </a:lnTo>
                                <a:lnTo>
                                  <a:pt x="265" y="0"/>
                                </a:lnTo>
                                <a:lnTo>
                                  <a:pt x="250" y="0"/>
                                </a:lnTo>
                                <a:lnTo>
                                  <a:pt x="237" y="0"/>
                                </a:lnTo>
                                <a:lnTo>
                                  <a:pt x="222" y="0"/>
                                </a:lnTo>
                                <a:lnTo>
                                  <a:pt x="207" y="2"/>
                                </a:lnTo>
                                <a:lnTo>
                                  <a:pt x="194" y="2"/>
                                </a:lnTo>
                                <a:lnTo>
                                  <a:pt x="181" y="2"/>
                                </a:lnTo>
                                <a:lnTo>
                                  <a:pt x="168" y="4"/>
                                </a:lnTo>
                                <a:lnTo>
                                  <a:pt x="154" y="4"/>
                                </a:lnTo>
                                <a:lnTo>
                                  <a:pt x="142" y="6"/>
                                </a:lnTo>
                                <a:lnTo>
                                  <a:pt x="132" y="8"/>
                                </a:lnTo>
                                <a:lnTo>
                                  <a:pt x="118" y="8"/>
                                </a:lnTo>
                                <a:lnTo>
                                  <a:pt x="108" y="10"/>
                                </a:lnTo>
                                <a:lnTo>
                                  <a:pt x="97" y="10"/>
                                </a:lnTo>
                                <a:lnTo>
                                  <a:pt x="85" y="12"/>
                                </a:lnTo>
                                <a:lnTo>
                                  <a:pt x="78" y="15"/>
                                </a:lnTo>
                                <a:lnTo>
                                  <a:pt x="69" y="17"/>
                                </a:lnTo>
                                <a:lnTo>
                                  <a:pt x="58" y="17"/>
                                </a:lnTo>
                                <a:lnTo>
                                  <a:pt x="51" y="19"/>
                                </a:lnTo>
                                <a:lnTo>
                                  <a:pt x="43" y="21"/>
                                </a:lnTo>
                                <a:lnTo>
                                  <a:pt x="36" y="23"/>
                                </a:lnTo>
                                <a:lnTo>
                                  <a:pt x="30" y="25"/>
                                </a:lnTo>
                                <a:lnTo>
                                  <a:pt x="24" y="27"/>
                                </a:lnTo>
                                <a:lnTo>
                                  <a:pt x="19" y="30"/>
                                </a:lnTo>
                                <a:lnTo>
                                  <a:pt x="13" y="32"/>
                                </a:lnTo>
                                <a:lnTo>
                                  <a:pt x="10" y="34"/>
                                </a:lnTo>
                                <a:lnTo>
                                  <a:pt x="6" y="36"/>
                                </a:lnTo>
                                <a:lnTo>
                                  <a:pt x="4" y="38"/>
                                </a:lnTo>
                                <a:lnTo>
                                  <a:pt x="3" y="42"/>
                                </a:lnTo>
                                <a:lnTo>
                                  <a:pt x="0" y="45"/>
                                </a:lnTo>
                                <a:lnTo>
                                  <a:pt x="0" y="47"/>
                                </a:lnTo>
                                <a:lnTo>
                                  <a:pt x="3" y="47"/>
                                </a:lnTo>
                                <a:lnTo>
                                  <a:pt x="4" y="45"/>
                                </a:lnTo>
                                <a:lnTo>
                                  <a:pt x="4" y="42"/>
                                </a:lnTo>
                                <a:lnTo>
                                  <a:pt x="6" y="42"/>
                                </a:lnTo>
                                <a:lnTo>
                                  <a:pt x="9" y="38"/>
                                </a:lnTo>
                                <a:lnTo>
                                  <a:pt x="10" y="36"/>
                                </a:lnTo>
                                <a:lnTo>
                                  <a:pt x="15" y="34"/>
                                </a:lnTo>
                                <a:lnTo>
                                  <a:pt x="19" y="34"/>
                                </a:lnTo>
                                <a:lnTo>
                                  <a:pt x="25" y="30"/>
                                </a:lnTo>
                                <a:lnTo>
                                  <a:pt x="30" y="30"/>
                                </a:lnTo>
                                <a:lnTo>
                                  <a:pt x="36" y="27"/>
                                </a:lnTo>
                                <a:lnTo>
                                  <a:pt x="45" y="25"/>
                                </a:lnTo>
                                <a:lnTo>
                                  <a:pt x="51" y="23"/>
                                </a:lnTo>
                                <a:lnTo>
                                  <a:pt x="60" y="21"/>
                                </a:lnTo>
                                <a:lnTo>
                                  <a:pt x="69" y="19"/>
                                </a:lnTo>
                                <a:lnTo>
                                  <a:pt x="78" y="17"/>
                                </a:lnTo>
                                <a:lnTo>
                                  <a:pt x="88" y="17"/>
                                </a:lnTo>
                                <a:lnTo>
                                  <a:pt x="97" y="15"/>
                                </a:lnTo>
                                <a:lnTo>
                                  <a:pt x="108" y="12"/>
                                </a:lnTo>
                                <a:lnTo>
                                  <a:pt x="118" y="12"/>
                                </a:lnTo>
                                <a:lnTo>
                                  <a:pt x="132" y="10"/>
                                </a:lnTo>
                                <a:lnTo>
                                  <a:pt x="142" y="8"/>
                                </a:lnTo>
                                <a:lnTo>
                                  <a:pt x="154" y="8"/>
                                </a:lnTo>
                                <a:lnTo>
                                  <a:pt x="168" y="6"/>
                                </a:lnTo>
                                <a:lnTo>
                                  <a:pt x="181" y="6"/>
                                </a:lnTo>
                                <a:lnTo>
                                  <a:pt x="194" y="4"/>
                                </a:lnTo>
                                <a:lnTo>
                                  <a:pt x="207" y="4"/>
                                </a:lnTo>
                                <a:lnTo>
                                  <a:pt x="222" y="4"/>
                                </a:lnTo>
                                <a:lnTo>
                                  <a:pt x="237" y="4"/>
                                </a:lnTo>
                                <a:lnTo>
                                  <a:pt x="250" y="2"/>
                                </a:lnTo>
                                <a:lnTo>
                                  <a:pt x="265" y="2"/>
                                </a:lnTo>
                                <a:lnTo>
                                  <a:pt x="280" y="2"/>
                                </a:lnTo>
                                <a:lnTo>
                                  <a:pt x="295" y="2"/>
                                </a:lnTo>
                                <a:lnTo>
                                  <a:pt x="295" y="0"/>
                                </a:lnTo>
                                <a:close/>
                              </a:path>
                            </a:pathLst>
                          </a:custGeom>
                          <a:solidFill>
                            <a:srgbClr val="919191"/>
                          </a:solidFill>
                          <a:ln>
                            <a:noFill/>
                          </a:ln>
                        </wps:spPr>
                        <wps:style>
                          <a:lnRef idx="0"/>
                          <a:fillRef idx="0"/>
                          <a:effectRef idx="0"/>
                          <a:fontRef idx="minor"/>
                        </wps:style>
                        <wps:bodyPr/>
                      </wps:wsp>
                      <wps:wsp>
                        <wps:cNvSpPr/>
                        <wps:spPr>
                          <a:xfrm>
                            <a:off x="4577760" y="3409200"/>
                            <a:ext cx="186840" cy="29880"/>
                          </a:xfrm>
                          <a:custGeom>
                            <a:avLst/>
                            <a:gdLst/>
                            <a:ahLst/>
                            <a:rect l="l" t="t" r="r" b="b"/>
                            <a:pathLst>
                              <a:path w="294" h="47">
                                <a:moveTo>
                                  <a:pt x="294" y="47"/>
                                </a:moveTo>
                                <a:lnTo>
                                  <a:pt x="294" y="47"/>
                                </a:lnTo>
                                <a:lnTo>
                                  <a:pt x="294" y="45"/>
                                </a:lnTo>
                                <a:lnTo>
                                  <a:pt x="292" y="42"/>
                                </a:lnTo>
                                <a:lnTo>
                                  <a:pt x="289" y="38"/>
                                </a:lnTo>
                                <a:lnTo>
                                  <a:pt x="287" y="36"/>
                                </a:lnTo>
                                <a:lnTo>
                                  <a:pt x="283" y="34"/>
                                </a:lnTo>
                                <a:lnTo>
                                  <a:pt x="281" y="32"/>
                                </a:lnTo>
                                <a:lnTo>
                                  <a:pt x="274" y="30"/>
                                </a:lnTo>
                                <a:lnTo>
                                  <a:pt x="270" y="27"/>
                                </a:lnTo>
                                <a:lnTo>
                                  <a:pt x="264" y="25"/>
                                </a:lnTo>
                                <a:lnTo>
                                  <a:pt x="257" y="23"/>
                                </a:lnTo>
                                <a:lnTo>
                                  <a:pt x="251" y="21"/>
                                </a:lnTo>
                                <a:lnTo>
                                  <a:pt x="242" y="19"/>
                                </a:lnTo>
                                <a:lnTo>
                                  <a:pt x="236" y="17"/>
                                </a:lnTo>
                                <a:lnTo>
                                  <a:pt x="225" y="17"/>
                                </a:lnTo>
                                <a:lnTo>
                                  <a:pt x="217" y="15"/>
                                </a:lnTo>
                                <a:lnTo>
                                  <a:pt x="208" y="12"/>
                                </a:lnTo>
                                <a:lnTo>
                                  <a:pt x="197" y="10"/>
                                </a:lnTo>
                                <a:lnTo>
                                  <a:pt x="186" y="10"/>
                                </a:lnTo>
                                <a:lnTo>
                                  <a:pt x="176" y="8"/>
                                </a:lnTo>
                                <a:lnTo>
                                  <a:pt x="163" y="8"/>
                                </a:lnTo>
                                <a:lnTo>
                                  <a:pt x="152" y="6"/>
                                </a:lnTo>
                                <a:lnTo>
                                  <a:pt x="139" y="4"/>
                                </a:lnTo>
                                <a:lnTo>
                                  <a:pt x="126" y="4"/>
                                </a:lnTo>
                                <a:lnTo>
                                  <a:pt x="113" y="2"/>
                                </a:lnTo>
                                <a:lnTo>
                                  <a:pt x="101" y="2"/>
                                </a:lnTo>
                                <a:lnTo>
                                  <a:pt x="88" y="2"/>
                                </a:lnTo>
                                <a:lnTo>
                                  <a:pt x="73" y="0"/>
                                </a:lnTo>
                                <a:lnTo>
                                  <a:pt x="60" y="0"/>
                                </a:lnTo>
                                <a:lnTo>
                                  <a:pt x="45" y="0"/>
                                </a:lnTo>
                                <a:lnTo>
                                  <a:pt x="30" y="0"/>
                                </a:lnTo>
                                <a:lnTo>
                                  <a:pt x="15" y="0"/>
                                </a:lnTo>
                                <a:lnTo>
                                  <a:pt x="0" y="0"/>
                                </a:lnTo>
                                <a:lnTo>
                                  <a:pt x="0" y="2"/>
                                </a:lnTo>
                                <a:lnTo>
                                  <a:pt x="15" y="2"/>
                                </a:lnTo>
                                <a:lnTo>
                                  <a:pt x="30" y="2"/>
                                </a:lnTo>
                                <a:lnTo>
                                  <a:pt x="45" y="2"/>
                                </a:lnTo>
                                <a:lnTo>
                                  <a:pt x="60" y="4"/>
                                </a:lnTo>
                                <a:lnTo>
                                  <a:pt x="73" y="4"/>
                                </a:lnTo>
                                <a:lnTo>
                                  <a:pt x="88" y="4"/>
                                </a:lnTo>
                                <a:lnTo>
                                  <a:pt x="101" y="4"/>
                                </a:lnTo>
                                <a:lnTo>
                                  <a:pt x="113" y="6"/>
                                </a:lnTo>
                                <a:lnTo>
                                  <a:pt x="126" y="6"/>
                                </a:lnTo>
                                <a:lnTo>
                                  <a:pt x="139" y="8"/>
                                </a:lnTo>
                                <a:lnTo>
                                  <a:pt x="152" y="8"/>
                                </a:lnTo>
                                <a:lnTo>
                                  <a:pt x="163" y="10"/>
                                </a:lnTo>
                                <a:lnTo>
                                  <a:pt x="176" y="12"/>
                                </a:lnTo>
                                <a:lnTo>
                                  <a:pt x="186" y="12"/>
                                </a:lnTo>
                                <a:lnTo>
                                  <a:pt x="197" y="15"/>
                                </a:lnTo>
                                <a:lnTo>
                                  <a:pt x="206" y="17"/>
                                </a:lnTo>
                                <a:lnTo>
                                  <a:pt x="217" y="17"/>
                                </a:lnTo>
                                <a:lnTo>
                                  <a:pt x="225" y="19"/>
                                </a:lnTo>
                                <a:lnTo>
                                  <a:pt x="234" y="21"/>
                                </a:lnTo>
                                <a:lnTo>
                                  <a:pt x="242" y="23"/>
                                </a:lnTo>
                                <a:lnTo>
                                  <a:pt x="249" y="25"/>
                                </a:lnTo>
                                <a:lnTo>
                                  <a:pt x="257" y="27"/>
                                </a:lnTo>
                                <a:lnTo>
                                  <a:pt x="264" y="30"/>
                                </a:lnTo>
                                <a:lnTo>
                                  <a:pt x="268" y="30"/>
                                </a:lnTo>
                                <a:lnTo>
                                  <a:pt x="274" y="34"/>
                                </a:lnTo>
                                <a:lnTo>
                                  <a:pt x="279" y="34"/>
                                </a:lnTo>
                                <a:lnTo>
                                  <a:pt x="283" y="36"/>
                                </a:lnTo>
                                <a:lnTo>
                                  <a:pt x="285" y="38"/>
                                </a:lnTo>
                                <a:lnTo>
                                  <a:pt x="287" y="42"/>
                                </a:lnTo>
                                <a:lnTo>
                                  <a:pt x="289" y="42"/>
                                </a:lnTo>
                                <a:lnTo>
                                  <a:pt x="289" y="45"/>
                                </a:lnTo>
                                <a:lnTo>
                                  <a:pt x="292" y="47"/>
                                </a:lnTo>
                                <a:lnTo>
                                  <a:pt x="294" y="47"/>
                                </a:lnTo>
                                <a:close/>
                              </a:path>
                            </a:pathLst>
                          </a:custGeom>
                          <a:solidFill>
                            <a:srgbClr val="919191"/>
                          </a:solidFill>
                          <a:ln>
                            <a:noFill/>
                          </a:ln>
                        </wps:spPr>
                        <wps:style>
                          <a:lnRef idx="0"/>
                          <a:fillRef idx="0"/>
                          <a:effectRef idx="0"/>
                          <a:fontRef idx="minor"/>
                        </wps:style>
                        <wps:bodyPr/>
                      </wps:wsp>
                      <wps:wsp>
                        <wps:cNvSpPr/>
                        <wps:spPr>
                          <a:xfrm>
                            <a:off x="4577760" y="3435840"/>
                            <a:ext cx="186840" cy="29880"/>
                          </a:xfrm>
                          <a:custGeom>
                            <a:avLst/>
                            <a:gdLst/>
                            <a:ahLst/>
                            <a:rect l="l" t="t" r="r" b="b"/>
                            <a:pathLst>
                              <a:path w="294" h="47">
                                <a:moveTo>
                                  <a:pt x="0" y="47"/>
                                </a:moveTo>
                                <a:lnTo>
                                  <a:pt x="0" y="47"/>
                                </a:lnTo>
                                <a:lnTo>
                                  <a:pt x="15" y="47"/>
                                </a:lnTo>
                                <a:lnTo>
                                  <a:pt x="30" y="47"/>
                                </a:lnTo>
                                <a:lnTo>
                                  <a:pt x="45" y="47"/>
                                </a:lnTo>
                                <a:lnTo>
                                  <a:pt x="60" y="47"/>
                                </a:lnTo>
                                <a:lnTo>
                                  <a:pt x="73" y="47"/>
                                </a:lnTo>
                                <a:lnTo>
                                  <a:pt x="88" y="45"/>
                                </a:lnTo>
                                <a:lnTo>
                                  <a:pt x="101" y="45"/>
                                </a:lnTo>
                                <a:lnTo>
                                  <a:pt x="113" y="45"/>
                                </a:lnTo>
                                <a:lnTo>
                                  <a:pt x="126" y="43"/>
                                </a:lnTo>
                                <a:lnTo>
                                  <a:pt x="139" y="43"/>
                                </a:lnTo>
                                <a:lnTo>
                                  <a:pt x="152" y="41"/>
                                </a:lnTo>
                                <a:lnTo>
                                  <a:pt x="163" y="41"/>
                                </a:lnTo>
                                <a:lnTo>
                                  <a:pt x="176" y="39"/>
                                </a:lnTo>
                                <a:lnTo>
                                  <a:pt x="186" y="37"/>
                                </a:lnTo>
                                <a:lnTo>
                                  <a:pt x="197" y="37"/>
                                </a:lnTo>
                                <a:lnTo>
                                  <a:pt x="208" y="35"/>
                                </a:lnTo>
                                <a:lnTo>
                                  <a:pt x="217" y="32"/>
                                </a:lnTo>
                                <a:lnTo>
                                  <a:pt x="225" y="30"/>
                                </a:lnTo>
                                <a:lnTo>
                                  <a:pt x="236" y="30"/>
                                </a:lnTo>
                                <a:lnTo>
                                  <a:pt x="242" y="28"/>
                                </a:lnTo>
                                <a:lnTo>
                                  <a:pt x="251" y="26"/>
                                </a:lnTo>
                                <a:lnTo>
                                  <a:pt x="257" y="24"/>
                                </a:lnTo>
                                <a:lnTo>
                                  <a:pt x="264" y="22"/>
                                </a:lnTo>
                                <a:lnTo>
                                  <a:pt x="270" y="20"/>
                                </a:lnTo>
                                <a:lnTo>
                                  <a:pt x="274" y="17"/>
                                </a:lnTo>
                                <a:lnTo>
                                  <a:pt x="281" y="15"/>
                                </a:lnTo>
                                <a:lnTo>
                                  <a:pt x="283" y="13"/>
                                </a:lnTo>
                                <a:lnTo>
                                  <a:pt x="287" y="11"/>
                                </a:lnTo>
                                <a:lnTo>
                                  <a:pt x="289" y="9"/>
                                </a:lnTo>
                                <a:lnTo>
                                  <a:pt x="292" y="5"/>
                                </a:lnTo>
                                <a:lnTo>
                                  <a:pt x="294" y="3"/>
                                </a:lnTo>
                                <a:lnTo>
                                  <a:pt x="294" y="0"/>
                                </a:lnTo>
                                <a:lnTo>
                                  <a:pt x="292" y="0"/>
                                </a:lnTo>
                                <a:lnTo>
                                  <a:pt x="289" y="3"/>
                                </a:lnTo>
                                <a:lnTo>
                                  <a:pt x="289" y="5"/>
                                </a:lnTo>
                                <a:lnTo>
                                  <a:pt x="287" y="7"/>
                                </a:lnTo>
                                <a:lnTo>
                                  <a:pt x="285" y="9"/>
                                </a:lnTo>
                                <a:lnTo>
                                  <a:pt x="283" y="11"/>
                                </a:lnTo>
                                <a:lnTo>
                                  <a:pt x="279" y="13"/>
                                </a:lnTo>
                                <a:lnTo>
                                  <a:pt x="274" y="15"/>
                                </a:lnTo>
                                <a:lnTo>
                                  <a:pt x="268" y="17"/>
                                </a:lnTo>
                                <a:lnTo>
                                  <a:pt x="264" y="20"/>
                                </a:lnTo>
                                <a:lnTo>
                                  <a:pt x="257" y="22"/>
                                </a:lnTo>
                                <a:lnTo>
                                  <a:pt x="249" y="22"/>
                                </a:lnTo>
                                <a:lnTo>
                                  <a:pt x="242" y="24"/>
                                </a:lnTo>
                                <a:lnTo>
                                  <a:pt x="234" y="26"/>
                                </a:lnTo>
                                <a:lnTo>
                                  <a:pt x="225" y="28"/>
                                </a:lnTo>
                                <a:lnTo>
                                  <a:pt x="217" y="30"/>
                                </a:lnTo>
                                <a:lnTo>
                                  <a:pt x="206" y="32"/>
                                </a:lnTo>
                                <a:lnTo>
                                  <a:pt x="197" y="32"/>
                                </a:lnTo>
                                <a:lnTo>
                                  <a:pt x="186" y="35"/>
                                </a:lnTo>
                                <a:lnTo>
                                  <a:pt x="176" y="37"/>
                                </a:lnTo>
                                <a:lnTo>
                                  <a:pt x="163" y="37"/>
                                </a:lnTo>
                                <a:lnTo>
                                  <a:pt x="152" y="39"/>
                                </a:lnTo>
                                <a:lnTo>
                                  <a:pt x="139" y="39"/>
                                </a:lnTo>
                                <a:lnTo>
                                  <a:pt x="126" y="41"/>
                                </a:lnTo>
                                <a:lnTo>
                                  <a:pt x="113" y="41"/>
                                </a:lnTo>
                                <a:lnTo>
                                  <a:pt x="101" y="43"/>
                                </a:lnTo>
                                <a:lnTo>
                                  <a:pt x="88" y="43"/>
                                </a:lnTo>
                                <a:lnTo>
                                  <a:pt x="73" y="43"/>
                                </a:lnTo>
                                <a:lnTo>
                                  <a:pt x="60" y="45"/>
                                </a:lnTo>
                                <a:lnTo>
                                  <a:pt x="45" y="45"/>
                                </a:lnTo>
                                <a:lnTo>
                                  <a:pt x="30" y="45"/>
                                </a:lnTo>
                                <a:lnTo>
                                  <a:pt x="15" y="45"/>
                                </a:lnTo>
                                <a:lnTo>
                                  <a:pt x="0" y="45"/>
                                </a:lnTo>
                                <a:lnTo>
                                  <a:pt x="0" y="47"/>
                                </a:lnTo>
                                <a:close/>
                              </a:path>
                            </a:pathLst>
                          </a:custGeom>
                          <a:solidFill>
                            <a:srgbClr val="618ffd"/>
                          </a:solidFill>
                          <a:ln>
                            <a:noFill/>
                          </a:ln>
                        </wps:spPr>
                        <wps:style>
                          <a:lnRef idx="0"/>
                          <a:fillRef idx="0"/>
                          <a:effectRef idx="0"/>
                          <a:fontRef idx="minor"/>
                        </wps:style>
                        <wps:bodyPr/>
                      </wps:wsp>
                      <wps:wsp>
                        <wps:cNvSpPr/>
                        <wps:spPr>
                          <a:xfrm>
                            <a:off x="4390560" y="3435840"/>
                            <a:ext cx="187200" cy="29880"/>
                          </a:xfrm>
                          <a:custGeom>
                            <a:avLst/>
                            <a:gdLst/>
                            <a:ahLst/>
                            <a:rect l="l" t="t" r="r" b="b"/>
                            <a:pathLst>
                              <a:path w="295" h="47">
                                <a:moveTo>
                                  <a:pt x="0" y="0"/>
                                </a:moveTo>
                                <a:lnTo>
                                  <a:pt x="0" y="0"/>
                                </a:lnTo>
                                <a:lnTo>
                                  <a:pt x="0" y="3"/>
                                </a:lnTo>
                                <a:lnTo>
                                  <a:pt x="3" y="5"/>
                                </a:lnTo>
                                <a:lnTo>
                                  <a:pt x="4" y="9"/>
                                </a:lnTo>
                                <a:lnTo>
                                  <a:pt x="6" y="11"/>
                                </a:lnTo>
                                <a:lnTo>
                                  <a:pt x="10" y="13"/>
                                </a:lnTo>
                                <a:lnTo>
                                  <a:pt x="13" y="15"/>
                                </a:lnTo>
                                <a:lnTo>
                                  <a:pt x="19" y="17"/>
                                </a:lnTo>
                                <a:lnTo>
                                  <a:pt x="24" y="20"/>
                                </a:lnTo>
                                <a:lnTo>
                                  <a:pt x="30" y="22"/>
                                </a:lnTo>
                                <a:lnTo>
                                  <a:pt x="36" y="24"/>
                                </a:lnTo>
                                <a:lnTo>
                                  <a:pt x="43" y="26"/>
                                </a:lnTo>
                                <a:lnTo>
                                  <a:pt x="51" y="28"/>
                                </a:lnTo>
                                <a:lnTo>
                                  <a:pt x="58" y="30"/>
                                </a:lnTo>
                                <a:lnTo>
                                  <a:pt x="69" y="30"/>
                                </a:lnTo>
                                <a:lnTo>
                                  <a:pt x="78" y="32"/>
                                </a:lnTo>
                                <a:lnTo>
                                  <a:pt x="85" y="35"/>
                                </a:lnTo>
                                <a:lnTo>
                                  <a:pt x="97" y="37"/>
                                </a:lnTo>
                                <a:lnTo>
                                  <a:pt x="108" y="37"/>
                                </a:lnTo>
                                <a:lnTo>
                                  <a:pt x="118" y="39"/>
                                </a:lnTo>
                                <a:lnTo>
                                  <a:pt x="132" y="41"/>
                                </a:lnTo>
                                <a:lnTo>
                                  <a:pt x="142" y="41"/>
                                </a:lnTo>
                                <a:lnTo>
                                  <a:pt x="154" y="43"/>
                                </a:lnTo>
                                <a:lnTo>
                                  <a:pt x="168" y="43"/>
                                </a:lnTo>
                                <a:lnTo>
                                  <a:pt x="181" y="45"/>
                                </a:lnTo>
                                <a:lnTo>
                                  <a:pt x="194" y="45"/>
                                </a:lnTo>
                                <a:lnTo>
                                  <a:pt x="207" y="45"/>
                                </a:lnTo>
                                <a:lnTo>
                                  <a:pt x="222" y="47"/>
                                </a:lnTo>
                                <a:lnTo>
                                  <a:pt x="237" y="47"/>
                                </a:lnTo>
                                <a:lnTo>
                                  <a:pt x="250" y="47"/>
                                </a:lnTo>
                                <a:lnTo>
                                  <a:pt x="265" y="47"/>
                                </a:lnTo>
                                <a:lnTo>
                                  <a:pt x="280" y="47"/>
                                </a:lnTo>
                                <a:lnTo>
                                  <a:pt x="295" y="47"/>
                                </a:lnTo>
                                <a:lnTo>
                                  <a:pt x="295" y="45"/>
                                </a:lnTo>
                                <a:lnTo>
                                  <a:pt x="280" y="45"/>
                                </a:lnTo>
                                <a:lnTo>
                                  <a:pt x="265" y="45"/>
                                </a:lnTo>
                                <a:lnTo>
                                  <a:pt x="250" y="45"/>
                                </a:lnTo>
                                <a:lnTo>
                                  <a:pt x="237" y="45"/>
                                </a:lnTo>
                                <a:lnTo>
                                  <a:pt x="222" y="43"/>
                                </a:lnTo>
                                <a:lnTo>
                                  <a:pt x="207" y="43"/>
                                </a:lnTo>
                                <a:lnTo>
                                  <a:pt x="194" y="43"/>
                                </a:lnTo>
                                <a:lnTo>
                                  <a:pt x="181" y="41"/>
                                </a:lnTo>
                                <a:lnTo>
                                  <a:pt x="168" y="41"/>
                                </a:lnTo>
                                <a:lnTo>
                                  <a:pt x="154" y="39"/>
                                </a:lnTo>
                                <a:lnTo>
                                  <a:pt x="142" y="39"/>
                                </a:lnTo>
                                <a:lnTo>
                                  <a:pt x="132" y="37"/>
                                </a:lnTo>
                                <a:lnTo>
                                  <a:pt x="118" y="37"/>
                                </a:lnTo>
                                <a:lnTo>
                                  <a:pt x="108" y="35"/>
                                </a:lnTo>
                                <a:lnTo>
                                  <a:pt x="97" y="32"/>
                                </a:lnTo>
                                <a:lnTo>
                                  <a:pt x="88" y="32"/>
                                </a:lnTo>
                                <a:lnTo>
                                  <a:pt x="78" y="30"/>
                                </a:lnTo>
                                <a:lnTo>
                                  <a:pt x="69" y="28"/>
                                </a:lnTo>
                                <a:lnTo>
                                  <a:pt x="60" y="26"/>
                                </a:lnTo>
                                <a:lnTo>
                                  <a:pt x="51" y="24"/>
                                </a:lnTo>
                                <a:lnTo>
                                  <a:pt x="45" y="22"/>
                                </a:lnTo>
                                <a:lnTo>
                                  <a:pt x="36" y="22"/>
                                </a:lnTo>
                                <a:lnTo>
                                  <a:pt x="30" y="20"/>
                                </a:lnTo>
                                <a:lnTo>
                                  <a:pt x="25" y="17"/>
                                </a:lnTo>
                                <a:lnTo>
                                  <a:pt x="19" y="15"/>
                                </a:lnTo>
                                <a:lnTo>
                                  <a:pt x="15" y="13"/>
                                </a:lnTo>
                                <a:lnTo>
                                  <a:pt x="10" y="11"/>
                                </a:lnTo>
                                <a:lnTo>
                                  <a:pt x="9" y="9"/>
                                </a:lnTo>
                                <a:lnTo>
                                  <a:pt x="6" y="7"/>
                                </a:lnTo>
                                <a:lnTo>
                                  <a:pt x="4" y="5"/>
                                </a:lnTo>
                                <a:lnTo>
                                  <a:pt x="4" y="3"/>
                                </a:lnTo>
                                <a:lnTo>
                                  <a:pt x="3" y="0"/>
                                </a:lnTo>
                                <a:lnTo>
                                  <a:pt x="0" y="0"/>
                                </a:lnTo>
                                <a:close/>
                              </a:path>
                            </a:pathLst>
                          </a:custGeom>
                          <a:solidFill>
                            <a:srgbClr val="618ffd"/>
                          </a:solidFill>
                          <a:ln>
                            <a:noFill/>
                          </a:ln>
                        </wps:spPr>
                        <wps:style>
                          <a:lnRef idx="0"/>
                          <a:fillRef idx="0"/>
                          <a:effectRef idx="0"/>
                          <a:fontRef idx="minor"/>
                        </wps:style>
                        <wps:bodyPr/>
                      </wps:wsp>
                      <wps:wsp>
                        <wps:cNvSpPr/>
                        <wps:spPr>
                          <a:xfrm>
                            <a:off x="4390560" y="3404880"/>
                            <a:ext cx="187200" cy="30960"/>
                          </a:xfrm>
                          <a:custGeom>
                            <a:avLst/>
                            <a:gdLst/>
                            <a:ahLst/>
                            <a:rect l="l" t="t" r="r" b="b"/>
                            <a:pathLst>
                              <a:path w="295" h="49">
                                <a:moveTo>
                                  <a:pt x="295" y="0"/>
                                </a:moveTo>
                                <a:lnTo>
                                  <a:pt x="295" y="0"/>
                                </a:lnTo>
                                <a:lnTo>
                                  <a:pt x="280" y="0"/>
                                </a:lnTo>
                                <a:lnTo>
                                  <a:pt x="265" y="0"/>
                                </a:lnTo>
                                <a:lnTo>
                                  <a:pt x="250" y="0"/>
                                </a:lnTo>
                                <a:lnTo>
                                  <a:pt x="237" y="2"/>
                                </a:lnTo>
                                <a:lnTo>
                                  <a:pt x="222" y="2"/>
                                </a:lnTo>
                                <a:lnTo>
                                  <a:pt x="207" y="2"/>
                                </a:lnTo>
                                <a:lnTo>
                                  <a:pt x="194" y="2"/>
                                </a:lnTo>
                                <a:lnTo>
                                  <a:pt x="181" y="4"/>
                                </a:lnTo>
                                <a:lnTo>
                                  <a:pt x="168" y="4"/>
                                </a:lnTo>
                                <a:lnTo>
                                  <a:pt x="154" y="7"/>
                                </a:lnTo>
                                <a:lnTo>
                                  <a:pt x="142" y="7"/>
                                </a:lnTo>
                                <a:lnTo>
                                  <a:pt x="132" y="9"/>
                                </a:lnTo>
                                <a:lnTo>
                                  <a:pt x="118" y="11"/>
                                </a:lnTo>
                                <a:lnTo>
                                  <a:pt x="108" y="11"/>
                                </a:lnTo>
                                <a:lnTo>
                                  <a:pt x="97" y="13"/>
                                </a:lnTo>
                                <a:lnTo>
                                  <a:pt x="85" y="15"/>
                                </a:lnTo>
                                <a:lnTo>
                                  <a:pt x="78" y="15"/>
                                </a:lnTo>
                                <a:lnTo>
                                  <a:pt x="69" y="17"/>
                                </a:lnTo>
                                <a:lnTo>
                                  <a:pt x="58" y="19"/>
                                </a:lnTo>
                                <a:lnTo>
                                  <a:pt x="51" y="22"/>
                                </a:lnTo>
                                <a:lnTo>
                                  <a:pt x="43" y="24"/>
                                </a:lnTo>
                                <a:lnTo>
                                  <a:pt x="36" y="26"/>
                                </a:lnTo>
                                <a:lnTo>
                                  <a:pt x="30" y="28"/>
                                </a:lnTo>
                                <a:lnTo>
                                  <a:pt x="24" y="28"/>
                                </a:lnTo>
                                <a:lnTo>
                                  <a:pt x="19" y="32"/>
                                </a:lnTo>
                                <a:lnTo>
                                  <a:pt x="13" y="32"/>
                                </a:lnTo>
                                <a:lnTo>
                                  <a:pt x="10" y="37"/>
                                </a:lnTo>
                                <a:lnTo>
                                  <a:pt x="6" y="39"/>
                                </a:lnTo>
                                <a:lnTo>
                                  <a:pt x="4" y="41"/>
                                </a:lnTo>
                                <a:lnTo>
                                  <a:pt x="3" y="43"/>
                                </a:lnTo>
                                <a:lnTo>
                                  <a:pt x="0" y="45"/>
                                </a:lnTo>
                                <a:lnTo>
                                  <a:pt x="0" y="49"/>
                                </a:lnTo>
                                <a:lnTo>
                                  <a:pt x="3" y="49"/>
                                </a:lnTo>
                                <a:lnTo>
                                  <a:pt x="4" y="47"/>
                                </a:lnTo>
                                <a:lnTo>
                                  <a:pt x="4" y="45"/>
                                </a:lnTo>
                                <a:lnTo>
                                  <a:pt x="6" y="43"/>
                                </a:lnTo>
                                <a:lnTo>
                                  <a:pt x="9" y="41"/>
                                </a:lnTo>
                                <a:lnTo>
                                  <a:pt x="10" y="39"/>
                                </a:lnTo>
                                <a:lnTo>
                                  <a:pt x="15" y="37"/>
                                </a:lnTo>
                                <a:lnTo>
                                  <a:pt x="19" y="34"/>
                                </a:lnTo>
                                <a:lnTo>
                                  <a:pt x="25" y="32"/>
                                </a:lnTo>
                                <a:lnTo>
                                  <a:pt x="30" y="30"/>
                                </a:lnTo>
                                <a:lnTo>
                                  <a:pt x="36" y="28"/>
                                </a:lnTo>
                                <a:lnTo>
                                  <a:pt x="45" y="26"/>
                                </a:lnTo>
                                <a:lnTo>
                                  <a:pt x="51" y="24"/>
                                </a:lnTo>
                                <a:lnTo>
                                  <a:pt x="60" y="22"/>
                                </a:lnTo>
                                <a:lnTo>
                                  <a:pt x="69" y="22"/>
                                </a:lnTo>
                                <a:lnTo>
                                  <a:pt x="78" y="19"/>
                                </a:lnTo>
                                <a:lnTo>
                                  <a:pt x="88" y="17"/>
                                </a:lnTo>
                                <a:lnTo>
                                  <a:pt x="97" y="15"/>
                                </a:lnTo>
                                <a:lnTo>
                                  <a:pt x="108" y="15"/>
                                </a:lnTo>
                                <a:lnTo>
                                  <a:pt x="118" y="13"/>
                                </a:lnTo>
                                <a:lnTo>
                                  <a:pt x="132" y="11"/>
                                </a:lnTo>
                                <a:lnTo>
                                  <a:pt x="142" y="11"/>
                                </a:lnTo>
                                <a:lnTo>
                                  <a:pt x="154" y="9"/>
                                </a:lnTo>
                                <a:lnTo>
                                  <a:pt x="168" y="9"/>
                                </a:lnTo>
                                <a:lnTo>
                                  <a:pt x="181" y="7"/>
                                </a:lnTo>
                                <a:lnTo>
                                  <a:pt x="194" y="7"/>
                                </a:lnTo>
                                <a:lnTo>
                                  <a:pt x="207" y="7"/>
                                </a:lnTo>
                                <a:lnTo>
                                  <a:pt x="222" y="4"/>
                                </a:lnTo>
                                <a:lnTo>
                                  <a:pt x="237" y="4"/>
                                </a:lnTo>
                                <a:lnTo>
                                  <a:pt x="250" y="4"/>
                                </a:lnTo>
                                <a:lnTo>
                                  <a:pt x="265" y="4"/>
                                </a:lnTo>
                                <a:lnTo>
                                  <a:pt x="280" y="4"/>
                                </a:lnTo>
                                <a:lnTo>
                                  <a:pt x="295" y="4"/>
                                </a:lnTo>
                                <a:lnTo>
                                  <a:pt x="295" y="0"/>
                                </a:lnTo>
                                <a:close/>
                              </a:path>
                            </a:pathLst>
                          </a:custGeom>
                          <a:solidFill>
                            <a:srgbClr val="618ffd"/>
                          </a:solidFill>
                          <a:ln>
                            <a:noFill/>
                          </a:ln>
                        </wps:spPr>
                        <wps:style>
                          <a:lnRef idx="0"/>
                          <a:fillRef idx="0"/>
                          <a:effectRef idx="0"/>
                          <a:fontRef idx="minor"/>
                        </wps:style>
                        <wps:bodyPr/>
                      </wps:wsp>
                      <wps:wsp>
                        <wps:cNvSpPr/>
                        <wps:spPr>
                          <a:xfrm>
                            <a:off x="4577760" y="3404880"/>
                            <a:ext cx="186840" cy="30960"/>
                          </a:xfrm>
                          <a:custGeom>
                            <a:avLst/>
                            <a:gdLst/>
                            <a:ahLst/>
                            <a:rect l="l" t="t" r="r" b="b"/>
                            <a:pathLst>
                              <a:path w="294" h="49">
                                <a:moveTo>
                                  <a:pt x="294" y="49"/>
                                </a:moveTo>
                                <a:lnTo>
                                  <a:pt x="294" y="49"/>
                                </a:lnTo>
                                <a:lnTo>
                                  <a:pt x="294" y="45"/>
                                </a:lnTo>
                                <a:lnTo>
                                  <a:pt x="292" y="43"/>
                                </a:lnTo>
                                <a:lnTo>
                                  <a:pt x="289" y="41"/>
                                </a:lnTo>
                                <a:lnTo>
                                  <a:pt x="287" y="39"/>
                                </a:lnTo>
                                <a:lnTo>
                                  <a:pt x="283" y="37"/>
                                </a:lnTo>
                                <a:lnTo>
                                  <a:pt x="281" y="32"/>
                                </a:lnTo>
                                <a:lnTo>
                                  <a:pt x="274" y="32"/>
                                </a:lnTo>
                                <a:lnTo>
                                  <a:pt x="270" y="28"/>
                                </a:lnTo>
                                <a:lnTo>
                                  <a:pt x="264" y="28"/>
                                </a:lnTo>
                                <a:lnTo>
                                  <a:pt x="257" y="26"/>
                                </a:lnTo>
                                <a:lnTo>
                                  <a:pt x="251" y="24"/>
                                </a:lnTo>
                                <a:lnTo>
                                  <a:pt x="242" y="22"/>
                                </a:lnTo>
                                <a:lnTo>
                                  <a:pt x="236" y="19"/>
                                </a:lnTo>
                                <a:lnTo>
                                  <a:pt x="225" y="17"/>
                                </a:lnTo>
                                <a:lnTo>
                                  <a:pt x="217" y="15"/>
                                </a:lnTo>
                                <a:lnTo>
                                  <a:pt x="208" y="15"/>
                                </a:lnTo>
                                <a:lnTo>
                                  <a:pt x="197" y="13"/>
                                </a:lnTo>
                                <a:lnTo>
                                  <a:pt x="186" y="11"/>
                                </a:lnTo>
                                <a:lnTo>
                                  <a:pt x="176" y="11"/>
                                </a:lnTo>
                                <a:lnTo>
                                  <a:pt x="163" y="9"/>
                                </a:lnTo>
                                <a:lnTo>
                                  <a:pt x="152" y="7"/>
                                </a:lnTo>
                                <a:lnTo>
                                  <a:pt x="139" y="7"/>
                                </a:lnTo>
                                <a:lnTo>
                                  <a:pt x="126" y="4"/>
                                </a:lnTo>
                                <a:lnTo>
                                  <a:pt x="113" y="4"/>
                                </a:lnTo>
                                <a:lnTo>
                                  <a:pt x="101" y="2"/>
                                </a:lnTo>
                                <a:lnTo>
                                  <a:pt x="88" y="2"/>
                                </a:lnTo>
                                <a:lnTo>
                                  <a:pt x="73" y="2"/>
                                </a:lnTo>
                                <a:lnTo>
                                  <a:pt x="60" y="2"/>
                                </a:lnTo>
                                <a:lnTo>
                                  <a:pt x="45" y="0"/>
                                </a:lnTo>
                                <a:lnTo>
                                  <a:pt x="30" y="0"/>
                                </a:lnTo>
                                <a:lnTo>
                                  <a:pt x="15" y="0"/>
                                </a:lnTo>
                                <a:lnTo>
                                  <a:pt x="0" y="0"/>
                                </a:lnTo>
                                <a:lnTo>
                                  <a:pt x="0" y="4"/>
                                </a:lnTo>
                                <a:lnTo>
                                  <a:pt x="15" y="4"/>
                                </a:lnTo>
                                <a:lnTo>
                                  <a:pt x="30" y="4"/>
                                </a:lnTo>
                                <a:lnTo>
                                  <a:pt x="45" y="4"/>
                                </a:lnTo>
                                <a:lnTo>
                                  <a:pt x="60" y="4"/>
                                </a:lnTo>
                                <a:lnTo>
                                  <a:pt x="73" y="4"/>
                                </a:lnTo>
                                <a:lnTo>
                                  <a:pt x="88" y="7"/>
                                </a:lnTo>
                                <a:lnTo>
                                  <a:pt x="101" y="7"/>
                                </a:lnTo>
                                <a:lnTo>
                                  <a:pt x="113" y="7"/>
                                </a:lnTo>
                                <a:lnTo>
                                  <a:pt x="126" y="9"/>
                                </a:lnTo>
                                <a:lnTo>
                                  <a:pt x="139" y="9"/>
                                </a:lnTo>
                                <a:lnTo>
                                  <a:pt x="152" y="11"/>
                                </a:lnTo>
                                <a:lnTo>
                                  <a:pt x="163" y="11"/>
                                </a:lnTo>
                                <a:lnTo>
                                  <a:pt x="176" y="13"/>
                                </a:lnTo>
                                <a:lnTo>
                                  <a:pt x="186" y="15"/>
                                </a:lnTo>
                                <a:lnTo>
                                  <a:pt x="197" y="15"/>
                                </a:lnTo>
                                <a:lnTo>
                                  <a:pt x="206" y="17"/>
                                </a:lnTo>
                                <a:lnTo>
                                  <a:pt x="217" y="19"/>
                                </a:lnTo>
                                <a:lnTo>
                                  <a:pt x="225" y="22"/>
                                </a:lnTo>
                                <a:lnTo>
                                  <a:pt x="234" y="22"/>
                                </a:lnTo>
                                <a:lnTo>
                                  <a:pt x="242" y="24"/>
                                </a:lnTo>
                                <a:lnTo>
                                  <a:pt x="249" y="26"/>
                                </a:lnTo>
                                <a:lnTo>
                                  <a:pt x="257" y="28"/>
                                </a:lnTo>
                                <a:lnTo>
                                  <a:pt x="264" y="30"/>
                                </a:lnTo>
                                <a:lnTo>
                                  <a:pt x="268" y="32"/>
                                </a:lnTo>
                                <a:lnTo>
                                  <a:pt x="274" y="34"/>
                                </a:lnTo>
                                <a:lnTo>
                                  <a:pt x="279" y="37"/>
                                </a:lnTo>
                                <a:lnTo>
                                  <a:pt x="283" y="39"/>
                                </a:lnTo>
                                <a:lnTo>
                                  <a:pt x="285" y="41"/>
                                </a:lnTo>
                                <a:lnTo>
                                  <a:pt x="287" y="43"/>
                                </a:lnTo>
                                <a:lnTo>
                                  <a:pt x="289" y="45"/>
                                </a:lnTo>
                                <a:lnTo>
                                  <a:pt x="289" y="47"/>
                                </a:lnTo>
                                <a:lnTo>
                                  <a:pt x="292" y="49"/>
                                </a:lnTo>
                                <a:lnTo>
                                  <a:pt x="294" y="49"/>
                                </a:lnTo>
                                <a:close/>
                              </a:path>
                            </a:pathLst>
                          </a:custGeom>
                          <a:solidFill>
                            <a:srgbClr val="618ffd"/>
                          </a:solidFill>
                          <a:ln>
                            <a:noFill/>
                          </a:ln>
                        </wps:spPr>
                        <wps:style>
                          <a:lnRef idx="0"/>
                          <a:fillRef idx="0"/>
                          <a:effectRef idx="0"/>
                          <a:fontRef idx="minor"/>
                        </wps:style>
                        <wps:bodyPr/>
                      </wps:wsp>
                      <wps:wsp>
                        <wps:cNvSpPr/>
                        <wps:spPr>
                          <a:xfrm>
                            <a:off x="4577760" y="3438000"/>
                            <a:ext cx="82080" cy="18360"/>
                          </a:xfrm>
                          <a:custGeom>
                            <a:avLst/>
                            <a:gdLst/>
                            <a:ahLst/>
                            <a:rect l="l" t="t" r="r" b="b"/>
                            <a:pathLst>
                              <a:path w="129" h="29">
                                <a:moveTo>
                                  <a:pt x="0" y="29"/>
                                </a:moveTo>
                                <a:lnTo>
                                  <a:pt x="0" y="29"/>
                                </a:lnTo>
                                <a:lnTo>
                                  <a:pt x="13" y="29"/>
                                </a:lnTo>
                                <a:lnTo>
                                  <a:pt x="25" y="29"/>
                                </a:lnTo>
                                <a:lnTo>
                                  <a:pt x="38" y="27"/>
                                </a:lnTo>
                                <a:lnTo>
                                  <a:pt x="49" y="27"/>
                                </a:lnTo>
                                <a:lnTo>
                                  <a:pt x="62" y="25"/>
                                </a:lnTo>
                                <a:lnTo>
                                  <a:pt x="73" y="25"/>
                                </a:lnTo>
                                <a:lnTo>
                                  <a:pt x="81" y="23"/>
                                </a:lnTo>
                                <a:lnTo>
                                  <a:pt x="90" y="21"/>
                                </a:lnTo>
                                <a:lnTo>
                                  <a:pt x="98" y="19"/>
                                </a:lnTo>
                                <a:lnTo>
                                  <a:pt x="107" y="17"/>
                                </a:lnTo>
                                <a:lnTo>
                                  <a:pt x="113" y="14"/>
                                </a:lnTo>
                                <a:lnTo>
                                  <a:pt x="118" y="12"/>
                                </a:lnTo>
                                <a:lnTo>
                                  <a:pt x="122" y="10"/>
                                </a:lnTo>
                                <a:lnTo>
                                  <a:pt x="126" y="6"/>
                                </a:lnTo>
                                <a:lnTo>
                                  <a:pt x="129" y="4"/>
                                </a:lnTo>
                                <a:lnTo>
                                  <a:pt x="129" y="0"/>
                                </a:lnTo>
                                <a:lnTo>
                                  <a:pt x="126" y="0"/>
                                </a:lnTo>
                                <a:lnTo>
                                  <a:pt x="126" y="2"/>
                                </a:lnTo>
                                <a:lnTo>
                                  <a:pt x="124" y="4"/>
                                </a:lnTo>
                                <a:lnTo>
                                  <a:pt x="122" y="8"/>
                                </a:lnTo>
                                <a:lnTo>
                                  <a:pt x="118" y="10"/>
                                </a:lnTo>
                                <a:lnTo>
                                  <a:pt x="111" y="12"/>
                                </a:lnTo>
                                <a:lnTo>
                                  <a:pt x="105" y="14"/>
                                </a:lnTo>
                                <a:lnTo>
                                  <a:pt x="98" y="17"/>
                                </a:lnTo>
                                <a:lnTo>
                                  <a:pt x="90" y="19"/>
                                </a:lnTo>
                                <a:lnTo>
                                  <a:pt x="81" y="21"/>
                                </a:lnTo>
                                <a:lnTo>
                                  <a:pt x="71" y="21"/>
                                </a:lnTo>
                                <a:lnTo>
                                  <a:pt x="62" y="23"/>
                                </a:lnTo>
                                <a:lnTo>
                                  <a:pt x="49" y="23"/>
                                </a:lnTo>
                                <a:lnTo>
                                  <a:pt x="38" y="25"/>
                                </a:lnTo>
                                <a:lnTo>
                                  <a:pt x="25" y="25"/>
                                </a:lnTo>
                                <a:lnTo>
                                  <a:pt x="13" y="25"/>
                                </a:lnTo>
                                <a:lnTo>
                                  <a:pt x="0" y="25"/>
                                </a:lnTo>
                                <a:lnTo>
                                  <a:pt x="0" y="29"/>
                                </a:lnTo>
                                <a:close/>
                              </a:path>
                            </a:pathLst>
                          </a:custGeom>
                          <a:solidFill>
                            <a:srgbClr val="676767"/>
                          </a:solidFill>
                          <a:ln>
                            <a:noFill/>
                          </a:ln>
                        </wps:spPr>
                        <wps:style>
                          <a:lnRef idx="0"/>
                          <a:fillRef idx="0"/>
                          <a:effectRef idx="0"/>
                          <a:fontRef idx="minor"/>
                        </wps:style>
                        <wps:bodyPr/>
                      </wps:wsp>
                      <wps:wsp>
                        <wps:cNvSpPr/>
                        <wps:spPr>
                          <a:xfrm>
                            <a:off x="4495680" y="3438000"/>
                            <a:ext cx="82080" cy="18360"/>
                          </a:xfrm>
                          <a:custGeom>
                            <a:avLst/>
                            <a:gdLst/>
                            <a:ahLst/>
                            <a:rect l="l" t="t" r="r" b="b"/>
                            <a:pathLst>
                              <a:path w="129" h="29">
                                <a:moveTo>
                                  <a:pt x="0" y="0"/>
                                </a:moveTo>
                                <a:lnTo>
                                  <a:pt x="0" y="0"/>
                                </a:lnTo>
                                <a:lnTo>
                                  <a:pt x="0" y="4"/>
                                </a:lnTo>
                                <a:lnTo>
                                  <a:pt x="2" y="6"/>
                                </a:lnTo>
                                <a:lnTo>
                                  <a:pt x="6" y="10"/>
                                </a:lnTo>
                                <a:lnTo>
                                  <a:pt x="11" y="12"/>
                                </a:lnTo>
                                <a:lnTo>
                                  <a:pt x="15" y="14"/>
                                </a:lnTo>
                                <a:lnTo>
                                  <a:pt x="21" y="17"/>
                                </a:lnTo>
                                <a:lnTo>
                                  <a:pt x="30" y="19"/>
                                </a:lnTo>
                                <a:lnTo>
                                  <a:pt x="39" y="21"/>
                                </a:lnTo>
                                <a:lnTo>
                                  <a:pt x="47" y="23"/>
                                </a:lnTo>
                                <a:lnTo>
                                  <a:pt x="58" y="25"/>
                                </a:lnTo>
                                <a:lnTo>
                                  <a:pt x="69" y="25"/>
                                </a:lnTo>
                                <a:lnTo>
                                  <a:pt x="79" y="27"/>
                                </a:lnTo>
                                <a:lnTo>
                                  <a:pt x="90" y="27"/>
                                </a:lnTo>
                                <a:lnTo>
                                  <a:pt x="103" y="29"/>
                                </a:lnTo>
                                <a:lnTo>
                                  <a:pt x="116" y="29"/>
                                </a:lnTo>
                                <a:lnTo>
                                  <a:pt x="129" y="29"/>
                                </a:lnTo>
                                <a:lnTo>
                                  <a:pt x="129" y="25"/>
                                </a:lnTo>
                                <a:lnTo>
                                  <a:pt x="116" y="25"/>
                                </a:lnTo>
                                <a:lnTo>
                                  <a:pt x="103" y="25"/>
                                </a:lnTo>
                                <a:lnTo>
                                  <a:pt x="90" y="25"/>
                                </a:lnTo>
                                <a:lnTo>
                                  <a:pt x="79" y="23"/>
                                </a:lnTo>
                                <a:lnTo>
                                  <a:pt x="69" y="23"/>
                                </a:lnTo>
                                <a:lnTo>
                                  <a:pt x="58" y="21"/>
                                </a:lnTo>
                                <a:lnTo>
                                  <a:pt x="47" y="21"/>
                                </a:lnTo>
                                <a:lnTo>
                                  <a:pt x="39" y="19"/>
                                </a:lnTo>
                                <a:lnTo>
                                  <a:pt x="30" y="17"/>
                                </a:lnTo>
                                <a:lnTo>
                                  <a:pt x="24" y="14"/>
                                </a:lnTo>
                                <a:lnTo>
                                  <a:pt x="17" y="12"/>
                                </a:lnTo>
                                <a:lnTo>
                                  <a:pt x="11" y="10"/>
                                </a:lnTo>
                                <a:lnTo>
                                  <a:pt x="6" y="8"/>
                                </a:lnTo>
                                <a:lnTo>
                                  <a:pt x="3" y="4"/>
                                </a:lnTo>
                                <a:lnTo>
                                  <a:pt x="2" y="2"/>
                                </a:lnTo>
                                <a:lnTo>
                                  <a:pt x="2" y="0"/>
                                </a:lnTo>
                                <a:lnTo>
                                  <a:pt x="0" y="0"/>
                                </a:lnTo>
                                <a:close/>
                              </a:path>
                            </a:pathLst>
                          </a:custGeom>
                          <a:solidFill>
                            <a:srgbClr val="676767"/>
                          </a:solidFill>
                          <a:ln>
                            <a:noFill/>
                          </a:ln>
                        </wps:spPr>
                        <wps:style>
                          <a:lnRef idx="0"/>
                          <a:fillRef idx="0"/>
                          <a:effectRef idx="0"/>
                          <a:fontRef idx="minor"/>
                        </wps:style>
                        <wps:bodyPr/>
                      </wps:wsp>
                      <wps:wsp>
                        <wps:cNvSpPr/>
                        <wps:spPr>
                          <a:xfrm>
                            <a:off x="4495680" y="3420000"/>
                            <a:ext cx="82080" cy="17640"/>
                          </a:xfrm>
                          <a:custGeom>
                            <a:avLst/>
                            <a:gdLst/>
                            <a:ahLst/>
                            <a:rect l="l" t="t" r="r" b="b"/>
                            <a:pathLst>
                              <a:path w="129" h="28">
                                <a:moveTo>
                                  <a:pt x="129" y="0"/>
                                </a:moveTo>
                                <a:lnTo>
                                  <a:pt x="129" y="0"/>
                                </a:lnTo>
                                <a:lnTo>
                                  <a:pt x="116" y="0"/>
                                </a:lnTo>
                                <a:lnTo>
                                  <a:pt x="103" y="0"/>
                                </a:lnTo>
                                <a:lnTo>
                                  <a:pt x="90" y="0"/>
                                </a:lnTo>
                                <a:lnTo>
                                  <a:pt x="79" y="2"/>
                                </a:lnTo>
                                <a:lnTo>
                                  <a:pt x="69" y="2"/>
                                </a:lnTo>
                                <a:lnTo>
                                  <a:pt x="58" y="4"/>
                                </a:lnTo>
                                <a:lnTo>
                                  <a:pt x="47" y="4"/>
                                </a:lnTo>
                                <a:lnTo>
                                  <a:pt x="39" y="6"/>
                                </a:lnTo>
                                <a:lnTo>
                                  <a:pt x="30" y="8"/>
                                </a:lnTo>
                                <a:lnTo>
                                  <a:pt x="21" y="10"/>
                                </a:lnTo>
                                <a:lnTo>
                                  <a:pt x="15" y="13"/>
                                </a:lnTo>
                                <a:lnTo>
                                  <a:pt x="11" y="17"/>
                                </a:lnTo>
                                <a:lnTo>
                                  <a:pt x="6" y="19"/>
                                </a:lnTo>
                                <a:lnTo>
                                  <a:pt x="2" y="21"/>
                                </a:lnTo>
                                <a:lnTo>
                                  <a:pt x="0" y="25"/>
                                </a:lnTo>
                                <a:lnTo>
                                  <a:pt x="0" y="28"/>
                                </a:lnTo>
                                <a:lnTo>
                                  <a:pt x="2" y="28"/>
                                </a:lnTo>
                                <a:lnTo>
                                  <a:pt x="2" y="25"/>
                                </a:lnTo>
                                <a:lnTo>
                                  <a:pt x="3" y="23"/>
                                </a:lnTo>
                                <a:lnTo>
                                  <a:pt x="6" y="21"/>
                                </a:lnTo>
                                <a:lnTo>
                                  <a:pt x="11" y="19"/>
                                </a:lnTo>
                                <a:lnTo>
                                  <a:pt x="17" y="17"/>
                                </a:lnTo>
                                <a:lnTo>
                                  <a:pt x="24" y="15"/>
                                </a:lnTo>
                                <a:lnTo>
                                  <a:pt x="30" y="13"/>
                                </a:lnTo>
                                <a:lnTo>
                                  <a:pt x="39" y="10"/>
                                </a:lnTo>
                                <a:lnTo>
                                  <a:pt x="47" y="8"/>
                                </a:lnTo>
                                <a:lnTo>
                                  <a:pt x="58" y="6"/>
                                </a:lnTo>
                                <a:lnTo>
                                  <a:pt x="69" y="6"/>
                                </a:lnTo>
                                <a:lnTo>
                                  <a:pt x="79" y="4"/>
                                </a:lnTo>
                                <a:lnTo>
                                  <a:pt x="90" y="4"/>
                                </a:lnTo>
                                <a:lnTo>
                                  <a:pt x="103" y="2"/>
                                </a:lnTo>
                                <a:lnTo>
                                  <a:pt x="116" y="2"/>
                                </a:lnTo>
                                <a:lnTo>
                                  <a:pt x="129" y="2"/>
                                </a:lnTo>
                                <a:lnTo>
                                  <a:pt x="129" y="0"/>
                                </a:lnTo>
                                <a:close/>
                              </a:path>
                            </a:pathLst>
                          </a:custGeom>
                          <a:solidFill>
                            <a:srgbClr val="676767"/>
                          </a:solidFill>
                          <a:ln>
                            <a:noFill/>
                          </a:ln>
                        </wps:spPr>
                        <wps:style>
                          <a:lnRef idx="0"/>
                          <a:fillRef idx="0"/>
                          <a:effectRef idx="0"/>
                          <a:fontRef idx="minor"/>
                        </wps:style>
                        <wps:bodyPr/>
                      </wps:wsp>
                      <wps:wsp>
                        <wps:cNvSpPr/>
                        <wps:spPr>
                          <a:xfrm>
                            <a:off x="4577760" y="3420000"/>
                            <a:ext cx="82080" cy="17640"/>
                          </a:xfrm>
                          <a:custGeom>
                            <a:avLst/>
                            <a:gdLst/>
                            <a:ahLst/>
                            <a:rect l="l" t="t" r="r" b="b"/>
                            <a:pathLst>
                              <a:path w="129" h="28">
                                <a:moveTo>
                                  <a:pt x="129" y="28"/>
                                </a:moveTo>
                                <a:lnTo>
                                  <a:pt x="129" y="28"/>
                                </a:lnTo>
                                <a:lnTo>
                                  <a:pt x="129" y="25"/>
                                </a:lnTo>
                                <a:lnTo>
                                  <a:pt x="126" y="21"/>
                                </a:lnTo>
                                <a:lnTo>
                                  <a:pt x="122" y="19"/>
                                </a:lnTo>
                                <a:lnTo>
                                  <a:pt x="118" y="17"/>
                                </a:lnTo>
                                <a:lnTo>
                                  <a:pt x="113" y="13"/>
                                </a:lnTo>
                                <a:lnTo>
                                  <a:pt x="107" y="10"/>
                                </a:lnTo>
                                <a:lnTo>
                                  <a:pt x="98" y="8"/>
                                </a:lnTo>
                                <a:lnTo>
                                  <a:pt x="90" y="6"/>
                                </a:lnTo>
                                <a:lnTo>
                                  <a:pt x="81" y="4"/>
                                </a:lnTo>
                                <a:lnTo>
                                  <a:pt x="73" y="4"/>
                                </a:lnTo>
                                <a:lnTo>
                                  <a:pt x="62" y="2"/>
                                </a:lnTo>
                                <a:lnTo>
                                  <a:pt x="49" y="2"/>
                                </a:lnTo>
                                <a:lnTo>
                                  <a:pt x="38" y="0"/>
                                </a:lnTo>
                                <a:lnTo>
                                  <a:pt x="25" y="0"/>
                                </a:lnTo>
                                <a:lnTo>
                                  <a:pt x="13" y="0"/>
                                </a:lnTo>
                                <a:lnTo>
                                  <a:pt x="0" y="0"/>
                                </a:lnTo>
                                <a:lnTo>
                                  <a:pt x="0" y="2"/>
                                </a:lnTo>
                                <a:lnTo>
                                  <a:pt x="13" y="2"/>
                                </a:lnTo>
                                <a:lnTo>
                                  <a:pt x="25" y="2"/>
                                </a:lnTo>
                                <a:lnTo>
                                  <a:pt x="38" y="4"/>
                                </a:lnTo>
                                <a:lnTo>
                                  <a:pt x="49" y="4"/>
                                </a:lnTo>
                                <a:lnTo>
                                  <a:pt x="62" y="6"/>
                                </a:lnTo>
                                <a:lnTo>
                                  <a:pt x="71" y="6"/>
                                </a:lnTo>
                                <a:lnTo>
                                  <a:pt x="81" y="8"/>
                                </a:lnTo>
                                <a:lnTo>
                                  <a:pt x="90" y="10"/>
                                </a:lnTo>
                                <a:lnTo>
                                  <a:pt x="98" y="13"/>
                                </a:lnTo>
                                <a:lnTo>
                                  <a:pt x="105" y="15"/>
                                </a:lnTo>
                                <a:lnTo>
                                  <a:pt x="111" y="17"/>
                                </a:lnTo>
                                <a:lnTo>
                                  <a:pt x="118" y="19"/>
                                </a:lnTo>
                                <a:lnTo>
                                  <a:pt x="122" y="21"/>
                                </a:lnTo>
                                <a:lnTo>
                                  <a:pt x="124" y="23"/>
                                </a:lnTo>
                                <a:lnTo>
                                  <a:pt x="126" y="25"/>
                                </a:lnTo>
                                <a:lnTo>
                                  <a:pt x="126" y="28"/>
                                </a:lnTo>
                                <a:lnTo>
                                  <a:pt x="129" y="28"/>
                                </a:lnTo>
                                <a:close/>
                              </a:path>
                            </a:pathLst>
                          </a:custGeom>
                          <a:solidFill>
                            <a:srgbClr val="676767"/>
                          </a:solidFill>
                          <a:ln>
                            <a:noFill/>
                          </a:ln>
                        </wps:spPr>
                        <wps:style>
                          <a:lnRef idx="0"/>
                          <a:fillRef idx="0"/>
                          <a:effectRef idx="0"/>
                          <a:fontRef idx="minor"/>
                        </wps:style>
                        <wps:bodyPr/>
                      </wps:wsp>
                      <wps:wsp>
                        <wps:cNvSpPr/>
                        <wps:spPr>
                          <a:xfrm>
                            <a:off x="4577760" y="3434760"/>
                            <a:ext cx="82080" cy="17640"/>
                          </a:xfrm>
                          <a:custGeom>
                            <a:avLst/>
                            <a:gdLst/>
                            <a:ahLst/>
                            <a:rect l="l" t="t" r="r" b="b"/>
                            <a:pathLst>
                              <a:path w="129" h="28">
                                <a:moveTo>
                                  <a:pt x="0" y="28"/>
                                </a:moveTo>
                                <a:lnTo>
                                  <a:pt x="0" y="28"/>
                                </a:lnTo>
                                <a:lnTo>
                                  <a:pt x="13" y="28"/>
                                </a:lnTo>
                                <a:lnTo>
                                  <a:pt x="25" y="28"/>
                                </a:lnTo>
                                <a:lnTo>
                                  <a:pt x="38" y="28"/>
                                </a:lnTo>
                                <a:lnTo>
                                  <a:pt x="49" y="28"/>
                                </a:lnTo>
                                <a:lnTo>
                                  <a:pt x="62" y="26"/>
                                </a:lnTo>
                                <a:lnTo>
                                  <a:pt x="73" y="24"/>
                                </a:lnTo>
                                <a:lnTo>
                                  <a:pt x="81" y="24"/>
                                </a:lnTo>
                                <a:lnTo>
                                  <a:pt x="90" y="22"/>
                                </a:lnTo>
                                <a:lnTo>
                                  <a:pt x="98" y="19"/>
                                </a:lnTo>
                                <a:lnTo>
                                  <a:pt x="107" y="17"/>
                                </a:lnTo>
                                <a:lnTo>
                                  <a:pt x="113" y="15"/>
                                </a:lnTo>
                                <a:lnTo>
                                  <a:pt x="118" y="13"/>
                                </a:lnTo>
                                <a:lnTo>
                                  <a:pt x="122" y="9"/>
                                </a:lnTo>
                                <a:lnTo>
                                  <a:pt x="126" y="7"/>
                                </a:lnTo>
                                <a:lnTo>
                                  <a:pt x="129" y="2"/>
                                </a:lnTo>
                                <a:lnTo>
                                  <a:pt x="129" y="0"/>
                                </a:lnTo>
                                <a:lnTo>
                                  <a:pt x="126" y="0"/>
                                </a:lnTo>
                                <a:lnTo>
                                  <a:pt x="126" y="2"/>
                                </a:lnTo>
                                <a:lnTo>
                                  <a:pt x="124" y="5"/>
                                </a:lnTo>
                                <a:lnTo>
                                  <a:pt x="122" y="7"/>
                                </a:lnTo>
                                <a:lnTo>
                                  <a:pt x="118" y="9"/>
                                </a:lnTo>
                                <a:lnTo>
                                  <a:pt x="111" y="11"/>
                                </a:lnTo>
                                <a:lnTo>
                                  <a:pt x="105" y="13"/>
                                </a:lnTo>
                                <a:lnTo>
                                  <a:pt x="98" y="15"/>
                                </a:lnTo>
                                <a:lnTo>
                                  <a:pt x="90" y="17"/>
                                </a:lnTo>
                                <a:lnTo>
                                  <a:pt x="81" y="19"/>
                                </a:lnTo>
                                <a:lnTo>
                                  <a:pt x="71" y="22"/>
                                </a:lnTo>
                                <a:lnTo>
                                  <a:pt x="62" y="24"/>
                                </a:lnTo>
                                <a:lnTo>
                                  <a:pt x="49" y="24"/>
                                </a:lnTo>
                                <a:lnTo>
                                  <a:pt x="38" y="24"/>
                                </a:lnTo>
                                <a:lnTo>
                                  <a:pt x="25" y="26"/>
                                </a:lnTo>
                                <a:lnTo>
                                  <a:pt x="13" y="26"/>
                                </a:lnTo>
                                <a:lnTo>
                                  <a:pt x="0" y="26"/>
                                </a:lnTo>
                                <a:lnTo>
                                  <a:pt x="0" y="28"/>
                                </a:lnTo>
                                <a:close/>
                              </a:path>
                            </a:pathLst>
                          </a:custGeom>
                          <a:solidFill>
                            <a:srgbClr val="3365fb"/>
                          </a:solidFill>
                          <a:ln>
                            <a:noFill/>
                          </a:ln>
                        </wps:spPr>
                        <wps:style>
                          <a:lnRef idx="0"/>
                          <a:fillRef idx="0"/>
                          <a:effectRef idx="0"/>
                          <a:fontRef idx="minor"/>
                        </wps:style>
                        <wps:bodyPr/>
                      </wps:wsp>
                      <wps:wsp>
                        <wps:cNvSpPr/>
                        <wps:spPr>
                          <a:xfrm>
                            <a:off x="4495680" y="3434760"/>
                            <a:ext cx="82080" cy="17640"/>
                          </a:xfrm>
                          <a:custGeom>
                            <a:avLst/>
                            <a:gdLst/>
                            <a:ahLst/>
                            <a:rect l="l" t="t" r="r" b="b"/>
                            <a:pathLst>
                              <a:path w="129" h="28">
                                <a:moveTo>
                                  <a:pt x="0" y="0"/>
                                </a:moveTo>
                                <a:lnTo>
                                  <a:pt x="0" y="0"/>
                                </a:lnTo>
                                <a:lnTo>
                                  <a:pt x="0" y="2"/>
                                </a:lnTo>
                                <a:lnTo>
                                  <a:pt x="2" y="7"/>
                                </a:lnTo>
                                <a:lnTo>
                                  <a:pt x="6" y="9"/>
                                </a:lnTo>
                                <a:lnTo>
                                  <a:pt x="11" y="13"/>
                                </a:lnTo>
                                <a:lnTo>
                                  <a:pt x="15" y="15"/>
                                </a:lnTo>
                                <a:lnTo>
                                  <a:pt x="21" y="17"/>
                                </a:lnTo>
                                <a:lnTo>
                                  <a:pt x="30" y="19"/>
                                </a:lnTo>
                                <a:lnTo>
                                  <a:pt x="39" y="22"/>
                                </a:lnTo>
                                <a:lnTo>
                                  <a:pt x="47" y="24"/>
                                </a:lnTo>
                                <a:lnTo>
                                  <a:pt x="58" y="24"/>
                                </a:lnTo>
                                <a:lnTo>
                                  <a:pt x="69" y="26"/>
                                </a:lnTo>
                                <a:lnTo>
                                  <a:pt x="79" y="28"/>
                                </a:lnTo>
                                <a:lnTo>
                                  <a:pt x="90" y="28"/>
                                </a:lnTo>
                                <a:lnTo>
                                  <a:pt x="103" y="28"/>
                                </a:lnTo>
                                <a:lnTo>
                                  <a:pt x="116" y="28"/>
                                </a:lnTo>
                                <a:lnTo>
                                  <a:pt x="129" y="28"/>
                                </a:lnTo>
                                <a:lnTo>
                                  <a:pt x="129" y="26"/>
                                </a:lnTo>
                                <a:lnTo>
                                  <a:pt x="116" y="26"/>
                                </a:lnTo>
                                <a:lnTo>
                                  <a:pt x="103" y="26"/>
                                </a:lnTo>
                                <a:lnTo>
                                  <a:pt x="90" y="24"/>
                                </a:lnTo>
                                <a:lnTo>
                                  <a:pt x="79" y="24"/>
                                </a:lnTo>
                                <a:lnTo>
                                  <a:pt x="69" y="24"/>
                                </a:lnTo>
                                <a:lnTo>
                                  <a:pt x="58" y="22"/>
                                </a:lnTo>
                                <a:lnTo>
                                  <a:pt x="47" y="19"/>
                                </a:lnTo>
                                <a:lnTo>
                                  <a:pt x="39" y="17"/>
                                </a:lnTo>
                                <a:lnTo>
                                  <a:pt x="30" y="15"/>
                                </a:lnTo>
                                <a:lnTo>
                                  <a:pt x="24" y="13"/>
                                </a:lnTo>
                                <a:lnTo>
                                  <a:pt x="17" y="11"/>
                                </a:lnTo>
                                <a:lnTo>
                                  <a:pt x="11" y="9"/>
                                </a:lnTo>
                                <a:lnTo>
                                  <a:pt x="6" y="7"/>
                                </a:lnTo>
                                <a:lnTo>
                                  <a:pt x="3" y="5"/>
                                </a:lnTo>
                                <a:lnTo>
                                  <a:pt x="2" y="2"/>
                                </a:lnTo>
                                <a:lnTo>
                                  <a:pt x="2" y="0"/>
                                </a:lnTo>
                                <a:lnTo>
                                  <a:pt x="0" y="0"/>
                                </a:lnTo>
                                <a:close/>
                              </a:path>
                            </a:pathLst>
                          </a:custGeom>
                          <a:solidFill>
                            <a:srgbClr val="3365fb"/>
                          </a:solidFill>
                          <a:ln>
                            <a:noFill/>
                          </a:ln>
                        </wps:spPr>
                        <wps:style>
                          <a:lnRef idx="0"/>
                          <a:fillRef idx="0"/>
                          <a:effectRef idx="0"/>
                          <a:fontRef idx="minor"/>
                        </wps:style>
                        <wps:bodyPr/>
                      </wps:wsp>
                      <wps:wsp>
                        <wps:cNvSpPr/>
                        <wps:spPr>
                          <a:xfrm>
                            <a:off x="4495680" y="3415680"/>
                            <a:ext cx="82080" cy="19080"/>
                          </a:xfrm>
                          <a:custGeom>
                            <a:avLst/>
                            <a:gdLst/>
                            <a:ahLst/>
                            <a:rect l="l" t="t" r="r" b="b"/>
                            <a:pathLst>
                              <a:path w="129" h="30">
                                <a:moveTo>
                                  <a:pt x="129" y="0"/>
                                </a:moveTo>
                                <a:lnTo>
                                  <a:pt x="129" y="0"/>
                                </a:lnTo>
                                <a:lnTo>
                                  <a:pt x="116" y="0"/>
                                </a:lnTo>
                                <a:lnTo>
                                  <a:pt x="103" y="0"/>
                                </a:lnTo>
                                <a:lnTo>
                                  <a:pt x="90" y="2"/>
                                </a:lnTo>
                                <a:lnTo>
                                  <a:pt x="79" y="2"/>
                                </a:lnTo>
                                <a:lnTo>
                                  <a:pt x="69" y="5"/>
                                </a:lnTo>
                                <a:lnTo>
                                  <a:pt x="58" y="5"/>
                                </a:lnTo>
                                <a:lnTo>
                                  <a:pt x="47" y="7"/>
                                </a:lnTo>
                                <a:lnTo>
                                  <a:pt x="39" y="9"/>
                                </a:lnTo>
                                <a:lnTo>
                                  <a:pt x="30" y="11"/>
                                </a:lnTo>
                                <a:lnTo>
                                  <a:pt x="21" y="13"/>
                                </a:lnTo>
                                <a:lnTo>
                                  <a:pt x="15" y="15"/>
                                </a:lnTo>
                                <a:lnTo>
                                  <a:pt x="11" y="17"/>
                                </a:lnTo>
                                <a:lnTo>
                                  <a:pt x="6" y="20"/>
                                </a:lnTo>
                                <a:lnTo>
                                  <a:pt x="2" y="24"/>
                                </a:lnTo>
                                <a:lnTo>
                                  <a:pt x="0" y="26"/>
                                </a:lnTo>
                                <a:lnTo>
                                  <a:pt x="0" y="30"/>
                                </a:lnTo>
                                <a:lnTo>
                                  <a:pt x="2" y="30"/>
                                </a:lnTo>
                                <a:lnTo>
                                  <a:pt x="2" y="28"/>
                                </a:lnTo>
                                <a:lnTo>
                                  <a:pt x="3" y="26"/>
                                </a:lnTo>
                                <a:lnTo>
                                  <a:pt x="6" y="24"/>
                                </a:lnTo>
                                <a:lnTo>
                                  <a:pt x="11" y="20"/>
                                </a:lnTo>
                                <a:lnTo>
                                  <a:pt x="17" y="17"/>
                                </a:lnTo>
                                <a:lnTo>
                                  <a:pt x="24" y="15"/>
                                </a:lnTo>
                                <a:lnTo>
                                  <a:pt x="30" y="13"/>
                                </a:lnTo>
                                <a:lnTo>
                                  <a:pt x="39" y="11"/>
                                </a:lnTo>
                                <a:lnTo>
                                  <a:pt x="47" y="11"/>
                                </a:lnTo>
                                <a:lnTo>
                                  <a:pt x="58" y="9"/>
                                </a:lnTo>
                                <a:lnTo>
                                  <a:pt x="69" y="7"/>
                                </a:lnTo>
                                <a:lnTo>
                                  <a:pt x="79" y="7"/>
                                </a:lnTo>
                                <a:lnTo>
                                  <a:pt x="90" y="5"/>
                                </a:lnTo>
                                <a:lnTo>
                                  <a:pt x="103" y="5"/>
                                </a:lnTo>
                                <a:lnTo>
                                  <a:pt x="116" y="5"/>
                                </a:lnTo>
                                <a:lnTo>
                                  <a:pt x="129" y="5"/>
                                </a:lnTo>
                                <a:lnTo>
                                  <a:pt x="129" y="0"/>
                                </a:lnTo>
                                <a:close/>
                              </a:path>
                            </a:pathLst>
                          </a:custGeom>
                          <a:solidFill>
                            <a:srgbClr val="3365fb"/>
                          </a:solidFill>
                          <a:ln>
                            <a:noFill/>
                          </a:ln>
                        </wps:spPr>
                        <wps:style>
                          <a:lnRef idx="0"/>
                          <a:fillRef idx="0"/>
                          <a:effectRef idx="0"/>
                          <a:fontRef idx="minor"/>
                        </wps:style>
                        <wps:bodyPr/>
                      </wps:wsp>
                      <wps:wsp>
                        <wps:cNvSpPr/>
                        <wps:spPr>
                          <a:xfrm>
                            <a:off x="4577760" y="3415680"/>
                            <a:ext cx="82080" cy="19080"/>
                          </a:xfrm>
                          <a:custGeom>
                            <a:avLst/>
                            <a:gdLst/>
                            <a:ahLst/>
                            <a:rect l="l" t="t" r="r" b="b"/>
                            <a:pathLst>
                              <a:path w="129" h="30">
                                <a:moveTo>
                                  <a:pt x="129" y="30"/>
                                </a:moveTo>
                                <a:lnTo>
                                  <a:pt x="129" y="30"/>
                                </a:lnTo>
                                <a:lnTo>
                                  <a:pt x="129" y="26"/>
                                </a:lnTo>
                                <a:lnTo>
                                  <a:pt x="126" y="24"/>
                                </a:lnTo>
                                <a:lnTo>
                                  <a:pt x="122" y="20"/>
                                </a:lnTo>
                                <a:lnTo>
                                  <a:pt x="118" y="17"/>
                                </a:lnTo>
                                <a:lnTo>
                                  <a:pt x="113" y="15"/>
                                </a:lnTo>
                                <a:lnTo>
                                  <a:pt x="107" y="13"/>
                                </a:lnTo>
                                <a:lnTo>
                                  <a:pt x="98" y="11"/>
                                </a:lnTo>
                                <a:lnTo>
                                  <a:pt x="90" y="9"/>
                                </a:lnTo>
                                <a:lnTo>
                                  <a:pt x="81" y="7"/>
                                </a:lnTo>
                                <a:lnTo>
                                  <a:pt x="73" y="5"/>
                                </a:lnTo>
                                <a:lnTo>
                                  <a:pt x="62" y="5"/>
                                </a:lnTo>
                                <a:lnTo>
                                  <a:pt x="49" y="2"/>
                                </a:lnTo>
                                <a:lnTo>
                                  <a:pt x="38" y="2"/>
                                </a:lnTo>
                                <a:lnTo>
                                  <a:pt x="25" y="0"/>
                                </a:lnTo>
                                <a:lnTo>
                                  <a:pt x="13" y="0"/>
                                </a:lnTo>
                                <a:lnTo>
                                  <a:pt x="0" y="0"/>
                                </a:lnTo>
                                <a:lnTo>
                                  <a:pt x="0" y="5"/>
                                </a:lnTo>
                                <a:lnTo>
                                  <a:pt x="13" y="5"/>
                                </a:lnTo>
                                <a:lnTo>
                                  <a:pt x="25" y="5"/>
                                </a:lnTo>
                                <a:lnTo>
                                  <a:pt x="38" y="5"/>
                                </a:lnTo>
                                <a:lnTo>
                                  <a:pt x="49" y="7"/>
                                </a:lnTo>
                                <a:lnTo>
                                  <a:pt x="62" y="7"/>
                                </a:lnTo>
                                <a:lnTo>
                                  <a:pt x="71" y="9"/>
                                </a:lnTo>
                                <a:lnTo>
                                  <a:pt x="81" y="11"/>
                                </a:lnTo>
                                <a:lnTo>
                                  <a:pt x="90" y="11"/>
                                </a:lnTo>
                                <a:lnTo>
                                  <a:pt x="98" y="13"/>
                                </a:lnTo>
                                <a:lnTo>
                                  <a:pt x="105" y="15"/>
                                </a:lnTo>
                                <a:lnTo>
                                  <a:pt x="111" y="17"/>
                                </a:lnTo>
                                <a:lnTo>
                                  <a:pt x="118" y="20"/>
                                </a:lnTo>
                                <a:lnTo>
                                  <a:pt x="122" y="24"/>
                                </a:lnTo>
                                <a:lnTo>
                                  <a:pt x="124" y="26"/>
                                </a:lnTo>
                                <a:lnTo>
                                  <a:pt x="126" y="28"/>
                                </a:lnTo>
                                <a:lnTo>
                                  <a:pt x="126" y="30"/>
                                </a:lnTo>
                                <a:lnTo>
                                  <a:pt x="129" y="30"/>
                                </a:lnTo>
                                <a:close/>
                              </a:path>
                            </a:pathLst>
                          </a:custGeom>
                          <a:solidFill>
                            <a:srgbClr val="3365fb"/>
                          </a:solidFill>
                          <a:ln>
                            <a:noFill/>
                          </a:ln>
                        </wps:spPr>
                        <wps:style>
                          <a:lnRef idx="0"/>
                          <a:fillRef idx="0"/>
                          <a:effectRef idx="0"/>
                          <a:fontRef idx="minor"/>
                        </wps:style>
                        <wps:bodyPr/>
                      </wps:wsp>
                      <wps:wsp>
                        <wps:cNvSpPr/>
                        <wps:spPr>
                          <a:xfrm>
                            <a:off x="4577760" y="3446640"/>
                            <a:ext cx="337680" cy="49680"/>
                          </a:xfrm>
                          <a:custGeom>
                            <a:avLst/>
                            <a:gdLst/>
                            <a:ahLst/>
                            <a:rect l="l" t="t" r="r" b="b"/>
                            <a:pathLst>
                              <a:path w="532" h="78">
                                <a:moveTo>
                                  <a:pt x="0" y="78"/>
                                </a:moveTo>
                                <a:lnTo>
                                  <a:pt x="0" y="78"/>
                                </a:lnTo>
                                <a:lnTo>
                                  <a:pt x="28" y="78"/>
                                </a:lnTo>
                                <a:lnTo>
                                  <a:pt x="53" y="75"/>
                                </a:lnTo>
                                <a:lnTo>
                                  <a:pt x="81" y="75"/>
                                </a:lnTo>
                                <a:lnTo>
                                  <a:pt x="107" y="75"/>
                                </a:lnTo>
                                <a:lnTo>
                                  <a:pt x="133" y="75"/>
                                </a:lnTo>
                                <a:lnTo>
                                  <a:pt x="159" y="73"/>
                                </a:lnTo>
                                <a:lnTo>
                                  <a:pt x="182" y="71"/>
                                </a:lnTo>
                                <a:lnTo>
                                  <a:pt x="206" y="71"/>
                                </a:lnTo>
                                <a:lnTo>
                                  <a:pt x="229" y="69"/>
                                </a:lnTo>
                                <a:lnTo>
                                  <a:pt x="253" y="67"/>
                                </a:lnTo>
                                <a:lnTo>
                                  <a:pt x="274" y="67"/>
                                </a:lnTo>
                                <a:lnTo>
                                  <a:pt x="296" y="65"/>
                                </a:lnTo>
                                <a:lnTo>
                                  <a:pt x="317" y="63"/>
                                </a:lnTo>
                                <a:lnTo>
                                  <a:pt x="337" y="60"/>
                                </a:lnTo>
                                <a:lnTo>
                                  <a:pt x="358" y="56"/>
                                </a:lnTo>
                                <a:lnTo>
                                  <a:pt x="375" y="54"/>
                                </a:lnTo>
                                <a:lnTo>
                                  <a:pt x="393" y="52"/>
                                </a:lnTo>
                                <a:lnTo>
                                  <a:pt x="410" y="50"/>
                                </a:lnTo>
                                <a:lnTo>
                                  <a:pt x="427" y="45"/>
                                </a:lnTo>
                                <a:lnTo>
                                  <a:pt x="440" y="43"/>
                                </a:lnTo>
                                <a:lnTo>
                                  <a:pt x="455" y="41"/>
                                </a:lnTo>
                                <a:lnTo>
                                  <a:pt x="468" y="37"/>
                                </a:lnTo>
                                <a:lnTo>
                                  <a:pt x="478" y="35"/>
                                </a:lnTo>
                                <a:lnTo>
                                  <a:pt x="489" y="30"/>
                                </a:lnTo>
                                <a:lnTo>
                                  <a:pt x="500" y="26"/>
                                </a:lnTo>
                                <a:lnTo>
                                  <a:pt x="508" y="24"/>
                                </a:lnTo>
                                <a:lnTo>
                                  <a:pt x="515" y="20"/>
                                </a:lnTo>
                                <a:lnTo>
                                  <a:pt x="521" y="15"/>
                                </a:lnTo>
                                <a:lnTo>
                                  <a:pt x="526" y="11"/>
                                </a:lnTo>
                                <a:lnTo>
                                  <a:pt x="530" y="9"/>
                                </a:lnTo>
                                <a:lnTo>
                                  <a:pt x="532" y="5"/>
                                </a:lnTo>
                                <a:lnTo>
                                  <a:pt x="532" y="0"/>
                                </a:lnTo>
                                <a:lnTo>
                                  <a:pt x="530" y="0"/>
                                </a:lnTo>
                                <a:lnTo>
                                  <a:pt x="528" y="3"/>
                                </a:lnTo>
                                <a:lnTo>
                                  <a:pt x="528" y="7"/>
                                </a:lnTo>
                                <a:lnTo>
                                  <a:pt x="523" y="9"/>
                                </a:lnTo>
                                <a:lnTo>
                                  <a:pt x="519" y="13"/>
                                </a:lnTo>
                                <a:lnTo>
                                  <a:pt x="513" y="18"/>
                                </a:lnTo>
                                <a:lnTo>
                                  <a:pt x="506" y="20"/>
                                </a:lnTo>
                                <a:lnTo>
                                  <a:pt x="498" y="24"/>
                                </a:lnTo>
                                <a:lnTo>
                                  <a:pt x="489" y="28"/>
                                </a:lnTo>
                                <a:lnTo>
                                  <a:pt x="478" y="30"/>
                                </a:lnTo>
                                <a:lnTo>
                                  <a:pt x="466" y="35"/>
                                </a:lnTo>
                                <a:lnTo>
                                  <a:pt x="453" y="37"/>
                                </a:lnTo>
                                <a:lnTo>
                                  <a:pt x="440" y="41"/>
                                </a:lnTo>
                                <a:lnTo>
                                  <a:pt x="425" y="43"/>
                                </a:lnTo>
                                <a:lnTo>
                                  <a:pt x="410" y="45"/>
                                </a:lnTo>
                                <a:lnTo>
                                  <a:pt x="393" y="50"/>
                                </a:lnTo>
                                <a:lnTo>
                                  <a:pt x="375" y="52"/>
                                </a:lnTo>
                                <a:lnTo>
                                  <a:pt x="356" y="54"/>
                                </a:lnTo>
                                <a:lnTo>
                                  <a:pt x="337" y="56"/>
                                </a:lnTo>
                                <a:lnTo>
                                  <a:pt x="317" y="58"/>
                                </a:lnTo>
                                <a:lnTo>
                                  <a:pt x="296" y="60"/>
                                </a:lnTo>
                                <a:lnTo>
                                  <a:pt x="274" y="63"/>
                                </a:lnTo>
                                <a:lnTo>
                                  <a:pt x="253" y="65"/>
                                </a:lnTo>
                                <a:lnTo>
                                  <a:pt x="229" y="67"/>
                                </a:lnTo>
                                <a:lnTo>
                                  <a:pt x="206" y="67"/>
                                </a:lnTo>
                                <a:lnTo>
                                  <a:pt x="182" y="69"/>
                                </a:lnTo>
                                <a:lnTo>
                                  <a:pt x="159" y="71"/>
                                </a:lnTo>
                                <a:lnTo>
                                  <a:pt x="133" y="71"/>
                                </a:lnTo>
                                <a:lnTo>
                                  <a:pt x="107" y="71"/>
                                </a:lnTo>
                                <a:lnTo>
                                  <a:pt x="81" y="73"/>
                                </a:lnTo>
                                <a:lnTo>
                                  <a:pt x="53" y="73"/>
                                </a:lnTo>
                                <a:lnTo>
                                  <a:pt x="28" y="73"/>
                                </a:lnTo>
                                <a:lnTo>
                                  <a:pt x="0" y="73"/>
                                </a:lnTo>
                                <a:lnTo>
                                  <a:pt x="0" y="78"/>
                                </a:lnTo>
                                <a:close/>
                              </a:path>
                            </a:pathLst>
                          </a:custGeom>
                          <a:solidFill>
                            <a:srgbClr val="cecece"/>
                          </a:solidFill>
                          <a:ln>
                            <a:noFill/>
                          </a:ln>
                        </wps:spPr>
                        <wps:style>
                          <a:lnRef idx="0"/>
                          <a:fillRef idx="0"/>
                          <a:effectRef idx="0"/>
                          <a:fontRef idx="minor"/>
                        </wps:style>
                        <wps:bodyPr/>
                      </wps:wsp>
                      <wps:wsp>
                        <wps:cNvSpPr/>
                        <wps:spPr>
                          <a:xfrm>
                            <a:off x="4238640" y="3446640"/>
                            <a:ext cx="339120" cy="49680"/>
                          </a:xfrm>
                          <a:custGeom>
                            <a:avLst/>
                            <a:gdLst/>
                            <a:ahLst/>
                            <a:rect l="l" t="t" r="r" b="b"/>
                            <a:pathLst>
                              <a:path w="534" h="78">
                                <a:moveTo>
                                  <a:pt x="0" y="0"/>
                                </a:moveTo>
                                <a:lnTo>
                                  <a:pt x="0" y="0"/>
                                </a:lnTo>
                                <a:lnTo>
                                  <a:pt x="0" y="5"/>
                                </a:lnTo>
                                <a:lnTo>
                                  <a:pt x="3" y="9"/>
                                </a:lnTo>
                                <a:lnTo>
                                  <a:pt x="7" y="11"/>
                                </a:lnTo>
                                <a:lnTo>
                                  <a:pt x="11" y="15"/>
                                </a:lnTo>
                                <a:lnTo>
                                  <a:pt x="18" y="20"/>
                                </a:lnTo>
                                <a:lnTo>
                                  <a:pt x="24" y="24"/>
                                </a:lnTo>
                                <a:lnTo>
                                  <a:pt x="33" y="26"/>
                                </a:lnTo>
                                <a:lnTo>
                                  <a:pt x="43" y="30"/>
                                </a:lnTo>
                                <a:lnTo>
                                  <a:pt x="54" y="35"/>
                                </a:lnTo>
                                <a:lnTo>
                                  <a:pt x="65" y="37"/>
                                </a:lnTo>
                                <a:lnTo>
                                  <a:pt x="78" y="41"/>
                                </a:lnTo>
                                <a:lnTo>
                                  <a:pt x="93" y="43"/>
                                </a:lnTo>
                                <a:lnTo>
                                  <a:pt x="106" y="45"/>
                                </a:lnTo>
                                <a:lnTo>
                                  <a:pt x="123" y="50"/>
                                </a:lnTo>
                                <a:lnTo>
                                  <a:pt x="140" y="52"/>
                                </a:lnTo>
                                <a:lnTo>
                                  <a:pt x="157" y="54"/>
                                </a:lnTo>
                                <a:lnTo>
                                  <a:pt x="174" y="56"/>
                                </a:lnTo>
                                <a:lnTo>
                                  <a:pt x="196" y="60"/>
                                </a:lnTo>
                                <a:lnTo>
                                  <a:pt x="215" y="63"/>
                                </a:lnTo>
                                <a:lnTo>
                                  <a:pt x="236" y="65"/>
                                </a:lnTo>
                                <a:lnTo>
                                  <a:pt x="258" y="67"/>
                                </a:lnTo>
                                <a:lnTo>
                                  <a:pt x="279" y="67"/>
                                </a:lnTo>
                                <a:lnTo>
                                  <a:pt x="303" y="69"/>
                                </a:lnTo>
                                <a:lnTo>
                                  <a:pt x="327" y="71"/>
                                </a:lnTo>
                                <a:lnTo>
                                  <a:pt x="351" y="71"/>
                                </a:lnTo>
                                <a:lnTo>
                                  <a:pt x="377" y="73"/>
                                </a:lnTo>
                                <a:lnTo>
                                  <a:pt x="401" y="75"/>
                                </a:lnTo>
                                <a:lnTo>
                                  <a:pt x="426" y="75"/>
                                </a:lnTo>
                                <a:lnTo>
                                  <a:pt x="454" y="75"/>
                                </a:lnTo>
                                <a:lnTo>
                                  <a:pt x="480" y="75"/>
                                </a:lnTo>
                                <a:lnTo>
                                  <a:pt x="506" y="78"/>
                                </a:lnTo>
                                <a:lnTo>
                                  <a:pt x="534" y="78"/>
                                </a:lnTo>
                                <a:lnTo>
                                  <a:pt x="534" y="73"/>
                                </a:lnTo>
                                <a:lnTo>
                                  <a:pt x="506" y="73"/>
                                </a:lnTo>
                                <a:lnTo>
                                  <a:pt x="480" y="73"/>
                                </a:lnTo>
                                <a:lnTo>
                                  <a:pt x="454" y="73"/>
                                </a:lnTo>
                                <a:lnTo>
                                  <a:pt x="426" y="71"/>
                                </a:lnTo>
                                <a:lnTo>
                                  <a:pt x="401" y="71"/>
                                </a:lnTo>
                                <a:lnTo>
                                  <a:pt x="377" y="71"/>
                                </a:lnTo>
                                <a:lnTo>
                                  <a:pt x="351" y="69"/>
                                </a:lnTo>
                                <a:lnTo>
                                  <a:pt x="327" y="67"/>
                                </a:lnTo>
                                <a:lnTo>
                                  <a:pt x="303" y="67"/>
                                </a:lnTo>
                                <a:lnTo>
                                  <a:pt x="279" y="65"/>
                                </a:lnTo>
                                <a:lnTo>
                                  <a:pt x="258" y="63"/>
                                </a:lnTo>
                                <a:lnTo>
                                  <a:pt x="236" y="60"/>
                                </a:lnTo>
                                <a:lnTo>
                                  <a:pt x="215" y="58"/>
                                </a:lnTo>
                                <a:lnTo>
                                  <a:pt x="196" y="56"/>
                                </a:lnTo>
                                <a:lnTo>
                                  <a:pt x="176" y="54"/>
                                </a:lnTo>
                                <a:lnTo>
                                  <a:pt x="157" y="52"/>
                                </a:lnTo>
                                <a:lnTo>
                                  <a:pt x="140" y="50"/>
                                </a:lnTo>
                                <a:lnTo>
                                  <a:pt x="123" y="45"/>
                                </a:lnTo>
                                <a:lnTo>
                                  <a:pt x="108" y="43"/>
                                </a:lnTo>
                                <a:lnTo>
                                  <a:pt x="93" y="41"/>
                                </a:lnTo>
                                <a:lnTo>
                                  <a:pt x="80" y="37"/>
                                </a:lnTo>
                                <a:lnTo>
                                  <a:pt x="67" y="35"/>
                                </a:lnTo>
                                <a:lnTo>
                                  <a:pt x="54" y="30"/>
                                </a:lnTo>
                                <a:lnTo>
                                  <a:pt x="43" y="28"/>
                                </a:lnTo>
                                <a:lnTo>
                                  <a:pt x="35" y="24"/>
                                </a:lnTo>
                                <a:lnTo>
                                  <a:pt x="26" y="20"/>
                                </a:lnTo>
                                <a:lnTo>
                                  <a:pt x="20" y="18"/>
                                </a:lnTo>
                                <a:lnTo>
                                  <a:pt x="13" y="13"/>
                                </a:lnTo>
                                <a:lnTo>
                                  <a:pt x="9" y="9"/>
                                </a:lnTo>
                                <a:lnTo>
                                  <a:pt x="5" y="7"/>
                                </a:lnTo>
                                <a:lnTo>
                                  <a:pt x="5" y="3"/>
                                </a:lnTo>
                                <a:lnTo>
                                  <a:pt x="3" y="0"/>
                                </a:lnTo>
                                <a:lnTo>
                                  <a:pt x="0" y="0"/>
                                </a:lnTo>
                                <a:close/>
                              </a:path>
                            </a:pathLst>
                          </a:custGeom>
                          <a:solidFill>
                            <a:srgbClr val="cecece"/>
                          </a:solidFill>
                          <a:ln>
                            <a:noFill/>
                          </a:ln>
                        </wps:spPr>
                        <wps:style>
                          <a:lnRef idx="0"/>
                          <a:fillRef idx="0"/>
                          <a:effectRef idx="0"/>
                          <a:fontRef idx="minor"/>
                        </wps:style>
                        <wps:bodyPr/>
                      </wps:wsp>
                      <wps:wsp>
                        <wps:cNvSpPr/>
                        <wps:spPr>
                          <a:xfrm>
                            <a:off x="4238640" y="3398040"/>
                            <a:ext cx="339120" cy="48960"/>
                          </a:xfrm>
                          <a:custGeom>
                            <a:avLst/>
                            <a:gdLst/>
                            <a:ahLst/>
                            <a:rect l="l" t="t" r="r" b="b"/>
                            <a:pathLst>
                              <a:path w="534" h="77">
                                <a:moveTo>
                                  <a:pt x="534" y="0"/>
                                </a:moveTo>
                                <a:lnTo>
                                  <a:pt x="534" y="0"/>
                                </a:lnTo>
                                <a:lnTo>
                                  <a:pt x="506" y="0"/>
                                </a:lnTo>
                                <a:lnTo>
                                  <a:pt x="480" y="0"/>
                                </a:lnTo>
                                <a:lnTo>
                                  <a:pt x="454" y="0"/>
                                </a:lnTo>
                                <a:lnTo>
                                  <a:pt x="426" y="3"/>
                                </a:lnTo>
                                <a:lnTo>
                                  <a:pt x="401" y="3"/>
                                </a:lnTo>
                                <a:lnTo>
                                  <a:pt x="377" y="5"/>
                                </a:lnTo>
                                <a:lnTo>
                                  <a:pt x="351" y="5"/>
                                </a:lnTo>
                                <a:lnTo>
                                  <a:pt x="327" y="7"/>
                                </a:lnTo>
                                <a:lnTo>
                                  <a:pt x="303" y="7"/>
                                </a:lnTo>
                                <a:lnTo>
                                  <a:pt x="279" y="9"/>
                                </a:lnTo>
                                <a:lnTo>
                                  <a:pt x="258" y="11"/>
                                </a:lnTo>
                                <a:lnTo>
                                  <a:pt x="236" y="13"/>
                                </a:lnTo>
                                <a:lnTo>
                                  <a:pt x="215" y="15"/>
                                </a:lnTo>
                                <a:lnTo>
                                  <a:pt x="196" y="18"/>
                                </a:lnTo>
                                <a:lnTo>
                                  <a:pt x="176" y="20"/>
                                </a:lnTo>
                                <a:lnTo>
                                  <a:pt x="157" y="22"/>
                                </a:lnTo>
                                <a:lnTo>
                                  <a:pt x="140" y="24"/>
                                </a:lnTo>
                                <a:lnTo>
                                  <a:pt x="123" y="28"/>
                                </a:lnTo>
                                <a:lnTo>
                                  <a:pt x="106" y="30"/>
                                </a:lnTo>
                                <a:lnTo>
                                  <a:pt x="93" y="33"/>
                                </a:lnTo>
                                <a:lnTo>
                                  <a:pt x="78" y="37"/>
                                </a:lnTo>
                                <a:lnTo>
                                  <a:pt x="65" y="39"/>
                                </a:lnTo>
                                <a:lnTo>
                                  <a:pt x="54" y="43"/>
                                </a:lnTo>
                                <a:lnTo>
                                  <a:pt x="43" y="45"/>
                                </a:lnTo>
                                <a:lnTo>
                                  <a:pt x="33" y="50"/>
                                </a:lnTo>
                                <a:lnTo>
                                  <a:pt x="24" y="52"/>
                                </a:lnTo>
                                <a:lnTo>
                                  <a:pt x="18" y="56"/>
                                </a:lnTo>
                                <a:lnTo>
                                  <a:pt x="11" y="60"/>
                                </a:lnTo>
                                <a:lnTo>
                                  <a:pt x="7" y="65"/>
                                </a:lnTo>
                                <a:lnTo>
                                  <a:pt x="3" y="69"/>
                                </a:lnTo>
                                <a:lnTo>
                                  <a:pt x="0" y="73"/>
                                </a:lnTo>
                                <a:lnTo>
                                  <a:pt x="0" y="77"/>
                                </a:lnTo>
                                <a:lnTo>
                                  <a:pt x="3" y="77"/>
                                </a:lnTo>
                                <a:lnTo>
                                  <a:pt x="5" y="73"/>
                                </a:lnTo>
                                <a:lnTo>
                                  <a:pt x="5" y="69"/>
                                </a:lnTo>
                                <a:lnTo>
                                  <a:pt x="9" y="67"/>
                                </a:lnTo>
                                <a:lnTo>
                                  <a:pt x="13" y="63"/>
                                </a:lnTo>
                                <a:lnTo>
                                  <a:pt x="20" y="60"/>
                                </a:lnTo>
                                <a:lnTo>
                                  <a:pt x="26" y="56"/>
                                </a:lnTo>
                                <a:lnTo>
                                  <a:pt x="35" y="52"/>
                                </a:lnTo>
                                <a:lnTo>
                                  <a:pt x="43" y="50"/>
                                </a:lnTo>
                                <a:lnTo>
                                  <a:pt x="54" y="45"/>
                                </a:lnTo>
                                <a:lnTo>
                                  <a:pt x="67" y="43"/>
                                </a:lnTo>
                                <a:lnTo>
                                  <a:pt x="80" y="39"/>
                                </a:lnTo>
                                <a:lnTo>
                                  <a:pt x="93" y="37"/>
                                </a:lnTo>
                                <a:lnTo>
                                  <a:pt x="108" y="33"/>
                                </a:lnTo>
                                <a:lnTo>
                                  <a:pt x="123" y="30"/>
                                </a:lnTo>
                                <a:lnTo>
                                  <a:pt x="140" y="28"/>
                                </a:lnTo>
                                <a:lnTo>
                                  <a:pt x="157" y="26"/>
                                </a:lnTo>
                                <a:lnTo>
                                  <a:pt x="176" y="22"/>
                                </a:lnTo>
                                <a:lnTo>
                                  <a:pt x="196" y="20"/>
                                </a:lnTo>
                                <a:lnTo>
                                  <a:pt x="215" y="18"/>
                                </a:lnTo>
                                <a:lnTo>
                                  <a:pt x="236" y="15"/>
                                </a:lnTo>
                                <a:lnTo>
                                  <a:pt x="258" y="13"/>
                                </a:lnTo>
                                <a:lnTo>
                                  <a:pt x="279" y="13"/>
                                </a:lnTo>
                                <a:lnTo>
                                  <a:pt x="303" y="11"/>
                                </a:lnTo>
                                <a:lnTo>
                                  <a:pt x="327" y="9"/>
                                </a:lnTo>
                                <a:lnTo>
                                  <a:pt x="351" y="9"/>
                                </a:lnTo>
                                <a:lnTo>
                                  <a:pt x="377" y="7"/>
                                </a:lnTo>
                                <a:lnTo>
                                  <a:pt x="401" y="5"/>
                                </a:lnTo>
                                <a:lnTo>
                                  <a:pt x="426" y="5"/>
                                </a:lnTo>
                                <a:lnTo>
                                  <a:pt x="454" y="5"/>
                                </a:lnTo>
                                <a:lnTo>
                                  <a:pt x="480" y="5"/>
                                </a:lnTo>
                                <a:lnTo>
                                  <a:pt x="506" y="3"/>
                                </a:lnTo>
                                <a:lnTo>
                                  <a:pt x="534" y="3"/>
                                </a:lnTo>
                                <a:lnTo>
                                  <a:pt x="534" y="0"/>
                                </a:lnTo>
                                <a:close/>
                              </a:path>
                            </a:pathLst>
                          </a:custGeom>
                          <a:solidFill>
                            <a:srgbClr val="cecece"/>
                          </a:solidFill>
                          <a:ln>
                            <a:noFill/>
                          </a:ln>
                        </wps:spPr>
                        <wps:style>
                          <a:lnRef idx="0"/>
                          <a:fillRef idx="0"/>
                          <a:effectRef idx="0"/>
                          <a:fontRef idx="minor"/>
                        </wps:style>
                        <wps:bodyPr/>
                      </wps:wsp>
                      <wps:wsp>
                        <wps:cNvSpPr/>
                        <wps:spPr>
                          <a:xfrm>
                            <a:off x="4577760" y="3398040"/>
                            <a:ext cx="337680" cy="48960"/>
                          </a:xfrm>
                          <a:custGeom>
                            <a:avLst/>
                            <a:gdLst/>
                            <a:ahLst/>
                            <a:rect l="l" t="t" r="r" b="b"/>
                            <a:pathLst>
                              <a:path w="532" h="77">
                                <a:moveTo>
                                  <a:pt x="532" y="77"/>
                                </a:moveTo>
                                <a:lnTo>
                                  <a:pt x="532" y="77"/>
                                </a:lnTo>
                                <a:lnTo>
                                  <a:pt x="532" y="73"/>
                                </a:lnTo>
                                <a:lnTo>
                                  <a:pt x="530" y="69"/>
                                </a:lnTo>
                                <a:lnTo>
                                  <a:pt x="526" y="65"/>
                                </a:lnTo>
                                <a:lnTo>
                                  <a:pt x="521" y="60"/>
                                </a:lnTo>
                                <a:lnTo>
                                  <a:pt x="515" y="56"/>
                                </a:lnTo>
                                <a:lnTo>
                                  <a:pt x="508" y="52"/>
                                </a:lnTo>
                                <a:lnTo>
                                  <a:pt x="500" y="50"/>
                                </a:lnTo>
                                <a:lnTo>
                                  <a:pt x="489" y="45"/>
                                </a:lnTo>
                                <a:lnTo>
                                  <a:pt x="478" y="43"/>
                                </a:lnTo>
                                <a:lnTo>
                                  <a:pt x="468" y="39"/>
                                </a:lnTo>
                                <a:lnTo>
                                  <a:pt x="455" y="37"/>
                                </a:lnTo>
                                <a:lnTo>
                                  <a:pt x="440" y="33"/>
                                </a:lnTo>
                                <a:lnTo>
                                  <a:pt x="427" y="30"/>
                                </a:lnTo>
                                <a:lnTo>
                                  <a:pt x="410" y="28"/>
                                </a:lnTo>
                                <a:lnTo>
                                  <a:pt x="393" y="24"/>
                                </a:lnTo>
                                <a:lnTo>
                                  <a:pt x="375" y="22"/>
                                </a:lnTo>
                                <a:lnTo>
                                  <a:pt x="356" y="20"/>
                                </a:lnTo>
                                <a:lnTo>
                                  <a:pt x="337" y="18"/>
                                </a:lnTo>
                                <a:lnTo>
                                  <a:pt x="317" y="15"/>
                                </a:lnTo>
                                <a:lnTo>
                                  <a:pt x="296" y="13"/>
                                </a:lnTo>
                                <a:lnTo>
                                  <a:pt x="274" y="11"/>
                                </a:lnTo>
                                <a:lnTo>
                                  <a:pt x="253" y="9"/>
                                </a:lnTo>
                                <a:lnTo>
                                  <a:pt x="229" y="7"/>
                                </a:lnTo>
                                <a:lnTo>
                                  <a:pt x="206" y="7"/>
                                </a:lnTo>
                                <a:lnTo>
                                  <a:pt x="182" y="5"/>
                                </a:lnTo>
                                <a:lnTo>
                                  <a:pt x="159" y="5"/>
                                </a:lnTo>
                                <a:lnTo>
                                  <a:pt x="133" y="3"/>
                                </a:lnTo>
                                <a:lnTo>
                                  <a:pt x="107" y="3"/>
                                </a:lnTo>
                                <a:lnTo>
                                  <a:pt x="81" y="0"/>
                                </a:lnTo>
                                <a:lnTo>
                                  <a:pt x="53" y="0"/>
                                </a:lnTo>
                                <a:lnTo>
                                  <a:pt x="28" y="0"/>
                                </a:lnTo>
                                <a:lnTo>
                                  <a:pt x="0" y="0"/>
                                </a:lnTo>
                                <a:lnTo>
                                  <a:pt x="0" y="3"/>
                                </a:lnTo>
                                <a:lnTo>
                                  <a:pt x="28" y="3"/>
                                </a:lnTo>
                                <a:lnTo>
                                  <a:pt x="53" y="5"/>
                                </a:lnTo>
                                <a:lnTo>
                                  <a:pt x="81" y="5"/>
                                </a:lnTo>
                                <a:lnTo>
                                  <a:pt x="107" y="5"/>
                                </a:lnTo>
                                <a:lnTo>
                                  <a:pt x="133" y="5"/>
                                </a:lnTo>
                                <a:lnTo>
                                  <a:pt x="159" y="7"/>
                                </a:lnTo>
                                <a:lnTo>
                                  <a:pt x="182" y="9"/>
                                </a:lnTo>
                                <a:lnTo>
                                  <a:pt x="206" y="9"/>
                                </a:lnTo>
                                <a:lnTo>
                                  <a:pt x="229" y="11"/>
                                </a:lnTo>
                                <a:lnTo>
                                  <a:pt x="253" y="13"/>
                                </a:lnTo>
                                <a:lnTo>
                                  <a:pt x="274" y="13"/>
                                </a:lnTo>
                                <a:lnTo>
                                  <a:pt x="296" y="15"/>
                                </a:lnTo>
                                <a:lnTo>
                                  <a:pt x="317" y="18"/>
                                </a:lnTo>
                                <a:lnTo>
                                  <a:pt x="337" y="20"/>
                                </a:lnTo>
                                <a:lnTo>
                                  <a:pt x="356" y="22"/>
                                </a:lnTo>
                                <a:lnTo>
                                  <a:pt x="375" y="26"/>
                                </a:lnTo>
                                <a:lnTo>
                                  <a:pt x="393" y="28"/>
                                </a:lnTo>
                                <a:lnTo>
                                  <a:pt x="410" y="30"/>
                                </a:lnTo>
                                <a:lnTo>
                                  <a:pt x="425" y="33"/>
                                </a:lnTo>
                                <a:lnTo>
                                  <a:pt x="440" y="37"/>
                                </a:lnTo>
                                <a:lnTo>
                                  <a:pt x="453" y="39"/>
                                </a:lnTo>
                                <a:lnTo>
                                  <a:pt x="466" y="43"/>
                                </a:lnTo>
                                <a:lnTo>
                                  <a:pt x="478" y="45"/>
                                </a:lnTo>
                                <a:lnTo>
                                  <a:pt x="489" y="50"/>
                                </a:lnTo>
                                <a:lnTo>
                                  <a:pt x="498" y="52"/>
                                </a:lnTo>
                                <a:lnTo>
                                  <a:pt x="506" y="56"/>
                                </a:lnTo>
                                <a:lnTo>
                                  <a:pt x="513" y="60"/>
                                </a:lnTo>
                                <a:lnTo>
                                  <a:pt x="519" y="63"/>
                                </a:lnTo>
                                <a:lnTo>
                                  <a:pt x="523" y="67"/>
                                </a:lnTo>
                                <a:lnTo>
                                  <a:pt x="528" y="69"/>
                                </a:lnTo>
                                <a:lnTo>
                                  <a:pt x="528" y="73"/>
                                </a:lnTo>
                                <a:lnTo>
                                  <a:pt x="530" y="77"/>
                                </a:lnTo>
                                <a:lnTo>
                                  <a:pt x="532" y="77"/>
                                </a:lnTo>
                                <a:close/>
                              </a:path>
                            </a:pathLst>
                          </a:custGeom>
                          <a:solidFill>
                            <a:srgbClr val="cecece"/>
                          </a:solidFill>
                          <a:ln>
                            <a:noFill/>
                          </a:ln>
                        </wps:spPr>
                        <wps:style>
                          <a:lnRef idx="0"/>
                          <a:fillRef idx="0"/>
                          <a:effectRef idx="0"/>
                          <a:fontRef idx="minor"/>
                        </wps:style>
                        <wps:bodyPr/>
                      </wps:wsp>
                      <wps:wsp>
                        <wps:cNvSpPr/>
                        <wps:spPr>
                          <a:xfrm>
                            <a:off x="4577760" y="3443040"/>
                            <a:ext cx="337680" cy="48960"/>
                          </a:xfrm>
                          <a:custGeom>
                            <a:avLst/>
                            <a:gdLst/>
                            <a:ahLst/>
                            <a:rect l="l" t="t" r="r" b="b"/>
                            <a:pathLst>
                              <a:path w="532" h="77">
                                <a:moveTo>
                                  <a:pt x="0" y="77"/>
                                </a:moveTo>
                                <a:lnTo>
                                  <a:pt x="0" y="77"/>
                                </a:lnTo>
                                <a:lnTo>
                                  <a:pt x="28" y="77"/>
                                </a:lnTo>
                                <a:lnTo>
                                  <a:pt x="53" y="77"/>
                                </a:lnTo>
                                <a:lnTo>
                                  <a:pt x="81" y="77"/>
                                </a:lnTo>
                                <a:lnTo>
                                  <a:pt x="107" y="75"/>
                                </a:lnTo>
                                <a:lnTo>
                                  <a:pt x="133" y="75"/>
                                </a:lnTo>
                                <a:lnTo>
                                  <a:pt x="159" y="73"/>
                                </a:lnTo>
                                <a:lnTo>
                                  <a:pt x="182" y="73"/>
                                </a:lnTo>
                                <a:lnTo>
                                  <a:pt x="206" y="71"/>
                                </a:lnTo>
                                <a:lnTo>
                                  <a:pt x="229" y="71"/>
                                </a:lnTo>
                                <a:lnTo>
                                  <a:pt x="253" y="69"/>
                                </a:lnTo>
                                <a:lnTo>
                                  <a:pt x="274" y="66"/>
                                </a:lnTo>
                                <a:lnTo>
                                  <a:pt x="296" y="64"/>
                                </a:lnTo>
                                <a:lnTo>
                                  <a:pt x="317" y="62"/>
                                </a:lnTo>
                                <a:lnTo>
                                  <a:pt x="337" y="60"/>
                                </a:lnTo>
                                <a:lnTo>
                                  <a:pt x="358" y="58"/>
                                </a:lnTo>
                                <a:lnTo>
                                  <a:pt x="375" y="56"/>
                                </a:lnTo>
                                <a:lnTo>
                                  <a:pt x="393" y="51"/>
                                </a:lnTo>
                                <a:lnTo>
                                  <a:pt x="410" y="49"/>
                                </a:lnTo>
                                <a:lnTo>
                                  <a:pt x="427" y="47"/>
                                </a:lnTo>
                                <a:lnTo>
                                  <a:pt x="440" y="43"/>
                                </a:lnTo>
                                <a:lnTo>
                                  <a:pt x="455" y="41"/>
                                </a:lnTo>
                                <a:lnTo>
                                  <a:pt x="468" y="39"/>
                                </a:lnTo>
                                <a:lnTo>
                                  <a:pt x="478" y="34"/>
                                </a:lnTo>
                                <a:lnTo>
                                  <a:pt x="489" y="30"/>
                                </a:lnTo>
                                <a:lnTo>
                                  <a:pt x="500" y="28"/>
                                </a:lnTo>
                                <a:lnTo>
                                  <a:pt x="508" y="24"/>
                                </a:lnTo>
                                <a:lnTo>
                                  <a:pt x="515" y="19"/>
                                </a:lnTo>
                                <a:lnTo>
                                  <a:pt x="521" y="17"/>
                                </a:lnTo>
                                <a:lnTo>
                                  <a:pt x="526" y="13"/>
                                </a:lnTo>
                                <a:lnTo>
                                  <a:pt x="530" y="9"/>
                                </a:lnTo>
                                <a:lnTo>
                                  <a:pt x="532" y="4"/>
                                </a:lnTo>
                                <a:lnTo>
                                  <a:pt x="532" y="0"/>
                                </a:lnTo>
                                <a:lnTo>
                                  <a:pt x="530" y="0"/>
                                </a:lnTo>
                                <a:lnTo>
                                  <a:pt x="528" y="4"/>
                                </a:lnTo>
                                <a:lnTo>
                                  <a:pt x="528" y="6"/>
                                </a:lnTo>
                                <a:lnTo>
                                  <a:pt x="523" y="11"/>
                                </a:lnTo>
                                <a:lnTo>
                                  <a:pt x="519" y="15"/>
                                </a:lnTo>
                                <a:lnTo>
                                  <a:pt x="513" y="17"/>
                                </a:lnTo>
                                <a:lnTo>
                                  <a:pt x="506" y="21"/>
                                </a:lnTo>
                                <a:lnTo>
                                  <a:pt x="498" y="24"/>
                                </a:lnTo>
                                <a:lnTo>
                                  <a:pt x="489" y="28"/>
                                </a:lnTo>
                                <a:lnTo>
                                  <a:pt x="478" y="32"/>
                                </a:lnTo>
                                <a:lnTo>
                                  <a:pt x="466" y="34"/>
                                </a:lnTo>
                                <a:lnTo>
                                  <a:pt x="453" y="39"/>
                                </a:lnTo>
                                <a:lnTo>
                                  <a:pt x="440" y="41"/>
                                </a:lnTo>
                                <a:lnTo>
                                  <a:pt x="425" y="43"/>
                                </a:lnTo>
                                <a:lnTo>
                                  <a:pt x="410" y="47"/>
                                </a:lnTo>
                                <a:lnTo>
                                  <a:pt x="393" y="49"/>
                                </a:lnTo>
                                <a:lnTo>
                                  <a:pt x="375" y="51"/>
                                </a:lnTo>
                                <a:lnTo>
                                  <a:pt x="356" y="54"/>
                                </a:lnTo>
                                <a:lnTo>
                                  <a:pt x="337" y="58"/>
                                </a:lnTo>
                                <a:lnTo>
                                  <a:pt x="317" y="60"/>
                                </a:lnTo>
                                <a:lnTo>
                                  <a:pt x="296" y="62"/>
                                </a:lnTo>
                                <a:lnTo>
                                  <a:pt x="274" y="64"/>
                                </a:lnTo>
                                <a:lnTo>
                                  <a:pt x="253" y="64"/>
                                </a:lnTo>
                                <a:lnTo>
                                  <a:pt x="229" y="66"/>
                                </a:lnTo>
                                <a:lnTo>
                                  <a:pt x="206" y="69"/>
                                </a:lnTo>
                                <a:lnTo>
                                  <a:pt x="182" y="69"/>
                                </a:lnTo>
                                <a:lnTo>
                                  <a:pt x="159" y="71"/>
                                </a:lnTo>
                                <a:lnTo>
                                  <a:pt x="133" y="73"/>
                                </a:lnTo>
                                <a:lnTo>
                                  <a:pt x="107" y="73"/>
                                </a:lnTo>
                                <a:lnTo>
                                  <a:pt x="81" y="73"/>
                                </a:lnTo>
                                <a:lnTo>
                                  <a:pt x="53" y="73"/>
                                </a:lnTo>
                                <a:lnTo>
                                  <a:pt x="28" y="75"/>
                                </a:lnTo>
                                <a:lnTo>
                                  <a:pt x="0" y="75"/>
                                </a:lnTo>
                                <a:lnTo>
                                  <a:pt x="0" y="77"/>
                                </a:lnTo>
                                <a:close/>
                              </a:path>
                            </a:pathLst>
                          </a:custGeom>
                          <a:solidFill>
                            <a:srgbClr val="a2c1fe"/>
                          </a:solidFill>
                          <a:ln>
                            <a:noFill/>
                          </a:ln>
                        </wps:spPr>
                        <wps:style>
                          <a:lnRef idx="0"/>
                          <a:fillRef idx="0"/>
                          <a:effectRef idx="0"/>
                          <a:fontRef idx="minor"/>
                        </wps:style>
                        <wps:bodyPr/>
                      </wps:wsp>
                      <wps:wsp>
                        <wps:cNvSpPr/>
                        <wps:spPr>
                          <a:xfrm>
                            <a:off x="4238640" y="3443040"/>
                            <a:ext cx="339120" cy="48960"/>
                          </a:xfrm>
                          <a:custGeom>
                            <a:avLst/>
                            <a:gdLst/>
                            <a:ahLst/>
                            <a:rect l="l" t="t" r="r" b="b"/>
                            <a:pathLst>
                              <a:path w="534" h="77">
                                <a:moveTo>
                                  <a:pt x="0" y="0"/>
                                </a:moveTo>
                                <a:lnTo>
                                  <a:pt x="0" y="0"/>
                                </a:lnTo>
                                <a:lnTo>
                                  <a:pt x="0" y="4"/>
                                </a:lnTo>
                                <a:lnTo>
                                  <a:pt x="3" y="9"/>
                                </a:lnTo>
                                <a:lnTo>
                                  <a:pt x="7" y="13"/>
                                </a:lnTo>
                                <a:lnTo>
                                  <a:pt x="11" y="17"/>
                                </a:lnTo>
                                <a:lnTo>
                                  <a:pt x="18" y="19"/>
                                </a:lnTo>
                                <a:lnTo>
                                  <a:pt x="24" y="24"/>
                                </a:lnTo>
                                <a:lnTo>
                                  <a:pt x="33" y="28"/>
                                </a:lnTo>
                                <a:lnTo>
                                  <a:pt x="43" y="30"/>
                                </a:lnTo>
                                <a:lnTo>
                                  <a:pt x="54" y="34"/>
                                </a:lnTo>
                                <a:lnTo>
                                  <a:pt x="65" y="39"/>
                                </a:lnTo>
                                <a:lnTo>
                                  <a:pt x="78" y="41"/>
                                </a:lnTo>
                                <a:lnTo>
                                  <a:pt x="93" y="43"/>
                                </a:lnTo>
                                <a:lnTo>
                                  <a:pt x="106" y="47"/>
                                </a:lnTo>
                                <a:lnTo>
                                  <a:pt x="123" y="49"/>
                                </a:lnTo>
                                <a:lnTo>
                                  <a:pt x="140" y="51"/>
                                </a:lnTo>
                                <a:lnTo>
                                  <a:pt x="157" y="56"/>
                                </a:lnTo>
                                <a:lnTo>
                                  <a:pt x="174" y="58"/>
                                </a:lnTo>
                                <a:lnTo>
                                  <a:pt x="196" y="60"/>
                                </a:lnTo>
                                <a:lnTo>
                                  <a:pt x="215" y="62"/>
                                </a:lnTo>
                                <a:lnTo>
                                  <a:pt x="236" y="64"/>
                                </a:lnTo>
                                <a:lnTo>
                                  <a:pt x="258" y="66"/>
                                </a:lnTo>
                                <a:lnTo>
                                  <a:pt x="279" y="69"/>
                                </a:lnTo>
                                <a:lnTo>
                                  <a:pt x="303" y="71"/>
                                </a:lnTo>
                                <a:lnTo>
                                  <a:pt x="327" y="71"/>
                                </a:lnTo>
                                <a:lnTo>
                                  <a:pt x="351" y="73"/>
                                </a:lnTo>
                                <a:lnTo>
                                  <a:pt x="377" y="73"/>
                                </a:lnTo>
                                <a:lnTo>
                                  <a:pt x="401" y="75"/>
                                </a:lnTo>
                                <a:lnTo>
                                  <a:pt x="426" y="75"/>
                                </a:lnTo>
                                <a:lnTo>
                                  <a:pt x="454" y="77"/>
                                </a:lnTo>
                                <a:lnTo>
                                  <a:pt x="480" y="77"/>
                                </a:lnTo>
                                <a:lnTo>
                                  <a:pt x="506" y="77"/>
                                </a:lnTo>
                                <a:lnTo>
                                  <a:pt x="534" y="77"/>
                                </a:lnTo>
                                <a:lnTo>
                                  <a:pt x="534" y="75"/>
                                </a:lnTo>
                                <a:lnTo>
                                  <a:pt x="506" y="75"/>
                                </a:lnTo>
                                <a:lnTo>
                                  <a:pt x="480" y="73"/>
                                </a:lnTo>
                                <a:lnTo>
                                  <a:pt x="454" y="73"/>
                                </a:lnTo>
                                <a:lnTo>
                                  <a:pt x="426" y="73"/>
                                </a:lnTo>
                                <a:lnTo>
                                  <a:pt x="401" y="73"/>
                                </a:lnTo>
                                <a:lnTo>
                                  <a:pt x="377" y="71"/>
                                </a:lnTo>
                                <a:lnTo>
                                  <a:pt x="351" y="69"/>
                                </a:lnTo>
                                <a:lnTo>
                                  <a:pt x="327" y="69"/>
                                </a:lnTo>
                                <a:lnTo>
                                  <a:pt x="303" y="66"/>
                                </a:lnTo>
                                <a:lnTo>
                                  <a:pt x="279" y="64"/>
                                </a:lnTo>
                                <a:lnTo>
                                  <a:pt x="258" y="64"/>
                                </a:lnTo>
                                <a:lnTo>
                                  <a:pt x="236" y="62"/>
                                </a:lnTo>
                                <a:lnTo>
                                  <a:pt x="215" y="60"/>
                                </a:lnTo>
                                <a:lnTo>
                                  <a:pt x="196" y="58"/>
                                </a:lnTo>
                                <a:lnTo>
                                  <a:pt x="176" y="54"/>
                                </a:lnTo>
                                <a:lnTo>
                                  <a:pt x="157" y="51"/>
                                </a:lnTo>
                                <a:lnTo>
                                  <a:pt x="140" y="49"/>
                                </a:lnTo>
                                <a:lnTo>
                                  <a:pt x="123" y="47"/>
                                </a:lnTo>
                                <a:lnTo>
                                  <a:pt x="108" y="43"/>
                                </a:lnTo>
                                <a:lnTo>
                                  <a:pt x="93" y="41"/>
                                </a:lnTo>
                                <a:lnTo>
                                  <a:pt x="80" y="39"/>
                                </a:lnTo>
                                <a:lnTo>
                                  <a:pt x="67" y="34"/>
                                </a:lnTo>
                                <a:lnTo>
                                  <a:pt x="54" y="32"/>
                                </a:lnTo>
                                <a:lnTo>
                                  <a:pt x="43" y="28"/>
                                </a:lnTo>
                                <a:lnTo>
                                  <a:pt x="35" y="24"/>
                                </a:lnTo>
                                <a:lnTo>
                                  <a:pt x="26" y="21"/>
                                </a:lnTo>
                                <a:lnTo>
                                  <a:pt x="20" y="17"/>
                                </a:lnTo>
                                <a:lnTo>
                                  <a:pt x="13" y="15"/>
                                </a:lnTo>
                                <a:lnTo>
                                  <a:pt x="9" y="11"/>
                                </a:lnTo>
                                <a:lnTo>
                                  <a:pt x="5" y="6"/>
                                </a:lnTo>
                                <a:lnTo>
                                  <a:pt x="5" y="4"/>
                                </a:lnTo>
                                <a:lnTo>
                                  <a:pt x="3" y="0"/>
                                </a:lnTo>
                                <a:lnTo>
                                  <a:pt x="0" y="0"/>
                                </a:lnTo>
                                <a:close/>
                              </a:path>
                            </a:pathLst>
                          </a:custGeom>
                          <a:solidFill>
                            <a:srgbClr val="a2c1fe"/>
                          </a:solidFill>
                          <a:ln>
                            <a:noFill/>
                          </a:ln>
                        </wps:spPr>
                        <wps:style>
                          <a:lnRef idx="0"/>
                          <a:fillRef idx="0"/>
                          <a:effectRef idx="0"/>
                          <a:fontRef idx="minor"/>
                        </wps:style>
                        <wps:bodyPr/>
                      </wps:wsp>
                      <wps:wsp>
                        <wps:cNvSpPr/>
                        <wps:spPr>
                          <a:xfrm>
                            <a:off x="4238640" y="3394080"/>
                            <a:ext cx="339120" cy="48960"/>
                          </a:xfrm>
                          <a:custGeom>
                            <a:avLst/>
                            <a:gdLst/>
                            <a:ahLst/>
                            <a:rect l="l" t="t" r="r" b="b"/>
                            <a:pathLst>
                              <a:path w="534" h="77">
                                <a:moveTo>
                                  <a:pt x="534" y="0"/>
                                </a:moveTo>
                                <a:lnTo>
                                  <a:pt x="534" y="0"/>
                                </a:lnTo>
                                <a:lnTo>
                                  <a:pt x="506" y="0"/>
                                </a:lnTo>
                                <a:lnTo>
                                  <a:pt x="480" y="2"/>
                                </a:lnTo>
                                <a:lnTo>
                                  <a:pt x="454" y="2"/>
                                </a:lnTo>
                                <a:lnTo>
                                  <a:pt x="426" y="2"/>
                                </a:lnTo>
                                <a:lnTo>
                                  <a:pt x="401" y="4"/>
                                </a:lnTo>
                                <a:lnTo>
                                  <a:pt x="377" y="4"/>
                                </a:lnTo>
                                <a:lnTo>
                                  <a:pt x="351" y="6"/>
                                </a:lnTo>
                                <a:lnTo>
                                  <a:pt x="327" y="6"/>
                                </a:lnTo>
                                <a:lnTo>
                                  <a:pt x="303" y="9"/>
                                </a:lnTo>
                                <a:lnTo>
                                  <a:pt x="279" y="11"/>
                                </a:lnTo>
                                <a:lnTo>
                                  <a:pt x="258" y="11"/>
                                </a:lnTo>
                                <a:lnTo>
                                  <a:pt x="236" y="13"/>
                                </a:lnTo>
                                <a:lnTo>
                                  <a:pt x="215" y="15"/>
                                </a:lnTo>
                                <a:lnTo>
                                  <a:pt x="196" y="17"/>
                                </a:lnTo>
                                <a:lnTo>
                                  <a:pt x="174" y="19"/>
                                </a:lnTo>
                                <a:lnTo>
                                  <a:pt x="157" y="24"/>
                                </a:lnTo>
                                <a:lnTo>
                                  <a:pt x="140" y="26"/>
                                </a:lnTo>
                                <a:lnTo>
                                  <a:pt x="123" y="28"/>
                                </a:lnTo>
                                <a:lnTo>
                                  <a:pt x="106" y="32"/>
                                </a:lnTo>
                                <a:lnTo>
                                  <a:pt x="93" y="34"/>
                                </a:lnTo>
                                <a:lnTo>
                                  <a:pt x="78" y="36"/>
                                </a:lnTo>
                                <a:lnTo>
                                  <a:pt x="65" y="41"/>
                                </a:lnTo>
                                <a:lnTo>
                                  <a:pt x="54" y="43"/>
                                </a:lnTo>
                                <a:lnTo>
                                  <a:pt x="43" y="47"/>
                                </a:lnTo>
                                <a:lnTo>
                                  <a:pt x="33" y="49"/>
                                </a:lnTo>
                                <a:lnTo>
                                  <a:pt x="24" y="54"/>
                                </a:lnTo>
                                <a:lnTo>
                                  <a:pt x="18" y="58"/>
                                </a:lnTo>
                                <a:lnTo>
                                  <a:pt x="11" y="62"/>
                                </a:lnTo>
                                <a:lnTo>
                                  <a:pt x="7" y="64"/>
                                </a:lnTo>
                                <a:lnTo>
                                  <a:pt x="3" y="69"/>
                                </a:lnTo>
                                <a:lnTo>
                                  <a:pt x="0" y="73"/>
                                </a:lnTo>
                                <a:lnTo>
                                  <a:pt x="0" y="77"/>
                                </a:lnTo>
                                <a:lnTo>
                                  <a:pt x="3" y="77"/>
                                </a:lnTo>
                                <a:lnTo>
                                  <a:pt x="5" y="73"/>
                                </a:lnTo>
                                <a:lnTo>
                                  <a:pt x="5" y="71"/>
                                </a:lnTo>
                                <a:lnTo>
                                  <a:pt x="9" y="66"/>
                                </a:lnTo>
                                <a:lnTo>
                                  <a:pt x="13" y="64"/>
                                </a:lnTo>
                                <a:lnTo>
                                  <a:pt x="20" y="60"/>
                                </a:lnTo>
                                <a:lnTo>
                                  <a:pt x="26" y="56"/>
                                </a:lnTo>
                                <a:lnTo>
                                  <a:pt x="35" y="54"/>
                                </a:lnTo>
                                <a:lnTo>
                                  <a:pt x="43" y="49"/>
                                </a:lnTo>
                                <a:lnTo>
                                  <a:pt x="54" y="47"/>
                                </a:lnTo>
                                <a:lnTo>
                                  <a:pt x="67" y="43"/>
                                </a:lnTo>
                                <a:lnTo>
                                  <a:pt x="80" y="41"/>
                                </a:lnTo>
                                <a:lnTo>
                                  <a:pt x="93" y="36"/>
                                </a:lnTo>
                                <a:lnTo>
                                  <a:pt x="108" y="34"/>
                                </a:lnTo>
                                <a:lnTo>
                                  <a:pt x="123" y="32"/>
                                </a:lnTo>
                                <a:lnTo>
                                  <a:pt x="140" y="28"/>
                                </a:lnTo>
                                <a:lnTo>
                                  <a:pt x="157" y="26"/>
                                </a:lnTo>
                                <a:lnTo>
                                  <a:pt x="176" y="24"/>
                                </a:lnTo>
                                <a:lnTo>
                                  <a:pt x="196" y="21"/>
                                </a:lnTo>
                                <a:lnTo>
                                  <a:pt x="215" y="19"/>
                                </a:lnTo>
                                <a:lnTo>
                                  <a:pt x="236" y="17"/>
                                </a:lnTo>
                                <a:lnTo>
                                  <a:pt x="258" y="15"/>
                                </a:lnTo>
                                <a:lnTo>
                                  <a:pt x="279" y="13"/>
                                </a:lnTo>
                                <a:lnTo>
                                  <a:pt x="303" y="11"/>
                                </a:lnTo>
                                <a:lnTo>
                                  <a:pt x="327" y="11"/>
                                </a:lnTo>
                                <a:lnTo>
                                  <a:pt x="351" y="9"/>
                                </a:lnTo>
                                <a:lnTo>
                                  <a:pt x="377" y="9"/>
                                </a:lnTo>
                                <a:lnTo>
                                  <a:pt x="401" y="6"/>
                                </a:lnTo>
                                <a:lnTo>
                                  <a:pt x="426" y="6"/>
                                </a:lnTo>
                                <a:lnTo>
                                  <a:pt x="454" y="4"/>
                                </a:lnTo>
                                <a:lnTo>
                                  <a:pt x="480" y="4"/>
                                </a:lnTo>
                                <a:lnTo>
                                  <a:pt x="506" y="4"/>
                                </a:lnTo>
                                <a:lnTo>
                                  <a:pt x="534" y="4"/>
                                </a:lnTo>
                                <a:lnTo>
                                  <a:pt x="534" y="0"/>
                                </a:lnTo>
                                <a:close/>
                              </a:path>
                            </a:pathLst>
                          </a:custGeom>
                          <a:solidFill>
                            <a:srgbClr val="a2c1fe"/>
                          </a:solidFill>
                          <a:ln>
                            <a:noFill/>
                          </a:ln>
                        </wps:spPr>
                        <wps:style>
                          <a:lnRef idx="0"/>
                          <a:fillRef idx="0"/>
                          <a:effectRef idx="0"/>
                          <a:fontRef idx="minor"/>
                        </wps:style>
                        <wps:bodyPr/>
                      </wps:wsp>
                      <wps:wsp>
                        <wps:cNvSpPr/>
                        <wps:spPr>
                          <a:xfrm>
                            <a:off x="4577760" y="3394080"/>
                            <a:ext cx="337680" cy="48960"/>
                          </a:xfrm>
                          <a:custGeom>
                            <a:avLst/>
                            <a:gdLst/>
                            <a:ahLst/>
                            <a:rect l="l" t="t" r="r" b="b"/>
                            <a:pathLst>
                              <a:path w="532" h="77">
                                <a:moveTo>
                                  <a:pt x="532" y="77"/>
                                </a:moveTo>
                                <a:lnTo>
                                  <a:pt x="532" y="77"/>
                                </a:lnTo>
                                <a:lnTo>
                                  <a:pt x="532" y="73"/>
                                </a:lnTo>
                                <a:lnTo>
                                  <a:pt x="530" y="69"/>
                                </a:lnTo>
                                <a:lnTo>
                                  <a:pt x="526" y="64"/>
                                </a:lnTo>
                                <a:lnTo>
                                  <a:pt x="521" y="62"/>
                                </a:lnTo>
                                <a:lnTo>
                                  <a:pt x="515" y="58"/>
                                </a:lnTo>
                                <a:lnTo>
                                  <a:pt x="508" y="54"/>
                                </a:lnTo>
                                <a:lnTo>
                                  <a:pt x="500" y="49"/>
                                </a:lnTo>
                                <a:lnTo>
                                  <a:pt x="489" y="47"/>
                                </a:lnTo>
                                <a:lnTo>
                                  <a:pt x="478" y="43"/>
                                </a:lnTo>
                                <a:lnTo>
                                  <a:pt x="468" y="41"/>
                                </a:lnTo>
                                <a:lnTo>
                                  <a:pt x="455" y="36"/>
                                </a:lnTo>
                                <a:lnTo>
                                  <a:pt x="440" y="34"/>
                                </a:lnTo>
                                <a:lnTo>
                                  <a:pt x="427" y="32"/>
                                </a:lnTo>
                                <a:lnTo>
                                  <a:pt x="410" y="28"/>
                                </a:lnTo>
                                <a:lnTo>
                                  <a:pt x="393" y="26"/>
                                </a:lnTo>
                                <a:lnTo>
                                  <a:pt x="375" y="24"/>
                                </a:lnTo>
                                <a:lnTo>
                                  <a:pt x="358" y="19"/>
                                </a:lnTo>
                                <a:lnTo>
                                  <a:pt x="337" y="17"/>
                                </a:lnTo>
                                <a:lnTo>
                                  <a:pt x="317" y="15"/>
                                </a:lnTo>
                                <a:lnTo>
                                  <a:pt x="296" y="13"/>
                                </a:lnTo>
                                <a:lnTo>
                                  <a:pt x="274" y="11"/>
                                </a:lnTo>
                                <a:lnTo>
                                  <a:pt x="253" y="11"/>
                                </a:lnTo>
                                <a:lnTo>
                                  <a:pt x="229" y="9"/>
                                </a:lnTo>
                                <a:lnTo>
                                  <a:pt x="206" y="6"/>
                                </a:lnTo>
                                <a:lnTo>
                                  <a:pt x="182" y="6"/>
                                </a:lnTo>
                                <a:lnTo>
                                  <a:pt x="159" y="4"/>
                                </a:lnTo>
                                <a:lnTo>
                                  <a:pt x="133" y="4"/>
                                </a:lnTo>
                                <a:lnTo>
                                  <a:pt x="107" y="2"/>
                                </a:lnTo>
                                <a:lnTo>
                                  <a:pt x="81" y="2"/>
                                </a:lnTo>
                                <a:lnTo>
                                  <a:pt x="53" y="2"/>
                                </a:lnTo>
                                <a:lnTo>
                                  <a:pt x="28" y="0"/>
                                </a:lnTo>
                                <a:lnTo>
                                  <a:pt x="0" y="0"/>
                                </a:lnTo>
                                <a:lnTo>
                                  <a:pt x="0" y="4"/>
                                </a:lnTo>
                                <a:lnTo>
                                  <a:pt x="28" y="4"/>
                                </a:lnTo>
                                <a:lnTo>
                                  <a:pt x="53" y="4"/>
                                </a:lnTo>
                                <a:lnTo>
                                  <a:pt x="81" y="4"/>
                                </a:lnTo>
                                <a:lnTo>
                                  <a:pt x="107" y="6"/>
                                </a:lnTo>
                                <a:lnTo>
                                  <a:pt x="133" y="6"/>
                                </a:lnTo>
                                <a:lnTo>
                                  <a:pt x="159" y="9"/>
                                </a:lnTo>
                                <a:lnTo>
                                  <a:pt x="182" y="9"/>
                                </a:lnTo>
                                <a:lnTo>
                                  <a:pt x="206" y="11"/>
                                </a:lnTo>
                                <a:lnTo>
                                  <a:pt x="229" y="11"/>
                                </a:lnTo>
                                <a:lnTo>
                                  <a:pt x="253" y="13"/>
                                </a:lnTo>
                                <a:lnTo>
                                  <a:pt x="274" y="15"/>
                                </a:lnTo>
                                <a:lnTo>
                                  <a:pt x="296" y="17"/>
                                </a:lnTo>
                                <a:lnTo>
                                  <a:pt x="317" y="19"/>
                                </a:lnTo>
                                <a:lnTo>
                                  <a:pt x="337" y="21"/>
                                </a:lnTo>
                                <a:lnTo>
                                  <a:pt x="356" y="24"/>
                                </a:lnTo>
                                <a:lnTo>
                                  <a:pt x="375" y="26"/>
                                </a:lnTo>
                                <a:lnTo>
                                  <a:pt x="393" y="28"/>
                                </a:lnTo>
                                <a:lnTo>
                                  <a:pt x="410" y="32"/>
                                </a:lnTo>
                                <a:lnTo>
                                  <a:pt x="425" y="34"/>
                                </a:lnTo>
                                <a:lnTo>
                                  <a:pt x="440" y="36"/>
                                </a:lnTo>
                                <a:lnTo>
                                  <a:pt x="453" y="41"/>
                                </a:lnTo>
                                <a:lnTo>
                                  <a:pt x="466" y="43"/>
                                </a:lnTo>
                                <a:lnTo>
                                  <a:pt x="478" y="47"/>
                                </a:lnTo>
                                <a:lnTo>
                                  <a:pt x="489" y="49"/>
                                </a:lnTo>
                                <a:lnTo>
                                  <a:pt x="498" y="54"/>
                                </a:lnTo>
                                <a:lnTo>
                                  <a:pt x="506" y="56"/>
                                </a:lnTo>
                                <a:lnTo>
                                  <a:pt x="513" y="60"/>
                                </a:lnTo>
                                <a:lnTo>
                                  <a:pt x="519" y="64"/>
                                </a:lnTo>
                                <a:lnTo>
                                  <a:pt x="523" y="66"/>
                                </a:lnTo>
                                <a:lnTo>
                                  <a:pt x="528" y="71"/>
                                </a:lnTo>
                                <a:lnTo>
                                  <a:pt x="528" y="73"/>
                                </a:lnTo>
                                <a:lnTo>
                                  <a:pt x="530" y="77"/>
                                </a:lnTo>
                                <a:lnTo>
                                  <a:pt x="532" y="77"/>
                                </a:lnTo>
                                <a:close/>
                              </a:path>
                            </a:pathLst>
                          </a:custGeom>
                          <a:solidFill>
                            <a:srgbClr val="a2c1fe"/>
                          </a:solidFill>
                          <a:ln>
                            <a:noFill/>
                          </a:ln>
                        </wps:spPr>
                        <wps:style>
                          <a:lnRef idx="0"/>
                          <a:fillRef idx="0"/>
                          <a:effectRef idx="0"/>
                          <a:fontRef idx="minor"/>
                        </wps:style>
                        <wps:bodyPr/>
                      </wps:wsp>
                      <wps:wsp>
                        <wps:cNvSpPr/>
                        <wps:spPr>
                          <a:xfrm>
                            <a:off x="4577760" y="3458160"/>
                            <a:ext cx="564480" cy="73080"/>
                          </a:xfrm>
                          <a:custGeom>
                            <a:avLst/>
                            <a:gdLst/>
                            <a:ahLst/>
                            <a:rect l="l" t="t" r="r" b="b"/>
                            <a:pathLst>
                              <a:path w="889" h="115">
                                <a:moveTo>
                                  <a:pt x="0" y="115"/>
                                </a:moveTo>
                                <a:lnTo>
                                  <a:pt x="0" y="115"/>
                                </a:lnTo>
                                <a:lnTo>
                                  <a:pt x="45" y="115"/>
                                </a:lnTo>
                                <a:lnTo>
                                  <a:pt x="90" y="115"/>
                                </a:lnTo>
                                <a:lnTo>
                                  <a:pt x="135" y="113"/>
                                </a:lnTo>
                                <a:lnTo>
                                  <a:pt x="178" y="113"/>
                                </a:lnTo>
                                <a:lnTo>
                                  <a:pt x="221" y="111"/>
                                </a:lnTo>
                                <a:lnTo>
                                  <a:pt x="264" y="111"/>
                                </a:lnTo>
                                <a:lnTo>
                                  <a:pt x="305" y="109"/>
                                </a:lnTo>
                                <a:lnTo>
                                  <a:pt x="345" y="107"/>
                                </a:lnTo>
                                <a:lnTo>
                                  <a:pt x="384" y="105"/>
                                </a:lnTo>
                                <a:lnTo>
                                  <a:pt x="423" y="102"/>
                                </a:lnTo>
                                <a:lnTo>
                                  <a:pt x="459" y="98"/>
                                </a:lnTo>
                                <a:lnTo>
                                  <a:pt x="496" y="96"/>
                                </a:lnTo>
                                <a:lnTo>
                                  <a:pt x="530" y="92"/>
                                </a:lnTo>
                                <a:lnTo>
                                  <a:pt x="562" y="90"/>
                                </a:lnTo>
                                <a:lnTo>
                                  <a:pt x="596" y="85"/>
                                </a:lnTo>
                                <a:lnTo>
                                  <a:pt x="627" y="81"/>
                                </a:lnTo>
                                <a:lnTo>
                                  <a:pt x="657" y="77"/>
                                </a:lnTo>
                                <a:lnTo>
                                  <a:pt x="684" y="75"/>
                                </a:lnTo>
                                <a:lnTo>
                                  <a:pt x="711" y="70"/>
                                </a:lnTo>
                                <a:lnTo>
                                  <a:pt x="736" y="64"/>
                                </a:lnTo>
                                <a:lnTo>
                                  <a:pt x="757" y="60"/>
                                </a:lnTo>
                                <a:lnTo>
                                  <a:pt x="780" y="55"/>
                                </a:lnTo>
                                <a:lnTo>
                                  <a:pt x="799" y="51"/>
                                </a:lnTo>
                                <a:lnTo>
                                  <a:pt x="819" y="45"/>
                                </a:lnTo>
                                <a:lnTo>
                                  <a:pt x="834" y="40"/>
                                </a:lnTo>
                                <a:lnTo>
                                  <a:pt x="849" y="34"/>
                                </a:lnTo>
                                <a:lnTo>
                                  <a:pt x="859" y="30"/>
                                </a:lnTo>
                                <a:lnTo>
                                  <a:pt x="870" y="23"/>
                                </a:lnTo>
                                <a:lnTo>
                                  <a:pt x="879" y="17"/>
                                </a:lnTo>
                                <a:lnTo>
                                  <a:pt x="883" y="10"/>
                                </a:lnTo>
                                <a:lnTo>
                                  <a:pt x="886" y="6"/>
                                </a:lnTo>
                                <a:lnTo>
                                  <a:pt x="889" y="0"/>
                                </a:lnTo>
                                <a:lnTo>
                                  <a:pt x="885" y="0"/>
                                </a:lnTo>
                                <a:lnTo>
                                  <a:pt x="885" y="4"/>
                                </a:lnTo>
                                <a:lnTo>
                                  <a:pt x="880" y="10"/>
                                </a:lnTo>
                                <a:lnTo>
                                  <a:pt x="877" y="15"/>
                                </a:lnTo>
                                <a:lnTo>
                                  <a:pt x="868" y="21"/>
                                </a:lnTo>
                                <a:lnTo>
                                  <a:pt x="859" y="25"/>
                                </a:lnTo>
                                <a:lnTo>
                                  <a:pt x="846" y="32"/>
                                </a:lnTo>
                                <a:lnTo>
                                  <a:pt x="834" y="36"/>
                                </a:lnTo>
                                <a:lnTo>
                                  <a:pt x="816" y="42"/>
                                </a:lnTo>
                                <a:lnTo>
                                  <a:pt x="799" y="47"/>
                                </a:lnTo>
                                <a:lnTo>
                                  <a:pt x="780" y="53"/>
                                </a:lnTo>
                                <a:lnTo>
                                  <a:pt x="757" y="57"/>
                                </a:lnTo>
                                <a:lnTo>
                                  <a:pt x="735" y="62"/>
                                </a:lnTo>
                                <a:lnTo>
                                  <a:pt x="711" y="66"/>
                                </a:lnTo>
                                <a:lnTo>
                                  <a:pt x="682" y="70"/>
                                </a:lnTo>
                                <a:lnTo>
                                  <a:pt x="654" y="75"/>
                                </a:lnTo>
                                <a:lnTo>
                                  <a:pt x="627" y="79"/>
                                </a:lnTo>
                                <a:lnTo>
                                  <a:pt x="596" y="83"/>
                                </a:lnTo>
                                <a:lnTo>
                                  <a:pt x="562" y="85"/>
                                </a:lnTo>
                                <a:lnTo>
                                  <a:pt x="530" y="90"/>
                                </a:lnTo>
                                <a:lnTo>
                                  <a:pt x="496" y="92"/>
                                </a:lnTo>
                                <a:lnTo>
                                  <a:pt x="459" y="96"/>
                                </a:lnTo>
                                <a:lnTo>
                                  <a:pt x="423" y="98"/>
                                </a:lnTo>
                                <a:lnTo>
                                  <a:pt x="384" y="100"/>
                                </a:lnTo>
                                <a:lnTo>
                                  <a:pt x="345" y="102"/>
                                </a:lnTo>
                                <a:lnTo>
                                  <a:pt x="305" y="105"/>
                                </a:lnTo>
                                <a:lnTo>
                                  <a:pt x="264" y="107"/>
                                </a:lnTo>
                                <a:lnTo>
                                  <a:pt x="221" y="109"/>
                                </a:lnTo>
                                <a:lnTo>
                                  <a:pt x="178" y="109"/>
                                </a:lnTo>
                                <a:lnTo>
                                  <a:pt x="135" y="111"/>
                                </a:lnTo>
                                <a:lnTo>
                                  <a:pt x="90" y="111"/>
                                </a:lnTo>
                                <a:lnTo>
                                  <a:pt x="45" y="111"/>
                                </a:lnTo>
                                <a:lnTo>
                                  <a:pt x="0" y="111"/>
                                </a:lnTo>
                                <a:lnTo>
                                  <a:pt x="0" y="115"/>
                                </a:lnTo>
                                <a:close/>
                              </a:path>
                            </a:pathLst>
                          </a:custGeom>
                          <a:solidFill>
                            <a:srgbClr val="cecece"/>
                          </a:solidFill>
                          <a:ln>
                            <a:noFill/>
                          </a:ln>
                        </wps:spPr>
                        <wps:style>
                          <a:lnRef idx="0"/>
                          <a:fillRef idx="0"/>
                          <a:effectRef idx="0"/>
                          <a:fontRef idx="minor"/>
                        </wps:style>
                        <wps:bodyPr/>
                      </wps:wsp>
                      <wps:wsp>
                        <wps:cNvSpPr/>
                        <wps:spPr>
                          <a:xfrm>
                            <a:off x="4012560" y="3458160"/>
                            <a:ext cx="565200" cy="73080"/>
                          </a:xfrm>
                          <a:custGeom>
                            <a:avLst/>
                            <a:gdLst/>
                            <a:ahLst/>
                            <a:rect l="l" t="t" r="r" b="b"/>
                            <a:pathLst>
                              <a:path w="890" h="115">
                                <a:moveTo>
                                  <a:pt x="0" y="0"/>
                                </a:moveTo>
                                <a:lnTo>
                                  <a:pt x="0" y="0"/>
                                </a:lnTo>
                                <a:lnTo>
                                  <a:pt x="2" y="6"/>
                                </a:lnTo>
                                <a:lnTo>
                                  <a:pt x="6" y="10"/>
                                </a:lnTo>
                                <a:lnTo>
                                  <a:pt x="11" y="17"/>
                                </a:lnTo>
                                <a:lnTo>
                                  <a:pt x="19" y="23"/>
                                </a:lnTo>
                                <a:lnTo>
                                  <a:pt x="30" y="30"/>
                                </a:lnTo>
                                <a:lnTo>
                                  <a:pt x="41" y="34"/>
                                </a:lnTo>
                                <a:lnTo>
                                  <a:pt x="56" y="40"/>
                                </a:lnTo>
                                <a:lnTo>
                                  <a:pt x="71" y="45"/>
                                </a:lnTo>
                                <a:lnTo>
                                  <a:pt x="90" y="51"/>
                                </a:lnTo>
                                <a:lnTo>
                                  <a:pt x="109" y="55"/>
                                </a:lnTo>
                                <a:lnTo>
                                  <a:pt x="131" y="60"/>
                                </a:lnTo>
                                <a:lnTo>
                                  <a:pt x="152" y="64"/>
                                </a:lnTo>
                                <a:lnTo>
                                  <a:pt x="178" y="70"/>
                                </a:lnTo>
                                <a:lnTo>
                                  <a:pt x="204" y="75"/>
                                </a:lnTo>
                                <a:lnTo>
                                  <a:pt x="232" y="77"/>
                                </a:lnTo>
                                <a:lnTo>
                                  <a:pt x="262" y="81"/>
                                </a:lnTo>
                                <a:lnTo>
                                  <a:pt x="294" y="85"/>
                                </a:lnTo>
                                <a:lnTo>
                                  <a:pt x="326" y="90"/>
                                </a:lnTo>
                                <a:lnTo>
                                  <a:pt x="359" y="92"/>
                                </a:lnTo>
                                <a:lnTo>
                                  <a:pt x="395" y="96"/>
                                </a:lnTo>
                                <a:lnTo>
                                  <a:pt x="429" y="98"/>
                                </a:lnTo>
                                <a:lnTo>
                                  <a:pt x="466" y="102"/>
                                </a:lnTo>
                                <a:lnTo>
                                  <a:pt x="504" y="105"/>
                                </a:lnTo>
                                <a:lnTo>
                                  <a:pt x="545" y="107"/>
                                </a:lnTo>
                                <a:lnTo>
                                  <a:pt x="584" y="109"/>
                                </a:lnTo>
                                <a:lnTo>
                                  <a:pt x="628" y="111"/>
                                </a:lnTo>
                                <a:lnTo>
                                  <a:pt x="668" y="111"/>
                                </a:lnTo>
                                <a:lnTo>
                                  <a:pt x="712" y="113"/>
                                </a:lnTo>
                                <a:lnTo>
                                  <a:pt x="754" y="113"/>
                                </a:lnTo>
                                <a:lnTo>
                                  <a:pt x="800" y="115"/>
                                </a:lnTo>
                                <a:lnTo>
                                  <a:pt x="845" y="115"/>
                                </a:lnTo>
                                <a:lnTo>
                                  <a:pt x="890" y="115"/>
                                </a:lnTo>
                                <a:lnTo>
                                  <a:pt x="890" y="111"/>
                                </a:lnTo>
                                <a:lnTo>
                                  <a:pt x="845" y="111"/>
                                </a:lnTo>
                                <a:lnTo>
                                  <a:pt x="800" y="111"/>
                                </a:lnTo>
                                <a:lnTo>
                                  <a:pt x="754" y="111"/>
                                </a:lnTo>
                                <a:lnTo>
                                  <a:pt x="712" y="109"/>
                                </a:lnTo>
                                <a:lnTo>
                                  <a:pt x="668" y="109"/>
                                </a:lnTo>
                                <a:lnTo>
                                  <a:pt x="628" y="107"/>
                                </a:lnTo>
                                <a:lnTo>
                                  <a:pt x="584" y="105"/>
                                </a:lnTo>
                                <a:lnTo>
                                  <a:pt x="545" y="102"/>
                                </a:lnTo>
                                <a:lnTo>
                                  <a:pt x="504" y="100"/>
                                </a:lnTo>
                                <a:lnTo>
                                  <a:pt x="466" y="98"/>
                                </a:lnTo>
                                <a:lnTo>
                                  <a:pt x="429" y="96"/>
                                </a:lnTo>
                                <a:lnTo>
                                  <a:pt x="395" y="92"/>
                                </a:lnTo>
                                <a:lnTo>
                                  <a:pt x="359" y="90"/>
                                </a:lnTo>
                                <a:lnTo>
                                  <a:pt x="326" y="85"/>
                                </a:lnTo>
                                <a:lnTo>
                                  <a:pt x="294" y="83"/>
                                </a:lnTo>
                                <a:lnTo>
                                  <a:pt x="264" y="79"/>
                                </a:lnTo>
                                <a:lnTo>
                                  <a:pt x="234" y="75"/>
                                </a:lnTo>
                                <a:lnTo>
                                  <a:pt x="206" y="70"/>
                                </a:lnTo>
                                <a:lnTo>
                                  <a:pt x="178" y="66"/>
                                </a:lnTo>
                                <a:lnTo>
                                  <a:pt x="155" y="62"/>
                                </a:lnTo>
                                <a:lnTo>
                                  <a:pt x="131" y="57"/>
                                </a:lnTo>
                                <a:lnTo>
                                  <a:pt x="109" y="53"/>
                                </a:lnTo>
                                <a:lnTo>
                                  <a:pt x="90" y="47"/>
                                </a:lnTo>
                                <a:lnTo>
                                  <a:pt x="73" y="42"/>
                                </a:lnTo>
                                <a:lnTo>
                                  <a:pt x="56" y="36"/>
                                </a:lnTo>
                                <a:lnTo>
                                  <a:pt x="43" y="32"/>
                                </a:lnTo>
                                <a:lnTo>
                                  <a:pt x="30" y="25"/>
                                </a:lnTo>
                                <a:lnTo>
                                  <a:pt x="21" y="21"/>
                                </a:lnTo>
                                <a:lnTo>
                                  <a:pt x="13" y="15"/>
                                </a:lnTo>
                                <a:lnTo>
                                  <a:pt x="9" y="10"/>
                                </a:lnTo>
                                <a:lnTo>
                                  <a:pt x="4" y="4"/>
                                </a:lnTo>
                                <a:lnTo>
                                  <a:pt x="4" y="0"/>
                                </a:lnTo>
                                <a:lnTo>
                                  <a:pt x="0" y="0"/>
                                </a:lnTo>
                                <a:close/>
                              </a:path>
                            </a:pathLst>
                          </a:custGeom>
                          <a:solidFill>
                            <a:srgbClr val="cecece"/>
                          </a:solidFill>
                          <a:ln>
                            <a:noFill/>
                          </a:ln>
                        </wps:spPr>
                        <wps:style>
                          <a:lnRef idx="0"/>
                          <a:fillRef idx="0"/>
                          <a:effectRef idx="0"/>
                          <a:fontRef idx="minor"/>
                        </wps:style>
                        <wps:bodyPr/>
                      </wps:wsp>
                      <wps:wsp>
                        <wps:cNvSpPr/>
                        <wps:spPr>
                          <a:xfrm>
                            <a:off x="4012560" y="3384720"/>
                            <a:ext cx="565200" cy="73800"/>
                          </a:xfrm>
                          <a:custGeom>
                            <a:avLst/>
                            <a:gdLst/>
                            <a:ahLst/>
                            <a:rect l="l" t="t" r="r" b="b"/>
                            <a:pathLst>
                              <a:path w="890" h="116">
                                <a:moveTo>
                                  <a:pt x="890" y="0"/>
                                </a:moveTo>
                                <a:lnTo>
                                  <a:pt x="890" y="0"/>
                                </a:lnTo>
                                <a:lnTo>
                                  <a:pt x="845" y="0"/>
                                </a:lnTo>
                                <a:lnTo>
                                  <a:pt x="800" y="0"/>
                                </a:lnTo>
                                <a:lnTo>
                                  <a:pt x="754" y="0"/>
                                </a:lnTo>
                                <a:lnTo>
                                  <a:pt x="712" y="2"/>
                                </a:lnTo>
                                <a:lnTo>
                                  <a:pt x="668" y="2"/>
                                </a:lnTo>
                                <a:lnTo>
                                  <a:pt x="628" y="4"/>
                                </a:lnTo>
                                <a:lnTo>
                                  <a:pt x="584" y="6"/>
                                </a:lnTo>
                                <a:lnTo>
                                  <a:pt x="545" y="9"/>
                                </a:lnTo>
                                <a:lnTo>
                                  <a:pt x="504" y="11"/>
                                </a:lnTo>
                                <a:lnTo>
                                  <a:pt x="466" y="13"/>
                                </a:lnTo>
                                <a:lnTo>
                                  <a:pt x="429" y="17"/>
                                </a:lnTo>
                                <a:lnTo>
                                  <a:pt x="395" y="19"/>
                                </a:lnTo>
                                <a:lnTo>
                                  <a:pt x="359" y="21"/>
                                </a:lnTo>
                                <a:lnTo>
                                  <a:pt x="326" y="26"/>
                                </a:lnTo>
                                <a:lnTo>
                                  <a:pt x="294" y="30"/>
                                </a:lnTo>
                                <a:lnTo>
                                  <a:pt x="262" y="32"/>
                                </a:lnTo>
                                <a:lnTo>
                                  <a:pt x="232" y="36"/>
                                </a:lnTo>
                                <a:lnTo>
                                  <a:pt x="204" y="41"/>
                                </a:lnTo>
                                <a:lnTo>
                                  <a:pt x="178" y="45"/>
                                </a:lnTo>
                                <a:lnTo>
                                  <a:pt x="152" y="49"/>
                                </a:lnTo>
                                <a:lnTo>
                                  <a:pt x="131" y="54"/>
                                </a:lnTo>
                                <a:lnTo>
                                  <a:pt x="109" y="60"/>
                                </a:lnTo>
                                <a:lnTo>
                                  <a:pt x="90" y="64"/>
                                </a:lnTo>
                                <a:lnTo>
                                  <a:pt x="71" y="69"/>
                                </a:lnTo>
                                <a:lnTo>
                                  <a:pt x="56" y="75"/>
                                </a:lnTo>
                                <a:lnTo>
                                  <a:pt x="41" y="79"/>
                                </a:lnTo>
                                <a:lnTo>
                                  <a:pt x="30" y="86"/>
                                </a:lnTo>
                                <a:lnTo>
                                  <a:pt x="19" y="90"/>
                                </a:lnTo>
                                <a:lnTo>
                                  <a:pt x="11" y="96"/>
                                </a:lnTo>
                                <a:lnTo>
                                  <a:pt x="6" y="103"/>
                                </a:lnTo>
                                <a:lnTo>
                                  <a:pt x="2" y="109"/>
                                </a:lnTo>
                                <a:lnTo>
                                  <a:pt x="0" y="116"/>
                                </a:lnTo>
                                <a:lnTo>
                                  <a:pt x="4" y="116"/>
                                </a:lnTo>
                                <a:lnTo>
                                  <a:pt x="4" y="109"/>
                                </a:lnTo>
                                <a:lnTo>
                                  <a:pt x="9" y="105"/>
                                </a:lnTo>
                                <a:lnTo>
                                  <a:pt x="13" y="98"/>
                                </a:lnTo>
                                <a:lnTo>
                                  <a:pt x="21" y="94"/>
                                </a:lnTo>
                                <a:lnTo>
                                  <a:pt x="30" y="88"/>
                                </a:lnTo>
                                <a:lnTo>
                                  <a:pt x="43" y="84"/>
                                </a:lnTo>
                                <a:lnTo>
                                  <a:pt x="56" y="77"/>
                                </a:lnTo>
                                <a:lnTo>
                                  <a:pt x="73" y="73"/>
                                </a:lnTo>
                                <a:lnTo>
                                  <a:pt x="90" y="66"/>
                                </a:lnTo>
                                <a:lnTo>
                                  <a:pt x="109" y="62"/>
                                </a:lnTo>
                                <a:lnTo>
                                  <a:pt x="131" y="58"/>
                                </a:lnTo>
                                <a:lnTo>
                                  <a:pt x="155" y="54"/>
                                </a:lnTo>
                                <a:lnTo>
                                  <a:pt x="178" y="49"/>
                                </a:lnTo>
                                <a:lnTo>
                                  <a:pt x="206" y="45"/>
                                </a:lnTo>
                                <a:lnTo>
                                  <a:pt x="234" y="41"/>
                                </a:lnTo>
                                <a:lnTo>
                                  <a:pt x="264" y="36"/>
                                </a:lnTo>
                                <a:lnTo>
                                  <a:pt x="294" y="32"/>
                                </a:lnTo>
                                <a:lnTo>
                                  <a:pt x="326" y="28"/>
                                </a:lnTo>
                                <a:lnTo>
                                  <a:pt x="359" y="26"/>
                                </a:lnTo>
                                <a:lnTo>
                                  <a:pt x="395" y="21"/>
                                </a:lnTo>
                                <a:lnTo>
                                  <a:pt x="429" y="19"/>
                                </a:lnTo>
                                <a:lnTo>
                                  <a:pt x="466" y="17"/>
                                </a:lnTo>
                                <a:lnTo>
                                  <a:pt x="504" y="15"/>
                                </a:lnTo>
                                <a:lnTo>
                                  <a:pt x="545" y="11"/>
                                </a:lnTo>
                                <a:lnTo>
                                  <a:pt x="584" y="11"/>
                                </a:lnTo>
                                <a:lnTo>
                                  <a:pt x="628" y="9"/>
                                </a:lnTo>
                                <a:lnTo>
                                  <a:pt x="668" y="6"/>
                                </a:lnTo>
                                <a:lnTo>
                                  <a:pt x="712" y="4"/>
                                </a:lnTo>
                                <a:lnTo>
                                  <a:pt x="754" y="4"/>
                                </a:lnTo>
                                <a:lnTo>
                                  <a:pt x="800" y="4"/>
                                </a:lnTo>
                                <a:lnTo>
                                  <a:pt x="845" y="2"/>
                                </a:lnTo>
                                <a:lnTo>
                                  <a:pt x="890" y="2"/>
                                </a:lnTo>
                                <a:lnTo>
                                  <a:pt x="890" y="0"/>
                                </a:lnTo>
                                <a:close/>
                              </a:path>
                            </a:pathLst>
                          </a:custGeom>
                          <a:solidFill>
                            <a:srgbClr val="cecece"/>
                          </a:solidFill>
                          <a:ln>
                            <a:noFill/>
                          </a:ln>
                        </wps:spPr>
                        <wps:style>
                          <a:lnRef idx="0"/>
                          <a:fillRef idx="0"/>
                          <a:effectRef idx="0"/>
                          <a:fontRef idx="minor"/>
                        </wps:style>
                        <wps:bodyPr/>
                      </wps:wsp>
                      <wps:wsp>
                        <wps:cNvSpPr/>
                        <wps:spPr>
                          <a:xfrm>
                            <a:off x="4577760" y="3384720"/>
                            <a:ext cx="564480" cy="73800"/>
                          </a:xfrm>
                          <a:custGeom>
                            <a:avLst/>
                            <a:gdLst/>
                            <a:ahLst/>
                            <a:rect l="l" t="t" r="r" b="b"/>
                            <a:pathLst>
                              <a:path w="889" h="116">
                                <a:moveTo>
                                  <a:pt x="889" y="116"/>
                                </a:moveTo>
                                <a:lnTo>
                                  <a:pt x="889" y="116"/>
                                </a:lnTo>
                                <a:lnTo>
                                  <a:pt x="886" y="109"/>
                                </a:lnTo>
                                <a:lnTo>
                                  <a:pt x="883" y="103"/>
                                </a:lnTo>
                                <a:lnTo>
                                  <a:pt x="879" y="96"/>
                                </a:lnTo>
                                <a:lnTo>
                                  <a:pt x="870" y="90"/>
                                </a:lnTo>
                                <a:lnTo>
                                  <a:pt x="859" y="86"/>
                                </a:lnTo>
                                <a:lnTo>
                                  <a:pt x="849" y="79"/>
                                </a:lnTo>
                                <a:lnTo>
                                  <a:pt x="834" y="75"/>
                                </a:lnTo>
                                <a:lnTo>
                                  <a:pt x="819" y="69"/>
                                </a:lnTo>
                                <a:lnTo>
                                  <a:pt x="799" y="64"/>
                                </a:lnTo>
                                <a:lnTo>
                                  <a:pt x="780" y="60"/>
                                </a:lnTo>
                                <a:lnTo>
                                  <a:pt x="757" y="54"/>
                                </a:lnTo>
                                <a:lnTo>
                                  <a:pt x="736" y="49"/>
                                </a:lnTo>
                                <a:lnTo>
                                  <a:pt x="711" y="45"/>
                                </a:lnTo>
                                <a:lnTo>
                                  <a:pt x="684" y="41"/>
                                </a:lnTo>
                                <a:lnTo>
                                  <a:pt x="657" y="36"/>
                                </a:lnTo>
                                <a:lnTo>
                                  <a:pt x="627" y="32"/>
                                </a:lnTo>
                                <a:lnTo>
                                  <a:pt x="596" y="30"/>
                                </a:lnTo>
                                <a:lnTo>
                                  <a:pt x="562" y="26"/>
                                </a:lnTo>
                                <a:lnTo>
                                  <a:pt x="530" y="21"/>
                                </a:lnTo>
                                <a:lnTo>
                                  <a:pt x="496" y="19"/>
                                </a:lnTo>
                                <a:lnTo>
                                  <a:pt x="459" y="17"/>
                                </a:lnTo>
                                <a:lnTo>
                                  <a:pt x="423" y="13"/>
                                </a:lnTo>
                                <a:lnTo>
                                  <a:pt x="384" y="11"/>
                                </a:lnTo>
                                <a:lnTo>
                                  <a:pt x="345" y="9"/>
                                </a:lnTo>
                                <a:lnTo>
                                  <a:pt x="305" y="6"/>
                                </a:lnTo>
                                <a:lnTo>
                                  <a:pt x="264" y="4"/>
                                </a:lnTo>
                                <a:lnTo>
                                  <a:pt x="221" y="2"/>
                                </a:lnTo>
                                <a:lnTo>
                                  <a:pt x="178" y="2"/>
                                </a:lnTo>
                                <a:lnTo>
                                  <a:pt x="135" y="0"/>
                                </a:lnTo>
                                <a:lnTo>
                                  <a:pt x="90" y="0"/>
                                </a:lnTo>
                                <a:lnTo>
                                  <a:pt x="45" y="0"/>
                                </a:lnTo>
                                <a:lnTo>
                                  <a:pt x="0" y="0"/>
                                </a:lnTo>
                                <a:lnTo>
                                  <a:pt x="0" y="2"/>
                                </a:lnTo>
                                <a:lnTo>
                                  <a:pt x="45" y="2"/>
                                </a:lnTo>
                                <a:lnTo>
                                  <a:pt x="90" y="4"/>
                                </a:lnTo>
                                <a:lnTo>
                                  <a:pt x="135" y="4"/>
                                </a:lnTo>
                                <a:lnTo>
                                  <a:pt x="178" y="4"/>
                                </a:lnTo>
                                <a:lnTo>
                                  <a:pt x="221" y="6"/>
                                </a:lnTo>
                                <a:lnTo>
                                  <a:pt x="264" y="9"/>
                                </a:lnTo>
                                <a:lnTo>
                                  <a:pt x="305" y="11"/>
                                </a:lnTo>
                                <a:lnTo>
                                  <a:pt x="345" y="11"/>
                                </a:lnTo>
                                <a:lnTo>
                                  <a:pt x="384" y="15"/>
                                </a:lnTo>
                                <a:lnTo>
                                  <a:pt x="423" y="17"/>
                                </a:lnTo>
                                <a:lnTo>
                                  <a:pt x="459" y="19"/>
                                </a:lnTo>
                                <a:lnTo>
                                  <a:pt x="496" y="21"/>
                                </a:lnTo>
                                <a:lnTo>
                                  <a:pt x="530" y="26"/>
                                </a:lnTo>
                                <a:lnTo>
                                  <a:pt x="562" y="28"/>
                                </a:lnTo>
                                <a:lnTo>
                                  <a:pt x="596" y="32"/>
                                </a:lnTo>
                                <a:lnTo>
                                  <a:pt x="627" y="36"/>
                                </a:lnTo>
                                <a:lnTo>
                                  <a:pt x="654" y="41"/>
                                </a:lnTo>
                                <a:lnTo>
                                  <a:pt x="682" y="45"/>
                                </a:lnTo>
                                <a:lnTo>
                                  <a:pt x="711" y="49"/>
                                </a:lnTo>
                                <a:lnTo>
                                  <a:pt x="735" y="54"/>
                                </a:lnTo>
                                <a:lnTo>
                                  <a:pt x="757" y="58"/>
                                </a:lnTo>
                                <a:lnTo>
                                  <a:pt x="780" y="62"/>
                                </a:lnTo>
                                <a:lnTo>
                                  <a:pt x="799" y="66"/>
                                </a:lnTo>
                                <a:lnTo>
                                  <a:pt x="816" y="73"/>
                                </a:lnTo>
                                <a:lnTo>
                                  <a:pt x="834" y="77"/>
                                </a:lnTo>
                                <a:lnTo>
                                  <a:pt x="846" y="84"/>
                                </a:lnTo>
                                <a:lnTo>
                                  <a:pt x="859" y="88"/>
                                </a:lnTo>
                                <a:lnTo>
                                  <a:pt x="868" y="94"/>
                                </a:lnTo>
                                <a:lnTo>
                                  <a:pt x="877" y="98"/>
                                </a:lnTo>
                                <a:lnTo>
                                  <a:pt x="880" y="105"/>
                                </a:lnTo>
                                <a:lnTo>
                                  <a:pt x="885" y="109"/>
                                </a:lnTo>
                                <a:lnTo>
                                  <a:pt x="885" y="116"/>
                                </a:lnTo>
                                <a:lnTo>
                                  <a:pt x="889" y="116"/>
                                </a:lnTo>
                                <a:close/>
                              </a:path>
                            </a:pathLst>
                          </a:custGeom>
                          <a:solidFill>
                            <a:srgbClr val="cecece"/>
                          </a:solidFill>
                          <a:ln>
                            <a:noFill/>
                          </a:ln>
                        </wps:spPr>
                        <wps:style>
                          <a:lnRef idx="0"/>
                          <a:fillRef idx="0"/>
                          <a:effectRef idx="0"/>
                          <a:fontRef idx="minor"/>
                        </wps:style>
                        <wps:bodyPr/>
                      </wps:wsp>
                      <wps:wsp>
                        <wps:cNvSpPr/>
                        <wps:spPr>
                          <a:xfrm>
                            <a:off x="4577760" y="3453840"/>
                            <a:ext cx="564480" cy="74880"/>
                          </a:xfrm>
                          <a:custGeom>
                            <a:avLst/>
                            <a:gdLst/>
                            <a:ahLst/>
                            <a:rect l="l" t="t" r="r" b="b"/>
                            <a:pathLst>
                              <a:path w="889" h="118">
                                <a:moveTo>
                                  <a:pt x="0" y="118"/>
                                </a:moveTo>
                                <a:lnTo>
                                  <a:pt x="0" y="118"/>
                                </a:lnTo>
                                <a:lnTo>
                                  <a:pt x="45" y="118"/>
                                </a:lnTo>
                                <a:lnTo>
                                  <a:pt x="90" y="116"/>
                                </a:lnTo>
                                <a:lnTo>
                                  <a:pt x="135" y="116"/>
                                </a:lnTo>
                                <a:lnTo>
                                  <a:pt x="178" y="114"/>
                                </a:lnTo>
                                <a:lnTo>
                                  <a:pt x="221" y="114"/>
                                </a:lnTo>
                                <a:lnTo>
                                  <a:pt x="264" y="112"/>
                                </a:lnTo>
                                <a:lnTo>
                                  <a:pt x="305" y="109"/>
                                </a:lnTo>
                                <a:lnTo>
                                  <a:pt x="345" y="107"/>
                                </a:lnTo>
                                <a:lnTo>
                                  <a:pt x="384" y="105"/>
                                </a:lnTo>
                                <a:lnTo>
                                  <a:pt x="423" y="103"/>
                                </a:lnTo>
                                <a:lnTo>
                                  <a:pt x="459" y="101"/>
                                </a:lnTo>
                                <a:lnTo>
                                  <a:pt x="496" y="97"/>
                                </a:lnTo>
                                <a:lnTo>
                                  <a:pt x="530" y="94"/>
                                </a:lnTo>
                                <a:lnTo>
                                  <a:pt x="562" y="90"/>
                                </a:lnTo>
                                <a:lnTo>
                                  <a:pt x="596" y="88"/>
                                </a:lnTo>
                                <a:lnTo>
                                  <a:pt x="627" y="84"/>
                                </a:lnTo>
                                <a:lnTo>
                                  <a:pt x="657" y="79"/>
                                </a:lnTo>
                                <a:lnTo>
                                  <a:pt x="684" y="75"/>
                                </a:lnTo>
                                <a:lnTo>
                                  <a:pt x="711" y="71"/>
                                </a:lnTo>
                                <a:lnTo>
                                  <a:pt x="736" y="67"/>
                                </a:lnTo>
                                <a:lnTo>
                                  <a:pt x="757" y="62"/>
                                </a:lnTo>
                                <a:lnTo>
                                  <a:pt x="780" y="58"/>
                                </a:lnTo>
                                <a:lnTo>
                                  <a:pt x="799" y="52"/>
                                </a:lnTo>
                                <a:lnTo>
                                  <a:pt x="819" y="47"/>
                                </a:lnTo>
                                <a:lnTo>
                                  <a:pt x="834" y="41"/>
                                </a:lnTo>
                                <a:lnTo>
                                  <a:pt x="849" y="37"/>
                                </a:lnTo>
                                <a:lnTo>
                                  <a:pt x="859" y="30"/>
                                </a:lnTo>
                                <a:lnTo>
                                  <a:pt x="870" y="26"/>
                                </a:lnTo>
                                <a:lnTo>
                                  <a:pt x="879" y="19"/>
                                </a:lnTo>
                                <a:lnTo>
                                  <a:pt x="883" y="13"/>
                                </a:lnTo>
                                <a:lnTo>
                                  <a:pt x="886" y="7"/>
                                </a:lnTo>
                                <a:lnTo>
                                  <a:pt x="889" y="0"/>
                                </a:lnTo>
                                <a:lnTo>
                                  <a:pt x="885" y="0"/>
                                </a:lnTo>
                                <a:lnTo>
                                  <a:pt x="885" y="7"/>
                                </a:lnTo>
                                <a:lnTo>
                                  <a:pt x="880" y="11"/>
                                </a:lnTo>
                                <a:lnTo>
                                  <a:pt x="877" y="17"/>
                                </a:lnTo>
                                <a:lnTo>
                                  <a:pt x="868" y="22"/>
                                </a:lnTo>
                                <a:lnTo>
                                  <a:pt x="859" y="28"/>
                                </a:lnTo>
                                <a:lnTo>
                                  <a:pt x="846" y="34"/>
                                </a:lnTo>
                                <a:lnTo>
                                  <a:pt x="834" y="39"/>
                                </a:lnTo>
                                <a:lnTo>
                                  <a:pt x="816" y="43"/>
                                </a:lnTo>
                                <a:lnTo>
                                  <a:pt x="799" y="49"/>
                                </a:lnTo>
                                <a:lnTo>
                                  <a:pt x="780" y="54"/>
                                </a:lnTo>
                                <a:lnTo>
                                  <a:pt x="757" y="58"/>
                                </a:lnTo>
                                <a:lnTo>
                                  <a:pt x="735" y="64"/>
                                </a:lnTo>
                                <a:lnTo>
                                  <a:pt x="711" y="69"/>
                                </a:lnTo>
                                <a:lnTo>
                                  <a:pt x="682" y="73"/>
                                </a:lnTo>
                                <a:lnTo>
                                  <a:pt x="654" y="77"/>
                                </a:lnTo>
                                <a:lnTo>
                                  <a:pt x="627" y="82"/>
                                </a:lnTo>
                                <a:lnTo>
                                  <a:pt x="596" y="84"/>
                                </a:lnTo>
                                <a:lnTo>
                                  <a:pt x="562" y="88"/>
                                </a:lnTo>
                                <a:lnTo>
                                  <a:pt x="530" y="90"/>
                                </a:lnTo>
                                <a:lnTo>
                                  <a:pt x="496" y="94"/>
                                </a:lnTo>
                                <a:lnTo>
                                  <a:pt x="459" y="97"/>
                                </a:lnTo>
                                <a:lnTo>
                                  <a:pt x="423" y="101"/>
                                </a:lnTo>
                                <a:lnTo>
                                  <a:pt x="384" y="103"/>
                                </a:lnTo>
                                <a:lnTo>
                                  <a:pt x="345" y="105"/>
                                </a:lnTo>
                                <a:lnTo>
                                  <a:pt x="305" y="107"/>
                                </a:lnTo>
                                <a:lnTo>
                                  <a:pt x="264" y="109"/>
                                </a:lnTo>
                                <a:lnTo>
                                  <a:pt x="221" y="109"/>
                                </a:lnTo>
                                <a:lnTo>
                                  <a:pt x="178" y="112"/>
                                </a:lnTo>
                                <a:lnTo>
                                  <a:pt x="135" y="114"/>
                                </a:lnTo>
                                <a:lnTo>
                                  <a:pt x="90" y="114"/>
                                </a:lnTo>
                                <a:lnTo>
                                  <a:pt x="45" y="114"/>
                                </a:lnTo>
                                <a:lnTo>
                                  <a:pt x="0" y="114"/>
                                </a:lnTo>
                                <a:lnTo>
                                  <a:pt x="0" y="118"/>
                                </a:lnTo>
                                <a:close/>
                              </a:path>
                            </a:pathLst>
                          </a:custGeom>
                          <a:solidFill>
                            <a:srgbClr val="c0fef9"/>
                          </a:solidFill>
                          <a:ln>
                            <a:noFill/>
                          </a:ln>
                        </wps:spPr>
                        <wps:style>
                          <a:lnRef idx="0"/>
                          <a:fillRef idx="0"/>
                          <a:effectRef idx="0"/>
                          <a:fontRef idx="minor"/>
                        </wps:style>
                        <wps:bodyPr/>
                      </wps:wsp>
                      <wps:wsp>
                        <wps:cNvSpPr/>
                        <wps:spPr>
                          <a:xfrm>
                            <a:off x="4012560" y="3453840"/>
                            <a:ext cx="565200" cy="74880"/>
                          </a:xfrm>
                          <a:custGeom>
                            <a:avLst/>
                            <a:gdLst/>
                            <a:ahLst/>
                            <a:rect l="l" t="t" r="r" b="b"/>
                            <a:pathLst>
                              <a:path w="890" h="118">
                                <a:moveTo>
                                  <a:pt x="0" y="0"/>
                                </a:moveTo>
                                <a:lnTo>
                                  <a:pt x="0" y="0"/>
                                </a:lnTo>
                                <a:lnTo>
                                  <a:pt x="2" y="7"/>
                                </a:lnTo>
                                <a:lnTo>
                                  <a:pt x="6" y="13"/>
                                </a:lnTo>
                                <a:lnTo>
                                  <a:pt x="11" y="19"/>
                                </a:lnTo>
                                <a:lnTo>
                                  <a:pt x="19" y="26"/>
                                </a:lnTo>
                                <a:lnTo>
                                  <a:pt x="30" y="30"/>
                                </a:lnTo>
                                <a:lnTo>
                                  <a:pt x="41" y="37"/>
                                </a:lnTo>
                                <a:lnTo>
                                  <a:pt x="56" y="41"/>
                                </a:lnTo>
                                <a:lnTo>
                                  <a:pt x="71" y="47"/>
                                </a:lnTo>
                                <a:lnTo>
                                  <a:pt x="90" y="52"/>
                                </a:lnTo>
                                <a:lnTo>
                                  <a:pt x="109" y="58"/>
                                </a:lnTo>
                                <a:lnTo>
                                  <a:pt x="131" y="62"/>
                                </a:lnTo>
                                <a:lnTo>
                                  <a:pt x="152" y="67"/>
                                </a:lnTo>
                                <a:lnTo>
                                  <a:pt x="178" y="71"/>
                                </a:lnTo>
                                <a:lnTo>
                                  <a:pt x="204" y="75"/>
                                </a:lnTo>
                                <a:lnTo>
                                  <a:pt x="232" y="79"/>
                                </a:lnTo>
                                <a:lnTo>
                                  <a:pt x="262" y="84"/>
                                </a:lnTo>
                                <a:lnTo>
                                  <a:pt x="294" y="88"/>
                                </a:lnTo>
                                <a:lnTo>
                                  <a:pt x="326" y="90"/>
                                </a:lnTo>
                                <a:lnTo>
                                  <a:pt x="359" y="94"/>
                                </a:lnTo>
                                <a:lnTo>
                                  <a:pt x="395" y="97"/>
                                </a:lnTo>
                                <a:lnTo>
                                  <a:pt x="429" y="101"/>
                                </a:lnTo>
                                <a:lnTo>
                                  <a:pt x="466" y="103"/>
                                </a:lnTo>
                                <a:lnTo>
                                  <a:pt x="504" y="105"/>
                                </a:lnTo>
                                <a:lnTo>
                                  <a:pt x="545" y="107"/>
                                </a:lnTo>
                                <a:lnTo>
                                  <a:pt x="584" y="109"/>
                                </a:lnTo>
                                <a:lnTo>
                                  <a:pt x="628" y="112"/>
                                </a:lnTo>
                                <a:lnTo>
                                  <a:pt x="668" y="114"/>
                                </a:lnTo>
                                <a:lnTo>
                                  <a:pt x="712" y="114"/>
                                </a:lnTo>
                                <a:lnTo>
                                  <a:pt x="754" y="116"/>
                                </a:lnTo>
                                <a:lnTo>
                                  <a:pt x="800" y="116"/>
                                </a:lnTo>
                                <a:lnTo>
                                  <a:pt x="845" y="118"/>
                                </a:lnTo>
                                <a:lnTo>
                                  <a:pt x="890" y="118"/>
                                </a:lnTo>
                                <a:lnTo>
                                  <a:pt x="890" y="114"/>
                                </a:lnTo>
                                <a:lnTo>
                                  <a:pt x="845" y="114"/>
                                </a:lnTo>
                                <a:lnTo>
                                  <a:pt x="800" y="114"/>
                                </a:lnTo>
                                <a:lnTo>
                                  <a:pt x="754" y="114"/>
                                </a:lnTo>
                                <a:lnTo>
                                  <a:pt x="712" y="112"/>
                                </a:lnTo>
                                <a:lnTo>
                                  <a:pt x="668" y="109"/>
                                </a:lnTo>
                                <a:lnTo>
                                  <a:pt x="628" y="109"/>
                                </a:lnTo>
                                <a:lnTo>
                                  <a:pt x="584" y="107"/>
                                </a:lnTo>
                                <a:lnTo>
                                  <a:pt x="545" y="105"/>
                                </a:lnTo>
                                <a:lnTo>
                                  <a:pt x="504" y="103"/>
                                </a:lnTo>
                                <a:lnTo>
                                  <a:pt x="466" y="101"/>
                                </a:lnTo>
                                <a:lnTo>
                                  <a:pt x="429" y="97"/>
                                </a:lnTo>
                                <a:lnTo>
                                  <a:pt x="395" y="94"/>
                                </a:lnTo>
                                <a:lnTo>
                                  <a:pt x="359" y="90"/>
                                </a:lnTo>
                                <a:lnTo>
                                  <a:pt x="326" y="88"/>
                                </a:lnTo>
                                <a:lnTo>
                                  <a:pt x="294" y="84"/>
                                </a:lnTo>
                                <a:lnTo>
                                  <a:pt x="264" y="82"/>
                                </a:lnTo>
                                <a:lnTo>
                                  <a:pt x="234" y="77"/>
                                </a:lnTo>
                                <a:lnTo>
                                  <a:pt x="206" y="73"/>
                                </a:lnTo>
                                <a:lnTo>
                                  <a:pt x="178" y="69"/>
                                </a:lnTo>
                                <a:lnTo>
                                  <a:pt x="155" y="64"/>
                                </a:lnTo>
                                <a:lnTo>
                                  <a:pt x="131" y="58"/>
                                </a:lnTo>
                                <a:lnTo>
                                  <a:pt x="109" y="54"/>
                                </a:lnTo>
                                <a:lnTo>
                                  <a:pt x="90" y="49"/>
                                </a:lnTo>
                                <a:lnTo>
                                  <a:pt x="73" y="43"/>
                                </a:lnTo>
                                <a:lnTo>
                                  <a:pt x="56" y="39"/>
                                </a:lnTo>
                                <a:lnTo>
                                  <a:pt x="43" y="34"/>
                                </a:lnTo>
                                <a:lnTo>
                                  <a:pt x="30" y="28"/>
                                </a:lnTo>
                                <a:lnTo>
                                  <a:pt x="21" y="22"/>
                                </a:lnTo>
                                <a:lnTo>
                                  <a:pt x="13" y="17"/>
                                </a:lnTo>
                                <a:lnTo>
                                  <a:pt x="9" y="11"/>
                                </a:lnTo>
                                <a:lnTo>
                                  <a:pt x="4" y="7"/>
                                </a:lnTo>
                                <a:lnTo>
                                  <a:pt x="4" y="0"/>
                                </a:lnTo>
                                <a:lnTo>
                                  <a:pt x="0" y="0"/>
                                </a:lnTo>
                                <a:close/>
                              </a:path>
                            </a:pathLst>
                          </a:custGeom>
                          <a:solidFill>
                            <a:srgbClr val="c0fef9"/>
                          </a:solidFill>
                          <a:ln>
                            <a:noFill/>
                          </a:ln>
                        </wps:spPr>
                        <wps:style>
                          <a:lnRef idx="0"/>
                          <a:fillRef idx="0"/>
                          <a:effectRef idx="0"/>
                          <a:fontRef idx="minor"/>
                        </wps:style>
                        <wps:bodyPr/>
                      </wps:wsp>
                      <wps:wsp>
                        <wps:cNvSpPr/>
                        <wps:spPr>
                          <a:xfrm>
                            <a:off x="4012560" y="3380760"/>
                            <a:ext cx="565200" cy="73080"/>
                          </a:xfrm>
                          <a:custGeom>
                            <a:avLst/>
                            <a:gdLst/>
                            <a:ahLst/>
                            <a:rect l="l" t="t" r="r" b="b"/>
                            <a:pathLst>
                              <a:path w="890" h="115">
                                <a:moveTo>
                                  <a:pt x="890" y="0"/>
                                </a:moveTo>
                                <a:lnTo>
                                  <a:pt x="890" y="0"/>
                                </a:lnTo>
                                <a:lnTo>
                                  <a:pt x="845" y="0"/>
                                </a:lnTo>
                                <a:lnTo>
                                  <a:pt x="800" y="2"/>
                                </a:lnTo>
                                <a:lnTo>
                                  <a:pt x="754" y="2"/>
                                </a:lnTo>
                                <a:lnTo>
                                  <a:pt x="712" y="2"/>
                                </a:lnTo>
                                <a:lnTo>
                                  <a:pt x="668" y="4"/>
                                </a:lnTo>
                                <a:lnTo>
                                  <a:pt x="628" y="6"/>
                                </a:lnTo>
                                <a:lnTo>
                                  <a:pt x="584" y="8"/>
                                </a:lnTo>
                                <a:lnTo>
                                  <a:pt x="545" y="8"/>
                                </a:lnTo>
                                <a:lnTo>
                                  <a:pt x="504" y="12"/>
                                </a:lnTo>
                                <a:lnTo>
                                  <a:pt x="466" y="15"/>
                                </a:lnTo>
                                <a:lnTo>
                                  <a:pt x="429" y="17"/>
                                </a:lnTo>
                                <a:lnTo>
                                  <a:pt x="395" y="19"/>
                                </a:lnTo>
                                <a:lnTo>
                                  <a:pt x="359" y="23"/>
                                </a:lnTo>
                                <a:lnTo>
                                  <a:pt x="326" y="25"/>
                                </a:lnTo>
                                <a:lnTo>
                                  <a:pt x="294" y="30"/>
                                </a:lnTo>
                                <a:lnTo>
                                  <a:pt x="262" y="34"/>
                                </a:lnTo>
                                <a:lnTo>
                                  <a:pt x="232" y="38"/>
                                </a:lnTo>
                                <a:lnTo>
                                  <a:pt x="204" y="42"/>
                                </a:lnTo>
                                <a:lnTo>
                                  <a:pt x="178" y="47"/>
                                </a:lnTo>
                                <a:lnTo>
                                  <a:pt x="152" y="51"/>
                                </a:lnTo>
                                <a:lnTo>
                                  <a:pt x="131" y="55"/>
                                </a:lnTo>
                                <a:lnTo>
                                  <a:pt x="109" y="60"/>
                                </a:lnTo>
                                <a:lnTo>
                                  <a:pt x="90" y="66"/>
                                </a:lnTo>
                                <a:lnTo>
                                  <a:pt x="71" y="70"/>
                                </a:lnTo>
                                <a:lnTo>
                                  <a:pt x="56" y="75"/>
                                </a:lnTo>
                                <a:lnTo>
                                  <a:pt x="41" y="81"/>
                                </a:lnTo>
                                <a:lnTo>
                                  <a:pt x="30" y="85"/>
                                </a:lnTo>
                                <a:lnTo>
                                  <a:pt x="19" y="92"/>
                                </a:lnTo>
                                <a:lnTo>
                                  <a:pt x="11" y="98"/>
                                </a:lnTo>
                                <a:lnTo>
                                  <a:pt x="6" y="104"/>
                                </a:lnTo>
                                <a:lnTo>
                                  <a:pt x="2" y="109"/>
                                </a:lnTo>
                                <a:lnTo>
                                  <a:pt x="0" y="115"/>
                                </a:lnTo>
                                <a:lnTo>
                                  <a:pt x="4" y="115"/>
                                </a:lnTo>
                                <a:lnTo>
                                  <a:pt x="4" y="111"/>
                                </a:lnTo>
                                <a:lnTo>
                                  <a:pt x="9" y="104"/>
                                </a:lnTo>
                                <a:lnTo>
                                  <a:pt x="13" y="100"/>
                                </a:lnTo>
                                <a:lnTo>
                                  <a:pt x="21" y="94"/>
                                </a:lnTo>
                                <a:lnTo>
                                  <a:pt x="30" y="90"/>
                                </a:lnTo>
                                <a:lnTo>
                                  <a:pt x="43" y="83"/>
                                </a:lnTo>
                                <a:lnTo>
                                  <a:pt x="56" y="79"/>
                                </a:lnTo>
                                <a:lnTo>
                                  <a:pt x="73" y="72"/>
                                </a:lnTo>
                                <a:lnTo>
                                  <a:pt x="90" y="68"/>
                                </a:lnTo>
                                <a:lnTo>
                                  <a:pt x="109" y="64"/>
                                </a:lnTo>
                                <a:lnTo>
                                  <a:pt x="131" y="57"/>
                                </a:lnTo>
                                <a:lnTo>
                                  <a:pt x="155" y="53"/>
                                </a:lnTo>
                                <a:lnTo>
                                  <a:pt x="178" y="49"/>
                                </a:lnTo>
                                <a:lnTo>
                                  <a:pt x="206" y="45"/>
                                </a:lnTo>
                                <a:lnTo>
                                  <a:pt x="234" y="40"/>
                                </a:lnTo>
                                <a:lnTo>
                                  <a:pt x="262" y="36"/>
                                </a:lnTo>
                                <a:lnTo>
                                  <a:pt x="294" y="34"/>
                                </a:lnTo>
                                <a:lnTo>
                                  <a:pt x="326" y="30"/>
                                </a:lnTo>
                                <a:lnTo>
                                  <a:pt x="359" y="25"/>
                                </a:lnTo>
                                <a:lnTo>
                                  <a:pt x="395" y="23"/>
                                </a:lnTo>
                                <a:lnTo>
                                  <a:pt x="429" y="21"/>
                                </a:lnTo>
                                <a:lnTo>
                                  <a:pt x="466" y="17"/>
                                </a:lnTo>
                                <a:lnTo>
                                  <a:pt x="504" y="15"/>
                                </a:lnTo>
                                <a:lnTo>
                                  <a:pt x="545" y="12"/>
                                </a:lnTo>
                                <a:lnTo>
                                  <a:pt x="584" y="10"/>
                                </a:lnTo>
                                <a:lnTo>
                                  <a:pt x="628" y="8"/>
                                </a:lnTo>
                                <a:lnTo>
                                  <a:pt x="668" y="6"/>
                                </a:lnTo>
                                <a:lnTo>
                                  <a:pt x="712" y="6"/>
                                </a:lnTo>
                                <a:lnTo>
                                  <a:pt x="754" y="4"/>
                                </a:lnTo>
                                <a:lnTo>
                                  <a:pt x="800" y="4"/>
                                </a:lnTo>
                                <a:lnTo>
                                  <a:pt x="845" y="4"/>
                                </a:lnTo>
                                <a:lnTo>
                                  <a:pt x="890" y="4"/>
                                </a:lnTo>
                                <a:lnTo>
                                  <a:pt x="890" y="0"/>
                                </a:lnTo>
                                <a:close/>
                              </a:path>
                            </a:pathLst>
                          </a:custGeom>
                          <a:solidFill>
                            <a:srgbClr val="c0fef9"/>
                          </a:solidFill>
                          <a:ln>
                            <a:noFill/>
                          </a:ln>
                        </wps:spPr>
                        <wps:style>
                          <a:lnRef idx="0"/>
                          <a:fillRef idx="0"/>
                          <a:effectRef idx="0"/>
                          <a:fontRef idx="minor"/>
                        </wps:style>
                        <wps:bodyPr/>
                      </wps:wsp>
                      <wps:wsp>
                        <wps:cNvSpPr/>
                        <wps:spPr>
                          <a:xfrm>
                            <a:off x="4577760" y="3380760"/>
                            <a:ext cx="564480" cy="73080"/>
                          </a:xfrm>
                          <a:custGeom>
                            <a:avLst/>
                            <a:gdLst/>
                            <a:ahLst/>
                            <a:rect l="l" t="t" r="r" b="b"/>
                            <a:pathLst>
                              <a:path w="889" h="115">
                                <a:moveTo>
                                  <a:pt x="889" y="115"/>
                                </a:moveTo>
                                <a:lnTo>
                                  <a:pt x="889" y="115"/>
                                </a:lnTo>
                                <a:lnTo>
                                  <a:pt x="886" y="109"/>
                                </a:lnTo>
                                <a:lnTo>
                                  <a:pt x="883" y="104"/>
                                </a:lnTo>
                                <a:lnTo>
                                  <a:pt x="879" y="98"/>
                                </a:lnTo>
                                <a:lnTo>
                                  <a:pt x="870" y="92"/>
                                </a:lnTo>
                                <a:lnTo>
                                  <a:pt x="859" y="85"/>
                                </a:lnTo>
                                <a:lnTo>
                                  <a:pt x="849" y="81"/>
                                </a:lnTo>
                                <a:lnTo>
                                  <a:pt x="834" y="75"/>
                                </a:lnTo>
                                <a:lnTo>
                                  <a:pt x="819" y="70"/>
                                </a:lnTo>
                                <a:lnTo>
                                  <a:pt x="799" y="66"/>
                                </a:lnTo>
                                <a:lnTo>
                                  <a:pt x="780" y="60"/>
                                </a:lnTo>
                                <a:lnTo>
                                  <a:pt x="757" y="55"/>
                                </a:lnTo>
                                <a:lnTo>
                                  <a:pt x="736" y="51"/>
                                </a:lnTo>
                                <a:lnTo>
                                  <a:pt x="711" y="47"/>
                                </a:lnTo>
                                <a:lnTo>
                                  <a:pt x="684" y="42"/>
                                </a:lnTo>
                                <a:lnTo>
                                  <a:pt x="657" y="38"/>
                                </a:lnTo>
                                <a:lnTo>
                                  <a:pt x="627" y="34"/>
                                </a:lnTo>
                                <a:lnTo>
                                  <a:pt x="596" y="30"/>
                                </a:lnTo>
                                <a:lnTo>
                                  <a:pt x="562" y="25"/>
                                </a:lnTo>
                                <a:lnTo>
                                  <a:pt x="530" y="23"/>
                                </a:lnTo>
                                <a:lnTo>
                                  <a:pt x="496" y="19"/>
                                </a:lnTo>
                                <a:lnTo>
                                  <a:pt x="459" y="17"/>
                                </a:lnTo>
                                <a:lnTo>
                                  <a:pt x="423" y="15"/>
                                </a:lnTo>
                                <a:lnTo>
                                  <a:pt x="384" y="12"/>
                                </a:lnTo>
                                <a:lnTo>
                                  <a:pt x="345" y="8"/>
                                </a:lnTo>
                                <a:lnTo>
                                  <a:pt x="305" y="8"/>
                                </a:lnTo>
                                <a:lnTo>
                                  <a:pt x="264" y="6"/>
                                </a:lnTo>
                                <a:lnTo>
                                  <a:pt x="221" y="4"/>
                                </a:lnTo>
                                <a:lnTo>
                                  <a:pt x="178" y="2"/>
                                </a:lnTo>
                                <a:lnTo>
                                  <a:pt x="135" y="2"/>
                                </a:lnTo>
                                <a:lnTo>
                                  <a:pt x="90" y="2"/>
                                </a:lnTo>
                                <a:lnTo>
                                  <a:pt x="45" y="0"/>
                                </a:lnTo>
                                <a:lnTo>
                                  <a:pt x="0" y="0"/>
                                </a:lnTo>
                                <a:lnTo>
                                  <a:pt x="0" y="4"/>
                                </a:lnTo>
                                <a:lnTo>
                                  <a:pt x="45" y="4"/>
                                </a:lnTo>
                                <a:lnTo>
                                  <a:pt x="90" y="4"/>
                                </a:lnTo>
                                <a:lnTo>
                                  <a:pt x="135" y="4"/>
                                </a:lnTo>
                                <a:lnTo>
                                  <a:pt x="178" y="6"/>
                                </a:lnTo>
                                <a:lnTo>
                                  <a:pt x="221" y="6"/>
                                </a:lnTo>
                                <a:lnTo>
                                  <a:pt x="264" y="8"/>
                                </a:lnTo>
                                <a:lnTo>
                                  <a:pt x="305" y="10"/>
                                </a:lnTo>
                                <a:lnTo>
                                  <a:pt x="345" y="12"/>
                                </a:lnTo>
                                <a:lnTo>
                                  <a:pt x="384" y="15"/>
                                </a:lnTo>
                                <a:lnTo>
                                  <a:pt x="423" y="17"/>
                                </a:lnTo>
                                <a:lnTo>
                                  <a:pt x="459" y="21"/>
                                </a:lnTo>
                                <a:lnTo>
                                  <a:pt x="496" y="23"/>
                                </a:lnTo>
                                <a:lnTo>
                                  <a:pt x="530" y="25"/>
                                </a:lnTo>
                                <a:lnTo>
                                  <a:pt x="562" y="30"/>
                                </a:lnTo>
                                <a:lnTo>
                                  <a:pt x="596" y="34"/>
                                </a:lnTo>
                                <a:lnTo>
                                  <a:pt x="627" y="36"/>
                                </a:lnTo>
                                <a:lnTo>
                                  <a:pt x="654" y="40"/>
                                </a:lnTo>
                                <a:lnTo>
                                  <a:pt x="682" y="45"/>
                                </a:lnTo>
                                <a:lnTo>
                                  <a:pt x="711" y="49"/>
                                </a:lnTo>
                                <a:lnTo>
                                  <a:pt x="735" y="53"/>
                                </a:lnTo>
                                <a:lnTo>
                                  <a:pt x="757" y="57"/>
                                </a:lnTo>
                                <a:lnTo>
                                  <a:pt x="780" y="64"/>
                                </a:lnTo>
                                <a:lnTo>
                                  <a:pt x="799" y="68"/>
                                </a:lnTo>
                                <a:lnTo>
                                  <a:pt x="816" y="72"/>
                                </a:lnTo>
                                <a:lnTo>
                                  <a:pt x="834" y="79"/>
                                </a:lnTo>
                                <a:lnTo>
                                  <a:pt x="846" y="83"/>
                                </a:lnTo>
                                <a:lnTo>
                                  <a:pt x="859" y="90"/>
                                </a:lnTo>
                                <a:lnTo>
                                  <a:pt x="868" y="94"/>
                                </a:lnTo>
                                <a:lnTo>
                                  <a:pt x="877" y="100"/>
                                </a:lnTo>
                                <a:lnTo>
                                  <a:pt x="880" y="104"/>
                                </a:lnTo>
                                <a:lnTo>
                                  <a:pt x="885" y="111"/>
                                </a:lnTo>
                                <a:lnTo>
                                  <a:pt x="885" y="115"/>
                                </a:lnTo>
                                <a:lnTo>
                                  <a:pt x="889" y="115"/>
                                </a:lnTo>
                                <a:close/>
                              </a:path>
                            </a:pathLst>
                          </a:custGeom>
                          <a:solidFill>
                            <a:srgbClr val="c0fef9"/>
                          </a:solidFill>
                          <a:ln>
                            <a:noFill/>
                          </a:ln>
                        </wps:spPr>
                        <wps:style>
                          <a:lnRef idx="0"/>
                          <a:fillRef idx="0"/>
                          <a:effectRef idx="0"/>
                          <a:fontRef idx="minor"/>
                        </wps:style>
                        <wps:bodyPr/>
                      </wps:wsp>
                      <wps:wsp>
                        <wps:cNvSpPr/>
                        <wps:spPr>
                          <a:xfrm>
                            <a:off x="3929400" y="2853720"/>
                            <a:ext cx="10800" cy="15120"/>
                          </a:xfrm>
                          <a:custGeom>
                            <a:avLst/>
                            <a:gdLst/>
                            <a:ahLst/>
                            <a:rect l="l" t="t" r="r" b="b"/>
                            <a:pathLst>
                              <a:path w="17" h="24">
                                <a:moveTo>
                                  <a:pt x="17" y="21"/>
                                </a:moveTo>
                                <a:lnTo>
                                  <a:pt x="17" y="21"/>
                                </a:lnTo>
                                <a:lnTo>
                                  <a:pt x="2" y="0"/>
                                </a:lnTo>
                                <a:lnTo>
                                  <a:pt x="0" y="2"/>
                                </a:lnTo>
                                <a:lnTo>
                                  <a:pt x="15" y="24"/>
                                </a:lnTo>
                                <a:lnTo>
                                  <a:pt x="17" y="24"/>
                                </a:lnTo>
                                <a:lnTo>
                                  <a:pt x="15" y="24"/>
                                </a:lnTo>
                                <a:lnTo>
                                  <a:pt x="17" y="24"/>
                                </a:lnTo>
                                <a:lnTo>
                                  <a:pt x="17" y="21"/>
                                </a:lnTo>
                                <a:close/>
                              </a:path>
                            </a:pathLst>
                          </a:custGeom>
                          <a:solidFill>
                            <a:srgbClr val="cecece"/>
                          </a:solidFill>
                          <a:ln>
                            <a:noFill/>
                          </a:ln>
                        </wps:spPr>
                        <wps:style>
                          <a:lnRef idx="0"/>
                          <a:fillRef idx="0"/>
                          <a:effectRef idx="0"/>
                          <a:fontRef idx="minor"/>
                        </wps:style>
                        <wps:bodyPr/>
                      </wps:wsp>
                      <wps:wsp>
                        <wps:cNvSpPr/>
                        <wps:spPr>
                          <a:xfrm>
                            <a:off x="3940200" y="2860560"/>
                            <a:ext cx="24840" cy="8280"/>
                          </a:xfrm>
                          <a:custGeom>
                            <a:avLst/>
                            <a:gdLst/>
                            <a:ahLst/>
                            <a:rect l="l" t="t" r="r" b="b"/>
                            <a:pathLst>
                              <a:path w="39" h="13">
                                <a:moveTo>
                                  <a:pt x="39" y="2"/>
                                </a:moveTo>
                                <a:lnTo>
                                  <a:pt x="39" y="0"/>
                                </a:lnTo>
                                <a:lnTo>
                                  <a:pt x="0" y="10"/>
                                </a:lnTo>
                                <a:lnTo>
                                  <a:pt x="0" y="13"/>
                                </a:lnTo>
                                <a:lnTo>
                                  <a:pt x="39" y="4"/>
                                </a:lnTo>
                                <a:lnTo>
                                  <a:pt x="39" y="2"/>
                                </a:lnTo>
                                <a:close/>
                              </a:path>
                            </a:pathLst>
                          </a:custGeom>
                          <a:solidFill>
                            <a:srgbClr val="cecece"/>
                          </a:solidFill>
                          <a:ln>
                            <a:noFill/>
                          </a:ln>
                        </wps:spPr>
                        <wps:style>
                          <a:lnRef idx="0"/>
                          <a:fillRef idx="0"/>
                          <a:effectRef idx="0"/>
                          <a:fontRef idx="minor"/>
                        </wps:style>
                        <wps:bodyPr/>
                      </wps:wsp>
                      <wps:wsp>
                        <wps:cNvSpPr/>
                        <wps:spPr>
                          <a:xfrm>
                            <a:off x="3931920" y="2838600"/>
                            <a:ext cx="24840" cy="43920"/>
                          </a:xfrm>
                          <a:custGeom>
                            <a:avLst/>
                            <a:gdLst/>
                            <a:ahLst/>
                            <a:rect l="l" t="t" r="r" b="b"/>
                            <a:pathLst>
                              <a:path w="39" h="69">
                                <a:moveTo>
                                  <a:pt x="37" y="0"/>
                                </a:moveTo>
                                <a:lnTo>
                                  <a:pt x="35" y="0"/>
                                </a:lnTo>
                                <a:lnTo>
                                  <a:pt x="0" y="67"/>
                                </a:lnTo>
                                <a:lnTo>
                                  <a:pt x="3" y="69"/>
                                </a:lnTo>
                                <a:lnTo>
                                  <a:pt x="39" y="3"/>
                                </a:lnTo>
                                <a:lnTo>
                                  <a:pt x="37" y="0"/>
                                </a:lnTo>
                                <a:close/>
                              </a:path>
                            </a:pathLst>
                          </a:custGeom>
                          <a:solidFill>
                            <a:srgbClr val="cecece"/>
                          </a:solidFill>
                          <a:ln>
                            <a:noFill/>
                          </a:ln>
                        </wps:spPr>
                        <wps:style>
                          <a:lnRef idx="0"/>
                          <a:fillRef idx="0"/>
                          <a:effectRef idx="0"/>
                          <a:fontRef idx="minor"/>
                        </wps:style>
                        <wps:bodyPr/>
                      </wps:wsp>
                      <wps:wsp>
                        <wps:cNvSpPr/>
                        <wps:spPr>
                          <a:xfrm>
                            <a:off x="3933720" y="2868840"/>
                            <a:ext cx="5040" cy="2520"/>
                          </a:xfrm>
                          <a:custGeom>
                            <a:avLst/>
                            <a:gdLst/>
                            <a:ahLst/>
                            <a:rect l="l" t="t" r="r" b="b"/>
                            <a:pathLst>
                              <a:path w="8" h="4">
                                <a:moveTo>
                                  <a:pt x="2" y="2"/>
                                </a:moveTo>
                                <a:lnTo>
                                  <a:pt x="2" y="2"/>
                                </a:lnTo>
                                <a:lnTo>
                                  <a:pt x="8" y="4"/>
                                </a:lnTo>
                                <a:lnTo>
                                  <a:pt x="8" y="0"/>
                                </a:lnTo>
                                <a:lnTo>
                                  <a:pt x="2" y="0"/>
                                </a:lnTo>
                                <a:lnTo>
                                  <a:pt x="0" y="0"/>
                                </a:lnTo>
                                <a:lnTo>
                                  <a:pt x="2" y="0"/>
                                </a:lnTo>
                                <a:lnTo>
                                  <a:pt x="0" y="0"/>
                                </a:lnTo>
                                <a:lnTo>
                                  <a:pt x="2" y="2"/>
                                </a:lnTo>
                                <a:close/>
                              </a:path>
                            </a:pathLst>
                          </a:custGeom>
                          <a:solidFill>
                            <a:srgbClr val="cecece"/>
                          </a:solidFill>
                          <a:ln>
                            <a:noFill/>
                          </a:ln>
                        </wps:spPr>
                        <wps:style>
                          <a:lnRef idx="0"/>
                          <a:fillRef idx="0"/>
                          <a:effectRef idx="0"/>
                          <a:fontRef idx="minor"/>
                        </wps:style>
                        <wps:bodyPr/>
                      </wps:wsp>
                      <wps:wsp>
                        <wps:cNvSpPr/>
                        <wps:spPr>
                          <a:xfrm>
                            <a:off x="3824640" y="2868840"/>
                            <a:ext cx="110520" cy="93240"/>
                          </a:xfrm>
                          <a:custGeom>
                            <a:avLst/>
                            <a:gdLst/>
                            <a:ahLst/>
                            <a:rect l="l" t="t" r="r" b="b"/>
                            <a:pathLst>
                              <a:path w="174" h="147">
                                <a:moveTo>
                                  <a:pt x="2" y="145"/>
                                </a:moveTo>
                                <a:lnTo>
                                  <a:pt x="3" y="147"/>
                                </a:lnTo>
                                <a:lnTo>
                                  <a:pt x="174" y="2"/>
                                </a:lnTo>
                                <a:lnTo>
                                  <a:pt x="172" y="0"/>
                                </a:lnTo>
                                <a:lnTo>
                                  <a:pt x="2" y="145"/>
                                </a:lnTo>
                                <a:lnTo>
                                  <a:pt x="2" y="147"/>
                                </a:lnTo>
                                <a:lnTo>
                                  <a:pt x="2" y="145"/>
                                </a:lnTo>
                                <a:lnTo>
                                  <a:pt x="0" y="147"/>
                                </a:lnTo>
                                <a:lnTo>
                                  <a:pt x="2" y="147"/>
                                </a:lnTo>
                                <a:lnTo>
                                  <a:pt x="2" y="145"/>
                                </a:lnTo>
                                <a:close/>
                              </a:path>
                            </a:pathLst>
                          </a:custGeom>
                          <a:solidFill>
                            <a:srgbClr val="cecece"/>
                          </a:solidFill>
                          <a:ln>
                            <a:noFill/>
                          </a:ln>
                        </wps:spPr>
                        <wps:style>
                          <a:lnRef idx="0"/>
                          <a:fillRef idx="0"/>
                          <a:effectRef idx="0"/>
                          <a:fontRef idx="minor"/>
                        </wps:style>
                        <wps:bodyPr/>
                      </wps:wsp>
                      <wps:wsp>
                        <wps:cNvSpPr/>
                        <wps:spPr>
                          <a:xfrm>
                            <a:off x="3825720" y="2961000"/>
                            <a:ext cx="5760" cy="2520"/>
                          </a:xfrm>
                          <a:custGeom>
                            <a:avLst/>
                            <a:gdLst/>
                            <a:ahLst/>
                            <a:rect l="l" t="t" r="r" b="b"/>
                            <a:pathLst>
                              <a:path w="9" h="4">
                                <a:moveTo>
                                  <a:pt x="6" y="2"/>
                                </a:moveTo>
                                <a:lnTo>
                                  <a:pt x="6" y="0"/>
                                </a:lnTo>
                                <a:lnTo>
                                  <a:pt x="0" y="0"/>
                                </a:lnTo>
                                <a:lnTo>
                                  <a:pt x="0" y="2"/>
                                </a:lnTo>
                                <a:lnTo>
                                  <a:pt x="6" y="4"/>
                                </a:lnTo>
                                <a:lnTo>
                                  <a:pt x="9" y="4"/>
                                </a:lnTo>
                                <a:lnTo>
                                  <a:pt x="6" y="4"/>
                                </a:lnTo>
                                <a:lnTo>
                                  <a:pt x="9" y="4"/>
                                </a:lnTo>
                                <a:lnTo>
                                  <a:pt x="6" y="2"/>
                                </a:lnTo>
                                <a:close/>
                              </a:path>
                            </a:pathLst>
                          </a:custGeom>
                          <a:solidFill>
                            <a:srgbClr val="cecece"/>
                          </a:solidFill>
                          <a:ln>
                            <a:noFill/>
                          </a:ln>
                        </wps:spPr>
                        <wps:style>
                          <a:lnRef idx="0"/>
                          <a:fillRef idx="0"/>
                          <a:effectRef idx="0"/>
                          <a:fontRef idx="minor"/>
                        </wps:style>
                        <wps:bodyPr/>
                      </wps:wsp>
                      <wps:wsp>
                        <wps:cNvSpPr/>
                        <wps:spPr>
                          <a:xfrm>
                            <a:off x="3829680" y="2868840"/>
                            <a:ext cx="110520" cy="94680"/>
                          </a:xfrm>
                          <a:custGeom>
                            <a:avLst/>
                            <a:gdLst/>
                            <a:ahLst/>
                            <a:rect l="l" t="t" r="r" b="b"/>
                            <a:pathLst>
                              <a:path w="174" h="149">
                                <a:moveTo>
                                  <a:pt x="172" y="4"/>
                                </a:moveTo>
                                <a:lnTo>
                                  <a:pt x="170" y="2"/>
                                </a:lnTo>
                                <a:lnTo>
                                  <a:pt x="0" y="147"/>
                                </a:lnTo>
                                <a:lnTo>
                                  <a:pt x="3" y="149"/>
                                </a:lnTo>
                                <a:lnTo>
                                  <a:pt x="172" y="4"/>
                                </a:lnTo>
                                <a:lnTo>
                                  <a:pt x="172" y="0"/>
                                </a:lnTo>
                                <a:lnTo>
                                  <a:pt x="172" y="4"/>
                                </a:lnTo>
                                <a:lnTo>
                                  <a:pt x="174" y="2"/>
                                </a:lnTo>
                                <a:lnTo>
                                  <a:pt x="172" y="0"/>
                                </a:lnTo>
                                <a:lnTo>
                                  <a:pt x="172" y="4"/>
                                </a:lnTo>
                                <a:close/>
                              </a:path>
                            </a:pathLst>
                          </a:custGeom>
                          <a:solidFill>
                            <a:srgbClr val="cecece"/>
                          </a:solidFill>
                          <a:ln>
                            <a:noFill/>
                          </a:ln>
                        </wps:spPr>
                        <wps:style>
                          <a:lnRef idx="0"/>
                          <a:fillRef idx="0"/>
                          <a:effectRef idx="0"/>
                          <a:fontRef idx="minor"/>
                        </wps:style>
                        <wps:bodyPr/>
                      </wps:wsp>
                      <wps:wsp>
                        <wps:cNvSpPr/>
                        <wps:spPr>
                          <a:xfrm>
                            <a:off x="3919680" y="2867040"/>
                            <a:ext cx="19080" cy="4320"/>
                          </a:xfrm>
                          <a:custGeom>
                            <a:avLst/>
                            <a:gdLst/>
                            <a:ahLst/>
                            <a:rect l="l" t="t" r="r" b="b"/>
                            <a:pathLst>
                              <a:path w="30" h="7">
                                <a:moveTo>
                                  <a:pt x="24" y="3"/>
                                </a:moveTo>
                                <a:lnTo>
                                  <a:pt x="22" y="5"/>
                                </a:lnTo>
                                <a:lnTo>
                                  <a:pt x="30" y="7"/>
                                </a:lnTo>
                                <a:lnTo>
                                  <a:pt x="30" y="3"/>
                                </a:lnTo>
                                <a:lnTo>
                                  <a:pt x="24" y="3"/>
                                </a:lnTo>
                                <a:lnTo>
                                  <a:pt x="24" y="5"/>
                                </a:lnTo>
                                <a:lnTo>
                                  <a:pt x="24" y="3"/>
                                </a:lnTo>
                                <a:lnTo>
                                  <a:pt x="0" y="0"/>
                                </a:lnTo>
                                <a:lnTo>
                                  <a:pt x="22" y="5"/>
                                </a:lnTo>
                                <a:lnTo>
                                  <a:pt x="24" y="3"/>
                                </a:lnTo>
                                <a:close/>
                              </a:path>
                            </a:pathLst>
                          </a:custGeom>
                          <a:solidFill>
                            <a:srgbClr val="cecece"/>
                          </a:solidFill>
                          <a:ln>
                            <a:noFill/>
                          </a:ln>
                        </wps:spPr>
                        <wps:style>
                          <a:lnRef idx="0"/>
                          <a:fillRef idx="0"/>
                          <a:effectRef idx="0"/>
                          <a:fontRef idx="minor"/>
                        </wps:style>
                        <wps:bodyPr/>
                      </wps:wsp>
                      <wps:wsp>
                        <wps:cNvSpPr/>
                        <wps:spPr>
                          <a:xfrm>
                            <a:off x="3935160" y="2868840"/>
                            <a:ext cx="5040" cy="2520"/>
                          </a:xfrm>
                          <a:custGeom>
                            <a:avLst/>
                            <a:gdLst/>
                            <a:ahLst/>
                            <a:rect l="l" t="t" r="r" b="b"/>
                            <a:pathLst>
                              <a:path w="8" h="4">
                                <a:moveTo>
                                  <a:pt x="4" y="2"/>
                                </a:moveTo>
                                <a:lnTo>
                                  <a:pt x="6" y="0"/>
                                </a:lnTo>
                                <a:lnTo>
                                  <a:pt x="0" y="0"/>
                                </a:lnTo>
                                <a:lnTo>
                                  <a:pt x="0" y="2"/>
                                </a:lnTo>
                                <a:lnTo>
                                  <a:pt x="6" y="4"/>
                                </a:lnTo>
                                <a:lnTo>
                                  <a:pt x="8" y="2"/>
                                </a:lnTo>
                                <a:lnTo>
                                  <a:pt x="6" y="4"/>
                                </a:lnTo>
                                <a:lnTo>
                                  <a:pt x="8" y="4"/>
                                </a:lnTo>
                                <a:lnTo>
                                  <a:pt x="8" y="2"/>
                                </a:lnTo>
                                <a:lnTo>
                                  <a:pt x="4" y="2"/>
                                </a:lnTo>
                                <a:close/>
                              </a:path>
                            </a:pathLst>
                          </a:custGeom>
                          <a:solidFill>
                            <a:srgbClr val="cecece"/>
                          </a:solidFill>
                          <a:ln>
                            <a:noFill/>
                          </a:ln>
                        </wps:spPr>
                        <wps:style>
                          <a:lnRef idx="0"/>
                          <a:fillRef idx="0"/>
                          <a:effectRef idx="0"/>
                          <a:fontRef idx="minor"/>
                        </wps:style>
                        <wps:bodyPr/>
                      </wps:wsp>
                      <wps:wsp>
                        <wps:cNvSpPr/>
                        <wps:spPr>
                          <a:xfrm>
                            <a:off x="3937680" y="2863080"/>
                            <a:ext cx="2520" cy="6840"/>
                          </a:xfrm>
                          <a:custGeom>
                            <a:avLst/>
                            <a:gdLst/>
                            <a:ahLst/>
                            <a:rect l="l" t="t" r="r" b="b"/>
                            <a:pathLst>
                              <a:path w="4" h="11">
                                <a:moveTo>
                                  <a:pt x="4" y="4"/>
                                </a:moveTo>
                                <a:lnTo>
                                  <a:pt x="0" y="2"/>
                                </a:lnTo>
                                <a:lnTo>
                                  <a:pt x="0" y="11"/>
                                </a:lnTo>
                                <a:lnTo>
                                  <a:pt x="4" y="11"/>
                                </a:lnTo>
                                <a:lnTo>
                                  <a:pt x="4" y="2"/>
                                </a:lnTo>
                                <a:lnTo>
                                  <a:pt x="2" y="2"/>
                                </a:lnTo>
                                <a:lnTo>
                                  <a:pt x="4" y="2"/>
                                </a:lnTo>
                                <a:lnTo>
                                  <a:pt x="4" y="0"/>
                                </a:lnTo>
                                <a:lnTo>
                                  <a:pt x="2" y="2"/>
                                </a:lnTo>
                                <a:lnTo>
                                  <a:pt x="4" y="4"/>
                                </a:lnTo>
                                <a:close/>
                              </a:path>
                            </a:pathLst>
                          </a:custGeom>
                          <a:solidFill>
                            <a:srgbClr val="cecece"/>
                          </a:solidFill>
                          <a:ln>
                            <a:noFill/>
                          </a:ln>
                        </wps:spPr>
                        <wps:style>
                          <a:lnRef idx="0"/>
                          <a:fillRef idx="0"/>
                          <a:effectRef idx="0"/>
                          <a:fontRef idx="minor"/>
                        </wps:style>
                        <wps:bodyPr/>
                      </wps:wsp>
                      <wps:wsp>
                        <wps:cNvSpPr/>
                        <wps:spPr>
                          <a:xfrm>
                            <a:off x="3933720" y="2864520"/>
                            <a:ext cx="6480" cy="5760"/>
                          </a:xfrm>
                          <a:custGeom>
                            <a:avLst/>
                            <a:gdLst/>
                            <a:ahLst/>
                            <a:rect l="l" t="t" r="r" b="b"/>
                            <a:pathLst>
                              <a:path w="10" h="9">
                                <a:moveTo>
                                  <a:pt x="2" y="7"/>
                                </a:moveTo>
                                <a:lnTo>
                                  <a:pt x="2" y="9"/>
                                </a:lnTo>
                                <a:lnTo>
                                  <a:pt x="10" y="2"/>
                                </a:lnTo>
                                <a:lnTo>
                                  <a:pt x="8" y="0"/>
                                </a:lnTo>
                                <a:lnTo>
                                  <a:pt x="0" y="7"/>
                                </a:lnTo>
                                <a:lnTo>
                                  <a:pt x="2" y="7"/>
                                </a:lnTo>
                                <a:close/>
                              </a:path>
                            </a:pathLst>
                          </a:custGeom>
                          <a:solidFill>
                            <a:srgbClr val="cecece"/>
                          </a:solidFill>
                          <a:ln>
                            <a:noFill/>
                          </a:ln>
                        </wps:spPr>
                        <wps:style>
                          <a:lnRef idx="0"/>
                          <a:fillRef idx="0"/>
                          <a:effectRef idx="0"/>
                          <a:fontRef idx="minor"/>
                        </wps:style>
                        <wps:bodyPr/>
                      </wps:wsp>
                      <wps:wsp>
                        <wps:cNvSpPr/>
                        <wps:spPr>
                          <a:xfrm>
                            <a:off x="3923640" y="2982600"/>
                            <a:ext cx="4320" cy="3240"/>
                          </a:xfrm>
                          <a:custGeom>
                            <a:avLst/>
                            <a:gdLst/>
                            <a:ahLst/>
                            <a:rect l="l" t="t" r="r" b="b"/>
                            <a:pathLst>
                              <a:path w="7" h="5">
                                <a:moveTo>
                                  <a:pt x="5" y="3"/>
                                </a:moveTo>
                                <a:lnTo>
                                  <a:pt x="7" y="0"/>
                                </a:lnTo>
                                <a:lnTo>
                                  <a:pt x="3" y="0"/>
                                </a:lnTo>
                                <a:lnTo>
                                  <a:pt x="0" y="3"/>
                                </a:lnTo>
                                <a:lnTo>
                                  <a:pt x="7" y="5"/>
                                </a:lnTo>
                                <a:lnTo>
                                  <a:pt x="7" y="3"/>
                                </a:lnTo>
                                <a:lnTo>
                                  <a:pt x="7" y="5"/>
                                </a:lnTo>
                                <a:lnTo>
                                  <a:pt x="7" y="3"/>
                                </a:lnTo>
                                <a:lnTo>
                                  <a:pt x="5" y="3"/>
                                </a:lnTo>
                                <a:close/>
                              </a:path>
                            </a:pathLst>
                          </a:custGeom>
                          <a:solidFill>
                            <a:srgbClr val="cecece"/>
                          </a:solidFill>
                          <a:ln>
                            <a:noFill/>
                          </a:ln>
                        </wps:spPr>
                        <wps:style>
                          <a:lnRef idx="0"/>
                          <a:fillRef idx="0"/>
                          <a:effectRef idx="0"/>
                          <a:fontRef idx="minor"/>
                        </wps:style>
                        <wps:bodyPr/>
                      </wps:wsp>
                      <wps:wsp>
                        <wps:cNvSpPr/>
                        <wps:spPr>
                          <a:xfrm>
                            <a:off x="3926880" y="2868840"/>
                            <a:ext cx="14760" cy="115560"/>
                          </a:xfrm>
                          <a:custGeom>
                            <a:avLst/>
                            <a:gdLst/>
                            <a:ahLst/>
                            <a:rect l="l" t="t" r="r" b="b"/>
                            <a:pathLst>
                              <a:path w="23" h="182">
                                <a:moveTo>
                                  <a:pt x="23" y="4"/>
                                </a:moveTo>
                                <a:lnTo>
                                  <a:pt x="21" y="2"/>
                                </a:lnTo>
                                <a:lnTo>
                                  <a:pt x="0" y="182"/>
                                </a:lnTo>
                                <a:lnTo>
                                  <a:pt x="2" y="182"/>
                                </a:lnTo>
                                <a:lnTo>
                                  <a:pt x="23" y="2"/>
                                </a:lnTo>
                                <a:lnTo>
                                  <a:pt x="23" y="0"/>
                                </a:lnTo>
                                <a:lnTo>
                                  <a:pt x="23" y="2"/>
                                </a:lnTo>
                                <a:lnTo>
                                  <a:pt x="23" y="0"/>
                                </a:lnTo>
                                <a:lnTo>
                                  <a:pt x="23" y="4"/>
                                </a:lnTo>
                                <a:close/>
                              </a:path>
                            </a:pathLst>
                          </a:custGeom>
                          <a:solidFill>
                            <a:srgbClr val="cecece"/>
                          </a:solidFill>
                          <a:ln>
                            <a:noFill/>
                          </a:ln>
                        </wps:spPr>
                        <wps:style>
                          <a:lnRef idx="0"/>
                          <a:fillRef idx="0"/>
                          <a:effectRef idx="0"/>
                          <a:fontRef idx="minor"/>
                        </wps:style>
                        <wps:bodyPr/>
                      </wps:wsp>
                      <wps:wsp>
                        <wps:cNvSpPr/>
                        <wps:spPr>
                          <a:xfrm>
                            <a:off x="3936240" y="2868840"/>
                            <a:ext cx="5040" cy="2520"/>
                          </a:xfrm>
                          <a:custGeom>
                            <a:avLst/>
                            <a:gdLst/>
                            <a:ahLst/>
                            <a:rect l="l" t="t" r="r" b="b"/>
                            <a:pathLst>
                              <a:path w="8" h="4">
                                <a:moveTo>
                                  <a:pt x="2" y="2"/>
                                </a:moveTo>
                                <a:lnTo>
                                  <a:pt x="2" y="4"/>
                                </a:lnTo>
                                <a:lnTo>
                                  <a:pt x="8" y="4"/>
                                </a:lnTo>
                                <a:lnTo>
                                  <a:pt x="8" y="0"/>
                                </a:lnTo>
                                <a:lnTo>
                                  <a:pt x="2" y="0"/>
                                </a:lnTo>
                                <a:lnTo>
                                  <a:pt x="0" y="2"/>
                                </a:lnTo>
                                <a:lnTo>
                                  <a:pt x="2" y="0"/>
                                </a:lnTo>
                                <a:lnTo>
                                  <a:pt x="0" y="0"/>
                                </a:lnTo>
                                <a:lnTo>
                                  <a:pt x="0" y="2"/>
                                </a:lnTo>
                                <a:lnTo>
                                  <a:pt x="2" y="2"/>
                                </a:lnTo>
                                <a:close/>
                              </a:path>
                            </a:pathLst>
                          </a:custGeom>
                          <a:solidFill>
                            <a:srgbClr val="cecece"/>
                          </a:solidFill>
                          <a:ln>
                            <a:noFill/>
                          </a:ln>
                        </wps:spPr>
                        <wps:style>
                          <a:lnRef idx="0"/>
                          <a:fillRef idx="0"/>
                          <a:effectRef idx="0"/>
                          <a:fontRef idx="minor"/>
                        </wps:style>
                        <wps:bodyPr/>
                      </wps:wsp>
                      <wps:wsp>
                        <wps:cNvSpPr/>
                        <wps:spPr>
                          <a:xfrm>
                            <a:off x="3922560" y="2870280"/>
                            <a:ext cx="15120" cy="114480"/>
                          </a:xfrm>
                          <a:custGeom>
                            <a:avLst/>
                            <a:gdLst/>
                            <a:ahLst/>
                            <a:rect l="l" t="t" r="r" b="b"/>
                            <a:pathLst>
                              <a:path w="24" h="180">
                                <a:moveTo>
                                  <a:pt x="2" y="175"/>
                                </a:moveTo>
                                <a:lnTo>
                                  <a:pt x="2" y="177"/>
                                </a:lnTo>
                                <a:lnTo>
                                  <a:pt x="24" y="0"/>
                                </a:lnTo>
                                <a:lnTo>
                                  <a:pt x="22" y="0"/>
                                </a:lnTo>
                                <a:lnTo>
                                  <a:pt x="0" y="177"/>
                                </a:lnTo>
                                <a:lnTo>
                                  <a:pt x="0" y="180"/>
                                </a:lnTo>
                                <a:lnTo>
                                  <a:pt x="0" y="177"/>
                                </a:lnTo>
                                <a:lnTo>
                                  <a:pt x="0" y="180"/>
                                </a:lnTo>
                                <a:lnTo>
                                  <a:pt x="2" y="175"/>
                                </a:lnTo>
                                <a:close/>
                              </a:path>
                            </a:pathLst>
                          </a:custGeom>
                          <a:solidFill>
                            <a:srgbClr val="cecece"/>
                          </a:solidFill>
                          <a:ln>
                            <a:noFill/>
                          </a:ln>
                        </wps:spPr>
                        <wps:style>
                          <a:lnRef idx="0"/>
                          <a:fillRef idx="0"/>
                          <a:effectRef idx="0"/>
                          <a:fontRef idx="minor"/>
                        </wps:style>
                        <wps:bodyPr/>
                      </wps:wsp>
                      <wps:wsp>
                        <wps:cNvSpPr/>
                        <wps:spPr>
                          <a:xfrm>
                            <a:off x="3834000" y="2957040"/>
                            <a:ext cx="100800" cy="10800"/>
                          </a:xfrm>
                          <a:custGeom>
                            <a:avLst/>
                            <a:gdLst/>
                            <a:ahLst/>
                            <a:rect l="l" t="t" r="r" b="b"/>
                            <a:pathLst>
                              <a:path w="159" h="17">
                                <a:moveTo>
                                  <a:pt x="148" y="17"/>
                                </a:moveTo>
                                <a:lnTo>
                                  <a:pt x="150" y="15"/>
                                </a:lnTo>
                                <a:lnTo>
                                  <a:pt x="0" y="0"/>
                                </a:lnTo>
                                <a:lnTo>
                                  <a:pt x="0" y="2"/>
                                </a:lnTo>
                                <a:lnTo>
                                  <a:pt x="150" y="17"/>
                                </a:lnTo>
                                <a:lnTo>
                                  <a:pt x="150" y="15"/>
                                </a:lnTo>
                                <a:lnTo>
                                  <a:pt x="150" y="17"/>
                                </a:lnTo>
                                <a:lnTo>
                                  <a:pt x="159" y="17"/>
                                </a:lnTo>
                                <a:lnTo>
                                  <a:pt x="150" y="15"/>
                                </a:lnTo>
                                <a:lnTo>
                                  <a:pt x="148" y="17"/>
                                </a:lnTo>
                                <a:close/>
                              </a:path>
                            </a:pathLst>
                          </a:custGeom>
                          <a:solidFill>
                            <a:srgbClr val="cecece"/>
                          </a:solidFill>
                          <a:ln>
                            <a:noFill/>
                          </a:ln>
                        </wps:spPr>
                        <wps:style>
                          <a:lnRef idx="0"/>
                          <a:fillRef idx="0"/>
                          <a:effectRef idx="0"/>
                          <a:fontRef idx="minor"/>
                        </wps:style>
                        <wps:bodyPr/>
                      </wps:wsp>
                      <wps:wsp>
                        <wps:cNvSpPr/>
                        <wps:spPr>
                          <a:xfrm>
                            <a:off x="3850560" y="2938320"/>
                            <a:ext cx="78840" cy="29880"/>
                          </a:xfrm>
                          <a:custGeom>
                            <a:avLst/>
                            <a:gdLst/>
                            <a:ahLst/>
                            <a:rect l="l" t="t" r="r" b="b"/>
                            <a:pathLst>
                              <a:path w="124" h="47">
                                <a:moveTo>
                                  <a:pt x="8" y="0"/>
                                </a:moveTo>
                                <a:lnTo>
                                  <a:pt x="8" y="4"/>
                                </a:lnTo>
                                <a:lnTo>
                                  <a:pt x="122" y="47"/>
                                </a:lnTo>
                                <a:lnTo>
                                  <a:pt x="124" y="45"/>
                                </a:lnTo>
                                <a:lnTo>
                                  <a:pt x="10" y="0"/>
                                </a:lnTo>
                                <a:lnTo>
                                  <a:pt x="8" y="4"/>
                                </a:lnTo>
                                <a:lnTo>
                                  <a:pt x="8" y="0"/>
                                </a:lnTo>
                                <a:lnTo>
                                  <a:pt x="0" y="0"/>
                                </a:lnTo>
                                <a:lnTo>
                                  <a:pt x="8" y="4"/>
                                </a:lnTo>
                                <a:lnTo>
                                  <a:pt x="8" y="0"/>
                                </a:lnTo>
                                <a:close/>
                              </a:path>
                            </a:pathLst>
                          </a:custGeom>
                          <a:solidFill>
                            <a:srgbClr val="cecece"/>
                          </a:solidFill>
                          <a:ln>
                            <a:noFill/>
                          </a:ln>
                        </wps:spPr>
                        <wps:style>
                          <a:lnRef idx="0"/>
                          <a:fillRef idx="0"/>
                          <a:effectRef idx="0"/>
                          <a:fontRef idx="minor"/>
                        </wps:style>
                        <wps:bodyPr/>
                      </wps:wsp>
                      <wps:wsp>
                        <wps:cNvSpPr/>
                        <wps:spPr>
                          <a:xfrm>
                            <a:off x="3855600" y="2938320"/>
                            <a:ext cx="83160" cy="8280"/>
                          </a:xfrm>
                          <a:custGeom>
                            <a:avLst/>
                            <a:gdLst/>
                            <a:ahLst/>
                            <a:rect l="l" t="t" r="r" b="b"/>
                            <a:pathLst>
                              <a:path w="131" h="13">
                                <a:moveTo>
                                  <a:pt x="120" y="13"/>
                                </a:moveTo>
                                <a:lnTo>
                                  <a:pt x="120" y="8"/>
                                </a:lnTo>
                                <a:lnTo>
                                  <a:pt x="0" y="0"/>
                                </a:lnTo>
                                <a:lnTo>
                                  <a:pt x="0" y="4"/>
                                </a:lnTo>
                                <a:lnTo>
                                  <a:pt x="120" y="13"/>
                                </a:lnTo>
                                <a:lnTo>
                                  <a:pt x="123" y="8"/>
                                </a:lnTo>
                                <a:lnTo>
                                  <a:pt x="120" y="13"/>
                                </a:lnTo>
                                <a:lnTo>
                                  <a:pt x="131" y="13"/>
                                </a:lnTo>
                                <a:lnTo>
                                  <a:pt x="123" y="8"/>
                                </a:lnTo>
                                <a:lnTo>
                                  <a:pt x="120" y="13"/>
                                </a:lnTo>
                                <a:close/>
                              </a:path>
                            </a:pathLst>
                          </a:custGeom>
                          <a:solidFill>
                            <a:srgbClr val="cecece"/>
                          </a:solidFill>
                          <a:ln>
                            <a:noFill/>
                          </a:ln>
                        </wps:spPr>
                        <wps:style>
                          <a:lnRef idx="0"/>
                          <a:fillRef idx="0"/>
                          <a:effectRef idx="0"/>
                          <a:fontRef idx="minor"/>
                        </wps:style>
                        <wps:bodyPr/>
                      </wps:wsp>
                      <wps:wsp>
                        <wps:cNvSpPr/>
                        <wps:spPr>
                          <a:xfrm>
                            <a:off x="3869640" y="2921760"/>
                            <a:ext cx="64080" cy="24840"/>
                          </a:xfrm>
                          <a:custGeom>
                            <a:avLst/>
                            <a:gdLst/>
                            <a:ahLst/>
                            <a:rect l="l" t="t" r="r" b="b"/>
                            <a:pathLst>
                              <a:path w="101" h="39">
                                <a:moveTo>
                                  <a:pt x="10" y="0"/>
                                </a:moveTo>
                                <a:lnTo>
                                  <a:pt x="8" y="4"/>
                                </a:lnTo>
                                <a:lnTo>
                                  <a:pt x="98" y="39"/>
                                </a:lnTo>
                                <a:lnTo>
                                  <a:pt x="101" y="34"/>
                                </a:lnTo>
                                <a:lnTo>
                                  <a:pt x="10" y="0"/>
                                </a:lnTo>
                                <a:lnTo>
                                  <a:pt x="10" y="4"/>
                                </a:lnTo>
                                <a:lnTo>
                                  <a:pt x="10" y="0"/>
                                </a:lnTo>
                                <a:lnTo>
                                  <a:pt x="0" y="0"/>
                                </a:lnTo>
                                <a:lnTo>
                                  <a:pt x="8" y="4"/>
                                </a:lnTo>
                                <a:lnTo>
                                  <a:pt x="10" y="0"/>
                                </a:lnTo>
                                <a:close/>
                              </a:path>
                            </a:pathLst>
                          </a:custGeom>
                          <a:solidFill>
                            <a:srgbClr val="cecece"/>
                          </a:solidFill>
                          <a:ln>
                            <a:noFill/>
                          </a:ln>
                        </wps:spPr>
                        <wps:style>
                          <a:lnRef idx="0"/>
                          <a:fillRef idx="0"/>
                          <a:effectRef idx="0"/>
                          <a:fontRef idx="minor"/>
                        </wps:style>
                        <wps:bodyPr/>
                      </wps:wsp>
                      <wps:wsp>
                        <wps:cNvSpPr/>
                        <wps:spPr>
                          <a:xfrm>
                            <a:off x="3876120" y="2921760"/>
                            <a:ext cx="63000" cy="6840"/>
                          </a:xfrm>
                          <a:custGeom>
                            <a:avLst/>
                            <a:gdLst/>
                            <a:ahLst/>
                            <a:rect l="l" t="t" r="r" b="b"/>
                            <a:pathLst>
                              <a:path w="99" h="11">
                                <a:moveTo>
                                  <a:pt x="91" y="11"/>
                                </a:moveTo>
                                <a:lnTo>
                                  <a:pt x="91" y="6"/>
                                </a:lnTo>
                                <a:lnTo>
                                  <a:pt x="0" y="0"/>
                                </a:lnTo>
                                <a:lnTo>
                                  <a:pt x="0" y="4"/>
                                </a:lnTo>
                                <a:lnTo>
                                  <a:pt x="91" y="11"/>
                                </a:lnTo>
                                <a:lnTo>
                                  <a:pt x="91" y="6"/>
                                </a:lnTo>
                                <a:lnTo>
                                  <a:pt x="91" y="11"/>
                                </a:lnTo>
                                <a:lnTo>
                                  <a:pt x="99" y="11"/>
                                </a:lnTo>
                                <a:lnTo>
                                  <a:pt x="91" y="6"/>
                                </a:lnTo>
                                <a:lnTo>
                                  <a:pt x="91" y="11"/>
                                </a:lnTo>
                                <a:close/>
                              </a:path>
                            </a:pathLst>
                          </a:custGeom>
                          <a:solidFill>
                            <a:srgbClr val="cecece"/>
                          </a:solidFill>
                          <a:ln>
                            <a:noFill/>
                          </a:ln>
                        </wps:spPr>
                        <wps:style>
                          <a:lnRef idx="0"/>
                          <a:fillRef idx="0"/>
                          <a:effectRef idx="0"/>
                          <a:fontRef idx="minor"/>
                        </wps:style>
                        <wps:bodyPr/>
                      </wps:wsp>
                      <wps:wsp>
                        <wps:cNvSpPr/>
                        <wps:spPr>
                          <a:xfrm>
                            <a:off x="3885480" y="2908440"/>
                            <a:ext cx="48240" cy="20160"/>
                          </a:xfrm>
                          <a:custGeom>
                            <a:avLst/>
                            <a:gdLst/>
                            <a:ahLst/>
                            <a:rect l="l" t="t" r="r" b="b"/>
                            <a:pathLst>
                              <a:path w="76" h="32">
                                <a:moveTo>
                                  <a:pt x="9" y="0"/>
                                </a:moveTo>
                                <a:lnTo>
                                  <a:pt x="9" y="4"/>
                                </a:lnTo>
                                <a:lnTo>
                                  <a:pt x="76" y="32"/>
                                </a:lnTo>
                                <a:lnTo>
                                  <a:pt x="76" y="27"/>
                                </a:lnTo>
                                <a:lnTo>
                                  <a:pt x="11" y="0"/>
                                </a:lnTo>
                                <a:lnTo>
                                  <a:pt x="9" y="4"/>
                                </a:lnTo>
                                <a:lnTo>
                                  <a:pt x="9" y="0"/>
                                </a:lnTo>
                                <a:lnTo>
                                  <a:pt x="0" y="0"/>
                                </a:lnTo>
                                <a:lnTo>
                                  <a:pt x="9" y="4"/>
                                </a:lnTo>
                                <a:lnTo>
                                  <a:pt x="9" y="0"/>
                                </a:lnTo>
                                <a:close/>
                              </a:path>
                            </a:pathLst>
                          </a:custGeom>
                          <a:solidFill>
                            <a:srgbClr val="cecece"/>
                          </a:solidFill>
                          <a:ln>
                            <a:noFill/>
                          </a:ln>
                        </wps:spPr>
                        <wps:style>
                          <a:lnRef idx="0"/>
                          <a:fillRef idx="0"/>
                          <a:effectRef idx="0"/>
                          <a:fontRef idx="minor"/>
                        </wps:style>
                        <wps:bodyPr/>
                      </wps:wsp>
                      <wps:wsp>
                        <wps:cNvSpPr/>
                        <wps:spPr>
                          <a:xfrm>
                            <a:off x="3891240" y="2908440"/>
                            <a:ext cx="48960" cy="5040"/>
                          </a:xfrm>
                          <a:custGeom>
                            <a:avLst/>
                            <a:gdLst/>
                            <a:ahLst/>
                            <a:rect l="l" t="t" r="r" b="b"/>
                            <a:pathLst>
                              <a:path w="77" h="8">
                                <a:moveTo>
                                  <a:pt x="69" y="8"/>
                                </a:moveTo>
                                <a:lnTo>
                                  <a:pt x="71" y="4"/>
                                </a:lnTo>
                                <a:lnTo>
                                  <a:pt x="0" y="0"/>
                                </a:lnTo>
                                <a:lnTo>
                                  <a:pt x="0" y="4"/>
                                </a:lnTo>
                                <a:lnTo>
                                  <a:pt x="71" y="8"/>
                                </a:lnTo>
                                <a:lnTo>
                                  <a:pt x="71" y="4"/>
                                </a:lnTo>
                                <a:lnTo>
                                  <a:pt x="71" y="8"/>
                                </a:lnTo>
                                <a:lnTo>
                                  <a:pt x="77" y="8"/>
                                </a:lnTo>
                                <a:lnTo>
                                  <a:pt x="71" y="4"/>
                                </a:lnTo>
                                <a:lnTo>
                                  <a:pt x="69" y="8"/>
                                </a:lnTo>
                                <a:close/>
                              </a:path>
                            </a:pathLst>
                          </a:custGeom>
                          <a:solidFill>
                            <a:srgbClr val="cecece"/>
                          </a:solidFill>
                          <a:ln>
                            <a:noFill/>
                          </a:ln>
                        </wps:spPr>
                        <wps:style>
                          <a:lnRef idx="0"/>
                          <a:fillRef idx="0"/>
                          <a:effectRef idx="0"/>
                          <a:fontRef idx="minor"/>
                        </wps:style>
                        <wps:bodyPr/>
                      </wps:wsp>
                      <wps:wsp>
                        <wps:cNvSpPr/>
                        <wps:spPr>
                          <a:xfrm>
                            <a:off x="3899520" y="2897640"/>
                            <a:ext cx="36720" cy="15840"/>
                          </a:xfrm>
                          <a:custGeom>
                            <a:avLst/>
                            <a:gdLst/>
                            <a:ahLst/>
                            <a:rect l="l" t="t" r="r" b="b"/>
                            <a:pathLst>
                              <a:path w="58" h="25">
                                <a:moveTo>
                                  <a:pt x="8" y="0"/>
                                </a:moveTo>
                                <a:lnTo>
                                  <a:pt x="6" y="4"/>
                                </a:lnTo>
                                <a:lnTo>
                                  <a:pt x="56" y="25"/>
                                </a:lnTo>
                                <a:lnTo>
                                  <a:pt x="58" y="21"/>
                                </a:lnTo>
                                <a:lnTo>
                                  <a:pt x="8" y="0"/>
                                </a:lnTo>
                                <a:lnTo>
                                  <a:pt x="8" y="4"/>
                                </a:lnTo>
                                <a:lnTo>
                                  <a:pt x="8" y="0"/>
                                </a:lnTo>
                                <a:lnTo>
                                  <a:pt x="0" y="0"/>
                                </a:lnTo>
                                <a:lnTo>
                                  <a:pt x="6" y="4"/>
                                </a:lnTo>
                                <a:lnTo>
                                  <a:pt x="8" y="0"/>
                                </a:lnTo>
                                <a:close/>
                              </a:path>
                            </a:pathLst>
                          </a:custGeom>
                          <a:solidFill>
                            <a:srgbClr val="cecece"/>
                          </a:solidFill>
                          <a:ln>
                            <a:noFill/>
                          </a:ln>
                        </wps:spPr>
                        <wps:style>
                          <a:lnRef idx="0"/>
                          <a:fillRef idx="0"/>
                          <a:effectRef idx="0"/>
                          <a:fontRef idx="minor"/>
                        </wps:style>
                        <wps:bodyPr/>
                      </wps:wsp>
                      <wps:wsp>
                        <wps:cNvSpPr/>
                        <wps:spPr>
                          <a:xfrm>
                            <a:off x="3904560" y="2897640"/>
                            <a:ext cx="36720" cy="3960"/>
                          </a:xfrm>
                          <a:custGeom>
                            <a:avLst/>
                            <a:gdLst/>
                            <a:ahLst/>
                            <a:rect l="l" t="t" r="r" b="b"/>
                            <a:pathLst>
                              <a:path w="58" h="6">
                                <a:moveTo>
                                  <a:pt x="50" y="6"/>
                                </a:moveTo>
                                <a:lnTo>
                                  <a:pt x="50" y="2"/>
                                </a:lnTo>
                                <a:lnTo>
                                  <a:pt x="0" y="0"/>
                                </a:lnTo>
                                <a:lnTo>
                                  <a:pt x="0" y="4"/>
                                </a:lnTo>
                                <a:lnTo>
                                  <a:pt x="50" y="6"/>
                                </a:lnTo>
                                <a:lnTo>
                                  <a:pt x="52" y="2"/>
                                </a:lnTo>
                                <a:lnTo>
                                  <a:pt x="50" y="6"/>
                                </a:lnTo>
                                <a:lnTo>
                                  <a:pt x="58" y="6"/>
                                </a:lnTo>
                                <a:lnTo>
                                  <a:pt x="52" y="2"/>
                                </a:lnTo>
                                <a:lnTo>
                                  <a:pt x="50" y="6"/>
                                </a:lnTo>
                                <a:close/>
                              </a:path>
                            </a:pathLst>
                          </a:custGeom>
                          <a:solidFill>
                            <a:srgbClr val="cecece"/>
                          </a:solidFill>
                          <a:ln>
                            <a:noFill/>
                          </a:ln>
                        </wps:spPr>
                        <wps:style>
                          <a:lnRef idx="0"/>
                          <a:fillRef idx="0"/>
                          <a:effectRef idx="0"/>
                          <a:fontRef idx="minor"/>
                        </wps:style>
                        <wps:bodyPr/>
                      </wps:wsp>
                      <wps:wsp>
                        <wps:cNvSpPr/>
                        <wps:spPr>
                          <a:xfrm>
                            <a:off x="3910320" y="2889360"/>
                            <a:ext cx="27360" cy="12240"/>
                          </a:xfrm>
                          <a:custGeom>
                            <a:avLst/>
                            <a:gdLst/>
                            <a:ahLst/>
                            <a:rect l="l" t="t" r="r" b="b"/>
                            <a:pathLst>
                              <a:path w="43" h="19">
                                <a:moveTo>
                                  <a:pt x="6" y="0"/>
                                </a:moveTo>
                                <a:lnTo>
                                  <a:pt x="6" y="2"/>
                                </a:lnTo>
                                <a:lnTo>
                                  <a:pt x="41" y="19"/>
                                </a:lnTo>
                                <a:lnTo>
                                  <a:pt x="43" y="15"/>
                                </a:lnTo>
                                <a:lnTo>
                                  <a:pt x="9" y="0"/>
                                </a:lnTo>
                                <a:lnTo>
                                  <a:pt x="6" y="2"/>
                                </a:lnTo>
                                <a:lnTo>
                                  <a:pt x="6" y="0"/>
                                </a:lnTo>
                                <a:lnTo>
                                  <a:pt x="0" y="0"/>
                                </a:lnTo>
                                <a:lnTo>
                                  <a:pt x="6" y="2"/>
                                </a:lnTo>
                                <a:lnTo>
                                  <a:pt x="6" y="0"/>
                                </a:lnTo>
                                <a:close/>
                              </a:path>
                            </a:pathLst>
                          </a:custGeom>
                          <a:solidFill>
                            <a:srgbClr val="cecece"/>
                          </a:solidFill>
                          <a:ln>
                            <a:noFill/>
                          </a:ln>
                        </wps:spPr>
                        <wps:style>
                          <a:lnRef idx="0"/>
                          <a:fillRef idx="0"/>
                          <a:effectRef idx="0"/>
                          <a:fontRef idx="minor"/>
                        </wps:style>
                        <wps:bodyPr/>
                      </wps:wsp>
                      <wps:wsp>
                        <wps:cNvSpPr/>
                        <wps:spPr>
                          <a:xfrm>
                            <a:off x="3914280" y="2889360"/>
                            <a:ext cx="27360" cy="2520"/>
                          </a:xfrm>
                          <a:custGeom>
                            <a:avLst/>
                            <a:gdLst/>
                            <a:ahLst/>
                            <a:rect l="l" t="t" r="r" b="b"/>
                            <a:pathLst>
                              <a:path w="43" h="4">
                                <a:moveTo>
                                  <a:pt x="35" y="4"/>
                                </a:moveTo>
                                <a:lnTo>
                                  <a:pt x="37" y="2"/>
                                </a:lnTo>
                                <a:lnTo>
                                  <a:pt x="0" y="0"/>
                                </a:lnTo>
                                <a:lnTo>
                                  <a:pt x="0" y="2"/>
                                </a:lnTo>
                                <a:lnTo>
                                  <a:pt x="37" y="4"/>
                                </a:lnTo>
                                <a:lnTo>
                                  <a:pt x="37" y="2"/>
                                </a:lnTo>
                                <a:lnTo>
                                  <a:pt x="37" y="4"/>
                                </a:lnTo>
                                <a:lnTo>
                                  <a:pt x="43" y="4"/>
                                </a:lnTo>
                                <a:lnTo>
                                  <a:pt x="37" y="2"/>
                                </a:lnTo>
                                <a:lnTo>
                                  <a:pt x="35" y="4"/>
                                </a:lnTo>
                                <a:close/>
                              </a:path>
                            </a:pathLst>
                          </a:custGeom>
                          <a:solidFill>
                            <a:srgbClr val="cecece"/>
                          </a:solidFill>
                          <a:ln>
                            <a:noFill/>
                          </a:ln>
                        </wps:spPr>
                        <wps:style>
                          <a:lnRef idx="0"/>
                          <a:fillRef idx="0"/>
                          <a:effectRef idx="0"/>
                          <a:fontRef idx="minor"/>
                        </wps:style>
                        <wps:bodyPr/>
                      </wps:wsp>
                      <wps:wsp>
                        <wps:cNvSpPr/>
                        <wps:spPr>
                          <a:xfrm>
                            <a:off x="3922560" y="2883600"/>
                            <a:ext cx="15120" cy="8280"/>
                          </a:xfrm>
                          <a:custGeom>
                            <a:avLst/>
                            <a:gdLst/>
                            <a:ahLst/>
                            <a:rect l="l" t="t" r="r" b="b"/>
                            <a:pathLst>
                              <a:path w="24" h="13">
                                <a:moveTo>
                                  <a:pt x="0" y="0"/>
                                </a:moveTo>
                                <a:lnTo>
                                  <a:pt x="0" y="2"/>
                                </a:lnTo>
                                <a:lnTo>
                                  <a:pt x="22" y="13"/>
                                </a:lnTo>
                                <a:lnTo>
                                  <a:pt x="24" y="11"/>
                                </a:lnTo>
                                <a:lnTo>
                                  <a:pt x="0" y="0"/>
                                </a:lnTo>
                                <a:close/>
                              </a:path>
                            </a:pathLst>
                          </a:custGeom>
                          <a:solidFill>
                            <a:srgbClr val="cecece"/>
                          </a:solidFill>
                          <a:ln>
                            <a:noFill/>
                          </a:ln>
                        </wps:spPr>
                        <wps:style>
                          <a:lnRef idx="0"/>
                          <a:fillRef idx="0"/>
                          <a:effectRef idx="0"/>
                          <a:fontRef idx="minor"/>
                        </wps:style>
                        <wps:bodyPr/>
                      </wps:wsp>
                      <wps:wsp>
                        <wps:cNvSpPr/>
                        <wps:spPr>
                          <a:xfrm>
                            <a:off x="3837960" y="2947680"/>
                            <a:ext cx="90000" cy="32400"/>
                          </a:xfrm>
                          <a:custGeom>
                            <a:avLst/>
                            <a:gdLst/>
                            <a:ahLst/>
                            <a:rect l="l" t="t" r="r" b="b"/>
                            <a:pathLst>
                              <a:path w="142" h="51">
                                <a:moveTo>
                                  <a:pt x="11" y="0"/>
                                </a:moveTo>
                                <a:lnTo>
                                  <a:pt x="11" y="4"/>
                                </a:lnTo>
                                <a:lnTo>
                                  <a:pt x="142" y="51"/>
                                </a:lnTo>
                                <a:lnTo>
                                  <a:pt x="142" y="49"/>
                                </a:lnTo>
                                <a:lnTo>
                                  <a:pt x="11" y="0"/>
                                </a:lnTo>
                                <a:lnTo>
                                  <a:pt x="11" y="4"/>
                                </a:lnTo>
                                <a:lnTo>
                                  <a:pt x="11" y="0"/>
                                </a:lnTo>
                                <a:lnTo>
                                  <a:pt x="0" y="0"/>
                                </a:lnTo>
                                <a:lnTo>
                                  <a:pt x="11" y="4"/>
                                </a:lnTo>
                                <a:lnTo>
                                  <a:pt x="11" y="0"/>
                                </a:lnTo>
                                <a:close/>
                              </a:path>
                            </a:pathLst>
                          </a:custGeom>
                          <a:solidFill>
                            <a:srgbClr val="cecece"/>
                          </a:solidFill>
                          <a:ln>
                            <a:noFill/>
                          </a:ln>
                        </wps:spPr>
                        <wps:style>
                          <a:lnRef idx="0"/>
                          <a:fillRef idx="0"/>
                          <a:effectRef idx="0"/>
                          <a:fontRef idx="minor"/>
                        </wps:style>
                        <wps:bodyPr/>
                      </wps:wsp>
                      <wps:wsp>
                        <wps:cNvSpPr/>
                        <wps:spPr>
                          <a:xfrm>
                            <a:off x="3844800" y="2947680"/>
                            <a:ext cx="91440" cy="10800"/>
                          </a:xfrm>
                          <a:custGeom>
                            <a:avLst/>
                            <a:gdLst/>
                            <a:ahLst/>
                            <a:rect l="l" t="t" r="r" b="b"/>
                            <a:pathLst>
                              <a:path w="144" h="17">
                                <a:moveTo>
                                  <a:pt x="135" y="17"/>
                                </a:moveTo>
                                <a:lnTo>
                                  <a:pt x="135" y="13"/>
                                </a:lnTo>
                                <a:lnTo>
                                  <a:pt x="0" y="0"/>
                                </a:lnTo>
                                <a:lnTo>
                                  <a:pt x="0" y="4"/>
                                </a:lnTo>
                                <a:lnTo>
                                  <a:pt x="135" y="17"/>
                                </a:lnTo>
                                <a:lnTo>
                                  <a:pt x="135" y="13"/>
                                </a:lnTo>
                                <a:lnTo>
                                  <a:pt x="135" y="17"/>
                                </a:lnTo>
                                <a:lnTo>
                                  <a:pt x="144" y="17"/>
                                </a:lnTo>
                                <a:lnTo>
                                  <a:pt x="135" y="13"/>
                                </a:lnTo>
                                <a:lnTo>
                                  <a:pt x="135" y="17"/>
                                </a:lnTo>
                                <a:close/>
                              </a:path>
                            </a:pathLst>
                          </a:custGeom>
                          <a:solidFill>
                            <a:srgbClr val="cecece"/>
                          </a:solidFill>
                          <a:ln>
                            <a:noFill/>
                          </a:ln>
                        </wps:spPr>
                        <wps:style>
                          <a:lnRef idx="0"/>
                          <a:fillRef idx="0"/>
                          <a:effectRef idx="0"/>
                          <a:fontRef idx="minor"/>
                        </wps:style>
                        <wps:bodyPr/>
                      </wps:wsp>
                      <wps:wsp>
                        <wps:cNvSpPr/>
                        <wps:spPr>
                          <a:xfrm>
                            <a:off x="3860280" y="2928600"/>
                            <a:ext cx="70560" cy="29880"/>
                          </a:xfrm>
                          <a:custGeom>
                            <a:avLst/>
                            <a:gdLst/>
                            <a:ahLst/>
                            <a:rect l="l" t="t" r="r" b="b"/>
                            <a:pathLst>
                              <a:path w="111" h="47">
                                <a:moveTo>
                                  <a:pt x="8" y="0"/>
                                </a:moveTo>
                                <a:lnTo>
                                  <a:pt x="8" y="4"/>
                                </a:lnTo>
                                <a:lnTo>
                                  <a:pt x="111" y="47"/>
                                </a:lnTo>
                                <a:lnTo>
                                  <a:pt x="111" y="43"/>
                                </a:lnTo>
                                <a:lnTo>
                                  <a:pt x="8" y="0"/>
                                </a:lnTo>
                                <a:lnTo>
                                  <a:pt x="8" y="4"/>
                                </a:lnTo>
                                <a:lnTo>
                                  <a:pt x="8" y="0"/>
                                </a:lnTo>
                                <a:lnTo>
                                  <a:pt x="0" y="0"/>
                                </a:lnTo>
                                <a:lnTo>
                                  <a:pt x="8" y="4"/>
                                </a:lnTo>
                                <a:lnTo>
                                  <a:pt x="8" y="0"/>
                                </a:lnTo>
                                <a:close/>
                              </a:path>
                            </a:pathLst>
                          </a:custGeom>
                          <a:solidFill>
                            <a:srgbClr val="cecece"/>
                          </a:solidFill>
                          <a:ln>
                            <a:noFill/>
                          </a:ln>
                        </wps:spPr>
                        <wps:style>
                          <a:lnRef idx="0"/>
                          <a:fillRef idx="0"/>
                          <a:effectRef idx="0"/>
                          <a:fontRef idx="minor"/>
                        </wps:style>
                        <wps:bodyPr/>
                      </wps:wsp>
                      <wps:wsp>
                        <wps:cNvSpPr/>
                        <wps:spPr>
                          <a:xfrm>
                            <a:off x="3865320" y="2928600"/>
                            <a:ext cx="73800" cy="9360"/>
                          </a:xfrm>
                          <a:custGeom>
                            <a:avLst/>
                            <a:gdLst/>
                            <a:ahLst/>
                            <a:rect l="l" t="t" r="r" b="b"/>
                            <a:pathLst>
                              <a:path w="116" h="15">
                                <a:moveTo>
                                  <a:pt x="105" y="13"/>
                                </a:moveTo>
                                <a:lnTo>
                                  <a:pt x="108" y="10"/>
                                </a:lnTo>
                                <a:lnTo>
                                  <a:pt x="0" y="0"/>
                                </a:lnTo>
                                <a:lnTo>
                                  <a:pt x="0" y="4"/>
                                </a:lnTo>
                                <a:lnTo>
                                  <a:pt x="108" y="13"/>
                                </a:lnTo>
                                <a:lnTo>
                                  <a:pt x="108" y="10"/>
                                </a:lnTo>
                                <a:lnTo>
                                  <a:pt x="108" y="13"/>
                                </a:lnTo>
                                <a:lnTo>
                                  <a:pt x="116" y="15"/>
                                </a:lnTo>
                                <a:lnTo>
                                  <a:pt x="108" y="10"/>
                                </a:lnTo>
                                <a:lnTo>
                                  <a:pt x="105" y="13"/>
                                </a:lnTo>
                                <a:close/>
                              </a:path>
                            </a:pathLst>
                          </a:custGeom>
                          <a:solidFill>
                            <a:srgbClr val="cecece"/>
                          </a:solidFill>
                          <a:ln>
                            <a:noFill/>
                          </a:ln>
                        </wps:spPr>
                        <wps:style>
                          <a:lnRef idx="0"/>
                          <a:fillRef idx="0"/>
                          <a:effectRef idx="0"/>
                          <a:fontRef idx="minor"/>
                        </wps:style>
                        <wps:bodyPr/>
                      </wps:wsp>
                      <wps:wsp>
                        <wps:cNvSpPr/>
                        <wps:spPr>
                          <a:xfrm>
                            <a:off x="3877920" y="2914560"/>
                            <a:ext cx="55800" cy="22320"/>
                          </a:xfrm>
                          <a:custGeom>
                            <a:avLst/>
                            <a:gdLst/>
                            <a:ahLst/>
                            <a:rect l="l" t="t" r="r" b="b"/>
                            <a:pathLst>
                              <a:path w="88" h="35">
                                <a:moveTo>
                                  <a:pt x="8" y="0"/>
                                </a:moveTo>
                                <a:lnTo>
                                  <a:pt x="8" y="5"/>
                                </a:lnTo>
                                <a:lnTo>
                                  <a:pt x="85" y="35"/>
                                </a:lnTo>
                                <a:lnTo>
                                  <a:pt x="88" y="32"/>
                                </a:lnTo>
                                <a:lnTo>
                                  <a:pt x="8" y="0"/>
                                </a:lnTo>
                                <a:lnTo>
                                  <a:pt x="8" y="5"/>
                                </a:lnTo>
                                <a:lnTo>
                                  <a:pt x="8" y="0"/>
                                </a:lnTo>
                                <a:lnTo>
                                  <a:pt x="0" y="0"/>
                                </a:lnTo>
                                <a:lnTo>
                                  <a:pt x="8" y="5"/>
                                </a:lnTo>
                                <a:lnTo>
                                  <a:pt x="8" y="0"/>
                                </a:lnTo>
                                <a:close/>
                              </a:path>
                            </a:pathLst>
                          </a:custGeom>
                          <a:solidFill>
                            <a:srgbClr val="cecece"/>
                          </a:solidFill>
                          <a:ln>
                            <a:noFill/>
                          </a:ln>
                        </wps:spPr>
                        <wps:style>
                          <a:lnRef idx="0"/>
                          <a:fillRef idx="0"/>
                          <a:effectRef idx="0"/>
                          <a:fontRef idx="minor"/>
                        </wps:style>
                        <wps:bodyPr/>
                      </wps:wsp>
                      <wps:wsp>
                        <wps:cNvSpPr/>
                        <wps:spPr>
                          <a:xfrm>
                            <a:off x="3882960" y="2914560"/>
                            <a:ext cx="55800" cy="5760"/>
                          </a:xfrm>
                          <a:custGeom>
                            <a:avLst/>
                            <a:gdLst/>
                            <a:ahLst/>
                            <a:rect l="l" t="t" r="r" b="b"/>
                            <a:pathLst>
                              <a:path w="88" h="9">
                                <a:moveTo>
                                  <a:pt x="80" y="9"/>
                                </a:moveTo>
                                <a:lnTo>
                                  <a:pt x="80" y="7"/>
                                </a:lnTo>
                                <a:lnTo>
                                  <a:pt x="0" y="0"/>
                                </a:lnTo>
                                <a:lnTo>
                                  <a:pt x="0" y="5"/>
                                </a:lnTo>
                                <a:lnTo>
                                  <a:pt x="80" y="9"/>
                                </a:lnTo>
                                <a:lnTo>
                                  <a:pt x="80" y="7"/>
                                </a:lnTo>
                                <a:lnTo>
                                  <a:pt x="80" y="9"/>
                                </a:lnTo>
                                <a:lnTo>
                                  <a:pt x="88" y="9"/>
                                </a:lnTo>
                                <a:lnTo>
                                  <a:pt x="80" y="7"/>
                                </a:lnTo>
                                <a:lnTo>
                                  <a:pt x="80" y="9"/>
                                </a:lnTo>
                                <a:close/>
                              </a:path>
                            </a:pathLst>
                          </a:custGeom>
                          <a:solidFill>
                            <a:srgbClr val="cecece"/>
                          </a:solidFill>
                          <a:ln>
                            <a:noFill/>
                          </a:ln>
                        </wps:spPr>
                        <wps:style>
                          <a:lnRef idx="0"/>
                          <a:fillRef idx="0"/>
                          <a:effectRef idx="0"/>
                          <a:fontRef idx="minor"/>
                        </wps:style>
                        <wps:bodyPr/>
                      </wps:wsp>
                      <wps:wsp>
                        <wps:cNvSpPr/>
                        <wps:spPr>
                          <a:xfrm>
                            <a:off x="3892680" y="2902680"/>
                            <a:ext cx="41400" cy="17640"/>
                          </a:xfrm>
                          <a:custGeom>
                            <a:avLst/>
                            <a:gdLst/>
                            <a:ahLst/>
                            <a:rect l="l" t="t" r="r" b="b"/>
                            <a:pathLst>
                              <a:path w="65" h="28">
                                <a:moveTo>
                                  <a:pt x="7" y="0"/>
                                </a:moveTo>
                                <a:lnTo>
                                  <a:pt x="7" y="2"/>
                                </a:lnTo>
                                <a:lnTo>
                                  <a:pt x="65" y="28"/>
                                </a:lnTo>
                                <a:lnTo>
                                  <a:pt x="65" y="26"/>
                                </a:lnTo>
                                <a:lnTo>
                                  <a:pt x="9" y="0"/>
                                </a:lnTo>
                                <a:lnTo>
                                  <a:pt x="7" y="2"/>
                                </a:lnTo>
                                <a:lnTo>
                                  <a:pt x="7" y="0"/>
                                </a:lnTo>
                                <a:lnTo>
                                  <a:pt x="0" y="0"/>
                                </a:lnTo>
                                <a:lnTo>
                                  <a:pt x="7" y="2"/>
                                </a:lnTo>
                                <a:lnTo>
                                  <a:pt x="7" y="0"/>
                                </a:lnTo>
                                <a:close/>
                              </a:path>
                            </a:pathLst>
                          </a:custGeom>
                          <a:solidFill>
                            <a:srgbClr val="cecece"/>
                          </a:solidFill>
                          <a:ln>
                            <a:noFill/>
                          </a:ln>
                        </wps:spPr>
                        <wps:style>
                          <a:lnRef idx="0"/>
                          <a:fillRef idx="0"/>
                          <a:effectRef idx="0"/>
                          <a:fontRef idx="minor"/>
                        </wps:style>
                        <wps:bodyPr/>
                      </wps:wsp>
                      <wps:wsp>
                        <wps:cNvSpPr/>
                        <wps:spPr>
                          <a:xfrm>
                            <a:off x="3897000" y="2902680"/>
                            <a:ext cx="43200" cy="4320"/>
                          </a:xfrm>
                          <a:custGeom>
                            <a:avLst/>
                            <a:gdLst/>
                            <a:ahLst/>
                            <a:rect l="l" t="t" r="r" b="b"/>
                            <a:pathLst>
                              <a:path w="68" h="7">
                                <a:moveTo>
                                  <a:pt x="60" y="7"/>
                                </a:moveTo>
                                <a:lnTo>
                                  <a:pt x="60" y="2"/>
                                </a:lnTo>
                                <a:lnTo>
                                  <a:pt x="0" y="0"/>
                                </a:lnTo>
                                <a:lnTo>
                                  <a:pt x="0" y="2"/>
                                </a:lnTo>
                                <a:lnTo>
                                  <a:pt x="60" y="7"/>
                                </a:lnTo>
                                <a:lnTo>
                                  <a:pt x="62" y="2"/>
                                </a:lnTo>
                                <a:lnTo>
                                  <a:pt x="60" y="7"/>
                                </a:lnTo>
                                <a:lnTo>
                                  <a:pt x="68" y="7"/>
                                </a:lnTo>
                                <a:lnTo>
                                  <a:pt x="62" y="2"/>
                                </a:lnTo>
                                <a:lnTo>
                                  <a:pt x="60" y="7"/>
                                </a:lnTo>
                                <a:close/>
                              </a:path>
                            </a:pathLst>
                          </a:custGeom>
                          <a:solidFill>
                            <a:srgbClr val="cecece"/>
                          </a:solidFill>
                          <a:ln>
                            <a:noFill/>
                          </a:ln>
                        </wps:spPr>
                        <wps:style>
                          <a:lnRef idx="0"/>
                          <a:fillRef idx="0"/>
                          <a:effectRef idx="0"/>
                          <a:fontRef idx="minor"/>
                        </wps:style>
                        <wps:bodyPr/>
                      </wps:wsp>
                      <wps:wsp>
                        <wps:cNvSpPr/>
                        <wps:spPr>
                          <a:xfrm>
                            <a:off x="3903480" y="2891880"/>
                            <a:ext cx="33120" cy="15120"/>
                          </a:xfrm>
                          <a:custGeom>
                            <a:avLst/>
                            <a:gdLst/>
                            <a:ahLst/>
                            <a:rect l="l" t="t" r="r" b="b"/>
                            <a:pathLst>
                              <a:path w="52" h="24">
                                <a:moveTo>
                                  <a:pt x="9" y="2"/>
                                </a:moveTo>
                                <a:lnTo>
                                  <a:pt x="9" y="4"/>
                                </a:lnTo>
                                <a:lnTo>
                                  <a:pt x="50" y="24"/>
                                </a:lnTo>
                                <a:lnTo>
                                  <a:pt x="52" y="19"/>
                                </a:lnTo>
                                <a:lnTo>
                                  <a:pt x="9" y="2"/>
                                </a:lnTo>
                                <a:lnTo>
                                  <a:pt x="9" y="4"/>
                                </a:lnTo>
                                <a:lnTo>
                                  <a:pt x="9" y="2"/>
                                </a:lnTo>
                                <a:lnTo>
                                  <a:pt x="0" y="0"/>
                                </a:lnTo>
                                <a:lnTo>
                                  <a:pt x="9" y="4"/>
                                </a:lnTo>
                                <a:lnTo>
                                  <a:pt x="9" y="2"/>
                                </a:lnTo>
                                <a:close/>
                              </a:path>
                            </a:pathLst>
                          </a:custGeom>
                          <a:solidFill>
                            <a:srgbClr val="cecece"/>
                          </a:solidFill>
                          <a:ln>
                            <a:noFill/>
                          </a:ln>
                        </wps:spPr>
                        <wps:style>
                          <a:lnRef idx="0"/>
                          <a:fillRef idx="0"/>
                          <a:effectRef idx="0"/>
                          <a:fontRef idx="minor"/>
                        </wps:style>
                        <wps:bodyPr/>
                      </wps:wsp>
                      <wps:wsp>
                        <wps:cNvSpPr/>
                        <wps:spPr>
                          <a:xfrm>
                            <a:off x="3909240" y="2892960"/>
                            <a:ext cx="29880" cy="2520"/>
                          </a:xfrm>
                          <a:custGeom>
                            <a:avLst/>
                            <a:gdLst/>
                            <a:ahLst/>
                            <a:rect l="l" t="t" r="r" b="b"/>
                            <a:pathLst>
                              <a:path w="47" h="4">
                                <a:moveTo>
                                  <a:pt x="41" y="4"/>
                                </a:moveTo>
                                <a:lnTo>
                                  <a:pt x="41" y="2"/>
                                </a:lnTo>
                                <a:lnTo>
                                  <a:pt x="0" y="0"/>
                                </a:lnTo>
                                <a:lnTo>
                                  <a:pt x="0" y="2"/>
                                </a:lnTo>
                                <a:lnTo>
                                  <a:pt x="41" y="4"/>
                                </a:lnTo>
                                <a:lnTo>
                                  <a:pt x="41" y="2"/>
                                </a:lnTo>
                                <a:lnTo>
                                  <a:pt x="41" y="4"/>
                                </a:lnTo>
                                <a:lnTo>
                                  <a:pt x="47" y="4"/>
                                </a:lnTo>
                                <a:lnTo>
                                  <a:pt x="41" y="2"/>
                                </a:lnTo>
                                <a:lnTo>
                                  <a:pt x="41" y="4"/>
                                </a:lnTo>
                                <a:close/>
                              </a:path>
                            </a:pathLst>
                          </a:custGeom>
                          <a:solidFill>
                            <a:srgbClr val="cecece"/>
                          </a:solidFill>
                          <a:ln>
                            <a:noFill/>
                          </a:ln>
                        </wps:spPr>
                        <wps:style>
                          <a:lnRef idx="0"/>
                          <a:fillRef idx="0"/>
                          <a:effectRef idx="0"/>
                          <a:fontRef idx="minor"/>
                        </wps:style>
                        <wps:bodyPr/>
                      </wps:wsp>
                      <wps:wsp>
                        <wps:cNvSpPr/>
                        <wps:spPr>
                          <a:xfrm>
                            <a:off x="3914280" y="2886120"/>
                            <a:ext cx="20880" cy="9360"/>
                          </a:xfrm>
                          <a:custGeom>
                            <a:avLst/>
                            <a:gdLst/>
                            <a:ahLst/>
                            <a:rect l="l" t="t" r="r" b="b"/>
                            <a:pathLst>
                              <a:path w="33" h="15">
                                <a:moveTo>
                                  <a:pt x="7" y="0"/>
                                </a:moveTo>
                                <a:lnTo>
                                  <a:pt x="5" y="3"/>
                                </a:lnTo>
                                <a:lnTo>
                                  <a:pt x="33" y="15"/>
                                </a:lnTo>
                                <a:lnTo>
                                  <a:pt x="33" y="13"/>
                                </a:lnTo>
                                <a:lnTo>
                                  <a:pt x="7" y="0"/>
                                </a:lnTo>
                                <a:lnTo>
                                  <a:pt x="7" y="3"/>
                                </a:lnTo>
                                <a:lnTo>
                                  <a:pt x="7" y="0"/>
                                </a:lnTo>
                                <a:lnTo>
                                  <a:pt x="0" y="0"/>
                                </a:lnTo>
                                <a:lnTo>
                                  <a:pt x="5" y="3"/>
                                </a:lnTo>
                                <a:lnTo>
                                  <a:pt x="7" y="0"/>
                                </a:lnTo>
                                <a:close/>
                              </a:path>
                            </a:pathLst>
                          </a:custGeom>
                          <a:solidFill>
                            <a:srgbClr val="cecece"/>
                          </a:solidFill>
                          <a:ln>
                            <a:noFill/>
                          </a:ln>
                        </wps:spPr>
                        <wps:style>
                          <a:lnRef idx="0"/>
                          <a:fillRef idx="0"/>
                          <a:effectRef idx="0"/>
                          <a:fontRef idx="minor"/>
                        </wps:style>
                        <wps:bodyPr/>
                      </wps:wsp>
                      <wps:wsp>
                        <wps:cNvSpPr/>
                        <wps:spPr>
                          <a:xfrm>
                            <a:off x="3659040" y="2886120"/>
                            <a:ext cx="19080" cy="1800"/>
                          </a:xfrm>
                          <a:prstGeom prst="rect">
                            <a:avLst/>
                          </a:prstGeom>
                          <a:solidFill>
                            <a:srgbClr val="cecece"/>
                          </a:solidFill>
                          <a:ln>
                            <a:noFill/>
                          </a:ln>
                        </wps:spPr>
                        <wps:style>
                          <a:lnRef idx="0"/>
                          <a:fillRef idx="0"/>
                          <a:effectRef idx="0"/>
                          <a:fontRef idx="minor"/>
                        </wps:style>
                        <wps:bodyPr/>
                      </wps:wsp>
                      <wps:wsp>
                        <wps:cNvSpPr/>
                        <wps:spPr>
                          <a:xfrm>
                            <a:off x="3818880" y="2575440"/>
                            <a:ext cx="57240" cy="412920"/>
                          </a:xfrm>
                          <a:custGeom>
                            <a:avLst/>
                            <a:gdLst/>
                            <a:ahLst/>
                            <a:rect l="l" t="t" r="r" b="b"/>
                            <a:pathLst>
                              <a:path w="90" h="650">
                                <a:moveTo>
                                  <a:pt x="90" y="26"/>
                                </a:moveTo>
                                <a:lnTo>
                                  <a:pt x="82" y="26"/>
                                </a:lnTo>
                                <a:lnTo>
                                  <a:pt x="0" y="648"/>
                                </a:lnTo>
                                <a:lnTo>
                                  <a:pt x="6" y="650"/>
                                </a:lnTo>
                                <a:lnTo>
                                  <a:pt x="90" y="27"/>
                                </a:lnTo>
                                <a:lnTo>
                                  <a:pt x="82" y="27"/>
                                </a:lnTo>
                                <a:lnTo>
                                  <a:pt x="90" y="26"/>
                                </a:lnTo>
                                <a:lnTo>
                                  <a:pt x="86" y="0"/>
                                </a:lnTo>
                                <a:lnTo>
                                  <a:pt x="82" y="26"/>
                                </a:lnTo>
                                <a:lnTo>
                                  <a:pt x="90" y="26"/>
                                </a:lnTo>
                                <a:close/>
                              </a:path>
                            </a:pathLst>
                          </a:custGeom>
                          <a:solidFill>
                            <a:srgbClr val="000000"/>
                          </a:solidFill>
                          <a:ln>
                            <a:noFill/>
                          </a:ln>
                        </wps:spPr>
                        <wps:style>
                          <a:lnRef idx="0"/>
                          <a:fillRef idx="0"/>
                          <a:effectRef idx="0"/>
                          <a:fontRef idx="minor"/>
                        </wps:style>
                        <wps:bodyPr/>
                      </wps:wsp>
                      <wps:wsp>
                        <wps:cNvSpPr/>
                        <wps:spPr>
                          <a:xfrm>
                            <a:off x="3871080" y="2592000"/>
                            <a:ext cx="57240" cy="396360"/>
                          </a:xfrm>
                          <a:custGeom>
                            <a:avLst/>
                            <a:gdLst/>
                            <a:ahLst/>
                            <a:rect l="l" t="t" r="r" b="b"/>
                            <a:pathLst>
                              <a:path w="90" h="624">
                                <a:moveTo>
                                  <a:pt x="86" y="622"/>
                                </a:moveTo>
                                <a:lnTo>
                                  <a:pt x="90" y="622"/>
                                </a:lnTo>
                                <a:lnTo>
                                  <a:pt x="8" y="0"/>
                                </a:lnTo>
                                <a:lnTo>
                                  <a:pt x="0" y="1"/>
                                </a:lnTo>
                                <a:lnTo>
                                  <a:pt x="81" y="624"/>
                                </a:lnTo>
                                <a:lnTo>
                                  <a:pt x="86" y="622"/>
                                </a:lnTo>
                                <a:close/>
                              </a:path>
                            </a:pathLst>
                          </a:custGeom>
                          <a:solidFill>
                            <a:srgbClr val="000000"/>
                          </a:solidFill>
                          <a:ln>
                            <a:noFill/>
                          </a:ln>
                        </wps:spPr>
                        <wps:style>
                          <a:lnRef idx="0"/>
                          <a:fillRef idx="0"/>
                          <a:effectRef idx="0"/>
                          <a:fontRef idx="minor"/>
                        </wps:style>
                        <wps:bodyPr/>
                      </wps:wsp>
                      <wps:wsp>
                        <wps:cNvSpPr/>
                        <wps:spPr>
                          <a:xfrm>
                            <a:off x="3824640" y="2652480"/>
                            <a:ext cx="92880" cy="316800"/>
                          </a:xfrm>
                          <a:custGeom>
                            <a:avLst/>
                            <a:gdLst/>
                            <a:ahLst/>
                            <a:rect l="l" t="t" r="r" b="b"/>
                            <a:pathLst>
                              <a:path w="146" h="499">
                                <a:moveTo>
                                  <a:pt x="0" y="499"/>
                                </a:moveTo>
                                <a:lnTo>
                                  <a:pt x="146" y="435"/>
                                </a:lnTo>
                                <a:lnTo>
                                  <a:pt x="15" y="373"/>
                                </a:lnTo>
                                <a:lnTo>
                                  <a:pt x="131" y="313"/>
                                </a:lnTo>
                                <a:lnTo>
                                  <a:pt x="30" y="261"/>
                                </a:lnTo>
                                <a:lnTo>
                                  <a:pt x="118" y="216"/>
                                </a:lnTo>
                                <a:lnTo>
                                  <a:pt x="41" y="171"/>
                                </a:lnTo>
                                <a:lnTo>
                                  <a:pt x="107" y="133"/>
                                </a:lnTo>
                                <a:lnTo>
                                  <a:pt x="51" y="99"/>
                                </a:lnTo>
                                <a:lnTo>
                                  <a:pt x="99" y="69"/>
                                </a:lnTo>
                                <a:lnTo>
                                  <a:pt x="58" y="41"/>
                                </a:lnTo>
                                <a:lnTo>
                                  <a:pt x="92" y="19"/>
                                </a:lnTo>
                                <a:lnTo>
                                  <a:pt x="64" y="0"/>
                                </a:lnTo>
                              </a:path>
                            </a:pathLst>
                          </a:custGeom>
                          <a:noFill/>
                          <a:ln cap="rnd" w="1440">
                            <a:solidFill>
                              <a:srgbClr val="000000"/>
                            </a:solidFill>
                            <a:round/>
                          </a:ln>
                        </wps:spPr>
                        <wps:style>
                          <a:lnRef idx="0"/>
                          <a:fillRef idx="0"/>
                          <a:effectRef idx="0"/>
                          <a:fontRef idx="minor"/>
                        </wps:style>
                        <wps:bodyPr/>
                      </wps:wsp>
                      <wps:wsp>
                        <wps:cNvSpPr/>
                        <wps:spPr>
                          <a:xfrm>
                            <a:off x="3828240" y="2652480"/>
                            <a:ext cx="93960" cy="315720"/>
                          </a:xfrm>
                          <a:custGeom>
                            <a:avLst/>
                            <a:gdLst/>
                            <a:ahLst/>
                            <a:rect l="l" t="t" r="r" b="b"/>
                            <a:pathLst>
                              <a:path w="148" h="497">
                                <a:moveTo>
                                  <a:pt x="148" y="497"/>
                                </a:moveTo>
                                <a:lnTo>
                                  <a:pt x="0" y="433"/>
                                </a:lnTo>
                                <a:lnTo>
                                  <a:pt x="133" y="373"/>
                                </a:lnTo>
                                <a:lnTo>
                                  <a:pt x="17" y="313"/>
                                </a:lnTo>
                                <a:lnTo>
                                  <a:pt x="118" y="261"/>
                                </a:lnTo>
                                <a:lnTo>
                                  <a:pt x="27" y="216"/>
                                </a:lnTo>
                                <a:lnTo>
                                  <a:pt x="108" y="171"/>
                                </a:lnTo>
                                <a:lnTo>
                                  <a:pt x="39" y="135"/>
                                </a:lnTo>
                                <a:lnTo>
                                  <a:pt x="97" y="99"/>
                                </a:lnTo>
                                <a:lnTo>
                                  <a:pt x="47" y="69"/>
                                </a:lnTo>
                                <a:lnTo>
                                  <a:pt x="88" y="43"/>
                                </a:lnTo>
                                <a:lnTo>
                                  <a:pt x="56" y="19"/>
                                </a:lnTo>
                                <a:lnTo>
                                  <a:pt x="84" y="0"/>
                                </a:lnTo>
                              </a:path>
                            </a:pathLst>
                          </a:custGeom>
                          <a:noFill/>
                          <a:ln cap="rnd" w="1440">
                            <a:solidFill>
                              <a:srgbClr val="000000"/>
                            </a:solidFill>
                            <a:round/>
                          </a:ln>
                        </wps:spPr>
                        <wps:style>
                          <a:lnRef idx="0"/>
                          <a:fillRef idx="0"/>
                          <a:effectRef idx="0"/>
                          <a:fontRef idx="minor"/>
                        </wps:style>
                        <wps:bodyPr/>
                      </wps:wsp>
                      <wps:wsp>
                        <wps:cNvSpPr/>
                        <wps:spPr>
                          <a:xfrm>
                            <a:off x="3855600" y="2545200"/>
                            <a:ext cx="17640" cy="41400"/>
                          </a:xfrm>
                          <a:custGeom>
                            <a:avLst/>
                            <a:gdLst/>
                            <a:ahLst/>
                            <a:rect l="l" t="t" r="r" b="b"/>
                            <a:pathLst>
                              <a:path w="28" h="65">
                                <a:moveTo>
                                  <a:pt x="26" y="60"/>
                                </a:moveTo>
                                <a:lnTo>
                                  <a:pt x="28" y="60"/>
                                </a:lnTo>
                                <a:lnTo>
                                  <a:pt x="2" y="0"/>
                                </a:lnTo>
                                <a:lnTo>
                                  <a:pt x="0" y="3"/>
                                </a:lnTo>
                                <a:lnTo>
                                  <a:pt x="26" y="62"/>
                                </a:lnTo>
                                <a:lnTo>
                                  <a:pt x="28" y="62"/>
                                </a:lnTo>
                                <a:lnTo>
                                  <a:pt x="26" y="62"/>
                                </a:lnTo>
                                <a:lnTo>
                                  <a:pt x="26" y="65"/>
                                </a:lnTo>
                                <a:lnTo>
                                  <a:pt x="28" y="62"/>
                                </a:lnTo>
                                <a:lnTo>
                                  <a:pt x="26" y="60"/>
                                </a:lnTo>
                                <a:close/>
                              </a:path>
                            </a:pathLst>
                          </a:custGeom>
                          <a:solidFill>
                            <a:srgbClr val="000000"/>
                          </a:solidFill>
                          <a:ln>
                            <a:noFill/>
                          </a:ln>
                        </wps:spPr>
                        <wps:style>
                          <a:lnRef idx="0"/>
                          <a:fillRef idx="0"/>
                          <a:effectRef idx="0"/>
                          <a:fontRef idx="minor"/>
                        </wps:style>
                        <wps:bodyPr/>
                      </wps:wsp>
                      <wps:wsp>
                        <wps:cNvSpPr/>
                        <wps:spPr>
                          <a:xfrm>
                            <a:off x="3872160" y="2545200"/>
                            <a:ext cx="21600" cy="39240"/>
                          </a:xfrm>
                          <a:custGeom>
                            <a:avLst/>
                            <a:gdLst/>
                            <a:ahLst/>
                            <a:rect l="l" t="t" r="r" b="b"/>
                            <a:pathLst>
                              <a:path w="34" h="62">
                                <a:moveTo>
                                  <a:pt x="32" y="0"/>
                                </a:moveTo>
                                <a:lnTo>
                                  <a:pt x="30" y="0"/>
                                </a:lnTo>
                                <a:lnTo>
                                  <a:pt x="0" y="60"/>
                                </a:lnTo>
                                <a:lnTo>
                                  <a:pt x="2" y="62"/>
                                </a:lnTo>
                                <a:lnTo>
                                  <a:pt x="34" y="3"/>
                                </a:lnTo>
                                <a:lnTo>
                                  <a:pt x="32" y="0"/>
                                </a:lnTo>
                                <a:close/>
                              </a:path>
                            </a:pathLst>
                          </a:custGeom>
                          <a:solidFill>
                            <a:srgbClr val="000000"/>
                          </a:solidFill>
                          <a:ln>
                            <a:noFill/>
                          </a:ln>
                        </wps:spPr>
                        <wps:style>
                          <a:lnRef idx="0"/>
                          <a:fillRef idx="0"/>
                          <a:effectRef idx="0"/>
                          <a:fontRef idx="minor"/>
                        </wps:style>
                        <wps:bodyPr/>
                      </wps:wsp>
                      <wps:wsp>
                        <wps:cNvSpPr/>
                        <wps:spPr>
                          <a:xfrm>
                            <a:off x="3612600" y="2480400"/>
                            <a:ext cx="1440" cy="153720"/>
                          </a:xfrm>
                          <a:custGeom>
                            <a:avLst/>
                            <a:gdLst/>
                            <a:ahLst/>
                            <a:rect l="l" t="t" r="r" b="b"/>
                            <a:pathLst>
                              <a:path w="2" h="242">
                                <a:moveTo>
                                  <a:pt x="0" y="0"/>
                                </a:moveTo>
                                <a:lnTo>
                                  <a:pt x="0" y="0"/>
                                </a:lnTo>
                                <a:lnTo>
                                  <a:pt x="0" y="242"/>
                                </a:lnTo>
                                <a:lnTo>
                                  <a:pt x="2" y="242"/>
                                </a:lnTo>
                                <a:lnTo>
                                  <a:pt x="2" y="0"/>
                                </a:lnTo>
                                <a:lnTo>
                                  <a:pt x="0" y="0"/>
                                </a:lnTo>
                                <a:close/>
                              </a:path>
                            </a:pathLst>
                          </a:custGeom>
                          <a:solidFill>
                            <a:srgbClr val="000000"/>
                          </a:solidFill>
                          <a:ln>
                            <a:noFill/>
                          </a:ln>
                        </wps:spPr>
                        <wps:style>
                          <a:lnRef idx="0"/>
                          <a:fillRef idx="0"/>
                          <a:effectRef idx="0"/>
                          <a:fontRef idx="minor"/>
                        </wps:style>
                        <wps:bodyPr/>
                      </wps:wsp>
                      <wps:wsp>
                        <wps:cNvSpPr/>
                        <wps:spPr>
                          <a:xfrm>
                            <a:off x="3724200" y="2783160"/>
                            <a:ext cx="84960" cy="221760"/>
                          </a:xfrm>
                          <a:prstGeom prst="rect">
                            <a:avLst/>
                          </a:prstGeom>
                          <a:solidFill>
                            <a:srgbClr val="dadada"/>
                          </a:solidFill>
                          <a:ln>
                            <a:noFill/>
                          </a:ln>
                        </wps:spPr>
                        <wps:style>
                          <a:lnRef idx="0"/>
                          <a:fillRef idx="0"/>
                          <a:effectRef idx="0"/>
                          <a:fontRef idx="minor"/>
                        </wps:style>
                        <wps:bodyPr/>
                      </wps:wsp>
                      <wps:wsp>
                        <wps:cNvSpPr/>
                        <wps:spPr>
                          <a:xfrm>
                            <a:off x="3726720" y="2795400"/>
                            <a:ext cx="76680" cy="206280"/>
                          </a:xfrm>
                          <a:prstGeom prst="rect">
                            <a:avLst/>
                          </a:prstGeom>
                          <a:solidFill>
                            <a:srgbClr val="f0f0f0"/>
                          </a:solidFill>
                          <a:ln>
                            <a:noFill/>
                          </a:ln>
                        </wps:spPr>
                        <wps:style>
                          <a:lnRef idx="0"/>
                          <a:fillRef idx="0"/>
                          <a:effectRef idx="0"/>
                          <a:fontRef idx="minor"/>
                        </wps:style>
                        <wps:bodyPr/>
                      </wps:wsp>
                      <wps:wsp>
                        <wps:cNvSpPr/>
                        <wps:spPr>
                          <a:xfrm>
                            <a:off x="3805560" y="2773800"/>
                            <a:ext cx="23040" cy="231120"/>
                          </a:xfrm>
                          <a:custGeom>
                            <a:avLst/>
                            <a:gdLst/>
                            <a:ahLst/>
                            <a:rect l="l" t="t" r="r" b="b"/>
                            <a:pathLst>
                              <a:path w="36" h="364">
                                <a:moveTo>
                                  <a:pt x="0" y="364"/>
                                </a:moveTo>
                                <a:lnTo>
                                  <a:pt x="36" y="340"/>
                                </a:lnTo>
                                <a:lnTo>
                                  <a:pt x="36" y="0"/>
                                </a:lnTo>
                                <a:lnTo>
                                  <a:pt x="0" y="17"/>
                                </a:lnTo>
                                <a:lnTo>
                                  <a:pt x="0" y="364"/>
                                </a:lnTo>
                                <a:close/>
                              </a:path>
                            </a:pathLst>
                          </a:custGeom>
                          <a:solidFill>
                            <a:srgbClr val="474747"/>
                          </a:solidFill>
                          <a:ln>
                            <a:noFill/>
                          </a:ln>
                        </wps:spPr>
                        <wps:style>
                          <a:lnRef idx="0"/>
                          <a:fillRef idx="0"/>
                          <a:effectRef idx="0"/>
                          <a:fontRef idx="minor"/>
                        </wps:style>
                        <wps:bodyPr/>
                      </wps:wsp>
                      <wps:wsp>
                        <wps:cNvSpPr/>
                        <wps:spPr>
                          <a:xfrm>
                            <a:off x="3724200" y="2773800"/>
                            <a:ext cx="104040" cy="13320"/>
                          </a:xfrm>
                          <a:custGeom>
                            <a:avLst/>
                            <a:gdLst/>
                            <a:ahLst/>
                            <a:rect l="l" t="t" r="r" b="b"/>
                            <a:pathLst>
                              <a:path w="164" h="21">
                                <a:moveTo>
                                  <a:pt x="131" y="21"/>
                                </a:moveTo>
                                <a:lnTo>
                                  <a:pt x="0" y="19"/>
                                </a:lnTo>
                                <a:lnTo>
                                  <a:pt x="37" y="0"/>
                                </a:lnTo>
                                <a:lnTo>
                                  <a:pt x="164" y="0"/>
                                </a:lnTo>
                                <a:lnTo>
                                  <a:pt x="131" y="21"/>
                                </a:lnTo>
                                <a:close/>
                              </a:path>
                            </a:pathLst>
                          </a:custGeom>
                          <a:solidFill>
                            <a:srgbClr val="919191"/>
                          </a:solidFill>
                          <a:ln>
                            <a:noFill/>
                          </a:ln>
                        </wps:spPr>
                        <wps:style>
                          <a:lnRef idx="0"/>
                          <a:fillRef idx="0"/>
                          <a:effectRef idx="0"/>
                          <a:fontRef idx="minor"/>
                        </wps:style>
                        <wps:bodyPr/>
                      </wps:wsp>
                      <wps:wsp>
                        <wps:cNvSpPr/>
                        <wps:spPr>
                          <a:xfrm>
                            <a:off x="3769200" y="2903760"/>
                            <a:ext cx="32400" cy="95400"/>
                          </a:xfrm>
                          <a:prstGeom prst="rect">
                            <a:avLst/>
                          </a:prstGeom>
                          <a:solidFill>
                            <a:srgbClr val="dadada"/>
                          </a:solidFill>
                          <a:ln>
                            <a:noFill/>
                          </a:ln>
                        </wps:spPr>
                        <wps:style>
                          <a:lnRef idx="0"/>
                          <a:fillRef idx="0"/>
                          <a:effectRef idx="0"/>
                          <a:fontRef idx="minor"/>
                        </wps:style>
                        <wps:bodyPr/>
                      </wps:wsp>
                      <wps:wsp>
                        <wps:cNvSpPr/>
                        <wps:spPr>
                          <a:xfrm>
                            <a:off x="3732480" y="2903760"/>
                            <a:ext cx="32400" cy="95400"/>
                          </a:xfrm>
                          <a:prstGeom prst="rect">
                            <a:avLst/>
                          </a:prstGeom>
                          <a:solidFill>
                            <a:srgbClr val="dadada"/>
                          </a:solidFill>
                          <a:ln>
                            <a:noFill/>
                          </a:ln>
                        </wps:spPr>
                        <wps:style>
                          <a:lnRef idx="0"/>
                          <a:fillRef idx="0"/>
                          <a:effectRef idx="0"/>
                          <a:fontRef idx="minor"/>
                        </wps:style>
                        <wps:bodyPr/>
                      </wps:wsp>
                      <wps:wsp>
                        <wps:cNvSpPr/>
                        <wps:spPr>
                          <a:xfrm>
                            <a:off x="3732480" y="2799000"/>
                            <a:ext cx="32400" cy="95400"/>
                          </a:xfrm>
                          <a:prstGeom prst="rect">
                            <a:avLst/>
                          </a:prstGeom>
                          <a:solidFill>
                            <a:srgbClr val="dadada"/>
                          </a:solidFill>
                          <a:ln>
                            <a:noFill/>
                          </a:ln>
                        </wps:spPr>
                        <wps:style>
                          <a:lnRef idx="0"/>
                          <a:fillRef idx="0"/>
                          <a:effectRef idx="0"/>
                          <a:fontRef idx="minor"/>
                        </wps:style>
                        <wps:bodyPr/>
                      </wps:wsp>
                      <wps:wsp>
                        <wps:cNvSpPr/>
                        <wps:spPr>
                          <a:xfrm>
                            <a:off x="3769200" y="2801160"/>
                            <a:ext cx="32400" cy="94680"/>
                          </a:xfrm>
                          <a:prstGeom prst="rect">
                            <a:avLst/>
                          </a:prstGeom>
                          <a:solidFill>
                            <a:srgbClr val="dadada"/>
                          </a:solidFill>
                          <a:ln>
                            <a:noFill/>
                          </a:ln>
                        </wps:spPr>
                        <wps:style>
                          <a:lnRef idx="0"/>
                          <a:fillRef idx="0"/>
                          <a:effectRef idx="0"/>
                          <a:fontRef idx="minor"/>
                        </wps:style>
                        <wps:bodyPr/>
                      </wps:wsp>
                      <wps:wsp>
                        <wps:cNvSpPr/>
                        <wps:spPr>
                          <a:xfrm>
                            <a:off x="3725640" y="2894400"/>
                            <a:ext cx="81360" cy="9360"/>
                          </a:xfrm>
                          <a:prstGeom prst="rect">
                            <a:avLst/>
                          </a:prstGeom>
                          <a:solidFill>
                            <a:srgbClr val="cecece"/>
                          </a:solidFill>
                          <a:ln>
                            <a:noFill/>
                          </a:ln>
                        </wps:spPr>
                        <wps:style>
                          <a:lnRef idx="0"/>
                          <a:fillRef idx="0"/>
                          <a:effectRef idx="0"/>
                          <a:fontRef idx="minor"/>
                        </wps:style>
                        <wps:bodyPr/>
                      </wps:wsp>
                      <wps:wsp>
                        <wps:cNvSpPr/>
                        <wps:spPr>
                          <a:xfrm>
                            <a:off x="3747600" y="2894400"/>
                            <a:ext cx="13320" cy="9360"/>
                          </a:xfrm>
                          <a:prstGeom prst="rect">
                            <a:avLst/>
                          </a:prstGeom>
                          <a:solidFill>
                            <a:srgbClr val="919191"/>
                          </a:solidFill>
                          <a:ln>
                            <a:noFill/>
                          </a:ln>
                        </wps:spPr>
                        <wps:style>
                          <a:lnRef idx="0"/>
                          <a:fillRef idx="0"/>
                          <a:effectRef idx="0"/>
                          <a:fontRef idx="minor"/>
                        </wps:style>
                        <wps:bodyPr/>
                      </wps:wsp>
                      <wps:wsp>
                        <wps:cNvSpPr/>
                        <wps:spPr>
                          <a:xfrm>
                            <a:off x="3742200" y="2895480"/>
                            <a:ext cx="19080" cy="3240"/>
                          </a:xfrm>
                          <a:custGeom>
                            <a:avLst/>
                            <a:gdLst/>
                            <a:ahLst/>
                            <a:rect l="l" t="t" r="r" b="b"/>
                            <a:pathLst>
                              <a:path w="30" h="5">
                                <a:moveTo>
                                  <a:pt x="30" y="3"/>
                                </a:moveTo>
                                <a:lnTo>
                                  <a:pt x="30" y="0"/>
                                </a:lnTo>
                                <a:lnTo>
                                  <a:pt x="0" y="0"/>
                                </a:lnTo>
                                <a:lnTo>
                                  <a:pt x="0" y="5"/>
                                </a:lnTo>
                                <a:lnTo>
                                  <a:pt x="30" y="5"/>
                                </a:lnTo>
                                <a:lnTo>
                                  <a:pt x="30" y="3"/>
                                </a:lnTo>
                                <a:close/>
                              </a:path>
                            </a:pathLst>
                          </a:custGeom>
                          <a:solidFill>
                            <a:srgbClr val="cecece"/>
                          </a:solidFill>
                          <a:ln>
                            <a:noFill/>
                          </a:ln>
                        </wps:spPr>
                        <wps:style>
                          <a:lnRef idx="0"/>
                          <a:fillRef idx="0"/>
                          <a:effectRef idx="0"/>
                          <a:fontRef idx="minor"/>
                        </wps:style>
                        <wps:bodyPr/>
                      </wps:wsp>
                      <wps:wsp>
                        <wps:cNvSpPr/>
                        <wps:spPr>
                          <a:xfrm>
                            <a:off x="3769200" y="2894400"/>
                            <a:ext cx="13320" cy="9360"/>
                          </a:xfrm>
                          <a:prstGeom prst="rect">
                            <a:avLst/>
                          </a:prstGeom>
                          <a:solidFill>
                            <a:srgbClr val="919191"/>
                          </a:solidFill>
                          <a:ln>
                            <a:noFill/>
                          </a:ln>
                        </wps:spPr>
                        <wps:style>
                          <a:lnRef idx="0"/>
                          <a:fillRef idx="0"/>
                          <a:effectRef idx="0"/>
                          <a:fontRef idx="minor"/>
                        </wps:style>
                        <wps:bodyPr/>
                      </wps:wsp>
                      <wps:wsp>
                        <wps:cNvSpPr/>
                        <wps:spPr>
                          <a:xfrm>
                            <a:off x="3763080" y="2895480"/>
                            <a:ext cx="21600" cy="3240"/>
                          </a:xfrm>
                          <a:custGeom>
                            <a:avLst/>
                            <a:gdLst/>
                            <a:ahLst/>
                            <a:rect l="l" t="t" r="r" b="b"/>
                            <a:pathLst>
                              <a:path w="34" h="5">
                                <a:moveTo>
                                  <a:pt x="34" y="3"/>
                                </a:moveTo>
                                <a:lnTo>
                                  <a:pt x="34" y="0"/>
                                </a:lnTo>
                                <a:lnTo>
                                  <a:pt x="0" y="0"/>
                                </a:lnTo>
                                <a:lnTo>
                                  <a:pt x="0" y="5"/>
                                </a:lnTo>
                                <a:lnTo>
                                  <a:pt x="34" y="5"/>
                                </a:lnTo>
                                <a:lnTo>
                                  <a:pt x="34" y="3"/>
                                </a:lnTo>
                                <a:close/>
                              </a:path>
                            </a:pathLst>
                          </a:custGeom>
                          <a:solidFill>
                            <a:srgbClr val="cecece"/>
                          </a:solidFill>
                          <a:ln>
                            <a:noFill/>
                          </a:ln>
                        </wps:spPr>
                        <wps:style>
                          <a:lnRef idx="0"/>
                          <a:fillRef idx="0"/>
                          <a:effectRef idx="0"/>
                          <a:fontRef idx="minor"/>
                        </wps:style>
                        <wps:bodyPr/>
                      </wps:wsp>
                      <wps:wsp>
                        <wps:cNvSpPr/>
                        <wps:spPr>
                          <a:xfrm>
                            <a:off x="3874680" y="2545200"/>
                            <a:ext cx="186840" cy="31680"/>
                          </a:xfrm>
                          <a:custGeom>
                            <a:avLst/>
                            <a:gdLst/>
                            <a:ahLst/>
                            <a:rect l="l" t="t" r="r" b="b"/>
                            <a:pathLst>
                              <a:path w="294" h="50">
                                <a:moveTo>
                                  <a:pt x="0" y="50"/>
                                </a:moveTo>
                                <a:lnTo>
                                  <a:pt x="0" y="50"/>
                                </a:lnTo>
                                <a:lnTo>
                                  <a:pt x="15" y="50"/>
                                </a:lnTo>
                                <a:lnTo>
                                  <a:pt x="30" y="50"/>
                                </a:lnTo>
                                <a:lnTo>
                                  <a:pt x="45" y="50"/>
                                </a:lnTo>
                                <a:lnTo>
                                  <a:pt x="60" y="50"/>
                                </a:lnTo>
                                <a:lnTo>
                                  <a:pt x="73" y="48"/>
                                </a:lnTo>
                                <a:lnTo>
                                  <a:pt x="88" y="48"/>
                                </a:lnTo>
                                <a:lnTo>
                                  <a:pt x="101" y="48"/>
                                </a:lnTo>
                                <a:lnTo>
                                  <a:pt x="114" y="45"/>
                                </a:lnTo>
                                <a:lnTo>
                                  <a:pt x="127" y="45"/>
                                </a:lnTo>
                                <a:lnTo>
                                  <a:pt x="140" y="44"/>
                                </a:lnTo>
                                <a:lnTo>
                                  <a:pt x="153" y="44"/>
                                </a:lnTo>
                                <a:lnTo>
                                  <a:pt x="163" y="42"/>
                                </a:lnTo>
                                <a:lnTo>
                                  <a:pt x="176" y="42"/>
                                </a:lnTo>
                                <a:lnTo>
                                  <a:pt x="187" y="39"/>
                                </a:lnTo>
                                <a:lnTo>
                                  <a:pt x="198" y="38"/>
                                </a:lnTo>
                                <a:lnTo>
                                  <a:pt x="208" y="38"/>
                                </a:lnTo>
                                <a:lnTo>
                                  <a:pt x="217" y="35"/>
                                </a:lnTo>
                                <a:lnTo>
                                  <a:pt x="226" y="33"/>
                                </a:lnTo>
                                <a:lnTo>
                                  <a:pt x="236" y="30"/>
                                </a:lnTo>
                                <a:lnTo>
                                  <a:pt x="243" y="29"/>
                                </a:lnTo>
                                <a:lnTo>
                                  <a:pt x="251" y="27"/>
                                </a:lnTo>
                                <a:lnTo>
                                  <a:pt x="258" y="24"/>
                                </a:lnTo>
                                <a:lnTo>
                                  <a:pt x="264" y="24"/>
                                </a:lnTo>
                                <a:lnTo>
                                  <a:pt x="271" y="23"/>
                                </a:lnTo>
                                <a:lnTo>
                                  <a:pt x="275" y="20"/>
                                </a:lnTo>
                                <a:lnTo>
                                  <a:pt x="281" y="18"/>
                                </a:lnTo>
                                <a:lnTo>
                                  <a:pt x="284" y="14"/>
                                </a:lnTo>
                                <a:lnTo>
                                  <a:pt x="288" y="12"/>
                                </a:lnTo>
                                <a:lnTo>
                                  <a:pt x="290" y="9"/>
                                </a:lnTo>
                                <a:lnTo>
                                  <a:pt x="292" y="8"/>
                                </a:lnTo>
                                <a:lnTo>
                                  <a:pt x="294" y="5"/>
                                </a:lnTo>
                                <a:lnTo>
                                  <a:pt x="294" y="0"/>
                                </a:lnTo>
                                <a:lnTo>
                                  <a:pt x="292" y="0"/>
                                </a:lnTo>
                                <a:lnTo>
                                  <a:pt x="290" y="3"/>
                                </a:lnTo>
                                <a:lnTo>
                                  <a:pt x="290" y="5"/>
                                </a:lnTo>
                                <a:lnTo>
                                  <a:pt x="288" y="8"/>
                                </a:lnTo>
                                <a:lnTo>
                                  <a:pt x="286" y="9"/>
                                </a:lnTo>
                                <a:lnTo>
                                  <a:pt x="284" y="12"/>
                                </a:lnTo>
                                <a:lnTo>
                                  <a:pt x="279" y="14"/>
                                </a:lnTo>
                                <a:lnTo>
                                  <a:pt x="275" y="15"/>
                                </a:lnTo>
                                <a:lnTo>
                                  <a:pt x="269" y="18"/>
                                </a:lnTo>
                                <a:lnTo>
                                  <a:pt x="264" y="20"/>
                                </a:lnTo>
                                <a:lnTo>
                                  <a:pt x="258" y="23"/>
                                </a:lnTo>
                                <a:lnTo>
                                  <a:pt x="249" y="24"/>
                                </a:lnTo>
                                <a:lnTo>
                                  <a:pt x="243" y="27"/>
                                </a:lnTo>
                                <a:lnTo>
                                  <a:pt x="234" y="29"/>
                                </a:lnTo>
                                <a:lnTo>
                                  <a:pt x="226" y="29"/>
                                </a:lnTo>
                                <a:lnTo>
                                  <a:pt x="217" y="30"/>
                                </a:lnTo>
                                <a:lnTo>
                                  <a:pt x="206" y="33"/>
                                </a:lnTo>
                                <a:lnTo>
                                  <a:pt x="198" y="35"/>
                                </a:lnTo>
                                <a:lnTo>
                                  <a:pt x="187" y="35"/>
                                </a:lnTo>
                                <a:lnTo>
                                  <a:pt x="176" y="38"/>
                                </a:lnTo>
                                <a:lnTo>
                                  <a:pt x="163" y="39"/>
                                </a:lnTo>
                                <a:lnTo>
                                  <a:pt x="153" y="39"/>
                                </a:lnTo>
                                <a:lnTo>
                                  <a:pt x="140" y="42"/>
                                </a:lnTo>
                                <a:lnTo>
                                  <a:pt x="127" y="42"/>
                                </a:lnTo>
                                <a:lnTo>
                                  <a:pt x="114" y="44"/>
                                </a:lnTo>
                                <a:lnTo>
                                  <a:pt x="101" y="44"/>
                                </a:lnTo>
                                <a:lnTo>
                                  <a:pt x="88" y="45"/>
                                </a:lnTo>
                                <a:lnTo>
                                  <a:pt x="73" y="45"/>
                                </a:lnTo>
                                <a:lnTo>
                                  <a:pt x="60" y="45"/>
                                </a:lnTo>
                                <a:lnTo>
                                  <a:pt x="45" y="45"/>
                                </a:lnTo>
                                <a:lnTo>
                                  <a:pt x="30" y="45"/>
                                </a:lnTo>
                                <a:lnTo>
                                  <a:pt x="15" y="45"/>
                                </a:lnTo>
                                <a:lnTo>
                                  <a:pt x="0" y="45"/>
                                </a:lnTo>
                                <a:lnTo>
                                  <a:pt x="0" y="50"/>
                                </a:lnTo>
                                <a:close/>
                              </a:path>
                            </a:pathLst>
                          </a:custGeom>
                          <a:solidFill>
                            <a:srgbClr val="919191"/>
                          </a:solidFill>
                          <a:ln>
                            <a:noFill/>
                          </a:ln>
                        </wps:spPr>
                        <wps:style>
                          <a:lnRef idx="0"/>
                          <a:fillRef idx="0"/>
                          <a:effectRef idx="0"/>
                          <a:fontRef idx="minor"/>
                        </wps:style>
                        <wps:bodyPr/>
                      </wps:wsp>
                      <wps:wsp>
                        <wps:cNvSpPr/>
                        <wps:spPr>
                          <a:xfrm>
                            <a:off x="3687480" y="2545200"/>
                            <a:ext cx="187200" cy="31680"/>
                          </a:xfrm>
                          <a:custGeom>
                            <a:avLst/>
                            <a:gdLst/>
                            <a:ahLst/>
                            <a:rect l="l" t="t" r="r" b="b"/>
                            <a:pathLst>
                              <a:path w="295" h="50">
                                <a:moveTo>
                                  <a:pt x="0" y="0"/>
                                </a:moveTo>
                                <a:lnTo>
                                  <a:pt x="0" y="0"/>
                                </a:lnTo>
                                <a:lnTo>
                                  <a:pt x="0" y="5"/>
                                </a:lnTo>
                                <a:lnTo>
                                  <a:pt x="2" y="8"/>
                                </a:lnTo>
                                <a:lnTo>
                                  <a:pt x="4" y="9"/>
                                </a:lnTo>
                                <a:lnTo>
                                  <a:pt x="7" y="12"/>
                                </a:lnTo>
                                <a:lnTo>
                                  <a:pt x="11" y="14"/>
                                </a:lnTo>
                                <a:lnTo>
                                  <a:pt x="13" y="18"/>
                                </a:lnTo>
                                <a:lnTo>
                                  <a:pt x="19" y="20"/>
                                </a:lnTo>
                                <a:lnTo>
                                  <a:pt x="24" y="23"/>
                                </a:lnTo>
                                <a:lnTo>
                                  <a:pt x="30" y="24"/>
                                </a:lnTo>
                                <a:lnTo>
                                  <a:pt x="37" y="24"/>
                                </a:lnTo>
                                <a:lnTo>
                                  <a:pt x="43" y="27"/>
                                </a:lnTo>
                                <a:lnTo>
                                  <a:pt x="52" y="29"/>
                                </a:lnTo>
                                <a:lnTo>
                                  <a:pt x="58" y="30"/>
                                </a:lnTo>
                                <a:lnTo>
                                  <a:pt x="69" y="33"/>
                                </a:lnTo>
                                <a:lnTo>
                                  <a:pt x="77" y="35"/>
                                </a:lnTo>
                                <a:lnTo>
                                  <a:pt x="86" y="38"/>
                                </a:lnTo>
                                <a:lnTo>
                                  <a:pt x="98" y="38"/>
                                </a:lnTo>
                                <a:lnTo>
                                  <a:pt x="107" y="39"/>
                                </a:lnTo>
                                <a:lnTo>
                                  <a:pt x="119" y="42"/>
                                </a:lnTo>
                                <a:lnTo>
                                  <a:pt x="131" y="42"/>
                                </a:lnTo>
                                <a:lnTo>
                                  <a:pt x="143" y="44"/>
                                </a:lnTo>
                                <a:lnTo>
                                  <a:pt x="155" y="44"/>
                                </a:lnTo>
                                <a:lnTo>
                                  <a:pt x="168" y="45"/>
                                </a:lnTo>
                                <a:lnTo>
                                  <a:pt x="180" y="45"/>
                                </a:lnTo>
                                <a:lnTo>
                                  <a:pt x="194" y="48"/>
                                </a:lnTo>
                                <a:lnTo>
                                  <a:pt x="207" y="48"/>
                                </a:lnTo>
                                <a:lnTo>
                                  <a:pt x="222" y="48"/>
                                </a:lnTo>
                                <a:lnTo>
                                  <a:pt x="237" y="50"/>
                                </a:lnTo>
                                <a:lnTo>
                                  <a:pt x="249" y="50"/>
                                </a:lnTo>
                                <a:lnTo>
                                  <a:pt x="265" y="50"/>
                                </a:lnTo>
                                <a:lnTo>
                                  <a:pt x="280" y="50"/>
                                </a:lnTo>
                                <a:lnTo>
                                  <a:pt x="295" y="50"/>
                                </a:lnTo>
                                <a:lnTo>
                                  <a:pt x="295" y="45"/>
                                </a:lnTo>
                                <a:lnTo>
                                  <a:pt x="280" y="45"/>
                                </a:lnTo>
                                <a:lnTo>
                                  <a:pt x="265" y="45"/>
                                </a:lnTo>
                                <a:lnTo>
                                  <a:pt x="249" y="45"/>
                                </a:lnTo>
                                <a:lnTo>
                                  <a:pt x="237" y="45"/>
                                </a:lnTo>
                                <a:lnTo>
                                  <a:pt x="222" y="45"/>
                                </a:lnTo>
                                <a:lnTo>
                                  <a:pt x="207" y="45"/>
                                </a:lnTo>
                                <a:lnTo>
                                  <a:pt x="194" y="44"/>
                                </a:lnTo>
                                <a:lnTo>
                                  <a:pt x="180" y="44"/>
                                </a:lnTo>
                                <a:lnTo>
                                  <a:pt x="168" y="42"/>
                                </a:lnTo>
                                <a:lnTo>
                                  <a:pt x="155" y="42"/>
                                </a:lnTo>
                                <a:lnTo>
                                  <a:pt x="143" y="39"/>
                                </a:lnTo>
                                <a:lnTo>
                                  <a:pt x="131" y="39"/>
                                </a:lnTo>
                                <a:lnTo>
                                  <a:pt x="119" y="38"/>
                                </a:lnTo>
                                <a:lnTo>
                                  <a:pt x="107" y="35"/>
                                </a:lnTo>
                                <a:lnTo>
                                  <a:pt x="98" y="35"/>
                                </a:lnTo>
                                <a:lnTo>
                                  <a:pt x="89" y="33"/>
                                </a:lnTo>
                                <a:lnTo>
                                  <a:pt x="77" y="30"/>
                                </a:lnTo>
                                <a:lnTo>
                                  <a:pt x="69" y="29"/>
                                </a:lnTo>
                                <a:lnTo>
                                  <a:pt x="60" y="29"/>
                                </a:lnTo>
                                <a:lnTo>
                                  <a:pt x="52" y="27"/>
                                </a:lnTo>
                                <a:lnTo>
                                  <a:pt x="45" y="24"/>
                                </a:lnTo>
                                <a:lnTo>
                                  <a:pt x="37" y="23"/>
                                </a:lnTo>
                                <a:lnTo>
                                  <a:pt x="30" y="20"/>
                                </a:lnTo>
                                <a:lnTo>
                                  <a:pt x="26" y="18"/>
                                </a:lnTo>
                                <a:lnTo>
                                  <a:pt x="19" y="15"/>
                                </a:lnTo>
                                <a:lnTo>
                                  <a:pt x="15" y="14"/>
                                </a:lnTo>
                                <a:lnTo>
                                  <a:pt x="11" y="12"/>
                                </a:lnTo>
                                <a:lnTo>
                                  <a:pt x="9" y="9"/>
                                </a:lnTo>
                                <a:lnTo>
                                  <a:pt x="7" y="8"/>
                                </a:lnTo>
                                <a:lnTo>
                                  <a:pt x="4" y="5"/>
                                </a:lnTo>
                                <a:lnTo>
                                  <a:pt x="4" y="3"/>
                                </a:lnTo>
                                <a:lnTo>
                                  <a:pt x="2" y="0"/>
                                </a:lnTo>
                                <a:lnTo>
                                  <a:pt x="0" y="0"/>
                                </a:lnTo>
                                <a:close/>
                              </a:path>
                            </a:pathLst>
                          </a:custGeom>
                          <a:solidFill>
                            <a:srgbClr val="919191"/>
                          </a:solidFill>
                          <a:ln>
                            <a:noFill/>
                          </a:ln>
                        </wps:spPr>
                        <wps:style>
                          <a:lnRef idx="0"/>
                          <a:fillRef idx="0"/>
                          <a:effectRef idx="0"/>
                          <a:fontRef idx="minor"/>
                        </wps:style>
                        <wps:bodyPr/>
                      </wps:wsp>
                      <wps:wsp>
                        <wps:cNvSpPr/>
                        <wps:spPr>
                          <a:xfrm>
                            <a:off x="3687480" y="2516040"/>
                            <a:ext cx="187200" cy="29160"/>
                          </a:xfrm>
                          <a:custGeom>
                            <a:avLst/>
                            <a:gdLst/>
                            <a:ahLst/>
                            <a:rect l="l" t="t" r="r" b="b"/>
                            <a:pathLst>
                              <a:path w="295" h="46">
                                <a:moveTo>
                                  <a:pt x="295" y="0"/>
                                </a:moveTo>
                                <a:lnTo>
                                  <a:pt x="295" y="0"/>
                                </a:lnTo>
                                <a:lnTo>
                                  <a:pt x="280" y="0"/>
                                </a:lnTo>
                                <a:lnTo>
                                  <a:pt x="265" y="0"/>
                                </a:lnTo>
                                <a:lnTo>
                                  <a:pt x="249" y="0"/>
                                </a:lnTo>
                                <a:lnTo>
                                  <a:pt x="237" y="0"/>
                                </a:lnTo>
                                <a:lnTo>
                                  <a:pt x="222" y="0"/>
                                </a:lnTo>
                                <a:lnTo>
                                  <a:pt x="207" y="2"/>
                                </a:lnTo>
                                <a:lnTo>
                                  <a:pt x="194" y="2"/>
                                </a:lnTo>
                                <a:lnTo>
                                  <a:pt x="180" y="2"/>
                                </a:lnTo>
                                <a:lnTo>
                                  <a:pt x="168" y="4"/>
                                </a:lnTo>
                                <a:lnTo>
                                  <a:pt x="155" y="4"/>
                                </a:lnTo>
                                <a:lnTo>
                                  <a:pt x="143" y="6"/>
                                </a:lnTo>
                                <a:lnTo>
                                  <a:pt x="131" y="9"/>
                                </a:lnTo>
                                <a:lnTo>
                                  <a:pt x="119" y="9"/>
                                </a:lnTo>
                                <a:lnTo>
                                  <a:pt x="107" y="10"/>
                                </a:lnTo>
                                <a:lnTo>
                                  <a:pt x="98" y="10"/>
                                </a:lnTo>
                                <a:lnTo>
                                  <a:pt x="86" y="13"/>
                                </a:lnTo>
                                <a:lnTo>
                                  <a:pt x="77" y="15"/>
                                </a:lnTo>
                                <a:lnTo>
                                  <a:pt x="69" y="16"/>
                                </a:lnTo>
                                <a:lnTo>
                                  <a:pt x="58" y="16"/>
                                </a:lnTo>
                                <a:lnTo>
                                  <a:pt x="52" y="19"/>
                                </a:lnTo>
                                <a:lnTo>
                                  <a:pt x="43" y="21"/>
                                </a:lnTo>
                                <a:lnTo>
                                  <a:pt x="37" y="24"/>
                                </a:lnTo>
                                <a:lnTo>
                                  <a:pt x="30" y="25"/>
                                </a:lnTo>
                                <a:lnTo>
                                  <a:pt x="24" y="28"/>
                                </a:lnTo>
                                <a:lnTo>
                                  <a:pt x="19" y="30"/>
                                </a:lnTo>
                                <a:lnTo>
                                  <a:pt x="13" y="31"/>
                                </a:lnTo>
                                <a:lnTo>
                                  <a:pt x="11" y="34"/>
                                </a:lnTo>
                                <a:lnTo>
                                  <a:pt x="7" y="36"/>
                                </a:lnTo>
                                <a:lnTo>
                                  <a:pt x="4" y="39"/>
                                </a:lnTo>
                                <a:lnTo>
                                  <a:pt x="2" y="43"/>
                                </a:lnTo>
                                <a:lnTo>
                                  <a:pt x="0" y="45"/>
                                </a:lnTo>
                                <a:lnTo>
                                  <a:pt x="0" y="46"/>
                                </a:lnTo>
                                <a:lnTo>
                                  <a:pt x="2" y="46"/>
                                </a:lnTo>
                                <a:lnTo>
                                  <a:pt x="4" y="45"/>
                                </a:lnTo>
                                <a:lnTo>
                                  <a:pt x="4" y="43"/>
                                </a:lnTo>
                                <a:lnTo>
                                  <a:pt x="7" y="43"/>
                                </a:lnTo>
                                <a:lnTo>
                                  <a:pt x="9" y="39"/>
                                </a:lnTo>
                                <a:lnTo>
                                  <a:pt x="11" y="36"/>
                                </a:lnTo>
                                <a:lnTo>
                                  <a:pt x="15" y="34"/>
                                </a:lnTo>
                                <a:lnTo>
                                  <a:pt x="19" y="34"/>
                                </a:lnTo>
                                <a:lnTo>
                                  <a:pt x="26" y="30"/>
                                </a:lnTo>
                                <a:lnTo>
                                  <a:pt x="30" y="30"/>
                                </a:lnTo>
                                <a:lnTo>
                                  <a:pt x="37" y="28"/>
                                </a:lnTo>
                                <a:lnTo>
                                  <a:pt x="45" y="25"/>
                                </a:lnTo>
                                <a:lnTo>
                                  <a:pt x="52" y="24"/>
                                </a:lnTo>
                                <a:lnTo>
                                  <a:pt x="60" y="21"/>
                                </a:lnTo>
                                <a:lnTo>
                                  <a:pt x="69" y="19"/>
                                </a:lnTo>
                                <a:lnTo>
                                  <a:pt x="77" y="16"/>
                                </a:lnTo>
                                <a:lnTo>
                                  <a:pt x="89" y="16"/>
                                </a:lnTo>
                                <a:lnTo>
                                  <a:pt x="98" y="15"/>
                                </a:lnTo>
                                <a:lnTo>
                                  <a:pt x="107" y="13"/>
                                </a:lnTo>
                                <a:lnTo>
                                  <a:pt x="119" y="13"/>
                                </a:lnTo>
                                <a:lnTo>
                                  <a:pt x="131" y="10"/>
                                </a:lnTo>
                                <a:lnTo>
                                  <a:pt x="143" y="9"/>
                                </a:lnTo>
                                <a:lnTo>
                                  <a:pt x="155" y="9"/>
                                </a:lnTo>
                                <a:lnTo>
                                  <a:pt x="168" y="6"/>
                                </a:lnTo>
                                <a:lnTo>
                                  <a:pt x="180" y="6"/>
                                </a:lnTo>
                                <a:lnTo>
                                  <a:pt x="194" y="4"/>
                                </a:lnTo>
                                <a:lnTo>
                                  <a:pt x="207" y="4"/>
                                </a:lnTo>
                                <a:lnTo>
                                  <a:pt x="222" y="4"/>
                                </a:lnTo>
                                <a:lnTo>
                                  <a:pt x="237" y="4"/>
                                </a:lnTo>
                                <a:lnTo>
                                  <a:pt x="249" y="2"/>
                                </a:lnTo>
                                <a:lnTo>
                                  <a:pt x="265" y="2"/>
                                </a:lnTo>
                                <a:lnTo>
                                  <a:pt x="280" y="2"/>
                                </a:lnTo>
                                <a:lnTo>
                                  <a:pt x="295" y="2"/>
                                </a:lnTo>
                                <a:lnTo>
                                  <a:pt x="295" y="0"/>
                                </a:lnTo>
                                <a:close/>
                              </a:path>
                            </a:pathLst>
                          </a:custGeom>
                          <a:solidFill>
                            <a:srgbClr val="919191"/>
                          </a:solidFill>
                          <a:ln>
                            <a:noFill/>
                          </a:ln>
                        </wps:spPr>
                        <wps:style>
                          <a:lnRef idx="0"/>
                          <a:fillRef idx="0"/>
                          <a:effectRef idx="0"/>
                          <a:fontRef idx="minor"/>
                        </wps:style>
                        <wps:bodyPr/>
                      </wps:wsp>
                      <wps:wsp>
                        <wps:cNvSpPr/>
                        <wps:spPr>
                          <a:xfrm>
                            <a:off x="3874680" y="2516040"/>
                            <a:ext cx="186840" cy="29160"/>
                          </a:xfrm>
                          <a:custGeom>
                            <a:avLst/>
                            <a:gdLst/>
                            <a:ahLst/>
                            <a:rect l="l" t="t" r="r" b="b"/>
                            <a:pathLst>
                              <a:path w="294" h="46">
                                <a:moveTo>
                                  <a:pt x="294" y="46"/>
                                </a:moveTo>
                                <a:lnTo>
                                  <a:pt x="294" y="46"/>
                                </a:lnTo>
                                <a:lnTo>
                                  <a:pt x="294" y="45"/>
                                </a:lnTo>
                                <a:lnTo>
                                  <a:pt x="292" y="43"/>
                                </a:lnTo>
                                <a:lnTo>
                                  <a:pt x="290" y="39"/>
                                </a:lnTo>
                                <a:lnTo>
                                  <a:pt x="288" y="36"/>
                                </a:lnTo>
                                <a:lnTo>
                                  <a:pt x="284" y="34"/>
                                </a:lnTo>
                                <a:lnTo>
                                  <a:pt x="281" y="31"/>
                                </a:lnTo>
                                <a:lnTo>
                                  <a:pt x="275" y="30"/>
                                </a:lnTo>
                                <a:lnTo>
                                  <a:pt x="271" y="28"/>
                                </a:lnTo>
                                <a:lnTo>
                                  <a:pt x="264" y="25"/>
                                </a:lnTo>
                                <a:lnTo>
                                  <a:pt x="258" y="24"/>
                                </a:lnTo>
                                <a:lnTo>
                                  <a:pt x="251" y="21"/>
                                </a:lnTo>
                                <a:lnTo>
                                  <a:pt x="243" y="19"/>
                                </a:lnTo>
                                <a:lnTo>
                                  <a:pt x="236" y="16"/>
                                </a:lnTo>
                                <a:lnTo>
                                  <a:pt x="226" y="16"/>
                                </a:lnTo>
                                <a:lnTo>
                                  <a:pt x="217" y="15"/>
                                </a:lnTo>
                                <a:lnTo>
                                  <a:pt x="208" y="13"/>
                                </a:lnTo>
                                <a:lnTo>
                                  <a:pt x="198" y="10"/>
                                </a:lnTo>
                                <a:lnTo>
                                  <a:pt x="187" y="10"/>
                                </a:lnTo>
                                <a:lnTo>
                                  <a:pt x="176" y="9"/>
                                </a:lnTo>
                                <a:lnTo>
                                  <a:pt x="163" y="9"/>
                                </a:lnTo>
                                <a:lnTo>
                                  <a:pt x="153" y="6"/>
                                </a:lnTo>
                                <a:lnTo>
                                  <a:pt x="140" y="4"/>
                                </a:lnTo>
                                <a:lnTo>
                                  <a:pt x="127" y="4"/>
                                </a:lnTo>
                                <a:lnTo>
                                  <a:pt x="114" y="2"/>
                                </a:lnTo>
                                <a:lnTo>
                                  <a:pt x="101" y="2"/>
                                </a:lnTo>
                                <a:lnTo>
                                  <a:pt x="88" y="2"/>
                                </a:lnTo>
                                <a:lnTo>
                                  <a:pt x="73" y="0"/>
                                </a:lnTo>
                                <a:lnTo>
                                  <a:pt x="60" y="0"/>
                                </a:lnTo>
                                <a:lnTo>
                                  <a:pt x="45" y="0"/>
                                </a:lnTo>
                                <a:lnTo>
                                  <a:pt x="30" y="0"/>
                                </a:lnTo>
                                <a:lnTo>
                                  <a:pt x="15" y="0"/>
                                </a:lnTo>
                                <a:lnTo>
                                  <a:pt x="0" y="0"/>
                                </a:lnTo>
                                <a:lnTo>
                                  <a:pt x="0" y="2"/>
                                </a:lnTo>
                                <a:lnTo>
                                  <a:pt x="15" y="2"/>
                                </a:lnTo>
                                <a:lnTo>
                                  <a:pt x="30" y="2"/>
                                </a:lnTo>
                                <a:lnTo>
                                  <a:pt x="45" y="2"/>
                                </a:lnTo>
                                <a:lnTo>
                                  <a:pt x="60" y="4"/>
                                </a:lnTo>
                                <a:lnTo>
                                  <a:pt x="73" y="4"/>
                                </a:lnTo>
                                <a:lnTo>
                                  <a:pt x="88" y="4"/>
                                </a:lnTo>
                                <a:lnTo>
                                  <a:pt x="101" y="4"/>
                                </a:lnTo>
                                <a:lnTo>
                                  <a:pt x="114" y="6"/>
                                </a:lnTo>
                                <a:lnTo>
                                  <a:pt x="127" y="6"/>
                                </a:lnTo>
                                <a:lnTo>
                                  <a:pt x="140" y="9"/>
                                </a:lnTo>
                                <a:lnTo>
                                  <a:pt x="153" y="9"/>
                                </a:lnTo>
                                <a:lnTo>
                                  <a:pt x="163" y="10"/>
                                </a:lnTo>
                                <a:lnTo>
                                  <a:pt x="176" y="13"/>
                                </a:lnTo>
                                <a:lnTo>
                                  <a:pt x="187" y="13"/>
                                </a:lnTo>
                                <a:lnTo>
                                  <a:pt x="198" y="15"/>
                                </a:lnTo>
                                <a:lnTo>
                                  <a:pt x="206" y="16"/>
                                </a:lnTo>
                                <a:lnTo>
                                  <a:pt x="217" y="16"/>
                                </a:lnTo>
                                <a:lnTo>
                                  <a:pt x="226" y="19"/>
                                </a:lnTo>
                                <a:lnTo>
                                  <a:pt x="234" y="21"/>
                                </a:lnTo>
                                <a:lnTo>
                                  <a:pt x="243" y="24"/>
                                </a:lnTo>
                                <a:lnTo>
                                  <a:pt x="249" y="25"/>
                                </a:lnTo>
                                <a:lnTo>
                                  <a:pt x="258" y="28"/>
                                </a:lnTo>
                                <a:lnTo>
                                  <a:pt x="264" y="30"/>
                                </a:lnTo>
                                <a:lnTo>
                                  <a:pt x="269" y="30"/>
                                </a:lnTo>
                                <a:lnTo>
                                  <a:pt x="275" y="34"/>
                                </a:lnTo>
                                <a:lnTo>
                                  <a:pt x="279" y="34"/>
                                </a:lnTo>
                                <a:lnTo>
                                  <a:pt x="284" y="36"/>
                                </a:lnTo>
                                <a:lnTo>
                                  <a:pt x="286" y="39"/>
                                </a:lnTo>
                                <a:lnTo>
                                  <a:pt x="288" y="43"/>
                                </a:lnTo>
                                <a:lnTo>
                                  <a:pt x="290" y="43"/>
                                </a:lnTo>
                                <a:lnTo>
                                  <a:pt x="290" y="45"/>
                                </a:lnTo>
                                <a:lnTo>
                                  <a:pt x="292" y="46"/>
                                </a:lnTo>
                                <a:lnTo>
                                  <a:pt x="294" y="46"/>
                                </a:lnTo>
                                <a:close/>
                              </a:path>
                            </a:pathLst>
                          </a:custGeom>
                          <a:solidFill>
                            <a:srgbClr val="919191"/>
                          </a:solidFill>
                          <a:ln>
                            <a:noFill/>
                          </a:ln>
                        </wps:spPr>
                        <wps:style>
                          <a:lnRef idx="0"/>
                          <a:fillRef idx="0"/>
                          <a:effectRef idx="0"/>
                          <a:fontRef idx="minor"/>
                        </wps:style>
                        <wps:bodyPr/>
                      </wps:wsp>
                      <wps:wsp>
                        <wps:cNvSpPr/>
                        <wps:spPr>
                          <a:xfrm>
                            <a:off x="3874680" y="2543040"/>
                            <a:ext cx="186840" cy="29880"/>
                          </a:xfrm>
                          <a:custGeom>
                            <a:avLst/>
                            <a:gdLst/>
                            <a:ahLst/>
                            <a:rect l="l" t="t" r="r" b="b"/>
                            <a:pathLst>
                              <a:path w="294" h="47">
                                <a:moveTo>
                                  <a:pt x="0" y="47"/>
                                </a:moveTo>
                                <a:lnTo>
                                  <a:pt x="0" y="47"/>
                                </a:lnTo>
                                <a:lnTo>
                                  <a:pt x="15" y="47"/>
                                </a:lnTo>
                                <a:lnTo>
                                  <a:pt x="30" y="47"/>
                                </a:lnTo>
                                <a:lnTo>
                                  <a:pt x="45" y="47"/>
                                </a:lnTo>
                                <a:lnTo>
                                  <a:pt x="60" y="47"/>
                                </a:lnTo>
                                <a:lnTo>
                                  <a:pt x="73" y="47"/>
                                </a:lnTo>
                                <a:lnTo>
                                  <a:pt x="88" y="45"/>
                                </a:lnTo>
                                <a:lnTo>
                                  <a:pt x="101" y="45"/>
                                </a:lnTo>
                                <a:lnTo>
                                  <a:pt x="114" y="45"/>
                                </a:lnTo>
                                <a:lnTo>
                                  <a:pt x="127" y="42"/>
                                </a:lnTo>
                                <a:lnTo>
                                  <a:pt x="140" y="42"/>
                                </a:lnTo>
                                <a:lnTo>
                                  <a:pt x="153" y="41"/>
                                </a:lnTo>
                                <a:lnTo>
                                  <a:pt x="163" y="41"/>
                                </a:lnTo>
                                <a:lnTo>
                                  <a:pt x="176" y="38"/>
                                </a:lnTo>
                                <a:lnTo>
                                  <a:pt x="187" y="36"/>
                                </a:lnTo>
                                <a:lnTo>
                                  <a:pt x="198" y="36"/>
                                </a:lnTo>
                                <a:lnTo>
                                  <a:pt x="208" y="33"/>
                                </a:lnTo>
                                <a:lnTo>
                                  <a:pt x="217" y="32"/>
                                </a:lnTo>
                                <a:lnTo>
                                  <a:pt x="226" y="30"/>
                                </a:lnTo>
                                <a:lnTo>
                                  <a:pt x="236" y="30"/>
                                </a:lnTo>
                                <a:lnTo>
                                  <a:pt x="243" y="27"/>
                                </a:lnTo>
                                <a:lnTo>
                                  <a:pt x="251" y="26"/>
                                </a:lnTo>
                                <a:lnTo>
                                  <a:pt x="258" y="23"/>
                                </a:lnTo>
                                <a:lnTo>
                                  <a:pt x="264" y="21"/>
                                </a:lnTo>
                                <a:lnTo>
                                  <a:pt x="271" y="18"/>
                                </a:lnTo>
                                <a:lnTo>
                                  <a:pt x="275" y="17"/>
                                </a:lnTo>
                                <a:lnTo>
                                  <a:pt x="281" y="15"/>
                                </a:lnTo>
                                <a:lnTo>
                                  <a:pt x="284" y="12"/>
                                </a:lnTo>
                                <a:lnTo>
                                  <a:pt x="288" y="11"/>
                                </a:lnTo>
                                <a:lnTo>
                                  <a:pt x="290" y="8"/>
                                </a:lnTo>
                                <a:lnTo>
                                  <a:pt x="292" y="3"/>
                                </a:lnTo>
                                <a:lnTo>
                                  <a:pt x="294" y="2"/>
                                </a:lnTo>
                                <a:lnTo>
                                  <a:pt x="294" y="0"/>
                                </a:lnTo>
                                <a:lnTo>
                                  <a:pt x="292" y="0"/>
                                </a:lnTo>
                                <a:lnTo>
                                  <a:pt x="290" y="2"/>
                                </a:lnTo>
                                <a:lnTo>
                                  <a:pt x="290" y="3"/>
                                </a:lnTo>
                                <a:lnTo>
                                  <a:pt x="288" y="6"/>
                                </a:lnTo>
                                <a:lnTo>
                                  <a:pt x="286" y="8"/>
                                </a:lnTo>
                                <a:lnTo>
                                  <a:pt x="284" y="11"/>
                                </a:lnTo>
                                <a:lnTo>
                                  <a:pt x="279" y="12"/>
                                </a:lnTo>
                                <a:lnTo>
                                  <a:pt x="275" y="15"/>
                                </a:lnTo>
                                <a:lnTo>
                                  <a:pt x="269" y="17"/>
                                </a:lnTo>
                                <a:lnTo>
                                  <a:pt x="264" y="18"/>
                                </a:lnTo>
                                <a:lnTo>
                                  <a:pt x="258" y="21"/>
                                </a:lnTo>
                                <a:lnTo>
                                  <a:pt x="249" y="21"/>
                                </a:lnTo>
                                <a:lnTo>
                                  <a:pt x="243" y="23"/>
                                </a:lnTo>
                                <a:lnTo>
                                  <a:pt x="234" y="26"/>
                                </a:lnTo>
                                <a:lnTo>
                                  <a:pt x="226" y="27"/>
                                </a:lnTo>
                                <a:lnTo>
                                  <a:pt x="217" y="30"/>
                                </a:lnTo>
                                <a:lnTo>
                                  <a:pt x="206" y="32"/>
                                </a:lnTo>
                                <a:lnTo>
                                  <a:pt x="198" y="32"/>
                                </a:lnTo>
                                <a:lnTo>
                                  <a:pt x="187" y="33"/>
                                </a:lnTo>
                                <a:lnTo>
                                  <a:pt x="176" y="36"/>
                                </a:lnTo>
                                <a:lnTo>
                                  <a:pt x="163" y="36"/>
                                </a:lnTo>
                                <a:lnTo>
                                  <a:pt x="153" y="38"/>
                                </a:lnTo>
                                <a:lnTo>
                                  <a:pt x="140" y="38"/>
                                </a:lnTo>
                                <a:lnTo>
                                  <a:pt x="127" y="41"/>
                                </a:lnTo>
                                <a:lnTo>
                                  <a:pt x="114" y="41"/>
                                </a:lnTo>
                                <a:lnTo>
                                  <a:pt x="101" y="42"/>
                                </a:lnTo>
                                <a:lnTo>
                                  <a:pt x="88" y="42"/>
                                </a:lnTo>
                                <a:lnTo>
                                  <a:pt x="73" y="42"/>
                                </a:lnTo>
                                <a:lnTo>
                                  <a:pt x="60" y="45"/>
                                </a:lnTo>
                                <a:lnTo>
                                  <a:pt x="45" y="45"/>
                                </a:lnTo>
                                <a:lnTo>
                                  <a:pt x="30" y="45"/>
                                </a:lnTo>
                                <a:lnTo>
                                  <a:pt x="15" y="45"/>
                                </a:lnTo>
                                <a:lnTo>
                                  <a:pt x="0" y="45"/>
                                </a:lnTo>
                                <a:lnTo>
                                  <a:pt x="0" y="47"/>
                                </a:lnTo>
                                <a:close/>
                              </a:path>
                            </a:pathLst>
                          </a:custGeom>
                          <a:solidFill>
                            <a:srgbClr val="618ffd"/>
                          </a:solidFill>
                          <a:ln>
                            <a:noFill/>
                          </a:ln>
                        </wps:spPr>
                        <wps:style>
                          <a:lnRef idx="0"/>
                          <a:fillRef idx="0"/>
                          <a:effectRef idx="0"/>
                          <a:fontRef idx="minor"/>
                        </wps:style>
                        <wps:bodyPr/>
                      </wps:wsp>
                      <wps:wsp>
                        <wps:cNvSpPr/>
                        <wps:spPr>
                          <a:xfrm>
                            <a:off x="3687480" y="2543040"/>
                            <a:ext cx="187200" cy="29880"/>
                          </a:xfrm>
                          <a:custGeom>
                            <a:avLst/>
                            <a:gdLst/>
                            <a:ahLst/>
                            <a:rect l="l" t="t" r="r" b="b"/>
                            <a:pathLst>
                              <a:path w="295" h="47">
                                <a:moveTo>
                                  <a:pt x="0" y="0"/>
                                </a:moveTo>
                                <a:lnTo>
                                  <a:pt x="0" y="0"/>
                                </a:lnTo>
                                <a:lnTo>
                                  <a:pt x="0" y="2"/>
                                </a:lnTo>
                                <a:lnTo>
                                  <a:pt x="2" y="3"/>
                                </a:lnTo>
                                <a:lnTo>
                                  <a:pt x="4" y="8"/>
                                </a:lnTo>
                                <a:lnTo>
                                  <a:pt x="7" y="11"/>
                                </a:lnTo>
                                <a:lnTo>
                                  <a:pt x="11" y="12"/>
                                </a:lnTo>
                                <a:lnTo>
                                  <a:pt x="13" y="15"/>
                                </a:lnTo>
                                <a:lnTo>
                                  <a:pt x="19" y="17"/>
                                </a:lnTo>
                                <a:lnTo>
                                  <a:pt x="24" y="18"/>
                                </a:lnTo>
                                <a:lnTo>
                                  <a:pt x="30" y="21"/>
                                </a:lnTo>
                                <a:lnTo>
                                  <a:pt x="37" y="23"/>
                                </a:lnTo>
                                <a:lnTo>
                                  <a:pt x="43" y="26"/>
                                </a:lnTo>
                                <a:lnTo>
                                  <a:pt x="52" y="27"/>
                                </a:lnTo>
                                <a:lnTo>
                                  <a:pt x="58" y="30"/>
                                </a:lnTo>
                                <a:lnTo>
                                  <a:pt x="69" y="30"/>
                                </a:lnTo>
                                <a:lnTo>
                                  <a:pt x="77" y="32"/>
                                </a:lnTo>
                                <a:lnTo>
                                  <a:pt x="86" y="33"/>
                                </a:lnTo>
                                <a:lnTo>
                                  <a:pt x="98" y="36"/>
                                </a:lnTo>
                                <a:lnTo>
                                  <a:pt x="107" y="36"/>
                                </a:lnTo>
                                <a:lnTo>
                                  <a:pt x="119" y="38"/>
                                </a:lnTo>
                                <a:lnTo>
                                  <a:pt x="131" y="41"/>
                                </a:lnTo>
                                <a:lnTo>
                                  <a:pt x="143" y="41"/>
                                </a:lnTo>
                                <a:lnTo>
                                  <a:pt x="155" y="42"/>
                                </a:lnTo>
                                <a:lnTo>
                                  <a:pt x="168" y="42"/>
                                </a:lnTo>
                                <a:lnTo>
                                  <a:pt x="180" y="45"/>
                                </a:lnTo>
                                <a:lnTo>
                                  <a:pt x="194" y="45"/>
                                </a:lnTo>
                                <a:lnTo>
                                  <a:pt x="207" y="45"/>
                                </a:lnTo>
                                <a:lnTo>
                                  <a:pt x="222" y="47"/>
                                </a:lnTo>
                                <a:lnTo>
                                  <a:pt x="237" y="47"/>
                                </a:lnTo>
                                <a:lnTo>
                                  <a:pt x="249" y="47"/>
                                </a:lnTo>
                                <a:lnTo>
                                  <a:pt x="265" y="47"/>
                                </a:lnTo>
                                <a:lnTo>
                                  <a:pt x="280" y="47"/>
                                </a:lnTo>
                                <a:lnTo>
                                  <a:pt x="295" y="47"/>
                                </a:lnTo>
                                <a:lnTo>
                                  <a:pt x="295" y="45"/>
                                </a:lnTo>
                                <a:lnTo>
                                  <a:pt x="280" y="45"/>
                                </a:lnTo>
                                <a:lnTo>
                                  <a:pt x="265" y="45"/>
                                </a:lnTo>
                                <a:lnTo>
                                  <a:pt x="249" y="45"/>
                                </a:lnTo>
                                <a:lnTo>
                                  <a:pt x="237" y="45"/>
                                </a:lnTo>
                                <a:lnTo>
                                  <a:pt x="222" y="42"/>
                                </a:lnTo>
                                <a:lnTo>
                                  <a:pt x="207" y="42"/>
                                </a:lnTo>
                                <a:lnTo>
                                  <a:pt x="194" y="42"/>
                                </a:lnTo>
                                <a:lnTo>
                                  <a:pt x="180" y="41"/>
                                </a:lnTo>
                                <a:lnTo>
                                  <a:pt x="168" y="41"/>
                                </a:lnTo>
                                <a:lnTo>
                                  <a:pt x="155" y="38"/>
                                </a:lnTo>
                                <a:lnTo>
                                  <a:pt x="143" y="38"/>
                                </a:lnTo>
                                <a:lnTo>
                                  <a:pt x="131" y="36"/>
                                </a:lnTo>
                                <a:lnTo>
                                  <a:pt x="119" y="36"/>
                                </a:lnTo>
                                <a:lnTo>
                                  <a:pt x="107" y="33"/>
                                </a:lnTo>
                                <a:lnTo>
                                  <a:pt x="98" y="32"/>
                                </a:lnTo>
                                <a:lnTo>
                                  <a:pt x="89" y="32"/>
                                </a:lnTo>
                                <a:lnTo>
                                  <a:pt x="77" y="30"/>
                                </a:lnTo>
                                <a:lnTo>
                                  <a:pt x="69" y="27"/>
                                </a:lnTo>
                                <a:lnTo>
                                  <a:pt x="60" y="26"/>
                                </a:lnTo>
                                <a:lnTo>
                                  <a:pt x="52" y="23"/>
                                </a:lnTo>
                                <a:lnTo>
                                  <a:pt x="45" y="21"/>
                                </a:lnTo>
                                <a:lnTo>
                                  <a:pt x="37" y="21"/>
                                </a:lnTo>
                                <a:lnTo>
                                  <a:pt x="30" y="18"/>
                                </a:lnTo>
                                <a:lnTo>
                                  <a:pt x="26" y="17"/>
                                </a:lnTo>
                                <a:lnTo>
                                  <a:pt x="19" y="15"/>
                                </a:lnTo>
                                <a:lnTo>
                                  <a:pt x="15" y="12"/>
                                </a:lnTo>
                                <a:lnTo>
                                  <a:pt x="11" y="11"/>
                                </a:lnTo>
                                <a:lnTo>
                                  <a:pt x="9" y="8"/>
                                </a:lnTo>
                                <a:lnTo>
                                  <a:pt x="7" y="6"/>
                                </a:lnTo>
                                <a:lnTo>
                                  <a:pt x="4" y="3"/>
                                </a:lnTo>
                                <a:lnTo>
                                  <a:pt x="4" y="2"/>
                                </a:lnTo>
                                <a:lnTo>
                                  <a:pt x="2" y="0"/>
                                </a:lnTo>
                                <a:lnTo>
                                  <a:pt x="0" y="0"/>
                                </a:lnTo>
                                <a:close/>
                              </a:path>
                            </a:pathLst>
                          </a:custGeom>
                          <a:solidFill>
                            <a:srgbClr val="618ffd"/>
                          </a:solidFill>
                          <a:ln>
                            <a:noFill/>
                          </a:ln>
                        </wps:spPr>
                        <wps:style>
                          <a:lnRef idx="0"/>
                          <a:fillRef idx="0"/>
                          <a:effectRef idx="0"/>
                          <a:fontRef idx="minor"/>
                        </wps:style>
                        <wps:bodyPr/>
                      </wps:wsp>
                      <wps:wsp>
                        <wps:cNvSpPr/>
                        <wps:spPr>
                          <a:xfrm>
                            <a:off x="3687480" y="2512080"/>
                            <a:ext cx="187200" cy="30960"/>
                          </a:xfrm>
                          <a:custGeom>
                            <a:avLst/>
                            <a:gdLst/>
                            <a:ahLst/>
                            <a:rect l="l" t="t" r="r" b="b"/>
                            <a:pathLst>
                              <a:path w="295" h="49">
                                <a:moveTo>
                                  <a:pt x="295" y="0"/>
                                </a:moveTo>
                                <a:lnTo>
                                  <a:pt x="295" y="0"/>
                                </a:lnTo>
                                <a:lnTo>
                                  <a:pt x="280" y="0"/>
                                </a:lnTo>
                                <a:lnTo>
                                  <a:pt x="265" y="0"/>
                                </a:lnTo>
                                <a:lnTo>
                                  <a:pt x="249" y="0"/>
                                </a:lnTo>
                                <a:lnTo>
                                  <a:pt x="237" y="2"/>
                                </a:lnTo>
                                <a:lnTo>
                                  <a:pt x="222" y="2"/>
                                </a:lnTo>
                                <a:lnTo>
                                  <a:pt x="207" y="2"/>
                                </a:lnTo>
                                <a:lnTo>
                                  <a:pt x="194" y="2"/>
                                </a:lnTo>
                                <a:lnTo>
                                  <a:pt x="180" y="4"/>
                                </a:lnTo>
                                <a:lnTo>
                                  <a:pt x="168" y="4"/>
                                </a:lnTo>
                                <a:lnTo>
                                  <a:pt x="155" y="6"/>
                                </a:lnTo>
                                <a:lnTo>
                                  <a:pt x="143" y="6"/>
                                </a:lnTo>
                                <a:lnTo>
                                  <a:pt x="131" y="8"/>
                                </a:lnTo>
                                <a:lnTo>
                                  <a:pt x="119" y="10"/>
                                </a:lnTo>
                                <a:lnTo>
                                  <a:pt x="107" y="10"/>
                                </a:lnTo>
                                <a:lnTo>
                                  <a:pt x="98" y="12"/>
                                </a:lnTo>
                                <a:lnTo>
                                  <a:pt x="86" y="15"/>
                                </a:lnTo>
                                <a:lnTo>
                                  <a:pt x="77" y="15"/>
                                </a:lnTo>
                                <a:lnTo>
                                  <a:pt x="69" y="16"/>
                                </a:lnTo>
                                <a:lnTo>
                                  <a:pt x="58" y="19"/>
                                </a:lnTo>
                                <a:lnTo>
                                  <a:pt x="52" y="21"/>
                                </a:lnTo>
                                <a:lnTo>
                                  <a:pt x="43" y="22"/>
                                </a:lnTo>
                                <a:lnTo>
                                  <a:pt x="37" y="25"/>
                                </a:lnTo>
                                <a:lnTo>
                                  <a:pt x="30" y="27"/>
                                </a:lnTo>
                                <a:lnTo>
                                  <a:pt x="24" y="27"/>
                                </a:lnTo>
                                <a:lnTo>
                                  <a:pt x="19" y="31"/>
                                </a:lnTo>
                                <a:lnTo>
                                  <a:pt x="13" y="31"/>
                                </a:lnTo>
                                <a:lnTo>
                                  <a:pt x="11" y="36"/>
                                </a:lnTo>
                                <a:lnTo>
                                  <a:pt x="7" y="37"/>
                                </a:lnTo>
                                <a:lnTo>
                                  <a:pt x="4" y="40"/>
                                </a:lnTo>
                                <a:lnTo>
                                  <a:pt x="2" y="42"/>
                                </a:lnTo>
                                <a:lnTo>
                                  <a:pt x="0" y="45"/>
                                </a:lnTo>
                                <a:lnTo>
                                  <a:pt x="0" y="49"/>
                                </a:lnTo>
                                <a:lnTo>
                                  <a:pt x="2" y="49"/>
                                </a:lnTo>
                                <a:lnTo>
                                  <a:pt x="4" y="46"/>
                                </a:lnTo>
                                <a:lnTo>
                                  <a:pt x="4" y="45"/>
                                </a:lnTo>
                                <a:lnTo>
                                  <a:pt x="7" y="42"/>
                                </a:lnTo>
                                <a:lnTo>
                                  <a:pt x="9" y="40"/>
                                </a:lnTo>
                                <a:lnTo>
                                  <a:pt x="11" y="37"/>
                                </a:lnTo>
                                <a:lnTo>
                                  <a:pt x="15" y="36"/>
                                </a:lnTo>
                                <a:lnTo>
                                  <a:pt x="19" y="34"/>
                                </a:lnTo>
                                <a:lnTo>
                                  <a:pt x="26" y="31"/>
                                </a:lnTo>
                                <a:lnTo>
                                  <a:pt x="30" y="30"/>
                                </a:lnTo>
                                <a:lnTo>
                                  <a:pt x="37" y="27"/>
                                </a:lnTo>
                                <a:lnTo>
                                  <a:pt x="45" y="25"/>
                                </a:lnTo>
                                <a:lnTo>
                                  <a:pt x="52" y="22"/>
                                </a:lnTo>
                                <a:lnTo>
                                  <a:pt x="60" y="21"/>
                                </a:lnTo>
                                <a:lnTo>
                                  <a:pt x="69" y="21"/>
                                </a:lnTo>
                                <a:lnTo>
                                  <a:pt x="77" y="19"/>
                                </a:lnTo>
                                <a:lnTo>
                                  <a:pt x="89" y="16"/>
                                </a:lnTo>
                                <a:lnTo>
                                  <a:pt x="98" y="15"/>
                                </a:lnTo>
                                <a:lnTo>
                                  <a:pt x="107" y="15"/>
                                </a:lnTo>
                                <a:lnTo>
                                  <a:pt x="119" y="12"/>
                                </a:lnTo>
                                <a:lnTo>
                                  <a:pt x="131" y="10"/>
                                </a:lnTo>
                                <a:lnTo>
                                  <a:pt x="143" y="10"/>
                                </a:lnTo>
                                <a:lnTo>
                                  <a:pt x="155" y="8"/>
                                </a:lnTo>
                                <a:lnTo>
                                  <a:pt x="168" y="8"/>
                                </a:lnTo>
                                <a:lnTo>
                                  <a:pt x="180" y="6"/>
                                </a:lnTo>
                                <a:lnTo>
                                  <a:pt x="194" y="6"/>
                                </a:lnTo>
                                <a:lnTo>
                                  <a:pt x="207" y="6"/>
                                </a:lnTo>
                                <a:lnTo>
                                  <a:pt x="222" y="4"/>
                                </a:lnTo>
                                <a:lnTo>
                                  <a:pt x="237" y="4"/>
                                </a:lnTo>
                                <a:lnTo>
                                  <a:pt x="249" y="4"/>
                                </a:lnTo>
                                <a:lnTo>
                                  <a:pt x="265" y="4"/>
                                </a:lnTo>
                                <a:lnTo>
                                  <a:pt x="280" y="4"/>
                                </a:lnTo>
                                <a:lnTo>
                                  <a:pt x="295" y="4"/>
                                </a:lnTo>
                                <a:lnTo>
                                  <a:pt x="295" y="0"/>
                                </a:lnTo>
                                <a:close/>
                              </a:path>
                            </a:pathLst>
                          </a:custGeom>
                          <a:solidFill>
                            <a:srgbClr val="618ffd"/>
                          </a:solidFill>
                          <a:ln>
                            <a:noFill/>
                          </a:ln>
                        </wps:spPr>
                        <wps:style>
                          <a:lnRef idx="0"/>
                          <a:fillRef idx="0"/>
                          <a:effectRef idx="0"/>
                          <a:fontRef idx="minor"/>
                        </wps:style>
                        <wps:bodyPr/>
                      </wps:wsp>
                      <wps:wsp>
                        <wps:cNvSpPr/>
                        <wps:spPr>
                          <a:xfrm>
                            <a:off x="3874680" y="2512080"/>
                            <a:ext cx="186840" cy="30960"/>
                          </a:xfrm>
                          <a:custGeom>
                            <a:avLst/>
                            <a:gdLst/>
                            <a:ahLst/>
                            <a:rect l="l" t="t" r="r" b="b"/>
                            <a:pathLst>
                              <a:path w="294" h="49">
                                <a:moveTo>
                                  <a:pt x="294" y="49"/>
                                </a:moveTo>
                                <a:lnTo>
                                  <a:pt x="294" y="49"/>
                                </a:lnTo>
                                <a:lnTo>
                                  <a:pt x="294" y="45"/>
                                </a:lnTo>
                                <a:lnTo>
                                  <a:pt x="292" y="42"/>
                                </a:lnTo>
                                <a:lnTo>
                                  <a:pt x="290" y="40"/>
                                </a:lnTo>
                                <a:lnTo>
                                  <a:pt x="288" y="37"/>
                                </a:lnTo>
                                <a:lnTo>
                                  <a:pt x="284" y="36"/>
                                </a:lnTo>
                                <a:lnTo>
                                  <a:pt x="281" y="31"/>
                                </a:lnTo>
                                <a:lnTo>
                                  <a:pt x="275" y="31"/>
                                </a:lnTo>
                                <a:lnTo>
                                  <a:pt x="271" y="27"/>
                                </a:lnTo>
                                <a:lnTo>
                                  <a:pt x="264" y="27"/>
                                </a:lnTo>
                                <a:lnTo>
                                  <a:pt x="258" y="25"/>
                                </a:lnTo>
                                <a:lnTo>
                                  <a:pt x="251" y="22"/>
                                </a:lnTo>
                                <a:lnTo>
                                  <a:pt x="243" y="21"/>
                                </a:lnTo>
                                <a:lnTo>
                                  <a:pt x="236" y="19"/>
                                </a:lnTo>
                                <a:lnTo>
                                  <a:pt x="226" y="16"/>
                                </a:lnTo>
                                <a:lnTo>
                                  <a:pt x="217" y="15"/>
                                </a:lnTo>
                                <a:lnTo>
                                  <a:pt x="208" y="15"/>
                                </a:lnTo>
                                <a:lnTo>
                                  <a:pt x="198" y="12"/>
                                </a:lnTo>
                                <a:lnTo>
                                  <a:pt x="187" y="10"/>
                                </a:lnTo>
                                <a:lnTo>
                                  <a:pt x="176" y="10"/>
                                </a:lnTo>
                                <a:lnTo>
                                  <a:pt x="163" y="8"/>
                                </a:lnTo>
                                <a:lnTo>
                                  <a:pt x="153" y="6"/>
                                </a:lnTo>
                                <a:lnTo>
                                  <a:pt x="140" y="6"/>
                                </a:lnTo>
                                <a:lnTo>
                                  <a:pt x="127" y="4"/>
                                </a:lnTo>
                                <a:lnTo>
                                  <a:pt x="114" y="4"/>
                                </a:lnTo>
                                <a:lnTo>
                                  <a:pt x="101" y="2"/>
                                </a:lnTo>
                                <a:lnTo>
                                  <a:pt x="88" y="2"/>
                                </a:lnTo>
                                <a:lnTo>
                                  <a:pt x="73" y="2"/>
                                </a:lnTo>
                                <a:lnTo>
                                  <a:pt x="60" y="2"/>
                                </a:lnTo>
                                <a:lnTo>
                                  <a:pt x="45" y="0"/>
                                </a:lnTo>
                                <a:lnTo>
                                  <a:pt x="30" y="0"/>
                                </a:lnTo>
                                <a:lnTo>
                                  <a:pt x="15" y="0"/>
                                </a:lnTo>
                                <a:lnTo>
                                  <a:pt x="0" y="0"/>
                                </a:lnTo>
                                <a:lnTo>
                                  <a:pt x="0" y="4"/>
                                </a:lnTo>
                                <a:lnTo>
                                  <a:pt x="15" y="4"/>
                                </a:lnTo>
                                <a:lnTo>
                                  <a:pt x="30" y="4"/>
                                </a:lnTo>
                                <a:lnTo>
                                  <a:pt x="45" y="4"/>
                                </a:lnTo>
                                <a:lnTo>
                                  <a:pt x="60" y="4"/>
                                </a:lnTo>
                                <a:lnTo>
                                  <a:pt x="73" y="4"/>
                                </a:lnTo>
                                <a:lnTo>
                                  <a:pt x="88" y="6"/>
                                </a:lnTo>
                                <a:lnTo>
                                  <a:pt x="101" y="6"/>
                                </a:lnTo>
                                <a:lnTo>
                                  <a:pt x="114" y="6"/>
                                </a:lnTo>
                                <a:lnTo>
                                  <a:pt x="127" y="8"/>
                                </a:lnTo>
                                <a:lnTo>
                                  <a:pt x="140" y="8"/>
                                </a:lnTo>
                                <a:lnTo>
                                  <a:pt x="153" y="10"/>
                                </a:lnTo>
                                <a:lnTo>
                                  <a:pt x="163" y="10"/>
                                </a:lnTo>
                                <a:lnTo>
                                  <a:pt x="176" y="12"/>
                                </a:lnTo>
                                <a:lnTo>
                                  <a:pt x="187" y="15"/>
                                </a:lnTo>
                                <a:lnTo>
                                  <a:pt x="198" y="15"/>
                                </a:lnTo>
                                <a:lnTo>
                                  <a:pt x="206" y="16"/>
                                </a:lnTo>
                                <a:lnTo>
                                  <a:pt x="217" y="19"/>
                                </a:lnTo>
                                <a:lnTo>
                                  <a:pt x="226" y="21"/>
                                </a:lnTo>
                                <a:lnTo>
                                  <a:pt x="234" y="21"/>
                                </a:lnTo>
                                <a:lnTo>
                                  <a:pt x="243" y="22"/>
                                </a:lnTo>
                                <a:lnTo>
                                  <a:pt x="249" y="25"/>
                                </a:lnTo>
                                <a:lnTo>
                                  <a:pt x="258" y="27"/>
                                </a:lnTo>
                                <a:lnTo>
                                  <a:pt x="264" y="30"/>
                                </a:lnTo>
                                <a:lnTo>
                                  <a:pt x="269" y="31"/>
                                </a:lnTo>
                                <a:lnTo>
                                  <a:pt x="275" y="34"/>
                                </a:lnTo>
                                <a:lnTo>
                                  <a:pt x="279" y="36"/>
                                </a:lnTo>
                                <a:lnTo>
                                  <a:pt x="284" y="37"/>
                                </a:lnTo>
                                <a:lnTo>
                                  <a:pt x="286" y="40"/>
                                </a:lnTo>
                                <a:lnTo>
                                  <a:pt x="288" y="42"/>
                                </a:lnTo>
                                <a:lnTo>
                                  <a:pt x="290" y="45"/>
                                </a:lnTo>
                                <a:lnTo>
                                  <a:pt x="290" y="46"/>
                                </a:lnTo>
                                <a:lnTo>
                                  <a:pt x="292" y="49"/>
                                </a:lnTo>
                                <a:lnTo>
                                  <a:pt x="294" y="49"/>
                                </a:lnTo>
                                <a:close/>
                              </a:path>
                            </a:pathLst>
                          </a:custGeom>
                          <a:solidFill>
                            <a:srgbClr val="618ffd"/>
                          </a:solidFill>
                          <a:ln>
                            <a:noFill/>
                          </a:ln>
                        </wps:spPr>
                        <wps:style>
                          <a:lnRef idx="0"/>
                          <a:fillRef idx="0"/>
                          <a:effectRef idx="0"/>
                          <a:fontRef idx="minor"/>
                        </wps:style>
                        <wps:bodyPr/>
                      </wps:wsp>
                      <wps:wsp>
                        <wps:cNvSpPr/>
                        <wps:spPr>
                          <a:xfrm>
                            <a:off x="3874680" y="2544480"/>
                            <a:ext cx="82080" cy="19080"/>
                          </a:xfrm>
                          <a:custGeom>
                            <a:avLst/>
                            <a:gdLst/>
                            <a:ahLst/>
                            <a:rect l="l" t="t" r="r" b="b"/>
                            <a:pathLst>
                              <a:path w="129" h="30">
                                <a:moveTo>
                                  <a:pt x="0" y="30"/>
                                </a:moveTo>
                                <a:lnTo>
                                  <a:pt x="0" y="30"/>
                                </a:lnTo>
                                <a:lnTo>
                                  <a:pt x="13" y="30"/>
                                </a:lnTo>
                                <a:lnTo>
                                  <a:pt x="26" y="30"/>
                                </a:lnTo>
                                <a:lnTo>
                                  <a:pt x="39" y="28"/>
                                </a:lnTo>
                                <a:lnTo>
                                  <a:pt x="50" y="28"/>
                                </a:lnTo>
                                <a:lnTo>
                                  <a:pt x="62" y="25"/>
                                </a:lnTo>
                                <a:lnTo>
                                  <a:pt x="73" y="25"/>
                                </a:lnTo>
                                <a:lnTo>
                                  <a:pt x="82" y="24"/>
                                </a:lnTo>
                                <a:lnTo>
                                  <a:pt x="90" y="21"/>
                                </a:lnTo>
                                <a:lnTo>
                                  <a:pt x="99" y="19"/>
                                </a:lnTo>
                                <a:lnTo>
                                  <a:pt x="108" y="16"/>
                                </a:lnTo>
                                <a:lnTo>
                                  <a:pt x="114" y="15"/>
                                </a:lnTo>
                                <a:lnTo>
                                  <a:pt x="118" y="13"/>
                                </a:lnTo>
                                <a:lnTo>
                                  <a:pt x="123" y="10"/>
                                </a:lnTo>
                                <a:lnTo>
                                  <a:pt x="127" y="6"/>
                                </a:lnTo>
                                <a:lnTo>
                                  <a:pt x="129" y="4"/>
                                </a:lnTo>
                                <a:lnTo>
                                  <a:pt x="129" y="0"/>
                                </a:lnTo>
                                <a:lnTo>
                                  <a:pt x="127" y="0"/>
                                </a:lnTo>
                                <a:lnTo>
                                  <a:pt x="127" y="1"/>
                                </a:lnTo>
                                <a:lnTo>
                                  <a:pt x="125" y="4"/>
                                </a:lnTo>
                                <a:lnTo>
                                  <a:pt x="123" y="9"/>
                                </a:lnTo>
                                <a:lnTo>
                                  <a:pt x="118" y="10"/>
                                </a:lnTo>
                                <a:lnTo>
                                  <a:pt x="112" y="13"/>
                                </a:lnTo>
                                <a:lnTo>
                                  <a:pt x="105" y="15"/>
                                </a:lnTo>
                                <a:lnTo>
                                  <a:pt x="99" y="16"/>
                                </a:lnTo>
                                <a:lnTo>
                                  <a:pt x="90" y="19"/>
                                </a:lnTo>
                                <a:lnTo>
                                  <a:pt x="82" y="21"/>
                                </a:lnTo>
                                <a:lnTo>
                                  <a:pt x="71" y="21"/>
                                </a:lnTo>
                                <a:lnTo>
                                  <a:pt x="62" y="24"/>
                                </a:lnTo>
                                <a:lnTo>
                                  <a:pt x="50" y="24"/>
                                </a:lnTo>
                                <a:lnTo>
                                  <a:pt x="39" y="25"/>
                                </a:lnTo>
                                <a:lnTo>
                                  <a:pt x="26" y="25"/>
                                </a:lnTo>
                                <a:lnTo>
                                  <a:pt x="13" y="25"/>
                                </a:lnTo>
                                <a:lnTo>
                                  <a:pt x="0" y="25"/>
                                </a:lnTo>
                                <a:lnTo>
                                  <a:pt x="0" y="30"/>
                                </a:lnTo>
                                <a:close/>
                              </a:path>
                            </a:pathLst>
                          </a:custGeom>
                          <a:solidFill>
                            <a:srgbClr val="676767"/>
                          </a:solidFill>
                          <a:ln>
                            <a:noFill/>
                          </a:ln>
                        </wps:spPr>
                        <wps:style>
                          <a:lnRef idx="0"/>
                          <a:fillRef idx="0"/>
                          <a:effectRef idx="0"/>
                          <a:fontRef idx="minor"/>
                        </wps:style>
                        <wps:bodyPr/>
                      </wps:wsp>
                      <wps:wsp>
                        <wps:cNvSpPr/>
                        <wps:spPr>
                          <a:xfrm>
                            <a:off x="3792240" y="2544480"/>
                            <a:ext cx="82440" cy="19080"/>
                          </a:xfrm>
                          <a:custGeom>
                            <a:avLst/>
                            <a:gdLst/>
                            <a:ahLst/>
                            <a:rect l="l" t="t" r="r" b="b"/>
                            <a:pathLst>
                              <a:path w="130" h="30">
                                <a:moveTo>
                                  <a:pt x="0" y="0"/>
                                </a:moveTo>
                                <a:lnTo>
                                  <a:pt x="0" y="0"/>
                                </a:lnTo>
                                <a:lnTo>
                                  <a:pt x="0" y="4"/>
                                </a:lnTo>
                                <a:lnTo>
                                  <a:pt x="3" y="6"/>
                                </a:lnTo>
                                <a:lnTo>
                                  <a:pt x="8" y="10"/>
                                </a:lnTo>
                                <a:lnTo>
                                  <a:pt x="12" y="13"/>
                                </a:lnTo>
                                <a:lnTo>
                                  <a:pt x="15" y="15"/>
                                </a:lnTo>
                                <a:lnTo>
                                  <a:pt x="23" y="16"/>
                                </a:lnTo>
                                <a:lnTo>
                                  <a:pt x="30" y="19"/>
                                </a:lnTo>
                                <a:lnTo>
                                  <a:pt x="39" y="21"/>
                                </a:lnTo>
                                <a:lnTo>
                                  <a:pt x="48" y="24"/>
                                </a:lnTo>
                                <a:lnTo>
                                  <a:pt x="59" y="25"/>
                                </a:lnTo>
                                <a:lnTo>
                                  <a:pt x="69" y="25"/>
                                </a:lnTo>
                                <a:lnTo>
                                  <a:pt x="81" y="28"/>
                                </a:lnTo>
                                <a:lnTo>
                                  <a:pt x="92" y="28"/>
                                </a:lnTo>
                                <a:lnTo>
                                  <a:pt x="104" y="30"/>
                                </a:lnTo>
                                <a:lnTo>
                                  <a:pt x="117" y="30"/>
                                </a:lnTo>
                                <a:lnTo>
                                  <a:pt x="130" y="30"/>
                                </a:lnTo>
                                <a:lnTo>
                                  <a:pt x="130" y="25"/>
                                </a:lnTo>
                                <a:lnTo>
                                  <a:pt x="117" y="25"/>
                                </a:lnTo>
                                <a:lnTo>
                                  <a:pt x="104" y="25"/>
                                </a:lnTo>
                                <a:lnTo>
                                  <a:pt x="92" y="25"/>
                                </a:lnTo>
                                <a:lnTo>
                                  <a:pt x="81" y="24"/>
                                </a:lnTo>
                                <a:lnTo>
                                  <a:pt x="69" y="24"/>
                                </a:lnTo>
                                <a:lnTo>
                                  <a:pt x="59" y="21"/>
                                </a:lnTo>
                                <a:lnTo>
                                  <a:pt x="48" y="21"/>
                                </a:lnTo>
                                <a:lnTo>
                                  <a:pt x="39" y="19"/>
                                </a:lnTo>
                                <a:lnTo>
                                  <a:pt x="30" y="16"/>
                                </a:lnTo>
                                <a:lnTo>
                                  <a:pt x="24" y="15"/>
                                </a:lnTo>
                                <a:lnTo>
                                  <a:pt x="18" y="13"/>
                                </a:lnTo>
                                <a:lnTo>
                                  <a:pt x="12" y="10"/>
                                </a:lnTo>
                                <a:lnTo>
                                  <a:pt x="8" y="9"/>
                                </a:lnTo>
                                <a:lnTo>
                                  <a:pt x="6" y="4"/>
                                </a:lnTo>
                                <a:lnTo>
                                  <a:pt x="3" y="1"/>
                                </a:lnTo>
                                <a:lnTo>
                                  <a:pt x="3" y="0"/>
                                </a:lnTo>
                                <a:lnTo>
                                  <a:pt x="0" y="0"/>
                                </a:lnTo>
                                <a:close/>
                              </a:path>
                            </a:pathLst>
                          </a:custGeom>
                          <a:solidFill>
                            <a:srgbClr val="676767"/>
                          </a:solidFill>
                          <a:ln>
                            <a:noFill/>
                          </a:ln>
                        </wps:spPr>
                        <wps:style>
                          <a:lnRef idx="0"/>
                          <a:fillRef idx="0"/>
                          <a:effectRef idx="0"/>
                          <a:fontRef idx="minor"/>
                        </wps:style>
                        <wps:bodyPr/>
                      </wps:wsp>
                      <wps:wsp>
                        <wps:cNvSpPr/>
                        <wps:spPr>
                          <a:xfrm>
                            <a:off x="3792240" y="2526120"/>
                            <a:ext cx="82440" cy="18360"/>
                          </a:xfrm>
                          <a:custGeom>
                            <a:avLst/>
                            <a:gdLst/>
                            <a:ahLst/>
                            <a:rect l="l" t="t" r="r" b="b"/>
                            <a:pathLst>
                              <a:path w="130" h="29">
                                <a:moveTo>
                                  <a:pt x="130" y="0"/>
                                </a:moveTo>
                                <a:lnTo>
                                  <a:pt x="130" y="0"/>
                                </a:lnTo>
                                <a:lnTo>
                                  <a:pt x="117" y="0"/>
                                </a:lnTo>
                                <a:lnTo>
                                  <a:pt x="104" y="0"/>
                                </a:lnTo>
                                <a:lnTo>
                                  <a:pt x="92" y="0"/>
                                </a:lnTo>
                                <a:lnTo>
                                  <a:pt x="81" y="3"/>
                                </a:lnTo>
                                <a:lnTo>
                                  <a:pt x="69" y="3"/>
                                </a:lnTo>
                                <a:lnTo>
                                  <a:pt x="59" y="5"/>
                                </a:lnTo>
                                <a:lnTo>
                                  <a:pt x="48" y="5"/>
                                </a:lnTo>
                                <a:lnTo>
                                  <a:pt x="39" y="8"/>
                                </a:lnTo>
                                <a:lnTo>
                                  <a:pt x="30" y="9"/>
                                </a:lnTo>
                                <a:lnTo>
                                  <a:pt x="23" y="12"/>
                                </a:lnTo>
                                <a:lnTo>
                                  <a:pt x="15" y="14"/>
                                </a:lnTo>
                                <a:lnTo>
                                  <a:pt x="12" y="18"/>
                                </a:lnTo>
                                <a:lnTo>
                                  <a:pt x="8" y="20"/>
                                </a:lnTo>
                                <a:lnTo>
                                  <a:pt x="3" y="23"/>
                                </a:lnTo>
                                <a:lnTo>
                                  <a:pt x="0" y="27"/>
                                </a:lnTo>
                                <a:lnTo>
                                  <a:pt x="0" y="29"/>
                                </a:lnTo>
                                <a:lnTo>
                                  <a:pt x="3" y="29"/>
                                </a:lnTo>
                                <a:lnTo>
                                  <a:pt x="3" y="27"/>
                                </a:lnTo>
                                <a:lnTo>
                                  <a:pt x="6" y="24"/>
                                </a:lnTo>
                                <a:lnTo>
                                  <a:pt x="8" y="23"/>
                                </a:lnTo>
                                <a:lnTo>
                                  <a:pt x="12" y="20"/>
                                </a:lnTo>
                                <a:lnTo>
                                  <a:pt x="18" y="18"/>
                                </a:lnTo>
                                <a:lnTo>
                                  <a:pt x="24" y="15"/>
                                </a:lnTo>
                                <a:lnTo>
                                  <a:pt x="30" y="14"/>
                                </a:lnTo>
                                <a:lnTo>
                                  <a:pt x="39" y="12"/>
                                </a:lnTo>
                                <a:lnTo>
                                  <a:pt x="48" y="9"/>
                                </a:lnTo>
                                <a:lnTo>
                                  <a:pt x="59" y="8"/>
                                </a:lnTo>
                                <a:lnTo>
                                  <a:pt x="69" y="8"/>
                                </a:lnTo>
                                <a:lnTo>
                                  <a:pt x="81" y="5"/>
                                </a:lnTo>
                                <a:lnTo>
                                  <a:pt x="92" y="5"/>
                                </a:lnTo>
                                <a:lnTo>
                                  <a:pt x="104" y="3"/>
                                </a:lnTo>
                                <a:lnTo>
                                  <a:pt x="117" y="3"/>
                                </a:lnTo>
                                <a:lnTo>
                                  <a:pt x="130" y="3"/>
                                </a:lnTo>
                                <a:lnTo>
                                  <a:pt x="130" y="0"/>
                                </a:lnTo>
                                <a:close/>
                              </a:path>
                            </a:pathLst>
                          </a:custGeom>
                          <a:solidFill>
                            <a:srgbClr val="676767"/>
                          </a:solidFill>
                          <a:ln>
                            <a:noFill/>
                          </a:ln>
                        </wps:spPr>
                        <wps:style>
                          <a:lnRef idx="0"/>
                          <a:fillRef idx="0"/>
                          <a:effectRef idx="0"/>
                          <a:fontRef idx="minor"/>
                        </wps:style>
                        <wps:bodyPr/>
                      </wps:wsp>
                      <wps:wsp>
                        <wps:cNvSpPr/>
                        <wps:spPr>
                          <a:xfrm>
                            <a:off x="3874680" y="2526120"/>
                            <a:ext cx="82080" cy="18360"/>
                          </a:xfrm>
                          <a:custGeom>
                            <a:avLst/>
                            <a:gdLst/>
                            <a:ahLst/>
                            <a:rect l="l" t="t" r="r" b="b"/>
                            <a:pathLst>
                              <a:path w="129" h="29">
                                <a:moveTo>
                                  <a:pt x="129" y="29"/>
                                </a:moveTo>
                                <a:lnTo>
                                  <a:pt x="129" y="29"/>
                                </a:lnTo>
                                <a:lnTo>
                                  <a:pt x="129" y="27"/>
                                </a:lnTo>
                                <a:lnTo>
                                  <a:pt x="127" y="23"/>
                                </a:lnTo>
                                <a:lnTo>
                                  <a:pt x="123" y="20"/>
                                </a:lnTo>
                                <a:lnTo>
                                  <a:pt x="118" y="18"/>
                                </a:lnTo>
                                <a:lnTo>
                                  <a:pt x="114" y="14"/>
                                </a:lnTo>
                                <a:lnTo>
                                  <a:pt x="108" y="12"/>
                                </a:lnTo>
                                <a:lnTo>
                                  <a:pt x="99" y="9"/>
                                </a:lnTo>
                                <a:lnTo>
                                  <a:pt x="90" y="8"/>
                                </a:lnTo>
                                <a:lnTo>
                                  <a:pt x="82" y="5"/>
                                </a:lnTo>
                                <a:lnTo>
                                  <a:pt x="73" y="5"/>
                                </a:lnTo>
                                <a:lnTo>
                                  <a:pt x="62" y="3"/>
                                </a:lnTo>
                                <a:lnTo>
                                  <a:pt x="50" y="3"/>
                                </a:lnTo>
                                <a:lnTo>
                                  <a:pt x="39" y="0"/>
                                </a:lnTo>
                                <a:lnTo>
                                  <a:pt x="26" y="0"/>
                                </a:lnTo>
                                <a:lnTo>
                                  <a:pt x="13" y="0"/>
                                </a:lnTo>
                                <a:lnTo>
                                  <a:pt x="0" y="0"/>
                                </a:lnTo>
                                <a:lnTo>
                                  <a:pt x="0" y="3"/>
                                </a:lnTo>
                                <a:lnTo>
                                  <a:pt x="13" y="3"/>
                                </a:lnTo>
                                <a:lnTo>
                                  <a:pt x="26" y="3"/>
                                </a:lnTo>
                                <a:lnTo>
                                  <a:pt x="39" y="5"/>
                                </a:lnTo>
                                <a:lnTo>
                                  <a:pt x="50" y="5"/>
                                </a:lnTo>
                                <a:lnTo>
                                  <a:pt x="62" y="8"/>
                                </a:lnTo>
                                <a:lnTo>
                                  <a:pt x="71" y="8"/>
                                </a:lnTo>
                                <a:lnTo>
                                  <a:pt x="82" y="9"/>
                                </a:lnTo>
                                <a:lnTo>
                                  <a:pt x="90" y="12"/>
                                </a:lnTo>
                                <a:lnTo>
                                  <a:pt x="99" y="14"/>
                                </a:lnTo>
                                <a:lnTo>
                                  <a:pt x="105" y="15"/>
                                </a:lnTo>
                                <a:lnTo>
                                  <a:pt x="112" y="18"/>
                                </a:lnTo>
                                <a:lnTo>
                                  <a:pt x="118" y="20"/>
                                </a:lnTo>
                                <a:lnTo>
                                  <a:pt x="123" y="23"/>
                                </a:lnTo>
                                <a:lnTo>
                                  <a:pt x="125" y="24"/>
                                </a:lnTo>
                                <a:lnTo>
                                  <a:pt x="127" y="27"/>
                                </a:lnTo>
                                <a:lnTo>
                                  <a:pt x="127" y="29"/>
                                </a:lnTo>
                                <a:lnTo>
                                  <a:pt x="129" y="29"/>
                                </a:lnTo>
                                <a:close/>
                              </a:path>
                            </a:pathLst>
                          </a:custGeom>
                          <a:solidFill>
                            <a:srgbClr val="676767"/>
                          </a:solidFill>
                          <a:ln>
                            <a:noFill/>
                          </a:ln>
                        </wps:spPr>
                        <wps:style>
                          <a:lnRef idx="0"/>
                          <a:fillRef idx="0"/>
                          <a:effectRef idx="0"/>
                          <a:fontRef idx="minor"/>
                        </wps:style>
                        <wps:bodyPr/>
                      </wps:wsp>
                      <wps:wsp>
                        <wps:cNvSpPr/>
                        <wps:spPr>
                          <a:xfrm>
                            <a:off x="3874680" y="2541240"/>
                            <a:ext cx="82080" cy="18360"/>
                          </a:xfrm>
                          <a:custGeom>
                            <a:avLst/>
                            <a:gdLst/>
                            <a:ahLst/>
                            <a:rect l="l" t="t" r="r" b="b"/>
                            <a:pathLst>
                              <a:path w="129" h="29">
                                <a:moveTo>
                                  <a:pt x="0" y="29"/>
                                </a:moveTo>
                                <a:lnTo>
                                  <a:pt x="0" y="29"/>
                                </a:lnTo>
                                <a:lnTo>
                                  <a:pt x="13" y="29"/>
                                </a:lnTo>
                                <a:lnTo>
                                  <a:pt x="26" y="29"/>
                                </a:lnTo>
                                <a:lnTo>
                                  <a:pt x="39" y="29"/>
                                </a:lnTo>
                                <a:lnTo>
                                  <a:pt x="50" y="29"/>
                                </a:lnTo>
                                <a:lnTo>
                                  <a:pt x="62" y="26"/>
                                </a:lnTo>
                                <a:lnTo>
                                  <a:pt x="73" y="24"/>
                                </a:lnTo>
                                <a:lnTo>
                                  <a:pt x="82" y="24"/>
                                </a:lnTo>
                                <a:lnTo>
                                  <a:pt x="90" y="21"/>
                                </a:lnTo>
                                <a:lnTo>
                                  <a:pt x="99" y="20"/>
                                </a:lnTo>
                                <a:lnTo>
                                  <a:pt x="108" y="18"/>
                                </a:lnTo>
                                <a:lnTo>
                                  <a:pt x="114" y="15"/>
                                </a:lnTo>
                                <a:lnTo>
                                  <a:pt x="118" y="14"/>
                                </a:lnTo>
                                <a:lnTo>
                                  <a:pt x="123" y="9"/>
                                </a:lnTo>
                                <a:lnTo>
                                  <a:pt x="127" y="6"/>
                                </a:lnTo>
                                <a:lnTo>
                                  <a:pt x="129" y="3"/>
                                </a:lnTo>
                                <a:lnTo>
                                  <a:pt x="129" y="0"/>
                                </a:lnTo>
                                <a:lnTo>
                                  <a:pt x="127" y="0"/>
                                </a:lnTo>
                                <a:lnTo>
                                  <a:pt x="127" y="3"/>
                                </a:lnTo>
                                <a:lnTo>
                                  <a:pt x="125" y="5"/>
                                </a:lnTo>
                                <a:lnTo>
                                  <a:pt x="123" y="6"/>
                                </a:lnTo>
                                <a:lnTo>
                                  <a:pt x="118" y="9"/>
                                </a:lnTo>
                                <a:lnTo>
                                  <a:pt x="112" y="11"/>
                                </a:lnTo>
                                <a:lnTo>
                                  <a:pt x="105" y="14"/>
                                </a:lnTo>
                                <a:lnTo>
                                  <a:pt x="99" y="15"/>
                                </a:lnTo>
                                <a:lnTo>
                                  <a:pt x="90" y="18"/>
                                </a:lnTo>
                                <a:lnTo>
                                  <a:pt x="82" y="20"/>
                                </a:lnTo>
                                <a:lnTo>
                                  <a:pt x="71" y="21"/>
                                </a:lnTo>
                                <a:lnTo>
                                  <a:pt x="62" y="24"/>
                                </a:lnTo>
                                <a:lnTo>
                                  <a:pt x="50" y="24"/>
                                </a:lnTo>
                                <a:lnTo>
                                  <a:pt x="39" y="24"/>
                                </a:lnTo>
                                <a:lnTo>
                                  <a:pt x="26" y="26"/>
                                </a:lnTo>
                                <a:lnTo>
                                  <a:pt x="13" y="26"/>
                                </a:lnTo>
                                <a:lnTo>
                                  <a:pt x="0" y="26"/>
                                </a:lnTo>
                                <a:lnTo>
                                  <a:pt x="0" y="29"/>
                                </a:lnTo>
                                <a:close/>
                              </a:path>
                            </a:pathLst>
                          </a:custGeom>
                          <a:solidFill>
                            <a:srgbClr val="3365fb"/>
                          </a:solidFill>
                          <a:ln>
                            <a:noFill/>
                          </a:ln>
                        </wps:spPr>
                        <wps:style>
                          <a:lnRef idx="0"/>
                          <a:fillRef idx="0"/>
                          <a:effectRef idx="0"/>
                          <a:fontRef idx="minor"/>
                        </wps:style>
                        <wps:bodyPr/>
                      </wps:wsp>
                      <wps:wsp>
                        <wps:cNvSpPr/>
                        <wps:spPr>
                          <a:xfrm>
                            <a:off x="3792240" y="2541240"/>
                            <a:ext cx="82440" cy="18360"/>
                          </a:xfrm>
                          <a:custGeom>
                            <a:avLst/>
                            <a:gdLst/>
                            <a:ahLst/>
                            <a:rect l="l" t="t" r="r" b="b"/>
                            <a:pathLst>
                              <a:path w="130" h="29">
                                <a:moveTo>
                                  <a:pt x="0" y="0"/>
                                </a:moveTo>
                                <a:lnTo>
                                  <a:pt x="0" y="0"/>
                                </a:lnTo>
                                <a:lnTo>
                                  <a:pt x="0" y="3"/>
                                </a:lnTo>
                                <a:lnTo>
                                  <a:pt x="3" y="6"/>
                                </a:lnTo>
                                <a:lnTo>
                                  <a:pt x="8" y="9"/>
                                </a:lnTo>
                                <a:lnTo>
                                  <a:pt x="12" y="14"/>
                                </a:lnTo>
                                <a:lnTo>
                                  <a:pt x="15" y="15"/>
                                </a:lnTo>
                                <a:lnTo>
                                  <a:pt x="23" y="18"/>
                                </a:lnTo>
                                <a:lnTo>
                                  <a:pt x="30" y="20"/>
                                </a:lnTo>
                                <a:lnTo>
                                  <a:pt x="39" y="21"/>
                                </a:lnTo>
                                <a:lnTo>
                                  <a:pt x="48" y="24"/>
                                </a:lnTo>
                                <a:lnTo>
                                  <a:pt x="59" y="24"/>
                                </a:lnTo>
                                <a:lnTo>
                                  <a:pt x="69" y="26"/>
                                </a:lnTo>
                                <a:lnTo>
                                  <a:pt x="81" y="29"/>
                                </a:lnTo>
                                <a:lnTo>
                                  <a:pt x="92" y="29"/>
                                </a:lnTo>
                                <a:lnTo>
                                  <a:pt x="104" y="29"/>
                                </a:lnTo>
                                <a:lnTo>
                                  <a:pt x="117" y="29"/>
                                </a:lnTo>
                                <a:lnTo>
                                  <a:pt x="130" y="29"/>
                                </a:lnTo>
                                <a:lnTo>
                                  <a:pt x="130" y="26"/>
                                </a:lnTo>
                                <a:lnTo>
                                  <a:pt x="117" y="26"/>
                                </a:lnTo>
                                <a:lnTo>
                                  <a:pt x="104" y="26"/>
                                </a:lnTo>
                                <a:lnTo>
                                  <a:pt x="92" y="24"/>
                                </a:lnTo>
                                <a:lnTo>
                                  <a:pt x="81" y="24"/>
                                </a:lnTo>
                                <a:lnTo>
                                  <a:pt x="69" y="24"/>
                                </a:lnTo>
                                <a:lnTo>
                                  <a:pt x="59" y="21"/>
                                </a:lnTo>
                                <a:lnTo>
                                  <a:pt x="48" y="20"/>
                                </a:lnTo>
                                <a:lnTo>
                                  <a:pt x="39" y="18"/>
                                </a:lnTo>
                                <a:lnTo>
                                  <a:pt x="30" y="15"/>
                                </a:lnTo>
                                <a:lnTo>
                                  <a:pt x="24" y="14"/>
                                </a:lnTo>
                                <a:lnTo>
                                  <a:pt x="18" y="11"/>
                                </a:lnTo>
                                <a:lnTo>
                                  <a:pt x="12" y="9"/>
                                </a:lnTo>
                                <a:lnTo>
                                  <a:pt x="8" y="6"/>
                                </a:lnTo>
                                <a:lnTo>
                                  <a:pt x="6" y="5"/>
                                </a:lnTo>
                                <a:lnTo>
                                  <a:pt x="3" y="3"/>
                                </a:lnTo>
                                <a:lnTo>
                                  <a:pt x="3" y="0"/>
                                </a:lnTo>
                                <a:lnTo>
                                  <a:pt x="0" y="0"/>
                                </a:lnTo>
                                <a:close/>
                              </a:path>
                            </a:pathLst>
                          </a:custGeom>
                          <a:solidFill>
                            <a:srgbClr val="3365fb"/>
                          </a:solidFill>
                          <a:ln>
                            <a:noFill/>
                          </a:ln>
                        </wps:spPr>
                        <wps:style>
                          <a:lnRef idx="0"/>
                          <a:fillRef idx="0"/>
                          <a:effectRef idx="0"/>
                          <a:fontRef idx="minor"/>
                        </wps:style>
                        <wps:bodyPr/>
                      </wps:wsp>
                      <wps:wsp>
                        <wps:cNvSpPr/>
                        <wps:spPr>
                          <a:xfrm>
                            <a:off x="3792240" y="2522160"/>
                            <a:ext cx="82440" cy="19080"/>
                          </a:xfrm>
                          <a:custGeom>
                            <a:avLst/>
                            <a:gdLst/>
                            <a:ahLst/>
                            <a:rect l="l" t="t" r="r" b="b"/>
                            <a:pathLst>
                              <a:path w="130" h="30">
                                <a:moveTo>
                                  <a:pt x="130" y="0"/>
                                </a:moveTo>
                                <a:lnTo>
                                  <a:pt x="130" y="0"/>
                                </a:lnTo>
                                <a:lnTo>
                                  <a:pt x="117" y="0"/>
                                </a:lnTo>
                                <a:lnTo>
                                  <a:pt x="104" y="0"/>
                                </a:lnTo>
                                <a:lnTo>
                                  <a:pt x="92" y="3"/>
                                </a:lnTo>
                                <a:lnTo>
                                  <a:pt x="81" y="3"/>
                                </a:lnTo>
                                <a:lnTo>
                                  <a:pt x="69" y="5"/>
                                </a:lnTo>
                                <a:lnTo>
                                  <a:pt x="59" y="5"/>
                                </a:lnTo>
                                <a:lnTo>
                                  <a:pt x="48" y="6"/>
                                </a:lnTo>
                                <a:lnTo>
                                  <a:pt x="39" y="9"/>
                                </a:lnTo>
                                <a:lnTo>
                                  <a:pt x="30" y="11"/>
                                </a:lnTo>
                                <a:lnTo>
                                  <a:pt x="23" y="14"/>
                                </a:lnTo>
                                <a:lnTo>
                                  <a:pt x="15" y="15"/>
                                </a:lnTo>
                                <a:lnTo>
                                  <a:pt x="12" y="18"/>
                                </a:lnTo>
                                <a:lnTo>
                                  <a:pt x="8" y="20"/>
                                </a:lnTo>
                                <a:lnTo>
                                  <a:pt x="3" y="24"/>
                                </a:lnTo>
                                <a:lnTo>
                                  <a:pt x="0" y="26"/>
                                </a:lnTo>
                                <a:lnTo>
                                  <a:pt x="0" y="30"/>
                                </a:lnTo>
                                <a:lnTo>
                                  <a:pt x="3" y="30"/>
                                </a:lnTo>
                                <a:lnTo>
                                  <a:pt x="3" y="29"/>
                                </a:lnTo>
                                <a:lnTo>
                                  <a:pt x="6" y="26"/>
                                </a:lnTo>
                                <a:lnTo>
                                  <a:pt x="8" y="24"/>
                                </a:lnTo>
                                <a:lnTo>
                                  <a:pt x="12" y="20"/>
                                </a:lnTo>
                                <a:lnTo>
                                  <a:pt x="18" y="18"/>
                                </a:lnTo>
                                <a:lnTo>
                                  <a:pt x="24" y="15"/>
                                </a:lnTo>
                                <a:lnTo>
                                  <a:pt x="30" y="14"/>
                                </a:lnTo>
                                <a:lnTo>
                                  <a:pt x="39" y="11"/>
                                </a:lnTo>
                                <a:lnTo>
                                  <a:pt x="48" y="11"/>
                                </a:lnTo>
                                <a:lnTo>
                                  <a:pt x="59" y="9"/>
                                </a:lnTo>
                                <a:lnTo>
                                  <a:pt x="69" y="6"/>
                                </a:lnTo>
                                <a:lnTo>
                                  <a:pt x="81" y="6"/>
                                </a:lnTo>
                                <a:lnTo>
                                  <a:pt x="92" y="5"/>
                                </a:lnTo>
                                <a:lnTo>
                                  <a:pt x="104" y="5"/>
                                </a:lnTo>
                                <a:lnTo>
                                  <a:pt x="117" y="5"/>
                                </a:lnTo>
                                <a:lnTo>
                                  <a:pt x="130" y="5"/>
                                </a:lnTo>
                                <a:lnTo>
                                  <a:pt x="130" y="0"/>
                                </a:lnTo>
                                <a:close/>
                              </a:path>
                            </a:pathLst>
                          </a:custGeom>
                          <a:solidFill>
                            <a:srgbClr val="3365fb"/>
                          </a:solidFill>
                          <a:ln>
                            <a:noFill/>
                          </a:ln>
                        </wps:spPr>
                        <wps:style>
                          <a:lnRef idx="0"/>
                          <a:fillRef idx="0"/>
                          <a:effectRef idx="0"/>
                          <a:fontRef idx="minor"/>
                        </wps:style>
                        <wps:bodyPr/>
                      </wps:wsp>
                      <wps:wsp>
                        <wps:cNvSpPr/>
                        <wps:spPr>
                          <a:xfrm>
                            <a:off x="3874680" y="2522160"/>
                            <a:ext cx="82080" cy="19080"/>
                          </a:xfrm>
                          <a:custGeom>
                            <a:avLst/>
                            <a:gdLst/>
                            <a:ahLst/>
                            <a:rect l="l" t="t" r="r" b="b"/>
                            <a:pathLst>
                              <a:path w="129" h="30">
                                <a:moveTo>
                                  <a:pt x="129" y="30"/>
                                </a:moveTo>
                                <a:lnTo>
                                  <a:pt x="129" y="30"/>
                                </a:lnTo>
                                <a:lnTo>
                                  <a:pt x="129" y="26"/>
                                </a:lnTo>
                                <a:lnTo>
                                  <a:pt x="127" y="24"/>
                                </a:lnTo>
                                <a:lnTo>
                                  <a:pt x="123" y="20"/>
                                </a:lnTo>
                                <a:lnTo>
                                  <a:pt x="118" y="18"/>
                                </a:lnTo>
                                <a:lnTo>
                                  <a:pt x="114" y="15"/>
                                </a:lnTo>
                                <a:lnTo>
                                  <a:pt x="108" y="14"/>
                                </a:lnTo>
                                <a:lnTo>
                                  <a:pt x="99" y="11"/>
                                </a:lnTo>
                                <a:lnTo>
                                  <a:pt x="90" y="9"/>
                                </a:lnTo>
                                <a:lnTo>
                                  <a:pt x="82" y="6"/>
                                </a:lnTo>
                                <a:lnTo>
                                  <a:pt x="73" y="5"/>
                                </a:lnTo>
                                <a:lnTo>
                                  <a:pt x="62" y="5"/>
                                </a:lnTo>
                                <a:lnTo>
                                  <a:pt x="50" y="3"/>
                                </a:lnTo>
                                <a:lnTo>
                                  <a:pt x="39" y="3"/>
                                </a:lnTo>
                                <a:lnTo>
                                  <a:pt x="26" y="0"/>
                                </a:lnTo>
                                <a:lnTo>
                                  <a:pt x="13" y="0"/>
                                </a:lnTo>
                                <a:lnTo>
                                  <a:pt x="0" y="0"/>
                                </a:lnTo>
                                <a:lnTo>
                                  <a:pt x="0" y="5"/>
                                </a:lnTo>
                                <a:lnTo>
                                  <a:pt x="13" y="5"/>
                                </a:lnTo>
                                <a:lnTo>
                                  <a:pt x="26" y="5"/>
                                </a:lnTo>
                                <a:lnTo>
                                  <a:pt x="39" y="5"/>
                                </a:lnTo>
                                <a:lnTo>
                                  <a:pt x="50" y="6"/>
                                </a:lnTo>
                                <a:lnTo>
                                  <a:pt x="62" y="6"/>
                                </a:lnTo>
                                <a:lnTo>
                                  <a:pt x="71" y="9"/>
                                </a:lnTo>
                                <a:lnTo>
                                  <a:pt x="82" y="11"/>
                                </a:lnTo>
                                <a:lnTo>
                                  <a:pt x="90" y="11"/>
                                </a:lnTo>
                                <a:lnTo>
                                  <a:pt x="99" y="14"/>
                                </a:lnTo>
                                <a:lnTo>
                                  <a:pt x="105" y="15"/>
                                </a:lnTo>
                                <a:lnTo>
                                  <a:pt x="112" y="18"/>
                                </a:lnTo>
                                <a:lnTo>
                                  <a:pt x="118" y="20"/>
                                </a:lnTo>
                                <a:lnTo>
                                  <a:pt x="123" y="24"/>
                                </a:lnTo>
                                <a:lnTo>
                                  <a:pt x="125" y="26"/>
                                </a:lnTo>
                                <a:lnTo>
                                  <a:pt x="127" y="29"/>
                                </a:lnTo>
                                <a:lnTo>
                                  <a:pt x="127" y="30"/>
                                </a:lnTo>
                                <a:lnTo>
                                  <a:pt x="129" y="30"/>
                                </a:lnTo>
                                <a:close/>
                              </a:path>
                            </a:pathLst>
                          </a:custGeom>
                          <a:solidFill>
                            <a:srgbClr val="3365fb"/>
                          </a:solidFill>
                          <a:ln>
                            <a:noFill/>
                          </a:ln>
                        </wps:spPr>
                        <wps:style>
                          <a:lnRef idx="0"/>
                          <a:fillRef idx="0"/>
                          <a:effectRef idx="0"/>
                          <a:fontRef idx="minor"/>
                        </wps:style>
                        <wps:bodyPr/>
                      </wps:wsp>
                      <wps:wsp>
                        <wps:cNvSpPr/>
                        <wps:spPr>
                          <a:xfrm>
                            <a:off x="3874680" y="2553840"/>
                            <a:ext cx="338400" cy="48240"/>
                          </a:xfrm>
                          <a:custGeom>
                            <a:avLst/>
                            <a:gdLst/>
                            <a:ahLst/>
                            <a:rect l="l" t="t" r="r" b="b"/>
                            <a:pathLst>
                              <a:path w="533" h="76">
                                <a:moveTo>
                                  <a:pt x="0" y="76"/>
                                </a:moveTo>
                                <a:lnTo>
                                  <a:pt x="0" y="76"/>
                                </a:lnTo>
                                <a:lnTo>
                                  <a:pt x="28" y="76"/>
                                </a:lnTo>
                                <a:lnTo>
                                  <a:pt x="54" y="75"/>
                                </a:lnTo>
                                <a:lnTo>
                                  <a:pt x="82" y="75"/>
                                </a:lnTo>
                                <a:lnTo>
                                  <a:pt x="108" y="75"/>
                                </a:lnTo>
                                <a:lnTo>
                                  <a:pt x="133" y="75"/>
                                </a:lnTo>
                                <a:lnTo>
                                  <a:pt x="159" y="72"/>
                                </a:lnTo>
                                <a:lnTo>
                                  <a:pt x="183" y="70"/>
                                </a:lnTo>
                                <a:lnTo>
                                  <a:pt x="206" y="70"/>
                                </a:lnTo>
                                <a:lnTo>
                                  <a:pt x="230" y="67"/>
                                </a:lnTo>
                                <a:lnTo>
                                  <a:pt x="254" y="66"/>
                                </a:lnTo>
                                <a:lnTo>
                                  <a:pt x="275" y="66"/>
                                </a:lnTo>
                                <a:lnTo>
                                  <a:pt x="296" y="63"/>
                                </a:lnTo>
                                <a:lnTo>
                                  <a:pt x="318" y="61"/>
                                </a:lnTo>
                                <a:lnTo>
                                  <a:pt x="337" y="60"/>
                                </a:lnTo>
                                <a:lnTo>
                                  <a:pt x="359" y="55"/>
                                </a:lnTo>
                                <a:lnTo>
                                  <a:pt x="376" y="52"/>
                                </a:lnTo>
                                <a:lnTo>
                                  <a:pt x="393" y="51"/>
                                </a:lnTo>
                                <a:lnTo>
                                  <a:pt x="410" y="48"/>
                                </a:lnTo>
                                <a:lnTo>
                                  <a:pt x="427" y="45"/>
                                </a:lnTo>
                                <a:lnTo>
                                  <a:pt x="440" y="42"/>
                                </a:lnTo>
                                <a:lnTo>
                                  <a:pt x="455" y="40"/>
                                </a:lnTo>
                                <a:lnTo>
                                  <a:pt x="468" y="36"/>
                                </a:lnTo>
                                <a:lnTo>
                                  <a:pt x="479" y="34"/>
                                </a:lnTo>
                                <a:lnTo>
                                  <a:pt x="490" y="30"/>
                                </a:lnTo>
                                <a:lnTo>
                                  <a:pt x="500" y="25"/>
                                </a:lnTo>
                                <a:lnTo>
                                  <a:pt x="509" y="24"/>
                                </a:lnTo>
                                <a:lnTo>
                                  <a:pt x="515" y="19"/>
                                </a:lnTo>
                                <a:lnTo>
                                  <a:pt x="522" y="15"/>
                                </a:lnTo>
                                <a:lnTo>
                                  <a:pt x="526" y="10"/>
                                </a:lnTo>
                                <a:lnTo>
                                  <a:pt x="530" y="9"/>
                                </a:lnTo>
                                <a:lnTo>
                                  <a:pt x="533" y="4"/>
                                </a:lnTo>
                                <a:lnTo>
                                  <a:pt x="533" y="0"/>
                                </a:lnTo>
                                <a:lnTo>
                                  <a:pt x="530" y="0"/>
                                </a:lnTo>
                                <a:lnTo>
                                  <a:pt x="528" y="1"/>
                                </a:lnTo>
                                <a:lnTo>
                                  <a:pt x="528" y="6"/>
                                </a:lnTo>
                                <a:lnTo>
                                  <a:pt x="524" y="9"/>
                                </a:lnTo>
                                <a:lnTo>
                                  <a:pt x="520" y="13"/>
                                </a:lnTo>
                                <a:lnTo>
                                  <a:pt x="513" y="16"/>
                                </a:lnTo>
                                <a:lnTo>
                                  <a:pt x="507" y="19"/>
                                </a:lnTo>
                                <a:lnTo>
                                  <a:pt x="498" y="24"/>
                                </a:lnTo>
                                <a:lnTo>
                                  <a:pt x="490" y="28"/>
                                </a:lnTo>
                                <a:lnTo>
                                  <a:pt x="479" y="30"/>
                                </a:lnTo>
                                <a:lnTo>
                                  <a:pt x="466" y="34"/>
                                </a:lnTo>
                                <a:lnTo>
                                  <a:pt x="453" y="36"/>
                                </a:lnTo>
                                <a:lnTo>
                                  <a:pt x="440" y="40"/>
                                </a:lnTo>
                                <a:lnTo>
                                  <a:pt x="425" y="42"/>
                                </a:lnTo>
                                <a:lnTo>
                                  <a:pt x="410" y="45"/>
                                </a:lnTo>
                                <a:lnTo>
                                  <a:pt x="393" y="48"/>
                                </a:lnTo>
                                <a:lnTo>
                                  <a:pt x="376" y="51"/>
                                </a:lnTo>
                                <a:lnTo>
                                  <a:pt x="357" y="52"/>
                                </a:lnTo>
                                <a:lnTo>
                                  <a:pt x="337" y="55"/>
                                </a:lnTo>
                                <a:lnTo>
                                  <a:pt x="318" y="57"/>
                                </a:lnTo>
                                <a:lnTo>
                                  <a:pt x="296" y="60"/>
                                </a:lnTo>
                                <a:lnTo>
                                  <a:pt x="275" y="61"/>
                                </a:lnTo>
                                <a:lnTo>
                                  <a:pt x="254" y="63"/>
                                </a:lnTo>
                                <a:lnTo>
                                  <a:pt x="230" y="66"/>
                                </a:lnTo>
                                <a:lnTo>
                                  <a:pt x="206" y="66"/>
                                </a:lnTo>
                                <a:lnTo>
                                  <a:pt x="183" y="67"/>
                                </a:lnTo>
                                <a:lnTo>
                                  <a:pt x="159" y="70"/>
                                </a:lnTo>
                                <a:lnTo>
                                  <a:pt x="133" y="70"/>
                                </a:lnTo>
                                <a:lnTo>
                                  <a:pt x="108" y="70"/>
                                </a:lnTo>
                                <a:lnTo>
                                  <a:pt x="82" y="72"/>
                                </a:lnTo>
                                <a:lnTo>
                                  <a:pt x="54" y="72"/>
                                </a:lnTo>
                                <a:lnTo>
                                  <a:pt x="28" y="72"/>
                                </a:lnTo>
                                <a:lnTo>
                                  <a:pt x="0" y="72"/>
                                </a:lnTo>
                                <a:lnTo>
                                  <a:pt x="0" y="76"/>
                                </a:lnTo>
                                <a:close/>
                              </a:path>
                            </a:pathLst>
                          </a:custGeom>
                          <a:solidFill>
                            <a:srgbClr val="cecece"/>
                          </a:solidFill>
                          <a:ln>
                            <a:noFill/>
                          </a:ln>
                        </wps:spPr>
                        <wps:style>
                          <a:lnRef idx="0"/>
                          <a:fillRef idx="0"/>
                          <a:effectRef idx="0"/>
                          <a:fontRef idx="minor"/>
                        </wps:style>
                        <wps:bodyPr/>
                      </wps:wsp>
                      <wps:wsp>
                        <wps:cNvSpPr/>
                        <wps:spPr>
                          <a:xfrm>
                            <a:off x="3536280" y="2553840"/>
                            <a:ext cx="338400" cy="48240"/>
                          </a:xfrm>
                          <a:custGeom>
                            <a:avLst/>
                            <a:gdLst/>
                            <a:ahLst/>
                            <a:rect l="l" t="t" r="r" b="b"/>
                            <a:pathLst>
                              <a:path w="533" h="76">
                                <a:moveTo>
                                  <a:pt x="0" y="0"/>
                                </a:moveTo>
                                <a:lnTo>
                                  <a:pt x="0" y="0"/>
                                </a:lnTo>
                                <a:lnTo>
                                  <a:pt x="0" y="4"/>
                                </a:lnTo>
                                <a:lnTo>
                                  <a:pt x="2" y="9"/>
                                </a:lnTo>
                                <a:lnTo>
                                  <a:pt x="6" y="10"/>
                                </a:lnTo>
                                <a:lnTo>
                                  <a:pt x="11" y="15"/>
                                </a:lnTo>
                                <a:lnTo>
                                  <a:pt x="17" y="19"/>
                                </a:lnTo>
                                <a:lnTo>
                                  <a:pt x="23" y="24"/>
                                </a:lnTo>
                                <a:lnTo>
                                  <a:pt x="32" y="25"/>
                                </a:lnTo>
                                <a:lnTo>
                                  <a:pt x="43" y="30"/>
                                </a:lnTo>
                                <a:lnTo>
                                  <a:pt x="54" y="34"/>
                                </a:lnTo>
                                <a:lnTo>
                                  <a:pt x="64" y="36"/>
                                </a:lnTo>
                                <a:lnTo>
                                  <a:pt x="77" y="40"/>
                                </a:lnTo>
                                <a:lnTo>
                                  <a:pt x="92" y="42"/>
                                </a:lnTo>
                                <a:lnTo>
                                  <a:pt x="105" y="45"/>
                                </a:lnTo>
                                <a:lnTo>
                                  <a:pt x="122" y="48"/>
                                </a:lnTo>
                                <a:lnTo>
                                  <a:pt x="139" y="51"/>
                                </a:lnTo>
                                <a:lnTo>
                                  <a:pt x="157" y="52"/>
                                </a:lnTo>
                                <a:lnTo>
                                  <a:pt x="174" y="55"/>
                                </a:lnTo>
                                <a:lnTo>
                                  <a:pt x="195" y="60"/>
                                </a:lnTo>
                                <a:lnTo>
                                  <a:pt x="215" y="61"/>
                                </a:lnTo>
                                <a:lnTo>
                                  <a:pt x="236" y="63"/>
                                </a:lnTo>
                                <a:lnTo>
                                  <a:pt x="257" y="66"/>
                                </a:lnTo>
                                <a:lnTo>
                                  <a:pt x="279" y="66"/>
                                </a:lnTo>
                                <a:lnTo>
                                  <a:pt x="303" y="67"/>
                                </a:lnTo>
                                <a:lnTo>
                                  <a:pt x="327" y="70"/>
                                </a:lnTo>
                                <a:lnTo>
                                  <a:pt x="351" y="70"/>
                                </a:lnTo>
                                <a:lnTo>
                                  <a:pt x="376" y="72"/>
                                </a:lnTo>
                                <a:lnTo>
                                  <a:pt x="400" y="75"/>
                                </a:lnTo>
                                <a:lnTo>
                                  <a:pt x="426" y="75"/>
                                </a:lnTo>
                                <a:lnTo>
                                  <a:pt x="454" y="75"/>
                                </a:lnTo>
                                <a:lnTo>
                                  <a:pt x="480" y="75"/>
                                </a:lnTo>
                                <a:lnTo>
                                  <a:pt x="505" y="76"/>
                                </a:lnTo>
                                <a:lnTo>
                                  <a:pt x="533" y="76"/>
                                </a:lnTo>
                                <a:lnTo>
                                  <a:pt x="533" y="72"/>
                                </a:lnTo>
                                <a:lnTo>
                                  <a:pt x="505" y="72"/>
                                </a:lnTo>
                                <a:lnTo>
                                  <a:pt x="480" y="72"/>
                                </a:lnTo>
                                <a:lnTo>
                                  <a:pt x="454" y="72"/>
                                </a:lnTo>
                                <a:lnTo>
                                  <a:pt x="426" y="70"/>
                                </a:lnTo>
                                <a:lnTo>
                                  <a:pt x="400" y="70"/>
                                </a:lnTo>
                                <a:lnTo>
                                  <a:pt x="376" y="70"/>
                                </a:lnTo>
                                <a:lnTo>
                                  <a:pt x="351" y="67"/>
                                </a:lnTo>
                                <a:lnTo>
                                  <a:pt x="327" y="66"/>
                                </a:lnTo>
                                <a:lnTo>
                                  <a:pt x="303" y="66"/>
                                </a:lnTo>
                                <a:lnTo>
                                  <a:pt x="279" y="63"/>
                                </a:lnTo>
                                <a:lnTo>
                                  <a:pt x="257" y="61"/>
                                </a:lnTo>
                                <a:lnTo>
                                  <a:pt x="236" y="60"/>
                                </a:lnTo>
                                <a:lnTo>
                                  <a:pt x="215" y="57"/>
                                </a:lnTo>
                                <a:lnTo>
                                  <a:pt x="195" y="55"/>
                                </a:lnTo>
                                <a:lnTo>
                                  <a:pt x="176" y="52"/>
                                </a:lnTo>
                                <a:lnTo>
                                  <a:pt x="157" y="51"/>
                                </a:lnTo>
                                <a:lnTo>
                                  <a:pt x="139" y="48"/>
                                </a:lnTo>
                                <a:lnTo>
                                  <a:pt x="122" y="45"/>
                                </a:lnTo>
                                <a:lnTo>
                                  <a:pt x="107" y="42"/>
                                </a:lnTo>
                                <a:lnTo>
                                  <a:pt x="92" y="40"/>
                                </a:lnTo>
                                <a:lnTo>
                                  <a:pt x="79" y="36"/>
                                </a:lnTo>
                                <a:lnTo>
                                  <a:pt x="66" y="34"/>
                                </a:lnTo>
                                <a:lnTo>
                                  <a:pt x="54" y="30"/>
                                </a:lnTo>
                                <a:lnTo>
                                  <a:pt x="43" y="28"/>
                                </a:lnTo>
                                <a:lnTo>
                                  <a:pt x="34" y="24"/>
                                </a:lnTo>
                                <a:lnTo>
                                  <a:pt x="26" y="19"/>
                                </a:lnTo>
                                <a:lnTo>
                                  <a:pt x="19" y="16"/>
                                </a:lnTo>
                                <a:lnTo>
                                  <a:pt x="13" y="13"/>
                                </a:lnTo>
                                <a:lnTo>
                                  <a:pt x="8" y="9"/>
                                </a:lnTo>
                                <a:lnTo>
                                  <a:pt x="4" y="6"/>
                                </a:lnTo>
                                <a:lnTo>
                                  <a:pt x="4" y="1"/>
                                </a:lnTo>
                                <a:lnTo>
                                  <a:pt x="2" y="0"/>
                                </a:lnTo>
                                <a:lnTo>
                                  <a:pt x="0" y="0"/>
                                </a:lnTo>
                                <a:close/>
                              </a:path>
                            </a:pathLst>
                          </a:custGeom>
                          <a:solidFill>
                            <a:srgbClr val="cecece"/>
                          </a:solidFill>
                          <a:ln>
                            <a:noFill/>
                          </a:ln>
                        </wps:spPr>
                        <wps:style>
                          <a:lnRef idx="0"/>
                          <a:fillRef idx="0"/>
                          <a:effectRef idx="0"/>
                          <a:fontRef idx="minor"/>
                        </wps:style>
                        <wps:bodyPr/>
                      </wps:wsp>
                      <wps:wsp>
                        <wps:cNvSpPr/>
                        <wps:spPr>
                          <a:xfrm>
                            <a:off x="3536280" y="2505240"/>
                            <a:ext cx="338400" cy="48960"/>
                          </a:xfrm>
                          <a:custGeom>
                            <a:avLst/>
                            <a:gdLst/>
                            <a:ahLst/>
                            <a:rect l="l" t="t" r="r" b="b"/>
                            <a:pathLst>
                              <a:path w="533" h="77">
                                <a:moveTo>
                                  <a:pt x="533" y="0"/>
                                </a:moveTo>
                                <a:lnTo>
                                  <a:pt x="533" y="0"/>
                                </a:lnTo>
                                <a:lnTo>
                                  <a:pt x="505" y="0"/>
                                </a:lnTo>
                                <a:lnTo>
                                  <a:pt x="480" y="0"/>
                                </a:lnTo>
                                <a:lnTo>
                                  <a:pt x="454" y="0"/>
                                </a:lnTo>
                                <a:lnTo>
                                  <a:pt x="426" y="2"/>
                                </a:lnTo>
                                <a:lnTo>
                                  <a:pt x="400" y="2"/>
                                </a:lnTo>
                                <a:lnTo>
                                  <a:pt x="376" y="4"/>
                                </a:lnTo>
                                <a:lnTo>
                                  <a:pt x="351" y="4"/>
                                </a:lnTo>
                                <a:lnTo>
                                  <a:pt x="327" y="6"/>
                                </a:lnTo>
                                <a:lnTo>
                                  <a:pt x="303" y="6"/>
                                </a:lnTo>
                                <a:lnTo>
                                  <a:pt x="279" y="8"/>
                                </a:lnTo>
                                <a:lnTo>
                                  <a:pt x="257" y="11"/>
                                </a:lnTo>
                                <a:lnTo>
                                  <a:pt x="236" y="13"/>
                                </a:lnTo>
                                <a:lnTo>
                                  <a:pt x="215" y="15"/>
                                </a:lnTo>
                                <a:lnTo>
                                  <a:pt x="195" y="17"/>
                                </a:lnTo>
                                <a:lnTo>
                                  <a:pt x="176" y="19"/>
                                </a:lnTo>
                                <a:lnTo>
                                  <a:pt x="157" y="21"/>
                                </a:lnTo>
                                <a:lnTo>
                                  <a:pt x="139" y="23"/>
                                </a:lnTo>
                                <a:lnTo>
                                  <a:pt x="122" y="27"/>
                                </a:lnTo>
                                <a:lnTo>
                                  <a:pt x="105" y="30"/>
                                </a:lnTo>
                                <a:lnTo>
                                  <a:pt x="92" y="32"/>
                                </a:lnTo>
                                <a:lnTo>
                                  <a:pt x="77" y="36"/>
                                </a:lnTo>
                                <a:lnTo>
                                  <a:pt x="64" y="38"/>
                                </a:lnTo>
                                <a:lnTo>
                                  <a:pt x="54" y="42"/>
                                </a:lnTo>
                                <a:lnTo>
                                  <a:pt x="43" y="45"/>
                                </a:lnTo>
                                <a:lnTo>
                                  <a:pt x="32" y="48"/>
                                </a:lnTo>
                                <a:lnTo>
                                  <a:pt x="23" y="51"/>
                                </a:lnTo>
                                <a:lnTo>
                                  <a:pt x="17" y="56"/>
                                </a:lnTo>
                                <a:lnTo>
                                  <a:pt x="11" y="60"/>
                                </a:lnTo>
                                <a:lnTo>
                                  <a:pt x="6" y="63"/>
                                </a:lnTo>
                                <a:lnTo>
                                  <a:pt x="2" y="68"/>
                                </a:lnTo>
                                <a:lnTo>
                                  <a:pt x="0" y="72"/>
                                </a:lnTo>
                                <a:lnTo>
                                  <a:pt x="0" y="77"/>
                                </a:lnTo>
                                <a:lnTo>
                                  <a:pt x="2" y="77"/>
                                </a:lnTo>
                                <a:lnTo>
                                  <a:pt x="4" y="72"/>
                                </a:lnTo>
                                <a:lnTo>
                                  <a:pt x="4" y="68"/>
                                </a:lnTo>
                                <a:lnTo>
                                  <a:pt x="8" y="66"/>
                                </a:lnTo>
                                <a:lnTo>
                                  <a:pt x="13" y="62"/>
                                </a:lnTo>
                                <a:lnTo>
                                  <a:pt x="19" y="60"/>
                                </a:lnTo>
                                <a:lnTo>
                                  <a:pt x="26" y="56"/>
                                </a:lnTo>
                                <a:lnTo>
                                  <a:pt x="34" y="51"/>
                                </a:lnTo>
                                <a:lnTo>
                                  <a:pt x="43" y="48"/>
                                </a:lnTo>
                                <a:lnTo>
                                  <a:pt x="54" y="45"/>
                                </a:lnTo>
                                <a:lnTo>
                                  <a:pt x="66" y="42"/>
                                </a:lnTo>
                                <a:lnTo>
                                  <a:pt x="79" y="38"/>
                                </a:lnTo>
                                <a:lnTo>
                                  <a:pt x="92" y="36"/>
                                </a:lnTo>
                                <a:lnTo>
                                  <a:pt x="107" y="32"/>
                                </a:lnTo>
                                <a:lnTo>
                                  <a:pt x="122" y="30"/>
                                </a:lnTo>
                                <a:lnTo>
                                  <a:pt x="139" y="27"/>
                                </a:lnTo>
                                <a:lnTo>
                                  <a:pt x="157" y="26"/>
                                </a:lnTo>
                                <a:lnTo>
                                  <a:pt x="176" y="21"/>
                                </a:lnTo>
                                <a:lnTo>
                                  <a:pt x="195" y="19"/>
                                </a:lnTo>
                                <a:lnTo>
                                  <a:pt x="215" y="17"/>
                                </a:lnTo>
                                <a:lnTo>
                                  <a:pt x="236" y="15"/>
                                </a:lnTo>
                                <a:lnTo>
                                  <a:pt x="257" y="13"/>
                                </a:lnTo>
                                <a:lnTo>
                                  <a:pt x="279" y="13"/>
                                </a:lnTo>
                                <a:lnTo>
                                  <a:pt x="303" y="11"/>
                                </a:lnTo>
                                <a:lnTo>
                                  <a:pt x="327" y="8"/>
                                </a:lnTo>
                                <a:lnTo>
                                  <a:pt x="351" y="8"/>
                                </a:lnTo>
                                <a:lnTo>
                                  <a:pt x="376" y="6"/>
                                </a:lnTo>
                                <a:lnTo>
                                  <a:pt x="400" y="4"/>
                                </a:lnTo>
                                <a:lnTo>
                                  <a:pt x="426" y="4"/>
                                </a:lnTo>
                                <a:lnTo>
                                  <a:pt x="454" y="4"/>
                                </a:lnTo>
                                <a:lnTo>
                                  <a:pt x="480" y="4"/>
                                </a:lnTo>
                                <a:lnTo>
                                  <a:pt x="505" y="2"/>
                                </a:lnTo>
                                <a:lnTo>
                                  <a:pt x="533" y="2"/>
                                </a:lnTo>
                                <a:lnTo>
                                  <a:pt x="533" y="0"/>
                                </a:lnTo>
                                <a:close/>
                              </a:path>
                            </a:pathLst>
                          </a:custGeom>
                          <a:solidFill>
                            <a:srgbClr val="cecece"/>
                          </a:solidFill>
                          <a:ln>
                            <a:noFill/>
                          </a:ln>
                        </wps:spPr>
                        <wps:style>
                          <a:lnRef idx="0"/>
                          <a:fillRef idx="0"/>
                          <a:effectRef idx="0"/>
                          <a:fontRef idx="minor"/>
                        </wps:style>
                        <wps:bodyPr/>
                      </wps:wsp>
                      <wps:wsp>
                        <wps:cNvSpPr/>
                        <wps:spPr>
                          <a:xfrm>
                            <a:off x="3874680" y="2505240"/>
                            <a:ext cx="338400" cy="48960"/>
                          </a:xfrm>
                          <a:custGeom>
                            <a:avLst/>
                            <a:gdLst/>
                            <a:ahLst/>
                            <a:rect l="l" t="t" r="r" b="b"/>
                            <a:pathLst>
                              <a:path w="533" h="77">
                                <a:moveTo>
                                  <a:pt x="533" y="77"/>
                                </a:moveTo>
                                <a:lnTo>
                                  <a:pt x="533" y="77"/>
                                </a:lnTo>
                                <a:lnTo>
                                  <a:pt x="533" y="72"/>
                                </a:lnTo>
                                <a:lnTo>
                                  <a:pt x="530" y="68"/>
                                </a:lnTo>
                                <a:lnTo>
                                  <a:pt x="526" y="63"/>
                                </a:lnTo>
                                <a:lnTo>
                                  <a:pt x="522" y="60"/>
                                </a:lnTo>
                                <a:lnTo>
                                  <a:pt x="515" y="56"/>
                                </a:lnTo>
                                <a:lnTo>
                                  <a:pt x="509" y="51"/>
                                </a:lnTo>
                                <a:lnTo>
                                  <a:pt x="500" y="48"/>
                                </a:lnTo>
                                <a:lnTo>
                                  <a:pt x="490" y="45"/>
                                </a:lnTo>
                                <a:lnTo>
                                  <a:pt x="479" y="42"/>
                                </a:lnTo>
                                <a:lnTo>
                                  <a:pt x="468" y="38"/>
                                </a:lnTo>
                                <a:lnTo>
                                  <a:pt x="455" y="36"/>
                                </a:lnTo>
                                <a:lnTo>
                                  <a:pt x="440" y="32"/>
                                </a:lnTo>
                                <a:lnTo>
                                  <a:pt x="427" y="30"/>
                                </a:lnTo>
                                <a:lnTo>
                                  <a:pt x="410" y="27"/>
                                </a:lnTo>
                                <a:lnTo>
                                  <a:pt x="393" y="23"/>
                                </a:lnTo>
                                <a:lnTo>
                                  <a:pt x="376" y="21"/>
                                </a:lnTo>
                                <a:lnTo>
                                  <a:pt x="357" y="19"/>
                                </a:lnTo>
                                <a:lnTo>
                                  <a:pt x="337" y="17"/>
                                </a:lnTo>
                                <a:lnTo>
                                  <a:pt x="318" y="15"/>
                                </a:lnTo>
                                <a:lnTo>
                                  <a:pt x="296" y="13"/>
                                </a:lnTo>
                                <a:lnTo>
                                  <a:pt x="275" y="11"/>
                                </a:lnTo>
                                <a:lnTo>
                                  <a:pt x="254" y="8"/>
                                </a:lnTo>
                                <a:lnTo>
                                  <a:pt x="230" y="6"/>
                                </a:lnTo>
                                <a:lnTo>
                                  <a:pt x="206" y="6"/>
                                </a:lnTo>
                                <a:lnTo>
                                  <a:pt x="183" y="4"/>
                                </a:lnTo>
                                <a:lnTo>
                                  <a:pt x="159" y="4"/>
                                </a:lnTo>
                                <a:lnTo>
                                  <a:pt x="133" y="2"/>
                                </a:lnTo>
                                <a:lnTo>
                                  <a:pt x="108" y="2"/>
                                </a:lnTo>
                                <a:lnTo>
                                  <a:pt x="82" y="0"/>
                                </a:lnTo>
                                <a:lnTo>
                                  <a:pt x="54" y="0"/>
                                </a:lnTo>
                                <a:lnTo>
                                  <a:pt x="28" y="0"/>
                                </a:lnTo>
                                <a:lnTo>
                                  <a:pt x="0" y="0"/>
                                </a:lnTo>
                                <a:lnTo>
                                  <a:pt x="0" y="2"/>
                                </a:lnTo>
                                <a:lnTo>
                                  <a:pt x="28" y="2"/>
                                </a:lnTo>
                                <a:lnTo>
                                  <a:pt x="54" y="4"/>
                                </a:lnTo>
                                <a:lnTo>
                                  <a:pt x="82" y="4"/>
                                </a:lnTo>
                                <a:lnTo>
                                  <a:pt x="108" y="4"/>
                                </a:lnTo>
                                <a:lnTo>
                                  <a:pt x="133" y="4"/>
                                </a:lnTo>
                                <a:lnTo>
                                  <a:pt x="159" y="6"/>
                                </a:lnTo>
                                <a:lnTo>
                                  <a:pt x="183" y="8"/>
                                </a:lnTo>
                                <a:lnTo>
                                  <a:pt x="206" y="8"/>
                                </a:lnTo>
                                <a:lnTo>
                                  <a:pt x="230" y="11"/>
                                </a:lnTo>
                                <a:lnTo>
                                  <a:pt x="254" y="13"/>
                                </a:lnTo>
                                <a:lnTo>
                                  <a:pt x="275" y="13"/>
                                </a:lnTo>
                                <a:lnTo>
                                  <a:pt x="296" y="15"/>
                                </a:lnTo>
                                <a:lnTo>
                                  <a:pt x="318" y="17"/>
                                </a:lnTo>
                                <a:lnTo>
                                  <a:pt x="337" y="19"/>
                                </a:lnTo>
                                <a:lnTo>
                                  <a:pt x="357" y="21"/>
                                </a:lnTo>
                                <a:lnTo>
                                  <a:pt x="376" y="26"/>
                                </a:lnTo>
                                <a:lnTo>
                                  <a:pt x="393" y="27"/>
                                </a:lnTo>
                                <a:lnTo>
                                  <a:pt x="410" y="30"/>
                                </a:lnTo>
                                <a:lnTo>
                                  <a:pt x="425" y="32"/>
                                </a:lnTo>
                                <a:lnTo>
                                  <a:pt x="440" y="36"/>
                                </a:lnTo>
                                <a:lnTo>
                                  <a:pt x="453" y="38"/>
                                </a:lnTo>
                                <a:lnTo>
                                  <a:pt x="466" y="42"/>
                                </a:lnTo>
                                <a:lnTo>
                                  <a:pt x="479" y="45"/>
                                </a:lnTo>
                                <a:lnTo>
                                  <a:pt x="490" y="48"/>
                                </a:lnTo>
                                <a:lnTo>
                                  <a:pt x="498" y="51"/>
                                </a:lnTo>
                                <a:lnTo>
                                  <a:pt x="507" y="56"/>
                                </a:lnTo>
                                <a:lnTo>
                                  <a:pt x="513" y="60"/>
                                </a:lnTo>
                                <a:lnTo>
                                  <a:pt x="520" y="62"/>
                                </a:lnTo>
                                <a:lnTo>
                                  <a:pt x="524" y="66"/>
                                </a:lnTo>
                                <a:lnTo>
                                  <a:pt x="528" y="68"/>
                                </a:lnTo>
                                <a:lnTo>
                                  <a:pt x="528" y="72"/>
                                </a:lnTo>
                                <a:lnTo>
                                  <a:pt x="530" y="77"/>
                                </a:lnTo>
                                <a:lnTo>
                                  <a:pt x="533" y="77"/>
                                </a:lnTo>
                                <a:close/>
                              </a:path>
                            </a:pathLst>
                          </a:custGeom>
                          <a:solidFill>
                            <a:srgbClr val="cecece"/>
                          </a:solidFill>
                          <a:ln>
                            <a:noFill/>
                          </a:ln>
                        </wps:spPr>
                        <wps:style>
                          <a:lnRef idx="0"/>
                          <a:fillRef idx="0"/>
                          <a:effectRef idx="0"/>
                          <a:fontRef idx="minor"/>
                        </wps:style>
                        <wps:bodyPr/>
                      </wps:wsp>
                      <wps:wsp>
                        <wps:cNvSpPr/>
                        <wps:spPr>
                          <a:xfrm>
                            <a:off x="3874680" y="2550240"/>
                            <a:ext cx="338400" cy="48240"/>
                          </a:xfrm>
                          <a:custGeom>
                            <a:avLst/>
                            <a:gdLst/>
                            <a:ahLst/>
                            <a:rect l="l" t="t" r="r" b="b"/>
                            <a:pathLst>
                              <a:path w="533" h="76">
                                <a:moveTo>
                                  <a:pt x="0" y="76"/>
                                </a:moveTo>
                                <a:lnTo>
                                  <a:pt x="0" y="76"/>
                                </a:lnTo>
                                <a:lnTo>
                                  <a:pt x="28" y="76"/>
                                </a:lnTo>
                                <a:lnTo>
                                  <a:pt x="54" y="76"/>
                                </a:lnTo>
                                <a:lnTo>
                                  <a:pt x="82" y="76"/>
                                </a:lnTo>
                                <a:lnTo>
                                  <a:pt x="108" y="73"/>
                                </a:lnTo>
                                <a:lnTo>
                                  <a:pt x="133" y="73"/>
                                </a:lnTo>
                                <a:lnTo>
                                  <a:pt x="159" y="72"/>
                                </a:lnTo>
                                <a:lnTo>
                                  <a:pt x="183" y="72"/>
                                </a:lnTo>
                                <a:lnTo>
                                  <a:pt x="206" y="69"/>
                                </a:lnTo>
                                <a:lnTo>
                                  <a:pt x="230" y="69"/>
                                </a:lnTo>
                                <a:lnTo>
                                  <a:pt x="254" y="67"/>
                                </a:lnTo>
                                <a:lnTo>
                                  <a:pt x="275" y="66"/>
                                </a:lnTo>
                                <a:lnTo>
                                  <a:pt x="296" y="63"/>
                                </a:lnTo>
                                <a:lnTo>
                                  <a:pt x="318" y="61"/>
                                </a:lnTo>
                                <a:lnTo>
                                  <a:pt x="337" y="58"/>
                                </a:lnTo>
                                <a:lnTo>
                                  <a:pt x="359" y="57"/>
                                </a:lnTo>
                                <a:lnTo>
                                  <a:pt x="376" y="54"/>
                                </a:lnTo>
                                <a:lnTo>
                                  <a:pt x="393" y="51"/>
                                </a:lnTo>
                                <a:lnTo>
                                  <a:pt x="410" y="48"/>
                                </a:lnTo>
                                <a:lnTo>
                                  <a:pt x="427" y="46"/>
                                </a:lnTo>
                                <a:lnTo>
                                  <a:pt x="440" y="42"/>
                                </a:lnTo>
                                <a:lnTo>
                                  <a:pt x="455" y="40"/>
                                </a:lnTo>
                                <a:lnTo>
                                  <a:pt x="468" y="37"/>
                                </a:lnTo>
                                <a:lnTo>
                                  <a:pt x="479" y="34"/>
                                </a:lnTo>
                                <a:lnTo>
                                  <a:pt x="490" y="30"/>
                                </a:lnTo>
                                <a:lnTo>
                                  <a:pt x="500" y="27"/>
                                </a:lnTo>
                                <a:lnTo>
                                  <a:pt x="509" y="22"/>
                                </a:lnTo>
                                <a:lnTo>
                                  <a:pt x="515" y="19"/>
                                </a:lnTo>
                                <a:lnTo>
                                  <a:pt x="522" y="16"/>
                                </a:lnTo>
                                <a:lnTo>
                                  <a:pt x="526" y="12"/>
                                </a:lnTo>
                                <a:lnTo>
                                  <a:pt x="530" y="7"/>
                                </a:lnTo>
                                <a:lnTo>
                                  <a:pt x="533" y="4"/>
                                </a:lnTo>
                                <a:lnTo>
                                  <a:pt x="533" y="0"/>
                                </a:lnTo>
                                <a:lnTo>
                                  <a:pt x="530" y="0"/>
                                </a:lnTo>
                                <a:lnTo>
                                  <a:pt x="528" y="4"/>
                                </a:lnTo>
                                <a:lnTo>
                                  <a:pt x="528" y="6"/>
                                </a:lnTo>
                                <a:lnTo>
                                  <a:pt x="524" y="10"/>
                                </a:lnTo>
                                <a:lnTo>
                                  <a:pt x="520" y="15"/>
                                </a:lnTo>
                                <a:lnTo>
                                  <a:pt x="513" y="16"/>
                                </a:lnTo>
                                <a:lnTo>
                                  <a:pt x="507" y="21"/>
                                </a:lnTo>
                                <a:lnTo>
                                  <a:pt x="498" y="22"/>
                                </a:lnTo>
                                <a:lnTo>
                                  <a:pt x="490" y="27"/>
                                </a:lnTo>
                                <a:lnTo>
                                  <a:pt x="479" y="31"/>
                                </a:lnTo>
                                <a:lnTo>
                                  <a:pt x="466" y="34"/>
                                </a:lnTo>
                                <a:lnTo>
                                  <a:pt x="453" y="37"/>
                                </a:lnTo>
                                <a:lnTo>
                                  <a:pt x="440" y="40"/>
                                </a:lnTo>
                                <a:lnTo>
                                  <a:pt x="425" y="42"/>
                                </a:lnTo>
                                <a:lnTo>
                                  <a:pt x="410" y="46"/>
                                </a:lnTo>
                                <a:lnTo>
                                  <a:pt x="393" y="48"/>
                                </a:lnTo>
                                <a:lnTo>
                                  <a:pt x="376" y="51"/>
                                </a:lnTo>
                                <a:lnTo>
                                  <a:pt x="357" y="52"/>
                                </a:lnTo>
                                <a:lnTo>
                                  <a:pt x="337" y="57"/>
                                </a:lnTo>
                                <a:lnTo>
                                  <a:pt x="318" y="58"/>
                                </a:lnTo>
                                <a:lnTo>
                                  <a:pt x="296" y="61"/>
                                </a:lnTo>
                                <a:lnTo>
                                  <a:pt x="275" y="63"/>
                                </a:lnTo>
                                <a:lnTo>
                                  <a:pt x="254" y="63"/>
                                </a:lnTo>
                                <a:lnTo>
                                  <a:pt x="230" y="66"/>
                                </a:lnTo>
                                <a:lnTo>
                                  <a:pt x="206" y="67"/>
                                </a:lnTo>
                                <a:lnTo>
                                  <a:pt x="183" y="67"/>
                                </a:lnTo>
                                <a:lnTo>
                                  <a:pt x="159" y="69"/>
                                </a:lnTo>
                                <a:lnTo>
                                  <a:pt x="133" y="72"/>
                                </a:lnTo>
                                <a:lnTo>
                                  <a:pt x="108" y="72"/>
                                </a:lnTo>
                                <a:lnTo>
                                  <a:pt x="82" y="72"/>
                                </a:lnTo>
                                <a:lnTo>
                                  <a:pt x="54" y="72"/>
                                </a:lnTo>
                                <a:lnTo>
                                  <a:pt x="28" y="73"/>
                                </a:lnTo>
                                <a:lnTo>
                                  <a:pt x="0" y="73"/>
                                </a:lnTo>
                                <a:lnTo>
                                  <a:pt x="0" y="76"/>
                                </a:lnTo>
                                <a:close/>
                              </a:path>
                            </a:pathLst>
                          </a:custGeom>
                          <a:solidFill>
                            <a:srgbClr val="a2c1fe"/>
                          </a:solidFill>
                          <a:ln>
                            <a:noFill/>
                          </a:ln>
                        </wps:spPr>
                        <wps:style>
                          <a:lnRef idx="0"/>
                          <a:fillRef idx="0"/>
                          <a:effectRef idx="0"/>
                          <a:fontRef idx="minor"/>
                        </wps:style>
                        <wps:bodyPr/>
                      </wps:wsp>
                      <wps:wsp>
                        <wps:cNvSpPr/>
                        <wps:spPr>
                          <a:xfrm>
                            <a:off x="3536280" y="2550240"/>
                            <a:ext cx="338400" cy="48240"/>
                          </a:xfrm>
                          <a:custGeom>
                            <a:avLst/>
                            <a:gdLst/>
                            <a:ahLst/>
                            <a:rect l="l" t="t" r="r" b="b"/>
                            <a:pathLst>
                              <a:path w="533" h="76">
                                <a:moveTo>
                                  <a:pt x="0" y="0"/>
                                </a:moveTo>
                                <a:lnTo>
                                  <a:pt x="0" y="0"/>
                                </a:lnTo>
                                <a:lnTo>
                                  <a:pt x="0" y="4"/>
                                </a:lnTo>
                                <a:lnTo>
                                  <a:pt x="2" y="7"/>
                                </a:lnTo>
                                <a:lnTo>
                                  <a:pt x="6" y="12"/>
                                </a:lnTo>
                                <a:lnTo>
                                  <a:pt x="11" y="16"/>
                                </a:lnTo>
                                <a:lnTo>
                                  <a:pt x="17" y="19"/>
                                </a:lnTo>
                                <a:lnTo>
                                  <a:pt x="23" y="22"/>
                                </a:lnTo>
                                <a:lnTo>
                                  <a:pt x="32" y="27"/>
                                </a:lnTo>
                                <a:lnTo>
                                  <a:pt x="43" y="30"/>
                                </a:lnTo>
                                <a:lnTo>
                                  <a:pt x="54" y="34"/>
                                </a:lnTo>
                                <a:lnTo>
                                  <a:pt x="64" y="37"/>
                                </a:lnTo>
                                <a:lnTo>
                                  <a:pt x="77" y="40"/>
                                </a:lnTo>
                                <a:lnTo>
                                  <a:pt x="92" y="42"/>
                                </a:lnTo>
                                <a:lnTo>
                                  <a:pt x="105" y="46"/>
                                </a:lnTo>
                                <a:lnTo>
                                  <a:pt x="122" y="48"/>
                                </a:lnTo>
                                <a:lnTo>
                                  <a:pt x="139" y="51"/>
                                </a:lnTo>
                                <a:lnTo>
                                  <a:pt x="157" y="54"/>
                                </a:lnTo>
                                <a:lnTo>
                                  <a:pt x="174" y="57"/>
                                </a:lnTo>
                                <a:lnTo>
                                  <a:pt x="195" y="58"/>
                                </a:lnTo>
                                <a:lnTo>
                                  <a:pt x="215" y="61"/>
                                </a:lnTo>
                                <a:lnTo>
                                  <a:pt x="236" y="63"/>
                                </a:lnTo>
                                <a:lnTo>
                                  <a:pt x="257" y="66"/>
                                </a:lnTo>
                                <a:lnTo>
                                  <a:pt x="279" y="67"/>
                                </a:lnTo>
                                <a:lnTo>
                                  <a:pt x="303" y="69"/>
                                </a:lnTo>
                                <a:lnTo>
                                  <a:pt x="327" y="69"/>
                                </a:lnTo>
                                <a:lnTo>
                                  <a:pt x="351" y="72"/>
                                </a:lnTo>
                                <a:lnTo>
                                  <a:pt x="376" y="72"/>
                                </a:lnTo>
                                <a:lnTo>
                                  <a:pt x="400" y="73"/>
                                </a:lnTo>
                                <a:lnTo>
                                  <a:pt x="426" y="73"/>
                                </a:lnTo>
                                <a:lnTo>
                                  <a:pt x="454" y="76"/>
                                </a:lnTo>
                                <a:lnTo>
                                  <a:pt x="480" y="76"/>
                                </a:lnTo>
                                <a:lnTo>
                                  <a:pt x="505" y="76"/>
                                </a:lnTo>
                                <a:lnTo>
                                  <a:pt x="533" y="76"/>
                                </a:lnTo>
                                <a:lnTo>
                                  <a:pt x="533" y="73"/>
                                </a:lnTo>
                                <a:lnTo>
                                  <a:pt x="505" y="73"/>
                                </a:lnTo>
                                <a:lnTo>
                                  <a:pt x="480" y="72"/>
                                </a:lnTo>
                                <a:lnTo>
                                  <a:pt x="454" y="72"/>
                                </a:lnTo>
                                <a:lnTo>
                                  <a:pt x="426" y="72"/>
                                </a:lnTo>
                                <a:lnTo>
                                  <a:pt x="400" y="72"/>
                                </a:lnTo>
                                <a:lnTo>
                                  <a:pt x="376" y="69"/>
                                </a:lnTo>
                                <a:lnTo>
                                  <a:pt x="351" y="67"/>
                                </a:lnTo>
                                <a:lnTo>
                                  <a:pt x="327" y="67"/>
                                </a:lnTo>
                                <a:lnTo>
                                  <a:pt x="303" y="66"/>
                                </a:lnTo>
                                <a:lnTo>
                                  <a:pt x="279" y="63"/>
                                </a:lnTo>
                                <a:lnTo>
                                  <a:pt x="257" y="63"/>
                                </a:lnTo>
                                <a:lnTo>
                                  <a:pt x="236" y="61"/>
                                </a:lnTo>
                                <a:lnTo>
                                  <a:pt x="215" y="58"/>
                                </a:lnTo>
                                <a:lnTo>
                                  <a:pt x="195" y="57"/>
                                </a:lnTo>
                                <a:lnTo>
                                  <a:pt x="176" y="52"/>
                                </a:lnTo>
                                <a:lnTo>
                                  <a:pt x="157" y="51"/>
                                </a:lnTo>
                                <a:lnTo>
                                  <a:pt x="139" y="48"/>
                                </a:lnTo>
                                <a:lnTo>
                                  <a:pt x="122" y="46"/>
                                </a:lnTo>
                                <a:lnTo>
                                  <a:pt x="107" y="42"/>
                                </a:lnTo>
                                <a:lnTo>
                                  <a:pt x="92" y="40"/>
                                </a:lnTo>
                                <a:lnTo>
                                  <a:pt x="79" y="37"/>
                                </a:lnTo>
                                <a:lnTo>
                                  <a:pt x="66" y="34"/>
                                </a:lnTo>
                                <a:lnTo>
                                  <a:pt x="54" y="31"/>
                                </a:lnTo>
                                <a:lnTo>
                                  <a:pt x="43" y="27"/>
                                </a:lnTo>
                                <a:lnTo>
                                  <a:pt x="34" y="22"/>
                                </a:lnTo>
                                <a:lnTo>
                                  <a:pt x="26" y="21"/>
                                </a:lnTo>
                                <a:lnTo>
                                  <a:pt x="19" y="16"/>
                                </a:lnTo>
                                <a:lnTo>
                                  <a:pt x="13" y="15"/>
                                </a:lnTo>
                                <a:lnTo>
                                  <a:pt x="8" y="10"/>
                                </a:lnTo>
                                <a:lnTo>
                                  <a:pt x="4" y="6"/>
                                </a:lnTo>
                                <a:lnTo>
                                  <a:pt x="4" y="4"/>
                                </a:lnTo>
                                <a:lnTo>
                                  <a:pt x="2" y="0"/>
                                </a:lnTo>
                                <a:lnTo>
                                  <a:pt x="0" y="0"/>
                                </a:lnTo>
                                <a:close/>
                              </a:path>
                            </a:pathLst>
                          </a:custGeom>
                          <a:solidFill>
                            <a:srgbClr val="a2c1fe"/>
                          </a:solidFill>
                          <a:ln>
                            <a:noFill/>
                          </a:ln>
                        </wps:spPr>
                        <wps:style>
                          <a:lnRef idx="0"/>
                          <a:fillRef idx="0"/>
                          <a:effectRef idx="0"/>
                          <a:fontRef idx="minor"/>
                        </wps:style>
                        <wps:bodyPr/>
                      </wps:wsp>
                      <wps:wsp>
                        <wps:cNvSpPr/>
                        <wps:spPr>
                          <a:xfrm>
                            <a:off x="3536280" y="2500560"/>
                            <a:ext cx="338400" cy="49680"/>
                          </a:xfrm>
                          <a:custGeom>
                            <a:avLst/>
                            <a:gdLst/>
                            <a:ahLst/>
                            <a:rect l="l" t="t" r="r" b="b"/>
                            <a:pathLst>
                              <a:path w="533" h="78">
                                <a:moveTo>
                                  <a:pt x="533" y="0"/>
                                </a:moveTo>
                                <a:lnTo>
                                  <a:pt x="533" y="0"/>
                                </a:lnTo>
                                <a:lnTo>
                                  <a:pt x="505" y="0"/>
                                </a:lnTo>
                                <a:lnTo>
                                  <a:pt x="480" y="3"/>
                                </a:lnTo>
                                <a:lnTo>
                                  <a:pt x="454" y="3"/>
                                </a:lnTo>
                                <a:lnTo>
                                  <a:pt x="426" y="3"/>
                                </a:lnTo>
                                <a:lnTo>
                                  <a:pt x="400" y="5"/>
                                </a:lnTo>
                                <a:lnTo>
                                  <a:pt x="376" y="5"/>
                                </a:lnTo>
                                <a:lnTo>
                                  <a:pt x="351" y="7"/>
                                </a:lnTo>
                                <a:lnTo>
                                  <a:pt x="327" y="7"/>
                                </a:lnTo>
                                <a:lnTo>
                                  <a:pt x="303" y="9"/>
                                </a:lnTo>
                                <a:lnTo>
                                  <a:pt x="279" y="11"/>
                                </a:lnTo>
                                <a:lnTo>
                                  <a:pt x="257" y="11"/>
                                </a:lnTo>
                                <a:lnTo>
                                  <a:pt x="236" y="13"/>
                                </a:lnTo>
                                <a:lnTo>
                                  <a:pt x="215" y="15"/>
                                </a:lnTo>
                                <a:lnTo>
                                  <a:pt x="195" y="18"/>
                                </a:lnTo>
                                <a:lnTo>
                                  <a:pt x="174" y="20"/>
                                </a:lnTo>
                                <a:lnTo>
                                  <a:pt x="157" y="24"/>
                                </a:lnTo>
                                <a:lnTo>
                                  <a:pt x="139" y="26"/>
                                </a:lnTo>
                                <a:lnTo>
                                  <a:pt x="122" y="28"/>
                                </a:lnTo>
                                <a:lnTo>
                                  <a:pt x="105" y="33"/>
                                </a:lnTo>
                                <a:lnTo>
                                  <a:pt x="92" y="34"/>
                                </a:lnTo>
                                <a:lnTo>
                                  <a:pt x="77" y="37"/>
                                </a:lnTo>
                                <a:lnTo>
                                  <a:pt x="64" y="40"/>
                                </a:lnTo>
                                <a:lnTo>
                                  <a:pt x="54" y="43"/>
                                </a:lnTo>
                                <a:lnTo>
                                  <a:pt x="43" y="48"/>
                                </a:lnTo>
                                <a:lnTo>
                                  <a:pt x="32" y="49"/>
                                </a:lnTo>
                                <a:lnTo>
                                  <a:pt x="23" y="54"/>
                                </a:lnTo>
                                <a:lnTo>
                                  <a:pt x="17" y="58"/>
                                </a:lnTo>
                                <a:lnTo>
                                  <a:pt x="11" y="63"/>
                                </a:lnTo>
                                <a:lnTo>
                                  <a:pt x="6" y="64"/>
                                </a:lnTo>
                                <a:lnTo>
                                  <a:pt x="2" y="69"/>
                                </a:lnTo>
                                <a:lnTo>
                                  <a:pt x="0" y="73"/>
                                </a:lnTo>
                                <a:lnTo>
                                  <a:pt x="0" y="78"/>
                                </a:lnTo>
                                <a:lnTo>
                                  <a:pt x="2" y="78"/>
                                </a:lnTo>
                                <a:lnTo>
                                  <a:pt x="4" y="73"/>
                                </a:lnTo>
                                <a:lnTo>
                                  <a:pt x="4" y="70"/>
                                </a:lnTo>
                                <a:lnTo>
                                  <a:pt x="8" y="67"/>
                                </a:lnTo>
                                <a:lnTo>
                                  <a:pt x="13" y="64"/>
                                </a:lnTo>
                                <a:lnTo>
                                  <a:pt x="19" y="60"/>
                                </a:lnTo>
                                <a:lnTo>
                                  <a:pt x="26" y="55"/>
                                </a:lnTo>
                                <a:lnTo>
                                  <a:pt x="34" y="54"/>
                                </a:lnTo>
                                <a:lnTo>
                                  <a:pt x="43" y="49"/>
                                </a:lnTo>
                                <a:lnTo>
                                  <a:pt x="54" y="48"/>
                                </a:lnTo>
                                <a:lnTo>
                                  <a:pt x="66" y="43"/>
                                </a:lnTo>
                                <a:lnTo>
                                  <a:pt x="79" y="40"/>
                                </a:lnTo>
                                <a:lnTo>
                                  <a:pt x="92" y="37"/>
                                </a:lnTo>
                                <a:lnTo>
                                  <a:pt x="107" y="34"/>
                                </a:lnTo>
                                <a:lnTo>
                                  <a:pt x="122" y="33"/>
                                </a:lnTo>
                                <a:lnTo>
                                  <a:pt x="139" y="28"/>
                                </a:lnTo>
                                <a:lnTo>
                                  <a:pt x="157" y="26"/>
                                </a:lnTo>
                                <a:lnTo>
                                  <a:pt x="176" y="24"/>
                                </a:lnTo>
                                <a:lnTo>
                                  <a:pt x="195" y="22"/>
                                </a:lnTo>
                                <a:lnTo>
                                  <a:pt x="215" y="20"/>
                                </a:lnTo>
                                <a:lnTo>
                                  <a:pt x="236" y="18"/>
                                </a:lnTo>
                                <a:lnTo>
                                  <a:pt x="257" y="15"/>
                                </a:lnTo>
                                <a:lnTo>
                                  <a:pt x="279" y="13"/>
                                </a:lnTo>
                                <a:lnTo>
                                  <a:pt x="303" y="11"/>
                                </a:lnTo>
                                <a:lnTo>
                                  <a:pt x="327" y="11"/>
                                </a:lnTo>
                                <a:lnTo>
                                  <a:pt x="351" y="9"/>
                                </a:lnTo>
                                <a:lnTo>
                                  <a:pt x="376" y="9"/>
                                </a:lnTo>
                                <a:lnTo>
                                  <a:pt x="400" y="7"/>
                                </a:lnTo>
                                <a:lnTo>
                                  <a:pt x="426" y="7"/>
                                </a:lnTo>
                                <a:lnTo>
                                  <a:pt x="454" y="5"/>
                                </a:lnTo>
                                <a:lnTo>
                                  <a:pt x="480" y="5"/>
                                </a:lnTo>
                                <a:lnTo>
                                  <a:pt x="505" y="5"/>
                                </a:lnTo>
                                <a:lnTo>
                                  <a:pt x="533" y="5"/>
                                </a:lnTo>
                                <a:lnTo>
                                  <a:pt x="533" y="0"/>
                                </a:lnTo>
                                <a:close/>
                              </a:path>
                            </a:pathLst>
                          </a:custGeom>
                          <a:solidFill>
                            <a:srgbClr val="a2c1fe"/>
                          </a:solidFill>
                          <a:ln>
                            <a:noFill/>
                          </a:ln>
                        </wps:spPr>
                        <wps:style>
                          <a:lnRef idx="0"/>
                          <a:fillRef idx="0"/>
                          <a:effectRef idx="0"/>
                          <a:fontRef idx="minor"/>
                        </wps:style>
                        <wps:bodyPr/>
                      </wps:wsp>
                      <wps:wsp>
                        <wps:cNvSpPr/>
                        <wps:spPr>
                          <a:xfrm>
                            <a:off x="3874680" y="2500560"/>
                            <a:ext cx="338400" cy="49680"/>
                          </a:xfrm>
                          <a:custGeom>
                            <a:avLst/>
                            <a:gdLst/>
                            <a:ahLst/>
                            <a:rect l="l" t="t" r="r" b="b"/>
                            <a:pathLst>
                              <a:path w="533" h="78">
                                <a:moveTo>
                                  <a:pt x="533" y="78"/>
                                </a:moveTo>
                                <a:lnTo>
                                  <a:pt x="533" y="78"/>
                                </a:lnTo>
                                <a:lnTo>
                                  <a:pt x="533" y="73"/>
                                </a:lnTo>
                                <a:lnTo>
                                  <a:pt x="530" y="69"/>
                                </a:lnTo>
                                <a:lnTo>
                                  <a:pt x="526" y="64"/>
                                </a:lnTo>
                                <a:lnTo>
                                  <a:pt x="522" y="63"/>
                                </a:lnTo>
                                <a:lnTo>
                                  <a:pt x="515" y="58"/>
                                </a:lnTo>
                                <a:lnTo>
                                  <a:pt x="509" y="54"/>
                                </a:lnTo>
                                <a:lnTo>
                                  <a:pt x="500" y="49"/>
                                </a:lnTo>
                                <a:lnTo>
                                  <a:pt x="490" y="48"/>
                                </a:lnTo>
                                <a:lnTo>
                                  <a:pt x="479" y="43"/>
                                </a:lnTo>
                                <a:lnTo>
                                  <a:pt x="468" y="40"/>
                                </a:lnTo>
                                <a:lnTo>
                                  <a:pt x="455" y="37"/>
                                </a:lnTo>
                                <a:lnTo>
                                  <a:pt x="440" y="34"/>
                                </a:lnTo>
                                <a:lnTo>
                                  <a:pt x="427" y="33"/>
                                </a:lnTo>
                                <a:lnTo>
                                  <a:pt x="410" y="28"/>
                                </a:lnTo>
                                <a:lnTo>
                                  <a:pt x="393" y="26"/>
                                </a:lnTo>
                                <a:lnTo>
                                  <a:pt x="376" y="24"/>
                                </a:lnTo>
                                <a:lnTo>
                                  <a:pt x="359" y="20"/>
                                </a:lnTo>
                                <a:lnTo>
                                  <a:pt x="337" y="18"/>
                                </a:lnTo>
                                <a:lnTo>
                                  <a:pt x="318" y="15"/>
                                </a:lnTo>
                                <a:lnTo>
                                  <a:pt x="296" y="13"/>
                                </a:lnTo>
                                <a:lnTo>
                                  <a:pt x="275" y="11"/>
                                </a:lnTo>
                                <a:lnTo>
                                  <a:pt x="254" y="11"/>
                                </a:lnTo>
                                <a:lnTo>
                                  <a:pt x="230" y="9"/>
                                </a:lnTo>
                                <a:lnTo>
                                  <a:pt x="206" y="7"/>
                                </a:lnTo>
                                <a:lnTo>
                                  <a:pt x="183" y="7"/>
                                </a:lnTo>
                                <a:lnTo>
                                  <a:pt x="159" y="5"/>
                                </a:lnTo>
                                <a:lnTo>
                                  <a:pt x="133" y="5"/>
                                </a:lnTo>
                                <a:lnTo>
                                  <a:pt x="108" y="3"/>
                                </a:lnTo>
                                <a:lnTo>
                                  <a:pt x="82" y="3"/>
                                </a:lnTo>
                                <a:lnTo>
                                  <a:pt x="54" y="3"/>
                                </a:lnTo>
                                <a:lnTo>
                                  <a:pt x="28" y="0"/>
                                </a:lnTo>
                                <a:lnTo>
                                  <a:pt x="0" y="0"/>
                                </a:lnTo>
                                <a:lnTo>
                                  <a:pt x="0" y="5"/>
                                </a:lnTo>
                                <a:lnTo>
                                  <a:pt x="28" y="5"/>
                                </a:lnTo>
                                <a:lnTo>
                                  <a:pt x="54" y="5"/>
                                </a:lnTo>
                                <a:lnTo>
                                  <a:pt x="82" y="5"/>
                                </a:lnTo>
                                <a:lnTo>
                                  <a:pt x="108" y="7"/>
                                </a:lnTo>
                                <a:lnTo>
                                  <a:pt x="133" y="7"/>
                                </a:lnTo>
                                <a:lnTo>
                                  <a:pt x="159" y="9"/>
                                </a:lnTo>
                                <a:lnTo>
                                  <a:pt x="183" y="9"/>
                                </a:lnTo>
                                <a:lnTo>
                                  <a:pt x="206" y="11"/>
                                </a:lnTo>
                                <a:lnTo>
                                  <a:pt x="230" y="11"/>
                                </a:lnTo>
                                <a:lnTo>
                                  <a:pt x="254" y="13"/>
                                </a:lnTo>
                                <a:lnTo>
                                  <a:pt x="275" y="15"/>
                                </a:lnTo>
                                <a:lnTo>
                                  <a:pt x="296" y="18"/>
                                </a:lnTo>
                                <a:lnTo>
                                  <a:pt x="318" y="20"/>
                                </a:lnTo>
                                <a:lnTo>
                                  <a:pt x="337" y="22"/>
                                </a:lnTo>
                                <a:lnTo>
                                  <a:pt x="357" y="24"/>
                                </a:lnTo>
                                <a:lnTo>
                                  <a:pt x="376" y="26"/>
                                </a:lnTo>
                                <a:lnTo>
                                  <a:pt x="393" y="28"/>
                                </a:lnTo>
                                <a:lnTo>
                                  <a:pt x="410" y="33"/>
                                </a:lnTo>
                                <a:lnTo>
                                  <a:pt x="425" y="34"/>
                                </a:lnTo>
                                <a:lnTo>
                                  <a:pt x="440" y="37"/>
                                </a:lnTo>
                                <a:lnTo>
                                  <a:pt x="453" y="40"/>
                                </a:lnTo>
                                <a:lnTo>
                                  <a:pt x="466" y="43"/>
                                </a:lnTo>
                                <a:lnTo>
                                  <a:pt x="479" y="48"/>
                                </a:lnTo>
                                <a:lnTo>
                                  <a:pt x="490" y="49"/>
                                </a:lnTo>
                                <a:lnTo>
                                  <a:pt x="498" y="54"/>
                                </a:lnTo>
                                <a:lnTo>
                                  <a:pt x="507" y="55"/>
                                </a:lnTo>
                                <a:lnTo>
                                  <a:pt x="513" y="60"/>
                                </a:lnTo>
                                <a:lnTo>
                                  <a:pt x="520" y="64"/>
                                </a:lnTo>
                                <a:lnTo>
                                  <a:pt x="524" y="67"/>
                                </a:lnTo>
                                <a:lnTo>
                                  <a:pt x="528" y="70"/>
                                </a:lnTo>
                                <a:lnTo>
                                  <a:pt x="528" y="73"/>
                                </a:lnTo>
                                <a:lnTo>
                                  <a:pt x="530" y="78"/>
                                </a:lnTo>
                                <a:lnTo>
                                  <a:pt x="533" y="78"/>
                                </a:lnTo>
                                <a:close/>
                              </a:path>
                            </a:pathLst>
                          </a:custGeom>
                          <a:solidFill>
                            <a:srgbClr val="a2c1fe"/>
                          </a:solidFill>
                          <a:ln>
                            <a:noFill/>
                          </a:ln>
                        </wps:spPr>
                        <wps:style>
                          <a:lnRef idx="0"/>
                          <a:fillRef idx="0"/>
                          <a:effectRef idx="0"/>
                          <a:fontRef idx="minor"/>
                        </wps:style>
                        <wps:bodyPr/>
                      </wps:wsp>
                      <wps:wsp>
                        <wps:cNvSpPr/>
                        <wps:spPr>
                          <a:xfrm>
                            <a:off x="3874680" y="2564280"/>
                            <a:ext cx="565200" cy="73800"/>
                          </a:xfrm>
                          <a:custGeom>
                            <a:avLst/>
                            <a:gdLst/>
                            <a:ahLst/>
                            <a:rect l="l" t="t" r="r" b="b"/>
                            <a:pathLst>
                              <a:path w="890" h="116">
                                <a:moveTo>
                                  <a:pt x="0" y="116"/>
                                </a:moveTo>
                                <a:lnTo>
                                  <a:pt x="0" y="116"/>
                                </a:lnTo>
                                <a:lnTo>
                                  <a:pt x="45" y="116"/>
                                </a:lnTo>
                                <a:lnTo>
                                  <a:pt x="90" y="116"/>
                                </a:lnTo>
                                <a:lnTo>
                                  <a:pt x="135" y="114"/>
                                </a:lnTo>
                                <a:lnTo>
                                  <a:pt x="178" y="114"/>
                                </a:lnTo>
                                <a:lnTo>
                                  <a:pt x="221" y="111"/>
                                </a:lnTo>
                                <a:lnTo>
                                  <a:pt x="264" y="111"/>
                                </a:lnTo>
                                <a:lnTo>
                                  <a:pt x="305" y="110"/>
                                </a:lnTo>
                                <a:lnTo>
                                  <a:pt x="346" y="107"/>
                                </a:lnTo>
                                <a:lnTo>
                                  <a:pt x="384" y="105"/>
                                </a:lnTo>
                                <a:lnTo>
                                  <a:pt x="423" y="104"/>
                                </a:lnTo>
                                <a:lnTo>
                                  <a:pt x="460" y="99"/>
                                </a:lnTo>
                                <a:lnTo>
                                  <a:pt x="496" y="96"/>
                                </a:lnTo>
                                <a:lnTo>
                                  <a:pt x="530" y="92"/>
                                </a:lnTo>
                                <a:lnTo>
                                  <a:pt x="563" y="90"/>
                                </a:lnTo>
                                <a:lnTo>
                                  <a:pt x="597" y="86"/>
                                </a:lnTo>
                                <a:lnTo>
                                  <a:pt x="627" y="81"/>
                                </a:lnTo>
                                <a:lnTo>
                                  <a:pt x="657" y="77"/>
                                </a:lnTo>
                                <a:lnTo>
                                  <a:pt x="685" y="75"/>
                                </a:lnTo>
                                <a:lnTo>
                                  <a:pt x="711" y="71"/>
                                </a:lnTo>
                                <a:lnTo>
                                  <a:pt x="736" y="65"/>
                                </a:lnTo>
                                <a:lnTo>
                                  <a:pt x="758" y="60"/>
                                </a:lnTo>
                                <a:lnTo>
                                  <a:pt x="779" y="56"/>
                                </a:lnTo>
                                <a:lnTo>
                                  <a:pt x="800" y="51"/>
                                </a:lnTo>
                                <a:lnTo>
                                  <a:pt x="818" y="45"/>
                                </a:lnTo>
                                <a:lnTo>
                                  <a:pt x="833" y="41"/>
                                </a:lnTo>
                                <a:lnTo>
                                  <a:pt x="848" y="35"/>
                                </a:lnTo>
                                <a:lnTo>
                                  <a:pt x="860" y="30"/>
                                </a:lnTo>
                                <a:lnTo>
                                  <a:pt x="870" y="24"/>
                                </a:lnTo>
                                <a:lnTo>
                                  <a:pt x="878" y="18"/>
                                </a:lnTo>
                                <a:lnTo>
                                  <a:pt x="882" y="12"/>
                                </a:lnTo>
                                <a:lnTo>
                                  <a:pt x="888" y="8"/>
                                </a:lnTo>
                                <a:lnTo>
                                  <a:pt x="890" y="0"/>
                                </a:lnTo>
                                <a:lnTo>
                                  <a:pt x="885" y="0"/>
                                </a:lnTo>
                                <a:lnTo>
                                  <a:pt x="885" y="5"/>
                                </a:lnTo>
                                <a:lnTo>
                                  <a:pt x="881" y="12"/>
                                </a:lnTo>
                                <a:lnTo>
                                  <a:pt x="876" y="15"/>
                                </a:lnTo>
                                <a:lnTo>
                                  <a:pt x="867" y="21"/>
                                </a:lnTo>
                                <a:lnTo>
                                  <a:pt x="860" y="26"/>
                                </a:lnTo>
                                <a:lnTo>
                                  <a:pt x="846" y="32"/>
                                </a:lnTo>
                                <a:lnTo>
                                  <a:pt x="833" y="36"/>
                                </a:lnTo>
                                <a:lnTo>
                                  <a:pt x="816" y="44"/>
                                </a:lnTo>
                                <a:lnTo>
                                  <a:pt x="800" y="47"/>
                                </a:lnTo>
                                <a:lnTo>
                                  <a:pt x="779" y="54"/>
                                </a:lnTo>
                                <a:lnTo>
                                  <a:pt x="758" y="59"/>
                                </a:lnTo>
                                <a:lnTo>
                                  <a:pt x="734" y="62"/>
                                </a:lnTo>
                                <a:lnTo>
                                  <a:pt x="711" y="66"/>
                                </a:lnTo>
                                <a:lnTo>
                                  <a:pt x="683" y="71"/>
                                </a:lnTo>
                                <a:lnTo>
                                  <a:pt x="655" y="75"/>
                                </a:lnTo>
                                <a:lnTo>
                                  <a:pt x="627" y="80"/>
                                </a:lnTo>
                                <a:lnTo>
                                  <a:pt x="597" y="84"/>
                                </a:lnTo>
                                <a:lnTo>
                                  <a:pt x="563" y="86"/>
                                </a:lnTo>
                                <a:lnTo>
                                  <a:pt x="530" y="90"/>
                                </a:lnTo>
                                <a:lnTo>
                                  <a:pt x="496" y="92"/>
                                </a:lnTo>
                                <a:lnTo>
                                  <a:pt x="460" y="96"/>
                                </a:lnTo>
                                <a:lnTo>
                                  <a:pt x="423" y="99"/>
                                </a:lnTo>
                                <a:lnTo>
                                  <a:pt x="384" y="101"/>
                                </a:lnTo>
                                <a:lnTo>
                                  <a:pt x="346" y="104"/>
                                </a:lnTo>
                                <a:lnTo>
                                  <a:pt x="305" y="105"/>
                                </a:lnTo>
                                <a:lnTo>
                                  <a:pt x="264" y="107"/>
                                </a:lnTo>
                                <a:lnTo>
                                  <a:pt x="221" y="110"/>
                                </a:lnTo>
                                <a:lnTo>
                                  <a:pt x="178" y="110"/>
                                </a:lnTo>
                                <a:lnTo>
                                  <a:pt x="135" y="111"/>
                                </a:lnTo>
                                <a:lnTo>
                                  <a:pt x="90" y="111"/>
                                </a:lnTo>
                                <a:lnTo>
                                  <a:pt x="45" y="111"/>
                                </a:lnTo>
                                <a:lnTo>
                                  <a:pt x="0" y="111"/>
                                </a:lnTo>
                                <a:lnTo>
                                  <a:pt x="0" y="116"/>
                                </a:lnTo>
                                <a:close/>
                              </a:path>
                            </a:pathLst>
                          </a:custGeom>
                          <a:solidFill>
                            <a:srgbClr val="cecece"/>
                          </a:solidFill>
                          <a:ln>
                            <a:noFill/>
                          </a:ln>
                        </wps:spPr>
                        <wps:style>
                          <a:lnRef idx="0"/>
                          <a:fillRef idx="0"/>
                          <a:effectRef idx="0"/>
                          <a:fontRef idx="minor"/>
                        </wps:style>
                        <wps:bodyPr/>
                      </wps:wsp>
                      <wps:wsp>
                        <wps:cNvSpPr/>
                        <wps:spPr>
                          <a:xfrm>
                            <a:off x="3310200" y="2564280"/>
                            <a:ext cx="564480" cy="73800"/>
                          </a:xfrm>
                          <a:custGeom>
                            <a:avLst/>
                            <a:gdLst/>
                            <a:ahLst/>
                            <a:rect l="l" t="t" r="r" b="b"/>
                            <a:pathLst>
                              <a:path w="889" h="116">
                                <a:moveTo>
                                  <a:pt x="0" y="0"/>
                                </a:moveTo>
                                <a:lnTo>
                                  <a:pt x="0" y="0"/>
                                </a:lnTo>
                                <a:lnTo>
                                  <a:pt x="2" y="8"/>
                                </a:lnTo>
                                <a:lnTo>
                                  <a:pt x="6" y="12"/>
                                </a:lnTo>
                                <a:lnTo>
                                  <a:pt x="10" y="18"/>
                                </a:lnTo>
                                <a:lnTo>
                                  <a:pt x="19" y="24"/>
                                </a:lnTo>
                                <a:lnTo>
                                  <a:pt x="30" y="30"/>
                                </a:lnTo>
                                <a:lnTo>
                                  <a:pt x="40" y="35"/>
                                </a:lnTo>
                                <a:lnTo>
                                  <a:pt x="55" y="41"/>
                                </a:lnTo>
                                <a:lnTo>
                                  <a:pt x="70" y="45"/>
                                </a:lnTo>
                                <a:lnTo>
                                  <a:pt x="90" y="51"/>
                                </a:lnTo>
                                <a:lnTo>
                                  <a:pt x="109" y="56"/>
                                </a:lnTo>
                                <a:lnTo>
                                  <a:pt x="130" y="60"/>
                                </a:lnTo>
                                <a:lnTo>
                                  <a:pt x="152" y="65"/>
                                </a:lnTo>
                                <a:lnTo>
                                  <a:pt x="178" y="71"/>
                                </a:lnTo>
                                <a:lnTo>
                                  <a:pt x="203" y="75"/>
                                </a:lnTo>
                                <a:lnTo>
                                  <a:pt x="231" y="77"/>
                                </a:lnTo>
                                <a:lnTo>
                                  <a:pt x="261" y="81"/>
                                </a:lnTo>
                                <a:lnTo>
                                  <a:pt x="294" y="86"/>
                                </a:lnTo>
                                <a:lnTo>
                                  <a:pt x="326" y="90"/>
                                </a:lnTo>
                                <a:lnTo>
                                  <a:pt x="358" y="92"/>
                                </a:lnTo>
                                <a:lnTo>
                                  <a:pt x="395" y="96"/>
                                </a:lnTo>
                                <a:lnTo>
                                  <a:pt x="429" y="99"/>
                                </a:lnTo>
                                <a:lnTo>
                                  <a:pt x="465" y="104"/>
                                </a:lnTo>
                                <a:lnTo>
                                  <a:pt x="504" y="105"/>
                                </a:lnTo>
                                <a:lnTo>
                                  <a:pt x="545" y="107"/>
                                </a:lnTo>
                                <a:lnTo>
                                  <a:pt x="583" y="110"/>
                                </a:lnTo>
                                <a:lnTo>
                                  <a:pt x="626" y="111"/>
                                </a:lnTo>
                                <a:lnTo>
                                  <a:pt x="668" y="111"/>
                                </a:lnTo>
                                <a:lnTo>
                                  <a:pt x="710" y="114"/>
                                </a:lnTo>
                                <a:lnTo>
                                  <a:pt x="753" y="114"/>
                                </a:lnTo>
                                <a:lnTo>
                                  <a:pt x="798" y="116"/>
                                </a:lnTo>
                                <a:lnTo>
                                  <a:pt x="843" y="116"/>
                                </a:lnTo>
                                <a:lnTo>
                                  <a:pt x="889" y="116"/>
                                </a:lnTo>
                                <a:lnTo>
                                  <a:pt x="889" y="111"/>
                                </a:lnTo>
                                <a:lnTo>
                                  <a:pt x="843" y="111"/>
                                </a:lnTo>
                                <a:lnTo>
                                  <a:pt x="798" y="111"/>
                                </a:lnTo>
                                <a:lnTo>
                                  <a:pt x="753" y="111"/>
                                </a:lnTo>
                                <a:lnTo>
                                  <a:pt x="710" y="110"/>
                                </a:lnTo>
                                <a:lnTo>
                                  <a:pt x="668" y="110"/>
                                </a:lnTo>
                                <a:lnTo>
                                  <a:pt x="626" y="107"/>
                                </a:lnTo>
                                <a:lnTo>
                                  <a:pt x="583" y="105"/>
                                </a:lnTo>
                                <a:lnTo>
                                  <a:pt x="545" y="104"/>
                                </a:lnTo>
                                <a:lnTo>
                                  <a:pt x="504" y="101"/>
                                </a:lnTo>
                                <a:lnTo>
                                  <a:pt x="465" y="99"/>
                                </a:lnTo>
                                <a:lnTo>
                                  <a:pt x="429" y="96"/>
                                </a:lnTo>
                                <a:lnTo>
                                  <a:pt x="395" y="92"/>
                                </a:lnTo>
                                <a:lnTo>
                                  <a:pt x="358" y="90"/>
                                </a:lnTo>
                                <a:lnTo>
                                  <a:pt x="326" y="86"/>
                                </a:lnTo>
                                <a:lnTo>
                                  <a:pt x="294" y="84"/>
                                </a:lnTo>
                                <a:lnTo>
                                  <a:pt x="264" y="80"/>
                                </a:lnTo>
                                <a:lnTo>
                                  <a:pt x="234" y="75"/>
                                </a:lnTo>
                                <a:lnTo>
                                  <a:pt x="206" y="71"/>
                                </a:lnTo>
                                <a:lnTo>
                                  <a:pt x="178" y="66"/>
                                </a:lnTo>
                                <a:lnTo>
                                  <a:pt x="154" y="62"/>
                                </a:lnTo>
                                <a:lnTo>
                                  <a:pt x="130" y="59"/>
                                </a:lnTo>
                                <a:lnTo>
                                  <a:pt x="109" y="54"/>
                                </a:lnTo>
                                <a:lnTo>
                                  <a:pt x="90" y="47"/>
                                </a:lnTo>
                                <a:lnTo>
                                  <a:pt x="73" y="44"/>
                                </a:lnTo>
                                <a:lnTo>
                                  <a:pt x="55" y="36"/>
                                </a:lnTo>
                                <a:lnTo>
                                  <a:pt x="42" y="32"/>
                                </a:lnTo>
                                <a:lnTo>
                                  <a:pt x="30" y="26"/>
                                </a:lnTo>
                                <a:lnTo>
                                  <a:pt x="21" y="21"/>
                                </a:lnTo>
                                <a:lnTo>
                                  <a:pt x="12" y="15"/>
                                </a:lnTo>
                                <a:lnTo>
                                  <a:pt x="8" y="12"/>
                                </a:lnTo>
                                <a:lnTo>
                                  <a:pt x="4" y="5"/>
                                </a:lnTo>
                                <a:lnTo>
                                  <a:pt x="4" y="0"/>
                                </a:lnTo>
                                <a:lnTo>
                                  <a:pt x="0" y="0"/>
                                </a:lnTo>
                                <a:close/>
                              </a:path>
                            </a:pathLst>
                          </a:custGeom>
                          <a:solidFill>
                            <a:srgbClr val="cecece"/>
                          </a:solidFill>
                          <a:ln>
                            <a:noFill/>
                          </a:ln>
                        </wps:spPr>
                        <wps:style>
                          <a:lnRef idx="0"/>
                          <a:fillRef idx="0"/>
                          <a:effectRef idx="0"/>
                          <a:fontRef idx="minor"/>
                        </wps:style>
                        <wps:bodyPr/>
                      </wps:wsp>
                      <wps:wsp>
                        <wps:cNvSpPr/>
                        <wps:spPr>
                          <a:xfrm>
                            <a:off x="3310200" y="2491200"/>
                            <a:ext cx="564480" cy="73080"/>
                          </a:xfrm>
                          <a:custGeom>
                            <a:avLst/>
                            <a:gdLst/>
                            <a:ahLst/>
                            <a:rect l="l" t="t" r="r" b="b"/>
                            <a:pathLst>
                              <a:path w="889" h="115">
                                <a:moveTo>
                                  <a:pt x="889" y="0"/>
                                </a:moveTo>
                                <a:lnTo>
                                  <a:pt x="889" y="0"/>
                                </a:lnTo>
                                <a:lnTo>
                                  <a:pt x="843" y="0"/>
                                </a:lnTo>
                                <a:lnTo>
                                  <a:pt x="798" y="0"/>
                                </a:lnTo>
                                <a:lnTo>
                                  <a:pt x="753" y="0"/>
                                </a:lnTo>
                                <a:lnTo>
                                  <a:pt x="710" y="3"/>
                                </a:lnTo>
                                <a:lnTo>
                                  <a:pt x="668" y="3"/>
                                </a:lnTo>
                                <a:lnTo>
                                  <a:pt x="626" y="5"/>
                                </a:lnTo>
                                <a:lnTo>
                                  <a:pt x="583" y="7"/>
                                </a:lnTo>
                                <a:lnTo>
                                  <a:pt x="545" y="9"/>
                                </a:lnTo>
                                <a:lnTo>
                                  <a:pt x="504" y="11"/>
                                </a:lnTo>
                                <a:lnTo>
                                  <a:pt x="465" y="13"/>
                                </a:lnTo>
                                <a:lnTo>
                                  <a:pt x="429" y="18"/>
                                </a:lnTo>
                                <a:lnTo>
                                  <a:pt x="395" y="20"/>
                                </a:lnTo>
                                <a:lnTo>
                                  <a:pt x="358" y="22"/>
                                </a:lnTo>
                                <a:lnTo>
                                  <a:pt x="326" y="26"/>
                                </a:lnTo>
                                <a:lnTo>
                                  <a:pt x="294" y="30"/>
                                </a:lnTo>
                                <a:lnTo>
                                  <a:pt x="261" y="33"/>
                                </a:lnTo>
                                <a:lnTo>
                                  <a:pt x="231" y="37"/>
                                </a:lnTo>
                                <a:lnTo>
                                  <a:pt x="203" y="41"/>
                                </a:lnTo>
                                <a:lnTo>
                                  <a:pt x="178" y="45"/>
                                </a:lnTo>
                                <a:lnTo>
                                  <a:pt x="152" y="49"/>
                                </a:lnTo>
                                <a:lnTo>
                                  <a:pt x="130" y="54"/>
                                </a:lnTo>
                                <a:lnTo>
                                  <a:pt x="109" y="60"/>
                                </a:lnTo>
                                <a:lnTo>
                                  <a:pt x="90" y="64"/>
                                </a:lnTo>
                                <a:lnTo>
                                  <a:pt x="70" y="69"/>
                                </a:lnTo>
                                <a:lnTo>
                                  <a:pt x="55" y="75"/>
                                </a:lnTo>
                                <a:lnTo>
                                  <a:pt x="40" y="79"/>
                                </a:lnTo>
                                <a:lnTo>
                                  <a:pt x="30" y="85"/>
                                </a:lnTo>
                                <a:lnTo>
                                  <a:pt x="19" y="90"/>
                                </a:lnTo>
                                <a:lnTo>
                                  <a:pt x="10" y="97"/>
                                </a:lnTo>
                                <a:lnTo>
                                  <a:pt x="6" y="103"/>
                                </a:lnTo>
                                <a:lnTo>
                                  <a:pt x="2" y="109"/>
                                </a:lnTo>
                                <a:lnTo>
                                  <a:pt x="0" y="115"/>
                                </a:lnTo>
                                <a:lnTo>
                                  <a:pt x="4" y="115"/>
                                </a:lnTo>
                                <a:lnTo>
                                  <a:pt x="4" y="109"/>
                                </a:lnTo>
                                <a:lnTo>
                                  <a:pt x="8" y="105"/>
                                </a:lnTo>
                                <a:lnTo>
                                  <a:pt x="12" y="99"/>
                                </a:lnTo>
                                <a:lnTo>
                                  <a:pt x="21" y="94"/>
                                </a:lnTo>
                                <a:lnTo>
                                  <a:pt x="30" y="88"/>
                                </a:lnTo>
                                <a:lnTo>
                                  <a:pt x="42" y="84"/>
                                </a:lnTo>
                                <a:lnTo>
                                  <a:pt x="55" y="78"/>
                                </a:lnTo>
                                <a:lnTo>
                                  <a:pt x="73" y="73"/>
                                </a:lnTo>
                                <a:lnTo>
                                  <a:pt x="90" y="67"/>
                                </a:lnTo>
                                <a:lnTo>
                                  <a:pt x="109" y="63"/>
                                </a:lnTo>
                                <a:lnTo>
                                  <a:pt x="130" y="58"/>
                                </a:lnTo>
                                <a:lnTo>
                                  <a:pt x="154" y="54"/>
                                </a:lnTo>
                                <a:lnTo>
                                  <a:pt x="178" y="49"/>
                                </a:lnTo>
                                <a:lnTo>
                                  <a:pt x="206" y="45"/>
                                </a:lnTo>
                                <a:lnTo>
                                  <a:pt x="234" y="41"/>
                                </a:lnTo>
                                <a:lnTo>
                                  <a:pt x="264" y="37"/>
                                </a:lnTo>
                                <a:lnTo>
                                  <a:pt x="294" y="33"/>
                                </a:lnTo>
                                <a:lnTo>
                                  <a:pt x="326" y="28"/>
                                </a:lnTo>
                                <a:lnTo>
                                  <a:pt x="358" y="26"/>
                                </a:lnTo>
                                <a:lnTo>
                                  <a:pt x="395" y="22"/>
                                </a:lnTo>
                                <a:lnTo>
                                  <a:pt x="429" y="20"/>
                                </a:lnTo>
                                <a:lnTo>
                                  <a:pt x="465" y="18"/>
                                </a:lnTo>
                                <a:lnTo>
                                  <a:pt x="504" y="15"/>
                                </a:lnTo>
                                <a:lnTo>
                                  <a:pt x="545" y="11"/>
                                </a:lnTo>
                                <a:lnTo>
                                  <a:pt x="583" y="11"/>
                                </a:lnTo>
                                <a:lnTo>
                                  <a:pt x="626" y="9"/>
                                </a:lnTo>
                                <a:lnTo>
                                  <a:pt x="668" y="7"/>
                                </a:lnTo>
                                <a:lnTo>
                                  <a:pt x="710" y="5"/>
                                </a:lnTo>
                                <a:lnTo>
                                  <a:pt x="753" y="5"/>
                                </a:lnTo>
                                <a:lnTo>
                                  <a:pt x="798" y="5"/>
                                </a:lnTo>
                                <a:lnTo>
                                  <a:pt x="843" y="3"/>
                                </a:lnTo>
                                <a:lnTo>
                                  <a:pt x="889" y="3"/>
                                </a:lnTo>
                                <a:lnTo>
                                  <a:pt x="889" y="0"/>
                                </a:lnTo>
                                <a:close/>
                              </a:path>
                            </a:pathLst>
                          </a:custGeom>
                          <a:solidFill>
                            <a:srgbClr val="cecece"/>
                          </a:solidFill>
                          <a:ln>
                            <a:noFill/>
                          </a:ln>
                        </wps:spPr>
                        <wps:style>
                          <a:lnRef idx="0"/>
                          <a:fillRef idx="0"/>
                          <a:effectRef idx="0"/>
                          <a:fontRef idx="minor"/>
                        </wps:style>
                        <wps:bodyPr/>
                      </wps:wsp>
                      <wps:wsp>
                        <wps:cNvSpPr/>
                        <wps:spPr>
                          <a:xfrm>
                            <a:off x="3874680" y="2491200"/>
                            <a:ext cx="565200" cy="73080"/>
                          </a:xfrm>
                          <a:custGeom>
                            <a:avLst/>
                            <a:gdLst/>
                            <a:ahLst/>
                            <a:rect l="l" t="t" r="r" b="b"/>
                            <a:pathLst>
                              <a:path w="890" h="115">
                                <a:moveTo>
                                  <a:pt x="890" y="115"/>
                                </a:moveTo>
                                <a:lnTo>
                                  <a:pt x="890" y="115"/>
                                </a:lnTo>
                                <a:lnTo>
                                  <a:pt x="888" y="109"/>
                                </a:lnTo>
                                <a:lnTo>
                                  <a:pt x="882" y="103"/>
                                </a:lnTo>
                                <a:lnTo>
                                  <a:pt x="878" y="97"/>
                                </a:lnTo>
                                <a:lnTo>
                                  <a:pt x="870" y="90"/>
                                </a:lnTo>
                                <a:lnTo>
                                  <a:pt x="860" y="85"/>
                                </a:lnTo>
                                <a:lnTo>
                                  <a:pt x="848" y="79"/>
                                </a:lnTo>
                                <a:lnTo>
                                  <a:pt x="833" y="75"/>
                                </a:lnTo>
                                <a:lnTo>
                                  <a:pt x="818" y="69"/>
                                </a:lnTo>
                                <a:lnTo>
                                  <a:pt x="800" y="64"/>
                                </a:lnTo>
                                <a:lnTo>
                                  <a:pt x="779" y="60"/>
                                </a:lnTo>
                                <a:lnTo>
                                  <a:pt x="758" y="54"/>
                                </a:lnTo>
                                <a:lnTo>
                                  <a:pt x="736" y="49"/>
                                </a:lnTo>
                                <a:lnTo>
                                  <a:pt x="711" y="45"/>
                                </a:lnTo>
                                <a:lnTo>
                                  <a:pt x="685" y="41"/>
                                </a:lnTo>
                                <a:lnTo>
                                  <a:pt x="657" y="37"/>
                                </a:lnTo>
                                <a:lnTo>
                                  <a:pt x="627" y="33"/>
                                </a:lnTo>
                                <a:lnTo>
                                  <a:pt x="597" y="30"/>
                                </a:lnTo>
                                <a:lnTo>
                                  <a:pt x="563" y="26"/>
                                </a:lnTo>
                                <a:lnTo>
                                  <a:pt x="530" y="22"/>
                                </a:lnTo>
                                <a:lnTo>
                                  <a:pt x="496" y="20"/>
                                </a:lnTo>
                                <a:lnTo>
                                  <a:pt x="460" y="18"/>
                                </a:lnTo>
                                <a:lnTo>
                                  <a:pt x="423" y="13"/>
                                </a:lnTo>
                                <a:lnTo>
                                  <a:pt x="384" y="11"/>
                                </a:lnTo>
                                <a:lnTo>
                                  <a:pt x="346" y="9"/>
                                </a:lnTo>
                                <a:lnTo>
                                  <a:pt x="305" y="7"/>
                                </a:lnTo>
                                <a:lnTo>
                                  <a:pt x="264" y="5"/>
                                </a:lnTo>
                                <a:lnTo>
                                  <a:pt x="221" y="3"/>
                                </a:lnTo>
                                <a:lnTo>
                                  <a:pt x="178" y="3"/>
                                </a:lnTo>
                                <a:lnTo>
                                  <a:pt x="135" y="0"/>
                                </a:lnTo>
                                <a:lnTo>
                                  <a:pt x="90" y="0"/>
                                </a:lnTo>
                                <a:lnTo>
                                  <a:pt x="45" y="0"/>
                                </a:lnTo>
                                <a:lnTo>
                                  <a:pt x="0" y="0"/>
                                </a:lnTo>
                                <a:lnTo>
                                  <a:pt x="0" y="3"/>
                                </a:lnTo>
                                <a:lnTo>
                                  <a:pt x="45" y="3"/>
                                </a:lnTo>
                                <a:lnTo>
                                  <a:pt x="90" y="5"/>
                                </a:lnTo>
                                <a:lnTo>
                                  <a:pt x="135" y="5"/>
                                </a:lnTo>
                                <a:lnTo>
                                  <a:pt x="178" y="5"/>
                                </a:lnTo>
                                <a:lnTo>
                                  <a:pt x="221" y="7"/>
                                </a:lnTo>
                                <a:lnTo>
                                  <a:pt x="264" y="9"/>
                                </a:lnTo>
                                <a:lnTo>
                                  <a:pt x="305" y="11"/>
                                </a:lnTo>
                                <a:lnTo>
                                  <a:pt x="346" y="11"/>
                                </a:lnTo>
                                <a:lnTo>
                                  <a:pt x="384" y="15"/>
                                </a:lnTo>
                                <a:lnTo>
                                  <a:pt x="423" y="18"/>
                                </a:lnTo>
                                <a:lnTo>
                                  <a:pt x="460" y="20"/>
                                </a:lnTo>
                                <a:lnTo>
                                  <a:pt x="496" y="22"/>
                                </a:lnTo>
                                <a:lnTo>
                                  <a:pt x="530" y="26"/>
                                </a:lnTo>
                                <a:lnTo>
                                  <a:pt x="563" y="28"/>
                                </a:lnTo>
                                <a:lnTo>
                                  <a:pt x="597" y="33"/>
                                </a:lnTo>
                                <a:lnTo>
                                  <a:pt x="627" y="37"/>
                                </a:lnTo>
                                <a:lnTo>
                                  <a:pt x="655" y="41"/>
                                </a:lnTo>
                                <a:lnTo>
                                  <a:pt x="683" y="45"/>
                                </a:lnTo>
                                <a:lnTo>
                                  <a:pt x="711" y="49"/>
                                </a:lnTo>
                                <a:lnTo>
                                  <a:pt x="734" y="54"/>
                                </a:lnTo>
                                <a:lnTo>
                                  <a:pt x="758" y="58"/>
                                </a:lnTo>
                                <a:lnTo>
                                  <a:pt x="779" y="63"/>
                                </a:lnTo>
                                <a:lnTo>
                                  <a:pt x="800" y="67"/>
                                </a:lnTo>
                                <a:lnTo>
                                  <a:pt x="816" y="73"/>
                                </a:lnTo>
                                <a:lnTo>
                                  <a:pt x="833" y="78"/>
                                </a:lnTo>
                                <a:lnTo>
                                  <a:pt x="846" y="84"/>
                                </a:lnTo>
                                <a:lnTo>
                                  <a:pt x="860" y="88"/>
                                </a:lnTo>
                                <a:lnTo>
                                  <a:pt x="867" y="94"/>
                                </a:lnTo>
                                <a:lnTo>
                                  <a:pt x="876" y="99"/>
                                </a:lnTo>
                                <a:lnTo>
                                  <a:pt x="881" y="105"/>
                                </a:lnTo>
                                <a:lnTo>
                                  <a:pt x="885" y="109"/>
                                </a:lnTo>
                                <a:lnTo>
                                  <a:pt x="885" y="115"/>
                                </a:lnTo>
                                <a:lnTo>
                                  <a:pt x="890" y="115"/>
                                </a:lnTo>
                                <a:close/>
                              </a:path>
                            </a:pathLst>
                          </a:custGeom>
                          <a:solidFill>
                            <a:srgbClr val="cecece"/>
                          </a:solidFill>
                          <a:ln>
                            <a:noFill/>
                          </a:ln>
                        </wps:spPr>
                        <wps:style>
                          <a:lnRef idx="0"/>
                          <a:fillRef idx="0"/>
                          <a:effectRef idx="0"/>
                          <a:fontRef idx="minor"/>
                        </wps:style>
                        <wps:bodyPr/>
                      </wps:wsp>
                      <wps:wsp>
                        <wps:cNvSpPr/>
                        <wps:spPr>
                          <a:xfrm>
                            <a:off x="3874680" y="2560320"/>
                            <a:ext cx="565200" cy="74160"/>
                          </a:xfrm>
                          <a:custGeom>
                            <a:avLst/>
                            <a:gdLst/>
                            <a:ahLst/>
                            <a:rect l="l" t="t" r="r" b="b"/>
                            <a:pathLst>
                              <a:path w="890" h="117">
                                <a:moveTo>
                                  <a:pt x="0" y="117"/>
                                </a:moveTo>
                                <a:lnTo>
                                  <a:pt x="0" y="117"/>
                                </a:lnTo>
                                <a:lnTo>
                                  <a:pt x="45" y="117"/>
                                </a:lnTo>
                                <a:lnTo>
                                  <a:pt x="90" y="116"/>
                                </a:lnTo>
                                <a:lnTo>
                                  <a:pt x="135" y="116"/>
                                </a:lnTo>
                                <a:lnTo>
                                  <a:pt x="178" y="113"/>
                                </a:lnTo>
                                <a:lnTo>
                                  <a:pt x="221" y="113"/>
                                </a:lnTo>
                                <a:lnTo>
                                  <a:pt x="264" y="111"/>
                                </a:lnTo>
                                <a:lnTo>
                                  <a:pt x="305" y="110"/>
                                </a:lnTo>
                                <a:lnTo>
                                  <a:pt x="346" y="107"/>
                                </a:lnTo>
                                <a:lnTo>
                                  <a:pt x="384" y="105"/>
                                </a:lnTo>
                                <a:lnTo>
                                  <a:pt x="423" y="102"/>
                                </a:lnTo>
                                <a:lnTo>
                                  <a:pt x="460" y="101"/>
                                </a:lnTo>
                                <a:lnTo>
                                  <a:pt x="496" y="96"/>
                                </a:lnTo>
                                <a:lnTo>
                                  <a:pt x="530" y="95"/>
                                </a:lnTo>
                                <a:lnTo>
                                  <a:pt x="563" y="90"/>
                                </a:lnTo>
                                <a:lnTo>
                                  <a:pt x="597" y="87"/>
                                </a:lnTo>
                                <a:lnTo>
                                  <a:pt x="627" y="83"/>
                                </a:lnTo>
                                <a:lnTo>
                                  <a:pt x="657" y="80"/>
                                </a:lnTo>
                                <a:lnTo>
                                  <a:pt x="685" y="75"/>
                                </a:lnTo>
                                <a:lnTo>
                                  <a:pt x="711" y="71"/>
                                </a:lnTo>
                                <a:lnTo>
                                  <a:pt x="736" y="66"/>
                                </a:lnTo>
                                <a:lnTo>
                                  <a:pt x="758" y="62"/>
                                </a:lnTo>
                                <a:lnTo>
                                  <a:pt x="779" y="57"/>
                                </a:lnTo>
                                <a:lnTo>
                                  <a:pt x="800" y="51"/>
                                </a:lnTo>
                                <a:lnTo>
                                  <a:pt x="818" y="47"/>
                                </a:lnTo>
                                <a:lnTo>
                                  <a:pt x="833" y="41"/>
                                </a:lnTo>
                                <a:lnTo>
                                  <a:pt x="848" y="36"/>
                                </a:lnTo>
                                <a:lnTo>
                                  <a:pt x="860" y="30"/>
                                </a:lnTo>
                                <a:lnTo>
                                  <a:pt x="870" y="26"/>
                                </a:lnTo>
                                <a:lnTo>
                                  <a:pt x="878" y="20"/>
                                </a:lnTo>
                                <a:lnTo>
                                  <a:pt x="882" y="14"/>
                                </a:lnTo>
                                <a:lnTo>
                                  <a:pt x="888" y="6"/>
                                </a:lnTo>
                                <a:lnTo>
                                  <a:pt x="890" y="0"/>
                                </a:lnTo>
                                <a:lnTo>
                                  <a:pt x="885" y="0"/>
                                </a:lnTo>
                                <a:lnTo>
                                  <a:pt x="885" y="6"/>
                                </a:lnTo>
                                <a:lnTo>
                                  <a:pt x="881" y="11"/>
                                </a:lnTo>
                                <a:lnTo>
                                  <a:pt x="876" y="18"/>
                                </a:lnTo>
                                <a:lnTo>
                                  <a:pt x="867" y="21"/>
                                </a:lnTo>
                                <a:lnTo>
                                  <a:pt x="860" y="27"/>
                                </a:lnTo>
                                <a:lnTo>
                                  <a:pt x="846" y="35"/>
                                </a:lnTo>
                                <a:lnTo>
                                  <a:pt x="833" y="38"/>
                                </a:lnTo>
                                <a:lnTo>
                                  <a:pt x="816" y="42"/>
                                </a:lnTo>
                                <a:lnTo>
                                  <a:pt x="800" y="50"/>
                                </a:lnTo>
                                <a:lnTo>
                                  <a:pt x="779" y="53"/>
                                </a:lnTo>
                                <a:lnTo>
                                  <a:pt x="758" y="57"/>
                                </a:lnTo>
                                <a:lnTo>
                                  <a:pt x="734" y="65"/>
                                </a:lnTo>
                                <a:lnTo>
                                  <a:pt x="711" y="68"/>
                                </a:lnTo>
                                <a:lnTo>
                                  <a:pt x="683" y="72"/>
                                </a:lnTo>
                                <a:lnTo>
                                  <a:pt x="655" y="77"/>
                                </a:lnTo>
                                <a:lnTo>
                                  <a:pt x="627" y="81"/>
                                </a:lnTo>
                                <a:lnTo>
                                  <a:pt x="597" y="83"/>
                                </a:lnTo>
                                <a:lnTo>
                                  <a:pt x="563" y="87"/>
                                </a:lnTo>
                                <a:lnTo>
                                  <a:pt x="530" y="90"/>
                                </a:lnTo>
                                <a:lnTo>
                                  <a:pt x="496" y="95"/>
                                </a:lnTo>
                                <a:lnTo>
                                  <a:pt x="460" y="96"/>
                                </a:lnTo>
                                <a:lnTo>
                                  <a:pt x="423" y="101"/>
                                </a:lnTo>
                                <a:lnTo>
                                  <a:pt x="384" y="102"/>
                                </a:lnTo>
                                <a:lnTo>
                                  <a:pt x="346" y="105"/>
                                </a:lnTo>
                                <a:lnTo>
                                  <a:pt x="305" y="107"/>
                                </a:lnTo>
                                <a:lnTo>
                                  <a:pt x="264" y="110"/>
                                </a:lnTo>
                                <a:lnTo>
                                  <a:pt x="221" y="110"/>
                                </a:lnTo>
                                <a:lnTo>
                                  <a:pt x="178" y="111"/>
                                </a:lnTo>
                                <a:lnTo>
                                  <a:pt x="135" y="113"/>
                                </a:lnTo>
                                <a:lnTo>
                                  <a:pt x="90" y="113"/>
                                </a:lnTo>
                                <a:lnTo>
                                  <a:pt x="45" y="113"/>
                                </a:lnTo>
                                <a:lnTo>
                                  <a:pt x="0" y="113"/>
                                </a:lnTo>
                                <a:lnTo>
                                  <a:pt x="0" y="117"/>
                                </a:lnTo>
                                <a:close/>
                              </a:path>
                            </a:pathLst>
                          </a:custGeom>
                          <a:solidFill>
                            <a:srgbClr val="c0fef9"/>
                          </a:solidFill>
                          <a:ln>
                            <a:noFill/>
                          </a:ln>
                        </wps:spPr>
                        <wps:style>
                          <a:lnRef idx="0"/>
                          <a:fillRef idx="0"/>
                          <a:effectRef idx="0"/>
                          <a:fontRef idx="minor"/>
                        </wps:style>
                        <wps:bodyPr/>
                      </wps:wsp>
                      <wps:wsp>
                        <wps:cNvSpPr/>
                        <wps:spPr>
                          <a:xfrm>
                            <a:off x="3310200" y="2560320"/>
                            <a:ext cx="564480" cy="74160"/>
                          </a:xfrm>
                          <a:custGeom>
                            <a:avLst/>
                            <a:gdLst/>
                            <a:ahLst/>
                            <a:rect l="l" t="t" r="r" b="b"/>
                            <a:pathLst>
                              <a:path w="889" h="117">
                                <a:moveTo>
                                  <a:pt x="0" y="0"/>
                                </a:moveTo>
                                <a:lnTo>
                                  <a:pt x="0" y="0"/>
                                </a:lnTo>
                                <a:lnTo>
                                  <a:pt x="2" y="6"/>
                                </a:lnTo>
                                <a:lnTo>
                                  <a:pt x="6" y="14"/>
                                </a:lnTo>
                                <a:lnTo>
                                  <a:pt x="10" y="20"/>
                                </a:lnTo>
                                <a:lnTo>
                                  <a:pt x="19" y="26"/>
                                </a:lnTo>
                                <a:lnTo>
                                  <a:pt x="30" y="30"/>
                                </a:lnTo>
                                <a:lnTo>
                                  <a:pt x="40" y="36"/>
                                </a:lnTo>
                                <a:lnTo>
                                  <a:pt x="55" y="41"/>
                                </a:lnTo>
                                <a:lnTo>
                                  <a:pt x="70" y="47"/>
                                </a:lnTo>
                                <a:lnTo>
                                  <a:pt x="90" y="51"/>
                                </a:lnTo>
                                <a:lnTo>
                                  <a:pt x="109" y="57"/>
                                </a:lnTo>
                                <a:lnTo>
                                  <a:pt x="130" y="62"/>
                                </a:lnTo>
                                <a:lnTo>
                                  <a:pt x="152" y="66"/>
                                </a:lnTo>
                                <a:lnTo>
                                  <a:pt x="178" y="71"/>
                                </a:lnTo>
                                <a:lnTo>
                                  <a:pt x="203" y="75"/>
                                </a:lnTo>
                                <a:lnTo>
                                  <a:pt x="231" y="80"/>
                                </a:lnTo>
                                <a:lnTo>
                                  <a:pt x="261" y="83"/>
                                </a:lnTo>
                                <a:lnTo>
                                  <a:pt x="294" y="87"/>
                                </a:lnTo>
                                <a:lnTo>
                                  <a:pt x="326" y="90"/>
                                </a:lnTo>
                                <a:lnTo>
                                  <a:pt x="358" y="95"/>
                                </a:lnTo>
                                <a:lnTo>
                                  <a:pt x="395" y="96"/>
                                </a:lnTo>
                                <a:lnTo>
                                  <a:pt x="429" y="101"/>
                                </a:lnTo>
                                <a:lnTo>
                                  <a:pt x="465" y="102"/>
                                </a:lnTo>
                                <a:lnTo>
                                  <a:pt x="504" y="105"/>
                                </a:lnTo>
                                <a:lnTo>
                                  <a:pt x="545" y="107"/>
                                </a:lnTo>
                                <a:lnTo>
                                  <a:pt x="583" y="110"/>
                                </a:lnTo>
                                <a:lnTo>
                                  <a:pt x="626" y="111"/>
                                </a:lnTo>
                                <a:lnTo>
                                  <a:pt x="668" y="113"/>
                                </a:lnTo>
                                <a:lnTo>
                                  <a:pt x="710" y="113"/>
                                </a:lnTo>
                                <a:lnTo>
                                  <a:pt x="753" y="116"/>
                                </a:lnTo>
                                <a:lnTo>
                                  <a:pt x="798" y="116"/>
                                </a:lnTo>
                                <a:lnTo>
                                  <a:pt x="843" y="117"/>
                                </a:lnTo>
                                <a:lnTo>
                                  <a:pt x="889" y="117"/>
                                </a:lnTo>
                                <a:lnTo>
                                  <a:pt x="889" y="113"/>
                                </a:lnTo>
                                <a:lnTo>
                                  <a:pt x="843" y="113"/>
                                </a:lnTo>
                                <a:lnTo>
                                  <a:pt x="798" y="113"/>
                                </a:lnTo>
                                <a:lnTo>
                                  <a:pt x="753" y="113"/>
                                </a:lnTo>
                                <a:lnTo>
                                  <a:pt x="710" y="111"/>
                                </a:lnTo>
                                <a:lnTo>
                                  <a:pt x="668" y="110"/>
                                </a:lnTo>
                                <a:lnTo>
                                  <a:pt x="626" y="110"/>
                                </a:lnTo>
                                <a:lnTo>
                                  <a:pt x="583" y="107"/>
                                </a:lnTo>
                                <a:lnTo>
                                  <a:pt x="545" y="105"/>
                                </a:lnTo>
                                <a:lnTo>
                                  <a:pt x="504" y="102"/>
                                </a:lnTo>
                                <a:lnTo>
                                  <a:pt x="465" y="101"/>
                                </a:lnTo>
                                <a:lnTo>
                                  <a:pt x="429" y="96"/>
                                </a:lnTo>
                                <a:lnTo>
                                  <a:pt x="395" y="95"/>
                                </a:lnTo>
                                <a:lnTo>
                                  <a:pt x="358" y="90"/>
                                </a:lnTo>
                                <a:lnTo>
                                  <a:pt x="326" y="87"/>
                                </a:lnTo>
                                <a:lnTo>
                                  <a:pt x="294" y="83"/>
                                </a:lnTo>
                                <a:lnTo>
                                  <a:pt x="264" y="81"/>
                                </a:lnTo>
                                <a:lnTo>
                                  <a:pt x="234" y="77"/>
                                </a:lnTo>
                                <a:lnTo>
                                  <a:pt x="206" y="72"/>
                                </a:lnTo>
                                <a:lnTo>
                                  <a:pt x="178" y="68"/>
                                </a:lnTo>
                                <a:lnTo>
                                  <a:pt x="154" y="65"/>
                                </a:lnTo>
                                <a:lnTo>
                                  <a:pt x="130" y="57"/>
                                </a:lnTo>
                                <a:lnTo>
                                  <a:pt x="109" y="53"/>
                                </a:lnTo>
                                <a:lnTo>
                                  <a:pt x="90" y="50"/>
                                </a:lnTo>
                                <a:lnTo>
                                  <a:pt x="73" y="42"/>
                                </a:lnTo>
                                <a:lnTo>
                                  <a:pt x="55" y="38"/>
                                </a:lnTo>
                                <a:lnTo>
                                  <a:pt x="42" y="35"/>
                                </a:lnTo>
                                <a:lnTo>
                                  <a:pt x="30" y="27"/>
                                </a:lnTo>
                                <a:lnTo>
                                  <a:pt x="21" y="21"/>
                                </a:lnTo>
                                <a:lnTo>
                                  <a:pt x="12" y="18"/>
                                </a:lnTo>
                                <a:lnTo>
                                  <a:pt x="8" y="11"/>
                                </a:lnTo>
                                <a:lnTo>
                                  <a:pt x="4" y="6"/>
                                </a:lnTo>
                                <a:lnTo>
                                  <a:pt x="4" y="0"/>
                                </a:lnTo>
                                <a:lnTo>
                                  <a:pt x="0" y="0"/>
                                </a:lnTo>
                                <a:close/>
                              </a:path>
                            </a:pathLst>
                          </a:custGeom>
                          <a:solidFill>
                            <a:srgbClr val="c0fef9"/>
                          </a:solidFill>
                          <a:ln>
                            <a:noFill/>
                          </a:ln>
                        </wps:spPr>
                        <wps:style>
                          <a:lnRef idx="0"/>
                          <a:fillRef idx="0"/>
                          <a:effectRef idx="0"/>
                          <a:fontRef idx="minor"/>
                        </wps:style>
                        <wps:bodyPr/>
                      </wps:wsp>
                      <wps:wsp>
                        <wps:cNvSpPr/>
                        <wps:spPr>
                          <a:xfrm>
                            <a:off x="3310200" y="2487240"/>
                            <a:ext cx="564480" cy="73080"/>
                          </a:xfrm>
                          <a:custGeom>
                            <a:avLst/>
                            <a:gdLst/>
                            <a:ahLst/>
                            <a:rect l="l" t="t" r="r" b="b"/>
                            <a:pathLst>
                              <a:path w="889" h="115">
                                <a:moveTo>
                                  <a:pt x="889" y="0"/>
                                </a:moveTo>
                                <a:lnTo>
                                  <a:pt x="889" y="0"/>
                                </a:lnTo>
                                <a:lnTo>
                                  <a:pt x="843" y="0"/>
                                </a:lnTo>
                                <a:lnTo>
                                  <a:pt x="798" y="2"/>
                                </a:lnTo>
                                <a:lnTo>
                                  <a:pt x="753" y="2"/>
                                </a:lnTo>
                                <a:lnTo>
                                  <a:pt x="710" y="2"/>
                                </a:lnTo>
                                <a:lnTo>
                                  <a:pt x="668" y="4"/>
                                </a:lnTo>
                                <a:lnTo>
                                  <a:pt x="626" y="6"/>
                                </a:lnTo>
                                <a:lnTo>
                                  <a:pt x="583" y="9"/>
                                </a:lnTo>
                                <a:lnTo>
                                  <a:pt x="545" y="9"/>
                                </a:lnTo>
                                <a:lnTo>
                                  <a:pt x="504" y="13"/>
                                </a:lnTo>
                                <a:lnTo>
                                  <a:pt x="465" y="15"/>
                                </a:lnTo>
                                <a:lnTo>
                                  <a:pt x="429" y="17"/>
                                </a:lnTo>
                                <a:lnTo>
                                  <a:pt x="395" y="19"/>
                                </a:lnTo>
                                <a:lnTo>
                                  <a:pt x="358" y="24"/>
                                </a:lnTo>
                                <a:lnTo>
                                  <a:pt x="326" y="26"/>
                                </a:lnTo>
                                <a:lnTo>
                                  <a:pt x="294" y="30"/>
                                </a:lnTo>
                                <a:lnTo>
                                  <a:pt x="261" y="34"/>
                                </a:lnTo>
                                <a:lnTo>
                                  <a:pt x="231" y="39"/>
                                </a:lnTo>
                                <a:lnTo>
                                  <a:pt x="203" y="43"/>
                                </a:lnTo>
                                <a:lnTo>
                                  <a:pt x="178" y="47"/>
                                </a:lnTo>
                                <a:lnTo>
                                  <a:pt x="152" y="51"/>
                                </a:lnTo>
                                <a:lnTo>
                                  <a:pt x="130" y="55"/>
                                </a:lnTo>
                                <a:lnTo>
                                  <a:pt x="109" y="60"/>
                                </a:lnTo>
                                <a:lnTo>
                                  <a:pt x="90" y="66"/>
                                </a:lnTo>
                                <a:lnTo>
                                  <a:pt x="70" y="70"/>
                                </a:lnTo>
                                <a:lnTo>
                                  <a:pt x="55" y="75"/>
                                </a:lnTo>
                                <a:lnTo>
                                  <a:pt x="40" y="81"/>
                                </a:lnTo>
                                <a:lnTo>
                                  <a:pt x="30" y="85"/>
                                </a:lnTo>
                                <a:lnTo>
                                  <a:pt x="19" y="91"/>
                                </a:lnTo>
                                <a:lnTo>
                                  <a:pt x="10" y="99"/>
                                </a:lnTo>
                                <a:lnTo>
                                  <a:pt x="6" y="105"/>
                                </a:lnTo>
                                <a:lnTo>
                                  <a:pt x="2" y="109"/>
                                </a:lnTo>
                                <a:lnTo>
                                  <a:pt x="0" y="115"/>
                                </a:lnTo>
                                <a:lnTo>
                                  <a:pt x="4" y="115"/>
                                </a:lnTo>
                                <a:lnTo>
                                  <a:pt x="4" y="111"/>
                                </a:lnTo>
                                <a:lnTo>
                                  <a:pt x="8" y="105"/>
                                </a:lnTo>
                                <a:lnTo>
                                  <a:pt x="12" y="100"/>
                                </a:lnTo>
                                <a:lnTo>
                                  <a:pt x="21" y="94"/>
                                </a:lnTo>
                                <a:lnTo>
                                  <a:pt x="30" y="90"/>
                                </a:lnTo>
                                <a:lnTo>
                                  <a:pt x="42" y="84"/>
                                </a:lnTo>
                                <a:lnTo>
                                  <a:pt x="55" y="79"/>
                                </a:lnTo>
                                <a:lnTo>
                                  <a:pt x="73" y="73"/>
                                </a:lnTo>
                                <a:lnTo>
                                  <a:pt x="90" y="69"/>
                                </a:lnTo>
                                <a:lnTo>
                                  <a:pt x="109" y="64"/>
                                </a:lnTo>
                                <a:lnTo>
                                  <a:pt x="130" y="58"/>
                                </a:lnTo>
                                <a:lnTo>
                                  <a:pt x="154" y="54"/>
                                </a:lnTo>
                                <a:lnTo>
                                  <a:pt x="178" y="49"/>
                                </a:lnTo>
                                <a:lnTo>
                                  <a:pt x="206" y="45"/>
                                </a:lnTo>
                                <a:lnTo>
                                  <a:pt x="234" y="41"/>
                                </a:lnTo>
                                <a:lnTo>
                                  <a:pt x="261" y="36"/>
                                </a:lnTo>
                                <a:lnTo>
                                  <a:pt x="294" y="34"/>
                                </a:lnTo>
                                <a:lnTo>
                                  <a:pt x="326" y="30"/>
                                </a:lnTo>
                                <a:lnTo>
                                  <a:pt x="358" y="26"/>
                                </a:lnTo>
                                <a:lnTo>
                                  <a:pt x="395" y="24"/>
                                </a:lnTo>
                                <a:lnTo>
                                  <a:pt x="429" y="21"/>
                                </a:lnTo>
                                <a:lnTo>
                                  <a:pt x="465" y="17"/>
                                </a:lnTo>
                                <a:lnTo>
                                  <a:pt x="504" y="15"/>
                                </a:lnTo>
                                <a:lnTo>
                                  <a:pt x="545" y="13"/>
                                </a:lnTo>
                                <a:lnTo>
                                  <a:pt x="583" y="11"/>
                                </a:lnTo>
                                <a:lnTo>
                                  <a:pt x="626" y="9"/>
                                </a:lnTo>
                                <a:lnTo>
                                  <a:pt x="668" y="6"/>
                                </a:lnTo>
                                <a:lnTo>
                                  <a:pt x="710" y="6"/>
                                </a:lnTo>
                                <a:lnTo>
                                  <a:pt x="753" y="4"/>
                                </a:lnTo>
                                <a:lnTo>
                                  <a:pt x="798" y="4"/>
                                </a:lnTo>
                                <a:lnTo>
                                  <a:pt x="843" y="4"/>
                                </a:lnTo>
                                <a:lnTo>
                                  <a:pt x="889" y="4"/>
                                </a:lnTo>
                                <a:lnTo>
                                  <a:pt x="889" y="0"/>
                                </a:lnTo>
                                <a:close/>
                              </a:path>
                            </a:pathLst>
                          </a:custGeom>
                          <a:solidFill>
                            <a:srgbClr val="c0fef9"/>
                          </a:solidFill>
                          <a:ln>
                            <a:noFill/>
                          </a:ln>
                        </wps:spPr>
                        <wps:style>
                          <a:lnRef idx="0"/>
                          <a:fillRef idx="0"/>
                          <a:effectRef idx="0"/>
                          <a:fontRef idx="minor"/>
                        </wps:style>
                        <wps:bodyPr/>
                      </wps:wsp>
                      <wps:wsp>
                        <wps:cNvSpPr/>
                        <wps:spPr>
                          <a:xfrm>
                            <a:off x="3874680" y="2487240"/>
                            <a:ext cx="565200" cy="73080"/>
                          </a:xfrm>
                          <a:custGeom>
                            <a:avLst/>
                            <a:gdLst/>
                            <a:ahLst/>
                            <a:rect l="l" t="t" r="r" b="b"/>
                            <a:pathLst>
                              <a:path w="890" h="115">
                                <a:moveTo>
                                  <a:pt x="890" y="115"/>
                                </a:moveTo>
                                <a:lnTo>
                                  <a:pt x="890" y="115"/>
                                </a:lnTo>
                                <a:lnTo>
                                  <a:pt x="888" y="109"/>
                                </a:lnTo>
                                <a:lnTo>
                                  <a:pt x="882" y="105"/>
                                </a:lnTo>
                                <a:lnTo>
                                  <a:pt x="878" y="99"/>
                                </a:lnTo>
                                <a:lnTo>
                                  <a:pt x="870" y="91"/>
                                </a:lnTo>
                                <a:lnTo>
                                  <a:pt x="860" y="85"/>
                                </a:lnTo>
                                <a:lnTo>
                                  <a:pt x="848" y="81"/>
                                </a:lnTo>
                                <a:lnTo>
                                  <a:pt x="833" y="75"/>
                                </a:lnTo>
                                <a:lnTo>
                                  <a:pt x="818" y="70"/>
                                </a:lnTo>
                                <a:lnTo>
                                  <a:pt x="800" y="66"/>
                                </a:lnTo>
                                <a:lnTo>
                                  <a:pt x="779" y="60"/>
                                </a:lnTo>
                                <a:lnTo>
                                  <a:pt x="758" y="55"/>
                                </a:lnTo>
                                <a:lnTo>
                                  <a:pt x="736" y="51"/>
                                </a:lnTo>
                                <a:lnTo>
                                  <a:pt x="711" y="47"/>
                                </a:lnTo>
                                <a:lnTo>
                                  <a:pt x="685" y="43"/>
                                </a:lnTo>
                                <a:lnTo>
                                  <a:pt x="657" y="39"/>
                                </a:lnTo>
                                <a:lnTo>
                                  <a:pt x="627" y="34"/>
                                </a:lnTo>
                                <a:lnTo>
                                  <a:pt x="597" y="30"/>
                                </a:lnTo>
                                <a:lnTo>
                                  <a:pt x="563" y="26"/>
                                </a:lnTo>
                                <a:lnTo>
                                  <a:pt x="530" y="24"/>
                                </a:lnTo>
                                <a:lnTo>
                                  <a:pt x="496" y="19"/>
                                </a:lnTo>
                                <a:lnTo>
                                  <a:pt x="460" y="17"/>
                                </a:lnTo>
                                <a:lnTo>
                                  <a:pt x="423" y="15"/>
                                </a:lnTo>
                                <a:lnTo>
                                  <a:pt x="384" y="13"/>
                                </a:lnTo>
                                <a:lnTo>
                                  <a:pt x="346" y="9"/>
                                </a:lnTo>
                                <a:lnTo>
                                  <a:pt x="305" y="9"/>
                                </a:lnTo>
                                <a:lnTo>
                                  <a:pt x="264" y="6"/>
                                </a:lnTo>
                                <a:lnTo>
                                  <a:pt x="221" y="4"/>
                                </a:lnTo>
                                <a:lnTo>
                                  <a:pt x="178" y="2"/>
                                </a:lnTo>
                                <a:lnTo>
                                  <a:pt x="135" y="2"/>
                                </a:lnTo>
                                <a:lnTo>
                                  <a:pt x="90" y="2"/>
                                </a:lnTo>
                                <a:lnTo>
                                  <a:pt x="45" y="0"/>
                                </a:lnTo>
                                <a:lnTo>
                                  <a:pt x="0" y="0"/>
                                </a:lnTo>
                                <a:lnTo>
                                  <a:pt x="0" y="4"/>
                                </a:lnTo>
                                <a:lnTo>
                                  <a:pt x="45" y="4"/>
                                </a:lnTo>
                                <a:lnTo>
                                  <a:pt x="90" y="4"/>
                                </a:lnTo>
                                <a:lnTo>
                                  <a:pt x="135" y="4"/>
                                </a:lnTo>
                                <a:lnTo>
                                  <a:pt x="178" y="6"/>
                                </a:lnTo>
                                <a:lnTo>
                                  <a:pt x="221" y="6"/>
                                </a:lnTo>
                                <a:lnTo>
                                  <a:pt x="264" y="9"/>
                                </a:lnTo>
                                <a:lnTo>
                                  <a:pt x="305" y="11"/>
                                </a:lnTo>
                                <a:lnTo>
                                  <a:pt x="346" y="13"/>
                                </a:lnTo>
                                <a:lnTo>
                                  <a:pt x="384" y="15"/>
                                </a:lnTo>
                                <a:lnTo>
                                  <a:pt x="423" y="17"/>
                                </a:lnTo>
                                <a:lnTo>
                                  <a:pt x="460" y="21"/>
                                </a:lnTo>
                                <a:lnTo>
                                  <a:pt x="496" y="24"/>
                                </a:lnTo>
                                <a:lnTo>
                                  <a:pt x="530" y="26"/>
                                </a:lnTo>
                                <a:lnTo>
                                  <a:pt x="563" y="30"/>
                                </a:lnTo>
                                <a:lnTo>
                                  <a:pt x="597" y="34"/>
                                </a:lnTo>
                                <a:lnTo>
                                  <a:pt x="627" y="36"/>
                                </a:lnTo>
                                <a:lnTo>
                                  <a:pt x="655" y="41"/>
                                </a:lnTo>
                                <a:lnTo>
                                  <a:pt x="683" y="45"/>
                                </a:lnTo>
                                <a:lnTo>
                                  <a:pt x="711" y="49"/>
                                </a:lnTo>
                                <a:lnTo>
                                  <a:pt x="734" y="54"/>
                                </a:lnTo>
                                <a:lnTo>
                                  <a:pt x="758" y="58"/>
                                </a:lnTo>
                                <a:lnTo>
                                  <a:pt x="779" y="64"/>
                                </a:lnTo>
                                <a:lnTo>
                                  <a:pt x="800" y="69"/>
                                </a:lnTo>
                                <a:lnTo>
                                  <a:pt x="816" y="73"/>
                                </a:lnTo>
                                <a:lnTo>
                                  <a:pt x="833" y="79"/>
                                </a:lnTo>
                                <a:lnTo>
                                  <a:pt x="846" y="84"/>
                                </a:lnTo>
                                <a:lnTo>
                                  <a:pt x="860" y="90"/>
                                </a:lnTo>
                                <a:lnTo>
                                  <a:pt x="867" y="94"/>
                                </a:lnTo>
                                <a:lnTo>
                                  <a:pt x="876" y="100"/>
                                </a:lnTo>
                                <a:lnTo>
                                  <a:pt x="881" y="105"/>
                                </a:lnTo>
                                <a:lnTo>
                                  <a:pt x="885" y="111"/>
                                </a:lnTo>
                                <a:lnTo>
                                  <a:pt x="885" y="115"/>
                                </a:lnTo>
                                <a:lnTo>
                                  <a:pt x="890" y="115"/>
                                </a:lnTo>
                                <a:close/>
                              </a:path>
                            </a:pathLst>
                          </a:custGeom>
                          <a:solidFill>
                            <a:srgbClr val="c0fef9"/>
                          </a:solidFill>
                          <a:ln>
                            <a:noFill/>
                          </a:ln>
                        </wps:spPr>
                        <wps:style>
                          <a:lnRef idx="0"/>
                          <a:fillRef idx="0"/>
                          <a:effectRef idx="0"/>
                          <a:fontRef idx="minor"/>
                        </wps:style>
                        <wps:bodyPr/>
                      </wps:wsp>
                      <wps:wsp>
                        <wps:cNvSpPr/>
                        <wps:spPr>
                          <a:xfrm>
                            <a:off x="190440" y="9000"/>
                            <a:ext cx="1694880" cy="1200960"/>
                          </a:xfrm>
                          <a:custGeom>
                            <a:avLst/>
                            <a:gdLst/>
                            <a:ahLst/>
                            <a:rect l="l" t="t" r="r" b="b"/>
                            <a:pathLst>
                              <a:path w="2669" h="1891">
                                <a:moveTo>
                                  <a:pt x="241" y="629"/>
                                </a:moveTo>
                                <a:lnTo>
                                  <a:pt x="228" y="631"/>
                                </a:lnTo>
                                <a:lnTo>
                                  <a:pt x="217" y="633"/>
                                </a:lnTo>
                                <a:lnTo>
                                  <a:pt x="204" y="635"/>
                                </a:lnTo>
                                <a:lnTo>
                                  <a:pt x="191" y="639"/>
                                </a:lnTo>
                                <a:lnTo>
                                  <a:pt x="168" y="646"/>
                                </a:lnTo>
                                <a:lnTo>
                                  <a:pt x="146" y="657"/>
                                </a:lnTo>
                                <a:lnTo>
                                  <a:pt x="125" y="669"/>
                                </a:lnTo>
                                <a:lnTo>
                                  <a:pt x="106" y="682"/>
                                </a:lnTo>
                                <a:lnTo>
                                  <a:pt x="86" y="697"/>
                                </a:lnTo>
                                <a:lnTo>
                                  <a:pt x="69" y="714"/>
                                </a:lnTo>
                                <a:lnTo>
                                  <a:pt x="54" y="732"/>
                                </a:lnTo>
                                <a:lnTo>
                                  <a:pt x="41" y="751"/>
                                </a:lnTo>
                                <a:lnTo>
                                  <a:pt x="28" y="772"/>
                                </a:lnTo>
                                <a:lnTo>
                                  <a:pt x="20" y="794"/>
                                </a:lnTo>
                                <a:lnTo>
                                  <a:pt x="11" y="815"/>
                                </a:lnTo>
                                <a:lnTo>
                                  <a:pt x="9" y="828"/>
                                </a:lnTo>
                                <a:lnTo>
                                  <a:pt x="5" y="839"/>
                                </a:lnTo>
                                <a:lnTo>
                                  <a:pt x="3" y="851"/>
                                </a:lnTo>
                                <a:lnTo>
                                  <a:pt x="3" y="864"/>
                                </a:lnTo>
                                <a:lnTo>
                                  <a:pt x="0" y="875"/>
                                </a:lnTo>
                                <a:lnTo>
                                  <a:pt x="0" y="888"/>
                                </a:lnTo>
                                <a:lnTo>
                                  <a:pt x="0" y="905"/>
                                </a:lnTo>
                                <a:lnTo>
                                  <a:pt x="3" y="922"/>
                                </a:lnTo>
                                <a:lnTo>
                                  <a:pt x="7" y="939"/>
                                </a:lnTo>
                                <a:lnTo>
                                  <a:pt x="9" y="956"/>
                                </a:lnTo>
                                <a:lnTo>
                                  <a:pt x="15" y="971"/>
                                </a:lnTo>
                                <a:lnTo>
                                  <a:pt x="22" y="988"/>
                                </a:lnTo>
                                <a:lnTo>
                                  <a:pt x="28" y="1003"/>
                                </a:lnTo>
                                <a:lnTo>
                                  <a:pt x="37" y="1018"/>
                                </a:lnTo>
                                <a:lnTo>
                                  <a:pt x="46" y="1031"/>
                                </a:lnTo>
                                <a:lnTo>
                                  <a:pt x="56" y="1046"/>
                                </a:lnTo>
                                <a:lnTo>
                                  <a:pt x="67" y="1059"/>
                                </a:lnTo>
                                <a:lnTo>
                                  <a:pt x="78" y="1072"/>
                                </a:lnTo>
                                <a:lnTo>
                                  <a:pt x="91" y="1083"/>
                                </a:lnTo>
                                <a:lnTo>
                                  <a:pt x="103" y="1093"/>
                                </a:lnTo>
                                <a:lnTo>
                                  <a:pt x="119" y="1104"/>
                                </a:lnTo>
                                <a:lnTo>
                                  <a:pt x="134" y="1113"/>
                                </a:lnTo>
                                <a:lnTo>
                                  <a:pt x="131" y="1110"/>
                                </a:lnTo>
                                <a:lnTo>
                                  <a:pt x="116" y="1130"/>
                                </a:lnTo>
                                <a:lnTo>
                                  <a:pt x="101" y="1149"/>
                                </a:lnTo>
                                <a:lnTo>
                                  <a:pt x="88" y="1170"/>
                                </a:lnTo>
                                <a:lnTo>
                                  <a:pt x="84" y="1180"/>
                                </a:lnTo>
                                <a:lnTo>
                                  <a:pt x="78" y="1192"/>
                                </a:lnTo>
                                <a:lnTo>
                                  <a:pt x="73" y="1201"/>
                                </a:lnTo>
                                <a:lnTo>
                                  <a:pt x="69" y="1214"/>
                                </a:lnTo>
                                <a:lnTo>
                                  <a:pt x="67" y="1225"/>
                                </a:lnTo>
                                <a:lnTo>
                                  <a:pt x="65" y="1238"/>
                                </a:lnTo>
                                <a:lnTo>
                                  <a:pt x="63" y="1249"/>
                                </a:lnTo>
                                <a:lnTo>
                                  <a:pt x="61" y="1261"/>
                                </a:lnTo>
                                <a:lnTo>
                                  <a:pt x="61" y="1274"/>
                                </a:lnTo>
                                <a:lnTo>
                                  <a:pt x="61" y="1287"/>
                                </a:lnTo>
                                <a:lnTo>
                                  <a:pt x="61" y="1300"/>
                                </a:lnTo>
                                <a:lnTo>
                                  <a:pt x="61" y="1313"/>
                                </a:lnTo>
                                <a:lnTo>
                                  <a:pt x="63" y="1326"/>
                                </a:lnTo>
                                <a:lnTo>
                                  <a:pt x="65" y="1338"/>
                                </a:lnTo>
                                <a:lnTo>
                                  <a:pt x="67" y="1351"/>
                                </a:lnTo>
                                <a:lnTo>
                                  <a:pt x="71" y="1364"/>
                                </a:lnTo>
                                <a:lnTo>
                                  <a:pt x="76" y="1375"/>
                                </a:lnTo>
                                <a:lnTo>
                                  <a:pt x="80" y="1388"/>
                                </a:lnTo>
                                <a:lnTo>
                                  <a:pt x="86" y="1398"/>
                                </a:lnTo>
                                <a:lnTo>
                                  <a:pt x="93" y="1409"/>
                                </a:lnTo>
                                <a:lnTo>
                                  <a:pt x="99" y="1420"/>
                                </a:lnTo>
                                <a:lnTo>
                                  <a:pt x="106" y="1431"/>
                                </a:lnTo>
                                <a:lnTo>
                                  <a:pt x="121" y="1452"/>
                                </a:lnTo>
                                <a:lnTo>
                                  <a:pt x="138" y="1469"/>
                                </a:lnTo>
                                <a:lnTo>
                                  <a:pt x="157" y="1486"/>
                                </a:lnTo>
                                <a:lnTo>
                                  <a:pt x="179" y="1501"/>
                                </a:lnTo>
                                <a:lnTo>
                                  <a:pt x="200" y="1514"/>
                                </a:lnTo>
                                <a:lnTo>
                                  <a:pt x="213" y="1520"/>
                                </a:lnTo>
                                <a:lnTo>
                                  <a:pt x="224" y="1525"/>
                                </a:lnTo>
                                <a:lnTo>
                                  <a:pt x="237" y="1529"/>
                                </a:lnTo>
                                <a:lnTo>
                                  <a:pt x="249" y="1533"/>
                                </a:lnTo>
                                <a:lnTo>
                                  <a:pt x="262" y="1538"/>
                                </a:lnTo>
                                <a:lnTo>
                                  <a:pt x="275" y="1540"/>
                                </a:lnTo>
                                <a:lnTo>
                                  <a:pt x="288" y="1542"/>
                                </a:lnTo>
                                <a:lnTo>
                                  <a:pt x="301" y="1544"/>
                                </a:lnTo>
                                <a:lnTo>
                                  <a:pt x="314" y="1544"/>
                                </a:lnTo>
                                <a:lnTo>
                                  <a:pt x="329" y="1546"/>
                                </a:lnTo>
                                <a:lnTo>
                                  <a:pt x="344" y="1544"/>
                                </a:lnTo>
                                <a:lnTo>
                                  <a:pt x="359" y="1544"/>
                                </a:lnTo>
                                <a:lnTo>
                                  <a:pt x="359" y="1546"/>
                                </a:lnTo>
                                <a:lnTo>
                                  <a:pt x="376" y="1572"/>
                                </a:lnTo>
                                <a:lnTo>
                                  <a:pt x="393" y="1597"/>
                                </a:lnTo>
                                <a:lnTo>
                                  <a:pt x="413" y="1621"/>
                                </a:lnTo>
                                <a:lnTo>
                                  <a:pt x="434" y="1642"/>
                                </a:lnTo>
                                <a:lnTo>
                                  <a:pt x="458" y="1662"/>
                                </a:lnTo>
                                <a:lnTo>
                                  <a:pt x="481" y="1681"/>
                                </a:lnTo>
                                <a:lnTo>
                                  <a:pt x="507" y="1700"/>
                                </a:lnTo>
                                <a:lnTo>
                                  <a:pt x="533" y="1715"/>
                                </a:lnTo>
                                <a:lnTo>
                                  <a:pt x="561" y="1730"/>
                                </a:lnTo>
                                <a:lnTo>
                                  <a:pt x="589" y="1741"/>
                                </a:lnTo>
                                <a:lnTo>
                                  <a:pt x="618" y="1752"/>
                                </a:lnTo>
                                <a:lnTo>
                                  <a:pt x="648" y="1760"/>
                                </a:lnTo>
                                <a:lnTo>
                                  <a:pt x="678" y="1769"/>
                                </a:lnTo>
                                <a:lnTo>
                                  <a:pt x="710" y="1773"/>
                                </a:lnTo>
                                <a:lnTo>
                                  <a:pt x="742" y="1775"/>
                                </a:lnTo>
                                <a:lnTo>
                                  <a:pt x="772" y="1777"/>
                                </a:lnTo>
                                <a:lnTo>
                                  <a:pt x="804" y="1775"/>
                                </a:lnTo>
                                <a:lnTo>
                                  <a:pt x="836" y="1773"/>
                                </a:lnTo>
                                <a:lnTo>
                                  <a:pt x="869" y="1769"/>
                                </a:lnTo>
                                <a:lnTo>
                                  <a:pt x="901" y="1760"/>
                                </a:lnTo>
                                <a:lnTo>
                                  <a:pt x="931" y="1752"/>
                                </a:lnTo>
                                <a:lnTo>
                                  <a:pt x="961" y="1741"/>
                                </a:lnTo>
                                <a:lnTo>
                                  <a:pt x="989" y="1726"/>
                                </a:lnTo>
                                <a:lnTo>
                                  <a:pt x="1019" y="1711"/>
                                </a:lnTo>
                                <a:lnTo>
                                  <a:pt x="1017" y="1711"/>
                                </a:lnTo>
                                <a:lnTo>
                                  <a:pt x="1032" y="1732"/>
                                </a:lnTo>
                                <a:lnTo>
                                  <a:pt x="1049" y="1752"/>
                                </a:lnTo>
                                <a:lnTo>
                                  <a:pt x="1066" y="1771"/>
                                </a:lnTo>
                                <a:lnTo>
                                  <a:pt x="1085" y="1788"/>
                                </a:lnTo>
                                <a:lnTo>
                                  <a:pt x="1105" y="1803"/>
                                </a:lnTo>
                                <a:lnTo>
                                  <a:pt x="1124" y="1818"/>
                                </a:lnTo>
                                <a:lnTo>
                                  <a:pt x="1146" y="1831"/>
                                </a:lnTo>
                                <a:lnTo>
                                  <a:pt x="1167" y="1844"/>
                                </a:lnTo>
                                <a:lnTo>
                                  <a:pt x="1191" y="1854"/>
                                </a:lnTo>
                                <a:lnTo>
                                  <a:pt x="1214" y="1863"/>
                                </a:lnTo>
                                <a:lnTo>
                                  <a:pt x="1238" y="1871"/>
                                </a:lnTo>
                                <a:lnTo>
                                  <a:pt x="1261" y="1878"/>
                                </a:lnTo>
                                <a:lnTo>
                                  <a:pt x="1287" y="1884"/>
                                </a:lnTo>
                                <a:lnTo>
                                  <a:pt x="1313" y="1889"/>
                                </a:lnTo>
                                <a:lnTo>
                                  <a:pt x="1339" y="1891"/>
                                </a:lnTo>
                                <a:lnTo>
                                  <a:pt x="1365" y="1891"/>
                                </a:lnTo>
                                <a:lnTo>
                                  <a:pt x="1382" y="1891"/>
                                </a:lnTo>
                                <a:lnTo>
                                  <a:pt x="1399" y="1889"/>
                                </a:lnTo>
                                <a:lnTo>
                                  <a:pt x="1414" y="1889"/>
                                </a:lnTo>
                                <a:lnTo>
                                  <a:pt x="1431" y="1886"/>
                                </a:lnTo>
                                <a:lnTo>
                                  <a:pt x="1448" y="1882"/>
                                </a:lnTo>
                                <a:lnTo>
                                  <a:pt x="1463" y="1880"/>
                                </a:lnTo>
                                <a:lnTo>
                                  <a:pt x="1480" y="1876"/>
                                </a:lnTo>
                                <a:lnTo>
                                  <a:pt x="1495" y="1869"/>
                                </a:lnTo>
                                <a:lnTo>
                                  <a:pt x="1510" y="1865"/>
                                </a:lnTo>
                                <a:lnTo>
                                  <a:pt x="1528" y="1859"/>
                                </a:lnTo>
                                <a:lnTo>
                                  <a:pt x="1543" y="1852"/>
                                </a:lnTo>
                                <a:lnTo>
                                  <a:pt x="1556" y="1846"/>
                                </a:lnTo>
                                <a:lnTo>
                                  <a:pt x="1571" y="1837"/>
                                </a:lnTo>
                                <a:lnTo>
                                  <a:pt x="1586" y="1829"/>
                                </a:lnTo>
                                <a:lnTo>
                                  <a:pt x="1612" y="1812"/>
                                </a:lnTo>
                                <a:lnTo>
                                  <a:pt x="1637" y="1792"/>
                                </a:lnTo>
                                <a:lnTo>
                                  <a:pt x="1662" y="1771"/>
                                </a:lnTo>
                                <a:lnTo>
                                  <a:pt x="1684" y="1747"/>
                                </a:lnTo>
                                <a:lnTo>
                                  <a:pt x="1705" y="1722"/>
                                </a:lnTo>
                                <a:lnTo>
                                  <a:pt x="1713" y="1707"/>
                                </a:lnTo>
                                <a:lnTo>
                                  <a:pt x="1722" y="1694"/>
                                </a:lnTo>
                                <a:lnTo>
                                  <a:pt x="1730" y="1681"/>
                                </a:lnTo>
                                <a:lnTo>
                                  <a:pt x="1739" y="1666"/>
                                </a:lnTo>
                                <a:lnTo>
                                  <a:pt x="1745" y="1651"/>
                                </a:lnTo>
                                <a:lnTo>
                                  <a:pt x="1752" y="1636"/>
                                </a:lnTo>
                                <a:lnTo>
                                  <a:pt x="1758" y="1621"/>
                                </a:lnTo>
                                <a:lnTo>
                                  <a:pt x="1763" y="1604"/>
                                </a:lnTo>
                                <a:lnTo>
                                  <a:pt x="1765" y="1606"/>
                                </a:lnTo>
                                <a:lnTo>
                                  <a:pt x="1786" y="1619"/>
                                </a:lnTo>
                                <a:lnTo>
                                  <a:pt x="1808" y="1630"/>
                                </a:lnTo>
                                <a:lnTo>
                                  <a:pt x="1831" y="1638"/>
                                </a:lnTo>
                                <a:lnTo>
                                  <a:pt x="1855" y="1645"/>
                                </a:lnTo>
                                <a:lnTo>
                                  <a:pt x="1879" y="1651"/>
                                </a:lnTo>
                                <a:lnTo>
                                  <a:pt x="1902" y="1655"/>
                                </a:lnTo>
                                <a:lnTo>
                                  <a:pt x="1928" y="1657"/>
                                </a:lnTo>
                                <a:lnTo>
                                  <a:pt x="1954" y="1660"/>
                                </a:lnTo>
                                <a:lnTo>
                                  <a:pt x="1971" y="1657"/>
                                </a:lnTo>
                                <a:lnTo>
                                  <a:pt x="1990" y="1657"/>
                                </a:lnTo>
                                <a:lnTo>
                                  <a:pt x="2007" y="1655"/>
                                </a:lnTo>
                                <a:lnTo>
                                  <a:pt x="2025" y="1651"/>
                                </a:lnTo>
                                <a:lnTo>
                                  <a:pt x="2042" y="1649"/>
                                </a:lnTo>
                                <a:lnTo>
                                  <a:pt x="2059" y="1642"/>
                                </a:lnTo>
                                <a:lnTo>
                                  <a:pt x="2074" y="1638"/>
                                </a:lnTo>
                                <a:lnTo>
                                  <a:pt x="2091" y="1632"/>
                                </a:lnTo>
                                <a:lnTo>
                                  <a:pt x="2106" y="1625"/>
                                </a:lnTo>
                                <a:lnTo>
                                  <a:pt x="2121" y="1617"/>
                                </a:lnTo>
                                <a:lnTo>
                                  <a:pt x="2136" y="1610"/>
                                </a:lnTo>
                                <a:lnTo>
                                  <a:pt x="2151" y="1600"/>
                                </a:lnTo>
                                <a:lnTo>
                                  <a:pt x="2166" y="1591"/>
                                </a:lnTo>
                                <a:lnTo>
                                  <a:pt x="2179" y="1580"/>
                                </a:lnTo>
                                <a:lnTo>
                                  <a:pt x="2192" y="1570"/>
                                </a:lnTo>
                                <a:lnTo>
                                  <a:pt x="2205" y="1559"/>
                                </a:lnTo>
                                <a:lnTo>
                                  <a:pt x="2216" y="1546"/>
                                </a:lnTo>
                                <a:lnTo>
                                  <a:pt x="2226" y="1535"/>
                                </a:lnTo>
                                <a:lnTo>
                                  <a:pt x="2237" y="1523"/>
                                </a:lnTo>
                                <a:lnTo>
                                  <a:pt x="2248" y="1508"/>
                                </a:lnTo>
                                <a:lnTo>
                                  <a:pt x="2256" y="1495"/>
                                </a:lnTo>
                                <a:lnTo>
                                  <a:pt x="2265" y="1480"/>
                                </a:lnTo>
                                <a:lnTo>
                                  <a:pt x="2274" y="1465"/>
                                </a:lnTo>
                                <a:lnTo>
                                  <a:pt x="2280" y="1450"/>
                                </a:lnTo>
                                <a:lnTo>
                                  <a:pt x="2286" y="1435"/>
                                </a:lnTo>
                                <a:lnTo>
                                  <a:pt x="2293" y="1420"/>
                                </a:lnTo>
                                <a:lnTo>
                                  <a:pt x="2297" y="1403"/>
                                </a:lnTo>
                                <a:lnTo>
                                  <a:pt x="2301" y="1386"/>
                                </a:lnTo>
                                <a:lnTo>
                                  <a:pt x="2306" y="1368"/>
                                </a:lnTo>
                                <a:lnTo>
                                  <a:pt x="2308" y="1351"/>
                                </a:lnTo>
                                <a:lnTo>
                                  <a:pt x="2310" y="1334"/>
                                </a:lnTo>
                                <a:lnTo>
                                  <a:pt x="2310" y="1317"/>
                                </a:lnTo>
                                <a:lnTo>
                                  <a:pt x="2327" y="1313"/>
                                </a:lnTo>
                                <a:lnTo>
                                  <a:pt x="2347" y="1308"/>
                                </a:lnTo>
                                <a:lnTo>
                                  <a:pt x="2366" y="1304"/>
                                </a:lnTo>
                                <a:lnTo>
                                  <a:pt x="2383" y="1300"/>
                                </a:lnTo>
                                <a:lnTo>
                                  <a:pt x="2402" y="1294"/>
                                </a:lnTo>
                                <a:lnTo>
                                  <a:pt x="2419" y="1285"/>
                                </a:lnTo>
                                <a:lnTo>
                                  <a:pt x="2435" y="1279"/>
                                </a:lnTo>
                                <a:lnTo>
                                  <a:pt x="2452" y="1270"/>
                                </a:lnTo>
                                <a:lnTo>
                                  <a:pt x="2469" y="1261"/>
                                </a:lnTo>
                                <a:lnTo>
                                  <a:pt x="2484" y="1252"/>
                                </a:lnTo>
                                <a:lnTo>
                                  <a:pt x="2499" y="1243"/>
                                </a:lnTo>
                                <a:lnTo>
                                  <a:pt x="2514" y="1229"/>
                                </a:lnTo>
                                <a:lnTo>
                                  <a:pt x="2527" y="1219"/>
                                </a:lnTo>
                                <a:lnTo>
                                  <a:pt x="2540" y="1207"/>
                                </a:lnTo>
                                <a:lnTo>
                                  <a:pt x="2553" y="1195"/>
                                </a:lnTo>
                                <a:lnTo>
                                  <a:pt x="2565" y="1180"/>
                                </a:lnTo>
                                <a:lnTo>
                                  <a:pt x="2578" y="1168"/>
                                </a:lnTo>
                                <a:lnTo>
                                  <a:pt x="2589" y="1155"/>
                                </a:lnTo>
                                <a:lnTo>
                                  <a:pt x="2600" y="1140"/>
                                </a:lnTo>
                                <a:lnTo>
                                  <a:pt x="2609" y="1125"/>
                                </a:lnTo>
                                <a:lnTo>
                                  <a:pt x="2618" y="1110"/>
                                </a:lnTo>
                                <a:lnTo>
                                  <a:pt x="2627" y="1093"/>
                                </a:lnTo>
                                <a:lnTo>
                                  <a:pt x="2634" y="1078"/>
                                </a:lnTo>
                                <a:lnTo>
                                  <a:pt x="2642" y="1061"/>
                                </a:lnTo>
                                <a:lnTo>
                                  <a:pt x="2648" y="1044"/>
                                </a:lnTo>
                                <a:lnTo>
                                  <a:pt x="2654" y="1027"/>
                                </a:lnTo>
                                <a:lnTo>
                                  <a:pt x="2658" y="1010"/>
                                </a:lnTo>
                                <a:lnTo>
                                  <a:pt x="2660" y="991"/>
                                </a:lnTo>
                                <a:lnTo>
                                  <a:pt x="2665" y="973"/>
                                </a:lnTo>
                                <a:lnTo>
                                  <a:pt x="2666" y="954"/>
                                </a:lnTo>
                                <a:lnTo>
                                  <a:pt x="2669" y="937"/>
                                </a:lnTo>
                                <a:lnTo>
                                  <a:pt x="2669" y="918"/>
                                </a:lnTo>
                                <a:lnTo>
                                  <a:pt x="2669" y="901"/>
                                </a:lnTo>
                                <a:lnTo>
                                  <a:pt x="2666" y="884"/>
                                </a:lnTo>
                                <a:lnTo>
                                  <a:pt x="2665" y="869"/>
                                </a:lnTo>
                                <a:lnTo>
                                  <a:pt x="2663" y="851"/>
                                </a:lnTo>
                                <a:lnTo>
                                  <a:pt x="2660" y="834"/>
                                </a:lnTo>
                                <a:lnTo>
                                  <a:pt x="2657" y="819"/>
                                </a:lnTo>
                                <a:lnTo>
                                  <a:pt x="2651" y="804"/>
                                </a:lnTo>
                                <a:lnTo>
                                  <a:pt x="2645" y="787"/>
                                </a:lnTo>
                                <a:lnTo>
                                  <a:pt x="2642" y="772"/>
                                </a:lnTo>
                                <a:lnTo>
                                  <a:pt x="2634" y="757"/>
                                </a:lnTo>
                                <a:lnTo>
                                  <a:pt x="2627" y="742"/>
                                </a:lnTo>
                                <a:lnTo>
                                  <a:pt x="2619" y="727"/>
                                </a:lnTo>
                                <a:lnTo>
                                  <a:pt x="2612" y="712"/>
                                </a:lnTo>
                                <a:lnTo>
                                  <a:pt x="2602" y="699"/>
                                </a:lnTo>
                                <a:lnTo>
                                  <a:pt x="2591" y="684"/>
                                </a:lnTo>
                                <a:lnTo>
                                  <a:pt x="2580" y="672"/>
                                </a:lnTo>
                                <a:lnTo>
                                  <a:pt x="2587" y="657"/>
                                </a:lnTo>
                                <a:lnTo>
                                  <a:pt x="2591" y="642"/>
                                </a:lnTo>
                                <a:lnTo>
                                  <a:pt x="2598" y="627"/>
                                </a:lnTo>
                                <a:lnTo>
                                  <a:pt x="2600" y="610"/>
                                </a:lnTo>
                                <a:lnTo>
                                  <a:pt x="2604" y="595"/>
                                </a:lnTo>
                                <a:lnTo>
                                  <a:pt x="2606" y="577"/>
                                </a:lnTo>
                                <a:lnTo>
                                  <a:pt x="2606" y="562"/>
                                </a:lnTo>
                                <a:lnTo>
                                  <a:pt x="2606" y="545"/>
                                </a:lnTo>
                                <a:lnTo>
                                  <a:pt x="2606" y="532"/>
                                </a:lnTo>
                                <a:lnTo>
                                  <a:pt x="2606" y="520"/>
                                </a:lnTo>
                                <a:lnTo>
                                  <a:pt x="2604" y="507"/>
                                </a:lnTo>
                                <a:lnTo>
                                  <a:pt x="2602" y="494"/>
                                </a:lnTo>
                                <a:lnTo>
                                  <a:pt x="2600" y="481"/>
                                </a:lnTo>
                                <a:lnTo>
                                  <a:pt x="2598" y="468"/>
                                </a:lnTo>
                                <a:lnTo>
                                  <a:pt x="2589" y="443"/>
                                </a:lnTo>
                                <a:lnTo>
                                  <a:pt x="2580" y="419"/>
                                </a:lnTo>
                                <a:lnTo>
                                  <a:pt x="2568" y="395"/>
                                </a:lnTo>
                                <a:lnTo>
                                  <a:pt x="2555" y="374"/>
                                </a:lnTo>
                                <a:lnTo>
                                  <a:pt x="2540" y="353"/>
                                </a:lnTo>
                                <a:lnTo>
                                  <a:pt x="2523" y="333"/>
                                </a:lnTo>
                                <a:lnTo>
                                  <a:pt x="2503" y="314"/>
                                </a:lnTo>
                                <a:lnTo>
                                  <a:pt x="2484" y="297"/>
                                </a:lnTo>
                                <a:lnTo>
                                  <a:pt x="2462" y="282"/>
                                </a:lnTo>
                                <a:lnTo>
                                  <a:pt x="2441" y="269"/>
                                </a:lnTo>
                                <a:lnTo>
                                  <a:pt x="2415" y="257"/>
                                </a:lnTo>
                                <a:lnTo>
                                  <a:pt x="2392" y="248"/>
                                </a:lnTo>
                                <a:lnTo>
                                  <a:pt x="2364" y="239"/>
                                </a:lnTo>
                                <a:lnTo>
                                  <a:pt x="2366" y="238"/>
                                </a:lnTo>
                                <a:lnTo>
                                  <a:pt x="2364" y="225"/>
                                </a:lnTo>
                                <a:lnTo>
                                  <a:pt x="2359" y="214"/>
                                </a:lnTo>
                                <a:lnTo>
                                  <a:pt x="2355" y="202"/>
                                </a:lnTo>
                                <a:lnTo>
                                  <a:pt x="2351" y="189"/>
                                </a:lnTo>
                                <a:lnTo>
                                  <a:pt x="2342" y="165"/>
                                </a:lnTo>
                                <a:lnTo>
                                  <a:pt x="2329" y="144"/>
                                </a:lnTo>
                                <a:lnTo>
                                  <a:pt x="2314" y="122"/>
                                </a:lnTo>
                                <a:lnTo>
                                  <a:pt x="2299" y="103"/>
                                </a:lnTo>
                                <a:lnTo>
                                  <a:pt x="2282" y="86"/>
                                </a:lnTo>
                                <a:lnTo>
                                  <a:pt x="2263" y="69"/>
                                </a:lnTo>
                                <a:lnTo>
                                  <a:pt x="2243" y="54"/>
                                </a:lnTo>
                                <a:lnTo>
                                  <a:pt x="2222" y="41"/>
                                </a:lnTo>
                                <a:lnTo>
                                  <a:pt x="2198" y="28"/>
                                </a:lnTo>
                                <a:lnTo>
                                  <a:pt x="2175" y="20"/>
                                </a:lnTo>
                                <a:lnTo>
                                  <a:pt x="2149" y="11"/>
                                </a:lnTo>
                                <a:lnTo>
                                  <a:pt x="2136" y="9"/>
                                </a:lnTo>
                                <a:lnTo>
                                  <a:pt x="2123" y="7"/>
                                </a:lnTo>
                                <a:lnTo>
                                  <a:pt x="2110" y="5"/>
                                </a:lnTo>
                                <a:lnTo>
                                  <a:pt x="2098" y="3"/>
                                </a:lnTo>
                                <a:lnTo>
                                  <a:pt x="2085" y="3"/>
                                </a:lnTo>
                                <a:lnTo>
                                  <a:pt x="2072" y="0"/>
                                </a:lnTo>
                                <a:lnTo>
                                  <a:pt x="2055" y="3"/>
                                </a:lnTo>
                                <a:lnTo>
                                  <a:pt x="2037" y="3"/>
                                </a:lnTo>
                                <a:lnTo>
                                  <a:pt x="2022" y="5"/>
                                </a:lnTo>
                                <a:lnTo>
                                  <a:pt x="2005" y="9"/>
                                </a:lnTo>
                                <a:lnTo>
                                  <a:pt x="1990" y="11"/>
                                </a:lnTo>
                                <a:lnTo>
                                  <a:pt x="1975" y="18"/>
                                </a:lnTo>
                                <a:lnTo>
                                  <a:pt x="1960" y="22"/>
                                </a:lnTo>
                                <a:lnTo>
                                  <a:pt x="1945" y="28"/>
                                </a:lnTo>
                                <a:lnTo>
                                  <a:pt x="1930" y="35"/>
                                </a:lnTo>
                                <a:lnTo>
                                  <a:pt x="1917" y="43"/>
                                </a:lnTo>
                                <a:lnTo>
                                  <a:pt x="1902" y="52"/>
                                </a:lnTo>
                                <a:lnTo>
                                  <a:pt x="1889" y="60"/>
                                </a:lnTo>
                                <a:lnTo>
                                  <a:pt x="1876" y="71"/>
                                </a:lnTo>
                                <a:lnTo>
                                  <a:pt x="1866" y="80"/>
                                </a:lnTo>
                                <a:lnTo>
                                  <a:pt x="1853" y="92"/>
                                </a:lnTo>
                                <a:lnTo>
                                  <a:pt x="1842" y="103"/>
                                </a:lnTo>
                                <a:lnTo>
                                  <a:pt x="1833" y="92"/>
                                </a:lnTo>
                                <a:lnTo>
                                  <a:pt x="1823" y="82"/>
                                </a:lnTo>
                                <a:lnTo>
                                  <a:pt x="1812" y="71"/>
                                </a:lnTo>
                                <a:lnTo>
                                  <a:pt x="1799" y="60"/>
                                </a:lnTo>
                                <a:lnTo>
                                  <a:pt x="1788" y="52"/>
                                </a:lnTo>
                                <a:lnTo>
                                  <a:pt x="1776" y="43"/>
                                </a:lnTo>
                                <a:lnTo>
                                  <a:pt x="1763" y="35"/>
                                </a:lnTo>
                                <a:lnTo>
                                  <a:pt x="1748" y="28"/>
                                </a:lnTo>
                                <a:lnTo>
                                  <a:pt x="1735" y="22"/>
                                </a:lnTo>
                                <a:lnTo>
                                  <a:pt x="1720" y="18"/>
                                </a:lnTo>
                                <a:lnTo>
                                  <a:pt x="1705" y="11"/>
                                </a:lnTo>
                                <a:lnTo>
                                  <a:pt x="1690" y="9"/>
                                </a:lnTo>
                                <a:lnTo>
                                  <a:pt x="1675" y="5"/>
                                </a:lnTo>
                                <a:lnTo>
                                  <a:pt x="1660" y="3"/>
                                </a:lnTo>
                                <a:lnTo>
                                  <a:pt x="1645" y="3"/>
                                </a:lnTo>
                                <a:lnTo>
                                  <a:pt x="1630" y="0"/>
                                </a:lnTo>
                                <a:lnTo>
                                  <a:pt x="1609" y="3"/>
                                </a:lnTo>
                                <a:lnTo>
                                  <a:pt x="1591" y="5"/>
                                </a:lnTo>
                                <a:lnTo>
                                  <a:pt x="1571" y="7"/>
                                </a:lnTo>
                                <a:lnTo>
                                  <a:pt x="1553" y="11"/>
                                </a:lnTo>
                                <a:lnTo>
                                  <a:pt x="1536" y="18"/>
                                </a:lnTo>
                                <a:lnTo>
                                  <a:pt x="1519" y="24"/>
                                </a:lnTo>
                                <a:lnTo>
                                  <a:pt x="1502" y="30"/>
                                </a:lnTo>
                                <a:lnTo>
                                  <a:pt x="1487" y="41"/>
                                </a:lnTo>
                                <a:lnTo>
                                  <a:pt x="1470" y="50"/>
                                </a:lnTo>
                                <a:lnTo>
                                  <a:pt x="1457" y="60"/>
                                </a:lnTo>
                                <a:lnTo>
                                  <a:pt x="1442" y="73"/>
                                </a:lnTo>
                                <a:lnTo>
                                  <a:pt x="1429" y="86"/>
                                </a:lnTo>
                                <a:lnTo>
                                  <a:pt x="1416" y="99"/>
                                </a:lnTo>
                                <a:lnTo>
                                  <a:pt x="1405" y="114"/>
                                </a:lnTo>
                                <a:lnTo>
                                  <a:pt x="1397" y="129"/>
                                </a:lnTo>
                                <a:lnTo>
                                  <a:pt x="1386" y="146"/>
                                </a:lnTo>
                                <a:lnTo>
                                  <a:pt x="1388" y="150"/>
                                </a:lnTo>
                                <a:lnTo>
                                  <a:pt x="1375" y="140"/>
                                </a:lnTo>
                                <a:lnTo>
                                  <a:pt x="1365" y="129"/>
                                </a:lnTo>
                                <a:lnTo>
                                  <a:pt x="1352" y="120"/>
                                </a:lnTo>
                                <a:lnTo>
                                  <a:pt x="1337" y="112"/>
                                </a:lnTo>
                                <a:lnTo>
                                  <a:pt x="1324" y="103"/>
                                </a:lnTo>
                                <a:lnTo>
                                  <a:pt x="1311" y="95"/>
                                </a:lnTo>
                                <a:lnTo>
                                  <a:pt x="1296" y="88"/>
                                </a:lnTo>
                                <a:lnTo>
                                  <a:pt x="1281" y="82"/>
                                </a:lnTo>
                                <a:lnTo>
                                  <a:pt x="1266" y="77"/>
                                </a:lnTo>
                                <a:lnTo>
                                  <a:pt x="1251" y="71"/>
                                </a:lnTo>
                                <a:lnTo>
                                  <a:pt x="1236" y="67"/>
                                </a:lnTo>
                                <a:lnTo>
                                  <a:pt x="1221" y="65"/>
                                </a:lnTo>
                                <a:lnTo>
                                  <a:pt x="1206" y="63"/>
                                </a:lnTo>
                                <a:lnTo>
                                  <a:pt x="1189" y="60"/>
                                </a:lnTo>
                                <a:lnTo>
                                  <a:pt x="1173" y="58"/>
                                </a:lnTo>
                                <a:lnTo>
                                  <a:pt x="1156" y="58"/>
                                </a:lnTo>
                                <a:lnTo>
                                  <a:pt x="1135" y="58"/>
                                </a:lnTo>
                                <a:lnTo>
                                  <a:pt x="1111" y="60"/>
                                </a:lnTo>
                                <a:lnTo>
                                  <a:pt x="1090" y="65"/>
                                </a:lnTo>
                                <a:lnTo>
                                  <a:pt x="1068" y="71"/>
                                </a:lnTo>
                                <a:lnTo>
                                  <a:pt x="1047" y="77"/>
                                </a:lnTo>
                                <a:lnTo>
                                  <a:pt x="1025" y="84"/>
                                </a:lnTo>
                                <a:lnTo>
                                  <a:pt x="1006" y="92"/>
                                </a:lnTo>
                                <a:lnTo>
                                  <a:pt x="987" y="103"/>
                                </a:lnTo>
                                <a:lnTo>
                                  <a:pt x="970" y="116"/>
                                </a:lnTo>
                                <a:lnTo>
                                  <a:pt x="950" y="129"/>
                                </a:lnTo>
                                <a:lnTo>
                                  <a:pt x="935" y="142"/>
                                </a:lnTo>
                                <a:lnTo>
                                  <a:pt x="918" y="157"/>
                                </a:lnTo>
                                <a:lnTo>
                                  <a:pt x="903" y="174"/>
                                </a:lnTo>
                                <a:lnTo>
                                  <a:pt x="890" y="191"/>
                                </a:lnTo>
                                <a:lnTo>
                                  <a:pt x="877" y="208"/>
                                </a:lnTo>
                                <a:lnTo>
                                  <a:pt x="867" y="227"/>
                                </a:lnTo>
                                <a:lnTo>
                                  <a:pt x="864" y="229"/>
                                </a:lnTo>
                                <a:lnTo>
                                  <a:pt x="841" y="217"/>
                                </a:lnTo>
                                <a:lnTo>
                                  <a:pt x="815" y="206"/>
                                </a:lnTo>
                                <a:lnTo>
                                  <a:pt x="789" y="195"/>
                                </a:lnTo>
                                <a:lnTo>
                                  <a:pt x="763" y="189"/>
                                </a:lnTo>
                                <a:lnTo>
                                  <a:pt x="738" y="182"/>
                                </a:lnTo>
                                <a:lnTo>
                                  <a:pt x="710" y="178"/>
                                </a:lnTo>
                                <a:lnTo>
                                  <a:pt x="682" y="176"/>
                                </a:lnTo>
                                <a:lnTo>
                                  <a:pt x="654" y="174"/>
                                </a:lnTo>
                                <a:lnTo>
                                  <a:pt x="633" y="174"/>
                                </a:lnTo>
                                <a:lnTo>
                                  <a:pt x="610" y="176"/>
                                </a:lnTo>
                                <a:lnTo>
                                  <a:pt x="591" y="178"/>
                                </a:lnTo>
                                <a:lnTo>
                                  <a:pt x="570" y="182"/>
                                </a:lnTo>
                                <a:lnTo>
                                  <a:pt x="550" y="187"/>
                                </a:lnTo>
                                <a:lnTo>
                                  <a:pt x="528" y="193"/>
                                </a:lnTo>
                                <a:lnTo>
                                  <a:pt x="509" y="200"/>
                                </a:lnTo>
                                <a:lnTo>
                                  <a:pt x="492" y="206"/>
                                </a:lnTo>
                                <a:lnTo>
                                  <a:pt x="473" y="214"/>
                                </a:lnTo>
                                <a:lnTo>
                                  <a:pt x="456" y="223"/>
                                </a:lnTo>
                                <a:lnTo>
                                  <a:pt x="438" y="232"/>
                                </a:lnTo>
                                <a:lnTo>
                                  <a:pt x="421" y="242"/>
                                </a:lnTo>
                                <a:lnTo>
                                  <a:pt x="404" y="254"/>
                                </a:lnTo>
                                <a:lnTo>
                                  <a:pt x="389" y="266"/>
                                </a:lnTo>
                                <a:lnTo>
                                  <a:pt x="374" y="278"/>
                                </a:lnTo>
                                <a:lnTo>
                                  <a:pt x="359" y="291"/>
                                </a:lnTo>
                                <a:lnTo>
                                  <a:pt x="346" y="306"/>
                                </a:lnTo>
                                <a:lnTo>
                                  <a:pt x="331" y="321"/>
                                </a:lnTo>
                                <a:lnTo>
                                  <a:pt x="320" y="336"/>
                                </a:lnTo>
                                <a:lnTo>
                                  <a:pt x="307" y="350"/>
                                </a:lnTo>
                                <a:lnTo>
                                  <a:pt x="297" y="368"/>
                                </a:lnTo>
                                <a:lnTo>
                                  <a:pt x="288" y="385"/>
                                </a:lnTo>
                                <a:lnTo>
                                  <a:pt x="277" y="402"/>
                                </a:lnTo>
                                <a:lnTo>
                                  <a:pt x="269" y="419"/>
                                </a:lnTo>
                                <a:lnTo>
                                  <a:pt x="262" y="438"/>
                                </a:lnTo>
                                <a:lnTo>
                                  <a:pt x="256" y="455"/>
                                </a:lnTo>
                                <a:lnTo>
                                  <a:pt x="249" y="475"/>
                                </a:lnTo>
                                <a:lnTo>
                                  <a:pt x="245" y="494"/>
                                </a:lnTo>
                                <a:lnTo>
                                  <a:pt x="241" y="515"/>
                                </a:lnTo>
                                <a:lnTo>
                                  <a:pt x="239" y="535"/>
                                </a:lnTo>
                                <a:lnTo>
                                  <a:pt x="237" y="554"/>
                                </a:lnTo>
                                <a:lnTo>
                                  <a:pt x="237" y="575"/>
                                </a:lnTo>
                                <a:lnTo>
                                  <a:pt x="239" y="603"/>
                                </a:lnTo>
                                <a:lnTo>
                                  <a:pt x="241" y="629"/>
                                </a:lnTo>
                                <a:close/>
                              </a:path>
                            </a:pathLst>
                          </a:custGeom>
                          <a:solidFill>
                            <a:srgbClr val="ffffff"/>
                          </a:solidFill>
                          <a:ln>
                            <a:noFill/>
                          </a:ln>
                        </wps:spPr>
                        <wps:style>
                          <a:lnRef idx="0"/>
                          <a:fillRef idx="0"/>
                          <a:effectRef idx="0"/>
                          <a:fontRef idx="minor"/>
                        </wps:style>
                        <wps:bodyPr/>
                      </wps:wsp>
                      <wps:wsp>
                        <wps:cNvSpPr/>
                        <wps:spPr>
                          <a:xfrm>
                            <a:off x="190440" y="9000"/>
                            <a:ext cx="1694880" cy="1200960"/>
                          </a:xfrm>
                          <a:custGeom>
                            <a:avLst/>
                            <a:gdLst/>
                            <a:ahLst/>
                            <a:rect l="l" t="t" r="r" b="b"/>
                            <a:pathLst>
                              <a:path w="2669" h="1891">
                                <a:moveTo>
                                  <a:pt x="241" y="629"/>
                                </a:moveTo>
                                <a:lnTo>
                                  <a:pt x="228" y="631"/>
                                </a:lnTo>
                                <a:lnTo>
                                  <a:pt x="217" y="633"/>
                                </a:lnTo>
                                <a:lnTo>
                                  <a:pt x="204" y="635"/>
                                </a:lnTo>
                                <a:lnTo>
                                  <a:pt x="191" y="639"/>
                                </a:lnTo>
                                <a:lnTo>
                                  <a:pt x="168" y="646"/>
                                </a:lnTo>
                                <a:lnTo>
                                  <a:pt x="146" y="657"/>
                                </a:lnTo>
                                <a:lnTo>
                                  <a:pt x="125" y="669"/>
                                </a:lnTo>
                                <a:lnTo>
                                  <a:pt x="106" y="682"/>
                                </a:lnTo>
                                <a:lnTo>
                                  <a:pt x="86" y="697"/>
                                </a:lnTo>
                                <a:lnTo>
                                  <a:pt x="69" y="714"/>
                                </a:lnTo>
                                <a:lnTo>
                                  <a:pt x="54" y="732"/>
                                </a:lnTo>
                                <a:lnTo>
                                  <a:pt x="41" y="751"/>
                                </a:lnTo>
                                <a:lnTo>
                                  <a:pt x="28" y="772"/>
                                </a:lnTo>
                                <a:lnTo>
                                  <a:pt x="20" y="794"/>
                                </a:lnTo>
                                <a:lnTo>
                                  <a:pt x="11" y="815"/>
                                </a:lnTo>
                                <a:lnTo>
                                  <a:pt x="9" y="828"/>
                                </a:lnTo>
                                <a:lnTo>
                                  <a:pt x="5" y="839"/>
                                </a:lnTo>
                                <a:lnTo>
                                  <a:pt x="3" y="851"/>
                                </a:lnTo>
                                <a:lnTo>
                                  <a:pt x="3" y="864"/>
                                </a:lnTo>
                                <a:lnTo>
                                  <a:pt x="0" y="875"/>
                                </a:lnTo>
                                <a:lnTo>
                                  <a:pt x="0" y="888"/>
                                </a:lnTo>
                                <a:lnTo>
                                  <a:pt x="0" y="905"/>
                                </a:lnTo>
                                <a:lnTo>
                                  <a:pt x="3" y="922"/>
                                </a:lnTo>
                                <a:lnTo>
                                  <a:pt x="7" y="939"/>
                                </a:lnTo>
                                <a:lnTo>
                                  <a:pt x="9" y="956"/>
                                </a:lnTo>
                                <a:lnTo>
                                  <a:pt x="15" y="971"/>
                                </a:lnTo>
                                <a:lnTo>
                                  <a:pt x="22" y="988"/>
                                </a:lnTo>
                                <a:lnTo>
                                  <a:pt x="28" y="1003"/>
                                </a:lnTo>
                                <a:lnTo>
                                  <a:pt x="37" y="1018"/>
                                </a:lnTo>
                                <a:lnTo>
                                  <a:pt x="46" y="1031"/>
                                </a:lnTo>
                                <a:lnTo>
                                  <a:pt x="56" y="1046"/>
                                </a:lnTo>
                                <a:lnTo>
                                  <a:pt x="67" y="1059"/>
                                </a:lnTo>
                                <a:lnTo>
                                  <a:pt x="78" y="1072"/>
                                </a:lnTo>
                                <a:lnTo>
                                  <a:pt x="91" y="1083"/>
                                </a:lnTo>
                                <a:lnTo>
                                  <a:pt x="103" y="1093"/>
                                </a:lnTo>
                                <a:lnTo>
                                  <a:pt x="119" y="1104"/>
                                </a:lnTo>
                                <a:lnTo>
                                  <a:pt x="134" y="1113"/>
                                </a:lnTo>
                                <a:lnTo>
                                  <a:pt x="131" y="1110"/>
                                </a:lnTo>
                                <a:lnTo>
                                  <a:pt x="116" y="1130"/>
                                </a:lnTo>
                                <a:lnTo>
                                  <a:pt x="101" y="1149"/>
                                </a:lnTo>
                                <a:lnTo>
                                  <a:pt x="88" y="1170"/>
                                </a:lnTo>
                                <a:lnTo>
                                  <a:pt x="84" y="1180"/>
                                </a:lnTo>
                                <a:lnTo>
                                  <a:pt x="78" y="1192"/>
                                </a:lnTo>
                                <a:lnTo>
                                  <a:pt x="73" y="1201"/>
                                </a:lnTo>
                                <a:lnTo>
                                  <a:pt x="69" y="1214"/>
                                </a:lnTo>
                                <a:lnTo>
                                  <a:pt x="67" y="1225"/>
                                </a:lnTo>
                                <a:lnTo>
                                  <a:pt x="65" y="1238"/>
                                </a:lnTo>
                                <a:lnTo>
                                  <a:pt x="63" y="1249"/>
                                </a:lnTo>
                                <a:lnTo>
                                  <a:pt x="61" y="1261"/>
                                </a:lnTo>
                                <a:lnTo>
                                  <a:pt x="61" y="1274"/>
                                </a:lnTo>
                                <a:lnTo>
                                  <a:pt x="61" y="1287"/>
                                </a:lnTo>
                                <a:lnTo>
                                  <a:pt x="61" y="1300"/>
                                </a:lnTo>
                                <a:lnTo>
                                  <a:pt x="61" y="1313"/>
                                </a:lnTo>
                                <a:lnTo>
                                  <a:pt x="63" y="1326"/>
                                </a:lnTo>
                                <a:lnTo>
                                  <a:pt x="65" y="1338"/>
                                </a:lnTo>
                                <a:lnTo>
                                  <a:pt x="67" y="1351"/>
                                </a:lnTo>
                                <a:lnTo>
                                  <a:pt x="71" y="1364"/>
                                </a:lnTo>
                                <a:lnTo>
                                  <a:pt x="76" y="1375"/>
                                </a:lnTo>
                                <a:lnTo>
                                  <a:pt x="80" y="1388"/>
                                </a:lnTo>
                                <a:lnTo>
                                  <a:pt x="86" y="1398"/>
                                </a:lnTo>
                                <a:lnTo>
                                  <a:pt x="93" y="1409"/>
                                </a:lnTo>
                                <a:lnTo>
                                  <a:pt x="99" y="1420"/>
                                </a:lnTo>
                                <a:lnTo>
                                  <a:pt x="106" y="1431"/>
                                </a:lnTo>
                                <a:lnTo>
                                  <a:pt x="121" y="1452"/>
                                </a:lnTo>
                                <a:lnTo>
                                  <a:pt x="138" y="1469"/>
                                </a:lnTo>
                                <a:lnTo>
                                  <a:pt x="157" y="1486"/>
                                </a:lnTo>
                                <a:lnTo>
                                  <a:pt x="179" y="1501"/>
                                </a:lnTo>
                                <a:lnTo>
                                  <a:pt x="200" y="1514"/>
                                </a:lnTo>
                                <a:lnTo>
                                  <a:pt x="213" y="1520"/>
                                </a:lnTo>
                                <a:lnTo>
                                  <a:pt x="224" y="1525"/>
                                </a:lnTo>
                                <a:lnTo>
                                  <a:pt x="237" y="1529"/>
                                </a:lnTo>
                                <a:lnTo>
                                  <a:pt x="249" y="1533"/>
                                </a:lnTo>
                                <a:lnTo>
                                  <a:pt x="262" y="1538"/>
                                </a:lnTo>
                                <a:lnTo>
                                  <a:pt x="275" y="1540"/>
                                </a:lnTo>
                                <a:lnTo>
                                  <a:pt x="288" y="1542"/>
                                </a:lnTo>
                                <a:lnTo>
                                  <a:pt x="301" y="1544"/>
                                </a:lnTo>
                                <a:lnTo>
                                  <a:pt x="314" y="1544"/>
                                </a:lnTo>
                                <a:lnTo>
                                  <a:pt x="329" y="1546"/>
                                </a:lnTo>
                                <a:lnTo>
                                  <a:pt x="344" y="1544"/>
                                </a:lnTo>
                                <a:lnTo>
                                  <a:pt x="359" y="1544"/>
                                </a:lnTo>
                                <a:lnTo>
                                  <a:pt x="359" y="1546"/>
                                </a:lnTo>
                                <a:lnTo>
                                  <a:pt x="376" y="1572"/>
                                </a:lnTo>
                                <a:lnTo>
                                  <a:pt x="393" y="1597"/>
                                </a:lnTo>
                                <a:lnTo>
                                  <a:pt x="413" y="1621"/>
                                </a:lnTo>
                                <a:lnTo>
                                  <a:pt x="434" y="1642"/>
                                </a:lnTo>
                                <a:lnTo>
                                  <a:pt x="458" y="1662"/>
                                </a:lnTo>
                                <a:lnTo>
                                  <a:pt x="481" y="1681"/>
                                </a:lnTo>
                                <a:lnTo>
                                  <a:pt x="507" y="1700"/>
                                </a:lnTo>
                                <a:lnTo>
                                  <a:pt x="533" y="1715"/>
                                </a:lnTo>
                                <a:lnTo>
                                  <a:pt x="561" y="1730"/>
                                </a:lnTo>
                                <a:lnTo>
                                  <a:pt x="589" y="1741"/>
                                </a:lnTo>
                                <a:lnTo>
                                  <a:pt x="618" y="1752"/>
                                </a:lnTo>
                                <a:lnTo>
                                  <a:pt x="648" y="1760"/>
                                </a:lnTo>
                                <a:lnTo>
                                  <a:pt x="678" y="1769"/>
                                </a:lnTo>
                                <a:lnTo>
                                  <a:pt x="710" y="1773"/>
                                </a:lnTo>
                                <a:lnTo>
                                  <a:pt x="742" y="1775"/>
                                </a:lnTo>
                                <a:lnTo>
                                  <a:pt x="772" y="1777"/>
                                </a:lnTo>
                                <a:lnTo>
                                  <a:pt x="804" y="1775"/>
                                </a:lnTo>
                                <a:lnTo>
                                  <a:pt x="836" y="1773"/>
                                </a:lnTo>
                                <a:lnTo>
                                  <a:pt x="869" y="1769"/>
                                </a:lnTo>
                                <a:lnTo>
                                  <a:pt x="901" y="1760"/>
                                </a:lnTo>
                                <a:lnTo>
                                  <a:pt x="931" y="1752"/>
                                </a:lnTo>
                                <a:lnTo>
                                  <a:pt x="961" y="1741"/>
                                </a:lnTo>
                                <a:lnTo>
                                  <a:pt x="989" y="1726"/>
                                </a:lnTo>
                                <a:lnTo>
                                  <a:pt x="1019" y="1711"/>
                                </a:lnTo>
                                <a:lnTo>
                                  <a:pt x="1017" y="1711"/>
                                </a:lnTo>
                                <a:lnTo>
                                  <a:pt x="1032" y="1732"/>
                                </a:lnTo>
                                <a:lnTo>
                                  <a:pt x="1049" y="1752"/>
                                </a:lnTo>
                                <a:lnTo>
                                  <a:pt x="1066" y="1771"/>
                                </a:lnTo>
                                <a:lnTo>
                                  <a:pt x="1085" y="1788"/>
                                </a:lnTo>
                                <a:lnTo>
                                  <a:pt x="1105" y="1803"/>
                                </a:lnTo>
                                <a:lnTo>
                                  <a:pt x="1124" y="1818"/>
                                </a:lnTo>
                                <a:lnTo>
                                  <a:pt x="1146" y="1831"/>
                                </a:lnTo>
                                <a:lnTo>
                                  <a:pt x="1167" y="1844"/>
                                </a:lnTo>
                                <a:lnTo>
                                  <a:pt x="1191" y="1854"/>
                                </a:lnTo>
                                <a:lnTo>
                                  <a:pt x="1214" y="1863"/>
                                </a:lnTo>
                                <a:lnTo>
                                  <a:pt x="1238" y="1871"/>
                                </a:lnTo>
                                <a:lnTo>
                                  <a:pt x="1261" y="1878"/>
                                </a:lnTo>
                                <a:lnTo>
                                  <a:pt x="1287" y="1884"/>
                                </a:lnTo>
                                <a:lnTo>
                                  <a:pt x="1313" y="1889"/>
                                </a:lnTo>
                                <a:lnTo>
                                  <a:pt x="1339" y="1891"/>
                                </a:lnTo>
                                <a:lnTo>
                                  <a:pt x="1365" y="1891"/>
                                </a:lnTo>
                                <a:lnTo>
                                  <a:pt x="1382" y="1891"/>
                                </a:lnTo>
                                <a:lnTo>
                                  <a:pt x="1399" y="1889"/>
                                </a:lnTo>
                                <a:lnTo>
                                  <a:pt x="1414" y="1889"/>
                                </a:lnTo>
                                <a:lnTo>
                                  <a:pt x="1431" y="1886"/>
                                </a:lnTo>
                                <a:lnTo>
                                  <a:pt x="1448" y="1882"/>
                                </a:lnTo>
                                <a:lnTo>
                                  <a:pt x="1463" y="1880"/>
                                </a:lnTo>
                                <a:lnTo>
                                  <a:pt x="1480" y="1876"/>
                                </a:lnTo>
                                <a:lnTo>
                                  <a:pt x="1495" y="1869"/>
                                </a:lnTo>
                                <a:lnTo>
                                  <a:pt x="1510" y="1865"/>
                                </a:lnTo>
                                <a:lnTo>
                                  <a:pt x="1528" y="1859"/>
                                </a:lnTo>
                                <a:lnTo>
                                  <a:pt x="1543" y="1852"/>
                                </a:lnTo>
                                <a:lnTo>
                                  <a:pt x="1556" y="1846"/>
                                </a:lnTo>
                                <a:lnTo>
                                  <a:pt x="1571" y="1837"/>
                                </a:lnTo>
                                <a:lnTo>
                                  <a:pt x="1586" y="1829"/>
                                </a:lnTo>
                                <a:lnTo>
                                  <a:pt x="1612" y="1812"/>
                                </a:lnTo>
                                <a:lnTo>
                                  <a:pt x="1637" y="1792"/>
                                </a:lnTo>
                                <a:lnTo>
                                  <a:pt x="1662" y="1771"/>
                                </a:lnTo>
                                <a:lnTo>
                                  <a:pt x="1684" y="1747"/>
                                </a:lnTo>
                                <a:lnTo>
                                  <a:pt x="1705" y="1722"/>
                                </a:lnTo>
                                <a:lnTo>
                                  <a:pt x="1713" y="1707"/>
                                </a:lnTo>
                                <a:lnTo>
                                  <a:pt x="1722" y="1694"/>
                                </a:lnTo>
                                <a:lnTo>
                                  <a:pt x="1730" y="1681"/>
                                </a:lnTo>
                                <a:lnTo>
                                  <a:pt x="1739" y="1666"/>
                                </a:lnTo>
                                <a:lnTo>
                                  <a:pt x="1745" y="1651"/>
                                </a:lnTo>
                                <a:lnTo>
                                  <a:pt x="1752" y="1636"/>
                                </a:lnTo>
                                <a:lnTo>
                                  <a:pt x="1758" y="1621"/>
                                </a:lnTo>
                                <a:lnTo>
                                  <a:pt x="1763" y="1604"/>
                                </a:lnTo>
                                <a:lnTo>
                                  <a:pt x="1765" y="1606"/>
                                </a:lnTo>
                                <a:lnTo>
                                  <a:pt x="1786" y="1619"/>
                                </a:lnTo>
                                <a:lnTo>
                                  <a:pt x="1808" y="1630"/>
                                </a:lnTo>
                                <a:lnTo>
                                  <a:pt x="1831" y="1638"/>
                                </a:lnTo>
                                <a:lnTo>
                                  <a:pt x="1855" y="1645"/>
                                </a:lnTo>
                                <a:lnTo>
                                  <a:pt x="1879" y="1651"/>
                                </a:lnTo>
                                <a:lnTo>
                                  <a:pt x="1902" y="1655"/>
                                </a:lnTo>
                                <a:lnTo>
                                  <a:pt x="1928" y="1657"/>
                                </a:lnTo>
                                <a:lnTo>
                                  <a:pt x="1954" y="1660"/>
                                </a:lnTo>
                                <a:lnTo>
                                  <a:pt x="1971" y="1657"/>
                                </a:lnTo>
                                <a:lnTo>
                                  <a:pt x="1990" y="1657"/>
                                </a:lnTo>
                                <a:lnTo>
                                  <a:pt x="2007" y="1655"/>
                                </a:lnTo>
                                <a:lnTo>
                                  <a:pt x="2025" y="1651"/>
                                </a:lnTo>
                                <a:lnTo>
                                  <a:pt x="2042" y="1649"/>
                                </a:lnTo>
                                <a:lnTo>
                                  <a:pt x="2059" y="1642"/>
                                </a:lnTo>
                                <a:lnTo>
                                  <a:pt x="2074" y="1638"/>
                                </a:lnTo>
                                <a:lnTo>
                                  <a:pt x="2091" y="1632"/>
                                </a:lnTo>
                                <a:lnTo>
                                  <a:pt x="2106" y="1625"/>
                                </a:lnTo>
                                <a:lnTo>
                                  <a:pt x="2121" y="1617"/>
                                </a:lnTo>
                                <a:lnTo>
                                  <a:pt x="2136" y="1610"/>
                                </a:lnTo>
                                <a:lnTo>
                                  <a:pt x="2151" y="1600"/>
                                </a:lnTo>
                                <a:lnTo>
                                  <a:pt x="2166" y="1591"/>
                                </a:lnTo>
                                <a:lnTo>
                                  <a:pt x="2179" y="1580"/>
                                </a:lnTo>
                                <a:lnTo>
                                  <a:pt x="2192" y="1570"/>
                                </a:lnTo>
                                <a:lnTo>
                                  <a:pt x="2205" y="1559"/>
                                </a:lnTo>
                                <a:lnTo>
                                  <a:pt x="2216" y="1546"/>
                                </a:lnTo>
                                <a:lnTo>
                                  <a:pt x="2226" y="1535"/>
                                </a:lnTo>
                                <a:lnTo>
                                  <a:pt x="2237" y="1523"/>
                                </a:lnTo>
                                <a:lnTo>
                                  <a:pt x="2248" y="1508"/>
                                </a:lnTo>
                                <a:lnTo>
                                  <a:pt x="2256" y="1495"/>
                                </a:lnTo>
                                <a:lnTo>
                                  <a:pt x="2265" y="1480"/>
                                </a:lnTo>
                                <a:lnTo>
                                  <a:pt x="2274" y="1465"/>
                                </a:lnTo>
                                <a:lnTo>
                                  <a:pt x="2280" y="1450"/>
                                </a:lnTo>
                                <a:lnTo>
                                  <a:pt x="2286" y="1435"/>
                                </a:lnTo>
                                <a:lnTo>
                                  <a:pt x="2293" y="1420"/>
                                </a:lnTo>
                                <a:lnTo>
                                  <a:pt x="2297" y="1403"/>
                                </a:lnTo>
                                <a:lnTo>
                                  <a:pt x="2301" y="1386"/>
                                </a:lnTo>
                                <a:lnTo>
                                  <a:pt x="2306" y="1368"/>
                                </a:lnTo>
                                <a:lnTo>
                                  <a:pt x="2308" y="1351"/>
                                </a:lnTo>
                                <a:lnTo>
                                  <a:pt x="2310" y="1334"/>
                                </a:lnTo>
                                <a:lnTo>
                                  <a:pt x="2310" y="1317"/>
                                </a:lnTo>
                                <a:lnTo>
                                  <a:pt x="2327" y="1313"/>
                                </a:lnTo>
                                <a:lnTo>
                                  <a:pt x="2347" y="1308"/>
                                </a:lnTo>
                                <a:lnTo>
                                  <a:pt x="2366" y="1304"/>
                                </a:lnTo>
                                <a:lnTo>
                                  <a:pt x="2383" y="1300"/>
                                </a:lnTo>
                                <a:lnTo>
                                  <a:pt x="2402" y="1294"/>
                                </a:lnTo>
                                <a:lnTo>
                                  <a:pt x="2419" y="1285"/>
                                </a:lnTo>
                                <a:lnTo>
                                  <a:pt x="2435" y="1279"/>
                                </a:lnTo>
                                <a:lnTo>
                                  <a:pt x="2452" y="1270"/>
                                </a:lnTo>
                                <a:lnTo>
                                  <a:pt x="2469" y="1261"/>
                                </a:lnTo>
                                <a:lnTo>
                                  <a:pt x="2484" y="1252"/>
                                </a:lnTo>
                                <a:lnTo>
                                  <a:pt x="2499" y="1243"/>
                                </a:lnTo>
                                <a:lnTo>
                                  <a:pt x="2514" y="1229"/>
                                </a:lnTo>
                                <a:lnTo>
                                  <a:pt x="2527" y="1219"/>
                                </a:lnTo>
                                <a:lnTo>
                                  <a:pt x="2540" y="1207"/>
                                </a:lnTo>
                                <a:lnTo>
                                  <a:pt x="2553" y="1195"/>
                                </a:lnTo>
                                <a:lnTo>
                                  <a:pt x="2565" y="1180"/>
                                </a:lnTo>
                                <a:lnTo>
                                  <a:pt x="2578" y="1168"/>
                                </a:lnTo>
                                <a:lnTo>
                                  <a:pt x="2589" y="1155"/>
                                </a:lnTo>
                                <a:lnTo>
                                  <a:pt x="2600" y="1140"/>
                                </a:lnTo>
                                <a:lnTo>
                                  <a:pt x="2609" y="1125"/>
                                </a:lnTo>
                                <a:lnTo>
                                  <a:pt x="2618" y="1110"/>
                                </a:lnTo>
                                <a:lnTo>
                                  <a:pt x="2627" y="1093"/>
                                </a:lnTo>
                                <a:lnTo>
                                  <a:pt x="2634" y="1078"/>
                                </a:lnTo>
                                <a:lnTo>
                                  <a:pt x="2642" y="1061"/>
                                </a:lnTo>
                                <a:lnTo>
                                  <a:pt x="2648" y="1044"/>
                                </a:lnTo>
                                <a:lnTo>
                                  <a:pt x="2654" y="1027"/>
                                </a:lnTo>
                                <a:lnTo>
                                  <a:pt x="2658" y="1010"/>
                                </a:lnTo>
                                <a:lnTo>
                                  <a:pt x="2660" y="991"/>
                                </a:lnTo>
                                <a:lnTo>
                                  <a:pt x="2665" y="973"/>
                                </a:lnTo>
                                <a:lnTo>
                                  <a:pt x="2666" y="954"/>
                                </a:lnTo>
                                <a:lnTo>
                                  <a:pt x="2669" y="937"/>
                                </a:lnTo>
                                <a:lnTo>
                                  <a:pt x="2669" y="918"/>
                                </a:lnTo>
                                <a:lnTo>
                                  <a:pt x="2669" y="901"/>
                                </a:lnTo>
                                <a:lnTo>
                                  <a:pt x="2666" y="884"/>
                                </a:lnTo>
                                <a:lnTo>
                                  <a:pt x="2665" y="869"/>
                                </a:lnTo>
                                <a:lnTo>
                                  <a:pt x="2663" y="851"/>
                                </a:lnTo>
                                <a:lnTo>
                                  <a:pt x="2660" y="834"/>
                                </a:lnTo>
                                <a:lnTo>
                                  <a:pt x="2657" y="819"/>
                                </a:lnTo>
                                <a:lnTo>
                                  <a:pt x="2651" y="804"/>
                                </a:lnTo>
                                <a:lnTo>
                                  <a:pt x="2645" y="787"/>
                                </a:lnTo>
                                <a:lnTo>
                                  <a:pt x="2642" y="772"/>
                                </a:lnTo>
                                <a:lnTo>
                                  <a:pt x="2634" y="757"/>
                                </a:lnTo>
                                <a:lnTo>
                                  <a:pt x="2627" y="742"/>
                                </a:lnTo>
                                <a:lnTo>
                                  <a:pt x="2619" y="727"/>
                                </a:lnTo>
                                <a:lnTo>
                                  <a:pt x="2612" y="712"/>
                                </a:lnTo>
                                <a:lnTo>
                                  <a:pt x="2602" y="699"/>
                                </a:lnTo>
                                <a:lnTo>
                                  <a:pt x="2591" y="684"/>
                                </a:lnTo>
                                <a:lnTo>
                                  <a:pt x="2580" y="672"/>
                                </a:lnTo>
                                <a:lnTo>
                                  <a:pt x="2587" y="657"/>
                                </a:lnTo>
                                <a:lnTo>
                                  <a:pt x="2591" y="642"/>
                                </a:lnTo>
                                <a:lnTo>
                                  <a:pt x="2598" y="627"/>
                                </a:lnTo>
                                <a:lnTo>
                                  <a:pt x="2600" y="610"/>
                                </a:lnTo>
                                <a:lnTo>
                                  <a:pt x="2604" y="595"/>
                                </a:lnTo>
                                <a:lnTo>
                                  <a:pt x="2606" y="577"/>
                                </a:lnTo>
                                <a:lnTo>
                                  <a:pt x="2606" y="562"/>
                                </a:lnTo>
                                <a:lnTo>
                                  <a:pt x="2606" y="545"/>
                                </a:lnTo>
                                <a:lnTo>
                                  <a:pt x="2606" y="532"/>
                                </a:lnTo>
                                <a:lnTo>
                                  <a:pt x="2606" y="520"/>
                                </a:lnTo>
                                <a:lnTo>
                                  <a:pt x="2604" y="507"/>
                                </a:lnTo>
                                <a:lnTo>
                                  <a:pt x="2602" y="494"/>
                                </a:lnTo>
                                <a:lnTo>
                                  <a:pt x="2600" y="481"/>
                                </a:lnTo>
                                <a:lnTo>
                                  <a:pt x="2598" y="468"/>
                                </a:lnTo>
                                <a:lnTo>
                                  <a:pt x="2589" y="443"/>
                                </a:lnTo>
                                <a:lnTo>
                                  <a:pt x="2580" y="419"/>
                                </a:lnTo>
                                <a:lnTo>
                                  <a:pt x="2568" y="395"/>
                                </a:lnTo>
                                <a:lnTo>
                                  <a:pt x="2555" y="374"/>
                                </a:lnTo>
                                <a:lnTo>
                                  <a:pt x="2540" y="353"/>
                                </a:lnTo>
                                <a:lnTo>
                                  <a:pt x="2523" y="333"/>
                                </a:lnTo>
                                <a:lnTo>
                                  <a:pt x="2503" y="314"/>
                                </a:lnTo>
                                <a:lnTo>
                                  <a:pt x="2484" y="297"/>
                                </a:lnTo>
                                <a:lnTo>
                                  <a:pt x="2462" y="282"/>
                                </a:lnTo>
                                <a:lnTo>
                                  <a:pt x="2441" y="269"/>
                                </a:lnTo>
                                <a:lnTo>
                                  <a:pt x="2415" y="257"/>
                                </a:lnTo>
                                <a:lnTo>
                                  <a:pt x="2392" y="248"/>
                                </a:lnTo>
                                <a:lnTo>
                                  <a:pt x="2364" y="239"/>
                                </a:lnTo>
                                <a:lnTo>
                                  <a:pt x="2366" y="238"/>
                                </a:lnTo>
                                <a:lnTo>
                                  <a:pt x="2364" y="225"/>
                                </a:lnTo>
                                <a:lnTo>
                                  <a:pt x="2359" y="214"/>
                                </a:lnTo>
                                <a:lnTo>
                                  <a:pt x="2355" y="202"/>
                                </a:lnTo>
                                <a:lnTo>
                                  <a:pt x="2351" y="189"/>
                                </a:lnTo>
                                <a:lnTo>
                                  <a:pt x="2342" y="165"/>
                                </a:lnTo>
                                <a:lnTo>
                                  <a:pt x="2329" y="144"/>
                                </a:lnTo>
                                <a:lnTo>
                                  <a:pt x="2314" y="122"/>
                                </a:lnTo>
                                <a:lnTo>
                                  <a:pt x="2299" y="103"/>
                                </a:lnTo>
                                <a:lnTo>
                                  <a:pt x="2282" y="86"/>
                                </a:lnTo>
                                <a:lnTo>
                                  <a:pt x="2263" y="69"/>
                                </a:lnTo>
                                <a:lnTo>
                                  <a:pt x="2243" y="54"/>
                                </a:lnTo>
                                <a:lnTo>
                                  <a:pt x="2222" y="41"/>
                                </a:lnTo>
                                <a:lnTo>
                                  <a:pt x="2198" y="28"/>
                                </a:lnTo>
                                <a:lnTo>
                                  <a:pt x="2175" y="20"/>
                                </a:lnTo>
                                <a:lnTo>
                                  <a:pt x="2149" y="11"/>
                                </a:lnTo>
                                <a:lnTo>
                                  <a:pt x="2136" y="9"/>
                                </a:lnTo>
                                <a:lnTo>
                                  <a:pt x="2123" y="7"/>
                                </a:lnTo>
                                <a:lnTo>
                                  <a:pt x="2110" y="5"/>
                                </a:lnTo>
                                <a:lnTo>
                                  <a:pt x="2098" y="3"/>
                                </a:lnTo>
                                <a:lnTo>
                                  <a:pt x="2085" y="3"/>
                                </a:lnTo>
                                <a:lnTo>
                                  <a:pt x="2072" y="0"/>
                                </a:lnTo>
                                <a:lnTo>
                                  <a:pt x="2055" y="3"/>
                                </a:lnTo>
                                <a:lnTo>
                                  <a:pt x="2037" y="3"/>
                                </a:lnTo>
                                <a:lnTo>
                                  <a:pt x="2022" y="5"/>
                                </a:lnTo>
                                <a:lnTo>
                                  <a:pt x="2005" y="9"/>
                                </a:lnTo>
                                <a:lnTo>
                                  <a:pt x="1990" y="11"/>
                                </a:lnTo>
                                <a:lnTo>
                                  <a:pt x="1975" y="18"/>
                                </a:lnTo>
                                <a:lnTo>
                                  <a:pt x="1960" y="22"/>
                                </a:lnTo>
                                <a:lnTo>
                                  <a:pt x="1945" y="28"/>
                                </a:lnTo>
                                <a:lnTo>
                                  <a:pt x="1930" y="35"/>
                                </a:lnTo>
                                <a:lnTo>
                                  <a:pt x="1917" y="43"/>
                                </a:lnTo>
                                <a:lnTo>
                                  <a:pt x="1902" y="52"/>
                                </a:lnTo>
                                <a:lnTo>
                                  <a:pt x="1889" y="60"/>
                                </a:lnTo>
                                <a:lnTo>
                                  <a:pt x="1876" y="71"/>
                                </a:lnTo>
                                <a:lnTo>
                                  <a:pt x="1866" y="80"/>
                                </a:lnTo>
                                <a:lnTo>
                                  <a:pt x="1853" y="92"/>
                                </a:lnTo>
                                <a:lnTo>
                                  <a:pt x="1842" y="103"/>
                                </a:lnTo>
                                <a:lnTo>
                                  <a:pt x="1833" y="92"/>
                                </a:lnTo>
                                <a:lnTo>
                                  <a:pt x="1823" y="82"/>
                                </a:lnTo>
                                <a:lnTo>
                                  <a:pt x="1812" y="71"/>
                                </a:lnTo>
                                <a:lnTo>
                                  <a:pt x="1799" y="60"/>
                                </a:lnTo>
                                <a:lnTo>
                                  <a:pt x="1788" y="52"/>
                                </a:lnTo>
                                <a:lnTo>
                                  <a:pt x="1776" y="43"/>
                                </a:lnTo>
                                <a:lnTo>
                                  <a:pt x="1763" y="35"/>
                                </a:lnTo>
                                <a:lnTo>
                                  <a:pt x="1748" y="28"/>
                                </a:lnTo>
                                <a:lnTo>
                                  <a:pt x="1735" y="22"/>
                                </a:lnTo>
                                <a:lnTo>
                                  <a:pt x="1720" y="18"/>
                                </a:lnTo>
                                <a:lnTo>
                                  <a:pt x="1705" y="11"/>
                                </a:lnTo>
                                <a:lnTo>
                                  <a:pt x="1690" y="9"/>
                                </a:lnTo>
                                <a:lnTo>
                                  <a:pt x="1675" y="5"/>
                                </a:lnTo>
                                <a:lnTo>
                                  <a:pt x="1660" y="3"/>
                                </a:lnTo>
                                <a:lnTo>
                                  <a:pt x="1645" y="3"/>
                                </a:lnTo>
                                <a:lnTo>
                                  <a:pt x="1630" y="0"/>
                                </a:lnTo>
                                <a:lnTo>
                                  <a:pt x="1609" y="3"/>
                                </a:lnTo>
                                <a:lnTo>
                                  <a:pt x="1591" y="5"/>
                                </a:lnTo>
                                <a:lnTo>
                                  <a:pt x="1571" y="7"/>
                                </a:lnTo>
                                <a:lnTo>
                                  <a:pt x="1553" y="11"/>
                                </a:lnTo>
                                <a:lnTo>
                                  <a:pt x="1536" y="18"/>
                                </a:lnTo>
                                <a:lnTo>
                                  <a:pt x="1519" y="24"/>
                                </a:lnTo>
                                <a:lnTo>
                                  <a:pt x="1502" y="30"/>
                                </a:lnTo>
                                <a:lnTo>
                                  <a:pt x="1487" y="41"/>
                                </a:lnTo>
                                <a:lnTo>
                                  <a:pt x="1470" y="50"/>
                                </a:lnTo>
                                <a:lnTo>
                                  <a:pt x="1457" y="60"/>
                                </a:lnTo>
                                <a:lnTo>
                                  <a:pt x="1442" y="73"/>
                                </a:lnTo>
                                <a:lnTo>
                                  <a:pt x="1429" y="86"/>
                                </a:lnTo>
                                <a:lnTo>
                                  <a:pt x="1416" y="99"/>
                                </a:lnTo>
                                <a:lnTo>
                                  <a:pt x="1405" y="114"/>
                                </a:lnTo>
                                <a:lnTo>
                                  <a:pt x="1397" y="129"/>
                                </a:lnTo>
                                <a:lnTo>
                                  <a:pt x="1386" y="146"/>
                                </a:lnTo>
                                <a:lnTo>
                                  <a:pt x="1388" y="150"/>
                                </a:lnTo>
                                <a:lnTo>
                                  <a:pt x="1375" y="140"/>
                                </a:lnTo>
                                <a:lnTo>
                                  <a:pt x="1365" y="129"/>
                                </a:lnTo>
                                <a:lnTo>
                                  <a:pt x="1352" y="120"/>
                                </a:lnTo>
                                <a:lnTo>
                                  <a:pt x="1337" y="112"/>
                                </a:lnTo>
                                <a:lnTo>
                                  <a:pt x="1324" y="103"/>
                                </a:lnTo>
                                <a:lnTo>
                                  <a:pt x="1311" y="95"/>
                                </a:lnTo>
                                <a:lnTo>
                                  <a:pt x="1296" y="88"/>
                                </a:lnTo>
                                <a:lnTo>
                                  <a:pt x="1281" y="82"/>
                                </a:lnTo>
                                <a:lnTo>
                                  <a:pt x="1266" y="77"/>
                                </a:lnTo>
                                <a:lnTo>
                                  <a:pt x="1251" y="71"/>
                                </a:lnTo>
                                <a:lnTo>
                                  <a:pt x="1236" y="67"/>
                                </a:lnTo>
                                <a:lnTo>
                                  <a:pt x="1221" y="65"/>
                                </a:lnTo>
                                <a:lnTo>
                                  <a:pt x="1206" y="63"/>
                                </a:lnTo>
                                <a:lnTo>
                                  <a:pt x="1189" y="60"/>
                                </a:lnTo>
                                <a:lnTo>
                                  <a:pt x="1173" y="58"/>
                                </a:lnTo>
                                <a:lnTo>
                                  <a:pt x="1156" y="58"/>
                                </a:lnTo>
                                <a:lnTo>
                                  <a:pt x="1135" y="58"/>
                                </a:lnTo>
                                <a:lnTo>
                                  <a:pt x="1111" y="60"/>
                                </a:lnTo>
                                <a:lnTo>
                                  <a:pt x="1090" y="65"/>
                                </a:lnTo>
                                <a:lnTo>
                                  <a:pt x="1068" y="71"/>
                                </a:lnTo>
                                <a:lnTo>
                                  <a:pt x="1047" y="77"/>
                                </a:lnTo>
                                <a:lnTo>
                                  <a:pt x="1025" y="84"/>
                                </a:lnTo>
                                <a:lnTo>
                                  <a:pt x="1006" y="92"/>
                                </a:lnTo>
                                <a:lnTo>
                                  <a:pt x="987" y="103"/>
                                </a:lnTo>
                                <a:lnTo>
                                  <a:pt x="970" y="116"/>
                                </a:lnTo>
                                <a:lnTo>
                                  <a:pt x="950" y="129"/>
                                </a:lnTo>
                                <a:lnTo>
                                  <a:pt x="935" y="142"/>
                                </a:lnTo>
                                <a:lnTo>
                                  <a:pt x="918" y="157"/>
                                </a:lnTo>
                                <a:lnTo>
                                  <a:pt x="903" y="174"/>
                                </a:lnTo>
                                <a:lnTo>
                                  <a:pt x="890" y="191"/>
                                </a:lnTo>
                                <a:lnTo>
                                  <a:pt x="877" y="208"/>
                                </a:lnTo>
                                <a:lnTo>
                                  <a:pt x="867" y="227"/>
                                </a:lnTo>
                                <a:lnTo>
                                  <a:pt x="864" y="229"/>
                                </a:lnTo>
                                <a:lnTo>
                                  <a:pt x="841" y="217"/>
                                </a:lnTo>
                                <a:lnTo>
                                  <a:pt x="815" y="206"/>
                                </a:lnTo>
                                <a:lnTo>
                                  <a:pt x="789" y="195"/>
                                </a:lnTo>
                                <a:lnTo>
                                  <a:pt x="763" y="189"/>
                                </a:lnTo>
                                <a:lnTo>
                                  <a:pt x="738" y="182"/>
                                </a:lnTo>
                                <a:lnTo>
                                  <a:pt x="710" y="178"/>
                                </a:lnTo>
                                <a:lnTo>
                                  <a:pt x="682" y="176"/>
                                </a:lnTo>
                                <a:lnTo>
                                  <a:pt x="654" y="174"/>
                                </a:lnTo>
                                <a:lnTo>
                                  <a:pt x="633" y="174"/>
                                </a:lnTo>
                                <a:lnTo>
                                  <a:pt x="610" y="176"/>
                                </a:lnTo>
                                <a:lnTo>
                                  <a:pt x="591" y="178"/>
                                </a:lnTo>
                                <a:lnTo>
                                  <a:pt x="570" y="182"/>
                                </a:lnTo>
                                <a:lnTo>
                                  <a:pt x="550" y="187"/>
                                </a:lnTo>
                                <a:lnTo>
                                  <a:pt x="528" y="193"/>
                                </a:lnTo>
                                <a:lnTo>
                                  <a:pt x="509" y="200"/>
                                </a:lnTo>
                                <a:lnTo>
                                  <a:pt x="492" y="206"/>
                                </a:lnTo>
                                <a:lnTo>
                                  <a:pt x="473" y="214"/>
                                </a:lnTo>
                                <a:lnTo>
                                  <a:pt x="456" y="223"/>
                                </a:lnTo>
                                <a:lnTo>
                                  <a:pt x="438" y="232"/>
                                </a:lnTo>
                                <a:lnTo>
                                  <a:pt x="421" y="242"/>
                                </a:lnTo>
                                <a:lnTo>
                                  <a:pt x="404" y="254"/>
                                </a:lnTo>
                                <a:lnTo>
                                  <a:pt x="389" y="266"/>
                                </a:lnTo>
                                <a:lnTo>
                                  <a:pt x="374" y="278"/>
                                </a:lnTo>
                                <a:lnTo>
                                  <a:pt x="359" y="291"/>
                                </a:lnTo>
                                <a:lnTo>
                                  <a:pt x="346" y="306"/>
                                </a:lnTo>
                                <a:lnTo>
                                  <a:pt x="331" y="321"/>
                                </a:lnTo>
                                <a:lnTo>
                                  <a:pt x="320" y="336"/>
                                </a:lnTo>
                                <a:lnTo>
                                  <a:pt x="307" y="350"/>
                                </a:lnTo>
                                <a:lnTo>
                                  <a:pt x="297" y="368"/>
                                </a:lnTo>
                                <a:lnTo>
                                  <a:pt x="288" y="385"/>
                                </a:lnTo>
                                <a:lnTo>
                                  <a:pt x="277" y="402"/>
                                </a:lnTo>
                                <a:lnTo>
                                  <a:pt x="269" y="419"/>
                                </a:lnTo>
                                <a:lnTo>
                                  <a:pt x="262" y="438"/>
                                </a:lnTo>
                                <a:lnTo>
                                  <a:pt x="256" y="455"/>
                                </a:lnTo>
                                <a:lnTo>
                                  <a:pt x="249" y="475"/>
                                </a:lnTo>
                                <a:lnTo>
                                  <a:pt x="245" y="494"/>
                                </a:lnTo>
                                <a:lnTo>
                                  <a:pt x="241" y="515"/>
                                </a:lnTo>
                                <a:lnTo>
                                  <a:pt x="239" y="535"/>
                                </a:lnTo>
                                <a:lnTo>
                                  <a:pt x="237" y="554"/>
                                </a:lnTo>
                                <a:lnTo>
                                  <a:pt x="237" y="575"/>
                                </a:lnTo>
                                <a:lnTo>
                                  <a:pt x="239" y="603"/>
                                </a:lnTo>
                                <a:lnTo>
                                  <a:pt x="241" y="629"/>
                                </a:lnTo>
                              </a:path>
                            </a:pathLst>
                          </a:custGeom>
                          <a:noFill/>
                          <a:ln cap="rnd" w="8280">
                            <a:solidFill>
                              <a:srgbClr val="000000"/>
                            </a:solidFill>
                            <a:round/>
                          </a:ln>
                        </wps:spPr>
                        <wps:style>
                          <a:lnRef idx="0"/>
                          <a:fillRef idx="0"/>
                          <a:effectRef idx="0"/>
                          <a:fontRef idx="minor"/>
                        </wps:style>
                        <wps:bodyPr/>
                      </wps:wsp>
                      <wps:wsp>
                        <wps:cNvSpPr/>
                        <wps:spPr>
                          <a:xfrm>
                            <a:off x="275760" y="715680"/>
                            <a:ext cx="99000" cy="23040"/>
                          </a:xfrm>
                          <a:custGeom>
                            <a:avLst/>
                            <a:gdLst/>
                            <a:ahLst/>
                            <a:rect l="l" t="t" r="r" b="b"/>
                            <a:pathLst>
                              <a:path w="156" h="36">
                                <a:moveTo>
                                  <a:pt x="0" y="0"/>
                                </a:moveTo>
                                <a:lnTo>
                                  <a:pt x="15" y="8"/>
                                </a:lnTo>
                                <a:lnTo>
                                  <a:pt x="32" y="15"/>
                                </a:lnTo>
                                <a:lnTo>
                                  <a:pt x="49" y="21"/>
                                </a:lnTo>
                                <a:lnTo>
                                  <a:pt x="64" y="27"/>
                                </a:lnTo>
                                <a:lnTo>
                                  <a:pt x="81" y="30"/>
                                </a:lnTo>
                                <a:lnTo>
                                  <a:pt x="100" y="34"/>
                                </a:lnTo>
                                <a:lnTo>
                                  <a:pt x="118" y="36"/>
                                </a:lnTo>
                                <a:lnTo>
                                  <a:pt x="135" y="36"/>
                                </a:lnTo>
                                <a:lnTo>
                                  <a:pt x="156" y="34"/>
                                </a:lnTo>
                              </a:path>
                            </a:pathLst>
                          </a:custGeom>
                          <a:noFill/>
                          <a:ln cap="rnd" w="8280">
                            <a:solidFill>
                              <a:srgbClr val="000000"/>
                            </a:solidFill>
                            <a:round/>
                          </a:ln>
                        </wps:spPr>
                        <wps:style>
                          <a:lnRef idx="0"/>
                          <a:fillRef idx="0"/>
                          <a:effectRef idx="0"/>
                          <a:fontRef idx="minor"/>
                        </wps:style>
                        <wps:bodyPr/>
                      </wps:wsp>
                      <wps:wsp>
                        <wps:cNvSpPr/>
                        <wps:spPr>
                          <a:xfrm>
                            <a:off x="418320" y="978480"/>
                            <a:ext cx="43920" cy="10800"/>
                          </a:xfrm>
                          <a:custGeom>
                            <a:avLst/>
                            <a:gdLst/>
                            <a:ahLst/>
                            <a:rect l="l" t="t" r="r" b="b"/>
                            <a:pathLst>
                              <a:path w="69" h="17">
                                <a:moveTo>
                                  <a:pt x="0" y="17"/>
                                </a:moveTo>
                                <a:lnTo>
                                  <a:pt x="19" y="15"/>
                                </a:lnTo>
                                <a:lnTo>
                                  <a:pt x="36" y="11"/>
                                </a:lnTo>
                                <a:lnTo>
                                  <a:pt x="54" y="6"/>
                                </a:lnTo>
                                <a:lnTo>
                                  <a:pt x="69" y="0"/>
                                </a:lnTo>
                              </a:path>
                            </a:pathLst>
                          </a:custGeom>
                          <a:noFill/>
                          <a:ln cap="rnd" w="8280">
                            <a:solidFill>
                              <a:srgbClr val="000000"/>
                            </a:solidFill>
                            <a:round/>
                          </a:ln>
                        </wps:spPr>
                        <wps:style>
                          <a:lnRef idx="0"/>
                          <a:fillRef idx="0"/>
                          <a:effectRef idx="0"/>
                          <a:fontRef idx="minor"/>
                        </wps:style>
                        <wps:bodyPr/>
                      </wps:wsp>
                      <wps:wsp>
                        <wps:cNvSpPr/>
                        <wps:spPr>
                          <a:xfrm>
                            <a:off x="810360" y="1047600"/>
                            <a:ext cx="25920" cy="47520"/>
                          </a:xfrm>
                          <a:custGeom>
                            <a:avLst/>
                            <a:gdLst/>
                            <a:ahLst/>
                            <a:rect l="l" t="t" r="r" b="b"/>
                            <a:pathLst>
                              <a:path w="41" h="75">
                                <a:moveTo>
                                  <a:pt x="0" y="0"/>
                                </a:moveTo>
                                <a:lnTo>
                                  <a:pt x="9" y="19"/>
                                </a:lnTo>
                                <a:lnTo>
                                  <a:pt x="19" y="39"/>
                                </a:lnTo>
                                <a:lnTo>
                                  <a:pt x="30" y="58"/>
                                </a:lnTo>
                                <a:lnTo>
                                  <a:pt x="41" y="75"/>
                                </a:lnTo>
                              </a:path>
                            </a:pathLst>
                          </a:custGeom>
                          <a:noFill/>
                          <a:ln cap="rnd" w="8280">
                            <a:solidFill>
                              <a:srgbClr val="000000"/>
                            </a:solidFill>
                            <a:round/>
                          </a:ln>
                        </wps:spPr>
                        <wps:style>
                          <a:lnRef idx="0"/>
                          <a:fillRef idx="0"/>
                          <a:effectRef idx="0"/>
                          <a:fontRef idx="minor"/>
                        </wps:style>
                        <wps:bodyPr/>
                      </wps:wsp>
                      <wps:wsp>
                        <wps:cNvSpPr/>
                        <wps:spPr>
                          <a:xfrm>
                            <a:off x="1310040" y="974160"/>
                            <a:ext cx="10800" cy="53280"/>
                          </a:xfrm>
                          <a:custGeom>
                            <a:avLst/>
                            <a:gdLst/>
                            <a:ahLst/>
                            <a:rect l="l" t="t" r="r" b="b"/>
                            <a:pathLst>
                              <a:path w="17" h="84">
                                <a:moveTo>
                                  <a:pt x="0" y="84"/>
                                </a:moveTo>
                                <a:lnTo>
                                  <a:pt x="6" y="65"/>
                                </a:lnTo>
                                <a:lnTo>
                                  <a:pt x="10" y="43"/>
                                </a:lnTo>
                                <a:lnTo>
                                  <a:pt x="15" y="22"/>
                                </a:lnTo>
                                <a:lnTo>
                                  <a:pt x="17" y="0"/>
                                </a:lnTo>
                              </a:path>
                            </a:pathLst>
                          </a:custGeom>
                          <a:noFill/>
                          <a:ln cap="rnd" w="8280">
                            <a:solidFill>
                              <a:srgbClr val="000000"/>
                            </a:solidFill>
                            <a:round/>
                          </a:ln>
                        </wps:spPr>
                        <wps:style>
                          <a:lnRef idx="0"/>
                          <a:fillRef idx="0"/>
                          <a:effectRef idx="0"/>
                          <a:fontRef idx="minor"/>
                        </wps:style>
                        <wps:bodyPr/>
                      </wps:wsp>
                      <wps:wsp>
                        <wps:cNvSpPr/>
                        <wps:spPr>
                          <a:xfrm>
                            <a:off x="1528920" y="647640"/>
                            <a:ext cx="128160" cy="197640"/>
                          </a:xfrm>
                          <a:custGeom>
                            <a:avLst/>
                            <a:gdLst/>
                            <a:ahLst/>
                            <a:rect l="l" t="t" r="r" b="b"/>
                            <a:pathLst>
                              <a:path w="202" h="311">
                                <a:moveTo>
                                  <a:pt x="202" y="311"/>
                                </a:moveTo>
                                <a:lnTo>
                                  <a:pt x="202" y="309"/>
                                </a:lnTo>
                                <a:lnTo>
                                  <a:pt x="200" y="283"/>
                                </a:lnTo>
                                <a:lnTo>
                                  <a:pt x="198" y="260"/>
                                </a:lnTo>
                                <a:lnTo>
                                  <a:pt x="193" y="237"/>
                                </a:lnTo>
                                <a:lnTo>
                                  <a:pt x="187" y="213"/>
                                </a:lnTo>
                                <a:lnTo>
                                  <a:pt x="181" y="189"/>
                                </a:lnTo>
                                <a:lnTo>
                                  <a:pt x="170" y="168"/>
                                </a:lnTo>
                                <a:lnTo>
                                  <a:pt x="159" y="147"/>
                                </a:lnTo>
                                <a:lnTo>
                                  <a:pt x="148" y="126"/>
                                </a:lnTo>
                                <a:lnTo>
                                  <a:pt x="133" y="107"/>
                                </a:lnTo>
                                <a:lnTo>
                                  <a:pt x="118" y="87"/>
                                </a:lnTo>
                                <a:lnTo>
                                  <a:pt x="101" y="70"/>
                                </a:lnTo>
                                <a:lnTo>
                                  <a:pt x="84" y="53"/>
                                </a:lnTo>
                                <a:lnTo>
                                  <a:pt x="65" y="38"/>
                                </a:lnTo>
                                <a:lnTo>
                                  <a:pt x="45" y="23"/>
                                </a:lnTo>
                                <a:lnTo>
                                  <a:pt x="24" y="10"/>
                                </a:lnTo>
                                <a:lnTo>
                                  <a:pt x="0" y="0"/>
                                </a:lnTo>
                              </a:path>
                            </a:pathLst>
                          </a:custGeom>
                          <a:noFill/>
                          <a:ln cap="rnd" w="8280">
                            <a:solidFill>
                              <a:srgbClr val="000000"/>
                            </a:solidFill>
                            <a:round/>
                          </a:ln>
                        </wps:spPr>
                        <wps:style>
                          <a:lnRef idx="0"/>
                          <a:fillRef idx="0"/>
                          <a:effectRef idx="0"/>
                          <a:fontRef idx="minor"/>
                        </wps:style>
                        <wps:bodyPr/>
                      </wps:wsp>
                      <wps:wsp>
                        <wps:cNvSpPr/>
                        <wps:spPr>
                          <a:xfrm>
                            <a:off x="1771560" y="435600"/>
                            <a:ext cx="57240" cy="74160"/>
                          </a:xfrm>
                          <a:custGeom>
                            <a:avLst/>
                            <a:gdLst/>
                            <a:ahLst/>
                            <a:rect l="l" t="t" r="r" b="b"/>
                            <a:pathLst>
                              <a:path w="90" h="117">
                                <a:moveTo>
                                  <a:pt x="0" y="117"/>
                                </a:moveTo>
                                <a:lnTo>
                                  <a:pt x="15" y="104"/>
                                </a:lnTo>
                                <a:lnTo>
                                  <a:pt x="28" y="92"/>
                                </a:lnTo>
                                <a:lnTo>
                                  <a:pt x="41" y="77"/>
                                </a:lnTo>
                                <a:lnTo>
                                  <a:pt x="52" y="64"/>
                                </a:lnTo>
                                <a:lnTo>
                                  <a:pt x="63" y="49"/>
                                </a:lnTo>
                                <a:lnTo>
                                  <a:pt x="73" y="32"/>
                                </a:lnTo>
                                <a:lnTo>
                                  <a:pt x="82" y="17"/>
                                </a:lnTo>
                                <a:lnTo>
                                  <a:pt x="90" y="0"/>
                                </a:lnTo>
                              </a:path>
                            </a:pathLst>
                          </a:custGeom>
                          <a:noFill/>
                          <a:ln cap="rnd" w="8280">
                            <a:solidFill>
                              <a:srgbClr val="000000"/>
                            </a:solidFill>
                            <a:round/>
                          </a:ln>
                        </wps:spPr>
                        <wps:style>
                          <a:lnRef idx="0"/>
                          <a:fillRef idx="0"/>
                          <a:effectRef idx="0"/>
                          <a:fontRef idx="minor"/>
                        </wps:style>
                        <wps:bodyPr/>
                      </wps:wsp>
                      <wps:wsp>
                        <wps:cNvSpPr/>
                        <wps:spPr>
                          <a:xfrm>
                            <a:off x="1693080" y="160200"/>
                            <a:ext cx="2520" cy="34920"/>
                          </a:xfrm>
                          <a:custGeom>
                            <a:avLst/>
                            <a:gdLst/>
                            <a:ahLst/>
                            <a:rect l="l" t="t" r="r" b="b"/>
                            <a:pathLst>
                              <a:path w="4" h="55">
                                <a:moveTo>
                                  <a:pt x="4" y="55"/>
                                </a:moveTo>
                                <a:lnTo>
                                  <a:pt x="4" y="50"/>
                                </a:lnTo>
                                <a:lnTo>
                                  <a:pt x="4" y="39"/>
                                </a:lnTo>
                                <a:lnTo>
                                  <a:pt x="4" y="25"/>
                                </a:lnTo>
                                <a:lnTo>
                                  <a:pt x="2" y="13"/>
                                </a:lnTo>
                                <a:lnTo>
                                  <a:pt x="0" y="0"/>
                                </a:lnTo>
                              </a:path>
                            </a:pathLst>
                          </a:custGeom>
                          <a:noFill/>
                          <a:ln cap="rnd" w="8280">
                            <a:solidFill>
                              <a:srgbClr val="000000"/>
                            </a:solidFill>
                            <a:round/>
                          </a:ln>
                        </wps:spPr>
                        <wps:style>
                          <a:lnRef idx="0"/>
                          <a:fillRef idx="0"/>
                          <a:effectRef idx="0"/>
                          <a:fontRef idx="minor"/>
                        </wps:style>
                        <wps:bodyPr/>
                      </wps:wsp>
                      <wps:wsp>
                        <wps:cNvSpPr/>
                        <wps:spPr>
                          <a:xfrm>
                            <a:off x="1331640" y="74160"/>
                            <a:ext cx="28440" cy="45000"/>
                          </a:xfrm>
                          <a:custGeom>
                            <a:avLst/>
                            <a:gdLst/>
                            <a:ahLst/>
                            <a:rect l="l" t="t" r="r" b="b"/>
                            <a:pathLst>
                              <a:path w="45" h="71">
                                <a:moveTo>
                                  <a:pt x="45" y="0"/>
                                </a:moveTo>
                                <a:lnTo>
                                  <a:pt x="32" y="17"/>
                                </a:lnTo>
                                <a:lnTo>
                                  <a:pt x="19" y="34"/>
                                </a:lnTo>
                                <a:lnTo>
                                  <a:pt x="9" y="52"/>
                                </a:lnTo>
                                <a:lnTo>
                                  <a:pt x="0" y="71"/>
                                </a:lnTo>
                              </a:path>
                            </a:pathLst>
                          </a:custGeom>
                          <a:noFill/>
                          <a:ln cap="rnd" w="8280">
                            <a:solidFill>
                              <a:srgbClr val="000000"/>
                            </a:solidFill>
                            <a:round/>
                          </a:ln>
                        </wps:spPr>
                        <wps:style>
                          <a:lnRef idx="0"/>
                          <a:fillRef idx="0"/>
                          <a:effectRef idx="0"/>
                          <a:fontRef idx="minor"/>
                        </wps:style>
                        <wps:bodyPr/>
                      </wps:wsp>
                      <wps:wsp>
                        <wps:cNvSpPr/>
                        <wps:spPr>
                          <a:xfrm>
                            <a:off x="1057320" y="101520"/>
                            <a:ext cx="13320" cy="38160"/>
                          </a:xfrm>
                          <a:custGeom>
                            <a:avLst/>
                            <a:gdLst/>
                            <a:ahLst/>
                            <a:rect l="l" t="t" r="r" b="b"/>
                            <a:pathLst>
                              <a:path w="21" h="60">
                                <a:moveTo>
                                  <a:pt x="21" y="0"/>
                                </a:moveTo>
                                <a:lnTo>
                                  <a:pt x="15" y="15"/>
                                </a:lnTo>
                                <a:lnTo>
                                  <a:pt x="8" y="30"/>
                                </a:lnTo>
                                <a:lnTo>
                                  <a:pt x="4" y="45"/>
                                </a:lnTo>
                                <a:lnTo>
                                  <a:pt x="0" y="60"/>
                                </a:lnTo>
                              </a:path>
                            </a:pathLst>
                          </a:custGeom>
                          <a:noFill/>
                          <a:ln cap="rnd" w="8280">
                            <a:solidFill>
                              <a:srgbClr val="000000"/>
                            </a:solidFill>
                            <a:round/>
                          </a:ln>
                        </wps:spPr>
                        <wps:style>
                          <a:lnRef idx="0"/>
                          <a:fillRef idx="0"/>
                          <a:effectRef idx="0"/>
                          <a:fontRef idx="minor"/>
                        </wps:style>
                        <wps:bodyPr/>
                      </wps:wsp>
                      <wps:wsp>
                        <wps:cNvSpPr/>
                        <wps:spPr>
                          <a:xfrm>
                            <a:off x="739080" y="154440"/>
                            <a:ext cx="52200" cy="37440"/>
                          </a:xfrm>
                          <a:custGeom>
                            <a:avLst/>
                            <a:gdLst/>
                            <a:ahLst/>
                            <a:rect l="l" t="t" r="r" b="b"/>
                            <a:pathLst>
                              <a:path w="82" h="59">
                                <a:moveTo>
                                  <a:pt x="82" y="59"/>
                                </a:moveTo>
                                <a:lnTo>
                                  <a:pt x="63" y="43"/>
                                </a:lnTo>
                                <a:lnTo>
                                  <a:pt x="43" y="28"/>
                                </a:lnTo>
                                <a:lnTo>
                                  <a:pt x="22" y="13"/>
                                </a:lnTo>
                                <a:lnTo>
                                  <a:pt x="0" y="0"/>
                                </a:lnTo>
                              </a:path>
                            </a:pathLst>
                          </a:custGeom>
                          <a:noFill/>
                          <a:ln cap="rnd" w="8280">
                            <a:solidFill>
                              <a:srgbClr val="000000"/>
                            </a:solidFill>
                            <a:round/>
                          </a:ln>
                        </wps:spPr>
                        <wps:style>
                          <a:lnRef idx="0"/>
                          <a:fillRef idx="0"/>
                          <a:effectRef idx="0"/>
                          <a:fontRef idx="minor"/>
                        </wps:style>
                        <wps:bodyPr/>
                      </wps:wsp>
                      <wps:wsp>
                        <wps:cNvSpPr/>
                        <wps:spPr>
                          <a:xfrm>
                            <a:off x="343440" y="408240"/>
                            <a:ext cx="8280" cy="39240"/>
                          </a:xfrm>
                          <a:custGeom>
                            <a:avLst/>
                            <a:gdLst/>
                            <a:ahLst/>
                            <a:rect l="l" t="t" r="r" b="b"/>
                            <a:pathLst>
                              <a:path w="13" h="62">
                                <a:moveTo>
                                  <a:pt x="0" y="0"/>
                                </a:moveTo>
                                <a:lnTo>
                                  <a:pt x="2" y="17"/>
                                </a:lnTo>
                                <a:lnTo>
                                  <a:pt x="6" y="32"/>
                                </a:lnTo>
                                <a:lnTo>
                                  <a:pt x="8" y="47"/>
                                </a:lnTo>
                                <a:lnTo>
                                  <a:pt x="13" y="62"/>
                                </a:lnTo>
                              </a:path>
                            </a:pathLst>
                          </a:custGeom>
                          <a:noFill/>
                          <a:ln cap="rnd" w="8280">
                            <a:solidFill>
                              <a:srgbClr val="000000"/>
                            </a:solidFill>
                            <a:round/>
                          </a:ln>
                        </wps:spPr>
                        <wps:style>
                          <a:lnRef idx="0"/>
                          <a:fillRef idx="0"/>
                          <a:effectRef idx="0"/>
                          <a:fontRef idx="minor"/>
                        </wps:style>
                        <wps:bodyPr/>
                      </wps:wsp>
                      <wps:wsp>
                        <wps:cNvSpPr txBox="1"/>
                        <wps:spPr>
                          <a:xfrm>
                            <a:off x="710640" y="531360"/>
                            <a:ext cx="543600" cy="581760"/>
                          </a:xfrm>
                          <a:prstGeom prst="rect">
                            <a:avLst/>
                          </a:prstGeom>
                          <a:noFill/>
                          <a:ln>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PSTN</w:t>
                              </w:r>
                            </w:p>
                          </w:txbxContent>
                        </wps:txbx>
                        <wps:bodyPr wrap="square" lIns="0" rIns="0" tIns="0" bIns="0">
                          <a:spAutoFit/>
                        </wps:bodyPr>
                      </wps:wsp>
                      <wps:wsp>
                        <wps:cNvSpPr txBox="1"/>
                        <wps:spPr>
                          <a:xfrm>
                            <a:off x="1252080" y="60120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1256040" y="453240"/>
                            <a:ext cx="57960" cy="260280"/>
                          </a:xfrm>
                          <a:prstGeom prst="rect">
                            <a:avLst/>
                          </a:prstGeom>
                          <a:noFill/>
                          <a:ln>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 </w:t>
                              </w:r>
                            </w:p>
                          </w:txbxContent>
                        </wps:txbx>
                        <wps:bodyPr wrap="square" lIns="0" rIns="0" tIns="0" bIns="0">
                          <a:spAutoFit/>
                        </wps:bodyPr>
                      </wps:wsp>
                      <wps:wsp>
                        <wps:cNvSpPr txBox="1"/>
                        <wps:spPr>
                          <a:xfrm>
                            <a:off x="1313280" y="52308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grpSp>
                        <wpg:cNvGrpSpPr/>
                        <wpg:grpSpPr>
                          <a:xfrm>
                            <a:off x="3387600" y="255240"/>
                            <a:ext cx="428760" cy="561240"/>
                          </a:xfrm>
                        </wpg:grpSpPr>
                        <wps:wsp>
                          <wps:cNvSpPr/>
                          <wps:spPr>
                            <a:xfrm>
                              <a:off x="0" y="0"/>
                              <a:ext cx="428760" cy="561240"/>
                            </a:xfrm>
                            <a:custGeom>
                              <a:avLst/>
                              <a:gdLst/>
                              <a:ahLst/>
                              <a:rect l="l" t="t" r="r" b="b"/>
                              <a:pathLst>
                                <a:path w="675" h="884">
                                  <a:moveTo>
                                    <a:pt x="45" y="795"/>
                                  </a:moveTo>
                                  <a:lnTo>
                                    <a:pt x="45" y="52"/>
                                  </a:lnTo>
                                  <a:lnTo>
                                    <a:pt x="45" y="48"/>
                                  </a:lnTo>
                                  <a:lnTo>
                                    <a:pt x="47" y="46"/>
                                  </a:lnTo>
                                  <a:lnTo>
                                    <a:pt x="49" y="44"/>
                                  </a:lnTo>
                                  <a:lnTo>
                                    <a:pt x="54" y="42"/>
                                  </a:lnTo>
                                  <a:lnTo>
                                    <a:pt x="585" y="42"/>
                                  </a:lnTo>
                                  <a:lnTo>
                                    <a:pt x="586" y="44"/>
                                  </a:lnTo>
                                  <a:lnTo>
                                    <a:pt x="591" y="46"/>
                                  </a:lnTo>
                                  <a:lnTo>
                                    <a:pt x="592" y="48"/>
                                  </a:lnTo>
                                  <a:lnTo>
                                    <a:pt x="592" y="52"/>
                                  </a:lnTo>
                                  <a:lnTo>
                                    <a:pt x="592" y="55"/>
                                  </a:lnTo>
                                  <a:lnTo>
                                    <a:pt x="591" y="57"/>
                                  </a:lnTo>
                                  <a:lnTo>
                                    <a:pt x="586" y="59"/>
                                  </a:lnTo>
                                  <a:lnTo>
                                    <a:pt x="585" y="61"/>
                                  </a:lnTo>
                                  <a:lnTo>
                                    <a:pt x="54" y="61"/>
                                  </a:lnTo>
                                  <a:lnTo>
                                    <a:pt x="62" y="52"/>
                                  </a:lnTo>
                                  <a:lnTo>
                                    <a:pt x="62" y="795"/>
                                  </a:lnTo>
                                  <a:lnTo>
                                    <a:pt x="62" y="798"/>
                                  </a:lnTo>
                                  <a:lnTo>
                                    <a:pt x="60" y="801"/>
                                  </a:lnTo>
                                  <a:lnTo>
                                    <a:pt x="56" y="804"/>
                                  </a:lnTo>
                                  <a:lnTo>
                                    <a:pt x="54" y="806"/>
                                  </a:lnTo>
                                  <a:lnTo>
                                    <a:pt x="49" y="804"/>
                                  </a:lnTo>
                                  <a:lnTo>
                                    <a:pt x="47" y="801"/>
                                  </a:lnTo>
                                  <a:lnTo>
                                    <a:pt x="45" y="798"/>
                                  </a:lnTo>
                                  <a:lnTo>
                                    <a:pt x="45" y="795"/>
                                  </a:lnTo>
                                  <a:close/>
                                  <a:moveTo>
                                    <a:pt x="107" y="777"/>
                                  </a:moveTo>
                                  <a:lnTo>
                                    <a:pt x="54" y="884"/>
                                  </a:lnTo>
                                  <a:lnTo>
                                    <a:pt x="0" y="777"/>
                                  </a:lnTo>
                                  <a:lnTo>
                                    <a:pt x="107" y="777"/>
                                  </a:lnTo>
                                  <a:close/>
                                  <a:moveTo>
                                    <a:pt x="567" y="0"/>
                                  </a:moveTo>
                                  <a:lnTo>
                                    <a:pt x="675" y="52"/>
                                  </a:lnTo>
                                  <a:lnTo>
                                    <a:pt x="567" y="106"/>
                                  </a:lnTo>
                                  <a:lnTo>
                                    <a:pt x="567" y="0"/>
                                  </a:lnTo>
                                  <a:close/>
                                </a:path>
                              </a:pathLst>
                            </a:custGeom>
                            <a:solidFill>
                              <a:srgbClr val="000000"/>
                            </a:solidFill>
                            <a:ln>
                              <a:noFill/>
                            </a:ln>
                          </wps:spPr>
                          <wps:style>
                            <a:lnRef idx="0"/>
                            <a:fillRef idx="0"/>
                            <a:effectRef idx="0"/>
                            <a:fontRef idx="minor"/>
                          </wps:style>
                          <wps:bodyPr/>
                        </wps:wsp>
                        <wps:wsp>
                          <wps:cNvSpPr/>
                          <wps:spPr>
                            <a:xfrm>
                              <a:off x="28800" y="26640"/>
                              <a:ext cx="347400" cy="485280"/>
                            </a:xfrm>
                            <a:custGeom>
                              <a:avLst/>
                              <a:gdLst/>
                              <a:ahLst/>
                              <a:rect l="l" t="t" r="r" b="b"/>
                              <a:pathLst>
                                <a:path w="547" h="764">
                                  <a:moveTo>
                                    <a:pt x="0" y="753"/>
                                  </a:moveTo>
                                  <a:lnTo>
                                    <a:pt x="0" y="10"/>
                                  </a:lnTo>
                                  <a:lnTo>
                                    <a:pt x="0" y="6"/>
                                  </a:lnTo>
                                  <a:lnTo>
                                    <a:pt x="2" y="4"/>
                                  </a:lnTo>
                                  <a:lnTo>
                                    <a:pt x="4" y="2"/>
                                  </a:lnTo>
                                  <a:lnTo>
                                    <a:pt x="9" y="0"/>
                                  </a:lnTo>
                                  <a:lnTo>
                                    <a:pt x="540" y="0"/>
                                  </a:lnTo>
                                  <a:lnTo>
                                    <a:pt x="541" y="2"/>
                                  </a:lnTo>
                                  <a:lnTo>
                                    <a:pt x="546" y="4"/>
                                  </a:lnTo>
                                  <a:lnTo>
                                    <a:pt x="547" y="6"/>
                                  </a:lnTo>
                                  <a:lnTo>
                                    <a:pt x="547" y="10"/>
                                  </a:lnTo>
                                  <a:lnTo>
                                    <a:pt x="547" y="13"/>
                                  </a:lnTo>
                                  <a:lnTo>
                                    <a:pt x="546" y="15"/>
                                  </a:lnTo>
                                  <a:lnTo>
                                    <a:pt x="541" y="17"/>
                                  </a:lnTo>
                                  <a:lnTo>
                                    <a:pt x="540" y="19"/>
                                  </a:lnTo>
                                  <a:lnTo>
                                    <a:pt x="9" y="19"/>
                                  </a:lnTo>
                                  <a:lnTo>
                                    <a:pt x="17" y="10"/>
                                  </a:lnTo>
                                  <a:lnTo>
                                    <a:pt x="17" y="753"/>
                                  </a:lnTo>
                                  <a:lnTo>
                                    <a:pt x="17" y="756"/>
                                  </a:lnTo>
                                  <a:lnTo>
                                    <a:pt x="15" y="759"/>
                                  </a:lnTo>
                                  <a:lnTo>
                                    <a:pt x="11" y="762"/>
                                  </a:lnTo>
                                  <a:lnTo>
                                    <a:pt x="9" y="764"/>
                                  </a:lnTo>
                                  <a:lnTo>
                                    <a:pt x="4" y="762"/>
                                  </a:lnTo>
                                  <a:lnTo>
                                    <a:pt x="2" y="759"/>
                                  </a:lnTo>
                                  <a:lnTo>
                                    <a:pt x="0" y="756"/>
                                  </a:lnTo>
                                  <a:lnTo>
                                    <a:pt x="0" y="753"/>
                                  </a:lnTo>
                                  <a:close/>
                                </a:path>
                              </a:pathLst>
                            </a:custGeom>
                            <a:noFill/>
                            <a:ln cap="rnd" w="1440">
                              <a:solidFill>
                                <a:srgbClr val="000000"/>
                              </a:solidFill>
                              <a:round/>
                            </a:ln>
                          </wps:spPr>
                          <wps:style>
                            <a:lnRef idx="0"/>
                            <a:fillRef idx="0"/>
                            <a:effectRef idx="0"/>
                            <a:fontRef idx="minor"/>
                          </wps:style>
                          <wps:bodyPr/>
                        </wps:wsp>
                        <wps:wsp>
                          <wps:cNvSpPr/>
                          <wps:spPr>
                            <a:xfrm>
                              <a:off x="0" y="493560"/>
                              <a:ext cx="68040" cy="68040"/>
                            </a:xfrm>
                            <a:custGeom>
                              <a:avLst/>
                              <a:gdLst/>
                              <a:ahLst/>
                              <a:rect l="l" t="t" r="r" b="b"/>
                              <a:pathLst>
                                <a:path w="107" h="107">
                                  <a:moveTo>
                                    <a:pt x="107" y="0"/>
                                  </a:moveTo>
                                  <a:lnTo>
                                    <a:pt x="54" y="107"/>
                                  </a:lnTo>
                                  <a:lnTo>
                                    <a:pt x="0" y="0"/>
                                  </a:lnTo>
                                  <a:lnTo>
                                    <a:pt x="107" y="0"/>
                                  </a:lnTo>
                                </a:path>
                              </a:pathLst>
                            </a:custGeom>
                            <a:noFill/>
                            <a:ln cap="rnd" w="1440">
                              <a:solidFill>
                                <a:srgbClr val="000000"/>
                              </a:solidFill>
                              <a:round/>
                            </a:ln>
                          </wps:spPr>
                          <wps:style>
                            <a:lnRef idx="0"/>
                            <a:fillRef idx="0"/>
                            <a:effectRef idx="0"/>
                            <a:fontRef idx="minor"/>
                          </wps:style>
                          <wps:bodyPr/>
                        </wps:wsp>
                        <wps:wsp>
                          <wps:cNvSpPr/>
                          <wps:spPr>
                            <a:xfrm>
                              <a:off x="360000" y="0"/>
                              <a:ext cx="68760" cy="67320"/>
                            </a:xfrm>
                            <a:custGeom>
                              <a:avLst/>
                              <a:gdLst/>
                              <a:ahLst/>
                              <a:rect l="l" t="t" r="r" b="b"/>
                              <a:pathLst>
                                <a:path w="108" h="106">
                                  <a:moveTo>
                                    <a:pt x="0" y="0"/>
                                  </a:moveTo>
                                  <a:lnTo>
                                    <a:pt x="108" y="52"/>
                                  </a:lnTo>
                                  <a:lnTo>
                                    <a:pt x="0" y="106"/>
                                  </a:lnTo>
                                  <a:lnTo>
                                    <a:pt x="0" y="0"/>
                                  </a:lnTo>
                                </a:path>
                              </a:pathLst>
                            </a:custGeom>
                            <a:noFill/>
                            <a:ln cap="rnd" w="1440">
                              <a:solidFill>
                                <a:srgbClr val="000000"/>
                              </a:solidFill>
                              <a:round/>
                            </a:ln>
                          </wps:spPr>
                          <wps:style>
                            <a:lnRef idx="0"/>
                            <a:fillRef idx="0"/>
                            <a:effectRef idx="0"/>
                            <a:fontRef idx="minor"/>
                          </wps:style>
                          <wps:bodyPr/>
                        </wps:wsp>
                      </wpg:grpSp>
                      <wpg:grpSp>
                        <wpg:cNvGrpSpPr/>
                        <wpg:grpSpPr>
                          <a:xfrm>
                            <a:off x="1883520" y="576720"/>
                            <a:ext cx="812880" cy="298440"/>
                          </a:xfrm>
                        </wpg:grpSpPr>
                        <wps:wsp>
                          <wps:cNvSpPr/>
                          <wps:spPr>
                            <a:xfrm>
                              <a:off x="0" y="0"/>
                              <a:ext cx="812880" cy="298440"/>
                            </a:xfrm>
                            <a:custGeom>
                              <a:avLst/>
                              <a:gdLst/>
                              <a:ahLst/>
                              <a:rect l="l" t="t" r="r" b="b"/>
                              <a:pathLst>
                                <a:path w="1280" h="470">
                                  <a:moveTo>
                                    <a:pt x="92" y="43"/>
                                  </a:moveTo>
                                  <a:lnTo>
                                    <a:pt x="1226" y="43"/>
                                  </a:lnTo>
                                  <a:lnTo>
                                    <a:pt x="1230" y="45"/>
                                  </a:lnTo>
                                  <a:lnTo>
                                    <a:pt x="1232" y="47"/>
                                  </a:lnTo>
                                  <a:lnTo>
                                    <a:pt x="1234" y="49"/>
                                  </a:lnTo>
                                  <a:lnTo>
                                    <a:pt x="1234" y="54"/>
                                  </a:lnTo>
                                  <a:lnTo>
                                    <a:pt x="1234" y="382"/>
                                  </a:lnTo>
                                  <a:lnTo>
                                    <a:pt x="1234" y="385"/>
                                  </a:lnTo>
                                  <a:lnTo>
                                    <a:pt x="1232" y="389"/>
                                  </a:lnTo>
                                  <a:lnTo>
                                    <a:pt x="1230" y="391"/>
                                  </a:lnTo>
                                  <a:lnTo>
                                    <a:pt x="1226" y="391"/>
                                  </a:lnTo>
                                  <a:lnTo>
                                    <a:pt x="1222" y="391"/>
                                  </a:lnTo>
                                  <a:lnTo>
                                    <a:pt x="1219" y="389"/>
                                  </a:lnTo>
                                  <a:lnTo>
                                    <a:pt x="1217" y="385"/>
                                  </a:lnTo>
                                  <a:lnTo>
                                    <a:pt x="1217" y="382"/>
                                  </a:lnTo>
                                  <a:lnTo>
                                    <a:pt x="1217" y="54"/>
                                  </a:lnTo>
                                  <a:lnTo>
                                    <a:pt x="1226" y="62"/>
                                  </a:lnTo>
                                  <a:lnTo>
                                    <a:pt x="92" y="62"/>
                                  </a:lnTo>
                                  <a:lnTo>
                                    <a:pt x="87" y="60"/>
                                  </a:lnTo>
                                  <a:lnTo>
                                    <a:pt x="85" y="60"/>
                                  </a:lnTo>
                                  <a:lnTo>
                                    <a:pt x="83" y="56"/>
                                  </a:lnTo>
                                  <a:lnTo>
                                    <a:pt x="83" y="54"/>
                                  </a:lnTo>
                                  <a:lnTo>
                                    <a:pt x="83" y="49"/>
                                  </a:lnTo>
                                  <a:lnTo>
                                    <a:pt x="85" y="47"/>
                                  </a:lnTo>
                                  <a:lnTo>
                                    <a:pt x="87" y="45"/>
                                  </a:lnTo>
                                  <a:lnTo>
                                    <a:pt x="92" y="43"/>
                                  </a:lnTo>
                                  <a:close/>
                                  <a:moveTo>
                                    <a:pt x="109" y="107"/>
                                  </a:moveTo>
                                  <a:lnTo>
                                    <a:pt x="0" y="54"/>
                                  </a:lnTo>
                                  <a:lnTo>
                                    <a:pt x="109" y="0"/>
                                  </a:lnTo>
                                  <a:lnTo>
                                    <a:pt x="109" y="107"/>
                                  </a:lnTo>
                                  <a:close/>
                                  <a:moveTo>
                                    <a:pt x="1280" y="363"/>
                                  </a:moveTo>
                                  <a:lnTo>
                                    <a:pt x="1226" y="470"/>
                                  </a:lnTo>
                                  <a:lnTo>
                                    <a:pt x="1172" y="363"/>
                                  </a:lnTo>
                                  <a:lnTo>
                                    <a:pt x="1280" y="363"/>
                                  </a:lnTo>
                                  <a:close/>
                                </a:path>
                              </a:pathLst>
                            </a:custGeom>
                            <a:solidFill>
                              <a:srgbClr val="000000"/>
                            </a:solidFill>
                            <a:ln>
                              <a:noFill/>
                            </a:ln>
                          </wps:spPr>
                          <wps:style>
                            <a:lnRef idx="0"/>
                            <a:fillRef idx="0"/>
                            <a:effectRef idx="0"/>
                            <a:fontRef idx="minor"/>
                          </wps:style>
                          <wps:bodyPr/>
                        </wps:wsp>
                        <wps:wsp>
                          <wps:cNvSpPr/>
                          <wps:spPr>
                            <a:xfrm>
                              <a:off x="52560" y="27000"/>
                              <a:ext cx="730800" cy="221040"/>
                            </a:xfrm>
                            <a:custGeom>
                              <a:avLst/>
                              <a:gdLst/>
                              <a:ahLst/>
                              <a:rect l="l" t="t" r="r" b="b"/>
                              <a:pathLst>
                                <a:path w="1151" h="348">
                                  <a:moveTo>
                                    <a:pt x="9" y="0"/>
                                  </a:moveTo>
                                  <a:lnTo>
                                    <a:pt x="1143" y="0"/>
                                  </a:lnTo>
                                  <a:lnTo>
                                    <a:pt x="1147" y="2"/>
                                  </a:lnTo>
                                  <a:lnTo>
                                    <a:pt x="1149" y="4"/>
                                  </a:lnTo>
                                  <a:lnTo>
                                    <a:pt x="1151" y="6"/>
                                  </a:lnTo>
                                  <a:lnTo>
                                    <a:pt x="1151" y="11"/>
                                  </a:lnTo>
                                  <a:lnTo>
                                    <a:pt x="1151" y="339"/>
                                  </a:lnTo>
                                  <a:lnTo>
                                    <a:pt x="1151" y="342"/>
                                  </a:lnTo>
                                  <a:lnTo>
                                    <a:pt x="1149" y="346"/>
                                  </a:lnTo>
                                  <a:lnTo>
                                    <a:pt x="1147" y="348"/>
                                  </a:lnTo>
                                  <a:lnTo>
                                    <a:pt x="1143" y="348"/>
                                  </a:lnTo>
                                  <a:lnTo>
                                    <a:pt x="1139" y="348"/>
                                  </a:lnTo>
                                  <a:lnTo>
                                    <a:pt x="1136" y="346"/>
                                  </a:lnTo>
                                  <a:lnTo>
                                    <a:pt x="1134" y="342"/>
                                  </a:lnTo>
                                  <a:lnTo>
                                    <a:pt x="1134" y="339"/>
                                  </a:lnTo>
                                  <a:lnTo>
                                    <a:pt x="1134" y="11"/>
                                  </a:lnTo>
                                  <a:lnTo>
                                    <a:pt x="1143" y="19"/>
                                  </a:lnTo>
                                  <a:lnTo>
                                    <a:pt x="9" y="19"/>
                                  </a:lnTo>
                                  <a:lnTo>
                                    <a:pt x="4" y="17"/>
                                  </a:lnTo>
                                  <a:lnTo>
                                    <a:pt x="2" y="17"/>
                                  </a:lnTo>
                                  <a:lnTo>
                                    <a:pt x="0" y="13"/>
                                  </a:lnTo>
                                  <a:lnTo>
                                    <a:pt x="0" y="11"/>
                                  </a:lnTo>
                                  <a:lnTo>
                                    <a:pt x="0" y="6"/>
                                  </a:lnTo>
                                  <a:lnTo>
                                    <a:pt x="2" y="4"/>
                                  </a:lnTo>
                                  <a:lnTo>
                                    <a:pt x="4" y="2"/>
                                  </a:lnTo>
                                  <a:lnTo>
                                    <a:pt x="9" y="0"/>
                                  </a:lnTo>
                                  <a:close/>
                                </a:path>
                              </a:pathLst>
                            </a:custGeom>
                            <a:noFill/>
                            <a:ln cap="rnd" w="1440">
                              <a:solidFill>
                                <a:srgbClr val="000000"/>
                              </a:solidFill>
                              <a:round/>
                            </a:ln>
                          </wps:spPr>
                          <wps:style>
                            <a:lnRef idx="0"/>
                            <a:fillRef idx="0"/>
                            <a:effectRef idx="0"/>
                            <a:fontRef idx="minor"/>
                          </wps:style>
                          <wps:bodyPr/>
                        </wps:wsp>
                        <wps:wsp>
                          <wps:cNvSpPr/>
                          <wps:spPr>
                            <a:xfrm>
                              <a:off x="0" y="0"/>
                              <a:ext cx="69120" cy="68040"/>
                            </a:xfrm>
                            <a:custGeom>
                              <a:avLst/>
                              <a:gdLst/>
                              <a:ahLst/>
                              <a:rect l="l" t="t" r="r" b="b"/>
                              <a:pathLst>
                                <a:path w="109" h="107">
                                  <a:moveTo>
                                    <a:pt x="109" y="107"/>
                                  </a:moveTo>
                                  <a:lnTo>
                                    <a:pt x="0" y="54"/>
                                  </a:lnTo>
                                  <a:lnTo>
                                    <a:pt x="109" y="0"/>
                                  </a:lnTo>
                                  <a:lnTo>
                                    <a:pt x="109" y="107"/>
                                  </a:lnTo>
                                </a:path>
                              </a:pathLst>
                            </a:custGeom>
                            <a:noFill/>
                            <a:ln cap="rnd" w="1440">
                              <a:solidFill>
                                <a:srgbClr val="000000"/>
                              </a:solidFill>
                              <a:round/>
                            </a:ln>
                          </wps:spPr>
                          <wps:style>
                            <a:lnRef idx="0"/>
                            <a:fillRef idx="0"/>
                            <a:effectRef idx="0"/>
                            <a:fontRef idx="minor"/>
                          </wps:style>
                          <wps:bodyPr/>
                        </wps:wsp>
                        <wps:wsp>
                          <wps:cNvSpPr/>
                          <wps:spPr>
                            <a:xfrm>
                              <a:off x="744120" y="230400"/>
                              <a:ext cx="68760" cy="68040"/>
                            </a:xfrm>
                            <a:custGeom>
                              <a:avLst/>
                              <a:gdLst/>
                              <a:ahLst/>
                              <a:rect l="l" t="t" r="r" b="b"/>
                              <a:pathLst>
                                <a:path w="108" h="107">
                                  <a:moveTo>
                                    <a:pt x="108" y="0"/>
                                  </a:moveTo>
                                  <a:lnTo>
                                    <a:pt x="54" y="107"/>
                                  </a:lnTo>
                                  <a:lnTo>
                                    <a:pt x="0" y="0"/>
                                  </a:lnTo>
                                  <a:lnTo>
                                    <a:pt x="108" y="0"/>
                                  </a:lnTo>
                                </a:path>
                              </a:pathLst>
                            </a:custGeom>
                            <a:noFill/>
                            <a:ln cap="rnd" w="1440">
                              <a:solidFill>
                                <a:srgbClr val="000000"/>
                              </a:solidFill>
                              <a:round/>
                            </a:ln>
                          </wps:spPr>
                          <wps:style>
                            <a:lnRef idx="0"/>
                            <a:fillRef idx="0"/>
                            <a:effectRef idx="0"/>
                            <a:fontRef idx="minor"/>
                          </wps:style>
                          <wps:bodyPr/>
                        </wps:wsp>
                      </wpg:grpSp>
                      <wpg:grpSp>
                        <wpg:cNvGrpSpPr/>
                        <wpg:grpSpPr>
                          <a:xfrm>
                            <a:off x="3035160" y="2150280"/>
                            <a:ext cx="637560" cy="853560"/>
                          </a:xfrm>
                        </wpg:grpSpPr>
                        <wps:wsp>
                          <wps:cNvSpPr/>
                          <wps:spPr>
                            <a:xfrm>
                              <a:off x="0" y="0"/>
                              <a:ext cx="637560" cy="853560"/>
                            </a:xfrm>
                            <a:custGeom>
                              <a:avLst/>
                              <a:gdLst/>
                              <a:ahLst/>
                              <a:rect l="l" t="t" r="r" b="b"/>
                              <a:pathLst>
                                <a:path w="1004" h="1344">
                                  <a:moveTo>
                                    <a:pt x="62" y="88"/>
                                  </a:moveTo>
                                  <a:lnTo>
                                    <a:pt x="62" y="1290"/>
                                  </a:lnTo>
                                  <a:lnTo>
                                    <a:pt x="54" y="1281"/>
                                  </a:lnTo>
                                  <a:lnTo>
                                    <a:pt x="913" y="1281"/>
                                  </a:lnTo>
                                  <a:lnTo>
                                    <a:pt x="918" y="1281"/>
                                  </a:lnTo>
                                  <a:lnTo>
                                    <a:pt x="920" y="1284"/>
                                  </a:lnTo>
                                  <a:lnTo>
                                    <a:pt x="922" y="1286"/>
                                  </a:lnTo>
                                  <a:lnTo>
                                    <a:pt x="922" y="1290"/>
                                  </a:lnTo>
                                  <a:lnTo>
                                    <a:pt x="922" y="1292"/>
                                  </a:lnTo>
                                  <a:lnTo>
                                    <a:pt x="920" y="1296"/>
                                  </a:lnTo>
                                  <a:lnTo>
                                    <a:pt x="918" y="1296"/>
                                  </a:lnTo>
                                  <a:lnTo>
                                    <a:pt x="913" y="1299"/>
                                  </a:lnTo>
                                  <a:lnTo>
                                    <a:pt x="54" y="1299"/>
                                  </a:lnTo>
                                  <a:lnTo>
                                    <a:pt x="52" y="1296"/>
                                  </a:lnTo>
                                  <a:lnTo>
                                    <a:pt x="47" y="1296"/>
                                  </a:lnTo>
                                  <a:lnTo>
                                    <a:pt x="45" y="1292"/>
                                  </a:lnTo>
                                  <a:lnTo>
                                    <a:pt x="45" y="1290"/>
                                  </a:lnTo>
                                  <a:lnTo>
                                    <a:pt x="45" y="88"/>
                                  </a:lnTo>
                                  <a:lnTo>
                                    <a:pt x="45" y="86"/>
                                  </a:lnTo>
                                  <a:lnTo>
                                    <a:pt x="47" y="82"/>
                                  </a:lnTo>
                                  <a:lnTo>
                                    <a:pt x="52" y="82"/>
                                  </a:lnTo>
                                  <a:lnTo>
                                    <a:pt x="54" y="79"/>
                                  </a:lnTo>
                                  <a:lnTo>
                                    <a:pt x="58" y="82"/>
                                  </a:lnTo>
                                  <a:lnTo>
                                    <a:pt x="60" y="82"/>
                                  </a:lnTo>
                                  <a:lnTo>
                                    <a:pt x="62" y="86"/>
                                  </a:lnTo>
                                  <a:lnTo>
                                    <a:pt x="62" y="88"/>
                                  </a:lnTo>
                                  <a:close/>
                                  <a:moveTo>
                                    <a:pt x="0" y="107"/>
                                  </a:moveTo>
                                  <a:lnTo>
                                    <a:pt x="54" y="0"/>
                                  </a:lnTo>
                                  <a:lnTo>
                                    <a:pt x="107" y="107"/>
                                  </a:lnTo>
                                  <a:lnTo>
                                    <a:pt x="0" y="107"/>
                                  </a:lnTo>
                                  <a:close/>
                                  <a:moveTo>
                                    <a:pt x="896" y="1236"/>
                                  </a:moveTo>
                                  <a:lnTo>
                                    <a:pt x="1004" y="1290"/>
                                  </a:lnTo>
                                  <a:lnTo>
                                    <a:pt x="896" y="1344"/>
                                  </a:lnTo>
                                  <a:lnTo>
                                    <a:pt x="896" y="1236"/>
                                  </a:lnTo>
                                  <a:close/>
                                </a:path>
                              </a:pathLst>
                            </a:custGeom>
                            <a:solidFill>
                              <a:srgbClr val="000000"/>
                            </a:solidFill>
                            <a:ln>
                              <a:noFill/>
                            </a:ln>
                          </wps:spPr>
                          <wps:style>
                            <a:lnRef idx="0"/>
                            <a:fillRef idx="0"/>
                            <a:effectRef idx="0"/>
                            <a:fontRef idx="minor"/>
                          </wps:style>
                          <wps:bodyPr/>
                        </wps:wsp>
                        <wps:wsp>
                          <wps:cNvSpPr/>
                          <wps:spPr>
                            <a:xfrm>
                              <a:off x="28800" y="50040"/>
                              <a:ext cx="556920" cy="774720"/>
                            </a:xfrm>
                            <a:custGeom>
                              <a:avLst/>
                              <a:gdLst/>
                              <a:ahLst/>
                              <a:rect l="l" t="t" r="r" b="b"/>
                              <a:pathLst>
                                <a:path w="877" h="1220">
                                  <a:moveTo>
                                    <a:pt x="17" y="9"/>
                                  </a:moveTo>
                                  <a:lnTo>
                                    <a:pt x="17" y="1211"/>
                                  </a:lnTo>
                                  <a:lnTo>
                                    <a:pt x="9" y="1202"/>
                                  </a:lnTo>
                                  <a:lnTo>
                                    <a:pt x="868" y="1202"/>
                                  </a:lnTo>
                                  <a:lnTo>
                                    <a:pt x="873" y="1202"/>
                                  </a:lnTo>
                                  <a:lnTo>
                                    <a:pt x="875" y="1205"/>
                                  </a:lnTo>
                                  <a:lnTo>
                                    <a:pt x="877" y="1207"/>
                                  </a:lnTo>
                                  <a:lnTo>
                                    <a:pt x="877" y="1211"/>
                                  </a:lnTo>
                                  <a:lnTo>
                                    <a:pt x="877" y="1213"/>
                                  </a:lnTo>
                                  <a:lnTo>
                                    <a:pt x="875" y="1217"/>
                                  </a:lnTo>
                                  <a:lnTo>
                                    <a:pt x="873" y="1217"/>
                                  </a:lnTo>
                                  <a:lnTo>
                                    <a:pt x="868" y="1220"/>
                                  </a:lnTo>
                                  <a:lnTo>
                                    <a:pt x="9" y="1220"/>
                                  </a:lnTo>
                                  <a:lnTo>
                                    <a:pt x="7" y="1217"/>
                                  </a:lnTo>
                                  <a:lnTo>
                                    <a:pt x="2" y="1217"/>
                                  </a:lnTo>
                                  <a:lnTo>
                                    <a:pt x="0" y="1213"/>
                                  </a:lnTo>
                                  <a:lnTo>
                                    <a:pt x="0" y="1211"/>
                                  </a:lnTo>
                                  <a:lnTo>
                                    <a:pt x="0" y="9"/>
                                  </a:lnTo>
                                  <a:lnTo>
                                    <a:pt x="0" y="7"/>
                                  </a:lnTo>
                                  <a:lnTo>
                                    <a:pt x="2" y="3"/>
                                  </a:lnTo>
                                  <a:lnTo>
                                    <a:pt x="7" y="3"/>
                                  </a:lnTo>
                                  <a:lnTo>
                                    <a:pt x="9" y="0"/>
                                  </a:lnTo>
                                  <a:lnTo>
                                    <a:pt x="13" y="3"/>
                                  </a:lnTo>
                                  <a:lnTo>
                                    <a:pt x="15" y="3"/>
                                  </a:lnTo>
                                  <a:lnTo>
                                    <a:pt x="17" y="7"/>
                                  </a:lnTo>
                                  <a:lnTo>
                                    <a:pt x="17" y="9"/>
                                  </a:lnTo>
                                  <a:close/>
                                </a:path>
                              </a:pathLst>
                            </a:custGeom>
                            <a:noFill/>
                            <a:ln cap="rnd" w="1440">
                              <a:solidFill>
                                <a:srgbClr val="000000"/>
                              </a:solidFill>
                              <a:round/>
                            </a:ln>
                          </wps:spPr>
                          <wps:style>
                            <a:lnRef idx="0"/>
                            <a:fillRef idx="0"/>
                            <a:effectRef idx="0"/>
                            <a:fontRef idx="minor"/>
                          </wps:style>
                          <wps:bodyPr/>
                        </wps:wsp>
                        <wps:wsp>
                          <wps:cNvSpPr/>
                          <wps:spPr>
                            <a:xfrm>
                              <a:off x="0" y="0"/>
                              <a:ext cx="68040" cy="68040"/>
                            </a:xfrm>
                            <a:custGeom>
                              <a:avLst/>
                              <a:gdLst/>
                              <a:ahLst/>
                              <a:rect l="l" t="t" r="r" b="b"/>
                              <a:pathLst>
                                <a:path w="107" h="107">
                                  <a:moveTo>
                                    <a:pt x="0" y="107"/>
                                  </a:moveTo>
                                  <a:lnTo>
                                    <a:pt x="54" y="0"/>
                                  </a:lnTo>
                                  <a:lnTo>
                                    <a:pt x="107" y="107"/>
                                  </a:lnTo>
                                  <a:lnTo>
                                    <a:pt x="0" y="107"/>
                                  </a:lnTo>
                                </a:path>
                              </a:pathLst>
                            </a:custGeom>
                            <a:noFill/>
                            <a:ln cap="rnd" w="1440">
                              <a:solidFill>
                                <a:srgbClr val="000000"/>
                              </a:solidFill>
                              <a:round/>
                            </a:ln>
                          </wps:spPr>
                          <wps:style>
                            <a:lnRef idx="0"/>
                            <a:fillRef idx="0"/>
                            <a:effectRef idx="0"/>
                            <a:fontRef idx="minor"/>
                          </wps:style>
                          <wps:bodyPr/>
                        </wps:wsp>
                        <wps:wsp>
                          <wps:cNvSpPr/>
                          <wps:spPr>
                            <a:xfrm>
                              <a:off x="569160" y="784800"/>
                              <a:ext cx="68760" cy="68760"/>
                            </a:xfrm>
                            <a:custGeom>
                              <a:avLst/>
                              <a:gdLst/>
                              <a:ahLst/>
                              <a:rect l="l" t="t" r="r" b="b"/>
                              <a:pathLst>
                                <a:path w="108" h="108">
                                  <a:moveTo>
                                    <a:pt x="0" y="0"/>
                                  </a:moveTo>
                                  <a:lnTo>
                                    <a:pt x="108" y="54"/>
                                  </a:lnTo>
                                  <a:lnTo>
                                    <a:pt x="0" y="108"/>
                                  </a:lnTo>
                                  <a:lnTo>
                                    <a:pt x="0" y="0"/>
                                  </a:lnTo>
                                </a:path>
                              </a:pathLst>
                            </a:custGeom>
                            <a:noFill/>
                            <a:ln cap="rnd" w="1440">
                              <a:solidFill>
                                <a:srgbClr val="000000"/>
                              </a:solidFill>
                              <a:round/>
                            </a:ln>
                          </wps:spPr>
                          <wps:style>
                            <a:lnRef idx="0"/>
                            <a:fillRef idx="0"/>
                            <a:effectRef idx="0"/>
                            <a:fontRef idx="minor"/>
                          </wps:style>
                          <wps:bodyPr/>
                        </wps:wsp>
                      </wpg:grpSp>
                      <wps:wsp>
                        <wps:cNvSpPr txBox="1"/>
                        <wps:spPr>
                          <a:xfrm>
                            <a:off x="2548800" y="3166200"/>
                            <a:ext cx="169560" cy="4006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wps:txbx>
                        <wps:bodyPr wrap="square" lIns="0" rIns="0" tIns="0" bIns="0">
                          <a:spAutoFit/>
                        </wps:bodyPr>
                      </wps:wsp>
                      <wps:wsp>
                        <wps:cNvSpPr txBox="1"/>
                        <wps:spPr>
                          <a:xfrm>
                            <a:off x="2716560" y="316476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720520" y="3169800"/>
                            <a:ext cx="34200" cy="2602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spAutoFit/>
                        </wps:bodyPr>
                      </wps:wsp>
                      <wps:wsp>
                        <wps:cNvSpPr txBox="1"/>
                        <wps:spPr>
                          <a:xfrm>
                            <a:off x="2753280" y="316800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pic:pic xmlns:pic="http://schemas.openxmlformats.org/drawingml/2006/picture">
                        <pic:nvPicPr>
                          <pic:cNvPr id="7" name="" descr=""/>
                          <pic:cNvPicPr/>
                        </pic:nvPicPr>
                        <pic:blipFill>
                          <a:blip r:embed="rId15"/>
                          <a:stretch/>
                        </pic:blipFill>
                        <pic:spPr>
                          <a:xfrm>
                            <a:off x="4270320" y="1491480"/>
                            <a:ext cx="1200240" cy="777960"/>
                          </a:xfrm>
                          <a:prstGeom prst="rect">
                            <a:avLst/>
                          </a:prstGeom>
                          <a:ln>
                            <a:noFill/>
                          </a:ln>
                        </pic:spPr>
                      </pic:pic>
                      <wpg:grpSp>
                        <wpg:cNvGrpSpPr/>
                        <wpg:grpSpPr>
                          <a:xfrm>
                            <a:off x="4269240" y="1491480"/>
                            <a:ext cx="1198800" cy="775440"/>
                          </a:xfrm>
                        </wpg:grpSpPr>
                        <wps:wsp>
                          <wps:cNvSpPr/>
                          <wps:spPr>
                            <a:xfrm>
                              <a:off x="0" y="0"/>
                              <a:ext cx="1198800" cy="775440"/>
                            </a:xfrm>
                            <a:custGeom>
                              <a:avLst/>
                              <a:gdLst/>
                              <a:ahLst/>
                              <a:rect l="l" t="t" r="r" b="b"/>
                              <a:pathLst>
                                <a:path w="1888" h="1221">
                                  <a:moveTo>
                                    <a:pt x="171" y="407"/>
                                  </a:moveTo>
                                  <a:lnTo>
                                    <a:pt x="154" y="409"/>
                                  </a:lnTo>
                                  <a:lnTo>
                                    <a:pt x="137" y="413"/>
                                  </a:lnTo>
                                  <a:lnTo>
                                    <a:pt x="120" y="417"/>
                                  </a:lnTo>
                                  <a:lnTo>
                                    <a:pt x="105" y="424"/>
                                  </a:lnTo>
                                  <a:lnTo>
                                    <a:pt x="90" y="432"/>
                                  </a:lnTo>
                                  <a:lnTo>
                                    <a:pt x="75" y="441"/>
                                  </a:lnTo>
                                  <a:lnTo>
                                    <a:pt x="62" y="450"/>
                                  </a:lnTo>
                                  <a:lnTo>
                                    <a:pt x="49" y="462"/>
                                  </a:lnTo>
                                  <a:lnTo>
                                    <a:pt x="38" y="473"/>
                                  </a:lnTo>
                                  <a:lnTo>
                                    <a:pt x="27" y="486"/>
                                  </a:lnTo>
                                  <a:lnTo>
                                    <a:pt x="21" y="499"/>
                                  </a:lnTo>
                                  <a:lnTo>
                                    <a:pt x="12" y="514"/>
                                  </a:lnTo>
                                  <a:lnTo>
                                    <a:pt x="8" y="527"/>
                                  </a:lnTo>
                                  <a:lnTo>
                                    <a:pt x="4" y="542"/>
                                  </a:lnTo>
                                  <a:lnTo>
                                    <a:pt x="0" y="559"/>
                                  </a:lnTo>
                                  <a:lnTo>
                                    <a:pt x="0" y="574"/>
                                  </a:lnTo>
                                  <a:lnTo>
                                    <a:pt x="0" y="584"/>
                                  </a:lnTo>
                                  <a:lnTo>
                                    <a:pt x="2" y="595"/>
                                  </a:lnTo>
                                  <a:lnTo>
                                    <a:pt x="4" y="606"/>
                                  </a:lnTo>
                                  <a:lnTo>
                                    <a:pt x="6" y="616"/>
                                  </a:lnTo>
                                  <a:lnTo>
                                    <a:pt x="10" y="627"/>
                                  </a:lnTo>
                                  <a:lnTo>
                                    <a:pt x="15" y="638"/>
                                  </a:lnTo>
                                  <a:lnTo>
                                    <a:pt x="19" y="649"/>
                                  </a:lnTo>
                                  <a:lnTo>
                                    <a:pt x="25" y="657"/>
                                  </a:lnTo>
                                  <a:lnTo>
                                    <a:pt x="32" y="668"/>
                                  </a:lnTo>
                                  <a:lnTo>
                                    <a:pt x="38" y="676"/>
                                  </a:lnTo>
                                  <a:lnTo>
                                    <a:pt x="47" y="685"/>
                                  </a:lnTo>
                                  <a:lnTo>
                                    <a:pt x="55" y="691"/>
                                  </a:lnTo>
                                  <a:lnTo>
                                    <a:pt x="64" y="700"/>
                                  </a:lnTo>
                                  <a:lnTo>
                                    <a:pt x="73" y="706"/>
                                  </a:lnTo>
                                  <a:lnTo>
                                    <a:pt x="83" y="712"/>
                                  </a:lnTo>
                                  <a:lnTo>
                                    <a:pt x="94" y="718"/>
                                  </a:lnTo>
                                  <a:lnTo>
                                    <a:pt x="94" y="717"/>
                                  </a:lnTo>
                                  <a:lnTo>
                                    <a:pt x="81" y="727"/>
                                  </a:lnTo>
                                  <a:lnTo>
                                    <a:pt x="73" y="741"/>
                                  </a:lnTo>
                                  <a:lnTo>
                                    <a:pt x="62" y="756"/>
                                  </a:lnTo>
                                  <a:lnTo>
                                    <a:pt x="55" y="768"/>
                                  </a:lnTo>
                                  <a:lnTo>
                                    <a:pt x="49" y="783"/>
                                  </a:lnTo>
                                  <a:lnTo>
                                    <a:pt x="47" y="798"/>
                                  </a:lnTo>
                                  <a:lnTo>
                                    <a:pt x="43" y="816"/>
                                  </a:lnTo>
                                  <a:lnTo>
                                    <a:pt x="43" y="831"/>
                                  </a:lnTo>
                                  <a:lnTo>
                                    <a:pt x="43" y="847"/>
                                  </a:lnTo>
                                  <a:lnTo>
                                    <a:pt x="47" y="864"/>
                                  </a:lnTo>
                                  <a:lnTo>
                                    <a:pt x="51" y="881"/>
                                  </a:lnTo>
                                  <a:lnTo>
                                    <a:pt x="58" y="896"/>
                                  </a:lnTo>
                                  <a:lnTo>
                                    <a:pt x="66" y="911"/>
                                  </a:lnTo>
                                  <a:lnTo>
                                    <a:pt x="75" y="924"/>
                                  </a:lnTo>
                                  <a:lnTo>
                                    <a:pt x="85" y="937"/>
                                  </a:lnTo>
                                  <a:lnTo>
                                    <a:pt x="98" y="949"/>
                                  </a:lnTo>
                                  <a:lnTo>
                                    <a:pt x="111" y="960"/>
                                  </a:lnTo>
                                  <a:lnTo>
                                    <a:pt x="126" y="971"/>
                                  </a:lnTo>
                                  <a:lnTo>
                                    <a:pt x="143" y="979"/>
                                  </a:lnTo>
                                  <a:lnTo>
                                    <a:pt x="158" y="986"/>
                                  </a:lnTo>
                                  <a:lnTo>
                                    <a:pt x="179" y="992"/>
                                  </a:lnTo>
                                  <a:lnTo>
                                    <a:pt x="195" y="994"/>
                                  </a:lnTo>
                                  <a:lnTo>
                                    <a:pt x="215" y="999"/>
                                  </a:lnTo>
                                  <a:lnTo>
                                    <a:pt x="234" y="999"/>
                                  </a:lnTo>
                                  <a:lnTo>
                                    <a:pt x="239" y="999"/>
                                  </a:lnTo>
                                  <a:lnTo>
                                    <a:pt x="245" y="999"/>
                                  </a:lnTo>
                                  <a:lnTo>
                                    <a:pt x="249" y="997"/>
                                  </a:lnTo>
                                  <a:lnTo>
                                    <a:pt x="255" y="997"/>
                                  </a:lnTo>
                                  <a:lnTo>
                                    <a:pt x="254" y="999"/>
                                  </a:lnTo>
                                  <a:lnTo>
                                    <a:pt x="267" y="1016"/>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6"/>
                                  </a:lnTo>
                                  <a:lnTo>
                                    <a:pt x="524" y="1149"/>
                                  </a:lnTo>
                                  <a:lnTo>
                                    <a:pt x="548" y="1149"/>
                                  </a:lnTo>
                                  <a:lnTo>
                                    <a:pt x="572" y="1149"/>
                                  </a:lnTo>
                                  <a:lnTo>
                                    <a:pt x="593" y="1146"/>
                                  </a:lnTo>
                                  <a:lnTo>
                                    <a:pt x="615" y="1142"/>
                                  </a:lnTo>
                                  <a:lnTo>
                                    <a:pt x="638" y="1138"/>
                                  </a:lnTo>
                                  <a:lnTo>
                                    <a:pt x="660" y="1131"/>
                                  </a:lnTo>
                                  <a:lnTo>
                                    <a:pt x="681" y="1125"/>
                                  </a:lnTo>
                                  <a:lnTo>
                                    <a:pt x="703" y="1116"/>
                                  </a:lnTo>
                                  <a:lnTo>
                                    <a:pt x="722" y="1106"/>
                                  </a:lnTo>
                                  <a:lnTo>
                                    <a:pt x="720" y="1106"/>
                                  </a:lnTo>
                                  <a:lnTo>
                                    <a:pt x="730" y="1119"/>
                                  </a:lnTo>
                                  <a:lnTo>
                                    <a:pt x="743" y="1131"/>
                                  </a:lnTo>
                                  <a:lnTo>
                                    <a:pt x="754" y="1144"/>
                                  </a:lnTo>
                                  <a:lnTo>
                                    <a:pt x="767" y="1155"/>
                                  </a:lnTo>
                                  <a:lnTo>
                                    <a:pt x="782" y="1166"/>
                                  </a:lnTo>
                                  <a:lnTo>
                                    <a:pt x="797" y="1174"/>
                                  </a:lnTo>
                                  <a:lnTo>
                                    <a:pt x="812" y="1183"/>
                                  </a:lnTo>
                                  <a:lnTo>
                                    <a:pt x="827" y="1191"/>
                                  </a:lnTo>
                                  <a:lnTo>
                                    <a:pt x="844" y="1198"/>
                                  </a:lnTo>
                                  <a:lnTo>
                                    <a:pt x="859" y="1204"/>
                                  </a:lnTo>
                                  <a:lnTo>
                                    <a:pt x="876" y="1208"/>
                                  </a:lnTo>
                                  <a:lnTo>
                                    <a:pt x="894" y="1213"/>
                                  </a:lnTo>
                                  <a:lnTo>
                                    <a:pt x="913" y="1217"/>
                                  </a:lnTo>
                                  <a:lnTo>
                                    <a:pt x="930" y="1219"/>
                                  </a:lnTo>
                                  <a:lnTo>
                                    <a:pt x="947" y="1221"/>
                                  </a:lnTo>
                                  <a:lnTo>
                                    <a:pt x="967" y="1221"/>
                                  </a:lnTo>
                                  <a:lnTo>
                                    <a:pt x="990" y="1221"/>
                                  </a:lnTo>
                                  <a:lnTo>
                                    <a:pt x="1014" y="1217"/>
                                  </a:lnTo>
                                  <a:lnTo>
                                    <a:pt x="1037" y="1213"/>
                                  </a:lnTo>
                                  <a:lnTo>
                                    <a:pt x="1059" y="1208"/>
                                  </a:lnTo>
                                  <a:lnTo>
                                    <a:pt x="1082" y="1200"/>
                                  </a:lnTo>
                                  <a:lnTo>
                                    <a:pt x="1102" y="1191"/>
                                  </a:lnTo>
                                  <a:lnTo>
                                    <a:pt x="1123" y="1181"/>
                                  </a:lnTo>
                                  <a:lnTo>
                                    <a:pt x="1143"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7" y="1056"/>
                                  </a:lnTo>
                                  <a:lnTo>
                                    <a:pt x="1312" y="1063"/>
                                  </a:lnTo>
                                  <a:lnTo>
                                    <a:pt x="1330" y="1067"/>
                                  </a:lnTo>
                                  <a:lnTo>
                                    <a:pt x="1350" y="1069"/>
                                  </a:lnTo>
                                  <a:lnTo>
                                    <a:pt x="1366" y="1071"/>
                                  </a:lnTo>
                                  <a:lnTo>
                                    <a:pt x="1384" y="1071"/>
                                  </a:lnTo>
                                  <a:lnTo>
                                    <a:pt x="1397" y="1071"/>
                                  </a:lnTo>
                                  <a:lnTo>
                                    <a:pt x="1410" y="1069"/>
                                  </a:lnTo>
                                  <a:lnTo>
                                    <a:pt x="1423" y="1069"/>
                                  </a:lnTo>
                                  <a:lnTo>
                                    <a:pt x="1433" y="1067"/>
                                  </a:lnTo>
                                  <a:lnTo>
                                    <a:pt x="1459" y="1061"/>
                                  </a:lnTo>
                                  <a:lnTo>
                                    <a:pt x="1481" y="1054"/>
                                  </a:lnTo>
                                  <a:lnTo>
                                    <a:pt x="1504" y="1046"/>
                                  </a:lnTo>
                                  <a:lnTo>
                                    <a:pt x="1524" y="1033"/>
                                  </a:lnTo>
                                  <a:lnTo>
                                    <a:pt x="1543" y="1022"/>
                                  </a:lnTo>
                                  <a:lnTo>
                                    <a:pt x="1562" y="1007"/>
                                  </a:lnTo>
                                  <a:lnTo>
                                    <a:pt x="1577" y="992"/>
                                  </a:lnTo>
                                  <a:lnTo>
                                    <a:pt x="1592" y="975"/>
                                  </a:lnTo>
                                  <a:lnTo>
                                    <a:pt x="1605" y="956"/>
                                  </a:lnTo>
                                  <a:lnTo>
                                    <a:pt x="1616" y="937"/>
                                  </a:lnTo>
                                  <a:lnTo>
                                    <a:pt x="1620" y="926"/>
                                  </a:lnTo>
                                  <a:lnTo>
                                    <a:pt x="1624" y="917"/>
                                  </a:lnTo>
                                  <a:lnTo>
                                    <a:pt x="1627" y="907"/>
                                  </a:lnTo>
                                  <a:lnTo>
                                    <a:pt x="1631" y="896"/>
                                  </a:lnTo>
                                  <a:lnTo>
                                    <a:pt x="1633" y="885"/>
                                  </a:lnTo>
                                  <a:lnTo>
                                    <a:pt x="1633" y="876"/>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58" y="706"/>
                                  </a:lnTo>
                                  <a:lnTo>
                                    <a:pt x="1869" y="685"/>
                                  </a:lnTo>
                                  <a:lnTo>
                                    <a:pt x="1873" y="674"/>
                                  </a:lnTo>
                                  <a:lnTo>
                                    <a:pt x="1878" y="664"/>
                                  </a:lnTo>
                                  <a:lnTo>
                                    <a:pt x="1880" y="651"/>
                                  </a:lnTo>
                                  <a:lnTo>
                                    <a:pt x="1884" y="640"/>
                                  </a:lnTo>
                                  <a:lnTo>
                                    <a:pt x="1886" y="629"/>
                                  </a:lnTo>
                                  <a:lnTo>
                                    <a:pt x="1886" y="616"/>
                                  </a:lnTo>
                                  <a:lnTo>
                                    <a:pt x="1888" y="606"/>
                                  </a:lnTo>
                                  <a:lnTo>
                                    <a:pt x="1888" y="593"/>
                                  </a:lnTo>
                                  <a:lnTo>
                                    <a:pt x="1888" y="572"/>
                                  </a:lnTo>
                                  <a:lnTo>
                                    <a:pt x="1884" y="550"/>
                                  </a:lnTo>
                                  <a:lnTo>
                                    <a:pt x="1880" y="529"/>
                                  </a:lnTo>
                                  <a:lnTo>
                                    <a:pt x="1873" y="509"/>
                                  </a:lnTo>
                                  <a:lnTo>
                                    <a:pt x="1865" y="488"/>
                                  </a:lnTo>
                                  <a:lnTo>
                                    <a:pt x="1854" y="469"/>
                                  </a:lnTo>
                                  <a:lnTo>
                                    <a:pt x="1841" y="450"/>
                                  </a:lnTo>
                                  <a:lnTo>
                                    <a:pt x="1828" y="432"/>
                                  </a:lnTo>
                                  <a:lnTo>
                                    <a:pt x="1835" y="413"/>
                                  </a:lnTo>
                                  <a:lnTo>
                                    <a:pt x="1841" y="394"/>
                                  </a:lnTo>
                                  <a:lnTo>
                                    <a:pt x="1843" y="383"/>
                                  </a:lnTo>
                                  <a:lnTo>
                                    <a:pt x="1843" y="372"/>
                                  </a:lnTo>
                                  <a:lnTo>
                                    <a:pt x="1845" y="362"/>
                                  </a:lnTo>
                                  <a:lnTo>
                                    <a:pt x="1845" y="351"/>
                                  </a:lnTo>
                                  <a:lnTo>
                                    <a:pt x="1845" y="334"/>
                                  </a:lnTo>
                                  <a:lnTo>
                                    <a:pt x="1843" y="317"/>
                                  </a:lnTo>
                                  <a:lnTo>
                                    <a:pt x="1839" y="302"/>
                                  </a:lnTo>
                                  <a:lnTo>
                                    <a:pt x="1833" y="285"/>
                                  </a:lnTo>
                                  <a:lnTo>
                                    <a:pt x="1826" y="270"/>
                                  </a:lnTo>
                                  <a:lnTo>
                                    <a:pt x="1818" y="255"/>
                                  </a:lnTo>
                                  <a:lnTo>
                                    <a:pt x="1809" y="240"/>
                                  </a:lnTo>
                                  <a:lnTo>
                                    <a:pt x="1798" y="227"/>
                                  </a:lnTo>
                                  <a:lnTo>
                                    <a:pt x="1785" y="214"/>
                                  </a:lnTo>
                                  <a:lnTo>
                                    <a:pt x="1773" y="203"/>
                                  </a:lnTo>
                                  <a:lnTo>
                                    <a:pt x="1760" y="193"/>
                                  </a:lnTo>
                                  <a:lnTo>
                                    <a:pt x="1745" y="182"/>
                                  </a:lnTo>
                                  <a:lnTo>
                                    <a:pt x="1727" y="173"/>
                                  </a:lnTo>
                                  <a:lnTo>
                                    <a:pt x="1710" y="165"/>
                                  </a:lnTo>
                                  <a:lnTo>
                                    <a:pt x="1693" y="158"/>
                                  </a:lnTo>
                                  <a:lnTo>
                                    <a:pt x="1674" y="154"/>
                                  </a:lnTo>
                                  <a:lnTo>
                                    <a:pt x="1676" y="154"/>
                                  </a:lnTo>
                                  <a:lnTo>
                                    <a:pt x="1672" y="137"/>
                                  </a:lnTo>
                                  <a:lnTo>
                                    <a:pt x="1665" y="122"/>
                                  </a:lnTo>
                                  <a:lnTo>
                                    <a:pt x="1659" y="107"/>
                                  </a:lnTo>
                                  <a:lnTo>
                                    <a:pt x="1650" y="92"/>
                                  </a:lnTo>
                                  <a:lnTo>
                                    <a:pt x="1639" y="79"/>
                                  </a:lnTo>
                                  <a:lnTo>
                                    <a:pt x="1629" y="66"/>
                                  </a:lnTo>
                                  <a:lnTo>
                                    <a:pt x="1616" y="54"/>
                                  </a:lnTo>
                                  <a:lnTo>
                                    <a:pt x="1603" y="43"/>
                                  </a:lnTo>
                                  <a:lnTo>
                                    <a:pt x="1588" y="34"/>
                                  </a:lnTo>
                                  <a:lnTo>
                                    <a:pt x="1573" y="26"/>
                                  </a:lnTo>
                                  <a:lnTo>
                                    <a:pt x="1558" y="17"/>
                                  </a:lnTo>
                                  <a:lnTo>
                                    <a:pt x="1541" y="11"/>
                                  </a:lnTo>
                                  <a:lnTo>
                                    <a:pt x="1524" y="6"/>
                                  </a:lnTo>
                                  <a:lnTo>
                                    <a:pt x="1504" y="2"/>
                                  </a:lnTo>
                                  <a:lnTo>
                                    <a:pt x="1487" y="0"/>
                                  </a:lnTo>
                                  <a:lnTo>
                                    <a:pt x="1468" y="0"/>
                                  </a:lnTo>
                                  <a:lnTo>
                                    <a:pt x="1455" y="0"/>
                                  </a:lnTo>
                                  <a:lnTo>
                                    <a:pt x="1444" y="2"/>
                                  </a:lnTo>
                                  <a:lnTo>
                                    <a:pt x="1431" y="2"/>
                                  </a:lnTo>
                                  <a:lnTo>
                                    <a:pt x="1420" y="4"/>
                                  </a:lnTo>
                                  <a:lnTo>
                                    <a:pt x="1399" y="11"/>
                                  </a:lnTo>
                                  <a:lnTo>
                                    <a:pt x="1378" y="17"/>
                                  </a:lnTo>
                                  <a:lnTo>
                                    <a:pt x="1357" y="26"/>
                                  </a:lnTo>
                                  <a:lnTo>
                                    <a:pt x="1339" y="39"/>
                                  </a:lnTo>
                                  <a:lnTo>
                                    <a:pt x="1321" y="51"/>
                                  </a:lnTo>
                                  <a:lnTo>
                                    <a:pt x="1305" y="66"/>
                                  </a:lnTo>
                                  <a:lnTo>
                                    <a:pt x="1297" y="58"/>
                                  </a:lnTo>
                                  <a:lnTo>
                                    <a:pt x="1291" y="51"/>
                                  </a:lnTo>
                                  <a:lnTo>
                                    <a:pt x="1275" y="39"/>
                                  </a:lnTo>
                                  <a:lnTo>
                                    <a:pt x="1257" y="26"/>
                                  </a:lnTo>
                                  <a:lnTo>
                                    <a:pt x="1237" y="17"/>
                                  </a:lnTo>
                                  <a:lnTo>
                                    <a:pt x="1218" y="11"/>
                                  </a:lnTo>
                                  <a:lnTo>
                                    <a:pt x="1197" y="4"/>
                                  </a:lnTo>
                                  <a:lnTo>
                                    <a:pt x="1185" y="2"/>
                                  </a:lnTo>
                                  <a:lnTo>
                                    <a:pt x="1175" y="2"/>
                                  </a:lnTo>
                                  <a:lnTo>
                                    <a:pt x="1164" y="0"/>
                                  </a:lnTo>
                                  <a:lnTo>
                                    <a:pt x="1153" y="0"/>
                                  </a:lnTo>
                                  <a:lnTo>
                                    <a:pt x="1140" y="0"/>
                                  </a:lnTo>
                                  <a:lnTo>
                                    <a:pt x="1125" y="2"/>
                                  </a:lnTo>
                                  <a:lnTo>
                                    <a:pt x="1113" y="4"/>
                                  </a:lnTo>
                                  <a:lnTo>
                                    <a:pt x="1100" y="6"/>
                                  </a:lnTo>
                                  <a:lnTo>
                                    <a:pt x="1087" y="11"/>
                                  </a:lnTo>
                                  <a:lnTo>
                                    <a:pt x="1076" y="15"/>
                                  </a:lnTo>
                                  <a:lnTo>
                                    <a:pt x="1063" y="19"/>
                                  </a:lnTo>
                                  <a:lnTo>
                                    <a:pt x="1052" y="26"/>
                                  </a:lnTo>
                                  <a:lnTo>
                                    <a:pt x="1042" y="32"/>
                                  </a:lnTo>
                                  <a:lnTo>
                                    <a:pt x="1031" y="39"/>
                                  </a:lnTo>
                                  <a:lnTo>
                                    <a:pt x="1020" y="47"/>
                                  </a:lnTo>
                                  <a:lnTo>
                                    <a:pt x="1012" y="54"/>
                                  </a:lnTo>
                                  <a:lnTo>
                                    <a:pt x="1003" y="62"/>
                                  </a:lnTo>
                                  <a:lnTo>
                                    <a:pt x="994" y="73"/>
                                  </a:lnTo>
                                  <a:lnTo>
                                    <a:pt x="988" y="81"/>
                                  </a:lnTo>
                                  <a:lnTo>
                                    <a:pt x="982" y="92"/>
                                  </a:lnTo>
                                  <a:lnTo>
                                    <a:pt x="982" y="96"/>
                                  </a:lnTo>
                                  <a:lnTo>
                                    <a:pt x="964" y="83"/>
                                  </a:lnTo>
                                  <a:lnTo>
                                    <a:pt x="947" y="71"/>
                                  </a:lnTo>
                                  <a:lnTo>
                                    <a:pt x="928" y="60"/>
                                  </a:lnTo>
                                  <a:lnTo>
                                    <a:pt x="906" y="51"/>
                                  </a:lnTo>
                                  <a:lnTo>
                                    <a:pt x="887" y="45"/>
                                  </a:lnTo>
                                  <a:lnTo>
                                    <a:pt x="864" y="41"/>
                                  </a:lnTo>
                                  <a:lnTo>
                                    <a:pt x="842" y="36"/>
                                  </a:lnTo>
                                  <a:lnTo>
                                    <a:pt x="818" y="36"/>
                                  </a:lnTo>
                                  <a:lnTo>
                                    <a:pt x="803" y="36"/>
                                  </a:lnTo>
                                  <a:lnTo>
                                    <a:pt x="786" y="39"/>
                                  </a:lnTo>
                                  <a:lnTo>
                                    <a:pt x="771" y="41"/>
                                  </a:lnTo>
                                  <a:lnTo>
                                    <a:pt x="756" y="45"/>
                                  </a:lnTo>
                                  <a:lnTo>
                                    <a:pt x="741" y="49"/>
                                  </a:lnTo>
                                  <a:lnTo>
                                    <a:pt x="726" y="54"/>
                                  </a:lnTo>
                                  <a:lnTo>
                                    <a:pt x="711" y="60"/>
                                  </a:lnTo>
                                  <a:lnTo>
                                    <a:pt x="698" y="66"/>
                                  </a:lnTo>
                                  <a:lnTo>
                                    <a:pt x="685" y="73"/>
                                  </a:lnTo>
                                  <a:lnTo>
                                    <a:pt x="672" y="81"/>
                                  </a:lnTo>
                                  <a:lnTo>
                                    <a:pt x="662" y="90"/>
                                  </a:lnTo>
                                  <a:lnTo>
                                    <a:pt x="649" y="101"/>
                                  </a:lnTo>
                                  <a:lnTo>
                                    <a:pt x="640" y="111"/>
                                  </a:lnTo>
                                  <a:lnTo>
                                    <a:pt x="630" y="122"/>
                                  </a:lnTo>
                                  <a:lnTo>
                                    <a:pt x="621" y="133"/>
                                  </a:lnTo>
                                  <a:lnTo>
                                    <a:pt x="612" y="146"/>
                                  </a:lnTo>
                                  <a:lnTo>
                                    <a:pt x="612" y="148"/>
                                  </a:lnTo>
                                  <a:lnTo>
                                    <a:pt x="595" y="139"/>
                                  </a:lnTo>
                                  <a:lnTo>
                                    <a:pt x="578" y="133"/>
                                  </a:lnTo>
                                  <a:lnTo>
                                    <a:pt x="559" y="126"/>
                                  </a:lnTo>
                                  <a:lnTo>
                                    <a:pt x="542" y="120"/>
                                  </a:lnTo>
                                  <a:lnTo>
                                    <a:pt x="522" y="116"/>
                                  </a:lnTo>
                                  <a:lnTo>
                                    <a:pt x="503" y="113"/>
                                  </a:lnTo>
                                  <a:lnTo>
                                    <a:pt x="484" y="111"/>
                                  </a:lnTo>
                                  <a:lnTo>
                                    <a:pt x="464" y="111"/>
                                  </a:lnTo>
                                  <a:lnTo>
                                    <a:pt x="449" y="111"/>
                                  </a:lnTo>
                                  <a:lnTo>
                                    <a:pt x="434" y="113"/>
                                  </a:lnTo>
                                  <a:lnTo>
                                    <a:pt x="419" y="113"/>
                                  </a:lnTo>
                                  <a:lnTo>
                                    <a:pt x="404" y="116"/>
                                  </a:lnTo>
                                  <a:lnTo>
                                    <a:pt x="391" y="120"/>
                                  </a:lnTo>
                                  <a:lnTo>
                                    <a:pt x="376" y="122"/>
                                  </a:lnTo>
                                  <a:lnTo>
                                    <a:pt x="363" y="126"/>
                                  </a:lnTo>
                                  <a:lnTo>
                                    <a:pt x="348" y="133"/>
                                  </a:lnTo>
                                  <a:lnTo>
                                    <a:pt x="335" y="137"/>
                                  </a:lnTo>
                                  <a:lnTo>
                                    <a:pt x="323" y="143"/>
                                  </a:lnTo>
                                  <a:lnTo>
                                    <a:pt x="299" y="156"/>
                                  </a:lnTo>
                                  <a:lnTo>
                                    <a:pt x="275" y="171"/>
                                  </a:lnTo>
                                  <a:lnTo>
                                    <a:pt x="255" y="186"/>
                                  </a:lnTo>
                                  <a:lnTo>
                                    <a:pt x="236" y="205"/>
                                  </a:lnTo>
                                  <a:lnTo>
                                    <a:pt x="225" y="216"/>
                                  </a:lnTo>
                                  <a:lnTo>
                                    <a:pt x="219" y="225"/>
                                  </a:lnTo>
                                  <a:lnTo>
                                    <a:pt x="210" y="235"/>
                                  </a:lnTo>
                                  <a:lnTo>
                                    <a:pt x="204" y="246"/>
                                  </a:lnTo>
                                  <a:lnTo>
                                    <a:pt x="197" y="257"/>
                                  </a:lnTo>
                                  <a:lnTo>
                                    <a:pt x="191" y="270"/>
                                  </a:lnTo>
                                  <a:lnTo>
                                    <a:pt x="185" y="280"/>
                                  </a:lnTo>
                                  <a:lnTo>
                                    <a:pt x="180" y="293"/>
                                  </a:lnTo>
                                  <a:lnTo>
                                    <a:pt x="176" y="306"/>
                                  </a:lnTo>
                                  <a:lnTo>
                                    <a:pt x="173" y="319"/>
                                  </a:lnTo>
                                  <a:lnTo>
                                    <a:pt x="171" y="332"/>
                                  </a:lnTo>
                                  <a:lnTo>
                                    <a:pt x="170" y="345"/>
                                  </a:lnTo>
                                  <a:lnTo>
                                    <a:pt x="167" y="357"/>
                                  </a:lnTo>
                                  <a:lnTo>
                                    <a:pt x="167" y="370"/>
                                  </a:lnTo>
                                  <a:lnTo>
                                    <a:pt x="167" y="379"/>
                                  </a:lnTo>
                                  <a:lnTo>
                                    <a:pt x="170" y="390"/>
                                  </a:lnTo>
                                  <a:lnTo>
                                    <a:pt x="170" y="398"/>
                                  </a:lnTo>
                                  <a:lnTo>
                                    <a:pt x="170" y="407"/>
                                  </a:lnTo>
                                  <a:lnTo>
                                    <a:pt x="171" y="407"/>
                                  </a:lnTo>
                                  <a:close/>
                                </a:path>
                              </a:pathLst>
                            </a:custGeom>
                            <a:solidFill>
                              <a:srgbClr val="000000"/>
                            </a:solidFill>
                            <a:ln>
                              <a:noFill/>
                            </a:ln>
                          </wps:spPr>
                          <wps:style>
                            <a:lnRef idx="0"/>
                            <a:fillRef idx="0"/>
                            <a:effectRef idx="0"/>
                            <a:fontRef idx="minor"/>
                          </wps:style>
                          <wps:bodyPr/>
                        </wps:wsp>
                        <wps:wsp>
                          <wps:cNvSpPr/>
                          <wps:spPr>
                            <a:xfrm>
                              <a:off x="0" y="0"/>
                              <a:ext cx="1198800" cy="775440"/>
                            </a:xfrm>
                            <a:custGeom>
                              <a:avLst/>
                              <a:gdLst/>
                              <a:ahLst/>
                              <a:rect l="l" t="t" r="r" b="b"/>
                              <a:pathLst>
                                <a:path w="1888" h="1221">
                                  <a:moveTo>
                                    <a:pt x="171" y="407"/>
                                  </a:moveTo>
                                  <a:lnTo>
                                    <a:pt x="154" y="409"/>
                                  </a:lnTo>
                                  <a:lnTo>
                                    <a:pt x="137" y="413"/>
                                  </a:lnTo>
                                  <a:lnTo>
                                    <a:pt x="120" y="417"/>
                                  </a:lnTo>
                                  <a:lnTo>
                                    <a:pt x="105" y="424"/>
                                  </a:lnTo>
                                  <a:lnTo>
                                    <a:pt x="90" y="432"/>
                                  </a:lnTo>
                                  <a:lnTo>
                                    <a:pt x="75" y="441"/>
                                  </a:lnTo>
                                  <a:lnTo>
                                    <a:pt x="62" y="450"/>
                                  </a:lnTo>
                                  <a:lnTo>
                                    <a:pt x="49" y="462"/>
                                  </a:lnTo>
                                  <a:lnTo>
                                    <a:pt x="38" y="473"/>
                                  </a:lnTo>
                                  <a:lnTo>
                                    <a:pt x="27" y="486"/>
                                  </a:lnTo>
                                  <a:lnTo>
                                    <a:pt x="21" y="499"/>
                                  </a:lnTo>
                                  <a:lnTo>
                                    <a:pt x="12" y="514"/>
                                  </a:lnTo>
                                  <a:lnTo>
                                    <a:pt x="8" y="527"/>
                                  </a:lnTo>
                                  <a:lnTo>
                                    <a:pt x="4" y="542"/>
                                  </a:lnTo>
                                  <a:lnTo>
                                    <a:pt x="0" y="559"/>
                                  </a:lnTo>
                                  <a:lnTo>
                                    <a:pt x="0" y="574"/>
                                  </a:lnTo>
                                  <a:lnTo>
                                    <a:pt x="0" y="584"/>
                                  </a:lnTo>
                                  <a:lnTo>
                                    <a:pt x="2" y="595"/>
                                  </a:lnTo>
                                  <a:lnTo>
                                    <a:pt x="4" y="606"/>
                                  </a:lnTo>
                                  <a:lnTo>
                                    <a:pt x="6" y="616"/>
                                  </a:lnTo>
                                  <a:lnTo>
                                    <a:pt x="10" y="627"/>
                                  </a:lnTo>
                                  <a:lnTo>
                                    <a:pt x="15" y="638"/>
                                  </a:lnTo>
                                  <a:lnTo>
                                    <a:pt x="19" y="649"/>
                                  </a:lnTo>
                                  <a:lnTo>
                                    <a:pt x="25" y="657"/>
                                  </a:lnTo>
                                  <a:lnTo>
                                    <a:pt x="32" y="668"/>
                                  </a:lnTo>
                                  <a:lnTo>
                                    <a:pt x="38" y="676"/>
                                  </a:lnTo>
                                  <a:lnTo>
                                    <a:pt x="47" y="685"/>
                                  </a:lnTo>
                                  <a:lnTo>
                                    <a:pt x="55" y="691"/>
                                  </a:lnTo>
                                  <a:lnTo>
                                    <a:pt x="64" y="700"/>
                                  </a:lnTo>
                                  <a:lnTo>
                                    <a:pt x="73" y="706"/>
                                  </a:lnTo>
                                  <a:lnTo>
                                    <a:pt x="83" y="712"/>
                                  </a:lnTo>
                                  <a:lnTo>
                                    <a:pt x="94" y="718"/>
                                  </a:lnTo>
                                  <a:lnTo>
                                    <a:pt x="94" y="717"/>
                                  </a:lnTo>
                                  <a:lnTo>
                                    <a:pt x="81" y="727"/>
                                  </a:lnTo>
                                  <a:lnTo>
                                    <a:pt x="73" y="741"/>
                                  </a:lnTo>
                                  <a:lnTo>
                                    <a:pt x="62" y="756"/>
                                  </a:lnTo>
                                  <a:lnTo>
                                    <a:pt x="55" y="768"/>
                                  </a:lnTo>
                                  <a:lnTo>
                                    <a:pt x="49" y="783"/>
                                  </a:lnTo>
                                  <a:lnTo>
                                    <a:pt x="47" y="798"/>
                                  </a:lnTo>
                                  <a:lnTo>
                                    <a:pt x="43" y="816"/>
                                  </a:lnTo>
                                  <a:lnTo>
                                    <a:pt x="43" y="831"/>
                                  </a:lnTo>
                                  <a:lnTo>
                                    <a:pt x="43" y="847"/>
                                  </a:lnTo>
                                  <a:lnTo>
                                    <a:pt x="47" y="864"/>
                                  </a:lnTo>
                                  <a:lnTo>
                                    <a:pt x="51" y="881"/>
                                  </a:lnTo>
                                  <a:lnTo>
                                    <a:pt x="58" y="896"/>
                                  </a:lnTo>
                                  <a:lnTo>
                                    <a:pt x="66" y="911"/>
                                  </a:lnTo>
                                  <a:lnTo>
                                    <a:pt x="75" y="924"/>
                                  </a:lnTo>
                                  <a:lnTo>
                                    <a:pt x="85" y="937"/>
                                  </a:lnTo>
                                  <a:lnTo>
                                    <a:pt x="98" y="949"/>
                                  </a:lnTo>
                                  <a:lnTo>
                                    <a:pt x="111" y="960"/>
                                  </a:lnTo>
                                  <a:lnTo>
                                    <a:pt x="126" y="971"/>
                                  </a:lnTo>
                                  <a:lnTo>
                                    <a:pt x="143" y="979"/>
                                  </a:lnTo>
                                  <a:lnTo>
                                    <a:pt x="158" y="986"/>
                                  </a:lnTo>
                                  <a:lnTo>
                                    <a:pt x="179" y="992"/>
                                  </a:lnTo>
                                  <a:lnTo>
                                    <a:pt x="195" y="994"/>
                                  </a:lnTo>
                                  <a:lnTo>
                                    <a:pt x="215" y="999"/>
                                  </a:lnTo>
                                  <a:lnTo>
                                    <a:pt x="234" y="999"/>
                                  </a:lnTo>
                                  <a:lnTo>
                                    <a:pt x="239" y="999"/>
                                  </a:lnTo>
                                  <a:lnTo>
                                    <a:pt x="245" y="999"/>
                                  </a:lnTo>
                                  <a:lnTo>
                                    <a:pt x="249" y="997"/>
                                  </a:lnTo>
                                  <a:lnTo>
                                    <a:pt x="255" y="997"/>
                                  </a:lnTo>
                                  <a:lnTo>
                                    <a:pt x="254" y="999"/>
                                  </a:lnTo>
                                  <a:lnTo>
                                    <a:pt x="267" y="1016"/>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6"/>
                                  </a:lnTo>
                                  <a:lnTo>
                                    <a:pt x="524" y="1149"/>
                                  </a:lnTo>
                                  <a:lnTo>
                                    <a:pt x="548" y="1149"/>
                                  </a:lnTo>
                                  <a:lnTo>
                                    <a:pt x="572" y="1149"/>
                                  </a:lnTo>
                                  <a:lnTo>
                                    <a:pt x="593" y="1146"/>
                                  </a:lnTo>
                                  <a:lnTo>
                                    <a:pt x="615" y="1142"/>
                                  </a:lnTo>
                                  <a:lnTo>
                                    <a:pt x="638" y="1138"/>
                                  </a:lnTo>
                                  <a:lnTo>
                                    <a:pt x="660" y="1131"/>
                                  </a:lnTo>
                                  <a:lnTo>
                                    <a:pt x="681" y="1125"/>
                                  </a:lnTo>
                                  <a:lnTo>
                                    <a:pt x="703" y="1116"/>
                                  </a:lnTo>
                                  <a:lnTo>
                                    <a:pt x="722" y="1106"/>
                                  </a:lnTo>
                                  <a:lnTo>
                                    <a:pt x="720" y="1106"/>
                                  </a:lnTo>
                                  <a:lnTo>
                                    <a:pt x="730" y="1119"/>
                                  </a:lnTo>
                                  <a:lnTo>
                                    <a:pt x="743" y="1131"/>
                                  </a:lnTo>
                                  <a:lnTo>
                                    <a:pt x="754" y="1144"/>
                                  </a:lnTo>
                                  <a:lnTo>
                                    <a:pt x="767" y="1155"/>
                                  </a:lnTo>
                                  <a:lnTo>
                                    <a:pt x="782" y="1166"/>
                                  </a:lnTo>
                                  <a:lnTo>
                                    <a:pt x="797" y="1174"/>
                                  </a:lnTo>
                                  <a:lnTo>
                                    <a:pt x="812" y="1183"/>
                                  </a:lnTo>
                                  <a:lnTo>
                                    <a:pt x="827" y="1191"/>
                                  </a:lnTo>
                                  <a:lnTo>
                                    <a:pt x="844" y="1198"/>
                                  </a:lnTo>
                                  <a:lnTo>
                                    <a:pt x="859" y="1204"/>
                                  </a:lnTo>
                                  <a:lnTo>
                                    <a:pt x="876" y="1208"/>
                                  </a:lnTo>
                                  <a:lnTo>
                                    <a:pt x="894" y="1213"/>
                                  </a:lnTo>
                                  <a:lnTo>
                                    <a:pt x="913" y="1217"/>
                                  </a:lnTo>
                                  <a:lnTo>
                                    <a:pt x="930" y="1219"/>
                                  </a:lnTo>
                                  <a:lnTo>
                                    <a:pt x="947" y="1221"/>
                                  </a:lnTo>
                                  <a:lnTo>
                                    <a:pt x="967" y="1221"/>
                                  </a:lnTo>
                                  <a:lnTo>
                                    <a:pt x="990" y="1221"/>
                                  </a:lnTo>
                                  <a:lnTo>
                                    <a:pt x="1014" y="1217"/>
                                  </a:lnTo>
                                  <a:lnTo>
                                    <a:pt x="1037" y="1213"/>
                                  </a:lnTo>
                                  <a:lnTo>
                                    <a:pt x="1059" y="1208"/>
                                  </a:lnTo>
                                  <a:lnTo>
                                    <a:pt x="1082" y="1200"/>
                                  </a:lnTo>
                                  <a:lnTo>
                                    <a:pt x="1102" y="1191"/>
                                  </a:lnTo>
                                  <a:lnTo>
                                    <a:pt x="1123" y="1181"/>
                                  </a:lnTo>
                                  <a:lnTo>
                                    <a:pt x="1143"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7" y="1056"/>
                                  </a:lnTo>
                                  <a:lnTo>
                                    <a:pt x="1312" y="1063"/>
                                  </a:lnTo>
                                  <a:lnTo>
                                    <a:pt x="1330" y="1067"/>
                                  </a:lnTo>
                                  <a:lnTo>
                                    <a:pt x="1350" y="1069"/>
                                  </a:lnTo>
                                  <a:lnTo>
                                    <a:pt x="1366" y="1071"/>
                                  </a:lnTo>
                                  <a:lnTo>
                                    <a:pt x="1384" y="1071"/>
                                  </a:lnTo>
                                  <a:lnTo>
                                    <a:pt x="1397" y="1071"/>
                                  </a:lnTo>
                                  <a:lnTo>
                                    <a:pt x="1410" y="1069"/>
                                  </a:lnTo>
                                  <a:lnTo>
                                    <a:pt x="1423" y="1069"/>
                                  </a:lnTo>
                                  <a:lnTo>
                                    <a:pt x="1433" y="1067"/>
                                  </a:lnTo>
                                  <a:lnTo>
                                    <a:pt x="1459" y="1061"/>
                                  </a:lnTo>
                                  <a:lnTo>
                                    <a:pt x="1481" y="1054"/>
                                  </a:lnTo>
                                  <a:lnTo>
                                    <a:pt x="1504" y="1046"/>
                                  </a:lnTo>
                                  <a:lnTo>
                                    <a:pt x="1524" y="1033"/>
                                  </a:lnTo>
                                  <a:lnTo>
                                    <a:pt x="1543" y="1022"/>
                                  </a:lnTo>
                                  <a:lnTo>
                                    <a:pt x="1562" y="1007"/>
                                  </a:lnTo>
                                  <a:lnTo>
                                    <a:pt x="1577" y="992"/>
                                  </a:lnTo>
                                  <a:lnTo>
                                    <a:pt x="1592" y="975"/>
                                  </a:lnTo>
                                  <a:lnTo>
                                    <a:pt x="1605" y="956"/>
                                  </a:lnTo>
                                  <a:lnTo>
                                    <a:pt x="1616" y="937"/>
                                  </a:lnTo>
                                  <a:lnTo>
                                    <a:pt x="1620" y="926"/>
                                  </a:lnTo>
                                  <a:lnTo>
                                    <a:pt x="1624" y="917"/>
                                  </a:lnTo>
                                  <a:lnTo>
                                    <a:pt x="1627" y="907"/>
                                  </a:lnTo>
                                  <a:lnTo>
                                    <a:pt x="1631" y="896"/>
                                  </a:lnTo>
                                  <a:lnTo>
                                    <a:pt x="1633" y="885"/>
                                  </a:lnTo>
                                  <a:lnTo>
                                    <a:pt x="1633" y="876"/>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58" y="706"/>
                                  </a:lnTo>
                                  <a:lnTo>
                                    <a:pt x="1869" y="685"/>
                                  </a:lnTo>
                                  <a:lnTo>
                                    <a:pt x="1873" y="674"/>
                                  </a:lnTo>
                                  <a:lnTo>
                                    <a:pt x="1878" y="664"/>
                                  </a:lnTo>
                                  <a:lnTo>
                                    <a:pt x="1880" y="651"/>
                                  </a:lnTo>
                                  <a:lnTo>
                                    <a:pt x="1884" y="640"/>
                                  </a:lnTo>
                                  <a:lnTo>
                                    <a:pt x="1886" y="629"/>
                                  </a:lnTo>
                                  <a:lnTo>
                                    <a:pt x="1886" y="616"/>
                                  </a:lnTo>
                                  <a:lnTo>
                                    <a:pt x="1888" y="606"/>
                                  </a:lnTo>
                                  <a:lnTo>
                                    <a:pt x="1888" y="593"/>
                                  </a:lnTo>
                                  <a:lnTo>
                                    <a:pt x="1888" y="572"/>
                                  </a:lnTo>
                                  <a:lnTo>
                                    <a:pt x="1884" y="550"/>
                                  </a:lnTo>
                                  <a:lnTo>
                                    <a:pt x="1880" y="529"/>
                                  </a:lnTo>
                                  <a:lnTo>
                                    <a:pt x="1873" y="509"/>
                                  </a:lnTo>
                                  <a:lnTo>
                                    <a:pt x="1865" y="488"/>
                                  </a:lnTo>
                                  <a:lnTo>
                                    <a:pt x="1854" y="469"/>
                                  </a:lnTo>
                                  <a:lnTo>
                                    <a:pt x="1841" y="450"/>
                                  </a:lnTo>
                                  <a:lnTo>
                                    <a:pt x="1828" y="432"/>
                                  </a:lnTo>
                                  <a:lnTo>
                                    <a:pt x="1835" y="413"/>
                                  </a:lnTo>
                                  <a:lnTo>
                                    <a:pt x="1841" y="394"/>
                                  </a:lnTo>
                                  <a:lnTo>
                                    <a:pt x="1843" y="383"/>
                                  </a:lnTo>
                                  <a:lnTo>
                                    <a:pt x="1843" y="372"/>
                                  </a:lnTo>
                                  <a:lnTo>
                                    <a:pt x="1845" y="362"/>
                                  </a:lnTo>
                                  <a:lnTo>
                                    <a:pt x="1845" y="351"/>
                                  </a:lnTo>
                                  <a:lnTo>
                                    <a:pt x="1845" y="334"/>
                                  </a:lnTo>
                                  <a:lnTo>
                                    <a:pt x="1843" y="317"/>
                                  </a:lnTo>
                                  <a:lnTo>
                                    <a:pt x="1839" y="302"/>
                                  </a:lnTo>
                                  <a:lnTo>
                                    <a:pt x="1833" y="285"/>
                                  </a:lnTo>
                                  <a:lnTo>
                                    <a:pt x="1826" y="270"/>
                                  </a:lnTo>
                                  <a:lnTo>
                                    <a:pt x="1818" y="255"/>
                                  </a:lnTo>
                                  <a:lnTo>
                                    <a:pt x="1809" y="240"/>
                                  </a:lnTo>
                                  <a:lnTo>
                                    <a:pt x="1798" y="227"/>
                                  </a:lnTo>
                                  <a:lnTo>
                                    <a:pt x="1785" y="214"/>
                                  </a:lnTo>
                                  <a:lnTo>
                                    <a:pt x="1773" y="203"/>
                                  </a:lnTo>
                                  <a:lnTo>
                                    <a:pt x="1760" y="193"/>
                                  </a:lnTo>
                                  <a:lnTo>
                                    <a:pt x="1745" y="182"/>
                                  </a:lnTo>
                                  <a:lnTo>
                                    <a:pt x="1727" y="173"/>
                                  </a:lnTo>
                                  <a:lnTo>
                                    <a:pt x="1710" y="165"/>
                                  </a:lnTo>
                                  <a:lnTo>
                                    <a:pt x="1693" y="158"/>
                                  </a:lnTo>
                                  <a:lnTo>
                                    <a:pt x="1674" y="154"/>
                                  </a:lnTo>
                                  <a:lnTo>
                                    <a:pt x="1676" y="154"/>
                                  </a:lnTo>
                                  <a:lnTo>
                                    <a:pt x="1672" y="137"/>
                                  </a:lnTo>
                                  <a:lnTo>
                                    <a:pt x="1665" y="122"/>
                                  </a:lnTo>
                                  <a:lnTo>
                                    <a:pt x="1659" y="107"/>
                                  </a:lnTo>
                                  <a:lnTo>
                                    <a:pt x="1650" y="92"/>
                                  </a:lnTo>
                                  <a:lnTo>
                                    <a:pt x="1639" y="79"/>
                                  </a:lnTo>
                                  <a:lnTo>
                                    <a:pt x="1629" y="66"/>
                                  </a:lnTo>
                                  <a:lnTo>
                                    <a:pt x="1616" y="54"/>
                                  </a:lnTo>
                                  <a:lnTo>
                                    <a:pt x="1603" y="43"/>
                                  </a:lnTo>
                                  <a:lnTo>
                                    <a:pt x="1588" y="34"/>
                                  </a:lnTo>
                                  <a:lnTo>
                                    <a:pt x="1573" y="26"/>
                                  </a:lnTo>
                                  <a:lnTo>
                                    <a:pt x="1558" y="17"/>
                                  </a:lnTo>
                                  <a:lnTo>
                                    <a:pt x="1541" y="11"/>
                                  </a:lnTo>
                                  <a:lnTo>
                                    <a:pt x="1524" y="6"/>
                                  </a:lnTo>
                                  <a:lnTo>
                                    <a:pt x="1504" y="2"/>
                                  </a:lnTo>
                                  <a:lnTo>
                                    <a:pt x="1487" y="0"/>
                                  </a:lnTo>
                                  <a:lnTo>
                                    <a:pt x="1468" y="0"/>
                                  </a:lnTo>
                                  <a:lnTo>
                                    <a:pt x="1455" y="0"/>
                                  </a:lnTo>
                                  <a:lnTo>
                                    <a:pt x="1444" y="2"/>
                                  </a:lnTo>
                                  <a:lnTo>
                                    <a:pt x="1431" y="2"/>
                                  </a:lnTo>
                                  <a:lnTo>
                                    <a:pt x="1420" y="4"/>
                                  </a:lnTo>
                                  <a:lnTo>
                                    <a:pt x="1399" y="11"/>
                                  </a:lnTo>
                                  <a:lnTo>
                                    <a:pt x="1378" y="17"/>
                                  </a:lnTo>
                                  <a:lnTo>
                                    <a:pt x="1357" y="26"/>
                                  </a:lnTo>
                                  <a:lnTo>
                                    <a:pt x="1339" y="39"/>
                                  </a:lnTo>
                                  <a:lnTo>
                                    <a:pt x="1321" y="51"/>
                                  </a:lnTo>
                                  <a:lnTo>
                                    <a:pt x="1305" y="66"/>
                                  </a:lnTo>
                                  <a:lnTo>
                                    <a:pt x="1297" y="58"/>
                                  </a:lnTo>
                                  <a:lnTo>
                                    <a:pt x="1291" y="51"/>
                                  </a:lnTo>
                                  <a:lnTo>
                                    <a:pt x="1275" y="39"/>
                                  </a:lnTo>
                                  <a:lnTo>
                                    <a:pt x="1257" y="26"/>
                                  </a:lnTo>
                                  <a:lnTo>
                                    <a:pt x="1237" y="17"/>
                                  </a:lnTo>
                                  <a:lnTo>
                                    <a:pt x="1218" y="11"/>
                                  </a:lnTo>
                                  <a:lnTo>
                                    <a:pt x="1197" y="4"/>
                                  </a:lnTo>
                                  <a:lnTo>
                                    <a:pt x="1185" y="2"/>
                                  </a:lnTo>
                                  <a:lnTo>
                                    <a:pt x="1175" y="2"/>
                                  </a:lnTo>
                                  <a:lnTo>
                                    <a:pt x="1164" y="0"/>
                                  </a:lnTo>
                                  <a:lnTo>
                                    <a:pt x="1153" y="0"/>
                                  </a:lnTo>
                                  <a:lnTo>
                                    <a:pt x="1140" y="0"/>
                                  </a:lnTo>
                                  <a:lnTo>
                                    <a:pt x="1125" y="2"/>
                                  </a:lnTo>
                                  <a:lnTo>
                                    <a:pt x="1113" y="4"/>
                                  </a:lnTo>
                                  <a:lnTo>
                                    <a:pt x="1100" y="6"/>
                                  </a:lnTo>
                                  <a:lnTo>
                                    <a:pt x="1087" y="11"/>
                                  </a:lnTo>
                                  <a:lnTo>
                                    <a:pt x="1076" y="15"/>
                                  </a:lnTo>
                                  <a:lnTo>
                                    <a:pt x="1063" y="19"/>
                                  </a:lnTo>
                                  <a:lnTo>
                                    <a:pt x="1052" y="26"/>
                                  </a:lnTo>
                                  <a:lnTo>
                                    <a:pt x="1042" y="32"/>
                                  </a:lnTo>
                                  <a:lnTo>
                                    <a:pt x="1031" y="39"/>
                                  </a:lnTo>
                                  <a:lnTo>
                                    <a:pt x="1020" y="47"/>
                                  </a:lnTo>
                                  <a:lnTo>
                                    <a:pt x="1012" y="54"/>
                                  </a:lnTo>
                                  <a:lnTo>
                                    <a:pt x="1003" y="62"/>
                                  </a:lnTo>
                                  <a:lnTo>
                                    <a:pt x="994" y="73"/>
                                  </a:lnTo>
                                  <a:lnTo>
                                    <a:pt x="988" y="81"/>
                                  </a:lnTo>
                                  <a:lnTo>
                                    <a:pt x="982" y="92"/>
                                  </a:lnTo>
                                  <a:lnTo>
                                    <a:pt x="982" y="96"/>
                                  </a:lnTo>
                                  <a:lnTo>
                                    <a:pt x="964" y="83"/>
                                  </a:lnTo>
                                  <a:lnTo>
                                    <a:pt x="947" y="71"/>
                                  </a:lnTo>
                                  <a:lnTo>
                                    <a:pt x="928" y="60"/>
                                  </a:lnTo>
                                  <a:lnTo>
                                    <a:pt x="906" y="51"/>
                                  </a:lnTo>
                                  <a:lnTo>
                                    <a:pt x="887" y="45"/>
                                  </a:lnTo>
                                  <a:lnTo>
                                    <a:pt x="864" y="41"/>
                                  </a:lnTo>
                                  <a:lnTo>
                                    <a:pt x="842" y="36"/>
                                  </a:lnTo>
                                  <a:lnTo>
                                    <a:pt x="818" y="36"/>
                                  </a:lnTo>
                                  <a:lnTo>
                                    <a:pt x="803" y="36"/>
                                  </a:lnTo>
                                  <a:lnTo>
                                    <a:pt x="786" y="39"/>
                                  </a:lnTo>
                                  <a:lnTo>
                                    <a:pt x="771" y="41"/>
                                  </a:lnTo>
                                  <a:lnTo>
                                    <a:pt x="756" y="45"/>
                                  </a:lnTo>
                                  <a:lnTo>
                                    <a:pt x="741" y="49"/>
                                  </a:lnTo>
                                  <a:lnTo>
                                    <a:pt x="726" y="54"/>
                                  </a:lnTo>
                                  <a:lnTo>
                                    <a:pt x="711" y="60"/>
                                  </a:lnTo>
                                  <a:lnTo>
                                    <a:pt x="698" y="66"/>
                                  </a:lnTo>
                                  <a:lnTo>
                                    <a:pt x="685" y="73"/>
                                  </a:lnTo>
                                  <a:lnTo>
                                    <a:pt x="672" y="81"/>
                                  </a:lnTo>
                                  <a:lnTo>
                                    <a:pt x="662" y="90"/>
                                  </a:lnTo>
                                  <a:lnTo>
                                    <a:pt x="649" y="101"/>
                                  </a:lnTo>
                                  <a:lnTo>
                                    <a:pt x="640" y="111"/>
                                  </a:lnTo>
                                  <a:lnTo>
                                    <a:pt x="630" y="122"/>
                                  </a:lnTo>
                                  <a:lnTo>
                                    <a:pt x="621" y="133"/>
                                  </a:lnTo>
                                  <a:lnTo>
                                    <a:pt x="612" y="146"/>
                                  </a:lnTo>
                                  <a:lnTo>
                                    <a:pt x="612" y="148"/>
                                  </a:lnTo>
                                  <a:lnTo>
                                    <a:pt x="595" y="139"/>
                                  </a:lnTo>
                                  <a:lnTo>
                                    <a:pt x="578" y="133"/>
                                  </a:lnTo>
                                  <a:lnTo>
                                    <a:pt x="559" y="126"/>
                                  </a:lnTo>
                                  <a:lnTo>
                                    <a:pt x="542" y="120"/>
                                  </a:lnTo>
                                  <a:lnTo>
                                    <a:pt x="522" y="116"/>
                                  </a:lnTo>
                                  <a:lnTo>
                                    <a:pt x="503" y="113"/>
                                  </a:lnTo>
                                  <a:lnTo>
                                    <a:pt x="484" y="111"/>
                                  </a:lnTo>
                                  <a:lnTo>
                                    <a:pt x="464" y="111"/>
                                  </a:lnTo>
                                  <a:lnTo>
                                    <a:pt x="449" y="111"/>
                                  </a:lnTo>
                                  <a:lnTo>
                                    <a:pt x="434" y="113"/>
                                  </a:lnTo>
                                  <a:lnTo>
                                    <a:pt x="419" y="113"/>
                                  </a:lnTo>
                                  <a:lnTo>
                                    <a:pt x="404" y="116"/>
                                  </a:lnTo>
                                  <a:lnTo>
                                    <a:pt x="391" y="120"/>
                                  </a:lnTo>
                                  <a:lnTo>
                                    <a:pt x="376" y="122"/>
                                  </a:lnTo>
                                  <a:lnTo>
                                    <a:pt x="363" y="126"/>
                                  </a:lnTo>
                                  <a:lnTo>
                                    <a:pt x="348" y="133"/>
                                  </a:lnTo>
                                  <a:lnTo>
                                    <a:pt x="335" y="137"/>
                                  </a:lnTo>
                                  <a:lnTo>
                                    <a:pt x="323" y="143"/>
                                  </a:lnTo>
                                  <a:lnTo>
                                    <a:pt x="299" y="156"/>
                                  </a:lnTo>
                                  <a:lnTo>
                                    <a:pt x="275" y="171"/>
                                  </a:lnTo>
                                  <a:lnTo>
                                    <a:pt x="255" y="186"/>
                                  </a:lnTo>
                                  <a:lnTo>
                                    <a:pt x="236" y="205"/>
                                  </a:lnTo>
                                  <a:lnTo>
                                    <a:pt x="225" y="216"/>
                                  </a:lnTo>
                                  <a:lnTo>
                                    <a:pt x="219" y="225"/>
                                  </a:lnTo>
                                  <a:lnTo>
                                    <a:pt x="210" y="235"/>
                                  </a:lnTo>
                                  <a:lnTo>
                                    <a:pt x="204" y="246"/>
                                  </a:lnTo>
                                  <a:lnTo>
                                    <a:pt x="197" y="257"/>
                                  </a:lnTo>
                                  <a:lnTo>
                                    <a:pt x="191" y="270"/>
                                  </a:lnTo>
                                  <a:lnTo>
                                    <a:pt x="185" y="280"/>
                                  </a:lnTo>
                                  <a:lnTo>
                                    <a:pt x="180" y="293"/>
                                  </a:lnTo>
                                  <a:lnTo>
                                    <a:pt x="176" y="306"/>
                                  </a:lnTo>
                                  <a:lnTo>
                                    <a:pt x="173" y="319"/>
                                  </a:lnTo>
                                  <a:lnTo>
                                    <a:pt x="171" y="332"/>
                                  </a:lnTo>
                                  <a:lnTo>
                                    <a:pt x="170" y="345"/>
                                  </a:lnTo>
                                  <a:lnTo>
                                    <a:pt x="167" y="357"/>
                                  </a:lnTo>
                                  <a:lnTo>
                                    <a:pt x="167" y="370"/>
                                  </a:lnTo>
                                  <a:lnTo>
                                    <a:pt x="167" y="379"/>
                                  </a:lnTo>
                                  <a:lnTo>
                                    <a:pt x="170" y="390"/>
                                  </a:lnTo>
                                  <a:lnTo>
                                    <a:pt x="170" y="398"/>
                                  </a:lnTo>
                                  <a:lnTo>
                                    <a:pt x="170" y="407"/>
                                  </a:lnTo>
                                  <a:lnTo>
                                    <a:pt x="171" y="407"/>
                                  </a:lnTo>
                                  <a:close/>
                                </a:path>
                              </a:pathLst>
                            </a:custGeom>
                            <a:noFill/>
                            <a:ln cap="rnd" w="1440">
                              <a:solidFill>
                                <a:srgbClr val="000000"/>
                              </a:solidFill>
                              <a:round/>
                            </a:ln>
                          </wps:spPr>
                          <wps:style>
                            <a:lnRef idx="0"/>
                            <a:fillRef idx="0"/>
                            <a:effectRef idx="0"/>
                            <a:fontRef idx="minor"/>
                          </wps:style>
                          <wps:bodyPr/>
                        </wps:wsp>
                      </wpg:grpSp>
                      <wps:wsp>
                        <wps:cNvSpPr/>
                        <wps:spPr>
                          <a:xfrm>
                            <a:off x="4269240" y="1491480"/>
                            <a:ext cx="1198800" cy="775440"/>
                          </a:xfrm>
                          <a:custGeom>
                            <a:avLst/>
                            <a:gdLst/>
                            <a:ahLst/>
                            <a:rect l="l" t="t" r="r" b="b"/>
                            <a:pathLst>
                              <a:path w="1888" h="1221">
                                <a:moveTo>
                                  <a:pt x="171" y="407"/>
                                </a:moveTo>
                                <a:lnTo>
                                  <a:pt x="154" y="409"/>
                                </a:lnTo>
                                <a:lnTo>
                                  <a:pt x="137" y="413"/>
                                </a:lnTo>
                                <a:lnTo>
                                  <a:pt x="120" y="417"/>
                                </a:lnTo>
                                <a:lnTo>
                                  <a:pt x="105" y="424"/>
                                </a:lnTo>
                                <a:lnTo>
                                  <a:pt x="90" y="432"/>
                                </a:lnTo>
                                <a:lnTo>
                                  <a:pt x="75" y="441"/>
                                </a:lnTo>
                                <a:lnTo>
                                  <a:pt x="62" y="450"/>
                                </a:lnTo>
                                <a:lnTo>
                                  <a:pt x="49" y="462"/>
                                </a:lnTo>
                                <a:lnTo>
                                  <a:pt x="38" y="473"/>
                                </a:lnTo>
                                <a:lnTo>
                                  <a:pt x="27" y="486"/>
                                </a:lnTo>
                                <a:lnTo>
                                  <a:pt x="21" y="499"/>
                                </a:lnTo>
                                <a:lnTo>
                                  <a:pt x="12" y="514"/>
                                </a:lnTo>
                                <a:lnTo>
                                  <a:pt x="8" y="527"/>
                                </a:lnTo>
                                <a:lnTo>
                                  <a:pt x="4" y="542"/>
                                </a:lnTo>
                                <a:lnTo>
                                  <a:pt x="0" y="559"/>
                                </a:lnTo>
                                <a:lnTo>
                                  <a:pt x="0" y="574"/>
                                </a:lnTo>
                                <a:lnTo>
                                  <a:pt x="0" y="584"/>
                                </a:lnTo>
                                <a:lnTo>
                                  <a:pt x="2" y="595"/>
                                </a:lnTo>
                                <a:lnTo>
                                  <a:pt x="4" y="606"/>
                                </a:lnTo>
                                <a:lnTo>
                                  <a:pt x="6" y="616"/>
                                </a:lnTo>
                                <a:lnTo>
                                  <a:pt x="10" y="627"/>
                                </a:lnTo>
                                <a:lnTo>
                                  <a:pt x="15" y="638"/>
                                </a:lnTo>
                                <a:lnTo>
                                  <a:pt x="19" y="649"/>
                                </a:lnTo>
                                <a:lnTo>
                                  <a:pt x="25" y="657"/>
                                </a:lnTo>
                                <a:lnTo>
                                  <a:pt x="32" y="668"/>
                                </a:lnTo>
                                <a:lnTo>
                                  <a:pt x="38" y="676"/>
                                </a:lnTo>
                                <a:lnTo>
                                  <a:pt x="47" y="685"/>
                                </a:lnTo>
                                <a:lnTo>
                                  <a:pt x="55" y="691"/>
                                </a:lnTo>
                                <a:lnTo>
                                  <a:pt x="64" y="700"/>
                                </a:lnTo>
                                <a:lnTo>
                                  <a:pt x="73" y="706"/>
                                </a:lnTo>
                                <a:lnTo>
                                  <a:pt x="83" y="712"/>
                                </a:lnTo>
                                <a:lnTo>
                                  <a:pt x="94" y="718"/>
                                </a:lnTo>
                                <a:lnTo>
                                  <a:pt x="94" y="717"/>
                                </a:lnTo>
                                <a:lnTo>
                                  <a:pt x="81" y="727"/>
                                </a:lnTo>
                                <a:lnTo>
                                  <a:pt x="73" y="741"/>
                                </a:lnTo>
                                <a:lnTo>
                                  <a:pt x="62" y="756"/>
                                </a:lnTo>
                                <a:lnTo>
                                  <a:pt x="55" y="768"/>
                                </a:lnTo>
                                <a:lnTo>
                                  <a:pt x="49" y="783"/>
                                </a:lnTo>
                                <a:lnTo>
                                  <a:pt x="47" y="798"/>
                                </a:lnTo>
                                <a:lnTo>
                                  <a:pt x="43" y="816"/>
                                </a:lnTo>
                                <a:lnTo>
                                  <a:pt x="43" y="831"/>
                                </a:lnTo>
                                <a:lnTo>
                                  <a:pt x="43" y="847"/>
                                </a:lnTo>
                                <a:lnTo>
                                  <a:pt x="47" y="864"/>
                                </a:lnTo>
                                <a:lnTo>
                                  <a:pt x="51" y="881"/>
                                </a:lnTo>
                                <a:lnTo>
                                  <a:pt x="58" y="896"/>
                                </a:lnTo>
                                <a:lnTo>
                                  <a:pt x="66" y="911"/>
                                </a:lnTo>
                                <a:lnTo>
                                  <a:pt x="75" y="924"/>
                                </a:lnTo>
                                <a:lnTo>
                                  <a:pt x="85" y="937"/>
                                </a:lnTo>
                                <a:lnTo>
                                  <a:pt x="98" y="949"/>
                                </a:lnTo>
                                <a:lnTo>
                                  <a:pt x="111" y="960"/>
                                </a:lnTo>
                                <a:lnTo>
                                  <a:pt x="126" y="971"/>
                                </a:lnTo>
                                <a:lnTo>
                                  <a:pt x="143" y="979"/>
                                </a:lnTo>
                                <a:lnTo>
                                  <a:pt x="158" y="986"/>
                                </a:lnTo>
                                <a:lnTo>
                                  <a:pt x="179" y="992"/>
                                </a:lnTo>
                                <a:lnTo>
                                  <a:pt x="195" y="994"/>
                                </a:lnTo>
                                <a:lnTo>
                                  <a:pt x="215" y="999"/>
                                </a:lnTo>
                                <a:lnTo>
                                  <a:pt x="234" y="999"/>
                                </a:lnTo>
                                <a:lnTo>
                                  <a:pt x="239" y="999"/>
                                </a:lnTo>
                                <a:lnTo>
                                  <a:pt x="245" y="999"/>
                                </a:lnTo>
                                <a:lnTo>
                                  <a:pt x="249" y="997"/>
                                </a:lnTo>
                                <a:lnTo>
                                  <a:pt x="255" y="997"/>
                                </a:lnTo>
                                <a:lnTo>
                                  <a:pt x="254" y="999"/>
                                </a:lnTo>
                                <a:lnTo>
                                  <a:pt x="267" y="1016"/>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6"/>
                                </a:lnTo>
                                <a:lnTo>
                                  <a:pt x="524" y="1149"/>
                                </a:lnTo>
                                <a:lnTo>
                                  <a:pt x="548" y="1149"/>
                                </a:lnTo>
                                <a:lnTo>
                                  <a:pt x="572" y="1149"/>
                                </a:lnTo>
                                <a:lnTo>
                                  <a:pt x="593" y="1146"/>
                                </a:lnTo>
                                <a:lnTo>
                                  <a:pt x="615" y="1142"/>
                                </a:lnTo>
                                <a:lnTo>
                                  <a:pt x="638" y="1138"/>
                                </a:lnTo>
                                <a:lnTo>
                                  <a:pt x="660" y="1131"/>
                                </a:lnTo>
                                <a:lnTo>
                                  <a:pt x="681" y="1125"/>
                                </a:lnTo>
                                <a:lnTo>
                                  <a:pt x="703" y="1116"/>
                                </a:lnTo>
                                <a:lnTo>
                                  <a:pt x="722" y="1106"/>
                                </a:lnTo>
                                <a:lnTo>
                                  <a:pt x="720" y="1106"/>
                                </a:lnTo>
                                <a:lnTo>
                                  <a:pt x="730" y="1119"/>
                                </a:lnTo>
                                <a:lnTo>
                                  <a:pt x="743" y="1131"/>
                                </a:lnTo>
                                <a:lnTo>
                                  <a:pt x="754" y="1144"/>
                                </a:lnTo>
                                <a:lnTo>
                                  <a:pt x="767" y="1155"/>
                                </a:lnTo>
                                <a:lnTo>
                                  <a:pt x="782" y="1166"/>
                                </a:lnTo>
                                <a:lnTo>
                                  <a:pt x="797" y="1174"/>
                                </a:lnTo>
                                <a:lnTo>
                                  <a:pt x="812" y="1183"/>
                                </a:lnTo>
                                <a:lnTo>
                                  <a:pt x="827" y="1191"/>
                                </a:lnTo>
                                <a:lnTo>
                                  <a:pt x="844" y="1198"/>
                                </a:lnTo>
                                <a:lnTo>
                                  <a:pt x="859" y="1204"/>
                                </a:lnTo>
                                <a:lnTo>
                                  <a:pt x="876" y="1208"/>
                                </a:lnTo>
                                <a:lnTo>
                                  <a:pt x="894" y="1213"/>
                                </a:lnTo>
                                <a:lnTo>
                                  <a:pt x="913" y="1217"/>
                                </a:lnTo>
                                <a:lnTo>
                                  <a:pt x="930" y="1219"/>
                                </a:lnTo>
                                <a:lnTo>
                                  <a:pt x="947" y="1221"/>
                                </a:lnTo>
                                <a:lnTo>
                                  <a:pt x="967" y="1221"/>
                                </a:lnTo>
                                <a:lnTo>
                                  <a:pt x="990" y="1221"/>
                                </a:lnTo>
                                <a:lnTo>
                                  <a:pt x="1014" y="1217"/>
                                </a:lnTo>
                                <a:lnTo>
                                  <a:pt x="1037" y="1213"/>
                                </a:lnTo>
                                <a:lnTo>
                                  <a:pt x="1059" y="1208"/>
                                </a:lnTo>
                                <a:lnTo>
                                  <a:pt x="1082" y="1200"/>
                                </a:lnTo>
                                <a:lnTo>
                                  <a:pt x="1102" y="1191"/>
                                </a:lnTo>
                                <a:lnTo>
                                  <a:pt x="1123" y="1181"/>
                                </a:lnTo>
                                <a:lnTo>
                                  <a:pt x="1143"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7" y="1056"/>
                                </a:lnTo>
                                <a:lnTo>
                                  <a:pt x="1312" y="1063"/>
                                </a:lnTo>
                                <a:lnTo>
                                  <a:pt x="1330" y="1067"/>
                                </a:lnTo>
                                <a:lnTo>
                                  <a:pt x="1350" y="1069"/>
                                </a:lnTo>
                                <a:lnTo>
                                  <a:pt x="1366" y="1071"/>
                                </a:lnTo>
                                <a:lnTo>
                                  <a:pt x="1384" y="1071"/>
                                </a:lnTo>
                                <a:lnTo>
                                  <a:pt x="1397" y="1071"/>
                                </a:lnTo>
                                <a:lnTo>
                                  <a:pt x="1410" y="1069"/>
                                </a:lnTo>
                                <a:lnTo>
                                  <a:pt x="1423" y="1069"/>
                                </a:lnTo>
                                <a:lnTo>
                                  <a:pt x="1433" y="1067"/>
                                </a:lnTo>
                                <a:lnTo>
                                  <a:pt x="1459" y="1061"/>
                                </a:lnTo>
                                <a:lnTo>
                                  <a:pt x="1481" y="1054"/>
                                </a:lnTo>
                                <a:lnTo>
                                  <a:pt x="1504" y="1046"/>
                                </a:lnTo>
                                <a:lnTo>
                                  <a:pt x="1524" y="1033"/>
                                </a:lnTo>
                                <a:lnTo>
                                  <a:pt x="1543" y="1022"/>
                                </a:lnTo>
                                <a:lnTo>
                                  <a:pt x="1562" y="1007"/>
                                </a:lnTo>
                                <a:lnTo>
                                  <a:pt x="1577" y="992"/>
                                </a:lnTo>
                                <a:lnTo>
                                  <a:pt x="1592" y="975"/>
                                </a:lnTo>
                                <a:lnTo>
                                  <a:pt x="1605" y="956"/>
                                </a:lnTo>
                                <a:lnTo>
                                  <a:pt x="1616" y="937"/>
                                </a:lnTo>
                                <a:lnTo>
                                  <a:pt x="1620" y="926"/>
                                </a:lnTo>
                                <a:lnTo>
                                  <a:pt x="1624" y="917"/>
                                </a:lnTo>
                                <a:lnTo>
                                  <a:pt x="1627" y="907"/>
                                </a:lnTo>
                                <a:lnTo>
                                  <a:pt x="1631" y="896"/>
                                </a:lnTo>
                                <a:lnTo>
                                  <a:pt x="1633" y="885"/>
                                </a:lnTo>
                                <a:lnTo>
                                  <a:pt x="1633" y="876"/>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58" y="706"/>
                                </a:lnTo>
                                <a:lnTo>
                                  <a:pt x="1869" y="685"/>
                                </a:lnTo>
                                <a:lnTo>
                                  <a:pt x="1873" y="674"/>
                                </a:lnTo>
                                <a:lnTo>
                                  <a:pt x="1878" y="664"/>
                                </a:lnTo>
                                <a:lnTo>
                                  <a:pt x="1880" y="651"/>
                                </a:lnTo>
                                <a:lnTo>
                                  <a:pt x="1884" y="640"/>
                                </a:lnTo>
                                <a:lnTo>
                                  <a:pt x="1886" y="629"/>
                                </a:lnTo>
                                <a:lnTo>
                                  <a:pt x="1886" y="616"/>
                                </a:lnTo>
                                <a:lnTo>
                                  <a:pt x="1888" y="606"/>
                                </a:lnTo>
                                <a:lnTo>
                                  <a:pt x="1888" y="593"/>
                                </a:lnTo>
                                <a:lnTo>
                                  <a:pt x="1888" y="572"/>
                                </a:lnTo>
                                <a:lnTo>
                                  <a:pt x="1884" y="550"/>
                                </a:lnTo>
                                <a:lnTo>
                                  <a:pt x="1880" y="529"/>
                                </a:lnTo>
                                <a:lnTo>
                                  <a:pt x="1873" y="509"/>
                                </a:lnTo>
                                <a:lnTo>
                                  <a:pt x="1865" y="488"/>
                                </a:lnTo>
                                <a:lnTo>
                                  <a:pt x="1854" y="469"/>
                                </a:lnTo>
                                <a:lnTo>
                                  <a:pt x="1841" y="450"/>
                                </a:lnTo>
                                <a:lnTo>
                                  <a:pt x="1828" y="432"/>
                                </a:lnTo>
                                <a:lnTo>
                                  <a:pt x="1835" y="413"/>
                                </a:lnTo>
                                <a:lnTo>
                                  <a:pt x="1841" y="394"/>
                                </a:lnTo>
                                <a:lnTo>
                                  <a:pt x="1843" y="383"/>
                                </a:lnTo>
                                <a:lnTo>
                                  <a:pt x="1843" y="372"/>
                                </a:lnTo>
                                <a:lnTo>
                                  <a:pt x="1845" y="362"/>
                                </a:lnTo>
                                <a:lnTo>
                                  <a:pt x="1845" y="351"/>
                                </a:lnTo>
                                <a:lnTo>
                                  <a:pt x="1845" y="334"/>
                                </a:lnTo>
                                <a:lnTo>
                                  <a:pt x="1843" y="317"/>
                                </a:lnTo>
                                <a:lnTo>
                                  <a:pt x="1839" y="302"/>
                                </a:lnTo>
                                <a:lnTo>
                                  <a:pt x="1833" y="285"/>
                                </a:lnTo>
                                <a:lnTo>
                                  <a:pt x="1826" y="270"/>
                                </a:lnTo>
                                <a:lnTo>
                                  <a:pt x="1818" y="255"/>
                                </a:lnTo>
                                <a:lnTo>
                                  <a:pt x="1809" y="240"/>
                                </a:lnTo>
                                <a:lnTo>
                                  <a:pt x="1798" y="227"/>
                                </a:lnTo>
                                <a:lnTo>
                                  <a:pt x="1785" y="214"/>
                                </a:lnTo>
                                <a:lnTo>
                                  <a:pt x="1773" y="203"/>
                                </a:lnTo>
                                <a:lnTo>
                                  <a:pt x="1760" y="193"/>
                                </a:lnTo>
                                <a:lnTo>
                                  <a:pt x="1745" y="182"/>
                                </a:lnTo>
                                <a:lnTo>
                                  <a:pt x="1727" y="173"/>
                                </a:lnTo>
                                <a:lnTo>
                                  <a:pt x="1710" y="165"/>
                                </a:lnTo>
                                <a:lnTo>
                                  <a:pt x="1693" y="158"/>
                                </a:lnTo>
                                <a:lnTo>
                                  <a:pt x="1674" y="154"/>
                                </a:lnTo>
                                <a:lnTo>
                                  <a:pt x="1676" y="154"/>
                                </a:lnTo>
                                <a:lnTo>
                                  <a:pt x="1672" y="137"/>
                                </a:lnTo>
                                <a:lnTo>
                                  <a:pt x="1665" y="122"/>
                                </a:lnTo>
                                <a:lnTo>
                                  <a:pt x="1659" y="107"/>
                                </a:lnTo>
                                <a:lnTo>
                                  <a:pt x="1650" y="92"/>
                                </a:lnTo>
                                <a:lnTo>
                                  <a:pt x="1639" y="79"/>
                                </a:lnTo>
                                <a:lnTo>
                                  <a:pt x="1629" y="66"/>
                                </a:lnTo>
                                <a:lnTo>
                                  <a:pt x="1616" y="54"/>
                                </a:lnTo>
                                <a:lnTo>
                                  <a:pt x="1603" y="43"/>
                                </a:lnTo>
                                <a:lnTo>
                                  <a:pt x="1588" y="34"/>
                                </a:lnTo>
                                <a:lnTo>
                                  <a:pt x="1573" y="26"/>
                                </a:lnTo>
                                <a:lnTo>
                                  <a:pt x="1558" y="17"/>
                                </a:lnTo>
                                <a:lnTo>
                                  <a:pt x="1541" y="11"/>
                                </a:lnTo>
                                <a:lnTo>
                                  <a:pt x="1524" y="6"/>
                                </a:lnTo>
                                <a:lnTo>
                                  <a:pt x="1504" y="2"/>
                                </a:lnTo>
                                <a:lnTo>
                                  <a:pt x="1487" y="0"/>
                                </a:lnTo>
                                <a:lnTo>
                                  <a:pt x="1468" y="0"/>
                                </a:lnTo>
                                <a:lnTo>
                                  <a:pt x="1455" y="0"/>
                                </a:lnTo>
                                <a:lnTo>
                                  <a:pt x="1444" y="2"/>
                                </a:lnTo>
                                <a:lnTo>
                                  <a:pt x="1431" y="2"/>
                                </a:lnTo>
                                <a:lnTo>
                                  <a:pt x="1420" y="4"/>
                                </a:lnTo>
                                <a:lnTo>
                                  <a:pt x="1399" y="11"/>
                                </a:lnTo>
                                <a:lnTo>
                                  <a:pt x="1378" y="17"/>
                                </a:lnTo>
                                <a:lnTo>
                                  <a:pt x="1357" y="26"/>
                                </a:lnTo>
                                <a:lnTo>
                                  <a:pt x="1339" y="39"/>
                                </a:lnTo>
                                <a:lnTo>
                                  <a:pt x="1321" y="51"/>
                                </a:lnTo>
                                <a:lnTo>
                                  <a:pt x="1305" y="66"/>
                                </a:lnTo>
                                <a:lnTo>
                                  <a:pt x="1297" y="58"/>
                                </a:lnTo>
                                <a:lnTo>
                                  <a:pt x="1291" y="51"/>
                                </a:lnTo>
                                <a:lnTo>
                                  <a:pt x="1275" y="39"/>
                                </a:lnTo>
                                <a:lnTo>
                                  <a:pt x="1257" y="26"/>
                                </a:lnTo>
                                <a:lnTo>
                                  <a:pt x="1237" y="17"/>
                                </a:lnTo>
                                <a:lnTo>
                                  <a:pt x="1218" y="11"/>
                                </a:lnTo>
                                <a:lnTo>
                                  <a:pt x="1197" y="4"/>
                                </a:lnTo>
                                <a:lnTo>
                                  <a:pt x="1185" y="2"/>
                                </a:lnTo>
                                <a:lnTo>
                                  <a:pt x="1175" y="2"/>
                                </a:lnTo>
                                <a:lnTo>
                                  <a:pt x="1164" y="0"/>
                                </a:lnTo>
                                <a:lnTo>
                                  <a:pt x="1153" y="0"/>
                                </a:lnTo>
                                <a:lnTo>
                                  <a:pt x="1140" y="0"/>
                                </a:lnTo>
                                <a:lnTo>
                                  <a:pt x="1125" y="2"/>
                                </a:lnTo>
                                <a:lnTo>
                                  <a:pt x="1113" y="4"/>
                                </a:lnTo>
                                <a:lnTo>
                                  <a:pt x="1100" y="6"/>
                                </a:lnTo>
                                <a:lnTo>
                                  <a:pt x="1087" y="11"/>
                                </a:lnTo>
                                <a:lnTo>
                                  <a:pt x="1076" y="15"/>
                                </a:lnTo>
                                <a:lnTo>
                                  <a:pt x="1063" y="19"/>
                                </a:lnTo>
                                <a:lnTo>
                                  <a:pt x="1052" y="26"/>
                                </a:lnTo>
                                <a:lnTo>
                                  <a:pt x="1042" y="32"/>
                                </a:lnTo>
                                <a:lnTo>
                                  <a:pt x="1031" y="39"/>
                                </a:lnTo>
                                <a:lnTo>
                                  <a:pt x="1020" y="47"/>
                                </a:lnTo>
                                <a:lnTo>
                                  <a:pt x="1012" y="54"/>
                                </a:lnTo>
                                <a:lnTo>
                                  <a:pt x="1003" y="62"/>
                                </a:lnTo>
                                <a:lnTo>
                                  <a:pt x="994" y="73"/>
                                </a:lnTo>
                                <a:lnTo>
                                  <a:pt x="988" y="81"/>
                                </a:lnTo>
                                <a:lnTo>
                                  <a:pt x="982" y="92"/>
                                </a:lnTo>
                                <a:lnTo>
                                  <a:pt x="982" y="96"/>
                                </a:lnTo>
                                <a:lnTo>
                                  <a:pt x="964" y="83"/>
                                </a:lnTo>
                                <a:lnTo>
                                  <a:pt x="947" y="71"/>
                                </a:lnTo>
                                <a:lnTo>
                                  <a:pt x="928" y="60"/>
                                </a:lnTo>
                                <a:lnTo>
                                  <a:pt x="906" y="51"/>
                                </a:lnTo>
                                <a:lnTo>
                                  <a:pt x="887" y="45"/>
                                </a:lnTo>
                                <a:lnTo>
                                  <a:pt x="864" y="41"/>
                                </a:lnTo>
                                <a:lnTo>
                                  <a:pt x="842" y="36"/>
                                </a:lnTo>
                                <a:lnTo>
                                  <a:pt x="818" y="36"/>
                                </a:lnTo>
                                <a:lnTo>
                                  <a:pt x="803" y="36"/>
                                </a:lnTo>
                                <a:lnTo>
                                  <a:pt x="786" y="39"/>
                                </a:lnTo>
                                <a:lnTo>
                                  <a:pt x="771" y="41"/>
                                </a:lnTo>
                                <a:lnTo>
                                  <a:pt x="756" y="45"/>
                                </a:lnTo>
                                <a:lnTo>
                                  <a:pt x="741" y="49"/>
                                </a:lnTo>
                                <a:lnTo>
                                  <a:pt x="726" y="54"/>
                                </a:lnTo>
                                <a:lnTo>
                                  <a:pt x="711" y="60"/>
                                </a:lnTo>
                                <a:lnTo>
                                  <a:pt x="698" y="66"/>
                                </a:lnTo>
                                <a:lnTo>
                                  <a:pt x="685" y="73"/>
                                </a:lnTo>
                                <a:lnTo>
                                  <a:pt x="672" y="81"/>
                                </a:lnTo>
                                <a:lnTo>
                                  <a:pt x="662" y="90"/>
                                </a:lnTo>
                                <a:lnTo>
                                  <a:pt x="649" y="101"/>
                                </a:lnTo>
                                <a:lnTo>
                                  <a:pt x="640" y="111"/>
                                </a:lnTo>
                                <a:lnTo>
                                  <a:pt x="630" y="122"/>
                                </a:lnTo>
                                <a:lnTo>
                                  <a:pt x="621" y="133"/>
                                </a:lnTo>
                                <a:lnTo>
                                  <a:pt x="612" y="146"/>
                                </a:lnTo>
                                <a:lnTo>
                                  <a:pt x="612" y="148"/>
                                </a:lnTo>
                                <a:lnTo>
                                  <a:pt x="595" y="139"/>
                                </a:lnTo>
                                <a:lnTo>
                                  <a:pt x="578" y="133"/>
                                </a:lnTo>
                                <a:lnTo>
                                  <a:pt x="559" y="126"/>
                                </a:lnTo>
                                <a:lnTo>
                                  <a:pt x="542" y="120"/>
                                </a:lnTo>
                                <a:lnTo>
                                  <a:pt x="522" y="116"/>
                                </a:lnTo>
                                <a:lnTo>
                                  <a:pt x="503" y="113"/>
                                </a:lnTo>
                                <a:lnTo>
                                  <a:pt x="484" y="111"/>
                                </a:lnTo>
                                <a:lnTo>
                                  <a:pt x="464" y="111"/>
                                </a:lnTo>
                                <a:lnTo>
                                  <a:pt x="449" y="111"/>
                                </a:lnTo>
                                <a:lnTo>
                                  <a:pt x="434" y="113"/>
                                </a:lnTo>
                                <a:lnTo>
                                  <a:pt x="419" y="113"/>
                                </a:lnTo>
                                <a:lnTo>
                                  <a:pt x="404" y="116"/>
                                </a:lnTo>
                                <a:lnTo>
                                  <a:pt x="391" y="120"/>
                                </a:lnTo>
                                <a:lnTo>
                                  <a:pt x="376" y="122"/>
                                </a:lnTo>
                                <a:lnTo>
                                  <a:pt x="363" y="126"/>
                                </a:lnTo>
                                <a:lnTo>
                                  <a:pt x="348" y="133"/>
                                </a:lnTo>
                                <a:lnTo>
                                  <a:pt x="335" y="137"/>
                                </a:lnTo>
                                <a:lnTo>
                                  <a:pt x="323" y="143"/>
                                </a:lnTo>
                                <a:lnTo>
                                  <a:pt x="299" y="156"/>
                                </a:lnTo>
                                <a:lnTo>
                                  <a:pt x="275" y="171"/>
                                </a:lnTo>
                                <a:lnTo>
                                  <a:pt x="255" y="186"/>
                                </a:lnTo>
                                <a:lnTo>
                                  <a:pt x="236" y="205"/>
                                </a:lnTo>
                                <a:lnTo>
                                  <a:pt x="225" y="216"/>
                                </a:lnTo>
                                <a:lnTo>
                                  <a:pt x="219" y="225"/>
                                </a:lnTo>
                                <a:lnTo>
                                  <a:pt x="210" y="235"/>
                                </a:lnTo>
                                <a:lnTo>
                                  <a:pt x="204" y="246"/>
                                </a:lnTo>
                                <a:lnTo>
                                  <a:pt x="197" y="257"/>
                                </a:lnTo>
                                <a:lnTo>
                                  <a:pt x="191" y="270"/>
                                </a:lnTo>
                                <a:lnTo>
                                  <a:pt x="185" y="280"/>
                                </a:lnTo>
                                <a:lnTo>
                                  <a:pt x="180" y="293"/>
                                </a:lnTo>
                                <a:lnTo>
                                  <a:pt x="176" y="306"/>
                                </a:lnTo>
                                <a:lnTo>
                                  <a:pt x="173" y="319"/>
                                </a:lnTo>
                                <a:lnTo>
                                  <a:pt x="171" y="332"/>
                                </a:lnTo>
                                <a:lnTo>
                                  <a:pt x="170" y="345"/>
                                </a:lnTo>
                                <a:lnTo>
                                  <a:pt x="167" y="357"/>
                                </a:lnTo>
                                <a:lnTo>
                                  <a:pt x="167" y="370"/>
                                </a:lnTo>
                                <a:lnTo>
                                  <a:pt x="167" y="379"/>
                                </a:lnTo>
                                <a:lnTo>
                                  <a:pt x="170" y="390"/>
                                </a:lnTo>
                                <a:lnTo>
                                  <a:pt x="170" y="398"/>
                                </a:lnTo>
                                <a:lnTo>
                                  <a:pt x="170" y="407"/>
                                </a:lnTo>
                                <a:lnTo>
                                  <a:pt x="171" y="407"/>
                                </a:lnTo>
                                <a:close/>
                              </a:path>
                            </a:pathLst>
                          </a:custGeom>
                          <a:solidFill>
                            <a:srgbClr val="000000"/>
                          </a:solidFill>
                          <a:ln>
                            <a:noFill/>
                          </a:ln>
                        </wps:spPr>
                        <wps:style>
                          <a:lnRef idx="0"/>
                          <a:fillRef idx="0"/>
                          <a:effectRef idx="0"/>
                          <a:fontRef idx="minor"/>
                        </wps:style>
                        <wps:bodyPr/>
                      </wps:wsp>
                      <pic:pic xmlns:pic="http://schemas.openxmlformats.org/drawingml/2006/picture">
                        <pic:nvPicPr>
                          <pic:cNvPr id="8" name="" descr=""/>
                          <pic:cNvPicPr/>
                        </pic:nvPicPr>
                        <pic:blipFill>
                          <a:blip r:embed="rId16"/>
                          <a:stretch/>
                        </pic:blipFill>
                        <pic:spPr>
                          <a:xfrm>
                            <a:off x="4270320" y="1491480"/>
                            <a:ext cx="1200240" cy="777960"/>
                          </a:xfrm>
                          <a:prstGeom prst="rect">
                            <a:avLst/>
                          </a:prstGeom>
                          <a:ln>
                            <a:noFill/>
                          </a:ln>
                        </pic:spPr>
                      </pic:pic>
                      <wps:wsp>
                        <wps:cNvSpPr/>
                        <wps:spPr>
                          <a:xfrm>
                            <a:off x="4269240" y="1491480"/>
                            <a:ext cx="1198800" cy="775440"/>
                          </a:xfrm>
                          <a:custGeom>
                            <a:avLst/>
                            <a:gdLst/>
                            <a:ahLst/>
                            <a:rect l="l" t="t" r="r" b="b"/>
                            <a:pathLst>
                              <a:path w="1888" h="1221">
                                <a:moveTo>
                                  <a:pt x="171" y="407"/>
                                </a:moveTo>
                                <a:lnTo>
                                  <a:pt x="152" y="409"/>
                                </a:lnTo>
                                <a:lnTo>
                                  <a:pt x="135" y="413"/>
                                </a:lnTo>
                                <a:lnTo>
                                  <a:pt x="120" y="417"/>
                                </a:lnTo>
                                <a:lnTo>
                                  <a:pt x="103" y="424"/>
                                </a:lnTo>
                                <a:lnTo>
                                  <a:pt x="88" y="430"/>
                                </a:lnTo>
                                <a:lnTo>
                                  <a:pt x="75" y="441"/>
                                </a:lnTo>
                                <a:lnTo>
                                  <a:pt x="62" y="450"/>
                                </a:lnTo>
                                <a:lnTo>
                                  <a:pt x="49" y="460"/>
                                </a:lnTo>
                                <a:lnTo>
                                  <a:pt x="38" y="473"/>
                                </a:lnTo>
                                <a:lnTo>
                                  <a:pt x="30" y="484"/>
                                </a:lnTo>
                                <a:lnTo>
                                  <a:pt x="21" y="499"/>
                                </a:lnTo>
                                <a:lnTo>
                                  <a:pt x="12" y="512"/>
                                </a:lnTo>
                                <a:lnTo>
                                  <a:pt x="8" y="527"/>
                                </a:lnTo>
                                <a:lnTo>
                                  <a:pt x="4" y="542"/>
                                </a:lnTo>
                                <a:lnTo>
                                  <a:pt x="2" y="557"/>
                                </a:lnTo>
                                <a:lnTo>
                                  <a:pt x="0" y="574"/>
                                </a:lnTo>
                                <a:lnTo>
                                  <a:pt x="2" y="584"/>
                                </a:lnTo>
                                <a:lnTo>
                                  <a:pt x="2" y="595"/>
                                </a:lnTo>
                                <a:lnTo>
                                  <a:pt x="4" y="606"/>
                                </a:lnTo>
                                <a:lnTo>
                                  <a:pt x="6" y="616"/>
                                </a:lnTo>
                                <a:lnTo>
                                  <a:pt x="10" y="627"/>
                                </a:lnTo>
                                <a:lnTo>
                                  <a:pt x="15" y="638"/>
                                </a:lnTo>
                                <a:lnTo>
                                  <a:pt x="19" y="646"/>
                                </a:lnTo>
                                <a:lnTo>
                                  <a:pt x="25" y="657"/>
                                </a:lnTo>
                                <a:lnTo>
                                  <a:pt x="32" y="666"/>
                                </a:lnTo>
                                <a:lnTo>
                                  <a:pt x="38" y="674"/>
                                </a:lnTo>
                                <a:lnTo>
                                  <a:pt x="47" y="683"/>
                                </a:lnTo>
                                <a:lnTo>
                                  <a:pt x="55" y="691"/>
                                </a:lnTo>
                                <a:lnTo>
                                  <a:pt x="64" y="700"/>
                                </a:lnTo>
                                <a:lnTo>
                                  <a:pt x="73" y="706"/>
                                </a:lnTo>
                                <a:lnTo>
                                  <a:pt x="83" y="712"/>
                                </a:lnTo>
                                <a:lnTo>
                                  <a:pt x="94" y="718"/>
                                </a:lnTo>
                                <a:lnTo>
                                  <a:pt x="94" y="717"/>
                                </a:lnTo>
                                <a:lnTo>
                                  <a:pt x="81" y="727"/>
                                </a:lnTo>
                                <a:lnTo>
                                  <a:pt x="70" y="741"/>
                                </a:lnTo>
                                <a:lnTo>
                                  <a:pt x="62" y="756"/>
                                </a:lnTo>
                                <a:lnTo>
                                  <a:pt x="55" y="771"/>
                                </a:lnTo>
                                <a:lnTo>
                                  <a:pt x="49" y="783"/>
                                </a:lnTo>
                                <a:lnTo>
                                  <a:pt x="45" y="801"/>
                                </a:lnTo>
                                <a:lnTo>
                                  <a:pt x="43" y="816"/>
                                </a:lnTo>
                                <a:lnTo>
                                  <a:pt x="43" y="831"/>
                                </a:lnTo>
                                <a:lnTo>
                                  <a:pt x="43" y="847"/>
                                </a:lnTo>
                                <a:lnTo>
                                  <a:pt x="47" y="864"/>
                                </a:lnTo>
                                <a:lnTo>
                                  <a:pt x="51" y="881"/>
                                </a:lnTo>
                                <a:lnTo>
                                  <a:pt x="58" y="896"/>
                                </a:lnTo>
                                <a:lnTo>
                                  <a:pt x="64" y="911"/>
                                </a:lnTo>
                                <a:lnTo>
                                  <a:pt x="75" y="924"/>
                                </a:lnTo>
                                <a:lnTo>
                                  <a:pt x="85" y="937"/>
                                </a:lnTo>
                                <a:lnTo>
                                  <a:pt x="98" y="949"/>
                                </a:lnTo>
                                <a:lnTo>
                                  <a:pt x="111" y="960"/>
                                </a:lnTo>
                                <a:lnTo>
                                  <a:pt x="126" y="969"/>
                                </a:lnTo>
                                <a:lnTo>
                                  <a:pt x="141" y="977"/>
                                </a:lnTo>
                                <a:lnTo>
                                  <a:pt x="158" y="984"/>
                                </a:lnTo>
                                <a:lnTo>
                                  <a:pt x="176" y="990"/>
                                </a:lnTo>
                                <a:lnTo>
                                  <a:pt x="195" y="994"/>
                                </a:lnTo>
                                <a:lnTo>
                                  <a:pt x="212" y="997"/>
                                </a:lnTo>
                                <a:lnTo>
                                  <a:pt x="234" y="999"/>
                                </a:lnTo>
                                <a:lnTo>
                                  <a:pt x="245" y="997"/>
                                </a:lnTo>
                                <a:lnTo>
                                  <a:pt x="255" y="997"/>
                                </a:lnTo>
                                <a:lnTo>
                                  <a:pt x="254" y="999"/>
                                </a:lnTo>
                                <a:lnTo>
                                  <a:pt x="267" y="1014"/>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4"/>
                                </a:lnTo>
                                <a:lnTo>
                                  <a:pt x="524" y="1146"/>
                                </a:lnTo>
                                <a:lnTo>
                                  <a:pt x="548" y="1149"/>
                                </a:lnTo>
                                <a:lnTo>
                                  <a:pt x="569" y="1146"/>
                                </a:lnTo>
                                <a:lnTo>
                                  <a:pt x="593" y="1144"/>
                                </a:lnTo>
                                <a:lnTo>
                                  <a:pt x="615" y="1142"/>
                                </a:lnTo>
                                <a:lnTo>
                                  <a:pt x="638" y="1138"/>
                                </a:lnTo>
                                <a:lnTo>
                                  <a:pt x="660" y="1131"/>
                                </a:lnTo>
                                <a:lnTo>
                                  <a:pt x="681" y="1123"/>
                                </a:lnTo>
                                <a:lnTo>
                                  <a:pt x="700" y="1114"/>
                                </a:lnTo>
                                <a:lnTo>
                                  <a:pt x="722" y="1106"/>
                                </a:lnTo>
                                <a:lnTo>
                                  <a:pt x="720" y="1106"/>
                                </a:lnTo>
                                <a:lnTo>
                                  <a:pt x="730" y="1119"/>
                                </a:lnTo>
                                <a:lnTo>
                                  <a:pt x="743" y="1131"/>
                                </a:lnTo>
                                <a:lnTo>
                                  <a:pt x="754" y="1142"/>
                                </a:lnTo>
                                <a:lnTo>
                                  <a:pt x="767" y="1155"/>
                                </a:lnTo>
                                <a:lnTo>
                                  <a:pt x="782" y="1163"/>
                                </a:lnTo>
                                <a:lnTo>
                                  <a:pt x="797" y="1174"/>
                                </a:lnTo>
                                <a:lnTo>
                                  <a:pt x="812" y="1183"/>
                                </a:lnTo>
                                <a:lnTo>
                                  <a:pt x="827" y="1191"/>
                                </a:lnTo>
                                <a:lnTo>
                                  <a:pt x="842" y="1198"/>
                                </a:lnTo>
                                <a:lnTo>
                                  <a:pt x="859" y="1204"/>
                                </a:lnTo>
                                <a:lnTo>
                                  <a:pt x="876" y="1208"/>
                                </a:lnTo>
                                <a:lnTo>
                                  <a:pt x="894" y="1213"/>
                                </a:lnTo>
                                <a:lnTo>
                                  <a:pt x="911" y="1217"/>
                                </a:lnTo>
                                <a:lnTo>
                                  <a:pt x="930" y="1219"/>
                                </a:lnTo>
                                <a:lnTo>
                                  <a:pt x="947" y="1221"/>
                                </a:lnTo>
                                <a:lnTo>
                                  <a:pt x="967" y="1221"/>
                                </a:lnTo>
                                <a:lnTo>
                                  <a:pt x="990" y="1219"/>
                                </a:lnTo>
                                <a:lnTo>
                                  <a:pt x="1014" y="1217"/>
                                </a:lnTo>
                                <a:lnTo>
                                  <a:pt x="1037" y="1213"/>
                                </a:lnTo>
                                <a:lnTo>
                                  <a:pt x="1059" y="1208"/>
                                </a:lnTo>
                                <a:lnTo>
                                  <a:pt x="1080" y="1200"/>
                                </a:lnTo>
                                <a:lnTo>
                                  <a:pt x="1102" y="1191"/>
                                </a:lnTo>
                                <a:lnTo>
                                  <a:pt x="1123" y="1181"/>
                                </a:lnTo>
                                <a:lnTo>
                                  <a:pt x="1140"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6" y="1059"/>
                                </a:lnTo>
                                <a:lnTo>
                                  <a:pt x="1312" y="1063"/>
                                </a:lnTo>
                                <a:lnTo>
                                  <a:pt x="1330" y="1067"/>
                                </a:lnTo>
                                <a:lnTo>
                                  <a:pt x="1347" y="1069"/>
                                </a:lnTo>
                                <a:lnTo>
                                  <a:pt x="1365" y="1071"/>
                                </a:lnTo>
                                <a:lnTo>
                                  <a:pt x="1384" y="1071"/>
                                </a:lnTo>
                                <a:lnTo>
                                  <a:pt x="1397" y="1071"/>
                                </a:lnTo>
                                <a:lnTo>
                                  <a:pt x="1410" y="1069"/>
                                </a:lnTo>
                                <a:lnTo>
                                  <a:pt x="1420" y="1069"/>
                                </a:lnTo>
                                <a:lnTo>
                                  <a:pt x="1433" y="1067"/>
                                </a:lnTo>
                                <a:lnTo>
                                  <a:pt x="1457" y="1061"/>
                                </a:lnTo>
                                <a:lnTo>
                                  <a:pt x="1481" y="1054"/>
                                </a:lnTo>
                                <a:lnTo>
                                  <a:pt x="1502" y="1044"/>
                                </a:lnTo>
                                <a:lnTo>
                                  <a:pt x="1524" y="1033"/>
                                </a:lnTo>
                                <a:lnTo>
                                  <a:pt x="1543" y="1020"/>
                                </a:lnTo>
                                <a:lnTo>
                                  <a:pt x="1562" y="1007"/>
                                </a:lnTo>
                                <a:lnTo>
                                  <a:pt x="1577" y="990"/>
                                </a:lnTo>
                                <a:lnTo>
                                  <a:pt x="1592" y="973"/>
                                </a:lnTo>
                                <a:lnTo>
                                  <a:pt x="1605" y="956"/>
                                </a:lnTo>
                                <a:lnTo>
                                  <a:pt x="1616" y="937"/>
                                </a:lnTo>
                                <a:lnTo>
                                  <a:pt x="1620" y="926"/>
                                </a:lnTo>
                                <a:lnTo>
                                  <a:pt x="1624" y="915"/>
                                </a:lnTo>
                                <a:lnTo>
                                  <a:pt x="1627" y="904"/>
                                </a:lnTo>
                                <a:lnTo>
                                  <a:pt x="1631" y="894"/>
                                </a:lnTo>
                                <a:lnTo>
                                  <a:pt x="1633" y="883"/>
                                </a:lnTo>
                                <a:lnTo>
                                  <a:pt x="1635" y="873"/>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61" y="706"/>
                                </a:lnTo>
                                <a:lnTo>
                                  <a:pt x="1869" y="685"/>
                                </a:lnTo>
                                <a:lnTo>
                                  <a:pt x="1876" y="674"/>
                                </a:lnTo>
                                <a:lnTo>
                                  <a:pt x="1878" y="664"/>
                                </a:lnTo>
                                <a:lnTo>
                                  <a:pt x="1882" y="651"/>
                                </a:lnTo>
                                <a:lnTo>
                                  <a:pt x="1884" y="640"/>
                                </a:lnTo>
                                <a:lnTo>
                                  <a:pt x="1886" y="627"/>
                                </a:lnTo>
                                <a:lnTo>
                                  <a:pt x="1888" y="616"/>
                                </a:lnTo>
                                <a:lnTo>
                                  <a:pt x="1888" y="604"/>
                                </a:lnTo>
                                <a:lnTo>
                                  <a:pt x="1888" y="593"/>
                                </a:lnTo>
                                <a:lnTo>
                                  <a:pt x="1888" y="572"/>
                                </a:lnTo>
                                <a:lnTo>
                                  <a:pt x="1886" y="550"/>
                                </a:lnTo>
                                <a:lnTo>
                                  <a:pt x="1880" y="529"/>
                                </a:lnTo>
                                <a:lnTo>
                                  <a:pt x="1873" y="507"/>
                                </a:lnTo>
                                <a:lnTo>
                                  <a:pt x="1865" y="488"/>
                                </a:lnTo>
                                <a:lnTo>
                                  <a:pt x="1854" y="469"/>
                                </a:lnTo>
                                <a:lnTo>
                                  <a:pt x="1841" y="452"/>
                                </a:lnTo>
                                <a:lnTo>
                                  <a:pt x="1828" y="432"/>
                                </a:lnTo>
                                <a:lnTo>
                                  <a:pt x="1833" y="424"/>
                                </a:lnTo>
                                <a:lnTo>
                                  <a:pt x="1835" y="413"/>
                                </a:lnTo>
                                <a:lnTo>
                                  <a:pt x="1839" y="405"/>
                                </a:lnTo>
                                <a:lnTo>
                                  <a:pt x="1841" y="394"/>
                                </a:lnTo>
                                <a:lnTo>
                                  <a:pt x="1843" y="383"/>
                                </a:lnTo>
                                <a:lnTo>
                                  <a:pt x="1845" y="372"/>
                                </a:lnTo>
                                <a:lnTo>
                                  <a:pt x="1845" y="362"/>
                                </a:lnTo>
                                <a:lnTo>
                                  <a:pt x="1845" y="351"/>
                                </a:lnTo>
                                <a:lnTo>
                                  <a:pt x="1845" y="334"/>
                                </a:lnTo>
                                <a:lnTo>
                                  <a:pt x="1843" y="317"/>
                                </a:lnTo>
                                <a:lnTo>
                                  <a:pt x="1839" y="302"/>
                                </a:lnTo>
                                <a:lnTo>
                                  <a:pt x="1835" y="285"/>
                                </a:lnTo>
                                <a:lnTo>
                                  <a:pt x="1826" y="270"/>
                                </a:lnTo>
                                <a:lnTo>
                                  <a:pt x="1820" y="255"/>
                                </a:lnTo>
                                <a:lnTo>
                                  <a:pt x="1809" y="240"/>
                                </a:lnTo>
                                <a:lnTo>
                                  <a:pt x="1798" y="227"/>
                                </a:lnTo>
                                <a:lnTo>
                                  <a:pt x="1788" y="214"/>
                                </a:lnTo>
                                <a:lnTo>
                                  <a:pt x="1773" y="203"/>
                                </a:lnTo>
                                <a:lnTo>
                                  <a:pt x="1760" y="191"/>
                                </a:lnTo>
                                <a:lnTo>
                                  <a:pt x="1745" y="182"/>
                                </a:lnTo>
                                <a:lnTo>
                                  <a:pt x="1727" y="173"/>
                                </a:lnTo>
                                <a:lnTo>
                                  <a:pt x="1710" y="165"/>
                                </a:lnTo>
                                <a:lnTo>
                                  <a:pt x="1693" y="158"/>
                                </a:lnTo>
                                <a:lnTo>
                                  <a:pt x="1674" y="154"/>
                                </a:lnTo>
                                <a:lnTo>
                                  <a:pt x="1676" y="154"/>
                                </a:lnTo>
                                <a:lnTo>
                                  <a:pt x="1672" y="137"/>
                                </a:lnTo>
                                <a:lnTo>
                                  <a:pt x="1665" y="120"/>
                                </a:lnTo>
                                <a:lnTo>
                                  <a:pt x="1659" y="105"/>
                                </a:lnTo>
                                <a:lnTo>
                                  <a:pt x="1650" y="92"/>
                                </a:lnTo>
                                <a:lnTo>
                                  <a:pt x="1639" y="77"/>
                                </a:lnTo>
                                <a:lnTo>
                                  <a:pt x="1629" y="66"/>
                                </a:lnTo>
                                <a:lnTo>
                                  <a:pt x="1616" y="54"/>
                                </a:lnTo>
                                <a:lnTo>
                                  <a:pt x="1603" y="43"/>
                                </a:lnTo>
                                <a:lnTo>
                                  <a:pt x="1588" y="34"/>
                                </a:lnTo>
                                <a:lnTo>
                                  <a:pt x="1573" y="24"/>
                                </a:lnTo>
                                <a:lnTo>
                                  <a:pt x="1558" y="17"/>
                                </a:lnTo>
                                <a:lnTo>
                                  <a:pt x="1541" y="11"/>
                                </a:lnTo>
                                <a:lnTo>
                                  <a:pt x="1521" y="6"/>
                                </a:lnTo>
                                <a:lnTo>
                                  <a:pt x="1504" y="2"/>
                                </a:lnTo>
                                <a:lnTo>
                                  <a:pt x="1485" y="0"/>
                                </a:lnTo>
                                <a:lnTo>
                                  <a:pt x="1468" y="0"/>
                                </a:lnTo>
                                <a:lnTo>
                                  <a:pt x="1455" y="0"/>
                                </a:lnTo>
                                <a:lnTo>
                                  <a:pt x="1444" y="0"/>
                                </a:lnTo>
                                <a:lnTo>
                                  <a:pt x="1431" y="2"/>
                                </a:lnTo>
                                <a:lnTo>
                                  <a:pt x="1420" y="4"/>
                                </a:lnTo>
                                <a:lnTo>
                                  <a:pt x="1399" y="9"/>
                                </a:lnTo>
                                <a:lnTo>
                                  <a:pt x="1378" y="17"/>
                                </a:lnTo>
                                <a:lnTo>
                                  <a:pt x="1357" y="26"/>
                                </a:lnTo>
                                <a:lnTo>
                                  <a:pt x="1339" y="36"/>
                                </a:lnTo>
                                <a:lnTo>
                                  <a:pt x="1320" y="51"/>
                                </a:lnTo>
                                <a:lnTo>
                                  <a:pt x="1305" y="66"/>
                                </a:lnTo>
                                <a:lnTo>
                                  <a:pt x="1291" y="51"/>
                                </a:lnTo>
                                <a:lnTo>
                                  <a:pt x="1275" y="39"/>
                                </a:lnTo>
                                <a:lnTo>
                                  <a:pt x="1257" y="26"/>
                                </a:lnTo>
                                <a:lnTo>
                                  <a:pt x="1237" y="17"/>
                                </a:lnTo>
                                <a:lnTo>
                                  <a:pt x="1218" y="9"/>
                                </a:lnTo>
                                <a:lnTo>
                                  <a:pt x="1197" y="4"/>
                                </a:lnTo>
                                <a:lnTo>
                                  <a:pt x="1185" y="2"/>
                                </a:lnTo>
                                <a:lnTo>
                                  <a:pt x="1175" y="0"/>
                                </a:lnTo>
                                <a:lnTo>
                                  <a:pt x="1164" y="0"/>
                                </a:lnTo>
                                <a:lnTo>
                                  <a:pt x="1153" y="0"/>
                                </a:lnTo>
                                <a:lnTo>
                                  <a:pt x="1138" y="0"/>
                                </a:lnTo>
                                <a:lnTo>
                                  <a:pt x="1125" y="2"/>
                                </a:lnTo>
                                <a:lnTo>
                                  <a:pt x="1113" y="4"/>
                                </a:lnTo>
                                <a:lnTo>
                                  <a:pt x="1100" y="6"/>
                                </a:lnTo>
                                <a:lnTo>
                                  <a:pt x="1087" y="9"/>
                                </a:lnTo>
                                <a:lnTo>
                                  <a:pt x="1076" y="15"/>
                                </a:lnTo>
                                <a:lnTo>
                                  <a:pt x="1063" y="19"/>
                                </a:lnTo>
                                <a:lnTo>
                                  <a:pt x="1052" y="26"/>
                                </a:lnTo>
                                <a:lnTo>
                                  <a:pt x="1042" y="32"/>
                                </a:lnTo>
                                <a:lnTo>
                                  <a:pt x="1031" y="39"/>
                                </a:lnTo>
                                <a:lnTo>
                                  <a:pt x="1020" y="45"/>
                                </a:lnTo>
                                <a:lnTo>
                                  <a:pt x="1012" y="54"/>
                                </a:lnTo>
                                <a:lnTo>
                                  <a:pt x="1003" y="62"/>
                                </a:lnTo>
                                <a:lnTo>
                                  <a:pt x="994" y="73"/>
                                </a:lnTo>
                                <a:lnTo>
                                  <a:pt x="988" y="81"/>
                                </a:lnTo>
                                <a:lnTo>
                                  <a:pt x="982" y="92"/>
                                </a:lnTo>
                                <a:lnTo>
                                  <a:pt x="982" y="96"/>
                                </a:lnTo>
                                <a:lnTo>
                                  <a:pt x="964" y="81"/>
                                </a:lnTo>
                                <a:lnTo>
                                  <a:pt x="947" y="71"/>
                                </a:lnTo>
                                <a:lnTo>
                                  <a:pt x="928" y="60"/>
                                </a:lnTo>
                                <a:lnTo>
                                  <a:pt x="906" y="51"/>
                                </a:lnTo>
                                <a:lnTo>
                                  <a:pt x="887" y="45"/>
                                </a:lnTo>
                                <a:lnTo>
                                  <a:pt x="864" y="41"/>
                                </a:lnTo>
                                <a:lnTo>
                                  <a:pt x="842" y="36"/>
                                </a:lnTo>
                                <a:lnTo>
                                  <a:pt x="818" y="36"/>
                                </a:lnTo>
                                <a:lnTo>
                                  <a:pt x="803" y="36"/>
                                </a:lnTo>
                                <a:lnTo>
                                  <a:pt x="786" y="39"/>
                                </a:lnTo>
                                <a:lnTo>
                                  <a:pt x="771" y="41"/>
                                </a:lnTo>
                                <a:lnTo>
                                  <a:pt x="756" y="43"/>
                                </a:lnTo>
                                <a:lnTo>
                                  <a:pt x="741" y="47"/>
                                </a:lnTo>
                                <a:lnTo>
                                  <a:pt x="726" y="54"/>
                                </a:lnTo>
                                <a:lnTo>
                                  <a:pt x="713" y="60"/>
                                </a:lnTo>
                                <a:lnTo>
                                  <a:pt x="698" y="66"/>
                                </a:lnTo>
                                <a:lnTo>
                                  <a:pt x="685" y="73"/>
                                </a:lnTo>
                                <a:lnTo>
                                  <a:pt x="672" y="81"/>
                                </a:lnTo>
                                <a:lnTo>
                                  <a:pt x="662" y="90"/>
                                </a:lnTo>
                                <a:lnTo>
                                  <a:pt x="651" y="101"/>
                                </a:lnTo>
                                <a:lnTo>
                                  <a:pt x="640" y="111"/>
                                </a:lnTo>
                                <a:lnTo>
                                  <a:pt x="630" y="122"/>
                                </a:lnTo>
                                <a:lnTo>
                                  <a:pt x="621" y="133"/>
                                </a:lnTo>
                                <a:lnTo>
                                  <a:pt x="612" y="146"/>
                                </a:lnTo>
                                <a:lnTo>
                                  <a:pt x="612" y="148"/>
                                </a:lnTo>
                                <a:lnTo>
                                  <a:pt x="595" y="139"/>
                                </a:lnTo>
                                <a:lnTo>
                                  <a:pt x="578" y="131"/>
                                </a:lnTo>
                                <a:lnTo>
                                  <a:pt x="559" y="124"/>
                                </a:lnTo>
                                <a:lnTo>
                                  <a:pt x="542" y="120"/>
                                </a:lnTo>
                                <a:lnTo>
                                  <a:pt x="522" y="116"/>
                                </a:lnTo>
                                <a:lnTo>
                                  <a:pt x="503" y="113"/>
                                </a:lnTo>
                                <a:lnTo>
                                  <a:pt x="484" y="111"/>
                                </a:lnTo>
                                <a:lnTo>
                                  <a:pt x="464" y="111"/>
                                </a:lnTo>
                                <a:lnTo>
                                  <a:pt x="449" y="111"/>
                                </a:lnTo>
                                <a:lnTo>
                                  <a:pt x="434" y="113"/>
                                </a:lnTo>
                                <a:lnTo>
                                  <a:pt x="419" y="113"/>
                                </a:lnTo>
                                <a:lnTo>
                                  <a:pt x="404" y="116"/>
                                </a:lnTo>
                                <a:lnTo>
                                  <a:pt x="389" y="120"/>
                                </a:lnTo>
                                <a:lnTo>
                                  <a:pt x="376" y="122"/>
                                </a:lnTo>
                                <a:lnTo>
                                  <a:pt x="360" y="126"/>
                                </a:lnTo>
                                <a:lnTo>
                                  <a:pt x="348" y="131"/>
                                </a:lnTo>
                                <a:lnTo>
                                  <a:pt x="335" y="137"/>
                                </a:lnTo>
                                <a:lnTo>
                                  <a:pt x="323" y="143"/>
                                </a:lnTo>
                                <a:lnTo>
                                  <a:pt x="299" y="156"/>
                                </a:lnTo>
                                <a:lnTo>
                                  <a:pt x="275" y="171"/>
                                </a:lnTo>
                                <a:lnTo>
                                  <a:pt x="255" y="186"/>
                                </a:lnTo>
                                <a:lnTo>
                                  <a:pt x="236" y="205"/>
                                </a:lnTo>
                                <a:lnTo>
                                  <a:pt x="227" y="216"/>
                                </a:lnTo>
                                <a:lnTo>
                                  <a:pt x="219" y="225"/>
                                </a:lnTo>
                                <a:lnTo>
                                  <a:pt x="210" y="235"/>
                                </a:lnTo>
                                <a:lnTo>
                                  <a:pt x="204" y="246"/>
                                </a:lnTo>
                                <a:lnTo>
                                  <a:pt x="197" y="259"/>
                                </a:lnTo>
                                <a:lnTo>
                                  <a:pt x="191" y="270"/>
                                </a:lnTo>
                                <a:lnTo>
                                  <a:pt x="186" y="283"/>
                                </a:lnTo>
                                <a:lnTo>
                                  <a:pt x="180" y="293"/>
                                </a:lnTo>
                                <a:lnTo>
                                  <a:pt x="179" y="306"/>
                                </a:lnTo>
                                <a:lnTo>
                                  <a:pt x="173" y="319"/>
                                </a:lnTo>
                                <a:lnTo>
                                  <a:pt x="171" y="332"/>
                                </a:lnTo>
                                <a:lnTo>
                                  <a:pt x="170" y="345"/>
                                </a:lnTo>
                                <a:lnTo>
                                  <a:pt x="167" y="357"/>
                                </a:lnTo>
                                <a:lnTo>
                                  <a:pt x="167" y="370"/>
                                </a:lnTo>
                                <a:lnTo>
                                  <a:pt x="170" y="390"/>
                                </a:lnTo>
                                <a:lnTo>
                                  <a:pt x="170" y="407"/>
                                </a:lnTo>
                                <a:lnTo>
                                  <a:pt x="171" y="407"/>
                                </a:lnTo>
                              </a:path>
                            </a:pathLst>
                          </a:custGeom>
                          <a:noFill/>
                          <a:ln cap="rnd" w="8280">
                            <a:solidFill>
                              <a:srgbClr val="000000"/>
                            </a:solidFill>
                            <a:round/>
                          </a:ln>
                        </wps:spPr>
                        <wps:style>
                          <a:lnRef idx="0"/>
                          <a:fillRef idx="0"/>
                          <a:effectRef idx="0"/>
                          <a:fontRef idx="minor"/>
                        </wps:style>
                        <wps:bodyPr/>
                      </wps:wsp>
                      <wps:wsp>
                        <wps:cNvSpPr/>
                        <wps:spPr>
                          <a:xfrm>
                            <a:off x="4328640" y="1947600"/>
                            <a:ext cx="71280" cy="14760"/>
                          </a:xfrm>
                          <a:custGeom>
                            <a:avLst/>
                            <a:gdLst/>
                            <a:ahLst/>
                            <a:rect l="l" t="t" r="r" b="b"/>
                            <a:pathLst>
                              <a:path w="112" h="23">
                                <a:moveTo>
                                  <a:pt x="0" y="0"/>
                                </a:moveTo>
                                <a:lnTo>
                                  <a:pt x="11" y="6"/>
                                </a:lnTo>
                                <a:lnTo>
                                  <a:pt x="24" y="9"/>
                                </a:lnTo>
                                <a:lnTo>
                                  <a:pt x="34" y="14"/>
                                </a:lnTo>
                                <a:lnTo>
                                  <a:pt x="47" y="18"/>
                                </a:lnTo>
                                <a:lnTo>
                                  <a:pt x="58" y="21"/>
                                </a:lnTo>
                                <a:lnTo>
                                  <a:pt x="71" y="23"/>
                                </a:lnTo>
                                <a:lnTo>
                                  <a:pt x="85" y="23"/>
                                </a:lnTo>
                                <a:lnTo>
                                  <a:pt x="97" y="23"/>
                                </a:lnTo>
                                <a:lnTo>
                                  <a:pt x="112" y="23"/>
                                </a:lnTo>
                              </a:path>
                            </a:pathLst>
                          </a:custGeom>
                          <a:noFill/>
                          <a:ln cap="rnd" w="8280">
                            <a:solidFill>
                              <a:srgbClr val="000000"/>
                            </a:solidFill>
                            <a:round/>
                          </a:ln>
                        </wps:spPr>
                        <wps:style>
                          <a:lnRef idx="0"/>
                          <a:fillRef idx="0"/>
                          <a:effectRef idx="0"/>
                          <a:fontRef idx="minor"/>
                        </wps:style>
                        <wps:bodyPr/>
                      </wps:wsp>
                      <wps:wsp>
                        <wps:cNvSpPr/>
                        <wps:spPr>
                          <a:xfrm>
                            <a:off x="4430880" y="2117880"/>
                            <a:ext cx="30600" cy="6840"/>
                          </a:xfrm>
                          <a:custGeom>
                            <a:avLst/>
                            <a:gdLst/>
                            <a:ahLst/>
                            <a:rect l="l" t="t" r="r" b="b"/>
                            <a:pathLst>
                              <a:path w="48" h="11">
                                <a:moveTo>
                                  <a:pt x="0" y="11"/>
                                </a:moveTo>
                                <a:lnTo>
                                  <a:pt x="14" y="8"/>
                                </a:lnTo>
                                <a:lnTo>
                                  <a:pt x="24" y="6"/>
                                </a:lnTo>
                                <a:lnTo>
                                  <a:pt x="38" y="4"/>
                                </a:lnTo>
                                <a:lnTo>
                                  <a:pt x="48" y="0"/>
                                </a:lnTo>
                              </a:path>
                            </a:pathLst>
                          </a:custGeom>
                          <a:noFill/>
                          <a:ln cap="rnd" w="8280">
                            <a:solidFill>
                              <a:srgbClr val="000000"/>
                            </a:solidFill>
                            <a:round/>
                          </a:ln>
                        </wps:spPr>
                        <wps:style>
                          <a:lnRef idx="0"/>
                          <a:fillRef idx="0"/>
                          <a:effectRef idx="0"/>
                          <a:fontRef idx="minor"/>
                        </wps:style>
                        <wps:bodyPr/>
                      </wps:wsp>
                      <wps:wsp>
                        <wps:cNvSpPr/>
                        <wps:spPr>
                          <a:xfrm>
                            <a:off x="4708440" y="2162160"/>
                            <a:ext cx="17640" cy="31680"/>
                          </a:xfrm>
                          <a:custGeom>
                            <a:avLst/>
                            <a:gdLst/>
                            <a:ahLst/>
                            <a:rect l="l" t="t" r="r" b="b"/>
                            <a:pathLst>
                              <a:path w="28" h="50">
                                <a:moveTo>
                                  <a:pt x="0" y="0"/>
                                </a:moveTo>
                                <a:lnTo>
                                  <a:pt x="6" y="13"/>
                                </a:lnTo>
                                <a:lnTo>
                                  <a:pt x="13" y="26"/>
                                </a:lnTo>
                                <a:lnTo>
                                  <a:pt x="19" y="37"/>
                                </a:lnTo>
                                <a:lnTo>
                                  <a:pt x="28" y="50"/>
                                </a:lnTo>
                              </a:path>
                            </a:pathLst>
                          </a:custGeom>
                          <a:noFill/>
                          <a:ln cap="rnd" w="8280">
                            <a:solidFill>
                              <a:srgbClr val="000000"/>
                            </a:solidFill>
                            <a:round/>
                          </a:ln>
                        </wps:spPr>
                        <wps:style>
                          <a:lnRef idx="0"/>
                          <a:fillRef idx="0"/>
                          <a:effectRef idx="0"/>
                          <a:fontRef idx="minor"/>
                        </wps:style>
                        <wps:bodyPr/>
                      </wps:wsp>
                      <wps:wsp>
                        <wps:cNvSpPr/>
                        <wps:spPr>
                          <a:xfrm>
                            <a:off x="5061600" y="2115360"/>
                            <a:ext cx="8280" cy="33480"/>
                          </a:xfrm>
                          <a:custGeom>
                            <a:avLst/>
                            <a:gdLst/>
                            <a:ahLst/>
                            <a:rect l="l" t="t" r="r" b="b"/>
                            <a:pathLst>
                              <a:path w="13" h="53">
                                <a:moveTo>
                                  <a:pt x="0" y="53"/>
                                </a:moveTo>
                                <a:lnTo>
                                  <a:pt x="4" y="40"/>
                                </a:lnTo>
                                <a:lnTo>
                                  <a:pt x="9" y="27"/>
                                </a:lnTo>
                                <a:lnTo>
                                  <a:pt x="10" y="15"/>
                                </a:lnTo>
                                <a:lnTo>
                                  <a:pt x="13" y="0"/>
                                </a:lnTo>
                              </a:path>
                            </a:pathLst>
                          </a:custGeom>
                          <a:noFill/>
                          <a:ln cap="rnd" w="8280">
                            <a:solidFill>
                              <a:srgbClr val="000000"/>
                            </a:solidFill>
                            <a:round/>
                          </a:ln>
                        </wps:spPr>
                        <wps:style>
                          <a:lnRef idx="0"/>
                          <a:fillRef idx="0"/>
                          <a:effectRef idx="0"/>
                          <a:fontRef idx="minor"/>
                        </wps:style>
                        <wps:bodyPr/>
                      </wps:wsp>
                      <wps:wsp>
                        <wps:cNvSpPr/>
                        <wps:spPr>
                          <a:xfrm>
                            <a:off x="5217120" y="1903680"/>
                            <a:ext cx="90000" cy="128880"/>
                          </a:xfrm>
                          <a:custGeom>
                            <a:avLst/>
                            <a:gdLst/>
                            <a:ahLst/>
                            <a:rect l="l" t="t" r="r" b="b"/>
                            <a:pathLst>
                              <a:path w="142" h="203">
                                <a:moveTo>
                                  <a:pt x="142" y="203"/>
                                </a:moveTo>
                                <a:lnTo>
                                  <a:pt x="142" y="200"/>
                                </a:lnTo>
                                <a:lnTo>
                                  <a:pt x="142" y="183"/>
                                </a:lnTo>
                                <a:lnTo>
                                  <a:pt x="140" y="168"/>
                                </a:lnTo>
                                <a:lnTo>
                                  <a:pt x="138" y="153"/>
                                </a:lnTo>
                                <a:lnTo>
                                  <a:pt x="134" y="138"/>
                                </a:lnTo>
                                <a:lnTo>
                                  <a:pt x="127" y="123"/>
                                </a:lnTo>
                                <a:lnTo>
                                  <a:pt x="121" y="108"/>
                                </a:lnTo>
                                <a:lnTo>
                                  <a:pt x="114" y="96"/>
                                </a:lnTo>
                                <a:lnTo>
                                  <a:pt x="103" y="83"/>
                                </a:lnTo>
                                <a:lnTo>
                                  <a:pt x="95" y="69"/>
                                </a:lnTo>
                                <a:lnTo>
                                  <a:pt x="84" y="57"/>
                                </a:lnTo>
                                <a:lnTo>
                                  <a:pt x="71" y="47"/>
                                </a:lnTo>
                                <a:lnTo>
                                  <a:pt x="61" y="36"/>
                                </a:lnTo>
                                <a:lnTo>
                                  <a:pt x="46" y="25"/>
                                </a:lnTo>
                                <a:lnTo>
                                  <a:pt x="33" y="17"/>
                                </a:lnTo>
                                <a:lnTo>
                                  <a:pt x="18" y="8"/>
                                </a:lnTo>
                                <a:lnTo>
                                  <a:pt x="0" y="0"/>
                                </a:lnTo>
                              </a:path>
                            </a:pathLst>
                          </a:custGeom>
                          <a:noFill/>
                          <a:ln cap="rnd" w="8280">
                            <a:solidFill>
                              <a:srgbClr val="000000"/>
                            </a:solidFill>
                            <a:round/>
                          </a:ln>
                        </wps:spPr>
                        <wps:style>
                          <a:lnRef idx="0"/>
                          <a:fillRef idx="0"/>
                          <a:effectRef idx="0"/>
                          <a:fontRef idx="minor"/>
                        </wps:style>
                        <wps:bodyPr/>
                      </wps:wsp>
                      <wps:wsp>
                        <wps:cNvSpPr/>
                        <wps:spPr>
                          <a:xfrm>
                            <a:off x="5389200" y="1765800"/>
                            <a:ext cx="40680" cy="48960"/>
                          </a:xfrm>
                          <a:custGeom>
                            <a:avLst/>
                            <a:gdLst/>
                            <a:ahLst/>
                            <a:rect l="l" t="t" r="r" b="b"/>
                            <a:pathLst>
                              <a:path w="64" h="77">
                                <a:moveTo>
                                  <a:pt x="0" y="77"/>
                                </a:moveTo>
                                <a:lnTo>
                                  <a:pt x="11" y="69"/>
                                </a:lnTo>
                                <a:lnTo>
                                  <a:pt x="19" y="60"/>
                                </a:lnTo>
                                <a:lnTo>
                                  <a:pt x="28" y="52"/>
                                </a:lnTo>
                                <a:lnTo>
                                  <a:pt x="36" y="43"/>
                                </a:lnTo>
                                <a:lnTo>
                                  <a:pt x="45" y="33"/>
                                </a:lnTo>
                                <a:lnTo>
                                  <a:pt x="51" y="22"/>
                                </a:lnTo>
                                <a:lnTo>
                                  <a:pt x="58" y="11"/>
                                </a:lnTo>
                                <a:lnTo>
                                  <a:pt x="64" y="0"/>
                                </a:lnTo>
                              </a:path>
                            </a:pathLst>
                          </a:custGeom>
                          <a:noFill/>
                          <a:ln cap="rnd" w="8280">
                            <a:solidFill>
                              <a:srgbClr val="000000"/>
                            </a:solidFill>
                            <a:round/>
                          </a:ln>
                        </wps:spPr>
                        <wps:style>
                          <a:lnRef idx="0"/>
                          <a:fillRef idx="0"/>
                          <a:effectRef idx="0"/>
                          <a:fontRef idx="minor"/>
                        </wps:style>
                        <wps:bodyPr/>
                      </wps:wsp>
                      <wps:wsp>
                        <wps:cNvSpPr/>
                        <wps:spPr>
                          <a:xfrm>
                            <a:off x="5333400" y="1589400"/>
                            <a:ext cx="1440" cy="21600"/>
                          </a:xfrm>
                          <a:custGeom>
                            <a:avLst/>
                            <a:gdLst/>
                            <a:ahLst/>
                            <a:rect l="l" t="t" r="r" b="b"/>
                            <a:pathLst>
                              <a:path w="2" h="34">
                                <a:moveTo>
                                  <a:pt x="2" y="34"/>
                                </a:moveTo>
                                <a:lnTo>
                                  <a:pt x="2" y="32"/>
                                </a:lnTo>
                                <a:lnTo>
                                  <a:pt x="2" y="15"/>
                                </a:lnTo>
                                <a:lnTo>
                                  <a:pt x="0" y="0"/>
                                </a:lnTo>
                              </a:path>
                            </a:pathLst>
                          </a:custGeom>
                          <a:noFill/>
                          <a:ln cap="rnd" w="8280">
                            <a:solidFill>
                              <a:srgbClr val="000000"/>
                            </a:solidFill>
                            <a:round/>
                          </a:ln>
                        </wps:spPr>
                        <wps:style>
                          <a:lnRef idx="0"/>
                          <a:fillRef idx="0"/>
                          <a:effectRef idx="0"/>
                          <a:fontRef idx="minor"/>
                        </wps:style>
                        <wps:bodyPr/>
                      </wps:wsp>
                      <wps:wsp>
                        <wps:cNvSpPr/>
                        <wps:spPr>
                          <a:xfrm>
                            <a:off x="5076720" y="1533600"/>
                            <a:ext cx="20880" cy="28440"/>
                          </a:xfrm>
                          <a:custGeom>
                            <a:avLst/>
                            <a:gdLst/>
                            <a:ahLst/>
                            <a:rect l="l" t="t" r="r" b="b"/>
                            <a:pathLst>
                              <a:path w="33" h="45">
                                <a:moveTo>
                                  <a:pt x="33" y="0"/>
                                </a:moveTo>
                                <a:lnTo>
                                  <a:pt x="24" y="11"/>
                                </a:lnTo>
                                <a:lnTo>
                                  <a:pt x="15" y="22"/>
                                </a:lnTo>
                                <a:lnTo>
                                  <a:pt x="6" y="32"/>
                                </a:lnTo>
                                <a:lnTo>
                                  <a:pt x="0" y="45"/>
                                </a:lnTo>
                              </a:path>
                            </a:pathLst>
                          </a:custGeom>
                          <a:noFill/>
                          <a:ln cap="rnd" w="8280">
                            <a:solidFill>
                              <a:srgbClr val="000000"/>
                            </a:solidFill>
                            <a:round/>
                          </a:ln>
                        </wps:spPr>
                        <wps:style>
                          <a:lnRef idx="0"/>
                          <a:fillRef idx="0"/>
                          <a:effectRef idx="0"/>
                          <a:fontRef idx="minor"/>
                        </wps:style>
                        <wps:bodyPr/>
                      </wps:wsp>
                      <wps:wsp>
                        <wps:cNvSpPr/>
                        <wps:spPr>
                          <a:xfrm>
                            <a:off x="4883040" y="1550160"/>
                            <a:ext cx="9360" cy="25920"/>
                          </a:xfrm>
                          <a:custGeom>
                            <a:avLst/>
                            <a:gdLst/>
                            <a:ahLst/>
                            <a:rect l="l" t="t" r="r" b="b"/>
                            <a:pathLst>
                              <a:path w="15" h="41">
                                <a:moveTo>
                                  <a:pt x="15" y="0"/>
                                </a:moveTo>
                                <a:lnTo>
                                  <a:pt x="10" y="11"/>
                                </a:lnTo>
                                <a:lnTo>
                                  <a:pt x="6" y="19"/>
                                </a:lnTo>
                                <a:lnTo>
                                  <a:pt x="2" y="30"/>
                                </a:lnTo>
                                <a:lnTo>
                                  <a:pt x="0" y="41"/>
                                </a:lnTo>
                              </a:path>
                            </a:pathLst>
                          </a:custGeom>
                          <a:noFill/>
                          <a:ln cap="rnd" w="8280">
                            <a:solidFill>
                              <a:srgbClr val="000000"/>
                            </a:solidFill>
                            <a:round/>
                          </a:ln>
                        </wps:spPr>
                        <wps:style>
                          <a:lnRef idx="0"/>
                          <a:fillRef idx="0"/>
                          <a:effectRef idx="0"/>
                          <a:fontRef idx="minor"/>
                        </wps:style>
                        <wps:bodyPr/>
                      </wps:wsp>
                      <wps:wsp>
                        <wps:cNvSpPr/>
                        <wps:spPr>
                          <a:xfrm>
                            <a:off x="4657680" y="1585440"/>
                            <a:ext cx="36720" cy="23040"/>
                          </a:xfrm>
                          <a:custGeom>
                            <a:avLst/>
                            <a:gdLst/>
                            <a:ahLst/>
                            <a:rect l="l" t="t" r="r" b="b"/>
                            <a:pathLst>
                              <a:path w="58" h="36">
                                <a:moveTo>
                                  <a:pt x="58" y="36"/>
                                </a:moveTo>
                                <a:lnTo>
                                  <a:pt x="43" y="25"/>
                                </a:lnTo>
                                <a:lnTo>
                                  <a:pt x="30" y="17"/>
                                </a:lnTo>
                                <a:lnTo>
                                  <a:pt x="15" y="6"/>
                                </a:lnTo>
                                <a:lnTo>
                                  <a:pt x="0" y="0"/>
                                </a:lnTo>
                              </a:path>
                            </a:pathLst>
                          </a:custGeom>
                          <a:noFill/>
                          <a:ln cap="rnd" w="8280">
                            <a:solidFill>
                              <a:srgbClr val="000000"/>
                            </a:solidFill>
                            <a:round/>
                          </a:ln>
                        </wps:spPr>
                        <wps:style>
                          <a:lnRef idx="0"/>
                          <a:fillRef idx="0"/>
                          <a:effectRef idx="0"/>
                          <a:fontRef idx="minor"/>
                        </wps:style>
                        <wps:bodyPr/>
                      </wps:wsp>
                      <wps:wsp>
                        <wps:cNvSpPr/>
                        <wps:spPr>
                          <a:xfrm>
                            <a:off x="4376880" y="1749960"/>
                            <a:ext cx="6480" cy="25560"/>
                          </a:xfrm>
                          <a:custGeom>
                            <a:avLst/>
                            <a:gdLst/>
                            <a:ahLst/>
                            <a:rect l="l" t="t" r="r" b="b"/>
                            <a:pathLst>
                              <a:path w="10" h="40">
                                <a:moveTo>
                                  <a:pt x="0" y="0"/>
                                </a:moveTo>
                                <a:lnTo>
                                  <a:pt x="3" y="19"/>
                                </a:lnTo>
                                <a:lnTo>
                                  <a:pt x="10" y="40"/>
                                </a:lnTo>
                              </a:path>
                            </a:pathLst>
                          </a:custGeom>
                          <a:noFill/>
                          <a:ln cap="rnd" w="8280">
                            <a:solidFill>
                              <a:srgbClr val="000000"/>
                            </a:solidFill>
                            <a:round/>
                          </a:ln>
                        </wps:spPr>
                        <wps:style>
                          <a:lnRef idx="0"/>
                          <a:fillRef idx="0"/>
                          <a:effectRef idx="0"/>
                          <a:fontRef idx="minor"/>
                        </wps:style>
                        <wps:bodyPr/>
                      </wps:wsp>
                      <wps:wsp>
                        <wps:cNvSpPr txBox="1"/>
                        <wps:spPr>
                          <a:xfrm>
                            <a:off x="4479840" y="1787400"/>
                            <a:ext cx="82440" cy="337320"/>
                          </a:xfrm>
                          <a:prstGeom prst="rect">
                            <a:avLst/>
                          </a:prstGeom>
                          <a:noFill/>
                          <a:ln>
                            <a:noFill/>
                          </a:ln>
                        </wps:spPr>
                        <wps:txb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wps:txbx>
                        <wps:bodyPr wrap="square" lIns="0" rIns="0" tIns="0" bIns="0">
                          <a:spAutoFit/>
                        </wps:bodyPr>
                      </wps:wsp>
                      <wps:wsp>
                        <wps:cNvSpPr txBox="1"/>
                        <wps:spPr>
                          <a:xfrm>
                            <a:off x="4561200" y="193788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4562640" y="1787400"/>
                            <a:ext cx="82440" cy="337320"/>
                          </a:xfrm>
                          <a:prstGeom prst="rect">
                            <a:avLst/>
                          </a:prstGeom>
                          <a:noFill/>
                          <a:ln>
                            <a:noFill/>
                          </a:ln>
                        </wps:spPr>
                        <wps:txb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wps:txbx>
                        <wps:bodyPr wrap="square" lIns="0" rIns="0" tIns="0" bIns="0">
                          <a:spAutoFit/>
                        </wps:bodyPr>
                      </wps:wsp>
                      <wps:wsp>
                        <wps:cNvSpPr txBox="1"/>
                        <wps:spPr>
                          <a:xfrm>
                            <a:off x="4643640" y="193788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grpSp>
                        <wpg:cNvGrpSpPr/>
                        <wpg:grpSpPr>
                          <a:xfrm>
                            <a:off x="3687480" y="1800360"/>
                            <a:ext cx="598680" cy="69120"/>
                          </a:xfrm>
                        </wpg:grpSpPr>
                        <wps:wsp>
                          <wps:cNvSpPr/>
                          <wps:spPr>
                            <a:xfrm>
                              <a:off x="0" y="0"/>
                              <a:ext cx="598680" cy="69120"/>
                            </a:xfrm>
                            <a:custGeom>
                              <a:avLst/>
                              <a:gdLst/>
                              <a:ahLst/>
                              <a:rect l="l" t="t" r="r" b="b"/>
                              <a:pathLst>
                                <a:path w="943" h="109">
                                  <a:moveTo>
                                    <a:pt x="89" y="45"/>
                                  </a:moveTo>
                                  <a:lnTo>
                                    <a:pt x="855" y="45"/>
                                  </a:lnTo>
                                  <a:lnTo>
                                    <a:pt x="858" y="47"/>
                                  </a:lnTo>
                                  <a:lnTo>
                                    <a:pt x="862" y="49"/>
                                  </a:lnTo>
                                  <a:lnTo>
                                    <a:pt x="862" y="51"/>
                                  </a:lnTo>
                                  <a:lnTo>
                                    <a:pt x="864" y="56"/>
                                  </a:lnTo>
                                  <a:lnTo>
                                    <a:pt x="862" y="58"/>
                                  </a:lnTo>
                                  <a:lnTo>
                                    <a:pt x="862" y="62"/>
                                  </a:lnTo>
                                  <a:lnTo>
                                    <a:pt x="858" y="62"/>
                                  </a:lnTo>
                                  <a:lnTo>
                                    <a:pt x="855" y="64"/>
                                  </a:lnTo>
                                  <a:lnTo>
                                    <a:pt x="89" y="62"/>
                                  </a:lnTo>
                                  <a:lnTo>
                                    <a:pt x="86" y="62"/>
                                  </a:lnTo>
                                  <a:lnTo>
                                    <a:pt x="83" y="60"/>
                                  </a:lnTo>
                                  <a:lnTo>
                                    <a:pt x="83" y="58"/>
                                  </a:lnTo>
                                  <a:lnTo>
                                    <a:pt x="80" y="53"/>
                                  </a:lnTo>
                                  <a:lnTo>
                                    <a:pt x="83" y="51"/>
                                  </a:lnTo>
                                  <a:lnTo>
                                    <a:pt x="83" y="47"/>
                                  </a:lnTo>
                                  <a:lnTo>
                                    <a:pt x="86" y="45"/>
                                  </a:lnTo>
                                  <a:lnTo>
                                    <a:pt x="89" y="45"/>
                                  </a:lnTo>
                                  <a:close/>
                                  <a:moveTo>
                                    <a:pt x="107" y="107"/>
                                  </a:moveTo>
                                  <a:lnTo>
                                    <a:pt x="0" y="53"/>
                                  </a:lnTo>
                                  <a:lnTo>
                                    <a:pt x="107" y="0"/>
                                  </a:lnTo>
                                  <a:lnTo>
                                    <a:pt x="107" y="107"/>
                                  </a:lnTo>
                                  <a:close/>
                                  <a:moveTo>
                                    <a:pt x="836" y="2"/>
                                  </a:moveTo>
                                  <a:lnTo>
                                    <a:pt x="943" y="56"/>
                                  </a:lnTo>
                                  <a:lnTo>
                                    <a:pt x="836" y="109"/>
                                  </a:lnTo>
                                  <a:lnTo>
                                    <a:pt x="836" y="2"/>
                                  </a:lnTo>
                                  <a:close/>
                                </a:path>
                              </a:pathLst>
                            </a:custGeom>
                            <a:solidFill>
                              <a:srgbClr val="000000"/>
                            </a:solidFill>
                            <a:ln>
                              <a:noFill/>
                            </a:ln>
                          </wps:spPr>
                          <wps:style>
                            <a:lnRef idx="0"/>
                            <a:fillRef idx="0"/>
                            <a:effectRef idx="0"/>
                            <a:fontRef idx="minor"/>
                          </wps:style>
                          <wps:bodyPr/>
                        </wps:wsp>
                        <wps:wsp>
                          <wps:cNvSpPr/>
                          <wps:spPr>
                            <a:xfrm>
                              <a:off x="50760" y="28440"/>
                              <a:ext cx="497880" cy="12240"/>
                            </a:xfrm>
                            <a:custGeom>
                              <a:avLst/>
                              <a:gdLst/>
                              <a:ahLst/>
                              <a:rect l="l" t="t" r="r" b="b"/>
                              <a:pathLst>
                                <a:path w="784" h="19">
                                  <a:moveTo>
                                    <a:pt x="9" y="0"/>
                                  </a:moveTo>
                                  <a:lnTo>
                                    <a:pt x="775" y="0"/>
                                  </a:lnTo>
                                  <a:lnTo>
                                    <a:pt x="778" y="2"/>
                                  </a:lnTo>
                                  <a:lnTo>
                                    <a:pt x="782" y="4"/>
                                  </a:lnTo>
                                  <a:lnTo>
                                    <a:pt x="782" y="6"/>
                                  </a:lnTo>
                                  <a:lnTo>
                                    <a:pt x="784" y="11"/>
                                  </a:lnTo>
                                  <a:lnTo>
                                    <a:pt x="782" y="13"/>
                                  </a:lnTo>
                                  <a:lnTo>
                                    <a:pt x="782" y="17"/>
                                  </a:lnTo>
                                  <a:lnTo>
                                    <a:pt x="778" y="17"/>
                                  </a:lnTo>
                                  <a:lnTo>
                                    <a:pt x="775" y="19"/>
                                  </a:lnTo>
                                  <a:lnTo>
                                    <a:pt x="9" y="17"/>
                                  </a:lnTo>
                                  <a:lnTo>
                                    <a:pt x="6" y="17"/>
                                  </a:lnTo>
                                  <a:lnTo>
                                    <a:pt x="3" y="15"/>
                                  </a:lnTo>
                                  <a:lnTo>
                                    <a:pt x="3" y="13"/>
                                  </a:lnTo>
                                  <a:lnTo>
                                    <a:pt x="0" y="8"/>
                                  </a:lnTo>
                                  <a:lnTo>
                                    <a:pt x="3" y="6"/>
                                  </a:lnTo>
                                  <a:lnTo>
                                    <a:pt x="3" y="2"/>
                                  </a:lnTo>
                                  <a:lnTo>
                                    <a:pt x="6" y="0"/>
                                  </a:lnTo>
                                  <a:lnTo>
                                    <a:pt x="9" y="0"/>
                                  </a:lnTo>
                                  <a:close/>
                                </a:path>
                              </a:pathLst>
                            </a:custGeom>
                            <a:noFill/>
                            <a:ln cap="rnd" w="1440">
                              <a:solidFill>
                                <a:srgbClr val="000000"/>
                              </a:solidFill>
                              <a:round/>
                            </a:ln>
                          </wps:spPr>
                          <wps:style>
                            <a:lnRef idx="0"/>
                            <a:fillRef idx="0"/>
                            <a:effectRef idx="0"/>
                            <a:fontRef idx="minor"/>
                          </wps:style>
                          <wps:bodyPr/>
                        </wps:wsp>
                        <wps:wsp>
                          <wps:cNvSpPr/>
                          <wps:spPr>
                            <a:xfrm>
                              <a:off x="0" y="0"/>
                              <a:ext cx="68040" cy="68040"/>
                            </a:xfrm>
                            <a:custGeom>
                              <a:avLst/>
                              <a:gdLst/>
                              <a:ahLst/>
                              <a:rect l="l" t="t" r="r" b="b"/>
                              <a:pathLst>
                                <a:path w="107" h="107">
                                  <a:moveTo>
                                    <a:pt x="107" y="107"/>
                                  </a:moveTo>
                                  <a:lnTo>
                                    <a:pt x="0" y="53"/>
                                  </a:lnTo>
                                  <a:lnTo>
                                    <a:pt x="107" y="0"/>
                                  </a:lnTo>
                                  <a:lnTo>
                                    <a:pt x="107" y="107"/>
                                  </a:lnTo>
                                </a:path>
                              </a:pathLst>
                            </a:custGeom>
                            <a:noFill/>
                            <a:ln cap="rnd" w="1440">
                              <a:solidFill>
                                <a:srgbClr val="000000"/>
                              </a:solidFill>
                              <a:round/>
                            </a:ln>
                          </wps:spPr>
                          <wps:style>
                            <a:lnRef idx="0"/>
                            <a:fillRef idx="0"/>
                            <a:effectRef idx="0"/>
                            <a:fontRef idx="minor"/>
                          </wps:style>
                          <wps:bodyPr/>
                        </wps:wsp>
                        <wps:wsp>
                          <wps:cNvSpPr/>
                          <wps:spPr>
                            <a:xfrm>
                              <a:off x="531000" y="1080"/>
                              <a:ext cx="68040" cy="68040"/>
                            </a:xfrm>
                            <a:custGeom>
                              <a:avLst/>
                              <a:gdLst/>
                              <a:ahLst/>
                              <a:rect l="l" t="t" r="r" b="b"/>
                              <a:pathLst>
                                <a:path w="107" h="107">
                                  <a:moveTo>
                                    <a:pt x="0" y="0"/>
                                  </a:moveTo>
                                  <a:lnTo>
                                    <a:pt x="107" y="54"/>
                                  </a:lnTo>
                                  <a:lnTo>
                                    <a:pt x="0" y="107"/>
                                  </a:lnTo>
                                  <a:lnTo>
                                    <a:pt x="0" y="0"/>
                                  </a:lnTo>
                                </a:path>
                              </a:pathLst>
                            </a:custGeom>
                            <a:noFill/>
                            <a:ln cap="rnd" w="1440">
                              <a:solidFill>
                                <a:srgbClr val="000000"/>
                              </a:solidFill>
                              <a:round/>
                            </a:ln>
                          </wps:spPr>
                          <wps:style>
                            <a:lnRef idx="0"/>
                            <a:fillRef idx="0"/>
                            <a:effectRef idx="0"/>
                            <a:fontRef idx="minor"/>
                          </wps:style>
                          <wps:bodyPr/>
                        </wps:wsp>
                      </wpg:grpSp>
                      <wps:wsp>
                        <wps:cNvSpPr txBox="1"/>
                        <wps:spPr>
                          <a:xfrm>
                            <a:off x="4495680" y="1676520"/>
                            <a:ext cx="2217600" cy="667440"/>
                          </a:xfrm>
                          <a:prstGeom prst="rect">
                            <a:avLst/>
                          </a:prstGeom>
                          <a:noFill/>
                          <a:ln>
                            <a:noFill/>
                          </a:ln>
                        </wps:spPr>
                        <wps:txb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Evolved</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Packet</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System</w:t>
                              </w:r>
                            </w:p>
                          </w:txbxContent>
                        </wps:txbx>
                        <wps:bodyPr wrap="square" lIns="0" rIns="0" tIns="0" bIns="0">
                          <a:spAutoFit/>
                        </wps:bodyPr>
                      </wps:wsp>
                      <wps:wsp>
                        <wps:cNvSpPr txBox="1"/>
                        <wps:spPr>
                          <a:xfrm>
                            <a:off x="4934520" y="177156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5020200" y="1762920"/>
                            <a:ext cx="36720" cy="260280"/>
                          </a:xfrm>
                          <a:prstGeom prst="rect">
                            <a:avLst/>
                          </a:prstGeom>
                          <a:noFill/>
                          <a:ln>
                            <a:noFill/>
                          </a:ln>
                        </wps:spPr>
                        <wps:txb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w:t>
                              </w:r>
                            </w:p>
                          </w:txbxContent>
                        </wps:txbx>
                        <wps:bodyPr wrap="square" lIns="0" rIns="0" tIns="0" bIns="0">
                          <a:spAutoFit/>
                        </wps:bodyPr>
                      </wps:wsp>
                      <wps:wsp>
                        <wps:cNvSpPr txBox="1"/>
                        <wps:spPr>
                          <a:xfrm>
                            <a:off x="5055120" y="176580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833640" y="1966680"/>
                            <a:ext cx="169560" cy="4006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wps:txbx>
                        <wps:bodyPr wrap="square" lIns="0" rIns="0" tIns="0" bIns="0">
                          <a:spAutoFit/>
                        </wps:bodyPr>
                      </wps:wsp>
                      <wps:wsp>
                        <wps:cNvSpPr txBox="1"/>
                        <wps:spPr>
                          <a:xfrm>
                            <a:off x="4001040" y="196524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4005000" y="1970280"/>
                            <a:ext cx="34200" cy="2602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spAutoFit/>
                        </wps:bodyPr>
                      </wps:wsp>
                      <wps:wsp>
                        <wps:cNvSpPr txBox="1"/>
                        <wps:spPr>
                          <a:xfrm>
                            <a:off x="4038120" y="196848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932040" y="2872800"/>
                            <a:ext cx="673200" cy="523080"/>
                          </a:xfrm>
                          <a:prstGeom prst="rect">
                            <a:avLst/>
                          </a:prstGeom>
                          <a:noFill/>
                          <a:ln>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E-UTRA</w:t>
                              </w:r>
                            </w:p>
                          </w:txbxContent>
                        </wps:txbx>
                        <wps:bodyPr wrap="square" lIns="0" rIns="0" tIns="0" bIns="0">
                          <a:spAutoFit/>
                        </wps:bodyPr>
                      </wps:wsp>
                      <wps:wsp>
                        <wps:cNvSpPr txBox="1"/>
                        <wps:spPr>
                          <a:xfrm>
                            <a:off x="1407960" y="291960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996720" y="2747520"/>
                            <a:ext cx="129600" cy="318600"/>
                          </a:xfrm>
                          <a:prstGeom prst="rect">
                            <a:avLst/>
                          </a:prstGeom>
                          <a:noFill/>
                          <a:ln>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N</w:t>
                              </w:r>
                            </w:p>
                          </w:txbxContent>
                        </wps:txbx>
                        <wps:bodyPr wrap="square" lIns="0" rIns="0" tIns="0" bIns="0">
                          <a:spAutoFit/>
                        </wps:bodyPr>
                      </wps:wsp>
                      <wps:wsp>
                        <wps:cNvSpPr txBox="1"/>
                        <wps:spPr>
                          <a:xfrm>
                            <a:off x="4124160" y="2747520"/>
                            <a:ext cx="742320" cy="523080"/>
                          </a:xfrm>
                          <a:prstGeom prst="rect">
                            <a:avLst/>
                          </a:prstGeom>
                          <a:noFill/>
                          <a:ln>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on 3GPP</w:t>
                              </w:r>
                            </w:p>
                          </w:txbxContent>
                        </wps:txbx>
                        <wps:bodyPr wrap="square" lIns="0" rIns="0" tIns="0" bIns="0">
                          <a:spAutoFit/>
                        </wps:bodyPr>
                      </wps:wsp>
                      <wps:wsp>
                        <wps:cNvSpPr txBox="1"/>
                        <wps:spPr>
                          <a:xfrm>
                            <a:off x="4867920" y="2794680"/>
                            <a:ext cx="3312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grpSp>
                        <wpg:cNvGrpSpPr/>
                        <wpg:grpSpPr>
                          <a:xfrm>
                            <a:off x="3538800" y="3196080"/>
                            <a:ext cx="306720" cy="160560"/>
                          </a:xfrm>
                        </wpg:grpSpPr>
                        <wpg:grpSp>
                          <wpg:cNvGrpSpPr/>
                          <wpg:grpSpPr>
                            <a:xfrm>
                              <a:off x="720" y="65880"/>
                              <a:ext cx="306000" cy="94680"/>
                            </a:xfrm>
                          </wpg:grpSpPr>
                          <wps:wsp>
                            <wps:cNvSpPr/>
                            <wps:spPr>
                              <a:xfrm>
                                <a:off x="0" y="0"/>
                                <a:ext cx="306000" cy="94680"/>
                              </a:xfrm>
                              <a:prstGeom prst="ellipse">
                                <a:avLst/>
                              </a:prstGeom>
                              <a:solidFill>
                                <a:srgbClr val="0078aa"/>
                              </a:solidFill>
                              <a:ln>
                                <a:solidFill>
                                  <a:srgbClr val="000000"/>
                                </a:solidFill>
                              </a:ln>
                            </wps:spPr>
                            <wps:style>
                              <a:lnRef idx="0"/>
                              <a:fillRef idx="0"/>
                              <a:effectRef idx="0"/>
                              <a:fontRef idx="minor"/>
                            </wps:style>
                            <wps:bodyPr/>
                          </wps:wsp>
                          <wps:wsp>
                            <wps:cNvSpPr/>
                            <wps:spPr>
                              <a:xfrm>
                                <a:off x="0" y="0"/>
                                <a:ext cx="306000" cy="94680"/>
                              </a:xfrm>
                              <a:prstGeom prst="ellipse">
                                <a:avLst/>
                              </a:prstGeom>
                              <a:noFill/>
                              <a:ln cap="rnd" w="2520">
                                <a:solidFill>
                                  <a:srgbClr val="aae6ff"/>
                                </a:solidFill>
                                <a:miter/>
                              </a:ln>
                            </wps:spPr>
                            <wps:style>
                              <a:lnRef idx="0"/>
                              <a:fillRef idx="0"/>
                              <a:effectRef idx="0"/>
                              <a:fontRef idx="minor"/>
                            </wps:style>
                            <wps:bodyPr/>
                          </wps:wsp>
                        </wpg:grpSp>
                        <wps:wsp>
                          <wps:cNvSpPr/>
                          <wps:spPr>
                            <a:xfrm>
                              <a:off x="0" y="46800"/>
                              <a:ext cx="306000" cy="67320"/>
                            </a:xfrm>
                            <a:prstGeom prst="rect">
                              <a:avLst/>
                            </a:prstGeom>
                            <a:solidFill>
                              <a:srgbClr val="0078aa"/>
                            </a:solidFill>
                            <a:ln>
                              <a:noFill/>
                            </a:ln>
                          </wps:spPr>
                          <wps:style>
                            <a:lnRef idx="0"/>
                            <a:fillRef idx="0"/>
                            <a:effectRef idx="0"/>
                            <a:fontRef idx="minor"/>
                          </wps:style>
                          <wps:bodyPr/>
                        </wps:wsp>
                        <wps:wsp>
                          <wps:cNvSpPr/>
                          <wps:spPr>
                            <a:xfrm>
                              <a:off x="0" y="46800"/>
                              <a:ext cx="306000" cy="67320"/>
                            </a:xfrm>
                            <a:prstGeom prst="rect">
                              <a:avLst/>
                            </a:prstGeom>
                            <a:solidFill>
                              <a:srgbClr val="0078aa"/>
                            </a:solidFill>
                            <a:ln>
                              <a:noFill/>
                            </a:ln>
                          </wps:spPr>
                          <wps:style>
                            <a:lnRef idx="0"/>
                            <a:fillRef idx="0"/>
                            <a:effectRef idx="0"/>
                            <a:fontRef idx="minor"/>
                          </wps:style>
                          <wps:bodyPr/>
                        </wps:wsp>
                        <wpg:grpSp>
                          <wpg:cNvGrpSpPr/>
                          <wpg:grpSpPr>
                            <a:xfrm>
                              <a:off x="720" y="0"/>
                              <a:ext cx="306000" cy="93240"/>
                            </a:xfrm>
                          </wpg:grpSpPr>
                          <wps:wsp>
                            <wps:cNvSpPr/>
                            <wps:spPr>
                              <a:xfrm>
                                <a:off x="0" y="0"/>
                                <a:ext cx="306000" cy="93240"/>
                              </a:xfrm>
                              <a:prstGeom prst="ellipse">
                                <a:avLst/>
                              </a:prstGeom>
                              <a:solidFill>
                                <a:srgbClr val="00b4ff"/>
                              </a:solidFill>
                              <a:ln>
                                <a:solidFill>
                                  <a:srgbClr val="000000"/>
                                </a:solidFill>
                              </a:ln>
                            </wps:spPr>
                            <wps:style>
                              <a:lnRef idx="0"/>
                              <a:fillRef idx="0"/>
                              <a:effectRef idx="0"/>
                              <a:fontRef idx="minor"/>
                            </wps:style>
                            <wps:bodyPr/>
                          </wps:wsp>
                          <wps:wsp>
                            <wps:cNvSpPr/>
                            <wps:spPr>
                              <a:xfrm>
                                <a:off x="0" y="0"/>
                                <a:ext cx="306000" cy="93240"/>
                              </a:xfrm>
                              <a:prstGeom prst="ellipse">
                                <a:avLst/>
                              </a:prstGeom>
                              <a:noFill/>
                              <a:ln cap="rnd" w="2520">
                                <a:solidFill>
                                  <a:srgbClr val="aae6ff"/>
                                </a:solidFill>
                                <a:miter/>
                              </a:ln>
                            </wps:spPr>
                            <wps:style>
                              <a:lnRef idx="0"/>
                              <a:fillRef idx="0"/>
                              <a:effectRef idx="0"/>
                              <a:fontRef idx="minor"/>
                            </wps:style>
                            <wps:bodyPr/>
                          </wps:wsp>
                        </wpg:grpSp>
                        <wps:wsp>
                          <wps:cNvSpPr/>
                          <wps:spPr>
                            <a:xfrm>
                              <a:off x="156240" y="12600"/>
                              <a:ext cx="100800" cy="29880"/>
                            </a:xfrm>
                            <a:custGeom>
                              <a:avLst/>
                              <a:gdLst/>
                              <a:ahLst/>
                              <a:rect l="l" t="t" r="r" b="b"/>
                              <a:pathLst>
                                <a:path w="159" h="47">
                                  <a:moveTo>
                                    <a:pt x="0" y="37"/>
                                  </a:moveTo>
                                  <a:lnTo>
                                    <a:pt x="35" y="47"/>
                                  </a:lnTo>
                                  <a:lnTo>
                                    <a:pt x="120" y="15"/>
                                  </a:lnTo>
                                  <a:lnTo>
                                    <a:pt x="159" y="26"/>
                                  </a:lnTo>
                                  <a:lnTo>
                                    <a:pt x="138" y="0"/>
                                  </a:lnTo>
                                  <a:lnTo>
                                    <a:pt x="38" y="0"/>
                                  </a:lnTo>
                                  <a:lnTo>
                                    <a:pt x="79" y="8"/>
                                  </a:lnTo>
                                  <a:lnTo>
                                    <a:pt x="0" y="37"/>
                                  </a:lnTo>
                                  <a:close/>
                                </a:path>
                              </a:pathLst>
                            </a:custGeom>
                            <a:solidFill>
                              <a:srgbClr val="000000"/>
                            </a:solidFill>
                            <a:ln>
                              <a:noFill/>
                            </a:ln>
                          </wps:spPr>
                          <wps:style>
                            <a:lnRef idx="0"/>
                            <a:fillRef idx="0"/>
                            <a:effectRef idx="0"/>
                            <a:fontRef idx="minor"/>
                          </wps:style>
                          <wps:bodyPr/>
                        </wps:wsp>
                        <wps:wsp>
                          <wps:cNvSpPr/>
                          <wps:spPr>
                            <a:xfrm>
                              <a:off x="156240" y="12600"/>
                              <a:ext cx="100800" cy="29880"/>
                            </a:xfrm>
                            <a:custGeom>
                              <a:avLst/>
                              <a:gdLst/>
                              <a:ahLst/>
                              <a:rect l="l" t="t" r="r" b="b"/>
                              <a:pathLst>
                                <a:path w="159" h="47">
                                  <a:moveTo>
                                    <a:pt x="0" y="37"/>
                                  </a:moveTo>
                                  <a:lnTo>
                                    <a:pt x="35" y="47"/>
                                  </a:lnTo>
                                  <a:lnTo>
                                    <a:pt x="120" y="15"/>
                                  </a:lnTo>
                                  <a:lnTo>
                                    <a:pt x="159" y="26"/>
                                  </a:lnTo>
                                  <a:lnTo>
                                    <a:pt x="138" y="0"/>
                                  </a:lnTo>
                                  <a:lnTo>
                                    <a:pt x="38" y="0"/>
                                  </a:lnTo>
                                  <a:lnTo>
                                    <a:pt x="79" y="8"/>
                                  </a:lnTo>
                                  <a:lnTo>
                                    <a:pt x="0" y="37"/>
                                  </a:lnTo>
                                  <a:close/>
                                </a:path>
                              </a:pathLst>
                            </a:custGeom>
                            <a:solidFill>
                              <a:srgbClr val="000000"/>
                            </a:solidFill>
                            <a:ln>
                              <a:noFill/>
                            </a:ln>
                          </wps:spPr>
                          <wps:style>
                            <a:lnRef idx="0"/>
                            <a:fillRef idx="0"/>
                            <a:effectRef idx="0"/>
                            <a:fontRef idx="minor"/>
                          </wps:style>
                          <wps:bodyPr/>
                        </wps:wsp>
                        <wps:wsp>
                          <wps:cNvSpPr/>
                          <wps:spPr>
                            <a:xfrm>
                              <a:off x="47160" y="46800"/>
                              <a:ext cx="99720" cy="32400"/>
                            </a:xfrm>
                            <a:custGeom>
                              <a:avLst/>
                              <a:gdLst/>
                              <a:ahLst/>
                              <a:rect l="l" t="t" r="r" b="b"/>
                              <a:pathLst>
                                <a:path w="157" h="51">
                                  <a:moveTo>
                                    <a:pt x="157" y="12"/>
                                  </a:moveTo>
                                  <a:lnTo>
                                    <a:pt x="123" y="0"/>
                                  </a:lnTo>
                                  <a:lnTo>
                                    <a:pt x="41" y="32"/>
                                  </a:lnTo>
                                  <a:lnTo>
                                    <a:pt x="0" y="22"/>
                                  </a:lnTo>
                                  <a:lnTo>
                                    <a:pt x="20" y="51"/>
                                  </a:lnTo>
                                  <a:lnTo>
                                    <a:pt x="123" y="51"/>
                                  </a:lnTo>
                                  <a:lnTo>
                                    <a:pt x="79" y="41"/>
                                  </a:lnTo>
                                  <a:lnTo>
                                    <a:pt x="157" y="12"/>
                                  </a:lnTo>
                                  <a:close/>
                                </a:path>
                              </a:pathLst>
                            </a:custGeom>
                            <a:solidFill>
                              <a:srgbClr val="000000"/>
                            </a:solidFill>
                            <a:ln>
                              <a:noFill/>
                            </a:ln>
                          </wps:spPr>
                          <wps:style>
                            <a:lnRef idx="0"/>
                            <a:fillRef idx="0"/>
                            <a:effectRef idx="0"/>
                            <a:fontRef idx="minor"/>
                          </wps:style>
                          <wps:bodyPr/>
                        </wps:wsp>
                        <wps:wsp>
                          <wps:cNvSpPr/>
                          <wps:spPr>
                            <a:xfrm>
                              <a:off x="47160" y="46800"/>
                              <a:ext cx="99720" cy="32400"/>
                            </a:xfrm>
                            <a:custGeom>
                              <a:avLst/>
                              <a:gdLst/>
                              <a:ahLst/>
                              <a:rect l="l" t="t" r="r" b="b"/>
                              <a:pathLst>
                                <a:path w="157" h="51">
                                  <a:moveTo>
                                    <a:pt x="157" y="12"/>
                                  </a:moveTo>
                                  <a:lnTo>
                                    <a:pt x="123" y="0"/>
                                  </a:lnTo>
                                  <a:lnTo>
                                    <a:pt x="41" y="32"/>
                                  </a:lnTo>
                                  <a:lnTo>
                                    <a:pt x="0" y="22"/>
                                  </a:lnTo>
                                  <a:lnTo>
                                    <a:pt x="20" y="51"/>
                                  </a:lnTo>
                                  <a:lnTo>
                                    <a:pt x="123" y="51"/>
                                  </a:lnTo>
                                  <a:lnTo>
                                    <a:pt x="79" y="41"/>
                                  </a:lnTo>
                                  <a:lnTo>
                                    <a:pt x="157" y="12"/>
                                  </a:lnTo>
                                  <a:close/>
                                </a:path>
                              </a:pathLst>
                            </a:custGeom>
                            <a:solidFill>
                              <a:srgbClr val="000000"/>
                            </a:solidFill>
                            <a:ln>
                              <a:noFill/>
                            </a:ln>
                          </wps:spPr>
                          <wps:style>
                            <a:lnRef idx="0"/>
                            <a:fillRef idx="0"/>
                            <a:effectRef idx="0"/>
                            <a:fontRef idx="minor"/>
                          </wps:style>
                          <wps:bodyPr/>
                        </wps:wsp>
                        <wps:wsp>
                          <wps:cNvSpPr/>
                          <wps:spPr>
                            <a:xfrm>
                              <a:off x="52200" y="11160"/>
                              <a:ext cx="100440" cy="29160"/>
                            </a:xfrm>
                            <a:custGeom>
                              <a:avLst/>
                              <a:gdLst/>
                              <a:ahLst/>
                              <a:rect l="l" t="t" r="r" b="b"/>
                              <a:pathLst>
                                <a:path w="158" h="46">
                                  <a:moveTo>
                                    <a:pt x="0" y="11"/>
                                  </a:moveTo>
                                  <a:lnTo>
                                    <a:pt x="36" y="0"/>
                                  </a:lnTo>
                                  <a:lnTo>
                                    <a:pt x="121" y="28"/>
                                  </a:lnTo>
                                  <a:lnTo>
                                    <a:pt x="158" y="21"/>
                                  </a:lnTo>
                                  <a:lnTo>
                                    <a:pt x="139" y="46"/>
                                  </a:lnTo>
                                  <a:lnTo>
                                    <a:pt x="40" y="46"/>
                                  </a:lnTo>
                                  <a:lnTo>
                                    <a:pt x="80" y="40"/>
                                  </a:lnTo>
                                  <a:lnTo>
                                    <a:pt x="0" y="11"/>
                                  </a:lnTo>
                                  <a:close/>
                                </a:path>
                              </a:pathLst>
                            </a:custGeom>
                            <a:solidFill>
                              <a:srgbClr val="000000"/>
                            </a:solidFill>
                            <a:ln>
                              <a:noFill/>
                            </a:ln>
                          </wps:spPr>
                          <wps:style>
                            <a:lnRef idx="0"/>
                            <a:fillRef idx="0"/>
                            <a:effectRef idx="0"/>
                            <a:fontRef idx="minor"/>
                          </wps:style>
                          <wps:bodyPr/>
                        </wps:wsp>
                        <wps:wsp>
                          <wps:cNvSpPr/>
                          <wps:spPr>
                            <a:xfrm>
                              <a:off x="52200" y="11160"/>
                              <a:ext cx="100440" cy="29160"/>
                            </a:xfrm>
                            <a:custGeom>
                              <a:avLst/>
                              <a:gdLst/>
                              <a:ahLst/>
                              <a:rect l="l" t="t" r="r" b="b"/>
                              <a:pathLst>
                                <a:path w="158" h="46">
                                  <a:moveTo>
                                    <a:pt x="0" y="11"/>
                                  </a:moveTo>
                                  <a:lnTo>
                                    <a:pt x="36" y="0"/>
                                  </a:lnTo>
                                  <a:lnTo>
                                    <a:pt x="121" y="28"/>
                                  </a:lnTo>
                                  <a:lnTo>
                                    <a:pt x="158" y="21"/>
                                  </a:lnTo>
                                  <a:lnTo>
                                    <a:pt x="139" y="46"/>
                                  </a:lnTo>
                                  <a:lnTo>
                                    <a:pt x="40" y="46"/>
                                  </a:lnTo>
                                  <a:lnTo>
                                    <a:pt x="80" y="40"/>
                                  </a:lnTo>
                                  <a:lnTo>
                                    <a:pt x="0" y="11"/>
                                  </a:lnTo>
                                  <a:close/>
                                </a:path>
                              </a:pathLst>
                            </a:custGeom>
                            <a:solidFill>
                              <a:srgbClr val="000000"/>
                            </a:solidFill>
                            <a:ln>
                              <a:noFill/>
                            </a:ln>
                          </wps:spPr>
                          <wps:style>
                            <a:lnRef idx="0"/>
                            <a:fillRef idx="0"/>
                            <a:effectRef idx="0"/>
                            <a:fontRef idx="minor"/>
                          </wps:style>
                          <wps:bodyPr/>
                        </wps:wsp>
                        <wps:wsp>
                          <wps:cNvSpPr/>
                          <wps:spPr>
                            <a:xfrm>
                              <a:off x="152280" y="50760"/>
                              <a:ext cx="100800" cy="30600"/>
                            </a:xfrm>
                            <a:custGeom>
                              <a:avLst/>
                              <a:gdLst/>
                              <a:ahLst/>
                              <a:rect l="l" t="t" r="r" b="b"/>
                              <a:pathLst>
                                <a:path w="159" h="48">
                                  <a:moveTo>
                                    <a:pt x="159" y="38"/>
                                  </a:moveTo>
                                  <a:lnTo>
                                    <a:pt x="123" y="48"/>
                                  </a:lnTo>
                                  <a:lnTo>
                                    <a:pt x="41" y="16"/>
                                  </a:lnTo>
                                  <a:lnTo>
                                    <a:pt x="0" y="26"/>
                                  </a:lnTo>
                                  <a:lnTo>
                                    <a:pt x="20" y="0"/>
                                  </a:lnTo>
                                  <a:lnTo>
                                    <a:pt x="123" y="0"/>
                                  </a:lnTo>
                                  <a:lnTo>
                                    <a:pt x="79" y="9"/>
                                  </a:lnTo>
                                  <a:lnTo>
                                    <a:pt x="159" y="38"/>
                                  </a:lnTo>
                                  <a:close/>
                                </a:path>
                              </a:pathLst>
                            </a:custGeom>
                            <a:solidFill>
                              <a:srgbClr val="000000"/>
                            </a:solidFill>
                            <a:ln>
                              <a:noFill/>
                            </a:ln>
                          </wps:spPr>
                          <wps:style>
                            <a:lnRef idx="0"/>
                            <a:fillRef idx="0"/>
                            <a:effectRef idx="0"/>
                            <a:fontRef idx="minor"/>
                          </wps:style>
                          <wps:bodyPr/>
                        </wps:wsp>
                        <wps:wsp>
                          <wps:cNvSpPr/>
                          <wps:spPr>
                            <a:xfrm>
                              <a:off x="152280" y="50760"/>
                              <a:ext cx="100800" cy="30600"/>
                            </a:xfrm>
                            <a:custGeom>
                              <a:avLst/>
                              <a:gdLst/>
                              <a:ahLst/>
                              <a:rect l="l" t="t" r="r" b="b"/>
                              <a:pathLst>
                                <a:path w="159" h="48">
                                  <a:moveTo>
                                    <a:pt x="159" y="38"/>
                                  </a:moveTo>
                                  <a:lnTo>
                                    <a:pt x="123" y="48"/>
                                  </a:lnTo>
                                  <a:lnTo>
                                    <a:pt x="41" y="16"/>
                                  </a:lnTo>
                                  <a:lnTo>
                                    <a:pt x="0" y="26"/>
                                  </a:lnTo>
                                  <a:lnTo>
                                    <a:pt x="20" y="0"/>
                                  </a:lnTo>
                                  <a:lnTo>
                                    <a:pt x="123" y="0"/>
                                  </a:lnTo>
                                  <a:lnTo>
                                    <a:pt x="79" y="9"/>
                                  </a:lnTo>
                                  <a:lnTo>
                                    <a:pt x="159" y="38"/>
                                  </a:lnTo>
                                  <a:close/>
                                </a:path>
                              </a:pathLst>
                            </a:custGeom>
                            <a:solidFill>
                              <a:srgbClr val="000000"/>
                            </a:solidFill>
                            <a:ln>
                              <a:noFill/>
                            </a:ln>
                          </wps:spPr>
                          <wps:style>
                            <a:lnRef idx="0"/>
                            <a:fillRef idx="0"/>
                            <a:effectRef idx="0"/>
                            <a:fontRef idx="minor"/>
                          </wps:style>
                          <wps:bodyPr/>
                        </wps:wsp>
                        <wps:wsp>
                          <wps:cNvSpPr/>
                          <wps:spPr>
                            <a:xfrm>
                              <a:off x="158040" y="14400"/>
                              <a:ext cx="100800" cy="29880"/>
                            </a:xfrm>
                            <a:custGeom>
                              <a:avLst/>
                              <a:gdLst/>
                              <a:ahLst/>
                              <a:rect l="l" t="t" r="r" b="b"/>
                              <a:pathLst>
                                <a:path w="159" h="47">
                                  <a:moveTo>
                                    <a:pt x="0" y="37"/>
                                  </a:moveTo>
                                  <a:lnTo>
                                    <a:pt x="35" y="47"/>
                                  </a:lnTo>
                                  <a:lnTo>
                                    <a:pt x="120" y="16"/>
                                  </a:lnTo>
                                  <a:lnTo>
                                    <a:pt x="159" y="26"/>
                                  </a:lnTo>
                                  <a:lnTo>
                                    <a:pt x="137" y="0"/>
                                  </a:lnTo>
                                  <a:lnTo>
                                    <a:pt x="38" y="0"/>
                                  </a:lnTo>
                                  <a:lnTo>
                                    <a:pt x="79" y="8"/>
                                  </a:lnTo>
                                  <a:lnTo>
                                    <a:pt x="0" y="37"/>
                                  </a:lnTo>
                                  <a:close/>
                                </a:path>
                              </a:pathLst>
                            </a:custGeom>
                            <a:solidFill>
                              <a:srgbClr val="ffffff"/>
                            </a:solidFill>
                            <a:ln>
                              <a:noFill/>
                            </a:ln>
                          </wps:spPr>
                          <wps:style>
                            <a:lnRef idx="0"/>
                            <a:fillRef idx="0"/>
                            <a:effectRef idx="0"/>
                            <a:fontRef idx="minor"/>
                          </wps:style>
                          <wps:bodyPr/>
                        </wps:wsp>
                        <wps:wsp>
                          <wps:cNvSpPr/>
                          <wps:spPr>
                            <a:xfrm>
                              <a:off x="158040" y="14400"/>
                              <a:ext cx="100800" cy="29880"/>
                            </a:xfrm>
                            <a:custGeom>
                              <a:avLst/>
                              <a:gdLst/>
                              <a:ahLst/>
                              <a:rect l="l" t="t" r="r" b="b"/>
                              <a:pathLst>
                                <a:path w="159" h="47">
                                  <a:moveTo>
                                    <a:pt x="0" y="37"/>
                                  </a:moveTo>
                                  <a:lnTo>
                                    <a:pt x="35" y="47"/>
                                  </a:lnTo>
                                  <a:lnTo>
                                    <a:pt x="120" y="16"/>
                                  </a:lnTo>
                                  <a:lnTo>
                                    <a:pt x="159" y="26"/>
                                  </a:lnTo>
                                  <a:lnTo>
                                    <a:pt x="137" y="0"/>
                                  </a:lnTo>
                                  <a:lnTo>
                                    <a:pt x="38" y="0"/>
                                  </a:lnTo>
                                  <a:lnTo>
                                    <a:pt x="79" y="8"/>
                                  </a:lnTo>
                                  <a:lnTo>
                                    <a:pt x="0" y="37"/>
                                  </a:lnTo>
                                  <a:close/>
                                </a:path>
                              </a:pathLst>
                            </a:custGeom>
                            <a:solidFill>
                              <a:srgbClr val="ffffff"/>
                            </a:solidFill>
                            <a:ln>
                              <a:noFill/>
                            </a:ln>
                          </wps:spPr>
                          <wps:style>
                            <a:lnRef idx="0"/>
                            <a:fillRef idx="0"/>
                            <a:effectRef idx="0"/>
                            <a:fontRef idx="minor"/>
                          </wps:style>
                          <wps:bodyPr/>
                        </wps:wsp>
                        <wps:wsp>
                          <wps:cNvSpPr/>
                          <wps:spPr>
                            <a:xfrm>
                              <a:off x="47520" y="48600"/>
                              <a:ext cx="100800" cy="32400"/>
                            </a:xfrm>
                            <a:custGeom>
                              <a:avLst/>
                              <a:gdLst/>
                              <a:ahLst/>
                              <a:rect l="l" t="t" r="r" b="b"/>
                              <a:pathLst>
                                <a:path w="159" h="51">
                                  <a:moveTo>
                                    <a:pt x="159" y="12"/>
                                  </a:moveTo>
                                  <a:lnTo>
                                    <a:pt x="124" y="0"/>
                                  </a:lnTo>
                                  <a:lnTo>
                                    <a:pt x="42" y="32"/>
                                  </a:lnTo>
                                  <a:lnTo>
                                    <a:pt x="0" y="22"/>
                                  </a:lnTo>
                                  <a:lnTo>
                                    <a:pt x="21" y="51"/>
                                  </a:lnTo>
                                  <a:lnTo>
                                    <a:pt x="124" y="51"/>
                                  </a:lnTo>
                                  <a:lnTo>
                                    <a:pt x="81" y="41"/>
                                  </a:lnTo>
                                  <a:lnTo>
                                    <a:pt x="159" y="12"/>
                                  </a:lnTo>
                                  <a:close/>
                                </a:path>
                              </a:pathLst>
                            </a:custGeom>
                            <a:solidFill>
                              <a:srgbClr val="ffffff"/>
                            </a:solidFill>
                            <a:ln>
                              <a:noFill/>
                            </a:ln>
                          </wps:spPr>
                          <wps:style>
                            <a:lnRef idx="0"/>
                            <a:fillRef idx="0"/>
                            <a:effectRef idx="0"/>
                            <a:fontRef idx="minor"/>
                          </wps:style>
                          <wps:bodyPr/>
                        </wps:wsp>
                        <wps:wsp>
                          <wps:cNvSpPr/>
                          <wps:spPr>
                            <a:xfrm>
                              <a:off x="47520" y="48600"/>
                              <a:ext cx="100800" cy="32400"/>
                            </a:xfrm>
                            <a:custGeom>
                              <a:avLst/>
                              <a:gdLst/>
                              <a:ahLst/>
                              <a:rect l="l" t="t" r="r" b="b"/>
                              <a:pathLst>
                                <a:path w="159" h="51">
                                  <a:moveTo>
                                    <a:pt x="159" y="12"/>
                                  </a:moveTo>
                                  <a:lnTo>
                                    <a:pt x="124" y="0"/>
                                  </a:lnTo>
                                  <a:lnTo>
                                    <a:pt x="42" y="32"/>
                                  </a:lnTo>
                                  <a:lnTo>
                                    <a:pt x="0" y="22"/>
                                  </a:lnTo>
                                  <a:lnTo>
                                    <a:pt x="21" y="51"/>
                                  </a:lnTo>
                                  <a:lnTo>
                                    <a:pt x="124" y="51"/>
                                  </a:lnTo>
                                  <a:lnTo>
                                    <a:pt x="81" y="41"/>
                                  </a:lnTo>
                                  <a:lnTo>
                                    <a:pt x="159" y="12"/>
                                  </a:lnTo>
                                  <a:close/>
                                </a:path>
                              </a:pathLst>
                            </a:custGeom>
                            <a:solidFill>
                              <a:srgbClr val="ffffff"/>
                            </a:solidFill>
                            <a:ln>
                              <a:noFill/>
                            </a:ln>
                          </wps:spPr>
                          <wps:style>
                            <a:lnRef idx="0"/>
                            <a:fillRef idx="0"/>
                            <a:effectRef idx="0"/>
                            <a:fontRef idx="minor"/>
                          </wps:style>
                          <wps:bodyPr/>
                        </wps:wsp>
                        <wps:wsp>
                          <wps:cNvSpPr/>
                          <wps:spPr>
                            <a:xfrm>
                              <a:off x="53280" y="12600"/>
                              <a:ext cx="100800" cy="29880"/>
                            </a:xfrm>
                            <a:custGeom>
                              <a:avLst/>
                              <a:gdLst/>
                              <a:ahLst/>
                              <a:rect l="l" t="t" r="r" b="b"/>
                              <a:pathLst>
                                <a:path w="159" h="47">
                                  <a:moveTo>
                                    <a:pt x="0" y="11"/>
                                  </a:moveTo>
                                  <a:lnTo>
                                    <a:pt x="37" y="0"/>
                                  </a:lnTo>
                                  <a:lnTo>
                                    <a:pt x="121" y="28"/>
                                  </a:lnTo>
                                  <a:lnTo>
                                    <a:pt x="159" y="21"/>
                                  </a:lnTo>
                                  <a:lnTo>
                                    <a:pt x="140" y="47"/>
                                  </a:lnTo>
                                  <a:lnTo>
                                    <a:pt x="40" y="47"/>
                                  </a:lnTo>
                                  <a:lnTo>
                                    <a:pt x="81" y="40"/>
                                  </a:lnTo>
                                  <a:lnTo>
                                    <a:pt x="0" y="11"/>
                                  </a:lnTo>
                                  <a:close/>
                                </a:path>
                              </a:pathLst>
                            </a:custGeom>
                            <a:solidFill>
                              <a:srgbClr val="ffffff"/>
                            </a:solidFill>
                            <a:ln>
                              <a:noFill/>
                            </a:ln>
                          </wps:spPr>
                          <wps:style>
                            <a:lnRef idx="0"/>
                            <a:fillRef idx="0"/>
                            <a:effectRef idx="0"/>
                            <a:fontRef idx="minor"/>
                          </wps:style>
                          <wps:bodyPr/>
                        </wps:wsp>
                        <wps:wsp>
                          <wps:cNvSpPr/>
                          <wps:spPr>
                            <a:xfrm>
                              <a:off x="53280" y="12600"/>
                              <a:ext cx="100800" cy="29880"/>
                            </a:xfrm>
                            <a:custGeom>
                              <a:avLst/>
                              <a:gdLst/>
                              <a:ahLst/>
                              <a:rect l="l" t="t" r="r" b="b"/>
                              <a:pathLst>
                                <a:path w="159" h="47">
                                  <a:moveTo>
                                    <a:pt x="0" y="11"/>
                                  </a:moveTo>
                                  <a:lnTo>
                                    <a:pt x="37" y="0"/>
                                  </a:lnTo>
                                  <a:lnTo>
                                    <a:pt x="121" y="28"/>
                                  </a:lnTo>
                                  <a:lnTo>
                                    <a:pt x="159" y="21"/>
                                  </a:lnTo>
                                  <a:lnTo>
                                    <a:pt x="140" y="47"/>
                                  </a:lnTo>
                                  <a:lnTo>
                                    <a:pt x="40" y="47"/>
                                  </a:lnTo>
                                  <a:lnTo>
                                    <a:pt x="81" y="40"/>
                                  </a:lnTo>
                                  <a:lnTo>
                                    <a:pt x="0" y="11"/>
                                  </a:lnTo>
                                  <a:close/>
                                </a:path>
                              </a:pathLst>
                            </a:custGeom>
                            <a:solidFill>
                              <a:srgbClr val="ffffff"/>
                            </a:solidFill>
                            <a:ln>
                              <a:noFill/>
                            </a:ln>
                          </wps:spPr>
                          <wps:style>
                            <a:lnRef idx="0"/>
                            <a:fillRef idx="0"/>
                            <a:effectRef idx="0"/>
                            <a:fontRef idx="minor"/>
                          </wps:style>
                          <wps:bodyPr/>
                        </wps:wsp>
                        <wps:wsp>
                          <wps:cNvSpPr/>
                          <wps:spPr>
                            <a:xfrm>
                              <a:off x="154440" y="52560"/>
                              <a:ext cx="100800" cy="30600"/>
                            </a:xfrm>
                            <a:custGeom>
                              <a:avLst/>
                              <a:gdLst/>
                              <a:ahLst/>
                              <a:rect l="l" t="t" r="r" b="b"/>
                              <a:pathLst>
                                <a:path w="159" h="48">
                                  <a:moveTo>
                                    <a:pt x="159" y="37"/>
                                  </a:moveTo>
                                  <a:lnTo>
                                    <a:pt x="123" y="48"/>
                                  </a:lnTo>
                                  <a:lnTo>
                                    <a:pt x="41" y="17"/>
                                  </a:lnTo>
                                  <a:lnTo>
                                    <a:pt x="0" y="27"/>
                                  </a:lnTo>
                                  <a:lnTo>
                                    <a:pt x="19" y="0"/>
                                  </a:lnTo>
                                  <a:lnTo>
                                    <a:pt x="123" y="0"/>
                                  </a:lnTo>
                                  <a:lnTo>
                                    <a:pt x="79" y="8"/>
                                  </a:lnTo>
                                  <a:lnTo>
                                    <a:pt x="159" y="37"/>
                                  </a:lnTo>
                                  <a:close/>
                                </a:path>
                              </a:pathLst>
                            </a:custGeom>
                            <a:solidFill>
                              <a:srgbClr val="ffffff"/>
                            </a:solidFill>
                            <a:ln>
                              <a:noFill/>
                            </a:ln>
                          </wps:spPr>
                          <wps:style>
                            <a:lnRef idx="0"/>
                            <a:fillRef idx="0"/>
                            <a:effectRef idx="0"/>
                            <a:fontRef idx="minor"/>
                          </wps:style>
                          <wps:bodyPr/>
                        </wps:wsp>
                        <wps:wsp>
                          <wps:cNvSpPr/>
                          <wps:spPr>
                            <a:xfrm>
                              <a:off x="154440" y="52560"/>
                              <a:ext cx="100800" cy="30600"/>
                            </a:xfrm>
                            <a:custGeom>
                              <a:avLst/>
                              <a:gdLst/>
                              <a:ahLst/>
                              <a:rect l="l" t="t" r="r" b="b"/>
                              <a:pathLst>
                                <a:path w="159" h="48">
                                  <a:moveTo>
                                    <a:pt x="159" y="37"/>
                                  </a:moveTo>
                                  <a:lnTo>
                                    <a:pt x="123" y="48"/>
                                  </a:lnTo>
                                  <a:lnTo>
                                    <a:pt x="41" y="17"/>
                                  </a:lnTo>
                                  <a:lnTo>
                                    <a:pt x="0" y="27"/>
                                  </a:lnTo>
                                  <a:lnTo>
                                    <a:pt x="19" y="0"/>
                                  </a:lnTo>
                                  <a:lnTo>
                                    <a:pt x="123" y="0"/>
                                  </a:lnTo>
                                  <a:lnTo>
                                    <a:pt x="79" y="8"/>
                                  </a:lnTo>
                                  <a:lnTo>
                                    <a:pt x="159" y="37"/>
                                  </a:lnTo>
                                  <a:close/>
                                </a:path>
                              </a:pathLst>
                            </a:custGeom>
                            <a:solidFill>
                              <a:srgbClr val="ffffff"/>
                            </a:solidFill>
                            <a:ln>
                              <a:noFill/>
                            </a:ln>
                          </wps:spPr>
                          <wps:style>
                            <a:lnRef idx="0"/>
                            <a:fillRef idx="0"/>
                            <a:effectRef idx="0"/>
                            <a:fontRef idx="minor"/>
                          </wps:style>
                          <wps:bodyPr/>
                        </wps:wsp>
                        <wps:wsp>
                          <wps:cNvSpPr/>
                          <wps:spPr>
                            <a:xfrm>
                              <a:off x="0" y="46080"/>
                              <a:ext cx="720" cy="66600"/>
                            </a:xfrm>
                            <a:prstGeom prst="line">
                              <a:avLst/>
                            </a:prstGeom>
                            <a:ln cap="rnd" w="2520">
                              <a:solidFill>
                                <a:srgbClr val="aae6ff"/>
                              </a:solidFill>
                              <a:miter/>
                            </a:ln>
                          </wps:spPr>
                          <wps:style>
                            <a:lnRef idx="0"/>
                            <a:fillRef idx="0"/>
                            <a:effectRef idx="0"/>
                            <a:fontRef idx="minor"/>
                          </wps:style>
                          <wps:bodyPr/>
                        </wps:wsp>
                        <wps:wsp>
                          <wps:cNvSpPr/>
                          <wps:spPr>
                            <a:xfrm>
                              <a:off x="306000" y="46080"/>
                              <a:ext cx="720" cy="66600"/>
                            </a:xfrm>
                            <a:prstGeom prst="line">
                              <a:avLst/>
                            </a:prstGeom>
                            <a:ln cap="rnd" w="2520">
                              <a:solidFill>
                                <a:srgbClr val="aae6ff"/>
                              </a:solidFill>
                              <a:miter/>
                            </a:ln>
                          </wps:spPr>
                          <wps:style>
                            <a:lnRef idx="0"/>
                            <a:fillRef idx="0"/>
                            <a:effectRef idx="0"/>
                            <a:fontRef idx="minor"/>
                          </wps:style>
                          <wps:bodyPr/>
                        </wps:wsp>
                      </wpg:grpSp>
                      <wpg:grpSp>
                        <wpg:cNvGrpSpPr/>
                        <wpg:grpSpPr>
                          <a:xfrm>
                            <a:off x="3843720" y="3500640"/>
                            <a:ext cx="306720" cy="160560"/>
                          </a:xfrm>
                        </wpg:grpSpPr>
                        <wpg:grpSp>
                          <wpg:cNvGrpSpPr/>
                          <wpg:grpSpPr>
                            <a:xfrm>
                              <a:off x="1080" y="66240"/>
                              <a:ext cx="305280" cy="94680"/>
                            </a:xfrm>
                          </wpg:grpSpPr>
                          <wps:wsp>
                            <wps:cNvSpPr/>
                            <wps:spPr>
                              <a:xfrm>
                                <a:off x="0" y="0"/>
                                <a:ext cx="305280" cy="94680"/>
                              </a:xfrm>
                              <a:prstGeom prst="ellipse">
                                <a:avLst/>
                              </a:prstGeom>
                              <a:solidFill>
                                <a:srgbClr val="0078aa"/>
                              </a:solidFill>
                              <a:ln>
                                <a:solidFill>
                                  <a:srgbClr val="000000"/>
                                </a:solidFill>
                              </a:ln>
                            </wps:spPr>
                            <wps:style>
                              <a:lnRef idx="0"/>
                              <a:fillRef idx="0"/>
                              <a:effectRef idx="0"/>
                              <a:fontRef idx="minor"/>
                            </wps:style>
                            <wps:bodyPr/>
                          </wps:wsp>
                          <wps:wsp>
                            <wps:cNvSpPr/>
                            <wps:spPr>
                              <a:xfrm>
                                <a:off x="0" y="0"/>
                                <a:ext cx="305280" cy="94680"/>
                              </a:xfrm>
                              <a:prstGeom prst="ellipse">
                                <a:avLst/>
                              </a:prstGeom>
                              <a:noFill/>
                              <a:ln cap="rnd" w="2520">
                                <a:solidFill>
                                  <a:srgbClr val="aae6ff"/>
                                </a:solidFill>
                                <a:miter/>
                              </a:ln>
                            </wps:spPr>
                            <wps:style>
                              <a:lnRef idx="0"/>
                              <a:fillRef idx="0"/>
                              <a:effectRef idx="0"/>
                              <a:fontRef idx="minor"/>
                            </wps:style>
                            <wps:bodyPr/>
                          </wps:wsp>
                        </wpg:grpSp>
                        <wps:wsp>
                          <wps:cNvSpPr/>
                          <wps:spPr>
                            <a:xfrm>
                              <a:off x="0" y="47160"/>
                              <a:ext cx="306000" cy="67320"/>
                            </a:xfrm>
                            <a:prstGeom prst="rect">
                              <a:avLst/>
                            </a:prstGeom>
                            <a:solidFill>
                              <a:srgbClr val="0078aa"/>
                            </a:solidFill>
                            <a:ln>
                              <a:noFill/>
                            </a:ln>
                          </wps:spPr>
                          <wps:style>
                            <a:lnRef idx="0"/>
                            <a:fillRef idx="0"/>
                            <a:effectRef idx="0"/>
                            <a:fontRef idx="minor"/>
                          </wps:style>
                          <wps:bodyPr/>
                        </wps:wsp>
                        <wps:wsp>
                          <wps:cNvSpPr/>
                          <wps:spPr>
                            <a:xfrm>
                              <a:off x="0" y="47160"/>
                              <a:ext cx="306000" cy="67320"/>
                            </a:xfrm>
                            <a:prstGeom prst="rect">
                              <a:avLst/>
                            </a:prstGeom>
                            <a:solidFill>
                              <a:srgbClr val="0078aa"/>
                            </a:solidFill>
                            <a:ln>
                              <a:noFill/>
                            </a:ln>
                          </wps:spPr>
                          <wps:style>
                            <a:lnRef idx="0"/>
                            <a:fillRef idx="0"/>
                            <a:effectRef idx="0"/>
                            <a:fontRef idx="minor"/>
                          </wps:style>
                          <wps:bodyPr/>
                        </wps:wsp>
                        <wpg:grpSp>
                          <wpg:cNvGrpSpPr/>
                          <wpg:grpSpPr>
                            <a:xfrm>
                              <a:off x="1080" y="0"/>
                              <a:ext cx="305280" cy="93240"/>
                            </a:xfrm>
                          </wpg:grpSpPr>
                          <wps:wsp>
                            <wps:cNvSpPr/>
                            <wps:spPr>
                              <a:xfrm>
                                <a:off x="0" y="0"/>
                                <a:ext cx="305280" cy="93240"/>
                              </a:xfrm>
                              <a:prstGeom prst="ellipse">
                                <a:avLst/>
                              </a:prstGeom>
                              <a:solidFill>
                                <a:srgbClr val="00b4ff"/>
                              </a:solidFill>
                              <a:ln>
                                <a:solidFill>
                                  <a:srgbClr val="000000"/>
                                </a:solidFill>
                              </a:ln>
                            </wps:spPr>
                            <wps:style>
                              <a:lnRef idx="0"/>
                              <a:fillRef idx="0"/>
                              <a:effectRef idx="0"/>
                              <a:fontRef idx="minor"/>
                            </wps:style>
                            <wps:bodyPr/>
                          </wps:wsp>
                          <wps:wsp>
                            <wps:cNvSpPr/>
                            <wps:spPr>
                              <a:xfrm>
                                <a:off x="0" y="0"/>
                                <a:ext cx="305280" cy="93240"/>
                              </a:xfrm>
                              <a:prstGeom prst="ellipse">
                                <a:avLst/>
                              </a:prstGeom>
                              <a:noFill/>
                              <a:ln cap="rnd" w="2520">
                                <a:solidFill>
                                  <a:srgbClr val="aae6ff"/>
                                </a:solidFill>
                                <a:miter/>
                              </a:ln>
                            </wps:spPr>
                            <wps:style>
                              <a:lnRef idx="0"/>
                              <a:fillRef idx="0"/>
                              <a:effectRef idx="0"/>
                              <a:fontRef idx="minor"/>
                            </wps:style>
                            <wps:bodyPr/>
                          </wps:wsp>
                        </wpg:grpSp>
                        <wps:wsp>
                          <wps:cNvSpPr/>
                          <wps:spPr>
                            <a:xfrm>
                              <a:off x="156960" y="12960"/>
                              <a:ext cx="100800" cy="29880"/>
                            </a:xfrm>
                            <a:custGeom>
                              <a:avLst/>
                              <a:gdLst/>
                              <a:ahLst/>
                              <a:rect l="l" t="t" r="r" b="b"/>
                              <a:pathLst>
                                <a:path w="159" h="47">
                                  <a:moveTo>
                                    <a:pt x="0" y="37"/>
                                  </a:moveTo>
                                  <a:lnTo>
                                    <a:pt x="35" y="47"/>
                                  </a:lnTo>
                                  <a:lnTo>
                                    <a:pt x="120" y="15"/>
                                  </a:lnTo>
                                  <a:lnTo>
                                    <a:pt x="159" y="25"/>
                                  </a:lnTo>
                                  <a:lnTo>
                                    <a:pt x="138" y="0"/>
                                  </a:lnTo>
                                  <a:lnTo>
                                    <a:pt x="37" y="0"/>
                                  </a:lnTo>
                                  <a:lnTo>
                                    <a:pt x="78" y="7"/>
                                  </a:lnTo>
                                  <a:lnTo>
                                    <a:pt x="0" y="37"/>
                                  </a:lnTo>
                                  <a:close/>
                                </a:path>
                              </a:pathLst>
                            </a:custGeom>
                            <a:solidFill>
                              <a:srgbClr val="000000"/>
                            </a:solidFill>
                            <a:ln>
                              <a:noFill/>
                            </a:ln>
                          </wps:spPr>
                          <wps:style>
                            <a:lnRef idx="0"/>
                            <a:fillRef idx="0"/>
                            <a:effectRef idx="0"/>
                            <a:fontRef idx="minor"/>
                          </wps:style>
                          <wps:bodyPr/>
                        </wps:wsp>
                        <wps:wsp>
                          <wps:cNvSpPr/>
                          <wps:spPr>
                            <a:xfrm>
                              <a:off x="156960" y="12960"/>
                              <a:ext cx="100800" cy="29880"/>
                            </a:xfrm>
                            <a:custGeom>
                              <a:avLst/>
                              <a:gdLst/>
                              <a:ahLst/>
                              <a:rect l="l" t="t" r="r" b="b"/>
                              <a:pathLst>
                                <a:path w="159" h="47">
                                  <a:moveTo>
                                    <a:pt x="0" y="37"/>
                                  </a:moveTo>
                                  <a:lnTo>
                                    <a:pt x="35" y="47"/>
                                  </a:lnTo>
                                  <a:lnTo>
                                    <a:pt x="120" y="15"/>
                                  </a:lnTo>
                                  <a:lnTo>
                                    <a:pt x="159" y="25"/>
                                  </a:lnTo>
                                  <a:lnTo>
                                    <a:pt x="138" y="0"/>
                                  </a:lnTo>
                                  <a:lnTo>
                                    <a:pt x="37" y="0"/>
                                  </a:lnTo>
                                  <a:lnTo>
                                    <a:pt x="78" y="7"/>
                                  </a:lnTo>
                                  <a:lnTo>
                                    <a:pt x="0" y="37"/>
                                  </a:lnTo>
                                  <a:close/>
                                </a:path>
                              </a:pathLst>
                            </a:custGeom>
                            <a:solidFill>
                              <a:srgbClr val="000000"/>
                            </a:solidFill>
                            <a:ln>
                              <a:noFill/>
                            </a:ln>
                          </wps:spPr>
                          <wps:style>
                            <a:lnRef idx="0"/>
                            <a:fillRef idx="0"/>
                            <a:effectRef idx="0"/>
                            <a:fontRef idx="minor"/>
                          </wps:style>
                          <wps:bodyPr/>
                        </wps:wsp>
                        <wps:wsp>
                          <wps:cNvSpPr/>
                          <wps:spPr>
                            <a:xfrm>
                              <a:off x="47520" y="47160"/>
                              <a:ext cx="99720" cy="32400"/>
                            </a:xfrm>
                            <a:custGeom>
                              <a:avLst/>
                              <a:gdLst/>
                              <a:ahLst/>
                              <a:rect l="l" t="t" r="r" b="b"/>
                              <a:pathLst>
                                <a:path w="157" h="51">
                                  <a:moveTo>
                                    <a:pt x="157" y="12"/>
                                  </a:moveTo>
                                  <a:lnTo>
                                    <a:pt x="122" y="0"/>
                                  </a:lnTo>
                                  <a:lnTo>
                                    <a:pt x="40" y="32"/>
                                  </a:lnTo>
                                  <a:lnTo>
                                    <a:pt x="0" y="22"/>
                                  </a:lnTo>
                                  <a:lnTo>
                                    <a:pt x="19" y="51"/>
                                  </a:lnTo>
                                  <a:lnTo>
                                    <a:pt x="122" y="51"/>
                                  </a:lnTo>
                                  <a:lnTo>
                                    <a:pt x="79" y="41"/>
                                  </a:lnTo>
                                  <a:lnTo>
                                    <a:pt x="157" y="12"/>
                                  </a:lnTo>
                                  <a:close/>
                                </a:path>
                              </a:pathLst>
                            </a:custGeom>
                            <a:solidFill>
                              <a:srgbClr val="000000"/>
                            </a:solidFill>
                            <a:ln>
                              <a:noFill/>
                            </a:ln>
                          </wps:spPr>
                          <wps:style>
                            <a:lnRef idx="0"/>
                            <a:fillRef idx="0"/>
                            <a:effectRef idx="0"/>
                            <a:fontRef idx="minor"/>
                          </wps:style>
                          <wps:bodyPr/>
                        </wps:wsp>
                        <wps:wsp>
                          <wps:cNvSpPr/>
                          <wps:spPr>
                            <a:xfrm>
                              <a:off x="47520" y="47160"/>
                              <a:ext cx="99720" cy="32400"/>
                            </a:xfrm>
                            <a:custGeom>
                              <a:avLst/>
                              <a:gdLst/>
                              <a:ahLst/>
                              <a:rect l="l" t="t" r="r" b="b"/>
                              <a:pathLst>
                                <a:path w="157" h="51">
                                  <a:moveTo>
                                    <a:pt x="157" y="12"/>
                                  </a:moveTo>
                                  <a:lnTo>
                                    <a:pt x="122" y="0"/>
                                  </a:lnTo>
                                  <a:lnTo>
                                    <a:pt x="40" y="32"/>
                                  </a:lnTo>
                                  <a:lnTo>
                                    <a:pt x="0" y="22"/>
                                  </a:lnTo>
                                  <a:lnTo>
                                    <a:pt x="19" y="51"/>
                                  </a:lnTo>
                                  <a:lnTo>
                                    <a:pt x="122" y="51"/>
                                  </a:lnTo>
                                  <a:lnTo>
                                    <a:pt x="79" y="41"/>
                                  </a:lnTo>
                                  <a:lnTo>
                                    <a:pt x="157" y="12"/>
                                  </a:lnTo>
                                  <a:close/>
                                </a:path>
                              </a:pathLst>
                            </a:custGeom>
                            <a:solidFill>
                              <a:srgbClr val="000000"/>
                            </a:solidFill>
                            <a:ln>
                              <a:noFill/>
                            </a:ln>
                          </wps:spPr>
                          <wps:style>
                            <a:lnRef idx="0"/>
                            <a:fillRef idx="0"/>
                            <a:effectRef idx="0"/>
                            <a:fontRef idx="minor"/>
                          </wps:style>
                          <wps:bodyPr/>
                        </wps:wsp>
                        <wps:wsp>
                          <wps:cNvSpPr/>
                          <wps:spPr>
                            <a:xfrm>
                              <a:off x="52560" y="11520"/>
                              <a:ext cx="100440" cy="29160"/>
                            </a:xfrm>
                            <a:custGeom>
                              <a:avLst/>
                              <a:gdLst/>
                              <a:ahLst/>
                              <a:rect l="l" t="t" r="r" b="b"/>
                              <a:pathLst>
                                <a:path w="158" h="46">
                                  <a:moveTo>
                                    <a:pt x="0" y="10"/>
                                  </a:moveTo>
                                  <a:lnTo>
                                    <a:pt x="35" y="0"/>
                                  </a:lnTo>
                                  <a:lnTo>
                                    <a:pt x="120" y="28"/>
                                  </a:lnTo>
                                  <a:lnTo>
                                    <a:pt x="158" y="20"/>
                                  </a:lnTo>
                                  <a:lnTo>
                                    <a:pt x="138" y="46"/>
                                  </a:lnTo>
                                  <a:lnTo>
                                    <a:pt x="39" y="46"/>
                                  </a:lnTo>
                                  <a:lnTo>
                                    <a:pt x="80" y="39"/>
                                  </a:lnTo>
                                  <a:lnTo>
                                    <a:pt x="0" y="10"/>
                                  </a:lnTo>
                                  <a:close/>
                                </a:path>
                              </a:pathLst>
                            </a:custGeom>
                            <a:solidFill>
                              <a:srgbClr val="000000"/>
                            </a:solidFill>
                            <a:ln>
                              <a:noFill/>
                            </a:ln>
                          </wps:spPr>
                          <wps:style>
                            <a:lnRef idx="0"/>
                            <a:fillRef idx="0"/>
                            <a:effectRef idx="0"/>
                            <a:fontRef idx="minor"/>
                          </wps:style>
                          <wps:bodyPr/>
                        </wps:wsp>
                        <wps:wsp>
                          <wps:cNvSpPr/>
                          <wps:spPr>
                            <a:xfrm>
                              <a:off x="52560" y="11520"/>
                              <a:ext cx="100440" cy="29160"/>
                            </a:xfrm>
                            <a:custGeom>
                              <a:avLst/>
                              <a:gdLst/>
                              <a:ahLst/>
                              <a:rect l="l" t="t" r="r" b="b"/>
                              <a:pathLst>
                                <a:path w="158" h="46">
                                  <a:moveTo>
                                    <a:pt x="0" y="10"/>
                                  </a:moveTo>
                                  <a:lnTo>
                                    <a:pt x="35" y="0"/>
                                  </a:lnTo>
                                  <a:lnTo>
                                    <a:pt x="120" y="28"/>
                                  </a:lnTo>
                                  <a:lnTo>
                                    <a:pt x="158" y="20"/>
                                  </a:lnTo>
                                  <a:lnTo>
                                    <a:pt x="138" y="46"/>
                                  </a:lnTo>
                                  <a:lnTo>
                                    <a:pt x="39" y="46"/>
                                  </a:lnTo>
                                  <a:lnTo>
                                    <a:pt x="80" y="39"/>
                                  </a:lnTo>
                                  <a:lnTo>
                                    <a:pt x="0" y="10"/>
                                  </a:lnTo>
                                  <a:close/>
                                </a:path>
                              </a:pathLst>
                            </a:custGeom>
                            <a:solidFill>
                              <a:srgbClr val="000000"/>
                            </a:solidFill>
                            <a:ln>
                              <a:noFill/>
                            </a:ln>
                          </wps:spPr>
                          <wps:style>
                            <a:lnRef idx="0"/>
                            <a:fillRef idx="0"/>
                            <a:effectRef idx="0"/>
                            <a:fontRef idx="minor"/>
                          </wps:style>
                          <wps:bodyPr/>
                        </wps:wsp>
                        <wps:wsp>
                          <wps:cNvSpPr/>
                          <wps:spPr>
                            <a:xfrm>
                              <a:off x="153000" y="50760"/>
                              <a:ext cx="100800" cy="30600"/>
                            </a:xfrm>
                            <a:custGeom>
                              <a:avLst/>
                              <a:gdLst/>
                              <a:ahLst/>
                              <a:rect l="l" t="t" r="r" b="b"/>
                              <a:pathLst>
                                <a:path w="159" h="48">
                                  <a:moveTo>
                                    <a:pt x="159" y="38"/>
                                  </a:moveTo>
                                  <a:lnTo>
                                    <a:pt x="123" y="48"/>
                                  </a:lnTo>
                                  <a:lnTo>
                                    <a:pt x="41" y="15"/>
                                  </a:lnTo>
                                  <a:lnTo>
                                    <a:pt x="0" y="26"/>
                                  </a:lnTo>
                                  <a:lnTo>
                                    <a:pt x="20" y="0"/>
                                  </a:lnTo>
                                  <a:lnTo>
                                    <a:pt x="123" y="0"/>
                                  </a:lnTo>
                                  <a:lnTo>
                                    <a:pt x="79" y="9"/>
                                  </a:lnTo>
                                  <a:lnTo>
                                    <a:pt x="159" y="38"/>
                                  </a:lnTo>
                                  <a:close/>
                                </a:path>
                              </a:pathLst>
                            </a:custGeom>
                            <a:solidFill>
                              <a:srgbClr val="000000"/>
                            </a:solidFill>
                            <a:ln>
                              <a:noFill/>
                            </a:ln>
                          </wps:spPr>
                          <wps:style>
                            <a:lnRef idx="0"/>
                            <a:fillRef idx="0"/>
                            <a:effectRef idx="0"/>
                            <a:fontRef idx="minor"/>
                          </wps:style>
                          <wps:bodyPr/>
                        </wps:wsp>
                        <wps:wsp>
                          <wps:cNvSpPr/>
                          <wps:spPr>
                            <a:xfrm>
                              <a:off x="153000" y="50760"/>
                              <a:ext cx="100800" cy="30600"/>
                            </a:xfrm>
                            <a:custGeom>
                              <a:avLst/>
                              <a:gdLst/>
                              <a:ahLst/>
                              <a:rect l="l" t="t" r="r" b="b"/>
                              <a:pathLst>
                                <a:path w="159" h="48">
                                  <a:moveTo>
                                    <a:pt x="159" y="38"/>
                                  </a:moveTo>
                                  <a:lnTo>
                                    <a:pt x="123" y="48"/>
                                  </a:lnTo>
                                  <a:lnTo>
                                    <a:pt x="41" y="15"/>
                                  </a:lnTo>
                                  <a:lnTo>
                                    <a:pt x="0" y="26"/>
                                  </a:lnTo>
                                  <a:lnTo>
                                    <a:pt x="20" y="0"/>
                                  </a:lnTo>
                                  <a:lnTo>
                                    <a:pt x="123" y="0"/>
                                  </a:lnTo>
                                  <a:lnTo>
                                    <a:pt x="79" y="9"/>
                                  </a:lnTo>
                                  <a:lnTo>
                                    <a:pt x="159" y="38"/>
                                  </a:lnTo>
                                  <a:close/>
                                </a:path>
                              </a:pathLst>
                            </a:custGeom>
                            <a:solidFill>
                              <a:srgbClr val="000000"/>
                            </a:solidFill>
                            <a:ln>
                              <a:noFill/>
                            </a:ln>
                          </wps:spPr>
                          <wps:style>
                            <a:lnRef idx="0"/>
                            <a:fillRef idx="0"/>
                            <a:effectRef idx="0"/>
                            <a:fontRef idx="minor"/>
                          </wps:style>
                          <wps:bodyPr/>
                        </wps:wsp>
                        <wps:wsp>
                          <wps:cNvSpPr/>
                          <wps:spPr>
                            <a:xfrm>
                              <a:off x="158760" y="14040"/>
                              <a:ext cx="100440" cy="30600"/>
                            </a:xfrm>
                            <a:custGeom>
                              <a:avLst/>
                              <a:gdLst/>
                              <a:ahLst/>
                              <a:rect l="l" t="t" r="r" b="b"/>
                              <a:pathLst>
                                <a:path w="158" h="48">
                                  <a:moveTo>
                                    <a:pt x="0" y="38"/>
                                  </a:moveTo>
                                  <a:lnTo>
                                    <a:pt x="34" y="48"/>
                                  </a:lnTo>
                                  <a:lnTo>
                                    <a:pt x="119" y="16"/>
                                  </a:lnTo>
                                  <a:lnTo>
                                    <a:pt x="158" y="26"/>
                                  </a:lnTo>
                                  <a:lnTo>
                                    <a:pt x="137" y="0"/>
                                  </a:lnTo>
                                  <a:lnTo>
                                    <a:pt x="38" y="0"/>
                                  </a:lnTo>
                                  <a:lnTo>
                                    <a:pt x="79" y="9"/>
                                  </a:lnTo>
                                  <a:lnTo>
                                    <a:pt x="0" y="38"/>
                                  </a:lnTo>
                                  <a:close/>
                                </a:path>
                              </a:pathLst>
                            </a:custGeom>
                            <a:solidFill>
                              <a:srgbClr val="ffffff"/>
                            </a:solidFill>
                            <a:ln>
                              <a:noFill/>
                            </a:ln>
                          </wps:spPr>
                          <wps:style>
                            <a:lnRef idx="0"/>
                            <a:fillRef idx="0"/>
                            <a:effectRef idx="0"/>
                            <a:fontRef idx="minor"/>
                          </wps:style>
                          <wps:bodyPr/>
                        </wps:wsp>
                        <wps:wsp>
                          <wps:cNvSpPr/>
                          <wps:spPr>
                            <a:xfrm>
                              <a:off x="158760" y="14040"/>
                              <a:ext cx="100440" cy="30600"/>
                            </a:xfrm>
                            <a:custGeom>
                              <a:avLst/>
                              <a:gdLst/>
                              <a:ahLst/>
                              <a:rect l="l" t="t" r="r" b="b"/>
                              <a:pathLst>
                                <a:path w="158" h="48">
                                  <a:moveTo>
                                    <a:pt x="0" y="38"/>
                                  </a:moveTo>
                                  <a:lnTo>
                                    <a:pt x="34" y="48"/>
                                  </a:lnTo>
                                  <a:lnTo>
                                    <a:pt x="119" y="16"/>
                                  </a:lnTo>
                                  <a:lnTo>
                                    <a:pt x="158" y="26"/>
                                  </a:lnTo>
                                  <a:lnTo>
                                    <a:pt x="137" y="0"/>
                                  </a:lnTo>
                                  <a:lnTo>
                                    <a:pt x="38" y="0"/>
                                  </a:lnTo>
                                  <a:lnTo>
                                    <a:pt x="79" y="9"/>
                                  </a:lnTo>
                                  <a:lnTo>
                                    <a:pt x="0" y="38"/>
                                  </a:lnTo>
                                  <a:close/>
                                </a:path>
                              </a:pathLst>
                            </a:custGeom>
                            <a:solidFill>
                              <a:srgbClr val="ffffff"/>
                            </a:solidFill>
                            <a:ln>
                              <a:noFill/>
                            </a:ln>
                          </wps:spPr>
                          <wps:style>
                            <a:lnRef idx="0"/>
                            <a:fillRef idx="0"/>
                            <a:effectRef idx="0"/>
                            <a:fontRef idx="minor"/>
                          </wps:style>
                          <wps:bodyPr/>
                        </wps:wsp>
                        <wps:wsp>
                          <wps:cNvSpPr/>
                          <wps:spPr>
                            <a:xfrm>
                              <a:off x="48240" y="48960"/>
                              <a:ext cx="100800" cy="32400"/>
                            </a:xfrm>
                            <a:custGeom>
                              <a:avLst/>
                              <a:gdLst/>
                              <a:ahLst/>
                              <a:rect l="l" t="t" r="r" b="b"/>
                              <a:pathLst>
                                <a:path w="159" h="51">
                                  <a:moveTo>
                                    <a:pt x="159" y="12"/>
                                  </a:moveTo>
                                  <a:lnTo>
                                    <a:pt x="124" y="0"/>
                                  </a:lnTo>
                                  <a:lnTo>
                                    <a:pt x="42" y="32"/>
                                  </a:lnTo>
                                  <a:lnTo>
                                    <a:pt x="0" y="22"/>
                                  </a:lnTo>
                                  <a:lnTo>
                                    <a:pt x="21" y="51"/>
                                  </a:lnTo>
                                  <a:lnTo>
                                    <a:pt x="124" y="51"/>
                                  </a:lnTo>
                                  <a:lnTo>
                                    <a:pt x="80" y="41"/>
                                  </a:lnTo>
                                  <a:lnTo>
                                    <a:pt x="159" y="12"/>
                                  </a:lnTo>
                                  <a:close/>
                                </a:path>
                              </a:pathLst>
                            </a:custGeom>
                            <a:solidFill>
                              <a:srgbClr val="ffffff"/>
                            </a:solidFill>
                            <a:ln>
                              <a:noFill/>
                            </a:ln>
                          </wps:spPr>
                          <wps:style>
                            <a:lnRef idx="0"/>
                            <a:fillRef idx="0"/>
                            <a:effectRef idx="0"/>
                            <a:fontRef idx="minor"/>
                          </wps:style>
                          <wps:bodyPr/>
                        </wps:wsp>
                        <wps:wsp>
                          <wps:cNvSpPr/>
                          <wps:spPr>
                            <a:xfrm>
                              <a:off x="48240" y="48960"/>
                              <a:ext cx="100800" cy="32400"/>
                            </a:xfrm>
                            <a:custGeom>
                              <a:avLst/>
                              <a:gdLst/>
                              <a:ahLst/>
                              <a:rect l="l" t="t" r="r" b="b"/>
                              <a:pathLst>
                                <a:path w="159" h="51">
                                  <a:moveTo>
                                    <a:pt x="159" y="12"/>
                                  </a:moveTo>
                                  <a:lnTo>
                                    <a:pt x="124" y="0"/>
                                  </a:lnTo>
                                  <a:lnTo>
                                    <a:pt x="42" y="32"/>
                                  </a:lnTo>
                                  <a:lnTo>
                                    <a:pt x="0" y="22"/>
                                  </a:lnTo>
                                  <a:lnTo>
                                    <a:pt x="21" y="51"/>
                                  </a:lnTo>
                                  <a:lnTo>
                                    <a:pt x="124" y="51"/>
                                  </a:lnTo>
                                  <a:lnTo>
                                    <a:pt x="80" y="41"/>
                                  </a:lnTo>
                                  <a:lnTo>
                                    <a:pt x="159" y="12"/>
                                  </a:lnTo>
                                  <a:close/>
                                </a:path>
                              </a:pathLst>
                            </a:custGeom>
                            <a:solidFill>
                              <a:srgbClr val="ffffff"/>
                            </a:solidFill>
                            <a:ln>
                              <a:noFill/>
                            </a:ln>
                          </wps:spPr>
                          <wps:style>
                            <a:lnRef idx="0"/>
                            <a:fillRef idx="0"/>
                            <a:effectRef idx="0"/>
                            <a:fontRef idx="minor"/>
                          </wps:style>
                          <wps:bodyPr/>
                        </wps:wsp>
                        <wps:wsp>
                          <wps:cNvSpPr/>
                          <wps:spPr>
                            <a:xfrm>
                              <a:off x="54000" y="12960"/>
                              <a:ext cx="100800" cy="29880"/>
                            </a:xfrm>
                            <a:custGeom>
                              <a:avLst/>
                              <a:gdLst/>
                              <a:ahLst/>
                              <a:rect l="l" t="t" r="r" b="b"/>
                              <a:pathLst>
                                <a:path w="159" h="47">
                                  <a:moveTo>
                                    <a:pt x="0" y="10"/>
                                  </a:moveTo>
                                  <a:lnTo>
                                    <a:pt x="36" y="0"/>
                                  </a:lnTo>
                                  <a:lnTo>
                                    <a:pt x="121" y="28"/>
                                  </a:lnTo>
                                  <a:lnTo>
                                    <a:pt x="159" y="20"/>
                                  </a:lnTo>
                                  <a:lnTo>
                                    <a:pt x="139" y="47"/>
                                  </a:lnTo>
                                  <a:lnTo>
                                    <a:pt x="39" y="47"/>
                                  </a:lnTo>
                                  <a:lnTo>
                                    <a:pt x="80" y="39"/>
                                  </a:lnTo>
                                  <a:lnTo>
                                    <a:pt x="0" y="10"/>
                                  </a:lnTo>
                                  <a:close/>
                                </a:path>
                              </a:pathLst>
                            </a:custGeom>
                            <a:solidFill>
                              <a:srgbClr val="ffffff"/>
                            </a:solidFill>
                            <a:ln>
                              <a:noFill/>
                            </a:ln>
                          </wps:spPr>
                          <wps:style>
                            <a:lnRef idx="0"/>
                            <a:fillRef idx="0"/>
                            <a:effectRef idx="0"/>
                            <a:fontRef idx="minor"/>
                          </wps:style>
                          <wps:bodyPr/>
                        </wps:wsp>
                        <wps:wsp>
                          <wps:cNvSpPr/>
                          <wps:spPr>
                            <a:xfrm>
                              <a:off x="54000" y="12960"/>
                              <a:ext cx="100800" cy="29880"/>
                            </a:xfrm>
                            <a:custGeom>
                              <a:avLst/>
                              <a:gdLst/>
                              <a:ahLst/>
                              <a:rect l="l" t="t" r="r" b="b"/>
                              <a:pathLst>
                                <a:path w="159" h="47">
                                  <a:moveTo>
                                    <a:pt x="0" y="10"/>
                                  </a:moveTo>
                                  <a:lnTo>
                                    <a:pt x="36" y="0"/>
                                  </a:lnTo>
                                  <a:lnTo>
                                    <a:pt x="121" y="28"/>
                                  </a:lnTo>
                                  <a:lnTo>
                                    <a:pt x="159" y="20"/>
                                  </a:lnTo>
                                  <a:lnTo>
                                    <a:pt x="139" y="47"/>
                                  </a:lnTo>
                                  <a:lnTo>
                                    <a:pt x="39" y="47"/>
                                  </a:lnTo>
                                  <a:lnTo>
                                    <a:pt x="80" y="39"/>
                                  </a:lnTo>
                                  <a:lnTo>
                                    <a:pt x="0" y="10"/>
                                  </a:lnTo>
                                  <a:close/>
                                </a:path>
                              </a:pathLst>
                            </a:custGeom>
                            <a:solidFill>
                              <a:srgbClr val="ffffff"/>
                            </a:solidFill>
                            <a:ln>
                              <a:noFill/>
                            </a:ln>
                          </wps:spPr>
                          <wps:style>
                            <a:lnRef idx="0"/>
                            <a:fillRef idx="0"/>
                            <a:effectRef idx="0"/>
                            <a:fontRef idx="minor"/>
                          </wps:style>
                          <wps:bodyPr/>
                        </wps:wsp>
                        <wps:wsp>
                          <wps:cNvSpPr/>
                          <wps:spPr>
                            <a:xfrm>
                              <a:off x="154800" y="52920"/>
                              <a:ext cx="100800" cy="30600"/>
                            </a:xfrm>
                            <a:custGeom>
                              <a:avLst/>
                              <a:gdLst/>
                              <a:ahLst/>
                              <a:rect l="l" t="t" r="r" b="b"/>
                              <a:pathLst>
                                <a:path w="159" h="48">
                                  <a:moveTo>
                                    <a:pt x="159" y="36"/>
                                  </a:moveTo>
                                  <a:lnTo>
                                    <a:pt x="122" y="48"/>
                                  </a:lnTo>
                                  <a:lnTo>
                                    <a:pt x="40" y="16"/>
                                  </a:lnTo>
                                  <a:lnTo>
                                    <a:pt x="0" y="26"/>
                                  </a:lnTo>
                                  <a:lnTo>
                                    <a:pt x="19" y="0"/>
                                  </a:lnTo>
                                  <a:lnTo>
                                    <a:pt x="122" y="0"/>
                                  </a:lnTo>
                                  <a:lnTo>
                                    <a:pt x="78" y="7"/>
                                  </a:lnTo>
                                  <a:lnTo>
                                    <a:pt x="159" y="36"/>
                                  </a:lnTo>
                                  <a:close/>
                                </a:path>
                              </a:pathLst>
                            </a:custGeom>
                            <a:solidFill>
                              <a:srgbClr val="ffffff"/>
                            </a:solidFill>
                            <a:ln>
                              <a:noFill/>
                            </a:ln>
                          </wps:spPr>
                          <wps:style>
                            <a:lnRef idx="0"/>
                            <a:fillRef idx="0"/>
                            <a:effectRef idx="0"/>
                            <a:fontRef idx="minor"/>
                          </wps:style>
                          <wps:bodyPr/>
                        </wps:wsp>
                        <wps:wsp>
                          <wps:cNvSpPr/>
                          <wps:spPr>
                            <a:xfrm>
                              <a:off x="154800" y="52920"/>
                              <a:ext cx="100800" cy="30600"/>
                            </a:xfrm>
                            <a:custGeom>
                              <a:avLst/>
                              <a:gdLst/>
                              <a:ahLst/>
                              <a:rect l="l" t="t" r="r" b="b"/>
                              <a:pathLst>
                                <a:path w="159" h="48">
                                  <a:moveTo>
                                    <a:pt x="159" y="36"/>
                                  </a:moveTo>
                                  <a:lnTo>
                                    <a:pt x="122" y="48"/>
                                  </a:lnTo>
                                  <a:lnTo>
                                    <a:pt x="40" y="16"/>
                                  </a:lnTo>
                                  <a:lnTo>
                                    <a:pt x="0" y="26"/>
                                  </a:lnTo>
                                  <a:lnTo>
                                    <a:pt x="19" y="0"/>
                                  </a:lnTo>
                                  <a:lnTo>
                                    <a:pt x="122" y="0"/>
                                  </a:lnTo>
                                  <a:lnTo>
                                    <a:pt x="78" y="7"/>
                                  </a:lnTo>
                                  <a:lnTo>
                                    <a:pt x="159" y="36"/>
                                  </a:lnTo>
                                  <a:close/>
                                </a:path>
                              </a:pathLst>
                            </a:custGeom>
                            <a:solidFill>
                              <a:srgbClr val="ffffff"/>
                            </a:solidFill>
                            <a:ln>
                              <a:noFill/>
                            </a:ln>
                          </wps:spPr>
                          <wps:style>
                            <a:lnRef idx="0"/>
                            <a:fillRef idx="0"/>
                            <a:effectRef idx="0"/>
                            <a:fontRef idx="minor"/>
                          </wps:style>
                          <wps:bodyPr/>
                        </wps:wsp>
                        <wps:wsp>
                          <wps:cNvSpPr/>
                          <wps:spPr>
                            <a:xfrm>
                              <a:off x="0" y="46440"/>
                              <a:ext cx="1440" cy="66600"/>
                            </a:xfrm>
                            <a:prstGeom prst="line">
                              <a:avLst/>
                            </a:prstGeom>
                            <a:ln cap="rnd" w="2520">
                              <a:solidFill>
                                <a:srgbClr val="aae6ff"/>
                              </a:solidFill>
                              <a:miter/>
                            </a:ln>
                          </wps:spPr>
                          <wps:style>
                            <a:lnRef idx="0"/>
                            <a:fillRef idx="0"/>
                            <a:effectRef idx="0"/>
                            <a:fontRef idx="minor"/>
                          </wps:style>
                          <wps:bodyPr/>
                        </wps:wsp>
                        <wps:wsp>
                          <wps:cNvSpPr/>
                          <wps:spPr>
                            <a:xfrm>
                              <a:off x="306000" y="46440"/>
                              <a:ext cx="720" cy="66600"/>
                            </a:xfrm>
                            <a:prstGeom prst="line">
                              <a:avLst/>
                            </a:prstGeom>
                            <a:ln cap="rnd" w="2520">
                              <a:solidFill>
                                <a:srgbClr val="aae6ff"/>
                              </a:solidFill>
                              <a:miter/>
                            </a:ln>
                          </wps:spPr>
                          <wps:style>
                            <a:lnRef idx="0"/>
                            <a:fillRef idx="0"/>
                            <a:effectRef idx="0"/>
                            <a:fontRef idx="minor"/>
                          </wps:style>
                          <wps:bodyPr/>
                        </wps:wsp>
                      </wpg:grpSp>
                      <wps:wsp>
                        <wps:cNvSpPr/>
                        <wps:spPr>
                          <a:xfrm>
                            <a:off x="1181160" y="2019240"/>
                            <a:ext cx="457200" cy="720"/>
                          </a:xfrm>
                          <a:prstGeom prst="line">
                            <a:avLst/>
                          </a:prstGeom>
                          <a:ln w="19080">
                            <a:solidFill>
                              <a:srgbClr val="000000"/>
                            </a:solidFill>
                            <a:miter/>
                            <a:headEnd len="med" type="triangle" w="med"/>
                            <a:tailEnd len="med" type="triangle" w="med"/>
                          </a:ln>
                        </wps:spPr>
                        <wps:style>
                          <a:lnRef idx="0"/>
                          <a:fillRef idx="0"/>
                          <a:effectRef idx="0"/>
                          <a:fontRef idx="minor"/>
                        </wps:style>
                        <wps:bodyPr/>
                      </wps:wsp>
                      <wps:wsp>
                        <wps:cNvSpPr/>
                        <wps:spPr>
                          <a:xfrm>
                            <a:off x="0" y="1645920"/>
                            <a:ext cx="1198800" cy="775440"/>
                          </a:xfrm>
                          <a:custGeom>
                            <a:avLst/>
                            <a:gdLst/>
                            <a:ahLst/>
                            <a:rect l="l" t="t" r="r" b="b"/>
                            <a:pathLst>
                              <a:path w="1888" h="1221">
                                <a:moveTo>
                                  <a:pt x="171" y="407"/>
                                </a:moveTo>
                                <a:lnTo>
                                  <a:pt x="152" y="409"/>
                                </a:lnTo>
                                <a:lnTo>
                                  <a:pt x="135" y="413"/>
                                </a:lnTo>
                                <a:lnTo>
                                  <a:pt x="120" y="417"/>
                                </a:lnTo>
                                <a:lnTo>
                                  <a:pt x="103" y="424"/>
                                </a:lnTo>
                                <a:lnTo>
                                  <a:pt x="88" y="430"/>
                                </a:lnTo>
                                <a:lnTo>
                                  <a:pt x="75" y="441"/>
                                </a:lnTo>
                                <a:lnTo>
                                  <a:pt x="62" y="450"/>
                                </a:lnTo>
                                <a:lnTo>
                                  <a:pt x="49" y="460"/>
                                </a:lnTo>
                                <a:lnTo>
                                  <a:pt x="38" y="473"/>
                                </a:lnTo>
                                <a:lnTo>
                                  <a:pt x="30" y="484"/>
                                </a:lnTo>
                                <a:lnTo>
                                  <a:pt x="21" y="499"/>
                                </a:lnTo>
                                <a:lnTo>
                                  <a:pt x="12" y="512"/>
                                </a:lnTo>
                                <a:lnTo>
                                  <a:pt x="8" y="527"/>
                                </a:lnTo>
                                <a:lnTo>
                                  <a:pt x="4" y="542"/>
                                </a:lnTo>
                                <a:lnTo>
                                  <a:pt x="2" y="557"/>
                                </a:lnTo>
                                <a:lnTo>
                                  <a:pt x="0" y="574"/>
                                </a:lnTo>
                                <a:lnTo>
                                  <a:pt x="2" y="584"/>
                                </a:lnTo>
                                <a:lnTo>
                                  <a:pt x="2" y="595"/>
                                </a:lnTo>
                                <a:lnTo>
                                  <a:pt x="4" y="606"/>
                                </a:lnTo>
                                <a:lnTo>
                                  <a:pt x="6" y="616"/>
                                </a:lnTo>
                                <a:lnTo>
                                  <a:pt x="10" y="627"/>
                                </a:lnTo>
                                <a:lnTo>
                                  <a:pt x="15" y="638"/>
                                </a:lnTo>
                                <a:lnTo>
                                  <a:pt x="19" y="646"/>
                                </a:lnTo>
                                <a:lnTo>
                                  <a:pt x="25" y="657"/>
                                </a:lnTo>
                                <a:lnTo>
                                  <a:pt x="32" y="666"/>
                                </a:lnTo>
                                <a:lnTo>
                                  <a:pt x="38" y="674"/>
                                </a:lnTo>
                                <a:lnTo>
                                  <a:pt x="47" y="683"/>
                                </a:lnTo>
                                <a:lnTo>
                                  <a:pt x="55" y="691"/>
                                </a:lnTo>
                                <a:lnTo>
                                  <a:pt x="64" y="700"/>
                                </a:lnTo>
                                <a:lnTo>
                                  <a:pt x="73" y="706"/>
                                </a:lnTo>
                                <a:lnTo>
                                  <a:pt x="83" y="712"/>
                                </a:lnTo>
                                <a:lnTo>
                                  <a:pt x="94" y="718"/>
                                </a:lnTo>
                                <a:lnTo>
                                  <a:pt x="94" y="717"/>
                                </a:lnTo>
                                <a:lnTo>
                                  <a:pt x="81" y="727"/>
                                </a:lnTo>
                                <a:lnTo>
                                  <a:pt x="70" y="741"/>
                                </a:lnTo>
                                <a:lnTo>
                                  <a:pt x="62" y="756"/>
                                </a:lnTo>
                                <a:lnTo>
                                  <a:pt x="55" y="771"/>
                                </a:lnTo>
                                <a:lnTo>
                                  <a:pt x="49" y="783"/>
                                </a:lnTo>
                                <a:lnTo>
                                  <a:pt x="45" y="801"/>
                                </a:lnTo>
                                <a:lnTo>
                                  <a:pt x="43" y="816"/>
                                </a:lnTo>
                                <a:lnTo>
                                  <a:pt x="43" y="831"/>
                                </a:lnTo>
                                <a:lnTo>
                                  <a:pt x="43" y="847"/>
                                </a:lnTo>
                                <a:lnTo>
                                  <a:pt x="47" y="864"/>
                                </a:lnTo>
                                <a:lnTo>
                                  <a:pt x="51" y="881"/>
                                </a:lnTo>
                                <a:lnTo>
                                  <a:pt x="58" y="896"/>
                                </a:lnTo>
                                <a:lnTo>
                                  <a:pt x="64" y="911"/>
                                </a:lnTo>
                                <a:lnTo>
                                  <a:pt x="75" y="924"/>
                                </a:lnTo>
                                <a:lnTo>
                                  <a:pt x="85" y="937"/>
                                </a:lnTo>
                                <a:lnTo>
                                  <a:pt x="98" y="949"/>
                                </a:lnTo>
                                <a:lnTo>
                                  <a:pt x="111" y="960"/>
                                </a:lnTo>
                                <a:lnTo>
                                  <a:pt x="126" y="969"/>
                                </a:lnTo>
                                <a:lnTo>
                                  <a:pt x="141" y="977"/>
                                </a:lnTo>
                                <a:lnTo>
                                  <a:pt x="158" y="984"/>
                                </a:lnTo>
                                <a:lnTo>
                                  <a:pt x="176" y="990"/>
                                </a:lnTo>
                                <a:lnTo>
                                  <a:pt x="195" y="994"/>
                                </a:lnTo>
                                <a:lnTo>
                                  <a:pt x="212" y="997"/>
                                </a:lnTo>
                                <a:lnTo>
                                  <a:pt x="234" y="999"/>
                                </a:lnTo>
                                <a:lnTo>
                                  <a:pt x="245" y="997"/>
                                </a:lnTo>
                                <a:lnTo>
                                  <a:pt x="255" y="997"/>
                                </a:lnTo>
                                <a:lnTo>
                                  <a:pt x="254" y="999"/>
                                </a:lnTo>
                                <a:lnTo>
                                  <a:pt x="267" y="1014"/>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4"/>
                                </a:lnTo>
                                <a:lnTo>
                                  <a:pt x="524" y="1146"/>
                                </a:lnTo>
                                <a:lnTo>
                                  <a:pt x="548" y="1149"/>
                                </a:lnTo>
                                <a:lnTo>
                                  <a:pt x="569" y="1146"/>
                                </a:lnTo>
                                <a:lnTo>
                                  <a:pt x="593" y="1144"/>
                                </a:lnTo>
                                <a:lnTo>
                                  <a:pt x="615" y="1142"/>
                                </a:lnTo>
                                <a:lnTo>
                                  <a:pt x="638" y="1138"/>
                                </a:lnTo>
                                <a:lnTo>
                                  <a:pt x="660" y="1131"/>
                                </a:lnTo>
                                <a:lnTo>
                                  <a:pt x="681" y="1123"/>
                                </a:lnTo>
                                <a:lnTo>
                                  <a:pt x="700" y="1114"/>
                                </a:lnTo>
                                <a:lnTo>
                                  <a:pt x="722" y="1106"/>
                                </a:lnTo>
                                <a:lnTo>
                                  <a:pt x="720" y="1106"/>
                                </a:lnTo>
                                <a:lnTo>
                                  <a:pt x="730" y="1119"/>
                                </a:lnTo>
                                <a:lnTo>
                                  <a:pt x="743" y="1131"/>
                                </a:lnTo>
                                <a:lnTo>
                                  <a:pt x="754" y="1142"/>
                                </a:lnTo>
                                <a:lnTo>
                                  <a:pt x="767" y="1155"/>
                                </a:lnTo>
                                <a:lnTo>
                                  <a:pt x="782" y="1163"/>
                                </a:lnTo>
                                <a:lnTo>
                                  <a:pt x="797" y="1174"/>
                                </a:lnTo>
                                <a:lnTo>
                                  <a:pt x="812" y="1183"/>
                                </a:lnTo>
                                <a:lnTo>
                                  <a:pt x="827" y="1191"/>
                                </a:lnTo>
                                <a:lnTo>
                                  <a:pt x="842" y="1198"/>
                                </a:lnTo>
                                <a:lnTo>
                                  <a:pt x="859" y="1204"/>
                                </a:lnTo>
                                <a:lnTo>
                                  <a:pt x="876" y="1208"/>
                                </a:lnTo>
                                <a:lnTo>
                                  <a:pt x="894" y="1213"/>
                                </a:lnTo>
                                <a:lnTo>
                                  <a:pt x="911" y="1217"/>
                                </a:lnTo>
                                <a:lnTo>
                                  <a:pt x="930" y="1219"/>
                                </a:lnTo>
                                <a:lnTo>
                                  <a:pt x="947" y="1221"/>
                                </a:lnTo>
                                <a:lnTo>
                                  <a:pt x="967" y="1221"/>
                                </a:lnTo>
                                <a:lnTo>
                                  <a:pt x="990" y="1219"/>
                                </a:lnTo>
                                <a:lnTo>
                                  <a:pt x="1014" y="1217"/>
                                </a:lnTo>
                                <a:lnTo>
                                  <a:pt x="1037" y="1213"/>
                                </a:lnTo>
                                <a:lnTo>
                                  <a:pt x="1059" y="1208"/>
                                </a:lnTo>
                                <a:lnTo>
                                  <a:pt x="1080" y="1200"/>
                                </a:lnTo>
                                <a:lnTo>
                                  <a:pt x="1102" y="1191"/>
                                </a:lnTo>
                                <a:lnTo>
                                  <a:pt x="1123" y="1181"/>
                                </a:lnTo>
                                <a:lnTo>
                                  <a:pt x="1140"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6" y="1059"/>
                                </a:lnTo>
                                <a:lnTo>
                                  <a:pt x="1312" y="1063"/>
                                </a:lnTo>
                                <a:lnTo>
                                  <a:pt x="1330" y="1067"/>
                                </a:lnTo>
                                <a:lnTo>
                                  <a:pt x="1347" y="1069"/>
                                </a:lnTo>
                                <a:lnTo>
                                  <a:pt x="1365" y="1071"/>
                                </a:lnTo>
                                <a:lnTo>
                                  <a:pt x="1384" y="1071"/>
                                </a:lnTo>
                                <a:lnTo>
                                  <a:pt x="1397" y="1071"/>
                                </a:lnTo>
                                <a:lnTo>
                                  <a:pt x="1410" y="1069"/>
                                </a:lnTo>
                                <a:lnTo>
                                  <a:pt x="1420" y="1069"/>
                                </a:lnTo>
                                <a:lnTo>
                                  <a:pt x="1433" y="1067"/>
                                </a:lnTo>
                                <a:lnTo>
                                  <a:pt x="1457" y="1061"/>
                                </a:lnTo>
                                <a:lnTo>
                                  <a:pt x="1481" y="1054"/>
                                </a:lnTo>
                                <a:lnTo>
                                  <a:pt x="1502" y="1044"/>
                                </a:lnTo>
                                <a:lnTo>
                                  <a:pt x="1524" y="1033"/>
                                </a:lnTo>
                                <a:lnTo>
                                  <a:pt x="1543" y="1020"/>
                                </a:lnTo>
                                <a:lnTo>
                                  <a:pt x="1562" y="1007"/>
                                </a:lnTo>
                                <a:lnTo>
                                  <a:pt x="1577" y="990"/>
                                </a:lnTo>
                                <a:lnTo>
                                  <a:pt x="1592" y="973"/>
                                </a:lnTo>
                                <a:lnTo>
                                  <a:pt x="1605" y="956"/>
                                </a:lnTo>
                                <a:lnTo>
                                  <a:pt x="1616" y="937"/>
                                </a:lnTo>
                                <a:lnTo>
                                  <a:pt x="1620" y="926"/>
                                </a:lnTo>
                                <a:lnTo>
                                  <a:pt x="1624" y="915"/>
                                </a:lnTo>
                                <a:lnTo>
                                  <a:pt x="1627" y="904"/>
                                </a:lnTo>
                                <a:lnTo>
                                  <a:pt x="1631" y="894"/>
                                </a:lnTo>
                                <a:lnTo>
                                  <a:pt x="1633" y="883"/>
                                </a:lnTo>
                                <a:lnTo>
                                  <a:pt x="1635" y="873"/>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61" y="706"/>
                                </a:lnTo>
                                <a:lnTo>
                                  <a:pt x="1869" y="685"/>
                                </a:lnTo>
                                <a:lnTo>
                                  <a:pt x="1876" y="674"/>
                                </a:lnTo>
                                <a:lnTo>
                                  <a:pt x="1878" y="664"/>
                                </a:lnTo>
                                <a:lnTo>
                                  <a:pt x="1882" y="651"/>
                                </a:lnTo>
                                <a:lnTo>
                                  <a:pt x="1884" y="640"/>
                                </a:lnTo>
                                <a:lnTo>
                                  <a:pt x="1886" y="627"/>
                                </a:lnTo>
                                <a:lnTo>
                                  <a:pt x="1888" y="616"/>
                                </a:lnTo>
                                <a:lnTo>
                                  <a:pt x="1888" y="604"/>
                                </a:lnTo>
                                <a:lnTo>
                                  <a:pt x="1888" y="593"/>
                                </a:lnTo>
                                <a:lnTo>
                                  <a:pt x="1888" y="572"/>
                                </a:lnTo>
                                <a:lnTo>
                                  <a:pt x="1886" y="550"/>
                                </a:lnTo>
                                <a:lnTo>
                                  <a:pt x="1880" y="529"/>
                                </a:lnTo>
                                <a:lnTo>
                                  <a:pt x="1873" y="507"/>
                                </a:lnTo>
                                <a:lnTo>
                                  <a:pt x="1865" y="488"/>
                                </a:lnTo>
                                <a:lnTo>
                                  <a:pt x="1854" y="469"/>
                                </a:lnTo>
                                <a:lnTo>
                                  <a:pt x="1841" y="452"/>
                                </a:lnTo>
                                <a:lnTo>
                                  <a:pt x="1828" y="432"/>
                                </a:lnTo>
                                <a:lnTo>
                                  <a:pt x="1833" y="424"/>
                                </a:lnTo>
                                <a:lnTo>
                                  <a:pt x="1835" y="413"/>
                                </a:lnTo>
                                <a:lnTo>
                                  <a:pt x="1839" y="405"/>
                                </a:lnTo>
                                <a:lnTo>
                                  <a:pt x="1841" y="394"/>
                                </a:lnTo>
                                <a:lnTo>
                                  <a:pt x="1843" y="383"/>
                                </a:lnTo>
                                <a:lnTo>
                                  <a:pt x="1845" y="372"/>
                                </a:lnTo>
                                <a:lnTo>
                                  <a:pt x="1845" y="362"/>
                                </a:lnTo>
                                <a:lnTo>
                                  <a:pt x="1845" y="351"/>
                                </a:lnTo>
                                <a:lnTo>
                                  <a:pt x="1845" y="334"/>
                                </a:lnTo>
                                <a:lnTo>
                                  <a:pt x="1843" y="317"/>
                                </a:lnTo>
                                <a:lnTo>
                                  <a:pt x="1839" y="302"/>
                                </a:lnTo>
                                <a:lnTo>
                                  <a:pt x="1835" y="285"/>
                                </a:lnTo>
                                <a:lnTo>
                                  <a:pt x="1826" y="270"/>
                                </a:lnTo>
                                <a:lnTo>
                                  <a:pt x="1820" y="255"/>
                                </a:lnTo>
                                <a:lnTo>
                                  <a:pt x="1809" y="240"/>
                                </a:lnTo>
                                <a:lnTo>
                                  <a:pt x="1798" y="227"/>
                                </a:lnTo>
                                <a:lnTo>
                                  <a:pt x="1788" y="214"/>
                                </a:lnTo>
                                <a:lnTo>
                                  <a:pt x="1773" y="203"/>
                                </a:lnTo>
                                <a:lnTo>
                                  <a:pt x="1760" y="191"/>
                                </a:lnTo>
                                <a:lnTo>
                                  <a:pt x="1745" y="182"/>
                                </a:lnTo>
                                <a:lnTo>
                                  <a:pt x="1727" y="173"/>
                                </a:lnTo>
                                <a:lnTo>
                                  <a:pt x="1710" y="165"/>
                                </a:lnTo>
                                <a:lnTo>
                                  <a:pt x="1693" y="158"/>
                                </a:lnTo>
                                <a:lnTo>
                                  <a:pt x="1674" y="154"/>
                                </a:lnTo>
                                <a:lnTo>
                                  <a:pt x="1676" y="154"/>
                                </a:lnTo>
                                <a:lnTo>
                                  <a:pt x="1672" y="137"/>
                                </a:lnTo>
                                <a:lnTo>
                                  <a:pt x="1665" y="120"/>
                                </a:lnTo>
                                <a:lnTo>
                                  <a:pt x="1659" y="105"/>
                                </a:lnTo>
                                <a:lnTo>
                                  <a:pt x="1650" y="92"/>
                                </a:lnTo>
                                <a:lnTo>
                                  <a:pt x="1639" y="77"/>
                                </a:lnTo>
                                <a:lnTo>
                                  <a:pt x="1629" y="66"/>
                                </a:lnTo>
                                <a:lnTo>
                                  <a:pt x="1616" y="54"/>
                                </a:lnTo>
                                <a:lnTo>
                                  <a:pt x="1603" y="43"/>
                                </a:lnTo>
                                <a:lnTo>
                                  <a:pt x="1588" y="34"/>
                                </a:lnTo>
                                <a:lnTo>
                                  <a:pt x="1573" y="24"/>
                                </a:lnTo>
                                <a:lnTo>
                                  <a:pt x="1558" y="17"/>
                                </a:lnTo>
                                <a:lnTo>
                                  <a:pt x="1541" y="11"/>
                                </a:lnTo>
                                <a:lnTo>
                                  <a:pt x="1521" y="6"/>
                                </a:lnTo>
                                <a:lnTo>
                                  <a:pt x="1504" y="2"/>
                                </a:lnTo>
                                <a:lnTo>
                                  <a:pt x="1485" y="0"/>
                                </a:lnTo>
                                <a:lnTo>
                                  <a:pt x="1468" y="0"/>
                                </a:lnTo>
                                <a:lnTo>
                                  <a:pt x="1455" y="0"/>
                                </a:lnTo>
                                <a:lnTo>
                                  <a:pt x="1444" y="0"/>
                                </a:lnTo>
                                <a:lnTo>
                                  <a:pt x="1431" y="2"/>
                                </a:lnTo>
                                <a:lnTo>
                                  <a:pt x="1420" y="4"/>
                                </a:lnTo>
                                <a:lnTo>
                                  <a:pt x="1399" y="9"/>
                                </a:lnTo>
                                <a:lnTo>
                                  <a:pt x="1378" y="17"/>
                                </a:lnTo>
                                <a:lnTo>
                                  <a:pt x="1357" y="26"/>
                                </a:lnTo>
                                <a:lnTo>
                                  <a:pt x="1339" y="36"/>
                                </a:lnTo>
                                <a:lnTo>
                                  <a:pt x="1320" y="51"/>
                                </a:lnTo>
                                <a:lnTo>
                                  <a:pt x="1305" y="66"/>
                                </a:lnTo>
                                <a:lnTo>
                                  <a:pt x="1291" y="51"/>
                                </a:lnTo>
                                <a:lnTo>
                                  <a:pt x="1275" y="39"/>
                                </a:lnTo>
                                <a:lnTo>
                                  <a:pt x="1257" y="26"/>
                                </a:lnTo>
                                <a:lnTo>
                                  <a:pt x="1237" y="17"/>
                                </a:lnTo>
                                <a:lnTo>
                                  <a:pt x="1218" y="9"/>
                                </a:lnTo>
                                <a:lnTo>
                                  <a:pt x="1197" y="4"/>
                                </a:lnTo>
                                <a:lnTo>
                                  <a:pt x="1185" y="2"/>
                                </a:lnTo>
                                <a:lnTo>
                                  <a:pt x="1175" y="0"/>
                                </a:lnTo>
                                <a:lnTo>
                                  <a:pt x="1164" y="0"/>
                                </a:lnTo>
                                <a:lnTo>
                                  <a:pt x="1153" y="0"/>
                                </a:lnTo>
                                <a:lnTo>
                                  <a:pt x="1138" y="0"/>
                                </a:lnTo>
                                <a:lnTo>
                                  <a:pt x="1125" y="2"/>
                                </a:lnTo>
                                <a:lnTo>
                                  <a:pt x="1113" y="4"/>
                                </a:lnTo>
                                <a:lnTo>
                                  <a:pt x="1100" y="6"/>
                                </a:lnTo>
                                <a:lnTo>
                                  <a:pt x="1087" y="9"/>
                                </a:lnTo>
                                <a:lnTo>
                                  <a:pt x="1076" y="15"/>
                                </a:lnTo>
                                <a:lnTo>
                                  <a:pt x="1063" y="19"/>
                                </a:lnTo>
                                <a:lnTo>
                                  <a:pt x="1052" y="26"/>
                                </a:lnTo>
                                <a:lnTo>
                                  <a:pt x="1042" y="32"/>
                                </a:lnTo>
                                <a:lnTo>
                                  <a:pt x="1031" y="39"/>
                                </a:lnTo>
                                <a:lnTo>
                                  <a:pt x="1020" y="45"/>
                                </a:lnTo>
                                <a:lnTo>
                                  <a:pt x="1012" y="54"/>
                                </a:lnTo>
                                <a:lnTo>
                                  <a:pt x="1003" y="62"/>
                                </a:lnTo>
                                <a:lnTo>
                                  <a:pt x="994" y="73"/>
                                </a:lnTo>
                                <a:lnTo>
                                  <a:pt x="988" y="81"/>
                                </a:lnTo>
                                <a:lnTo>
                                  <a:pt x="982" y="92"/>
                                </a:lnTo>
                                <a:lnTo>
                                  <a:pt x="982" y="96"/>
                                </a:lnTo>
                                <a:lnTo>
                                  <a:pt x="964" y="81"/>
                                </a:lnTo>
                                <a:lnTo>
                                  <a:pt x="947" y="71"/>
                                </a:lnTo>
                                <a:lnTo>
                                  <a:pt x="928" y="60"/>
                                </a:lnTo>
                                <a:lnTo>
                                  <a:pt x="906" y="51"/>
                                </a:lnTo>
                                <a:lnTo>
                                  <a:pt x="887" y="45"/>
                                </a:lnTo>
                                <a:lnTo>
                                  <a:pt x="864" y="41"/>
                                </a:lnTo>
                                <a:lnTo>
                                  <a:pt x="842" y="36"/>
                                </a:lnTo>
                                <a:lnTo>
                                  <a:pt x="818" y="36"/>
                                </a:lnTo>
                                <a:lnTo>
                                  <a:pt x="803" y="36"/>
                                </a:lnTo>
                                <a:lnTo>
                                  <a:pt x="786" y="39"/>
                                </a:lnTo>
                                <a:lnTo>
                                  <a:pt x="771" y="41"/>
                                </a:lnTo>
                                <a:lnTo>
                                  <a:pt x="756" y="43"/>
                                </a:lnTo>
                                <a:lnTo>
                                  <a:pt x="741" y="47"/>
                                </a:lnTo>
                                <a:lnTo>
                                  <a:pt x="726" y="54"/>
                                </a:lnTo>
                                <a:lnTo>
                                  <a:pt x="713" y="60"/>
                                </a:lnTo>
                                <a:lnTo>
                                  <a:pt x="698" y="66"/>
                                </a:lnTo>
                                <a:lnTo>
                                  <a:pt x="685" y="73"/>
                                </a:lnTo>
                                <a:lnTo>
                                  <a:pt x="672" y="81"/>
                                </a:lnTo>
                                <a:lnTo>
                                  <a:pt x="662" y="90"/>
                                </a:lnTo>
                                <a:lnTo>
                                  <a:pt x="651" y="101"/>
                                </a:lnTo>
                                <a:lnTo>
                                  <a:pt x="640" y="111"/>
                                </a:lnTo>
                                <a:lnTo>
                                  <a:pt x="630" y="122"/>
                                </a:lnTo>
                                <a:lnTo>
                                  <a:pt x="621" y="133"/>
                                </a:lnTo>
                                <a:lnTo>
                                  <a:pt x="612" y="146"/>
                                </a:lnTo>
                                <a:lnTo>
                                  <a:pt x="612" y="148"/>
                                </a:lnTo>
                                <a:lnTo>
                                  <a:pt x="595" y="139"/>
                                </a:lnTo>
                                <a:lnTo>
                                  <a:pt x="578" y="131"/>
                                </a:lnTo>
                                <a:lnTo>
                                  <a:pt x="559" y="124"/>
                                </a:lnTo>
                                <a:lnTo>
                                  <a:pt x="542" y="120"/>
                                </a:lnTo>
                                <a:lnTo>
                                  <a:pt x="522" y="116"/>
                                </a:lnTo>
                                <a:lnTo>
                                  <a:pt x="503" y="113"/>
                                </a:lnTo>
                                <a:lnTo>
                                  <a:pt x="484" y="111"/>
                                </a:lnTo>
                                <a:lnTo>
                                  <a:pt x="464" y="111"/>
                                </a:lnTo>
                                <a:lnTo>
                                  <a:pt x="449" y="111"/>
                                </a:lnTo>
                                <a:lnTo>
                                  <a:pt x="434" y="113"/>
                                </a:lnTo>
                                <a:lnTo>
                                  <a:pt x="419" y="113"/>
                                </a:lnTo>
                                <a:lnTo>
                                  <a:pt x="404" y="116"/>
                                </a:lnTo>
                                <a:lnTo>
                                  <a:pt x="389" y="120"/>
                                </a:lnTo>
                                <a:lnTo>
                                  <a:pt x="376" y="122"/>
                                </a:lnTo>
                                <a:lnTo>
                                  <a:pt x="360" y="126"/>
                                </a:lnTo>
                                <a:lnTo>
                                  <a:pt x="348" y="131"/>
                                </a:lnTo>
                                <a:lnTo>
                                  <a:pt x="335" y="137"/>
                                </a:lnTo>
                                <a:lnTo>
                                  <a:pt x="323" y="143"/>
                                </a:lnTo>
                                <a:lnTo>
                                  <a:pt x="299" y="156"/>
                                </a:lnTo>
                                <a:lnTo>
                                  <a:pt x="275" y="171"/>
                                </a:lnTo>
                                <a:lnTo>
                                  <a:pt x="255" y="186"/>
                                </a:lnTo>
                                <a:lnTo>
                                  <a:pt x="236" y="205"/>
                                </a:lnTo>
                                <a:lnTo>
                                  <a:pt x="227" y="216"/>
                                </a:lnTo>
                                <a:lnTo>
                                  <a:pt x="219" y="225"/>
                                </a:lnTo>
                                <a:lnTo>
                                  <a:pt x="210" y="235"/>
                                </a:lnTo>
                                <a:lnTo>
                                  <a:pt x="204" y="246"/>
                                </a:lnTo>
                                <a:lnTo>
                                  <a:pt x="197" y="259"/>
                                </a:lnTo>
                                <a:lnTo>
                                  <a:pt x="191" y="270"/>
                                </a:lnTo>
                                <a:lnTo>
                                  <a:pt x="186" y="283"/>
                                </a:lnTo>
                                <a:lnTo>
                                  <a:pt x="180" y="293"/>
                                </a:lnTo>
                                <a:lnTo>
                                  <a:pt x="179" y="306"/>
                                </a:lnTo>
                                <a:lnTo>
                                  <a:pt x="173" y="319"/>
                                </a:lnTo>
                                <a:lnTo>
                                  <a:pt x="171" y="332"/>
                                </a:lnTo>
                                <a:lnTo>
                                  <a:pt x="170" y="345"/>
                                </a:lnTo>
                                <a:lnTo>
                                  <a:pt x="167" y="357"/>
                                </a:lnTo>
                                <a:lnTo>
                                  <a:pt x="167" y="370"/>
                                </a:lnTo>
                                <a:lnTo>
                                  <a:pt x="170" y="390"/>
                                </a:lnTo>
                                <a:lnTo>
                                  <a:pt x="170" y="407"/>
                                </a:lnTo>
                                <a:lnTo>
                                  <a:pt x="171" y="407"/>
                                </a:lnTo>
                              </a:path>
                            </a:pathLst>
                          </a:custGeom>
                          <a:gradFill rotWithShape="0">
                            <a:gsLst>
                              <a:gs pos="0">
                                <a:srgbClr val="ccffcc"/>
                              </a:gs>
                              <a:gs pos="100000">
                                <a:srgbClr val="5e755e"/>
                              </a:gs>
                            </a:gsLst>
                            <a:path path="rect"/>
                          </a:gradFill>
                          <a:ln>
                            <a:noFill/>
                          </a:ln>
                        </wps:spPr>
                        <wps:style>
                          <a:lnRef idx="0"/>
                          <a:fillRef idx="0"/>
                          <a:effectRef idx="0"/>
                          <a:fontRef idx="minor"/>
                        </wps:style>
                        <wps:bodyPr/>
                      </wps:wsp>
                      <wps:wsp>
                        <wps:cNvSpPr txBox="1"/>
                        <wps:spPr>
                          <a:xfrm>
                            <a:off x="335160" y="1790640"/>
                            <a:ext cx="800280" cy="667440"/>
                          </a:xfrm>
                          <a:prstGeom prst="rect">
                            <a:avLst/>
                          </a:prstGeom>
                          <a:noFill/>
                          <a:ln>
                            <a:noFill/>
                          </a:ln>
                        </wps:spPr>
                        <wps:txb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3GPP</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Legacy  </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System</w:t>
                              </w:r>
                            </w:p>
                          </w:txbxContent>
                        </wps:txbx>
                        <wps:bodyPr wrap="square" lIns="0" rIns="0" tIns="0" bIns="0">
                          <a:spAutoFit/>
                        </wps:bodyPr>
                      </wps:wsp>
                      <wps:wsp>
                        <wps:cNvSpPr txBox="1"/>
                        <wps:spPr>
                          <a:xfrm>
                            <a:off x="1318320" y="2153880"/>
                            <a:ext cx="169560" cy="400680"/>
                          </a:xfrm>
                          <a:prstGeom prst="rect">
                            <a:avLst/>
                          </a:prstGeom>
                          <a:noFill/>
                          <a:ln>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wps:txbx>
                        <wps:bodyPr wrap="square" lIns="0" rIns="0" tIns="0" bIns="0">
                          <a:spAutoFit/>
                        </wps:bodyPr>
                      </wps:wsp>
                    </wpg:wgp>
                  </a:graphicData>
                </a:graphic>
              </wp:inline>
            </w:drawing>
          </mc:Choice>
          <mc:Fallback>
            <w:pict>
              <v:group id="shape_0" style="position:absolute;margin-left:0pt;margin-top:0pt;width:528.6pt;height:319.55pt" coordorigin="0,0" coordsize="10572,6391">
                <v:rect id="shape_0" stroked="f" style="position:absolute;left:0;top:0;width:10571;height:6390;mso-position-horizontal-relative:char">
                  <w10:wrap type="none"/>
                  <v:fill o:detectmouseclick="t" on="false"/>
                  <v:stroke color="#3465a4" joinstyle="round" endcap="flat"/>
                </v:rect>
                <v:shapetype id="_x0000_t202" coordsize="21600,21600" o:spt="202" path="m,l,21600l21600,21600l21600,xe">
                  <v:stroke joinstyle="miter"/>
                  <v:path gradientshapeok="t" o:connecttype="rect"/>
                </v:shapetype>
                <v:shape id="shape_0" stroked="f" style="position:absolute;left:8535;top:5981;width:57;height:409;mso-position-horizontal-relative:char" type="shapetype_202">
                  <v:textbo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w:t>
                        </w:r>
                      </w:p>
                    </w:txbxContent>
                  </v:textbox>
                  <w10:wrap type="none"/>
                  <v:fill o:detectmouseclick="t" on="false"/>
                  <v:stroke color="#3465a4" joinstyle="round" endcap="flat"/>
                </v:shape>
                <v:shape id="shape_0" stroked="f" style="position:absolute;left:288;top:0;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338;top:0;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fillcolor="white" stroked="f" style="position:absolute;left:5706;top:87;width:2666;height:1887;mso-position-horizontal-relative:char">
                  <w10:wrap type="none"/>
                  <v:fill o:detectmouseclick="t" type="solid" color2="black"/>
                  <v:stroke color="#3465a4" joinstyle="round" endcap="flat"/>
                </v:shape>
                <v:shape id="shape_0" stroked="t" style="position:absolute;left:5706;top:87;width:2666;height:1887;mso-position-horizontal-relative:char">
                  <w10:wrap type="none"/>
                  <v:fill o:detectmouseclick="t" on="false"/>
                  <v:stroke color="black" weight="8280" joinstyle="round" endcap="round"/>
                </v:shape>
                <v:shape id="shape_0" stroked="t" style="position:absolute;left:5837;top:1197;width:157;height:35;mso-position-horizontal-relative:char">
                  <w10:wrap type="none"/>
                  <v:fill o:detectmouseclick="t" on="false"/>
                  <v:stroke color="black" weight="8280" joinstyle="round" endcap="round"/>
                </v:shape>
                <v:shape id="shape_0" stroked="t" style="position:absolute;left:6065;top:1611;width:68;height:17;mso-position-horizontal-relative:char">
                  <w10:wrap type="none"/>
                  <v:fill o:detectmouseclick="t" on="false"/>
                  <v:stroke color="black" weight="8280" joinstyle="round" endcap="round"/>
                </v:shape>
                <v:shape id="shape_0" stroked="t" style="position:absolute;left:6682;top:1721;width:40;height:74;mso-position-horizontal-relative:char">
                  <w10:wrap type="none"/>
                  <v:fill o:detectmouseclick="t" on="false"/>
                  <v:stroke color="black" weight="8280" joinstyle="round" endcap="round"/>
                </v:shape>
                <v:shape id="shape_0" stroked="t" style="position:absolute;left:7468;top:1605;width:14;height:83;mso-position-horizontal-relative:char">
                  <w10:wrap type="none"/>
                  <v:fill o:detectmouseclick="t" on="false"/>
                  <v:stroke color="black" weight="8280" joinstyle="round" endcap="round"/>
                </v:shape>
                <v:shape id="shape_0" stroked="t" style="position:absolute;left:7814;top:1090;width:199;height:311;mso-position-horizontal-relative:char">
                  <w10:wrap type="none"/>
                  <v:fill o:detectmouseclick="t" on="false"/>
                  <v:stroke color="black" weight="8280" joinstyle="round" endcap="round"/>
                </v:shape>
                <v:shape id="shape_0" stroked="t" style="position:absolute;left:8197;top:756;width:87;height:117;mso-position-horizontal-relative:char">
                  <w10:wrap type="none"/>
                  <v:fill o:detectmouseclick="t" on="false"/>
                  <v:stroke color="black" weight="8280" joinstyle="round" endcap="round"/>
                </v:shape>
                <v:shape id="shape_0" stroked="t" style="position:absolute;left:8070;top:325;width:6;height:53;mso-position-horizontal-relative:char">
                  <w10:wrap type="none"/>
                  <v:fill o:detectmouseclick="t" on="false"/>
                  <v:stroke color="black" weight="8280" joinstyle="round" endcap="round"/>
                </v:shape>
                <v:shape id="shape_0" stroked="t" style="position:absolute;left:7501;top:190;width:46;height:67;mso-position-horizontal-relative:char">
                  <w10:wrap type="none"/>
                  <v:fill o:detectmouseclick="t" on="false"/>
                  <v:stroke color="black" weight="8280" joinstyle="round" endcap="round"/>
                </v:shape>
                <v:shape id="shape_0" stroked="t" style="position:absolute;left:7068;top:231;width:24;height:60;mso-position-horizontal-relative:char">
                  <w10:wrap type="none"/>
                  <v:fill o:detectmouseclick="t" on="false"/>
                  <v:stroke color="black" weight="8280" joinstyle="round" endcap="round"/>
                </v:shape>
                <v:shape id="shape_0" stroked="t" style="position:absolute;left:6570;top:313;width:79;height:59;mso-position-horizontal-relative:char">
                  <w10:wrap type="none"/>
                  <v:fill o:detectmouseclick="t" on="false"/>
                  <v:stroke color="black" weight="8280" joinstyle="round" endcap="round"/>
                </v:shape>
                <v:shape id="shape_0" stroked="t" style="position:absolute;left:5945;top:716;width:14;height:61;mso-position-horizontal-relative:char">
                  <w10:wrap type="none"/>
                  <v:fill o:detectmouseclick="t" on="false"/>
                  <v:stroke color="black" weight="8280" joinstyle="round" endcap="round"/>
                </v:shape>
                <v:shape id="shape_0" stroked="f" style="position:absolute;left:6365;top:822;width:1174;height:915;mso-position-horizontal-relative:char" type="shapetype_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Internet</w:t>
                        </w:r>
                      </w:p>
                    </w:txbxContent>
                  </v:textbox>
                  <w10:wrap type="none"/>
                  <v:fill o:detectmouseclick="t" on="false"/>
                  <v:stroke color="#3465a4" joinstyle="round" endcap="flat"/>
                </v:shape>
                <v:shape id="shape_0" stroked="f" style="position:absolute;left:7536;top:932;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7545;top:700;width:90;height:409;mso-position-horizontal-relative:char" type="shapetype_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 </w:t>
                        </w:r>
                      </w:p>
                    </w:txbxContent>
                  </v:textbox>
                  <w10:wrap type="none"/>
                  <v:fill o:detectmouseclick="t" on="false"/>
                  <v:stroke color="#3465a4" joinstyle="round" endcap="flat"/>
                </v:shape>
                <v:shape id="shape_0" stroked="f" style="position:absolute;left:7634;top:810;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id="shape_0" style="position:absolute;left:6091;top:1380;width:681;height:219">
                  <v:oval id="shape_0" fillcolor="#0078aa" stroked="t" style="position:absolute;left:6091;top:1380;width:680;height:218;mso-position-horizontal-relative:char">
                    <w10:wrap type="none"/>
                    <v:fill o:detectmouseclick="t" type="solid" color2="#ff8755"/>
                    <v:stroke color="black" joinstyle="miter" endcap="flat"/>
                  </v:oval>
                  <v:oval id="shape_0" stroked="t" style="position:absolute;left:6091;top:1380;width:680;height:218;mso-position-horizontal-relative:char">
                    <w10:wrap type="none"/>
                    <v:fill o:detectmouseclick="t" on="false"/>
                    <v:stroke color="#aae6ff" weight="2520" joinstyle="miter" endcap="round"/>
                  </v:oval>
                </v:group>
                <v:rect id="shape_0" fillcolor="#0078aa" stroked="f" style="position:absolute;left:6089;top:1335;width:680;height:156;mso-position-horizontal-relative:char">
                  <w10:wrap type="none"/>
                  <v:fill o:detectmouseclick="t" type="solid" color2="#ff8755"/>
                  <v:stroke color="#3465a4" joinstyle="round" endcap="flat"/>
                </v:rect>
                <v:rect id="shape_0" fillcolor="#0078aa" stroked="f" style="position:absolute;left:6089;top:1335;width:680;height:156;mso-position-horizontal-relative:char">
                  <w10:wrap type="none"/>
                  <v:fill o:detectmouseclick="t" type="solid" color2="#ff8755"/>
                  <v:stroke color="#3465a4" joinstyle="round" endcap="flat"/>
                </v:rect>
                <v:group id="shape_0" style="position:absolute;left:6091;top:1227;width:681;height:216">
                  <v:oval id="shape_0" fillcolor="#00b4ff" stroked="t" style="position:absolute;left:6091;top:1227;width:680;height:215;mso-position-horizontal-relative:char">
                    <w10:wrap type="none"/>
                    <v:fill o:detectmouseclick="t" type="solid" color2="#ff4b00"/>
                    <v:stroke color="black" joinstyle="miter" endcap="flat"/>
                  </v:oval>
                  <v:oval id="shape_0" stroked="t" style="position:absolute;left:6091;top:1227;width:680;height:215;mso-position-horizontal-relative:char">
                    <w10:wrap type="none"/>
                    <v:fill o:detectmouseclick="t" on="false"/>
                    <v:stroke color="#aae6ff" weight="2520" joinstyle="miter" endcap="round"/>
                  </v:oval>
                </v:group>
                <v:shape id="shape_0" fillcolor="black" stroked="f" style="position:absolute;left:6439;top:1257;width:222;height:67;mso-position-horizontal-relative:char">
                  <w10:wrap type="none"/>
                  <v:fill o:detectmouseclick="t" type="solid" color2="white"/>
                  <v:stroke color="#3465a4" joinstyle="round" endcap="flat"/>
                </v:shape>
                <v:shape id="shape_0" fillcolor="black" stroked="f" style="position:absolute;left:6439;top:1257;width:222;height:67;mso-position-horizontal-relative:char">
                  <w10:wrap type="none"/>
                  <v:fill o:detectmouseclick="t" type="solid" color2="white"/>
                  <v:stroke color="#3465a4" joinstyle="round" endcap="flat"/>
                </v:shape>
                <v:shape id="shape_0" fillcolor="black" stroked="f" style="position:absolute;left:6192;top:1335;width:225;height:74;mso-position-horizontal-relative:char">
                  <w10:wrap type="none"/>
                  <v:fill o:detectmouseclick="t" type="solid" color2="white"/>
                  <v:stroke color="#3465a4" joinstyle="round" endcap="flat"/>
                </v:shape>
                <v:shape id="shape_0" fillcolor="black" stroked="f" style="position:absolute;left:6192;top:1335;width:225;height:74;mso-position-horizontal-relative:char">
                  <w10:wrap type="none"/>
                  <v:fill o:detectmouseclick="t" type="solid" color2="white"/>
                  <v:stroke color="#3465a4" joinstyle="round" endcap="flat"/>
                </v:shape>
                <v:shape id="shape_0" fillcolor="black" stroked="f" style="position:absolute;left:6205;top:1253;width:225;height:66;mso-position-horizontal-relative:char">
                  <w10:wrap type="none"/>
                  <v:fill o:detectmouseclick="t" type="solid" color2="white"/>
                  <v:stroke color="#3465a4" joinstyle="round" endcap="flat"/>
                </v:shape>
                <v:shape id="shape_0" fillcolor="black" stroked="f" style="position:absolute;left:6205;top:1253;width:225;height:66;mso-position-horizontal-relative:char">
                  <w10:wrap type="none"/>
                  <v:fill o:detectmouseclick="t" type="solid" color2="white"/>
                  <v:stroke color="#3465a4" joinstyle="round" endcap="flat"/>
                </v:shape>
                <v:shape id="shape_0" fillcolor="black" stroked="f" style="position:absolute;left:6431;top:1344;width:222;height:70;mso-position-horizontal-relative:char">
                  <w10:wrap type="none"/>
                  <v:fill o:detectmouseclick="t" type="solid" color2="white"/>
                  <v:stroke color="#3465a4" joinstyle="round" endcap="flat"/>
                </v:shape>
                <v:shape id="shape_0" fillcolor="black" stroked="f" style="position:absolute;left:6431;top:1344;width:222;height:70;mso-position-horizontal-relative:char">
                  <w10:wrap type="none"/>
                  <v:fill o:detectmouseclick="t" type="solid" color2="white"/>
                  <v:stroke color="#3465a4" joinstyle="round" endcap="flat"/>
                </v:shape>
                <v:shape id="shape_0" fillcolor="white" stroked="f" style="position:absolute;left:6441;top:1259;width:225;height:69;mso-position-horizontal-relative:char">
                  <w10:wrap type="none"/>
                  <v:fill o:detectmouseclick="t" type="solid" color2="black"/>
                  <v:stroke color="#3465a4" joinstyle="round" endcap="flat"/>
                </v:shape>
                <v:shape id="shape_0" fillcolor="white" stroked="f" style="position:absolute;left:6441;top:1259;width:225;height:69;mso-position-horizontal-relative:char">
                  <w10:wrap type="none"/>
                  <v:fill o:detectmouseclick="t" type="solid" color2="black"/>
                  <v:stroke color="#3465a4" joinstyle="round" endcap="flat"/>
                </v:shape>
                <v:shape id="shape_0" fillcolor="white" stroked="f" style="position:absolute;left:6197;top:1340;width:224;height:74;mso-position-horizontal-relative:char">
                  <w10:wrap type="none"/>
                  <v:fill o:detectmouseclick="t" type="solid" color2="black"/>
                  <v:stroke color="#3465a4" joinstyle="round" endcap="flat"/>
                </v:shape>
                <v:shape id="shape_0" fillcolor="white" stroked="f" style="position:absolute;left:6197;top:1340;width:224;height:74;mso-position-horizontal-relative:char">
                  <w10:wrap type="none"/>
                  <v:fill o:detectmouseclick="t" type="solid" color2="black"/>
                  <v:stroke color="#3465a4" joinstyle="round" endcap="flat"/>
                </v:shape>
                <v:shape id="shape_0" fillcolor="white" stroked="f" style="position:absolute;left:6210;top:1257;width:224;height:67;mso-position-horizontal-relative:char">
                  <w10:wrap type="none"/>
                  <v:fill o:detectmouseclick="t" type="solid" color2="black"/>
                  <v:stroke color="#3465a4" joinstyle="round" endcap="flat"/>
                </v:shape>
                <v:shape id="shape_0" fillcolor="white" stroked="f" style="position:absolute;left:6210;top:1257;width:224;height:67;mso-position-horizontal-relative:char">
                  <w10:wrap type="none"/>
                  <v:fill o:detectmouseclick="t" type="solid" color2="black"/>
                  <v:stroke color="#3465a4" joinstyle="round" endcap="flat"/>
                </v:shape>
                <v:shape id="shape_0" fillcolor="white" stroked="f" style="position:absolute;left:6435;top:1349;width:222;height:69;mso-position-horizontal-relative:char">
                  <w10:wrap type="none"/>
                  <v:fill o:detectmouseclick="t" type="solid" color2="black"/>
                  <v:stroke color="#3465a4" joinstyle="round" endcap="flat"/>
                </v:shape>
                <v:shape id="shape_0" fillcolor="white" stroked="f" style="position:absolute;left:6435;top:1349;width:222;height:69;mso-position-horizontal-relative:char">
                  <w10:wrap type="none"/>
                  <v:fill o:detectmouseclick="t" type="solid" color2="black"/>
                  <v:stroke color="#3465a4" joinstyle="round" endcap="flat"/>
                </v:shape>
                <v:line id="shape_0" from="6089,1334" to="6089,1488" stroked="t" style="position:absolute;mso-position-horizontal-relative:char">
                  <v:stroke color="#aae6ff" weight="2520" joinstyle="miter" endcap="round"/>
                  <v:fill o:detectmouseclick="t" on="false"/>
                </v:line>
                <v:line id="shape_0" from="6770,1334" to="6770,1488" stroked="t" style="position:absolute;mso-position-horizontal-relative:char">
                  <v:stroke color="#aae6ff" weight="2520" joinstyle="miter" endcap="round"/>
                  <v:fill o:detectmouseclick="t" on="false"/>
                </v:line>
                <v:group id="shape_0" style="position:absolute;left:7159;top:546;width:681;height:219">
                  <v:oval id="shape_0" fillcolor="#0078aa" stroked="t" style="position:absolute;left:7159;top:546;width:680;height:218;mso-position-horizontal-relative:char">
                    <w10:wrap type="none"/>
                    <v:fill o:detectmouseclick="t" type="solid" color2="#ff8755"/>
                    <v:stroke color="black" joinstyle="miter" endcap="flat"/>
                  </v:oval>
                  <v:oval id="shape_0" stroked="t" style="position:absolute;left:7159;top:546;width:680;height:218;mso-position-horizontal-relative:char">
                    <w10:wrap type="none"/>
                    <v:fill o:detectmouseclick="t" on="false"/>
                    <v:stroke color="#aae6ff" weight="2520" joinstyle="miter" endcap="round"/>
                  </v:oval>
                </v:group>
                <v:rect id="shape_0" fillcolor="#0078aa" stroked="f" style="position:absolute;left:7157;top:501;width:680;height:156;mso-position-horizontal-relative:char">
                  <w10:wrap type="none"/>
                  <v:fill o:detectmouseclick="t" type="solid" color2="#ff8755"/>
                  <v:stroke color="#3465a4" joinstyle="round" endcap="flat"/>
                </v:rect>
                <v:rect id="shape_0" fillcolor="#0078aa" stroked="f" style="position:absolute;left:7157;top:501;width:680;height:156;mso-position-horizontal-relative:char">
                  <w10:wrap type="none"/>
                  <v:fill o:detectmouseclick="t" type="solid" color2="#ff8755"/>
                  <v:stroke color="#3465a4" joinstyle="round" endcap="flat"/>
                </v:rect>
                <v:group id="shape_0" style="position:absolute;left:7159;top:393;width:681;height:216">
                  <v:oval id="shape_0" fillcolor="#00b4ff" stroked="t" style="position:absolute;left:7159;top:393;width:680;height:215;mso-position-horizontal-relative:char">
                    <w10:wrap type="none"/>
                    <v:fill o:detectmouseclick="t" type="solid" color2="#ff4b00"/>
                    <v:stroke color="black" joinstyle="miter" endcap="flat"/>
                  </v:oval>
                  <v:oval id="shape_0" stroked="t" style="position:absolute;left:7159;top:393;width:680;height:215;mso-position-horizontal-relative:char">
                    <w10:wrap type="none"/>
                    <v:fill o:detectmouseclick="t" on="false"/>
                    <v:stroke color="#aae6ff" weight="2520" joinstyle="miter" endcap="round"/>
                  </v:oval>
                </v:group>
                <v:shape id="shape_0" fillcolor="black" stroked="f" style="position:absolute;left:7507;top:423;width:222;height:67;mso-position-horizontal-relative:char">
                  <w10:wrap type="none"/>
                  <v:fill o:detectmouseclick="t" type="solid" color2="white"/>
                  <v:stroke color="#3465a4" joinstyle="round" endcap="flat"/>
                </v:shape>
                <v:shape id="shape_0" fillcolor="black" stroked="f" style="position:absolute;left:7507;top:423;width:222;height:67;mso-position-horizontal-relative:char">
                  <w10:wrap type="none"/>
                  <v:fill o:detectmouseclick="t" type="solid" color2="white"/>
                  <v:stroke color="#3465a4" joinstyle="round" endcap="flat"/>
                </v:shape>
                <v:shape id="shape_0" fillcolor="black" stroked="f" style="position:absolute;left:7260;top:501;width:225;height:74;mso-position-horizontal-relative:char">
                  <w10:wrap type="none"/>
                  <v:fill o:detectmouseclick="t" type="solid" color2="white"/>
                  <v:stroke color="#3465a4" joinstyle="round" endcap="flat"/>
                </v:shape>
                <v:shape id="shape_0" fillcolor="black" stroked="f" style="position:absolute;left:7260;top:501;width:225;height:74;mso-position-horizontal-relative:char">
                  <w10:wrap type="none"/>
                  <v:fill o:detectmouseclick="t" type="solid" color2="white"/>
                  <v:stroke color="#3465a4" joinstyle="round" endcap="flat"/>
                </v:shape>
                <v:shape id="shape_0" fillcolor="black" stroked="f" style="position:absolute;left:7273;top:418;width:224;height:68;mso-position-horizontal-relative:char">
                  <w10:wrap type="none"/>
                  <v:fill o:detectmouseclick="t" type="solid" color2="white"/>
                  <v:stroke color="#3465a4" joinstyle="round" endcap="flat"/>
                </v:shape>
                <v:shape id="shape_0" fillcolor="black" stroked="f" style="position:absolute;left:7273;top:418;width:224;height:68;mso-position-horizontal-relative:char">
                  <w10:wrap type="none"/>
                  <v:fill o:detectmouseclick="t" type="solid" color2="white"/>
                  <v:stroke color="#3465a4" joinstyle="round" endcap="flat"/>
                </v:shape>
                <v:shape id="shape_0" fillcolor="black" stroked="f" style="position:absolute;left:7498;top:510;width:223;height:70;mso-position-horizontal-relative:char">
                  <w10:wrap type="none"/>
                  <v:fill o:detectmouseclick="t" type="solid" color2="white"/>
                  <v:stroke color="#3465a4" joinstyle="round" endcap="flat"/>
                </v:shape>
                <v:shape id="shape_0" fillcolor="black" stroked="f" style="position:absolute;left:7498;top:510;width:223;height:70;mso-position-horizontal-relative:char">
                  <w10:wrap type="none"/>
                  <v:fill o:detectmouseclick="t" type="solid" color2="white"/>
                  <v:stroke color="#3465a4" joinstyle="round" endcap="flat"/>
                </v:shape>
                <v:shape id="shape_0" fillcolor="white" stroked="f" style="position:absolute;left:7509;top:424;width:225;height:70;mso-position-horizontal-relative:char">
                  <w10:wrap type="none"/>
                  <v:fill o:detectmouseclick="t" type="solid" color2="black"/>
                  <v:stroke color="#3465a4" joinstyle="round" endcap="flat"/>
                </v:shape>
                <v:shape id="shape_0" fillcolor="white" stroked="f" style="position:absolute;left:7509;top:424;width:225;height:70;mso-position-horizontal-relative:char">
                  <w10:wrap type="none"/>
                  <v:fill o:detectmouseclick="t" type="solid" color2="black"/>
                  <v:stroke color="#3465a4" joinstyle="round" endcap="flat"/>
                </v:shape>
                <v:shape id="shape_0" fillcolor="white" stroked="f" style="position:absolute;left:7265;top:506;width:224;height:74;mso-position-horizontal-relative:char">
                  <w10:wrap type="none"/>
                  <v:fill o:detectmouseclick="t" type="solid" color2="black"/>
                  <v:stroke color="#3465a4" joinstyle="round" endcap="flat"/>
                </v:shape>
                <v:shape id="shape_0" fillcolor="white" stroked="f" style="position:absolute;left:7265;top:506;width:224;height:74;mso-position-horizontal-relative:char">
                  <w10:wrap type="none"/>
                  <v:fill o:detectmouseclick="t" type="solid" color2="black"/>
                  <v:stroke color="#3465a4" joinstyle="round" endcap="flat"/>
                </v:shape>
                <v:shape id="shape_0" fillcolor="white" stroked="f" style="position:absolute;left:7277;top:423;width:225;height:67;mso-position-horizontal-relative:char">
                  <w10:wrap type="none"/>
                  <v:fill o:detectmouseclick="t" type="solid" color2="black"/>
                  <v:stroke color="#3465a4" joinstyle="round" endcap="flat"/>
                </v:shape>
                <v:shape id="shape_0" fillcolor="white" stroked="f" style="position:absolute;left:7277;top:423;width:225;height:67;mso-position-horizontal-relative:char">
                  <w10:wrap type="none"/>
                  <v:fill o:detectmouseclick="t" type="solid" color2="black"/>
                  <v:stroke color="#3465a4" joinstyle="round" endcap="flat"/>
                </v:shape>
                <v:shape id="shape_0" fillcolor="white" stroked="f" style="position:absolute;left:7503;top:514;width:222;height:70;mso-position-horizontal-relative:char">
                  <w10:wrap type="none"/>
                  <v:fill o:detectmouseclick="t" type="solid" color2="black"/>
                  <v:stroke color="#3465a4" joinstyle="round" endcap="flat"/>
                </v:shape>
                <v:shape id="shape_0" fillcolor="white" stroked="f" style="position:absolute;left:7503;top:514;width:222;height:70;mso-position-horizontal-relative:char">
                  <w10:wrap type="none"/>
                  <v:fill o:detectmouseclick="t" type="solid" color2="black"/>
                  <v:stroke color="#3465a4" joinstyle="round" endcap="flat"/>
                </v:shape>
                <v:line id="shape_0" from="7157,499" to="7157,655" stroked="t" style="position:absolute;mso-position-horizontal-relative:char">
                  <v:stroke color="#aae6ff" weight="2520" joinstyle="miter" endcap="round"/>
                  <v:fill o:detectmouseclick="t" on="false"/>
                </v:line>
                <v:line id="shape_0" from="7838,499" to="7838,655" stroked="t" style="position:absolute;mso-position-horizontal-relative:char">
                  <v:stroke color="#aae6ff" weight="2520" joinstyle="miter" endcap="round"/>
                  <v:fill o:detectmouseclick="t" on="false"/>
                </v:line>
                <v:group id="shape_0" style="position:absolute;left:7082;top:1380;width:683;height:219">
                  <v:oval id="shape_0" fillcolor="#0078aa" stroked="t" style="position:absolute;left:7082;top:1380;width:682;height:218;mso-position-horizontal-relative:char">
                    <w10:wrap type="none"/>
                    <v:fill o:detectmouseclick="t" type="solid" color2="#ff8755"/>
                    <v:stroke color="black" joinstyle="miter" endcap="flat"/>
                  </v:oval>
                  <v:oval id="shape_0" stroked="t" style="position:absolute;left:7082;top:1380;width:682;height:218;mso-position-horizontal-relative:char">
                    <w10:wrap type="none"/>
                    <v:fill o:detectmouseclick="t" on="false"/>
                    <v:stroke color="#aae6ff" weight="2520" joinstyle="miter" endcap="round"/>
                  </v:oval>
                </v:group>
                <v:rect id="shape_0" fillcolor="#0078aa" stroked="f" style="position:absolute;left:7080;top:1335;width:682;height:156;mso-position-horizontal-relative:char">
                  <w10:wrap type="none"/>
                  <v:fill o:detectmouseclick="t" type="solid" color2="#ff8755"/>
                  <v:stroke color="#3465a4" joinstyle="round" endcap="flat"/>
                </v:rect>
                <v:rect id="shape_0" fillcolor="#0078aa" stroked="f" style="position:absolute;left:7080;top:1335;width:682;height:156;mso-position-horizontal-relative:char">
                  <w10:wrap type="none"/>
                  <v:fill o:detectmouseclick="t" type="solid" color2="#ff8755"/>
                  <v:stroke color="#3465a4" joinstyle="round" endcap="flat"/>
                </v:rect>
                <v:group id="shape_0" style="position:absolute;left:7082;top:1227;width:683;height:216">
                  <v:oval id="shape_0" fillcolor="#00b4ff" stroked="t" style="position:absolute;left:7082;top:1227;width:682;height:215;mso-position-horizontal-relative:char">
                    <w10:wrap type="none"/>
                    <v:fill o:detectmouseclick="t" type="solid" color2="#ff4b00"/>
                    <v:stroke color="black" joinstyle="miter" endcap="flat"/>
                  </v:oval>
                  <v:oval id="shape_0" stroked="t" style="position:absolute;left:7082;top:1227;width:682;height:215;mso-position-horizontal-relative:char">
                    <w10:wrap type="none"/>
                    <v:fill o:detectmouseclick="t" on="false"/>
                    <v:stroke color="#aae6ff" weight="2520" joinstyle="miter" endcap="round"/>
                  </v:oval>
                </v:group>
                <v:shape id="shape_0" fillcolor="black" stroked="f" style="position:absolute;left:7430;top:1257;width:224;height:67;mso-position-horizontal-relative:char">
                  <w10:wrap type="none"/>
                  <v:fill o:detectmouseclick="t" type="solid" color2="white"/>
                  <v:stroke color="#3465a4" joinstyle="round" endcap="flat"/>
                </v:shape>
                <v:shape id="shape_0" fillcolor="black" stroked="f" style="position:absolute;left:7430;top:1257;width:224;height:67;mso-position-horizontal-relative:char">
                  <w10:wrap type="none"/>
                  <v:fill o:detectmouseclick="t" type="solid" color2="white"/>
                  <v:stroke color="#3465a4" joinstyle="round" endcap="flat"/>
                </v:shape>
                <v:shape id="shape_0" fillcolor="black" stroked="f" style="position:absolute;left:7185;top:1335;width:222;height:74;mso-position-horizontal-relative:char">
                  <w10:wrap type="none"/>
                  <v:fill o:detectmouseclick="t" type="solid" color2="white"/>
                  <v:stroke color="#3465a4" joinstyle="round" endcap="flat"/>
                </v:shape>
                <v:shape id="shape_0" fillcolor="black" stroked="f" style="position:absolute;left:7185;top:1335;width:222;height:74;mso-position-horizontal-relative:char">
                  <w10:wrap type="none"/>
                  <v:fill o:detectmouseclick="t" type="solid" color2="white"/>
                  <v:stroke color="#3465a4" joinstyle="round" endcap="flat"/>
                </v:shape>
                <v:shape id="shape_0" fillcolor="black" stroked="f" style="position:absolute;left:7196;top:1253;width:224;height:66;mso-position-horizontal-relative:char">
                  <w10:wrap type="none"/>
                  <v:fill o:detectmouseclick="t" type="solid" color2="white"/>
                  <v:stroke color="#3465a4" joinstyle="round" endcap="flat"/>
                </v:shape>
                <v:shape id="shape_0" fillcolor="black" stroked="f" style="position:absolute;left:7196;top:1253;width:224;height:66;mso-position-horizontal-relative:char">
                  <w10:wrap type="none"/>
                  <v:fill o:detectmouseclick="t" type="solid" color2="white"/>
                  <v:stroke color="#3465a4" joinstyle="round" endcap="flat"/>
                </v:shape>
                <v:shape id="shape_0" fillcolor="black" stroked="f" style="position:absolute;left:7421;top:1344;width:225;height:70;mso-position-horizontal-relative:char">
                  <w10:wrap type="none"/>
                  <v:fill o:detectmouseclick="t" type="solid" color2="white"/>
                  <v:stroke color="#3465a4" joinstyle="round" endcap="flat"/>
                </v:shape>
                <v:shape id="shape_0" fillcolor="black" stroked="f" style="position:absolute;left:7421;top:1344;width:225;height:70;mso-position-horizontal-relative:char">
                  <w10:wrap type="none"/>
                  <v:fill o:detectmouseclick="t" type="solid" color2="white"/>
                  <v:stroke color="#3465a4" joinstyle="round" endcap="flat"/>
                </v:shape>
                <v:shape id="shape_0" fillcolor="white" stroked="f" style="position:absolute;left:7434;top:1259;width:224;height:69;mso-position-horizontal-relative:char">
                  <w10:wrap type="none"/>
                  <v:fill o:detectmouseclick="t" type="solid" color2="black"/>
                  <v:stroke color="#3465a4" joinstyle="round" endcap="flat"/>
                </v:shape>
                <v:shape id="shape_0" fillcolor="white" stroked="f" style="position:absolute;left:7434;top:1259;width:224;height:69;mso-position-horizontal-relative:char">
                  <w10:wrap type="none"/>
                  <v:fill o:detectmouseclick="t" type="solid" color2="black"/>
                  <v:stroke color="#3465a4" joinstyle="round" endcap="flat"/>
                </v:shape>
                <v:shape id="shape_0" fillcolor="white" stroked="f" style="position:absolute;left:7187;top:1340;width:225;height:74;mso-position-horizontal-relative:char">
                  <w10:wrap type="none"/>
                  <v:fill o:detectmouseclick="t" type="solid" color2="black"/>
                  <v:stroke color="#3465a4" joinstyle="round" endcap="flat"/>
                </v:shape>
                <v:shape id="shape_0" fillcolor="white" stroked="f" style="position:absolute;left:7187;top:1340;width:225;height:74;mso-position-horizontal-relative:char">
                  <w10:wrap type="none"/>
                  <v:fill o:detectmouseclick="t" type="solid" color2="black"/>
                  <v:stroke color="#3465a4" joinstyle="round" endcap="flat"/>
                </v:shape>
                <v:shape id="shape_0" fillcolor="white" stroked="f" style="position:absolute;left:7200;top:1257;width:225;height:67;mso-position-horizontal-relative:char">
                  <w10:wrap type="none"/>
                  <v:fill o:detectmouseclick="t" type="solid" color2="black"/>
                  <v:stroke color="#3465a4" joinstyle="round" endcap="flat"/>
                </v:shape>
                <v:shape id="shape_0" fillcolor="white" stroked="f" style="position:absolute;left:7200;top:1257;width:225;height:67;mso-position-horizontal-relative:char">
                  <w10:wrap type="none"/>
                  <v:fill o:detectmouseclick="t" type="solid" color2="black"/>
                  <v:stroke color="#3465a4" joinstyle="round" endcap="flat"/>
                </v:shape>
                <v:shape id="shape_0" fillcolor="white" stroked="f" style="position:absolute;left:7426;top:1349;width:224;height:69;mso-position-horizontal-relative:char">
                  <w10:wrap type="none"/>
                  <v:fill o:detectmouseclick="t" type="solid" color2="black"/>
                  <v:stroke color="#3465a4" joinstyle="round" endcap="flat"/>
                </v:shape>
                <v:shape id="shape_0" fillcolor="white" stroked="f" style="position:absolute;left:7426;top:1349;width:224;height:69;mso-position-horizontal-relative:char">
                  <w10:wrap type="none"/>
                  <v:fill o:detectmouseclick="t" type="solid" color2="black"/>
                  <v:stroke color="#3465a4" joinstyle="round" endcap="flat"/>
                </v:shape>
                <v:line id="shape_0" from="7080,1334" to="7080,1488" stroked="t" style="position:absolute;mso-position-horizontal-relative:char">
                  <v:stroke color="#aae6ff" weight="2520" joinstyle="miter" endcap="round"/>
                  <v:fill o:detectmouseclick="t" on="false"/>
                </v:line>
                <v:line id="shape_0" from="7763,1334" to="7763,1488" stroked="t" style="position:absolute;mso-position-horizontal-relative:char">
                  <v:stroke color="#aae6ff" weight="2520" joinstyle="miter" endcap="round"/>
                  <v:fill o:detectmouseclick="t" on="false"/>
                </v:lin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448;top:4243;width:2670;height:1893;mso-position-horizontal-relative:char" type="shapetype_75">
                  <v:imagedata r:id="rId9" o:detectmouseclick="t"/>
                  <w10:wrap type="none"/>
                  <v:stroke color="#3465a4" joinstyle="round" endcap="flat"/>
                </v:shape>
                <v:group id="shape_0" style="position:absolute;left:446;top:4244;width:2669;height:1888">
                  <v:shape id="shape_0" fillcolor="black" stroked="f" style="position:absolute;left:446;top:4244;width:2668;height:1887;mso-position-horizontal-relative:char">
                    <w10:wrap type="none"/>
                    <v:fill o:detectmouseclick="t" type="solid" color2="white"/>
                    <v:stroke color="#3465a4" joinstyle="round" endcap="flat"/>
                  </v:shape>
                  <v:shape id="shape_0" stroked="t" style="position:absolute;left:446;top:4244;width:2668;height:1887;mso-position-horizontal-relative:char">
                    <w10:wrap type="none"/>
                    <v:fill o:detectmouseclick="t" on="false"/>
                    <v:stroke color="black" weight="1440" joinstyle="round" endcap="round"/>
                  </v:shape>
                </v:group>
                <v:shape id="shape_0" fillcolor="black" stroked="f" style="position:absolute;left:446;top:4244;width:2668;height:1887;mso-position-horizontal-relative:char">
                  <w10:wrap type="none"/>
                  <v:fill o:detectmouseclick="t" type="solid" color2="white"/>
                  <v:stroke color="#3465a4" joinstyle="round" endcap="flat"/>
                </v:shape>
                <v:shape id="shape_0" stroked="f" style="position:absolute;left:448;top:4243;width:2670;height:1893;mso-position-horizontal-relative:char" type="shapetype_75">
                  <v:imagedata r:id="rId10" o:detectmouseclick="t"/>
                  <w10:wrap type="none"/>
                  <v:stroke color="#3465a4" joinstyle="round" endcap="flat"/>
                </v:shape>
                <v:shape id="shape_0" stroked="t" style="position:absolute;left:446;top:4244;width:2668;height:1887;mso-position-horizontal-relative:char">
                  <w10:wrap type="none"/>
                  <v:fill o:detectmouseclick="t" on="false"/>
                  <v:stroke color="black" weight="8280" joinstyle="round" endcap="round"/>
                </v:shape>
                <v:shape id="shape_0" stroked="t" style="position:absolute;left:579;top:5354;width:156;height:35;mso-position-horizontal-relative:char">
                  <w10:wrap type="none"/>
                  <v:fill o:detectmouseclick="t" on="false"/>
                  <v:stroke color="black" weight="8280" joinstyle="round" endcap="round"/>
                </v:shape>
                <v:shape id="shape_0" stroked="t" style="position:absolute;left:806;top:5769;width:68;height:16;mso-position-horizontal-relative:char">
                  <w10:wrap type="none"/>
                  <v:fill o:detectmouseclick="t" on="false"/>
                  <v:stroke color="black" weight="8280" joinstyle="round" endcap="round"/>
                </v:shape>
                <v:shape id="shape_0" stroked="t" style="position:absolute;left:1422;top:5878;width:40;height:73;mso-position-horizontal-relative:char">
                  <w10:wrap type="none"/>
                  <v:fill o:detectmouseclick="t" on="false"/>
                  <v:stroke color="black" weight="8280" joinstyle="round" endcap="round"/>
                </v:shape>
                <v:shape id="shape_0" stroked="t" style="position:absolute;left:2209;top:5762;width:16;height:82;mso-position-horizontal-relative:char">
                  <w10:wrap type="none"/>
                  <v:fill o:detectmouseclick="t" on="false"/>
                  <v:stroke color="black" weight="8280" joinstyle="round" endcap="round"/>
                </v:shape>
                <v:shape id="shape_0" stroked="t" style="position:absolute;left:2554;top:5247;width:201;height:311;mso-position-horizontal-relative:char">
                  <w10:wrap type="none"/>
                  <v:fill o:detectmouseclick="t" on="false"/>
                  <v:stroke color="black" weight="8280" joinstyle="round" endcap="round"/>
                </v:shape>
                <v:shape id="shape_0" stroked="t" style="position:absolute;left:2936;top:4913;width:90;height:116;mso-position-horizontal-relative:char">
                  <w10:wrap type="none"/>
                  <v:fill o:detectmouseclick="t" on="false"/>
                  <v:stroke color="black" weight="8280" joinstyle="round" endcap="round"/>
                </v:shape>
                <v:shape id="shape_0" stroked="t" style="position:absolute;left:2812;top:4481;width:3;height:53;mso-position-horizontal-relative:char">
                  <w10:wrap type="none"/>
                  <v:fill o:detectmouseclick="t" on="false"/>
                  <v:stroke color="black" weight="8280" joinstyle="round" endcap="round"/>
                </v:shape>
                <v:shape id="shape_0" stroked="t" style="position:absolute;left:2243;top:4344;width:44;height:70;mso-position-horizontal-relative:char">
                  <w10:wrap type="none"/>
                  <v:fill o:detectmouseclick="t" on="false"/>
                  <v:stroke color="black" weight="8280" joinstyle="round" endcap="round"/>
                </v:shape>
                <v:shape id="shape_0" stroked="t" style="position:absolute;left:1810;top:4387;width:21;height:59;mso-position-horizontal-relative:char">
                  <w10:wrap type="none"/>
                  <v:fill o:detectmouseclick="t" on="false"/>
                  <v:stroke color="black" weight="8280" joinstyle="round" endcap="round"/>
                </v:shape>
                <v:shape id="shape_0" stroked="t" style="position:absolute;left:1310;top:4470;width:81;height:59;mso-position-horizontal-relative:char">
                  <w10:wrap type="none"/>
                  <v:fill o:detectmouseclick="t" on="false"/>
                  <v:stroke color="black" weight="8280" joinstyle="round" endcap="round"/>
                </v:shape>
                <v:shape id="shape_0" stroked="t" style="position:absolute;left:687;top:4873;width:12;height:60;mso-position-horizontal-relative:char">
                  <w10:wrap type="none"/>
                  <v:fill o:detectmouseclick="t" on="false"/>
                  <v:stroke color="black" weight="8280" joinstyle="round" endcap="round"/>
                </v:shape>
                <v:shape id="shape_0" stroked="f" style="position:absolute;left:1548;top:4800;width:499;height:823;mso-position-horizontal-relative:char" type="shapetype_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and</w:t>
                        </w:r>
                      </w:p>
                    </w:txbxContent>
                  </v:textbox>
                  <w10:wrap type="none"/>
                  <v:fill o:detectmouseclick="t" on="false"/>
                  <v:stroke color="#3465a4" joinstyle="round" endcap="flat"/>
                </v:shape>
                <v:shape id="shape_0" stroked="f" style="position:absolute;left:2253;top:4917;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1187;top:5176;width:1261;height:823;mso-position-horizontal-relative:char" type="shapetype_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E-UTRAN</w:t>
                        </w:r>
                      </w:p>
                    </w:txbxContent>
                  </v:textbox>
                  <w10:wrap type="none"/>
                  <v:fill o:detectmouseclick="t" on="false"/>
                  <v:stroke color="#3465a4" joinstyle="round" endcap="flat"/>
                </v:shape>
                <v:shape id="shape_0" stroked="f" style="position:absolute;left:2183;top:5250;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2203;top:5090;width:79;height:409;mso-position-horizontal-relative:char" type="shapetype_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 </w:t>
                        </w:r>
                      </w:p>
                    </w:txbxContent>
                  </v:textbox>
                  <w10:wrap type="none"/>
                  <v:fill o:detectmouseclick="t" on="false"/>
                  <v:stroke color="#3465a4" joinstyle="round" endcap="flat"/>
                </v:shape>
                <v:shape id="shape_0" stroked="f" style="position:absolute;left:2282;top:5164;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fillcolor="#cecece" stroked="f" style="position:absolute;left:2816;top:4961;width:16;height:22;mso-position-horizontal-relative:char">
                  <w10:wrap type="none"/>
                  <v:fill o:detectmouseclick="t" type="solid" color2="#313131"/>
                  <v:stroke color="#3465a4" joinstyle="round" endcap="flat"/>
                </v:shape>
                <v:shape id="shape_0" fillcolor="#cecece" stroked="f" style="position:absolute;left:2833;top:4970;width:38;height:13;mso-position-horizontal-relative:char">
                  <w10:wrap type="none"/>
                  <v:fill o:detectmouseclick="t" type="solid" color2="#313131"/>
                  <v:stroke color="#3465a4" joinstyle="round" endcap="flat"/>
                </v:shape>
                <v:shape id="shape_0" fillcolor="#cecece" stroked="f" style="position:absolute;left:2821;top:4937;width:38;height:67;mso-position-horizontal-relative:char">
                  <w10:wrap type="none"/>
                  <v:fill o:detectmouseclick="t" type="solid" color2="#313131"/>
                  <v:stroke color="#3465a4" joinstyle="round" endcap="flat"/>
                </v:shape>
                <v:shape id="shape_0" fillcolor="#cecece" stroked="f" style="position:absolute;left:2824;top:4984;width:6;height:3;mso-position-horizontal-relative:char">
                  <w10:wrap type="none"/>
                  <v:fill o:detectmouseclick="t" type="solid" color2="#313131"/>
                  <v:stroke color="#3465a4" joinstyle="round" endcap="flat"/>
                </v:shape>
                <v:shape id="shape_0" fillcolor="#cecece" stroked="f" style="position:absolute;left:2651;top:4984;width:173;height:146;mso-position-horizontal-relative:char">
                  <w10:wrap type="none"/>
                  <v:fill o:detectmouseclick="t" type="solid" color2="#313131"/>
                  <v:stroke color="#3465a4" joinstyle="round" endcap="flat"/>
                </v:shape>
                <v:shape id="shape_0" fillcolor="#cecece" stroked="f" style="position:absolute;left:2653;top:5129;width:8;height:3;mso-position-horizontal-relative:char">
                  <w10:wrap type="none"/>
                  <v:fill o:detectmouseclick="t" type="solid" color2="#313131"/>
                  <v:stroke color="#3465a4" joinstyle="round" endcap="flat"/>
                </v:shape>
                <v:shape id="shape_0" fillcolor="#cecece" stroked="f" style="position:absolute;left:2659;top:4984;width:173;height:148;mso-position-horizontal-relative:char">
                  <w10:wrap type="none"/>
                  <v:fill o:detectmouseclick="t" type="solid" color2="#313131"/>
                  <v:stroke color="#3465a4" joinstyle="round" endcap="flat"/>
                </v:shape>
                <v:shape id="shape_0" fillcolor="#cecece" stroked="f" style="position:absolute;left:2801;top:4982;width:29;height:5;mso-position-horizontal-relative:char">
                  <w10:wrap type="none"/>
                  <v:fill o:detectmouseclick="t" type="solid" color2="#313131"/>
                  <v:stroke color="#3465a4" joinstyle="round" endcap="flat"/>
                </v:shape>
                <v:shape id="shape_0" fillcolor="#cecece" stroked="f" style="position:absolute;left:2825;top:4984;width:7;height:3;mso-position-horizontal-relative:char">
                  <w10:wrap type="none"/>
                  <v:fill o:detectmouseclick="t" type="solid" color2="#313131"/>
                  <v:stroke color="#3465a4" joinstyle="round" endcap="flat"/>
                </v:shape>
                <v:shape id="shape_0" fillcolor="#cecece" stroked="f" style="position:absolute;left:2830;top:4976;width:2;height:8;mso-position-horizontal-relative:char">
                  <w10:wrap type="none"/>
                  <v:fill o:detectmouseclick="t" type="solid" color2="#313131"/>
                  <v:stroke color="#3465a4" joinstyle="round" endcap="flat"/>
                </v:shape>
                <v:shape id="shape_0" fillcolor="#cecece" stroked="f" style="position:absolute;left:2824;top:4978;width:8;height:6;mso-position-horizontal-relative:char">
                  <w10:wrap type="none"/>
                  <v:fill o:detectmouseclick="t" type="solid" color2="#313131"/>
                  <v:stroke color="#3465a4" joinstyle="round" endcap="flat"/>
                </v:shape>
                <v:shape id="shape_0" fillcolor="#cecece" stroked="f" style="position:absolute;left:2809;top:5163;width:5;height:3;mso-position-horizontal-relative:char">
                  <w10:wrap type="none"/>
                  <v:fill o:detectmouseclick="t" type="solid" color2="#313131"/>
                  <v:stroke color="#3465a4" joinstyle="round" endcap="flat"/>
                </v:shape>
                <v:shape id="shape_0" fillcolor="#cecece" stroked="f" style="position:absolute;left:2812;top:4984;width:23;height:180;mso-position-horizontal-relative:char">
                  <w10:wrap type="none"/>
                  <v:fill o:detectmouseclick="t" type="solid" color2="#313131"/>
                  <v:stroke color="#3465a4" joinstyle="round" endcap="flat"/>
                </v:shape>
                <v:shape id="shape_0" fillcolor="#cecece" stroked="f" style="position:absolute;left:2827;top:4984;width:8;height:3;mso-position-horizontal-relative:char">
                  <w10:wrap type="none"/>
                  <v:fill o:detectmouseclick="t" type="solid" color2="#313131"/>
                  <v:stroke color="#3465a4" joinstyle="round" endcap="flat"/>
                </v:shape>
                <v:shape id="shape_0" fillcolor="#cecece" stroked="f" style="position:absolute;left:2805;top:4985;width:24;height:179;mso-position-horizontal-relative:char">
                  <w10:wrap type="none"/>
                  <v:fill o:detectmouseclick="t" type="solid" color2="#313131"/>
                  <v:stroke color="#3465a4" joinstyle="round" endcap="flat"/>
                </v:shape>
                <v:shape id="shape_0" fillcolor="#cecece" stroked="f" style="position:absolute;left:2666;top:5122;width:158;height:17;mso-position-horizontal-relative:char">
                  <w10:wrap type="none"/>
                  <v:fill o:detectmouseclick="t" type="solid" color2="#313131"/>
                  <v:stroke color="#3465a4" joinstyle="round" endcap="flat"/>
                </v:shape>
                <v:shape id="shape_0" fillcolor="#cecece" stroked="f" style="position:absolute;left:2692;top:5092;width:123;height:47;mso-position-horizontal-relative:char">
                  <w10:wrap type="none"/>
                  <v:fill o:detectmouseclick="t" type="solid" color2="#313131"/>
                  <v:stroke color="#3465a4" joinstyle="round" endcap="flat"/>
                </v:shape>
                <v:shape id="shape_0" fillcolor="#cecece" stroked="f" style="position:absolute;left:2700;top:5092;width:130;height:12;mso-position-horizontal-relative:char">
                  <w10:wrap type="none"/>
                  <v:fill o:detectmouseclick="t" type="solid" color2="#313131"/>
                  <v:stroke color="#3465a4" joinstyle="round" endcap="flat"/>
                </v:shape>
                <v:shape id="shape_0" fillcolor="#cecece" stroked="f" style="position:absolute;left:2722;top:5068;width:101;height:36;mso-position-horizontal-relative:char">
                  <w10:wrap type="none"/>
                  <v:fill o:detectmouseclick="t" type="solid" color2="#313131"/>
                  <v:stroke color="#3465a4" joinstyle="round" endcap="flat"/>
                </v:shape>
                <v:shape id="shape_0" fillcolor="#cecece" stroked="f" style="position:absolute;left:2732;top:5068;width:98;height:8;mso-position-horizontal-relative:char">
                  <w10:wrap type="none"/>
                  <v:fill o:detectmouseclick="t" type="solid" color2="#313131"/>
                  <v:stroke color="#3465a4" joinstyle="round" endcap="flat"/>
                </v:shape>
                <v:shape id="shape_0" fillcolor="#cecece" stroked="f" style="position:absolute;left:2747;top:5045;width:76;height:31;mso-position-horizontal-relative:char">
                  <w10:wrap type="none"/>
                  <v:fill o:detectmouseclick="t" type="solid" color2="#313131"/>
                  <v:stroke color="#3465a4" joinstyle="round" endcap="flat"/>
                </v:shape>
                <v:shape id="shape_0" fillcolor="#cecece" stroked="f" style="position:absolute;left:2756;top:5045;width:76;height:8;mso-position-horizontal-relative:char">
                  <w10:wrap type="none"/>
                  <v:fill o:detectmouseclick="t" type="solid" color2="#313131"/>
                  <v:stroke color="#3465a4" joinstyle="round" endcap="flat"/>
                </v:shape>
                <v:shape id="shape_0" fillcolor="#cecece" stroked="f" style="position:absolute;left:2769;top:5029;width:57;height:24;mso-position-horizontal-relative:char">
                  <w10:wrap type="none"/>
                  <v:fill o:detectmouseclick="t" type="solid" color2="#313131"/>
                  <v:stroke color="#3465a4" joinstyle="round" endcap="flat"/>
                </v:shape>
                <v:shape id="shape_0" fillcolor="#cecece" stroked="f" style="position:absolute;left:2777;top:5029;width:58;height:5;mso-position-horizontal-relative:char">
                  <w10:wrap type="none"/>
                  <v:fill o:detectmouseclick="t" type="solid" color2="#313131"/>
                  <v:stroke color="#3465a4" joinstyle="round" endcap="flat"/>
                </v:shape>
                <v:shape id="shape_0" fillcolor="#cecece" stroked="f" style="position:absolute;left:2786;top:5015;width:43;height:19;mso-position-horizontal-relative:char">
                  <w10:wrap type="none"/>
                  <v:fill o:detectmouseclick="t" type="solid" color2="#313131"/>
                  <v:stroke color="#3465a4" joinstyle="round" endcap="flat"/>
                </v:shape>
                <v:shape id="shape_0" fillcolor="#cecece" stroked="f" style="position:absolute;left:2792;top:5015;width:43;height:4;mso-position-horizontal-relative:char">
                  <w10:wrap type="none"/>
                  <v:fill o:detectmouseclick="t" type="solid" color2="#313131"/>
                  <v:stroke color="#3465a4" joinstyle="round" endcap="flat"/>
                </v:shape>
                <v:shape id="shape_0" fillcolor="#cecece" stroked="f" style="position:absolute;left:2805;top:5008;width:24;height:11;mso-position-horizontal-relative:char">
                  <w10:wrap type="none"/>
                  <v:fill o:detectmouseclick="t" type="solid" color2="#313131"/>
                  <v:stroke color="#3465a4" joinstyle="round" endcap="flat"/>
                </v:shape>
                <v:shape id="shape_0" fillcolor="#cecece" stroked="f" style="position:absolute;left:2672;top:5107;width:142;height:51;mso-position-horizontal-relative:char">
                  <w10:wrap type="none"/>
                  <v:fill o:detectmouseclick="t" type="solid" color2="#313131"/>
                  <v:stroke color="#3465a4" joinstyle="round" endcap="flat"/>
                </v:shape>
                <v:shape id="shape_0" fillcolor="#cecece" stroked="f" style="position:absolute;left:2683;top:5107;width:143;height:17;mso-position-horizontal-relative:char">
                  <w10:wrap type="none"/>
                  <v:fill o:detectmouseclick="t" type="solid" color2="#313131"/>
                  <v:stroke color="#3465a4" joinstyle="round" endcap="flat"/>
                </v:shape>
                <v:shape id="shape_0" fillcolor="#cecece" stroked="f" style="position:absolute;left:2707;top:5077;width:110;height:47;mso-position-horizontal-relative:char">
                  <w10:wrap type="none"/>
                  <v:fill o:detectmouseclick="t" type="solid" color2="#313131"/>
                  <v:stroke color="#3465a4" joinstyle="round" endcap="flat"/>
                </v:shape>
                <v:shape id="shape_0" fillcolor="#cecece" stroked="f" style="position:absolute;left:2715;top:5077;width:115;height:14;mso-position-horizontal-relative:char">
                  <w10:wrap type="none"/>
                  <v:fill o:detectmouseclick="t" type="solid" color2="#313131"/>
                  <v:stroke color="#3465a4" joinstyle="round" endcap="flat"/>
                </v:shape>
                <v:shape id="shape_0" fillcolor="#cecece" stroked="f" style="position:absolute;left:2735;top:5056;width:88;height:33;mso-position-horizontal-relative:char">
                  <w10:wrap type="none"/>
                  <v:fill o:detectmouseclick="t" type="solid" color2="#313131"/>
                  <v:stroke color="#3465a4" joinstyle="round" endcap="flat"/>
                </v:shape>
                <v:shape id="shape_0" fillcolor="#cecece" stroked="f" style="position:absolute;left:2743;top:5056;width:87;height:8;mso-position-horizontal-relative:char">
                  <w10:wrap type="none"/>
                  <v:fill o:detectmouseclick="t" type="solid" color2="#313131"/>
                  <v:stroke color="#3465a4" joinstyle="round" endcap="flat"/>
                </v:shape>
                <v:shape id="shape_0" fillcolor="#cecece" stroked="f" style="position:absolute;left:2758;top:5038;width:65;height:26;mso-position-horizontal-relative:char">
                  <w10:wrap type="none"/>
                  <v:fill o:detectmouseclick="t" type="solid" color2="#313131"/>
                  <v:stroke color="#3465a4" joinstyle="round" endcap="flat"/>
                </v:shape>
                <v:shape id="shape_0" fillcolor="#cecece" stroked="f" style="position:absolute;left:2765;top:5038;width:67;height:5;mso-position-horizontal-relative:char">
                  <w10:wrap type="none"/>
                  <v:fill o:detectmouseclick="t" type="solid" color2="#313131"/>
                  <v:stroke color="#3465a4" joinstyle="round" endcap="flat"/>
                </v:shape>
                <v:shape id="shape_0" fillcolor="#cecece" stroked="f" style="position:absolute;left:2775;top:5020;width:51;height:23;mso-position-horizontal-relative:char">
                  <w10:wrap type="none"/>
                  <v:fill o:detectmouseclick="t" type="solid" color2="#313131"/>
                  <v:stroke color="#3465a4" joinstyle="round" endcap="flat"/>
                </v:shape>
                <v:shape id="shape_0" fillcolor="#cecece" stroked="f" style="position:absolute;left:2784;top:5023;width:46;height:2;mso-position-horizontal-relative:char">
                  <w10:wrap type="none"/>
                  <v:fill o:detectmouseclick="t" type="solid" color2="#313131"/>
                  <v:stroke color="#3465a4" joinstyle="round" endcap="flat"/>
                </v:shape>
                <v:shape id="shape_0" fillcolor="#cecece" stroked="f" style="position:absolute;left:2792;top:5011;width:32;height:14;mso-position-horizontal-relative:char">
                  <w10:wrap type="none"/>
                  <v:fill o:detectmouseclick="t" type="solid" color2="#313131"/>
                  <v:stroke color="#3465a4" joinstyle="round" endcap="flat"/>
                </v:shape>
                <v:rect id="shape_0" fillcolor="#cecece" stroked="f" style="position:absolute;left:2799;top:5011;width:30;height:2;mso-position-horizontal-relative:char">
                  <w10:wrap type="none"/>
                  <v:fill o:detectmouseclick="t" type="solid" color2="#313131"/>
                  <v:stroke color="#3465a4" joinstyle="round" endcap="flat"/>
                </v:rect>
                <v:shape id="shape_0" fillcolor="black" stroked="f" style="position:absolute;left:2642;top:4522;width:89;height:649;mso-position-horizontal-relative:char">
                  <w10:wrap type="none"/>
                  <v:fill o:detectmouseclick="t" type="solid" color2="white"/>
                  <v:stroke color="#3465a4" joinstyle="round" endcap="flat"/>
                </v:shape>
                <v:shape id="shape_0" fillcolor="black" stroked="f" style="position:absolute;left:2724;top:4548;width:90;height:623;mso-position-horizontal-relative:char">
                  <w10:wrap type="none"/>
                  <v:fill o:detectmouseclick="t" type="solid" color2="white"/>
                  <v:stroke color="#3465a4" joinstyle="round" endcap="flat"/>
                </v:shape>
                <v:shape id="shape_0" stroked="t" style="position:absolute;left:2651;top:4644;width:145;height:497;mso-position-horizontal-relative:char">
                  <w10:wrap type="none"/>
                  <v:fill o:detectmouseclick="t" on="false"/>
                  <v:stroke color="black" weight="1440" joinstyle="round" endcap="round"/>
                </v:shape>
                <v:shape id="shape_0" stroked="t" style="position:absolute;left:2657;top:4644;width:147;height:495;mso-position-horizontal-relative:char">
                  <w10:wrap type="none"/>
                  <v:fill o:detectmouseclick="t" on="false"/>
                  <v:stroke color="black" weight="1440" joinstyle="round" endcap="round"/>
                </v:shape>
                <v:shape id="shape_0" fillcolor="black" stroked="f" style="position:absolute;left:2700;top:4475;width:27;height:63;mso-position-horizontal-relative:char">
                  <w10:wrap type="none"/>
                  <v:fill o:detectmouseclick="t" type="solid" color2="white"/>
                  <v:stroke color="#3465a4" joinstyle="round" endcap="flat"/>
                </v:shape>
                <v:shape id="shape_0" fillcolor="black" stroked="f" style="position:absolute;left:2726;top:4475;width:33;height:61;mso-position-horizontal-relative:char">
                  <w10:wrap type="none"/>
                  <v:fill o:detectmouseclick="t" type="solid" color2="white"/>
                  <v:stroke color="#3465a4" joinstyle="round" endcap="flat"/>
                </v:shape>
                <v:shape id="shape_0" fillcolor="black" stroked="f" style="position:absolute;left:2317;top:4372;width:1;height:241;mso-position-horizontal-relative:char">
                  <w10:wrap type="none"/>
                  <v:fill o:detectmouseclick="t" type="solid" color2="white"/>
                  <v:stroke color="#3465a4" joinstyle="round" endcap="flat"/>
                </v:shape>
                <v:rect id="shape_0" fillcolor="#dadada" stroked="f" style="position:absolute;left:2494;top:4849;width:132;height:347;mso-position-horizontal-relative:char">
                  <w10:wrap type="none"/>
                  <v:fill o:detectmouseclick="t" type="solid" color2="#252525"/>
                  <v:stroke color="#3465a4" joinstyle="round" endcap="flat"/>
                </v:rect>
                <v:rect id="shape_0" fillcolor="#f0f0f0" stroked="f" style="position:absolute;left:2498;top:4869;width:120;height:323;mso-position-horizontal-relative:char">
                  <w10:wrap type="none"/>
                  <v:fill o:detectmouseclick="t" type="solid" color2="#0f0f0f"/>
                  <v:stroke color="#3465a4" joinstyle="round" endcap="flat"/>
                </v:rect>
                <v:shape id="shape_0" fillcolor="#474747" stroked="f" style="position:absolute;left:2621;top:4834;width:35;height:362;mso-position-horizontal-relative:char">
                  <w10:wrap type="none"/>
                  <v:fill o:detectmouseclick="t" type="solid" color2="#b8b8b8"/>
                  <v:stroke color="#3465a4" joinstyle="round" endcap="flat"/>
                </v:shape>
                <v:shape id="shape_0" fillcolor="#919191" stroked="f" style="position:absolute;left:2494;top:4834;width:162;height:21;mso-position-horizontal-relative:char">
                  <w10:wrap type="none"/>
                  <v:fill o:detectmouseclick="t" type="solid" color2="#6e6e6e"/>
                  <v:stroke color="#3465a4" joinstyle="round" endcap="flat"/>
                </v:shape>
                <v:rect id="shape_0" fillcolor="#dadada" stroked="f" style="position:absolute;left:2565;top:5039;width:50;height:149;mso-position-horizontal-relative:char">
                  <w10:wrap type="none"/>
                  <v:fill o:detectmouseclick="t" type="solid" color2="#252525"/>
                  <v:stroke color="#3465a4" joinstyle="round" endcap="flat"/>
                </v:rect>
                <v:rect id="shape_0" fillcolor="#dadada" stroked="f" style="position:absolute;left:2507;top:5039;width:50;height:149;mso-position-horizontal-relative:char">
                  <w10:wrap type="none"/>
                  <v:fill o:detectmouseclick="t" type="solid" color2="#252525"/>
                  <v:stroke color="#3465a4" joinstyle="round" endcap="flat"/>
                </v:rect>
                <v:rect id="shape_0" fillcolor="#dadada" stroked="f" style="position:absolute;left:2507;top:4875;width:50;height:148;mso-position-horizontal-relative:char">
                  <w10:wrap type="none"/>
                  <v:fill o:detectmouseclick="t" type="solid" color2="#252525"/>
                  <v:stroke color="#3465a4" joinstyle="round" endcap="flat"/>
                </v:rect>
                <v:rect id="shape_0" fillcolor="#dadada" stroked="f" style="position:absolute;left:2565;top:4877;width:50;height:148;mso-position-horizontal-relative:char">
                  <w10:wrap type="none"/>
                  <v:fill o:detectmouseclick="t" type="solid" color2="#252525"/>
                  <v:stroke color="#3465a4" joinstyle="round" endcap="flat"/>
                </v:rect>
                <v:rect id="shape_0" fillcolor="#cecece" stroked="f" style="position:absolute;left:2496;top:5024;width:126;height:14;mso-position-horizontal-relative:char">
                  <w10:wrap type="none"/>
                  <v:fill o:detectmouseclick="t" type="solid" color2="#313131"/>
                  <v:stroke color="#3465a4" joinstyle="round" endcap="flat"/>
                </v:rect>
                <v:rect id="shape_0" fillcolor="#919191" stroked="f" style="position:absolute;left:2531;top:5024;width:20;height:14;mso-position-horizontal-relative:char">
                  <w10:wrap type="none"/>
                  <v:fill o:detectmouseclick="t" type="solid" color2="#6e6e6e"/>
                  <v:stroke color="#3465a4" joinstyle="round" endcap="flat"/>
                </v:rect>
                <v:shape id="shape_0" fillcolor="#cecece" stroked="f" style="position:absolute;left:2522;top:5026;width:29;height:3;mso-position-horizontal-relative:char">
                  <w10:wrap type="none"/>
                  <v:fill o:detectmouseclick="t" type="solid" color2="#313131"/>
                  <v:stroke color="#3465a4" joinstyle="round" endcap="flat"/>
                </v:shape>
                <v:rect id="shape_0" fillcolor="#919191" stroked="f" style="position:absolute;left:2565;top:5024;width:20;height:14;mso-position-horizontal-relative:char">
                  <w10:wrap type="none"/>
                  <v:fill o:detectmouseclick="t" type="solid" color2="#6e6e6e"/>
                  <v:stroke color="#3465a4" joinstyle="round" endcap="flat"/>
                </v:rect>
                <v:shape id="shape_0" fillcolor="#cecece" stroked="f" style="position:absolute;left:2554;top:5026;width:34;height:3;mso-position-horizontal-relative:char">
                  <w10:wrap type="none"/>
                  <v:fill o:detectmouseclick="t" type="solid" color2="#313131"/>
                  <v:stroke color="#3465a4" joinstyle="round" endcap="flat"/>
                </v:shape>
                <v:shape id="shape_0" fillcolor="#919191" stroked="f" style="position:absolute;left:2730;top:4475;width:294;height:48;mso-position-horizontal-relative:char">
                  <w10:wrap type="none"/>
                  <v:fill o:detectmouseclick="t" type="solid" color2="#6e6e6e"/>
                  <v:stroke color="#3465a4" joinstyle="round" endcap="flat"/>
                </v:shape>
                <v:shape id="shape_0" fillcolor="#919191" stroked="f" style="position:absolute;left:2436;top:4475;width:293;height:48;mso-position-horizontal-relative:char">
                  <w10:wrap type="none"/>
                  <v:fill o:detectmouseclick="t" type="solid" color2="#6e6e6e"/>
                  <v:stroke color="#3465a4" joinstyle="round" endcap="flat"/>
                </v:shape>
                <v:shape id="shape_0" fillcolor="#919191" stroked="f" style="position:absolute;left:2436;top:4428;width:293;height:46;mso-position-horizontal-relative:char">
                  <w10:wrap type="none"/>
                  <v:fill o:detectmouseclick="t" type="solid" color2="#6e6e6e"/>
                  <v:stroke color="#3465a4" joinstyle="round" endcap="flat"/>
                </v:shape>
                <v:shape id="shape_0" fillcolor="#919191" stroked="f" style="position:absolute;left:2730;top:4428;width:294;height:46;mso-position-horizontal-relative:char">
                  <w10:wrap type="none"/>
                  <v:fill o:detectmouseclick="t" type="solid" color2="#6e6e6e"/>
                  <v:stroke color="#3465a4" joinstyle="round" endcap="flat"/>
                </v:shape>
                <v:shape id="shape_0" fillcolor="#618ffd" stroked="f" style="position:absolute;left:2730;top:4470;width:294;height:47;mso-position-horizontal-relative:char">
                  <w10:wrap type="none"/>
                  <v:fill o:detectmouseclick="t" type="solid" color2="#9e7002"/>
                  <v:stroke color="#3465a4" joinstyle="round" endcap="flat"/>
                </v:shape>
                <v:shape id="shape_0" fillcolor="#618ffd" stroked="f" style="position:absolute;left:2436;top:4470;width:293;height:47;mso-position-horizontal-relative:char">
                  <w10:wrap type="none"/>
                  <v:fill o:detectmouseclick="t" type="solid" color2="#9e7002"/>
                  <v:stroke color="#3465a4" joinstyle="round" endcap="flat"/>
                </v:shape>
                <v:shape id="shape_0" fillcolor="#618ffd" stroked="f" style="position:absolute;left:2436;top:4421;width:293;height:48;mso-position-horizontal-relative:char">
                  <w10:wrap type="none"/>
                  <v:fill o:detectmouseclick="t" type="solid" color2="#9e7002"/>
                  <v:stroke color="#3465a4" joinstyle="round" endcap="flat"/>
                </v:shape>
                <v:shape id="shape_0" fillcolor="#618ffd" stroked="f" style="position:absolute;left:2730;top:4421;width:294;height:48;mso-position-horizontal-relative:char">
                  <w10:wrap type="none"/>
                  <v:fill o:detectmouseclick="t" type="solid" color2="#9e7002"/>
                  <v:stroke color="#3465a4" joinstyle="round" endcap="flat"/>
                </v:shape>
                <v:shape id="shape_0" fillcolor="#676767" stroked="f" style="position:absolute;left:2730;top:4473;width:128;height:29;mso-position-horizontal-relative:char">
                  <w10:wrap type="none"/>
                  <v:fill o:detectmouseclick="t" type="solid" color2="#989898"/>
                  <v:stroke color="#3465a4" joinstyle="round" endcap="flat"/>
                </v:shape>
                <v:shape id="shape_0" fillcolor="#676767" stroked="f" style="position:absolute;left:2601;top:4473;width:128;height:29;mso-position-horizontal-relative:char">
                  <w10:wrap type="none"/>
                  <v:fill o:detectmouseclick="t" type="solid" color2="#989898"/>
                  <v:stroke color="#3465a4" joinstyle="round" endcap="flat"/>
                </v:shape>
                <v:shape id="shape_0" fillcolor="#676767" stroked="f" style="position:absolute;left:2601;top:4445;width:128;height:27;mso-position-horizontal-relative:char">
                  <w10:wrap type="none"/>
                  <v:fill o:detectmouseclick="t" type="solid" color2="#989898"/>
                  <v:stroke color="#3465a4" joinstyle="round" endcap="flat"/>
                </v:shape>
                <v:shape id="shape_0" fillcolor="#676767" stroked="f" style="position:absolute;left:2730;top:4445;width:128;height:27;mso-position-horizontal-relative:char">
                  <w10:wrap type="none"/>
                  <v:fill o:detectmouseclick="t" type="solid" color2="#989898"/>
                  <v:stroke color="#3465a4" joinstyle="round" endcap="flat"/>
                </v:shape>
                <v:shape id="shape_0" fillcolor="#3365fb" stroked="f" style="position:absolute;left:2730;top:4468;width:128;height:27;mso-position-horizontal-relative:char">
                  <w10:wrap type="none"/>
                  <v:fill o:detectmouseclick="t" type="solid" color2="#cc9a04"/>
                  <v:stroke color="#3465a4" joinstyle="round" endcap="flat"/>
                </v:shape>
                <v:shape id="shape_0" fillcolor="#3365fb" stroked="f" style="position:absolute;left:2601;top:4468;width:128;height:27;mso-position-horizontal-relative:char">
                  <w10:wrap type="none"/>
                  <v:fill o:detectmouseclick="t" type="solid" color2="#cc9a04"/>
                  <v:stroke color="#3465a4" joinstyle="round" endcap="flat"/>
                </v:shape>
                <v:shape id="shape_0" fillcolor="#3365fb" stroked="f" style="position:absolute;left:2601;top:4438;width:128;height:29;mso-position-horizontal-relative:char">
                  <w10:wrap type="none"/>
                  <v:fill o:detectmouseclick="t" type="solid" color2="#cc9a04"/>
                  <v:stroke color="#3465a4" joinstyle="round" endcap="flat"/>
                </v:shape>
                <v:shape id="shape_0" fillcolor="#3365fb" stroked="f" style="position:absolute;left:2730;top:4438;width:128;height:29;mso-position-horizontal-relative:char">
                  <w10:wrap type="none"/>
                  <v:fill o:detectmouseclick="t" type="solid" color2="#cc9a04"/>
                  <v:stroke color="#3465a4" joinstyle="round" endcap="flat"/>
                </v:shape>
                <v:shape id="shape_0" fillcolor="#cecece" stroked="f" style="position:absolute;left:2730;top:4488;width:533;height:76;mso-position-horizontal-relative:char">
                  <w10:wrap type="none"/>
                  <v:fill o:detectmouseclick="t" type="solid" color2="#313131"/>
                  <v:stroke color="#3465a4" joinstyle="round" endcap="flat"/>
                </v:shape>
                <v:shape id="shape_0" fillcolor="#cecece" stroked="f" style="position:absolute;left:2198;top:4488;width:531;height:76;mso-position-horizontal-relative:char">
                  <w10:wrap type="none"/>
                  <v:fill o:detectmouseclick="t" type="solid" color2="#313131"/>
                  <v:stroke color="#3465a4" joinstyle="round" endcap="flat"/>
                </v:shape>
                <v:shape id="shape_0" fillcolor="#cecece" stroked="f" style="position:absolute;left:2198;top:4411;width:531;height:76;mso-position-horizontal-relative:char">
                  <w10:wrap type="none"/>
                  <v:fill o:detectmouseclick="t" type="solid" color2="#313131"/>
                  <v:stroke color="#3465a4" joinstyle="round" endcap="flat"/>
                </v:shape>
                <v:shape id="shape_0" fillcolor="#cecece" stroked="f" style="position:absolute;left:2730;top:4411;width:533;height:76;mso-position-horizontal-relative:char">
                  <w10:wrap type="none"/>
                  <v:fill o:detectmouseclick="t" type="solid" color2="#313131"/>
                  <v:stroke color="#3465a4" joinstyle="round" endcap="flat"/>
                </v:shape>
                <v:shape id="shape_0" fillcolor="#a2c1fe" stroked="f" style="position:absolute;left:2730;top:4481;width:533;height:76;mso-position-horizontal-relative:char">
                  <w10:wrap type="none"/>
                  <v:fill o:detectmouseclick="t" type="solid" color2="#5d3e01"/>
                  <v:stroke color="#3465a4" joinstyle="round" endcap="flat"/>
                </v:shape>
                <v:shape id="shape_0" fillcolor="#a2c1fe" stroked="f" style="position:absolute;left:2198;top:4481;width:531;height:76;mso-position-horizontal-relative:char">
                  <w10:wrap type="none"/>
                  <v:fill o:detectmouseclick="t" type="solid" color2="#5d3e01"/>
                  <v:stroke color="#3465a4" joinstyle="round" endcap="flat"/>
                </v:shape>
                <v:shape id="shape_0" fillcolor="#a2c1fe" stroked="f" style="position:absolute;left:2198;top:4404;width:531;height:76;mso-position-horizontal-relative:char">
                  <w10:wrap type="none"/>
                  <v:fill o:detectmouseclick="t" type="solid" color2="#5d3e01"/>
                  <v:stroke color="#3465a4" joinstyle="round" endcap="flat"/>
                </v:shape>
                <v:shape id="shape_0" fillcolor="#a2c1fe" stroked="f" style="position:absolute;left:2730;top:4404;width:533;height:76;mso-position-horizontal-relative:char">
                  <w10:wrap type="none"/>
                  <v:fill o:detectmouseclick="t" type="solid" color2="#5d3e01"/>
                  <v:stroke color="#3465a4" joinstyle="round" endcap="flat"/>
                </v:shape>
                <v:shape id="shape_0" fillcolor="#cecece" stroked="f" style="position:absolute;left:2730;top:4505;width:889;height:114;mso-position-horizontal-relative:char">
                  <w10:wrap type="none"/>
                  <v:fill o:detectmouseclick="t" type="solid" color2="#313131"/>
                  <v:stroke color="#3465a4" joinstyle="round" endcap="flat"/>
                </v:shape>
                <v:shape id="shape_0" fillcolor="#cecece" stroked="f" style="position:absolute;left:1841;top:4505;width:888;height:114;mso-position-horizontal-relative:char">
                  <w10:wrap type="none"/>
                  <v:fill o:detectmouseclick="t" type="solid" color2="#313131"/>
                  <v:stroke color="#3465a4" joinstyle="round" endcap="flat"/>
                </v:shape>
                <v:shape id="shape_0" fillcolor="#cecece" stroked="f" style="position:absolute;left:1841;top:4389;width:888;height:115;mso-position-horizontal-relative:char">
                  <w10:wrap type="none"/>
                  <v:fill o:detectmouseclick="t" type="solid" color2="#313131"/>
                  <v:stroke color="#3465a4" joinstyle="round" endcap="flat"/>
                </v:shape>
                <v:shape id="shape_0" fillcolor="#cecece" stroked="f" style="position:absolute;left:2730;top:4389;width:889;height:115;mso-position-horizontal-relative:char">
                  <w10:wrap type="none"/>
                  <v:fill o:detectmouseclick="t" type="solid" color2="#313131"/>
                  <v:stroke color="#3465a4" joinstyle="round" endcap="flat"/>
                </v:shape>
                <v:shape id="shape_0" fillcolor="#c0fef9" stroked="f" style="position:absolute;left:2730;top:4498;width:889;height:117;mso-position-horizontal-relative:char">
                  <w10:wrap type="none"/>
                  <v:fill o:detectmouseclick="t" type="solid" color2="#3f0106"/>
                  <v:stroke color="#3465a4" joinstyle="round" endcap="flat"/>
                </v:shape>
                <v:shape id="shape_0" fillcolor="#c0fef9" stroked="f" style="position:absolute;left:1841;top:4498;width:888;height:117;mso-position-horizontal-relative:char">
                  <w10:wrap type="none"/>
                  <v:fill o:detectmouseclick="t" type="solid" color2="#3f0106"/>
                  <v:stroke color="#3465a4" joinstyle="round" endcap="flat"/>
                </v:shape>
                <v:shape id="shape_0" fillcolor="#c0fef9" stroked="f" style="position:absolute;left:1841;top:4383;width:888;height:114;mso-position-horizontal-relative:char">
                  <w10:wrap type="none"/>
                  <v:fill o:detectmouseclick="t" type="solid" color2="#3f0106"/>
                  <v:stroke color="#3465a4" joinstyle="round" endcap="flat"/>
                </v:shape>
                <v:shape id="shape_0" fillcolor="#c0fef9" stroked="f" style="position:absolute;left:2730;top:4383;width:889;height:114;mso-position-horizontal-relative:char">
                  <w10:wrap type="none"/>
                  <v:fill o:detectmouseclick="t" type="solid" color2="#3f0106"/>
                  <v:stroke color="#3465a4" joinstyle="round" endcap="flat"/>
                </v:shape>
                <v:shape id="shape_0" fillcolor="#cecece" stroked="f" style="position:absolute;left:1978;top:5872;width:17;height:22;mso-position-horizontal-relative:char">
                  <w10:wrap type="none"/>
                  <v:fill o:detectmouseclick="t" type="solid" color2="#313131"/>
                  <v:stroke color="#3465a4" joinstyle="round" endcap="flat"/>
                </v:shape>
                <v:shape id="shape_0" fillcolor="#cecece" stroked="f" style="position:absolute;left:1996;top:5881;width:38;height:13;mso-position-horizontal-relative:char">
                  <w10:wrap type="none"/>
                  <v:fill o:detectmouseclick="t" type="solid" color2="#313131"/>
                  <v:stroke color="#3465a4" joinstyle="round" endcap="flat"/>
                </v:shape>
                <v:shape id="shape_0" fillcolor="#cecece" stroked="f" style="position:absolute;left:1983;top:5848;width:38;height:68;mso-position-horizontal-relative:char">
                  <w10:wrap type="none"/>
                  <v:fill o:detectmouseclick="t" type="solid" color2="#313131"/>
                  <v:stroke color="#3465a4" joinstyle="round" endcap="flat"/>
                </v:shape>
                <v:shape id="shape_0" fillcolor="#cecece" stroked="f" style="position:absolute;left:1984;top:5893;width:9;height:2;mso-position-horizontal-relative:char">
                  <w10:wrap type="none"/>
                  <v:fill o:detectmouseclick="t" type="solid" color2="#313131"/>
                  <v:stroke color="#3465a4" joinstyle="round" endcap="flat"/>
                </v:shape>
                <v:shape id="shape_0" fillcolor="#cecece" stroked="f" style="position:absolute;left:1813;top:5893;width:173;height:148;mso-position-horizontal-relative:char">
                  <w10:wrap type="none"/>
                  <v:fill o:detectmouseclick="t" type="solid" color2="#313131"/>
                  <v:stroke color="#3465a4" joinstyle="round" endcap="flat"/>
                </v:shape>
                <v:shape id="shape_0" fillcolor="#cecece" stroked="f" style="position:absolute;left:1815;top:6040;width:8;height:3;mso-position-horizontal-relative:char">
                  <w10:wrap type="none"/>
                  <v:fill o:detectmouseclick="t" type="solid" color2="#313131"/>
                  <v:stroke color="#3465a4" joinstyle="round" endcap="flat"/>
                </v:shape>
                <v:shape id="shape_0" fillcolor="#cecece" stroked="f" style="position:absolute;left:1821;top:5895;width:174;height:148;mso-position-horizontal-relative:char">
                  <w10:wrap type="none"/>
                  <v:fill o:detectmouseclick="t" type="solid" color2="#313131"/>
                  <v:stroke color="#3465a4" joinstyle="round" endcap="flat"/>
                </v:shape>
                <v:shape id="shape_0" fillcolor="#cecece" stroked="f" style="position:absolute;left:1963;top:5893;width:30;height:5;mso-position-horizontal-relative:char">
                  <w10:wrap type="none"/>
                  <v:fill o:detectmouseclick="t" type="solid" color2="#313131"/>
                  <v:stroke color="#3465a4" joinstyle="round" endcap="flat"/>
                </v:shape>
                <v:shape id="shape_0" fillcolor="#cecece" stroked="f" style="position:absolute;left:1987;top:5895;width:8;height:0;mso-position-horizontal-relative:char">
                  <w10:wrap type="none"/>
                  <v:fill o:detectmouseclick="t" type="solid" color2="#313131"/>
                  <v:stroke color="#3465a4" joinstyle="round" endcap="flat"/>
                </v:shape>
                <v:shape id="shape_0" fillcolor="#cecece" stroked="f" style="position:absolute;left:1992;top:5884;width:3;height:11;mso-position-horizontal-relative:char">
                  <w10:wrap type="none"/>
                  <v:fill o:detectmouseclick="t" type="solid" color2="#313131"/>
                  <v:stroke color="#3465a4" joinstyle="round" endcap="flat"/>
                </v:shape>
                <v:shape id="shape_0" fillcolor="#cecece" stroked="f" style="position:absolute;left:1984;top:5889;width:11;height:6;mso-position-horizontal-relative:char">
                  <w10:wrap type="none"/>
                  <v:fill o:detectmouseclick="t" type="solid" color2="#313131"/>
                  <v:stroke color="#3465a4" joinstyle="round" endcap="flat"/>
                </v:shape>
                <v:shape id="shape_0" fillcolor="#cecece" stroked="f" style="position:absolute;left:1969;top:6074;width:7;height:3;mso-position-horizontal-relative:char">
                  <w10:wrap type="none"/>
                  <v:fill o:detectmouseclick="t" type="solid" color2="#313131"/>
                  <v:stroke color="#3465a4" joinstyle="round" endcap="flat"/>
                </v:shape>
                <v:shape id="shape_0" fillcolor="#cecece" stroked="f" style="position:absolute;left:1975;top:5895;width:22;height:180;mso-position-horizontal-relative:char">
                  <w10:wrap type="none"/>
                  <v:fill o:detectmouseclick="t" type="solid" color2="#313131"/>
                  <v:stroke color="#3465a4" joinstyle="round" endcap="flat"/>
                </v:shape>
                <v:shape id="shape_0" fillcolor="#cecece" stroked="f" style="position:absolute;left:1990;top:5895;width:7;height:3;mso-position-horizontal-relative:char">
                  <w10:wrap type="none"/>
                  <v:fill o:detectmouseclick="t" type="solid" color2="#313131"/>
                  <v:stroke color="#3465a4" joinstyle="round" endcap="flat"/>
                </v:shape>
                <v:shape id="shape_0" fillcolor="#cecece" stroked="f" style="position:absolute;left:1968;top:5896;width:23;height:179;mso-position-horizontal-relative:char">
                  <w10:wrap type="none"/>
                  <v:fill o:detectmouseclick="t" type="solid" color2="#313131"/>
                  <v:stroke color="#3465a4" joinstyle="round" endcap="flat"/>
                </v:shape>
                <v:shape id="shape_0" fillcolor="#cecece" stroked="f" style="position:absolute;left:1828;top:6033;width:158;height:16;mso-position-horizontal-relative:char">
                  <w10:wrap type="none"/>
                  <v:fill o:detectmouseclick="t" type="solid" color2="#313131"/>
                  <v:stroke color="#3465a4" joinstyle="round" endcap="flat"/>
                </v:shape>
                <v:shape id="shape_0" fillcolor="#cecece" stroked="f" style="position:absolute;left:1854;top:6003;width:123;height:46;mso-position-horizontal-relative:char">
                  <w10:wrap type="none"/>
                  <v:fill o:detectmouseclick="t" type="solid" color2="#313131"/>
                  <v:stroke color="#3465a4" joinstyle="round" endcap="flat"/>
                </v:shape>
                <v:shape id="shape_0" fillcolor="#cecece" stroked="f" style="position:absolute;left:1863;top:6003;width:130;height:12;mso-position-horizontal-relative:char">
                  <w10:wrap type="none"/>
                  <v:fill o:detectmouseclick="t" type="solid" color2="#313131"/>
                  <v:stroke color="#3465a4" joinstyle="round" endcap="flat"/>
                </v:shape>
                <v:shape id="shape_0" fillcolor="#cecece" stroked="f" style="position:absolute;left:1884;top:5979;width:99;height:36;mso-position-horizontal-relative:char">
                  <w10:wrap type="none"/>
                  <v:fill o:detectmouseclick="t" type="solid" color2="#313131"/>
                  <v:stroke color="#3465a4" joinstyle="round" endcap="flat"/>
                </v:shape>
                <v:shape id="shape_0" fillcolor="#cecece" stroked="f" style="position:absolute;left:1894;top:5979;width:99;height:8;mso-position-horizontal-relative:char">
                  <w10:wrap type="none"/>
                  <v:fill o:detectmouseclick="t" type="solid" color2="#313131"/>
                  <v:stroke color="#3465a4" joinstyle="round" endcap="flat"/>
                </v:shape>
                <v:shape id="shape_0" fillcolor="#cecece" stroked="f" style="position:absolute;left:1909;top:5956;width:74;height:31;mso-position-horizontal-relative:char">
                  <w10:wrap type="none"/>
                  <v:fill o:detectmouseclick="t" type="solid" color2="#313131"/>
                  <v:stroke color="#3465a4" joinstyle="round" endcap="flat"/>
                </v:shape>
                <v:shape id="shape_0" fillcolor="#cecece" stroked="f" style="position:absolute;left:1918;top:5956;width:77;height:8;mso-position-horizontal-relative:char">
                  <w10:wrap type="none"/>
                  <v:fill o:detectmouseclick="t" type="solid" color2="#313131"/>
                  <v:stroke color="#3465a4" joinstyle="round" endcap="flat"/>
                </v:shape>
                <v:shape id="shape_0" fillcolor="#cecece" stroked="f" style="position:absolute;left:1932;top:5940;width:57;height:24;mso-position-horizontal-relative:char">
                  <w10:wrap type="none"/>
                  <v:fill o:detectmouseclick="t" type="solid" color2="#313131"/>
                  <v:stroke color="#3465a4" joinstyle="round" endcap="flat"/>
                </v:shape>
                <v:shape id="shape_0" fillcolor="#cecece" stroked="f" style="position:absolute;left:1939;top:5940;width:58;height:5;mso-position-horizontal-relative:char">
                  <w10:wrap type="none"/>
                  <v:fill o:detectmouseclick="t" type="solid" color2="#313131"/>
                  <v:stroke color="#3465a4" joinstyle="round" endcap="flat"/>
                </v:shape>
                <v:shape id="shape_0" fillcolor="#cecece" stroked="f" style="position:absolute;left:1948;top:5926;width:43;height:19;mso-position-horizontal-relative:char">
                  <w10:wrap type="none"/>
                  <v:fill o:detectmouseclick="t" type="solid" color2="#313131"/>
                  <v:stroke color="#3465a4" joinstyle="round" endcap="flat"/>
                </v:shape>
                <v:shape id="shape_0" fillcolor="#cecece" stroked="f" style="position:absolute;left:1954;top:5926;width:43;height:4;mso-position-horizontal-relative:char">
                  <w10:wrap type="none"/>
                  <v:fill o:detectmouseclick="t" type="solid" color2="#313131"/>
                  <v:stroke color="#3465a4" joinstyle="round" endcap="flat"/>
                </v:shape>
                <v:shape id="shape_0" fillcolor="#cecece" stroked="f" style="position:absolute;left:1968;top:5917;width:23;height:13;mso-position-horizontal-relative:char">
                  <w10:wrap type="none"/>
                  <v:fill o:detectmouseclick="t" type="solid" color2="#313131"/>
                  <v:stroke color="#3465a4" joinstyle="round" endcap="flat"/>
                </v:shape>
                <v:shape id="shape_0" fillcolor="#cecece" stroked="f" style="position:absolute;left:1834;top:6018;width:142;height:51;mso-position-horizontal-relative:char">
                  <w10:wrap type="none"/>
                  <v:fill o:detectmouseclick="t" type="solid" color2="#313131"/>
                  <v:stroke color="#3465a4" joinstyle="round" endcap="flat"/>
                </v:shape>
                <v:shape id="shape_0" fillcolor="#cecece" stroked="f" style="position:absolute;left:1845;top:6018;width:144;height:16;mso-position-horizontal-relative:char">
                  <w10:wrap type="none"/>
                  <v:fill o:detectmouseclick="t" type="solid" color2="#313131"/>
                  <v:stroke color="#3465a4" joinstyle="round" endcap="flat"/>
                </v:shape>
                <v:shape id="shape_0" fillcolor="#cecece" stroked="f" style="position:absolute;left:1869;top:5988;width:111;height:44;mso-position-horizontal-relative:char">
                  <w10:wrap type="none"/>
                  <v:fill o:detectmouseclick="t" type="solid" color2="#313131"/>
                  <v:stroke color="#3465a4" joinstyle="round" endcap="flat"/>
                </v:shape>
                <v:shape id="shape_0" fillcolor="#cecece" stroked="f" style="position:absolute;left:1878;top:5988;width:115;height:14;mso-position-horizontal-relative:char">
                  <w10:wrap type="none"/>
                  <v:fill o:detectmouseclick="t" type="solid" color2="#313131"/>
                  <v:stroke color="#3465a4" joinstyle="round" endcap="flat"/>
                </v:shape>
                <v:shape id="shape_0" fillcolor="#cecece" stroked="f" style="position:absolute;left:1897;top:5967;width:86;height:33;mso-position-horizontal-relative:char">
                  <w10:wrap type="none"/>
                  <v:fill o:detectmouseclick="t" type="solid" color2="#313131"/>
                  <v:stroke color="#3465a4" joinstyle="round" endcap="flat"/>
                </v:shape>
                <v:shape id="shape_0" fillcolor="#cecece" stroked="f" style="position:absolute;left:1906;top:5967;width:87;height:8;mso-position-horizontal-relative:char">
                  <w10:wrap type="none"/>
                  <v:fill o:detectmouseclick="t" type="solid" color2="#313131"/>
                  <v:stroke color="#3465a4" joinstyle="round" endcap="flat"/>
                </v:shape>
                <v:shape id="shape_0" fillcolor="#cecece" stroked="f" style="position:absolute;left:1921;top:5949;width:62;height:26;mso-position-horizontal-relative:char">
                  <w10:wrap type="none"/>
                  <v:fill o:detectmouseclick="t" type="solid" color2="#313131"/>
                  <v:stroke color="#3465a4" joinstyle="round" endcap="flat"/>
                </v:shape>
                <v:shape id="shape_0" fillcolor="#cecece" stroked="f" style="position:absolute;left:1927;top:5949;width:68;height:5;mso-position-horizontal-relative:char">
                  <w10:wrap type="none"/>
                  <v:fill o:detectmouseclick="t" type="solid" color2="#313131"/>
                  <v:stroke color="#3465a4" joinstyle="round" endcap="flat"/>
                </v:shape>
                <v:shape id="shape_0" fillcolor="#cecece" stroked="f" style="position:absolute;left:1938;top:5931;width:51;height:20;mso-position-horizontal-relative:char">
                  <w10:wrap type="none"/>
                  <v:fill o:detectmouseclick="t" type="solid" color2="#313131"/>
                  <v:stroke color="#3465a4" joinstyle="round" endcap="flat"/>
                </v:shape>
                <v:shape id="shape_0" fillcolor="#cecece" stroked="f" style="position:absolute;left:1947;top:5931;width:46;height:5;mso-position-horizontal-relative:char">
                  <w10:wrap type="none"/>
                  <v:fill o:detectmouseclick="t" type="solid" color2="#313131"/>
                  <v:stroke color="#3465a4" joinstyle="round" endcap="flat"/>
                </v:shape>
                <v:shape id="shape_0" fillcolor="#cecece" stroked="f" style="position:absolute;left:1954;top:5923;width:32;height:13;mso-position-horizontal-relative:char">
                  <w10:wrap type="none"/>
                  <v:fill o:detectmouseclick="t" type="solid" color2="#313131"/>
                  <v:stroke color="#3465a4" joinstyle="round" endcap="flat"/>
                </v:shape>
                <v:shape id="shape_0" fillcolor="#cecece" stroked="f" style="position:absolute;left:1962;top:5923;width:29;height:1;mso-position-horizontal-relative:char">
                  <w10:wrap type="none"/>
                  <v:fill o:detectmouseclick="t" type="solid" color2="#313131"/>
                  <v:stroke color="#3465a4" joinstyle="round" endcap="flat"/>
                </v:shape>
                <v:shape id="shape_0" fillcolor="black" stroked="f" style="position:absolute;left:1804;top:5431;width:89;height:651;mso-position-horizontal-relative:char">
                  <w10:wrap type="none"/>
                  <v:fill o:detectmouseclick="t" type="solid" color2="white"/>
                  <v:stroke color="#3465a4" joinstyle="round" endcap="flat"/>
                </v:shape>
                <v:shape id="shape_0" fillcolor="black" stroked="f" style="position:absolute;left:1887;top:5456;width:89;height:626;mso-position-horizontal-relative:char">
                  <w10:wrap type="none"/>
                  <v:fill o:detectmouseclick="t" type="solid" color2="white"/>
                  <v:stroke color="#3465a4" joinstyle="round" endcap="flat"/>
                </v:shape>
                <v:shape id="shape_0" stroked="t" style="position:absolute;left:1813;top:5553;width:146;height:496;mso-position-horizontal-relative:char">
                  <w10:wrap type="none"/>
                  <v:fill o:detectmouseclick="t" on="false"/>
                  <v:stroke color="black" weight="1440" joinstyle="round" endcap="round"/>
                </v:shape>
                <v:shape id="shape_0" stroked="t" style="position:absolute;left:1819;top:5553;width:148;height:496;mso-position-horizontal-relative:char">
                  <w10:wrap type="none"/>
                  <v:fill o:detectmouseclick="t" on="false"/>
                  <v:stroke color="black" weight="1440" joinstyle="round" endcap="round"/>
                </v:shape>
                <v:shape id="shape_0" fillcolor="black" stroked="f" style="position:absolute;left:1863;top:5384;width:27;height:63;mso-position-horizontal-relative:char">
                  <w10:wrap type="none"/>
                  <v:fill o:detectmouseclick="t" type="solid" color2="white"/>
                  <v:stroke color="#3465a4" joinstyle="round" endcap="flat"/>
                </v:shape>
                <v:shape id="shape_0" fillcolor="black" stroked="f" style="position:absolute;left:1888;top:5384;width:34;height:61;mso-position-horizontal-relative:char">
                  <w10:wrap type="none"/>
                  <v:fill o:detectmouseclick="t" type="solid" color2="white"/>
                  <v:stroke color="#3465a4" joinstyle="round" endcap="flat"/>
                </v:shape>
                <v:shape id="shape_0" fillcolor="black" stroked="f" style="position:absolute;left:1888;top:5281;width:2;height:243;mso-position-horizontal-relative:char">
                  <w10:wrap type="none"/>
                  <v:fill o:detectmouseclick="t" type="solid" color2="white"/>
                  <v:stroke color="#3465a4" joinstyle="round" endcap="flat"/>
                </v:shape>
                <v:rect id="shape_0" fillcolor="#dadada" stroked="f" style="position:absolute;left:1656;top:5760;width:132;height:347;mso-position-horizontal-relative:char">
                  <w10:wrap type="none"/>
                  <v:fill o:detectmouseclick="t" type="solid" color2="#252525"/>
                  <v:stroke color="#3465a4" joinstyle="round" endcap="flat"/>
                </v:rect>
                <v:rect id="shape_0" fillcolor="#f0f0f0" stroked="f" style="position:absolute;left:1660;top:5780;width:119;height:323;mso-position-horizontal-relative:char">
                  <w10:wrap type="none"/>
                  <v:fill o:detectmouseclick="t" type="solid" color2="#0f0f0f"/>
                  <v:stroke color="#3465a4" joinstyle="round" endcap="flat"/>
                </v:rect>
                <v:shape id="shape_0" fillcolor="#474747" stroked="f" style="position:absolute;left:1783;top:5743;width:35;height:364;mso-position-horizontal-relative:char">
                  <w10:wrap type="none"/>
                  <v:fill o:detectmouseclick="t" type="solid" color2="#b8b8b8"/>
                  <v:stroke color="#3465a4" joinstyle="round" endcap="flat"/>
                </v:shape>
                <v:shape id="shape_0" fillcolor="#919191" stroked="f" style="position:absolute;left:1656;top:5743;width:162;height:21;mso-position-horizontal-relative:char">
                  <w10:wrap type="none"/>
                  <v:fill o:detectmouseclick="t" type="solid" color2="#6e6e6e"/>
                  <v:stroke color="#3465a4" joinstyle="round" endcap="flat"/>
                </v:shape>
                <v:rect id="shape_0" fillcolor="#dadada" stroked="f" style="position:absolute;left:1727;top:5949;width:50;height:150;mso-position-horizontal-relative:char">
                  <w10:wrap type="none"/>
                  <v:fill o:detectmouseclick="t" type="solid" color2="#252525"/>
                  <v:stroke color="#3465a4" joinstyle="round" endcap="flat"/>
                </v:rect>
                <v:rect id="shape_0" fillcolor="#dadada" stroked="f" style="position:absolute;left:1669;top:5949;width:50;height:150;mso-position-horizontal-relative:char">
                  <w10:wrap type="none"/>
                  <v:fill o:detectmouseclick="t" type="solid" color2="#252525"/>
                  <v:stroke color="#3465a4" joinstyle="round" endcap="flat"/>
                </v:rect>
                <v:rect id="shape_0" fillcolor="#dadada" stroked="f" style="position:absolute;left:1669;top:5786;width:50;height:148;mso-position-horizontal-relative:char">
                  <w10:wrap type="none"/>
                  <v:fill o:detectmouseclick="t" type="solid" color2="#252525"/>
                  <v:stroke color="#3465a4" joinstyle="round" endcap="flat"/>
                </v:rect>
                <v:rect id="shape_0" fillcolor="#dadada" stroked="f" style="position:absolute;left:1727;top:5786;width:50;height:150;mso-position-horizontal-relative:char">
                  <w10:wrap type="none"/>
                  <v:fill o:detectmouseclick="t" type="solid" color2="#252525"/>
                  <v:stroke color="#3465a4" joinstyle="round" endcap="flat"/>
                </v:rect>
                <v:rect id="shape_0" fillcolor="#cecece" stroked="f" style="position:absolute;left:1658;top:5935;width:126;height:14;mso-position-horizontal-relative:char">
                  <w10:wrap type="none"/>
                  <v:fill o:detectmouseclick="t" type="solid" color2="#313131"/>
                  <v:stroke color="#3465a4" joinstyle="round" endcap="flat"/>
                </v:rect>
                <v:rect id="shape_0" fillcolor="#919191" stroked="f" style="position:absolute;left:1692;top:5935;width:21;height:14;mso-position-horizontal-relative:char">
                  <w10:wrap type="none"/>
                  <v:fill o:detectmouseclick="t" type="solid" color2="#6e6e6e"/>
                  <v:stroke color="#3465a4" joinstyle="round" endcap="flat"/>
                </v:rect>
                <v:rect id="shape_0" fillcolor="#cecece" stroked="f" style="position:absolute;left:1275;top:5937;width:29;height:2;mso-position-horizontal-relative:char">
                  <w10:wrap type="none"/>
                  <v:fill o:detectmouseclick="t" type="solid" color2="#313131"/>
                  <v:stroke color="#3465a4" joinstyle="round" endcap="flat"/>
                </v:rect>
                <v:rect id="shape_0" fillcolor="#919191" stroked="f" style="position:absolute;left:1727;top:5935;width:20;height:14;mso-position-horizontal-relative:char">
                  <w10:wrap type="none"/>
                  <v:fill o:detectmouseclick="t" type="solid" color2="#6e6e6e"/>
                  <v:stroke color="#3465a4" joinstyle="round" endcap="flat"/>
                </v:rect>
                <v:rect id="shape_0" fillcolor="#cecece" stroked="f" style="position:absolute;left:1307;top:5937;width:33;height:2;mso-position-horizontal-relative:char">
                  <w10:wrap type="none"/>
                  <v:fill o:detectmouseclick="t" type="solid" color2="#313131"/>
                  <v:stroke color="#3465a4" joinstyle="round" endcap="flat"/>
                </v:rect>
                <v:shape id="shape_0" fillcolor="#919191" stroked="f" style="position:absolute;left:1893;top:5384;width:293;height:48;mso-position-horizontal-relative:char">
                  <w10:wrap type="none"/>
                  <v:fill o:detectmouseclick="t" type="solid" color2="#6e6e6e"/>
                  <v:stroke color="#3465a4" joinstyle="round" endcap="flat"/>
                </v:shape>
                <v:shape id="shape_0" fillcolor="#919191" stroked="f" style="position:absolute;left:1598;top:5384;width:294;height:48;mso-position-horizontal-relative:char">
                  <w10:wrap type="none"/>
                  <v:fill o:detectmouseclick="t" type="solid" color2="#6e6e6e"/>
                  <v:stroke color="#3465a4" joinstyle="round" endcap="flat"/>
                </v:shape>
                <v:shape id="shape_0" fillcolor="#919191" stroked="f" style="position:absolute;left:1598;top:5336;width:294;height:47;mso-position-horizontal-relative:char">
                  <w10:wrap type="none"/>
                  <v:fill o:detectmouseclick="t" type="solid" color2="#6e6e6e"/>
                  <v:stroke color="#3465a4" joinstyle="round" endcap="flat"/>
                </v:shape>
                <v:shape id="shape_0" fillcolor="#919191" stroked="f" style="position:absolute;left:1893;top:5336;width:293;height:47;mso-position-horizontal-relative:char">
                  <w10:wrap type="none"/>
                  <v:fill o:detectmouseclick="t" type="solid" color2="#6e6e6e"/>
                  <v:stroke color="#3465a4" joinstyle="round" endcap="flat"/>
                </v:shape>
                <v:shape id="shape_0" fillcolor="#618ffd" stroked="f" style="position:absolute;left:1893;top:5379;width:293;height:48;mso-position-horizontal-relative:char">
                  <w10:wrap type="none"/>
                  <v:fill o:detectmouseclick="t" type="solid" color2="#9e7002"/>
                  <v:stroke color="#3465a4" joinstyle="round" endcap="flat"/>
                </v:shape>
                <v:shape id="shape_0" fillcolor="#618ffd" stroked="f" style="position:absolute;left:1598;top:5379;width:294;height:48;mso-position-horizontal-relative:char">
                  <w10:wrap type="none"/>
                  <v:fill o:detectmouseclick="t" type="solid" color2="#9e7002"/>
                  <v:stroke color="#3465a4" joinstyle="round" endcap="flat"/>
                </v:shape>
                <v:shape id="shape_0" fillcolor="#618ffd" stroked="f" style="position:absolute;left:1598;top:5330;width:294;height:48;mso-position-horizontal-relative:char">
                  <w10:wrap type="none"/>
                  <v:fill o:detectmouseclick="t" type="solid" color2="#9e7002"/>
                  <v:stroke color="#3465a4" joinstyle="round" endcap="flat"/>
                </v:shape>
                <v:shape id="shape_0" fillcolor="#618ffd" stroked="f" style="position:absolute;left:1893;top:5330;width:293;height:48;mso-position-horizontal-relative:char">
                  <w10:wrap type="none"/>
                  <v:fill o:detectmouseclick="t" type="solid" color2="#9e7002"/>
                  <v:stroke color="#3465a4" joinstyle="round" endcap="flat"/>
                </v:shape>
                <v:shape id="shape_0" fillcolor="#676767" stroked="f" style="position:absolute;left:1893;top:5381;width:128;height:29;mso-position-horizontal-relative:char">
                  <w10:wrap type="none"/>
                  <v:fill o:detectmouseclick="t" type="solid" color2="#989898"/>
                  <v:stroke color="#3465a4" joinstyle="round" endcap="flat"/>
                </v:shape>
                <v:shape id="shape_0" fillcolor="#676767" stroked="f" style="position:absolute;left:1763;top:5381;width:129;height:29;mso-position-horizontal-relative:char">
                  <w10:wrap type="none"/>
                  <v:fill o:detectmouseclick="t" type="solid" color2="#989898"/>
                  <v:stroke color="#3465a4" joinstyle="round" endcap="flat"/>
                </v:shape>
                <v:shape id="shape_0" fillcolor="#676767" stroked="f" style="position:absolute;left:1763;top:5354;width:129;height:26;mso-position-horizontal-relative:char">
                  <w10:wrap type="none"/>
                  <v:fill o:detectmouseclick="t" type="solid" color2="#989898"/>
                  <v:stroke color="#3465a4" joinstyle="round" endcap="flat"/>
                </v:shape>
                <v:shape id="shape_0" fillcolor="#676767" stroked="f" style="position:absolute;left:1893;top:5354;width:128;height:26;mso-position-horizontal-relative:char">
                  <w10:wrap type="none"/>
                  <v:fill o:detectmouseclick="t" type="solid" color2="#989898"/>
                  <v:stroke color="#3465a4" joinstyle="round" endcap="flat"/>
                </v:shape>
                <v:shape id="shape_0" fillcolor="#3365fb" stroked="f" style="position:absolute;left:1893;top:5377;width:128;height:29;mso-position-horizontal-relative:char">
                  <w10:wrap type="none"/>
                  <v:fill o:detectmouseclick="t" type="solid" color2="#cc9a04"/>
                  <v:stroke color="#3465a4" joinstyle="round" endcap="flat"/>
                </v:shape>
                <v:shape id="shape_0" fillcolor="#3365fb" stroked="f" style="position:absolute;left:1763;top:5377;width:129;height:29;mso-position-horizontal-relative:char">
                  <w10:wrap type="none"/>
                  <v:fill o:detectmouseclick="t" type="solid" color2="#cc9a04"/>
                  <v:stroke color="#3465a4" joinstyle="round" endcap="flat"/>
                </v:shape>
                <v:shape id="shape_0" fillcolor="#3365fb" stroked="f" style="position:absolute;left:1763;top:5347;width:129;height:29;mso-position-horizontal-relative:char">
                  <w10:wrap type="none"/>
                  <v:fill o:detectmouseclick="t" type="solid" color2="#cc9a04"/>
                  <v:stroke color="#3465a4" joinstyle="round" endcap="flat"/>
                </v:shape>
                <v:shape id="shape_0" fillcolor="#3365fb" stroked="f" style="position:absolute;left:1893;top:5347;width:128;height:29;mso-position-horizontal-relative:char">
                  <w10:wrap type="none"/>
                  <v:fill o:detectmouseclick="t" type="solid" color2="#cc9a04"/>
                  <v:stroke color="#3465a4" joinstyle="round" endcap="flat"/>
                </v:shape>
                <v:shape id="shape_0" fillcolor="#cecece" stroked="f" style="position:absolute;left:1893;top:5396;width:531;height:76;mso-position-horizontal-relative:char">
                  <w10:wrap type="none"/>
                  <v:fill o:detectmouseclick="t" type="solid" color2="#313131"/>
                  <v:stroke color="#3465a4" joinstyle="round" endcap="flat"/>
                </v:shape>
                <v:shape id="shape_0" fillcolor="#cecece" stroked="f" style="position:absolute;left:1360;top:5396;width:532;height:76;mso-position-horizontal-relative:char">
                  <w10:wrap type="none"/>
                  <v:fill o:detectmouseclick="t" type="solid" color2="#313131"/>
                  <v:stroke color="#3465a4" joinstyle="round" endcap="flat"/>
                </v:shape>
                <v:shape id="shape_0" fillcolor="#cecece" stroked="f" style="position:absolute;left:1360;top:5319;width:532;height:76;mso-position-horizontal-relative:char">
                  <w10:wrap type="none"/>
                  <v:fill o:detectmouseclick="t" type="solid" color2="#313131"/>
                  <v:stroke color="#3465a4" joinstyle="round" endcap="flat"/>
                </v:shape>
                <v:shape id="shape_0" fillcolor="#cecece" stroked="f" style="position:absolute;left:1893;top:5319;width:531;height:76;mso-position-horizontal-relative:char">
                  <w10:wrap type="none"/>
                  <v:fill o:detectmouseclick="t" type="solid" color2="#313131"/>
                  <v:stroke color="#3465a4" joinstyle="round" endcap="flat"/>
                </v:shape>
                <v:shape id="shape_0" fillcolor="#a2c1fe" stroked="f" style="position:absolute;left:1893;top:5390;width:531;height:76;mso-position-horizontal-relative:char">
                  <w10:wrap type="none"/>
                  <v:fill o:detectmouseclick="t" type="solid" color2="#5d3e01"/>
                  <v:stroke color="#3465a4" joinstyle="round" endcap="flat"/>
                </v:shape>
                <v:shape id="shape_0" fillcolor="#a2c1fe" stroked="f" style="position:absolute;left:1360;top:5390;width:532;height:76;mso-position-horizontal-relative:char">
                  <w10:wrap type="none"/>
                  <v:fill o:detectmouseclick="t" type="solid" color2="#5d3e01"/>
                  <v:stroke color="#3465a4" joinstyle="round" endcap="flat"/>
                </v:shape>
                <v:shape id="shape_0" fillcolor="#a2c1fe" stroked="f" style="position:absolute;left:1360;top:5313;width:532;height:76;mso-position-horizontal-relative:char">
                  <w10:wrap type="none"/>
                  <v:fill o:detectmouseclick="t" type="solid" color2="#5d3e01"/>
                  <v:stroke color="#3465a4" joinstyle="round" endcap="flat"/>
                </v:shape>
                <v:shape id="shape_0" fillcolor="#a2c1fe" stroked="f" style="position:absolute;left:1893;top:5313;width:531;height:76;mso-position-horizontal-relative:char">
                  <w10:wrap type="none"/>
                  <v:fill o:detectmouseclick="t" type="solid" color2="#5d3e01"/>
                  <v:stroke color="#3465a4" joinstyle="round" endcap="flat"/>
                </v:shape>
                <v:shape id="shape_0" fillcolor="#cecece" stroked="f" style="position:absolute;left:1893;top:5414;width:888;height:114;mso-position-horizontal-relative:char">
                  <w10:wrap type="none"/>
                  <v:fill o:detectmouseclick="t" type="solid" color2="#313131"/>
                  <v:stroke color="#3465a4" joinstyle="round" endcap="flat"/>
                </v:shape>
                <v:shape id="shape_0" fillcolor="#cecece" stroked="f" style="position:absolute;left:1003;top:5414;width:889;height:114;mso-position-horizontal-relative:char">
                  <w10:wrap type="none"/>
                  <v:fill o:detectmouseclick="t" type="solid" color2="#313131"/>
                  <v:stroke color="#3465a4" joinstyle="round" endcap="flat"/>
                </v:shape>
                <v:shape id="shape_0" fillcolor="#cecece" stroked="f" style="position:absolute;left:1003;top:5298;width:889;height:115;mso-position-horizontal-relative:char">
                  <w10:wrap type="none"/>
                  <v:fill o:detectmouseclick="t" type="solid" color2="#313131"/>
                  <v:stroke color="#3465a4" joinstyle="round" endcap="flat"/>
                </v:shape>
                <v:shape id="shape_0" fillcolor="#cecece" stroked="f" style="position:absolute;left:1893;top:5298;width:888;height:115;mso-position-horizontal-relative:char">
                  <w10:wrap type="none"/>
                  <v:fill o:detectmouseclick="t" type="solid" color2="#313131"/>
                  <v:stroke color="#3465a4" joinstyle="round" endcap="flat"/>
                </v:shape>
                <v:shape id="shape_0" fillcolor="#c0fef9" stroked="f" style="position:absolute;left:1893;top:5407;width:888;height:117;mso-position-horizontal-relative:char">
                  <w10:wrap type="none"/>
                  <v:fill o:detectmouseclick="t" type="solid" color2="#3f0106"/>
                  <v:stroke color="#3465a4" joinstyle="round" endcap="flat"/>
                </v:shape>
                <v:shape id="shape_0" fillcolor="#c0fef9" stroked="f" style="position:absolute;left:1003;top:5407;width:889;height:117;mso-position-horizontal-relative:char">
                  <w10:wrap type="none"/>
                  <v:fill o:detectmouseclick="t" type="solid" color2="#3f0106"/>
                  <v:stroke color="#3465a4" joinstyle="round" endcap="flat"/>
                </v:shape>
                <v:shape id="shape_0" fillcolor="#c0fef9" stroked="f" style="position:absolute;left:1003;top:5291;width:889;height:115;mso-position-horizontal-relative:char">
                  <w10:wrap type="none"/>
                  <v:fill o:detectmouseclick="t" type="solid" color2="#3f0106"/>
                  <v:stroke color="#3465a4" joinstyle="round" endcap="flat"/>
                </v:shape>
                <v:shape id="shape_0" fillcolor="#c0fef9" stroked="f" style="position:absolute;left:1893;top:5291;width:888;height:115;mso-position-horizontal-relative:char">
                  <w10:wrap type="none"/>
                  <v:fill o:detectmouseclick="t" type="solid" color2="#3f0106"/>
                  <v:stroke color="#3465a4" joinstyle="round" endcap="flat"/>
                </v:shape>
                <v:shape id="shape_0" fillcolor="#cecece" stroked="f" style="position:absolute;left:1293;top:4734;width:16;height:22;mso-position-horizontal-relative:char">
                  <w10:wrap type="none"/>
                  <v:fill o:detectmouseclick="t" type="solid" color2="#313131"/>
                  <v:stroke color="#3465a4" joinstyle="round" endcap="flat"/>
                </v:shape>
                <v:shape id="shape_0" fillcolor="#cecece" stroked="f" style="position:absolute;left:1310;top:4744;width:38;height:12;mso-position-horizontal-relative:char">
                  <w10:wrap type="none"/>
                  <v:fill o:detectmouseclick="t" type="solid" color2="#313131"/>
                  <v:stroke color="#3465a4" joinstyle="round" endcap="flat"/>
                </v:shape>
                <v:shape id="shape_0" fillcolor="#cecece" stroked="f" style="position:absolute;left:1297;top:4710;width:38;height:68;mso-position-horizontal-relative:char">
                  <w10:wrap type="none"/>
                  <v:fill o:detectmouseclick="t" type="solid" color2="#313131"/>
                  <v:stroke color="#3465a4" joinstyle="round" endcap="flat"/>
                </v:shape>
                <v:shape id="shape_0" fillcolor="#cecece" stroked="f" style="position:absolute;left:1300;top:4755;width:7;height:3;mso-position-horizontal-relative:char">
                  <w10:wrap type="none"/>
                  <v:fill o:detectmouseclick="t" type="solid" color2="#313131"/>
                  <v:stroke color="#3465a4" joinstyle="round" endcap="flat"/>
                </v:shape>
                <v:shape id="shape_0" fillcolor="#cecece" stroked="f" style="position:absolute;left:1128;top:4755;width:173;height:148;mso-position-horizontal-relative:char">
                  <w10:wrap type="none"/>
                  <v:fill o:detectmouseclick="t" type="solid" color2="#313131"/>
                  <v:stroke color="#3465a4" joinstyle="round" endcap="flat"/>
                </v:shape>
                <v:shape id="shape_0" fillcolor="#cecece" stroked="f" style="position:absolute;left:1130;top:4903;width:8;height:3;mso-position-horizontal-relative:char">
                  <w10:wrap type="none"/>
                  <v:fill o:detectmouseclick="t" type="solid" color2="#313131"/>
                  <v:stroke color="#3465a4" joinstyle="round" endcap="flat"/>
                </v:shape>
                <v:shape id="shape_0" fillcolor="#cecece" stroked="f" style="position:absolute;left:1136;top:4757;width:173;height:149;mso-position-horizontal-relative:char">
                  <w10:wrap type="none"/>
                  <v:fill o:detectmouseclick="t" type="solid" color2="#313131"/>
                  <v:stroke color="#3465a4" joinstyle="round" endcap="flat"/>
                </v:shape>
                <v:shape id="shape_0" fillcolor="#cecece" stroked="f" style="position:absolute;left:1278;top:4755;width:29;height:6;mso-position-horizontal-relative:char">
                  <w10:wrap type="none"/>
                  <v:fill o:detectmouseclick="t" type="solid" color2="#313131"/>
                  <v:stroke color="#3465a4" joinstyle="round" endcap="flat"/>
                </v:shape>
                <v:shape id="shape_0" fillcolor="#cecece" stroked="f" style="position:absolute;left:1302;top:4757;width:7;height:1;mso-position-horizontal-relative:char">
                  <w10:wrap type="none"/>
                  <v:fill o:detectmouseclick="t" type="solid" color2="#313131"/>
                  <v:stroke color="#3465a4" joinstyle="round" endcap="flat"/>
                </v:shape>
                <v:shape id="shape_0" fillcolor="#cecece" stroked="f" style="position:absolute;left:1306;top:4747;width:3;height:11;mso-position-horizontal-relative:char">
                  <w10:wrap type="none"/>
                  <v:fill o:detectmouseclick="t" type="solid" color2="#313131"/>
                  <v:stroke color="#3465a4" joinstyle="round" endcap="flat"/>
                </v:shape>
                <v:shape id="shape_0" fillcolor="#cecece" stroked="f" style="position:absolute;left:1300;top:4751;width:9;height:7;mso-position-horizontal-relative:char">
                  <w10:wrap type="none"/>
                  <v:fill o:detectmouseclick="t" type="solid" color2="#313131"/>
                  <v:stroke color="#3465a4" joinstyle="round" endcap="flat"/>
                </v:shape>
                <v:shape id="shape_0" fillcolor="#cecece" stroked="f" style="position:absolute;left:1285;top:4937;width:5;height:2;mso-position-horizontal-relative:char">
                  <w10:wrap type="none"/>
                  <v:fill o:detectmouseclick="t" type="solid" color2="#313131"/>
                  <v:stroke color="#3465a4" joinstyle="round" endcap="flat"/>
                </v:shape>
                <v:shape id="shape_0" fillcolor="#cecece" stroked="f" style="position:absolute;left:1289;top:4757;width:22;height:181;mso-position-horizontal-relative:char">
                  <w10:wrap type="none"/>
                  <v:fill o:detectmouseclick="t" type="solid" color2="#313131"/>
                  <v:stroke color="#3465a4" joinstyle="round" endcap="flat"/>
                </v:shape>
                <v:shape id="shape_0" fillcolor="#cecece" stroked="f" style="position:absolute;left:1304;top:4757;width:7;height:4;mso-position-horizontal-relative:char">
                  <w10:wrap type="none"/>
                  <v:fill o:detectmouseclick="t" type="solid" color2="#313131"/>
                  <v:stroke color="#3465a4" joinstyle="round" endcap="flat"/>
                </v:shape>
                <v:shape id="shape_0" fillcolor="#cecece" stroked="f" style="position:absolute;left:1282;top:4759;width:23;height:179;mso-position-horizontal-relative:char">
                  <w10:wrap type="none"/>
                  <v:fill o:detectmouseclick="t" type="solid" color2="#313131"/>
                  <v:stroke color="#3465a4" joinstyle="round" endcap="flat"/>
                </v:shape>
                <v:shape id="shape_0" fillcolor="#cecece" stroked="f" style="position:absolute;left:1143;top:4896;width:158;height:16;mso-position-horizontal-relative:char">
                  <w10:wrap type="none"/>
                  <v:fill o:detectmouseclick="t" type="solid" color2="#313131"/>
                  <v:stroke color="#3465a4" joinstyle="round" endcap="flat"/>
                </v:shape>
                <v:shape id="shape_0" fillcolor="#cecece" stroked="f" style="position:absolute;left:1169;top:4867;width:123;height:45;mso-position-horizontal-relative:char">
                  <w10:wrap type="none"/>
                  <v:fill o:detectmouseclick="t" type="solid" color2="#313131"/>
                  <v:stroke color="#3465a4" joinstyle="round" endcap="flat"/>
                </v:shape>
                <v:shape id="shape_0" fillcolor="#cecece" stroked="f" style="position:absolute;left:1177;top:4867;width:130;height:11;mso-position-horizontal-relative:char">
                  <w10:wrap type="none"/>
                  <v:fill o:detectmouseclick="t" type="solid" color2="#313131"/>
                  <v:stroke color="#3465a4" joinstyle="round" endcap="flat"/>
                </v:shape>
                <v:shape id="shape_0" fillcolor="#cecece" stroked="f" style="position:absolute;left:1199;top:4841;width:100;height:37;mso-position-horizontal-relative:char">
                  <w10:wrap type="none"/>
                  <v:fill o:detectmouseclick="t" type="solid" color2="#313131"/>
                  <v:stroke color="#3465a4" joinstyle="round" endcap="flat"/>
                </v:shape>
                <v:shape id="shape_0" fillcolor="#cecece" stroked="f" style="position:absolute;left:1209;top:4841;width:98;height:10;mso-position-horizontal-relative:char">
                  <w10:wrap type="none"/>
                  <v:fill o:detectmouseclick="t" type="solid" color2="#313131"/>
                  <v:stroke color="#3465a4" joinstyle="round" endcap="flat"/>
                </v:shape>
                <v:shape id="shape_0" fillcolor="#cecece" stroked="f" style="position:absolute;left:1224;top:4819;width:75;height:32;mso-position-horizontal-relative:char">
                  <w10:wrap type="none"/>
                  <v:fill o:detectmouseclick="t" type="solid" color2="#313131"/>
                  <v:stroke color="#3465a4" joinstyle="round" endcap="flat"/>
                </v:shape>
                <v:shape id="shape_0" fillcolor="#cecece" stroked="f" style="position:absolute;left:1233;top:4819;width:76;height:8;mso-position-horizontal-relative:char">
                  <w10:wrap type="none"/>
                  <v:fill o:detectmouseclick="t" type="solid" color2="#313131"/>
                  <v:stroke color="#3465a4" joinstyle="round" endcap="flat"/>
                </v:shape>
                <v:shape id="shape_0" fillcolor="#cecece" stroked="f" style="position:absolute;left:1246;top:4802;width:57;height:25;mso-position-horizontal-relative:char">
                  <w10:wrap type="none"/>
                  <v:fill o:detectmouseclick="t" type="solid" color2="#313131"/>
                  <v:stroke color="#3465a4" joinstyle="round" endcap="flat"/>
                </v:shape>
                <v:shape id="shape_0" fillcolor="#cecece" stroked="f" style="position:absolute;left:1255;top:4802;width:56;height:6;mso-position-horizontal-relative:char">
                  <w10:wrap type="none"/>
                  <v:fill o:detectmouseclick="t" type="solid" color2="#313131"/>
                  <v:stroke color="#3465a4" joinstyle="round" endcap="flat"/>
                </v:shape>
                <v:shape id="shape_0" fillcolor="#cecece" stroked="f" style="position:absolute;left:1263;top:4789;width:42;height:19;mso-position-horizontal-relative:char">
                  <w10:wrap type="none"/>
                  <v:fill o:detectmouseclick="t" type="solid" color2="#313131"/>
                  <v:stroke color="#3465a4" joinstyle="round" endcap="flat"/>
                </v:shape>
                <v:shape id="shape_0" fillcolor="#cecece" stroked="f" style="position:absolute;left:1270;top:4789;width:41;height:4;mso-position-horizontal-relative:char">
                  <w10:wrap type="none"/>
                  <v:fill o:detectmouseclick="t" type="solid" color2="#313131"/>
                  <v:stroke color="#3465a4" joinstyle="round" endcap="flat"/>
                </v:shape>
                <v:shape id="shape_0" fillcolor="#cecece" stroked="f" style="position:absolute;left:1282;top:4779;width:23;height:14;mso-position-horizontal-relative:char">
                  <w10:wrap type="none"/>
                  <v:fill o:detectmouseclick="t" type="solid" color2="#313131"/>
                  <v:stroke color="#3465a4" joinstyle="round" endcap="flat"/>
                </v:shape>
                <v:shape id="shape_0" fillcolor="#cecece" stroked="f" style="position:absolute;left:1149;top:4881;width:141;height:51;mso-position-horizontal-relative:char">
                  <w10:wrap type="none"/>
                  <v:fill o:detectmouseclick="t" type="solid" color2="#313131"/>
                  <v:stroke color="#3465a4" joinstyle="round" endcap="flat"/>
                </v:shape>
                <v:shape id="shape_0" fillcolor="#cecece" stroked="f" style="position:absolute;left:1160;top:4881;width:143;height:17;mso-position-horizontal-relative:char">
                  <w10:wrap type="none"/>
                  <v:fill o:detectmouseclick="t" type="solid" color2="#313131"/>
                  <v:stroke color="#3465a4" joinstyle="round" endcap="flat"/>
                </v:shape>
                <v:shape id="shape_0" fillcolor="#cecece" stroked="f" style="position:absolute;left:1184;top:4852;width:110;height:43;mso-position-horizontal-relative:char">
                  <w10:wrap type="none"/>
                  <v:fill o:detectmouseclick="t" type="solid" color2="#313131"/>
                  <v:stroke color="#3465a4" joinstyle="round" endcap="flat"/>
                </v:shape>
                <v:shape id="shape_0" fillcolor="#cecece" stroked="f" style="position:absolute;left:1192;top:4852;width:115;height:14;mso-position-horizontal-relative:char">
                  <w10:wrap type="none"/>
                  <v:fill o:detectmouseclick="t" type="solid" color2="#313131"/>
                  <v:stroke color="#3465a4" joinstyle="round" endcap="flat"/>
                </v:shape>
                <v:shape id="shape_0" fillcolor="#cecece" stroked="f" style="position:absolute;left:1212;top:4830;width:87;height:33;mso-position-horizontal-relative:char">
                  <w10:wrap type="none"/>
                  <v:fill o:detectmouseclick="t" type="solid" color2="#313131"/>
                  <v:stroke color="#3465a4" joinstyle="round" endcap="flat"/>
                </v:shape>
                <v:shape id="shape_0" fillcolor="#cecece" stroked="f" style="position:absolute;left:1220;top:4830;width:87;height:8;mso-position-horizontal-relative:char">
                  <w10:wrap type="none"/>
                  <v:fill o:detectmouseclick="t" type="solid" color2="#313131"/>
                  <v:stroke color="#3465a4" joinstyle="round" endcap="flat"/>
                </v:shape>
                <v:shape id="shape_0" fillcolor="#cecece" stroked="f" style="position:absolute;left:1235;top:4811;width:64;height:27;mso-position-horizontal-relative:char">
                  <w10:wrap type="none"/>
                  <v:fill o:detectmouseclick="t" type="solid" color2="#313131"/>
                  <v:stroke color="#3465a4" joinstyle="round" endcap="flat"/>
                </v:shape>
                <v:shape id="shape_0" fillcolor="#cecece" stroked="f" style="position:absolute;left:1242;top:4811;width:67;height:5;mso-position-horizontal-relative:char">
                  <w10:wrap type="none"/>
                  <v:fill o:detectmouseclick="t" type="solid" color2="#313131"/>
                  <v:stroke color="#3465a4" joinstyle="round" endcap="flat"/>
                </v:shape>
                <v:shape id="shape_0" fillcolor="#cecece" stroked="f" style="position:absolute;left:1252;top:4794;width:51;height:20;mso-position-horizontal-relative:char">
                  <w10:wrap type="none"/>
                  <v:fill o:detectmouseclick="t" type="solid" color2="#313131"/>
                  <v:stroke color="#3465a4" joinstyle="round" endcap="flat"/>
                </v:shape>
                <v:shape id="shape_0" fillcolor="#cecece" stroked="f" style="position:absolute;left:1261;top:4794;width:46;height:5;mso-position-horizontal-relative:char">
                  <w10:wrap type="none"/>
                  <v:fill o:detectmouseclick="t" type="solid" color2="#313131"/>
                  <v:stroke color="#3465a4" joinstyle="round" endcap="flat"/>
                </v:shape>
                <v:shape id="shape_0" fillcolor="#cecece" stroked="f" style="position:absolute;left:1270;top:4785;width:31;height:14;mso-position-horizontal-relative:char">
                  <w10:wrap type="none"/>
                  <v:fill o:detectmouseclick="t" type="solid" color2="#313131"/>
                  <v:stroke color="#3465a4" joinstyle="round" endcap="flat"/>
                </v:shape>
                <v:shape id="shape_0" fillcolor="#cecece" stroked="f" style="position:absolute;left:867;top:4785;width:29;height:1;mso-position-horizontal-relative:char">
                  <w10:wrap type="none"/>
                  <v:fill o:detectmouseclick="t" type="solid" color2="#313131"/>
                  <v:stroke color="#3465a4" joinstyle="round" endcap="flat"/>
                </v:shape>
                <v:shape id="shape_0" fillcolor="black" stroked="f" style="position:absolute;left:1119;top:4293;width:89;height:652;mso-position-horizontal-relative:char">
                  <w10:wrap type="none"/>
                  <v:fill o:detectmouseclick="t" type="solid" color2="white"/>
                  <v:stroke color="#3465a4" joinstyle="round" endcap="flat"/>
                </v:shape>
                <v:shape id="shape_0" fillcolor="black" stroked="f" style="position:absolute;left:1201;top:4319;width:89;height:626;mso-position-horizontal-relative:char">
                  <w10:wrap type="none"/>
                  <v:fill o:detectmouseclick="t" type="solid" color2="white"/>
                  <v:stroke color="#3465a4" joinstyle="round" endcap="flat"/>
                </v:shape>
                <v:shape id="shape_0" stroked="t" style="position:absolute;left:1128;top:4415;width:145;height:497;mso-position-horizontal-relative:char">
                  <w10:wrap type="none"/>
                  <v:fill o:detectmouseclick="t" on="false"/>
                  <v:stroke color="black" weight="1440" joinstyle="round" endcap="round"/>
                </v:shape>
                <v:shape id="shape_0" stroked="t" style="position:absolute;left:1134;top:4415;width:147;height:497;mso-position-horizontal-relative:char">
                  <w10:wrap type="none"/>
                  <v:fill o:detectmouseclick="t" on="false"/>
                  <v:stroke color="black" weight="1440" joinstyle="round" endcap="round"/>
                </v:shape>
                <v:shape id="shape_0" fillcolor="black" stroked="f" style="position:absolute;left:1177;top:4246;width:27;height:63;mso-position-horizontal-relative:char">
                  <w10:wrap type="none"/>
                  <v:fill o:detectmouseclick="t" type="solid" color2="white"/>
                  <v:stroke color="#3465a4" joinstyle="round" endcap="flat"/>
                </v:shape>
                <v:shape id="shape_0" fillcolor="black" stroked="f" style="position:absolute;left:1203;top:4246;width:33;height:61;mso-position-horizontal-relative:char">
                  <w10:wrap type="none"/>
                  <v:fill o:detectmouseclick="t" type="solid" color2="white"/>
                  <v:stroke color="#3465a4" joinstyle="round" endcap="flat"/>
                </v:shape>
                <v:shape id="shape_0" fillcolor="black" stroked="f" style="position:absolute;left:794;top:4143;width:1;height:243;mso-position-horizontal-relative:char">
                  <w10:wrap type="none"/>
                  <v:fill o:detectmouseclick="t" type="solid" color2="white"/>
                  <v:stroke color="#3465a4" joinstyle="round" endcap="flat"/>
                </v:shape>
                <v:rect id="shape_0" fillcolor="#dadada" stroked="f" style="position:absolute;left:971;top:4622;width:132;height:347;mso-position-horizontal-relative:char">
                  <w10:wrap type="none"/>
                  <v:fill o:detectmouseclick="t" type="solid" color2="#252525"/>
                  <v:stroke color="#3465a4" joinstyle="round" endcap="flat"/>
                </v:rect>
                <v:rect id="shape_0" fillcolor="#f0f0f0" stroked="f" style="position:absolute;left:975;top:4642;width:120;height:324;mso-position-horizontal-relative:char">
                  <w10:wrap type="none"/>
                  <v:fill o:detectmouseclick="t" type="solid" color2="#0f0f0f"/>
                  <v:stroke color="#3465a4" joinstyle="round" endcap="flat"/>
                </v:rect>
                <v:shape id="shape_0" fillcolor="#474747" stroked="f" style="position:absolute;left:1098;top:4605;width:35;height:364;mso-position-horizontal-relative:char">
                  <w10:wrap type="none"/>
                  <v:fill o:detectmouseclick="t" type="solid" color2="#b8b8b8"/>
                  <v:stroke color="#3465a4" joinstyle="round" endcap="flat"/>
                </v:shape>
                <v:shape id="shape_0" fillcolor="#919191" stroked="f" style="position:absolute;left:971;top:4605;width:162;height:21;mso-position-horizontal-relative:char">
                  <w10:wrap type="none"/>
                  <v:fill o:detectmouseclick="t" type="solid" color2="#6e6e6e"/>
                  <v:stroke color="#3465a4" joinstyle="round" endcap="flat"/>
                </v:shape>
                <v:rect id="shape_0" fillcolor="#dadada" stroked="f" style="position:absolute;left:1042;top:4811;width:51;height:151;mso-position-horizontal-relative:char">
                  <w10:wrap type="none"/>
                  <v:fill o:detectmouseclick="t" type="solid" color2="#252525"/>
                  <v:stroke color="#3465a4" joinstyle="round" endcap="flat"/>
                </v:rect>
                <v:rect id="shape_0" fillcolor="#dadada" stroked="f" style="position:absolute;left:984;top:4811;width:51;height:151;mso-position-horizontal-relative:char">
                  <w10:wrap type="none"/>
                  <v:fill o:detectmouseclick="t" type="solid" color2="#252525"/>
                  <v:stroke color="#3465a4" joinstyle="round" endcap="flat"/>
                </v:rect>
                <v:rect id="shape_0" fillcolor="#dadada" stroked="f" style="position:absolute;left:984;top:4648;width:51;height:149;mso-position-horizontal-relative:char">
                  <w10:wrap type="none"/>
                  <v:fill o:detectmouseclick="t" type="solid" color2="#252525"/>
                  <v:stroke color="#3465a4" joinstyle="round" endcap="flat"/>
                </v:rect>
                <v:rect id="shape_0" fillcolor="#dadada" stroked="f" style="position:absolute;left:1042;top:4648;width:51;height:151;mso-position-horizontal-relative:char">
                  <w10:wrap type="none"/>
                  <v:fill o:detectmouseclick="t" type="solid" color2="#252525"/>
                  <v:stroke color="#3465a4" joinstyle="round" endcap="flat"/>
                </v:rect>
                <v:rect id="shape_0" fillcolor="#cecece" stroked="f" style="position:absolute;left:973;top:4798;width:126;height:14;mso-position-horizontal-relative:char">
                  <w10:wrap type="none"/>
                  <v:fill o:detectmouseclick="t" type="solid" color2="#313131"/>
                  <v:stroke color="#3465a4" joinstyle="round" endcap="flat"/>
                </v:rect>
                <v:rect id="shape_0" fillcolor="#919191" stroked="f" style="position:absolute;left:1008;top:4798;width:20;height:14;mso-position-horizontal-relative:char">
                  <w10:wrap type="none"/>
                  <v:fill o:detectmouseclick="t" type="solid" color2="#6e6e6e"/>
                  <v:stroke color="#3465a4" joinstyle="round" endcap="flat"/>
                </v:rect>
                <v:rect id="shape_0" fillcolor="#cecece" stroked="f" style="position:absolute;left:999;top:4800;width:29;height:1;mso-position-horizontal-relative:char">
                  <w10:wrap type="none"/>
                  <v:fill o:detectmouseclick="t" type="solid" color2="#313131"/>
                  <v:stroke color="#3465a4" joinstyle="round" endcap="flat"/>
                </v:rect>
                <v:rect id="shape_0" fillcolor="#919191" stroked="f" style="position:absolute;left:1042;top:4798;width:20;height:14;mso-position-horizontal-relative:char">
                  <w10:wrap type="none"/>
                  <v:fill o:detectmouseclick="t" type="solid" color2="#6e6e6e"/>
                  <v:stroke color="#3465a4" joinstyle="round" endcap="flat"/>
                </v:rect>
                <v:rect id="shape_0" fillcolor="#cecece" stroked="f" style="position:absolute;left:1031;top:4800;width:34;height:1;mso-position-horizontal-relative:char">
                  <w10:wrap type="none"/>
                  <v:fill o:detectmouseclick="t" type="solid" color2="#313131"/>
                  <v:stroke color="#3465a4" joinstyle="round" endcap="flat"/>
                </v:rect>
                <v:shape id="shape_0" fillcolor="#919191" stroked="f" style="position:absolute;left:1207;top:4246;width:293;height:48;mso-position-horizontal-relative:char">
                  <w10:wrap type="none"/>
                  <v:fill o:detectmouseclick="t" type="solid" color2="#6e6e6e"/>
                  <v:stroke color="#3465a4" joinstyle="round" endcap="flat"/>
                </v:shape>
                <v:shape id="shape_0" fillcolor="#919191" stroked="f" style="position:absolute;left:912;top:4246;width:294;height:48;mso-position-horizontal-relative:char">
                  <w10:wrap type="none"/>
                  <v:fill o:detectmouseclick="t" type="solid" color2="#6e6e6e"/>
                  <v:stroke color="#3465a4" joinstyle="round" endcap="flat"/>
                </v:shape>
                <v:shape id="shape_0" fillcolor="#919191" stroked="f" style="position:absolute;left:912;top:4199;width:294;height:46;mso-position-horizontal-relative:char">
                  <w10:wrap type="none"/>
                  <v:fill o:detectmouseclick="t" type="solid" color2="#6e6e6e"/>
                  <v:stroke color="#3465a4" joinstyle="round" endcap="flat"/>
                </v:shape>
                <v:shape id="shape_0" fillcolor="#919191" stroked="f" style="position:absolute;left:1207;top:4199;width:293;height:46;mso-position-horizontal-relative:char">
                  <w10:wrap type="none"/>
                  <v:fill o:detectmouseclick="t" type="solid" color2="#6e6e6e"/>
                  <v:stroke color="#3465a4" joinstyle="round" endcap="flat"/>
                </v:shape>
                <v:shape id="shape_0" fillcolor="#618ffd" stroked="f" style="position:absolute;left:1207;top:4241;width:293;height:49;mso-position-horizontal-relative:char">
                  <w10:wrap type="none"/>
                  <v:fill o:detectmouseclick="t" type="solid" color2="#9e7002"/>
                  <v:stroke color="#3465a4" joinstyle="round" endcap="flat"/>
                </v:shape>
                <v:shape id="shape_0" fillcolor="#618ffd" stroked="f" style="position:absolute;left:912;top:4241;width:294;height:49;mso-position-horizontal-relative:char">
                  <w10:wrap type="none"/>
                  <v:fill o:detectmouseclick="t" type="solid" color2="#9e7002"/>
                  <v:stroke color="#3465a4" joinstyle="round" endcap="flat"/>
                </v:shape>
                <v:shape id="shape_0" fillcolor="#618ffd" stroked="f" style="position:absolute;left:912;top:4192;width:294;height:48;mso-position-horizontal-relative:char">
                  <w10:wrap type="none"/>
                  <v:fill o:detectmouseclick="t" type="solid" color2="#9e7002"/>
                  <v:stroke color="#3465a4" joinstyle="round" endcap="flat"/>
                </v:shape>
                <v:shape id="shape_0" fillcolor="#618ffd" stroked="f" style="position:absolute;left:1207;top:4192;width:293;height:48;mso-position-horizontal-relative:char">
                  <w10:wrap type="none"/>
                  <v:fill o:detectmouseclick="t" type="solid" color2="#9e7002"/>
                  <v:stroke color="#3465a4" joinstyle="round" endcap="flat"/>
                </v:shape>
                <v:shape id="shape_0" fillcolor="#676767" stroked="f" style="position:absolute;left:1207;top:4244;width:128;height:29;mso-position-horizontal-relative:char">
                  <w10:wrap type="none"/>
                  <v:fill o:detectmouseclick="t" type="solid" color2="#989898"/>
                  <v:stroke color="#3465a4" joinstyle="round" endcap="flat"/>
                </v:shape>
                <v:shape id="shape_0" fillcolor="#676767" stroked="f" style="position:absolute;left:1079;top:4244;width:127;height:29;mso-position-horizontal-relative:char">
                  <w10:wrap type="none"/>
                  <v:fill o:detectmouseclick="t" type="solid" color2="#989898"/>
                  <v:stroke color="#3465a4" joinstyle="round" endcap="flat"/>
                </v:shape>
                <v:shape id="shape_0" fillcolor="#676767" stroked="f" style="position:absolute;left:1079;top:4216;width:127;height:27;mso-position-horizontal-relative:char">
                  <w10:wrap type="none"/>
                  <v:fill o:detectmouseclick="t" type="solid" color2="#989898"/>
                  <v:stroke color="#3465a4" joinstyle="round" endcap="flat"/>
                </v:shape>
                <v:shape id="shape_0" fillcolor="#676767" stroked="f" style="position:absolute;left:1207;top:4216;width:128;height:27;mso-position-horizontal-relative:char">
                  <w10:wrap type="none"/>
                  <v:fill o:detectmouseclick="t" type="solid" color2="#989898"/>
                  <v:stroke color="#3465a4" joinstyle="round" endcap="flat"/>
                </v:shape>
                <v:shape id="shape_0" fillcolor="#3365fb" stroked="f" style="position:absolute;left:1207;top:4239;width:128;height:29;mso-position-horizontal-relative:char">
                  <w10:wrap type="none"/>
                  <v:fill o:detectmouseclick="t" type="solid" color2="#cc9a04"/>
                  <v:stroke color="#3465a4" joinstyle="round" endcap="flat"/>
                </v:shape>
                <v:shape id="shape_0" fillcolor="#3365fb" stroked="f" style="position:absolute;left:1079;top:4239;width:127;height:29;mso-position-horizontal-relative:char">
                  <w10:wrap type="none"/>
                  <v:fill o:detectmouseclick="t" type="solid" color2="#cc9a04"/>
                  <v:stroke color="#3465a4" joinstyle="round" endcap="flat"/>
                </v:shape>
                <v:shape id="shape_0" fillcolor="#3365fb" stroked="f" style="position:absolute;left:1079;top:4209;width:127;height:29;mso-position-horizontal-relative:char">
                  <w10:wrap type="none"/>
                  <v:fill o:detectmouseclick="t" type="solid" color2="#cc9a04"/>
                  <v:stroke color="#3465a4" joinstyle="round" endcap="flat"/>
                </v:shape>
                <v:shape id="shape_0" fillcolor="#3365fb" stroked="f" style="position:absolute;left:1207;top:4209;width:128;height:29;mso-position-horizontal-relative:char">
                  <w10:wrap type="none"/>
                  <v:fill o:detectmouseclick="t" type="solid" color2="#cc9a04"/>
                  <v:stroke color="#3465a4" joinstyle="round" endcap="flat"/>
                </v:shape>
                <v:shape id="shape_0" fillcolor="#cecece" stroked="f" style="position:absolute;left:1207;top:4259;width:532;height:76;mso-position-horizontal-relative:char">
                  <w10:wrap type="none"/>
                  <v:fill o:detectmouseclick="t" type="solid" color2="#313131"/>
                  <v:stroke color="#3465a4" joinstyle="round" endcap="flat"/>
                </v:shape>
                <v:shape id="shape_0" fillcolor="#cecece" stroked="f" style="position:absolute;left:674;top:4259;width:532;height:76;mso-position-horizontal-relative:char">
                  <w10:wrap type="none"/>
                  <v:fill o:detectmouseclick="t" type="solid" color2="#313131"/>
                  <v:stroke color="#3465a4" joinstyle="round" endcap="flat"/>
                </v:shape>
                <v:shape id="shape_0" fillcolor="#cecece" stroked="f" style="position:absolute;left:674;top:4182;width:532;height:76;mso-position-horizontal-relative:char">
                  <w10:wrap type="none"/>
                  <v:fill o:detectmouseclick="t" type="solid" color2="#313131"/>
                  <v:stroke color="#3465a4" joinstyle="round" endcap="flat"/>
                </v:shape>
                <v:shape id="shape_0" fillcolor="#cecece" stroked="f" style="position:absolute;left:1207;top:4182;width:532;height:76;mso-position-horizontal-relative:char">
                  <w10:wrap type="none"/>
                  <v:fill o:detectmouseclick="t" type="solid" color2="#313131"/>
                  <v:stroke color="#3465a4" joinstyle="round" endcap="flat"/>
                </v:shape>
                <v:shape id="shape_0" fillcolor="#a2c1fe" stroked="f" style="position:absolute;left:1207;top:4252;width:532;height:76;mso-position-horizontal-relative:char">
                  <w10:wrap type="none"/>
                  <v:fill o:detectmouseclick="t" type="solid" color2="#5d3e01"/>
                  <v:stroke color="#3465a4" joinstyle="round" endcap="flat"/>
                </v:shape>
                <v:shape id="shape_0" fillcolor="#a2c1fe" stroked="f" style="position:absolute;left:674;top:4252;width:532;height:76;mso-position-horizontal-relative:char">
                  <w10:wrap type="none"/>
                  <v:fill o:detectmouseclick="t" type="solid" color2="#5d3e01"/>
                  <v:stroke color="#3465a4" joinstyle="round" endcap="flat"/>
                </v:shape>
                <v:shape id="shape_0" fillcolor="#a2c1fe" stroked="f" style="position:absolute;left:674;top:4175;width:532;height:76;mso-position-horizontal-relative:char">
                  <w10:wrap type="none"/>
                  <v:fill o:detectmouseclick="t" type="solid" color2="#5d3e01"/>
                  <v:stroke color="#3465a4" joinstyle="round" endcap="flat"/>
                </v:shape>
                <v:shape id="shape_0" fillcolor="#a2c1fe" stroked="f" style="position:absolute;left:1207;top:4175;width:532;height:76;mso-position-horizontal-relative:char">
                  <w10:wrap type="none"/>
                  <v:fill o:detectmouseclick="t" type="solid" color2="#5d3e01"/>
                  <v:stroke color="#3465a4" joinstyle="round" endcap="flat"/>
                </v:shape>
                <v:shape id="shape_0" fillcolor="#cecece" stroked="f" style="position:absolute;left:1207;top:4276;width:889;height:114;mso-position-horizontal-relative:char">
                  <w10:wrap type="none"/>
                  <v:fill o:detectmouseclick="t" type="solid" color2="#313131"/>
                  <v:stroke color="#3465a4" joinstyle="round" endcap="flat"/>
                </v:shape>
                <v:shape id="shape_0" fillcolor="#cecece" stroked="f" style="position:absolute;left:318;top:4276;width:888;height:114;mso-position-horizontal-relative:char">
                  <w10:wrap type="none"/>
                  <v:fill o:detectmouseclick="t" type="solid" color2="#313131"/>
                  <v:stroke color="#3465a4" joinstyle="round" endcap="flat"/>
                </v:shape>
                <v:shape id="shape_0" fillcolor="#cecece" stroked="f" style="position:absolute;left:318;top:4160;width:888;height:115;mso-position-horizontal-relative:char">
                  <w10:wrap type="none"/>
                  <v:fill o:detectmouseclick="t" type="solid" color2="#313131"/>
                  <v:stroke color="#3465a4" joinstyle="round" endcap="flat"/>
                </v:shape>
                <v:shape id="shape_0" fillcolor="#cecece" stroked="f" style="position:absolute;left:1207;top:4160;width:889;height:115;mso-position-horizontal-relative:char">
                  <w10:wrap type="none"/>
                  <v:fill o:detectmouseclick="t" type="solid" color2="#313131"/>
                  <v:stroke color="#3465a4" joinstyle="round" endcap="flat"/>
                </v:shape>
                <v:shape id="shape_0" fillcolor="#c0fef9" stroked="f" style="position:absolute;left:1207;top:4269;width:889;height:117;mso-position-horizontal-relative:char">
                  <w10:wrap type="none"/>
                  <v:fill o:detectmouseclick="t" type="solid" color2="#3f0106"/>
                  <v:stroke color="#3465a4" joinstyle="round" endcap="flat"/>
                </v:shape>
                <v:shape id="shape_0" fillcolor="#c0fef9" stroked="f" style="position:absolute;left:318;top:4269;width:888;height:117;mso-position-horizontal-relative:char">
                  <w10:wrap type="none"/>
                  <v:fill o:detectmouseclick="t" type="solid" color2="#3f0106"/>
                  <v:stroke color="#3465a4" joinstyle="round" endcap="flat"/>
                </v:shape>
                <v:shape id="shape_0" fillcolor="#c0fef9" stroked="f" style="position:absolute;left:318;top:4154;width:888;height:114;mso-position-horizontal-relative:char">
                  <w10:wrap type="none"/>
                  <v:fill o:detectmouseclick="t" type="solid" color2="#3f0106"/>
                  <v:stroke color="#3465a4" joinstyle="round" endcap="flat"/>
                </v:shape>
                <v:shape id="shape_0" fillcolor="#c0fef9" stroked="f" style="position:absolute;left:1207;top:4154;width:889;height:114;mso-position-horizontal-relative:char">
                  <w10:wrap type="none"/>
                  <v:fill o:detectmouseclick="t" type="solid" color2="#3f0106"/>
                  <v:stroke color="#3465a4" joinstyle="round" endcap="flat"/>
                </v:shape>
                <v:group id="shape_0" style="position:absolute;left:2974;top:3620;width:629;height:1054">
                  <v:shape id="shape_0" fillcolor="black" stroked="f" style="position:absolute;left:2974;top:3620;width:628;height:1053;mso-position-horizontal-relative:char">
                    <w10:wrap type="none"/>
                    <v:fill o:detectmouseclick="t" type="solid" color2="white"/>
                    <v:stroke color="#3465a4" joinstyle="round" endcap="flat"/>
                  </v:shape>
                  <v:shape id="shape_0" stroked="t" style="position:absolute;left:3055;top:3699;width:502;height:929;mso-position-horizontal-relative:char">
                    <w10:wrap type="none"/>
                    <v:fill o:detectmouseclick="t" on="false"/>
                    <v:stroke color="black" weight="1440" joinstyle="round" endcap="round"/>
                  </v:shape>
                  <v:shape id="shape_0" stroked="t" style="position:absolute;left:3495;top:3620;width:107;height:106;mso-position-horizontal-relative:char">
                    <w10:wrap type="none"/>
                    <v:fill o:detectmouseclick="t" on="false"/>
                    <v:stroke color="black" weight="1440" joinstyle="round" endcap="round"/>
                  </v:shape>
                  <v:shape id="shape_0" stroked="t" style="position:absolute;left:2974;top:4567;width:106;height:106;mso-position-horizontal-relative:char">
                    <w10:wrap type="none"/>
                    <v:fill o:detectmouseclick="t" on="false"/>
                    <v:stroke color="black" weight="1440" joinstyle="round" endcap="round"/>
                  </v:shape>
                </v:group>
                <v:shape id="shape_0" stroked="f" style="position:absolute;left:2393;top:1235;width:3600;height:2552;mso-position-horizontal-relative:char" type="shapetype_75">
                  <v:imagedata r:id="rId11" o:detectmouseclick="t"/>
                  <w10:wrap type="none"/>
                  <v:stroke color="#3465a4" joinstyle="round" endcap="flat"/>
                </v:shape>
                <v:group id="shape_0" style="position:absolute;left:2393;top:1233;width:3597;height:2549">
                  <v:shape id="shape_0" fillcolor="black" stroked="f" style="position:absolute;left:2393;top:1233;width:3596;height:2548;mso-position-horizontal-relative:char">
                    <w10:wrap type="none"/>
                    <v:fill o:detectmouseclick="t" type="solid" color2="white"/>
                    <v:stroke color="#3465a4" joinstyle="round" endcap="flat"/>
                  </v:shape>
                  <v:shape id="shape_0" stroked="t" style="position:absolute;left:2393;top:1233;width:3596;height:2548;mso-position-horizontal-relative:char">
                    <w10:wrap type="none"/>
                    <v:fill o:detectmouseclick="t" on="false"/>
                    <v:stroke color="black" weight="1440" joinstyle="round" endcap="round"/>
                  </v:shape>
                </v:group>
                <v:shape id="shape_0" fillcolor="black" stroked="f" style="position:absolute;left:2393;top:1233;width:3596;height:2548;mso-position-horizontal-relative:char">
                  <w10:wrap type="none"/>
                  <v:fill o:detectmouseclick="t" type="solid" color2="white"/>
                  <v:stroke color="#3465a4" joinstyle="round" endcap="flat"/>
                </v:shape>
                <v:shape id="shape_0" stroked="f" style="position:absolute;left:2393;top:1235;width:3600;height:2552;mso-position-horizontal-relative:char" type="shapetype_75">
                  <v:imagedata r:id="rId12" o:detectmouseclick="t"/>
                  <w10:wrap type="none"/>
                  <v:stroke color="#3465a4" joinstyle="round" endcap="flat"/>
                </v:shape>
                <v:shape id="shape_0" stroked="t" style="position:absolute;left:2393;top:1233;width:3596;height:2548;mso-position-horizontal-relative:char">
                  <w10:wrap type="none"/>
                  <v:fill o:detectmouseclick="t" on="false"/>
                  <v:stroke color="black" weight="8280" joinstyle="round" endcap="round"/>
                </v:shape>
                <v:shape id="shape_0" stroked="t" style="position:absolute;left:2571;top:2732;width:210;height:48;mso-position-horizontal-relative:char">
                  <w10:wrap type="none"/>
                  <v:fill o:detectmouseclick="t" on="false"/>
                  <v:stroke color="black" weight="8280" joinstyle="round" endcap="round"/>
                </v:shape>
                <v:shape id="shape_0" stroked="t" style="position:absolute;left:2876;top:3292;width:92;height:20;mso-position-horizontal-relative:char">
                  <w10:wrap type="none"/>
                  <v:fill o:detectmouseclick="t" on="false"/>
                  <v:stroke color="black" weight="8280" joinstyle="round" endcap="round"/>
                </v:shape>
                <v:shape id="shape_0" stroked="t" style="position:absolute;left:3708;top:3438;width:55;height:101;mso-position-horizontal-relative:char">
                  <w10:wrap type="none"/>
                  <v:fill o:detectmouseclick="t" on="false"/>
                  <v:stroke color="black" weight="8280" joinstyle="round" endcap="round"/>
                </v:shape>
                <v:shape id="shape_0" stroked="t" style="position:absolute;left:4769;top:3283;width:21;height:113;mso-position-horizontal-relative:char">
                  <w10:wrap type="none"/>
                  <v:fill o:detectmouseclick="t" on="false"/>
                  <v:stroke color="black" weight="8280" joinstyle="round" endcap="round"/>
                </v:shape>
                <v:shape id="shape_0" stroked="t" style="position:absolute;left:5236;top:2589;width:270;height:420;mso-position-horizontal-relative:char">
                  <w10:wrap type="none"/>
                  <v:fill o:detectmouseclick="t" on="false"/>
                  <v:stroke color="black" weight="8280" joinstyle="round" endcap="round"/>
                </v:shape>
                <v:shape id="shape_0" stroked="t" style="position:absolute;left:5751;top:2138;width:120;height:156;mso-position-horizontal-relative:char">
                  <w10:wrap type="none"/>
                  <v:fill o:detectmouseclick="t" on="false"/>
                  <v:stroke color="black" weight="8280" joinstyle="round" endcap="round"/>
                </v:shape>
                <v:shape id="shape_0" stroked="t" style="position:absolute;left:5582;top:1554;width:7;height:74;mso-position-horizontal-relative:char">
                  <w10:wrap type="none"/>
                  <v:fill o:detectmouseclick="t" on="false"/>
                  <v:stroke color="black" weight="8280" joinstyle="round" endcap="round"/>
                </v:shape>
                <v:shape id="shape_0" stroked="t" style="position:absolute;left:4814;top:1370;width:60;height:95;mso-position-horizontal-relative:char">
                  <w10:wrap type="none"/>
                  <v:fill o:detectmouseclick="t" on="false"/>
                  <v:stroke color="black" weight="8280" joinstyle="round" endcap="round"/>
                </v:shape>
                <v:shape id="shape_0" stroked="t" style="position:absolute;left:4233;top:1427;width:29;height:81;mso-position-horizontal-relative:char">
                  <w10:wrap type="none"/>
                  <v:fill o:detectmouseclick="t" on="false"/>
                  <v:stroke color="black" weight="8280" joinstyle="round" endcap="round"/>
                </v:shape>
                <v:shape id="shape_0" stroked="t" style="position:absolute;left:3558;top:1541;width:106;height:78;mso-position-horizontal-relative:char">
                  <w10:wrap type="none"/>
                  <v:fill o:detectmouseclick="t" on="false"/>
                  <v:stroke color="black" weight="8280" joinstyle="round" endcap="round"/>
                </v:shape>
                <v:shape id="shape_0" stroked="t" style="position:absolute;left:2715;top:2082;width:19;height:82;mso-position-horizontal-relative:char">
                  <w10:wrap type="none"/>
                  <v:fill o:detectmouseclick="t" on="false"/>
                  <v:stroke color="black" weight="8280" joinstyle="round" endcap="round"/>
                </v:shape>
                <v:shape id="shape_0" stroked="f" style="position:absolute;left:3529;top:1920;width:1619;height:1467;mso-position-horizontal-relative:char" type="shapetype_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Evolved </w:t>
                        </w:r>
                      </w:p>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Packet </w:t>
                        </w:r>
                      </w:p>
                      <w:p>
                        <w:pPr>
                          <w:overflowPunct w:val="false"/>
                          <w:autoSpaceDE w:val="false"/>
                          <w:bidi w:val="0"/>
                          <w:spacing w:before="0" w:after="180"/>
                          <w:rPr/>
                        </w:pPr>
                        <w:r>
                          <w:rPr>
                            <w:kern w:val="2"/>
                            <w:sz w:val="32"/>
                            <w:b/>
                            <w:szCs w:val="32"/>
                            <w:bCs/>
                            <w:rFonts w:ascii="Arial" w:hAnsi="Arial" w:eastAsia="Times New Roman" w:cs="Arial"/>
                            <w:color w:val="002278"/>
                            <w:lang w:val="en-US" w:bidi="ar-SA"/>
                          </w:rPr>
                          <w:t>Core</w:t>
                        </w:r>
                      </w:p>
                    </w:txbxContent>
                  </v:textbox>
                  <w10:wrap type="square"/>
                  <v:fill o:detectmouseclick="t" on="false"/>
                  <v:stroke color="#3465a4" joinstyle="round" endcap="flat"/>
                </v:shape>
                <v:shape id="shape_0" stroked="f" style="position:absolute;left:4386;top:2407;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629;top:1911;width:129;height:530;mso-position-horizontal-relative:char" type="shapetype_202">
                  <v:textbo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v:textbox>
                  <w10:wrap type="none"/>
                  <v:fill o:detectmouseclick="t" on="false"/>
                  <v:stroke color="#3465a4" joinstyle="round" endcap="flat"/>
                </v:shape>
                <v:shape id="shape_0" stroked="f" style="position:absolute;left:4756;top:2148;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rect id="shape_0" fillcolor="#ccccff" stroked="f" style="position:absolute;left:3978;top:1577;width:438;height:357;mso-position-horizontal-relative:char">
                  <w10:wrap type="none"/>
                  <v:fill o:detectmouseclick="t" type="solid" color2="#333300"/>
                  <v:stroke color="#3465a4" joinstyle="round" endcap="flat"/>
                </v:rect>
                <v:rect id="shape_0" stroked="t" style="position:absolute;left:3984;top:1583;width:426;height:345;mso-position-horizontal-relative:char">
                  <w10:wrap type="none"/>
                  <v:fill o:detectmouseclick="t" on="false"/>
                  <v:stroke color="black" weight="8280" joinstyle="miter" endcap="round"/>
                </v:rect>
                <v:shape id="shape_0" stroked="f" style="position:absolute;left:4079;top:1628;width:240;height:405;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SC</w:t>
                        </w:r>
                      </w:p>
                    </w:txbxContent>
                  </v:textbox>
                  <w10:wrap type="none"/>
                  <v:fill o:detectmouseclick="t" on="false"/>
                  <v:stroke color="#3465a4" joinstyle="round" endcap="flat"/>
                </v:shape>
                <v:shape id="shape_0" stroked="f" style="position:absolute;left:4319;top:1625;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320;top:1633;width:53;height:409;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w10:wrap type="none"/>
                  <v:fill o:detectmouseclick="t" on="false"/>
                  <v:stroke color="#3465a4" joinstyle="round" endcap="flat"/>
                </v:shape>
                <v:shape id="shape_0" stroked="f" style="position:absolute;left:4372;top:1630;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rect id="shape_0" fillcolor="#ccccff" stroked="f" style="position:absolute;left:4842;top:1864;width:500;height:359;mso-position-horizontal-relative:char">
                  <w10:wrap type="none"/>
                  <v:fill o:detectmouseclick="t" type="solid" color2="#333300"/>
                  <v:stroke color="#3465a4" joinstyle="round" endcap="flat"/>
                </v:rect>
                <v:rect id="shape_0" stroked="t" style="position:absolute;left:4848;top:1870;width:488;height:347;mso-position-horizontal-relative:char">
                  <w10:wrap type="none"/>
                  <v:fill o:detectmouseclick="t" on="false"/>
                  <v:stroke color="black" weight="8280" joinstyle="miter" endcap="round"/>
                </v:rect>
                <v:shape id="shape_0" stroked="f" style="position:absolute;left:4941;top:1915;width:302;height:630;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MM</w:t>
                        </w:r>
                      </w:p>
                    </w:txbxContent>
                  </v:textbox>
                  <w10:wrap type="none"/>
                  <v:fill o:detectmouseclick="t" on="false"/>
                  <v:stroke color="#3465a4" joinstyle="round" endcap="flat"/>
                </v:shape>
                <v:shape id="shape_0" stroked="f" style="position:absolute;left:5244;top:1913;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247;top:1921;width:53;height:409;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w10:wrap type="none"/>
                  <v:fill o:detectmouseclick="t" on="false"/>
                  <v:stroke color="#3465a4" joinstyle="round" endcap="flat"/>
                </v:shape>
                <v:shape id="shape_0" stroked="f" style="position:absolute;left:5299;top:1918;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rect id="shape_0" fillcolor="#ccccff" stroked="f" style="position:absolute;left:3905;top:3025;width:571;height:358;mso-position-horizontal-relative:char">
                  <w10:wrap type="none"/>
                  <v:fill o:detectmouseclick="t" type="solid" color2="#333300"/>
                  <v:stroke color="#3465a4" joinstyle="round" endcap="flat"/>
                </v:rect>
                <v:rect id="shape_0" stroked="t" style="position:absolute;left:3911;top:3031;width:559;height:346;mso-position-horizontal-relative:char">
                  <w10:wrap type="none"/>
                  <v:fill o:detectmouseclick="t" on="false"/>
                  <v:stroke color="black" weight="8280" joinstyle="miter" endcap="round"/>
                </v:rect>
                <v:shape id="shape_0" stroked="f" style="position:absolute;left:4005;top:3073;width:373;height:630;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AAA</w:t>
                        </w:r>
                      </w:p>
                    </w:txbxContent>
                  </v:textbox>
                  <w10:wrap type="none"/>
                  <v:fill o:detectmouseclick="t" on="false"/>
                  <v:stroke color="#3465a4" joinstyle="round" endcap="flat"/>
                </v:shape>
                <v:shape id="shape_0" stroked="f" style="position:absolute;left:4379;top:3071;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380;top:3079;width:53;height:409;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w10:wrap type="none"/>
                  <v:fill o:detectmouseclick="t" on="false"/>
                  <v:stroke color="#3465a4" joinstyle="round" endcap="flat"/>
                </v:shape>
                <v:shape id="shape_0" stroked="f" style="position:absolute;left:4432;top:3076;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rect id="shape_0" fillcolor="#ccccff" stroked="f" style="position:absolute;left:2752;top:2666;width:734;height:358;mso-position-horizontal-relative:char">
                  <w10:wrap type="none"/>
                  <v:fill o:detectmouseclick="t" type="solid" color2="#333300"/>
                  <v:stroke color="#3465a4" joinstyle="round" endcap="flat"/>
                </v:rect>
                <v:rect id="shape_0" stroked="t" style="position:absolute;left:2758;top:2672;width:722;height:346;mso-position-horizontal-relative:char">
                  <w10:wrap type="none"/>
                  <v:fill o:detectmouseclick="t" on="false"/>
                  <v:stroke color="black" weight="8280" joinstyle="miter" endcap="round"/>
                </v:rect>
                <v:shape id="shape_0" stroked="f" style="position:absolute;left:2855;top:2718;width:533;height:630;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Policy</w:t>
                        </w:r>
                      </w:p>
                    </w:txbxContent>
                  </v:textbox>
                  <w10:wrap type="none"/>
                  <v:fill o:detectmouseclick="t" on="false"/>
                  <v:stroke color="#3465a4" joinstyle="round" endcap="flat"/>
                </v:shape>
                <v:shape id="shape_0" stroked="f" style="position:absolute;left:3387;top:2716;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3390;top:2724;width:53;height:409;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w10:wrap type="none"/>
                  <v:fill o:detectmouseclick="t" on="false"/>
                  <v:stroke color="#3465a4" joinstyle="round" endcap="flat"/>
                </v:shape>
                <v:shape id="shape_0" stroked="f" style="position:absolute;left:3442;top:2721;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541;top:4076;width:2670;height:1892;mso-position-horizontal-relative:char" type="shapetype_75">
                  <v:imagedata r:id="rId13" o:detectmouseclick="t"/>
                  <w10:wrap type="none"/>
                  <v:stroke color="#3465a4" joinstyle="round" endcap="flat"/>
                </v:shape>
                <v:group id="shape_0" style="position:absolute;left:5541;top:4074;width:2667;height:1891">
                  <v:shape id="shape_0" fillcolor="black" stroked="f" style="position:absolute;left:5541;top:4074;width:2666;height:1890;mso-position-horizontal-relative:char">
                    <w10:wrap type="none"/>
                    <v:fill o:detectmouseclick="t" type="solid" color2="white"/>
                    <v:stroke color="#3465a4" joinstyle="round" endcap="flat"/>
                  </v:shape>
                  <v:shape id="shape_0" stroked="t" style="position:absolute;left:5541;top:4074;width:2666;height:1890;mso-position-horizontal-relative:char">
                    <w10:wrap type="none"/>
                    <v:fill o:detectmouseclick="t" on="false"/>
                    <v:stroke color="black" weight="1440" joinstyle="round" endcap="round"/>
                  </v:shape>
                </v:group>
                <v:shape id="shape_0" fillcolor="black" stroked="f" style="position:absolute;left:5541;top:4074;width:2666;height:1890;mso-position-horizontal-relative:char">
                  <w10:wrap type="none"/>
                  <v:fill o:detectmouseclick="t" type="solid" color2="white"/>
                  <v:stroke color="#3465a4" joinstyle="round" endcap="flat"/>
                </v:shape>
                <v:shape id="shape_0" stroked="f" style="position:absolute;left:5541;top:4076;width:2670;height:1892;mso-position-horizontal-relative:char" type="shapetype_75">
                  <v:imagedata r:id="rId14" o:detectmouseclick="t"/>
                  <w10:wrap type="none"/>
                  <v:stroke color="#3465a4" joinstyle="round" endcap="flat"/>
                </v:shape>
                <v:shape id="shape_0" stroked="t" style="position:absolute;left:5541;top:4074;width:2666;height:1890;mso-position-horizontal-relative:char">
                  <w10:wrap type="none"/>
                  <v:fill o:detectmouseclick="t" on="false"/>
                  <v:stroke color="black" weight="8280" joinstyle="round" endcap="round"/>
                </v:shape>
                <v:shape id="shape_0" stroked="t" style="position:absolute;left:5672;top:5187;width:156;height:35;mso-position-horizontal-relative:char">
                  <w10:wrap type="none"/>
                  <v:fill o:detectmouseclick="t" on="false"/>
                  <v:stroke color="black" weight="8280" joinstyle="round" endcap="round"/>
                </v:shape>
                <v:shape id="shape_0" stroked="t" style="position:absolute;left:5899;top:5602;width:69;height:16;mso-position-horizontal-relative:char">
                  <w10:wrap type="none"/>
                  <v:fill o:detectmouseclick="t" on="false"/>
                  <v:stroke color="black" weight="8280" joinstyle="round" endcap="round"/>
                </v:shape>
                <v:shape id="shape_0" stroked="t" style="position:absolute;left:6514;top:5711;width:42;height:74;mso-position-horizontal-relative:char">
                  <w10:wrap type="none"/>
                  <v:fill o:detectmouseclick="t" on="false"/>
                  <v:stroke color="black" weight="8280" joinstyle="round" endcap="round"/>
                </v:shape>
                <v:shape id="shape_0" stroked="t" style="position:absolute;left:7303;top:5595;width:14;height:83;mso-position-horizontal-relative:char">
                  <w10:wrap type="none"/>
                  <v:fill o:detectmouseclick="t" on="false"/>
                  <v:stroke color="black" weight="8280" joinstyle="round" endcap="round"/>
                </v:shape>
                <v:shape id="shape_0" stroked="t" style="position:absolute;left:7649;top:5080;width:198;height:311;mso-position-horizontal-relative:char">
                  <w10:wrap type="none"/>
                  <v:fill o:detectmouseclick="t" on="false"/>
                  <v:stroke color="black" weight="8280" joinstyle="round" endcap="round"/>
                </v:shape>
                <v:shape id="shape_0" stroked="t" style="position:absolute;left:8032;top:4747;width:87;height:114;mso-position-horizontal-relative:char">
                  <w10:wrap type="none"/>
                  <v:fill o:detectmouseclick="t" on="false"/>
                  <v:stroke color="black" weight="8280" joinstyle="round" endcap="round"/>
                </v:shape>
                <v:shape id="shape_0" stroked="t" style="position:absolute;left:7904;top:4312;width:6;height:55;mso-position-horizontal-relative:char">
                  <w10:wrap type="none"/>
                  <v:fill o:detectmouseclick="t" on="false"/>
                  <v:stroke color="black" weight="8280" joinstyle="round" endcap="round"/>
                </v:shape>
                <v:shape id="shape_0" stroked="t" style="position:absolute;left:7335;top:4177;width:44;height:70;mso-position-horizontal-relative:char">
                  <w10:wrap type="none"/>
                  <v:fill o:detectmouseclick="t" on="false"/>
                  <v:stroke color="black" weight="8280" joinstyle="round" endcap="round"/>
                </v:shape>
                <v:shape id="shape_0" stroked="t" style="position:absolute;left:6903;top:4220;width:23;height:59;mso-position-horizontal-relative:char">
                  <w10:wrap type="none"/>
                  <v:fill o:detectmouseclick="t" on="false"/>
                  <v:stroke color="black" weight="8280" joinstyle="round" endcap="round"/>
                </v:shape>
                <v:shape id="shape_0" stroked="t" style="position:absolute;left:6405;top:4304;width:78;height:56;mso-position-horizontal-relative:char">
                  <w10:wrap type="none"/>
                  <v:fill o:detectmouseclick="t" on="false"/>
                  <v:stroke color="black" weight="8280" joinstyle="round" endcap="round"/>
                </v:shape>
                <v:shape id="shape_0" stroked="t" style="position:absolute;left:5779;top:4704;width:14;height:61;mso-position-horizontal-relative:char">
                  <w10:wrap type="none"/>
                  <v:fill o:detectmouseclick="t" on="false"/>
                  <v:stroke color="black" weight="8280" joinstyle="round" endcap="round"/>
                </v:shape>
                <v:shape id="shape_0" stroked="f" style="position:absolute;left:6250;top:4675;width:1059;height:823;mso-position-horizontal-relative:char" type="shapetype_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Access </w:t>
                        </w:r>
                      </w:p>
                    </w:txbxContent>
                  </v:textbox>
                  <w10:wrap type="none"/>
                  <v:fill o:detectmouseclick="t" on="false"/>
                  <v:stroke color="#3465a4" joinstyle="round" endcap="flat"/>
                </v:shape>
                <v:shape id="shape_0" stroked="f" style="position:absolute;left:7349;top:4749;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280;top:5011;width:997;height:823;mso-position-horizontal-relative:char" type="shapetype_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System</w:t>
                        </w:r>
                      </w:p>
                    </w:txbxContent>
                  </v:textbox>
                  <w10:wrap type="none"/>
                  <v:fill o:detectmouseclick="t" on="false"/>
                  <v:stroke color="#3465a4" joinstyle="round" endcap="flat"/>
                </v:shape>
                <v:shape id="shape_0" stroked="f" style="position:absolute;left:7276;top:5085;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7298;top:4924;width:79;height:409;mso-position-horizontal-relative:char" type="shapetype_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 </w:t>
                        </w:r>
                      </w:p>
                    </w:txbxContent>
                  </v:textbox>
                  <w10:wrap type="none"/>
                  <v:fill o:detectmouseclick="t" on="false"/>
                  <v:stroke color="#3465a4" joinstyle="round" endcap="flat"/>
                </v:shape>
                <v:shape id="shape_0" stroked="f" style="position:absolute;left:7377;top:4998;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fillcolor="#cecece" stroked="f" style="position:absolute;left:8077;top:4755;width:16;height:23;mso-position-horizontal-relative:char">
                  <w10:wrap type="none"/>
                  <v:fill o:detectmouseclick="t" type="solid" color2="#313131"/>
                  <v:stroke color="#3465a4" joinstyle="round" endcap="flat"/>
                </v:shape>
                <v:shape id="shape_0" fillcolor="#cecece" stroked="f" style="position:absolute;left:8094;top:4766;width:38;height:12;mso-position-horizontal-relative:char">
                  <w10:wrap type="none"/>
                  <v:fill o:detectmouseclick="t" type="solid" color2="#313131"/>
                  <v:stroke color="#3465a4" joinstyle="round" endcap="flat"/>
                </v:shape>
                <v:shape id="shape_0" fillcolor="#cecece" stroked="f" style="position:absolute;left:8080;top:4732;width:39;height:67;mso-position-horizontal-relative:char">
                  <w10:wrap type="none"/>
                  <v:fill o:detectmouseclick="t" type="solid" color2="#313131"/>
                  <v:stroke color="#3465a4" joinstyle="round" endcap="flat"/>
                </v:shape>
                <v:shape id="shape_0" fillcolor="#cecece" stroked="f" style="position:absolute;left:8083;top:4777;width:8;height:3;mso-position-horizontal-relative:char">
                  <w10:wrap type="none"/>
                  <v:fill o:detectmouseclick="t" type="solid" color2="#313131"/>
                  <v:stroke color="#3465a4" joinstyle="round" endcap="flat"/>
                </v:shape>
                <v:shape id="shape_0" fillcolor="#cecece" stroked="f" style="position:absolute;left:7911;top:4777;width:174;height:147;mso-position-horizontal-relative:char">
                  <w10:wrap type="none"/>
                  <v:fill o:detectmouseclick="t" type="solid" color2="#313131"/>
                  <v:stroke color="#3465a4" joinstyle="round" endcap="flat"/>
                </v:shape>
                <v:shape id="shape_0" fillcolor="#cecece" stroked="f" style="position:absolute;left:7914;top:4924;width:6;height:3;mso-position-horizontal-relative:char">
                  <w10:wrap type="none"/>
                  <v:fill o:detectmouseclick="t" type="solid" color2="#313131"/>
                  <v:stroke color="#3465a4" joinstyle="round" endcap="flat"/>
                </v:shape>
                <v:shape id="shape_0" fillcolor="#cecece" stroked="f" style="position:absolute;left:7920;top:4779;width:173;height:148;mso-position-horizontal-relative:char">
                  <w10:wrap type="none"/>
                  <v:fill o:detectmouseclick="t" type="solid" color2="#313131"/>
                  <v:stroke color="#3465a4" joinstyle="round" endcap="flat"/>
                </v:shape>
                <v:shape id="shape_0" fillcolor="#cecece" stroked="f" style="position:absolute;left:8062;top:4777;width:29;height:5;mso-position-horizontal-relative:char">
                  <w10:wrap type="none"/>
                  <v:fill o:detectmouseclick="t" type="solid" color2="#313131"/>
                  <v:stroke color="#3465a4" joinstyle="round" endcap="flat"/>
                </v:shape>
                <v:shape id="shape_0" fillcolor="#cecece" stroked="f" style="position:absolute;left:8086;top:4779;width:7;height:1;mso-position-horizontal-relative:char">
                  <w10:wrap type="none"/>
                  <v:fill o:detectmouseclick="t" type="solid" color2="#313131"/>
                  <v:stroke color="#3465a4" joinstyle="round" endcap="flat"/>
                </v:shape>
                <v:shape id="shape_0" fillcolor="#cecece" stroked="f" style="position:absolute;left:8089;top:4768;width:4;height:12;mso-position-horizontal-relative:char">
                  <w10:wrap type="none"/>
                  <v:fill o:detectmouseclick="t" type="solid" color2="#313131"/>
                  <v:stroke color="#3465a4" joinstyle="round" endcap="flat"/>
                </v:shape>
                <v:shape id="shape_0" fillcolor="#cecece" stroked="f" style="position:absolute;left:8083;top:4772;width:10;height:8;mso-position-horizontal-relative:char">
                  <w10:wrap type="none"/>
                  <v:fill o:detectmouseclick="t" type="solid" color2="#313131"/>
                  <v:stroke color="#3465a4" joinstyle="round" endcap="flat"/>
                </v:shape>
                <v:shape id="shape_0" fillcolor="#cecece" stroked="f" style="position:absolute;left:8068;top:4958;width:5;height:4;mso-position-horizontal-relative:char">
                  <w10:wrap type="none"/>
                  <v:fill o:detectmouseclick="t" type="solid" color2="#313131"/>
                  <v:stroke color="#3465a4" joinstyle="round" endcap="flat"/>
                </v:shape>
                <v:shape id="shape_0" fillcolor="#cecece" stroked="f" style="position:absolute;left:8073;top:4779;width:21;height:181;mso-position-horizontal-relative:char">
                  <w10:wrap type="none"/>
                  <v:fill o:detectmouseclick="t" type="solid" color2="#313131"/>
                  <v:stroke color="#3465a4" joinstyle="round" endcap="flat"/>
                </v:shape>
                <v:shape id="shape_0" fillcolor="#cecece" stroked="f" style="position:absolute;left:8088;top:4779;width:6;height:3;mso-position-horizontal-relative:char">
                  <w10:wrap type="none"/>
                  <v:fill o:detectmouseclick="t" type="solid" color2="#313131"/>
                  <v:stroke color="#3465a4" joinstyle="round" endcap="flat"/>
                </v:shape>
                <v:shape id="shape_0" fillcolor="#cecece" stroked="f" style="position:absolute;left:8065;top:4781;width:23;height:179;mso-position-horizontal-relative:char">
                  <w10:wrap type="none"/>
                  <v:fill o:detectmouseclick="t" type="solid" color2="#313131"/>
                  <v:stroke color="#3465a4" joinstyle="round" endcap="flat"/>
                </v:shape>
                <v:shape id="shape_0" fillcolor="#cecece" stroked="f" style="position:absolute;left:7926;top:4918;width:159;height:15;mso-position-horizontal-relative:char">
                  <w10:wrap type="none"/>
                  <v:fill o:detectmouseclick="t" type="solid" color2="#313131"/>
                  <v:stroke color="#3465a4" joinstyle="round" endcap="flat"/>
                </v:shape>
                <v:shape id="shape_0" fillcolor="#cecece" stroked="f" style="position:absolute;left:7951;top:4888;width:125;height:45;mso-position-horizontal-relative:char">
                  <w10:wrap type="none"/>
                  <v:fill o:detectmouseclick="t" type="solid" color2="#313131"/>
                  <v:stroke color="#3465a4" joinstyle="round" endcap="flat"/>
                </v:shape>
                <v:shape id="shape_0" fillcolor="#cecece" stroked="f" style="position:absolute;left:7960;top:4888;width:131;height:12;mso-position-horizontal-relative:char">
                  <w10:wrap type="none"/>
                  <v:fill o:detectmouseclick="t" type="solid" color2="#313131"/>
                  <v:stroke color="#3465a4" joinstyle="round" endcap="flat"/>
                </v:shape>
                <v:shape id="shape_0" fillcolor="#cecece" stroked="f" style="position:absolute;left:7981;top:4862;width:101;height:38;mso-position-horizontal-relative:char">
                  <w10:wrap type="none"/>
                  <v:fill o:detectmouseclick="t" type="solid" color2="#313131"/>
                  <v:stroke color="#3465a4" joinstyle="round" endcap="flat"/>
                </v:shape>
                <v:shape id="shape_0" fillcolor="#cecece" stroked="f" style="position:absolute;left:7992;top:4862;width:99;height:10;mso-position-horizontal-relative:char">
                  <w10:wrap type="none"/>
                  <v:fill o:detectmouseclick="t" type="solid" color2="#313131"/>
                  <v:stroke color="#3465a4" joinstyle="round" endcap="flat"/>
                </v:shape>
                <v:shape id="shape_0" fillcolor="#cecece" stroked="f" style="position:absolute;left:8008;top:4841;width:74;height:31;mso-position-horizontal-relative:char">
                  <w10:wrap type="none"/>
                  <v:fill o:detectmouseclick="t" type="solid" color2="#313131"/>
                  <v:stroke color="#3465a4" joinstyle="round" endcap="flat"/>
                </v:shape>
                <v:shape id="shape_0" fillcolor="#cecece" stroked="f" style="position:absolute;left:8017;top:4841;width:76;height:7;mso-position-horizontal-relative:char">
                  <w10:wrap type="none"/>
                  <v:fill o:detectmouseclick="t" type="solid" color2="#313131"/>
                  <v:stroke color="#3465a4" joinstyle="round" endcap="flat"/>
                </v:shape>
                <v:shape id="shape_0" fillcolor="#cecece" stroked="f" style="position:absolute;left:8029;top:4824;width:58;height:24;mso-position-horizontal-relative:char">
                  <w10:wrap type="none"/>
                  <v:fill o:detectmouseclick="t" type="solid" color2="#313131"/>
                  <v:stroke color="#3465a4" joinstyle="round" endcap="flat"/>
                </v:shape>
                <v:shape id="shape_0" fillcolor="#cecece" stroked="f" style="position:absolute;left:8038;top:4824;width:56;height:5;mso-position-horizontal-relative:char">
                  <w10:wrap type="none"/>
                  <v:fill o:detectmouseclick="t" type="solid" color2="#313131"/>
                  <v:stroke color="#3465a4" joinstyle="round" endcap="flat"/>
                </v:shape>
                <v:shape id="shape_0" fillcolor="#cecece" stroked="f" style="position:absolute;left:8047;top:4811;width:41;height:18;mso-position-horizontal-relative:char">
                  <w10:wrap type="none"/>
                  <v:fill o:detectmouseclick="t" type="solid" color2="#313131"/>
                  <v:stroke color="#3465a4" joinstyle="round" endcap="flat"/>
                </v:shape>
                <v:shape id="shape_0" fillcolor="#cecece" stroked="f" style="position:absolute;left:8053;top:4811;width:41;height:3;mso-position-horizontal-relative:char">
                  <w10:wrap type="none"/>
                  <v:fill o:detectmouseclick="t" type="solid" color2="#313131"/>
                  <v:stroke color="#3465a4" joinstyle="round" endcap="flat"/>
                </v:shape>
                <v:shape id="shape_0" fillcolor="#cecece" stroked="f" style="position:absolute;left:8065;top:4800;width:23;height:14;mso-position-horizontal-relative:char">
                  <w10:wrap type="none"/>
                  <v:fill o:detectmouseclick="t" type="solid" color2="#313131"/>
                  <v:stroke color="#3465a4" joinstyle="round" endcap="flat"/>
                </v:shape>
                <v:shape id="shape_0" fillcolor="#cecece" stroked="f" style="position:absolute;left:7932;top:4903;width:141;height:50;mso-position-horizontal-relative:char">
                  <w10:wrap type="none"/>
                  <v:fill o:detectmouseclick="t" type="solid" color2="#313131"/>
                  <v:stroke color="#3465a4" joinstyle="round" endcap="flat"/>
                </v:shape>
                <v:shape id="shape_0" fillcolor="#cecece" stroked="f" style="position:absolute;left:7944;top:4903;width:143;height:15;mso-position-horizontal-relative:char">
                  <w10:wrap type="none"/>
                  <v:fill o:detectmouseclick="t" type="solid" color2="#313131"/>
                  <v:stroke color="#3465a4" joinstyle="round" endcap="flat"/>
                </v:shape>
                <v:shape id="shape_0" fillcolor="#cecece" stroked="f" style="position:absolute;left:7966;top:4873;width:112;height:44;mso-position-horizontal-relative:char">
                  <w10:wrap type="none"/>
                  <v:fill o:detectmouseclick="t" type="solid" color2="#313131"/>
                  <v:stroke color="#3465a4" joinstyle="round" endcap="flat"/>
                </v:shape>
                <v:shape id="shape_0" fillcolor="#cecece" stroked="f" style="position:absolute;left:7975;top:4873;width:116;height:14;mso-position-horizontal-relative:char">
                  <w10:wrap type="none"/>
                  <v:fill o:detectmouseclick="t" type="solid" color2="#313131"/>
                  <v:stroke color="#3465a4" joinstyle="round" endcap="flat"/>
                </v:shape>
                <v:shape id="shape_0" fillcolor="#cecece" stroked="f" style="position:absolute;left:7995;top:4852;width:87;height:33;mso-position-horizontal-relative:char">
                  <w10:wrap type="none"/>
                  <v:fill o:detectmouseclick="t" type="solid" color2="#313131"/>
                  <v:stroke color="#3465a4" joinstyle="round" endcap="flat"/>
                </v:shape>
                <v:shape id="shape_0" fillcolor="#cecece" stroked="f" style="position:absolute;left:8004;top:4852;width:87;height:7;mso-position-horizontal-relative:char">
                  <w10:wrap type="none"/>
                  <v:fill o:detectmouseclick="t" type="solid" color2="#313131"/>
                  <v:stroke color="#3465a4" joinstyle="round" endcap="flat"/>
                </v:shape>
                <v:shape id="shape_0" fillcolor="#cecece" stroked="f" style="position:absolute;left:8019;top:4832;width:63;height:27;mso-position-horizontal-relative:char">
                  <w10:wrap type="none"/>
                  <v:fill o:detectmouseclick="t" type="solid" color2="#313131"/>
                  <v:stroke color="#3465a4" joinstyle="round" endcap="flat"/>
                </v:shape>
                <v:shape id="shape_0" fillcolor="#cecece" stroked="f" style="position:absolute;left:8025;top:4832;width:68;height:6;mso-position-horizontal-relative:char">
                  <w10:wrap type="none"/>
                  <v:fill o:detectmouseclick="t" type="solid" color2="#313131"/>
                  <v:stroke color="#3465a4" joinstyle="round" endcap="flat"/>
                </v:shape>
                <v:shape id="shape_0" fillcolor="#cecece" stroked="f" style="position:absolute;left:8035;top:4815;width:52;height:21;mso-position-horizontal-relative:char">
                  <w10:wrap type="none"/>
                  <v:fill o:detectmouseclick="t" type="solid" color2="#313131"/>
                  <v:stroke color="#3465a4" joinstyle="round" endcap="flat"/>
                </v:shape>
                <v:shape id="shape_0" fillcolor="#cecece" stroked="f" style="position:absolute;left:8044;top:4815;width:47;height:6;mso-position-horizontal-relative:char">
                  <w10:wrap type="none"/>
                  <v:fill o:detectmouseclick="t" type="solid" color2="#313131"/>
                  <v:stroke color="#3465a4" joinstyle="round" endcap="flat"/>
                </v:shape>
                <v:shape id="shape_0" fillcolor="#cecece" stroked="f" style="position:absolute;left:8053;top:4807;width:32;height:14;mso-position-horizontal-relative:char">
                  <w10:wrap type="none"/>
                  <v:fill o:detectmouseclick="t" type="solid" color2="#313131"/>
                  <v:stroke color="#3465a4" joinstyle="round" endcap="flat"/>
                </v:shape>
                <v:shape id="shape_0" fillcolor="#cecece" stroked="f" style="position:absolute;left:8059;top:4807;width:29;height:1;mso-position-horizontal-relative:char">
                  <w10:wrap type="none"/>
                  <v:fill o:detectmouseclick="t" type="solid" color2="#313131"/>
                  <v:stroke color="#3465a4" joinstyle="round" endcap="flat"/>
                </v:shape>
                <v:shape id="shape_0" fillcolor="black" stroked="f" style="position:absolute;left:7902;top:4314;width:89;height:652;mso-position-horizontal-relative:char">
                  <w10:wrap type="none"/>
                  <v:fill o:detectmouseclick="t" type="solid" color2="white"/>
                  <v:stroke color="#3465a4" joinstyle="round" endcap="flat"/>
                </v:shape>
                <v:shape id="shape_0" fillcolor="black" stroked="f" style="position:absolute;left:7984;top:4340;width:89;height:626;mso-position-horizontal-relative:char">
                  <w10:wrap type="none"/>
                  <v:fill o:detectmouseclick="t" type="solid" color2="white"/>
                  <v:stroke color="#3465a4" joinstyle="round" endcap="flat"/>
                </v:shape>
                <v:shape id="shape_0" stroked="t" style="position:absolute;left:7911;top:4436;width:146;height:497;mso-position-horizontal-relative:char">
                  <w10:wrap type="none"/>
                  <v:fill o:detectmouseclick="t" on="false"/>
                  <v:stroke color="black" weight="1440" joinstyle="round" endcap="round"/>
                </v:shape>
                <v:shape id="shape_0" stroked="t" style="position:absolute;left:7917;top:4436;width:147;height:497;mso-position-horizontal-relative:char">
                  <w10:wrap type="none"/>
                  <v:fill o:detectmouseclick="t" on="false"/>
                  <v:stroke color="black" weight="1440" joinstyle="round" endcap="round"/>
                </v:shape>
                <v:shape id="shape_0" fillcolor="black" stroked="f" style="position:absolute;left:7960;top:4267;width:28;height:63;mso-position-horizontal-relative:char">
                  <w10:wrap type="none"/>
                  <v:fill o:detectmouseclick="t" type="solid" color2="white"/>
                  <v:stroke color="#3465a4" joinstyle="round" endcap="flat"/>
                </v:shape>
                <v:shape id="shape_0" fillcolor="black" stroked="f" style="position:absolute;left:7986;top:4267;width:33;height:61;mso-position-horizontal-relative:char">
                  <w10:wrap type="none"/>
                  <v:fill o:detectmouseclick="t" type="solid" color2="white"/>
                  <v:stroke color="#3465a4" joinstyle="round" endcap="flat"/>
                </v:shape>
                <v:shape id="shape_0" fillcolor="black" stroked="f" style="position:absolute;left:7986;top:4164;width:2;height:243;mso-position-horizontal-relative:char">
                  <w10:wrap type="none"/>
                  <v:fill o:detectmouseclick="t" type="solid" color2="white"/>
                  <v:stroke color="#3465a4" joinstyle="round" endcap="flat"/>
                </v:shape>
                <v:rect id="shape_0" fillcolor="#dadada" stroked="f" style="position:absolute;left:7754;top:4644;width:132;height:348;mso-position-horizontal-relative:char">
                  <w10:wrap type="none"/>
                  <v:fill o:detectmouseclick="t" type="solid" color2="#252525"/>
                  <v:stroke color="#3465a4" joinstyle="round" endcap="flat"/>
                </v:rect>
                <v:rect id="shape_0" fillcolor="#f0f0f0" stroked="f" style="position:absolute;left:7758;top:4663;width:119;height:324;mso-position-horizontal-relative:char">
                  <w10:wrap type="none"/>
                  <v:fill o:detectmouseclick="t" type="solid" color2="#0f0f0f"/>
                  <v:stroke color="#3465a4" joinstyle="round" endcap="flat"/>
                </v:rect>
                <v:shape id="shape_0" fillcolor="#474747" stroked="f" style="position:absolute;left:7881;top:4627;width:35;height:365;mso-position-horizontal-relative:char">
                  <w10:wrap type="none"/>
                  <v:fill o:detectmouseclick="t" type="solid" color2="#b8b8b8"/>
                  <v:stroke color="#3465a4" joinstyle="round" endcap="flat"/>
                </v:shape>
                <v:shape id="shape_0" fillcolor="#919191" stroked="f" style="position:absolute;left:7754;top:4627;width:162;height:20;mso-position-horizontal-relative:char">
                  <w10:wrap type="none"/>
                  <v:fill o:detectmouseclick="t" type="solid" color2="#6e6e6e"/>
                  <v:stroke color="#3465a4" joinstyle="round" endcap="flat"/>
                </v:shape>
                <v:rect id="shape_0" fillcolor="#dadada" stroked="f" style="position:absolute;left:7825;top:4832;width:50;height:151;mso-position-horizontal-relative:char">
                  <w10:wrap type="none"/>
                  <v:fill o:detectmouseclick="t" type="solid" color2="#252525"/>
                  <v:stroke color="#3465a4" joinstyle="round" endcap="flat"/>
                </v:rect>
                <v:rect id="shape_0" fillcolor="#dadada" stroked="f" style="position:absolute;left:7767;top:4832;width:50;height:151;mso-position-horizontal-relative:char">
                  <w10:wrap type="none"/>
                  <v:fill o:detectmouseclick="t" type="solid" color2="#252525"/>
                  <v:stroke color="#3465a4" joinstyle="round" endcap="flat"/>
                </v:rect>
                <v:rect id="shape_0" fillcolor="#dadada" stroked="f" style="position:absolute;left:7767;top:4670;width:50;height:148;mso-position-horizontal-relative:char">
                  <w10:wrap type="none"/>
                  <v:fill o:detectmouseclick="t" type="solid" color2="#252525"/>
                  <v:stroke color="#3465a4" joinstyle="round" endcap="flat"/>
                </v:rect>
                <v:rect id="shape_0" fillcolor="#dadada" stroked="f" style="position:absolute;left:7825;top:4670;width:50;height:151;mso-position-horizontal-relative:char">
                  <w10:wrap type="none"/>
                  <v:fill o:detectmouseclick="t" type="solid" color2="#252525"/>
                  <v:stroke color="#3465a4" joinstyle="round" endcap="flat"/>
                </v:rect>
                <v:rect id="shape_0" fillcolor="#cecece" stroked="f" style="position:absolute;left:7756;top:4819;width:126;height:14;mso-position-horizontal-relative:char">
                  <w10:wrap type="none"/>
                  <v:fill o:detectmouseclick="t" type="solid" color2="#313131"/>
                  <v:stroke color="#3465a4" joinstyle="round" endcap="flat"/>
                </v:rect>
                <v:rect id="shape_0" fillcolor="#919191" stroked="f" style="position:absolute;left:7790;top:4819;width:21;height:14;mso-position-horizontal-relative:char">
                  <w10:wrap type="none"/>
                  <v:fill o:detectmouseclick="t" type="solid" color2="#6e6e6e"/>
                  <v:stroke color="#3465a4" joinstyle="round" endcap="flat"/>
                </v:rect>
                <v:rect id="shape_0" fillcolor="#cecece" stroked="f" style="position:absolute;left:7373;top:4822;width:29;height:1;mso-position-horizontal-relative:char">
                  <w10:wrap type="none"/>
                  <v:fill o:detectmouseclick="t" type="solid" color2="#313131"/>
                  <v:stroke color="#3465a4" joinstyle="round" endcap="flat"/>
                </v:rect>
                <v:rect id="shape_0" fillcolor="#919191" stroked="f" style="position:absolute;left:7825;top:4819;width:20;height:14;mso-position-horizontal-relative:char">
                  <w10:wrap type="none"/>
                  <v:fill o:detectmouseclick="t" type="solid" color2="#6e6e6e"/>
                  <v:stroke color="#3465a4" joinstyle="round" endcap="flat"/>
                </v:rect>
                <v:rect id="shape_0" fillcolor="#cecece" stroked="f" style="position:absolute;left:7405;top:4822;width:33;height:1;mso-position-horizontal-relative:char">
                  <w10:wrap type="none"/>
                  <v:fill o:detectmouseclick="t" type="solid" color2="#313131"/>
                  <v:stroke color="#3465a4" joinstyle="round" endcap="flat"/>
                </v:rect>
                <v:shape id="shape_0" fillcolor="#919191" stroked="f" style="position:absolute;left:7990;top:4267;width:294;height:48;mso-position-horizontal-relative:char">
                  <w10:wrap type="none"/>
                  <v:fill o:detectmouseclick="t" type="solid" color2="#6e6e6e"/>
                  <v:stroke color="#3465a4" joinstyle="round" endcap="flat"/>
                </v:shape>
                <v:shape id="shape_0" fillcolor="#919191" stroked="f" style="position:absolute;left:7696;top:4267;width:293;height:48;mso-position-horizontal-relative:char">
                  <w10:wrap type="none"/>
                  <v:fill o:detectmouseclick="t" type="solid" color2="#6e6e6e"/>
                  <v:stroke color="#3465a4" joinstyle="round" endcap="flat"/>
                </v:shape>
                <v:shape id="shape_0" fillcolor="#919191" stroked="f" style="position:absolute;left:7696;top:4220;width:293;height:46;mso-position-horizontal-relative:char">
                  <w10:wrap type="none"/>
                  <v:fill o:detectmouseclick="t" type="solid" color2="#6e6e6e"/>
                  <v:stroke color="#3465a4" joinstyle="round" endcap="flat"/>
                </v:shape>
                <v:shape id="shape_0" fillcolor="#919191" stroked="f" style="position:absolute;left:7990;top:4220;width:294;height:46;mso-position-horizontal-relative:char">
                  <w10:wrap type="none"/>
                  <v:fill o:detectmouseclick="t" type="solid" color2="#6e6e6e"/>
                  <v:stroke color="#3465a4" joinstyle="round" endcap="flat"/>
                </v:shape>
                <v:shape id="shape_0" fillcolor="#618ffd" stroked="f" style="position:absolute;left:7990;top:4263;width:294;height:48;mso-position-horizontal-relative:char">
                  <w10:wrap type="none"/>
                  <v:fill o:detectmouseclick="t" type="solid" color2="#9e7002"/>
                  <v:stroke color="#3465a4" joinstyle="round" endcap="flat"/>
                </v:shape>
                <v:shape id="shape_0" fillcolor="#618ffd" stroked="f" style="position:absolute;left:7696;top:4263;width:293;height:48;mso-position-horizontal-relative:char">
                  <w10:wrap type="none"/>
                  <v:fill o:detectmouseclick="t" type="solid" color2="#9e7002"/>
                  <v:stroke color="#3465a4" joinstyle="round" endcap="flat"/>
                </v:shape>
                <v:shape id="shape_0" fillcolor="#618ffd" stroked="f" style="position:absolute;left:7696;top:4214;width:293;height:48;mso-position-horizontal-relative:char">
                  <w10:wrap type="none"/>
                  <v:fill o:detectmouseclick="t" type="solid" color2="#9e7002"/>
                  <v:stroke color="#3465a4" joinstyle="round" endcap="flat"/>
                </v:shape>
                <v:shape id="shape_0" fillcolor="#618ffd" stroked="f" style="position:absolute;left:7990;top:4214;width:294;height:48;mso-position-horizontal-relative:char">
                  <w10:wrap type="none"/>
                  <v:fill o:detectmouseclick="t" type="solid" color2="#9e7002"/>
                  <v:stroke color="#3465a4" joinstyle="round" endcap="flat"/>
                </v:shape>
                <v:shape id="shape_0" fillcolor="#676767" stroked="f" style="position:absolute;left:7990;top:4265;width:129;height:29;mso-position-horizontal-relative:char">
                  <w10:wrap type="none"/>
                  <v:fill o:detectmouseclick="t" type="solid" color2="#989898"/>
                  <v:stroke color="#3465a4" joinstyle="round" endcap="flat"/>
                </v:shape>
                <v:shape id="shape_0" fillcolor="#676767" stroked="f" style="position:absolute;left:7861;top:4265;width:128;height:29;mso-position-horizontal-relative:char">
                  <w10:wrap type="none"/>
                  <v:fill o:detectmouseclick="t" type="solid" color2="#989898"/>
                  <v:stroke color="#3465a4" joinstyle="round" endcap="flat"/>
                </v:shape>
                <v:shape id="shape_0" fillcolor="#676767" stroked="f" style="position:absolute;left:7861;top:4237;width:128;height:27;mso-position-horizontal-relative:char">
                  <w10:wrap type="none"/>
                  <v:fill o:detectmouseclick="t" type="solid" color2="#989898"/>
                  <v:stroke color="#3465a4" joinstyle="round" endcap="flat"/>
                </v:shape>
                <v:shape id="shape_0" fillcolor="#676767" stroked="f" style="position:absolute;left:7990;top:4237;width:129;height:27;mso-position-horizontal-relative:char">
                  <w10:wrap type="none"/>
                  <v:fill o:detectmouseclick="t" type="solid" color2="#989898"/>
                  <v:stroke color="#3465a4" joinstyle="round" endcap="flat"/>
                </v:shape>
                <v:shape id="shape_0" fillcolor="#3365fb" stroked="f" style="position:absolute;left:7990;top:4261;width:129;height:29;mso-position-horizontal-relative:char">
                  <w10:wrap type="none"/>
                  <v:fill o:detectmouseclick="t" type="solid" color2="#cc9a04"/>
                  <v:stroke color="#3465a4" joinstyle="round" endcap="flat"/>
                </v:shape>
                <v:shape id="shape_0" fillcolor="#3365fb" stroked="f" style="position:absolute;left:7861;top:4261;width:128;height:29;mso-position-horizontal-relative:char">
                  <w10:wrap type="none"/>
                  <v:fill o:detectmouseclick="t" type="solid" color2="#cc9a04"/>
                  <v:stroke color="#3465a4" joinstyle="round" endcap="flat"/>
                </v:shape>
                <v:shape id="shape_0" fillcolor="#3365fb" stroked="f" style="position:absolute;left:7861;top:4231;width:128;height:29;mso-position-horizontal-relative:char">
                  <w10:wrap type="none"/>
                  <v:fill o:detectmouseclick="t" type="solid" color2="#cc9a04"/>
                  <v:stroke color="#3465a4" joinstyle="round" endcap="flat"/>
                </v:shape>
                <v:shape id="shape_0" fillcolor="#3365fb" stroked="f" style="position:absolute;left:7990;top:4231;width:129;height:29;mso-position-horizontal-relative:char">
                  <w10:wrap type="none"/>
                  <v:fill o:detectmouseclick="t" type="solid" color2="#cc9a04"/>
                  <v:stroke color="#3465a4" joinstyle="round" endcap="flat"/>
                </v:shape>
                <v:shape id="shape_0" fillcolor="#cecece" stroked="f" style="position:absolute;left:7990;top:4280;width:532;height:76;mso-position-horizontal-relative:char">
                  <w10:wrap type="none"/>
                  <v:fill o:detectmouseclick="t" type="solid" color2="#313131"/>
                  <v:stroke color="#3465a4" joinstyle="round" endcap="flat"/>
                </v:shape>
                <v:shape id="shape_0" fillcolor="#cecece" stroked="f" style="position:absolute;left:7458;top:4280;width:531;height:76;mso-position-horizontal-relative:char">
                  <w10:wrap type="none"/>
                  <v:fill o:detectmouseclick="t" type="solid" color2="#313131"/>
                  <v:stroke color="#3465a4" joinstyle="round" endcap="flat"/>
                </v:shape>
                <v:shape id="shape_0" fillcolor="#cecece" stroked="f" style="position:absolute;left:7458;top:4203;width:531;height:76;mso-position-horizontal-relative:char">
                  <w10:wrap type="none"/>
                  <v:fill o:detectmouseclick="t" type="solid" color2="#313131"/>
                  <v:stroke color="#3465a4" joinstyle="round" endcap="flat"/>
                </v:shape>
                <v:shape id="shape_0" fillcolor="#cecece" stroked="f" style="position:absolute;left:7990;top:4203;width:532;height:76;mso-position-horizontal-relative:char">
                  <w10:wrap type="none"/>
                  <v:fill o:detectmouseclick="t" type="solid" color2="#313131"/>
                  <v:stroke color="#3465a4" joinstyle="round" endcap="flat"/>
                </v:shape>
                <v:shape id="shape_0" fillcolor="#a2c1fe" stroked="f" style="position:absolute;left:7990;top:4274;width:532;height:76;mso-position-horizontal-relative:char">
                  <w10:wrap type="none"/>
                  <v:fill o:detectmouseclick="t" type="solid" color2="#5d3e01"/>
                  <v:stroke color="#3465a4" joinstyle="round" endcap="flat"/>
                </v:shape>
                <v:shape id="shape_0" fillcolor="#a2c1fe" stroked="f" style="position:absolute;left:7458;top:4274;width:531;height:76;mso-position-horizontal-relative:char">
                  <w10:wrap type="none"/>
                  <v:fill o:detectmouseclick="t" type="solid" color2="#5d3e01"/>
                  <v:stroke color="#3465a4" joinstyle="round" endcap="flat"/>
                </v:shape>
                <v:shape id="shape_0" fillcolor="#a2c1fe" stroked="f" style="position:absolute;left:7458;top:4196;width:531;height:77;mso-position-horizontal-relative:char">
                  <w10:wrap type="none"/>
                  <v:fill o:detectmouseclick="t" type="solid" color2="#5d3e01"/>
                  <v:stroke color="#3465a4" joinstyle="round" endcap="flat"/>
                </v:shape>
                <v:shape id="shape_0" fillcolor="#a2c1fe" stroked="f" style="position:absolute;left:7990;top:4196;width:532;height:77;mso-position-horizontal-relative:char">
                  <w10:wrap type="none"/>
                  <v:fill o:detectmouseclick="t" type="solid" color2="#5d3e01"/>
                  <v:stroke color="#3465a4" joinstyle="round" endcap="flat"/>
                </v:shape>
                <v:shape id="shape_0" fillcolor="#cecece" stroked="f" style="position:absolute;left:7990;top:4297;width:889;height:115;mso-position-horizontal-relative:char">
                  <w10:wrap type="none"/>
                  <v:fill o:detectmouseclick="t" type="solid" color2="#313131"/>
                  <v:stroke color="#3465a4" joinstyle="round" endcap="flat"/>
                </v:shape>
                <v:shape id="shape_0" fillcolor="#cecece" stroked="f" style="position:absolute;left:7101;top:4297;width:888;height:115;mso-position-horizontal-relative:char">
                  <w10:wrap type="none"/>
                  <v:fill o:detectmouseclick="t" type="solid" color2="#313131"/>
                  <v:stroke color="#3465a4" joinstyle="round" endcap="flat"/>
                </v:shape>
                <v:shape id="shape_0" fillcolor="#cecece" stroked="f" style="position:absolute;left:7101;top:4182;width:888;height:114;mso-position-horizontal-relative:char">
                  <w10:wrap type="none"/>
                  <v:fill o:detectmouseclick="t" type="solid" color2="#313131"/>
                  <v:stroke color="#3465a4" joinstyle="round" endcap="flat"/>
                </v:shape>
                <v:shape id="shape_0" fillcolor="#cecece" stroked="f" style="position:absolute;left:7990;top:4182;width:889;height:114;mso-position-horizontal-relative:char">
                  <w10:wrap type="none"/>
                  <v:fill o:detectmouseclick="t" type="solid" color2="#313131"/>
                  <v:stroke color="#3465a4" joinstyle="round" endcap="flat"/>
                </v:shape>
                <v:shape id="shape_0" fillcolor="#c0fef9" stroked="f" style="position:absolute;left:7990;top:4291;width:889;height:116;mso-position-horizontal-relative:char">
                  <w10:wrap type="none"/>
                  <v:fill o:detectmouseclick="t" type="solid" color2="#3f0106"/>
                  <v:stroke color="#3465a4" joinstyle="round" endcap="flat"/>
                </v:shape>
                <v:shape id="shape_0" fillcolor="#c0fef9" stroked="f" style="position:absolute;left:7101;top:4291;width:888;height:116;mso-position-horizontal-relative:char">
                  <w10:wrap type="none"/>
                  <v:fill o:detectmouseclick="t" type="solid" color2="#3f0106"/>
                  <v:stroke color="#3465a4" joinstyle="round" endcap="flat"/>
                </v:shape>
                <v:shape id="shape_0" fillcolor="#c0fef9" stroked="f" style="position:absolute;left:7101;top:4175;width:888;height:115;mso-position-horizontal-relative:char">
                  <w10:wrap type="none"/>
                  <v:fill o:detectmouseclick="t" type="solid" color2="#3f0106"/>
                  <v:stroke color="#3465a4" joinstyle="round" endcap="flat"/>
                </v:shape>
                <v:shape id="shape_0" fillcolor="#c0fef9" stroked="f" style="position:absolute;left:7990;top:4175;width:889;height:115;mso-position-horizontal-relative:char">
                  <w10:wrap type="none"/>
                  <v:fill o:detectmouseclick="t" type="solid" color2="#3f0106"/>
                  <v:stroke color="#3465a4" joinstyle="round" endcap="flat"/>
                </v:shape>
                <v:shape id="shape_0" fillcolor="#cecece" stroked="f" style="position:absolute;left:7295;top:5902;width:16;height:22;mso-position-horizontal-relative:char">
                  <w10:wrap type="none"/>
                  <v:fill o:detectmouseclick="t" type="solid" color2="#313131"/>
                  <v:stroke color="#3465a4" joinstyle="round" endcap="flat"/>
                </v:shape>
                <v:shape id="shape_0" fillcolor="#cecece" stroked="f" style="position:absolute;left:7312;top:5911;width:37;height:13;mso-position-horizontal-relative:char">
                  <w10:wrap type="none"/>
                  <v:fill o:detectmouseclick="t" type="solid" color2="#313131"/>
                  <v:stroke color="#3465a4" joinstyle="round" endcap="flat"/>
                </v:shape>
                <v:shape id="shape_0" fillcolor="#cecece" stroked="f" style="position:absolute;left:7299;top:5878;width:38;height:67;mso-position-horizontal-relative:char">
                  <w10:wrap type="none"/>
                  <v:fill o:detectmouseclick="t" type="solid" color2="#313131"/>
                  <v:stroke color="#3465a4" joinstyle="round" endcap="flat"/>
                </v:shape>
                <v:shape id="shape_0" fillcolor="#cecece" stroked="f" style="position:absolute;left:7301;top:5925;width:8;height:2;mso-position-horizontal-relative:char">
                  <w10:wrap type="none"/>
                  <v:fill o:detectmouseclick="t" type="solid" color2="#313131"/>
                  <v:stroke color="#3465a4" joinstyle="round" endcap="flat"/>
                </v:shape>
                <v:shape id="shape_0" fillcolor="#cecece" stroked="f" style="position:absolute;left:7129;top:5925;width:173;height:146;mso-position-horizontal-relative:char">
                  <w10:wrap type="none"/>
                  <v:fill o:detectmouseclick="t" type="solid" color2="#313131"/>
                  <v:stroke color="#3465a4" joinstyle="round" endcap="flat"/>
                </v:shape>
                <v:shape id="shape_0" fillcolor="#cecece" stroked="f" style="position:absolute;left:7131;top:6070;width:8;height:3;mso-position-horizontal-relative:char">
                  <w10:wrap type="none"/>
                  <v:fill o:detectmouseclick="t" type="solid" color2="#313131"/>
                  <v:stroke color="#3465a4" joinstyle="round" endcap="flat"/>
                </v:shape>
                <v:shape id="shape_0" fillcolor="#cecece" stroked="f" style="position:absolute;left:7138;top:5925;width:173;height:148;mso-position-horizontal-relative:char">
                  <w10:wrap type="none"/>
                  <v:fill o:detectmouseclick="t" type="solid" color2="#313131"/>
                  <v:stroke color="#3465a4" joinstyle="round" endcap="flat"/>
                </v:shape>
                <v:shape id="shape_0" fillcolor="#cecece" stroked="f" style="position:absolute;left:7280;top:5923;width:29;height:4;mso-position-horizontal-relative:char">
                  <w10:wrap type="none"/>
                  <v:fill o:detectmouseclick="t" type="solid" color2="#313131"/>
                  <v:stroke color="#3465a4" joinstyle="round" endcap="flat"/>
                </v:shape>
                <v:shape id="shape_0" fillcolor="#cecece" stroked="f" style="position:absolute;left:7303;top:5925;width:8;height:2;mso-position-horizontal-relative:char">
                  <w10:wrap type="none"/>
                  <v:fill o:detectmouseclick="t" type="solid" color2="#313131"/>
                  <v:stroke color="#3465a4" joinstyle="round" endcap="flat"/>
                </v:shape>
                <v:shape id="shape_0" fillcolor="#cecece" stroked="f" style="position:absolute;left:7307;top:5917;width:4;height:8;mso-position-horizontal-relative:char">
                  <w10:wrap type="none"/>
                  <v:fill o:detectmouseclick="t" type="solid" color2="#313131"/>
                  <v:stroke color="#3465a4" joinstyle="round" endcap="flat"/>
                </v:shape>
                <v:shape id="shape_0" fillcolor="#cecece" stroked="f" style="position:absolute;left:7301;top:5919;width:10;height:6;mso-position-horizontal-relative:char">
                  <w10:wrap type="none"/>
                  <v:fill o:detectmouseclick="t" type="solid" color2="#313131"/>
                  <v:stroke color="#3465a4" joinstyle="round" endcap="flat"/>
                </v:shape>
                <v:shape id="shape_0" fillcolor="#cecece" stroked="f" style="position:absolute;left:7286;top:6104;width:5;height:3;mso-position-horizontal-relative:char">
                  <w10:wrap type="none"/>
                  <v:fill o:detectmouseclick="t" type="solid" color2="#313131"/>
                  <v:stroke color="#3465a4" joinstyle="round" endcap="flat"/>
                </v:shape>
                <v:shape id="shape_0" fillcolor="#cecece" stroked="f" style="position:absolute;left:7290;top:5925;width:23;height:180;mso-position-horizontal-relative:char">
                  <w10:wrap type="none"/>
                  <v:fill o:detectmouseclick="t" type="solid" color2="#313131"/>
                  <v:stroke color="#3465a4" joinstyle="round" endcap="flat"/>
                </v:shape>
                <v:shape id="shape_0" fillcolor="#cecece" stroked="f" style="position:absolute;left:7305;top:5925;width:8;height:2;mso-position-horizontal-relative:char">
                  <w10:wrap type="none"/>
                  <v:fill o:detectmouseclick="t" type="solid" color2="#313131"/>
                  <v:stroke color="#3465a4" joinstyle="round" endcap="flat"/>
                </v:shape>
                <v:shape id="shape_0" fillcolor="#cecece" stroked="f" style="position:absolute;left:7284;top:5926;width:22;height:179;mso-position-horizontal-relative:char">
                  <w10:wrap type="none"/>
                  <v:fill o:detectmouseclick="t" type="solid" color2="#313131"/>
                  <v:stroke color="#3465a4" joinstyle="round" endcap="flat"/>
                </v:shape>
                <v:shape id="shape_0" fillcolor="#cecece" stroked="f" style="position:absolute;left:7144;top:6063;width:158;height:16;mso-position-horizontal-relative:char">
                  <w10:wrap type="none"/>
                  <v:fill o:detectmouseclick="t" type="solid" color2="#313131"/>
                  <v:stroke color="#3465a4" joinstyle="round" endcap="flat"/>
                </v:shape>
                <v:shape id="shape_0" fillcolor="#cecece" stroked="f" style="position:absolute;left:7170;top:6033;width:124;height:46;mso-position-horizontal-relative:char">
                  <w10:wrap type="none"/>
                  <v:fill o:detectmouseclick="t" type="solid" color2="#313131"/>
                  <v:stroke color="#3465a4" joinstyle="round" endcap="flat"/>
                </v:shape>
                <v:shape id="shape_0" fillcolor="#cecece" stroked="f" style="position:absolute;left:7179;top:6033;width:130;height:12;mso-position-horizontal-relative:char">
                  <w10:wrap type="none"/>
                  <v:fill o:detectmouseclick="t" type="solid" color2="#313131"/>
                  <v:stroke color="#3465a4" joinstyle="round" endcap="flat"/>
                </v:shape>
                <v:shape id="shape_0" fillcolor="#cecece" stroked="f" style="position:absolute;left:7200;top:6009;width:100;height:36;mso-position-horizontal-relative:char">
                  <w10:wrap type="none"/>
                  <v:fill o:detectmouseclick="t" type="solid" color2="#313131"/>
                  <v:stroke color="#3465a4" joinstyle="round" endcap="flat"/>
                </v:shape>
                <v:shape id="shape_0" fillcolor="#cecece" stroked="f" style="position:absolute;left:7211;top:6009;width:98;height:8;mso-position-horizontal-relative:char">
                  <w10:wrap type="none"/>
                  <v:fill o:detectmouseclick="t" type="solid" color2="#313131"/>
                  <v:stroke color="#3465a4" joinstyle="round" endcap="flat"/>
                </v:shape>
                <v:shape id="shape_0" fillcolor="#cecece" stroked="f" style="position:absolute;left:7226;top:5986;width:74;height:31;mso-position-horizontal-relative:char">
                  <w10:wrap type="none"/>
                  <v:fill o:detectmouseclick="t" type="solid" color2="#313131"/>
                  <v:stroke color="#3465a4" joinstyle="round" endcap="flat"/>
                </v:shape>
                <v:shape id="shape_0" fillcolor="#cecece" stroked="f" style="position:absolute;left:7234;top:5986;width:77;height:8;mso-position-horizontal-relative:char">
                  <w10:wrap type="none"/>
                  <v:fill o:detectmouseclick="t" type="solid" color2="#313131"/>
                  <v:stroke color="#3465a4" joinstyle="round" endcap="flat"/>
                </v:shape>
                <v:shape id="shape_0" fillcolor="#cecece" stroked="f" style="position:absolute;left:7247;top:5970;width:57;height:24;mso-position-horizontal-relative:char">
                  <w10:wrap type="none"/>
                  <v:fill o:detectmouseclick="t" type="solid" color2="#313131"/>
                  <v:stroke color="#3465a4" joinstyle="round" endcap="flat"/>
                </v:shape>
                <v:shape id="shape_0" fillcolor="#cecece" stroked="f" style="position:absolute;left:7256;top:5970;width:57;height:5;mso-position-horizontal-relative:char">
                  <w10:wrap type="none"/>
                  <v:fill o:detectmouseclick="t" type="solid" color2="#313131"/>
                  <v:stroke color="#3465a4" joinstyle="round" endcap="flat"/>
                </v:shape>
                <v:shape id="shape_0" fillcolor="#cecece" stroked="f" style="position:absolute;left:7265;top:5956;width:41;height:19;mso-position-horizontal-relative:char">
                  <w10:wrap type="none"/>
                  <v:fill o:detectmouseclick="t" type="solid" color2="#313131"/>
                  <v:stroke color="#3465a4" joinstyle="round" endcap="flat"/>
                </v:shape>
                <v:shape id="shape_0" fillcolor="#cecece" stroked="f" style="position:absolute;left:7271;top:5956;width:42;height:4;mso-position-horizontal-relative:char">
                  <w10:wrap type="none"/>
                  <v:fill o:detectmouseclick="t" type="solid" color2="#313131"/>
                  <v:stroke color="#3465a4" joinstyle="round" endcap="flat"/>
                </v:shape>
                <v:shape id="shape_0" fillcolor="#cecece" stroked="f" style="position:absolute;left:7284;top:5949;width:22;height:11;mso-position-horizontal-relative:char">
                  <w10:wrap type="none"/>
                  <v:fill o:detectmouseclick="t" type="solid" color2="#313131"/>
                  <v:stroke color="#3465a4" joinstyle="round" endcap="flat"/>
                </v:shape>
                <v:shape id="shape_0" fillcolor="#cecece" stroked="f" style="position:absolute;left:7151;top:6048;width:140;height:51;mso-position-horizontal-relative:char">
                  <w10:wrap type="none"/>
                  <v:fill o:detectmouseclick="t" type="solid" color2="#313131"/>
                  <v:stroke color="#3465a4" joinstyle="round" endcap="flat"/>
                </v:shape>
                <v:shape id="shape_0" fillcolor="#cecece" stroked="f" style="position:absolute;left:7161;top:6048;width:143;height:16;mso-position-horizontal-relative:char">
                  <w10:wrap type="none"/>
                  <v:fill o:detectmouseclick="t" type="solid" color2="#313131"/>
                  <v:stroke color="#3465a4" joinstyle="round" endcap="flat"/>
                </v:shape>
                <v:shape id="shape_0" fillcolor="#cecece" stroked="f" style="position:absolute;left:7185;top:6018;width:111;height:46;mso-position-horizontal-relative:char">
                  <w10:wrap type="none"/>
                  <v:fill o:detectmouseclick="t" type="solid" color2="#313131"/>
                  <v:stroke color="#3465a4" joinstyle="round" endcap="flat"/>
                </v:shape>
                <v:shape id="shape_0" fillcolor="#cecece" stroked="f" style="position:absolute;left:7194;top:6018;width:115;height:14;mso-position-horizontal-relative:char">
                  <w10:wrap type="none"/>
                  <v:fill o:detectmouseclick="t" type="solid" color2="#313131"/>
                  <v:stroke color="#3465a4" joinstyle="round" endcap="flat"/>
                </v:shape>
                <v:shape id="shape_0" fillcolor="#cecece" stroked="f" style="position:absolute;left:7213;top:5997;width:87;height:33;mso-position-horizontal-relative:char">
                  <w10:wrap type="none"/>
                  <v:fill o:detectmouseclick="t" type="solid" color2="#313131"/>
                  <v:stroke color="#3465a4" joinstyle="round" endcap="flat"/>
                </v:shape>
                <v:shape id="shape_0" fillcolor="#cecece" stroked="f" style="position:absolute;left:7222;top:5997;width:87;height:8;mso-position-horizontal-relative:char">
                  <w10:wrap type="none"/>
                  <v:fill o:detectmouseclick="t" type="solid" color2="#313131"/>
                  <v:stroke color="#3465a4" joinstyle="round" endcap="flat"/>
                </v:shape>
                <v:shape id="shape_0" fillcolor="#cecece" stroked="f" style="position:absolute;left:7237;top:5979;width:63;height:26;mso-position-horizontal-relative:char">
                  <w10:wrap type="none"/>
                  <v:fill o:detectmouseclick="t" type="solid" color2="#313131"/>
                  <v:stroke color="#3465a4" joinstyle="round" endcap="flat"/>
                </v:shape>
                <v:shape id="shape_0" fillcolor="#cecece" stroked="f" style="position:absolute;left:7243;top:5979;width:68;height:5;mso-position-horizontal-relative:char">
                  <w10:wrap type="none"/>
                  <v:fill o:detectmouseclick="t" type="solid" color2="#313131"/>
                  <v:stroke color="#3465a4" joinstyle="round" endcap="flat"/>
                </v:shape>
                <v:shape id="shape_0" fillcolor="#cecece" stroked="f" style="position:absolute;left:7254;top:5961;width:50;height:23;mso-position-horizontal-relative:char">
                  <w10:wrap type="none"/>
                  <v:fill o:detectmouseclick="t" type="solid" color2="#313131"/>
                  <v:stroke color="#3465a4" joinstyle="round" endcap="flat"/>
                </v:shape>
                <v:shape id="shape_0" fillcolor="#cecece" stroked="f" style="position:absolute;left:7262;top:5964;width:47;height:2;mso-position-horizontal-relative:char">
                  <w10:wrap type="none"/>
                  <v:fill o:detectmouseclick="t" type="solid" color2="#313131"/>
                  <v:stroke color="#3465a4" joinstyle="round" endcap="flat"/>
                </v:shape>
                <v:shape id="shape_0" fillcolor="#cecece" stroked="f" style="position:absolute;left:7271;top:5952;width:31;height:14;mso-position-horizontal-relative:char">
                  <w10:wrap type="none"/>
                  <v:fill o:detectmouseclick="t" type="solid" color2="#313131"/>
                  <v:stroke color="#3465a4" joinstyle="round" endcap="flat"/>
                </v:shape>
                <v:rect id="shape_0" fillcolor="#cecece" stroked="f" style="position:absolute;left:7277;top:5952;width:29;height:2;mso-position-horizontal-relative:char">
                  <w10:wrap type="none"/>
                  <v:fill o:detectmouseclick="t" type="solid" color2="#313131"/>
                  <v:stroke color="#3465a4" joinstyle="round" endcap="flat"/>
                </v:rect>
                <v:shape id="shape_0" fillcolor="black" stroked="f" style="position:absolute;left:7121;top:5463;width:89;height:648;mso-position-horizontal-relative:char">
                  <w10:wrap type="none"/>
                  <v:fill o:detectmouseclick="t" type="solid" color2="white"/>
                  <v:stroke color="#3465a4" joinstyle="round" endcap="flat"/>
                </v:shape>
                <v:shape id="shape_0" fillcolor="black" stroked="f" style="position:absolute;left:7202;top:5488;width:89;height:623;mso-position-horizontal-relative:char">
                  <w10:wrap type="none"/>
                  <v:fill o:detectmouseclick="t" type="solid" color2="white"/>
                  <v:stroke color="#3465a4" joinstyle="round" endcap="flat"/>
                </v:shape>
                <v:shape id="shape_0" stroked="t" style="position:absolute;left:7129;top:5585;width:145;height:497;mso-position-horizontal-relative:char">
                  <w10:wrap type="none"/>
                  <v:fill o:detectmouseclick="t" on="false"/>
                  <v:stroke color="black" weight="1440" joinstyle="round" endcap="round"/>
                </v:shape>
                <v:shape id="shape_0" stroked="t" style="position:absolute;left:7136;top:5585;width:147;height:494;mso-position-horizontal-relative:char">
                  <w10:wrap type="none"/>
                  <v:fill o:detectmouseclick="t" on="false"/>
                  <v:stroke color="black" weight="1440" joinstyle="round" endcap="round"/>
                </v:shape>
                <v:shape id="shape_0" fillcolor="black" stroked="f" style="position:absolute;left:7179;top:5416;width:27;height:63;mso-position-horizontal-relative:char">
                  <w10:wrap type="none"/>
                  <v:fill o:detectmouseclick="t" type="solid" color2="white"/>
                  <v:stroke color="#3465a4" joinstyle="round" endcap="flat"/>
                </v:shape>
                <v:shape id="shape_0" fillcolor="black" stroked="f" style="position:absolute;left:7204;top:5416;width:34;height:61;mso-position-horizontal-relative:char">
                  <w10:wrap type="none"/>
                  <v:fill o:detectmouseclick="t" type="solid" color2="white"/>
                  <v:stroke color="#3465a4" joinstyle="round" endcap="flat"/>
                </v:shape>
                <v:shape id="shape_0" fillcolor="black" stroked="f" style="position:absolute;left:7204;top:5313;width:2;height:241;mso-position-horizontal-relative:char">
                  <w10:wrap type="none"/>
                  <v:fill o:detectmouseclick="t" type="solid" color2="white"/>
                  <v:stroke color="#3465a4" joinstyle="round" endcap="flat"/>
                </v:shape>
                <v:rect id="shape_0" fillcolor="#dadada" stroked="f" style="position:absolute;left:6972;top:5790;width:133;height:347;mso-position-horizontal-relative:char">
                  <w10:wrap type="none"/>
                  <v:fill o:detectmouseclick="t" type="solid" color2="#252525"/>
                  <v:stroke color="#3465a4" joinstyle="round" endcap="flat"/>
                </v:rect>
                <v:rect id="shape_0" fillcolor="#f0f0f0" stroked="f" style="position:absolute;left:6977;top:5810;width:119;height:323;mso-position-horizontal-relative:char">
                  <w10:wrap type="none"/>
                  <v:fill o:detectmouseclick="t" type="solid" color2="#0f0f0f"/>
                  <v:stroke color="#3465a4" joinstyle="round" endcap="flat"/>
                </v:rect>
                <v:shape id="shape_0" fillcolor="#474747" stroked="f" style="position:absolute;left:7099;top:5775;width:36;height:362;mso-position-horizontal-relative:char">
                  <w10:wrap type="none"/>
                  <v:fill o:detectmouseclick="t" type="solid" color2="#b8b8b8"/>
                  <v:stroke color="#3465a4" joinstyle="round" endcap="flat"/>
                </v:shape>
                <v:shape id="shape_0" fillcolor="#919191" stroked="f" style="position:absolute;left:6972;top:5775;width:163;height:21;mso-position-horizontal-relative:char">
                  <w10:wrap type="none"/>
                  <v:fill o:detectmouseclick="t" type="solid" color2="#6e6e6e"/>
                  <v:stroke color="#3465a4" joinstyle="round" endcap="flat"/>
                </v:shape>
                <v:rect id="shape_0" fillcolor="#dadada" stroked="f" style="position:absolute;left:7043;top:5980;width:51;height:149;mso-position-horizontal-relative:char">
                  <w10:wrap type="none"/>
                  <v:fill o:detectmouseclick="t" type="solid" color2="#252525"/>
                  <v:stroke color="#3465a4" joinstyle="round" endcap="flat"/>
                </v:rect>
                <v:rect id="shape_0" fillcolor="#dadada" stroked="f" style="position:absolute;left:6984;top:5980;width:52;height:149;mso-position-horizontal-relative:char">
                  <w10:wrap type="none"/>
                  <v:fill o:detectmouseclick="t" type="solid" color2="#252525"/>
                  <v:stroke color="#3465a4" joinstyle="round" endcap="flat"/>
                </v:rect>
                <v:rect id="shape_0" fillcolor="#dadada" stroked="f" style="position:absolute;left:6984;top:5816;width:52;height:148;mso-position-horizontal-relative:char">
                  <w10:wrap type="none"/>
                  <v:fill o:detectmouseclick="t" type="solid" color2="#252525"/>
                  <v:stroke color="#3465a4" joinstyle="round" endcap="flat"/>
                </v:rect>
                <v:rect id="shape_0" fillcolor="#dadada" stroked="f" style="position:absolute;left:7043;top:5818;width:51;height:148;mso-position-horizontal-relative:char">
                  <w10:wrap type="none"/>
                  <v:fill o:detectmouseclick="t" type="solid" color2="#252525"/>
                  <v:stroke color="#3465a4" joinstyle="round" endcap="flat"/>
                </v:rect>
                <v:rect id="shape_0" fillcolor="#cecece" stroked="f" style="position:absolute;left:6974;top:5965;width:126;height:14;mso-position-horizontal-relative:char">
                  <w10:wrap type="none"/>
                  <v:fill o:detectmouseclick="t" type="solid" color2="#313131"/>
                  <v:stroke color="#3465a4" joinstyle="round" endcap="flat"/>
                </v:rect>
                <v:rect id="shape_0" fillcolor="#919191" stroked="f" style="position:absolute;left:7008;top:5965;width:22;height:14;mso-position-horizontal-relative:char">
                  <w10:wrap type="none"/>
                  <v:fill o:detectmouseclick="t" type="solid" color2="#6e6e6e"/>
                  <v:stroke color="#3465a4" joinstyle="round" endcap="flat"/>
                </v:rect>
                <v:shape id="shape_0" fillcolor="#cecece" stroked="f" style="position:absolute;left:6590;top:5967;width:31;height:3;mso-position-horizontal-relative:char">
                  <w10:wrap type="none"/>
                  <v:fill o:detectmouseclick="t" type="solid" color2="#313131"/>
                  <v:stroke color="#3465a4" joinstyle="round" endcap="flat"/>
                </v:shape>
                <v:rect id="shape_0" fillcolor="#919191" stroked="f" style="position:absolute;left:7043;top:5965;width:21;height:14;mso-position-horizontal-relative:char">
                  <w10:wrap type="none"/>
                  <v:fill o:detectmouseclick="t" type="solid" color2="#6e6e6e"/>
                  <v:stroke color="#3465a4" joinstyle="round" endcap="flat"/>
                </v:rect>
                <v:shape id="shape_0" fillcolor="#cecece" stroked="f" style="position:absolute;left:6623;top:5967;width:34;height:3;mso-position-horizontal-relative:char">
                  <w10:wrap type="none"/>
                  <v:fill o:detectmouseclick="t" type="solid" color2="#313131"/>
                  <v:stroke color="#3465a4" joinstyle="round" endcap="flat"/>
                </v:shape>
                <v:shape id="shape_0" fillcolor="#919191" stroked="f" style="position:absolute;left:7209;top:5416;width:293;height:48;mso-position-horizontal-relative:char">
                  <w10:wrap type="none"/>
                  <v:fill o:detectmouseclick="t" type="solid" color2="#6e6e6e"/>
                  <v:stroke color="#3465a4" joinstyle="round" endcap="flat"/>
                </v:shape>
                <v:shape id="shape_0" fillcolor="#919191" stroked="f" style="position:absolute;left:6914;top:5416;width:294;height:48;mso-position-horizontal-relative:char">
                  <w10:wrap type="none"/>
                  <v:fill o:detectmouseclick="t" type="solid" color2="#6e6e6e"/>
                  <v:stroke color="#3465a4" joinstyle="round" endcap="flat"/>
                </v:shape>
                <v:shape id="shape_0" fillcolor="#919191" stroked="f" style="position:absolute;left:6914;top:5369;width:294;height:46;mso-position-horizontal-relative:char">
                  <w10:wrap type="none"/>
                  <v:fill o:detectmouseclick="t" type="solid" color2="#6e6e6e"/>
                  <v:stroke color="#3465a4" joinstyle="round" endcap="flat"/>
                </v:shape>
                <v:shape id="shape_0" fillcolor="#919191" stroked="f" style="position:absolute;left:7209;top:5369;width:293;height:46;mso-position-horizontal-relative:char">
                  <w10:wrap type="none"/>
                  <v:fill o:detectmouseclick="t" type="solid" color2="#6e6e6e"/>
                  <v:stroke color="#3465a4" joinstyle="round" endcap="flat"/>
                </v:shape>
                <v:shape id="shape_0" fillcolor="#618ffd" stroked="f" style="position:absolute;left:7209;top:5411;width:293;height:46;mso-position-horizontal-relative:char">
                  <w10:wrap type="none"/>
                  <v:fill o:detectmouseclick="t" type="solid" color2="#9e7002"/>
                  <v:stroke color="#3465a4" joinstyle="round" endcap="flat"/>
                </v:shape>
                <v:shape id="shape_0" fillcolor="#618ffd" stroked="f" style="position:absolute;left:6914;top:5411;width:294;height:46;mso-position-horizontal-relative:char">
                  <w10:wrap type="none"/>
                  <v:fill o:detectmouseclick="t" type="solid" color2="#9e7002"/>
                  <v:stroke color="#3465a4" joinstyle="round" endcap="flat"/>
                </v:shape>
                <v:shape id="shape_0" fillcolor="#618ffd" stroked="f" style="position:absolute;left:6914;top:5362;width:294;height:48;mso-position-horizontal-relative:char">
                  <w10:wrap type="none"/>
                  <v:fill o:detectmouseclick="t" type="solid" color2="#9e7002"/>
                  <v:stroke color="#3465a4" joinstyle="round" endcap="flat"/>
                </v:shape>
                <v:shape id="shape_0" fillcolor="#618ffd" stroked="f" style="position:absolute;left:7209;top:5362;width:293;height:48;mso-position-horizontal-relative:char">
                  <w10:wrap type="none"/>
                  <v:fill o:detectmouseclick="t" type="solid" color2="#9e7002"/>
                  <v:stroke color="#3465a4" joinstyle="round" endcap="flat"/>
                </v:shape>
                <v:shape id="shape_0" fillcolor="#676767" stroked="f" style="position:absolute;left:7209;top:5414;width:128;height:28;mso-position-horizontal-relative:char">
                  <w10:wrap type="none"/>
                  <v:fill o:detectmouseclick="t" type="solid" color2="#989898"/>
                  <v:stroke color="#3465a4" joinstyle="round" endcap="flat"/>
                </v:shape>
                <v:shape id="shape_0" fillcolor="#676767" stroked="f" style="position:absolute;left:7080;top:5414;width:128;height:28;mso-position-horizontal-relative:char">
                  <w10:wrap type="none"/>
                  <v:fill o:detectmouseclick="t" type="solid" color2="#989898"/>
                  <v:stroke color="#3465a4" joinstyle="round" endcap="flat"/>
                </v:shape>
                <v:shape id="shape_0" fillcolor="#676767" stroked="f" style="position:absolute;left:7080;top:5386;width:128;height:27;mso-position-horizontal-relative:char">
                  <w10:wrap type="none"/>
                  <v:fill o:detectmouseclick="t" type="solid" color2="#989898"/>
                  <v:stroke color="#3465a4" joinstyle="round" endcap="flat"/>
                </v:shape>
                <v:shape id="shape_0" fillcolor="#676767" stroked="f" style="position:absolute;left:7209;top:5386;width:128;height:27;mso-position-horizontal-relative:char">
                  <w10:wrap type="none"/>
                  <v:fill o:detectmouseclick="t" type="solid" color2="#989898"/>
                  <v:stroke color="#3465a4" joinstyle="round" endcap="flat"/>
                </v:shape>
                <v:shape id="shape_0" fillcolor="#3365fb" stroked="f" style="position:absolute;left:7209;top:5409;width:128;height:27;mso-position-horizontal-relative:char">
                  <w10:wrap type="none"/>
                  <v:fill o:detectmouseclick="t" type="solid" color2="#cc9a04"/>
                  <v:stroke color="#3465a4" joinstyle="round" endcap="flat"/>
                </v:shape>
                <v:shape id="shape_0" fillcolor="#3365fb" stroked="f" style="position:absolute;left:7080;top:5409;width:128;height:27;mso-position-horizontal-relative:char">
                  <w10:wrap type="none"/>
                  <v:fill o:detectmouseclick="t" type="solid" color2="#cc9a04"/>
                  <v:stroke color="#3465a4" joinstyle="round" endcap="flat"/>
                </v:shape>
                <v:shape id="shape_0" fillcolor="#3365fb" stroked="f" style="position:absolute;left:7080;top:5379;width:128;height:29;mso-position-horizontal-relative:char">
                  <w10:wrap type="none"/>
                  <v:fill o:detectmouseclick="t" type="solid" color2="#cc9a04"/>
                  <v:stroke color="#3465a4" joinstyle="round" endcap="flat"/>
                </v:shape>
                <v:shape id="shape_0" fillcolor="#3365fb" stroked="f" style="position:absolute;left:7209;top:5379;width:128;height:29;mso-position-horizontal-relative:char">
                  <w10:wrap type="none"/>
                  <v:fill o:detectmouseclick="t" type="solid" color2="#cc9a04"/>
                  <v:stroke color="#3465a4" joinstyle="round" endcap="flat"/>
                </v:shape>
                <v:shape id="shape_0" fillcolor="#cecece" stroked="f" style="position:absolute;left:7209;top:5428;width:531;height:77;mso-position-horizontal-relative:char">
                  <w10:wrap type="none"/>
                  <v:fill o:detectmouseclick="t" type="solid" color2="#313131"/>
                  <v:stroke color="#3465a4" joinstyle="round" endcap="flat"/>
                </v:shape>
                <v:shape id="shape_0" fillcolor="#cecece" stroked="f" style="position:absolute;left:6675;top:5428;width:533;height:77;mso-position-horizontal-relative:char">
                  <w10:wrap type="none"/>
                  <v:fill o:detectmouseclick="t" type="solid" color2="#313131"/>
                  <v:stroke color="#3465a4" joinstyle="round" endcap="flat"/>
                </v:shape>
                <v:shape id="shape_0" fillcolor="#cecece" stroked="f" style="position:absolute;left:6675;top:5351;width:533;height:76;mso-position-horizontal-relative:char">
                  <w10:wrap type="none"/>
                  <v:fill o:detectmouseclick="t" type="solid" color2="#313131"/>
                  <v:stroke color="#3465a4" joinstyle="round" endcap="flat"/>
                </v:shape>
                <v:shape id="shape_0" fillcolor="#cecece" stroked="f" style="position:absolute;left:7209;top:5351;width:531;height:76;mso-position-horizontal-relative:char">
                  <w10:wrap type="none"/>
                  <v:fill o:detectmouseclick="t" type="solid" color2="#313131"/>
                  <v:stroke color="#3465a4" joinstyle="round" endcap="flat"/>
                </v:shape>
                <v:shape id="shape_0" fillcolor="#a2c1fe" stroked="f" style="position:absolute;left:7209;top:5422;width:531;height:76;mso-position-horizontal-relative:char">
                  <w10:wrap type="none"/>
                  <v:fill o:detectmouseclick="t" type="solid" color2="#5d3e01"/>
                  <v:stroke color="#3465a4" joinstyle="round" endcap="flat"/>
                </v:shape>
                <v:shape id="shape_0" fillcolor="#a2c1fe" stroked="f" style="position:absolute;left:6675;top:5422;width:533;height:76;mso-position-horizontal-relative:char">
                  <w10:wrap type="none"/>
                  <v:fill o:detectmouseclick="t" type="solid" color2="#5d3e01"/>
                  <v:stroke color="#3465a4" joinstyle="round" endcap="flat"/>
                </v:shape>
                <v:shape id="shape_0" fillcolor="#a2c1fe" stroked="f" style="position:absolute;left:6675;top:5345;width:533;height:76;mso-position-horizontal-relative:char">
                  <w10:wrap type="none"/>
                  <v:fill o:detectmouseclick="t" type="solid" color2="#5d3e01"/>
                  <v:stroke color="#3465a4" joinstyle="round" endcap="flat"/>
                </v:shape>
                <v:shape id="shape_0" fillcolor="#a2c1fe" stroked="f" style="position:absolute;left:7209;top:5345;width:531;height:76;mso-position-horizontal-relative:char">
                  <w10:wrap type="none"/>
                  <v:fill o:detectmouseclick="t" type="solid" color2="#5d3e01"/>
                  <v:stroke color="#3465a4" joinstyle="round" endcap="flat"/>
                </v:shape>
                <v:shape id="shape_0" fillcolor="#cecece" stroked="f" style="position:absolute;left:7209;top:5446;width:888;height:114;mso-position-horizontal-relative:char">
                  <w10:wrap type="none"/>
                  <v:fill o:detectmouseclick="t" type="solid" color2="#313131"/>
                  <v:stroke color="#3465a4" joinstyle="round" endcap="flat"/>
                </v:shape>
                <v:shape id="shape_0" fillcolor="#cecece" stroked="f" style="position:absolute;left:6319;top:5446;width:889;height:114;mso-position-horizontal-relative:char">
                  <w10:wrap type="none"/>
                  <v:fill o:detectmouseclick="t" type="solid" color2="#313131"/>
                  <v:stroke color="#3465a4" joinstyle="round" endcap="flat"/>
                </v:shape>
                <v:shape id="shape_0" fillcolor="#cecece" stroked="f" style="position:absolute;left:6319;top:5330;width:889;height:115;mso-position-horizontal-relative:char">
                  <w10:wrap type="none"/>
                  <v:fill o:detectmouseclick="t" type="solid" color2="#313131"/>
                  <v:stroke color="#3465a4" joinstyle="round" endcap="flat"/>
                </v:shape>
                <v:shape id="shape_0" fillcolor="#cecece" stroked="f" style="position:absolute;left:7209;top:5330;width:888;height:115;mso-position-horizontal-relative:char">
                  <w10:wrap type="none"/>
                  <v:fill o:detectmouseclick="t" type="solid" color2="#313131"/>
                  <v:stroke color="#3465a4" joinstyle="round" endcap="flat"/>
                </v:shape>
                <v:shape id="shape_0" fillcolor="#c0fef9" stroked="f" style="position:absolute;left:7209;top:5439;width:888;height:117;mso-position-horizontal-relative:char">
                  <w10:wrap type="none"/>
                  <v:fill o:detectmouseclick="t" type="solid" color2="#3f0106"/>
                  <v:stroke color="#3465a4" joinstyle="round" endcap="flat"/>
                </v:shape>
                <v:shape id="shape_0" fillcolor="#c0fef9" stroked="f" style="position:absolute;left:6319;top:5439;width:889;height:117;mso-position-horizontal-relative:char">
                  <w10:wrap type="none"/>
                  <v:fill o:detectmouseclick="t" type="solid" color2="#3f0106"/>
                  <v:stroke color="#3465a4" joinstyle="round" endcap="flat"/>
                </v:shape>
                <v:shape id="shape_0" fillcolor="#c0fef9" stroked="f" style="position:absolute;left:6319;top:5324;width:889;height:114;mso-position-horizontal-relative:char">
                  <w10:wrap type="none"/>
                  <v:fill o:detectmouseclick="t" type="solid" color2="#3f0106"/>
                  <v:stroke color="#3465a4" joinstyle="round" endcap="flat"/>
                </v:shape>
                <v:shape id="shape_0" fillcolor="#c0fef9" stroked="f" style="position:absolute;left:7209;top:5324;width:888;height:114;mso-position-horizontal-relative:char">
                  <w10:wrap type="none"/>
                  <v:fill o:detectmouseclick="t" type="solid" color2="#3f0106"/>
                  <v:stroke color="#3465a4" joinstyle="round" endcap="flat"/>
                </v:shape>
                <v:shape id="shape_0" fillcolor="#cecece" stroked="f" style="position:absolute;left:6188;top:4494;width:16;height:23;mso-position-horizontal-relative:char">
                  <w10:wrap type="none"/>
                  <v:fill o:detectmouseclick="t" type="solid" color2="#313131"/>
                  <v:stroke color="#3465a4" joinstyle="round" endcap="flat"/>
                </v:shape>
                <v:shape id="shape_0" fillcolor="#cecece" stroked="f" style="position:absolute;left:6205;top:4505;width:38;height:12;mso-position-horizontal-relative:char">
                  <w10:wrap type="none"/>
                  <v:fill o:detectmouseclick="t" type="solid" color2="#313131"/>
                  <v:stroke color="#3465a4" joinstyle="round" endcap="flat"/>
                </v:shape>
                <v:shape id="shape_0" fillcolor="#cecece" stroked="f" style="position:absolute;left:6192;top:4470;width:38;height:68;mso-position-horizontal-relative:char">
                  <w10:wrap type="none"/>
                  <v:fill o:detectmouseclick="t" type="solid" color2="#313131"/>
                  <v:stroke color="#3465a4" joinstyle="round" endcap="flat"/>
                </v:shape>
                <v:shape id="shape_0" fillcolor="#cecece" stroked="f" style="position:absolute;left:6195;top:4518;width:7;height:3;mso-position-horizontal-relative:char">
                  <w10:wrap type="none"/>
                  <v:fill o:detectmouseclick="t" type="solid" color2="#313131"/>
                  <v:stroke color="#3465a4" joinstyle="round" endcap="flat"/>
                </v:shape>
                <v:shape id="shape_0" fillcolor="#cecece" stroked="f" style="position:absolute;left:6023;top:4518;width:173;height:146;mso-position-horizontal-relative:char">
                  <w10:wrap type="none"/>
                  <v:fill o:detectmouseclick="t" type="solid" color2="#313131"/>
                  <v:stroke color="#3465a4" joinstyle="round" endcap="flat"/>
                </v:shape>
                <v:shape id="shape_0" fillcolor="#cecece" stroked="f" style="position:absolute;left:6025;top:4663;width:8;height:3;mso-position-horizontal-relative:char">
                  <w10:wrap type="none"/>
                  <v:fill o:detectmouseclick="t" type="solid" color2="#313131"/>
                  <v:stroke color="#3465a4" joinstyle="round" endcap="flat"/>
                </v:shape>
                <v:shape id="shape_0" fillcolor="#cecece" stroked="f" style="position:absolute;left:6031;top:4518;width:173;height:148;mso-position-horizontal-relative:char">
                  <w10:wrap type="none"/>
                  <v:fill o:detectmouseclick="t" type="solid" color2="#313131"/>
                  <v:stroke color="#3465a4" joinstyle="round" endcap="flat"/>
                </v:shape>
                <v:shape id="shape_0" fillcolor="#cecece" stroked="f" style="position:absolute;left:6173;top:4515;width:29;height:6;mso-position-horizontal-relative:char">
                  <w10:wrap type="none"/>
                  <v:fill o:detectmouseclick="t" type="solid" color2="#313131"/>
                  <v:stroke color="#3465a4" joinstyle="round" endcap="flat"/>
                </v:shape>
                <v:shape id="shape_0" fillcolor="#cecece" stroked="f" style="position:absolute;left:6197;top:4518;width:7;height:3;mso-position-horizontal-relative:char">
                  <w10:wrap type="none"/>
                  <v:fill o:detectmouseclick="t" type="solid" color2="#313131"/>
                  <v:stroke color="#3465a4" joinstyle="round" endcap="flat"/>
                </v:shape>
                <v:shape id="shape_0" fillcolor="#cecece" stroked="f" style="position:absolute;left:6201;top:4509;width:3;height:10;mso-position-horizontal-relative:char">
                  <w10:wrap type="none"/>
                  <v:fill o:detectmouseclick="t" type="solid" color2="#313131"/>
                  <v:stroke color="#3465a4" joinstyle="round" endcap="flat"/>
                </v:shape>
                <v:shape id="shape_0" fillcolor="#cecece" stroked="f" style="position:absolute;left:6195;top:4511;width:9;height:8;mso-position-horizontal-relative:char">
                  <w10:wrap type="none"/>
                  <v:fill o:detectmouseclick="t" type="solid" color2="#313131"/>
                  <v:stroke color="#3465a4" joinstyle="round" endcap="flat"/>
                </v:shape>
                <v:shape id="shape_0" fillcolor="#cecece" stroked="f" style="position:absolute;left:6179;top:4697;width:6;height:4;mso-position-horizontal-relative:char">
                  <w10:wrap type="none"/>
                  <v:fill o:detectmouseclick="t" type="solid" color2="#313131"/>
                  <v:stroke color="#3465a4" joinstyle="round" endcap="flat"/>
                </v:shape>
                <v:shape id="shape_0" fillcolor="#cecece" stroked="f" style="position:absolute;left:6184;top:4518;width:22;height:181;mso-position-horizontal-relative:char">
                  <w10:wrap type="none"/>
                  <v:fill o:detectmouseclick="t" type="solid" color2="#313131"/>
                  <v:stroke color="#3465a4" joinstyle="round" endcap="flat"/>
                </v:shape>
                <v:shape id="shape_0" fillcolor="#cecece" stroked="f" style="position:absolute;left:6199;top:4518;width:7;height:3;mso-position-horizontal-relative:char">
                  <w10:wrap type="none"/>
                  <v:fill o:detectmouseclick="t" type="solid" color2="#313131"/>
                  <v:stroke color="#3465a4" joinstyle="round" endcap="flat"/>
                </v:shape>
                <v:shape id="shape_0" fillcolor="#cecece" stroked="f" style="position:absolute;left:6177;top:4520;width:23;height:179;mso-position-horizontal-relative:char">
                  <w10:wrap type="none"/>
                  <v:fill o:detectmouseclick="t" type="solid" color2="#313131"/>
                  <v:stroke color="#3465a4" joinstyle="round" endcap="flat"/>
                </v:shape>
                <v:shape id="shape_0" fillcolor="#cecece" stroked="f" style="position:absolute;left:6038;top:4657;width:158;height:16;mso-position-horizontal-relative:char">
                  <w10:wrap type="none"/>
                  <v:fill o:detectmouseclick="t" type="solid" color2="#313131"/>
                  <v:stroke color="#3465a4" joinstyle="round" endcap="flat"/>
                </v:shape>
                <v:shape id="shape_0" fillcolor="#cecece" stroked="f" style="position:absolute;left:6064;top:4627;width:123;height:46;mso-position-horizontal-relative:char">
                  <w10:wrap type="none"/>
                  <v:fill o:detectmouseclick="t" type="solid" color2="#313131"/>
                  <v:stroke color="#3465a4" joinstyle="round" endcap="flat"/>
                </v:shape>
                <v:shape id="shape_0" fillcolor="#cecece" stroked="f" style="position:absolute;left:6072;top:4627;width:130;height:12;mso-position-horizontal-relative:char">
                  <w10:wrap type="none"/>
                  <v:fill o:detectmouseclick="t" type="solid" color2="#313131"/>
                  <v:stroke color="#3465a4" joinstyle="round" endcap="flat"/>
                </v:shape>
                <v:shape id="shape_0" fillcolor="#cecece" stroked="f" style="position:absolute;left:6094;top:4601;width:100;height:38;mso-position-horizontal-relative:char">
                  <w10:wrap type="none"/>
                  <v:fill o:detectmouseclick="t" type="solid" color2="#313131"/>
                  <v:stroke color="#3465a4" joinstyle="round" endcap="flat"/>
                </v:shape>
                <v:shape id="shape_0" fillcolor="#cecece" stroked="f" style="position:absolute;left:6104;top:4601;width:98;height:10;mso-position-horizontal-relative:char">
                  <w10:wrap type="none"/>
                  <v:fill o:detectmouseclick="t" type="solid" color2="#313131"/>
                  <v:stroke color="#3465a4" joinstyle="round" endcap="flat"/>
                </v:shape>
                <v:shape id="shape_0" fillcolor="#cecece" stroked="f" style="position:absolute;left:6119;top:4580;width:75;height:31;mso-position-horizontal-relative:char">
                  <w10:wrap type="none"/>
                  <v:fill o:detectmouseclick="t" type="solid" color2="#313131"/>
                  <v:stroke color="#3465a4" joinstyle="round" endcap="flat"/>
                </v:shape>
                <v:shape id="shape_0" fillcolor="#cecece" stroked="f" style="position:absolute;left:6128;top:4580;width:76;height:7;mso-position-horizontal-relative:char">
                  <w10:wrap type="none"/>
                  <v:fill o:detectmouseclick="t" type="solid" color2="#313131"/>
                  <v:stroke color="#3465a4" joinstyle="round" endcap="flat"/>
                </v:shape>
                <v:shape id="shape_0" fillcolor="#cecece" stroked="f" style="position:absolute;left:6141;top:4563;width:57;height:24;mso-position-horizontal-relative:char">
                  <w10:wrap type="none"/>
                  <v:fill o:detectmouseclick="t" type="solid" color2="#313131"/>
                  <v:stroke color="#3465a4" joinstyle="round" endcap="flat"/>
                </v:shape>
                <v:shape id="shape_0" fillcolor="#cecece" stroked="f" style="position:absolute;left:6149;top:4563;width:57;height:5;mso-position-horizontal-relative:char">
                  <w10:wrap type="none"/>
                  <v:fill o:detectmouseclick="t" type="solid" color2="#313131"/>
                  <v:stroke color="#3465a4" joinstyle="round" endcap="flat"/>
                </v:shape>
                <v:shape id="shape_0" fillcolor="#cecece" stroked="f" style="position:absolute;left:6158;top:4550;width:42;height:18;mso-position-horizontal-relative:char">
                  <w10:wrap type="none"/>
                  <v:fill o:detectmouseclick="t" type="solid" color2="#313131"/>
                  <v:stroke color="#3465a4" joinstyle="round" endcap="flat"/>
                </v:shape>
                <v:shape id="shape_0" fillcolor="#cecece" stroked="f" style="position:absolute;left:6164;top:4550;width:42;height:3;mso-position-horizontal-relative:char">
                  <w10:wrap type="none"/>
                  <v:fill o:detectmouseclick="t" type="solid" color2="#313131"/>
                  <v:stroke color="#3465a4" joinstyle="round" endcap="flat"/>
                </v:shape>
                <v:shape id="shape_0" fillcolor="#cecece" stroked="f" style="position:absolute;left:6177;top:4541;width:23;height:12;mso-position-horizontal-relative:char">
                  <w10:wrap type="none"/>
                  <v:fill o:detectmouseclick="t" type="solid" color2="#313131"/>
                  <v:stroke color="#3465a4" joinstyle="round" endcap="flat"/>
                </v:shape>
                <v:shape id="shape_0" fillcolor="#cecece" stroked="f" style="position:absolute;left:6044;top:4642;width:141;height:50;mso-position-horizontal-relative:char">
                  <w10:wrap type="none"/>
                  <v:fill o:detectmouseclick="t" type="solid" color2="#313131"/>
                  <v:stroke color="#3465a4" joinstyle="round" endcap="flat"/>
                </v:shape>
                <v:shape id="shape_0" fillcolor="#cecece" stroked="f" style="position:absolute;left:6055;top:4642;width:143;height:16;mso-position-horizontal-relative:char">
                  <w10:wrap type="none"/>
                  <v:fill o:detectmouseclick="t" type="solid" color2="#313131"/>
                  <v:stroke color="#3465a4" joinstyle="round" endcap="flat"/>
                </v:shape>
                <v:shape id="shape_0" fillcolor="#cecece" stroked="f" style="position:absolute;left:6079;top:4612;width:110;height:46;mso-position-horizontal-relative:char">
                  <w10:wrap type="none"/>
                  <v:fill o:detectmouseclick="t" type="solid" color2="#313131"/>
                  <v:stroke color="#3465a4" joinstyle="round" endcap="flat"/>
                </v:shape>
                <v:shape id="shape_0" fillcolor="#cecece" stroked="f" style="position:absolute;left:6087;top:4612;width:115;height:14;mso-position-horizontal-relative:char">
                  <w10:wrap type="none"/>
                  <v:fill o:detectmouseclick="t" type="solid" color2="#313131"/>
                  <v:stroke color="#3465a4" joinstyle="round" endcap="flat"/>
                </v:shape>
                <v:shape id="shape_0" fillcolor="#cecece" stroked="f" style="position:absolute;left:6107;top:4590;width:87;height:34;mso-position-horizontal-relative:char">
                  <w10:wrap type="none"/>
                  <v:fill o:detectmouseclick="t" type="solid" color2="#313131"/>
                  <v:stroke color="#3465a4" joinstyle="round" endcap="flat"/>
                </v:shape>
                <v:shape id="shape_0" fillcolor="#cecece" stroked="f" style="position:absolute;left:6115;top:4590;width:87;height:8;mso-position-horizontal-relative:char">
                  <w10:wrap type="none"/>
                  <v:fill o:detectmouseclick="t" type="solid" color2="#313131"/>
                  <v:stroke color="#3465a4" joinstyle="round" endcap="flat"/>
                </v:shape>
                <v:shape id="shape_0" fillcolor="#cecece" stroked="f" style="position:absolute;left:6130;top:4571;width:64;height:27;mso-position-horizontal-relative:char">
                  <w10:wrap type="none"/>
                  <v:fill o:detectmouseclick="t" type="solid" color2="#313131"/>
                  <v:stroke color="#3465a4" joinstyle="round" endcap="flat"/>
                </v:shape>
                <v:shape id="shape_0" fillcolor="#cecece" stroked="f" style="position:absolute;left:6137;top:4571;width:67;height:6;mso-position-horizontal-relative:char">
                  <w10:wrap type="none"/>
                  <v:fill o:detectmouseclick="t" type="solid" color2="#313131"/>
                  <v:stroke color="#3465a4" joinstyle="round" endcap="flat"/>
                </v:shape>
                <v:shape id="shape_0" fillcolor="#cecece" stroked="f" style="position:absolute;left:6147;top:4554;width:51;height:23;mso-position-horizontal-relative:char">
                  <w10:wrap type="none"/>
                  <v:fill o:detectmouseclick="t" type="solid" color2="#313131"/>
                  <v:stroke color="#3465a4" joinstyle="round" endcap="flat"/>
                </v:shape>
                <v:shape id="shape_0" fillcolor="#cecece" stroked="f" style="position:absolute;left:6156;top:4556;width:46;height:3;mso-position-horizontal-relative:char">
                  <w10:wrap type="none"/>
                  <v:fill o:detectmouseclick="t" type="solid" color2="#313131"/>
                  <v:stroke color="#3465a4" joinstyle="round" endcap="flat"/>
                </v:shape>
                <v:shape id="shape_0" fillcolor="#cecece" stroked="f" style="position:absolute;left:6164;top:4545;width:32;height:14;mso-position-horizontal-relative:char">
                  <w10:wrap type="none"/>
                  <v:fill o:detectmouseclick="t" type="solid" color2="#313131"/>
                  <v:stroke color="#3465a4" joinstyle="round" endcap="flat"/>
                </v:shape>
                <v:rect id="shape_0" fillcolor="#cecece" stroked="f" style="position:absolute;left:5762;top:4545;width:29;height:2;mso-position-horizontal-relative:char">
                  <w10:wrap type="none"/>
                  <v:fill o:detectmouseclick="t" type="solid" color2="#313131"/>
                  <v:stroke color="#3465a4" joinstyle="round" endcap="flat"/>
                </v:rect>
                <v:shape id="shape_0" fillcolor="black" stroked="f" style="position:absolute;left:6014;top:4056;width:89;height:649;mso-position-horizontal-relative:char">
                  <w10:wrap type="none"/>
                  <v:fill o:detectmouseclick="t" type="solid" color2="white"/>
                  <v:stroke color="#3465a4" joinstyle="round" endcap="flat"/>
                </v:shape>
                <v:shape id="shape_0" fillcolor="black" stroked="f" style="position:absolute;left:6096;top:4082;width:89;height:623;mso-position-horizontal-relative:char">
                  <w10:wrap type="none"/>
                  <v:fill o:detectmouseclick="t" type="solid" color2="white"/>
                  <v:stroke color="#3465a4" joinstyle="round" endcap="flat"/>
                </v:shape>
                <v:shape id="shape_0" stroked="t" style="position:absolute;left:6023;top:4177;width:145;height:498;mso-position-horizontal-relative:char">
                  <w10:wrap type="none"/>
                  <v:fill o:detectmouseclick="t" on="false"/>
                  <v:stroke color="black" weight="1440" joinstyle="round" endcap="round"/>
                </v:shape>
                <v:shape id="shape_0" stroked="t" style="position:absolute;left:6029;top:4177;width:147;height:496;mso-position-horizontal-relative:char">
                  <w10:wrap type="none"/>
                  <v:fill o:detectmouseclick="t" on="false"/>
                  <v:stroke color="black" weight="1440" joinstyle="round" endcap="round"/>
                </v:shape>
                <v:shape id="shape_0" fillcolor="black" stroked="f" style="position:absolute;left:6072;top:4008;width:27;height:64;mso-position-horizontal-relative:char">
                  <w10:wrap type="none"/>
                  <v:fill o:detectmouseclick="t" type="solid" color2="white"/>
                  <v:stroke color="#3465a4" joinstyle="round" endcap="flat"/>
                </v:shape>
                <v:shape id="shape_0" fillcolor="black" stroked="f" style="position:absolute;left:6098;top:4008;width:33;height:61;mso-position-horizontal-relative:char">
                  <w10:wrap type="none"/>
                  <v:fill o:detectmouseclick="t" type="solid" color2="white"/>
                  <v:stroke color="#3465a4" joinstyle="round" endcap="flat"/>
                </v:shape>
                <v:shape id="shape_0" fillcolor="black" stroked="f" style="position:absolute;left:5689;top:3906;width:1;height:241;mso-position-horizontal-relative:char">
                  <w10:wrap type="none"/>
                  <v:fill o:detectmouseclick="t" type="solid" color2="white"/>
                  <v:stroke color="#3465a4" joinstyle="round" endcap="flat"/>
                </v:shape>
                <v:rect id="shape_0" fillcolor="#dadada" stroked="f" style="position:absolute;left:5865;top:4383;width:133;height:348;mso-position-horizontal-relative:char">
                  <w10:wrap type="none"/>
                  <v:fill o:detectmouseclick="t" type="solid" color2="#252525"/>
                  <v:stroke color="#3465a4" joinstyle="round" endcap="flat"/>
                </v:rect>
                <v:rect id="shape_0" fillcolor="#f0f0f0" stroked="f" style="position:absolute;left:5869;top:4402;width:120;height:324;mso-position-horizontal-relative:char">
                  <w10:wrap type="none"/>
                  <v:fill o:detectmouseclick="t" type="solid" color2="#0f0f0f"/>
                  <v:stroke color="#3465a4" joinstyle="round" endcap="flat"/>
                </v:rect>
                <v:shape id="shape_0" fillcolor="#474747" stroked="f" style="position:absolute;left:5993;top:4368;width:35;height:363;mso-position-horizontal-relative:char">
                  <w10:wrap type="none"/>
                  <v:fill o:detectmouseclick="t" type="solid" color2="#b8b8b8"/>
                  <v:stroke color="#3465a4" joinstyle="round" endcap="flat"/>
                </v:shape>
                <v:shape id="shape_0" fillcolor="#919191" stroked="f" style="position:absolute;left:5865;top:4368;width:163;height:20;mso-position-horizontal-relative:char">
                  <w10:wrap type="none"/>
                  <v:fill o:detectmouseclick="t" type="solid" color2="#6e6e6e"/>
                  <v:stroke color="#3465a4" joinstyle="round" endcap="flat"/>
                </v:shape>
                <v:rect id="shape_0" fillcolor="#dadada" stroked="f" style="position:absolute;left:5936;top:4573;width:50;height:149;mso-position-horizontal-relative:char">
                  <w10:wrap type="none"/>
                  <v:fill o:detectmouseclick="t" type="solid" color2="#252525"/>
                  <v:stroke color="#3465a4" joinstyle="round" endcap="flat"/>
                </v:rect>
                <v:rect id="shape_0" fillcolor="#dadada" stroked="f" style="position:absolute;left:5878;top:4573;width:50;height:149;mso-position-horizontal-relative:char">
                  <w10:wrap type="none"/>
                  <v:fill o:detectmouseclick="t" type="solid" color2="#252525"/>
                  <v:stroke color="#3465a4" joinstyle="round" endcap="flat"/>
                </v:rect>
                <v:rect id="shape_0" fillcolor="#dadada" stroked="f" style="position:absolute;left:5878;top:4408;width:50;height:149;mso-position-horizontal-relative:char">
                  <w10:wrap type="none"/>
                  <v:fill o:detectmouseclick="t" type="solid" color2="#252525"/>
                  <v:stroke color="#3465a4" joinstyle="round" endcap="flat"/>
                </v:rect>
                <v:rect id="shape_0" fillcolor="#dadada" stroked="f" style="position:absolute;left:5936;top:4411;width:50;height:148;mso-position-horizontal-relative:char">
                  <w10:wrap type="none"/>
                  <v:fill o:detectmouseclick="t" type="solid" color2="#252525"/>
                  <v:stroke color="#3465a4" joinstyle="round" endcap="flat"/>
                </v:rect>
                <v:rect id="shape_0" fillcolor="#cecece" stroked="f" style="position:absolute;left:5867;top:4558;width:127;height:14;mso-position-horizontal-relative:char">
                  <w10:wrap type="none"/>
                  <v:fill o:detectmouseclick="t" type="solid" color2="#313131"/>
                  <v:stroke color="#3465a4" joinstyle="round" endcap="flat"/>
                </v:rect>
                <v:rect id="shape_0" fillcolor="#919191" stroked="f" style="position:absolute;left:5902;top:4558;width:20;height:14;mso-position-horizontal-relative:char">
                  <w10:wrap type="none"/>
                  <v:fill o:detectmouseclick="t" type="solid" color2="#6e6e6e"/>
                  <v:stroke color="#3465a4" joinstyle="round" endcap="flat"/>
                </v:rect>
                <v:shape id="shape_0" fillcolor="#cecece" stroked="f" style="position:absolute;left:5893;top:4560;width:29;height:4;mso-position-horizontal-relative:char">
                  <w10:wrap type="none"/>
                  <v:fill o:detectmouseclick="t" type="solid" color2="#313131"/>
                  <v:stroke color="#3465a4" joinstyle="round" endcap="flat"/>
                </v:shape>
                <v:rect id="shape_0" fillcolor="#919191" stroked="f" style="position:absolute;left:5936;top:4558;width:20;height:14;mso-position-horizontal-relative:char">
                  <w10:wrap type="none"/>
                  <v:fill o:detectmouseclick="t" type="solid" color2="#6e6e6e"/>
                  <v:stroke color="#3465a4" joinstyle="round" endcap="flat"/>
                </v:rect>
                <v:shape id="shape_0" fillcolor="#cecece" stroked="f" style="position:absolute;left:5926;top:4560;width:33;height:4;mso-position-horizontal-relative:char">
                  <w10:wrap type="none"/>
                  <v:fill o:detectmouseclick="t" type="solid" color2="#313131"/>
                  <v:stroke color="#3465a4" joinstyle="round" endcap="flat"/>
                </v:shape>
                <v:shape id="shape_0" fillcolor="#919191" stroked="f" style="position:absolute;left:6102;top:4008;width:293;height:49;mso-position-horizontal-relative:char">
                  <w10:wrap type="none"/>
                  <v:fill o:detectmouseclick="t" type="solid" color2="#6e6e6e"/>
                  <v:stroke color="#3465a4" joinstyle="round" endcap="flat"/>
                </v:shape>
                <v:shape id="shape_0" fillcolor="#919191" stroked="f" style="position:absolute;left:5807;top:4008;width:294;height:49;mso-position-horizontal-relative:char">
                  <w10:wrap type="none"/>
                  <v:fill o:detectmouseclick="t" type="solid" color2="#6e6e6e"/>
                  <v:stroke color="#3465a4" joinstyle="round" endcap="flat"/>
                </v:shape>
                <v:shape id="shape_0" fillcolor="#919191" stroked="f" style="position:absolute;left:5807;top:3962;width:294;height:45;mso-position-horizontal-relative:char">
                  <w10:wrap type="none"/>
                  <v:fill o:detectmouseclick="t" type="solid" color2="#6e6e6e"/>
                  <v:stroke color="#3465a4" joinstyle="round" endcap="flat"/>
                </v:shape>
                <v:shape id="shape_0" fillcolor="#919191" stroked="f" style="position:absolute;left:6102;top:3962;width:293;height:45;mso-position-horizontal-relative:char">
                  <w10:wrap type="none"/>
                  <v:fill o:detectmouseclick="t" type="solid" color2="#6e6e6e"/>
                  <v:stroke color="#3465a4" joinstyle="round" endcap="flat"/>
                </v:shape>
                <v:shape id="shape_0" fillcolor="#618ffd" stroked="f" style="position:absolute;left:6102;top:4005;width:293;height:46;mso-position-horizontal-relative:char">
                  <w10:wrap type="none"/>
                  <v:fill o:detectmouseclick="t" type="solid" color2="#9e7002"/>
                  <v:stroke color="#3465a4" joinstyle="round" endcap="flat"/>
                </v:shape>
                <v:shape id="shape_0" fillcolor="#618ffd" stroked="f" style="position:absolute;left:5807;top:4005;width:294;height:46;mso-position-horizontal-relative:char">
                  <w10:wrap type="none"/>
                  <v:fill o:detectmouseclick="t" type="solid" color2="#9e7002"/>
                  <v:stroke color="#3465a4" joinstyle="round" endcap="flat"/>
                </v:shape>
                <v:shape id="shape_0" fillcolor="#618ffd" stroked="f" style="position:absolute;left:5807;top:3956;width:294;height:48;mso-position-horizontal-relative:char">
                  <w10:wrap type="none"/>
                  <v:fill o:detectmouseclick="t" type="solid" color2="#9e7002"/>
                  <v:stroke color="#3465a4" joinstyle="round" endcap="flat"/>
                </v:shape>
                <v:shape id="shape_0" fillcolor="#618ffd" stroked="f" style="position:absolute;left:6102;top:3956;width:293;height:48;mso-position-horizontal-relative:char">
                  <w10:wrap type="none"/>
                  <v:fill o:detectmouseclick="t" type="solid" color2="#9e7002"/>
                  <v:stroke color="#3465a4" joinstyle="round" endcap="flat"/>
                </v:shape>
                <v:shape id="shape_0" fillcolor="#676767" stroked="f" style="position:absolute;left:6102;top:4007;width:128;height:29;mso-position-horizontal-relative:char">
                  <w10:wrap type="none"/>
                  <v:fill o:detectmouseclick="t" type="solid" color2="#989898"/>
                  <v:stroke color="#3465a4" joinstyle="round" endcap="flat"/>
                </v:shape>
                <v:shape id="shape_0" fillcolor="#676767" stroked="f" style="position:absolute;left:5972;top:4007;width:129;height:29;mso-position-horizontal-relative:char">
                  <w10:wrap type="none"/>
                  <v:fill o:detectmouseclick="t" type="solid" color2="#989898"/>
                  <v:stroke color="#3465a4" joinstyle="round" endcap="flat"/>
                </v:shape>
                <v:shape id="shape_0" fillcolor="#676767" stroked="f" style="position:absolute;left:5972;top:3978;width:129;height:28;mso-position-horizontal-relative:char">
                  <w10:wrap type="none"/>
                  <v:fill o:detectmouseclick="t" type="solid" color2="#989898"/>
                  <v:stroke color="#3465a4" joinstyle="round" endcap="flat"/>
                </v:shape>
                <v:shape id="shape_0" fillcolor="#676767" stroked="f" style="position:absolute;left:6102;top:3978;width:128;height:28;mso-position-horizontal-relative:char">
                  <w10:wrap type="none"/>
                  <v:fill o:detectmouseclick="t" type="solid" color2="#989898"/>
                  <v:stroke color="#3465a4" joinstyle="round" endcap="flat"/>
                </v:shape>
                <v:shape id="shape_0" fillcolor="#3365fb" stroked="f" style="position:absolute;left:6102;top:4002;width:128;height:28;mso-position-horizontal-relative:char">
                  <w10:wrap type="none"/>
                  <v:fill o:detectmouseclick="t" type="solid" color2="#cc9a04"/>
                  <v:stroke color="#3465a4" joinstyle="round" endcap="flat"/>
                </v:shape>
                <v:shape id="shape_0" fillcolor="#3365fb" stroked="f" style="position:absolute;left:5972;top:4002;width:129;height:28;mso-position-horizontal-relative:char">
                  <w10:wrap type="none"/>
                  <v:fill o:detectmouseclick="t" type="solid" color2="#cc9a04"/>
                  <v:stroke color="#3465a4" joinstyle="round" endcap="flat"/>
                </v:shape>
                <v:shape id="shape_0" fillcolor="#3365fb" stroked="f" style="position:absolute;left:5972;top:3972;width:129;height:29;mso-position-horizontal-relative:char">
                  <w10:wrap type="none"/>
                  <v:fill o:detectmouseclick="t" type="solid" color2="#cc9a04"/>
                  <v:stroke color="#3465a4" joinstyle="round" endcap="flat"/>
                </v:shape>
                <v:shape id="shape_0" fillcolor="#3365fb" stroked="f" style="position:absolute;left:6102;top:3972;width:128;height:29;mso-position-horizontal-relative:char">
                  <w10:wrap type="none"/>
                  <v:fill o:detectmouseclick="t" type="solid" color2="#cc9a04"/>
                  <v:stroke color="#3465a4" joinstyle="round" endcap="flat"/>
                </v:shape>
                <v:shape id="shape_0" fillcolor="#cecece" stroked="f" style="position:absolute;left:6102;top:4022;width:532;height:75;mso-position-horizontal-relative:char">
                  <w10:wrap type="none"/>
                  <v:fill o:detectmouseclick="t" type="solid" color2="#313131"/>
                  <v:stroke color="#3465a4" joinstyle="round" endcap="flat"/>
                </v:shape>
                <v:shape id="shape_0" fillcolor="#cecece" stroked="f" style="position:absolute;left:5569;top:4022;width:532;height:75;mso-position-horizontal-relative:char">
                  <w10:wrap type="none"/>
                  <v:fill o:detectmouseclick="t" type="solid" color2="#313131"/>
                  <v:stroke color="#3465a4" joinstyle="round" endcap="flat"/>
                </v:shape>
                <v:shape id="shape_0" fillcolor="#cecece" stroked="f" style="position:absolute;left:5569;top:3945;width:532;height:76;mso-position-horizontal-relative:char">
                  <w10:wrap type="none"/>
                  <v:fill o:detectmouseclick="t" type="solid" color2="#313131"/>
                  <v:stroke color="#3465a4" joinstyle="round" endcap="flat"/>
                </v:shape>
                <v:shape id="shape_0" fillcolor="#cecece" stroked="f" style="position:absolute;left:6102;top:3945;width:532;height:76;mso-position-horizontal-relative:char">
                  <w10:wrap type="none"/>
                  <v:fill o:detectmouseclick="t" type="solid" color2="#313131"/>
                  <v:stroke color="#3465a4" joinstyle="round" endcap="flat"/>
                </v:shape>
                <v:shape id="shape_0" fillcolor="#a2c1fe" stroked="f" style="position:absolute;left:6102;top:4016;width:532;height:75;mso-position-horizontal-relative:char">
                  <w10:wrap type="none"/>
                  <v:fill o:detectmouseclick="t" type="solid" color2="#5d3e01"/>
                  <v:stroke color="#3465a4" joinstyle="round" endcap="flat"/>
                </v:shape>
                <v:shape id="shape_0" fillcolor="#a2c1fe" stroked="f" style="position:absolute;left:5569;top:4016;width:532;height:75;mso-position-horizontal-relative:char">
                  <w10:wrap type="none"/>
                  <v:fill o:detectmouseclick="t" type="solid" color2="#5d3e01"/>
                  <v:stroke color="#3465a4" joinstyle="round" endcap="flat"/>
                </v:shape>
                <v:shape id="shape_0" fillcolor="#a2c1fe" stroked="f" style="position:absolute;left:5569;top:3938;width:532;height:77;mso-position-horizontal-relative:char">
                  <w10:wrap type="none"/>
                  <v:fill o:detectmouseclick="t" type="solid" color2="#5d3e01"/>
                  <v:stroke color="#3465a4" joinstyle="round" endcap="flat"/>
                </v:shape>
                <v:shape id="shape_0" fillcolor="#a2c1fe" stroked="f" style="position:absolute;left:6102;top:3938;width:532;height:77;mso-position-horizontal-relative:char">
                  <w10:wrap type="none"/>
                  <v:fill o:detectmouseclick="t" type="solid" color2="#5d3e01"/>
                  <v:stroke color="#3465a4" joinstyle="round" endcap="flat"/>
                </v:shape>
                <v:shape id="shape_0" fillcolor="#cecece" stroked="f" style="position:absolute;left:6102;top:4038;width:889;height:115;mso-position-horizontal-relative:char">
                  <w10:wrap type="none"/>
                  <v:fill o:detectmouseclick="t" type="solid" color2="#313131"/>
                  <v:stroke color="#3465a4" joinstyle="round" endcap="flat"/>
                </v:shape>
                <v:shape id="shape_0" fillcolor="#cecece" stroked="f" style="position:absolute;left:5213;top:4038;width:888;height:115;mso-position-horizontal-relative:char">
                  <w10:wrap type="none"/>
                  <v:fill o:detectmouseclick="t" type="solid" color2="#313131"/>
                  <v:stroke color="#3465a4" joinstyle="round" endcap="flat"/>
                </v:shape>
                <v:shape id="shape_0" fillcolor="#cecece" stroked="f" style="position:absolute;left:5213;top:3923;width:888;height:114;mso-position-horizontal-relative:char">
                  <w10:wrap type="none"/>
                  <v:fill o:detectmouseclick="t" type="solid" color2="#313131"/>
                  <v:stroke color="#3465a4" joinstyle="round" endcap="flat"/>
                </v:shape>
                <v:shape id="shape_0" fillcolor="#cecece" stroked="f" style="position:absolute;left:6102;top:3923;width:889;height:114;mso-position-horizontal-relative:char">
                  <w10:wrap type="none"/>
                  <v:fill o:detectmouseclick="t" type="solid" color2="#313131"/>
                  <v:stroke color="#3465a4" joinstyle="round" endcap="flat"/>
                </v:shape>
                <v:shape id="shape_0" fillcolor="#c0fef9" stroked="f" style="position:absolute;left:6102;top:4032;width:889;height:116;mso-position-horizontal-relative:char">
                  <w10:wrap type="none"/>
                  <v:fill o:detectmouseclick="t" type="solid" color2="#3f0106"/>
                  <v:stroke color="#3465a4" joinstyle="round" endcap="flat"/>
                </v:shape>
                <v:shape id="shape_0" fillcolor="#c0fef9" stroked="f" style="position:absolute;left:5213;top:4032;width:888;height:116;mso-position-horizontal-relative:char">
                  <w10:wrap type="none"/>
                  <v:fill o:detectmouseclick="t" type="solid" color2="#3f0106"/>
                  <v:stroke color="#3465a4" joinstyle="round" endcap="flat"/>
                </v:shape>
                <v:shape id="shape_0" fillcolor="#c0fef9" stroked="f" style="position:absolute;left:5213;top:3917;width:888;height:114;mso-position-horizontal-relative:char">
                  <w10:wrap type="none"/>
                  <v:fill o:detectmouseclick="t" type="solid" color2="#3f0106"/>
                  <v:stroke color="#3465a4" joinstyle="round" endcap="flat"/>
                </v:shape>
                <v:shape id="shape_0" fillcolor="#c0fef9" stroked="f" style="position:absolute;left:6102;top:3917;width:889;height:114;mso-position-horizontal-relative:char">
                  <w10:wrap type="none"/>
                  <v:fill o:detectmouseclick="t" type="solid" color2="#3f0106"/>
                  <v:stroke color="#3465a4" joinstyle="round" endcap="flat"/>
                </v:shape>
                <v:shape id="shape_0" fillcolor="white" stroked="f" style="position:absolute;left:300;top:14;width:2668;height:1890;mso-position-horizontal-relative:char">
                  <w10:wrap type="none"/>
                  <v:fill o:detectmouseclick="t" type="solid" color2="black"/>
                  <v:stroke color="#3465a4" joinstyle="round" endcap="flat"/>
                </v:shape>
                <v:shape id="shape_0" stroked="t" style="position:absolute;left:300;top:14;width:2668;height:1890;mso-position-horizontal-relative:char">
                  <w10:wrap type="none"/>
                  <v:fill o:detectmouseclick="t" on="false"/>
                  <v:stroke color="black" weight="8280" joinstyle="round" endcap="round"/>
                </v:shape>
                <v:shape id="shape_0" stroked="t" style="position:absolute;left:434;top:1127;width:155;height:35;mso-position-horizontal-relative:char">
                  <w10:wrap type="none"/>
                  <v:fill o:detectmouseclick="t" on="false"/>
                  <v:stroke color="black" weight="8280" joinstyle="round" endcap="round"/>
                </v:shape>
                <v:shape id="shape_0" stroked="t" style="position:absolute;left:659;top:1541;width:68;height:16;mso-position-horizontal-relative:char">
                  <w10:wrap type="none"/>
                  <v:fill o:detectmouseclick="t" on="false"/>
                  <v:stroke color="black" weight="8280" joinstyle="round" endcap="round"/>
                </v:shape>
                <v:shape id="shape_0" stroked="t" style="position:absolute;left:1276;top:1650;width:40;height:74;mso-position-horizontal-relative:char">
                  <w10:wrap type="none"/>
                  <v:fill o:detectmouseclick="t" on="false"/>
                  <v:stroke color="black" weight="8280" joinstyle="round" endcap="round"/>
                </v:shape>
                <v:shape id="shape_0" stroked="t" style="position:absolute;left:2063;top:1534;width:16;height:83;mso-position-horizontal-relative:char">
                  <w10:wrap type="none"/>
                  <v:fill o:detectmouseclick="t" on="false"/>
                  <v:stroke color="black" weight="8280" joinstyle="round" endcap="round"/>
                </v:shape>
                <v:shape id="shape_0" stroked="t" style="position:absolute;left:2408;top:1020;width:201;height:310;mso-position-horizontal-relative:char">
                  <w10:wrap type="none"/>
                  <v:fill o:detectmouseclick="t" on="false"/>
                  <v:stroke color="black" weight="8280" joinstyle="round" endcap="round"/>
                </v:shape>
                <v:shape id="shape_0" stroked="t" style="position:absolute;left:2790;top:686;width:89;height:116;mso-position-horizontal-relative:char">
                  <w10:wrap type="none"/>
                  <v:fill o:detectmouseclick="t" on="false"/>
                  <v:stroke color="black" weight="8280" joinstyle="round" endcap="round"/>
                </v:shape>
                <v:shape id="shape_0" stroked="t" style="position:absolute;left:2666;top:252;width:3;height:54;mso-position-horizontal-relative:char">
                  <w10:wrap type="none"/>
                  <v:fill o:detectmouseclick="t" on="false"/>
                  <v:stroke color="black" weight="8280" joinstyle="round" endcap="round"/>
                </v:shape>
                <v:shape id="shape_0" stroked="t" style="position:absolute;left:2097;top:117;width:44;height:70;mso-position-horizontal-relative:char">
                  <w10:wrap type="none"/>
                  <v:fill o:detectmouseclick="t" on="false"/>
                  <v:stroke color="black" weight="8280" joinstyle="round" endcap="round"/>
                </v:shape>
                <v:shape id="shape_0" stroked="t" style="position:absolute;left:1665;top:160;width:20;height:59;mso-position-horizontal-relative:char">
                  <w10:wrap type="none"/>
                  <v:fill o:detectmouseclick="t" on="false"/>
                  <v:stroke color="black" weight="8280" joinstyle="round" endcap="round"/>
                </v:shape>
                <v:shape id="shape_0" stroked="t" style="position:absolute;left:1164;top:243;width:81;height:58;mso-position-horizontal-relative:char">
                  <w10:wrap type="none"/>
                  <v:fill o:detectmouseclick="t" on="false"/>
                  <v:stroke color="black" weight="8280" joinstyle="round" endcap="round"/>
                </v:shape>
                <v:shape id="shape_0" stroked="t" style="position:absolute;left:541;top:643;width:12;height:61;mso-position-horizontal-relative:char">
                  <w10:wrap type="none"/>
                  <v:fill o:detectmouseclick="t" on="false"/>
                  <v:stroke color="black" weight="8280" joinstyle="round" endcap="round"/>
                </v:shape>
                <v:shape id="shape_0" stroked="f" style="position:absolute;left:1119;top:837;width:855;height:915;mso-position-horizontal-relative:char" type="shapetype_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PSTN</w:t>
                        </w:r>
                      </w:p>
                    </w:txbxContent>
                  </v:textbox>
                  <w10:wrap type="none"/>
                  <v:fill o:detectmouseclick="t" on="false"/>
                  <v:stroke color="#3465a4" joinstyle="round" endcap="flat"/>
                </v:shape>
                <v:shape id="shape_0" stroked="f" style="position:absolute;left:1972;top:947;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1978;top:714;width:90;height:409;mso-position-horizontal-relative:char" type="shapetype_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 </w:t>
                        </w:r>
                      </w:p>
                    </w:txbxContent>
                  </v:textbox>
                  <w10:wrap type="none"/>
                  <v:fill o:detectmouseclick="t" on="false"/>
                  <v:stroke color="#3465a4" joinstyle="round" endcap="flat"/>
                </v:shape>
                <v:shape id="shape_0" stroked="f" style="position:absolute;left:2068;top:824;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id="shape_0" style="position:absolute;left:5335;top:402;width:675;height:884">
                  <v:shape id="shape_0" fillcolor="black" stroked="f" style="position:absolute;left:5335;top:402;width:674;height:883;mso-position-horizontal-relative:char">
                    <w10:wrap type="none"/>
                    <v:fill o:detectmouseclick="t" type="solid" color2="white"/>
                    <v:stroke color="#3465a4" joinstyle="round" endcap="flat"/>
                  </v:shape>
                  <v:shape id="shape_0" stroked="t" style="position:absolute;left:5380;top:444;width:546;height:763;mso-position-horizontal-relative:char">
                    <w10:wrap type="none"/>
                    <v:fill o:detectmouseclick="t" on="false"/>
                    <v:stroke color="black" weight="1440" joinstyle="round" endcap="round"/>
                  </v:shape>
                  <v:shape id="shape_0" stroked="t" style="position:absolute;left:5335;top:1179;width:106;height:106;mso-position-horizontal-relative:char">
                    <w10:wrap type="none"/>
                    <v:fill o:detectmouseclick="t" on="false"/>
                    <v:stroke color="black" weight="1440" joinstyle="round" endcap="round"/>
                  </v:shape>
                  <v:shape id="shape_0" stroked="t" style="position:absolute;left:5902;top:402;width:107;height:105;mso-position-horizontal-relative:char">
                    <w10:wrap type="none"/>
                    <v:fill o:detectmouseclick="t" on="false"/>
                    <v:stroke color="black" weight="1440" joinstyle="round" endcap="round"/>
                  </v:shape>
                </v:group>
                <v:group id="shape_0" style="position:absolute;left:2966;top:908;width:1280;height:470">
                  <v:shape id="shape_0" fillcolor="black" stroked="f" style="position:absolute;left:2966;top:908;width:1279;height:469;mso-position-horizontal-relative:char">
                    <w10:wrap type="none"/>
                    <v:fill o:detectmouseclick="t" type="solid" color2="white"/>
                    <v:stroke color="#3465a4" joinstyle="round" endcap="flat"/>
                  </v:shape>
                  <v:shape id="shape_0" stroked="t" style="position:absolute;left:3049;top:951;width:1150;height:347;mso-position-horizontal-relative:char">
                    <w10:wrap type="none"/>
                    <v:fill o:detectmouseclick="t" on="false"/>
                    <v:stroke color="black" weight="1440" joinstyle="round" endcap="round"/>
                  </v:shape>
                  <v:shape id="shape_0" stroked="t" style="position:absolute;left:2966;top:908;width:108;height:106;mso-position-horizontal-relative:char">
                    <w10:wrap type="none"/>
                    <v:fill o:detectmouseclick="t" on="false"/>
                    <v:stroke color="black" weight="1440" joinstyle="round" endcap="round"/>
                  </v:shape>
                  <v:shape id="shape_0" stroked="t" style="position:absolute;left:4138;top:1271;width:107;height:106;mso-position-horizontal-relative:char">
                    <w10:wrap type="none"/>
                    <v:fill o:detectmouseclick="t" on="false"/>
                    <v:stroke color="black" weight="1440" joinstyle="round" endcap="round"/>
                  </v:shape>
                </v:group>
                <v:group id="shape_0" style="position:absolute;left:4780;top:3386;width:1004;height:1344">
                  <v:shape id="shape_0" fillcolor="black" stroked="f" style="position:absolute;left:4780;top:3386;width:1003;height:1343;mso-position-horizontal-relative:char">
                    <w10:wrap type="none"/>
                    <v:fill o:detectmouseclick="t" type="solid" color2="white"/>
                    <v:stroke color="#3465a4" joinstyle="round" endcap="flat"/>
                  </v:shape>
                  <v:shape id="shape_0" stroked="t" style="position:absolute;left:4825;top:3465;width:876;height:1219;mso-position-horizontal-relative:char">
                    <w10:wrap type="none"/>
                    <v:fill o:detectmouseclick="t" on="false"/>
                    <v:stroke color="black" weight="1440" joinstyle="round" endcap="round"/>
                  </v:shape>
                  <v:shape id="shape_0" stroked="t" style="position:absolute;left:4780;top:3386;width:106;height:106;mso-position-horizontal-relative:char">
                    <w10:wrap type="none"/>
                    <v:fill o:detectmouseclick="t" on="false"/>
                    <v:stroke color="black" weight="1440" joinstyle="round" endcap="round"/>
                  </v:shape>
                  <v:shape id="shape_0" stroked="t" style="position:absolute;left:5676;top:4622;width:107;height:107;mso-position-horizontal-relative:char">
                    <w10:wrap type="none"/>
                    <v:fill o:detectmouseclick="t" on="false"/>
                    <v:stroke color="black" weight="1440" joinstyle="round" endcap="round"/>
                  </v:shape>
                </v:group>
                <v:shape id="shape_0" stroked="f" style="position:absolute;left:4014;top:4986;width:266;height:630;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v:textbox>
                  <w10:wrap type="none"/>
                  <v:fill o:detectmouseclick="t" on="false"/>
                  <v:stroke color="#3465a4" joinstyle="round" endcap="flat"/>
                </v:shape>
                <v:shape id="shape_0" stroked="f" style="position:absolute;left:4278;top:4984;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284;top:4992;width:53;height:409;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w10:wrap type="none"/>
                  <v:fill o:detectmouseclick="t" on="false"/>
                  <v:stroke color="#3465a4" joinstyle="round" endcap="flat"/>
                </v:shape>
                <v:shape id="shape_0" stroked="f" style="position:absolute;left:4336;top:4989;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725;top:2349;width:1889;height:1224;mso-position-horizontal-relative:char" type="shapetype_75">
                  <v:imagedata r:id="rId15" o:detectmouseclick="t"/>
                  <w10:wrap type="none"/>
                  <v:stroke color="#3465a4" joinstyle="round" endcap="flat"/>
                </v:shape>
                <v:group id="shape_0" style="position:absolute;left:6723;top:2349;width:1888;height:1221">
                  <v:shape id="shape_0" fillcolor="black" stroked="f" style="position:absolute;left:6723;top:2349;width:1887;height:1220;mso-position-horizontal-relative:char">
                    <w10:wrap type="none"/>
                    <v:fill o:detectmouseclick="t" type="solid" color2="white"/>
                    <v:stroke color="#3465a4" joinstyle="round" endcap="flat"/>
                  </v:shape>
                  <v:shape id="shape_0" stroked="t" style="position:absolute;left:6723;top:2349;width:1887;height:1220;mso-position-horizontal-relative:char">
                    <w10:wrap type="none"/>
                    <v:fill o:detectmouseclick="t" on="false"/>
                    <v:stroke color="black" weight="1440" joinstyle="round" endcap="round"/>
                  </v:shape>
                </v:group>
                <v:shape id="shape_0" fillcolor="black" stroked="f" style="position:absolute;left:6723;top:2349;width:1887;height:1220;mso-position-horizontal-relative:char">
                  <w10:wrap type="none"/>
                  <v:fill o:detectmouseclick="t" type="solid" color2="white"/>
                  <v:stroke color="#3465a4" joinstyle="round" endcap="flat"/>
                </v:shape>
                <v:shape id="shape_0" stroked="f" style="position:absolute;left:6725;top:2349;width:1889;height:1224;mso-position-horizontal-relative:char" type="shapetype_75">
                  <v:imagedata r:id="rId16" o:detectmouseclick="t"/>
                  <w10:wrap type="none"/>
                  <v:stroke color="#3465a4" joinstyle="round" endcap="flat"/>
                </v:shape>
                <v:shape id="shape_0" stroked="t" style="position:absolute;left:6723;top:2349;width:1887;height:1220;mso-position-horizontal-relative:char">
                  <w10:wrap type="none"/>
                  <v:fill o:detectmouseclick="t" on="false"/>
                  <v:stroke color="black" weight="8280" joinstyle="round" endcap="round"/>
                </v:shape>
                <v:shape id="shape_0" stroked="t" style="position:absolute;left:6817;top:3067;width:111;height:22;mso-position-horizontal-relative:char">
                  <w10:wrap type="none"/>
                  <v:fill o:detectmouseclick="t" on="false"/>
                  <v:stroke color="black" weight="8280" joinstyle="round" endcap="round"/>
                </v:shape>
                <v:shape id="shape_0" stroked="t" style="position:absolute;left:6978;top:3335;width:47;height:10;mso-position-horizontal-relative:char">
                  <w10:wrap type="none"/>
                  <v:fill o:detectmouseclick="t" on="false"/>
                  <v:stroke color="black" weight="8280" joinstyle="round" endcap="round"/>
                </v:shape>
                <v:shape id="shape_0" stroked="t" style="position:absolute;left:7415;top:3405;width:27;height:49;mso-position-horizontal-relative:char">
                  <w10:wrap type="none"/>
                  <v:fill o:detectmouseclick="t" on="false"/>
                  <v:stroke color="black" weight="8280" joinstyle="round" endcap="round"/>
                </v:shape>
                <v:shape id="shape_0" stroked="t" style="position:absolute;left:7971;top:3331;width:12;height:52;mso-position-horizontal-relative:char">
                  <w10:wrap type="none"/>
                  <v:fill o:detectmouseclick="t" on="false"/>
                  <v:stroke color="black" weight="8280" joinstyle="round" endcap="round"/>
                </v:shape>
                <v:shape id="shape_0" stroked="t" style="position:absolute;left:8216;top:2998;width:141;height:202;mso-position-horizontal-relative:char">
                  <w10:wrap type="none"/>
                  <v:fill o:detectmouseclick="t" on="false"/>
                  <v:stroke color="black" weight="8280" joinstyle="round" endcap="round"/>
                </v:shape>
                <v:shape id="shape_0" stroked="t" style="position:absolute;left:8487;top:2781;width:63;height:76;mso-position-horizontal-relative:char">
                  <w10:wrap type="none"/>
                  <v:fill o:detectmouseclick="t" on="false"/>
                  <v:stroke color="black" weight="8280" joinstyle="round" endcap="round"/>
                </v:shape>
                <v:shape id="shape_0" stroked="t" style="position:absolute;left:8399;top:2503;width:1;height:33;mso-position-horizontal-relative:char">
                  <w10:wrap type="none"/>
                  <v:fill o:detectmouseclick="t" on="false"/>
                  <v:stroke color="black" weight="8280" joinstyle="round" endcap="round"/>
                </v:shape>
                <v:shape id="shape_0" stroked="t" style="position:absolute;left:7995;top:2415;width:32;height:44;mso-position-horizontal-relative:char">
                  <w10:wrap type="none"/>
                  <v:fill o:detectmouseclick="t" on="false"/>
                  <v:stroke color="black" weight="8280" joinstyle="round" endcap="round"/>
                </v:shape>
                <v:shape id="shape_0" stroked="t" style="position:absolute;left:7690;top:2441;width:14;height:40;mso-position-horizontal-relative:char">
                  <w10:wrap type="none"/>
                  <v:fill o:detectmouseclick="t" on="false"/>
                  <v:stroke color="black" weight="8280" joinstyle="round" endcap="round"/>
                </v:shape>
                <v:shape id="shape_0" stroked="t" style="position:absolute;left:7335;top:2497;width:57;height:35;mso-position-horizontal-relative:char">
                  <w10:wrap type="none"/>
                  <v:fill o:detectmouseclick="t" on="false"/>
                  <v:stroke color="black" weight="8280" joinstyle="round" endcap="round"/>
                </v:shape>
                <v:shape id="shape_0" stroked="t" style="position:absolute;left:6893;top:2756;width:9;height:39;mso-position-horizontal-relative:char">
                  <w10:wrap type="none"/>
                  <v:fill o:detectmouseclick="t" on="false"/>
                  <v:stroke color="black" weight="8280" joinstyle="round" endcap="round"/>
                </v:shape>
                <v:shape id="shape_0" stroked="f" style="position:absolute;left:7055;top:2815;width:129;height:530;mso-position-horizontal-relative:char" type="shapetype_202">
                  <v:textbo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v:textbox>
                  <w10:wrap type="none"/>
                  <v:fill o:detectmouseclick="t" on="false"/>
                  <v:stroke color="#3465a4" joinstyle="round" endcap="flat"/>
                </v:shape>
                <v:shape id="shape_0" stroked="f" style="position:absolute;left:7183;top:3052;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7185;top:2815;width:129;height:530;mso-position-horizontal-relative:char" type="shapetype_202">
                  <v:textbo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v:textbox>
                  <w10:wrap type="none"/>
                  <v:fill o:detectmouseclick="t" on="false"/>
                  <v:stroke color="#3465a4" joinstyle="round" endcap="flat"/>
                </v:shape>
                <v:shape id="shape_0" stroked="f" style="position:absolute;left:7313;top:3052;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id="shape_0" style="position:absolute;left:5807;top:2835;width:943;height:109">
                  <v:shape id="shape_0" fillcolor="black" stroked="f" style="position:absolute;left:5807;top:2835;width:942;height:108;mso-position-horizontal-relative:char">
                    <w10:wrap type="none"/>
                    <v:fill o:detectmouseclick="t" type="solid" color2="white"/>
                    <v:stroke color="#3465a4" joinstyle="round" endcap="flat"/>
                  </v:shape>
                  <v:shape id="shape_0" stroked="t" style="position:absolute;left:5887;top:2880;width:783;height:18;mso-position-horizontal-relative:char">
                    <w10:wrap type="none"/>
                    <v:fill o:detectmouseclick="t" on="false"/>
                    <v:stroke color="black" weight="1440" joinstyle="round" endcap="round"/>
                  </v:shape>
                  <v:shape id="shape_0" stroked="t" style="position:absolute;left:5807;top:2835;width:106;height:106;mso-position-horizontal-relative:char">
                    <w10:wrap type="none"/>
                    <v:fill o:detectmouseclick="t" on="false"/>
                    <v:stroke color="black" weight="1440" joinstyle="round" endcap="round"/>
                  </v:shape>
                  <v:shape id="shape_0" stroked="t" style="position:absolute;left:6643;top:2837;width:106;height:106;mso-position-horizontal-relative:char">
                    <w10:wrap type="none"/>
                    <v:fill o:detectmouseclick="t" on="false"/>
                    <v:stroke color="black" weight="1440" joinstyle="round" endcap="round"/>
                  </v:shape>
                </v:group>
                <v:shape id="shape_0" stroked="f" style="position:absolute;left:7080;top:2640;width:3491;height:1050;mso-position-horizontal-relative:char" type="shapetype_202">
                  <v:textbo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Evolved</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Packet</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System</w:t>
                        </w:r>
                      </w:p>
                    </w:txbxContent>
                  </v:textbox>
                  <w10:wrap type="square"/>
                  <v:fill o:detectmouseclick="t" on="false"/>
                  <v:stroke color="#3465a4" joinstyle="round" endcap="flat"/>
                </v:shape>
                <v:shape id="shape_0" stroked="f" style="position:absolute;left:7771;top:2790;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7906;top:2776;width:57;height:409;mso-position-horizontal-relative:char" type="shapetype_202">
                  <v:textbo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w:t>
                        </w:r>
                      </w:p>
                    </w:txbxContent>
                  </v:textbox>
                  <w10:wrap type="none"/>
                  <v:fill o:detectmouseclick="t" on="false"/>
                  <v:stroke color="#3465a4" joinstyle="round" endcap="flat"/>
                </v:shape>
                <v:shape id="shape_0" stroked="f" style="position:absolute;left:7961;top:2781;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037;top:3097;width:266;height:630;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v:textbox>
                  <w10:wrap type="none"/>
                  <v:fill o:detectmouseclick="t" on="false"/>
                  <v:stroke color="#3465a4" joinstyle="round" endcap="flat"/>
                </v:shape>
                <v:shape id="shape_0" stroked="f" style="position:absolute;left:6301;top:3095;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307;top:3103;width:53;height:409;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w10:wrap type="none"/>
                  <v:fill o:detectmouseclick="t" on="false"/>
                  <v:stroke color="#3465a4" joinstyle="round" endcap="flat"/>
                </v:shape>
                <v:shape id="shape_0" stroked="f" style="position:absolute;left:6359;top:3100;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1468;top:4524;width:1059;height:823;mso-position-horizontal-relative:char" type="shapetype_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E-UTRA</w:t>
                        </w:r>
                      </w:p>
                    </w:txbxContent>
                  </v:textbox>
                  <w10:wrap type="none"/>
                  <v:fill o:detectmouseclick="t" on="false"/>
                  <v:stroke color="#3465a4" joinstyle="round" endcap="flat"/>
                </v:shape>
                <v:shape id="shape_0" stroked="f" style="position:absolute;left:2217;top:4598;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294;top:4327;width:203;height:501;mso-position-horizontal-relative:char" type="shapetype_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N</w:t>
                        </w:r>
                      </w:p>
                    </w:txbxContent>
                  </v:textbox>
                  <w10:wrap type="none"/>
                  <v:fill o:detectmouseclick="t" on="false"/>
                  <v:stroke color="#3465a4" joinstyle="round" endcap="flat"/>
                </v:shape>
                <v:shape id="shape_0" stroked="f" style="position:absolute;left:6495;top:4327;width:1168;height:823;mso-position-horizontal-relative:char" type="shapetype_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on 3GPP</w:t>
                        </w:r>
                      </w:p>
                    </w:txbxContent>
                  </v:textbox>
                  <w10:wrap type="none"/>
                  <v:fill o:detectmouseclick="t" on="false"/>
                  <v:stroke color="#3465a4" joinstyle="round" endcap="flat"/>
                </v:shape>
                <v:shape id="shape_0" stroked="f" style="position:absolute;left:7666;top:4401;width:51;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id="shape_0" style="position:absolute;left:5573;top:5033;width:483;height:253">
                  <v:group id="shape_0" style="position:absolute;left:5574;top:5137;width:482;height:149">
                    <v:oval id="shape_0" fillcolor="#0078aa" stroked="t" style="position:absolute;left:5574;top:5137;width:481;height:148;mso-position-horizontal-relative:char">
                      <w10:wrap type="none"/>
                      <v:fill o:detectmouseclick="t" type="solid" color2="#ff8755"/>
                      <v:stroke color="black" joinstyle="miter" endcap="flat"/>
                    </v:oval>
                    <v:oval id="shape_0" stroked="t" style="position:absolute;left:5574;top:5137;width:481;height:148;mso-position-horizontal-relative:char">
                      <w10:wrap type="none"/>
                      <v:fill o:detectmouseclick="t" on="false"/>
                      <v:stroke color="#aae6ff" weight="2520" joinstyle="miter" endcap="round"/>
                    </v:oval>
                  </v:group>
                  <v:rect id="shape_0" fillcolor="#0078aa" stroked="f" style="position:absolute;left:5573;top:5107;width:481;height:105;mso-position-horizontal-relative:char">
                    <w10:wrap type="none"/>
                    <v:fill o:detectmouseclick="t" type="solid" color2="#ff8755"/>
                    <v:stroke color="#3465a4" joinstyle="round" endcap="flat"/>
                  </v:rect>
                  <v:rect id="shape_0" fillcolor="#0078aa" stroked="f" style="position:absolute;left:5573;top:5107;width:481;height:105;mso-position-horizontal-relative:char">
                    <w10:wrap type="none"/>
                    <v:fill o:detectmouseclick="t" type="solid" color2="#ff8755"/>
                    <v:stroke color="#3465a4" joinstyle="round" endcap="flat"/>
                  </v:rect>
                  <v:group id="shape_0" style="position:absolute;left:5574;top:5033;width:482;height:147">
                    <v:oval id="shape_0" fillcolor="#00b4ff" stroked="t" style="position:absolute;left:5574;top:5033;width:481;height:146;mso-position-horizontal-relative:char">
                      <w10:wrap type="none"/>
                      <v:fill o:detectmouseclick="t" type="solid" color2="#ff4b00"/>
                      <v:stroke color="black" joinstyle="miter" endcap="flat"/>
                    </v:oval>
                    <v:oval id="shape_0" stroked="t" style="position:absolute;left:5574;top:5033;width:481;height:146;mso-position-horizontal-relative:char">
                      <w10:wrap type="none"/>
                      <v:fill o:detectmouseclick="t" on="false"/>
                      <v:stroke color="#aae6ff" weight="2520" joinstyle="miter" endcap="round"/>
                    </v:oval>
                  </v:group>
                  <v:shape id="shape_0" fillcolor="black" stroked="f" style="position:absolute;left:5819;top:5053;width:158;height:46;mso-position-horizontal-relative:char">
                    <w10:wrap type="none"/>
                    <v:fill o:detectmouseclick="t" type="solid" color2="white"/>
                    <v:stroke color="#3465a4" joinstyle="round" endcap="flat"/>
                  </v:shape>
                  <v:shape id="shape_0" fillcolor="black" stroked="f" style="position:absolute;left:5819;top:5053;width:158;height:46;mso-position-horizontal-relative:char">
                    <w10:wrap type="none"/>
                    <v:fill o:detectmouseclick="t" type="solid" color2="white"/>
                    <v:stroke color="#3465a4" joinstyle="round" endcap="flat"/>
                  </v:shape>
                  <v:shape id="shape_0" fillcolor="black" stroked="f" style="position:absolute;left:5647;top:5107;width:156;height:50;mso-position-horizontal-relative:char">
                    <w10:wrap type="none"/>
                    <v:fill o:detectmouseclick="t" type="solid" color2="white"/>
                    <v:stroke color="#3465a4" joinstyle="round" endcap="flat"/>
                  </v:shape>
                  <v:shape id="shape_0" fillcolor="black" stroked="f" style="position:absolute;left:5647;top:5107;width:156;height:50;mso-position-horizontal-relative:char">
                    <w10:wrap type="none"/>
                    <v:fill o:detectmouseclick="t" type="solid" color2="white"/>
                    <v:stroke color="#3465a4" joinstyle="round" endcap="flat"/>
                  </v:shape>
                  <v:shape id="shape_0" fillcolor="black" stroked="f" style="position:absolute;left:5655;top:5051;width:157;height:45;mso-position-horizontal-relative:char">
                    <w10:wrap type="none"/>
                    <v:fill o:detectmouseclick="t" type="solid" color2="white"/>
                    <v:stroke color="#3465a4" joinstyle="round" endcap="flat"/>
                  </v:shape>
                  <v:shape id="shape_0" fillcolor="black" stroked="f" style="position:absolute;left:5655;top:5051;width:157;height:45;mso-position-horizontal-relative:char">
                    <w10:wrap type="none"/>
                    <v:fill o:detectmouseclick="t" type="solid" color2="white"/>
                    <v:stroke color="#3465a4" joinstyle="round" endcap="flat"/>
                  </v:shape>
                  <v:shape id="shape_0" fillcolor="black" stroked="f" style="position:absolute;left:5813;top:5113;width:158;height:47;mso-position-horizontal-relative:char">
                    <w10:wrap type="none"/>
                    <v:fill o:detectmouseclick="t" type="solid" color2="white"/>
                    <v:stroke color="#3465a4" joinstyle="round" endcap="flat"/>
                  </v:shape>
                  <v:shape id="shape_0" fillcolor="black" stroked="f" style="position:absolute;left:5813;top:5113;width:158;height:47;mso-position-horizontal-relative:char">
                    <w10:wrap type="none"/>
                    <v:fill o:detectmouseclick="t" type="solid" color2="white"/>
                    <v:stroke color="#3465a4" joinstyle="round" endcap="flat"/>
                  </v:shape>
                  <v:shape id="shape_0" fillcolor="white" stroked="f" style="position:absolute;left:5822;top:5056;width:158;height:46;mso-position-horizontal-relative:char">
                    <w10:wrap type="none"/>
                    <v:fill o:detectmouseclick="t" type="solid" color2="black"/>
                    <v:stroke color="#3465a4" joinstyle="round" endcap="flat"/>
                  </v:shape>
                  <v:shape id="shape_0" fillcolor="white" stroked="f" style="position:absolute;left:5822;top:5056;width:158;height:46;mso-position-horizontal-relative:char">
                    <w10:wrap type="none"/>
                    <v:fill o:detectmouseclick="t" type="solid" color2="black"/>
                    <v:stroke color="#3465a4" joinstyle="round" endcap="flat"/>
                  </v:shape>
                  <v:shape id="shape_0" fillcolor="white" stroked="f" style="position:absolute;left:5648;top:5110;width:158;height:50;mso-position-horizontal-relative:char">
                    <w10:wrap type="none"/>
                    <v:fill o:detectmouseclick="t" type="solid" color2="black"/>
                    <v:stroke color="#3465a4" joinstyle="round" endcap="flat"/>
                  </v:shape>
                  <v:shape id="shape_0" fillcolor="white" stroked="f" style="position:absolute;left:5648;top:5110;width:158;height:50;mso-position-horizontal-relative:char">
                    <w10:wrap type="none"/>
                    <v:fill o:detectmouseclick="t" type="solid" color2="black"/>
                    <v:stroke color="#3465a4" joinstyle="round" endcap="flat"/>
                  </v:shape>
                  <v:shape id="shape_0" fillcolor="white" stroked="f" style="position:absolute;left:5657;top:5053;width:158;height:46;mso-position-horizontal-relative:char">
                    <w10:wrap type="none"/>
                    <v:fill o:detectmouseclick="t" type="solid" color2="black"/>
                    <v:stroke color="#3465a4" joinstyle="round" endcap="flat"/>
                  </v:shape>
                  <v:shape id="shape_0" fillcolor="white" stroked="f" style="position:absolute;left:5657;top:5053;width:158;height:46;mso-position-horizontal-relative:char">
                    <w10:wrap type="none"/>
                    <v:fill o:detectmouseclick="t" type="solid" color2="black"/>
                    <v:stroke color="#3465a4" joinstyle="round" endcap="flat"/>
                  </v:shape>
                  <v:shape id="shape_0" fillcolor="white" stroked="f" style="position:absolute;left:5816;top:5116;width:158;height:47;mso-position-horizontal-relative:char">
                    <w10:wrap type="none"/>
                    <v:fill o:detectmouseclick="t" type="solid" color2="black"/>
                    <v:stroke color="#3465a4" joinstyle="round" endcap="flat"/>
                  </v:shape>
                  <v:shape id="shape_0" fillcolor="white" stroked="f" style="position:absolute;left:5816;top:5116;width:158;height:47;mso-position-horizontal-relative:char">
                    <w10:wrap type="none"/>
                    <v:fill o:detectmouseclick="t" type="solid" color2="black"/>
                    <v:stroke color="#3465a4" joinstyle="round" endcap="flat"/>
                  </v:shape>
                  <v:line id="shape_0" from="5573,5106" to="5573,5210" stroked="t" style="position:absolute;mso-position-horizontal-relative:char">
                    <v:stroke color="#aae6ff" weight="2520" joinstyle="miter" endcap="round"/>
                    <v:fill o:detectmouseclick="t" on="false"/>
                  </v:line>
                  <v:line id="shape_0" from="6055,5106" to="6055,5210" stroked="t" style="position:absolute;mso-position-horizontal-relative:char">
                    <v:stroke color="#aae6ff" weight="2520" joinstyle="miter" endcap="round"/>
                    <v:fill o:detectmouseclick="t" on="false"/>
                  </v:line>
                </v:group>
                <v:group id="shape_0" style="position:absolute;left:6053;top:5513;width:483;height:253">
                  <v:group id="shape_0" style="position:absolute;left:6055;top:5617;width:481;height:149">
                    <v:oval id="shape_0" fillcolor="#0078aa" stroked="t" style="position:absolute;left:6055;top:5617;width:480;height:148;mso-position-horizontal-relative:char">
                      <w10:wrap type="none"/>
                      <v:fill o:detectmouseclick="t" type="solid" color2="#ff8755"/>
                      <v:stroke color="black" joinstyle="miter" endcap="flat"/>
                    </v:oval>
                    <v:oval id="shape_0" stroked="t" style="position:absolute;left:6055;top:5617;width:480;height:148;mso-position-horizontal-relative:char">
                      <w10:wrap type="none"/>
                      <v:fill o:detectmouseclick="t" on="false"/>
                      <v:stroke color="#aae6ff" weight="2520" joinstyle="miter" endcap="round"/>
                    </v:oval>
                  </v:group>
                  <v:rect id="shape_0" fillcolor="#0078aa" stroked="f" style="position:absolute;left:6053;top:5587;width:481;height:105;mso-position-horizontal-relative:char">
                    <w10:wrap type="none"/>
                    <v:fill o:detectmouseclick="t" type="solid" color2="#ff8755"/>
                    <v:stroke color="#3465a4" joinstyle="round" endcap="flat"/>
                  </v:rect>
                  <v:rect id="shape_0" fillcolor="#0078aa" stroked="f" style="position:absolute;left:6053;top:5587;width:481;height:105;mso-position-horizontal-relative:char">
                    <w10:wrap type="none"/>
                    <v:fill o:detectmouseclick="t" type="solid" color2="#ff8755"/>
                    <v:stroke color="#3465a4" joinstyle="round" endcap="flat"/>
                  </v:rect>
                  <v:group id="shape_0" style="position:absolute;left:6055;top:5513;width:481;height:147">
                    <v:oval id="shape_0" fillcolor="#00b4ff" stroked="t" style="position:absolute;left:6055;top:5513;width:480;height:146;mso-position-horizontal-relative:char">
                      <w10:wrap type="none"/>
                      <v:fill o:detectmouseclick="t" type="solid" color2="#ff4b00"/>
                      <v:stroke color="black" joinstyle="miter" endcap="flat"/>
                    </v:oval>
                    <v:oval id="shape_0" stroked="t" style="position:absolute;left:6055;top:5513;width:480;height:146;mso-position-horizontal-relative:char">
                      <w10:wrap type="none"/>
                      <v:fill o:detectmouseclick="t" on="false"/>
                      <v:stroke color="#aae6ff" weight="2520" joinstyle="miter" endcap="round"/>
                    </v:oval>
                  </v:group>
                  <v:shape id="shape_0" fillcolor="black" stroked="f" style="position:absolute;left:6300;top:5533;width:158;height:46;mso-position-horizontal-relative:char">
                    <w10:wrap type="none"/>
                    <v:fill o:detectmouseclick="t" type="solid" color2="white"/>
                    <v:stroke color="#3465a4" joinstyle="round" endcap="flat"/>
                  </v:shape>
                  <v:shape id="shape_0" fillcolor="black" stroked="f" style="position:absolute;left:6300;top:5533;width:158;height:46;mso-position-horizontal-relative:char">
                    <w10:wrap type="none"/>
                    <v:fill o:detectmouseclick="t" type="solid" color2="white"/>
                    <v:stroke color="#3465a4" joinstyle="round" endcap="flat"/>
                  </v:shape>
                  <v:shape id="shape_0" fillcolor="black" stroked="f" style="position:absolute;left:6128;top:5587;width:156;height:50;mso-position-horizontal-relative:char">
                    <w10:wrap type="none"/>
                    <v:fill o:detectmouseclick="t" type="solid" color2="white"/>
                    <v:stroke color="#3465a4" joinstyle="round" endcap="flat"/>
                  </v:shape>
                  <v:shape id="shape_0" fillcolor="black" stroked="f" style="position:absolute;left:6128;top:5587;width:156;height:50;mso-position-horizontal-relative:char">
                    <w10:wrap type="none"/>
                    <v:fill o:detectmouseclick="t" type="solid" color2="white"/>
                    <v:stroke color="#3465a4" joinstyle="round" endcap="flat"/>
                  </v:shape>
                  <v:shape id="shape_0" fillcolor="black" stroked="f" style="position:absolute;left:6136;top:5531;width:157;height:45;mso-position-horizontal-relative:char">
                    <w10:wrap type="none"/>
                    <v:fill o:detectmouseclick="t" type="solid" color2="white"/>
                    <v:stroke color="#3465a4" joinstyle="round" endcap="flat"/>
                  </v:shape>
                  <v:shape id="shape_0" fillcolor="black" stroked="f" style="position:absolute;left:6136;top:5531;width:157;height:45;mso-position-horizontal-relative:char">
                    <w10:wrap type="none"/>
                    <v:fill o:detectmouseclick="t" type="solid" color2="white"/>
                    <v:stroke color="#3465a4" joinstyle="round" endcap="flat"/>
                  </v:shape>
                  <v:shape id="shape_0" fillcolor="black" stroked="f" style="position:absolute;left:6294;top:5593;width:158;height:47;mso-position-horizontal-relative:char">
                    <w10:wrap type="none"/>
                    <v:fill o:detectmouseclick="t" type="solid" color2="white"/>
                    <v:stroke color="#3465a4" joinstyle="round" endcap="flat"/>
                  </v:shape>
                  <v:shape id="shape_0" fillcolor="black" stroked="f" style="position:absolute;left:6294;top:5593;width:158;height:47;mso-position-horizontal-relative:char">
                    <w10:wrap type="none"/>
                    <v:fill o:detectmouseclick="t" type="solid" color2="white"/>
                    <v:stroke color="#3465a4" joinstyle="round" endcap="flat"/>
                  </v:shape>
                  <v:shape id="shape_0" fillcolor="white" stroked="f" style="position:absolute;left:6303;top:5535;width:157;height:47;mso-position-horizontal-relative:char">
                    <w10:wrap type="none"/>
                    <v:fill o:detectmouseclick="t" type="solid" color2="black"/>
                    <v:stroke color="#3465a4" joinstyle="round" endcap="flat"/>
                  </v:shape>
                  <v:shape id="shape_0" fillcolor="white" stroked="f" style="position:absolute;left:6303;top:5535;width:157;height:47;mso-position-horizontal-relative:char">
                    <w10:wrap type="none"/>
                    <v:fill o:detectmouseclick="t" type="solid" color2="black"/>
                    <v:stroke color="#3465a4" joinstyle="round" endcap="flat"/>
                  </v:shape>
                  <v:shape id="shape_0" fillcolor="white" stroked="f" style="position:absolute;left:6129;top:5590;width:158;height:50;mso-position-horizontal-relative:char">
                    <w10:wrap type="none"/>
                    <v:fill o:detectmouseclick="t" type="solid" color2="black"/>
                    <v:stroke color="#3465a4" joinstyle="round" endcap="flat"/>
                  </v:shape>
                  <v:shape id="shape_0" fillcolor="white" stroked="f" style="position:absolute;left:6129;top:5590;width:158;height:50;mso-position-horizontal-relative:char">
                    <w10:wrap type="none"/>
                    <v:fill o:detectmouseclick="t" type="solid" color2="black"/>
                    <v:stroke color="#3465a4" joinstyle="round" endcap="flat"/>
                  </v:shape>
                  <v:shape id="shape_0" fillcolor="white" stroked="f" style="position:absolute;left:6138;top:5533;width:158;height:46;mso-position-horizontal-relative:char">
                    <w10:wrap type="none"/>
                    <v:fill o:detectmouseclick="t" type="solid" color2="black"/>
                    <v:stroke color="#3465a4" joinstyle="round" endcap="flat"/>
                  </v:shape>
                  <v:shape id="shape_0" fillcolor="white" stroked="f" style="position:absolute;left:6138;top:5533;width:158;height:46;mso-position-horizontal-relative:char">
                    <w10:wrap type="none"/>
                    <v:fill o:detectmouseclick="t" type="solid" color2="black"/>
                    <v:stroke color="#3465a4" joinstyle="round" endcap="flat"/>
                  </v:shape>
                  <v:shape id="shape_0" fillcolor="white" stroked="f" style="position:absolute;left:6297;top:5596;width:158;height:47;mso-position-horizontal-relative:char">
                    <w10:wrap type="none"/>
                    <v:fill o:detectmouseclick="t" type="solid" color2="black"/>
                    <v:stroke color="#3465a4" joinstyle="round" endcap="flat"/>
                  </v:shape>
                  <v:shape id="shape_0" fillcolor="white" stroked="f" style="position:absolute;left:6297;top:5596;width:158;height:47;mso-position-horizontal-relative:char">
                    <w10:wrap type="none"/>
                    <v:fill o:detectmouseclick="t" type="solid" color2="black"/>
                    <v:stroke color="#3465a4" joinstyle="round" endcap="flat"/>
                  </v:shape>
                  <v:line id="shape_0" from="6053,5586" to="6054,5690" stroked="t" style="position:absolute;mso-position-horizontal-relative:char">
                    <v:stroke color="#aae6ff" weight="2520" joinstyle="miter" endcap="round"/>
                    <v:fill o:detectmouseclick="t" on="false"/>
                  </v:line>
                  <v:line id="shape_0" from="6535,5586" to="6535,5690" stroked="t" style="position:absolute;mso-position-horizontal-relative:char">
                    <v:stroke color="#aae6ff" weight="2520" joinstyle="miter" endcap="round"/>
                    <v:fill o:detectmouseclick="t" on="false"/>
                  </v:line>
                </v:group>
                <v:line id="shape_0" from="1860,3180" to="2579,3180" stroked="t" style="position:absolute;mso-position-horizontal-relative:char">
                  <v:stroke color="black" weight="19080" startarrow="block" endarrow="block" startarrowwidth="medium" startarrowlength="medium" endarrowwidth="medium" endarrowlength="medium" joinstyle="miter" endcap="flat"/>
                  <v:fill o:detectmouseclick="t" on="false"/>
                </v:line>
                <v:shape id="shape_0" fillcolor="#5e755e" stroked="f" style="position:absolute;left:0;top:2592;width:1887;height:1220;mso-position-horizontal-relative:char">
                  <w10:wrap type="none"/>
                  <v:fill o:detectmouseclick="t" color2="#ccffcc"/>
                  <v:stroke color="#3465a4" joinstyle="round" endcap="flat"/>
                </v:shape>
                <v:shape id="shape_0" stroked="f" style="position:absolute;left:528;top:2820;width:1259;height:1050;mso-position-horizontal-relative:char" type="shapetype_202">
                  <v:textbo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3GPP</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Legacy  </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System</w:t>
                        </w:r>
                      </w:p>
                    </w:txbxContent>
                  </v:textbox>
                  <w10:wrap type="square"/>
                  <v:fill o:detectmouseclick="t" on="false"/>
                  <v:stroke color="#3465a4" joinstyle="round" endcap="flat"/>
                </v:shape>
                <v:shape id="shape_0" stroked="f" style="position:absolute;left:2076;top:3392;width:266;height:630;mso-position-horizontal-relative:char" type="shapetype_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v:textbox>
                  <w10:wrap type="none"/>
                  <v:fill o:detectmouseclick="t" on="false"/>
                  <v:stroke color="#3465a4" joinstyle="round" endcap="flat"/>
                </v:shape>
              </v:group>
            </w:pict>
          </mc:Fallback>
        </mc:AlternateContent>
      </w:r>
    </w:p>
    <w:p>
      <w:pPr>
        <w:pStyle w:val="TF"/>
        <w:rPr/>
      </w:pPr>
      <w:r>
        <w:rPr/>
        <w:t xml:space="preserve">Figure 3: Heterogeneous </w:t>
      </w:r>
      <w:r>
        <w:rPr/>
        <w:t>a</w:t>
      </w:r>
      <w:r>
        <w:rPr/>
        <w:t xml:space="preserve">ccess </w:t>
      </w:r>
      <w:r>
        <w:rPr/>
        <w:t>s</w:t>
      </w:r>
      <w:r>
        <w:rPr/>
        <w:t>ystem</w:t>
      </w:r>
      <w:r>
        <w:rPr/>
        <w:t xml:space="preserve"> mobility </w:t>
      </w:r>
      <w:r>
        <w:rPr/>
        <w:t>between</w:t>
      </w:r>
      <w:r>
        <w:rPr/>
        <w:t xml:space="preserve"> 3GPP  </w:t>
      </w:r>
      <w:r>
        <w:rPr/>
        <w:t xml:space="preserve">Legacy </w:t>
      </w:r>
      <w:r>
        <w:rPr/>
        <w:t xml:space="preserve">Systems </w:t>
      </w:r>
      <w:r>
        <w:rPr/>
        <w:t xml:space="preserve">or E-UTRAN </w:t>
      </w:r>
      <w:r>
        <w:rPr/>
        <w:t>and non 3GPP Access Systems including Fixed Access systems</w:t>
      </w:r>
    </w:p>
    <w:p>
      <w:pPr>
        <w:pStyle w:val="Normal"/>
        <w:rPr>
          <w:lang w:val="en-US"/>
        </w:rPr>
      </w:pPr>
      <w:r>
        <w:rPr>
          <w:lang w:val="en-US"/>
        </w:rPr>
        <w:t>The Evolved Packet System shall support mobility between heterogeneous access systems.</w:t>
      </w:r>
    </w:p>
    <w:p>
      <w:pPr>
        <w:pStyle w:val="Normal"/>
        <w:rPr/>
      </w:pPr>
      <w:r>
        <w:rPr/>
        <w:t xml:space="preserve">The Evolved Packet System shall provide </w:t>
      </w:r>
      <w:r>
        <w:rPr/>
        <w:t xml:space="preserve">mobility </w:t>
      </w:r>
      <w:r>
        <w:rPr/>
        <w:t>mechanisms to support frequent hando</w:t>
      </w:r>
      <w:r>
        <w:rPr/>
        <w:t>ver</w:t>
      </w:r>
      <w:r>
        <w:rPr/>
        <w:t xml:space="preserve">s within </w:t>
      </w:r>
      <w:r>
        <w:rPr/>
        <w:t xml:space="preserve">and across </w:t>
      </w:r>
      <w:r>
        <w:rPr/>
        <w:t xml:space="preserve">3GPP legacy systems or E-UTRAN and </w:t>
      </w:r>
      <w:r>
        <w:rPr/>
        <w:t>non 3GPP</w:t>
      </w:r>
      <w:r>
        <w:rPr/>
        <w:t xml:space="preserve"> access systems</w:t>
      </w:r>
      <w:r>
        <w:rPr/>
        <w:t xml:space="preserve"> in order to avoid service degradation.</w:t>
      </w:r>
    </w:p>
    <w:p>
      <w:pPr>
        <w:pStyle w:val="Normal"/>
        <w:rPr/>
      </w:pPr>
      <w:r>
        <w:rPr/>
        <w:t>The Evolved Packet System shall support mobility mechanisms</w:t>
      </w:r>
      <w:r>
        <w:rPr/>
        <w:t xml:space="preserve"> </w:t>
      </w:r>
      <w:r>
        <w:rPr/>
        <w:t>that accommodates access systems within Rel-7 and</w:t>
      </w:r>
      <w:r>
        <w:rPr/>
        <w:t xml:space="preserve"> </w:t>
      </w:r>
      <w:r>
        <w:rPr/>
        <w:t xml:space="preserve">earlier. </w:t>
      </w:r>
    </w:p>
    <w:p>
      <w:pPr>
        <w:pStyle w:val="Heading3"/>
        <w:bidi w:val="0"/>
        <w:ind w:start="0" w:hanging="0"/>
        <w:jc w:val="start"/>
        <w:rPr/>
      </w:pPr>
      <w:bookmarkStart w:id="38" w:name="__RefHeading___Toc273723996"/>
      <w:bookmarkEnd w:id="38"/>
      <w:r>
        <w:rPr/>
        <w:t>7.</w:t>
      </w:r>
      <w:r>
        <w:rPr/>
        <w:t>1</w:t>
      </w:r>
      <w:r>
        <w:rPr/>
        <w:t>.</w:t>
      </w:r>
      <w:r>
        <w:rPr/>
        <w:t>2</w:t>
      </w:r>
      <w:r>
        <w:rPr/>
        <w:tab/>
        <w:t>Local breakout</w:t>
      </w:r>
    </w:p>
    <w:p>
      <w:pPr>
        <w:pStyle w:val="Normal"/>
        <w:rPr/>
      </w:pPr>
      <w:r>
        <w:rPr/>
        <w:t xml:space="preserve">The Evolved Packet System shall allow for local breakout. Local breakout means that for a user which makes mobility </w:t>
      </w:r>
      <w:r>
        <w:rPr/>
        <w:t xml:space="preserve">within and across </w:t>
      </w:r>
      <w:r>
        <w:rPr/>
        <w:t xml:space="preserve">one operator-defined network region, </w:t>
      </w:r>
      <w:r>
        <w:rPr/>
        <w:t xml:space="preserve">routing is optimized such that </w:t>
      </w:r>
      <w:r>
        <w:rPr/>
        <w:t xml:space="preserve">user plane traffic does not need </w:t>
      </w:r>
      <w:r>
        <w:rPr/>
        <w:t xml:space="preserve">to leave </w:t>
      </w:r>
      <w:r>
        <w:rPr/>
        <w:t>the current region.</w:t>
      </w:r>
      <w:r>
        <w:rPr/>
        <w:t xml:space="preserve"> </w:t>
      </w:r>
      <w:r>
        <w:rPr/>
        <w:t>An operator may define network regions e.g., according to administrative domains. Local breakout is applicable for user-to-user traffic as well as for 3GPP-operator provided services (including internet access).</w:t>
      </w:r>
    </w:p>
    <w:p>
      <w:pPr>
        <w:pStyle w:val="Normal"/>
        <w:rPr/>
      </w:pPr>
      <w:r>
        <w:rPr/>
        <w:t>Local breakout shall be allowed independently from the access system being used.</w:t>
      </w:r>
    </w:p>
    <w:p>
      <w:pPr>
        <w:pStyle w:val="Normal"/>
        <w:rPr/>
      </w:pPr>
      <w:r>
        <w:rPr/>
        <w:t>Local breakout shall be allowed in both the non-roaming and the roaming case.</w:t>
      </w:r>
    </w:p>
    <w:p>
      <w:pPr>
        <w:pStyle w:val="Normal"/>
        <w:rPr>
          <w:lang w:val="en-US" w:eastAsia="en-US"/>
        </w:rPr>
      </w:pPr>
      <w:r>
        <w:rPr>
          <w:lang w:val="en-US" w:eastAsia="en-US"/>
        </w:rPr>
        <w:t>The use of local breakout shall be authorised by the HPLMN. If local breakout is not authorised, the user plane traffic shall be handled in the home routed mode.</w:t>
      </w:r>
    </w:p>
    <w:p>
      <w:pPr>
        <w:pStyle w:val="Heading3"/>
        <w:bidi w:val="0"/>
        <w:ind w:start="0" w:hanging="0"/>
        <w:jc w:val="start"/>
        <w:rPr/>
      </w:pPr>
      <w:bookmarkStart w:id="39" w:name="__RefHeading___Toc273723997"/>
      <w:bookmarkEnd w:id="39"/>
      <w:r>
        <w:rPr/>
        <w:t>7.</w:t>
      </w:r>
      <w:r>
        <w:rPr/>
        <w:t>1</w:t>
      </w:r>
      <w:r>
        <w:rPr/>
        <w:t>.</w:t>
      </w:r>
      <w:r>
        <w:rPr/>
        <w:t>3</w:t>
      </w:r>
      <w:r>
        <w:rPr/>
        <w:tab/>
        <w:t>Fixed Access Systems</w:t>
      </w:r>
    </w:p>
    <w:p>
      <w:pPr>
        <w:pStyle w:val="Normal"/>
        <w:rPr/>
      </w:pPr>
      <w:r>
        <w:rPr/>
        <w:t>The</w:t>
      </w:r>
      <w:r>
        <w:rPr/>
        <w:t xml:space="preserve"> </w:t>
      </w:r>
      <w:r>
        <w:rPr/>
        <w:t>Evolved Packet System</w:t>
      </w:r>
      <w:r>
        <w:rPr/>
        <w:t xml:space="preserve"> shall be able to support </w:t>
      </w:r>
      <w:r>
        <w:rPr/>
        <w:t xml:space="preserve">fixed </w:t>
      </w:r>
      <w:r>
        <w:rPr/>
        <w:t xml:space="preserve">access systems with very limited or no mobility </w:t>
      </w:r>
      <w:r>
        <w:rPr/>
        <w:t>functionality.</w:t>
      </w:r>
    </w:p>
    <w:p>
      <w:pPr>
        <w:pStyle w:val="Normal"/>
        <w:rPr/>
      </w:pPr>
      <w:r>
        <w:rPr/>
        <w:t>The</w:t>
      </w:r>
      <w:r>
        <w:rPr/>
        <w:t xml:space="preserve"> </w:t>
      </w:r>
      <w:r>
        <w:rPr/>
        <w:t>Evolved Packet System</w:t>
      </w:r>
      <w:r>
        <w:rPr/>
        <w:t xml:space="preserve"> shall be able to support </w:t>
      </w:r>
      <w:r>
        <w:rPr/>
        <w:t xml:space="preserve">mobility within and across 3GPP and non-3GPP access systems </w:t>
      </w:r>
      <w:r>
        <w:rPr/>
        <w:t>including</w:t>
      </w:r>
      <w:r>
        <w:rPr/>
        <w:t xml:space="preserve"> fixed </w:t>
      </w:r>
      <w:r>
        <w:rPr/>
        <w:t xml:space="preserve">access systems </w:t>
      </w:r>
    </w:p>
    <w:p>
      <w:pPr>
        <w:pStyle w:val="Heading3"/>
        <w:bidi w:val="0"/>
        <w:ind w:start="0" w:hanging="0"/>
        <w:jc w:val="start"/>
        <w:rPr/>
      </w:pPr>
      <w:bookmarkStart w:id="40" w:name="__RefHeading___Toc273723998"/>
      <w:bookmarkEnd w:id="40"/>
      <w:r>
        <w:rPr/>
        <w:t>7.</w:t>
      </w:r>
      <w:r>
        <w:rPr/>
        <w:t>1</w:t>
      </w:r>
      <w:r>
        <w:rPr/>
        <w:t>.</w:t>
      </w:r>
      <w:r>
        <w:rPr/>
        <w:t>4</w:t>
        <w:tab/>
        <w:t>Service continuity</w:t>
      </w:r>
    </w:p>
    <w:p>
      <w:pPr>
        <w:pStyle w:val="Heading4"/>
        <w:bidi w:val="0"/>
        <w:ind w:start="1418" w:hanging="1418"/>
        <w:jc w:val="start"/>
        <w:rPr/>
      </w:pPr>
      <w:bookmarkStart w:id="41" w:name="__RefHeading___Toc273723999"/>
      <w:bookmarkEnd w:id="41"/>
      <w:r>
        <w:rPr/>
        <w:t>7.1.4.1</w:t>
        <w:tab/>
        <w:t>General</w:t>
      </w:r>
    </w:p>
    <w:p>
      <w:pPr>
        <w:pStyle w:val="Normal"/>
        <w:rPr/>
      </w:pPr>
      <w:r>
        <w:rPr/>
        <w:t xml:space="preserve">Service </w:t>
      </w:r>
      <w:r>
        <w:rPr/>
        <w:t xml:space="preserve">shall </w:t>
      </w:r>
      <w:r>
        <w:rPr/>
        <w:t xml:space="preserve">be maintained during and following changes of </w:t>
      </w:r>
      <w:r>
        <w:rPr/>
        <w:t xml:space="preserve">3GPP </w:t>
      </w:r>
      <w:r>
        <w:rPr/>
        <w:t xml:space="preserve">access </w:t>
      </w:r>
      <w:r>
        <w:rPr/>
        <w:t>systems and non 3GPP systems</w:t>
      </w:r>
      <w:r>
        <w:rPr/>
        <w:t>.</w:t>
      </w:r>
    </w:p>
    <w:p>
      <w:pPr>
        <w:pStyle w:val="Normal"/>
        <w:rPr/>
      </w:pPr>
      <w:r>
        <w:rPr/>
        <w:t xml:space="preserve">Service </w:t>
      </w:r>
      <w:r>
        <w:rPr/>
        <w:t>shall</w:t>
      </w:r>
      <w:r>
        <w:rPr/>
        <w:t xml:space="preserve"> be maintained during and following a change of network in either direction between a Rel-</w:t>
      </w:r>
      <w:r>
        <w:rPr/>
        <w:t>7</w:t>
      </w:r>
      <w:r>
        <w:rPr/>
        <w:t xml:space="preserve"> and earlier network and an </w:t>
      </w:r>
      <w:r>
        <w:rPr/>
        <w:t>Evolved Packet System.</w:t>
      </w:r>
    </w:p>
    <w:p>
      <w:pPr>
        <w:pStyle w:val="Normal"/>
        <w:spacing w:before="0" w:after="0"/>
        <w:rPr/>
      </w:pPr>
      <w:r>
        <w:rPr/>
        <w:t>It shall be possible to support Inter-PLMN handover with seamless service continuity within a 3GPP specified access system (UTRAN, E-UTRAN).</w:t>
      </w:r>
    </w:p>
    <w:p>
      <w:pPr>
        <w:pStyle w:val="Normal"/>
        <w:spacing w:before="0" w:after="0"/>
        <w:rPr>
          <w:lang w:eastAsia="zh-CN"/>
        </w:rPr>
      </w:pPr>
      <w:r>
        <w:rPr>
          <w:lang w:eastAsia="zh-CN"/>
        </w:rPr>
      </w:r>
    </w:p>
    <w:p>
      <w:pPr>
        <w:pStyle w:val="Normal"/>
        <w:spacing w:before="0" w:after="0"/>
        <w:rPr>
          <w:lang w:eastAsia="zh-CN"/>
        </w:rPr>
      </w:pPr>
      <w:r>
        <w:rPr>
          <w:lang w:eastAsia="zh-CN"/>
        </w:rPr>
        <w:t>When the access system changes, Multicast and Broadcast services shall be able to continue with their corresponding Multicast and Broadcast services, if the corresponding services are provided in the target access system.</w:t>
      </w:r>
    </w:p>
    <w:p>
      <w:pPr>
        <w:pStyle w:val="Normal"/>
        <w:spacing w:before="0" w:after="0"/>
        <w:rPr>
          <w:lang w:eastAsia="zh-CN"/>
        </w:rPr>
      </w:pPr>
      <w:r>
        <w:rPr>
          <w:lang w:eastAsia="zh-CN"/>
        </w:rPr>
      </w:r>
    </w:p>
    <w:p>
      <w:pPr>
        <w:pStyle w:val="Normal"/>
        <w:spacing w:before="0" w:after="0"/>
        <w:rPr/>
      </w:pPr>
      <w:r>
        <w:rPr>
          <w:lang w:eastAsia="zh-CN"/>
        </w:rPr>
        <w:t xml:space="preserve">Note: Corresponding Multicast and Broadcast services are the Multicast and Broadcast services in the target access system which is associated to the Multicast and Broadcast services in the source access system, providing similar service experience, e. g. with </w:t>
      </w:r>
      <w:r>
        <w:rPr>
          <w:lang w:eastAsia="zh-CN"/>
        </w:rPr>
        <w:t>same</w:t>
      </w:r>
      <w:r>
        <w:rPr>
          <w:lang w:eastAsia="zh-CN"/>
        </w:rPr>
        <w:t xml:space="preserve"> content but different bit-rate.</w:t>
      </w:r>
    </w:p>
    <w:p>
      <w:pPr>
        <w:pStyle w:val="Normal"/>
        <w:spacing w:before="0" w:after="0"/>
        <w:rPr>
          <w:lang w:eastAsia="zh-CN"/>
        </w:rPr>
      </w:pPr>
      <w:r>
        <w:rPr>
          <w:lang w:eastAsia="zh-CN"/>
        </w:rPr>
      </w:r>
    </w:p>
    <w:p>
      <w:pPr>
        <w:pStyle w:val="TH"/>
        <w:rPr>
          <w:bCs/>
          <w:i/>
          <w:i/>
          <w:iCs/>
        </w:rPr>
      </w:pPr>
      <w:r>
        <w:rPr/>
        <w:drawing>
          <wp:inline distT="0" distB="0" distL="0" distR="0">
            <wp:extent cx="3256280" cy="1969135"/>
            <wp:effectExtent l="0" t="0" r="0" b="0"/>
            <wp:docPr id="1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title=""/>
                    <pic:cNvPicPr>
                      <a:picLocks noChangeAspect="1" noChangeArrowheads="1"/>
                    </pic:cNvPicPr>
                  </pic:nvPicPr>
                  <pic:blipFill>
                    <a:blip r:embed="rId17"/>
                    <a:srcRect l="-11" t="-18" r="-11" b="-18"/>
                    <a:stretch>
                      <a:fillRect/>
                    </a:stretch>
                  </pic:blipFill>
                  <pic:spPr bwMode="auto">
                    <a:xfrm>
                      <a:off x="0" y="0"/>
                      <a:ext cx="3256280" cy="1969135"/>
                    </a:xfrm>
                    <a:prstGeom prst="rect">
                      <a:avLst/>
                    </a:prstGeom>
                  </pic:spPr>
                </pic:pic>
              </a:graphicData>
            </a:graphic>
          </wp:inline>
        </w:drawing>
      </w:r>
    </w:p>
    <w:p>
      <w:pPr>
        <w:pStyle w:val="TF"/>
        <w:rPr/>
      </w:pPr>
      <w:r>
        <w:rPr/>
        <w:t>Figure 4: Inter-PLMN handover with seamless service continuity within a 3GPP specified access system</w:t>
      </w:r>
    </w:p>
    <w:p>
      <w:pPr>
        <w:pStyle w:val="Heading4"/>
        <w:bidi w:val="0"/>
        <w:ind w:start="1418" w:hanging="1418"/>
        <w:jc w:val="start"/>
        <w:rPr/>
      </w:pPr>
      <w:bookmarkStart w:id="42" w:name="__RefHeading___Toc273724000"/>
      <w:bookmarkEnd w:id="42"/>
      <w:r>
        <w:rPr/>
        <w:t>7.1.4.2</w:t>
        <w:tab/>
        <w:t>Service continuity at domain and RAT change for TS 11,  TS 12 and equivalent PS service</w:t>
      </w:r>
    </w:p>
    <w:p>
      <w:pPr>
        <w:pStyle w:val="Normal"/>
        <w:rPr/>
      </w:pPr>
      <w:r>
        <w:rPr/>
        <w:t>It shall be possible to support continuity of an established voice call, i.e. between a TS11, TS12 and an equivalent PS service, when the UE moves between two different domains and RATs. The user experience shall be as far as possible unaffected by the change of domain and RAT. The RAT change procedure executed to enable service continuity for an established voice call shall target an interruption time not higher than 300 ms.</w:t>
      </w:r>
    </w:p>
    <w:p>
      <w:pPr>
        <w:pStyle w:val="Normal"/>
        <w:rPr/>
      </w:pPr>
      <w:r>
        <w:rPr/>
        <w:t xml:space="preserve">RAT change and domain selection shall be under the control of the registered PLMN. When the UE is roaming, it shall be possible for the VPLMN to take into account any user’s HPLMN operator policy. </w:t>
      </w:r>
    </w:p>
    <w:p>
      <w:pPr>
        <w:pStyle w:val="Normal"/>
        <w:rPr/>
      </w:pPr>
      <w:r>
        <w:rPr/>
        <w:t>To support service continuity of an established voice call a UE shall not be required to support simultaneous radio transmission via different 3GPP defined RATs</w:t>
      </w:r>
    </w:p>
    <w:p>
      <w:pPr>
        <w:pStyle w:val="NO"/>
        <w:rPr/>
      </w:pPr>
      <w:r>
        <w:rPr/>
        <w:t>NOTE:</w:t>
        <w:tab/>
        <w:t xml:space="preserve">In the case of CS emergency calls (TS12) the service continuity at domain and RAT change can only be performed if IMS emergency calls are supported by the target system. </w:t>
      </w:r>
    </w:p>
    <w:p>
      <w:pPr>
        <w:pStyle w:val="Heading4"/>
        <w:bidi w:val="0"/>
        <w:ind w:start="1418" w:hanging="1418"/>
        <w:jc w:val="start"/>
        <w:rPr/>
      </w:pPr>
      <w:bookmarkStart w:id="43" w:name="__RefHeading___Toc273724001"/>
      <w:bookmarkEnd w:id="43"/>
      <w:r>
        <w:rPr/>
        <w:t xml:space="preserve">7.1.4.2A       </w:t>
      </w:r>
      <w:r>
        <w:rPr/>
        <w:t xml:space="preserve">Voice Call </w:t>
      </w:r>
      <w:r>
        <w:rPr/>
        <w:t>Service continuity between 3GPP defined RATs and non 3GPP defined RATs</w:t>
      </w:r>
    </w:p>
    <w:p>
      <w:pPr>
        <w:pStyle w:val="Normal"/>
        <w:rPr/>
      </w:pPr>
      <w:r>
        <w:rPr/>
        <w:t xml:space="preserve">Continuity of an established voice call, i.e. between </w:t>
      </w:r>
      <w:r>
        <w:rPr/>
        <w:t xml:space="preserve">a </w:t>
      </w:r>
      <w:r>
        <w:rPr/>
        <w:t xml:space="preserve">TS11 and an equivalent </w:t>
      </w:r>
      <w:r>
        <w:rPr/>
        <w:t xml:space="preserve">PS </w:t>
      </w:r>
      <w:r>
        <w:rPr/>
        <w:t>service, when the UE moves between 3GPP defined RATs and non 3GPP defined RATs, shall be supported provided that</w:t>
      </w:r>
      <w:r>
        <w:rPr/>
        <w:t xml:space="preserve"> t</w:t>
      </w:r>
      <w:r>
        <w:rPr/>
        <w:t xml:space="preserve">he non-3GPP defined RATs is connected to the 3GPP system via the Evolved Packet Core. </w:t>
      </w:r>
    </w:p>
    <w:p>
      <w:pPr>
        <w:pStyle w:val="Normal"/>
        <w:rPr>
          <w:rFonts w:ascii="Arial" w:hAnsi="Arial" w:cs="Arial"/>
        </w:rPr>
      </w:pPr>
      <w:r>
        <w:rPr/>
        <w:t xml:space="preserve">The user experience shall be as far as possible unaffected by the change of RAT. </w:t>
      </w:r>
    </w:p>
    <w:p>
      <w:pPr>
        <w:pStyle w:val="Heading4"/>
        <w:bidi w:val="0"/>
        <w:ind w:start="1418" w:hanging="1418"/>
        <w:jc w:val="start"/>
        <w:rPr/>
      </w:pPr>
      <w:bookmarkStart w:id="44" w:name="__RefHeading___Toc273724002"/>
      <w:bookmarkEnd w:id="44"/>
      <w:r>
        <w:rPr/>
        <w:t>7.1.4.3</w:t>
        <w:tab/>
        <w:t>Service continuity between E-UTRAN and 3GPP2 accesses on Evolved Packet Core</w:t>
      </w:r>
    </w:p>
    <w:p>
      <w:pPr>
        <w:pStyle w:val="Normal"/>
        <w:rPr/>
      </w:pPr>
      <w:r>
        <w:rPr/>
        <w:t>The Evolved Packet System shall support bidirectional service continuity between cdma2000 1xRTT Revision A [8], [9], [10], [11], [12], [13], [14], [15] and E-UTRAN.</w:t>
      </w:r>
    </w:p>
    <w:p>
      <w:pPr>
        <w:pStyle w:val="NO"/>
        <w:rPr/>
      </w:pPr>
      <w:r>
        <w:rPr/>
        <w:t>NOTE 1:</w:t>
        <w:tab/>
        <w:t>if bi-directional support is not practical, service continuity from E-UTRAN to cdma2000 1xRTT Revision A should have the higher priority.</w:t>
      </w:r>
    </w:p>
    <w:p>
      <w:pPr>
        <w:pStyle w:val="NO"/>
        <w:rPr/>
      </w:pPr>
      <w:r>
        <w:rPr/>
        <w:t>NOTE 2: The CS component of cdma2000 1xRTT Revision A is not expected to be connected to the Evolved Packet Core.</w:t>
      </w:r>
    </w:p>
    <w:p>
      <w:pPr>
        <w:pStyle w:val="Normal"/>
        <w:rPr/>
      </w:pPr>
      <w:r>
        <w:rPr/>
        <w:t>The Evolved Packet System shall support bidirectional service continuity between cdma2000 HRPD (1xEV-DO) Revision A [17], [14], [15], [16] and E-UTRAN for best effort and real-time applications.</w:t>
      </w:r>
    </w:p>
    <w:p>
      <w:pPr>
        <w:pStyle w:val="Normal"/>
        <w:rPr/>
      </w:pPr>
      <w:r>
        <w:rPr/>
        <w:t>The Evolved Packet System shall support bidirectional service continuity between cdma2000 HRPD (1xEV-DO) Revision 0 [18], [14], [15], [16] and E-UTRAN for best effort applications.</w:t>
      </w:r>
    </w:p>
    <w:p>
      <w:pPr>
        <w:pStyle w:val="Heading4"/>
        <w:bidi w:val="0"/>
        <w:ind w:start="1418" w:hanging="1418"/>
        <w:jc w:val="start"/>
        <w:rPr/>
      </w:pPr>
      <w:bookmarkStart w:id="45" w:name="__RefHeading___Toc273724003"/>
      <w:bookmarkEnd w:id="45"/>
      <w:r>
        <w:rPr/>
        <w:t>7.1.4.4</w:t>
        <w:tab/>
      </w:r>
      <w:r>
        <w:rPr/>
        <w:t>Service continuity between 3GPP and WiMAX</w:t>
      </w:r>
      <w:r>
        <w:rPr/>
        <w:t xml:space="preserve"> access on Evolved Packet Core</w:t>
      </w:r>
    </w:p>
    <w:p>
      <w:pPr>
        <w:pStyle w:val="Normal"/>
        <w:rPr/>
      </w:pPr>
      <w:r>
        <w:rPr/>
        <w:t>T</w:t>
      </w:r>
      <w:r>
        <w:rPr/>
        <w:t xml:space="preserve">he Evolved Packet System shall support bidirectional service continuity between </w:t>
      </w:r>
      <w:r>
        <w:rPr/>
        <w:t xml:space="preserve">Mobile </w:t>
      </w:r>
      <w:r>
        <w:rPr/>
        <w:t>WiMAX</w:t>
      </w:r>
      <w:r>
        <w:rPr/>
        <w:t xml:space="preserve"> [20], [22], [23],  [24] </w:t>
      </w:r>
      <w:r>
        <w:rPr/>
        <w:t xml:space="preserve">and </w:t>
      </w:r>
      <w:r>
        <w:rPr/>
        <w:t>GERAN PS</w:t>
      </w:r>
      <w:r>
        <w:rPr/>
        <w:t>.</w:t>
      </w:r>
    </w:p>
    <w:p>
      <w:pPr>
        <w:pStyle w:val="Normal"/>
        <w:rPr/>
      </w:pPr>
      <w:r>
        <w:rPr/>
        <w:t>T</w:t>
      </w:r>
      <w:r>
        <w:rPr/>
        <w:t>h</w:t>
      </w:r>
      <w:r>
        <w:rPr/>
        <w:t xml:space="preserve">e Evolved Packet System shall support bidirectional service continuity between </w:t>
      </w:r>
      <w:r>
        <w:rPr/>
        <w:t xml:space="preserve">Mobile </w:t>
      </w:r>
      <w:r>
        <w:rPr/>
        <w:t>WiMAX</w:t>
      </w:r>
      <w:r>
        <w:rPr/>
        <w:t xml:space="preserve"> [20], [22], [23],  [24]</w:t>
      </w:r>
      <w:r>
        <w:rPr/>
        <w:t xml:space="preserve">  and UTRAN</w:t>
      </w:r>
      <w:r>
        <w:rPr/>
        <w:t xml:space="preserve"> PS</w:t>
      </w:r>
      <w:r>
        <w:rPr/>
        <w:t>.</w:t>
      </w:r>
    </w:p>
    <w:p>
      <w:pPr>
        <w:pStyle w:val="Normal"/>
        <w:rPr/>
      </w:pPr>
      <w:r>
        <w:rPr/>
        <w:t>T</w:t>
      </w:r>
      <w:r>
        <w:rPr/>
        <w:t>h</w:t>
      </w:r>
      <w:r>
        <w:rPr/>
        <w:t xml:space="preserve">e Evolved Packet System shall support bidirectional service continuity between </w:t>
      </w:r>
      <w:r>
        <w:rPr/>
        <w:t xml:space="preserve">Mobile </w:t>
      </w:r>
      <w:r>
        <w:rPr/>
        <w:t>WiMAX</w:t>
      </w:r>
      <w:r>
        <w:rPr/>
        <w:t xml:space="preserve"> [20], [22], [23],  [24]</w:t>
      </w:r>
      <w:r>
        <w:rPr/>
        <w:t xml:space="preserve">  and </w:t>
      </w:r>
      <w:r>
        <w:rPr/>
        <w:t>E-UTRAN</w:t>
      </w:r>
      <w:r>
        <w:rPr/>
        <w:t>.</w:t>
      </w:r>
    </w:p>
    <w:p>
      <w:pPr>
        <w:pStyle w:val="NO"/>
        <w:rPr/>
      </w:pPr>
      <w:r>
        <w:rPr/>
        <w:t>NOTE:</w:t>
        <w:tab/>
        <w:t>The above requirements assume that the service continuity takes place through the Evolved Packet Core.</w:t>
      </w:r>
    </w:p>
    <w:p>
      <w:pPr>
        <w:pStyle w:val="Heading3"/>
        <w:bidi w:val="0"/>
        <w:jc w:val="start"/>
        <w:rPr/>
      </w:pPr>
      <w:bookmarkStart w:id="46" w:name="__RefHeading___Toc273724004"/>
      <w:bookmarkEnd w:id="46"/>
      <w:r>
        <w:rPr/>
        <w:t xml:space="preserve">7.1.5 </w:t>
        <w:tab/>
        <w:t>Access network discovery</w:t>
      </w:r>
    </w:p>
    <w:p>
      <w:pPr>
        <w:pStyle w:val="Normal"/>
        <w:rPr/>
      </w:pPr>
      <w:r>
        <w:rPr/>
        <w:t xml:space="preserve">To avoid unnecessary background scan by the UE and to facilitate service continuity by the UE it shall be possible for the VPLMN and the HPLMN to provide the UE with access network information pertaining to locally supported non-3GPP access technologies, in a resource efficient and secure manner. This mechanism is meant to facilitate changes, including service continuity, between 3GPP access systems and </w:t>
      </w:r>
      <w:r>
        <w:rPr/>
        <w:t>non 3GPP</w:t>
      </w:r>
      <w:r>
        <w:rPr/>
        <w:t xml:space="preserve"> access systems and vice versa. The information may be restricted to the access technologies the UE can use. To reduce battery drain, a UE should minimise the frequency of scanning for different access technologies.</w:t>
      </w:r>
    </w:p>
    <w:p>
      <w:pPr>
        <w:pStyle w:val="Normal"/>
        <w:rPr/>
      </w:pPr>
      <w:r>
        <w:rPr/>
        <w:t xml:space="preserve">When discovering non-3GPP accesses a UE shall be able to receive information from a non-3GPP access network concerning to which PLMN, or PLMNs, the non-3GPP access network provides access. </w:t>
      </w:r>
    </w:p>
    <w:p>
      <w:pPr>
        <w:pStyle w:val="NO"/>
        <w:rPr/>
      </w:pPr>
      <w:r>
        <w:rPr/>
        <w:t>Note: The capability to provide such information by a non-3GPP access network is out of scope of 3GPP.</w:t>
      </w:r>
    </w:p>
    <w:p>
      <w:pPr>
        <w:pStyle w:val="Normal"/>
        <w:rPr/>
      </w:pPr>
      <w:r>
        <w:rPr>
          <w:lang w:val="en-US" w:eastAsia="en-US"/>
        </w:rPr>
        <w:t>When a UE receives service via a non-3GPP access it shall be possible for the PLMN that provides the non-3GPP access to indicate local availability of 3GPP access to the UE,, in a secure manner, subject to capabilities of the non-3GPP access network.</w:t>
      </w:r>
    </w:p>
    <w:p>
      <w:pPr>
        <w:pStyle w:val="Heading3"/>
        <w:bidi w:val="0"/>
        <w:jc w:val="start"/>
        <w:rPr/>
      </w:pPr>
      <w:bookmarkStart w:id="47" w:name="__RefHeading___Toc273724005"/>
      <w:bookmarkEnd w:id="47"/>
      <w:r>
        <w:rPr/>
        <w:t>7.1.6</w:t>
        <w:tab/>
        <w:t>Steering of access</w:t>
      </w:r>
    </w:p>
    <w:p>
      <w:pPr>
        <w:pStyle w:val="Normal"/>
        <w:rPr>
          <w:lang w:val="en-US" w:eastAsia="en-US"/>
        </w:rPr>
      </w:pPr>
      <w:r>
        <w:rPr>
          <w:lang w:val="en-US" w:eastAsia="en-US"/>
        </w:rPr>
        <w:t xml:space="preserve">When a UE is accessing the Evolved Packet </w:t>
      </w:r>
      <w:r>
        <w:rPr/>
        <w:t xml:space="preserve">Core </w:t>
      </w:r>
      <w:r>
        <w:rPr>
          <w:lang w:val="en-US" w:eastAsia="en-US"/>
        </w:rPr>
        <w:t xml:space="preserve">via E-UTRA, the operator of the PLMN that provides the access (registered PLMN or RPLMN for short) may request the UE to use - any or a specific - non-3GPP RAT. Similarly, if a UE is accessing the Evolved Packet </w:t>
      </w:r>
      <w:r>
        <w:rPr/>
        <w:t xml:space="preserve">Core </w:t>
      </w:r>
      <w:r>
        <w:rPr>
          <w:lang w:val="en-US" w:eastAsia="en-US"/>
        </w:rPr>
        <w:t>via a non-3GPP RAT then the RPLMN may want to request the UE to use E-UTRA. The reason for such steering may be load balancing (for camped- and traffic load balancing), operator policy, private networks/home cells, service based mobility control etc.</w:t>
      </w:r>
    </w:p>
    <w:p>
      <w:pPr>
        <w:pStyle w:val="Normal"/>
        <w:rPr>
          <w:lang w:val="en-US" w:eastAsia="en-US"/>
        </w:rPr>
      </w:pPr>
      <w:r>
        <w:rPr>
          <w:lang w:val="en-US" w:eastAsia="en-US"/>
        </w:rPr>
        <w:t>The RPLMN shall be able to download on the UE a list of preferred access technologies in priority order. If, while the UE is registered on that PLMN, an access technology with higher priority than the one currently used is detected, the UE shall attempt to use the higher priority access network to access the RPLMN.</w:t>
      </w:r>
    </w:p>
    <w:p>
      <w:pPr>
        <w:pStyle w:val="Normal"/>
        <w:rPr>
          <w:lang w:val="en-US" w:eastAsia="en-US"/>
        </w:rPr>
      </w:pPr>
      <w:r>
        <w:rPr>
          <w:lang w:val="en-US" w:eastAsia="en-US"/>
        </w:rPr>
        <w:t>The UE shall only perform access technology selection within the RPLMN.</w:t>
      </w:r>
    </w:p>
    <w:p>
      <w:pPr>
        <w:pStyle w:val="Normal"/>
        <w:rPr>
          <w:lang w:val="en-US" w:eastAsia="en-US"/>
        </w:rPr>
      </w:pPr>
      <w:r>
        <w:rPr>
          <w:lang w:val="en-US" w:eastAsia="en-US"/>
        </w:rPr>
        <w:t>In case the UE is connected to the PLMN via a non-3GPP access, then the PLMN reselection procedures specified for that access technology may be executed.</w:t>
      </w:r>
    </w:p>
    <w:p>
      <w:pPr>
        <w:pStyle w:val="NO"/>
        <w:rPr>
          <w:lang w:val="en-US" w:eastAsia="en-US"/>
        </w:rPr>
      </w:pPr>
      <w:r>
        <w:rPr>
          <w:lang w:val="en-US" w:eastAsia="en-US"/>
        </w:rPr>
        <w:t xml:space="preserve">Note 1: The PLMN operator may provide access to the Evolved Packet </w:t>
      </w:r>
      <w:r>
        <w:rPr/>
        <w:t xml:space="preserve">Core </w:t>
      </w:r>
      <w:r>
        <w:rPr>
          <w:lang w:val="en-US" w:eastAsia="en-US"/>
        </w:rPr>
        <w:t>either through an own access network (E-UTRA or non-3GPP access) or in collaboration with an access network operator that operates a non-3GPP access network.</w:t>
      </w:r>
    </w:p>
    <w:p>
      <w:pPr>
        <w:pStyle w:val="NO"/>
        <w:rPr>
          <w:lang w:val="en-US" w:eastAsia="en-US"/>
        </w:rPr>
      </w:pPr>
      <w:r>
        <w:rPr>
          <w:lang w:val="en-US" w:eastAsia="en-US"/>
        </w:rPr>
        <w:t>Note 2: A specific non-3GPP RAT may e.g. be identified by RAT type and the access network name (as advertized by the access network), or a list of access network names.</w:t>
      </w:r>
    </w:p>
    <w:p>
      <w:pPr>
        <w:pStyle w:val="Normal"/>
        <w:rPr>
          <w:lang w:val="en-US" w:eastAsia="en-US"/>
        </w:rPr>
      </w:pPr>
      <w:r>
        <w:rPr>
          <w:lang w:val="en-US" w:eastAsia="en-US"/>
        </w:rPr>
        <w:t>The HPLMN may also provide the UE with a list of preferred access technologies in priority order for use in the RPLMN. Only one list of preferred access technologies can be active at a time and the list provided by the RPLMN takes precedence over the list provided by the HPLMN. The list of preferred access technologies received from the VPLMN is specific to that VPLMN and PLMNs equivalent to it.</w:t>
      </w:r>
    </w:p>
    <w:p>
      <w:pPr>
        <w:pStyle w:val="Heading3"/>
        <w:bidi w:val="0"/>
        <w:jc w:val="start"/>
        <w:rPr/>
      </w:pPr>
      <w:bookmarkStart w:id="48" w:name="__RefHeading___Toc273724006"/>
      <w:bookmarkEnd w:id="48"/>
      <w:r>
        <w:rPr/>
        <w:t>7.1.7</w:t>
        <w:tab/>
        <w:t>CS fallback</w:t>
      </w:r>
    </w:p>
    <w:p>
      <w:pPr>
        <w:pStyle w:val="Heading4"/>
        <w:bidi w:val="0"/>
        <w:ind w:start="1418" w:hanging="1418"/>
        <w:jc w:val="start"/>
        <w:rPr/>
      </w:pPr>
      <w:bookmarkStart w:id="49" w:name="__RefHeading___Toc273724007"/>
      <w:bookmarkEnd w:id="49"/>
      <w:r>
        <w:rPr/>
        <w:t>7.1.7.1</w:t>
        <w:tab/>
        <w:t>General</w:t>
      </w:r>
    </w:p>
    <w:p>
      <w:pPr>
        <w:pStyle w:val="Normal"/>
        <w:rPr>
          <w:lang w:val="en-US" w:eastAsia="en-US"/>
        </w:rPr>
      </w:pPr>
      <w:r>
        <w:rPr>
          <w:lang w:val="en-US" w:eastAsia="en-US"/>
        </w:rPr>
        <w:t>For those services delivered via the HPLMN that the HPLMN only supports in the CS domain (e.g. voice services), when such services are invoked while the UE is configured to use CS Fallback and registered in the E-UTRAN (either in the HPLMN or in a VPLMN), it shall be possible for the EPS to request the UE to perform a change of radio access technology in order to deliver the service over UTRAN or GERAN or 1xRTT.</w:t>
      </w:r>
    </w:p>
    <w:p>
      <w:pPr>
        <w:pStyle w:val="Normal"/>
        <w:rPr>
          <w:lang w:val="en-US" w:eastAsia="en-US"/>
        </w:rPr>
      </w:pPr>
      <w:r>
        <w:rPr>
          <w:lang w:eastAsia="en-US"/>
        </w:rPr>
        <w:t xml:space="preserve">In the case of an incoming </w:t>
      </w:r>
      <w:r>
        <w:rPr/>
        <w:t>CS</w:t>
      </w:r>
      <w:r>
        <w:rPr>
          <w:lang w:eastAsia="en-US"/>
        </w:rPr>
        <w:t xml:space="preserve"> service to a UE that is registered for CS services and active in E-UTRAN, the EPS shall transfer the CLI to the UE</w:t>
      </w:r>
      <w:r>
        <w:rPr>
          <w:lang w:eastAsia="en-US"/>
        </w:rPr>
        <w:t xml:space="preserve"> if available</w:t>
      </w:r>
      <w:r>
        <w:rPr/>
        <w:t xml:space="preserve"> and the calling party has not restricted the presentation, prior to triggering </w:t>
      </w:r>
      <w:r>
        <w:rPr>
          <w:lang w:eastAsia="en-US"/>
        </w:rPr>
        <w:t>CS fallback</w:t>
      </w:r>
      <w:r>
        <w:rPr>
          <w:lang w:eastAsia="en-US"/>
        </w:rPr>
        <w:t>.</w:t>
      </w:r>
      <w:r>
        <w:rPr>
          <w:lang w:eastAsia="en-US"/>
        </w:rPr>
        <w:t xml:space="preserve"> Depending on UE configuration and when the UE is in connected mode, the user or an application on behalf of</w:t>
      </w:r>
      <w:r>
        <w:rPr>
          <w:lang w:val="en-US" w:eastAsia="en-US"/>
        </w:rPr>
        <w:t xml:space="preserve"> the user may request</w:t>
      </w:r>
      <w:r>
        <w:rPr/>
        <w:t xml:space="preserve"> to accept or reject CS fallback before </w:t>
      </w:r>
      <w:r>
        <w:rPr>
          <w:lang w:val="en-US" w:eastAsia="en-US"/>
        </w:rPr>
        <w:t>performing a change of radio access technology. The default behaviour of the UE is to accept the CS fallback.</w:t>
      </w:r>
    </w:p>
    <w:p>
      <w:pPr>
        <w:pStyle w:val="Heading4"/>
        <w:bidi w:val="0"/>
        <w:ind w:start="1418" w:hanging="1418"/>
        <w:jc w:val="start"/>
        <w:rPr/>
      </w:pPr>
      <w:bookmarkStart w:id="50" w:name="__RefHeading___Toc273724008"/>
      <w:bookmarkEnd w:id="50"/>
      <w:r>
        <w:rPr/>
        <w:t>7.1.7.2</w:t>
        <w:tab/>
        <w:t>Roaming in a VPLMN not supporting CS fallback</w:t>
      </w:r>
    </w:p>
    <w:p>
      <w:pPr>
        <w:pStyle w:val="Normal"/>
        <w:rPr/>
      </w:pPr>
      <w:r>
        <w:rPr/>
        <w:t xml:space="preserve">When a UE that is </w:t>
      </w:r>
      <w:r>
        <w:rPr>
          <w:rFonts w:eastAsia="MS Mincho;ＭＳ 明朝"/>
          <w:lang w:val="en-US"/>
        </w:rPr>
        <w:t xml:space="preserve">configured to use CS fallback </w:t>
      </w:r>
      <w:r>
        <w:rPr/>
        <w:t xml:space="preserve">registers over E-UTRAN in a VPLMN not supporting CS fallback the default behaviour of the UE is to attempt to select a GERAN/UTRAN/1xRTT CS radio access technology in the VPLMN or in a PLMN equivalent to the VPLMN.  The default behaviour of the UE is not to autonomously attempt to (re-)select the E-UTRAN for the duration of the time the UE stays in a VPLMN and PLMNs equivalent to the VPLMN. </w:t>
      </w:r>
    </w:p>
    <w:p>
      <w:pPr>
        <w:pStyle w:val="Normal"/>
        <w:rPr/>
      </w:pPr>
      <w:r>
        <w:rPr/>
        <w:t>The default behaviour may be changed based on user preference settings.</w:t>
      </w:r>
    </w:p>
    <w:p>
      <w:pPr>
        <w:pStyle w:val="Normal"/>
        <w:rPr/>
      </w:pPr>
      <w:r>
        <w:rPr/>
        <w:t xml:space="preserve">The UE may offer the user to perform a PLMN scan and display the list of available PLMNs. The selection of a different PLMN is performed using the manual mode.         </w:t>
      </w:r>
      <w:r>
        <w:br w:type="page"/>
      </w:r>
    </w:p>
    <w:p>
      <w:pPr>
        <w:pStyle w:val="Heading1"/>
        <w:bidi w:val="0"/>
        <w:ind w:start="1134" w:hanging="1134"/>
        <w:jc w:val="start"/>
        <w:rPr/>
      </w:pPr>
      <w:bookmarkStart w:id="51" w:name="__RefHeading___Toc273724009"/>
      <w:bookmarkEnd w:id="51"/>
      <w:r>
        <w:rPr/>
        <w:t>7.2</w:t>
        <w:tab/>
        <w:t>IFOM Service requirements</w:t>
      </w:r>
    </w:p>
    <w:p>
      <w:pPr>
        <w:pStyle w:val="Normal"/>
        <w:rPr/>
      </w:pPr>
      <w:r>
        <w:rPr/>
        <w:t>Simultaneous active mode of operation is an optional capability for multimode UEs, which support 3GPP and WLAN access. UE supporting simultaneous active mode of operation between one set of technologies may not be capable to support simultaneous active mode of operation between a different technology set (e.g. due to radio interference limitations).</w:t>
      </w:r>
    </w:p>
    <w:p>
      <w:pPr>
        <w:pStyle w:val="Normal"/>
        <w:rPr/>
      </w:pPr>
      <w:r>
        <w:rPr>
          <w:lang w:eastAsia="ko-KR"/>
        </w:rPr>
        <w:t xml:space="preserve">The following requirements apply to the case of UEs with </w:t>
      </w:r>
      <w:r>
        <w:rPr/>
        <w:t xml:space="preserve">multiple interfaces </w:t>
      </w:r>
      <w:r>
        <w:rPr>
          <w:lang w:eastAsia="ko-KR"/>
        </w:rPr>
        <w:t>which will simultaneously connect to 3GPP access and one single WLAN access.</w:t>
      </w:r>
    </w:p>
    <w:p>
      <w:pPr>
        <w:pStyle w:val="B1"/>
        <w:rPr/>
      </w:pPr>
      <w:r>
        <w:rPr/>
        <w:t>-</w:t>
        <w:tab/>
        <w:t>It shall be possible to provide service continuity when the UE moves from the 3GPP access to WLAN access and vice versa.</w:t>
      </w:r>
    </w:p>
    <w:p>
      <w:pPr>
        <w:pStyle w:val="B1"/>
        <w:rPr/>
      </w:pPr>
      <w:r>
        <w:rPr/>
        <w:t>-</w:t>
        <w:tab/>
        <w:t>If the UE is under the coverage of more than one access, including 3GPP and WLAN accesses and communicates using multiple accesses simultaneously, it shall be possible to select one access when a flow is started and re-distribute the flows to/from a UE between accesses while connected.</w:t>
      </w:r>
    </w:p>
    <w:p>
      <w:pPr>
        <w:pStyle w:val="B1"/>
        <w:rPr/>
      </w:pPr>
      <w:r>
        <w:rPr/>
        <w:t>-</w:t>
        <w:tab/>
        <w:t>It shall be possible for the operator to enable and control via policies the simultaneous usage of multiple accesses.</w:t>
      </w:r>
    </w:p>
    <w:p>
      <w:pPr>
        <w:pStyle w:val="B1"/>
        <w:rPr/>
      </w:pPr>
      <w:r>
        <w:rPr/>
        <w:t>-</w:t>
        <w:tab/>
        <w:t>It shall be possible to distribute IP flows to/from a UE between available accesses based on the characteristics of the flows and the capabilities of the available accesses, subjected to user's preferences and operator's policies.</w:t>
      </w:r>
    </w:p>
    <w:p>
      <w:pPr>
        <w:pStyle w:val="B1"/>
        <w:rPr/>
      </w:pPr>
      <w:r>
        <w:rPr/>
        <w:t>-</w:t>
        <w:tab/>
        <w:t>It shall be possible for the operator to define policies for the control of the distribution of IP flows between available accesses. Each policy shall include a list of preferred accesses and whether the policy may be overridden by the user's preferences.</w:t>
      </w:r>
    </w:p>
    <w:p>
      <w:pPr>
        <w:pStyle w:val="NO"/>
        <w:rPr/>
      </w:pPr>
      <w:r>
        <w:rPr/>
        <w:tab/>
        <w:t>NOTE: The possibility of manual selection or user override is not precluded.</w:t>
      </w:r>
    </w:p>
    <w:p>
      <w:pPr>
        <w:pStyle w:val="B1"/>
        <w:ind w:start="568" w:hanging="0"/>
        <w:rPr/>
      </w:pPr>
      <w:r>
        <w:rPr/>
        <w:t>These policies may be defined per APN, per IP flow class under any APN or per IP flow class under a specific APN. The IP flow class identifies a type of service (e.g. IMS voice) or an operator defined aggregation of services.</w:t>
      </w:r>
    </w:p>
    <w:p>
      <w:pPr>
        <w:pStyle w:val="B1"/>
        <w:ind w:start="568" w:hanging="0"/>
        <w:rPr/>
      </w:pPr>
      <w:r>
        <w:rPr/>
        <w:t>The policies apply with the following priority order:</w:t>
      </w:r>
    </w:p>
    <w:p>
      <w:pPr>
        <w:pStyle w:val="B1"/>
        <w:numPr>
          <w:ilvl w:val="0"/>
          <w:numId w:val="2"/>
        </w:numPr>
        <w:overflowPunct w:val="true"/>
        <w:autoSpaceDE w:val="true"/>
        <w:textAlignment w:val="auto"/>
        <w:rPr/>
      </w:pPr>
      <w:r>
        <w:rPr/>
        <w:t xml:space="preserve">Policies per IP flow class under a specific APN. </w:t>
      </w:r>
    </w:p>
    <w:p>
      <w:pPr>
        <w:pStyle w:val="B1"/>
        <w:numPr>
          <w:ilvl w:val="0"/>
          <w:numId w:val="2"/>
        </w:numPr>
        <w:overflowPunct w:val="true"/>
        <w:autoSpaceDE w:val="true"/>
        <w:textAlignment w:val="auto"/>
        <w:rPr/>
      </w:pPr>
      <w:r>
        <w:rPr/>
        <w:t>Policies per IP flow class under any APN.</w:t>
      </w:r>
    </w:p>
    <w:p>
      <w:pPr>
        <w:pStyle w:val="B1"/>
        <w:numPr>
          <w:ilvl w:val="0"/>
          <w:numId w:val="2"/>
        </w:numPr>
        <w:overflowPunct w:val="true"/>
        <w:autoSpaceDE w:val="true"/>
        <w:textAlignment w:val="auto"/>
        <w:rPr/>
      </w:pPr>
      <w:r>
        <w:rPr/>
        <w:t>Policies per APN.</w:t>
      </w:r>
    </w:p>
    <w:p>
      <w:pPr>
        <w:pStyle w:val="B1"/>
        <w:rPr/>
      </w:pPr>
      <w:r>
        <w:rPr/>
        <w:t>-</w:t>
        <w:tab/>
        <w:t>Distribution of flows to/from a UE between available accesses based on the characteristics of the flows and/or the capabilities of the available accesses shall be possible for flows exchanged by both operator controlled (e.g. IMS) and non operator controlled (e.g. web and mail access) applications/services.</w:t>
      </w:r>
    </w:p>
    <w:p>
      <w:pPr>
        <w:pStyle w:val="B1"/>
        <w:rPr/>
      </w:pPr>
      <w:r>
        <w:rPr/>
        <w:t>-</w:t>
        <w:tab/>
        <w:t>It shall be possible to move all the flows to/from a UE out of a certain access in case the UE loses connectivity with that access (e.g. UE moves out of coverage of a WLAN access while maintaining connectivity through the 3GPP access).</w:t>
      </w:r>
    </w:p>
    <w:p>
      <w:pPr>
        <w:pStyle w:val="B1"/>
        <w:rPr/>
      </w:pPr>
      <w:r>
        <w:rPr/>
        <w:t>-</w:t>
        <w:tab/>
        <w:t xml:space="preserve">Re-distribution of flows to/from a UE between accesses may be triggered by changes to the characteristics of the flows (e.g. QoS requirements) or the capabilities of the available accesses (e.g. due to network congestion, mobility event, or UE discovers a new access) during the connection. </w:t>
      </w:r>
    </w:p>
    <w:p>
      <w:pPr>
        <w:pStyle w:val="Heading1"/>
        <w:bidi w:val="0"/>
        <w:ind w:start="1134" w:hanging="1134"/>
        <w:jc w:val="start"/>
        <w:rPr/>
      </w:pPr>
      <w:bookmarkStart w:id="52" w:name="__RefHeading___Toc273724010"/>
      <w:bookmarkEnd w:id="52"/>
      <w:r>
        <w:rPr/>
        <w:t>8</w:t>
        <w:tab/>
        <w:t>Performance requirements for the Evolved Packet System</w:t>
      </w:r>
    </w:p>
    <w:p>
      <w:pPr>
        <w:pStyle w:val="Normal"/>
        <w:rPr/>
      </w:pPr>
      <w:r>
        <w:rPr/>
        <w:t>The Evolved Packet System comprises the Evolved Packet Core together with the evolved radio access network (E-UTRA and E-UTRAN).  A study of the Evolved Packet Core can be found in TS23.882 [7] and the evolved radio access network E-UTRA and E-UTRAN in TR25.913 [4].</w:t>
      </w:r>
    </w:p>
    <w:p>
      <w:pPr>
        <w:pStyle w:val="Normal"/>
        <w:rPr/>
      </w:pPr>
      <w:r>
        <w:rPr/>
        <w:t xml:space="preserve">The performance objectives for the Evolved Packet System include higher user data rates, reduced latency, improved system capacity and coverage, reduced network complexity and lower operating costs. </w:t>
      </w:r>
    </w:p>
    <w:p>
      <w:pPr>
        <w:pStyle w:val="Normal"/>
        <w:rPr/>
      </w:pPr>
      <w:r>
        <w:rPr/>
        <w:t xml:space="preserve">The Evolved Packet System shall meet or exceed the following performance criteria: </w:t>
      </w:r>
    </w:p>
    <w:p>
      <w:pPr>
        <w:pStyle w:val="B1"/>
        <w:rPr/>
      </w:pPr>
      <w:r>
        <w:rPr/>
        <w:t>a)</w:t>
        <w:tab/>
        <w:t>The radio access network shall be capable of supporting instantaneous peak packet data rates of 100 Mbps on the radio access bearer downlink to the UE and 50 Mbps on the uplink.</w:t>
      </w:r>
    </w:p>
    <w:p>
      <w:pPr>
        <w:pStyle w:val="B1"/>
        <w:rPr/>
      </w:pPr>
      <w:r>
        <w:rPr/>
        <w:t>b)</w:t>
        <w:tab/>
        <w:t>The Evolved Packet System</w:t>
      </w:r>
      <w:r>
        <w:rPr/>
        <w:t xml:space="preserve"> shall be capable of providing </w:t>
      </w:r>
      <w:r>
        <w:rPr/>
        <w:t>lower</w:t>
      </w:r>
      <w:r>
        <w:rPr/>
        <w:t xml:space="preserve"> </w:t>
      </w:r>
      <w:r>
        <w:rPr/>
        <w:t xml:space="preserve">user and control plane </w:t>
      </w:r>
      <w:r>
        <w:rPr/>
        <w:t xml:space="preserve">latency </w:t>
      </w:r>
      <w:r>
        <w:rPr/>
        <w:t xml:space="preserve">when </w:t>
      </w:r>
      <w:r>
        <w:rPr/>
        <w:t xml:space="preserve">compared to </w:t>
      </w:r>
      <w:r>
        <w:rPr/>
        <w:t xml:space="preserve">existing 3GPP access networks.  The maximum delay should be </w:t>
      </w:r>
      <w:r>
        <w:rPr/>
        <w:t>comparable to that for fixed broadband Internet access technologies</w:t>
      </w:r>
      <w:r>
        <w:rPr/>
        <w:t>.</w:t>
      </w:r>
      <w:r>
        <w:rPr/>
        <w:t xml:space="preserve"> </w:t>
      </w:r>
      <w:r>
        <w:rPr/>
        <w:t>[</w:t>
      </w:r>
      <w:r>
        <w:rPr/>
        <w:t>e.g. less than 5ms in ideal conditions</w:t>
      </w:r>
      <w:r>
        <w:rPr/>
        <w:t>]</w:t>
      </w:r>
    </w:p>
    <w:p>
      <w:pPr>
        <w:pStyle w:val="B1"/>
        <w:rPr/>
      </w:pPr>
      <w:r>
        <w:rPr/>
        <w:t>c)</w:t>
        <w:tab/>
        <w:t xml:space="preserve">The system shall be capable of supporting large volumes of mixed e.g. voice, data and multimedia traffic. Enhanced load balancing and steering of roaming methods should be used to minimise cell congestion.  </w:t>
      </w:r>
    </w:p>
    <w:p>
      <w:pPr>
        <w:pStyle w:val="B1"/>
        <w:rPr/>
      </w:pPr>
      <w:r>
        <w:rPr/>
        <w:t>d)</w:t>
        <w:tab/>
        <w:t>The level of system complexity and mobility management signalling shall be optimised to reduce infrastructure and operating costs.  UE power consumption shall also be minimised accordingly.</w:t>
      </w:r>
    </w:p>
    <w:p>
      <w:pPr>
        <w:pStyle w:val="B1"/>
        <w:rPr/>
      </w:pPr>
      <w:r>
        <w:rPr/>
        <w:t>e)</w:t>
        <w:tab/>
        <w:t>For the Evolved Packet System the interruption time during handover of RT and NRT services shall be kept to minimum and shall not exceed the values defined in TR 25.913[4].</w:t>
      </w:r>
      <w:r>
        <w:br w:type="page"/>
      </w:r>
    </w:p>
    <w:p>
      <w:pPr>
        <w:pStyle w:val="Heading1"/>
        <w:bidi w:val="0"/>
        <w:ind w:start="1134" w:hanging="1134"/>
        <w:jc w:val="start"/>
        <w:rPr/>
      </w:pPr>
      <w:bookmarkStart w:id="53" w:name="__RefHeading___Toc273724011"/>
      <w:bookmarkEnd w:id="53"/>
      <w:r>
        <w:rPr/>
        <w:t>9</w:t>
        <w:tab/>
        <w:tab/>
        <w:t>Security and privacy</w:t>
      </w:r>
    </w:p>
    <w:p>
      <w:pPr>
        <w:pStyle w:val="Heading2"/>
        <w:bidi w:val="0"/>
        <w:jc w:val="start"/>
        <w:rPr/>
      </w:pPr>
      <w:bookmarkStart w:id="54" w:name="__RefHeading___Toc273724012"/>
      <w:bookmarkEnd w:id="54"/>
      <w:r>
        <w:rPr/>
        <w:t>9</w:t>
      </w:r>
      <w:r>
        <w:rPr/>
        <w:t>.1</w:t>
      </w:r>
      <w:r>
        <w:rPr/>
        <w:tab/>
      </w:r>
      <w:r>
        <w:rPr/>
        <w:t>General</w:t>
      </w:r>
    </w:p>
    <w:p>
      <w:pPr>
        <w:pStyle w:val="Normal"/>
        <w:rPr/>
      </w:pPr>
      <w:r>
        <w:rPr/>
        <w:t>The Evolved Packet System shall provide a high level of security and privacy for users and Evolved Packet System operators.</w:t>
      </w:r>
    </w:p>
    <w:p>
      <w:pPr>
        <w:pStyle w:val="Heading2"/>
        <w:bidi w:val="0"/>
        <w:jc w:val="start"/>
        <w:rPr/>
      </w:pPr>
      <w:bookmarkStart w:id="55" w:name="__RefHeading___Toc273724013"/>
      <w:bookmarkEnd w:id="55"/>
      <w:r>
        <w:rPr/>
        <w:t>9</w:t>
      </w:r>
      <w:r>
        <w:rPr/>
        <w:t>.2</w:t>
      </w:r>
      <w:r>
        <w:rPr/>
        <w:tab/>
      </w:r>
      <w:r>
        <w:rPr/>
        <w:t>Security requirements</w:t>
      </w:r>
    </w:p>
    <w:p>
      <w:pPr>
        <w:pStyle w:val="Normal"/>
        <w:rPr/>
      </w:pPr>
      <w:r>
        <w:rPr/>
        <w:t xml:space="preserve">The Evolved Packet System shall provide a high level of security, equivalent or better than Rel-7 3GPP systems. </w:t>
      </w:r>
    </w:p>
    <w:p>
      <w:pPr>
        <w:pStyle w:val="Normal"/>
        <w:rPr/>
      </w:pPr>
      <w:r>
        <w:rPr/>
        <w:t>Any possible lapse in security in one access technology shall not compromise security of other accesses.</w:t>
      </w:r>
    </w:p>
    <w:p>
      <w:pPr>
        <w:pStyle w:val="Normal"/>
        <w:rPr/>
      </w:pPr>
      <w:r>
        <w:rPr/>
        <w:t xml:space="preserve">The Evolved Packet System </w:t>
      </w:r>
      <w:r>
        <w:rPr/>
        <w:t>should</w:t>
      </w:r>
      <w:r>
        <w:rPr/>
        <w:t xml:space="preserve"> provide protection against threats and attacks including those present in the Internet.</w:t>
      </w:r>
    </w:p>
    <w:p>
      <w:pPr>
        <w:pStyle w:val="Normal"/>
        <w:rPr/>
      </w:pPr>
      <w:r>
        <w:rPr/>
        <w:t xml:space="preserve">The Evolved Packet System shall </w:t>
      </w:r>
      <w:r>
        <w:rPr/>
        <w:t>support</w:t>
      </w:r>
      <w:r>
        <w:rPr/>
        <w:t xml:space="preserve"> information authenticity </w:t>
      </w:r>
      <w:r>
        <w:rPr/>
        <w:t>between the terminal and Evolved Packet Systems</w:t>
      </w:r>
      <w:r>
        <w:rPr/>
        <w:t>.</w:t>
      </w:r>
    </w:p>
    <w:p>
      <w:pPr>
        <w:pStyle w:val="Normal"/>
        <w:rPr>
          <w:rFonts w:eastAsia="MS Mincho;ＭＳ 明朝"/>
          <w:b/>
          <w:b/>
          <w:lang w:val="en-US"/>
        </w:rPr>
      </w:pPr>
      <w:r>
        <w:rPr>
          <w:rFonts w:eastAsia="MS Mincho;ＭＳ 明朝"/>
        </w:rPr>
        <w:t xml:space="preserve">The </w:t>
      </w:r>
      <w:r>
        <w:rPr>
          <w:rFonts w:eastAsia="MS Mincho;ＭＳ 明朝"/>
        </w:rPr>
        <w:t>Evolved Packet System</w:t>
      </w:r>
      <w:r>
        <w:rPr>
          <w:rFonts w:eastAsia="MS Mincho;ＭＳ 明朝"/>
        </w:rPr>
        <w:t xml:space="preserve"> shall allow for a network to hide of internal network elements</w:t>
      </w:r>
      <w:r>
        <w:rPr>
          <w:rFonts w:eastAsia="MS Mincho;ＭＳ 明朝"/>
        </w:rPr>
        <w:t xml:space="preserve"> from the UE.</w:t>
      </w:r>
    </w:p>
    <w:p>
      <w:pPr>
        <w:pStyle w:val="Normal"/>
        <w:rPr>
          <w:lang w:eastAsia="ar-SA"/>
        </w:rPr>
      </w:pPr>
      <w:r>
        <w:rPr>
          <w:lang w:eastAsia="ar-SA"/>
        </w:rPr>
        <w:t xml:space="preserve">Security policy shall be under the control of the home operator. </w:t>
      </w:r>
    </w:p>
    <w:p>
      <w:pPr>
        <w:pStyle w:val="Normal"/>
        <w:rPr/>
      </w:pPr>
      <w:r>
        <w:rPr/>
        <w:t xml:space="preserve">The security solution </w:t>
      </w:r>
      <w:r>
        <w:rPr/>
        <w:t>should</w:t>
      </w:r>
      <w:r>
        <w:rPr/>
        <w:t xml:space="preserve"> not interfere with service delivery or </w:t>
      </w:r>
      <w:r>
        <w:rPr/>
        <w:t xml:space="preserve">3GPP </w:t>
      </w:r>
      <w:r>
        <w:rPr/>
        <w:t>inter-access handovers in a way that is noticeable to end-users or service providers.</w:t>
      </w:r>
    </w:p>
    <w:p>
      <w:pPr>
        <w:pStyle w:val="Normal"/>
        <w:rPr/>
      </w:pPr>
      <w:r>
        <w:rPr/>
        <w:t>Appropriate traffic protection measures should be provided by the Evolved Packet System.</w:t>
      </w:r>
    </w:p>
    <w:p>
      <w:pPr>
        <w:pStyle w:val="Normal"/>
        <w:rPr/>
      </w:pPr>
      <w:r>
        <w:rPr/>
        <w:t>The Evolved Packet System shall provide appropriate mechanisms to enable lawful intercept.</w:t>
      </w:r>
    </w:p>
    <w:p>
      <w:pPr>
        <w:pStyle w:val="Normal"/>
        <w:rPr>
          <w:lang w:val="en-US"/>
        </w:rPr>
      </w:pPr>
      <w:r>
        <w:rPr>
          <w:lang w:val="en-US"/>
        </w:rPr>
        <w:t>The Evolved Packet System shall ensure that no unauthorized user can obtain a legitimate IP address that can be used to establish communication or enable malicious attacks on evolved system entities.</w:t>
      </w:r>
    </w:p>
    <w:p>
      <w:pPr>
        <w:pStyle w:val="Normal"/>
        <w:rPr/>
      </w:pPr>
      <w:r>
        <w:rPr/>
        <w:t>Release 99 or later Releases' USIM application on the UICC is required to authenticate a user in an Evolved Packet System and hence allowing the user to get services in the Evolved Packet System according to her/his subscription.</w:t>
      </w:r>
    </w:p>
    <w:p>
      <w:pPr>
        <w:pStyle w:val="NO"/>
        <w:rPr>
          <w:lang w:val="en-US"/>
        </w:rPr>
      </w:pPr>
      <w:r>
        <w:rPr>
          <w:lang w:val="en-US"/>
        </w:rPr>
        <w:t xml:space="preserve">Note: </w:t>
        <w:tab/>
        <w:t>The above requirement is applicable when providing access to the EPC via E-UTRAN.</w:t>
      </w:r>
    </w:p>
    <w:p>
      <w:pPr>
        <w:pStyle w:val="Normal"/>
        <w:rPr>
          <w:lang w:val="en-US"/>
        </w:rPr>
      </w:pPr>
      <w:bookmarkStart w:id="56" w:name="OLE_LINK4"/>
      <w:bookmarkStart w:id="57" w:name="OLE_LINK3"/>
      <w:r>
        <w:rPr>
          <w:lang w:val="en-US"/>
        </w:rPr>
        <w:t>Once authenticated via a 3GPP or Evolved Packet System, the USIM shall not be required to re-authenticate upon changing between these systems, unless specifically requested by the operator (PLMN).</w:t>
      </w:r>
      <w:bookmarkEnd w:id="56"/>
      <w:bookmarkEnd w:id="57"/>
      <w:r>
        <w:rPr>
          <w:lang w:val="en-US"/>
        </w:rPr>
        <w:t xml:space="preserve"> </w:t>
      </w:r>
    </w:p>
    <w:p>
      <w:pPr>
        <w:pStyle w:val="NO"/>
        <w:rPr/>
      </w:pPr>
      <w:r>
        <w:rPr>
          <w:lang w:val="en-US"/>
        </w:rPr>
        <w:t xml:space="preserve">NOTE: </w:t>
        <w:tab/>
      </w:r>
      <w:r>
        <w:rPr/>
        <w:t>It may be possible to use other applications on the UICC in order to provide authentication on the 3GPP or Evolved Packet System (e.g. for connection to IMS). In addition, in case it is desirable to improve the level of security or to add new security mechanisms for accessing the Evolved Packet System compared to the one provided in Rel-7, a revised/upgraded application on the UICC may be required.</w:t>
      </w:r>
    </w:p>
    <w:p>
      <w:pPr>
        <w:pStyle w:val="Heading2"/>
        <w:bidi w:val="0"/>
        <w:jc w:val="start"/>
        <w:rPr/>
      </w:pPr>
      <w:bookmarkStart w:id="58" w:name="__RefHeading___Toc273724014"/>
      <w:bookmarkEnd w:id="58"/>
      <w:r>
        <w:rPr/>
        <w:t>9</w:t>
      </w:r>
      <w:r>
        <w:rPr/>
        <w:t>.3</w:t>
      </w:r>
      <w:r>
        <w:rPr/>
        <w:tab/>
      </w:r>
      <w:r>
        <w:rPr/>
        <w:t>Privacy requirements</w:t>
      </w:r>
    </w:p>
    <w:p>
      <w:pPr>
        <w:pStyle w:val="Normal"/>
        <w:rPr/>
      </w:pPr>
      <w:r>
        <w:rPr/>
        <w:t>The Evolved Packet System shall provide several</w:t>
      </w:r>
      <w:r>
        <w:rPr/>
        <w:t xml:space="preserve"> </w:t>
      </w:r>
      <w:r>
        <w:rPr/>
        <w:t xml:space="preserve">appropriate levels of user privacy including </w:t>
      </w:r>
      <w:r>
        <w:rPr/>
        <w:t>communication</w:t>
      </w:r>
      <w:r>
        <w:rPr/>
        <w:t xml:space="preserve"> confidentiality, location privacy, and identity protection.</w:t>
      </w:r>
    </w:p>
    <w:p>
      <w:pPr>
        <w:pStyle w:val="Normal"/>
        <w:rPr/>
      </w:pPr>
      <w:r>
        <w:rPr/>
        <w:t>The privacy of the contents, origin, and destination of a particular communication shall be protected from disclosure to unauthorised parties.</w:t>
      </w:r>
    </w:p>
    <w:p>
      <w:pPr>
        <w:pStyle w:val="Normal"/>
        <w:rPr/>
      </w:pPr>
      <w:r>
        <w:rPr/>
        <w:t>The Evolved Packet System shall be able to hide the identities of users from unauthorised third parties.</w:t>
      </w:r>
    </w:p>
    <w:p>
      <w:pPr>
        <w:pStyle w:val="Normal"/>
        <w:tabs>
          <w:tab w:val="clear" w:pos="284"/>
          <w:tab w:val="left" w:pos="8883" w:leader="none"/>
        </w:tabs>
        <w:rPr>
          <w:rFonts w:eastAsia="MS Mincho;ＭＳ 明朝"/>
          <w:b/>
          <w:b/>
          <w:lang w:val="en-US"/>
        </w:rPr>
      </w:pPr>
      <w:r>
        <w:rPr/>
        <w:t>It shall be possible to provide no disclosure, at any level of granularity, of location, location-related information, e.g. geographic and routing information</w:t>
      </w:r>
      <w:r>
        <w:rPr>
          <w:rFonts w:eastAsia="MS Mincho;ＭＳ 明朝"/>
        </w:rPr>
        <w:t>,</w:t>
      </w:r>
      <w:r>
        <w:rPr/>
        <w:t xml:space="preserve"> or information from which a user’s location can be determined, to unauthorised parties, including another party on a communication.</w:t>
      </w:r>
    </w:p>
    <w:p>
      <w:pPr>
        <w:pStyle w:val="Heading1"/>
        <w:bidi w:val="0"/>
        <w:ind w:start="1134" w:hanging="1134"/>
        <w:jc w:val="start"/>
        <w:rPr/>
      </w:pPr>
      <w:bookmarkStart w:id="59" w:name="__RefHeading___Toc273724015"/>
      <w:bookmarkEnd w:id="59"/>
      <w:r>
        <w:rPr/>
        <w:t>10</w:t>
        <w:tab/>
        <w:t>Charging Aspects</w:t>
      </w:r>
    </w:p>
    <w:p>
      <w:pPr>
        <w:pStyle w:val="Normal"/>
        <w:rPr/>
      </w:pPr>
      <w:bookmarkStart w:id="60" w:name="historyclause"/>
      <w:bookmarkEnd w:id="60"/>
      <w:r>
        <w:rPr/>
        <w:t xml:space="preserve">The Evolved Packet System shall support various charging models including all those supported by the 3GPP system  contained within TS22.115 [5] . </w:t>
      </w:r>
    </w:p>
    <w:p>
      <w:pPr>
        <w:pStyle w:val="Normal"/>
        <w:rPr/>
      </w:pPr>
      <w:r>
        <w:rPr/>
        <w:t>Charging models that shall be supported by the Evolved Packet System include (non-exhaustive list):</w:t>
      </w:r>
    </w:p>
    <w:p>
      <w:pPr>
        <w:pStyle w:val="B1"/>
        <w:rPr/>
      </w:pPr>
      <w:r>
        <w:rPr/>
        <w:t>-</w:t>
        <w:tab/>
        <w:t>calling party pays</w:t>
      </w:r>
    </w:p>
    <w:p>
      <w:pPr>
        <w:pStyle w:val="B1"/>
        <w:rPr/>
      </w:pPr>
      <w:r>
        <w:rPr/>
        <w:t>-</w:t>
        <w:tab/>
        <w:t>charging based on assured QoS</w:t>
      </w:r>
    </w:p>
    <w:p>
      <w:pPr>
        <w:pStyle w:val="B1"/>
        <w:rPr/>
      </w:pPr>
      <w:r>
        <w:rPr/>
        <w:t>-</w:t>
        <w:tab/>
        <w:t>charging based on the transport</w:t>
      </w:r>
    </w:p>
    <w:p>
      <w:pPr>
        <w:pStyle w:val="B1"/>
        <w:rPr/>
      </w:pPr>
      <w:r>
        <w:rPr/>
        <w:t>-</w:t>
        <w:tab/>
        <w:t>charging based on an event</w:t>
      </w:r>
    </w:p>
    <w:p>
      <w:pPr>
        <w:pStyle w:val="B1"/>
        <w:rPr/>
      </w:pPr>
      <w:r>
        <w:rPr/>
        <w:t>-</w:t>
        <w:tab/>
        <w:t>charging based on content</w:t>
      </w:r>
    </w:p>
    <w:p>
      <w:pPr>
        <w:pStyle w:val="B1"/>
        <w:rPr/>
      </w:pPr>
      <w:r>
        <w:rPr/>
        <w:t>-</w:t>
        <w:tab/>
        <w:t>charging adjustment (e.g. based on subscription bands)</w:t>
      </w:r>
    </w:p>
    <w:p>
      <w:pPr>
        <w:pStyle w:val="B1"/>
        <w:rPr/>
      </w:pPr>
      <w:r>
        <w:rPr/>
        <w:t>-</w:t>
        <w:tab/>
        <w:t>alternate party charging</w:t>
      </w:r>
    </w:p>
    <w:p>
      <w:pPr>
        <w:pStyle w:val="Normal"/>
        <w:rPr/>
      </w:pPr>
      <w:r>
        <w:rPr/>
        <w:t xml:space="preserve">The Evolved Packet System shall also be able to support introduction of new charging schemes including online and offline schemes, and charging schemes for the multi-access system environment </w:t>
      </w:r>
    </w:p>
    <w:p>
      <w:pPr>
        <w:pStyle w:val="Normal"/>
        <w:rPr/>
      </w:pPr>
      <w:r>
        <w:rPr/>
        <w:t>Charging mechanisms of the Evolved Packet System shall provide (non-exhaustive list):</w:t>
      </w:r>
    </w:p>
    <w:p>
      <w:pPr>
        <w:pStyle w:val="B1"/>
        <w:rPr/>
      </w:pPr>
      <w:r>
        <w:rPr/>
        <w:t>-</w:t>
        <w:tab/>
        <w:t>Cost effective Control and Charging of IP Flows</w:t>
      </w:r>
    </w:p>
    <w:p>
      <w:pPr>
        <w:pStyle w:val="B1"/>
        <w:rPr/>
      </w:pPr>
      <w:r>
        <w:rPr/>
        <w:t>-</w:t>
        <w:tab/>
        <w:t>Perform online charging</w:t>
      </w:r>
    </w:p>
    <w:p>
      <w:pPr>
        <w:pStyle w:val="B1"/>
        <w:rPr/>
      </w:pPr>
      <w:r>
        <w:rPr/>
        <w:t>-</w:t>
        <w:tab/>
        <w:t>Support differentiated charging including zero rating of the bearer and event charging</w:t>
      </w:r>
    </w:p>
    <w:p>
      <w:pPr>
        <w:pStyle w:val="B1"/>
        <w:rPr/>
      </w:pPr>
      <w:r>
        <w:rPr/>
        <w:t>-</w:t>
        <w:tab/>
        <w:t>Awareness of subscriber identity, time-of-day, roaming status, QoS, Service input etc</w:t>
      </w:r>
      <w:r>
        <w:br w:type="page"/>
      </w:r>
    </w:p>
    <w:p>
      <w:pPr>
        <w:pStyle w:val="Heading8"/>
        <w:bidi w:val="0"/>
        <w:ind w:start="0" w:hanging="0"/>
        <w:jc w:val="start"/>
        <w:rPr/>
      </w:pPr>
      <w:bookmarkStart w:id="61" w:name="__RefHeading___Toc273724016"/>
      <w:bookmarkEnd w:id="61"/>
      <w:r>
        <w:rPr/>
        <w:t>Annex A (informative):</w:t>
        <w:br/>
        <w:t>Requirements for further study</w:t>
      </w:r>
    </w:p>
    <w:p>
      <w:pPr>
        <w:pStyle w:val="Heading1"/>
        <w:bidi w:val="0"/>
        <w:ind w:start="1134" w:hanging="1134"/>
        <w:jc w:val="start"/>
        <w:rPr/>
      </w:pPr>
      <w:bookmarkStart w:id="62" w:name="__RefHeading___Toc273724017"/>
      <w:bookmarkEnd w:id="62"/>
      <w:r>
        <w:rPr/>
        <w:t>A.1</w:t>
        <w:tab/>
        <w:t>Management of access networks</w:t>
      </w:r>
    </w:p>
    <w:p>
      <w:pPr>
        <w:pStyle w:val="Normal"/>
        <w:rPr/>
      </w:pPr>
      <w:r>
        <w:rPr>
          <w:lang w:val="en-US"/>
        </w:rPr>
        <w:t xml:space="preserve">The Evolved Packet System shall be able to allow for </w:t>
      </w:r>
      <w:r>
        <w:rPr/>
        <w:t>self-managing technologies (e.g. Plug-and-Play) for dynamically adding and removing non-3GPP defined access networks</w:t>
      </w:r>
      <w:r>
        <w:rPr>
          <w:lang w:val="en-US"/>
        </w:rPr>
        <w:t xml:space="preserve">. </w:t>
        <w:br/>
        <w:t xml:space="preserve">Such </w:t>
      </w:r>
      <w:r>
        <w:rPr/>
        <w:t xml:space="preserve">self-managing technologies shall take into account </w:t>
      </w:r>
      <w:r>
        <w:rPr>
          <w:lang w:val="en-US"/>
        </w:rPr>
        <w:t xml:space="preserve">the Evolved Packet System and access network policies. </w:t>
      </w:r>
    </w:p>
    <w:p>
      <w:pPr>
        <w:pStyle w:val="Normal"/>
        <w:rPr>
          <w:lang w:val="en-US"/>
        </w:rPr>
      </w:pPr>
      <w:r>
        <w:rPr>
          <w:lang w:val="en-US"/>
        </w:rPr>
        <w:t>E.g. depending on such policies it shall be possible to for the 3GPP system operator to request encryption of user traffic that is transmitted over the access network.</w:t>
      </w:r>
    </w:p>
    <w:p>
      <w:pPr>
        <w:pStyle w:val="NO"/>
        <w:rPr/>
      </w:pPr>
      <w:r>
        <w:rPr>
          <w:lang w:val="en-US"/>
        </w:rPr>
        <w:t xml:space="preserve">NOTE 1: </w:t>
        <w:tab/>
        <w:t xml:space="preserve">The non-3GPP access network needs to have defined interworking with 3GPP. </w:t>
      </w:r>
    </w:p>
    <w:p>
      <w:pPr>
        <w:pStyle w:val="Normal"/>
        <w:rPr>
          <w:lang w:val="en-US"/>
        </w:rPr>
      </w:pPr>
      <w:r>
        <w:rPr/>
        <w:t>An example could be a WLAN (operated by some WLAN operator) that can, if needed, automatically be connected to a PLMN to serve as an I-WLAN access. This would enable the PLMN operator to provide additional access resources on a dynamic basis and to provide service to more customers (e.g. at mass events).</w:t>
      </w:r>
    </w:p>
    <w:p>
      <w:pPr>
        <w:pStyle w:val="NO"/>
        <w:rPr/>
      </w:pPr>
      <w:r>
        <w:rPr/>
        <w:t xml:space="preserve">NOTE 2: </w:t>
        <w:tab/>
        <w:t>The degree of automation provided for network attachment is yet to be determined, but is intended to simplify (or completely automate) administration procedures.</w:t>
      </w:r>
    </w:p>
    <w:p>
      <w:pPr>
        <w:pStyle w:val="Heading1"/>
        <w:bidi w:val="0"/>
        <w:ind w:start="1134" w:hanging="1134"/>
        <w:jc w:val="start"/>
        <w:rPr/>
      </w:pPr>
      <w:bookmarkStart w:id="63" w:name="__RefHeading___Toc273724018"/>
      <w:bookmarkEnd w:id="63"/>
      <w:r>
        <w:rPr/>
        <w:t>A.2</w:t>
        <w:tab/>
        <w:t>Use cases for Fixed Mobile Convergence</w:t>
      </w:r>
    </w:p>
    <w:p>
      <w:pPr>
        <w:pStyle w:val="Normal"/>
        <w:tabs>
          <w:tab w:val="clear" w:pos="284"/>
          <w:tab w:val="left" w:pos="1440" w:leader="none"/>
        </w:tabs>
        <w:rPr/>
      </w:pPr>
      <w:r>
        <w:rPr/>
        <w:t>A family has purchased a family subscription plan that is independent of access (e.g. fixed or wireless) and location (e.g. both when at home and away from home). The subscription contains at least the following components:</w:t>
      </w:r>
    </w:p>
    <w:p>
      <w:pPr>
        <w:pStyle w:val="Normal"/>
        <w:numPr>
          <w:ilvl w:val="0"/>
          <w:numId w:val="3"/>
        </w:numPr>
        <w:rPr/>
      </w:pPr>
      <w:r>
        <w:rPr/>
        <w:t>Internet access: Operator specific service such as firewall and content filtering (parental control) independent of access for selected devices within the family. The service should be available at home, within the home mobile network and when roaming to a visited mobile network.</w:t>
      </w:r>
    </w:p>
    <w:p>
      <w:pPr>
        <w:pStyle w:val="Normal"/>
        <w:numPr>
          <w:ilvl w:val="0"/>
          <w:numId w:val="3"/>
        </w:numPr>
        <w:rPr/>
      </w:pPr>
      <w:r>
        <w:rPr/>
        <w:t>Voice/Multimedia: QoS and mobility between home WLAN and LTE wide area</w:t>
      </w:r>
    </w:p>
    <w:p>
      <w:pPr>
        <w:pStyle w:val="Normal"/>
        <w:numPr>
          <w:ilvl w:val="0"/>
          <w:numId w:val="3"/>
        </w:numPr>
        <w:rPr/>
      </w:pPr>
      <w:r>
        <w:rPr/>
        <w:t>Charging schemas connected to access type, preference and location</w:t>
      </w:r>
    </w:p>
    <w:p>
      <w:pPr>
        <w:pStyle w:val="Normal"/>
        <w:numPr>
          <w:ilvl w:val="0"/>
          <w:numId w:val="3"/>
        </w:numPr>
        <w:rPr/>
      </w:pPr>
      <w:bookmarkStart w:id="64" w:name="OLE_LINK1"/>
      <w:r>
        <w:rPr/>
        <w:t>Video</w:t>
      </w:r>
      <w:bookmarkEnd w:id="64"/>
      <w:r>
        <w:rPr/>
        <w:t xml:space="preserve">: Premium Video on Demand Service incl. guaranteed bandwidth and QoS regardless of access network. </w:t>
      </w:r>
    </w:p>
    <w:p>
      <w:pPr>
        <w:pStyle w:val="Normal"/>
        <w:rPr>
          <w:b/>
          <w:b/>
          <w:lang w:val="en-US"/>
        </w:rPr>
      </w:pPr>
      <w:r>
        <w:rPr>
          <w:b/>
          <w:lang w:val="en-US"/>
        </w:rPr>
        <w:t>Description</w:t>
      </w:r>
    </w:p>
    <w:p>
      <w:pPr>
        <w:pStyle w:val="Normal"/>
        <w:tabs>
          <w:tab w:val="clear" w:pos="284"/>
          <w:tab w:val="left" w:pos="1440" w:leader="none"/>
        </w:tabs>
        <w:rPr>
          <w:b/>
          <w:b/>
        </w:rPr>
      </w:pPr>
      <w:r>
        <w:rPr>
          <w:b/>
        </w:rPr>
        <w:t>Use case 1: Internet access with Parental control and personal firewall</w:t>
      </w:r>
    </w:p>
    <w:p>
      <w:pPr>
        <w:pStyle w:val="Normal"/>
        <w:tabs>
          <w:tab w:val="clear" w:pos="284"/>
          <w:tab w:val="left" w:pos="1440" w:leader="none"/>
        </w:tabs>
        <w:rPr/>
      </w:pPr>
      <w:r>
        <w:rPr/>
        <w:t>The kids leave their house and take a bus to their grandparents’ house.</w:t>
      </w:r>
    </w:p>
    <w:p>
      <w:pPr>
        <w:pStyle w:val="Normal"/>
        <w:tabs>
          <w:tab w:val="clear" w:pos="284"/>
          <w:tab w:val="left" w:pos="1440" w:leader="none"/>
        </w:tabs>
        <w:rPr/>
      </w:pPr>
      <w:r>
        <w:rPr/>
        <w:t>The operator specific services, like parental control and personal firewall, are invoked for specific users and terminals from both home network and from mobile network; this allows the kids to get the same service and filtering inside the home, in the bus going to grandparents and at the grandparents. In this use case the grandparents have a separate service provider than the family but the services will still be provided by the service provider where the family has a subscription.</w:t>
      </w:r>
    </w:p>
    <w:p>
      <w:pPr>
        <w:pStyle w:val="Normal"/>
        <w:tabs>
          <w:tab w:val="clear" w:pos="284"/>
          <w:tab w:val="left" w:pos="1440" w:leader="none"/>
        </w:tabs>
        <w:rPr>
          <w:b/>
          <w:b/>
        </w:rPr>
      </w:pPr>
      <w:r>
        <w:rPr>
          <w:b/>
        </w:rPr>
        <w:t>Use case 2: Voice/Multimedia and Charging</w:t>
      </w:r>
    </w:p>
    <w:p>
      <w:pPr>
        <w:pStyle w:val="Normal"/>
        <w:tabs>
          <w:tab w:val="clear" w:pos="284"/>
          <w:tab w:val="left" w:pos="1440" w:leader="none"/>
        </w:tabs>
        <w:overflowPunct w:val="true"/>
        <w:autoSpaceDE w:val="true"/>
        <w:textAlignment w:val="auto"/>
        <w:rPr/>
      </w:pPr>
      <w:r>
        <w:rPr/>
        <w:t>The father travels home after work while talking on the phone with his colleague.</w:t>
      </w:r>
    </w:p>
    <w:p>
      <w:pPr>
        <w:pStyle w:val="Normal"/>
        <w:tabs>
          <w:tab w:val="clear" w:pos="284"/>
          <w:tab w:val="left" w:pos="1440" w:leader="none"/>
        </w:tabs>
        <w:rPr/>
      </w:pPr>
      <w:r>
        <w:rPr/>
        <w:t>The ongoing Voice/Multimedia call between the father and his colleague is maintained while switching over between LTE Wide area and residential fixed broadband WLAN network and charging for home-based access is applied when in home. Bandwidth and QoS is maintained for the duration of the call to guarantee the same service delivery.</w:t>
      </w:r>
    </w:p>
    <w:p>
      <w:pPr>
        <w:pStyle w:val="Normal"/>
        <w:tabs>
          <w:tab w:val="clear" w:pos="284"/>
          <w:tab w:val="left" w:pos="1440" w:leader="none"/>
        </w:tabs>
        <w:overflowPunct w:val="true"/>
        <w:autoSpaceDE w:val="true"/>
        <w:textAlignment w:val="auto"/>
        <w:rPr>
          <w:b/>
          <w:b/>
        </w:rPr>
      </w:pPr>
      <w:r>
        <w:rPr>
          <w:b/>
        </w:rPr>
        <w:t>Use case 3: Video</w:t>
      </w:r>
    </w:p>
    <w:p>
      <w:pPr>
        <w:pStyle w:val="Normal"/>
        <w:tabs>
          <w:tab w:val="clear" w:pos="284"/>
          <w:tab w:val="left" w:pos="1440" w:leader="none"/>
        </w:tabs>
        <w:rPr/>
      </w:pPr>
      <w:r>
        <w:rPr/>
        <w:t xml:space="preserve">The kids in the backseat of the car are watching an Internet TV show on their laptop using LTE while driving home from the grandparent’s house. </w:t>
      </w:r>
    </w:p>
    <w:p>
      <w:pPr>
        <w:pStyle w:val="Normal"/>
        <w:rPr/>
      </w:pPr>
      <w:r>
        <w:rPr/>
        <w:t>The TV show is sent from an Internet TV provider. Once home the terminal detects indoor WLAN coverage where the subscriber has a wifi Residential Gateway connected to his Fixed Broadband network. The user or the terminal automatically may select to switch the IP connection to the wireline broadband connection and enable the user to resume watching the same TV show on the same laptop, possibly with a better quality picture as allowed by the available bandwidth, user-specific policy, network policy and QoS setting.</w:t>
      </w:r>
      <w:r>
        <w:br w:type="page"/>
      </w:r>
    </w:p>
    <w:p>
      <w:pPr>
        <w:pStyle w:val="Heading8"/>
        <w:bidi w:val="0"/>
        <w:ind w:start="0" w:hanging="0"/>
        <w:jc w:val="start"/>
        <w:rPr/>
      </w:pPr>
      <w:bookmarkStart w:id="65" w:name="__RefHeading___Toc273724019"/>
      <w:bookmarkEnd w:id="65"/>
      <w:r>
        <w:rPr/>
        <w:t>Annex B (Normative):</w:t>
        <w:br/>
        <w:t>Evolved Packet System (EPS) applicable specifications</w:t>
      </w:r>
    </w:p>
    <w:p>
      <w:pPr>
        <w:pStyle w:val="Normal"/>
        <w:rPr/>
      </w:pPr>
      <w:r>
        <w:rPr/>
        <w:t>The specifications listed in clause B.1contain requirements applicable to the Evolved Packet System (EPS).</w:t>
      </w:r>
    </w:p>
    <w:p>
      <w:pPr>
        <w:pStyle w:val="Heading1"/>
        <w:bidi w:val="0"/>
        <w:ind w:start="1134" w:hanging="1134"/>
        <w:jc w:val="start"/>
        <w:rPr/>
      </w:pPr>
      <w:bookmarkStart w:id="66" w:name="__RefHeading___Toc2153_3320553937"/>
      <w:bookmarkStart w:id="67" w:name="__RefHeading___Toc273724020"/>
      <w:bookmarkEnd w:id="66"/>
      <w:r>
        <w:rPr/>
        <w:t>B.1</w:t>
        <w:tab/>
        <w:t>EPS Applicable Specifications</w:t>
      </w:r>
      <w:bookmarkEnd w:id="67"/>
      <w:r>
        <w:rPr/>
        <w:tab/>
      </w:r>
    </w:p>
    <w:tbl>
      <w:tblPr>
        <w:tblW w:w="9867" w:type="dxa"/>
        <w:jc w:val="start"/>
        <w:tblInd w:w="-5" w:type="dxa"/>
        <w:tblCellMar>
          <w:top w:w="0" w:type="dxa"/>
          <w:start w:w="108" w:type="dxa"/>
          <w:bottom w:w="0" w:type="dxa"/>
          <w:end w:w="108" w:type="dxa"/>
        </w:tblCellMar>
      </w:tblPr>
      <w:tblGrid>
        <w:gridCol w:w="940"/>
        <w:gridCol w:w="8927"/>
      </w:tblGrid>
      <w:tr>
        <w:trPr/>
        <w:tc>
          <w:tcPr>
            <w:tcW w:w="940" w:type="dxa"/>
            <w:tcBorders>
              <w:top w:val="single" w:sz="4" w:space="0" w:color="000000"/>
              <w:start w:val="single" w:sz="4" w:space="0" w:color="000000"/>
              <w:bottom w:val="single" w:sz="4" w:space="0" w:color="000000"/>
            </w:tcBorders>
            <w:shd w:fill="D9D9D9" w:val="clear"/>
          </w:tcPr>
          <w:p>
            <w:pPr>
              <w:pStyle w:val="TAH"/>
              <w:rPr/>
            </w:pPr>
            <w:r>
              <w:rPr/>
              <w:t>TS</w:t>
            </w:r>
          </w:p>
        </w:tc>
        <w:tc>
          <w:tcPr>
            <w:tcW w:w="8927" w:type="dxa"/>
            <w:tcBorders>
              <w:top w:val="single" w:sz="4" w:space="0" w:color="000000"/>
              <w:start w:val="single" w:sz="4" w:space="0" w:color="000000"/>
              <w:bottom w:val="single" w:sz="4" w:space="0" w:color="000000"/>
              <w:end w:val="single" w:sz="4" w:space="0" w:color="000000"/>
            </w:tcBorders>
            <w:shd w:fill="D9D9D9" w:val="clear"/>
          </w:tcPr>
          <w:p>
            <w:pPr>
              <w:pStyle w:val="TAH"/>
              <w:rPr/>
            </w:pPr>
            <w:r>
              <w:rPr/>
              <w:t>Title</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21.905</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t>Vocabulary for 3GPP Specifications</w:t>
            </w:r>
          </w:p>
        </w:tc>
      </w:tr>
      <w:tr>
        <w:trPr/>
        <w:tc>
          <w:tcPr>
            <w:tcW w:w="940" w:type="dxa"/>
            <w:tcBorders>
              <w:top w:val="single" w:sz="4" w:space="0" w:color="000000"/>
              <w:start w:val="single" w:sz="4" w:space="0" w:color="000000"/>
              <w:bottom w:val="single" w:sz="4" w:space="0" w:color="000000"/>
            </w:tcBorders>
          </w:tcPr>
          <w:p>
            <w:pPr>
              <w:pStyle w:val="TAL"/>
              <w:rPr/>
            </w:pPr>
            <w:r>
              <w:rPr/>
              <w:t>22.011</w:t>
            </w:r>
          </w:p>
        </w:tc>
        <w:tc>
          <w:tcPr>
            <w:tcW w:w="8927" w:type="dxa"/>
            <w:tcBorders>
              <w:top w:val="single" w:sz="4" w:space="0" w:color="000000"/>
              <w:start w:val="single" w:sz="4" w:space="0" w:color="000000"/>
              <w:bottom w:val="single" w:sz="4" w:space="0" w:color="000000"/>
              <w:end w:val="single" w:sz="4" w:space="0" w:color="000000"/>
            </w:tcBorders>
          </w:tcPr>
          <w:p>
            <w:pPr>
              <w:pStyle w:val="TAL"/>
              <w:rPr/>
            </w:pPr>
            <w:r>
              <w:rPr>
                <w:rFonts w:eastAsia="MS Mincho;ＭＳ 明朝"/>
              </w:rPr>
              <w:t>Service accessibility</w:t>
            </w:r>
            <w:r>
              <w:rPr>
                <w:rFonts w:eastAsia="MS Mincho;ＭＳ 明朝" w:cs="Arial"/>
                <w:color w:val="000000"/>
              </w:rPr>
              <w:t xml:space="preserve"> See note</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22.016</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International Mobile Equipment Identities (IMEI)</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22.022</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Personalisation of Mobile Equipment (ME); Mobile functionality specification</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22.030</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Man-Machine Interface (MMI) of the User Equipment (UE)</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22.038</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USIM Application Toolkit (USAT/SAT); Service description;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22.041</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Operator Determined Call Barring</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22.042</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Network Identity and Time Zone (NITZ) service description;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22.066</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Support of Mobile Number Portability (MNP);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22.067</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enhanced Multi-Level Precedence and Pre-emption service (eMLPP);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22.071</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Location Services (LCS); Service description;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22.078</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Customised Applications for Mobile network Enhanced Logic (CAMEL)</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22.101</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Service Principles</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22.105</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Services and Service Capabilities</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22.115</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Charging and Billing</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22.129</w:t>
            </w:r>
          </w:p>
        </w:tc>
        <w:tc>
          <w:tcPr>
            <w:tcW w:w="8927" w:type="dxa"/>
            <w:tcBorders>
              <w:top w:val="single" w:sz="4" w:space="0" w:color="000000"/>
              <w:start w:val="single" w:sz="4" w:space="0" w:color="000000"/>
              <w:bottom w:val="single" w:sz="4" w:space="0" w:color="000000"/>
              <w:end w:val="single" w:sz="4" w:space="0" w:color="000000"/>
            </w:tcBorders>
          </w:tcPr>
          <w:p>
            <w:pPr>
              <w:pStyle w:val="TAL"/>
              <w:rPr/>
            </w:pPr>
            <w:r>
              <w:rPr>
                <w:rFonts w:eastAsia="MS Mincho;ＭＳ 明朝"/>
              </w:rPr>
              <w:t>Handover requirements between UTRAN and GERAN or other radio systems</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22.146</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lang w:val="en-US"/>
              </w:rPr>
              <w:t>Multimedia Broadcast/Multicast Service (MBMS);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22.153</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Multimedia priority service</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22.173</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IP Multimedia Core Network Subsystem (IMS) Multimedia Telephony Service and supplementary services;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22.174</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lang w:val="it-IT"/>
              </w:rPr>
              <w:t>Push service;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22.182</w:t>
            </w:r>
          </w:p>
        </w:tc>
        <w:tc>
          <w:tcPr>
            <w:tcW w:w="8927" w:type="dxa"/>
            <w:tcBorders>
              <w:top w:val="single" w:sz="4" w:space="0" w:color="000000"/>
              <w:start w:val="single" w:sz="4" w:space="0" w:color="000000"/>
              <w:bottom w:val="single" w:sz="4" w:space="0" w:color="000000"/>
              <w:end w:val="single" w:sz="4" w:space="0" w:color="000000"/>
            </w:tcBorders>
          </w:tcPr>
          <w:p>
            <w:pPr>
              <w:pStyle w:val="TAL"/>
              <w:rPr/>
            </w:pPr>
            <w:r>
              <w:rPr>
                <w:rFonts w:eastAsia="MS Mincho;ＭＳ 明朝"/>
              </w:rPr>
              <w:t xml:space="preserve">Customized Alerting Tones (CAT) Requirements </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22.226</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Global text telephony (GTT); Stage 1: Service description</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22.228</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Service requirements for the Internet Protocol (IP) multimedia core network subsystem (IMS);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22.233</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Transparent end-to-end packet-switched streaming service;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22.234</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Requirements on 3GPP system to Wireless Local Area Network (WLAN) interworking</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22.240</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Service requirements for 3GPP Generic User Profile (GUP);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22.242</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Digital Rights Management (DRM);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22.246</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Multimedia Broadcast/Multicast Service (MBMS) user services;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22.250</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IP Multimedia Subsystem (IMS) Group Management;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22.259</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Service requirements for Personal Network Management (PNM);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22.279</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Combined Circuit Switched (CS) and IP Multimedia Subsystem (IMS) sessions; Stage 1</w:t>
            </w:r>
          </w:p>
        </w:tc>
      </w:tr>
      <w:tr>
        <w:trPr/>
        <w:tc>
          <w:tcPr>
            <w:tcW w:w="940" w:type="dxa"/>
            <w:tcBorders>
              <w:top w:val="single" w:sz="4" w:space="0" w:color="000000"/>
              <w:start w:val="single" w:sz="4" w:space="0" w:color="000000"/>
              <w:bottom w:val="single" w:sz="4" w:space="0" w:color="000000"/>
            </w:tcBorders>
          </w:tcPr>
          <w:p>
            <w:pPr>
              <w:pStyle w:val="TAL"/>
              <w:rPr>
                <w:rFonts w:eastAsia="MS Mincho;ＭＳ 明朝"/>
              </w:rPr>
            </w:pPr>
            <w:r>
              <w:rPr>
                <w:rFonts w:eastAsia="MS Mincho;ＭＳ 明朝"/>
              </w:rPr>
              <w:t>22.340</w:t>
            </w:r>
          </w:p>
        </w:tc>
        <w:tc>
          <w:tcPr>
            <w:tcW w:w="8927" w:type="dxa"/>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rFonts w:eastAsia="MS Mincho;ＭＳ 明朝"/>
              </w:rPr>
              <w:t>IP Multimedia Subsystem (IMS) messaging; Stage 1</w:t>
            </w:r>
          </w:p>
        </w:tc>
      </w:tr>
      <w:tr>
        <w:trPr/>
        <w:tc>
          <w:tcPr>
            <w:tcW w:w="9867" w:type="dxa"/>
            <w:gridSpan w:val="2"/>
            <w:tcBorders>
              <w:top w:val="single" w:sz="4" w:space="0" w:color="000000"/>
              <w:start w:val="single" w:sz="4" w:space="0" w:color="000000"/>
              <w:bottom w:val="single" w:sz="4" w:space="0" w:color="000000"/>
              <w:end w:val="single" w:sz="4" w:space="0" w:color="000000"/>
            </w:tcBorders>
          </w:tcPr>
          <w:p>
            <w:pPr>
              <w:pStyle w:val="TAL"/>
              <w:rPr>
                <w:rFonts w:eastAsia="MS Mincho;ＭＳ 明朝"/>
              </w:rPr>
            </w:pPr>
            <w:r>
              <w:rPr>
                <w:lang w:val="en-US"/>
              </w:rPr>
              <w:t xml:space="preserve">Note: </w:t>
            </w:r>
            <w:r>
              <w:rPr>
                <w:lang w:val="en-US" w:eastAsia="en-US"/>
              </w:rPr>
              <w:t xml:space="preserve">In case the UE is connected to the PLMN via a non-3GPP access, then the PLMN </w:t>
            </w:r>
            <w:r>
              <w:rPr>
                <w:lang w:val="en-US"/>
              </w:rPr>
              <w:t>(</w:t>
            </w:r>
            <w:r>
              <w:rPr>
                <w:lang w:val="en-US" w:eastAsia="en-US"/>
              </w:rPr>
              <w:t>re</w:t>
            </w:r>
            <w:r>
              <w:rPr>
                <w:lang w:val="en-US"/>
              </w:rPr>
              <w:t>)</w:t>
            </w:r>
            <w:r>
              <w:rPr>
                <w:lang w:val="en-US" w:eastAsia="en-US"/>
              </w:rPr>
              <w:t>selection procedures specified for that access technology may be executed.</w:t>
            </w:r>
          </w:p>
        </w:tc>
      </w:tr>
    </w:tbl>
    <w:p>
      <w:pPr>
        <w:pStyle w:val="Normal"/>
        <w:rPr/>
      </w:pPr>
      <w:r>
        <w:rPr/>
      </w:r>
      <w:r>
        <w:br w:type="page"/>
      </w:r>
    </w:p>
    <w:p>
      <w:pPr>
        <w:pStyle w:val="Heading8"/>
        <w:bidi w:val="0"/>
        <w:ind w:start="0" w:hanging="0"/>
        <w:jc w:val="start"/>
        <w:rPr/>
      </w:pPr>
      <w:bookmarkStart w:id="68" w:name="__RefHeading___Toc273724021"/>
      <w:bookmarkEnd w:id="68"/>
      <w:r>
        <w:rPr/>
        <w:t>Annex C (informative):</w:t>
        <w:br/>
        <w:t>Change history</w:t>
      </w:r>
    </w:p>
    <w:p>
      <w:pPr>
        <w:pStyle w:val="TH"/>
        <w:rPr/>
      </w:pPr>
      <w:r>
        <w:rPr/>
      </w:r>
      <w:bookmarkStart w:id="69" w:name="historyclause"/>
      <w:bookmarkStart w:id="70" w:name="historyclause"/>
      <w:bookmarkEnd w:id="70"/>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SP-070128</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S1-070187</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Clarification on QoS classes for evolved 3GPP system</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SP-070127</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S1-070197</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0002</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Provision of access network information to the UE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SP-070365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S1-070806</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0003</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Requirement for handovers between LTE and 3GPP2 access networks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SP-36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eastAsia="MS Mincho;ＭＳ 明朝" w:cs="Arial" w:ascii="Arial" w:hAnsi="Arial"/>
                <w:color w:val="000000"/>
                <w:sz w:val="16"/>
                <w:szCs w:val="16"/>
              </w:rPr>
              <w:t>SP-070369</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S1-070556</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0005</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napToGrid w:val="false"/>
              <w:spacing w:before="0" w:after="0"/>
              <w:rPr>
                <w:rFonts w:ascii="Arial" w:hAnsi="Arial" w:cs="Arial"/>
                <w:sz w:val="16"/>
              </w:rPr>
            </w:pPr>
            <w:r>
              <w:rPr>
                <w:rFonts w:cs="Arial" w:ascii="Arial" w:hAnsi="Arial"/>
                <w:sz w:val="16"/>
              </w:rPr>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D</w:t>
            </w:r>
          </w:p>
        </w:tc>
        <w:tc>
          <w:tcPr>
            <w:tcW w:w="24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Editorial correction for performance requirements for evolved 3GPP system</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8.1.0</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8.2.0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SP-070367</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S1-070807</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0006</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Performance requirements for evolved 3GPP system</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SP-070370</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S1-070764</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0008</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Requirement for national roaming between LTE-only operators and 2G/3G-only  operators</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SP-070483</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S1-070805</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0009</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5</w:t>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Requirements for service continuity between 3GPP system and WiMAX</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S1-071324</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Addition of 3GPP reference for the evolved 3GPP packet system (EPS)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S1-071096</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Multiple IP session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S1-071097</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Voice service continuity between 3GPP RAT and non 3GPP RAT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S1-070994</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Alignment of terminology with SA2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S1-071122</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Access network discovery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SP-070855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S1-071856</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Support for efficient delivery of text-based broadcast messages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SP-070855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S1-071912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0022</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Emergency Call Support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SP-070856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S1-071913</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0015</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Enhancements to Access network discovery and steering of access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SP-070856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S1-071915</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0017</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Multi-access MBMS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SP-070856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S1-071916</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0018</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QoS change requirement clarification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SP-070929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0024</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Addition of list of applicable specifications for the EPS and amended scope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SP-080306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S1-080740</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0028</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Clarification of EPS access using pre-Rel-8 USIMs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SP-080306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S1-080720</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0030</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WIMAX Forum specification reference in TS 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Creation of v.9.0.0. Content identical to 8.4.0 + CRs 28r2 and 30r1 (but not including CR 27r1, applicable to Rel-8 only, to remove Features which Stage 3 was not completed on time)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SP-080495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S1-082018</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0037</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pPr>
            <w:r>
              <w:rPr>
                <w:rFonts w:eastAsia="MS Mincho;ＭＳ 明朝" w:cs="Arial" w:ascii="Arial" w:hAnsi="Arial"/>
                <w:color w:val="000000"/>
                <w:sz w:val="16"/>
                <w:szCs w:val="16"/>
              </w:rPr>
              <w:t>Service continuity (mirror to a Rel-8 CR)</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SP-080639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0039</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Access Network Discovery and Steering of Access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SP-080495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S1-082398</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0041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Update IP session control and local breakout requirements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SP-41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SP-080495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S1-082386</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0043</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3</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Requirement on support of CS Fallback</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SP-080652</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0043</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5</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De-implementation of CR43r3 and implementation of 43r5, as approved during SA#41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eastAsia="MS Mincho;ＭＳ 明朝" w:cs="Arial" w:ascii="Arial" w:hAnsi="Arial"/>
                <w:color w:val="000000"/>
                <w:sz w:val="16"/>
                <w:szCs w:val="16"/>
              </w:rPr>
              <w:t>9.1.0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SP-080774</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S1-083114</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0045</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Deletion of redundant reference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S1-083465</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0049</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Terminal Identification of 3GPP and 3GPP2 devices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SP-080778</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S1-084334</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Support for Multimedia Priority Service in EPS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S1-084368</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0054</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EPS operational deployment and mobility optimization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S1-084069</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0055</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Removal of chapter 6.1.2 and 6.1.3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S1-084425</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0056</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Enhanced ANDSF Requirements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S1-084414</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0057</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Basic support for multiaccess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S1-084363</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0058</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Adding an appendix with FMC uses cases to 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SP-090417</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S1-091153rev</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0062</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Access Technology Selection across PLMNs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SAES</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SP-090371</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S1-091169</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0066</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Move sentence about non-3GPP access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SAES</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SP-090371</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S1-091352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0067</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Frequency of Scanning for Different Access Technologies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SAES</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SP-090476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S1-093272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0060</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Alignment about accepting/rejecting CSFB</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eastAsia="MS Mincho;ＭＳ 明朝" w:cs="Arial" w:ascii="Arial" w:hAnsi="Arial"/>
                <w:color w:val="000000"/>
                <w:sz w:val="16"/>
                <w:szCs w:val="16"/>
              </w:rPr>
              <w:t>9.3.0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eastAsia="MS Mincho;ＭＳ 明朝" w:cs="Arial" w:ascii="Arial" w:hAnsi="Arial"/>
                <w:color w:val="000000"/>
                <w:sz w:val="16"/>
                <w:szCs w:val="16"/>
              </w:rPr>
              <w:t>9.4.0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SP-090843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S1-094500</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0070</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One active policy ruleset in ANDSF</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9.4.0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eANDSF</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SP-090904</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0071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7</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tabs>
                <w:tab w:val="clear" w:pos="284"/>
                <w:tab w:val="left" w:pos="665" w:leader="none"/>
              </w:tabs>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Adding of IFOM Requirements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9.5.0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IFOM</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SP-100185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S1-100236</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0080</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5</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Requirements for Fixed Mobile Interworking</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SP-100575</w:t>
            </w:r>
          </w:p>
        </w:tc>
        <w:tc>
          <w:tcPr>
            <w:tcW w:w="992"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S1-102056</w:t>
            </w:r>
          </w:p>
        </w:tc>
        <w:tc>
          <w:tcPr>
            <w:tcW w:w="709"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0089</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Removal of references to 3GPP OSA</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bl>
    <w:p>
      <w:pPr>
        <w:pStyle w:val="Normal"/>
        <w:widowControl/>
        <w:overflowPunct w:val="false"/>
        <w:autoSpaceDE w:val="false"/>
        <w:bidi w:val="0"/>
        <w:spacing w:before="0" w:after="180"/>
        <w:textAlignment w:val="baseline"/>
        <w:rPr/>
      </w:pPr>
      <w:r>
        <w:rPr/>
        <w:t xml:space="preserve"> </w:t>
      </w:r>
    </w:p>
    <w:sectPr>
      <w:headerReference w:type="default" r:id="rId18"/>
      <w:footerReference w:type="default" r:id="rId1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2">
    <w:charset w:val="02"/>
    <w:family w:val="roman"/>
    <w:pitch w:val="variable"/>
  </w:font>
  <w:font w:name="StarSymbol">
    <w:altName w:val="Arial Unicode MS"/>
    <w:charset w:val="00" w:characterSet="windows-1252"/>
    <w:family w:val="auto"/>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Arial Black">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22.278 V10.2.0 (2010-09)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22.278 V10.2.0 (2010-09)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0">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004"/>
        </w:tabs>
        <w:ind w:start="1004" w:hanging="360"/>
      </w:pPr>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Wingdings 2"/>
      <w:sz w:val="18"/>
      <w:szCs w:val="18"/>
    </w:rPr>
  </w:style>
  <w:style w:type="character" w:styleId="WW8Num3z1">
    <w:name w:val="WW8Num3z1"/>
    <w:qFormat/>
    <w:rPr>
      <w:rFonts w:ascii="Wingdings 2" w:hAnsi="Wingdings 2" w:cs="Wingdings 2"/>
      <w:sz w:val="18"/>
      <w:szCs w:val="18"/>
    </w:rPr>
  </w:style>
  <w:style w:type="character" w:styleId="WW8Num3z2">
    <w:name w:val="WW8Num3z2"/>
    <w:qFormat/>
    <w:rPr>
      <w:rFonts w:ascii="StarSymbol;Times New Roman" w:hAnsi="StarSymbol;Times New Roman" w:cs="Wingdings 2"/>
      <w:sz w:val="18"/>
      <w:szCs w:val="18"/>
    </w:rPr>
  </w:style>
  <w:style w:type="character" w:styleId="WW8Num4z0">
    <w:name w:val="WW8Num4z0"/>
    <w:qFormat/>
    <w:rPr>
      <w:rFonts w:ascii="Arial" w:hAnsi="Arial" w:eastAsia="MS Mincho;ＭＳ 明朝"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z w:val="32"/>
    </w:rPr>
  </w:style>
  <w:style w:type="character" w:styleId="WW8Num9z0">
    <w:name w:val="WW8Num9z0"/>
    <w:qFormat/>
    <w:rPr>
      <w:rFonts w:ascii="Times New Roman" w:hAnsi="Times New Roman" w:eastAsia="MS Mincho;ＭＳ 明朝" w:cs="Times New Roman"/>
      <w:b w:val="false"/>
    </w:rPr>
  </w:style>
  <w:style w:type="character" w:styleId="WW8Num9z1">
    <w:name w:val="WW8Num9z1"/>
    <w:qFormat/>
    <w:rPr>
      <w:rFonts w:ascii="Wingdings" w:hAnsi="Wingdings" w:cs="Wingdings"/>
    </w:rPr>
  </w:style>
  <w:style w:type="character" w:styleId="WW8Num10z0">
    <w:name w:val="WW8Num10z0"/>
    <w:qFormat/>
    <w:rPr>
      <w:rFonts w:ascii="Wingdings" w:hAnsi="Wingdings" w:cs="Wingdings"/>
      <w:color w:val="000000"/>
      <w:sz w:val="16"/>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Arial" w:hAnsi="Arial" w:eastAsia="MS Mincho;ＭＳ 明朝"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sz w:val="24"/>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eastAsia="Times New Roman"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rPr>
  </w:style>
  <w:style w:type="character" w:styleId="WW8Num15z1">
    <w:name w:val="WW8Num15z1"/>
    <w:qFormat/>
    <w:rPr>
      <w:rFonts w:ascii="Times New Roman" w:hAnsi="Times New Roman"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Msoins">
    <w:name w:val="msoins"/>
    <w:basedOn w:val="DefaultParagraphFont"/>
    <w:qFormat/>
    <w:rPr/>
  </w:style>
  <w:style w:type="character" w:styleId="NOChar">
    <w:name w:val="NO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uppressAutoHyphens w:val="true"/>
      <w:spacing w:lineRule="auto" w:line="480" w:before="0" w:after="120"/>
    </w:pPr>
    <w:rPr>
      <w:rFonts w:ascii="Arial" w:hAnsi="Arial" w:cs="Arial"/>
    </w:rPr>
  </w:style>
  <w:style w:type="paragraph" w:styleId="BalloonText">
    <w:name w:val="Balloon Text"/>
    <w:basedOn w:val="Normal"/>
    <w:qFormat/>
    <w:pPr/>
    <w:rPr>
      <w:rFonts w:ascii="Tahoma" w:hAnsi="Tahoma" w:cs="Tahoma"/>
      <w:sz w:val="16"/>
      <w:szCs w:val="16"/>
    </w:rPr>
  </w:style>
  <w:style w:type="paragraph" w:styleId="Heading11">
    <w:name w:val="heading1"/>
    <w:basedOn w:val="Normal"/>
    <w:qFormat/>
    <w:pPr>
      <w:keepNext w:val="true"/>
      <w:overflowPunct w:val="true"/>
      <w:autoSpaceDE w:val="true"/>
      <w:spacing w:before="240" w:after="180"/>
      <w:ind w:start="1134" w:hanging="1134"/>
      <w:textAlignment w:val="auto"/>
    </w:pPr>
    <w:rPr>
      <w:rFonts w:ascii="Arial" w:hAnsi="Arial" w:eastAsia="맑은 고딕;Arial Unicode MS" w:cs="Arial"/>
      <w:sz w:val="36"/>
      <w:szCs w:val="36"/>
      <w:lang w:val="en-US" w:eastAsia="ko-KR"/>
    </w:rPr>
  </w:style>
  <w:style w:type="paragraph" w:styleId="DefaultParagraphFontParaCharCharChar">
    <w:name w:val="Default Paragraph Font Para Ch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yperlink" Target="http://www.wimaxforum.org/technology/documents/WiMAX_Forum_Mobile_System_Profile_v1_2_2.pdf"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2009-12-18T22:55:00Z</dcterms:created>
  <dc:creator>MCC Support</dc:creator>
  <dc:description/>
  <cp:keywords>UMTS LTE architecture</cp:keywords>
  <dc:language>en-US</dc:language>
  <cp:lastModifiedBy>Alain Sultan</cp:lastModifiedBy>
  <cp:lastPrinted>2006-07-04T14:17:00Z</cp:lastPrinted>
  <dcterms:modified xsi:type="dcterms:W3CDTF">2010-10-01T18:17:00Z</dcterms:modified>
  <cp:revision>12</cp:revision>
  <dc:subject>Service requirements for the Evolved Packet System (EPS) (Release 9)</dc:subject>
  <dc:title>3GPP TS 22.278</dc:title>
</cp:coreProperties>
</file>