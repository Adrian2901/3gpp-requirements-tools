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21.201 </w:t>
                            </w:r>
                            <w:r>
                              <w:rPr/>
                              <w:t xml:space="preserve">V10.4.0 </w:t>
                            </w:r>
                            <w:r>
                              <w:rPr>
                                <w:sz w:val="32"/>
                              </w:rPr>
                              <w:t>(2014-06)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21.201 </w:t>
                      </w:r>
                      <w:r>
                        <w:rPr/>
                        <w:t xml:space="preserve">V10.4.0 </w:t>
                      </w:r>
                      <w:r>
                        <w:rPr>
                          <w:sz w:val="32"/>
                        </w:rPr>
                        <w:t>(2014-06)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Technical Specifications and Technical Reports for an </w:t>
                              <w:br/>
                              <w:t xml:space="preserve">Evolved Packet System (EPS) based 3GPP system </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Technical Specifications and Technical Reports for an </w:t>
                        <w:br/>
                        <w:t xml:space="preserve">Evolved Packet System (EPS) based 3GPP system </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229923376"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1561838079"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215255" cy="452755"/>
                <wp:effectExtent l="0" t="0" r="0" b="0"/>
                <wp:wrapTopAndBottom/>
                <wp:docPr id="9" name="Frame7"/>
                <a:graphic xmlns:a="http://schemas.openxmlformats.org/drawingml/2006/main">
                  <a:graphicData uri="http://schemas.microsoft.com/office/word/2010/wordprocessingShape">
                    <wps:wsp>
                      <wps:cNvSpPr txBox="1"/>
                      <wps:spPr>
                        <a:xfrm>
                          <a:off x="0" y="0"/>
                          <a:ext cx="52152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Packet Mode, Architecture</w:t>
                            </w:r>
                          </w:p>
                        </w:txbxContent>
                      </wps:txbx>
                      <wps:bodyPr anchor="t" lIns="0" tIns="0" rIns="0" bIns="12700">
                        <a:noAutofit/>
                      </wps:bodyPr>
                    </wps:wsp>
                  </a:graphicData>
                </a:graphic>
              </wp:anchor>
            </w:drawing>
          </mc:Choice>
          <mc:Fallback>
            <w:pict>
              <v:rect fillcolor="#FFFFFF" style="position:absolute;rotation:0;width:410.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Packet Mode,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91887809">
            <w:r>
              <w:rPr>
                <w:rStyle w:val="IndexLink"/>
              </w:rPr>
              <w:t>4</w:t>
            </w:r>
          </w:hyperlink>
        </w:p>
        <w:p>
          <w:pPr>
            <w:pStyle w:val="Contents1"/>
            <w:tabs>
              <w:tab w:val="clear" w:pos="9639"/>
              <w:tab w:val="right" w:pos="9640" w:leader="dot"/>
            </w:tabs>
            <w:bidi w:val="0"/>
            <w:jc w:val="start"/>
            <w:rPr/>
          </w:pPr>
          <w:r>
            <w:rPr/>
            <w:t>1 Scope</w:t>
            <w:tab/>
          </w:r>
          <w:hyperlink w:anchor="__RefHeading___Toc391887810">
            <w:r>
              <w:rPr>
                <w:rStyle w:val="IndexLink"/>
              </w:rPr>
              <w:t>5</w:t>
            </w:r>
          </w:hyperlink>
        </w:p>
        <w:p>
          <w:pPr>
            <w:pStyle w:val="Contents1"/>
            <w:tabs>
              <w:tab w:val="clear" w:pos="9639"/>
              <w:tab w:val="right" w:pos="9640" w:leader="dot"/>
            </w:tabs>
            <w:bidi w:val="0"/>
            <w:jc w:val="start"/>
            <w:rPr/>
          </w:pPr>
          <w:r>
            <w:rPr/>
            <w:t>2 References</w:t>
            <w:tab/>
          </w:r>
          <w:hyperlink w:anchor="__RefHeading___Toc391887811">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391887812">
            <w:r>
              <w:rPr>
                <w:rStyle w:val="IndexLink"/>
              </w:rPr>
              <w:t>5</w:t>
            </w:r>
          </w:hyperlink>
        </w:p>
        <w:p>
          <w:pPr>
            <w:pStyle w:val="Contents2"/>
            <w:tabs>
              <w:tab w:val="clear" w:pos="9639"/>
              <w:tab w:val="right" w:pos="9640" w:leader="dot"/>
            </w:tabs>
            <w:bidi w:val="0"/>
            <w:jc w:val="start"/>
            <w:rPr/>
          </w:pPr>
          <w:r>
            <w:rPr/>
            <w:t>3.1 Definitions</w:t>
            <w:tab/>
          </w:r>
          <w:hyperlink w:anchor="__RefHeading___Toc391887813">
            <w:r>
              <w:rPr>
                <w:rStyle w:val="IndexLink"/>
              </w:rPr>
              <w:t>5</w:t>
            </w:r>
          </w:hyperlink>
        </w:p>
        <w:p>
          <w:pPr>
            <w:pStyle w:val="Contents2"/>
            <w:tabs>
              <w:tab w:val="clear" w:pos="9639"/>
              <w:tab w:val="right" w:pos="9640" w:leader="dot"/>
            </w:tabs>
            <w:bidi w:val="0"/>
            <w:jc w:val="start"/>
            <w:rPr/>
          </w:pPr>
          <w:r>
            <w:rPr/>
            <w:t>3.2 Symbols</w:t>
            <w:tab/>
          </w:r>
          <w:hyperlink w:anchor="__RefHeading___Toc391887814">
            <w:r>
              <w:rPr>
                <w:rStyle w:val="IndexLink"/>
              </w:rPr>
              <w:t>5</w:t>
            </w:r>
          </w:hyperlink>
        </w:p>
        <w:p>
          <w:pPr>
            <w:pStyle w:val="Contents2"/>
            <w:tabs>
              <w:tab w:val="clear" w:pos="9639"/>
              <w:tab w:val="right" w:pos="9640" w:leader="dot"/>
            </w:tabs>
            <w:bidi w:val="0"/>
            <w:jc w:val="start"/>
            <w:rPr/>
          </w:pPr>
          <w:r>
            <w:rPr/>
            <w:t>3.3 Abbreviations</w:t>
            <w:tab/>
          </w:r>
          <w:hyperlink w:anchor="__RefHeading___Toc391887815">
            <w:r>
              <w:rPr>
                <w:rStyle w:val="IndexLink"/>
              </w:rPr>
              <w:t>5</w:t>
            </w:r>
          </w:hyperlink>
        </w:p>
        <w:p>
          <w:pPr>
            <w:pStyle w:val="Contents1"/>
            <w:tabs>
              <w:tab w:val="clear" w:pos="9639"/>
              <w:tab w:val="right" w:pos="9640" w:leader="dot"/>
            </w:tabs>
            <w:bidi w:val="0"/>
            <w:jc w:val="start"/>
            <w:rPr/>
          </w:pPr>
          <w:r>
            <w:rPr/>
            <w:t>4 General</w:t>
            <w:tab/>
          </w:r>
          <w:hyperlink w:anchor="__RefHeading___Toc391887816">
            <w:r>
              <w:rPr>
                <w:rStyle w:val="IndexLink"/>
              </w:rPr>
              <w:t>5</w:t>
            </w:r>
          </w:hyperlink>
        </w:p>
        <w:p>
          <w:pPr>
            <w:pStyle w:val="Contents1"/>
            <w:tabs>
              <w:tab w:val="clear" w:pos="9639"/>
              <w:tab w:val="right" w:pos="9640" w:leader="dot"/>
            </w:tabs>
            <w:bidi w:val="0"/>
            <w:jc w:val="start"/>
            <w:rPr/>
          </w:pPr>
          <w:r>
            <w:rPr/>
            <w:t>5 Specifications and Reports</w:t>
            <w:tab/>
          </w:r>
          <w:hyperlink w:anchor="__RefHeading___Toc391887817">
            <w:r>
              <w:rPr>
                <w:rStyle w:val="IndexLink"/>
              </w:rPr>
              <w:t>6</w:t>
            </w:r>
          </w:hyperlink>
        </w:p>
        <w:p>
          <w:pPr>
            <w:pStyle w:val="Contents8"/>
            <w:tabs>
              <w:tab w:val="clear" w:pos="9639"/>
              <w:tab w:val="right" w:pos="9640" w:leader="dot"/>
            </w:tabs>
            <w:bidi w:val="0"/>
            <w:jc w:val="start"/>
            <w:rPr/>
          </w:pPr>
          <w:r>
            <w:rPr/>
            <w:t>Annex A (informative): Change history</w:t>
            <w:tab/>
          </w:r>
          <w:hyperlink w:anchor="__RefHeading___Toc391887818">
            <w:r>
              <w:rPr>
                <w:rStyle w:val="IndexLink"/>
              </w:rPr>
              <w:t>28</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7" w:name="__RefHeading___Toc3918878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91887810"/>
      <w:bookmarkEnd w:id="8"/>
      <w:r>
        <w:rPr/>
        <w:t>1</w:t>
        <w:tab/>
        <w:t>Scope</w:t>
      </w:r>
    </w:p>
    <w:p>
      <w:pPr>
        <w:pStyle w:val="Normal"/>
        <w:spacing w:before="100" w:after="100"/>
        <w:rPr>
          <w:sz w:val="24"/>
          <w:szCs w:val="24"/>
          <w:lang w:val="it-IT" w:eastAsia="en-GB"/>
        </w:rPr>
      </w:pPr>
      <w:r>
        <w:rPr>
          <w:iCs/>
          <w:lang w:val="it-IT" w:eastAsia="en-GB"/>
        </w:rPr>
        <w:t>The</w:t>
      </w:r>
      <w:r>
        <w:rPr>
          <w:iCs/>
          <w:sz w:val="24"/>
          <w:szCs w:val="24"/>
          <w:lang w:val="it-IT" w:eastAsia="en-GB"/>
        </w:rPr>
        <w:t xml:space="preserve"> </w:t>
      </w:r>
      <w:r>
        <w:rPr>
          <w:iCs/>
          <w:lang w:val="it-IT" w:eastAsia="en-GB"/>
        </w:rPr>
        <w:t>present document identifies the 3GPP system specifications for Release 8. The specifications and reports of 3GPP Release 10 have a major version number 10 (i.e. 10.x.y). The listed Specifications are required to build a system based on the Evolved Packet System.</w:t>
      </w:r>
    </w:p>
    <w:p>
      <w:pPr>
        <w:pStyle w:val="Normal"/>
        <w:spacing w:before="100" w:after="100"/>
        <w:rPr>
          <w:sz w:val="24"/>
          <w:szCs w:val="24"/>
          <w:lang w:eastAsia="en-GB"/>
        </w:rPr>
      </w:pPr>
      <w:r>
        <w:rPr>
          <w:iCs/>
          <w:lang w:val="it-IT" w:eastAsia="en-GB"/>
        </w:rPr>
        <w:t>The high-level architecture of such a system is defined in 3GPP TS 23.002 [2] (figure 1b).</w:t>
      </w:r>
    </w:p>
    <w:p>
      <w:pPr>
        <w:pStyle w:val="Heading1"/>
        <w:bidi w:val="0"/>
        <w:ind w:start="1134" w:hanging="1134"/>
        <w:jc w:val="start"/>
        <w:rPr/>
      </w:pPr>
      <w:bookmarkStart w:id="9" w:name="__RefHeading___Toc39188781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23.002: "Network architecture".</w:t>
      </w:r>
    </w:p>
    <w:p>
      <w:pPr>
        <w:pStyle w:val="Heading1"/>
        <w:bidi w:val="0"/>
        <w:ind w:start="1134" w:hanging="1134"/>
        <w:jc w:val="start"/>
        <w:rPr/>
      </w:pPr>
      <w:bookmarkStart w:id="10" w:name="__RefHeading___Toc391887812"/>
      <w:bookmarkEnd w:id="10"/>
      <w:r>
        <w:rPr/>
        <w:t>3</w:t>
        <w:tab/>
        <w:t>Definitions, symbols and abbreviations</w:t>
      </w:r>
    </w:p>
    <w:p>
      <w:pPr>
        <w:pStyle w:val="Heading2"/>
        <w:bidi w:val="0"/>
        <w:jc w:val="start"/>
        <w:rPr/>
      </w:pPr>
      <w:bookmarkStart w:id="11" w:name="__RefHeading___Toc391887813"/>
      <w:bookmarkEnd w:id="11"/>
      <w:r>
        <w:rPr/>
        <w:t>3.1</w:t>
        <w:tab/>
        <w:t>Definitions</w:t>
      </w:r>
    </w:p>
    <w:p>
      <w:pPr>
        <w:pStyle w:val="Normal"/>
        <w:rPr/>
      </w:pPr>
      <w:r>
        <w:rPr/>
        <w:t>For the purposes of the present document, the terms and definitions given in TR 21.905 [1] apply.</w:t>
      </w:r>
    </w:p>
    <w:p>
      <w:pPr>
        <w:pStyle w:val="Heading2"/>
        <w:bidi w:val="0"/>
        <w:jc w:val="start"/>
        <w:rPr/>
      </w:pPr>
      <w:bookmarkStart w:id="12" w:name="__RefHeading___Toc391887814"/>
      <w:bookmarkEnd w:id="12"/>
      <w:r>
        <w:rPr/>
        <w:t>3.2</w:t>
        <w:tab/>
        <w:t>Symbols</w:t>
      </w:r>
    </w:p>
    <w:p>
      <w:pPr>
        <w:pStyle w:val="Normal"/>
        <w:keepNext w:val="true"/>
        <w:rPr/>
      </w:pPr>
      <w:r>
        <w:rPr/>
        <w:t>(Void)</w:t>
      </w:r>
    </w:p>
    <w:p>
      <w:pPr>
        <w:pStyle w:val="EW"/>
        <w:rPr/>
      </w:pPr>
      <w:r>
        <w:rPr/>
      </w:r>
    </w:p>
    <w:p>
      <w:pPr>
        <w:pStyle w:val="Heading2"/>
        <w:bidi w:val="0"/>
        <w:jc w:val="start"/>
        <w:rPr/>
      </w:pPr>
      <w:bookmarkStart w:id="13" w:name="__RefHeading___Toc391887815"/>
      <w:bookmarkEnd w:id="13"/>
      <w:r>
        <w:rPr/>
        <w:t>3.3</w:t>
        <w:tab/>
        <w:t>Abbreviations</w:t>
      </w:r>
    </w:p>
    <w:p>
      <w:pPr>
        <w:pStyle w:val="Normal"/>
        <w:keepNext w:val="true"/>
        <w:rPr/>
      </w:pPr>
      <w:r>
        <w:rPr/>
        <w:t xml:space="preserve">For the purposes of the present document, the abbreviations given in TR 21.905 [1] apply. </w:t>
      </w:r>
    </w:p>
    <w:p>
      <w:pPr>
        <w:pStyle w:val="EW"/>
        <w:rPr/>
      </w:pPr>
      <w:r>
        <w:rPr/>
      </w:r>
    </w:p>
    <w:p>
      <w:pPr>
        <w:pStyle w:val="Heading1"/>
        <w:bidi w:val="0"/>
        <w:ind w:start="1134" w:hanging="1134"/>
        <w:jc w:val="start"/>
        <w:rPr/>
      </w:pPr>
      <w:bookmarkStart w:id="14" w:name="__RefHeading___Toc391887816"/>
      <w:bookmarkEnd w:id="14"/>
      <w:r>
        <w:rPr/>
        <w:t>4</w:t>
        <w:tab/>
        <w:t>General</w:t>
      </w:r>
    </w:p>
    <w:p>
      <w:pPr>
        <w:pStyle w:val="Normal"/>
        <w:rPr/>
      </w:pPr>
      <w:r>
        <w:rPr/>
        <w:t>The numbering scheme for specifications is described in 3GPP TR 21.900 [2].</w:t>
      </w:r>
    </w:p>
    <w:p>
      <w:pPr>
        <w:pStyle w:val="Heading1"/>
        <w:bidi w:val="0"/>
        <w:ind w:start="1134" w:hanging="1134"/>
        <w:jc w:val="start"/>
        <w:rPr/>
      </w:pPr>
      <w:bookmarkStart w:id="15" w:name="__RefHeading___Toc391887817"/>
      <w:bookmarkEnd w:id="15"/>
      <w:r>
        <w:rPr/>
        <w:t>5</w:t>
        <w:tab/>
        <w:t>Specifications and Reports</w:t>
      </w:r>
    </w:p>
    <w:p>
      <w:pPr>
        <w:pStyle w:val="NO"/>
        <w:keepNext w:val="true"/>
        <w:rPr/>
      </w:pPr>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r>
        <w:rPr/>
        <w:t>NOTE 2:</w:t>
        <w:tab/>
        <w:t>"Type" indicates Technical Specification (TS) or Technical Report (TR).</w:t>
      </w:r>
    </w:p>
    <w:p>
      <w:pPr>
        <w:pStyle w:val="TH"/>
        <w:rPr/>
      </w:pPr>
      <w:r>
        <w:rPr/>
      </w:r>
    </w:p>
    <w:tbl>
      <w:tblPr>
        <w:tblW w:w="9359" w:type="dxa"/>
        <w:jc w:val="start"/>
        <w:tblInd w:w="16" w:type="dxa"/>
        <w:tblCellMar>
          <w:top w:w="15" w:type="dxa"/>
          <w:start w:w="15" w:type="dxa"/>
          <w:bottom w:w="15" w:type="dxa"/>
          <w:end w:w="15" w:type="dxa"/>
        </w:tblCellMar>
      </w:tblPr>
      <w:tblGrid>
        <w:gridCol w:w="482"/>
        <w:gridCol w:w="748"/>
        <w:gridCol w:w="6300"/>
        <w:gridCol w:w="600"/>
        <w:gridCol w:w="1229"/>
      </w:tblGrid>
      <w:tr>
        <w:trPr>
          <w:tblHeader w:val="true"/>
        </w:trPr>
        <w:tc>
          <w:tcPr>
            <w:tcW w:w="482"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b/>
                <w:b/>
                <w:bCs/>
                <w:sz w:val="24"/>
                <w:szCs w:val="24"/>
                <w:lang w:eastAsia="en-GB"/>
              </w:rPr>
            </w:pPr>
            <w:r>
              <w:rPr>
                <w:rFonts w:cs="Arial" w:ascii="Arial" w:hAnsi="Arial"/>
                <w:b/>
                <w:bCs/>
                <w:color w:val="000000"/>
                <w:sz w:val="18"/>
                <w:szCs w:val="18"/>
                <w:lang w:eastAsia="en-GB"/>
              </w:rPr>
              <w:t>Type</w:t>
            </w:r>
          </w:p>
        </w:tc>
        <w:tc>
          <w:tcPr>
            <w:tcW w:w="748"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b/>
                <w:b/>
                <w:bCs/>
                <w:sz w:val="24"/>
                <w:szCs w:val="24"/>
                <w:lang w:eastAsia="en-GB"/>
              </w:rPr>
            </w:pPr>
            <w:r>
              <w:rPr>
                <w:rFonts w:cs="Arial" w:ascii="Arial" w:hAnsi="Arial"/>
                <w:b/>
                <w:bCs/>
                <w:color w:val="000000"/>
                <w:sz w:val="18"/>
                <w:szCs w:val="18"/>
                <w:lang w:eastAsia="en-GB"/>
              </w:rPr>
              <w:t>Number</w:t>
            </w:r>
          </w:p>
        </w:tc>
        <w:tc>
          <w:tcPr>
            <w:tcW w:w="6300"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b/>
                <w:b/>
                <w:bCs/>
                <w:sz w:val="24"/>
                <w:szCs w:val="24"/>
                <w:lang w:eastAsia="en-GB"/>
              </w:rPr>
            </w:pPr>
            <w:r>
              <w:rPr>
                <w:rFonts w:cs="Arial" w:ascii="Arial" w:hAnsi="Arial"/>
                <w:b/>
                <w:bCs/>
                <w:color w:val="000000"/>
                <w:sz w:val="18"/>
                <w:szCs w:val="18"/>
                <w:lang w:eastAsia="en-GB"/>
              </w:rPr>
              <w:t>Title</w:t>
            </w:r>
          </w:p>
        </w:tc>
        <w:tc>
          <w:tcPr>
            <w:tcW w:w="600"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b/>
                <w:b/>
                <w:bCs/>
                <w:sz w:val="24"/>
                <w:szCs w:val="24"/>
                <w:lang w:eastAsia="en-GB"/>
              </w:rPr>
            </w:pPr>
            <w:r>
              <w:rPr>
                <w:rFonts w:cs="Arial" w:ascii="Arial" w:hAnsi="Arial"/>
                <w:b/>
                <w:bCs/>
                <w:color w:val="000000"/>
                <w:sz w:val="18"/>
                <w:szCs w:val="18"/>
                <w:lang w:eastAsia="en-GB"/>
              </w:rPr>
              <w:t>Group</w:t>
            </w:r>
          </w:p>
        </w:tc>
        <w:tc>
          <w:tcPr>
            <w:tcW w:w="1229" w:type="dxa"/>
            <w:tcBorders>
              <w:top w:val="thickThinLargeGap" w:sz="6" w:space="0" w:color="000000"/>
              <w:start w:val="thickThinLargeGap" w:sz="6" w:space="0" w:color="000000"/>
              <w:bottom w:val="thickThinLargeGap" w:sz="6" w:space="0" w:color="000000"/>
              <w:end w:val="thickThinLargeGap" w:sz="6" w:space="0" w:color="000000"/>
            </w:tcBorders>
            <w:shd w:fill="C0C0C0" w:val="clear"/>
            <w:vAlign w:val="center"/>
          </w:tcPr>
          <w:p>
            <w:pPr>
              <w:pStyle w:val="Normal"/>
              <w:spacing w:before="0" w:after="0"/>
              <w:jc w:val="center"/>
              <w:rPr>
                <w:b/>
                <w:b/>
                <w:bCs/>
                <w:sz w:val="24"/>
                <w:szCs w:val="24"/>
                <w:lang w:eastAsia="en-GB"/>
              </w:rPr>
            </w:pPr>
            <w:r>
              <w:rPr>
                <w:rFonts w:cs="Arial" w:ascii="Arial" w:hAnsi="Arial"/>
                <w:b/>
                <w:bCs/>
                <w:color w:val="000000"/>
                <w:sz w:val="18"/>
                <w:szCs w:val="18"/>
                <w:lang w:eastAsia="en-GB"/>
              </w:rPr>
              <w:t>For publication?</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21.111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USIM and IC card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21.201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Technical Specifications and Technical Reports for an Evolved Packet System (EPS) based 3GPP system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21.202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Technical Specifications and Technical Reports relating to the Common IP Multimedia Subsystem (IMS)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21.801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Specification drafting rules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21.900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Technical Specification Group working methods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21.902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Evolution of 3GPP system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21.905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Vocabulary for 3GPP Specifications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accessibility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International Mobile station Equipment Identities (IMEI)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Personalisation of Mobile Equipment (ME); Mobile functionality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22.024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Description of Charge Advice Information (CAI)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22.030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Man-Machine Interface (MMI) of the User Equipment (UE)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Fraud Information Gathering System (FIGS);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Immediate Service Termination (IST);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22.038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(U)SIM Application Toolkit (USAT);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Operator Determined Barring (ODB)</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Network Identity and TimeZone (NITZ);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22.053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Tandem Free Operation (TFO);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22.057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val="fr-FR" w:eastAsia="en-GB"/>
              </w:rPr>
            </w:pPr>
            <w:r>
              <w:rPr>
                <w:rFonts w:cs="Arial" w:ascii="Arial" w:hAnsi="Arial"/>
                <w:color w:val="000000"/>
                <w:sz w:val="18"/>
                <w:szCs w:val="18"/>
                <w:lang w:val="fr-FR" w:eastAsia="en-GB"/>
              </w:rPr>
              <w:t>Mobile Execution Environment (MExE);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22.060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Packet Radio Service (GPRS);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22.066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Support of Mobile Number Portability (MNP);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Location Services (LCS);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Noise suppression for the AMR codec;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22.097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Multiple Subscriber Profile (MSP) Phase 2;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aspects; Service principles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Services and service capabilities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aspects; Charging and billing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22.129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aspects; Handover requirements between UTRAN and GERAN or other radio systems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Multicall;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Messaging Service (MMS);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Presence service;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Broadcast/Multicast Service (MBMS);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22.153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priority service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Core Network Subsystem (IMS) Multimedia Telephony Service and supplementary services;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22.174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Push Service; Service aspects;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22.182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Customized Alerting Tones (CAT) requirements;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Global Text Telephony (GTT);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22.228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requirements for the Internet Protocol (IP) multimedia core network subsystem (IMS);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packet-switched streaming service;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Requirements on 3GPP system to Wireless Local Area Network (WLAN) interworking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requirements for 3GPP Generic User Profile (GUP);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Digital Rights Management (DRM);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22.243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recognition framework for automated voice services;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Broadcast/Multicast Service (MBMS) user services;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22.250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Group Management;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22.259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requirements for Personal Network Management (PNM);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22.278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requirements for the Evolved Packet System (EPS)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22.279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Combined Circuit Switched (CS) and IP Multimedia Subsystem (IMS) sessions;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22.340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messaging;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22.368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requirements for Machine-Type Communications (MTC);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Videotelephony teleservice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Paging Permission with Access Control (PPAC)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Feasibility study on 3GPP system to Wireless Local Area Network (WLAN) interworking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Feasibility study on Location Services (LCS) for Wireless Local Area Network (WLAN) interworking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Multi-system terminals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Requirements for service continuity between mobile and Wireless Local Area Network (WLAN) networks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messaging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Value Added Services (VAS) for Short Message Service (SMS)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22.944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Report on service requirements for UE functionality split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22.947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Personal Broadcast Service (PBS)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22.948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of requirements of IP-Multimedia Subsystem (IMS) convergent multimedia conferencing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22.949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a generalized privacy capability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22.950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Priority service feasibility study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aspects and requirements for network sharing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22.952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Priority service guide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22.953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priority service feasibility study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22.967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Transferring of emergency call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22.968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for requirements for a Public Warning System (PWS) service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IMS Multimedia Telephony service; and supplementary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22.977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Feasibility study for speech-enabled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22.978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All-IP network (AIPN) feasibility study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22.979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Feasibility study on combined Circuit Switched (CS) calls and IP Multimedia Subsystem (IMS) sessions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22.980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Network composition feasibility study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22.982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of Customised Alerting Tone (CAT)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22.983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Services alignment and migration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22.987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of haptic services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Network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Restoration procedures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Organization of subscriber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Location management procedures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23.018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Basic call handling; Technical realization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23.038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Alphabets and language-specific information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23.042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Compression algorithm for text messaging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Quality of Service (QoS) concept and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Mobile Telecommunications System (UMTS) access stratum; Services and functions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23.119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Gateway Location Register (GLR);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Multicall supplementary service;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Presence service; Architecture and functional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Value-added Services for SMS (VAS4SMS); Interface and signalling flow</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23.153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Out of band transcoder control;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23.167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emergency sessions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Policy and charging control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Support of Short Message Service (SMS) over generic 3GPP Internet Protocol (IP) access;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Bearer-independent circuit-switched core network;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End-to-end Quality of Service (QoS) concept and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Single Radio Voice Call Continuity (SRVCC);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23.218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session handling; IM call model;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Architectural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Global text telephony (GTT);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23.228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system to Wireless Local Area Network (WLAN) interworking; System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Intra-domain connection of Radio Access Network (RAN) nodes to multiple Core Network (CN) nodes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Service Continuity;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Generic User Profile (GUP); Architecture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Broadcast/Multicast Service (MBMS); Architecture and functional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Network sharing; Architecture and functional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23.259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Personal Network Management (PNM); Procedures and information flows;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23.261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flow mobility and seamless Wireless Local Area Network (WLAN) offload;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Functional stage 2 description of Location Services (LCS)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Circuit Switched (CS) fallback in Evolved Packet System (EPS);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23.279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Combining Circuit Switched (CS) and IP Multimedia Subsystem (IMS) services;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23.292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centralized services;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23.327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Mobility between 3GPP-Wireless Local Area Network (WLAN) interworking and 3GPP systems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23.333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Resource Function Controller (MRFC) - Multimedia Resource Function Processor (MRFP) Mp interface: Procedures descriptions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23.334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Application Level Gateway (IMS-ALG) - IMS Access Gateway (IMS-AGW) interface: Procedures descriptions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23.335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User Data Convergence (UDC); Technical realization and information flows;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23.380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IMS Restoration Procedures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23.401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Packet Radio Service (GPRS) enhancements for Evolved Universal Terrestrial Radio Access Network (E-UTRAN) access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23.402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Architecture enhancements for non-3GPP accesses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23.831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service continuity; Inter-UE transfer enhancements;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23.834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General Packet Radio Service (GPRS) Tunelling Protocol (GTP) based S2b;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23.845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User Data Convergence (UDC) evolution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23.854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Enhancements for Multimedia Priority Service (MPS)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23.886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Feasibility Study of Single Radio Video Call Continuity (vSRVCC);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23.903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Redial solution for voice-video switching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23.919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Direct tunnel deployment guideline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23.976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Push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23.979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enablers for Open Mobile Alliance (OMA); Push-to-talk over Cellular (PoC) services;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23.981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aspects and migration scenarios for IPv4-based IP Multimedia Subsystem (IMS) implementations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radio interface signalling layer 3; General Aspects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radio interface Layer 3 specification; Core network protocols;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radio interface layer 3; Supplementary services specification; General aspects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Point-to-Point (PP) Short Message Service (SMS) support on mobile radio interface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24.030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Location Services (LCS); Supplementary service operations;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24.080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radio interface layer 3 supplementary services specification; Formats and coding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24.081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Line Identification supplementary services;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24.109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Bootstrapping interface (Ub) and network application function interface (Ua); Protocol details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Multicall supplementary service;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Presence service using the IP Multimedia (IM) Core Network (CN) subsystem;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24.147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Conferencing using the IP Multimedia (IM) Core Network (CN) subsystem;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24.166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IP Multimedia Subsystem (IMS) conferencing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24.167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IMS Management Object (MO);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Control Plane Location Services (LCS) procedures in the Evolved Packet System (EPS)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IMS Multimedia telephony communication service and supplementary services;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24.182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Customized Alerting Tones (CAT);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Communication Continuity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24.229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call control protocol based on Session Initiation Protocol (SIP) and Session Description Protocol (SDP);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system to Wireless Local Area Network (WLAN) interworking; WLAN User Equipment (WLAN UE) to network protocols;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Core Network (CN) subsystem IP Multimedia Subsystem (IMS) service continuity;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24.238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Session Initiation Protocol (SIP) based user configuration;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24.239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Flexible Alerting (FA)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24.247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Messaging service using the IP Multimedia (IM) Core Network (CN) subsystem;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24.259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Personal Network Management (PNM);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24.279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Combining Circuit Switched (CS) and IP Multimedia Subsystem (IMS) services;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24.285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Allowed Closed Subscriber Group (CSG) list;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24.286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Core Network (CN) subsystem Centralized Services (ICS);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Core Network (CN) subsystem Centralized Services (ICS);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24.294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Centralized Services (ICS) protocol via I1 interface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Non-Access-Stratum (NAS) protocol for Evolved Packet System (EPS);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Access to the 3GPP Evolved Packet Core (EPC) via non-3GPP access networks;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Mobility management based on Dual-Stack Mobile IPv6;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Mobility management based on Mobile IPv4; User Equipment (UE) - foreign agent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Selective Disabling of 3GPP User Equipment Capabilities (SDoUE)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Access Network Discovery and Selection Function (ANDSF)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Core Network (CN) subsystem IP Multimedia Subsystem (IMS) inter-UE transfer;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Support of SMS over IP networks;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24.368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Non-Access Stratum (NAS) configuration Management Object (MO)</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Communication Diversion (CDIV)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Conference (CONF)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Message Waiting Indication (MWI)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Originating Identification Presentation (OIP) and Originating Identification Restriction (OIR)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Terminating Identification Presentation (TIP) and Terminating Identification Restriction (TIR)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Communication HOLD (HOLD)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Anonymous Communication Rejection (ACR) and Communication Barring (CB)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Communication Waiting (CW)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Malicious Communication Identification (MCID)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24.623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Extensible Markup Language (XML) Configuration Access Protocol (XCAP) over the Ut interface for Manipulating Supplementary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24.628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Common Basic Communication procedures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24.629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Explicit Communication Transfer (ECT)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Completion of Communications to Busy Subscriber (CCBS) and Completion of Communications by No Reply (CCNR)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24.647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Advice Of Charge (AOC) using IP Multimedia (IM) Core Network (CN) subsystem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24.654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Closed User Group (CUG)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24.837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Core Network (CN) subsystem inter-UE transfer enhancements;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24.930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Signalling flows for the session setup in the IP Multimedia core network Subsystem (IMS) based on Session Initiation Protocol (SIP) and Session Description Protocol (SDP);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AMR speech Codec; General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ANSI-C code for the Adaptive Multi Rate (AMR) speech codec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26.074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test sequences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26.077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Minimum performance requirements for noise suppresser; Application to the Adaptive Multi-Rate (AMR) speech encoder</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26.090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Transcoding functions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26.091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Error concealment of lost frames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Comfort noise aspects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26.093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Source controlled rate operation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26.094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Voice Activity Detector (VAD)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speech processing functions; Adaptive Multi-Rate (AMR) speech codec frame structure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Mandatory speech codec; Adaptive Multi-Rate (AMR) speech codec; Interface to Iu, Uu and Nb</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ANSI-C code for the floating-point Adaptive Multi-Rate (AMR) speech codec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Multimedia telephony; Media handling and interaction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Echo control for speech and multimedia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Terminal acoustic characteristics for telephony;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and video telephony terminal acoustic test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Messaging Service (MMS); Media formats and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System (IMS) Messaging and Presence; Media formats and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Dynamic and Interactive Multimedia Scenes (DIMS)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26.150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Syndicated Feed Reception (SFR) within 3GPP environments; Protocols and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General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ANSI-C code for the Adaptive Multi-Rate - Wideband (AMR-WB) speech codec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26.174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test sequences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26.177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Enabled Services (SES); Distributed Speech Recognition (DSR) extended advanced front-end test sequences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26.190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Transcoding functions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26.191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Error concealment of erroneous or lost frames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Comfort noise aspects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26.193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Source controlled rate operation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26.194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Voice Activity Detector (VAD)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Frame structure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Interface to Iu, Uu and Nb</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Speech codec speech processing functions; Adaptive Multi-Rate - Wideband (AMR-WB) speech codec; ANSI-C code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Packet-switched Streaming service (PSS); General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Packet-switched Streaming Service (PSS); Protocols and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Packet switched conversational multimedia applications; Default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Packet switched conversational multimedia applications; Transport protocols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based Packet Switch Streaming (PSS) and Multimedia Broadcast/Multicast Service (MBMS) User Service; Protocols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26.243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ANSI-C code for the fixed-point distributed speech recognition extended advanced front-end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26.244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 switched streaming service (PSS); 3GPP file format (3GP)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26.245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 switched Streaming Service (PSS); Timed text format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Packet-switched Streaming Service (PSS); 3GPP SMIL language profile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26.247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Packet-switched Streaming Service (PSS); Progressive Download and Dynamic Adaptive Streaming over HTTP (3GP-DASH)</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ANSI-C code for the fixed-point Extended Adaptive Multi-Rate - Wideband (AMR-WB+) speech codec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26.274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Audio codec processing functions; Extended Adaptive Multi-Rate - Wideband (AMR-WB+) speech codec;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26.290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Audio codec processing functions; Extended Adaptive Multi-Rate - Wideband (AMR-WB+) codec; Transcoding functions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26.304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Extended Adaptive Multi-Rate - Wideband (AMR-WB+) codec; Floating-point ANSI-C code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26.346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Broadcast/Multicast Service (MBMS); Protocols and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General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Additional decoder tools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Encoder specification; Advanced Audio Coding (AAC) part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Enhanced aacPlus encoder Spectral Band Replication (SBR) part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Encoder specification parametric stereo part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Floating-point ANSI-C code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audio codec audio processing functions; Enhanced aacPlus general audio codec; Fixed-point ANSI-C code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Source code for 3GP file format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26.430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Timed graphics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Video codec performance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Improved video support for Packet Switched Streaming (PSS) and Multimedia Broadcast/Multicast Service (MBMS)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Improved video coding support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telephony over IP Multimedia Subsystem (IMS); Optimization opportunities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Packet Switched (PS) conversational multimedia applications; Performance characterisation of default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Performance characterization of 3GPP audio codecs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Transparent end-to-end Packet-switched Streaming Service (PSS); Real-time Transport Protocol (RTP) usage model</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26.943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Recognition performance evaluations of codecs for Speech Enabled Services (SES)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Broadcast/Multicast Service (MBMS) user service guidelines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26.950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on Surround Sound codec extension for Packet Switched Streaming (PSS) and Multimedia Broadcast/Multicast Service (MBMS)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26.975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Performance characterization of the Adaptive Multi-Rate (AMR) speech codec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Performance characterization of the Adaptive Multi-Rate Wideband (AMR-WB) speech codec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26.978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Results of the Adaptive Multi-Rate (AMR) noise suppression selection phase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on Terminal Adaptation Functions (TAF) for Mobile Stations (MS)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Terminal Adaptation Functions (TAF) for services using asynchronous bearer capabilities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Terminal Adaptation Functions (TAF) for services using synchronous bearer capabilities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 of Data Terminal Equipment - Data Circuit terminating Equipment (DTE - DCE) interface for Short Message Service (SMS) and Cell Broadcast Service (CBS)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AT command set for User Equipment (UE)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Terminal Equipment to User Equipment (TE-UE) multiplexer protocol</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27.060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Packet domain; Mobile Station (MS) supporting Packet Switched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29.010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Information element mapping between Mobile Station - Base Station System (MS - BSS) and Base Station System - Mobile-services Switching Centre (BSS - MSC); Signalling Procedures and the Mobile Application Part (MAP)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29.061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between the Public Land Mobile Network (PLMN) supporting packet based services and Packet Data Networks (PDN)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Application of the Radio Access Network Application Part (RANAP) on the E-interface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29.109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Generic Authentication Architecture (GAA); Zh and Zn Interfaces based on the Diameter protocol;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29.118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Mobility Management Entity (MME) - Visitor Location Register (VLR) SGs interface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29.161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between the Public Land Mobile Network (PLMN) supporting packet based services with Wireless Local Area Network (WLAN) access and Packet data Networks (PDN)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29.162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between the IM CN subsystem and IP networks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29.163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between the IP Multimedia (IM) Core Network (CN) subsystem and Circuit Switched (CS) networks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29.165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Inter-IMS Network to Network Interface (NNI)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29.168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Cell Broadcast Centre interfaces with the Evolved Packet Core;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Location Services (LCS); LCS Application Protocol (LCS-AP) between the Mobile Management Entity (MME) and Evolved Serving Mobile Location Centre (E-SMLC); SLs interface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Location Services (LCS); Evolved Packet Core (EPC) LCS Protocol (ELP) between the Gateway Mobile Location Centre (GMLC) and the Mobile Management Entity (MME); SLg interface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29.173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Location Services (LCS); Diameter-based SLh interface for Control Plane LCS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Signalling System No. 7 (SS7) signalling transport in core network;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Signalling System No. 7 (SS7) security gateway; Architecture, functional description and protocol details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Policy and Charging Control (PCC); Reference points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Policy and charging control signalling flows and Quality of Service (QoS) parameter mapping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Policy and charging control over Rx reference point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Policy and Charging Control (PCC) over S9 reference point;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29.228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Subsystem Cx and Dx Interfaces; Signalling flows and message contents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29.229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Cx and Dx interfaces based on the Diameter protocol; Protocol details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29.230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Diameter applications; 3GPP specific codes and identifiers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Application of SIP-I Protocols to Circuit Switched (CS) core network architecture;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Media Gateway Controller (MGC) - Media Gateway (MGW)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system to Wireless Local Area Network (WLAN) interworking;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between SIP-I based circuit-switched core network and other networks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29.238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Interconnection Border Control Functions (IBCF) - Transition Gateway (TrGW) interface, Ix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Generic User Profile (GUP); Stage 3; Network</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Packet System (EPS); Mobility Management Entity (MME) and Serving GPRS Support Node (SGSN) related interfaces based on Diameter protocol</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Packet System (EPS); 3GPP EPS AAA interfaces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Evolved Packet System (EPS); Evolved General Packet Radio Service (GPRS) Tunnelling Protocol for Control plane (GTPv2-C);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Proxy Mobile IPv6 (PMIPv6) based Mobility and Tunnelling protocols;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Evolved Packet System (EPS); Optimized handover procedures and protocols between E-UTRAN access and cdma2000 HRPD Access;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Optimised handover procedures and protocol between EUTRAN access and non-3GPP accesses (S102);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29.279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IPv4 (MIPv4) based mobility protocols;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29.280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Packet System (EPS); 3GPP Sv interface (MME to MSC, and SGSN to MSC) for SRVCC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29.281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General Packet Radio System (GPRS) Tunnelling Protocol User Plane (GTPv1-U)</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29.282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IPv6 vendor specific option format and usage within 3GPP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29.292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between the IP Multimedia (IM) Core Network (CN) subsystem (IMS) and MSC Server for IMS Centralized Services (ICS)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Domain Name System Procedures;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InterWorking Function (IWF) between MAP based and Diameter based interfaces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Service Level Interworking (SLI) for messaging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29.328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(IM) Subsystem Sh interface; Signalling flows and message contents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29.329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Sh interface based on the Diameter protocol; Protocol details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Media Gateway Control Function (MGCF) - IM Media Gateway; Mn interface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Multimedia Resource Function Controller (MRFC) - Multimedia Resource Function Processor (MRFP) Mp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IMS Application Level Gateway (IMS-ALG) - IMS Access Gateway (IMS-AGW); Iq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User Data Convergence (UDC); User data repository access protocol over the Ud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29.364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Application Server (AS) service data descriptions for AS interoperability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29.414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Core network Nb data transport and transport signalling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29.415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Core network Nb interface user plane protocols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29.658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SIP Transfer of IP Multimedia Service Tariff Information;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29.909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Diameter-based protocols usage and recommendations in 3GPP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29.994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Recommended infrastructure measures to overcome specific Mobile Station (MS) and User Equipment (UE) faults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UICC-terminal interface; Physical and logical characteristics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Characteristics of the Universal Subscriber Identity Module (USIM) application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Characteristics of the IP Multimedia Services Identity Module (ISIM) application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Subscriber Identity Module (USIM) Application Toolkit (USAT)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Secured packet structure for (Universal) Subscriber Identity Module (U)SIM Toolkit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Remote APDU Structure for (U)SIM Toolkit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31.120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UICC-terminal interface; Physical, electrical and logical test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UICC-terminal interface; Universal Subscriber Identity Module (USIM) application test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Subscriber Identity Module (USIM) conformance test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31.124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Mobile Equipment (ME) conformance test specification; Universal Subscriber Identity Module Application Toolkit (USAT) conformance test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31.130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(U)SIM Application Programming Interface (API); (U)SIM API for Java™ Card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C-language binding to (U)SIM API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31.133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Services Identity Module (ISIM) Application Programming Interface (API); ISIM API for Java Card™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31.213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Test specification for (U)SIM; Application Programming Interface (API) for Java Card™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31.220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Characteristics of the Contact Manager for 3GPP UICC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31.221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Contact Manager Application Programming Interface (API); Contact Manager API for Java Card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31.900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SIM/USIM internal and external interworking aspects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Principles and high level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Integration Reference Point (IRP) overview and usage guide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32.111-1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Fault Management; Part 1: 3G fault management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32.111-2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Fault Management; Part 2: Alarm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32.111-6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Fault Management; Part 6: Alarm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Advanced Alarm Management (AAM)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Advanced Alarm Management (AAM)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Advanced Alarm Management (AAM)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Subscription Management (SuM)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Subscription Management (SuM)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32.150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Integration Reference Point (IRP) Concept and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Integration Reference Point (IRP) Information Service (IS) template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32.152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Integration Reference Point (IRP) Information Service (IS) Unified Modelling Language (UML) repertoire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32.153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Integration Reference Point (IRP) technology specific templates, rules and guidelines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32.154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Backward and Forward Compatibility (BFC); Concept and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32.155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Requirements template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32.176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Charging architecture and principles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Packet Switched (PS) domain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32.252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Wireless Local Area Network (WLAN)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32.260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IP Multimedia Subsystem (IMS)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32.270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Multimedia Messaging Service (MMS)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Location Services (LCS)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Push-to-talk over Cellular (PoC)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32.273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Multimedia Broadcast and Multicast Service (MBMS)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32.274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Short Message Service (SMS)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32.275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MultiMedia Telephony (MMTel)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32.280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Advice of Charge (AoC) service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32.295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Charging Data Record (CDR) transfer</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32.296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Online Charging System (OCS): Applications and interfaces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32.297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Charging Data Record (CDR) file format and transfer</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32.299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Charging management; Diameter charging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Name convention for Managed Objects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Generic Integration Reference Point (IRP) management;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Generic Integration Reference Point (IRP) management;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Generic Integration Reference Point (IRP) management;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Test management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Test management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Test management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Notification Log (NL)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Notification Log (NL)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Notification Log (NL)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File Transfer (FT)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File Transfer (FT)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File Transfer (FT)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Communication Surveillance (CS)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32.352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Communication Surveillance (CS)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32.356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Communication Surveillance (CS)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32.361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Entry Point (EP)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32.362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Entry Point (EP)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32.366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Entry Point (EP)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Security Management concept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Security services for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Security services for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32.381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Partial Suspension of Itf-N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32.382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Partial Suspension of Itf-N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32.386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Partial Suspension of Itf-N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32.391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Delta synchronization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Delta synchronization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32.396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Delta synchronization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Concept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Definitions and template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Universal Terrestrial Radio Access Network (UTRAN)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Core Network (CN) Packet Switched (PS) domain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Teleservice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32.409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IP Multimedia Subsystem (IMS)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Key Performance Indicators (KPI) for UMTS and GSM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Subscriber and equipment trace; Trace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Subscriber and equipment trace; Trace control and configuration management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32.423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Subscriber and equipment trace; Trace data definition and management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32.425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Evolved Universal Terrestrial Radio Access Network (E-UTRAN)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Evolved Packet Core (EPC) network</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measurement: File format definition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32.435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measurement; eXtensible Markup Language (XML) file format definition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measurement: Abstract Syntax Notation 1 (ASN.1) file format definition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Trace Management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Trace Management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Trace Management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32.450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Key Performance Indicators (KPI) for Evolved Universal Terrestrial Radio Access Network (E-UTRAN):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Key Performance Indicators (KPI) for Evolved Universal Terrestrial Radio Access Network (E-UTRAN);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32.452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Home Node B (HNB) Subsystem (HNS)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32.453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Performance Management (PM); Performance measurements Home enhanced Node B (HeNB) Subsystem (HeNS)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32.454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Key Performance Indicators (KPI) for the IP Multimedia Subsystem (IMS);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32.455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Key Performance Indicators (KPI) for the Evolved Packet Core (EPC);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Self-Organizing Networks (SON);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Self-configuration of network elements;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Self-configuration of network elements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Self-configuration of network elements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Automatic Neighbour Relation (ANR) management;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Software management (SwM); Concepts and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Software management (SwM);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Software management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Self-Organizing Networks (SON); Self-healing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Energy Saving Management (ESM);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and Home eNode B (HeNB) management; Type 2 interface concepts and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and Home eNode B (HeNB) management; Type 2 interface models and mapping functions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32.581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Concepts and requirements for Type 1 interface HNB to HNB Management System (HMS)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32.582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Information model for Type 1 interface HNB to HNB Management System (HMS)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32.583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Procedure flows for Type 1 interface HNB to HNB Management System (HMS)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32.584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XML definitions for Type 1 interface HNB to HNB Management System (HMS)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32.591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enhanced Node B (HeNB) Operations, Administration, Maintenance and Provisioning (OAM&amp;P); Concepts and requirements for Type 1 interface HeNB to HeNB Management System (HeMS)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enhanced Node B (HeNB) Operations, Administration, Maintenance and Provisioning (OAM&amp;P); Information model for Type 1 interface HeNB to HeNB Management System (HeMS)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32.593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enhanced Node B (HeNB) Operations, Administration, Maintenance and Provisioning (OAM&amp;P); Procedure flows for Type 1 interface HeNB to HeNB Management System (HeMS)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32.594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enhanced Node B (HeNB) Operations, Administration, Maintenance and Provisioning (OAM&amp;P); XML definitions for Type 1 interface HeNB to HeNB Management System (HeMS)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Concept and high-level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Basic CM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Basic CM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Basic CM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Bulk CM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Bulk CM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Bulk CM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Network Resource Model (NRM)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Network Resource Model (NRM)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32.636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32.656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GERAN network resources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32.661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Kernel CM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32.662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Kernel CM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32.666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Kernel CM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32.672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32.690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Inventory Management (IM);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32.691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Inventory Management (IM) network resources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Inventory Management (IM) network resources Integration Reference Point (IRP); Network Resource Model (NRM)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32.696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Inventory Management (IM) Network Resource Model (NRM)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32.751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32.752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32.756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32.761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32.762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32.776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32.786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Solution Set (SS) definitions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32.792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Generic Radio Access Network (RAN) Network Resource Model (NRM) Integration Reference Point (IRP); Information Service (IS)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32.829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Study on alignment of 3GPP alarm Integration Reference Point (IRP) and TeleManagement Forum (TMF) Interface Program (TIP) fault management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32.831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Telecommunication management; Study on alignment of 3GPP Performance Management (PM) and TeleManagement Forum (TMF) Interface Program (TIP) Performance Management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Security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Cryptographic algorithm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Lawful interception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Lawful interception architecture and functions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Handover interface for Lawful Interception (LI)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Key establishment between a Universal Integrated Circuit Card (UICC) and a terminal</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Presence service;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Access security for IP-based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Network Domain Security (NDS); Transaction Capabilities Application Part (TCAP) user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Network Domain Security (NDS); IP network layer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33.220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Generic Authentication Architecture (GAA); Generic Bootstrapping Architecture (GBA)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Generic Authentication Architecture (GAA); Support for subscriber certificates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Generic Authentication Architecture (GAA); Access to network application functions using Hypertext Transfer Protocol over Transport Layer Security (HTTPS)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33.223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Generic Authentication Architecture (GAA); Generic Bootstrapping Architecture (GBA) Push function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33.224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Generic Authentication Architecture (GAA); Generic Bootstrapping Architecture (GBA) push layer</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33.234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Wireless Local Area Network (WLAN) interworking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33.246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Security of Multimedia Broadcast/Multicast Service (MBMS)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33.259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Key establishment between a UICC hosting device and a remote device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33.310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Network Domain Security (NDS); Authentication Framework (AF)</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33.401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System Architecture Evolution (SAE); Security architecture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33.402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3GPP System Architecture Evolution (SAE); Security aspects of non-3GPP accesses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33.828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IP Multimedia Subsystem (IMS) media plane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33.905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Recommendations for Trusted Open Platforms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33.919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Generic Authentication Architecture (GAA); System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33.937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Study of mechanisms for Protection against Unsolicited Communication for IMS (PUCI)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33.980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Liberty Alliance and 3GPP security interworking; Interworking of Liberty Alliance Identity Federation Framework (ID-FF), Identity Web Services Framework (ID-WSF) and Generic Authentication Architecture (GAA)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Common test environments for User Equipment (UE);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User Equipment (UE) / Mobile Station (MS) Over The Air (OTA) antenna performance;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34.123-1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User Equipment (UE) conformance specification; Part 1: Protocol conformance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34.123-2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User Equipment (UE) conformance specification; Part 2: Implementation conformance statement (ICS) proforma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34.123-3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User Equipment (UE) conformance specification; Part 3: Abstract test suite (ATS)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34.124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Electromagnetic compatibility (EMC) requirements for mobile terminals and ancillary equipment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Test Specification for C-language binding to (Universal) Subscriber Interface Module ((U)SIM) Application Programming Interface (API)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C6</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34.171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Terminal conformance specification; Assisted Global Positioning System (A-GPS); Frequency Division Duplex (FDD)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34.229-1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1: Protocol conformance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34.229-2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2: Implementation Conformance Statement (ICS)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34.229-3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3: Abstract test suite (ATS)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34.926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Electromagnetic compatibility (EMC); Table of international requirements for mobile terminals and ancillary equipment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3GPP confidentiality and integrity algorithms; Document 1: f8 and f9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3GPP confidentiality and integrity algorithms; Document 2: Kasumi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3GPP confidentiality and integrity algorithms; Document 3: Implementors' test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3GPP confidentiality and integrity algorithms; Document 4: Design conformance test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1: General</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2: Algorithm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3: Implementors' test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4: Design conformance test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Specification of the 3GPP Confidentiality and Integrity Algorithms UEA2 &amp; UIA2; Document 1: UEA2 and UIA2 specifications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35.216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Specification of the 3GPP Confidentiality and Integrity Algorithms UEA2 &amp; UIA2; Document 2: SNOW 3G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35.217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Specification of the 3GPP Confidentiality and Integrity Algorithms UEA2 &amp; UIA2; Document 3: Implementors' test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35.218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Specification of the 3GPP Confidentiality and Integrity Algorithms UEA2 &amp; UIA2; Document 4: Design conformance test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35.909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5: Summary and results of design and evaluation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35.919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Specification of the 3GPP Confidentiality and Integrity Algorithms UEA2 &amp; UIA2; Document 5: Design and evaluation report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S3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User Equipment (UE) radio transmission and reception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Base Station (BS) radio transmission and reception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FDD repeater radio transmission and reception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Base Station (BS) and repeater ElectroMagnetic Compatibility (EMC)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36.124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Electromagnetic compatibility (EMC) requirements for mobile terminals and ancillary equipment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Requirements for support of radio resource management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Base Station (BS)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36.143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FDD repeater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36.171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Requirements for Support of Assisted Global Navigation Satellite System (A-GNSS)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36.201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LTE physical layer; General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36.211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Physical channels and modulation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36.212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Multiplexing and channel coding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36.213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Physical layer procedures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36.214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Physical layer; Measurements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R1</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Universal Terrestrial Radio Access Network (E-UTRAN); Overall description;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36.302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Services provided by the physical layer</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User Equipment (UE) procedures in idle mode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36.305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Stage 2 functional specification of User Equipment (UE) positioning in E-UTRAN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36.306</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User Equipment (UE) radio access capabilities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36.307</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Requirements on User Equipments (UEs) supporting a release-independent frequency band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Layer 2 - Measurements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Medium Access Control (MAC)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Radio Link Control (RLC)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36.323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Packet Data Convergence Protocol (PDCP)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Radio Resource Control (RRC);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36.355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LTE Positioning Protocol (LPP)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Architecture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36.410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S1 general aspects and principles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S1 layer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S1 signalling transport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S1 Application Protocol (S1AP)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S1 data transport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36.420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X2 general aspects and principles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X2 layer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X2 signalling transport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36.423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X2 Application Protocol (X2AP)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36.424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X2 data transport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36.440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General aspects and principles for interfaces supporting Multimedia Broadcast Multicast Service (MBMS) within E-UTRAN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Layer 1 for interfaces supporting Multimedia Broadcast Multicast Service (MBMS) within E-UTRAN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Signalling Transport for interfaces supporting Multimedia Broadcast Multicast Service (MBMS) within E-UTRAN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36.443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M2 Application Protocol (M2AP)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36.444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M3 Application Protocol (M3AP)</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36.445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Network (E-UTRAN); M1 data transport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36.455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LTE Positioning Protocol A (LPPa)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R3</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36.508</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Packet Core (EPC); Common test environments for User Equipment (UE)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36.509</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Packet Core (EPC); Special conformance testing functions for User Equipment (UE)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36.521-1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User Equipment (UE) conformance specification; Radio transmission and reception; Part 1: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36.521-2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User Equipment (UE) conformance specification; Radio transmission and reception; Part 2: Implementation Conformance Statement (ICS)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36.521-3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User Equipment (UE) conformance specification; Radio transmission and reception; Part 3: Radio Resource Management (RRM)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36.523-1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Packet Core (EPC); User Equipment (UE) conformance specification; Part 1: Protocol conformance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36.523-2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Packet Core (EPC); User Equipment (UE) conformance specification; Part 2: Implementation Conformance Statement (ICS) proforma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36.523-3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Packet Core (EPC); User Equipment (UE) conformance specification; Part 3: Test suites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36.811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Adding 2 GHz band LTE Frequency Division Duplex (FDD) (Band 23) for Ancillary Terrestrial Component (ATC) of Mobile Satellite Services (MSS) in North America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36.812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LTE TDD 2600MHz in US work item Technical Report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36.813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LTE L-Band Technical Report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36.903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and Evolved Universal Terrestrial Radio Access Network (E-UTRAN); Derivation of test tolerances for Radio Resource Management (RRM) conformance tests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36.921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FDD Home eNode B (HeNB) Radio Frequency (RF) requirements analysis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36.922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TDD Home eNode B (HeNB) Radio Frequency (RF) requirements analysis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36.931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Radio Frequency (RF) requirements for LTE Pico Node B</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36.942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Evolved Universal Terrestrial Radio Access (E-UTRA); Radio Frequency (RF) system scenarios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37.104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E-UTRA, UTRA and GSM/EDGE; Multi-Standard Radio (MSR) Base Station (BS) radio transmission and reception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37.113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E-UTRA, UTRA and GSM/EDGE; Multi-Standard Radio (MSR) Base Station (BS) Electromagnetic Compatibility (EMC)</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37.141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E-UTRA, UTRA and GSM/EDGE; Multi-Standard Radio (MSR) Base Station (BS) conformance testing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37.320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Terrestrial Radio Access (UTRA) and Evolved Universal Terrestrial Radio Access (E-UTRA); Radio measurement collection for Minimization of Drive Tests (MDT); Overall description;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R2</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37.571-1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1: Conformance test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37.571-2</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2: Protocol conformance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37.571-3</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3: Implementation Conformance Statement (ICS)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37.571-4</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4: Test suites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TS</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37.571-5</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5: Test scenarios and assistance data</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R5</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37.801</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UMTS-LTE 3500 MHz Work Item Technical Repor</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No</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TR</w:t>
            </w:r>
          </w:p>
        </w:tc>
        <w:tc>
          <w:tcPr>
            <w:tcW w:w="748"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37.900</w:t>
            </w:r>
          </w:p>
        </w:tc>
        <w:tc>
          <w:tcPr>
            <w:tcW w:w="63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Radio Frequency (RF) requirements for Multicarrier and Multiple Radio Access Technology (Multi-RAT) Base Station (BS)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R4</w:t>
            </w:r>
          </w:p>
        </w:tc>
        <w:tc>
          <w:tcPr>
            <w:tcW w:w="1229"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sz w:val="24"/>
                <w:szCs w:val="24"/>
                <w:lang w:eastAsia="en-GB"/>
              </w:rPr>
            </w:pPr>
            <w:r>
              <w:rPr>
                <w:rFonts w:cs="Arial" w:ascii="Arial" w:hAnsi="Arial"/>
                <w:color w:val="000000"/>
                <w:sz w:val="18"/>
                <w:szCs w:val="18"/>
                <w:lang w:eastAsia="en-GB"/>
              </w:rPr>
              <w:t>Yes</w:t>
            </w:r>
          </w:p>
        </w:tc>
      </w:tr>
    </w:tbl>
    <w:p>
      <w:pPr>
        <w:pStyle w:val="Normal"/>
        <w:jc w:val="end"/>
        <w:rPr>
          <w:sz w:val="16"/>
          <w:szCs w:val="16"/>
        </w:rPr>
      </w:pPr>
      <w:r>
        <w:rPr>
          <w:sz w:val="16"/>
          <w:szCs w:val="16"/>
        </w:rPr>
        <w:t xml:space="preserve">Table is based on query " 2003-09-03_LTE_specs_list_rel-x__21-201" in the </w:t>
      </w:r>
      <w:hyperlink r:id="rId7">
        <w:r>
          <w:rPr>
            <w:rStyle w:val="InternetLink"/>
            <w:sz w:val="16"/>
            <w:szCs w:val="16"/>
          </w:rPr>
          <w:t>3GPP Specifications Status database</w:t>
        </w:r>
      </w:hyperlink>
      <w:r>
        <w:rPr>
          <w:sz w:val="16"/>
          <w:szCs w:val="16"/>
        </w:rPr>
        <w:t>.</w:t>
      </w:r>
      <w:r>
        <w:br w:type="page"/>
      </w:r>
    </w:p>
    <w:p>
      <w:pPr>
        <w:pStyle w:val="Heading8"/>
        <w:bidi w:val="0"/>
        <w:ind w:start="0" w:hanging="0"/>
        <w:jc w:val="start"/>
        <w:rPr/>
      </w:pPr>
      <w:bookmarkStart w:id="16" w:name="__RefHeading___Toc391887818"/>
      <w:bookmarkStart w:id="17" w:name="historyclause"/>
      <w:bookmarkEnd w:id="16"/>
      <w:bookmarkEnd w:id="17"/>
      <w:r>
        <w:rPr/>
        <w:t>Annex A (informative):</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2008-03</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First draft based on SA1 request to SP-38, refined at SP-39.  Spec list based on Specification Manager's whim.</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Rapporter’s revision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SP-080723</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Rapporter’s revision prior to upgrading of specs to Rel-8 following Release freeze.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2009-01</w:t>
            </w:r>
          </w:p>
        </w:tc>
        <w:tc>
          <w:tcPr>
            <w:tcW w:w="800" w:type="dxa"/>
            <w:tcBorders>
              <w:top w:val="single" w:sz="6" w:space="0" w:color="000000"/>
              <w:start w:val="single" w:sz="6" w:space="0" w:color="000000"/>
              <w:bottom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Further rapporteur revision in the light of feedback</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0.3.0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br/>
              <w:t>CP-43</w:t>
              <w:br/>
              <w:t>RP-43</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CP-080927</w:t>
              <w:br/>
              <w:t>RP-081048</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Submission for review</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SP-090034</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Clean up of §3. To SA for information.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SP-090224</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Major revision following clarification of scope, restricting the TS to a list of normative elements specific to EPS.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start w:val="single" w:sz="6" w:space="0" w:color="000000"/>
              <w:bottom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SP-45</w:t>
            </w:r>
          </w:p>
        </w:tc>
        <w:tc>
          <w:tcPr>
            <w:tcW w:w="901"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SP-090495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lang w:val="en-US" w:eastAsia="en-US"/>
              </w:rPr>
              <w:t>Update list of Specs</w:t>
            </w:r>
          </w:p>
        </w:tc>
        <w:tc>
          <w:tcPr>
            <w:tcW w:w="567"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82" w:type="dxa"/>
            <w:vMerge w:val="restart"/>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2</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lang w:val="en-US" w:eastAsia="en-US"/>
              </w:rPr>
              <w:t>Clarification of scope</w:t>
            </w:r>
          </w:p>
        </w:tc>
        <w:tc>
          <w:tcPr>
            <w:tcW w:w="567"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82" w:type="dxa"/>
            <w:vMerge w:val="continue"/>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SP-090695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SP-100012</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4</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Update list of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SP-100012</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Update list of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SP-51</w:t>
            </w:r>
          </w:p>
        </w:tc>
        <w:tc>
          <w:tcPr>
            <w:tcW w:w="901" w:type="dxa"/>
            <w:tcBorders>
              <w:top w:val="single" w:sz="6" w:space="0" w:color="000000"/>
              <w:start w:val="single" w:sz="6" w:space="0" w:color="000000"/>
              <w:bottom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Automatic upgrde on Release freeze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SP-110298</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8</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Correction to list of specifications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2012-03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SP-55</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SP-120114</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Changes to list of Specs: LTE systems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12</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800"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SP-64</w:t>
            </w:r>
          </w:p>
        </w:tc>
        <w:tc>
          <w:tcPr>
            <w:tcW w:w="901" w:type="dxa"/>
            <w:tcBorders>
              <w:top w:val="single" w:sz="6" w:space="0" w:color="000000"/>
              <w:start w:val="single" w:sz="6" w:space="0" w:color="000000"/>
              <w:bottom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SP-140200</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14</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10.4.0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Calibri">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21.201 V10.4.0 (2014-06)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21.201 V10.4.0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6">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ftp/Information/Databases/Spec_Status/3GPP-Spec-Status.zi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2014-06-30T09:35:00Z</dcterms:created>
  <dc:creator>MCC Support</dc:creator>
  <dc:description/>
  <cp:keywords>LTE Packet Mode Architecture</cp:keywords>
  <dc:language>en-US</dc:language>
  <cp:lastModifiedBy>John M Meredith</cp:lastModifiedBy>
  <dcterms:modified xsi:type="dcterms:W3CDTF">2014-06-30T09:35:00Z</dcterms:modified>
  <cp:revision>2</cp:revision>
  <dc:subject>Technical Specifications and Technical Reports for an Evolved Packet System (EPS) based 3GPP system  (Release 10)</dc:subject>
  <dc:title>3GPP TS 21.201</dc:title>
</cp:coreProperties>
</file>