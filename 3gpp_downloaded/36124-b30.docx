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F7678" w14:paraId="2F3B643D" w14:textId="77777777" w:rsidTr="00D96E0B">
        <w:tc>
          <w:tcPr>
            <w:tcW w:w="10423" w:type="dxa"/>
            <w:gridSpan w:val="2"/>
            <w:shd w:val="clear" w:color="auto" w:fill="auto"/>
          </w:tcPr>
          <w:p w14:paraId="44C0B061" w14:textId="77777777" w:rsidR="000F7678" w:rsidRPr="00B134AB" w:rsidRDefault="000F7678" w:rsidP="00D96E0B">
            <w:pPr>
              <w:pStyle w:val="ZA"/>
              <w:framePr w:w="0" w:hRule="auto" w:wrap="auto" w:vAnchor="margin" w:hAnchor="text" w:yAlign="inline"/>
            </w:pPr>
            <w:bookmarkStart w:id="0" w:name="page1"/>
            <w:r w:rsidRPr="00B134AB">
              <w:rPr>
                <w:sz w:val="64"/>
              </w:rPr>
              <w:t xml:space="preserve">3GPP </w:t>
            </w:r>
            <w:bookmarkStart w:id="1" w:name="specType1"/>
            <w:r w:rsidRPr="00B134AB">
              <w:rPr>
                <w:sz w:val="64"/>
              </w:rPr>
              <w:t>TS</w:t>
            </w:r>
            <w:bookmarkEnd w:id="1"/>
            <w:r w:rsidRPr="00B134AB">
              <w:rPr>
                <w:sz w:val="64"/>
              </w:rPr>
              <w:t xml:space="preserve"> </w:t>
            </w:r>
            <w:bookmarkStart w:id="2" w:name="specNumber"/>
            <w:r w:rsidRPr="00B134AB">
              <w:rPr>
                <w:sz w:val="64"/>
              </w:rPr>
              <w:t>36.</w:t>
            </w:r>
            <w:bookmarkEnd w:id="2"/>
            <w:r w:rsidRPr="00B134AB">
              <w:rPr>
                <w:sz w:val="64"/>
              </w:rPr>
              <w:t xml:space="preserve">124 </w:t>
            </w:r>
            <w:r w:rsidRPr="00B134AB">
              <w:t>V</w:t>
            </w:r>
            <w:bookmarkStart w:id="3" w:name="specVersion"/>
            <w:r>
              <w:t>11</w:t>
            </w:r>
            <w:r w:rsidRPr="00B134AB">
              <w:t>.</w:t>
            </w:r>
            <w:r>
              <w:t>3</w:t>
            </w:r>
            <w:r w:rsidRPr="00B134AB">
              <w:t>.</w:t>
            </w:r>
            <w:bookmarkEnd w:id="3"/>
            <w:r w:rsidRPr="00B134AB">
              <w:t xml:space="preserve">0 </w:t>
            </w:r>
            <w:r w:rsidRPr="00B134AB">
              <w:rPr>
                <w:sz w:val="32"/>
              </w:rPr>
              <w:t>(</w:t>
            </w:r>
            <w:bookmarkStart w:id="4" w:name="issueDate"/>
            <w:r w:rsidRPr="00B134AB">
              <w:rPr>
                <w:sz w:val="32"/>
              </w:rPr>
              <w:t>2022-</w:t>
            </w:r>
            <w:bookmarkEnd w:id="4"/>
            <w:r w:rsidRPr="00B134AB">
              <w:rPr>
                <w:sz w:val="32"/>
              </w:rPr>
              <w:t>06)</w:t>
            </w:r>
          </w:p>
        </w:tc>
      </w:tr>
      <w:tr w:rsidR="000F7678" w14:paraId="77FD396C" w14:textId="77777777" w:rsidTr="00D96E0B">
        <w:trPr>
          <w:trHeight w:hRule="exact" w:val="1134"/>
        </w:trPr>
        <w:tc>
          <w:tcPr>
            <w:tcW w:w="10423" w:type="dxa"/>
            <w:gridSpan w:val="2"/>
            <w:shd w:val="clear" w:color="auto" w:fill="auto"/>
          </w:tcPr>
          <w:p w14:paraId="14813A53" w14:textId="77777777" w:rsidR="000F7678" w:rsidRPr="00B134AB" w:rsidRDefault="000F7678" w:rsidP="00D96E0B">
            <w:pPr>
              <w:pStyle w:val="ZB"/>
              <w:framePr w:w="0" w:hRule="auto" w:wrap="auto" w:vAnchor="margin" w:hAnchor="text" w:yAlign="inline"/>
            </w:pPr>
            <w:r w:rsidRPr="00B134AB">
              <w:t xml:space="preserve">Technical </w:t>
            </w:r>
            <w:bookmarkStart w:id="5" w:name="spectype2"/>
            <w:r w:rsidRPr="00B134AB">
              <w:t>Specification</w:t>
            </w:r>
            <w:bookmarkEnd w:id="5"/>
          </w:p>
          <w:p w14:paraId="3CA7448A" w14:textId="77777777" w:rsidR="000F7678" w:rsidRPr="00B134AB" w:rsidRDefault="000F7678" w:rsidP="00D96E0B">
            <w:pPr>
              <w:pStyle w:val="Guidance"/>
            </w:pPr>
            <w:r w:rsidRPr="00B134AB">
              <w:br/>
            </w:r>
            <w:r w:rsidRPr="00B134AB">
              <w:br/>
            </w:r>
            <w:r w:rsidRPr="00B134AB">
              <w:br/>
            </w:r>
          </w:p>
        </w:tc>
      </w:tr>
      <w:tr w:rsidR="000F7678" w14:paraId="43415898" w14:textId="77777777" w:rsidTr="00D96E0B">
        <w:trPr>
          <w:trHeight w:hRule="exact" w:val="3686"/>
        </w:trPr>
        <w:tc>
          <w:tcPr>
            <w:tcW w:w="10423" w:type="dxa"/>
            <w:gridSpan w:val="2"/>
            <w:shd w:val="clear" w:color="auto" w:fill="auto"/>
          </w:tcPr>
          <w:p w14:paraId="4890D587" w14:textId="77777777" w:rsidR="000F7678" w:rsidRPr="00B134AB" w:rsidRDefault="000F7678" w:rsidP="00D96E0B">
            <w:pPr>
              <w:pStyle w:val="ZT"/>
              <w:framePr w:wrap="auto" w:hAnchor="text" w:yAlign="inline"/>
            </w:pPr>
            <w:r w:rsidRPr="00B134AB">
              <w:t>3rd Generation Partnership Project;</w:t>
            </w:r>
          </w:p>
          <w:p w14:paraId="775C6818" w14:textId="77777777" w:rsidR="000F7678" w:rsidRPr="00B134AB" w:rsidRDefault="000F7678" w:rsidP="00D96E0B">
            <w:pPr>
              <w:pStyle w:val="ZT"/>
              <w:framePr w:wrap="auto" w:hAnchor="text" w:yAlign="inline"/>
            </w:pPr>
            <w:r w:rsidRPr="00B134AB">
              <w:t xml:space="preserve">Technical Specification Group </w:t>
            </w:r>
            <w:bookmarkStart w:id="6" w:name="specTitle"/>
            <w:r w:rsidRPr="00B134AB">
              <w:t>Radio Access Network;</w:t>
            </w:r>
          </w:p>
          <w:bookmarkEnd w:id="6"/>
          <w:p w14:paraId="2F124892" w14:textId="77777777" w:rsidR="000F7678" w:rsidRPr="00B134AB" w:rsidRDefault="000F7678" w:rsidP="00D96E0B">
            <w:pPr>
              <w:pStyle w:val="ZT"/>
              <w:framePr w:wrap="auto" w:hAnchor="text" w:yAlign="inline"/>
            </w:pPr>
            <w:r w:rsidRPr="00B134AB">
              <w:t>Evolved Universal Terrestrial Radio Access (E-UTRA);</w:t>
            </w:r>
          </w:p>
          <w:p w14:paraId="6B76D996" w14:textId="77777777" w:rsidR="000F7678" w:rsidRPr="00B134AB" w:rsidRDefault="000F7678" w:rsidP="00D96E0B">
            <w:pPr>
              <w:pStyle w:val="ZT"/>
              <w:framePr w:wrap="auto" w:hAnchor="text" w:yAlign="inline"/>
            </w:pPr>
            <w:r w:rsidRPr="00B134AB">
              <w:t>ElectroMagnetic Compatibility (EMC) requirements</w:t>
            </w:r>
          </w:p>
          <w:p w14:paraId="49863372" w14:textId="77777777" w:rsidR="000F7678" w:rsidRPr="00B134AB" w:rsidRDefault="000F7678" w:rsidP="00D96E0B">
            <w:pPr>
              <w:pStyle w:val="ZT"/>
              <w:framePr w:wrap="auto" w:hAnchor="text" w:yAlign="inline"/>
            </w:pPr>
            <w:r w:rsidRPr="00B134AB">
              <w:t>for mobile terminals and ancillary equipment</w:t>
            </w:r>
          </w:p>
          <w:p w14:paraId="3C70823E" w14:textId="77777777" w:rsidR="000F7678" w:rsidRPr="00B134AB" w:rsidRDefault="000F7678" w:rsidP="00D96E0B">
            <w:pPr>
              <w:pStyle w:val="ZT"/>
              <w:framePr w:wrap="auto" w:hAnchor="text" w:yAlign="inline"/>
              <w:rPr>
                <w:i/>
                <w:sz w:val="28"/>
              </w:rPr>
            </w:pPr>
            <w:r w:rsidRPr="00B134AB">
              <w:t>(</w:t>
            </w:r>
            <w:r w:rsidRPr="00B134AB">
              <w:rPr>
                <w:rStyle w:val="ZGSM"/>
              </w:rPr>
              <w:t xml:space="preserve">Release </w:t>
            </w:r>
            <w:r>
              <w:rPr>
                <w:rStyle w:val="ZGSM"/>
              </w:rPr>
              <w:t>11</w:t>
            </w:r>
            <w:r w:rsidRPr="00B134AB">
              <w:t>)</w:t>
            </w:r>
          </w:p>
        </w:tc>
      </w:tr>
      <w:tr w:rsidR="000F7678" w14:paraId="7407734F" w14:textId="77777777" w:rsidTr="00D96E0B">
        <w:tc>
          <w:tcPr>
            <w:tcW w:w="10423" w:type="dxa"/>
            <w:gridSpan w:val="2"/>
            <w:shd w:val="clear" w:color="auto" w:fill="auto"/>
          </w:tcPr>
          <w:p w14:paraId="3CF0916A" w14:textId="77777777" w:rsidR="000F7678" w:rsidRPr="00133525" w:rsidRDefault="000F7678" w:rsidP="00D96E0B">
            <w:pPr>
              <w:pStyle w:val="ZU"/>
              <w:framePr w:w="0" w:wrap="auto" w:vAnchor="margin" w:hAnchor="text" w:yAlign="inline"/>
              <w:tabs>
                <w:tab w:val="right" w:pos="10206"/>
              </w:tabs>
              <w:jc w:val="left"/>
              <w:rPr>
                <w:color w:val="0000FF"/>
              </w:rPr>
            </w:pPr>
            <w:r w:rsidRPr="00133525">
              <w:rPr>
                <w:color w:val="0000FF"/>
              </w:rPr>
              <w:tab/>
            </w:r>
          </w:p>
        </w:tc>
      </w:tr>
      <w:tr w:rsidR="000F7678" w14:paraId="1BA35D2E" w14:textId="77777777" w:rsidTr="00D96E0B">
        <w:trPr>
          <w:trHeight w:hRule="exact" w:val="1531"/>
        </w:trPr>
        <w:tc>
          <w:tcPr>
            <w:tcW w:w="4883" w:type="dxa"/>
            <w:shd w:val="clear" w:color="auto" w:fill="auto"/>
          </w:tcPr>
          <w:p w14:paraId="5CDF9BCD" w14:textId="77777777" w:rsidR="000F7678" w:rsidRDefault="000F7678" w:rsidP="00D96E0B">
            <w:r>
              <w:rPr>
                <w:noProof/>
              </w:rPr>
              <w:drawing>
                <wp:inline distT="0" distB="0" distL="0" distR="0" wp14:anchorId="19C56D92" wp14:editId="46093D53">
                  <wp:extent cx="1193165" cy="1061720"/>
                  <wp:effectExtent l="0" t="0" r="6985" b="5080"/>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3165" cy="1061720"/>
                          </a:xfrm>
                          <a:prstGeom prst="rect">
                            <a:avLst/>
                          </a:prstGeom>
                          <a:noFill/>
                          <a:ln>
                            <a:noFill/>
                          </a:ln>
                        </pic:spPr>
                      </pic:pic>
                    </a:graphicData>
                  </a:graphic>
                </wp:inline>
              </w:drawing>
            </w:r>
          </w:p>
        </w:tc>
        <w:tc>
          <w:tcPr>
            <w:tcW w:w="5540" w:type="dxa"/>
            <w:shd w:val="clear" w:color="auto" w:fill="auto"/>
          </w:tcPr>
          <w:p w14:paraId="0968FC4A" w14:textId="77777777" w:rsidR="000F7678" w:rsidRDefault="000F7678" w:rsidP="00D96E0B">
            <w:pPr>
              <w:jc w:val="right"/>
            </w:pPr>
            <w:bookmarkStart w:id="7" w:name="logos"/>
            <w:r>
              <w:rPr>
                <w:noProof/>
              </w:rPr>
              <w:drawing>
                <wp:inline distT="0" distB="0" distL="0" distR="0" wp14:anchorId="6B827756" wp14:editId="07290473">
                  <wp:extent cx="1619250" cy="958850"/>
                  <wp:effectExtent l="0" t="0" r="0"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958850"/>
                          </a:xfrm>
                          <a:prstGeom prst="rect">
                            <a:avLst/>
                          </a:prstGeom>
                          <a:noFill/>
                          <a:ln>
                            <a:noFill/>
                          </a:ln>
                        </pic:spPr>
                      </pic:pic>
                    </a:graphicData>
                  </a:graphic>
                </wp:inline>
              </w:drawing>
            </w:r>
            <w:bookmarkEnd w:id="7"/>
          </w:p>
        </w:tc>
      </w:tr>
      <w:tr w:rsidR="000F7678" w14:paraId="0D80EB29" w14:textId="77777777" w:rsidTr="00D96E0B">
        <w:trPr>
          <w:trHeight w:hRule="exact" w:val="5783"/>
        </w:trPr>
        <w:tc>
          <w:tcPr>
            <w:tcW w:w="10423" w:type="dxa"/>
            <w:gridSpan w:val="2"/>
            <w:shd w:val="clear" w:color="auto" w:fill="auto"/>
          </w:tcPr>
          <w:p w14:paraId="653A6D53" w14:textId="77777777" w:rsidR="000F7678" w:rsidRPr="00C074DD" w:rsidRDefault="000F7678" w:rsidP="00D96E0B">
            <w:pPr>
              <w:pStyle w:val="Guidance"/>
              <w:rPr>
                <w:b/>
              </w:rPr>
            </w:pPr>
          </w:p>
        </w:tc>
      </w:tr>
      <w:tr w:rsidR="000F7678" w14:paraId="031D854A" w14:textId="77777777" w:rsidTr="00D96E0B">
        <w:trPr>
          <w:cantSplit/>
          <w:trHeight w:hRule="exact" w:val="964"/>
        </w:trPr>
        <w:tc>
          <w:tcPr>
            <w:tcW w:w="10423" w:type="dxa"/>
            <w:gridSpan w:val="2"/>
            <w:shd w:val="clear" w:color="auto" w:fill="auto"/>
          </w:tcPr>
          <w:p w14:paraId="25CA4DDA" w14:textId="77777777" w:rsidR="000F7678" w:rsidRPr="00133525" w:rsidRDefault="000F7678" w:rsidP="00D96E0B">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5D196262" w14:textId="77777777" w:rsidR="000F7678" w:rsidRPr="004D3578" w:rsidRDefault="000F7678" w:rsidP="00D96E0B">
            <w:pPr>
              <w:pStyle w:val="ZV"/>
              <w:framePr w:w="0" w:wrap="auto" w:vAnchor="margin" w:hAnchor="text" w:yAlign="inline"/>
            </w:pPr>
          </w:p>
          <w:p w14:paraId="31E040AA" w14:textId="77777777" w:rsidR="000F7678" w:rsidRPr="00133525" w:rsidRDefault="000F7678" w:rsidP="00D96E0B">
            <w:pPr>
              <w:rPr>
                <w:sz w:val="16"/>
              </w:rPr>
            </w:pPr>
          </w:p>
        </w:tc>
      </w:tr>
      <w:bookmarkEnd w:id="0"/>
    </w:tbl>
    <w:p w14:paraId="1E8F1EF5" w14:textId="77777777" w:rsidR="000F7678" w:rsidRPr="004D3578" w:rsidRDefault="000F7678" w:rsidP="000F7678">
      <w:pPr>
        <w:sectPr w:rsidR="000F7678" w:rsidRPr="004D3578" w:rsidSect="009114D7">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F7678" w14:paraId="5E3BE5DD" w14:textId="77777777" w:rsidTr="00D96E0B">
        <w:trPr>
          <w:trHeight w:hRule="exact" w:val="5670"/>
        </w:trPr>
        <w:tc>
          <w:tcPr>
            <w:tcW w:w="10423" w:type="dxa"/>
            <w:shd w:val="clear" w:color="auto" w:fill="auto"/>
          </w:tcPr>
          <w:p w14:paraId="73A363E3" w14:textId="77777777" w:rsidR="000F7678" w:rsidRDefault="000F7678" w:rsidP="00D96E0B">
            <w:pPr>
              <w:pStyle w:val="Guidance"/>
            </w:pPr>
            <w:bookmarkStart w:id="9" w:name="page2"/>
          </w:p>
        </w:tc>
      </w:tr>
      <w:tr w:rsidR="000F7678" w14:paraId="17CFB18A" w14:textId="77777777" w:rsidTr="00D96E0B">
        <w:trPr>
          <w:trHeight w:hRule="exact" w:val="5387"/>
        </w:trPr>
        <w:tc>
          <w:tcPr>
            <w:tcW w:w="10423" w:type="dxa"/>
            <w:shd w:val="clear" w:color="auto" w:fill="auto"/>
          </w:tcPr>
          <w:p w14:paraId="3AEE266D" w14:textId="77777777" w:rsidR="000F7678" w:rsidRPr="00133525" w:rsidRDefault="000F7678" w:rsidP="00D96E0B">
            <w:pPr>
              <w:pStyle w:val="FP"/>
              <w:spacing w:after="240"/>
              <w:ind w:left="2835" w:right="2835"/>
              <w:jc w:val="center"/>
              <w:rPr>
                <w:rFonts w:ascii="Arial" w:hAnsi="Arial"/>
                <w:b/>
                <w:i/>
              </w:rPr>
            </w:pPr>
            <w:bookmarkStart w:id="10" w:name="coords3gpp"/>
            <w:r w:rsidRPr="00133525">
              <w:rPr>
                <w:rFonts w:ascii="Arial" w:hAnsi="Arial"/>
                <w:b/>
                <w:i/>
              </w:rPr>
              <w:t>3GPP</w:t>
            </w:r>
          </w:p>
          <w:p w14:paraId="5D4506F3" w14:textId="77777777" w:rsidR="000F7678" w:rsidRPr="004D3578" w:rsidRDefault="000F7678" w:rsidP="00D96E0B">
            <w:pPr>
              <w:pStyle w:val="FP"/>
              <w:pBdr>
                <w:bottom w:val="single" w:sz="6" w:space="1" w:color="auto"/>
              </w:pBdr>
              <w:ind w:left="2835" w:right="2835"/>
              <w:jc w:val="center"/>
            </w:pPr>
            <w:r w:rsidRPr="004D3578">
              <w:t>Postal address</w:t>
            </w:r>
          </w:p>
          <w:p w14:paraId="3C2892EF" w14:textId="77777777" w:rsidR="000F7678" w:rsidRPr="00133525" w:rsidRDefault="000F7678" w:rsidP="00D96E0B">
            <w:pPr>
              <w:pStyle w:val="FP"/>
              <w:ind w:left="2835" w:right="2835"/>
              <w:jc w:val="center"/>
              <w:rPr>
                <w:rFonts w:ascii="Arial" w:hAnsi="Arial"/>
                <w:sz w:val="18"/>
              </w:rPr>
            </w:pPr>
          </w:p>
          <w:p w14:paraId="7B99C1EC" w14:textId="77777777" w:rsidR="000F7678" w:rsidRPr="004D3578" w:rsidRDefault="000F7678" w:rsidP="00D96E0B">
            <w:pPr>
              <w:pStyle w:val="FP"/>
              <w:pBdr>
                <w:bottom w:val="single" w:sz="6" w:space="1" w:color="auto"/>
              </w:pBdr>
              <w:spacing w:before="240"/>
              <w:ind w:left="2835" w:right="2835"/>
              <w:jc w:val="center"/>
            </w:pPr>
            <w:r w:rsidRPr="004D3578">
              <w:t>3GPP support office address</w:t>
            </w:r>
          </w:p>
          <w:p w14:paraId="54B1788A" w14:textId="77777777" w:rsidR="000F7678" w:rsidRPr="008E2D68" w:rsidRDefault="000F7678" w:rsidP="00D96E0B">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376A1F13" w14:textId="77777777" w:rsidR="000F7678" w:rsidRPr="008E2D68" w:rsidRDefault="000F7678" w:rsidP="00D96E0B">
            <w:pPr>
              <w:pStyle w:val="FP"/>
              <w:ind w:left="2835" w:right="2835"/>
              <w:jc w:val="center"/>
              <w:rPr>
                <w:rFonts w:ascii="Arial" w:hAnsi="Arial"/>
                <w:sz w:val="18"/>
                <w:lang w:val="fr-FR"/>
              </w:rPr>
            </w:pPr>
            <w:r w:rsidRPr="008E2D68">
              <w:rPr>
                <w:rFonts w:ascii="Arial" w:hAnsi="Arial"/>
                <w:sz w:val="18"/>
                <w:lang w:val="fr-FR"/>
              </w:rPr>
              <w:t>Valbonne - FRANCE</w:t>
            </w:r>
          </w:p>
          <w:p w14:paraId="7D36E6AD" w14:textId="77777777" w:rsidR="000F7678" w:rsidRPr="00133525" w:rsidRDefault="000F7678" w:rsidP="00D96E0B">
            <w:pPr>
              <w:pStyle w:val="FP"/>
              <w:spacing w:after="20"/>
              <w:ind w:left="2835" w:right="2835"/>
              <w:jc w:val="center"/>
              <w:rPr>
                <w:rFonts w:ascii="Arial" w:hAnsi="Arial"/>
                <w:sz w:val="18"/>
              </w:rPr>
            </w:pPr>
            <w:r w:rsidRPr="00133525">
              <w:rPr>
                <w:rFonts w:ascii="Arial" w:hAnsi="Arial"/>
                <w:sz w:val="18"/>
              </w:rPr>
              <w:t>Tel.: +33 4 92 94 42 00 Fax: +33 4 93 65 47 16</w:t>
            </w:r>
          </w:p>
          <w:p w14:paraId="3E3C85B1" w14:textId="77777777" w:rsidR="000F7678" w:rsidRPr="004D3578" w:rsidRDefault="000F7678" w:rsidP="00D96E0B">
            <w:pPr>
              <w:pStyle w:val="FP"/>
              <w:pBdr>
                <w:bottom w:val="single" w:sz="6" w:space="1" w:color="auto"/>
              </w:pBdr>
              <w:spacing w:before="240"/>
              <w:ind w:left="2835" w:right="2835"/>
              <w:jc w:val="center"/>
            </w:pPr>
            <w:r w:rsidRPr="004D3578">
              <w:t>Internet</w:t>
            </w:r>
          </w:p>
          <w:p w14:paraId="32E1A11B" w14:textId="77777777" w:rsidR="000F7678" w:rsidRPr="00133525" w:rsidRDefault="000F7678" w:rsidP="00D96E0B">
            <w:pPr>
              <w:pStyle w:val="FP"/>
              <w:ind w:left="2835" w:right="2835"/>
              <w:jc w:val="center"/>
              <w:rPr>
                <w:rFonts w:ascii="Arial" w:hAnsi="Arial"/>
                <w:sz w:val="18"/>
              </w:rPr>
            </w:pPr>
            <w:r w:rsidRPr="00133525">
              <w:rPr>
                <w:rFonts w:ascii="Arial" w:hAnsi="Arial"/>
                <w:sz w:val="18"/>
              </w:rPr>
              <w:t>http://www.3gpp.org</w:t>
            </w:r>
            <w:bookmarkEnd w:id="10"/>
          </w:p>
          <w:p w14:paraId="14EE5F6E" w14:textId="77777777" w:rsidR="000F7678" w:rsidRDefault="000F7678" w:rsidP="00D96E0B"/>
        </w:tc>
      </w:tr>
      <w:tr w:rsidR="000F7678" w14:paraId="37141DBB" w14:textId="77777777" w:rsidTr="00D96E0B">
        <w:tc>
          <w:tcPr>
            <w:tcW w:w="10423" w:type="dxa"/>
            <w:shd w:val="clear" w:color="auto" w:fill="auto"/>
            <w:vAlign w:val="bottom"/>
          </w:tcPr>
          <w:p w14:paraId="15DAC5EA" w14:textId="77777777" w:rsidR="000F7678" w:rsidRPr="00133525" w:rsidRDefault="000F7678" w:rsidP="00D96E0B">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04E76021" w14:textId="77777777" w:rsidR="000F7678" w:rsidRPr="004D3578" w:rsidRDefault="000F7678" w:rsidP="00D96E0B">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B5F755B" w14:textId="77777777" w:rsidR="000F7678" w:rsidRPr="004D3578" w:rsidRDefault="000F7678" w:rsidP="00D96E0B">
            <w:pPr>
              <w:pStyle w:val="FP"/>
              <w:jc w:val="center"/>
              <w:rPr>
                <w:noProof/>
              </w:rPr>
            </w:pPr>
          </w:p>
          <w:p w14:paraId="5825F3B5" w14:textId="77777777" w:rsidR="000F7678" w:rsidRPr="00133525" w:rsidRDefault="000F7678" w:rsidP="00D96E0B">
            <w:pPr>
              <w:pStyle w:val="FP"/>
              <w:jc w:val="center"/>
              <w:rPr>
                <w:noProof/>
                <w:sz w:val="18"/>
              </w:rPr>
            </w:pPr>
            <w:r w:rsidRPr="002C05B2">
              <w:rPr>
                <w:noProof/>
                <w:sz w:val="18"/>
              </w:rPr>
              <w:t xml:space="preserve">© </w:t>
            </w:r>
            <w:bookmarkStart w:id="12" w:name="copyrightDate"/>
            <w:r w:rsidRPr="002C05B2">
              <w:rPr>
                <w:noProof/>
                <w:sz w:val="18"/>
              </w:rPr>
              <w:t>202</w:t>
            </w:r>
            <w:bookmarkEnd w:id="12"/>
            <w:r w:rsidRPr="002C05B2">
              <w:rPr>
                <w:noProof/>
                <w:sz w:val="18"/>
              </w:rPr>
              <w:t>2, 3GP</w:t>
            </w:r>
            <w:r w:rsidRPr="00133525">
              <w:rPr>
                <w:noProof/>
                <w:sz w:val="18"/>
              </w:rPr>
              <w:t>P Organizational Partners (ARIB, ATIS, CCSA, ETSI, TSDSI, TTA, TTC).</w:t>
            </w:r>
            <w:bookmarkStart w:id="13" w:name="copyrightaddon"/>
            <w:bookmarkEnd w:id="13"/>
          </w:p>
          <w:p w14:paraId="430343D1" w14:textId="77777777" w:rsidR="000F7678" w:rsidRPr="00133525" w:rsidRDefault="000F7678" w:rsidP="00D96E0B">
            <w:pPr>
              <w:pStyle w:val="FP"/>
              <w:jc w:val="center"/>
              <w:rPr>
                <w:noProof/>
                <w:sz w:val="18"/>
              </w:rPr>
            </w:pPr>
            <w:r w:rsidRPr="00133525">
              <w:rPr>
                <w:noProof/>
                <w:sz w:val="18"/>
              </w:rPr>
              <w:t>All rights reserved.</w:t>
            </w:r>
          </w:p>
          <w:p w14:paraId="6F4D7354" w14:textId="77777777" w:rsidR="000F7678" w:rsidRPr="00133525" w:rsidRDefault="000F7678" w:rsidP="00D96E0B">
            <w:pPr>
              <w:pStyle w:val="FP"/>
              <w:rPr>
                <w:noProof/>
                <w:sz w:val="18"/>
              </w:rPr>
            </w:pPr>
          </w:p>
          <w:p w14:paraId="094E4585" w14:textId="77777777" w:rsidR="000F7678" w:rsidRPr="00133525" w:rsidRDefault="000F7678" w:rsidP="00D96E0B">
            <w:pPr>
              <w:pStyle w:val="FP"/>
              <w:rPr>
                <w:noProof/>
                <w:sz w:val="18"/>
              </w:rPr>
            </w:pPr>
            <w:r w:rsidRPr="00133525">
              <w:rPr>
                <w:noProof/>
                <w:sz w:val="18"/>
              </w:rPr>
              <w:t>UMTS™ is a Trade Mark of ETSI registered for the benefit of its members</w:t>
            </w:r>
          </w:p>
          <w:p w14:paraId="1ACDB74A" w14:textId="77777777" w:rsidR="000F7678" w:rsidRPr="00133525" w:rsidRDefault="000F7678" w:rsidP="00D96E0B">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0FD5FA8" w14:textId="77777777" w:rsidR="000F7678" w:rsidRPr="00133525" w:rsidRDefault="000F7678" w:rsidP="00D96E0B">
            <w:pPr>
              <w:pStyle w:val="FP"/>
              <w:rPr>
                <w:noProof/>
                <w:sz w:val="18"/>
              </w:rPr>
            </w:pPr>
            <w:r w:rsidRPr="00133525">
              <w:rPr>
                <w:noProof/>
                <w:sz w:val="18"/>
              </w:rPr>
              <w:t>GSM® and the GSM logo are registered and owned by the GSM Association</w:t>
            </w:r>
            <w:bookmarkEnd w:id="11"/>
          </w:p>
          <w:p w14:paraId="734B9EB3" w14:textId="77777777" w:rsidR="000F7678" w:rsidRDefault="000F7678" w:rsidP="00D96E0B"/>
        </w:tc>
      </w:tr>
      <w:bookmarkEnd w:id="9"/>
    </w:tbl>
    <w:p w14:paraId="4680E482" w14:textId="77777777" w:rsidR="00250C81" w:rsidRPr="00763780" w:rsidRDefault="00250C81">
      <w:pPr>
        <w:pStyle w:val="TT"/>
      </w:pPr>
      <w:r w:rsidRPr="00763780">
        <w:br w:type="page"/>
      </w:r>
      <w:r w:rsidRPr="00763780">
        <w:lastRenderedPageBreak/>
        <w:t>Contents</w:t>
      </w:r>
    </w:p>
    <w:p w14:paraId="59CB32A8" w14:textId="77777777" w:rsidR="00220A8D" w:rsidRDefault="00220A8D">
      <w:pPr>
        <w:pStyle w:val="TOC1"/>
        <w:rPr>
          <w:rFonts w:eastAsia="Batang"/>
          <w:sz w:val="24"/>
          <w:szCs w:val="24"/>
        </w:rPr>
      </w:pPr>
      <w:r>
        <w:fldChar w:fldCharType="begin" w:fldLock="1"/>
      </w:r>
      <w:r>
        <w:instrText xml:space="preserve"> TOC \o "1-9" </w:instrText>
      </w:r>
      <w:r>
        <w:fldChar w:fldCharType="separate"/>
      </w:r>
      <w:r>
        <w:t>Foreword</w:t>
      </w:r>
      <w:r>
        <w:tab/>
      </w:r>
      <w:r>
        <w:fldChar w:fldCharType="begin" w:fldLock="1"/>
      </w:r>
      <w:r>
        <w:instrText xml:space="preserve"> PAGEREF _Toc345283727 \h </w:instrText>
      </w:r>
      <w:r>
        <w:fldChar w:fldCharType="separate"/>
      </w:r>
      <w:r>
        <w:t>5</w:t>
      </w:r>
      <w:r>
        <w:fldChar w:fldCharType="end"/>
      </w:r>
    </w:p>
    <w:p w14:paraId="6363324B" w14:textId="77777777" w:rsidR="00220A8D" w:rsidRDefault="00220A8D">
      <w:pPr>
        <w:pStyle w:val="TOC1"/>
        <w:rPr>
          <w:rFonts w:eastAsia="Batang"/>
          <w:sz w:val="24"/>
          <w:szCs w:val="24"/>
        </w:rPr>
      </w:pPr>
      <w:r>
        <w:t>1</w:t>
      </w:r>
      <w:r>
        <w:rPr>
          <w:rFonts w:eastAsia="Batang"/>
          <w:sz w:val="24"/>
          <w:szCs w:val="24"/>
        </w:rPr>
        <w:tab/>
      </w:r>
      <w:r>
        <w:t>Scope</w:t>
      </w:r>
      <w:r>
        <w:tab/>
      </w:r>
      <w:r>
        <w:fldChar w:fldCharType="begin" w:fldLock="1"/>
      </w:r>
      <w:r>
        <w:instrText xml:space="preserve"> PAGEREF _Toc345283728 \h </w:instrText>
      </w:r>
      <w:r>
        <w:fldChar w:fldCharType="separate"/>
      </w:r>
      <w:r>
        <w:t>6</w:t>
      </w:r>
      <w:r>
        <w:fldChar w:fldCharType="end"/>
      </w:r>
    </w:p>
    <w:p w14:paraId="6F8D4A39" w14:textId="77777777" w:rsidR="00220A8D" w:rsidRDefault="00220A8D">
      <w:pPr>
        <w:pStyle w:val="TOC1"/>
        <w:rPr>
          <w:rFonts w:eastAsia="Batang"/>
          <w:sz w:val="24"/>
          <w:szCs w:val="24"/>
        </w:rPr>
      </w:pPr>
      <w:r>
        <w:t>2</w:t>
      </w:r>
      <w:r>
        <w:rPr>
          <w:rFonts w:eastAsia="Batang"/>
          <w:sz w:val="24"/>
          <w:szCs w:val="24"/>
        </w:rPr>
        <w:tab/>
      </w:r>
      <w:r>
        <w:t>References</w:t>
      </w:r>
      <w:r>
        <w:tab/>
      </w:r>
      <w:r>
        <w:fldChar w:fldCharType="begin" w:fldLock="1"/>
      </w:r>
      <w:r>
        <w:instrText xml:space="preserve"> PAGEREF _Toc345283729 \h </w:instrText>
      </w:r>
      <w:r>
        <w:fldChar w:fldCharType="separate"/>
      </w:r>
      <w:r>
        <w:t>6</w:t>
      </w:r>
      <w:r>
        <w:fldChar w:fldCharType="end"/>
      </w:r>
    </w:p>
    <w:p w14:paraId="1A656AE4" w14:textId="77777777" w:rsidR="00220A8D" w:rsidRDefault="00220A8D">
      <w:pPr>
        <w:pStyle w:val="TOC1"/>
        <w:rPr>
          <w:rFonts w:eastAsia="Batang"/>
          <w:sz w:val="24"/>
          <w:szCs w:val="24"/>
        </w:rPr>
      </w:pPr>
      <w:r>
        <w:t>3</w:t>
      </w:r>
      <w:r>
        <w:rPr>
          <w:rFonts w:eastAsia="Batang"/>
          <w:sz w:val="24"/>
          <w:szCs w:val="24"/>
        </w:rPr>
        <w:tab/>
      </w:r>
      <w:r>
        <w:t>Definitions and abbreviations</w:t>
      </w:r>
      <w:r>
        <w:tab/>
      </w:r>
      <w:r>
        <w:fldChar w:fldCharType="begin" w:fldLock="1"/>
      </w:r>
      <w:r>
        <w:instrText xml:space="preserve"> PAGEREF _Toc345283730 \h </w:instrText>
      </w:r>
      <w:r>
        <w:fldChar w:fldCharType="separate"/>
      </w:r>
      <w:r>
        <w:t>8</w:t>
      </w:r>
      <w:r>
        <w:fldChar w:fldCharType="end"/>
      </w:r>
    </w:p>
    <w:p w14:paraId="3FC25BCF" w14:textId="77777777" w:rsidR="00220A8D" w:rsidRDefault="00220A8D">
      <w:pPr>
        <w:pStyle w:val="TOC2"/>
        <w:rPr>
          <w:rFonts w:eastAsia="Batang"/>
          <w:sz w:val="24"/>
          <w:szCs w:val="24"/>
        </w:rPr>
      </w:pPr>
      <w:r>
        <w:t>3.1</w:t>
      </w:r>
      <w:r>
        <w:rPr>
          <w:rFonts w:eastAsia="Batang"/>
          <w:sz w:val="24"/>
          <w:szCs w:val="24"/>
        </w:rPr>
        <w:tab/>
      </w:r>
      <w:r>
        <w:t>Definitions</w:t>
      </w:r>
      <w:r>
        <w:tab/>
      </w:r>
      <w:r>
        <w:fldChar w:fldCharType="begin" w:fldLock="1"/>
      </w:r>
      <w:r>
        <w:instrText xml:space="preserve"> PAGEREF _Toc345283731 \h </w:instrText>
      </w:r>
      <w:r>
        <w:fldChar w:fldCharType="separate"/>
      </w:r>
      <w:r>
        <w:t>8</w:t>
      </w:r>
      <w:r>
        <w:fldChar w:fldCharType="end"/>
      </w:r>
    </w:p>
    <w:p w14:paraId="1E48E9C5" w14:textId="77777777" w:rsidR="00220A8D" w:rsidRDefault="00220A8D">
      <w:pPr>
        <w:pStyle w:val="TOC2"/>
        <w:rPr>
          <w:rFonts w:eastAsia="Batang"/>
          <w:sz w:val="24"/>
          <w:szCs w:val="24"/>
        </w:rPr>
      </w:pPr>
      <w:r>
        <w:t>3.2</w:t>
      </w:r>
      <w:r>
        <w:rPr>
          <w:rFonts w:eastAsia="Batang"/>
          <w:sz w:val="24"/>
          <w:szCs w:val="24"/>
        </w:rPr>
        <w:tab/>
      </w:r>
      <w:r>
        <w:t>Symbols</w:t>
      </w:r>
      <w:r>
        <w:tab/>
      </w:r>
      <w:r>
        <w:fldChar w:fldCharType="begin" w:fldLock="1"/>
      </w:r>
      <w:r>
        <w:instrText xml:space="preserve"> PAGEREF _Toc345283732 \h </w:instrText>
      </w:r>
      <w:r>
        <w:fldChar w:fldCharType="separate"/>
      </w:r>
      <w:r>
        <w:t>9</w:t>
      </w:r>
      <w:r>
        <w:fldChar w:fldCharType="end"/>
      </w:r>
    </w:p>
    <w:p w14:paraId="6E3CEEAC" w14:textId="77777777" w:rsidR="00220A8D" w:rsidRDefault="00220A8D">
      <w:pPr>
        <w:pStyle w:val="TOC2"/>
        <w:rPr>
          <w:rFonts w:eastAsia="Batang"/>
          <w:sz w:val="24"/>
          <w:szCs w:val="24"/>
        </w:rPr>
      </w:pPr>
      <w:r>
        <w:t>3.3</w:t>
      </w:r>
      <w:r>
        <w:rPr>
          <w:rFonts w:eastAsia="Batang"/>
          <w:sz w:val="24"/>
          <w:szCs w:val="24"/>
        </w:rPr>
        <w:tab/>
      </w:r>
      <w:r>
        <w:t>Abbreviations</w:t>
      </w:r>
      <w:r>
        <w:tab/>
      </w:r>
      <w:r>
        <w:fldChar w:fldCharType="begin" w:fldLock="1"/>
      </w:r>
      <w:r>
        <w:instrText xml:space="preserve"> PAGEREF _Toc345283733 \h </w:instrText>
      </w:r>
      <w:r>
        <w:fldChar w:fldCharType="separate"/>
      </w:r>
      <w:r>
        <w:t>9</w:t>
      </w:r>
      <w:r>
        <w:fldChar w:fldCharType="end"/>
      </w:r>
    </w:p>
    <w:p w14:paraId="329D40F5" w14:textId="77777777" w:rsidR="00220A8D" w:rsidRDefault="00220A8D">
      <w:pPr>
        <w:pStyle w:val="TOC1"/>
        <w:rPr>
          <w:rFonts w:eastAsia="Batang"/>
          <w:sz w:val="24"/>
          <w:szCs w:val="24"/>
        </w:rPr>
      </w:pPr>
      <w:r>
        <w:t>4</w:t>
      </w:r>
      <w:r>
        <w:rPr>
          <w:rFonts w:eastAsia="Batang"/>
          <w:sz w:val="24"/>
          <w:szCs w:val="24"/>
        </w:rPr>
        <w:tab/>
      </w:r>
      <w:r>
        <w:t>Test conditions</w:t>
      </w:r>
      <w:r>
        <w:tab/>
      </w:r>
      <w:r>
        <w:fldChar w:fldCharType="begin" w:fldLock="1"/>
      </w:r>
      <w:r>
        <w:instrText xml:space="preserve"> PAGEREF _Toc345283734 \h </w:instrText>
      </w:r>
      <w:r>
        <w:fldChar w:fldCharType="separate"/>
      </w:r>
      <w:r>
        <w:t>10</w:t>
      </w:r>
      <w:r>
        <w:fldChar w:fldCharType="end"/>
      </w:r>
    </w:p>
    <w:p w14:paraId="55D1D63D" w14:textId="77777777" w:rsidR="00220A8D" w:rsidRDefault="00220A8D">
      <w:pPr>
        <w:pStyle w:val="TOC2"/>
        <w:rPr>
          <w:rFonts w:eastAsia="Batang"/>
          <w:sz w:val="24"/>
          <w:szCs w:val="24"/>
        </w:rPr>
      </w:pPr>
      <w:r>
        <w:t>4.1</w:t>
      </w:r>
      <w:r>
        <w:rPr>
          <w:rFonts w:eastAsia="Batang"/>
          <w:sz w:val="24"/>
          <w:szCs w:val="24"/>
        </w:rPr>
        <w:tab/>
      </w:r>
      <w:r>
        <w:t>General</w:t>
      </w:r>
      <w:r>
        <w:tab/>
      </w:r>
      <w:r>
        <w:fldChar w:fldCharType="begin" w:fldLock="1"/>
      </w:r>
      <w:r>
        <w:instrText xml:space="preserve"> PAGEREF _Toc345283735 \h </w:instrText>
      </w:r>
      <w:r>
        <w:fldChar w:fldCharType="separate"/>
      </w:r>
      <w:r>
        <w:t>10</w:t>
      </w:r>
      <w:r>
        <w:fldChar w:fldCharType="end"/>
      </w:r>
    </w:p>
    <w:p w14:paraId="6E14B6D4" w14:textId="77777777" w:rsidR="00220A8D" w:rsidRDefault="00220A8D">
      <w:pPr>
        <w:pStyle w:val="TOC2"/>
        <w:rPr>
          <w:rFonts w:eastAsia="Batang"/>
          <w:sz w:val="24"/>
          <w:szCs w:val="24"/>
        </w:rPr>
      </w:pPr>
      <w:r>
        <w:t>4.2</w:t>
      </w:r>
      <w:r>
        <w:rPr>
          <w:rFonts w:eastAsia="Batang"/>
          <w:sz w:val="24"/>
          <w:szCs w:val="24"/>
        </w:rPr>
        <w:tab/>
      </w:r>
      <w:r>
        <w:t>Arrangements for establishing a communication link</w:t>
      </w:r>
      <w:r>
        <w:tab/>
      </w:r>
      <w:r>
        <w:fldChar w:fldCharType="begin" w:fldLock="1"/>
      </w:r>
      <w:r>
        <w:instrText xml:space="preserve"> PAGEREF _Toc345283736 \h </w:instrText>
      </w:r>
      <w:r>
        <w:fldChar w:fldCharType="separate"/>
      </w:r>
      <w:r>
        <w:t>11</w:t>
      </w:r>
      <w:r>
        <w:fldChar w:fldCharType="end"/>
      </w:r>
    </w:p>
    <w:p w14:paraId="2BB6C699" w14:textId="77777777" w:rsidR="00220A8D" w:rsidRDefault="00220A8D">
      <w:pPr>
        <w:pStyle w:val="TOC2"/>
        <w:rPr>
          <w:rFonts w:eastAsia="Batang"/>
          <w:sz w:val="24"/>
          <w:szCs w:val="24"/>
        </w:rPr>
      </w:pPr>
      <w:r>
        <w:t>4.3</w:t>
      </w:r>
      <w:r>
        <w:rPr>
          <w:rFonts w:eastAsia="Batang"/>
          <w:sz w:val="24"/>
          <w:szCs w:val="24"/>
        </w:rPr>
        <w:tab/>
      </w:r>
      <w:r>
        <w:t>Narrow band responses on receivers</w:t>
      </w:r>
      <w:r>
        <w:tab/>
      </w:r>
      <w:r>
        <w:fldChar w:fldCharType="begin" w:fldLock="1"/>
      </w:r>
      <w:r>
        <w:instrText xml:space="preserve"> PAGEREF _Toc345283737 \h </w:instrText>
      </w:r>
      <w:r>
        <w:fldChar w:fldCharType="separate"/>
      </w:r>
      <w:r>
        <w:t>11</w:t>
      </w:r>
      <w:r>
        <w:fldChar w:fldCharType="end"/>
      </w:r>
    </w:p>
    <w:p w14:paraId="1DED9E7F" w14:textId="77777777" w:rsidR="00220A8D" w:rsidRDefault="00220A8D">
      <w:pPr>
        <w:pStyle w:val="TOC2"/>
        <w:rPr>
          <w:rFonts w:eastAsia="Batang"/>
          <w:sz w:val="24"/>
          <w:szCs w:val="24"/>
        </w:rPr>
      </w:pPr>
      <w:r>
        <w:t>4.4</w:t>
      </w:r>
      <w:r>
        <w:rPr>
          <w:rFonts w:eastAsia="Batang"/>
          <w:sz w:val="24"/>
          <w:szCs w:val="24"/>
        </w:rPr>
        <w:tab/>
      </w:r>
      <w:r>
        <w:t>Receiver exclusion band</w:t>
      </w:r>
      <w:r>
        <w:tab/>
      </w:r>
      <w:r>
        <w:fldChar w:fldCharType="begin" w:fldLock="1"/>
      </w:r>
      <w:r>
        <w:instrText xml:space="preserve"> PAGEREF _Toc345283738 \h </w:instrText>
      </w:r>
      <w:r>
        <w:fldChar w:fldCharType="separate"/>
      </w:r>
      <w:r>
        <w:t>12</w:t>
      </w:r>
      <w:r>
        <w:fldChar w:fldCharType="end"/>
      </w:r>
    </w:p>
    <w:p w14:paraId="3FE6297B" w14:textId="77777777" w:rsidR="00220A8D" w:rsidRDefault="00220A8D">
      <w:pPr>
        <w:pStyle w:val="TOC1"/>
        <w:rPr>
          <w:rFonts w:eastAsia="Batang"/>
          <w:sz w:val="24"/>
          <w:szCs w:val="24"/>
        </w:rPr>
      </w:pPr>
      <w:r>
        <w:t>5</w:t>
      </w:r>
      <w:r>
        <w:rPr>
          <w:rFonts w:eastAsia="Batang"/>
          <w:sz w:val="24"/>
          <w:szCs w:val="24"/>
        </w:rPr>
        <w:tab/>
      </w:r>
      <w:r>
        <w:t>Performance assessment</w:t>
      </w:r>
      <w:r>
        <w:tab/>
      </w:r>
      <w:r>
        <w:fldChar w:fldCharType="begin" w:fldLock="1"/>
      </w:r>
      <w:r>
        <w:instrText xml:space="preserve"> PAGEREF _Toc345283739 \h </w:instrText>
      </w:r>
      <w:r>
        <w:fldChar w:fldCharType="separate"/>
      </w:r>
      <w:r>
        <w:t>13</w:t>
      </w:r>
      <w:r>
        <w:fldChar w:fldCharType="end"/>
      </w:r>
    </w:p>
    <w:p w14:paraId="7BD22820" w14:textId="77777777" w:rsidR="00220A8D" w:rsidRDefault="00220A8D">
      <w:pPr>
        <w:pStyle w:val="TOC2"/>
        <w:rPr>
          <w:rFonts w:eastAsia="Batang"/>
          <w:sz w:val="24"/>
          <w:szCs w:val="24"/>
        </w:rPr>
      </w:pPr>
      <w:r>
        <w:t>5.1</w:t>
      </w:r>
      <w:r>
        <w:rPr>
          <w:rFonts w:eastAsia="Batang"/>
          <w:sz w:val="24"/>
          <w:szCs w:val="24"/>
        </w:rPr>
        <w:tab/>
      </w:r>
      <w:r>
        <w:t>General</w:t>
      </w:r>
      <w:r>
        <w:tab/>
      </w:r>
      <w:r>
        <w:fldChar w:fldCharType="begin" w:fldLock="1"/>
      </w:r>
      <w:r>
        <w:instrText xml:space="preserve"> PAGEREF _Toc345283740 \h </w:instrText>
      </w:r>
      <w:r>
        <w:fldChar w:fldCharType="separate"/>
      </w:r>
      <w:r>
        <w:t>13</w:t>
      </w:r>
      <w:r>
        <w:fldChar w:fldCharType="end"/>
      </w:r>
    </w:p>
    <w:p w14:paraId="485A48AA" w14:textId="77777777" w:rsidR="00220A8D" w:rsidRDefault="00220A8D">
      <w:pPr>
        <w:pStyle w:val="TOC2"/>
        <w:rPr>
          <w:rFonts w:eastAsia="Batang"/>
          <w:sz w:val="24"/>
          <w:szCs w:val="24"/>
        </w:rPr>
      </w:pPr>
      <w:r>
        <w:t>5.2</w:t>
      </w:r>
      <w:r>
        <w:rPr>
          <w:rFonts w:eastAsia="Batang"/>
          <w:sz w:val="24"/>
          <w:szCs w:val="24"/>
        </w:rPr>
        <w:tab/>
      </w:r>
      <w:r>
        <w:t>Equipment which can provide a continuous communication link</w:t>
      </w:r>
      <w:r>
        <w:tab/>
      </w:r>
      <w:r>
        <w:fldChar w:fldCharType="begin" w:fldLock="1"/>
      </w:r>
      <w:r>
        <w:instrText xml:space="preserve"> PAGEREF _Toc345283741 \h </w:instrText>
      </w:r>
      <w:r>
        <w:fldChar w:fldCharType="separate"/>
      </w:r>
      <w:r>
        <w:t>14</w:t>
      </w:r>
      <w:r>
        <w:fldChar w:fldCharType="end"/>
      </w:r>
    </w:p>
    <w:p w14:paraId="4AA2711B" w14:textId="77777777" w:rsidR="00220A8D" w:rsidRDefault="00220A8D">
      <w:pPr>
        <w:pStyle w:val="TOC2"/>
        <w:rPr>
          <w:rFonts w:eastAsia="Batang"/>
          <w:sz w:val="24"/>
          <w:szCs w:val="24"/>
        </w:rPr>
      </w:pPr>
      <w:r>
        <w:t>5.3</w:t>
      </w:r>
      <w:r>
        <w:rPr>
          <w:rFonts w:eastAsia="Batang"/>
          <w:sz w:val="24"/>
          <w:szCs w:val="24"/>
        </w:rPr>
        <w:tab/>
      </w:r>
      <w:r>
        <w:t>Equipment which can only provide a discontinuous communication link (packet data/transmission)</w:t>
      </w:r>
      <w:r>
        <w:tab/>
      </w:r>
      <w:r>
        <w:fldChar w:fldCharType="begin" w:fldLock="1"/>
      </w:r>
      <w:r>
        <w:instrText xml:space="preserve"> PAGEREF _Toc345283742 \h </w:instrText>
      </w:r>
      <w:r>
        <w:fldChar w:fldCharType="separate"/>
      </w:r>
      <w:r>
        <w:t>14</w:t>
      </w:r>
      <w:r>
        <w:fldChar w:fldCharType="end"/>
      </w:r>
    </w:p>
    <w:p w14:paraId="54DA005C" w14:textId="77777777" w:rsidR="00220A8D" w:rsidRDefault="00220A8D">
      <w:pPr>
        <w:pStyle w:val="TOC2"/>
        <w:rPr>
          <w:rFonts w:eastAsia="Batang"/>
          <w:sz w:val="24"/>
          <w:szCs w:val="24"/>
        </w:rPr>
      </w:pPr>
      <w:r>
        <w:t>5.4</w:t>
      </w:r>
      <w:r>
        <w:rPr>
          <w:rFonts w:eastAsia="Batang"/>
          <w:sz w:val="24"/>
          <w:szCs w:val="24"/>
        </w:rPr>
        <w:tab/>
      </w:r>
      <w:r>
        <w:t>Equipment which does not provide a communication link</w:t>
      </w:r>
      <w:r>
        <w:tab/>
      </w:r>
      <w:r>
        <w:fldChar w:fldCharType="begin" w:fldLock="1"/>
      </w:r>
      <w:r>
        <w:instrText xml:space="preserve"> PAGEREF _Toc345283743 \h </w:instrText>
      </w:r>
      <w:r>
        <w:fldChar w:fldCharType="separate"/>
      </w:r>
      <w:r>
        <w:t>14</w:t>
      </w:r>
      <w:r>
        <w:fldChar w:fldCharType="end"/>
      </w:r>
    </w:p>
    <w:p w14:paraId="4A4CA44F" w14:textId="77777777" w:rsidR="00220A8D" w:rsidRDefault="00220A8D">
      <w:pPr>
        <w:pStyle w:val="TOC2"/>
        <w:rPr>
          <w:rFonts w:eastAsia="Batang"/>
          <w:sz w:val="24"/>
          <w:szCs w:val="24"/>
        </w:rPr>
      </w:pPr>
      <w:r>
        <w:t>5.5</w:t>
      </w:r>
      <w:r>
        <w:rPr>
          <w:rFonts w:eastAsia="Batang"/>
          <w:sz w:val="24"/>
          <w:szCs w:val="24"/>
        </w:rPr>
        <w:tab/>
      </w:r>
      <w:r>
        <w:t>Conformance of ancillary equipment</w:t>
      </w:r>
      <w:r>
        <w:tab/>
      </w:r>
      <w:r>
        <w:fldChar w:fldCharType="begin" w:fldLock="1"/>
      </w:r>
      <w:r>
        <w:instrText xml:space="preserve"> PAGEREF _Toc345283744 \h </w:instrText>
      </w:r>
      <w:r>
        <w:fldChar w:fldCharType="separate"/>
      </w:r>
      <w:r>
        <w:t>14</w:t>
      </w:r>
      <w:r>
        <w:fldChar w:fldCharType="end"/>
      </w:r>
    </w:p>
    <w:p w14:paraId="79485133" w14:textId="77777777" w:rsidR="00220A8D" w:rsidRDefault="00220A8D">
      <w:pPr>
        <w:pStyle w:val="TOC2"/>
        <w:rPr>
          <w:rFonts w:eastAsia="Batang"/>
          <w:sz w:val="24"/>
          <w:szCs w:val="24"/>
        </w:rPr>
      </w:pPr>
      <w:r>
        <w:t>5.6</w:t>
      </w:r>
      <w:r>
        <w:rPr>
          <w:rFonts w:eastAsia="Batang"/>
          <w:sz w:val="24"/>
          <w:szCs w:val="24"/>
        </w:rPr>
        <w:tab/>
      </w:r>
      <w:r>
        <w:t>Equipment classification</w:t>
      </w:r>
      <w:r>
        <w:tab/>
      </w:r>
      <w:r>
        <w:fldChar w:fldCharType="begin" w:fldLock="1"/>
      </w:r>
      <w:r>
        <w:instrText xml:space="preserve"> PAGEREF _Toc345283745 \h </w:instrText>
      </w:r>
      <w:r>
        <w:fldChar w:fldCharType="separate"/>
      </w:r>
      <w:r>
        <w:t>14</w:t>
      </w:r>
      <w:r>
        <w:fldChar w:fldCharType="end"/>
      </w:r>
    </w:p>
    <w:p w14:paraId="665FFDF2" w14:textId="77777777" w:rsidR="00220A8D" w:rsidRDefault="00220A8D">
      <w:pPr>
        <w:pStyle w:val="TOC1"/>
        <w:rPr>
          <w:rFonts w:eastAsia="Batang"/>
          <w:sz w:val="24"/>
          <w:szCs w:val="24"/>
        </w:rPr>
      </w:pPr>
      <w:r>
        <w:t>6</w:t>
      </w:r>
      <w:r>
        <w:rPr>
          <w:rFonts w:eastAsia="Batang"/>
          <w:sz w:val="24"/>
          <w:szCs w:val="24"/>
        </w:rPr>
        <w:tab/>
      </w:r>
      <w:r>
        <w:t>Performance criteria</w:t>
      </w:r>
      <w:r>
        <w:tab/>
      </w:r>
      <w:r>
        <w:fldChar w:fldCharType="begin" w:fldLock="1"/>
      </w:r>
      <w:r>
        <w:instrText xml:space="preserve"> PAGEREF _Toc345283746 \h </w:instrText>
      </w:r>
      <w:r>
        <w:fldChar w:fldCharType="separate"/>
      </w:r>
      <w:r>
        <w:t>14</w:t>
      </w:r>
      <w:r>
        <w:fldChar w:fldCharType="end"/>
      </w:r>
    </w:p>
    <w:p w14:paraId="0B9E26D3" w14:textId="77777777" w:rsidR="00220A8D" w:rsidRDefault="00220A8D">
      <w:pPr>
        <w:pStyle w:val="TOC2"/>
        <w:rPr>
          <w:rFonts w:eastAsia="Batang"/>
          <w:sz w:val="24"/>
          <w:szCs w:val="24"/>
        </w:rPr>
      </w:pPr>
      <w:r>
        <w:t>6.1</w:t>
      </w:r>
      <w:r>
        <w:rPr>
          <w:rFonts w:eastAsia="Batang"/>
          <w:sz w:val="24"/>
          <w:szCs w:val="24"/>
        </w:rPr>
        <w:tab/>
      </w:r>
      <w:r>
        <w:t>Performance criteria for continuous phenomena</w:t>
      </w:r>
      <w:r>
        <w:tab/>
      </w:r>
      <w:r>
        <w:fldChar w:fldCharType="begin" w:fldLock="1"/>
      </w:r>
      <w:r>
        <w:instrText xml:space="preserve"> PAGEREF _Toc345283747 \h </w:instrText>
      </w:r>
      <w:r>
        <w:fldChar w:fldCharType="separate"/>
      </w:r>
      <w:r>
        <w:t>15</w:t>
      </w:r>
      <w:r>
        <w:fldChar w:fldCharType="end"/>
      </w:r>
    </w:p>
    <w:p w14:paraId="4D44346F" w14:textId="77777777" w:rsidR="00220A8D" w:rsidRDefault="00220A8D">
      <w:pPr>
        <w:pStyle w:val="TOC2"/>
        <w:rPr>
          <w:rFonts w:eastAsia="Batang"/>
          <w:sz w:val="24"/>
          <w:szCs w:val="24"/>
        </w:rPr>
      </w:pPr>
      <w:r>
        <w:t>6.2</w:t>
      </w:r>
      <w:r>
        <w:rPr>
          <w:rFonts w:eastAsia="Batang"/>
          <w:sz w:val="24"/>
          <w:szCs w:val="24"/>
        </w:rPr>
        <w:tab/>
      </w:r>
      <w:r>
        <w:t>Performance criteria for Transient phenomena</w:t>
      </w:r>
      <w:r>
        <w:tab/>
      </w:r>
      <w:r>
        <w:fldChar w:fldCharType="begin" w:fldLock="1"/>
      </w:r>
      <w:r>
        <w:instrText xml:space="preserve"> PAGEREF _Toc345283748 \h </w:instrText>
      </w:r>
      <w:r>
        <w:fldChar w:fldCharType="separate"/>
      </w:r>
      <w:r>
        <w:t>15</w:t>
      </w:r>
      <w:r>
        <w:fldChar w:fldCharType="end"/>
      </w:r>
    </w:p>
    <w:p w14:paraId="4C9C609D" w14:textId="77777777" w:rsidR="00220A8D" w:rsidRDefault="00220A8D">
      <w:pPr>
        <w:pStyle w:val="TOC1"/>
        <w:rPr>
          <w:rFonts w:eastAsia="Batang"/>
          <w:sz w:val="24"/>
          <w:szCs w:val="24"/>
        </w:rPr>
      </w:pPr>
      <w:r>
        <w:t>7</w:t>
      </w:r>
      <w:r>
        <w:rPr>
          <w:rFonts w:eastAsia="Batang"/>
          <w:sz w:val="24"/>
          <w:szCs w:val="24"/>
        </w:rPr>
        <w:tab/>
      </w:r>
      <w:r>
        <w:t>Applicability overview tables</w:t>
      </w:r>
      <w:r>
        <w:tab/>
      </w:r>
      <w:r>
        <w:fldChar w:fldCharType="begin" w:fldLock="1"/>
      </w:r>
      <w:r>
        <w:instrText xml:space="preserve"> PAGEREF _Toc345283749 \h </w:instrText>
      </w:r>
      <w:r>
        <w:fldChar w:fldCharType="separate"/>
      </w:r>
      <w:r>
        <w:t>16</w:t>
      </w:r>
      <w:r>
        <w:fldChar w:fldCharType="end"/>
      </w:r>
    </w:p>
    <w:p w14:paraId="26333C28" w14:textId="77777777" w:rsidR="00220A8D" w:rsidRDefault="00220A8D">
      <w:pPr>
        <w:pStyle w:val="TOC2"/>
        <w:rPr>
          <w:rFonts w:eastAsia="Batang"/>
          <w:sz w:val="24"/>
          <w:szCs w:val="24"/>
        </w:rPr>
      </w:pPr>
      <w:r>
        <w:t>7.1</w:t>
      </w:r>
      <w:r>
        <w:rPr>
          <w:rFonts w:eastAsia="Batang"/>
          <w:sz w:val="24"/>
          <w:szCs w:val="24"/>
        </w:rPr>
        <w:tab/>
      </w:r>
      <w:r>
        <w:t>Emission</w:t>
      </w:r>
      <w:r>
        <w:tab/>
      </w:r>
      <w:r>
        <w:fldChar w:fldCharType="begin" w:fldLock="1"/>
      </w:r>
      <w:r>
        <w:instrText xml:space="preserve"> PAGEREF _Toc345283750 \h </w:instrText>
      </w:r>
      <w:r>
        <w:fldChar w:fldCharType="separate"/>
      </w:r>
      <w:r>
        <w:t>16</w:t>
      </w:r>
      <w:r>
        <w:fldChar w:fldCharType="end"/>
      </w:r>
    </w:p>
    <w:p w14:paraId="16978B32" w14:textId="77777777" w:rsidR="00220A8D" w:rsidRDefault="00220A8D">
      <w:pPr>
        <w:pStyle w:val="TOC2"/>
        <w:rPr>
          <w:rFonts w:eastAsia="Batang"/>
          <w:sz w:val="24"/>
          <w:szCs w:val="24"/>
        </w:rPr>
      </w:pPr>
      <w:r>
        <w:t>7.2</w:t>
      </w:r>
      <w:r>
        <w:rPr>
          <w:rFonts w:eastAsia="Batang"/>
          <w:sz w:val="24"/>
          <w:szCs w:val="24"/>
        </w:rPr>
        <w:tab/>
      </w:r>
      <w:r>
        <w:t>Immunity</w:t>
      </w:r>
      <w:r>
        <w:tab/>
      </w:r>
      <w:r>
        <w:fldChar w:fldCharType="begin" w:fldLock="1"/>
      </w:r>
      <w:r>
        <w:instrText xml:space="preserve"> PAGEREF _Toc345283751 \h </w:instrText>
      </w:r>
      <w:r>
        <w:fldChar w:fldCharType="separate"/>
      </w:r>
      <w:r>
        <w:t>17</w:t>
      </w:r>
      <w:r>
        <w:fldChar w:fldCharType="end"/>
      </w:r>
    </w:p>
    <w:p w14:paraId="4EC3CDA3" w14:textId="77777777" w:rsidR="00220A8D" w:rsidRDefault="00220A8D">
      <w:pPr>
        <w:pStyle w:val="TOC1"/>
        <w:rPr>
          <w:rFonts w:eastAsia="Batang"/>
          <w:sz w:val="24"/>
          <w:szCs w:val="24"/>
        </w:rPr>
      </w:pPr>
      <w:r>
        <w:t>8</w:t>
      </w:r>
      <w:r>
        <w:rPr>
          <w:rFonts w:eastAsia="Batang"/>
          <w:sz w:val="24"/>
          <w:szCs w:val="24"/>
        </w:rPr>
        <w:tab/>
      </w:r>
      <w:r>
        <w:t>Methods of measurement and limits for EMC emissions</w:t>
      </w:r>
      <w:r>
        <w:tab/>
      </w:r>
      <w:r>
        <w:fldChar w:fldCharType="begin" w:fldLock="1"/>
      </w:r>
      <w:r>
        <w:instrText xml:space="preserve"> PAGEREF _Toc345283752 \h </w:instrText>
      </w:r>
      <w:r>
        <w:fldChar w:fldCharType="separate"/>
      </w:r>
      <w:r>
        <w:t>17</w:t>
      </w:r>
      <w:r>
        <w:fldChar w:fldCharType="end"/>
      </w:r>
    </w:p>
    <w:p w14:paraId="48B4C333" w14:textId="77777777" w:rsidR="00220A8D" w:rsidRDefault="00220A8D">
      <w:pPr>
        <w:pStyle w:val="TOC2"/>
        <w:rPr>
          <w:rFonts w:eastAsia="Batang"/>
          <w:sz w:val="24"/>
          <w:szCs w:val="24"/>
        </w:rPr>
      </w:pPr>
      <w:r>
        <w:t>8.1</w:t>
      </w:r>
      <w:r>
        <w:rPr>
          <w:rFonts w:eastAsia="Batang"/>
          <w:sz w:val="24"/>
          <w:szCs w:val="24"/>
        </w:rPr>
        <w:tab/>
      </w:r>
      <w:r>
        <w:t>Test configurations</w:t>
      </w:r>
      <w:r>
        <w:tab/>
      </w:r>
      <w:r>
        <w:fldChar w:fldCharType="begin" w:fldLock="1"/>
      </w:r>
      <w:r>
        <w:instrText xml:space="preserve"> PAGEREF _Toc345283753 \h </w:instrText>
      </w:r>
      <w:r>
        <w:fldChar w:fldCharType="separate"/>
      </w:r>
      <w:r>
        <w:t>17</w:t>
      </w:r>
      <w:r>
        <w:fldChar w:fldCharType="end"/>
      </w:r>
    </w:p>
    <w:p w14:paraId="59B16553" w14:textId="77777777" w:rsidR="00220A8D" w:rsidRDefault="00220A8D">
      <w:pPr>
        <w:pStyle w:val="TOC2"/>
        <w:rPr>
          <w:rFonts w:eastAsia="Batang"/>
          <w:sz w:val="24"/>
          <w:szCs w:val="24"/>
        </w:rPr>
      </w:pPr>
      <w:r>
        <w:t>8.2</w:t>
      </w:r>
      <w:r>
        <w:rPr>
          <w:rFonts w:eastAsia="Batang"/>
          <w:sz w:val="24"/>
          <w:szCs w:val="24"/>
        </w:rPr>
        <w:tab/>
      </w:r>
      <w:r>
        <w:t>Radiated Emission</w:t>
      </w:r>
      <w:r>
        <w:tab/>
      </w:r>
      <w:r>
        <w:fldChar w:fldCharType="begin" w:fldLock="1"/>
      </w:r>
      <w:r>
        <w:instrText xml:space="preserve"> PAGEREF _Toc345283754 \h </w:instrText>
      </w:r>
      <w:r>
        <w:fldChar w:fldCharType="separate"/>
      </w:r>
      <w:r>
        <w:t>18</w:t>
      </w:r>
      <w:r>
        <w:fldChar w:fldCharType="end"/>
      </w:r>
    </w:p>
    <w:p w14:paraId="05890D47" w14:textId="77777777" w:rsidR="00220A8D" w:rsidRDefault="00220A8D">
      <w:pPr>
        <w:pStyle w:val="TOC3"/>
        <w:rPr>
          <w:rFonts w:eastAsia="Batang"/>
          <w:sz w:val="24"/>
          <w:szCs w:val="24"/>
        </w:rPr>
      </w:pPr>
      <w:r>
        <w:t>8.2.1</w:t>
      </w:r>
      <w:r>
        <w:rPr>
          <w:rFonts w:eastAsia="Batang"/>
          <w:sz w:val="24"/>
          <w:szCs w:val="24"/>
        </w:rPr>
        <w:tab/>
      </w:r>
      <w:r>
        <w:t>Definition</w:t>
      </w:r>
      <w:r>
        <w:tab/>
      </w:r>
      <w:r>
        <w:fldChar w:fldCharType="begin" w:fldLock="1"/>
      </w:r>
      <w:r>
        <w:instrText xml:space="preserve"> PAGEREF _Toc345283755 \h </w:instrText>
      </w:r>
      <w:r>
        <w:fldChar w:fldCharType="separate"/>
      </w:r>
      <w:r>
        <w:t>18</w:t>
      </w:r>
      <w:r>
        <w:fldChar w:fldCharType="end"/>
      </w:r>
    </w:p>
    <w:p w14:paraId="75CF1463" w14:textId="77777777" w:rsidR="00220A8D" w:rsidRDefault="00220A8D">
      <w:pPr>
        <w:pStyle w:val="TOC3"/>
        <w:rPr>
          <w:rFonts w:eastAsia="Batang"/>
          <w:sz w:val="24"/>
          <w:szCs w:val="24"/>
        </w:rPr>
      </w:pPr>
      <w:r>
        <w:t>8.2.2</w:t>
      </w:r>
      <w:r>
        <w:rPr>
          <w:rFonts w:eastAsia="Batang"/>
          <w:sz w:val="24"/>
          <w:szCs w:val="24"/>
        </w:rPr>
        <w:tab/>
      </w:r>
      <w:r>
        <w:t>Test method</w:t>
      </w:r>
      <w:r>
        <w:tab/>
      </w:r>
      <w:r>
        <w:fldChar w:fldCharType="begin" w:fldLock="1"/>
      </w:r>
      <w:r>
        <w:instrText xml:space="preserve"> PAGEREF _Toc345283756 \h </w:instrText>
      </w:r>
      <w:r>
        <w:fldChar w:fldCharType="separate"/>
      </w:r>
      <w:r>
        <w:t>18</w:t>
      </w:r>
      <w:r>
        <w:fldChar w:fldCharType="end"/>
      </w:r>
    </w:p>
    <w:p w14:paraId="244E11A1" w14:textId="77777777" w:rsidR="00220A8D" w:rsidRDefault="00220A8D">
      <w:pPr>
        <w:pStyle w:val="TOC3"/>
        <w:rPr>
          <w:rFonts w:eastAsia="Batang"/>
          <w:sz w:val="24"/>
          <w:szCs w:val="24"/>
        </w:rPr>
      </w:pPr>
      <w:r>
        <w:t>8.2.3</w:t>
      </w:r>
      <w:r>
        <w:rPr>
          <w:rFonts w:eastAsia="Batang"/>
          <w:sz w:val="24"/>
          <w:szCs w:val="24"/>
        </w:rPr>
        <w:tab/>
      </w:r>
      <w:r>
        <w:t>Limits</w:t>
      </w:r>
      <w:r>
        <w:tab/>
      </w:r>
      <w:r>
        <w:fldChar w:fldCharType="begin" w:fldLock="1"/>
      </w:r>
      <w:r>
        <w:instrText xml:space="preserve"> PAGEREF _Toc345283757 \h </w:instrText>
      </w:r>
      <w:r>
        <w:fldChar w:fldCharType="separate"/>
      </w:r>
      <w:r>
        <w:t>18</w:t>
      </w:r>
      <w:r>
        <w:fldChar w:fldCharType="end"/>
      </w:r>
    </w:p>
    <w:p w14:paraId="6207041C" w14:textId="77777777" w:rsidR="00220A8D" w:rsidRDefault="00220A8D">
      <w:pPr>
        <w:pStyle w:val="TOC3"/>
        <w:rPr>
          <w:rFonts w:eastAsia="Batang"/>
          <w:sz w:val="24"/>
          <w:szCs w:val="24"/>
        </w:rPr>
      </w:pPr>
      <w:r>
        <w:t>8.2.4</w:t>
      </w:r>
      <w:r>
        <w:rPr>
          <w:rFonts w:eastAsia="Batang"/>
          <w:sz w:val="24"/>
          <w:szCs w:val="24"/>
        </w:rPr>
        <w:tab/>
      </w:r>
      <w:r>
        <w:t>Interpretation of the measurement results</w:t>
      </w:r>
      <w:r>
        <w:tab/>
      </w:r>
      <w:r>
        <w:fldChar w:fldCharType="begin" w:fldLock="1"/>
      </w:r>
      <w:r>
        <w:instrText xml:space="preserve"> PAGEREF _Toc345283758 \h </w:instrText>
      </w:r>
      <w:r>
        <w:fldChar w:fldCharType="separate"/>
      </w:r>
      <w:r>
        <w:t>19</w:t>
      </w:r>
      <w:r>
        <w:fldChar w:fldCharType="end"/>
      </w:r>
    </w:p>
    <w:p w14:paraId="42358FF9" w14:textId="77777777" w:rsidR="00220A8D" w:rsidRDefault="00220A8D">
      <w:pPr>
        <w:pStyle w:val="TOC2"/>
        <w:rPr>
          <w:rFonts w:eastAsia="Batang"/>
          <w:sz w:val="24"/>
          <w:szCs w:val="24"/>
        </w:rPr>
      </w:pPr>
      <w:r>
        <w:t>8.3</w:t>
      </w:r>
      <w:r>
        <w:rPr>
          <w:rFonts w:eastAsia="Batang"/>
          <w:sz w:val="24"/>
          <w:szCs w:val="24"/>
        </w:rPr>
        <w:tab/>
      </w:r>
      <w:r>
        <w:t>Conducted emission DC power input/output port</w:t>
      </w:r>
      <w:r>
        <w:tab/>
      </w:r>
      <w:r>
        <w:fldChar w:fldCharType="begin" w:fldLock="1"/>
      </w:r>
      <w:r>
        <w:instrText xml:space="preserve"> PAGEREF _Toc345283759 \h </w:instrText>
      </w:r>
      <w:r>
        <w:fldChar w:fldCharType="separate"/>
      </w:r>
      <w:r>
        <w:t>19</w:t>
      </w:r>
      <w:r>
        <w:fldChar w:fldCharType="end"/>
      </w:r>
    </w:p>
    <w:p w14:paraId="1BE10938" w14:textId="77777777" w:rsidR="00220A8D" w:rsidRDefault="00220A8D">
      <w:pPr>
        <w:pStyle w:val="TOC3"/>
        <w:rPr>
          <w:rFonts w:eastAsia="Batang"/>
          <w:sz w:val="24"/>
          <w:szCs w:val="24"/>
        </w:rPr>
      </w:pPr>
      <w:r>
        <w:t>8.3.1</w:t>
      </w:r>
      <w:r>
        <w:rPr>
          <w:rFonts w:eastAsia="Batang"/>
          <w:sz w:val="24"/>
          <w:szCs w:val="24"/>
        </w:rPr>
        <w:tab/>
      </w:r>
      <w:r>
        <w:t>Definition</w:t>
      </w:r>
      <w:r>
        <w:tab/>
      </w:r>
      <w:r>
        <w:fldChar w:fldCharType="begin" w:fldLock="1"/>
      </w:r>
      <w:r>
        <w:instrText xml:space="preserve"> PAGEREF _Toc345283760 \h </w:instrText>
      </w:r>
      <w:r>
        <w:fldChar w:fldCharType="separate"/>
      </w:r>
      <w:r>
        <w:t>20</w:t>
      </w:r>
      <w:r>
        <w:fldChar w:fldCharType="end"/>
      </w:r>
    </w:p>
    <w:p w14:paraId="232B60F1" w14:textId="77777777" w:rsidR="00220A8D" w:rsidRDefault="00220A8D">
      <w:pPr>
        <w:pStyle w:val="TOC3"/>
        <w:rPr>
          <w:rFonts w:eastAsia="Batang"/>
          <w:sz w:val="24"/>
          <w:szCs w:val="24"/>
        </w:rPr>
      </w:pPr>
      <w:r>
        <w:t>8.3.2</w:t>
      </w:r>
      <w:r>
        <w:rPr>
          <w:rFonts w:eastAsia="Batang"/>
          <w:sz w:val="24"/>
          <w:szCs w:val="24"/>
        </w:rPr>
        <w:tab/>
      </w:r>
      <w:r>
        <w:t>Test method</w:t>
      </w:r>
      <w:r>
        <w:tab/>
      </w:r>
      <w:r>
        <w:fldChar w:fldCharType="begin" w:fldLock="1"/>
      </w:r>
      <w:r>
        <w:instrText xml:space="preserve"> PAGEREF _Toc345283761 \h </w:instrText>
      </w:r>
      <w:r>
        <w:fldChar w:fldCharType="separate"/>
      </w:r>
      <w:r>
        <w:t>20</w:t>
      </w:r>
      <w:r>
        <w:fldChar w:fldCharType="end"/>
      </w:r>
    </w:p>
    <w:p w14:paraId="5232CED9" w14:textId="77777777" w:rsidR="00220A8D" w:rsidRDefault="00220A8D">
      <w:pPr>
        <w:pStyle w:val="TOC3"/>
        <w:rPr>
          <w:rFonts w:eastAsia="Batang"/>
          <w:sz w:val="24"/>
          <w:szCs w:val="24"/>
        </w:rPr>
      </w:pPr>
      <w:r>
        <w:t>8.3.3</w:t>
      </w:r>
      <w:r>
        <w:rPr>
          <w:rFonts w:eastAsia="Batang"/>
          <w:sz w:val="24"/>
          <w:szCs w:val="24"/>
        </w:rPr>
        <w:tab/>
      </w:r>
      <w:r>
        <w:t>Limits</w:t>
      </w:r>
      <w:r>
        <w:tab/>
      </w:r>
      <w:r>
        <w:fldChar w:fldCharType="begin" w:fldLock="1"/>
      </w:r>
      <w:r>
        <w:instrText xml:space="preserve"> PAGEREF _Toc345283762 \h </w:instrText>
      </w:r>
      <w:r>
        <w:fldChar w:fldCharType="separate"/>
      </w:r>
      <w:r>
        <w:t>20</w:t>
      </w:r>
      <w:r>
        <w:fldChar w:fldCharType="end"/>
      </w:r>
    </w:p>
    <w:p w14:paraId="023637BF" w14:textId="77777777" w:rsidR="00220A8D" w:rsidRDefault="00220A8D">
      <w:pPr>
        <w:pStyle w:val="TOC2"/>
        <w:rPr>
          <w:rFonts w:eastAsia="Batang"/>
          <w:sz w:val="24"/>
          <w:szCs w:val="24"/>
        </w:rPr>
      </w:pPr>
      <w:r>
        <w:t>8.4</w:t>
      </w:r>
      <w:r>
        <w:rPr>
          <w:rFonts w:eastAsia="Batang"/>
          <w:sz w:val="24"/>
          <w:szCs w:val="24"/>
        </w:rPr>
        <w:tab/>
      </w:r>
      <w:r>
        <w:t>Conducted emissions, AC mains power input/output port</w:t>
      </w:r>
      <w:r>
        <w:tab/>
      </w:r>
      <w:r>
        <w:fldChar w:fldCharType="begin" w:fldLock="1"/>
      </w:r>
      <w:r>
        <w:instrText xml:space="preserve"> PAGEREF _Toc345283763 \h </w:instrText>
      </w:r>
      <w:r>
        <w:fldChar w:fldCharType="separate"/>
      </w:r>
      <w:r>
        <w:t>20</w:t>
      </w:r>
      <w:r>
        <w:fldChar w:fldCharType="end"/>
      </w:r>
    </w:p>
    <w:p w14:paraId="750556DA" w14:textId="77777777" w:rsidR="00220A8D" w:rsidRDefault="00220A8D">
      <w:pPr>
        <w:pStyle w:val="TOC3"/>
        <w:rPr>
          <w:rFonts w:eastAsia="Batang"/>
          <w:sz w:val="24"/>
          <w:szCs w:val="24"/>
        </w:rPr>
      </w:pPr>
      <w:r>
        <w:t>8.4.1</w:t>
      </w:r>
      <w:r>
        <w:rPr>
          <w:rFonts w:eastAsia="Batang"/>
          <w:sz w:val="24"/>
          <w:szCs w:val="24"/>
        </w:rPr>
        <w:tab/>
      </w:r>
      <w:r>
        <w:t>Definition</w:t>
      </w:r>
      <w:r>
        <w:tab/>
      </w:r>
      <w:r>
        <w:fldChar w:fldCharType="begin" w:fldLock="1"/>
      </w:r>
      <w:r>
        <w:instrText xml:space="preserve"> PAGEREF _Toc345283764 \h </w:instrText>
      </w:r>
      <w:r>
        <w:fldChar w:fldCharType="separate"/>
      </w:r>
      <w:r>
        <w:t>20</w:t>
      </w:r>
      <w:r>
        <w:fldChar w:fldCharType="end"/>
      </w:r>
    </w:p>
    <w:p w14:paraId="68E1D970" w14:textId="77777777" w:rsidR="00220A8D" w:rsidRDefault="00220A8D">
      <w:pPr>
        <w:pStyle w:val="TOC3"/>
        <w:rPr>
          <w:rFonts w:eastAsia="Batang"/>
          <w:sz w:val="24"/>
          <w:szCs w:val="24"/>
        </w:rPr>
      </w:pPr>
      <w:r>
        <w:t>8.4.2</w:t>
      </w:r>
      <w:r>
        <w:rPr>
          <w:rFonts w:eastAsia="Batang"/>
          <w:sz w:val="24"/>
          <w:szCs w:val="24"/>
        </w:rPr>
        <w:tab/>
      </w:r>
      <w:r>
        <w:t>Test method</w:t>
      </w:r>
      <w:r>
        <w:tab/>
      </w:r>
      <w:r>
        <w:fldChar w:fldCharType="begin" w:fldLock="1"/>
      </w:r>
      <w:r>
        <w:instrText xml:space="preserve"> PAGEREF _Toc345283765 \h </w:instrText>
      </w:r>
      <w:r>
        <w:fldChar w:fldCharType="separate"/>
      </w:r>
      <w:r>
        <w:t>20</w:t>
      </w:r>
      <w:r>
        <w:fldChar w:fldCharType="end"/>
      </w:r>
    </w:p>
    <w:p w14:paraId="3B5F925A" w14:textId="77777777" w:rsidR="00220A8D" w:rsidRDefault="00220A8D">
      <w:pPr>
        <w:pStyle w:val="TOC3"/>
        <w:rPr>
          <w:rFonts w:eastAsia="Batang"/>
          <w:sz w:val="24"/>
          <w:szCs w:val="24"/>
        </w:rPr>
      </w:pPr>
      <w:r>
        <w:t>8.4.3</w:t>
      </w:r>
      <w:r>
        <w:rPr>
          <w:rFonts w:eastAsia="Batang"/>
          <w:sz w:val="24"/>
          <w:szCs w:val="24"/>
        </w:rPr>
        <w:tab/>
      </w:r>
      <w:r>
        <w:t>Limits</w:t>
      </w:r>
      <w:r>
        <w:tab/>
      </w:r>
      <w:r>
        <w:fldChar w:fldCharType="begin" w:fldLock="1"/>
      </w:r>
      <w:r>
        <w:instrText xml:space="preserve"> PAGEREF _Toc345283766 \h </w:instrText>
      </w:r>
      <w:r>
        <w:fldChar w:fldCharType="separate"/>
      </w:r>
      <w:r>
        <w:t>21</w:t>
      </w:r>
      <w:r>
        <w:fldChar w:fldCharType="end"/>
      </w:r>
    </w:p>
    <w:p w14:paraId="5C7E596A" w14:textId="77777777" w:rsidR="00220A8D" w:rsidRDefault="00220A8D">
      <w:pPr>
        <w:pStyle w:val="TOC2"/>
        <w:rPr>
          <w:rFonts w:eastAsia="Batang"/>
          <w:sz w:val="24"/>
          <w:szCs w:val="24"/>
        </w:rPr>
      </w:pPr>
      <w:r w:rsidRPr="00220A8D">
        <w:t>8.5</w:t>
      </w:r>
      <w:r w:rsidRPr="00220A8D">
        <w:rPr>
          <w:rFonts w:eastAsia="Batang"/>
          <w:sz w:val="24"/>
          <w:szCs w:val="24"/>
        </w:rPr>
        <w:tab/>
      </w:r>
      <w:r w:rsidRPr="008213BC">
        <w:rPr>
          <w:lang w:val="fr-FR"/>
        </w:rPr>
        <w:t>Harmonic current emissions (AC mains input port)</w:t>
      </w:r>
      <w:r>
        <w:tab/>
      </w:r>
      <w:r>
        <w:fldChar w:fldCharType="begin" w:fldLock="1"/>
      </w:r>
      <w:r>
        <w:instrText xml:space="preserve"> PAGEREF _Toc345283767 \h </w:instrText>
      </w:r>
      <w:r>
        <w:fldChar w:fldCharType="separate"/>
      </w:r>
      <w:r>
        <w:t>21</w:t>
      </w:r>
      <w:r>
        <w:fldChar w:fldCharType="end"/>
      </w:r>
    </w:p>
    <w:p w14:paraId="763925B9" w14:textId="77777777" w:rsidR="00220A8D" w:rsidRDefault="00220A8D">
      <w:pPr>
        <w:pStyle w:val="TOC2"/>
        <w:rPr>
          <w:rFonts w:eastAsia="Batang"/>
          <w:sz w:val="24"/>
          <w:szCs w:val="24"/>
        </w:rPr>
      </w:pPr>
      <w:r>
        <w:t>8.6</w:t>
      </w:r>
      <w:r>
        <w:rPr>
          <w:rFonts w:eastAsia="Batang"/>
          <w:sz w:val="24"/>
          <w:szCs w:val="24"/>
        </w:rPr>
        <w:tab/>
      </w:r>
      <w:r>
        <w:t>Voltage fluctuations and flicker (AC mains input port)</w:t>
      </w:r>
      <w:r>
        <w:tab/>
      </w:r>
      <w:r>
        <w:fldChar w:fldCharType="begin" w:fldLock="1"/>
      </w:r>
      <w:r>
        <w:instrText xml:space="preserve"> PAGEREF _Toc345283768 \h </w:instrText>
      </w:r>
      <w:r>
        <w:fldChar w:fldCharType="separate"/>
      </w:r>
      <w:r>
        <w:t>21</w:t>
      </w:r>
      <w:r>
        <w:fldChar w:fldCharType="end"/>
      </w:r>
    </w:p>
    <w:p w14:paraId="096931D5" w14:textId="77777777" w:rsidR="00220A8D" w:rsidRDefault="00220A8D">
      <w:pPr>
        <w:pStyle w:val="TOC1"/>
        <w:rPr>
          <w:rFonts w:eastAsia="Batang"/>
          <w:sz w:val="24"/>
          <w:szCs w:val="24"/>
        </w:rPr>
      </w:pPr>
      <w:r>
        <w:t>9</w:t>
      </w:r>
      <w:r>
        <w:rPr>
          <w:rFonts w:eastAsia="Batang"/>
          <w:sz w:val="24"/>
          <w:szCs w:val="24"/>
        </w:rPr>
        <w:tab/>
      </w:r>
      <w:r>
        <w:t>Test methods and levels for immunity tests</w:t>
      </w:r>
      <w:r>
        <w:tab/>
      </w:r>
      <w:r>
        <w:fldChar w:fldCharType="begin" w:fldLock="1"/>
      </w:r>
      <w:r>
        <w:instrText xml:space="preserve"> PAGEREF _Toc345283769 \h </w:instrText>
      </w:r>
      <w:r>
        <w:fldChar w:fldCharType="separate"/>
      </w:r>
      <w:r>
        <w:t>21</w:t>
      </w:r>
      <w:r>
        <w:fldChar w:fldCharType="end"/>
      </w:r>
    </w:p>
    <w:p w14:paraId="23A9632A" w14:textId="77777777" w:rsidR="00220A8D" w:rsidRDefault="00220A8D">
      <w:pPr>
        <w:pStyle w:val="TOC2"/>
        <w:rPr>
          <w:rFonts w:eastAsia="Batang"/>
          <w:sz w:val="24"/>
          <w:szCs w:val="24"/>
        </w:rPr>
      </w:pPr>
      <w:r>
        <w:t>9.1</w:t>
      </w:r>
      <w:r>
        <w:rPr>
          <w:rFonts w:eastAsia="Batang"/>
          <w:sz w:val="24"/>
          <w:szCs w:val="24"/>
        </w:rPr>
        <w:tab/>
      </w:r>
      <w:r>
        <w:t>Test configurations</w:t>
      </w:r>
      <w:r>
        <w:tab/>
      </w:r>
      <w:r>
        <w:fldChar w:fldCharType="begin" w:fldLock="1"/>
      </w:r>
      <w:r>
        <w:instrText xml:space="preserve"> PAGEREF _Toc345283770 \h </w:instrText>
      </w:r>
      <w:r>
        <w:fldChar w:fldCharType="separate"/>
      </w:r>
      <w:r>
        <w:t>21</w:t>
      </w:r>
      <w:r>
        <w:fldChar w:fldCharType="end"/>
      </w:r>
    </w:p>
    <w:p w14:paraId="344E113C" w14:textId="77777777" w:rsidR="00220A8D" w:rsidRDefault="00220A8D">
      <w:pPr>
        <w:pStyle w:val="TOC2"/>
        <w:rPr>
          <w:rFonts w:eastAsia="Batang"/>
          <w:sz w:val="24"/>
          <w:szCs w:val="24"/>
        </w:rPr>
      </w:pPr>
      <w:r>
        <w:t>9.2</w:t>
      </w:r>
      <w:r>
        <w:rPr>
          <w:rFonts w:eastAsia="Batang"/>
          <w:sz w:val="24"/>
          <w:szCs w:val="24"/>
        </w:rPr>
        <w:tab/>
      </w:r>
      <w:r>
        <w:t>RF electromagnetic field (80 MHz - 1000 MHz and 1400 MHZ to 2700 MHz)</w:t>
      </w:r>
      <w:r>
        <w:tab/>
      </w:r>
      <w:r>
        <w:fldChar w:fldCharType="begin" w:fldLock="1"/>
      </w:r>
      <w:r>
        <w:instrText xml:space="preserve"> PAGEREF _Toc345283771 \h </w:instrText>
      </w:r>
      <w:r>
        <w:fldChar w:fldCharType="separate"/>
      </w:r>
      <w:r>
        <w:t>22</w:t>
      </w:r>
      <w:r>
        <w:fldChar w:fldCharType="end"/>
      </w:r>
    </w:p>
    <w:p w14:paraId="31F7EF82" w14:textId="77777777" w:rsidR="00220A8D" w:rsidRDefault="00220A8D">
      <w:pPr>
        <w:pStyle w:val="TOC3"/>
        <w:rPr>
          <w:rFonts w:eastAsia="Batang"/>
          <w:sz w:val="24"/>
          <w:szCs w:val="24"/>
        </w:rPr>
      </w:pPr>
      <w:r>
        <w:t>9.2.1</w:t>
      </w:r>
      <w:r>
        <w:rPr>
          <w:rFonts w:eastAsia="Batang"/>
          <w:sz w:val="24"/>
          <w:szCs w:val="24"/>
        </w:rPr>
        <w:tab/>
      </w:r>
      <w:r>
        <w:t>Definition</w:t>
      </w:r>
      <w:r>
        <w:tab/>
      </w:r>
      <w:r>
        <w:fldChar w:fldCharType="begin" w:fldLock="1"/>
      </w:r>
      <w:r>
        <w:instrText xml:space="preserve"> PAGEREF _Toc345283772 \h </w:instrText>
      </w:r>
      <w:r>
        <w:fldChar w:fldCharType="separate"/>
      </w:r>
      <w:r>
        <w:t>22</w:t>
      </w:r>
      <w:r>
        <w:fldChar w:fldCharType="end"/>
      </w:r>
    </w:p>
    <w:p w14:paraId="0FAC175C" w14:textId="77777777" w:rsidR="00220A8D" w:rsidRDefault="00220A8D">
      <w:pPr>
        <w:pStyle w:val="TOC3"/>
        <w:rPr>
          <w:rFonts w:eastAsia="Batang"/>
          <w:sz w:val="24"/>
          <w:szCs w:val="24"/>
        </w:rPr>
      </w:pPr>
      <w:r>
        <w:t>9.2.2</w:t>
      </w:r>
      <w:r>
        <w:rPr>
          <w:rFonts w:eastAsia="Batang"/>
          <w:sz w:val="24"/>
          <w:szCs w:val="24"/>
        </w:rPr>
        <w:tab/>
      </w:r>
      <w:r>
        <w:t>Test method and level</w:t>
      </w:r>
      <w:r>
        <w:tab/>
      </w:r>
      <w:r>
        <w:fldChar w:fldCharType="begin" w:fldLock="1"/>
      </w:r>
      <w:r>
        <w:instrText xml:space="preserve"> PAGEREF _Toc345283773 \h </w:instrText>
      </w:r>
      <w:r>
        <w:fldChar w:fldCharType="separate"/>
      </w:r>
      <w:r>
        <w:t>22</w:t>
      </w:r>
      <w:r>
        <w:fldChar w:fldCharType="end"/>
      </w:r>
    </w:p>
    <w:p w14:paraId="5808E2B0" w14:textId="77777777" w:rsidR="00220A8D" w:rsidRDefault="00220A8D">
      <w:pPr>
        <w:pStyle w:val="TOC3"/>
        <w:rPr>
          <w:rFonts w:eastAsia="Batang"/>
          <w:sz w:val="24"/>
          <w:szCs w:val="24"/>
        </w:rPr>
      </w:pPr>
      <w:r>
        <w:t>9.2.3</w:t>
      </w:r>
      <w:r>
        <w:rPr>
          <w:rFonts w:eastAsia="Batang"/>
          <w:sz w:val="24"/>
          <w:szCs w:val="24"/>
        </w:rPr>
        <w:tab/>
      </w:r>
      <w:r>
        <w:t>Performance criteria</w:t>
      </w:r>
      <w:r>
        <w:tab/>
      </w:r>
      <w:r>
        <w:fldChar w:fldCharType="begin" w:fldLock="1"/>
      </w:r>
      <w:r>
        <w:instrText xml:space="preserve"> PAGEREF _Toc345283774 \h </w:instrText>
      </w:r>
      <w:r>
        <w:fldChar w:fldCharType="separate"/>
      </w:r>
      <w:r>
        <w:t>22</w:t>
      </w:r>
      <w:r>
        <w:fldChar w:fldCharType="end"/>
      </w:r>
    </w:p>
    <w:p w14:paraId="67ED519A" w14:textId="77777777" w:rsidR="00220A8D" w:rsidRDefault="00220A8D">
      <w:pPr>
        <w:pStyle w:val="TOC2"/>
        <w:rPr>
          <w:rFonts w:eastAsia="Batang"/>
          <w:sz w:val="24"/>
          <w:szCs w:val="24"/>
        </w:rPr>
      </w:pPr>
      <w:r>
        <w:t>9.3</w:t>
      </w:r>
      <w:r>
        <w:rPr>
          <w:rFonts w:eastAsia="Batang"/>
          <w:sz w:val="24"/>
          <w:szCs w:val="24"/>
        </w:rPr>
        <w:tab/>
      </w:r>
      <w:r>
        <w:t>Electrostatic discharge</w:t>
      </w:r>
      <w:r>
        <w:tab/>
      </w:r>
      <w:r>
        <w:fldChar w:fldCharType="begin" w:fldLock="1"/>
      </w:r>
      <w:r>
        <w:instrText xml:space="preserve"> PAGEREF _Toc345283775 \h </w:instrText>
      </w:r>
      <w:r>
        <w:fldChar w:fldCharType="separate"/>
      </w:r>
      <w:r>
        <w:t>22</w:t>
      </w:r>
      <w:r>
        <w:fldChar w:fldCharType="end"/>
      </w:r>
    </w:p>
    <w:p w14:paraId="16606EB8" w14:textId="77777777" w:rsidR="00220A8D" w:rsidRDefault="00220A8D">
      <w:pPr>
        <w:pStyle w:val="TOC3"/>
        <w:rPr>
          <w:rFonts w:eastAsia="Batang"/>
          <w:sz w:val="24"/>
          <w:szCs w:val="24"/>
        </w:rPr>
      </w:pPr>
      <w:r>
        <w:t>9.3.1</w:t>
      </w:r>
      <w:r>
        <w:rPr>
          <w:rFonts w:eastAsia="Batang"/>
          <w:sz w:val="24"/>
          <w:szCs w:val="24"/>
        </w:rPr>
        <w:tab/>
      </w:r>
      <w:r>
        <w:t>Definition</w:t>
      </w:r>
      <w:r>
        <w:tab/>
      </w:r>
      <w:r>
        <w:fldChar w:fldCharType="begin" w:fldLock="1"/>
      </w:r>
      <w:r>
        <w:instrText xml:space="preserve"> PAGEREF _Toc345283776 \h </w:instrText>
      </w:r>
      <w:r>
        <w:fldChar w:fldCharType="separate"/>
      </w:r>
      <w:r>
        <w:t>22</w:t>
      </w:r>
      <w:r>
        <w:fldChar w:fldCharType="end"/>
      </w:r>
    </w:p>
    <w:p w14:paraId="0C84404B" w14:textId="77777777" w:rsidR="00220A8D" w:rsidRDefault="00220A8D">
      <w:pPr>
        <w:pStyle w:val="TOC3"/>
        <w:rPr>
          <w:rFonts w:eastAsia="Batang"/>
          <w:sz w:val="24"/>
          <w:szCs w:val="24"/>
        </w:rPr>
      </w:pPr>
      <w:r>
        <w:t>9.3.2</w:t>
      </w:r>
      <w:r>
        <w:rPr>
          <w:rFonts w:eastAsia="Batang"/>
          <w:sz w:val="24"/>
          <w:szCs w:val="24"/>
        </w:rPr>
        <w:tab/>
      </w:r>
      <w:r>
        <w:t>Test method and level</w:t>
      </w:r>
      <w:r>
        <w:tab/>
      </w:r>
      <w:r>
        <w:fldChar w:fldCharType="begin" w:fldLock="1"/>
      </w:r>
      <w:r>
        <w:instrText xml:space="preserve"> PAGEREF _Toc345283777 \h </w:instrText>
      </w:r>
      <w:r>
        <w:fldChar w:fldCharType="separate"/>
      </w:r>
      <w:r>
        <w:t>23</w:t>
      </w:r>
      <w:r>
        <w:fldChar w:fldCharType="end"/>
      </w:r>
    </w:p>
    <w:p w14:paraId="48A3409B" w14:textId="77777777" w:rsidR="00220A8D" w:rsidRDefault="00220A8D">
      <w:pPr>
        <w:pStyle w:val="TOC3"/>
        <w:rPr>
          <w:rFonts w:eastAsia="Batang"/>
          <w:sz w:val="24"/>
          <w:szCs w:val="24"/>
        </w:rPr>
      </w:pPr>
      <w:r>
        <w:t>9.3.3</w:t>
      </w:r>
      <w:r>
        <w:rPr>
          <w:rFonts w:eastAsia="Batang"/>
          <w:sz w:val="24"/>
          <w:szCs w:val="24"/>
        </w:rPr>
        <w:tab/>
      </w:r>
      <w:r>
        <w:t>Performance criteria</w:t>
      </w:r>
      <w:r>
        <w:tab/>
      </w:r>
      <w:r>
        <w:fldChar w:fldCharType="begin" w:fldLock="1"/>
      </w:r>
      <w:r>
        <w:instrText xml:space="preserve"> PAGEREF _Toc345283778 \h </w:instrText>
      </w:r>
      <w:r>
        <w:fldChar w:fldCharType="separate"/>
      </w:r>
      <w:r>
        <w:t>23</w:t>
      </w:r>
      <w:r>
        <w:fldChar w:fldCharType="end"/>
      </w:r>
    </w:p>
    <w:p w14:paraId="39F25F76" w14:textId="77777777" w:rsidR="00220A8D" w:rsidRDefault="00220A8D">
      <w:pPr>
        <w:pStyle w:val="TOC2"/>
        <w:rPr>
          <w:rFonts w:eastAsia="Batang"/>
          <w:sz w:val="24"/>
          <w:szCs w:val="24"/>
        </w:rPr>
      </w:pPr>
      <w:r>
        <w:lastRenderedPageBreak/>
        <w:t>9.4</w:t>
      </w:r>
      <w:r>
        <w:rPr>
          <w:rFonts w:eastAsia="Batang"/>
          <w:sz w:val="24"/>
          <w:szCs w:val="24"/>
        </w:rPr>
        <w:tab/>
      </w:r>
      <w:r>
        <w:t>Fast transients common mode</w:t>
      </w:r>
      <w:r>
        <w:tab/>
      </w:r>
      <w:r>
        <w:fldChar w:fldCharType="begin" w:fldLock="1"/>
      </w:r>
      <w:r>
        <w:instrText xml:space="preserve"> PAGEREF _Toc345283779 \h </w:instrText>
      </w:r>
      <w:r>
        <w:fldChar w:fldCharType="separate"/>
      </w:r>
      <w:r>
        <w:t>23</w:t>
      </w:r>
      <w:r>
        <w:fldChar w:fldCharType="end"/>
      </w:r>
    </w:p>
    <w:p w14:paraId="224513F3" w14:textId="77777777" w:rsidR="00220A8D" w:rsidRDefault="00220A8D">
      <w:pPr>
        <w:pStyle w:val="TOC3"/>
        <w:rPr>
          <w:rFonts w:eastAsia="Batang"/>
          <w:sz w:val="24"/>
          <w:szCs w:val="24"/>
        </w:rPr>
      </w:pPr>
      <w:r>
        <w:t>9.4.1</w:t>
      </w:r>
      <w:r>
        <w:rPr>
          <w:rFonts w:eastAsia="Batang"/>
          <w:sz w:val="24"/>
          <w:szCs w:val="24"/>
        </w:rPr>
        <w:tab/>
      </w:r>
      <w:r>
        <w:t>Definition</w:t>
      </w:r>
      <w:r>
        <w:tab/>
      </w:r>
      <w:r>
        <w:fldChar w:fldCharType="begin" w:fldLock="1"/>
      </w:r>
      <w:r>
        <w:instrText xml:space="preserve"> PAGEREF _Toc345283780 \h </w:instrText>
      </w:r>
      <w:r>
        <w:fldChar w:fldCharType="separate"/>
      </w:r>
      <w:r>
        <w:t>23</w:t>
      </w:r>
      <w:r>
        <w:fldChar w:fldCharType="end"/>
      </w:r>
    </w:p>
    <w:p w14:paraId="4F1B2233" w14:textId="77777777" w:rsidR="00220A8D" w:rsidRDefault="00220A8D">
      <w:pPr>
        <w:pStyle w:val="TOC3"/>
        <w:rPr>
          <w:rFonts w:eastAsia="Batang"/>
          <w:sz w:val="24"/>
          <w:szCs w:val="24"/>
        </w:rPr>
      </w:pPr>
      <w:r>
        <w:t>9.4.2</w:t>
      </w:r>
      <w:r>
        <w:rPr>
          <w:rFonts w:eastAsia="Batang"/>
          <w:sz w:val="24"/>
          <w:szCs w:val="24"/>
        </w:rPr>
        <w:tab/>
      </w:r>
      <w:r>
        <w:t>Test method and level</w:t>
      </w:r>
      <w:r>
        <w:tab/>
      </w:r>
      <w:r>
        <w:fldChar w:fldCharType="begin" w:fldLock="1"/>
      </w:r>
      <w:r>
        <w:instrText xml:space="preserve"> PAGEREF _Toc345283781 \h </w:instrText>
      </w:r>
      <w:r>
        <w:fldChar w:fldCharType="separate"/>
      </w:r>
      <w:r>
        <w:t>23</w:t>
      </w:r>
      <w:r>
        <w:fldChar w:fldCharType="end"/>
      </w:r>
    </w:p>
    <w:p w14:paraId="5EFBDEF5" w14:textId="77777777" w:rsidR="00220A8D" w:rsidRDefault="00220A8D">
      <w:pPr>
        <w:pStyle w:val="TOC3"/>
        <w:rPr>
          <w:rFonts w:eastAsia="Batang"/>
          <w:sz w:val="24"/>
          <w:szCs w:val="24"/>
        </w:rPr>
      </w:pPr>
      <w:r>
        <w:t>9.4.3</w:t>
      </w:r>
      <w:r>
        <w:rPr>
          <w:rFonts w:eastAsia="Batang"/>
          <w:sz w:val="24"/>
          <w:szCs w:val="24"/>
        </w:rPr>
        <w:tab/>
      </w:r>
      <w:r>
        <w:t>Performance criteria</w:t>
      </w:r>
      <w:r>
        <w:tab/>
      </w:r>
      <w:r>
        <w:fldChar w:fldCharType="begin" w:fldLock="1"/>
      </w:r>
      <w:r>
        <w:instrText xml:space="preserve"> PAGEREF _Toc345283782 \h </w:instrText>
      </w:r>
      <w:r>
        <w:fldChar w:fldCharType="separate"/>
      </w:r>
      <w:r>
        <w:t>23</w:t>
      </w:r>
      <w:r>
        <w:fldChar w:fldCharType="end"/>
      </w:r>
    </w:p>
    <w:p w14:paraId="7FA55470" w14:textId="77777777" w:rsidR="00220A8D" w:rsidRDefault="00220A8D">
      <w:pPr>
        <w:pStyle w:val="TOC2"/>
        <w:rPr>
          <w:rFonts w:eastAsia="Batang"/>
          <w:sz w:val="24"/>
          <w:szCs w:val="24"/>
        </w:rPr>
      </w:pPr>
      <w:r w:rsidRPr="00220A8D">
        <w:t>9.5</w:t>
      </w:r>
      <w:r w:rsidRPr="00220A8D">
        <w:rPr>
          <w:rFonts w:eastAsia="Batang"/>
          <w:sz w:val="24"/>
          <w:szCs w:val="24"/>
        </w:rPr>
        <w:tab/>
      </w:r>
      <w:r w:rsidRPr="008213BC">
        <w:rPr>
          <w:lang w:val="en-US"/>
        </w:rPr>
        <w:t>RF common mode (0.15 MHz to 80 MHz)</w:t>
      </w:r>
      <w:r>
        <w:tab/>
      </w:r>
      <w:r>
        <w:fldChar w:fldCharType="begin" w:fldLock="1"/>
      </w:r>
      <w:r>
        <w:instrText xml:space="preserve"> PAGEREF _Toc345283783 \h </w:instrText>
      </w:r>
      <w:r>
        <w:fldChar w:fldCharType="separate"/>
      </w:r>
      <w:r>
        <w:t>23</w:t>
      </w:r>
      <w:r>
        <w:fldChar w:fldCharType="end"/>
      </w:r>
    </w:p>
    <w:p w14:paraId="04A53B10" w14:textId="77777777" w:rsidR="00220A8D" w:rsidRDefault="00220A8D">
      <w:pPr>
        <w:pStyle w:val="TOC3"/>
        <w:rPr>
          <w:rFonts w:eastAsia="Batang"/>
          <w:sz w:val="24"/>
          <w:szCs w:val="24"/>
        </w:rPr>
      </w:pPr>
      <w:r>
        <w:t>9.5.1</w:t>
      </w:r>
      <w:r>
        <w:rPr>
          <w:rFonts w:eastAsia="Batang"/>
          <w:sz w:val="24"/>
          <w:szCs w:val="24"/>
        </w:rPr>
        <w:tab/>
      </w:r>
      <w:r>
        <w:t>Definition</w:t>
      </w:r>
      <w:r>
        <w:tab/>
      </w:r>
      <w:r>
        <w:fldChar w:fldCharType="begin" w:fldLock="1"/>
      </w:r>
      <w:r>
        <w:instrText xml:space="preserve"> PAGEREF _Toc345283784 \h </w:instrText>
      </w:r>
      <w:r>
        <w:fldChar w:fldCharType="separate"/>
      </w:r>
      <w:r>
        <w:t>24</w:t>
      </w:r>
      <w:r>
        <w:fldChar w:fldCharType="end"/>
      </w:r>
    </w:p>
    <w:p w14:paraId="51D7775B" w14:textId="77777777" w:rsidR="00220A8D" w:rsidRDefault="00220A8D">
      <w:pPr>
        <w:pStyle w:val="TOC3"/>
        <w:rPr>
          <w:rFonts w:eastAsia="Batang"/>
          <w:sz w:val="24"/>
          <w:szCs w:val="24"/>
        </w:rPr>
      </w:pPr>
      <w:r>
        <w:t>9.5.2</w:t>
      </w:r>
      <w:r>
        <w:rPr>
          <w:rFonts w:eastAsia="Batang"/>
          <w:sz w:val="24"/>
          <w:szCs w:val="24"/>
        </w:rPr>
        <w:tab/>
      </w:r>
      <w:r>
        <w:t>Test method and level</w:t>
      </w:r>
      <w:r>
        <w:tab/>
      </w:r>
      <w:r>
        <w:fldChar w:fldCharType="begin" w:fldLock="1"/>
      </w:r>
      <w:r>
        <w:instrText xml:space="preserve"> PAGEREF _Toc345283785 \h </w:instrText>
      </w:r>
      <w:r>
        <w:fldChar w:fldCharType="separate"/>
      </w:r>
      <w:r>
        <w:t>24</w:t>
      </w:r>
      <w:r>
        <w:fldChar w:fldCharType="end"/>
      </w:r>
    </w:p>
    <w:p w14:paraId="520AADC8" w14:textId="77777777" w:rsidR="00220A8D" w:rsidRDefault="00220A8D">
      <w:pPr>
        <w:pStyle w:val="TOC3"/>
        <w:rPr>
          <w:rFonts w:eastAsia="Batang"/>
          <w:sz w:val="24"/>
          <w:szCs w:val="24"/>
        </w:rPr>
      </w:pPr>
      <w:r>
        <w:t>9.5.3</w:t>
      </w:r>
      <w:r>
        <w:rPr>
          <w:rFonts w:eastAsia="Batang"/>
          <w:sz w:val="24"/>
          <w:szCs w:val="24"/>
        </w:rPr>
        <w:tab/>
      </w:r>
      <w:r>
        <w:t>Performance criteria</w:t>
      </w:r>
      <w:r>
        <w:tab/>
      </w:r>
      <w:r>
        <w:fldChar w:fldCharType="begin" w:fldLock="1"/>
      </w:r>
      <w:r>
        <w:instrText xml:space="preserve"> PAGEREF _Toc345283786 \h </w:instrText>
      </w:r>
      <w:r>
        <w:fldChar w:fldCharType="separate"/>
      </w:r>
      <w:r>
        <w:t>24</w:t>
      </w:r>
      <w:r>
        <w:fldChar w:fldCharType="end"/>
      </w:r>
    </w:p>
    <w:p w14:paraId="7EB9B5AF" w14:textId="77777777" w:rsidR="00220A8D" w:rsidRDefault="00220A8D">
      <w:pPr>
        <w:pStyle w:val="TOC2"/>
        <w:rPr>
          <w:rFonts w:eastAsia="Batang"/>
          <w:sz w:val="24"/>
          <w:szCs w:val="24"/>
        </w:rPr>
      </w:pPr>
      <w:r>
        <w:t>9.6</w:t>
      </w:r>
      <w:r>
        <w:rPr>
          <w:rFonts w:eastAsia="Batang"/>
          <w:sz w:val="24"/>
          <w:szCs w:val="24"/>
        </w:rPr>
        <w:tab/>
      </w:r>
      <w:r>
        <w:t>Transients and surges, vehicular environment</w:t>
      </w:r>
      <w:r>
        <w:tab/>
      </w:r>
      <w:r>
        <w:fldChar w:fldCharType="begin" w:fldLock="1"/>
      </w:r>
      <w:r>
        <w:instrText xml:space="preserve"> PAGEREF _Toc345283787 \h </w:instrText>
      </w:r>
      <w:r>
        <w:fldChar w:fldCharType="separate"/>
      </w:r>
      <w:r>
        <w:t>24</w:t>
      </w:r>
      <w:r>
        <w:fldChar w:fldCharType="end"/>
      </w:r>
    </w:p>
    <w:p w14:paraId="357BE739" w14:textId="77777777" w:rsidR="00220A8D" w:rsidRDefault="00220A8D">
      <w:pPr>
        <w:pStyle w:val="TOC3"/>
        <w:rPr>
          <w:rFonts w:eastAsia="Batang"/>
          <w:sz w:val="24"/>
          <w:szCs w:val="24"/>
        </w:rPr>
      </w:pPr>
      <w:r>
        <w:t>9.6.1</w:t>
      </w:r>
      <w:r>
        <w:rPr>
          <w:rFonts w:eastAsia="Batang"/>
          <w:sz w:val="24"/>
          <w:szCs w:val="24"/>
        </w:rPr>
        <w:tab/>
      </w:r>
      <w:r>
        <w:t>Definition</w:t>
      </w:r>
      <w:r>
        <w:tab/>
      </w:r>
      <w:r>
        <w:fldChar w:fldCharType="begin" w:fldLock="1"/>
      </w:r>
      <w:r>
        <w:instrText xml:space="preserve"> PAGEREF _Toc345283788 \h </w:instrText>
      </w:r>
      <w:r>
        <w:fldChar w:fldCharType="separate"/>
      </w:r>
      <w:r>
        <w:t>24</w:t>
      </w:r>
      <w:r>
        <w:fldChar w:fldCharType="end"/>
      </w:r>
    </w:p>
    <w:p w14:paraId="6D6237DE" w14:textId="77777777" w:rsidR="00220A8D" w:rsidRDefault="00220A8D">
      <w:pPr>
        <w:pStyle w:val="TOC3"/>
        <w:rPr>
          <w:rFonts w:eastAsia="Batang"/>
          <w:sz w:val="24"/>
          <w:szCs w:val="24"/>
        </w:rPr>
      </w:pPr>
      <w:r>
        <w:t>9.6.2</w:t>
      </w:r>
      <w:r>
        <w:rPr>
          <w:rFonts w:eastAsia="Batang"/>
          <w:sz w:val="24"/>
          <w:szCs w:val="24"/>
        </w:rPr>
        <w:tab/>
      </w:r>
      <w:r>
        <w:t>Test method and level</w:t>
      </w:r>
      <w:r>
        <w:tab/>
      </w:r>
      <w:r>
        <w:fldChar w:fldCharType="begin" w:fldLock="1"/>
      </w:r>
      <w:r>
        <w:instrText xml:space="preserve"> PAGEREF _Toc345283789 \h </w:instrText>
      </w:r>
      <w:r>
        <w:fldChar w:fldCharType="separate"/>
      </w:r>
      <w:r>
        <w:t>24</w:t>
      </w:r>
      <w:r>
        <w:fldChar w:fldCharType="end"/>
      </w:r>
    </w:p>
    <w:p w14:paraId="6C062865" w14:textId="77777777" w:rsidR="00220A8D" w:rsidRDefault="00220A8D">
      <w:pPr>
        <w:pStyle w:val="TOC4"/>
        <w:rPr>
          <w:rFonts w:eastAsia="Batang"/>
          <w:sz w:val="24"/>
          <w:szCs w:val="24"/>
        </w:rPr>
      </w:pPr>
      <w:r>
        <w:t>9.6.2.1</w:t>
      </w:r>
      <w:r>
        <w:rPr>
          <w:rFonts w:eastAsia="Batang"/>
          <w:sz w:val="24"/>
          <w:szCs w:val="24"/>
        </w:rPr>
        <w:tab/>
      </w:r>
      <w:r>
        <w:t>12 V DC powered equipment</w:t>
      </w:r>
      <w:r>
        <w:tab/>
      </w:r>
      <w:r>
        <w:fldChar w:fldCharType="begin" w:fldLock="1"/>
      </w:r>
      <w:r>
        <w:instrText xml:space="preserve"> PAGEREF _Toc345283790 \h </w:instrText>
      </w:r>
      <w:r>
        <w:fldChar w:fldCharType="separate"/>
      </w:r>
      <w:r>
        <w:t>25</w:t>
      </w:r>
      <w:r>
        <w:fldChar w:fldCharType="end"/>
      </w:r>
    </w:p>
    <w:p w14:paraId="4348A87F" w14:textId="77777777" w:rsidR="00220A8D" w:rsidRDefault="00220A8D">
      <w:pPr>
        <w:pStyle w:val="TOC4"/>
        <w:rPr>
          <w:rFonts w:eastAsia="Batang"/>
          <w:sz w:val="24"/>
          <w:szCs w:val="24"/>
        </w:rPr>
      </w:pPr>
      <w:r>
        <w:t>9.6.2.2</w:t>
      </w:r>
      <w:r>
        <w:rPr>
          <w:rFonts w:eastAsia="Batang"/>
          <w:sz w:val="24"/>
          <w:szCs w:val="24"/>
        </w:rPr>
        <w:tab/>
      </w:r>
      <w:r>
        <w:t>24 V DC powered equipment</w:t>
      </w:r>
      <w:r>
        <w:tab/>
      </w:r>
      <w:r>
        <w:fldChar w:fldCharType="begin" w:fldLock="1"/>
      </w:r>
      <w:r>
        <w:instrText xml:space="preserve"> PAGEREF _Toc345283791 \h </w:instrText>
      </w:r>
      <w:r>
        <w:fldChar w:fldCharType="separate"/>
      </w:r>
      <w:r>
        <w:t>25</w:t>
      </w:r>
      <w:r>
        <w:fldChar w:fldCharType="end"/>
      </w:r>
    </w:p>
    <w:p w14:paraId="5574E913" w14:textId="77777777" w:rsidR="00220A8D" w:rsidRDefault="00220A8D">
      <w:pPr>
        <w:pStyle w:val="TOC3"/>
        <w:rPr>
          <w:rFonts w:eastAsia="Batang"/>
          <w:sz w:val="24"/>
          <w:szCs w:val="24"/>
        </w:rPr>
      </w:pPr>
      <w:r>
        <w:t>9.6.3</w:t>
      </w:r>
      <w:r>
        <w:rPr>
          <w:rFonts w:eastAsia="Batang"/>
          <w:sz w:val="24"/>
          <w:szCs w:val="24"/>
        </w:rPr>
        <w:tab/>
      </w:r>
      <w:r>
        <w:t>Performance criteria</w:t>
      </w:r>
      <w:r>
        <w:tab/>
      </w:r>
      <w:r>
        <w:fldChar w:fldCharType="begin" w:fldLock="1"/>
      </w:r>
      <w:r>
        <w:instrText xml:space="preserve"> PAGEREF _Toc345283792 \h </w:instrText>
      </w:r>
      <w:r>
        <w:fldChar w:fldCharType="separate"/>
      </w:r>
      <w:r>
        <w:t>25</w:t>
      </w:r>
      <w:r>
        <w:fldChar w:fldCharType="end"/>
      </w:r>
    </w:p>
    <w:p w14:paraId="011E6F0C" w14:textId="77777777" w:rsidR="00220A8D" w:rsidRDefault="00220A8D">
      <w:pPr>
        <w:pStyle w:val="TOC2"/>
        <w:rPr>
          <w:rFonts w:eastAsia="Batang"/>
          <w:sz w:val="24"/>
          <w:szCs w:val="24"/>
        </w:rPr>
      </w:pPr>
      <w:r>
        <w:t>9.7</w:t>
      </w:r>
      <w:r>
        <w:rPr>
          <w:rFonts w:eastAsia="Batang"/>
          <w:sz w:val="24"/>
          <w:szCs w:val="24"/>
        </w:rPr>
        <w:tab/>
      </w:r>
      <w:r>
        <w:t>Voltage dips and interruptions</w:t>
      </w:r>
      <w:r>
        <w:tab/>
      </w:r>
      <w:r>
        <w:fldChar w:fldCharType="begin" w:fldLock="1"/>
      </w:r>
      <w:r>
        <w:instrText xml:space="preserve"> PAGEREF _Toc345283793 \h </w:instrText>
      </w:r>
      <w:r>
        <w:fldChar w:fldCharType="separate"/>
      </w:r>
      <w:r>
        <w:t>26</w:t>
      </w:r>
      <w:r>
        <w:fldChar w:fldCharType="end"/>
      </w:r>
    </w:p>
    <w:p w14:paraId="0796DD7B" w14:textId="77777777" w:rsidR="00220A8D" w:rsidRDefault="00220A8D">
      <w:pPr>
        <w:pStyle w:val="TOC3"/>
        <w:rPr>
          <w:rFonts w:eastAsia="Batang"/>
          <w:sz w:val="24"/>
          <w:szCs w:val="24"/>
        </w:rPr>
      </w:pPr>
      <w:r>
        <w:t>9.7.1</w:t>
      </w:r>
      <w:r>
        <w:rPr>
          <w:rFonts w:eastAsia="Batang"/>
          <w:sz w:val="24"/>
          <w:szCs w:val="24"/>
        </w:rPr>
        <w:tab/>
      </w:r>
      <w:r>
        <w:t>Definition</w:t>
      </w:r>
      <w:r>
        <w:tab/>
      </w:r>
      <w:r>
        <w:fldChar w:fldCharType="begin" w:fldLock="1"/>
      </w:r>
      <w:r>
        <w:instrText xml:space="preserve"> PAGEREF _Toc345283794 \h </w:instrText>
      </w:r>
      <w:r>
        <w:fldChar w:fldCharType="separate"/>
      </w:r>
      <w:r>
        <w:t>26</w:t>
      </w:r>
      <w:r>
        <w:fldChar w:fldCharType="end"/>
      </w:r>
    </w:p>
    <w:p w14:paraId="41BB5B0D" w14:textId="77777777" w:rsidR="00220A8D" w:rsidRDefault="00220A8D">
      <w:pPr>
        <w:pStyle w:val="TOC3"/>
        <w:rPr>
          <w:rFonts w:eastAsia="Batang"/>
          <w:sz w:val="24"/>
          <w:szCs w:val="24"/>
        </w:rPr>
      </w:pPr>
      <w:r>
        <w:t>9.7.2</w:t>
      </w:r>
      <w:r>
        <w:rPr>
          <w:rFonts w:eastAsia="Batang"/>
          <w:sz w:val="24"/>
          <w:szCs w:val="24"/>
        </w:rPr>
        <w:tab/>
      </w:r>
      <w:r>
        <w:t>Test method and level</w:t>
      </w:r>
      <w:r>
        <w:tab/>
      </w:r>
      <w:r>
        <w:fldChar w:fldCharType="begin" w:fldLock="1"/>
      </w:r>
      <w:r>
        <w:instrText xml:space="preserve"> PAGEREF _Toc345283795 \h </w:instrText>
      </w:r>
      <w:r>
        <w:fldChar w:fldCharType="separate"/>
      </w:r>
      <w:r>
        <w:t>26</w:t>
      </w:r>
      <w:r>
        <w:fldChar w:fldCharType="end"/>
      </w:r>
    </w:p>
    <w:p w14:paraId="4BA0DCDF" w14:textId="77777777" w:rsidR="00220A8D" w:rsidRDefault="00220A8D">
      <w:pPr>
        <w:pStyle w:val="TOC3"/>
        <w:rPr>
          <w:rFonts w:eastAsia="Batang"/>
          <w:sz w:val="24"/>
          <w:szCs w:val="24"/>
        </w:rPr>
      </w:pPr>
      <w:r>
        <w:t>9.7.3</w:t>
      </w:r>
      <w:r>
        <w:rPr>
          <w:rFonts w:eastAsia="Batang"/>
          <w:sz w:val="24"/>
          <w:szCs w:val="24"/>
        </w:rPr>
        <w:tab/>
      </w:r>
      <w:r>
        <w:t>Performance criteria</w:t>
      </w:r>
      <w:r>
        <w:tab/>
      </w:r>
      <w:r>
        <w:fldChar w:fldCharType="begin" w:fldLock="1"/>
      </w:r>
      <w:r>
        <w:instrText xml:space="preserve"> PAGEREF _Toc345283796 \h </w:instrText>
      </w:r>
      <w:r>
        <w:fldChar w:fldCharType="separate"/>
      </w:r>
      <w:r>
        <w:t>26</w:t>
      </w:r>
      <w:r>
        <w:fldChar w:fldCharType="end"/>
      </w:r>
    </w:p>
    <w:p w14:paraId="754642C1" w14:textId="77777777" w:rsidR="00220A8D" w:rsidRDefault="00220A8D">
      <w:pPr>
        <w:pStyle w:val="TOC2"/>
        <w:rPr>
          <w:rFonts w:eastAsia="Batang"/>
          <w:sz w:val="24"/>
          <w:szCs w:val="24"/>
        </w:rPr>
      </w:pPr>
      <w:r>
        <w:t>9.8</w:t>
      </w:r>
      <w:r>
        <w:rPr>
          <w:rFonts w:eastAsia="Batang"/>
          <w:sz w:val="24"/>
          <w:szCs w:val="24"/>
        </w:rPr>
        <w:tab/>
      </w:r>
      <w:r>
        <w:t>Surges, common and differential mode</w:t>
      </w:r>
      <w:r>
        <w:tab/>
      </w:r>
      <w:r>
        <w:fldChar w:fldCharType="begin" w:fldLock="1"/>
      </w:r>
      <w:r>
        <w:instrText xml:space="preserve"> PAGEREF _Toc345283797 \h </w:instrText>
      </w:r>
      <w:r>
        <w:fldChar w:fldCharType="separate"/>
      </w:r>
      <w:r>
        <w:t>26</w:t>
      </w:r>
      <w:r>
        <w:fldChar w:fldCharType="end"/>
      </w:r>
    </w:p>
    <w:p w14:paraId="237BEDF6" w14:textId="77777777" w:rsidR="00220A8D" w:rsidRDefault="00220A8D">
      <w:pPr>
        <w:pStyle w:val="TOC3"/>
        <w:rPr>
          <w:rFonts w:eastAsia="Batang"/>
          <w:sz w:val="24"/>
          <w:szCs w:val="24"/>
        </w:rPr>
      </w:pPr>
      <w:r>
        <w:t>9.8.1</w:t>
      </w:r>
      <w:r>
        <w:rPr>
          <w:rFonts w:eastAsia="Batang"/>
          <w:sz w:val="24"/>
          <w:szCs w:val="24"/>
        </w:rPr>
        <w:tab/>
      </w:r>
      <w:r>
        <w:t>Definition</w:t>
      </w:r>
      <w:r>
        <w:tab/>
      </w:r>
      <w:r>
        <w:fldChar w:fldCharType="begin" w:fldLock="1"/>
      </w:r>
      <w:r>
        <w:instrText xml:space="preserve"> PAGEREF _Toc345283798 \h </w:instrText>
      </w:r>
      <w:r>
        <w:fldChar w:fldCharType="separate"/>
      </w:r>
      <w:r>
        <w:t>26</w:t>
      </w:r>
      <w:r>
        <w:fldChar w:fldCharType="end"/>
      </w:r>
    </w:p>
    <w:p w14:paraId="6464B5FB" w14:textId="77777777" w:rsidR="00220A8D" w:rsidRDefault="00220A8D">
      <w:pPr>
        <w:pStyle w:val="TOC3"/>
        <w:rPr>
          <w:rFonts w:eastAsia="Batang"/>
          <w:sz w:val="24"/>
          <w:szCs w:val="24"/>
        </w:rPr>
      </w:pPr>
      <w:r>
        <w:t>9.8.2</w:t>
      </w:r>
      <w:r>
        <w:rPr>
          <w:rFonts w:eastAsia="Batang"/>
          <w:sz w:val="24"/>
          <w:szCs w:val="24"/>
        </w:rPr>
        <w:tab/>
      </w:r>
      <w:r>
        <w:t>Test method and level</w:t>
      </w:r>
      <w:r>
        <w:tab/>
      </w:r>
      <w:r>
        <w:fldChar w:fldCharType="begin" w:fldLock="1"/>
      </w:r>
      <w:r>
        <w:instrText xml:space="preserve"> PAGEREF _Toc345283799 \h </w:instrText>
      </w:r>
      <w:r>
        <w:fldChar w:fldCharType="separate"/>
      </w:r>
      <w:r>
        <w:t>26</w:t>
      </w:r>
      <w:r>
        <w:fldChar w:fldCharType="end"/>
      </w:r>
    </w:p>
    <w:p w14:paraId="06A64032" w14:textId="77777777" w:rsidR="00220A8D" w:rsidRDefault="00220A8D">
      <w:pPr>
        <w:pStyle w:val="TOC3"/>
        <w:rPr>
          <w:rFonts w:eastAsia="Batang"/>
          <w:sz w:val="24"/>
          <w:szCs w:val="24"/>
        </w:rPr>
      </w:pPr>
      <w:r>
        <w:t>9.8.3</w:t>
      </w:r>
      <w:r>
        <w:rPr>
          <w:rFonts w:eastAsia="Batang"/>
          <w:sz w:val="24"/>
          <w:szCs w:val="24"/>
        </w:rPr>
        <w:tab/>
      </w:r>
      <w:r>
        <w:t>Performance criteria</w:t>
      </w:r>
      <w:r>
        <w:tab/>
      </w:r>
      <w:r>
        <w:fldChar w:fldCharType="begin" w:fldLock="1"/>
      </w:r>
      <w:r>
        <w:instrText xml:space="preserve"> PAGEREF _Toc345283800 \h </w:instrText>
      </w:r>
      <w:r>
        <w:fldChar w:fldCharType="separate"/>
      </w:r>
      <w:r>
        <w:t>26</w:t>
      </w:r>
      <w:r>
        <w:fldChar w:fldCharType="end"/>
      </w:r>
    </w:p>
    <w:p w14:paraId="32F961C2" w14:textId="77777777" w:rsidR="00220A8D" w:rsidRDefault="00220A8D" w:rsidP="00220A8D">
      <w:pPr>
        <w:pStyle w:val="TOC8"/>
        <w:rPr>
          <w:rFonts w:eastAsia="Batang"/>
          <w:b w:val="0"/>
          <w:sz w:val="24"/>
          <w:szCs w:val="24"/>
        </w:rPr>
      </w:pPr>
      <w:r>
        <w:t>Annex A (normative):</w:t>
      </w:r>
      <w:r>
        <w:tab/>
        <w:t>Performance assessment voice call. Audio break through</w:t>
      </w:r>
      <w:r>
        <w:tab/>
      </w:r>
      <w:r>
        <w:fldChar w:fldCharType="begin" w:fldLock="1"/>
      </w:r>
      <w:r>
        <w:instrText xml:space="preserve"> PAGEREF _Toc345283801 \h </w:instrText>
      </w:r>
      <w:r>
        <w:fldChar w:fldCharType="separate"/>
      </w:r>
      <w:r>
        <w:t>27</w:t>
      </w:r>
      <w:r>
        <w:fldChar w:fldCharType="end"/>
      </w:r>
    </w:p>
    <w:p w14:paraId="24280DAB" w14:textId="77777777" w:rsidR="00220A8D" w:rsidRDefault="00220A8D">
      <w:pPr>
        <w:pStyle w:val="TOC1"/>
        <w:rPr>
          <w:rFonts w:eastAsia="Batang"/>
          <w:sz w:val="24"/>
          <w:szCs w:val="24"/>
        </w:rPr>
      </w:pPr>
      <w:r>
        <w:t>A.1</w:t>
      </w:r>
      <w:r>
        <w:rPr>
          <w:rFonts w:eastAsia="Batang"/>
          <w:sz w:val="24"/>
          <w:szCs w:val="24"/>
        </w:rPr>
        <w:tab/>
      </w:r>
      <w:r>
        <w:t>Calibration of audio levels</w:t>
      </w:r>
      <w:r>
        <w:tab/>
      </w:r>
      <w:r>
        <w:fldChar w:fldCharType="begin" w:fldLock="1"/>
      </w:r>
      <w:r>
        <w:instrText xml:space="preserve"> PAGEREF _Toc345283802 \h </w:instrText>
      </w:r>
      <w:r>
        <w:fldChar w:fldCharType="separate"/>
      </w:r>
      <w:r>
        <w:t>27</w:t>
      </w:r>
      <w:r>
        <w:fldChar w:fldCharType="end"/>
      </w:r>
    </w:p>
    <w:p w14:paraId="2FA129D2" w14:textId="77777777" w:rsidR="00220A8D" w:rsidRDefault="00220A8D">
      <w:pPr>
        <w:pStyle w:val="TOC1"/>
        <w:rPr>
          <w:rFonts w:eastAsia="Batang"/>
          <w:sz w:val="24"/>
          <w:szCs w:val="24"/>
        </w:rPr>
      </w:pPr>
      <w:r>
        <w:t>A.2</w:t>
      </w:r>
      <w:r>
        <w:rPr>
          <w:rFonts w:eastAsia="Batang"/>
          <w:sz w:val="24"/>
          <w:szCs w:val="24"/>
        </w:rPr>
        <w:tab/>
      </w:r>
      <w:r>
        <w:t>Measurement of audio levels</w:t>
      </w:r>
      <w:r>
        <w:tab/>
      </w:r>
      <w:r>
        <w:fldChar w:fldCharType="begin" w:fldLock="1"/>
      </w:r>
      <w:r>
        <w:instrText xml:space="preserve"> PAGEREF _Toc345283803 \h </w:instrText>
      </w:r>
      <w:r>
        <w:fldChar w:fldCharType="separate"/>
      </w:r>
      <w:r>
        <w:t>28</w:t>
      </w:r>
      <w:r>
        <w:fldChar w:fldCharType="end"/>
      </w:r>
    </w:p>
    <w:p w14:paraId="54CE28D1" w14:textId="77777777" w:rsidR="00220A8D" w:rsidRDefault="00220A8D" w:rsidP="00220A8D">
      <w:pPr>
        <w:pStyle w:val="TOC8"/>
        <w:rPr>
          <w:rFonts w:eastAsia="Batang"/>
          <w:b w:val="0"/>
          <w:sz w:val="24"/>
          <w:szCs w:val="24"/>
        </w:rPr>
      </w:pPr>
      <w:r>
        <w:t>Annex B (normative):</w:t>
      </w:r>
      <w:r>
        <w:tab/>
        <w:t>Performance assessment of data transfer call. Throughput Percentages</w:t>
      </w:r>
      <w:r>
        <w:tab/>
      </w:r>
      <w:r>
        <w:fldChar w:fldCharType="begin" w:fldLock="1"/>
      </w:r>
      <w:r>
        <w:instrText xml:space="preserve"> PAGEREF _Toc345283804 \h </w:instrText>
      </w:r>
      <w:r>
        <w:fldChar w:fldCharType="separate"/>
      </w:r>
      <w:r>
        <w:t>29</w:t>
      </w:r>
      <w:r>
        <w:fldChar w:fldCharType="end"/>
      </w:r>
    </w:p>
    <w:p w14:paraId="0400B75E" w14:textId="77777777" w:rsidR="00220A8D" w:rsidRDefault="00220A8D">
      <w:pPr>
        <w:pStyle w:val="TOC1"/>
        <w:rPr>
          <w:rFonts w:eastAsia="Batang"/>
          <w:sz w:val="24"/>
          <w:szCs w:val="24"/>
        </w:rPr>
      </w:pPr>
      <w:r>
        <w:t>B.1</w:t>
      </w:r>
      <w:r>
        <w:rPr>
          <w:rFonts w:eastAsia="Batang"/>
          <w:sz w:val="24"/>
          <w:szCs w:val="24"/>
        </w:rPr>
        <w:tab/>
      </w:r>
      <w:r>
        <w:t>Calibration of data transfer</w:t>
      </w:r>
      <w:r>
        <w:tab/>
      </w:r>
      <w:r>
        <w:fldChar w:fldCharType="begin" w:fldLock="1"/>
      </w:r>
      <w:r>
        <w:instrText xml:space="preserve"> PAGEREF _Toc345283805 \h </w:instrText>
      </w:r>
      <w:r>
        <w:fldChar w:fldCharType="separate"/>
      </w:r>
      <w:r>
        <w:t>29</w:t>
      </w:r>
      <w:r>
        <w:fldChar w:fldCharType="end"/>
      </w:r>
    </w:p>
    <w:p w14:paraId="2A8731AB" w14:textId="77777777" w:rsidR="00220A8D" w:rsidRDefault="00220A8D">
      <w:pPr>
        <w:pStyle w:val="TOC1"/>
        <w:rPr>
          <w:rFonts w:eastAsia="Batang"/>
          <w:sz w:val="24"/>
          <w:szCs w:val="24"/>
        </w:rPr>
      </w:pPr>
      <w:r>
        <w:t>B.2</w:t>
      </w:r>
      <w:r>
        <w:rPr>
          <w:rFonts w:eastAsia="Batang"/>
          <w:sz w:val="24"/>
          <w:szCs w:val="24"/>
        </w:rPr>
        <w:tab/>
      </w:r>
      <w:r>
        <w:t>Derivation of Throughput Percentages</w:t>
      </w:r>
      <w:r>
        <w:tab/>
      </w:r>
      <w:r>
        <w:fldChar w:fldCharType="begin" w:fldLock="1"/>
      </w:r>
      <w:r>
        <w:instrText xml:space="preserve"> PAGEREF _Toc345283806 \h </w:instrText>
      </w:r>
      <w:r>
        <w:fldChar w:fldCharType="separate"/>
      </w:r>
      <w:r>
        <w:t>29</w:t>
      </w:r>
      <w:r>
        <w:fldChar w:fldCharType="end"/>
      </w:r>
    </w:p>
    <w:p w14:paraId="1F894085" w14:textId="77777777" w:rsidR="00220A8D" w:rsidRDefault="00220A8D">
      <w:pPr>
        <w:pStyle w:val="TOC1"/>
        <w:rPr>
          <w:rFonts w:eastAsia="Batang"/>
          <w:sz w:val="24"/>
          <w:szCs w:val="24"/>
        </w:rPr>
      </w:pPr>
      <w:r>
        <w:t>B.3</w:t>
      </w:r>
      <w:r>
        <w:rPr>
          <w:rFonts w:eastAsia="Batang"/>
          <w:sz w:val="24"/>
          <w:szCs w:val="24"/>
        </w:rPr>
        <w:tab/>
      </w:r>
      <w:r>
        <w:t>EUT without data application ancillary</w:t>
      </w:r>
      <w:r>
        <w:tab/>
      </w:r>
      <w:r>
        <w:fldChar w:fldCharType="begin" w:fldLock="1"/>
      </w:r>
      <w:r>
        <w:instrText xml:space="preserve"> PAGEREF _Toc345283807 \h </w:instrText>
      </w:r>
      <w:r>
        <w:fldChar w:fldCharType="separate"/>
      </w:r>
      <w:r>
        <w:t>29</w:t>
      </w:r>
      <w:r>
        <w:fldChar w:fldCharType="end"/>
      </w:r>
    </w:p>
    <w:p w14:paraId="6F7CE829" w14:textId="77777777" w:rsidR="00220A8D" w:rsidRDefault="00220A8D">
      <w:pPr>
        <w:pStyle w:val="TOC1"/>
        <w:rPr>
          <w:rFonts w:eastAsia="Batang"/>
          <w:sz w:val="24"/>
          <w:szCs w:val="24"/>
        </w:rPr>
      </w:pPr>
      <w:r>
        <w:t>B.4</w:t>
      </w:r>
      <w:r>
        <w:rPr>
          <w:rFonts w:eastAsia="Batang"/>
          <w:sz w:val="24"/>
          <w:szCs w:val="24"/>
        </w:rPr>
        <w:tab/>
      </w:r>
      <w:r>
        <w:t>EUT with data application ancillary</w:t>
      </w:r>
      <w:r>
        <w:tab/>
      </w:r>
      <w:r>
        <w:fldChar w:fldCharType="begin" w:fldLock="1"/>
      </w:r>
      <w:r>
        <w:instrText xml:space="preserve"> PAGEREF _Toc345283808 \h </w:instrText>
      </w:r>
      <w:r>
        <w:fldChar w:fldCharType="separate"/>
      </w:r>
      <w:r>
        <w:t>29</w:t>
      </w:r>
      <w:r>
        <w:fldChar w:fldCharType="end"/>
      </w:r>
    </w:p>
    <w:p w14:paraId="25E34F6D" w14:textId="77777777" w:rsidR="00220A8D" w:rsidRDefault="00220A8D" w:rsidP="00220A8D">
      <w:pPr>
        <w:pStyle w:val="TOC8"/>
        <w:rPr>
          <w:rFonts w:eastAsia="Batang"/>
          <w:b w:val="0"/>
          <w:sz w:val="24"/>
          <w:szCs w:val="24"/>
        </w:rPr>
      </w:pPr>
      <w:r w:rsidRPr="00220A8D">
        <w:t>Annex C (informative):</w:t>
      </w:r>
      <w:r>
        <w:tab/>
      </w:r>
      <w:r w:rsidRPr="00220A8D">
        <w:t>Change History</w:t>
      </w:r>
      <w:r w:rsidRPr="00220A8D">
        <w:tab/>
      </w:r>
      <w:r>
        <w:fldChar w:fldCharType="begin" w:fldLock="1"/>
      </w:r>
      <w:r>
        <w:instrText xml:space="preserve"> PAGEREF _Toc345283809 \h </w:instrText>
      </w:r>
      <w:r>
        <w:fldChar w:fldCharType="separate"/>
      </w:r>
      <w:r>
        <w:t>31</w:t>
      </w:r>
      <w:r>
        <w:fldChar w:fldCharType="end"/>
      </w:r>
    </w:p>
    <w:p w14:paraId="1C6ADD0B" w14:textId="77777777" w:rsidR="00250C81" w:rsidRPr="00763780" w:rsidRDefault="00220A8D">
      <w:pPr>
        <w:tabs>
          <w:tab w:val="right" w:pos="9639"/>
        </w:tabs>
      </w:pPr>
      <w:r>
        <w:rPr>
          <w:noProof/>
          <w:sz w:val="22"/>
        </w:rPr>
        <w:fldChar w:fldCharType="end"/>
      </w:r>
    </w:p>
    <w:p w14:paraId="4AAEBDAC" w14:textId="77777777" w:rsidR="00250C81" w:rsidRPr="00763780" w:rsidRDefault="00250C81">
      <w:pPr>
        <w:pStyle w:val="Heading1"/>
      </w:pPr>
      <w:r w:rsidRPr="00763780">
        <w:br w:type="page"/>
      </w:r>
      <w:bookmarkStart w:id="14" w:name="_Toc345283727"/>
      <w:r w:rsidRPr="00763780">
        <w:lastRenderedPageBreak/>
        <w:t>Foreword</w:t>
      </w:r>
      <w:bookmarkEnd w:id="14"/>
    </w:p>
    <w:p w14:paraId="2CAF3EAF" w14:textId="77777777" w:rsidR="00250C81" w:rsidRPr="00763780" w:rsidRDefault="00250C81">
      <w:r w:rsidRPr="00763780">
        <w:t>This Technical Specification has been produced by the 3</w:t>
      </w:r>
      <w:r w:rsidRPr="00763780">
        <w:rPr>
          <w:vertAlign w:val="superscript"/>
        </w:rPr>
        <w:t>rd</w:t>
      </w:r>
      <w:r w:rsidRPr="00763780">
        <w:t xml:space="preserve"> Generation Partnership Project (3GPP).</w:t>
      </w:r>
    </w:p>
    <w:p w14:paraId="5A049930" w14:textId="77777777" w:rsidR="00250C81" w:rsidRPr="00763780" w:rsidRDefault="00250C81">
      <w:r w:rsidRPr="0076378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D75A990" w14:textId="77777777" w:rsidR="00250C81" w:rsidRPr="00763780" w:rsidRDefault="00250C81">
      <w:pPr>
        <w:pStyle w:val="B1"/>
        <w:rPr>
          <w:lang w:val="en-US"/>
        </w:rPr>
      </w:pPr>
      <w:r w:rsidRPr="00763780">
        <w:rPr>
          <w:lang w:val="en-US"/>
        </w:rPr>
        <w:t>Version x.y.z</w:t>
      </w:r>
    </w:p>
    <w:p w14:paraId="25F7056E" w14:textId="77777777" w:rsidR="00250C81" w:rsidRPr="00763780" w:rsidRDefault="00250C81">
      <w:pPr>
        <w:pStyle w:val="B1"/>
      </w:pPr>
      <w:r w:rsidRPr="00763780">
        <w:t>where:</w:t>
      </w:r>
    </w:p>
    <w:p w14:paraId="10981A37" w14:textId="77777777" w:rsidR="00250C81" w:rsidRPr="00763780" w:rsidRDefault="00250C81">
      <w:pPr>
        <w:pStyle w:val="B2"/>
      </w:pPr>
      <w:r w:rsidRPr="00763780">
        <w:t>x</w:t>
      </w:r>
      <w:r w:rsidRPr="00763780">
        <w:tab/>
        <w:t>the first digit:</w:t>
      </w:r>
    </w:p>
    <w:p w14:paraId="36326DDF" w14:textId="77777777" w:rsidR="00250C81" w:rsidRPr="00763780" w:rsidRDefault="00250C81">
      <w:pPr>
        <w:pStyle w:val="B3"/>
      </w:pPr>
      <w:r w:rsidRPr="00763780">
        <w:t>1</w:t>
      </w:r>
      <w:r w:rsidRPr="00763780">
        <w:tab/>
        <w:t>presented to TSG for information;</w:t>
      </w:r>
    </w:p>
    <w:p w14:paraId="47ADDF33" w14:textId="77777777" w:rsidR="00250C81" w:rsidRPr="00763780" w:rsidRDefault="00250C81">
      <w:pPr>
        <w:pStyle w:val="B3"/>
      </w:pPr>
      <w:r w:rsidRPr="00763780">
        <w:t>2</w:t>
      </w:r>
      <w:r w:rsidRPr="00763780">
        <w:tab/>
        <w:t>presented to TSG for approval;</w:t>
      </w:r>
    </w:p>
    <w:p w14:paraId="74588389" w14:textId="77777777" w:rsidR="00250C81" w:rsidRPr="00763780" w:rsidRDefault="00250C81">
      <w:pPr>
        <w:pStyle w:val="B3"/>
      </w:pPr>
      <w:r w:rsidRPr="00763780">
        <w:t>3</w:t>
      </w:r>
      <w:r w:rsidRPr="00763780">
        <w:tab/>
        <w:t>or greater indicates TSG approved document under change control.</w:t>
      </w:r>
    </w:p>
    <w:p w14:paraId="02BB2113" w14:textId="77777777" w:rsidR="00250C81" w:rsidRPr="00763780" w:rsidRDefault="00250C81">
      <w:pPr>
        <w:pStyle w:val="B2"/>
      </w:pPr>
      <w:r w:rsidRPr="00763780">
        <w:t>y</w:t>
      </w:r>
      <w:r w:rsidRPr="00763780">
        <w:tab/>
        <w:t>the second digit is incremented for all changes of substance, i.e. technical enhancements, corrections, updates, etc.</w:t>
      </w:r>
    </w:p>
    <w:p w14:paraId="5FF08495" w14:textId="77777777" w:rsidR="00250C81" w:rsidRPr="00763780" w:rsidRDefault="00250C81">
      <w:pPr>
        <w:pStyle w:val="B2"/>
      </w:pPr>
      <w:r w:rsidRPr="00763780">
        <w:t>z</w:t>
      </w:r>
      <w:r w:rsidRPr="00763780">
        <w:tab/>
        <w:t>the third digit is incremented when editorial only changes have been incorporated in the document.</w:t>
      </w:r>
    </w:p>
    <w:p w14:paraId="291B2831" w14:textId="77777777" w:rsidR="00250C81" w:rsidRPr="00763780" w:rsidRDefault="00250C81">
      <w:pPr>
        <w:pStyle w:val="Heading1"/>
      </w:pPr>
      <w:r w:rsidRPr="00763780">
        <w:br w:type="page"/>
      </w:r>
      <w:bookmarkStart w:id="15" w:name="_Toc345283728"/>
      <w:r w:rsidRPr="00763780">
        <w:lastRenderedPageBreak/>
        <w:t>1</w:t>
      </w:r>
      <w:r w:rsidRPr="00763780">
        <w:tab/>
        <w:t>Scope</w:t>
      </w:r>
      <w:bookmarkEnd w:id="15"/>
    </w:p>
    <w:p w14:paraId="11E1A50A" w14:textId="77777777" w:rsidR="0020236E" w:rsidRPr="00763780" w:rsidRDefault="0020236E" w:rsidP="0020236E">
      <w:r w:rsidRPr="00763780">
        <w:t>The present document establishes the essential EMC requirements for "3</w:t>
      </w:r>
      <w:r w:rsidRPr="00763780">
        <w:rPr>
          <w:vertAlign w:val="superscript"/>
        </w:rPr>
        <w:t>rd</w:t>
      </w:r>
      <w:r w:rsidRPr="00763780">
        <w:t xml:space="preserve"> generation" digital cellular mobile terminal equipment and ancillary accessories in combination with a 3GPP E-UTRA user equipment (UE). </w:t>
      </w:r>
    </w:p>
    <w:p w14:paraId="18851DD1" w14:textId="77777777" w:rsidR="0020236E" w:rsidRPr="00763780" w:rsidRDefault="0020236E" w:rsidP="0020236E">
      <w:r w:rsidRPr="00763780">
        <w:t>The equipment conforming to the requirements laid out in the present document and used in its intended electromagnetic environment in accordance with the manufacturers instructions</w:t>
      </w:r>
    </w:p>
    <w:p w14:paraId="45D5A2B5" w14:textId="77777777" w:rsidR="0020236E" w:rsidRPr="00763780" w:rsidRDefault="0020236E" w:rsidP="0020236E">
      <w:pPr>
        <w:ind w:left="568" w:hanging="284"/>
      </w:pPr>
      <w:r w:rsidRPr="00763780">
        <w:t>-</w:t>
      </w:r>
      <w:r w:rsidRPr="00763780">
        <w:tab/>
        <w:t>shall not generate electromagnetic disturbances at a level which may interfere with the intended operation of other equipment;</w:t>
      </w:r>
    </w:p>
    <w:p w14:paraId="2FCFD40B" w14:textId="77777777" w:rsidR="0020236E" w:rsidRPr="00763780" w:rsidRDefault="0020236E" w:rsidP="0020236E">
      <w:pPr>
        <w:ind w:left="568" w:hanging="284"/>
      </w:pPr>
      <w:r w:rsidRPr="00763780">
        <w:t>-</w:t>
      </w:r>
      <w:r w:rsidRPr="00763780">
        <w:tab/>
        <w:t>has an adequate level of intrinsic immunity to electromagnetic disturbances to operate as intended;</w:t>
      </w:r>
    </w:p>
    <w:p w14:paraId="53067F1D" w14:textId="77777777" w:rsidR="0020236E" w:rsidRPr="00763780" w:rsidRDefault="0020236E" w:rsidP="0020236E">
      <w:r w:rsidRPr="00763780">
        <w:t>The present document specifies the applicable EMC tests, the methods of measurement, the frequency range, the limits and the minimum performance criteria for all types of E-UTRA UE´s and their accessories. E-UTRA base station equipment operating within network infrastructure is outside the scope of the present document. However, the present document does cover mobile and portable equipment that is intended to be operated in a fixed location while connected to the AC mains. E-UTRA base stations in the radio access network are covered by the technical specification TS36.113 [2].</w:t>
      </w:r>
    </w:p>
    <w:p w14:paraId="3B476290" w14:textId="77777777" w:rsidR="0020236E" w:rsidRPr="00763780" w:rsidRDefault="0020236E" w:rsidP="0020236E">
      <w:r w:rsidRPr="00763780">
        <w:t>Requirements for the radiated emission from the enclosure port of integral antenna equipment and ancillaries have been included. Technical specifications for conducted emissions from the antenna connector are found in the 3GPP specifications for the radio interface, e.g. TS36.521 [3], for the effective use of the radio spectrum.</w:t>
      </w:r>
    </w:p>
    <w:p w14:paraId="3C9CFEC9" w14:textId="77777777" w:rsidR="0020236E" w:rsidRPr="00763780" w:rsidRDefault="0020236E" w:rsidP="0020236E">
      <w:r w:rsidRPr="00763780">
        <w:t xml:space="preserve">The immunity requirements have been selected to ensure an adequate level of compatibility for apparatus in residential, commercial, light industrial and vehicular environments. The levels however, do not cover extreme cases, which may occur in any location but with low probability of occurrence. </w:t>
      </w:r>
    </w:p>
    <w:p w14:paraId="6DE74201" w14:textId="77777777" w:rsidR="0020236E" w:rsidRPr="00763780" w:rsidRDefault="0020236E" w:rsidP="0020236E">
      <w:r w:rsidRPr="00763780">
        <w:t>The environment classification used in the present document refers to the environment classification used in the Generic Standards IEC 61000-6-1 [4], IEC 61000-6-3 [5], except the vehicular environment class which refers to ISO 7637 Part 1 [6] and Part 2 [7].</w:t>
      </w:r>
    </w:p>
    <w:p w14:paraId="5BDC0A29" w14:textId="77777777" w:rsidR="0020236E" w:rsidRPr="00763780" w:rsidRDefault="0020236E" w:rsidP="0020236E">
      <w:r w:rsidRPr="00763780">
        <w:t>Compliance of radio equipment to the requirements of the present document does not signify compliance to any requirement related to the use of the equipment (i.e. licensing requirements).</w:t>
      </w:r>
    </w:p>
    <w:p w14:paraId="237EB305" w14:textId="77777777" w:rsidR="0020236E" w:rsidRPr="00763780" w:rsidRDefault="0020236E" w:rsidP="0020236E">
      <w:r w:rsidRPr="00763780">
        <w:t>Compliance to the requirements of the present document does not signify compliance to any safety requirement. However, any temporary or permanent unsafe condition caused by EMC is considered as non-compliance.</w:t>
      </w:r>
    </w:p>
    <w:p w14:paraId="4EA67E6A" w14:textId="77777777" w:rsidR="00250C81" w:rsidRPr="00763780" w:rsidRDefault="00250C81">
      <w:pPr>
        <w:pStyle w:val="Heading1"/>
      </w:pPr>
      <w:bookmarkStart w:id="16" w:name="_Toc345283729"/>
      <w:r w:rsidRPr="00763780">
        <w:t>2</w:t>
      </w:r>
      <w:r w:rsidRPr="00763780">
        <w:tab/>
        <w:t>References</w:t>
      </w:r>
      <w:bookmarkEnd w:id="16"/>
    </w:p>
    <w:p w14:paraId="644C79CE" w14:textId="77777777" w:rsidR="0014373B" w:rsidRPr="00763780" w:rsidRDefault="0014373B" w:rsidP="0014373B">
      <w:r w:rsidRPr="00763780">
        <w:t>The following documents contain provisions, which, through reference in this text, constitute provisions of the present document.</w:t>
      </w:r>
    </w:p>
    <w:p w14:paraId="64E9B0BF"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References are either specific (identified by date of publication, edition number, version number, etc.) or non</w:t>
      </w:r>
      <w:r w:rsidRPr="00763780">
        <w:noBreakHyphen/>
        <w:t>specific;</w:t>
      </w:r>
    </w:p>
    <w:p w14:paraId="742E7237"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for a specific reference, subsequent revisions do not apply;</w:t>
      </w:r>
    </w:p>
    <w:p w14:paraId="34E09839"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 xml:space="preserve">for a non-specific reference, subsequent revisions do apply. In the case of a reference to a 3GPP document (including a GSM document), a non-specific reference implicitly refers to the latest version of that document </w:t>
      </w:r>
      <w:r w:rsidRPr="00763780">
        <w:rPr>
          <w:i/>
          <w:iCs/>
        </w:rPr>
        <w:t>in the same Release as the present document</w:t>
      </w:r>
      <w:r w:rsidRPr="00763780">
        <w:t>.</w:t>
      </w:r>
    </w:p>
    <w:p w14:paraId="273CA072" w14:textId="77777777" w:rsidR="0014373B" w:rsidRPr="00763780" w:rsidRDefault="0014373B" w:rsidP="0014373B">
      <w:pPr>
        <w:keepLines/>
        <w:ind w:left="1702" w:hanging="1418"/>
      </w:pPr>
      <w:r w:rsidRPr="00763780">
        <w:t>[1]</w:t>
      </w:r>
      <w:r w:rsidRPr="00763780">
        <w:tab/>
        <w:t xml:space="preserve">3GPP TR 25.990: "Vocabulary for UTRAN". </w:t>
      </w:r>
      <w:r w:rsidRPr="00763780">
        <w:br/>
        <w:t>3GPP TR 21.905: "Vocabulary for 3GPP Specifications".</w:t>
      </w:r>
    </w:p>
    <w:p w14:paraId="5BE3F1CE" w14:textId="77777777" w:rsidR="0014373B" w:rsidRPr="00763780" w:rsidRDefault="0014373B" w:rsidP="0014373B">
      <w:pPr>
        <w:keepLines/>
        <w:ind w:left="1702" w:hanging="1418"/>
      </w:pPr>
      <w:r w:rsidRPr="00763780">
        <w:t>[2]</w:t>
      </w:r>
      <w:r w:rsidRPr="00763780">
        <w:tab/>
        <w:t>3GPP TS 36.113: "Evolved Universal Terrestrial Radio Access (E-UTRA); Base station and repeater electromagnetic compatibility (EMC)".</w:t>
      </w:r>
    </w:p>
    <w:p w14:paraId="52C0551C" w14:textId="77777777" w:rsidR="0014373B" w:rsidRPr="00763780" w:rsidRDefault="0014373B" w:rsidP="0014373B">
      <w:pPr>
        <w:keepLines/>
        <w:ind w:left="1702" w:hanging="1418"/>
      </w:pPr>
      <w:r w:rsidRPr="00763780">
        <w:t>[3]</w:t>
      </w:r>
      <w:r w:rsidRPr="00763780">
        <w:tab/>
        <w:t xml:space="preserve">3GPP TS 36.521: "Evolved Universal Terrestrial Radio Access (E-UTRA) and Evolved Universal Terrestrial Radio Access Network (E-UTRAN); User Equipment (UE) conformance specification </w:t>
      </w:r>
      <w:r w:rsidRPr="00763780">
        <w:rPr>
          <w:lang w:val="en-US"/>
        </w:rPr>
        <w:t>Radio transmission and reception</w:t>
      </w:r>
      <w:r w:rsidRPr="00763780">
        <w:t>".</w:t>
      </w:r>
    </w:p>
    <w:p w14:paraId="378DF4E1" w14:textId="77777777" w:rsidR="0014373B" w:rsidRPr="00763780" w:rsidRDefault="0014373B" w:rsidP="0014373B">
      <w:pPr>
        <w:keepLines/>
        <w:ind w:left="1702" w:hanging="1418"/>
      </w:pPr>
      <w:r w:rsidRPr="00763780">
        <w:lastRenderedPageBreak/>
        <w:t>[4]</w:t>
      </w:r>
      <w:r w:rsidRPr="00763780">
        <w:tab/>
        <w:t>IEC 61000-6-1 (1997): "Electromagnetic compatibility (EMC) - Part 6: Generic standards - Section 1: Immunity standard for residential, commercial and light-industrial environments".</w:t>
      </w:r>
    </w:p>
    <w:p w14:paraId="5BF8302E" w14:textId="77777777" w:rsidR="0014373B" w:rsidRPr="00763780" w:rsidRDefault="0014373B" w:rsidP="0014373B">
      <w:pPr>
        <w:keepLines/>
        <w:ind w:left="1702" w:hanging="1418"/>
      </w:pPr>
      <w:r w:rsidRPr="00763780">
        <w:t>[5]</w:t>
      </w:r>
      <w:r w:rsidRPr="00763780">
        <w:tab/>
        <w:t>IEC 61000-6-3 (1996): "Electromagnetic compatibility (EMC) - Part 6: Generic standards - Section 3: Emission standard for residential, commercial and light-industrial environments.</w:t>
      </w:r>
    </w:p>
    <w:p w14:paraId="5B5D49BF" w14:textId="77777777" w:rsidR="0014373B" w:rsidRPr="00763780" w:rsidRDefault="0014373B" w:rsidP="0014373B">
      <w:pPr>
        <w:keepLines/>
        <w:ind w:left="1702" w:hanging="1418"/>
      </w:pPr>
      <w:r w:rsidRPr="00763780">
        <w:t>[6]</w:t>
      </w:r>
      <w:r w:rsidRPr="00763780">
        <w:tab/>
        <w:t>ISO 7637</w:t>
      </w:r>
      <w:r w:rsidRPr="00763780">
        <w:noBreakHyphen/>
        <w:t>1 (1990): "Road vehicles - Electrical disturbance by conduction and coupling - Part 1: Passenger cars and light commercial vehicles with nominal 12 V supply voltage - Electrical transient conduction along supply lines only".</w:t>
      </w:r>
    </w:p>
    <w:p w14:paraId="24E319F4" w14:textId="77777777" w:rsidR="0014373B" w:rsidRPr="00763780" w:rsidRDefault="0014373B" w:rsidP="0014373B">
      <w:pPr>
        <w:keepLines/>
        <w:ind w:left="1702" w:hanging="1418"/>
      </w:pPr>
      <w:r w:rsidRPr="00763780">
        <w:t>[7]</w:t>
      </w:r>
      <w:r w:rsidRPr="00763780">
        <w:tab/>
        <w:t>ISO 7637</w:t>
      </w:r>
      <w:r w:rsidRPr="00763780">
        <w:noBreakHyphen/>
        <w:t>2 (1990): "Road vehicles - Electrical disturbance by conduction and coupling - Part 2: Commercial vehicles with nominal 24 V supply voltage - Electrical transient conduction along supply lines only".</w:t>
      </w:r>
    </w:p>
    <w:p w14:paraId="376758E4" w14:textId="77777777" w:rsidR="0014373B" w:rsidRPr="00763780" w:rsidRDefault="0014373B" w:rsidP="0014373B">
      <w:pPr>
        <w:keepLines/>
        <w:ind w:left="1702" w:hanging="1418"/>
      </w:pPr>
      <w:r w:rsidRPr="00763780">
        <w:t>[8]</w:t>
      </w:r>
      <w:r w:rsidRPr="00763780">
        <w:tab/>
        <w:t>IEC 60050(161): "International Electrotechnical Vocabulary - Chapter 161: Electromagnetic compatibility".</w:t>
      </w:r>
    </w:p>
    <w:p w14:paraId="12CA05F6" w14:textId="77777777" w:rsidR="0014373B" w:rsidRPr="00763780" w:rsidRDefault="0014373B" w:rsidP="0014373B">
      <w:pPr>
        <w:keepLines/>
        <w:ind w:left="1702" w:hanging="1418"/>
      </w:pPr>
      <w:r w:rsidRPr="00763780">
        <w:t>[9]</w:t>
      </w:r>
      <w:r w:rsidRPr="00763780">
        <w:tab/>
        <w:t>ITU-R Recommendation SM.329: "Unwanted emissions in the spurious domain".</w:t>
      </w:r>
    </w:p>
    <w:p w14:paraId="6B536DC1" w14:textId="77777777" w:rsidR="0014373B" w:rsidRPr="00763780" w:rsidRDefault="0014373B" w:rsidP="0014373B">
      <w:pPr>
        <w:keepLines/>
        <w:ind w:left="1702" w:hanging="1418"/>
      </w:pPr>
      <w:r w:rsidRPr="00763780">
        <w:t>[10]</w:t>
      </w:r>
      <w:r w:rsidRPr="00763780">
        <w:tab/>
        <w:t>IEC CISPR publication 22: "Information technology equipment; Radio disturbance characteristics - Limits and methods of measurement".</w:t>
      </w:r>
    </w:p>
    <w:p w14:paraId="7AA67893" w14:textId="77777777" w:rsidR="0014373B" w:rsidRPr="00763780" w:rsidRDefault="0014373B" w:rsidP="0014373B">
      <w:pPr>
        <w:keepLines/>
        <w:ind w:left="1702" w:hanging="1418"/>
      </w:pPr>
      <w:r w:rsidRPr="00763780">
        <w:t>[11]</w:t>
      </w:r>
      <w:r w:rsidRPr="00763780">
        <w:tab/>
        <w:t>3GPP TS 36.101: "Evolved Universal Terrestrial Radio Access (E-UTRA); User Equipment (UE) radio transmission and reception (FDD)".</w:t>
      </w:r>
    </w:p>
    <w:p w14:paraId="5F6C9C28" w14:textId="77777777" w:rsidR="0014373B" w:rsidRPr="00763780" w:rsidRDefault="0014373B" w:rsidP="0014373B">
      <w:pPr>
        <w:keepLines/>
        <w:ind w:left="1702" w:hanging="1418"/>
      </w:pPr>
      <w:r w:rsidRPr="00763780">
        <w:t>[12]</w:t>
      </w:r>
      <w:r w:rsidRPr="00763780">
        <w:tab/>
        <w:t>3GPP TS 36.508: "Evolved Universal Terrestrial Radio Access (E-UTRA) and Evolved Universal Terrestrial Radio Access Network (E-UTRAN); Common test environments for User Equipment (UE) conformance testing".</w:t>
      </w:r>
    </w:p>
    <w:p w14:paraId="64AF9501" w14:textId="77777777" w:rsidR="0014373B" w:rsidRPr="00763780" w:rsidRDefault="0014373B" w:rsidP="0014373B">
      <w:pPr>
        <w:keepLines/>
        <w:ind w:left="1702" w:hanging="1418"/>
      </w:pPr>
      <w:r w:rsidRPr="00763780">
        <w:t>[13]</w:t>
      </w:r>
      <w:r w:rsidRPr="00763780">
        <w:tab/>
        <w:t>3GPP TS 36.523: " Evolved Universal Terrestrial Radio Access (E-UTRA) and Evolved Universal Terrestrial Radio Access Network (E-UTRAN); User Equipment (UE) conformance specification".</w:t>
      </w:r>
    </w:p>
    <w:p w14:paraId="3EF42579" w14:textId="77777777" w:rsidR="0014373B" w:rsidRPr="00763780" w:rsidRDefault="0014373B" w:rsidP="0014373B">
      <w:pPr>
        <w:keepLines/>
        <w:ind w:left="1702" w:hanging="1418"/>
      </w:pPr>
      <w:r w:rsidRPr="00763780">
        <w:t>[14]</w:t>
      </w:r>
      <w:r w:rsidRPr="00763780">
        <w:tab/>
        <w:t>IEC CISPR publication 16-1: "Specification for radio disturbance and immunity measuring apparatus and methods".</w:t>
      </w:r>
    </w:p>
    <w:p w14:paraId="374E7231" w14:textId="77777777" w:rsidR="0014373B" w:rsidRPr="00763780" w:rsidRDefault="0014373B" w:rsidP="0014373B">
      <w:pPr>
        <w:keepLines/>
        <w:ind w:left="1702" w:hanging="1418"/>
      </w:pPr>
      <w:r w:rsidRPr="00763780">
        <w:t>[15]</w:t>
      </w:r>
      <w:r w:rsidRPr="00763780">
        <w:tab/>
        <w:t xml:space="preserve">IEC 61000-3-2; (2000): "Electromagnetic compatibility; Part 3 - Limits; section 2 - Limits for harmonic current emissions (equipment input current </w:t>
      </w:r>
      <w:r w:rsidRPr="00763780">
        <w:sym w:font="Symbol" w:char="F0A3"/>
      </w:r>
      <w:r w:rsidRPr="00763780">
        <w:t xml:space="preserve"> 16 A per phase)"; Am.1 (1997-09)".</w:t>
      </w:r>
    </w:p>
    <w:p w14:paraId="577F9678" w14:textId="77777777" w:rsidR="0014373B" w:rsidRPr="00763780" w:rsidRDefault="0014373B" w:rsidP="0014373B">
      <w:pPr>
        <w:keepLines/>
        <w:ind w:left="1702" w:hanging="1418"/>
      </w:pPr>
      <w:r w:rsidRPr="00763780">
        <w:t>[16]</w:t>
      </w:r>
      <w:r w:rsidRPr="00763780">
        <w:tab/>
        <w:t xml:space="preserve">IEC 61000-3-3; (19952): "Electromagnetic compatibility; Part 3 - Limits; section 2 - Limitation of voltage fluctuations and flicker in low-voltage supply systems for equipment with rated current </w:t>
      </w:r>
      <w:r w:rsidRPr="00763780">
        <w:sym w:font="Symbol" w:char="F0A3"/>
      </w:r>
      <w:r w:rsidRPr="00763780">
        <w:t xml:space="preserve"> 16 A" </w:t>
      </w:r>
    </w:p>
    <w:p w14:paraId="54BC5D2C" w14:textId="77777777" w:rsidR="0014373B" w:rsidRPr="00763780" w:rsidRDefault="0014373B" w:rsidP="0014373B">
      <w:pPr>
        <w:keepLines/>
        <w:ind w:left="1702" w:hanging="1418"/>
      </w:pPr>
      <w:r w:rsidRPr="00763780">
        <w:t>[17]</w:t>
      </w:r>
      <w:r w:rsidRPr="00763780">
        <w:tab/>
        <w:t>IEC 61000-4-3: "Electromagnetic compatibility (EMC) - Part 4: Testing and measurement techniques - section 3: Radiated, radio-frequency electromagnetic field immunity test".</w:t>
      </w:r>
    </w:p>
    <w:p w14:paraId="594F4A2F" w14:textId="77777777" w:rsidR="0014373B" w:rsidRPr="00763780" w:rsidRDefault="0014373B" w:rsidP="0014373B">
      <w:pPr>
        <w:keepLines/>
        <w:ind w:left="1702" w:hanging="1418"/>
      </w:pPr>
      <w:r w:rsidRPr="00763780">
        <w:t>[18]</w:t>
      </w:r>
      <w:r w:rsidRPr="00763780">
        <w:tab/>
        <w:t>IEC 61000-4-2: "Electromagnetic compatibility (EMC) - Part 4: Testing and measurement techniques - section 2: Electrostatic discharge immunity test - Basic EMC publication".</w:t>
      </w:r>
    </w:p>
    <w:p w14:paraId="51DDC7D0" w14:textId="77777777" w:rsidR="0014373B" w:rsidRPr="00763780" w:rsidRDefault="0014373B" w:rsidP="0014373B">
      <w:pPr>
        <w:keepLines/>
        <w:ind w:left="1702" w:hanging="1418"/>
      </w:pPr>
      <w:r w:rsidRPr="00763780">
        <w:t>[19]</w:t>
      </w:r>
      <w:r w:rsidRPr="00763780">
        <w:tab/>
        <w:t>IEC 61000-4-4: "Electromagnetic compatibility (EMC) - Part 4: Testing and measurement techniques - section 4: Electrical fast transient/burst immunity test - Basic EMC publication".</w:t>
      </w:r>
    </w:p>
    <w:p w14:paraId="44474F21" w14:textId="77777777" w:rsidR="0014373B" w:rsidRPr="00763780" w:rsidRDefault="0014373B" w:rsidP="0014373B">
      <w:pPr>
        <w:keepLines/>
        <w:ind w:left="1702" w:hanging="1418"/>
      </w:pPr>
      <w:r w:rsidRPr="00763780">
        <w:t>[20]</w:t>
      </w:r>
      <w:r w:rsidRPr="00763780">
        <w:tab/>
        <w:t>IEC 61000-4-6: "Electromagnetic compatibility (EMC) - Part 4: Testing and measurement techniques - section 6: immunity to conducted disturbances induced by radio frequency fields".</w:t>
      </w:r>
    </w:p>
    <w:p w14:paraId="7EB37349" w14:textId="77777777" w:rsidR="0014373B" w:rsidRPr="00763780" w:rsidRDefault="0014373B" w:rsidP="0014373B">
      <w:pPr>
        <w:keepLines/>
        <w:ind w:left="1702" w:hanging="1418"/>
      </w:pPr>
      <w:r w:rsidRPr="00763780">
        <w:t>[21]</w:t>
      </w:r>
      <w:r w:rsidRPr="00763780">
        <w:tab/>
        <w:t>IEC 61000-4-11: "Electromagnetic compatibility (EMC) - Part 4: Testing and measurement techniques - section 11: Voltage dips, short interruptions, and voltage variations immunity test".</w:t>
      </w:r>
    </w:p>
    <w:p w14:paraId="455AB09B" w14:textId="77777777" w:rsidR="0014373B" w:rsidRPr="00763780" w:rsidRDefault="0014373B" w:rsidP="0014373B">
      <w:pPr>
        <w:keepLines/>
        <w:ind w:left="1702" w:hanging="1418"/>
      </w:pPr>
      <w:r w:rsidRPr="00763780">
        <w:t>[22]</w:t>
      </w:r>
      <w:r w:rsidRPr="00763780">
        <w:tab/>
        <w:t>IEC 61000-4-5: "Electromagnetic compatibility (EMC) - Part 4: Testing and measurement techniques - section 5: Surge immunity test".</w:t>
      </w:r>
    </w:p>
    <w:p w14:paraId="4335F22A" w14:textId="77777777" w:rsidR="0014373B" w:rsidRPr="00763780" w:rsidRDefault="0014373B" w:rsidP="0014373B">
      <w:pPr>
        <w:keepLines/>
        <w:ind w:left="1702" w:hanging="1418"/>
      </w:pPr>
      <w:r w:rsidRPr="00763780">
        <w:t>[23]</w:t>
      </w:r>
      <w:r w:rsidRPr="00763780">
        <w:tab/>
        <w:t>ITU-R Recommendation SM.1539 (2001): "Variation of the boundary between the out-of-band and spurious domains required for the application of Recommendations ITU-R SM.1541 and ITU-R SM.329".</w:t>
      </w:r>
    </w:p>
    <w:p w14:paraId="07981685" w14:textId="77777777" w:rsidR="00BB5B54" w:rsidRPr="00763780" w:rsidRDefault="00BB5B54" w:rsidP="00BB5B54">
      <w:pPr>
        <w:keepLines/>
        <w:ind w:left="1702" w:hanging="1418"/>
      </w:pPr>
      <w:r w:rsidRPr="00763780">
        <w:lastRenderedPageBreak/>
        <w:t>[24]</w:t>
      </w:r>
      <w:r w:rsidRPr="00763780">
        <w:tab/>
        <w:t>3GPP TS 36.509: "Evolved Universal Terrestrial Radio Access (E-UTRA) and Evolved Universal Terrestrial Radio Access Network (E-UTRAN); Terminal logical test interface; Special conformance testing functions".</w:t>
      </w:r>
    </w:p>
    <w:p w14:paraId="70A496F3" w14:textId="77777777" w:rsidR="004418CB" w:rsidRPr="00763780" w:rsidRDefault="004418CB" w:rsidP="004418CB">
      <w:pPr>
        <w:ind w:left="1701" w:hanging="1417"/>
      </w:pPr>
      <w:r w:rsidRPr="00763780">
        <w:t>[25]</w:t>
      </w:r>
      <w:r w:rsidRPr="00763780">
        <w:tab/>
        <w:t>ETSI ETR 027 (1991): "Radio Equipment and Systems (RES); Methods of measurement for private mobile radio equipment".</w:t>
      </w:r>
    </w:p>
    <w:p w14:paraId="753FCFAD" w14:textId="77777777" w:rsidR="004418CB" w:rsidRPr="00763780" w:rsidRDefault="004418CB" w:rsidP="004418CB">
      <w:pPr>
        <w:ind w:left="1701" w:hanging="1417"/>
      </w:pPr>
      <w:r w:rsidRPr="00763780">
        <w:t>[26]</w:t>
      </w:r>
      <w:r w:rsidRPr="00763780">
        <w:tab/>
        <w:t>ITU</w:t>
      </w:r>
      <w:r w:rsidRPr="00763780">
        <w:noBreakHyphen/>
        <w:t>T Recommendation P.64: "Telephone transmission quality, Telephone installations, Local line networks, Objective electro-acoustical measurements. Determination of sensitivity/frequency characteristics of local telephone systems".</w:t>
      </w:r>
    </w:p>
    <w:p w14:paraId="2C0F132A" w14:textId="77777777" w:rsidR="004418CB" w:rsidRPr="00763780" w:rsidRDefault="004418CB" w:rsidP="004418CB">
      <w:pPr>
        <w:ind w:left="1701" w:hanging="1417"/>
      </w:pPr>
      <w:r w:rsidRPr="00763780">
        <w:t>[27]</w:t>
      </w:r>
      <w:r w:rsidRPr="00763780">
        <w:tab/>
        <w:t>ITU</w:t>
      </w:r>
      <w:r w:rsidRPr="00763780">
        <w:noBreakHyphen/>
        <w:t>T Recommendation P.76: "Telephone transmission quality, Measurements related to speech loudness, Determination of loudness ratings; Fundamental principles, Annex A".</w:t>
      </w:r>
    </w:p>
    <w:p w14:paraId="595EFAB6" w14:textId="77777777" w:rsidR="00250C81" w:rsidRPr="00763780" w:rsidRDefault="00250C81">
      <w:pPr>
        <w:pStyle w:val="Heading1"/>
        <w:tabs>
          <w:tab w:val="left" w:pos="1140"/>
        </w:tabs>
        <w:ind w:left="1140" w:hanging="1140"/>
      </w:pPr>
      <w:bookmarkStart w:id="17" w:name="_Toc345283730"/>
      <w:r w:rsidRPr="00763780">
        <w:t>3</w:t>
      </w:r>
      <w:r w:rsidRPr="00763780">
        <w:tab/>
        <w:t>Definitions and abbreviations</w:t>
      </w:r>
      <w:bookmarkEnd w:id="17"/>
    </w:p>
    <w:p w14:paraId="2BC50AC2" w14:textId="77777777" w:rsidR="0014373B" w:rsidRPr="00763780" w:rsidRDefault="0014373B" w:rsidP="0014373B">
      <w:pPr>
        <w:pStyle w:val="Heading2"/>
      </w:pPr>
      <w:bookmarkStart w:id="18" w:name="_Toc345283731"/>
      <w:r w:rsidRPr="00763780">
        <w:t>3.1</w:t>
      </w:r>
      <w:r w:rsidRPr="00763780">
        <w:tab/>
        <w:t>Definitions</w:t>
      </w:r>
      <w:bookmarkEnd w:id="18"/>
    </w:p>
    <w:p w14:paraId="413A8ADE" w14:textId="77777777" w:rsidR="0014373B" w:rsidRPr="00763780" w:rsidRDefault="0014373B" w:rsidP="0014373B">
      <w:r w:rsidRPr="00763780">
        <w:t>For the purposes of the present document, the following terms and definitions apply.</w:t>
      </w:r>
    </w:p>
    <w:p w14:paraId="7DEE510B" w14:textId="77777777" w:rsidR="0014373B" w:rsidRPr="00763780" w:rsidRDefault="0014373B" w:rsidP="0014373B">
      <w:pPr>
        <w:spacing w:after="120"/>
        <w:rPr>
          <w:lang w:val="en-US"/>
        </w:rPr>
      </w:pPr>
      <w:r w:rsidRPr="00763780">
        <w:rPr>
          <w:b/>
          <w:bCs/>
        </w:rPr>
        <w:t>Ancillary equipment</w:t>
      </w:r>
      <w:r w:rsidRPr="00763780">
        <w:t xml:space="preserve">: </w:t>
      </w:r>
      <w:r w:rsidRPr="00763780">
        <w:rPr>
          <w:lang w:val="en-US"/>
        </w:rPr>
        <w:t>Equipment (apparatus), used in connection with a user equipment (UE) is considered as an ancillary equipment (apparatus) if:</w:t>
      </w:r>
    </w:p>
    <w:p w14:paraId="3AA81080" w14:textId="77777777" w:rsidR="0014373B" w:rsidRPr="00763780" w:rsidRDefault="0014373B" w:rsidP="0014373B">
      <w:pPr>
        <w:spacing w:after="120"/>
        <w:ind w:left="568" w:hanging="284"/>
        <w:rPr>
          <w:lang w:val="en-US"/>
        </w:rPr>
      </w:pPr>
      <w:r w:rsidRPr="00763780">
        <w:rPr>
          <w:lang w:val="en-US"/>
        </w:rPr>
        <w:t>-</w:t>
      </w:r>
      <w:r w:rsidRPr="00763780">
        <w:rPr>
          <w:lang w:val="en-US"/>
        </w:rPr>
        <w:tab/>
        <w:t>the equipment is intended for use in conjunction with a UE to provide additional operational and/or control features to the UE, (e.g. to extend control to another position or location); and</w:t>
      </w:r>
    </w:p>
    <w:p w14:paraId="5C8DE1EE" w14:textId="77777777" w:rsidR="0014373B" w:rsidRPr="00763780" w:rsidRDefault="0014373B" w:rsidP="0014373B">
      <w:pPr>
        <w:spacing w:after="120"/>
        <w:ind w:left="567" w:hanging="283"/>
        <w:rPr>
          <w:lang w:val="en-US"/>
        </w:rPr>
      </w:pPr>
      <w:r w:rsidRPr="00763780">
        <w:rPr>
          <w:lang w:val="en-US"/>
        </w:rPr>
        <w:t>-</w:t>
      </w:r>
      <w:r w:rsidRPr="00763780">
        <w:rPr>
          <w:lang w:val="en-US"/>
        </w:rPr>
        <w:tab/>
        <w:t>the equipment cannot be used on a stand alone basis to provide user functions independently of a UE; and</w:t>
      </w:r>
    </w:p>
    <w:p w14:paraId="4A2142B9" w14:textId="77777777" w:rsidR="0014373B" w:rsidRPr="00763780" w:rsidRDefault="0014373B" w:rsidP="0014373B">
      <w:pPr>
        <w:spacing w:after="120"/>
        <w:ind w:left="567" w:hanging="283"/>
      </w:pPr>
      <w:r w:rsidRPr="00763780">
        <w:t>-</w:t>
      </w:r>
      <w:r w:rsidRPr="00763780">
        <w:tab/>
        <w:t>the UE to which it is connected, is capable of providing some intended operation such as transmitting and/or receiving without the ancillary equipment (i.e. it is not a sub</w:t>
      </w:r>
      <w:r w:rsidRPr="00763780">
        <w:noBreakHyphen/>
        <w:t>unit of the main equipment essential to the main equipment basic functions).</w:t>
      </w:r>
    </w:p>
    <w:p w14:paraId="7909962F" w14:textId="77777777" w:rsidR="0014373B" w:rsidRPr="00763780" w:rsidRDefault="0014373B" w:rsidP="0014373B">
      <w:pPr>
        <w:spacing w:after="120"/>
      </w:pPr>
      <w:r w:rsidRPr="00763780">
        <w:rPr>
          <w:b/>
          <w:bCs/>
        </w:rPr>
        <w:t xml:space="preserve">Average power: </w:t>
      </w:r>
      <w:r w:rsidRPr="00763780">
        <w:t>The average transmitter output power obtained over any specified time interval, including periods with no transmission, when the transmit time slots are at the maximum power setting.</w:t>
      </w:r>
    </w:p>
    <w:p w14:paraId="7FD38740" w14:textId="77777777" w:rsidR="0014373B" w:rsidRPr="00763780" w:rsidRDefault="0014373B" w:rsidP="0014373B">
      <w:pPr>
        <w:spacing w:after="120"/>
      </w:pPr>
      <w:r w:rsidRPr="00763780">
        <w:rPr>
          <w:b/>
          <w:bCs/>
          <w:noProof/>
        </w:rPr>
        <w:t>Camped on a cell</w:t>
      </w:r>
      <w:r w:rsidRPr="00763780">
        <w:rPr>
          <w:b/>
          <w:bCs/>
        </w:rPr>
        <w:t>:</w:t>
      </w:r>
      <w:r w:rsidRPr="00763780">
        <w:t xml:space="preserve"> 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14:paraId="70F89DF4" w14:textId="77777777" w:rsidR="0014373B" w:rsidRPr="00763780" w:rsidRDefault="0014373B" w:rsidP="0014373B">
      <w:r w:rsidRPr="00763780">
        <w:rPr>
          <w:b/>
        </w:rPr>
        <w:t>Channel bandwidth:</w:t>
      </w:r>
      <w:r w:rsidRPr="00763780">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0CD095A7" w14:textId="77777777" w:rsidR="0014373B" w:rsidRPr="00763780" w:rsidRDefault="0014373B" w:rsidP="0014373B">
      <w:pPr>
        <w:spacing w:after="120"/>
        <w:rPr>
          <w:lang w:val="en-US"/>
        </w:rPr>
      </w:pPr>
      <w:r w:rsidRPr="00763780">
        <w:rPr>
          <w:b/>
          <w:bCs/>
        </w:rPr>
        <w:t>Continuous phenomena (continuous disturbance):</w:t>
      </w:r>
      <w:r w:rsidRPr="00763780">
        <w:t xml:space="preserve"> Electromagnetic disturbance, the effects of which on a particular device or equipment cannot be resolved into a succession of distinct effects (IEC 60050-161 [8]).</w:t>
      </w:r>
    </w:p>
    <w:p w14:paraId="3909CC75" w14:textId="77777777" w:rsidR="0014373B" w:rsidRPr="00763780" w:rsidRDefault="0014373B" w:rsidP="0014373B">
      <w:pPr>
        <w:spacing w:after="120"/>
        <w:rPr>
          <w:lang w:val="en-US"/>
        </w:rPr>
      </w:pPr>
      <w:r w:rsidRPr="00763780">
        <w:rPr>
          <w:b/>
          <w:bCs/>
        </w:rPr>
        <w:t>Data application ancillary:</w:t>
      </w:r>
      <w:r w:rsidRPr="00763780">
        <w:t xml:space="preserve"> Ancillary which provides send and/or receive data access to UMTS services via UE.</w:t>
      </w:r>
    </w:p>
    <w:p w14:paraId="47F58576" w14:textId="77777777" w:rsidR="0014373B" w:rsidRPr="00763780" w:rsidRDefault="0014373B" w:rsidP="0014373B">
      <w:pPr>
        <w:spacing w:after="120"/>
        <w:rPr>
          <w:lang w:val="en-US"/>
        </w:rPr>
      </w:pPr>
      <w:r w:rsidRPr="00763780">
        <w:rPr>
          <w:b/>
          <w:bCs/>
          <w:snapToGrid w:val="0"/>
          <w:lang w:val="en-AU"/>
        </w:rPr>
        <w:t>Enclosure port</w:t>
      </w:r>
      <w:r w:rsidRPr="00763780">
        <w:rPr>
          <w:b/>
          <w:bCs/>
        </w:rPr>
        <w:t>:</w:t>
      </w:r>
      <w:r w:rsidRPr="00763780">
        <w:t xml:space="preserve"> </w:t>
      </w:r>
      <w:r w:rsidRPr="00763780">
        <w:rPr>
          <w:snapToGrid w:val="0"/>
          <w:lang w:val="en-AU"/>
        </w:rPr>
        <w:t>Physical boundary of the apparatus through which electromagnetic fields may radiate or impinge. In the case of integral antenna equipment, this port is inseparable from the antenna port.</w:t>
      </w:r>
    </w:p>
    <w:p w14:paraId="310DDB5B" w14:textId="77777777" w:rsidR="0014373B" w:rsidRPr="00763780" w:rsidRDefault="0014373B" w:rsidP="0014373B">
      <w:pPr>
        <w:spacing w:after="120"/>
        <w:rPr>
          <w:snapToGrid w:val="0"/>
          <w:lang w:val="en-AU"/>
        </w:rPr>
      </w:pPr>
      <w:r w:rsidRPr="00763780">
        <w:rPr>
          <w:b/>
          <w:bCs/>
        </w:rPr>
        <w:t>End- User data</w:t>
      </w:r>
      <w:r w:rsidRPr="00763780">
        <w:rPr>
          <w:b/>
          <w:bCs/>
          <w:snapToGrid w:val="0"/>
          <w:lang w:val="en-AU"/>
        </w:rPr>
        <w:t>:</w:t>
      </w:r>
      <w:r w:rsidRPr="00763780">
        <w:rPr>
          <w:snapToGrid w:val="0"/>
          <w:lang w:val="en-AU"/>
        </w:rPr>
        <w:t xml:space="preserve"> </w:t>
      </w:r>
      <w:r w:rsidRPr="00763780">
        <w:t>Manufacturer defined data patterns for data transfer testing. Represents EUT´s typical user application (e.g. photo, video, text file, message) in its characteristics.</w:t>
      </w:r>
    </w:p>
    <w:p w14:paraId="7BA50394" w14:textId="77777777" w:rsidR="0014373B" w:rsidRPr="00763780" w:rsidRDefault="0014373B" w:rsidP="0014373B">
      <w:pPr>
        <w:spacing w:after="120"/>
      </w:pPr>
      <w:r w:rsidRPr="00763780">
        <w:rPr>
          <w:b/>
          <w:bCs/>
          <w:noProof/>
        </w:rPr>
        <w:t>Idle mode</w:t>
      </w:r>
      <w:r w:rsidRPr="00763780">
        <w:rPr>
          <w:b/>
          <w:bCs/>
        </w:rPr>
        <w:t>:</w:t>
      </w:r>
      <w:r w:rsidRPr="00763780">
        <w:t xml:space="preserve"> Idle mode is the state of User Equipment (UE) when switched on but with no Radio Resource Control (RRC) connection.</w:t>
      </w:r>
      <w:r w:rsidRPr="00763780">
        <w:rPr>
          <w:noProof/>
        </w:rPr>
        <w:t xml:space="preserve"> </w:t>
      </w:r>
    </w:p>
    <w:p w14:paraId="04873696" w14:textId="77777777" w:rsidR="0014373B" w:rsidRPr="00763780" w:rsidRDefault="0014373B" w:rsidP="0014373B">
      <w:pPr>
        <w:spacing w:after="120"/>
      </w:pPr>
      <w:r w:rsidRPr="00763780">
        <w:rPr>
          <w:b/>
          <w:bCs/>
          <w:snapToGrid w:val="0"/>
          <w:lang w:val="en-AU"/>
        </w:rPr>
        <w:t>Integral antenna:</w:t>
      </w:r>
      <w:r w:rsidRPr="00763780">
        <w:rPr>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5245C8AC" w14:textId="77777777" w:rsidR="0014373B" w:rsidRPr="00763780" w:rsidRDefault="0014373B" w:rsidP="0014373B">
      <w:pPr>
        <w:rPr>
          <w:rFonts w:cs="v4.2.0"/>
          <w:b/>
        </w:rPr>
      </w:pPr>
      <w:r w:rsidRPr="00763780">
        <w:rPr>
          <w:b/>
        </w:rPr>
        <w:t xml:space="preserve">Maximum throughput: </w:t>
      </w:r>
      <w:r w:rsidRPr="00763780">
        <w:rPr>
          <w:bCs/>
        </w:rPr>
        <w:t>The maximum achievable throughput for a reference measurement channel.</w:t>
      </w:r>
    </w:p>
    <w:p w14:paraId="5A304074" w14:textId="77777777" w:rsidR="0014373B" w:rsidRPr="00763780" w:rsidRDefault="0014373B" w:rsidP="0014373B">
      <w:pPr>
        <w:spacing w:after="120"/>
      </w:pPr>
      <w:r w:rsidRPr="00763780">
        <w:rPr>
          <w:b/>
          <w:bCs/>
        </w:rPr>
        <w:t>Necessary bandwidth:</w:t>
      </w:r>
      <w:r w:rsidRPr="00763780">
        <w:t xml:space="preserve"> For a given class of emission, the width of the frequency band which is just sufficient to ensure the transmission of information at the rate and with the quality required under specified conditions.</w:t>
      </w:r>
    </w:p>
    <w:p w14:paraId="08259768" w14:textId="77777777" w:rsidR="0014373B" w:rsidRPr="00763780" w:rsidRDefault="0014373B" w:rsidP="0014373B">
      <w:pPr>
        <w:spacing w:after="120"/>
      </w:pPr>
      <w:r w:rsidRPr="00763780">
        <w:rPr>
          <w:b/>
          <w:bCs/>
        </w:rPr>
        <w:lastRenderedPageBreak/>
        <w:t>Out of band emissions:</w:t>
      </w:r>
      <w:r w:rsidRPr="00763780">
        <w:t xml:space="preserve"> Emission on a frequency or frequencies immediately outside the necessary bandwidth, which results from, the modulation process, but excluding spurious emissions.</w:t>
      </w:r>
    </w:p>
    <w:p w14:paraId="252E2E86" w14:textId="77777777" w:rsidR="0014373B" w:rsidRPr="00763780" w:rsidRDefault="0014373B" w:rsidP="0014373B">
      <w:pPr>
        <w:keepLines/>
        <w:ind w:left="1135" w:hanging="851"/>
      </w:pPr>
      <w:r w:rsidRPr="00763780">
        <w:t>NOTE:</w:t>
      </w:r>
      <w:r w:rsidRPr="00763780">
        <w:tab/>
        <w:t xml:space="preserve">Any unwanted emission which falls at frequencies separated from the centre frequency of the emission by less than 250% of the necessary bandwidth of the emission will generally be considered out-of-band emission. </w:t>
      </w:r>
    </w:p>
    <w:p w14:paraId="77BB97ED" w14:textId="77777777" w:rsidR="0014373B" w:rsidRPr="00763780" w:rsidRDefault="0014373B" w:rsidP="0014373B">
      <w:pPr>
        <w:spacing w:after="120"/>
        <w:rPr>
          <w:snapToGrid w:val="0"/>
          <w:lang w:val="en-AU"/>
        </w:rPr>
      </w:pPr>
      <w:r w:rsidRPr="00763780">
        <w:rPr>
          <w:b/>
          <w:bCs/>
          <w:snapToGrid w:val="0"/>
          <w:lang w:val="en-AU"/>
        </w:rPr>
        <w:t>Port:</w:t>
      </w:r>
      <w:r w:rsidRPr="00763780">
        <w:rPr>
          <w:snapToGrid w:val="0"/>
          <w:lang w:val="en-AU"/>
        </w:rPr>
        <w:t xml:space="preserve"> particular interface, of the specified equipment (apparatus), with the electromagnetic environment. For example, any connection point on an equipment intended for connection of cables to or from that equipment is considered as a port (see figure 1).</w:t>
      </w:r>
    </w:p>
    <w:p w14:paraId="72C069B6" w14:textId="7CAE9800" w:rsidR="0014373B" w:rsidRPr="00763780" w:rsidRDefault="0086452D" w:rsidP="0014373B">
      <w:pPr>
        <w:keepNext/>
        <w:keepLines/>
        <w:spacing w:before="60"/>
        <w:jc w:val="center"/>
        <w:rPr>
          <w:rFonts w:ascii="Arial" w:hAnsi="Arial"/>
          <w:b/>
        </w:rPr>
      </w:pPr>
      <w:r w:rsidRPr="00763780">
        <w:rPr>
          <w:rFonts w:ascii="Arial" w:hAnsi="Arial"/>
          <w:b/>
          <w:noProof/>
        </w:rPr>
        <w:drawing>
          <wp:inline distT="0" distB="0" distL="0" distR="0" wp14:anchorId="2F7AD003" wp14:editId="28D48993">
            <wp:extent cx="4362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1447800"/>
                    </a:xfrm>
                    <a:prstGeom prst="rect">
                      <a:avLst/>
                    </a:prstGeom>
                    <a:noFill/>
                    <a:ln>
                      <a:noFill/>
                    </a:ln>
                  </pic:spPr>
                </pic:pic>
              </a:graphicData>
            </a:graphic>
          </wp:inline>
        </w:drawing>
      </w:r>
    </w:p>
    <w:p w14:paraId="5AA46CD1" w14:textId="77777777" w:rsidR="0014373B" w:rsidRPr="00763780" w:rsidRDefault="0014373B" w:rsidP="0014373B">
      <w:pPr>
        <w:spacing w:after="120"/>
      </w:pPr>
      <w:r w:rsidRPr="00763780">
        <w:rPr>
          <w:b/>
          <w:bCs/>
        </w:rPr>
        <w:t>Spurious emission from ITU-R SM 329 [9]:</w:t>
      </w:r>
      <w:r w:rsidRPr="00763780">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763780">
        <w:noBreakHyphen/>
        <w:t>of</w:t>
      </w:r>
      <w:r w:rsidRPr="00763780">
        <w:noBreakHyphen/>
        <w:t xml:space="preserve">band emissions. </w:t>
      </w:r>
    </w:p>
    <w:p w14:paraId="70EF77F2" w14:textId="77777777" w:rsidR="0014373B" w:rsidRPr="00763780" w:rsidRDefault="0014373B" w:rsidP="0014373B">
      <w:pPr>
        <w:spacing w:after="120"/>
      </w:pPr>
      <w:r w:rsidRPr="00763780">
        <w:rPr>
          <w:b/>
          <w:bCs/>
          <w:snapToGrid w:val="0"/>
          <w:lang w:val="en-AU"/>
        </w:rPr>
        <w:t>Telecommunication port:</w:t>
      </w:r>
      <w:r w:rsidRPr="00763780">
        <w:rPr>
          <w:snapToGrid w:val="0"/>
          <w:lang w:val="en-AU"/>
        </w:rPr>
        <w:t xml:space="preserve"> Ports which are intended to be connected to telecommunication networks (e.g. public switched telecommunication networks, integrated services digital networks), local area networks (e.g. Ethernet, Token Ring) and similar networks (see </w:t>
      </w:r>
      <w:r w:rsidRPr="00763780">
        <w:t>CISPR 22 [10]</w:t>
      </w:r>
      <w:r w:rsidRPr="00763780">
        <w:rPr>
          <w:snapToGrid w:val="0"/>
          <w:lang w:val="en-AU"/>
        </w:rPr>
        <w:t>).</w:t>
      </w:r>
    </w:p>
    <w:p w14:paraId="2DD97FF1" w14:textId="77777777" w:rsidR="0014373B" w:rsidRPr="00763780" w:rsidRDefault="0014373B" w:rsidP="0014373B">
      <w:pPr>
        <w:rPr>
          <w:rFonts w:cs="v4.2.0"/>
          <w:b/>
        </w:rPr>
      </w:pPr>
      <w:r w:rsidRPr="00763780">
        <w:rPr>
          <w:b/>
        </w:rPr>
        <w:t xml:space="preserve">Throughput: </w:t>
      </w:r>
      <w:r w:rsidRPr="00763780">
        <w:rPr>
          <w:bCs/>
        </w:rPr>
        <w:t>The number of payload bits successfully received per second for a reference measurement channel in a specified reference condition.</w:t>
      </w:r>
    </w:p>
    <w:p w14:paraId="0C0E124D" w14:textId="77777777" w:rsidR="0014373B" w:rsidRPr="00763780" w:rsidRDefault="0014373B" w:rsidP="0014373B">
      <w:pPr>
        <w:spacing w:after="120"/>
        <w:rPr>
          <w:snapToGrid w:val="0"/>
          <w:lang w:val="en-AU"/>
        </w:rPr>
      </w:pPr>
      <w:r w:rsidRPr="00763780">
        <w:rPr>
          <w:b/>
          <w:bCs/>
        </w:rPr>
        <w:t>Transient phenomena</w:t>
      </w:r>
      <w:r w:rsidRPr="00763780">
        <w:rPr>
          <w:snapToGrid w:val="0"/>
          <w:lang w:val="en-AU"/>
        </w:rPr>
        <w:t xml:space="preserve">: </w:t>
      </w:r>
      <w:r w:rsidRPr="00763780">
        <w:t>Pertaining to or designating a phenomena or a quantity which varies between two consecutive steady states during a time interval short compared with the time-scale of interest (IEC 60050-161 [8])</w:t>
      </w:r>
    </w:p>
    <w:p w14:paraId="12E0CDF8" w14:textId="77777777" w:rsidR="0014373B" w:rsidRPr="00763780" w:rsidRDefault="0014373B" w:rsidP="0014373B">
      <w:pPr>
        <w:spacing w:after="120"/>
      </w:pPr>
      <w:r w:rsidRPr="00763780">
        <w:rPr>
          <w:b/>
          <w:bCs/>
        </w:rPr>
        <w:t>Traffic mode:</w:t>
      </w:r>
      <w:r w:rsidRPr="00763780">
        <w:t xml:space="preserve"> Is the state of User Equipment (UE) when switched on and with Radio Resource Control (RRC) connection established.</w:t>
      </w:r>
    </w:p>
    <w:p w14:paraId="554A6D32" w14:textId="77777777" w:rsidR="0014373B" w:rsidRPr="00763780" w:rsidRDefault="0014373B" w:rsidP="0014373B">
      <w:pPr>
        <w:spacing w:after="120"/>
        <w:rPr>
          <w:snapToGrid w:val="0"/>
          <w:lang w:val="en-AU"/>
        </w:rPr>
      </w:pPr>
      <w:r w:rsidRPr="00763780">
        <w:rPr>
          <w:b/>
          <w:bCs/>
        </w:rPr>
        <w:t>Universal mobile telecommunications system (UMTS)</w:t>
      </w:r>
      <w:r w:rsidRPr="00763780">
        <w:rPr>
          <w:b/>
          <w:bCs/>
          <w:snapToGrid w:val="0"/>
          <w:lang w:val="en-AU"/>
        </w:rPr>
        <w:t>:</w:t>
      </w:r>
      <w:r w:rsidRPr="00763780">
        <w:rPr>
          <w:snapToGrid w:val="0"/>
          <w:lang w:val="en-AU"/>
        </w:rPr>
        <w:t xml:space="preserve"> </w:t>
      </w:r>
      <w:r w:rsidRPr="00763780">
        <w:t>The telecommunications system, incorporating mobile cellular and other functionality, that is the subject of specifications produced by 3GPP</w:t>
      </w:r>
    </w:p>
    <w:p w14:paraId="234C09A8" w14:textId="77777777" w:rsidR="0014373B" w:rsidRPr="00763780" w:rsidRDefault="0014373B" w:rsidP="0014373B">
      <w:pPr>
        <w:spacing w:after="120"/>
      </w:pPr>
      <w:r w:rsidRPr="00763780">
        <w:rPr>
          <w:b/>
          <w:bCs/>
        </w:rPr>
        <w:t>User equipment (UE)</w:t>
      </w:r>
      <w:r w:rsidRPr="00763780">
        <w:t>:</w:t>
      </w:r>
      <w:r w:rsidRPr="00763780">
        <w:rPr>
          <w:noProof/>
        </w:rPr>
        <w:t xml:space="preserve"> </w:t>
      </w:r>
      <w:r w:rsidRPr="00763780">
        <w:t>is a "Mobile Station" (MS) which is an entity capable of accessing a set of UMTS services via one or more radio interfaces. This entity may be stationary or in motion within the UMTS service area while accessing the UMTS services, and may simultaneously serve one or more users.</w:t>
      </w:r>
    </w:p>
    <w:p w14:paraId="371B3A7D" w14:textId="77777777" w:rsidR="0014373B" w:rsidRPr="00763780" w:rsidRDefault="0014373B" w:rsidP="0014373B">
      <w:pPr>
        <w:pStyle w:val="Heading2"/>
      </w:pPr>
      <w:bookmarkStart w:id="19" w:name="_Toc345283732"/>
      <w:r w:rsidRPr="00763780">
        <w:t>3.2</w:t>
      </w:r>
      <w:r w:rsidRPr="00763780">
        <w:tab/>
        <w:t>Symbols</w:t>
      </w:r>
      <w:bookmarkEnd w:id="19"/>
    </w:p>
    <w:p w14:paraId="2A9F99B0" w14:textId="77777777" w:rsidR="0014373B" w:rsidRPr="00763780" w:rsidRDefault="0014373B" w:rsidP="0014373B">
      <w:pPr>
        <w:keepNext/>
      </w:pPr>
      <w:r w:rsidRPr="00763780">
        <w:t>For the purposes of the present document, the following symbols apply:</w:t>
      </w:r>
    </w:p>
    <w:p w14:paraId="47D7CB54" w14:textId="77777777" w:rsidR="0014373B" w:rsidRPr="00763780" w:rsidRDefault="0014373B" w:rsidP="0014373B">
      <w:pPr>
        <w:keepLines/>
        <w:ind w:left="1702" w:hanging="1418"/>
      </w:pPr>
      <w:r w:rsidRPr="00763780">
        <w:t>BW</w:t>
      </w:r>
      <w:r w:rsidRPr="00763780">
        <w:rPr>
          <w:vertAlign w:val="subscript"/>
        </w:rPr>
        <w:t>Channel</w:t>
      </w:r>
      <w:r w:rsidRPr="00763780">
        <w:tab/>
        <w:t>Channel bandwidth</w:t>
      </w:r>
    </w:p>
    <w:p w14:paraId="3CA03FEA" w14:textId="77777777" w:rsidR="0014373B" w:rsidRPr="00763780" w:rsidRDefault="0014373B" w:rsidP="0014373B">
      <w:pPr>
        <w:pStyle w:val="Heading2"/>
      </w:pPr>
      <w:bookmarkStart w:id="20" w:name="_Toc345283733"/>
      <w:r w:rsidRPr="00763780">
        <w:t>3.3</w:t>
      </w:r>
      <w:r w:rsidRPr="00763780">
        <w:tab/>
        <w:t>Abbreviations</w:t>
      </w:r>
      <w:bookmarkEnd w:id="20"/>
    </w:p>
    <w:p w14:paraId="6AC0CB26" w14:textId="77777777" w:rsidR="0014373B" w:rsidRPr="00763780" w:rsidRDefault="0014373B" w:rsidP="0014373B">
      <w:r w:rsidRPr="00763780">
        <w:t>For the purposes of the present document, the following abbreviations apply:</w:t>
      </w:r>
    </w:p>
    <w:p w14:paraId="013E542A" w14:textId="77777777" w:rsidR="0014373B" w:rsidRPr="00763780" w:rsidRDefault="0014373B" w:rsidP="0014373B">
      <w:pPr>
        <w:keepLines/>
        <w:ind w:left="1702" w:hanging="1418"/>
      </w:pPr>
      <w:r w:rsidRPr="00763780">
        <w:t>AC</w:t>
      </w:r>
      <w:r w:rsidRPr="00763780">
        <w:tab/>
        <w:t>Alternating Current</w:t>
      </w:r>
    </w:p>
    <w:p w14:paraId="4F2F7D30" w14:textId="77777777" w:rsidR="0014373B" w:rsidRPr="00763780" w:rsidRDefault="0014373B" w:rsidP="0014373B">
      <w:pPr>
        <w:keepLines/>
        <w:ind w:left="1702" w:hanging="1418"/>
      </w:pPr>
      <w:r w:rsidRPr="00763780">
        <w:t>BCCH</w:t>
      </w:r>
      <w:r w:rsidRPr="00763780">
        <w:tab/>
        <w:t>Broadcast Control Channel *)</w:t>
      </w:r>
    </w:p>
    <w:p w14:paraId="6BE2818A" w14:textId="77777777" w:rsidR="0014373B" w:rsidRPr="00763780" w:rsidRDefault="0014373B" w:rsidP="0014373B">
      <w:pPr>
        <w:keepLines/>
        <w:ind w:left="1702" w:hanging="1418"/>
      </w:pPr>
      <w:r w:rsidRPr="00763780">
        <w:t>BS</w:t>
      </w:r>
      <w:r w:rsidRPr="00763780">
        <w:tab/>
        <w:t>Base Station</w:t>
      </w:r>
    </w:p>
    <w:p w14:paraId="6B906E09" w14:textId="77777777" w:rsidR="0014373B" w:rsidRPr="00763780" w:rsidRDefault="0014373B" w:rsidP="0014373B">
      <w:pPr>
        <w:keepLines/>
        <w:ind w:left="1702" w:hanging="1418"/>
      </w:pPr>
      <w:r w:rsidRPr="00763780">
        <w:t>BSS</w:t>
      </w:r>
      <w:r w:rsidRPr="00763780">
        <w:tab/>
        <w:t>Base Station System</w:t>
      </w:r>
    </w:p>
    <w:p w14:paraId="1EDA467C" w14:textId="77777777" w:rsidR="0014373B" w:rsidRPr="00763780" w:rsidRDefault="0014373B" w:rsidP="0014373B">
      <w:pPr>
        <w:keepLines/>
        <w:ind w:left="1702" w:hanging="1418"/>
      </w:pPr>
      <w:r w:rsidRPr="00763780">
        <w:lastRenderedPageBreak/>
        <w:t>BTS</w:t>
      </w:r>
      <w:r w:rsidRPr="00763780">
        <w:tab/>
        <w:t>Base Transceiver Station</w:t>
      </w:r>
    </w:p>
    <w:p w14:paraId="36CEB639" w14:textId="77777777" w:rsidR="0014373B" w:rsidRPr="00763780" w:rsidRDefault="0014373B" w:rsidP="0014373B">
      <w:pPr>
        <w:keepLines/>
        <w:ind w:left="1702" w:hanging="1418"/>
      </w:pPr>
      <w:r w:rsidRPr="00763780">
        <w:t>CCCH</w:t>
      </w:r>
      <w:r w:rsidRPr="00763780">
        <w:tab/>
        <w:t>Common Control Channel *)</w:t>
      </w:r>
    </w:p>
    <w:p w14:paraId="333184DF" w14:textId="77777777" w:rsidR="0014373B" w:rsidRPr="00763780" w:rsidRDefault="0014373B" w:rsidP="0014373B">
      <w:pPr>
        <w:keepLines/>
        <w:ind w:left="1702" w:hanging="1418"/>
      </w:pPr>
      <w:r w:rsidRPr="00763780">
        <w:t>CW</w:t>
      </w:r>
      <w:r w:rsidRPr="00763780">
        <w:tab/>
        <w:t>Continuous Wave (unmodulated carrier wave)</w:t>
      </w:r>
    </w:p>
    <w:p w14:paraId="0DC32287" w14:textId="77777777" w:rsidR="0014373B" w:rsidRPr="00763780" w:rsidRDefault="0014373B" w:rsidP="0014373B">
      <w:pPr>
        <w:keepLines/>
        <w:ind w:left="1702" w:hanging="1418"/>
      </w:pPr>
      <w:r w:rsidRPr="00763780">
        <w:t>DC</w:t>
      </w:r>
      <w:r w:rsidRPr="00763780">
        <w:tab/>
        <w:t>Direct Current</w:t>
      </w:r>
    </w:p>
    <w:p w14:paraId="12103B69" w14:textId="77777777" w:rsidR="0014373B" w:rsidRPr="00763780" w:rsidRDefault="0014373B" w:rsidP="0014373B">
      <w:pPr>
        <w:keepLines/>
        <w:ind w:left="1702" w:hanging="1418"/>
      </w:pPr>
      <w:r w:rsidRPr="00763780">
        <w:t>DL</w:t>
      </w:r>
      <w:r w:rsidRPr="00763780">
        <w:tab/>
        <w:t>Down Link (From BTS to UE)</w:t>
      </w:r>
    </w:p>
    <w:p w14:paraId="13C3DEA0" w14:textId="77777777" w:rsidR="0014373B" w:rsidRPr="00763780" w:rsidRDefault="0014373B" w:rsidP="0014373B">
      <w:pPr>
        <w:keepLines/>
        <w:ind w:left="1702" w:hanging="1418"/>
      </w:pPr>
      <w:r w:rsidRPr="00763780">
        <w:t>DTX</w:t>
      </w:r>
      <w:r w:rsidRPr="00763780">
        <w:tab/>
        <w:t>Discontinuous Transmission *)</w:t>
      </w:r>
    </w:p>
    <w:p w14:paraId="5C404B6F" w14:textId="77777777" w:rsidR="0014373B" w:rsidRPr="00763780" w:rsidRDefault="0014373B" w:rsidP="0014373B">
      <w:pPr>
        <w:keepLines/>
        <w:ind w:left="1702" w:hanging="1418"/>
      </w:pPr>
      <w:r w:rsidRPr="00763780">
        <w:t>EMC</w:t>
      </w:r>
      <w:r w:rsidRPr="00763780">
        <w:tab/>
        <w:t>Electromagnetic Compatibility</w:t>
      </w:r>
    </w:p>
    <w:p w14:paraId="299ABAB7" w14:textId="77777777" w:rsidR="0014373B" w:rsidRPr="00763780" w:rsidRDefault="0014373B" w:rsidP="0014373B">
      <w:pPr>
        <w:keepLines/>
        <w:ind w:left="1702" w:hanging="1418"/>
        <w:rPr>
          <w:lang w:eastAsia="ja-JP"/>
        </w:rPr>
      </w:pPr>
      <w:r w:rsidRPr="00763780">
        <w:rPr>
          <w:rFonts w:hint="eastAsia"/>
          <w:lang w:eastAsia="ja-JP"/>
        </w:rPr>
        <w:t>EPC</w:t>
      </w:r>
      <w:r w:rsidRPr="00763780">
        <w:rPr>
          <w:rFonts w:hint="eastAsia"/>
          <w:lang w:eastAsia="ja-JP"/>
        </w:rPr>
        <w:tab/>
        <w:t>Evolved Packet Core</w:t>
      </w:r>
    </w:p>
    <w:p w14:paraId="2FF9CCB5" w14:textId="77777777" w:rsidR="0014373B" w:rsidRPr="00763780" w:rsidRDefault="0014373B" w:rsidP="0014373B">
      <w:pPr>
        <w:keepLines/>
        <w:ind w:left="1702" w:hanging="1418"/>
      </w:pPr>
      <w:r w:rsidRPr="00763780">
        <w:t>ESD</w:t>
      </w:r>
      <w:r w:rsidRPr="00763780">
        <w:tab/>
        <w:t>ElectroStatic Discharge</w:t>
      </w:r>
    </w:p>
    <w:p w14:paraId="1D2F0782" w14:textId="77777777" w:rsidR="0014373B" w:rsidRPr="00763780" w:rsidRDefault="0014373B" w:rsidP="0014373B">
      <w:pPr>
        <w:keepLines/>
        <w:ind w:left="1702" w:hanging="1418"/>
      </w:pPr>
      <w:r w:rsidRPr="00763780">
        <w:t>EUT</w:t>
      </w:r>
      <w:r w:rsidRPr="00763780">
        <w:tab/>
        <w:t>Equipment Under Test (UE or UE with ancillaries)</w:t>
      </w:r>
    </w:p>
    <w:p w14:paraId="303FD235" w14:textId="77777777" w:rsidR="0014373B" w:rsidRPr="00763780" w:rsidRDefault="0014373B" w:rsidP="0014373B">
      <w:pPr>
        <w:keepLines/>
        <w:ind w:left="1702" w:hanging="1418"/>
      </w:pPr>
      <w:r w:rsidRPr="00763780">
        <w:t>FDD</w:t>
      </w:r>
      <w:r w:rsidRPr="00763780">
        <w:tab/>
        <w:t>Frequency Division Duplex</w:t>
      </w:r>
    </w:p>
    <w:p w14:paraId="1B6FF5C7" w14:textId="77777777" w:rsidR="0014373B" w:rsidRPr="00763780" w:rsidRDefault="0014373B" w:rsidP="0014373B">
      <w:pPr>
        <w:keepLines/>
        <w:ind w:left="1702" w:hanging="1418"/>
        <w:rPr>
          <w:rFonts w:cs="v4.2.0"/>
        </w:rPr>
      </w:pPr>
      <w:r w:rsidRPr="00763780">
        <w:rPr>
          <w:rFonts w:cs="v4.2.0"/>
        </w:rPr>
        <w:t>FRC</w:t>
      </w:r>
      <w:r w:rsidRPr="00763780">
        <w:rPr>
          <w:rFonts w:cs="v4.2.0"/>
        </w:rPr>
        <w:tab/>
        <w:t>Fixed Reference Channel</w:t>
      </w:r>
    </w:p>
    <w:p w14:paraId="31348173" w14:textId="77777777" w:rsidR="0014373B" w:rsidRPr="00763780" w:rsidRDefault="0014373B" w:rsidP="0014373B">
      <w:pPr>
        <w:keepLines/>
        <w:ind w:left="1702" w:hanging="1418"/>
      </w:pPr>
      <w:r w:rsidRPr="00763780">
        <w:t>LISN</w:t>
      </w:r>
      <w:r w:rsidRPr="00763780">
        <w:tab/>
        <w:t>Line Impedance Stabilizing Network</w:t>
      </w:r>
    </w:p>
    <w:p w14:paraId="4656EE6C" w14:textId="77777777" w:rsidR="0014373B" w:rsidRPr="00763780" w:rsidRDefault="0014373B" w:rsidP="0014373B">
      <w:pPr>
        <w:keepLines/>
        <w:ind w:left="1702" w:hanging="1418"/>
      </w:pPr>
      <w:r w:rsidRPr="00763780">
        <w:t>MRP</w:t>
      </w:r>
      <w:r w:rsidRPr="00763780">
        <w:tab/>
        <w:t>Mouth Reference Point (artificial head)</w:t>
      </w:r>
    </w:p>
    <w:p w14:paraId="10057051" w14:textId="77777777" w:rsidR="0014373B" w:rsidRPr="00763780" w:rsidRDefault="0014373B" w:rsidP="0014373B">
      <w:pPr>
        <w:keepLines/>
        <w:ind w:left="1702" w:hanging="1418"/>
      </w:pPr>
      <w:r w:rsidRPr="00763780">
        <w:t>PCCPCH</w:t>
      </w:r>
      <w:r w:rsidRPr="00763780">
        <w:tab/>
        <w:t>Primary Common Control Physical Channel</w:t>
      </w:r>
    </w:p>
    <w:p w14:paraId="3BB2870D" w14:textId="77777777" w:rsidR="0014373B" w:rsidRPr="00763780" w:rsidRDefault="0014373B" w:rsidP="0014373B">
      <w:pPr>
        <w:keepLines/>
        <w:ind w:left="1702" w:hanging="1418"/>
      </w:pPr>
      <w:r w:rsidRPr="00763780">
        <w:t>RF</w:t>
      </w:r>
      <w:r w:rsidRPr="00763780">
        <w:tab/>
        <w:t>Radio Frequency</w:t>
      </w:r>
    </w:p>
    <w:p w14:paraId="4AF3DD55" w14:textId="77777777" w:rsidR="0014373B" w:rsidRPr="00763780" w:rsidRDefault="0014373B" w:rsidP="0014373B">
      <w:pPr>
        <w:keepLines/>
        <w:ind w:left="1702" w:hanging="1418"/>
      </w:pPr>
      <w:r w:rsidRPr="00763780">
        <w:t>rms</w:t>
      </w:r>
      <w:r w:rsidRPr="00763780">
        <w:tab/>
        <w:t>root mean square</w:t>
      </w:r>
    </w:p>
    <w:p w14:paraId="087ED708" w14:textId="77777777" w:rsidR="0014373B" w:rsidRPr="00763780" w:rsidRDefault="0014373B" w:rsidP="0014373B">
      <w:pPr>
        <w:keepLines/>
        <w:ind w:left="1702" w:hanging="1418"/>
      </w:pPr>
      <w:r w:rsidRPr="00763780">
        <w:t>RRC</w:t>
      </w:r>
      <w:r w:rsidRPr="00763780">
        <w:tab/>
        <w:t>Radio Resource Control</w:t>
      </w:r>
    </w:p>
    <w:p w14:paraId="050BF685" w14:textId="77777777" w:rsidR="0014373B" w:rsidRPr="00763780" w:rsidRDefault="0014373B" w:rsidP="0014373B">
      <w:pPr>
        <w:keepLines/>
        <w:ind w:left="1702" w:hanging="1418"/>
      </w:pPr>
      <w:r w:rsidRPr="00763780">
        <w:t>SPL</w:t>
      </w:r>
      <w:r w:rsidRPr="00763780">
        <w:tab/>
        <w:t>Sound Pressure Level</w:t>
      </w:r>
    </w:p>
    <w:p w14:paraId="36FD1107" w14:textId="77777777" w:rsidR="0014373B" w:rsidRPr="00763780" w:rsidRDefault="0014373B" w:rsidP="0014373B">
      <w:pPr>
        <w:keepLines/>
        <w:ind w:left="1702" w:hanging="1418"/>
      </w:pPr>
      <w:r w:rsidRPr="00763780">
        <w:t>TCH</w:t>
      </w:r>
      <w:r w:rsidRPr="00763780">
        <w:tab/>
        <w:t>Traffic channel</w:t>
      </w:r>
    </w:p>
    <w:p w14:paraId="258302AD" w14:textId="77777777" w:rsidR="0014373B" w:rsidRPr="00763780" w:rsidRDefault="0014373B" w:rsidP="0014373B">
      <w:pPr>
        <w:keepLines/>
        <w:ind w:left="1702" w:hanging="1418"/>
      </w:pPr>
      <w:r w:rsidRPr="00763780">
        <w:t>TDD</w:t>
      </w:r>
      <w:r w:rsidRPr="00763780">
        <w:tab/>
        <w:t>Time Division Duplex</w:t>
      </w:r>
    </w:p>
    <w:p w14:paraId="2E0A651D" w14:textId="77777777" w:rsidR="0014373B" w:rsidRPr="00763780" w:rsidRDefault="0014373B" w:rsidP="0014373B">
      <w:pPr>
        <w:keepLines/>
        <w:ind w:left="1702" w:hanging="1418"/>
      </w:pPr>
      <w:r w:rsidRPr="00763780">
        <w:t>UARFCN</w:t>
      </w:r>
      <w:r w:rsidRPr="00763780">
        <w:tab/>
        <w:t>UTRA Absolute Radio Frequency Channel Number *)</w:t>
      </w:r>
    </w:p>
    <w:p w14:paraId="5FD5E133" w14:textId="77777777" w:rsidR="0014373B" w:rsidRPr="00763780" w:rsidRDefault="0014373B" w:rsidP="0014373B">
      <w:pPr>
        <w:keepLines/>
        <w:ind w:left="1702" w:hanging="1418"/>
      </w:pPr>
      <w:r w:rsidRPr="00763780">
        <w:t>UE</w:t>
      </w:r>
      <w:r w:rsidRPr="00763780">
        <w:tab/>
        <w:t>User Equipment</w:t>
      </w:r>
    </w:p>
    <w:p w14:paraId="2B2D4F4D" w14:textId="77777777" w:rsidR="0014373B" w:rsidRPr="00763780" w:rsidRDefault="0014373B" w:rsidP="0014373B">
      <w:pPr>
        <w:keepLines/>
        <w:ind w:left="1702" w:hanging="1418"/>
      </w:pPr>
      <w:r w:rsidRPr="00763780">
        <w:t>UL</w:t>
      </w:r>
      <w:r w:rsidRPr="00763780">
        <w:tab/>
        <w:t>Up Link (From UE to BTS)</w:t>
      </w:r>
    </w:p>
    <w:p w14:paraId="0447F46C" w14:textId="77777777" w:rsidR="0014373B" w:rsidRPr="00763780" w:rsidRDefault="0014373B" w:rsidP="0014373B">
      <w:pPr>
        <w:keepLines/>
        <w:ind w:left="1702" w:hanging="1418"/>
      </w:pPr>
      <w:r w:rsidRPr="00763780">
        <w:t>UMTS</w:t>
      </w:r>
      <w:r w:rsidRPr="00763780">
        <w:tab/>
        <w:t xml:space="preserve">Universal </w:t>
      </w:r>
      <w:smartTag w:uri="urn:schemas-microsoft-com:office:smarttags" w:element="place">
        <w:r w:rsidRPr="00763780">
          <w:t>Mobile</w:t>
        </w:r>
      </w:smartTag>
      <w:r w:rsidRPr="00763780">
        <w:t xml:space="preserve"> Telecommunication System</w:t>
      </w:r>
    </w:p>
    <w:p w14:paraId="57789698" w14:textId="77777777" w:rsidR="0014373B" w:rsidRPr="00763780" w:rsidRDefault="0014373B" w:rsidP="0014373B">
      <w:pPr>
        <w:keepLines/>
        <w:ind w:left="1702" w:hanging="1418"/>
      </w:pPr>
      <w:r w:rsidRPr="00763780">
        <w:t>UTRA</w:t>
      </w:r>
      <w:r w:rsidRPr="00763780">
        <w:tab/>
        <w:t>Universal Terrestrial Radio Access network</w:t>
      </w:r>
    </w:p>
    <w:p w14:paraId="48362A5F" w14:textId="77777777" w:rsidR="0014373B" w:rsidRPr="00763780" w:rsidRDefault="0014373B" w:rsidP="0014373B">
      <w:pPr>
        <w:keepLines/>
        <w:ind w:left="1702" w:hanging="1418"/>
      </w:pPr>
      <w:r w:rsidRPr="00763780">
        <w:t>*) refer to Terminology specifications TS 21.905 and TS 25.990 [1] for further details.</w:t>
      </w:r>
    </w:p>
    <w:p w14:paraId="61046097" w14:textId="77777777" w:rsidR="00250C81" w:rsidRPr="00763780" w:rsidRDefault="00250C81">
      <w:pPr>
        <w:pStyle w:val="Heading1"/>
      </w:pPr>
      <w:bookmarkStart w:id="21" w:name="_Toc345283734"/>
      <w:bookmarkStart w:id="22" w:name="_Ref371905211"/>
      <w:bookmarkStart w:id="23" w:name="_Ref371909257"/>
      <w:r w:rsidRPr="00763780">
        <w:t>4</w:t>
      </w:r>
      <w:r w:rsidRPr="00763780">
        <w:tab/>
        <w:t>Test conditions</w:t>
      </w:r>
      <w:bookmarkEnd w:id="21"/>
    </w:p>
    <w:p w14:paraId="7FFA7823" w14:textId="77777777" w:rsidR="00BB5B54" w:rsidRPr="00763780" w:rsidRDefault="00BB5B54" w:rsidP="00BB5B54">
      <w:pPr>
        <w:pStyle w:val="Heading2"/>
      </w:pPr>
      <w:bookmarkStart w:id="24" w:name="_Toc345283735"/>
      <w:r w:rsidRPr="00763780">
        <w:t>4.1</w:t>
      </w:r>
      <w:r w:rsidRPr="00763780">
        <w:tab/>
        <w:t>General</w:t>
      </w:r>
      <w:bookmarkEnd w:id="24"/>
    </w:p>
    <w:p w14:paraId="46DFDD83" w14:textId="77777777" w:rsidR="00BB5B54" w:rsidRPr="00763780" w:rsidRDefault="00BB5B54" w:rsidP="00BB5B54">
      <w:r w:rsidRPr="00763780">
        <w:t>The equipment shall be tested under normal test conditions according to the relevant product and basic standards (See Annex E of TS 36.101 [11] for environmental conditions). If these conditions are not specified then the manufacturers declared range of humidity, temperature and supply voltage shall be used. The test conditions shall be recorded in the test report.</w:t>
      </w:r>
    </w:p>
    <w:p w14:paraId="1541BBBD" w14:textId="77777777" w:rsidR="00BB5B54" w:rsidRPr="00763780" w:rsidRDefault="00BB5B54" w:rsidP="00BB5B54">
      <w:r w:rsidRPr="00763780">
        <w:lastRenderedPageBreak/>
        <w:t>Whenever the Equipment under test (EUT) is provided with a detachable antenna, the EUT shall be tested with the antenna fitted in a manner typical of normal intended use, unless specified otherwise.</w:t>
      </w:r>
    </w:p>
    <w:p w14:paraId="15CC10A3" w14:textId="77777777" w:rsidR="00BB5B54" w:rsidRPr="00763780" w:rsidRDefault="00BB5B54" w:rsidP="00BB5B54">
      <w:r w:rsidRPr="00763780">
        <w:t>Where the equipment incorporates an external 50 </w:t>
      </w:r>
      <w:r w:rsidRPr="00763780">
        <w:sym w:font="Symbol" w:char="F057"/>
      </w:r>
      <w:r w:rsidRPr="00763780">
        <w:t xml:space="preserve"> RF antenna connector that is normally connected via a coaxial cable, then the wanted signal to establish a communication link also uses a coaxial cable.</w:t>
      </w:r>
    </w:p>
    <w:p w14:paraId="50A701EC" w14:textId="77777777" w:rsidR="00BB5B54" w:rsidRPr="00763780" w:rsidRDefault="00BB5B54" w:rsidP="00BB5B54">
      <w:r w:rsidRPr="00763780">
        <w:t>Where the equipment has an external 50 </w:t>
      </w:r>
      <w:r w:rsidRPr="00763780">
        <w:sym w:font="Symbol" w:char="F057"/>
      </w:r>
      <w:r w:rsidRPr="00763780">
        <w:t xml:space="preserve"> RF antenna connector that is not normally connected via a coaxial cable or where the equipment has no external 50 </w:t>
      </w:r>
      <w:r w:rsidRPr="00763780">
        <w:sym w:font="Symbol" w:char="F057"/>
      </w:r>
      <w:r w:rsidRPr="00763780">
        <w:t xml:space="preserve"> RF connector (i.e., integral antenna equipment), then the wanted signal, to establish a communication link, shall be delivered from the equipment to an antenna located within the test environment.</w:t>
      </w:r>
    </w:p>
    <w:p w14:paraId="3201AA3B" w14:textId="77777777" w:rsidR="00BB5B54" w:rsidRPr="00763780" w:rsidRDefault="00BB5B54" w:rsidP="00BB5B54">
      <w:pPr>
        <w:pStyle w:val="Heading2"/>
      </w:pPr>
      <w:bookmarkStart w:id="25" w:name="_Toc345283736"/>
      <w:r w:rsidRPr="00763780">
        <w:t>4.2</w:t>
      </w:r>
      <w:r w:rsidRPr="00763780">
        <w:tab/>
        <w:t>Arrangements for establishing a communication link</w:t>
      </w:r>
      <w:bookmarkEnd w:id="25"/>
    </w:p>
    <w:p w14:paraId="04EC57B4" w14:textId="77777777" w:rsidR="00BB5B54" w:rsidRPr="00763780" w:rsidRDefault="00BB5B54" w:rsidP="00BB5B54">
      <w:r w:rsidRPr="00763780">
        <w:t>The wanted RF input signal nominal frequency shall be selected by setting the E-UTRA Absolute Radio Frequency Channel Number (EARFCN) to an appropriate number.</w:t>
      </w:r>
    </w:p>
    <w:p w14:paraId="79ED45B1" w14:textId="77777777" w:rsidR="00BB5B54" w:rsidRPr="00763780" w:rsidRDefault="00BB5B54" w:rsidP="00BB5B54">
      <w:r w:rsidRPr="00763780">
        <w:t>A communication link shall be set up with a suitable base station simulator (hereafter called "the test system"). The test system shall be located outside of the test environment</w:t>
      </w:r>
    </w:p>
    <w:p w14:paraId="1E978513" w14:textId="77777777" w:rsidR="00BB5B54" w:rsidRPr="00763780" w:rsidRDefault="00BB5B54" w:rsidP="00BB5B54">
      <w:r w:rsidRPr="00763780">
        <w:t xml:space="preserve">When the EUT is required to be in the traffic mode, </w:t>
      </w:r>
      <w:r w:rsidRPr="00763780">
        <w:rPr>
          <w:rFonts w:eastAsia="MS PMincho"/>
        </w:rPr>
        <w:t xml:space="preserve">a call is set up according to the Generic call set-up procedure and </w:t>
      </w:r>
      <w:r w:rsidRPr="00763780">
        <w:t>the following conditions shall be met:</w:t>
      </w:r>
    </w:p>
    <w:p w14:paraId="35D8E16D" w14:textId="77777777" w:rsidR="00BB5B54" w:rsidRPr="00763780" w:rsidRDefault="00BB5B54" w:rsidP="00BB5B54">
      <w:pPr>
        <w:rPr>
          <w:rFonts w:eastAsia="MS PMincho"/>
        </w:rPr>
      </w:pPr>
      <w:r w:rsidRPr="00763780">
        <w:rPr>
          <w:rFonts w:eastAsia="MS PMincho"/>
        </w:rPr>
        <w:t>See TS 36.508 [</w:t>
      </w:r>
      <w:r w:rsidRPr="00763780">
        <w:t>12</w:t>
      </w:r>
      <w:r w:rsidRPr="00763780">
        <w:rPr>
          <w:rFonts w:eastAsia="MS PMincho"/>
        </w:rPr>
        <w:t>] and TS 36.509 [24] for details regarding generic call set-up procedure and throughput test loop scenarios.</w:t>
      </w:r>
    </w:p>
    <w:p w14:paraId="5C4CDCED" w14:textId="77777777" w:rsidR="00BB5B54" w:rsidRPr="00763780" w:rsidRDefault="00BB5B54" w:rsidP="00BB5B54">
      <w:pPr>
        <w:ind w:left="568" w:hanging="284"/>
        <w:rPr>
          <w:rFonts w:eastAsia="MS PMincho"/>
        </w:rPr>
      </w:pPr>
      <w:r w:rsidRPr="00763780">
        <w:rPr>
          <w:rFonts w:eastAsia="MS PMincho"/>
        </w:rPr>
        <w:t>-</w:t>
      </w:r>
      <w:r w:rsidRPr="00763780">
        <w:rPr>
          <w:rFonts w:eastAsia="MS PMincho"/>
        </w:rPr>
        <w:tab/>
        <w:t>Set and send continuously positive TPC commands to the UE;</w:t>
      </w:r>
    </w:p>
    <w:p w14:paraId="0BC45122" w14:textId="77777777" w:rsidR="00BB5B54" w:rsidRPr="00763780" w:rsidRDefault="00BB5B54" w:rsidP="00BB5B54">
      <w:pPr>
        <w:ind w:left="568" w:hanging="284"/>
      </w:pPr>
      <w:r w:rsidRPr="00763780">
        <w:t>-</w:t>
      </w:r>
      <w:r w:rsidRPr="00763780">
        <w:tab/>
        <w:t>the DTX shall be disabled;</w:t>
      </w:r>
    </w:p>
    <w:p w14:paraId="05694173" w14:textId="77777777" w:rsidR="00BB5B54" w:rsidRPr="00763780" w:rsidRDefault="00BB5B54" w:rsidP="00BB5B54">
      <w:pPr>
        <w:ind w:left="568" w:hanging="284"/>
        <w:rPr>
          <w:rFonts w:eastAsia="MS PMincho"/>
        </w:rPr>
      </w:pPr>
      <w:r w:rsidRPr="00763780">
        <w:rPr>
          <w:rFonts w:eastAsia="MS PMincho"/>
        </w:rPr>
        <w:t>-</w:t>
      </w:r>
      <w:r w:rsidRPr="00763780">
        <w:rPr>
          <w:rFonts w:eastAsia="MS PMincho"/>
        </w:rPr>
        <w:tab/>
        <w:t>uplink power control shall be enabled;</w:t>
      </w:r>
    </w:p>
    <w:p w14:paraId="32007FD1" w14:textId="77777777" w:rsidR="00BB5B54" w:rsidRPr="00763780" w:rsidRDefault="00BB5B54" w:rsidP="00BB5B54">
      <w:pPr>
        <w:ind w:left="568" w:hanging="284"/>
      </w:pPr>
      <w:r w:rsidRPr="00763780">
        <w:t>-</w:t>
      </w:r>
      <w:r w:rsidRPr="00763780">
        <w:tab/>
        <w:t>transmitting and/or receiving (UL/DL) bit rate for reference test channel shall be the reference measurement channel as specified in Annex C in TS 36.101 [11] with parameters specified in Table 7.3.1-1 and Table 7.3.1-2 in TS 36.101 [11];</w:t>
      </w:r>
    </w:p>
    <w:p w14:paraId="583440C1" w14:textId="77777777" w:rsidR="00BB5B54" w:rsidRPr="00763780" w:rsidRDefault="00BB5B54" w:rsidP="00BB5B54">
      <w:pPr>
        <w:ind w:left="568" w:hanging="284"/>
      </w:pPr>
      <w:r w:rsidRPr="00763780">
        <w:t>-</w:t>
      </w:r>
      <w:r w:rsidRPr="00763780">
        <w:tab/>
        <w:t>adequate measures shall be taken to avoid the effect of the unwanted signal on the measuring equipment;</w:t>
      </w:r>
    </w:p>
    <w:p w14:paraId="67A4FF0F" w14:textId="77777777" w:rsidR="00BB5B54" w:rsidRPr="00763780" w:rsidRDefault="00BB5B54" w:rsidP="00BB5B54">
      <w:pPr>
        <w:ind w:left="568" w:hanging="284"/>
      </w:pPr>
      <w:r w:rsidRPr="00763780">
        <w:t>-</w:t>
      </w:r>
      <w:r w:rsidRPr="00763780">
        <w:tab/>
        <w:t xml:space="preserve">for immunity testing, the wanted input signal level shall be set to 40 dB above the reference sensitivity level to provide a stable communication link. The reference sensitivity level is defined in TS 36.101 [11]; </w:t>
      </w:r>
    </w:p>
    <w:p w14:paraId="3FD9BF36" w14:textId="77777777" w:rsidR="00BB5B54" w:rsidRPr="00763780" w:rsidRDefault="00BB5B54" w:rsidP="00BB5B54">
      <w:pPr>
        <w:ind w:left="568" w:hanging="284"/>
      </w:pPr>
      <w:r w:rsidRPr="00763780">
        <w:t>-</w:t>
      </w:r>
      <w:r w:rsidRPr="00763780">
        <w:tab/>
        <w:t>for emission testing, the wanted input signal level shall be no more than 15 dB above the reference sensitivity level, such that the performance of the measuring receiver is not limited by strong signal effects.</w:t>
      </w:r>
    </w:p>
    <w:p w14:paraId="1F894F83" w14:textId="77777777" w:rsidR="00BB5B54" w:rsidRPr="00763780" w:rsidRDefault="00BB5B54" w:rsidP="00BB5B54">
      <w:r w:rsidRPr="00763780">
        <w:t>When the EUT is required to be in the idle mode, the following conditions shall be met:</w:t>
      </w:r>
    </w:p>
    <w:p w14:paraId="71BC26B5" w14:textId="77777777" w:rsidR="00BB5B54" w:rsidRPr="00763780" w:rsidRDefault="00BB5B54" w:rsidP="00BB5B54">
      <w:pPr>
        <w:tabs>
          <w:tab w:val="left" w:pos="644"/>
        </w:tabs>
        <w:ind w:left="644" w:hanging="360"/>
      </w:pPr>
      <w:r w:rsidRPr="00763780">
        <w:t>-</w:t>
      </w:r>
      <w:r w:rsidRPr="00763780">
        <w:tab/>
        <w:t>UE shall be camped on a cell</w:t>
      </w:r>
    </w:p>
    <w:p w14:paraId="5A25F0F4" w14:textId="77777777" w:rsidR="00BB5B54" w:rsidRPr="00763780" w:rsidRDefault="00BB5B54" w:rsidP="00BB5B54">
      <w:pPr>
        <w:tabs>
          <w:tab w:val="left" w:pos="644"/>
        </w:tabs>
        <w:ind w:left="644" w:hanging="360"/>
      </w:pPr>
      <w:r w:rsidRPr="00763780">
        <w:t>-</w:t>
      </w:r>
      <w:r w:rsidRPr="00763780">
        <w:tab/>
        <w:t>UE shall perform Location Registration (LR) before the test, but not during the test;</w:t>
      </w:r>
    </w:p>
    <w:p w14:paraId="7C999C93" w14:textId="77777777" w:rsidR="00BB5B54" w:rsidRPr="00763780" w:rsidRDefault="00BB5B54" w:rsidP="00BB5B54">
      <w:pPr>
        <w:tabs>
          <w:tab w:val="left" w:pos="644"/>
        </w:tabs>
        <w:ind w:left="644" w:hanging="360"/>
      </w:pPr>
      <w:r w:rsidRPr="00763780">
        <w:t>-</w:t>
      </w:r>
      <w:r w:rsidRPr="00763780">
        <w:tab/>
        <w:t>UE´s neighbour cell list shall be empty;</w:t>
      </w:r>
    </w:p>
    <w:p w14:paraId="2C18AEBC" w14:textId="77777777" w:rsidR="00BB5B54" w:rsidRPr="00763780" w:rsidRDefault="00BB5B54" w:rsidP="00BB5B54">
      <w:pPr>
        <w:tabs>
          <w:tab w:val="left" w:pos="644"/>
        </w:tabs>
        <w:ind w:left="644" w:hanging="360"/>
      </w:pPr>
      <w:r w:rsidRPr="00763780">
        <w:t>-</w:t>
      </w:r>
      <w:r w:rsidRPr="00763780">
        <w:tab/>
        <w:t>Paging repetition period and DRX cycle shall be set to minimum (shortest possible time interval);</w:t>
      </w:r>
    </w:p>
    <w:p w14:paraId="49F43B89" w14:textId="77777777" w:rsidR="00BB5B54" w:rsidRPr="00763780" w:rsidRDefault="00BB5B54" w:rsidP="00BB5B54">
      <w:r w:rsidRPr="00763780">
        <w:t>For immunity tests subclause 4.3, shall apply and the conditions shall be as follows:</w:t>
      </w:r>
    </w:p>
    <w:p w14:paraId="399CDD6C" w14:textId="77777777" w:rsidR="00BB5B54" w:rsidRPr="00763780" w:rsidRDefault="00BB5B54" w:rsidP="00BB5B54">
      <w:pPr>
        <w:pStyle w:val="Heading2"/>
      </w:pPr>
      <w:bookmarkStart w:id="26" w:name="_Toc345283737"/>
      <w:r w:rsidRPr="00763780">
        <w:t>4.3</w:t>
      </w:r>
      <w:r w:rsidRPr="00763780">
        <w:tab/>
        <w:t>Narrow band responses on receivers</w:t>
      </w:r>
      <w:bookmarkEnd w:id="26"/>
    </w:p>
    <w:p w14:paraId="51E74C3A" w14:textId="77777777" w:rsidR="00BB5B54" w:rsidRPr="00763780" w:rsidRDefault="00BB5B54" w:rsidP="00BB5B54">
      <w:r w:rsidRPr="00763780">
        <w:t>Responses on receivers or duplex transceivers occurring during the test at discrete frequencies, which are narrow band responses (spurious responses), are identified by the following method:</w:t>
      </w:r>
    </w:p>
    <w:p w14:paraId="31643EAA" w14:textId="77777777" w:rsidR="00BB5B54" w:rsidRPr="00763780" w:rsidRDefault="00BB5B54" w:rsidP="00BB5B54">
      <w:pPr>
        <w:ind w:left="568" w:hanging="284"/>
      </w:pPr>
      <w:r w:rsidRPr="00763780">
        <w:t>-</w:t>
      </w:r>
      <w:r w:rsidRPr="00763780">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763780">
        <w:rPr>
          <w:rFonts w:cs="v4.2.0"/>
        </w:rPr>
        <w:t xml:space="preserve">the </w:t>
      </w:r>
      <w:r w:rsidRPr="00763780">
        <w:rPr>
          <w:rFonts w:cs="v4.2.0"/>
        </w:rPr>
        <w:lastRenderedPageBreak/>
        <w:t xml:space="preserve">unwanted signal frequency increased or decreased by </w:t>
      </w:r>
      <w:r w:rsidRPr="00763780">
        <w:t>BW</w:t>
      </w:r>
      <w:r w:rsidRPr="00763780">
        <w:rPr>
          <w:vertAlign w:val="subscript"/>
        </w:rPr>
        <w:t>Channel</w:t>
      </w:r>
      <w:r w:rsidRPr="00763780">
        <w:rPr>
          <w:rFonts w:cs="v4.2.0"/>
        </w:rPr>
        <w:t xml:space="preserve"> MHz, where </w:t>
      </w:r>
      <w:r w:rsidRPr="00763780">
        <w:t>BW</w:t>
      </w:r>
      <w:r w:rsidRPr="00763780">
        <w:rPr>
          <w:vertAlign w:val="subscript"/>
        </w:rPr>
        <w:t>Channel</w:t>
      </w:r>
      <w:r w:rsidRPr="00763780">
        <w:rPr>
          <w:rFonts w:cs="v4.2.0"/>
        </w:rPr>
        <w:t xml:space="preserve"> is the channel bandwidth as defined in TS 36.101 [11];</w:t>
      </w:r>
    </w:p>
    <w:p w14:paraId="6DC4C151" w14:textId="77777777" w:rsidR="00BB5B54" w:rsidRPr="00763780" w:rsidRDefault="00BB5B54" w:rsidP="00BB5B54">
      <w:pPr>
        <w:ind w:left="568" w:hanging="284"/>
      </w:pPr>
      <w:r w:rsidRPr="00763780">
        <w:t>-</w:t>
      </w:r>
      <w:r w:rsidRPr="00763780">
        <w:tab/>
        <w:t xml:space="preserve">if the deviation does not disappear, the procedure is repeated </w:t>
      </w:r>
      <w:r w:rsidRPr="00763780">
        <w:rPr>
          <w:rFonts w:cs="v4.2.0"/>
        </w:rPr>
        <w:t xml:space="preserve">the unwanted signal frequency increased or decreased by 2 x </w:t>
      </w:r>
      <w:r w:rsidRPr="00763780">
        <w:t>BW</w:t>
      </w:r>
      <w:r w:rsidRPr="00763780">
        <w:rPr>
          <w:vertAlign w:val="subscript"/>
        </w:rPr>
        <w:t>Channel</w:t>
      </w:r>
      <w:r w:rsidRPr="00763780">
        <w:rPr>
          <w:rFonts w:cs="v4.2.0"/>
        </w:rPr>
        <w:t xml:space="preserve"> MHz, where </w:t>
      </w:r>
      <w:r w:rsidRPr="00763780">
        <w:t>BW</w:t>
      </w:r>
      <w:r w:rsidRPr="00763780">
        <w:rPr>
          <w:vertAlign w:val="subscript"/>
        </w:rPr>
        <w:t>Channel</w:t>
      </w:r>
      <w:r w:rsidRPr="00763780">
        <w:rPr>
          <w:rFonts w:cs="v4.2.0"/>
        </w:rPr>
        <w:t xml:space="preserve"> is the channel bandwidth as defined in TS 36.101 [11];</w:t>
      </w:r>
    </w:p>
    <w:p w14:paraId="30393E28" w14:textId="77777777" w:rsidR="00BB5B54" w:rsidRPr="00763780" w:rsidRDefault="00BB5B54" w:rsidP="00BB5B54">
      <w:pPr>
        <w:ind w:left="568" w:hanging="284"/>
        <w:rPr>
          <w:b/>
          <w:sz w:val="24"/>
        </w:rPr>
      </w:pPr>
      <w:r w:rsidRPr="00763780">
        <w:t>-</w:t>
      </w:r>
      <w:r w:rsidRPr="00763780">
        <w:tab/>
        <w:t>if the deviation does not disappear with the increased and/or decreased frequency, the phenomenon is considered wide band and therefore an EMC problem and the equipment fails the test.</w:t>
      </w:r>
    </w:p>
    <w:p w14:paraId="1F125694" w14:textId="77777777" w:rsidR="00BB5B54" w:rsidRPr="00763780" w:rsidRDefault="00BB5B54" w:rsidP="00BB5B54">
      <w:r w:rsidRPr="00763780">
        <w:t>Narrow band responses are disregarded.</w:t>
      </w:r>
    </w:p>
    <w:p w14:paraId="1D9041A3" w14:textId="77777777" w:rsidR="00BB5B54" w:rsidRPr="00763780" w:rsidRDefault="00BB5B54" w:rsidP="00BB5B54">
      <w:r w:rsidRPr="00763780">
        <w:t>The procedure above does not apply to conducted immunity tests in the frequency range 150 kHz to 80 MHz.</w:t>
      </w:r>
    </w:p>
    <w:p w14:paraId="4232C3D6" w14:textId="77777777" w:rsidR="00BB5B54" w:rsidRPr="00763780" w:rsidRDefault="00BB5B54" w:rsidP="00BB5B54">
      <w:pPr>
        <w:pStyle w:val="Heading2"/>
      </w:pPr>
      <w:bookmarkStart w:id="27" w:name="_Toc345283738"/>
      <w:r w:rsidRPr="00763780">
        <w:t>4.4</w:t>
      </w:r>
      <w:r w:rsidRPr="00763780">
        <w:tab/>
        <w:t>Receiver exclusion band</w:t>
      </w:r>
      <w:bookmarkEnd w:id="27"/>
    </w:p>
    <w:p w14:paraId="706B7DDC" w14:textId="77777777" w:rsidR="00773724" w:rsidRPr="00A32A9C" w:rsidRDefault="00773724" w:rsidP="00773724">
      <w:r w:rsidRPr="00A32A9C">
        <w:t xml:space="preserve">The receiver exclusion band for terminals extends from the lower frequency of the allocated receiver band minus 85 MHz to the upper frequency of the allocated receiver band plus 85 MHz. </w:t>
      </w:r>
      <w:r w:rsidRPr="004E4DC6">
        <w:rPr>
          <w:lang w:val="en-US"/>
        </w:rPr>
        <w:t xml:space="preserve">The </w:t>
      </w:r>
      <w:r w:rsidRPr="004E4DC6">
        <w:rPr>
          <w:i/>
          <w:lang w:val="en-US"/>
        </w:rPr>
        <w:t>receiver exclusion band</w:t>
      </w:r>
      <w:r w:rsidRPr="004E4DC6">
        <w:rPr>
          <w:lang w:val="en-US"/>
        </w:rPr>
        <w:t xml:space="preserve"> for </w:t>
      </w:r>
      <w:r>
        <w:rPr>
          <w:lang w:val="en-US" w:eastAsia="zh-CN"/>
        </w:rPr>
        <w:t>UE</w:t>
      </w:r>
      <w:r w:rsidRPr="004E4DC6">
        <w:rPr>
          <w:rFonts w:hint="eastAsia"/>
          <w:lang w:val="en-US" w:eastAsia="zh-CN"/>
        </w:rPr>
        <w:t xml:space="preserve"> </w:t>
      </w:r>
      <w:r w:rsidRPr="004E4DC6">
        <w:rPr>
          <w:lang w:val="en-US"/>
        </w:rPr>
        <w:t xml:space="preserve">is the </w:t>
      </w:r>
      <w:r w:rsidRPr="004E4DC6">
        <w:rPr>
          <w:rFonts w:hint="eastAsia"/>
          <w:lang w:val="en-US" w:eastAsia="zh-CN"/>
        </w:rPr>
        <w:t xml:space="preserve">frequency range </w:t>
      </w:r>
      <w:r w:rsidRPr="004E4DC6">
        <w:rPr>
          <w:lang w:val="en-US"/>
        </w:rPr>
        <w:t>over which no tests of radiated immunity of a receiver are made.</w:t>
      </w:r>
      <w:r>
        <w:rPr>
          <w:lang w:val="en-US"/>
        </w:rPr>
        <w:t xml:space="preserve"> </w:t>
      </w:r>
      <w:r w:rsidRPr="00A32A9C">
        <w:t>The exclusions bands are as set out below:</w:t>
      </w:r>
    </w:p>
    <w:p w14:paraId="0EA9A4C5" w14:textId="77777777" w:rsidR="00773724" w:rsidRDefault="00773724" w:rsidP="00773724">
      <w:pPr>
        <w:pStyle w:val="EQ"/>
        <w:jc w:val="center"/>
      </w:pP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1D22D80F" w14:textId="77777777" w:rsidR="00773724" w:rsidRPr="002A7711" w:rsidRDefault="00773724" w:rsidP="00773724">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w:t>
      </w:r>
      <w:r w:rsidRPr="00182B32">
        <w:rPr>
          <w:vertAlign w:val="subscript"/>
        </w:rPr>
        <w:t>igh</w:t>
      </w:r>
      <w:r w:rsidRPr="00182B32">
        <w:rPr>
          <w:lang w:val="en-US" w:eastAsia="zh-CN"/>
        </w:rPr>
        <w:t xml:space="preserve"> are defined for each </w:t>
      </w:r>
      <w:r w:rsidRPr="00182B32">
        <w:rPr>
          <w:iCs/>
          <w:lang w:val="en-US" w:eastAsia="zh-CN"/>
        </w:rPr>
        <w:t>operating band</w:t>
      </w:r>
      <w:r w:rsidRPr="00182B32">
        <w:rPr>
          <w:lang w:val="en-US" w:eastAsia="zh-CN"/>
        </w:rPr>
        <w:t xml:space="preserve"> in TS</w:t>
      </w:r>
      <w:r>
        <w:rPr>
          <w:lang w:val="en-US" w:eastAsia="zh-CN"/>
        </w:rPr>
        <w:t xml:space="preserve"> 36</w:t>
      </w:r>
      <w:r w:rsidRPr="00A4569F">
        <w:rPr>
          <w:lang w:val="en-US" w:eastAsia="zh-CN"/>
        </w:rPr>
        <w:t>.101 [</w:t>
      </w:r>
      <w:r>
        <w:rPr>
          <w:lang w:val="en-US" w:eastAsia="zh-CN"/>
        </w:rPr>
        <w:t>11</w:t>
      </w:r>
      <w:r w:rsidRPr="00894F4E">
        <w:rPr>
          <w:lang w:val="en-US" w:eastAsia="zh-CN"/>
        </w:rPr>
        <w:t>]</w:t>
      </w:r>
      <w:r>
        <w:rPr>
          <w:lang w:val="en-US" w:eastAsia="zh-CN"/>
        </w:rPr>
        <w:t>,</w:t>
      </w:r>
      <w:r w:rsidRPr="00182B32">
        <w:rPr>
          <w:lang w:val="en-US" w:eastAsia="zh-CN"/>
        </w:rPr>
        <w:t xml:space="preserve"> clause 5.</w:t>
      </w:r>
      <w:r>
        <w:rPr>
          <w:lang w:val="en-US" w:eastAsia="zh-CN"/>
        </w:rPr>
        <w:t>5</w:t>
      </w:r>
      <w:r w:rsidRPr="00182B32">
        <w:rPr>
          <w:lang w:val="en-US" w:eastAsia="zh-CN"/>
        </w:rPr>
        <w:t>.</w:t>
      </w:r>
    </w:p>
    <w:p w14:paraId="2F042EFE" w14:textId="77777777" w:rsidR="00773724" w:rsidRPr="00763780" w:rsidRDefault="00773724" w:rsidP="00CE728E">
      <w:pPr>
        <w:ind w:left="568" w:hanging="284"/>
        <w:rPr>
          <w:snapToGrid w:val="0"/>
          <w:lang w:val="en-US"/>
        </w:rPr>
      </w:pPr>
    </w:p>
    <w:p w14:paraId="6C558302" w14:textId="77777777" w:rsidR="00250C81" w:rsidRPr="00763780" w:rsidRDefault="00250C81">
      <w:pPr>
        <w:pStyle w:val="Heading1"/>
      </w:pPr>
      <w:bookmarkStart w:id="28" w:name="_Ref371905403"/>
      <w:bookmarkStart w:id="29" w:name="_Toc345283739"/>
      <w:bookmarkEnd w:id="22"/>
      <w:bookmarkEnd w:id="23"/>
      <w:r w:rsidRPr="00763780">
        <w:t>5</w:t>
      </w:r>
      <w:r w:rsidRPr="00763780">
        <w:tab/>
        <w:t>Performance assessmen</w:t>
      </w:r>
      <w:bookmarkStart w:id="30" w:name="_Ref371905429"/>
      <w:bookmarkEnd w:id="28"/>
      <w:r w:rsidRPr="00763780">
        <w:t>t</w:t>
      </w:r>
      <w:bookmarkEnd w:id="30"/>
      <w:bookmarkEnd w:id="29"/>
    </w:p>
    <w:p w14:paraId="278FD073" w14:textId="77777777" w:rsidR="00794727" w:rsidRPr="00763780" w:rsidRDefault="00794727" w:rsidP="00794727">
      <w:pPr>
        <w:pStyle w:val="Heading2"/>
      </w:pPr>
      <w:bookmarkStart w:id="31" w:name="_Toc345283740"/>
      <w:r w:rsidRPr="00763780">
        <w:t>5.1</w:t>
      </w:r>
      <w:r w:rsidRPr="00763780">
        <w:tab/>
        <w:t>General</w:t>
      </w:r>
      <w:bookmarkEnd w:id="31"/>
    </w:p>
    <w:p w14:paraId="533C94D5" w14:textId="77777777" w:rsidR="00794727" w:rsidRPr="00763780" w:rsidRDefault="00794727" w:rsidP="00794727">
      <w:r w:rsidRPr="00763780">
        <w:t>The manufacturer shall at the time of submission of the equipment for test, supply the following information to be recorded in the test report:</w:t>
      </w:r>
    </w:p>
    <w:p w14:paraId="56268D0A" w14:textId="77777777" w:rsidR="00794727" w:rsidRPr="00763780" w:rsidRDefault="00794727" w:rsidP="00794727">
      <w:pPr>
        <w:ind w:left="568" w:hanging="284"/>
      </w:pPr>
      <w:r w:rsidRPr="00763780">
        <w:t>-</w:t>
      </w:r>
      <w:r w:rsidRPr="00763780">
        <w:tab/>
        <w:t>the primary functions of the radio equipment to be tested during and after the EMC testing;</w:t>
      </w:r>
    </w:p>
    <w:p w14:paraId="1FFD946C" w14:textId="77777777" w:rsidR="00794727" w:rsidRPr="00763780" w:rsidRDefault="00794727" w:rsidP="00794727">
      <w:pPr>
        <w:ind w:left="568" w:hanging="284"/>
      </w:pPr>
      <w:r w:rsidRPr="00763780">
        <w:t>-</w:t>
      </w:r>
      <w:r w:rsidRPr="00763780">
        <w:tab/>
        <w:t>if applicable, the method to be used to verify that a communications link is established and maintained;</w:t>
      </w:r>
    </w:p>
    <w:p w14:paraId="5E33BA44" w14:textId="77777777" w:rsidR="00794727" w:rsidRPr="00763780" w:rsidRDefault="00794727" w:rsidP="00794727">
      <w:pPr>
        <w:ind w:left="568" w:hanging="284"/>
      </w:pPr>
      <w:r w:rsidRPr="00763780">
        <w:t>-</w:t>
      </w:r>
      <w:r w:rsidRPr="00763780">
        <w:tab/>
        <w:t>the intended functions of the radio equipment which shall be in accordance with the documentation accompanying the equipment;</w:t>
      </w:r>
    </w:p>
    <w:p w14:paraId="017DA40A" w14:textId="77777777" w:rsidR="00794727" w:rsidRPr="00763780" w:rsidRDefault="00794727" w:rsidP="00794727">
      <w:pPr>
        <w:ind w:left="568" w:hanging="284"/>
      </w:pPr>
      <w:r w:rsidRPr="00763780">
        <w:t>-</w:t>
      </w:r>
      <w:r w:rsidRPr="00763780">
        <w:tab/>
        <w:t>the user-control functions and stored data that are required for normal operation and the method to be used to assess whether these have been lost after EMC stress;</w:t>
      </w:r>
    </w:p>
    <w:p w14:paraId="4C0AC53C" w14:textId="77777777" w:rsidR="00794727" w:rsidRPr="00763780" w:rsidRDefault="00794727" w:rsidP="00794727">
      <w:pPr>
        <w:ind w:left="568" w:hanging="284"/>
      </w:pPr>
      <w:r w:rsidRPr="00763780">
        <w:t>-</w:t>
      </w:r>
      <w:r w:rsidRPr="00763780">
        <w:tab/>
        <w:t>the ancillary equipment to be combined with the radio equipment for testing (where applicable);</w:t>
      </w:r>
    </w:p>
    <w:p w14:paraId="543D7214" w14:textId="77777777" w:rsidR="00794727" w:rsidRPr="00763780" w:rsidRDefault="00794727" w:rsidP="00794727">
      <w:pPr>
        <w:ind w:left="568" w:hanging="284"/>
      </w:pPr>
      <w:r w:rsidRPr="00763780">
        <w:t>-</w:t>
      </w:r>
      <w:r w:rsidRPr="00763780">
        <w:tab/>
        <w:t>information about ancillary equipment intended to be used with the radio equipment;</w:t>
      </w:r>
    </w:p>
    <w:p w14:paraId="544E420E" w14:textId="77777777" w:rsidR="00794727" w:rsidRPr="00763780" w:rsidRDefault="00794727" w:rsidP="00794727">
      <w:pPr>
        <w:ind w:left="568" w:hanging="284"/>
      </w:pPr>
      <w:r w:rsidRPr="00763780">
        <w:t>-</w:t>
      </w:r>
      <w:r w:rsidRPr="00763780">
        <w:tab/>
        <w:t>an exhaustive list of ports, classified as either power or signal/control. Power ports shall further be classified as AC or DC power;</w:t>
      </w:r>
    </w:p>
    <w:p w14:paraId="5948F64A" w14:textId="77777777" w:rsidR="00794727" w:rsidRPr="00763780" w:rsidRDefault="00794727" w:rsidP="00794727">
      <w:pPr>
        <w:ind w:left="568" w:hanging="284"/>
      </w:pPr>
      <w:r w:rsidRPr="00763780">
        <w:t>-</w:t>
      </w:r>
      <w:r w:rsidRPr="00763780">
        <w:tab/>
        <w:t>the humidity range, temperature, and supply voltage for all equipment submitted for testing.</w:t>
      </w:r>
    </w:p>
    <w:p w14:paraId="5F1D619A" w14:textId="77777777" w:rsidR="00794727" w:rsidRPr="00763780" w:rsidRDefault="00794727" w:rsidP="00794727">
      <w:pPr>
        <w:pStyle w:val="Heading2"/>
      </w:pPr>
      <w:bookmarkStart w:id="32" w:name="_Toc345283741"/>
      <w:r w:rsidRPr="00763780">
        <w:t>5.2</w:t>
      </w:r>
      <w:r w:rsidRPr="00763780">
        <w:tab/>
        <w:t>Equipment which can provide a continuous communication link</w:t>
      </w:r>
      <w:bookmarkEnd w:id="32"/>
    </w:p>
    <w:p w14:paraId="0536404B" w14:textId="77777777" w:rsidR="00794727" w:rsidRPr="00763780" w:rsidRDefault="00794727" w:rsidP="00794727">
      <w:r w:rsidRPr="00763780">
        <w:t>The test arrangement and signals, given in clause 4, apply to radio equipment or a combination of radio equipment and ancillary equipment that permits the establishment of a communication link. The assessment of equipment performance shall be based on speech call and data transfer according to the criteria in clause 6.</w:t>
      </w:r>
    </w:p>
    <w:p w14:paraId="0D4D2D94" w14:textId="77777777" w:rsidR="00794727" w:rsidRPr="00763780" w:rsidRDefault="00794727" w:rsidP="00794727">
      <w:pPr>
        <w:pStyle w:val="Heading2"/>
      </w:pPr>
      <w:bookmarkStart w:id="33" w:name="_Toc345283742"/>
      <w:r w:rsidRPr="00763780">
        <w:lastRenderedPageBreak/>
        <w:t>5.3</w:t>
      </w:r>
      <w:r w:rsidRPr="00763780">
        <w:tab/>
        <w:t>Equipment which can only provide a discontinuous communication link (packet data/transmission)</w:t>
      </w:r>
      <w:bookmarkEnd w:id="33"/>
    </w:p>
    <w:p w14:paraId="64DA404F" w14:textId="77777777" w:rsidR="00794727" w:rsidRPr="00763780" w:rsidRDefault="00794727" w:rsidP="00794727">
      <w:r w:rsidRPr="00763780">
        <w:t>If the equipment does not permit or allow for a communications link to be established and maintained during the EMC tests (as in subclause 5.2), the manufacturer shall define the performance assessment. The manufacturer shall provide the method of observing the degradation of performance of the equipment.</w:t>
      </w:r>
    </w:p>
    <w:p w14:paraId="23E203B9" w14:textId="77777777" w:rsidR="00794727" w:rsidRPr="00763780" w:rsidRDefault="00794727" w:rsidP="00794727">
      <w:pPr>
        <w:pStyle w:val="Heading2"/>
      </w:pPr>
      <w:bookmarkStart w:id="34" w:name="_Toc345283743"/>
      <w:r w:rsidRPr="00763780">
        <w:t>5.4</w:t>
      </w:r>
      <w:r w:rsidRPr="00763780">
        <w:tab/>
        <w:t>Equipment which does not provide a communication link</w:t>
      </w:r>
      <w:bookmarkEnd w:id="34"/>
    </w:p>
    <w:p w14:paraId="30B58EB3" w14:textId="77777777" w:rsidR="00794727" w:rsidRPr="00763780" w:rsidRDefault="00794727" w:rsidP="00794727">
      <w:pPr>
        <w:keepLines/>
        <w:ind w:right="14"/>
        <w:rPr>
          <w:lang w:val="en-AU"/>
        </w:rPr>
      </w:pPr>
      <w:r w:rsidRPr="00763780">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763780">
        <w:rPr>
          <w:lang w:val="en-AU"/>
        </w:rPr>
        <w:t xml:space="preserve"> </w:t>
      </w:r>
    </w:p>
    <w:p w14:paraId="40302F3C" w14:textId="77777777" w:rsidR="00794727" w:rsidRPr="00763780" w:rsidRDefault="00794727" w:rsidP="00794727">
      <w:pPr>
        <w:ind w:right="14"/>
      </w:pPr>
      <w:r w:rsidRPr="00763780">
        <w:rPr>
          <w:lang w:val="en-AU"/>
        </w:rPr>
        <w:t>The performance assessment carried out shall be simple, but at the same time give adequate proof that the primary functions of the equipment are operational.</w:t>
      </w:r>
    </w:p>
    <w:p w14:paraId="1390F235" w14:textId="77777777" w:rsidR="00794727" w:rsidRPr="00763780" w:rsidRDefault="00794727" w:rsidP="00794727">
      <w:pPr>
        <w:pStyle w:val="Heading2"/>
      </w:pPr>
      <w:bookmarkStart w:id="35" w:name="_Toc345283744"/>
      <w:r w:rsidRPr="00763780">
        <w:t>5.5</w:t>
      </w:r>
      <w:r w:rsidRPr="00763780">
        <w:tab/>
        <w:t>Conformance of ancillary equipment</w:t>
      </w:r>
      <w:bookmarkEnd w:id="35"/>
    </w:p>
    <w:p w14:paraId="3AA893D3" w14:textId="77777777" w:rsidR="00794727" w:rsidRPr="00763780" w:rsidRDefault="00794727" w:rsidP="00794727">
      <w:r w:rsidRPr="00763780">
        <w:t>Ancillary equipment shall be tested with it connected to a UE in which case compliance shall be demonstrated to the appropriate clauses of the present document.</w:t>
      </w:r>
    </w:p>
    <w:p w14:paraId="703BE4CF" w14:textId="77777777" w:rsidR="00794727" w:rsidRPr="00763780" w:rsidRDefault="00794727" w:rsidP="00794727">
      <w:pPr>
        <w:pStyle w:val="Heading2"/>
      </w:pPr>
      <w:bookmarkStart w:id="36" w:name="_Toc345283745"/>
      <w:r w:rsidRPr="00763780">
        <w:t>5.6</w:t>
      </w:r>
      <w:r w:rsidRPr="00763780">
        <w:tab/>
        <w:t>Equipment classification</w:t>
      </w:r>
      <w:bookmarkEnd w:id="36"/>
    </w:p>
    <w:p w14:paraId="44C5CD43" w14:textId="77777777" w:rsidR="00794727" w:rsidRPr="00763780" w:rsidRDefault="00794727" w:rsidP="00794727">
      <w:r w:rsidRPr="00763780">
        <w:t>Equipment is classified according to the source of power.</w:t>
      </w:r>
    </w:p>
    <w:p w14:paraId="73606B1D" w14:textId="77777777" w:rsidR="00794727" w:rsidRPr="00763780" w:rsidRDefault="00794727" w:rsidP="00794727">
      <w:pPr>
        <w:ind w:left="568" w:hanging="284"/>
      </w:pPr>
      <w:r w:rsidRPr="00763780">
        <w:t>-</w:t>
      </w:r>
      <w:r w:rsidRPr="00763780">
        <w:tab/>
        <w:t>if power is derived from a fixed AC or DC supply network installation the equipment is classified "for fixed use";</w:t>
      </w:r>
    </w:p>
    <w:p w14:paraId="54FA2754" w14:textId="77777777" w:rsidR="00794727" w:rsidRPr="00763780" w:rsidRDefault="00794727" w:rsidP="00794727">
      <w:pPr>
        <w:ind w:left="568" w:hanging="284"/>
      </w:pPr>
      <w:r w:rsidRPr="00763780">
        <w:t>-</w:t>
      </w:r>
      <w:r w:rsidRPr="00763780">
        <w:tab/>
        <w:t>if power is derived from a vehicular power supply (car battery + alternator) the equipment is classified "for vehicular use";</w:t>
      </w:r>
    </w:p>
    <w:p w14:paraId="1BC39BA8" w14:textId="77777777" w:rsidR="00794727" w:rsidRPr="00763780" w:rsidRDefault="00794727" w:rsidP="00794727">
      <w:pPr>
        <w:ind w:left="568" w:hanging="284"/>
      </w:pPr>
      <w:r w:rsidRPr="00763780">
        <w:t>-</w:t>
      </w:r>
      <w:r w:rsidRPr="00763780">
        <w:tab/>
        <w:t>if power is derived from an integral battery the equipment is classified "for portable use".</w:t>
      </w:r>
    </w:p>
    <w:p w14:paraId="3A374337" w14:textId="77777777" w:rsidR="00250C81" w:rsidRPr="00763780" w:rsidRDefault="00250C81">
      <w:pPr>
        <w:pStyle w:val="Heading1"/>
      </w:pPr>
      <w:bookmarkStart w:id="37" w:name="_Ref371905520"/>
      <w:bookmarkStart w:id="38" w:name="_Toc345283746"/>
      <w:r w:rsidRPr="00763780">
        <w:t>6</w:t>
      </w:r>
      <w:r w:rsidRPr="00763780">
        <w:tab/>
        <w:t>Performance criteria</w:t>
      </w:r>
      <w:bookmarkEnd w:id="37"/>
      <w:bookmarkEnd w:id="38"/>
    </w:p>
    <w:p w14:paraId="751A5DE2" w14:textId="77777777" w:rsidR="009206F5" w:rsidRPr="00763780" w:rsidRDefault="009206F5" w:rsidP="009206F5">
      <w:bookmarkStart w:id="39" w:name="_Ref371905538"/>
      <w:r w:rsidRPr="00763780">
        <w:t>The maintenance of a communications link shall be assessed by using an indicator, which may be part of the test system or the equipment under test.</w:t>
      </w:r>
    </w:p>
    <w:p w14:paraId="0F909D31" w14:textId="77777777" w:rsidR="009206F5" w:rsidRPr="00763780" w:rsidRDefault="009206F5" w:rsidP="009206F5">
      <w:r w:rsidRPr="00763780">
        <w:t>Specifically the equipment shall meet the minimum performance criteria as specified in the following subclauses as appropriate.</w:t>
      </w:r>
    </w:p>
    <w:p w14:paraId="39EB1E78" w14:textId="77777777" w:rsidR="009206F5" w:rsidRPr="00763780" w:rsidRDefault="009206F5" w:rsidP="009206F5">
      <w:r w:rsidRPr="00763780">
        <w:t>Portable equipment intended for use whilst powered by the main battery of a vehicle shall additionally fulfil the applicable requirements set out by the present document for mobile equipment for vehicular use.</w:t>
      </w:r>
    </w:p>
    <w:p w14:paraId="0BFCA7E1" w14:textId="77777777" w:rsidR="009206F5" w:rsidRPr="00763780" w:rsidRDefault="009206F5" w:rsidP="009206F5">
      <w:r w:rsidRPr="00763780">
        <w:t>Portable equipment intended for use whilst powered by AC mains shall additionally fulfil the applicable requirements set out by the present document for equipment for fixed use.</w:t>
      </w:r>
    </w:p>
    <w:p w14:paraId="76C124BF" w14:textId="77777777" w:rsidR="009206F5" w:rsidRPr="00763780" w:rsidRDefault="009206F5" w:rsidP="009206F5">
      <w:r w:rsidRPr="00763780">
        <w:t>If an equipment is of such nature, that the performance criteria described in the following subclauses are not appropriate, then the manufacturer shall declare, for inclusion in the test report, his own specification for an acceptable level of performance or degradation of performance during and/or after testing, as required by the present document.</w:t>
      </w:r>
    </w:p>
    <w:p w14:paraId="6AABB490" w14:textId="77777777" w:rsidR="009206F5" w:rsidRPr="00763780" w:rsidRDefault="009206F5" w:rsidP="009206F5">
      <w:r w:rsidRPr="00763780">
        <w:t>The performance criteria specified by the manufacturer shall give the same degree of immunity protection as called for in the following subclauses.</w:t>
      </w:r>
    </w:p>
    <w:p w14:paraId="583AD7D8" w14:textId="77777777" w:rsidR="009206F5" w:rsidRPr="00763780" w:rsidRDefault="009206F5" w:rsidP="009206F5">
      <w:r w:rsidRPr="00763780">
        <w:t>In addition, the test shall also be performed in idle mode to ensure the transmitter does not unintentionally operate.</w:t>
      </w:r>
    </w:p>
    <w:p w14:paraId="64776A02" w14:textId="77777777" w:rsidR="009206F5" w:rsidRPr="00763780" w:rsidRDefault="009206F5" w:rsidP="009206F5">
      <w:r w:rsidRPr="00763780">
        <w:t>The requirements apply to all types of E-UTRA for the UE.</w:t>
      </w:r>
    </w:p>
    <w:p w14:paraId="542AC82F" w14:textId="77777777" w:rsidR="009206F5" w:rsidRPr="00763780" w:rsidRDefault="009206F5" w:rsidP="009206F5">
      <w:pPr>
        <w:pStyle w:val="Heading2"/>
      </w:pPr>
      <w:bookmarkStart w:id="40" w:name="_Toc345283747"/>
      <w:r w:rsidRPr="00763780">
        <w:lastRenderedPageBreak/>
        <w:t>6.1</w:t>
      </w:r>
      <w:r w:rsidRPr="00763780">
        <w:tab/>
        <w:t>Performance criteria for continuous phenomena</w:t>
      </w:r>
      <w:bookmarkEnd w:id="40"/>
    </w:p>
    <w:p w14:paraId="084E9DC7" w14:textId="77777777" w:rsidR="009206F5" w:rsidRPr="00763780" w:rsidRDefault="009206F5" w:rsidP="009206F5">
      <w:r w:rsidRPr="00763780">
        <w:t>A communication link shall be established at the start of the test, and maintained during the test, subclauses 4.1 and 4.2.</w:t>
      </w:r>
    </w:p>
    <w:p w14:paraId="4B078195" w14:textId="77777777" w:rsidR="009206F5" w:rsidRPr="00763780" w:rsidRDefault="009206F5" w:rsidP="009206F5">
      <w:r w:rsidRPr="00763780">
        <w:t>In the data transfer mode, the performance criteria shall be that the throughput shall be ≥ 95% of the maximum throughput of the reference measurement channel as specified in Annex C in TS 36.101 [11] with parameters specified in Table 7.3.1-1 and Table 7.3.1-2 in TS 36.101 [11] during the test sequence.</w:t>
      </w:r>
    </w:p>
    <w:p w14:paraId="7A0303FF" w14:textId="77777777" w:rsidR="009206F5" w:rsidRPr="00763780" w:rsidRDefault="009206F5" w:rsidP="009206F5">
      <w:r w:rsidRPr="00763780">
        <w:t>In the speech mode, the performance criteria shall be that the uplink and downlink speech output levels shall be at least 35 dB less than the recorded reference levels, when measured through an audio band pass filter of width 200 Hz, centred on 1 kHz (Annex A).</w:t>
      </w:r>
    </w:p>
    <w:p w14:paraId="60BD49CB" w14:textId="77777777" w:rsidR="009206F5" w:rsidRPr="00763780" w:rsidRDefault="009206F5" w:rsidP="009206F5">
      <w:pPr>
        <w:keepLines/>
        <w:ind w:left="1135" w:hanging="851"/>
      </w:pPr>
      <w:r w:rsidRPr="00763780">
        <w:t>NOTE:</w:t>
      </w:r>
      <w:r w:rsidRPr="00763780">
        <w:tab/>
        <w:t>When there is a high level background noise present, the filter bandwidth can be reduced down to a minimum of 40 Hz.</w:t>
      </w:r>
    </w:p>
    <w:p w14:paraId="58C4C9D6" w14:textId="77777777" w:rsidR="009206F5" w:rsidRPr="00763780" w:rsidRDefault="009206F5" w:rsidP="009206F5">
      <w:r w:rsidRPr="00763780">
        <w:t xml:space="preserve">At the conclusion of the test, the EUT shall operate as intended with no loss of user control functions or stored data, and the communication link shall have been maintained. </w:t>
      </w:r>
    </w:p>
    <w:p w14:paraId="107FEF76" w14:textId="77777777" w:rsidR="009206F5" w:rsidRPr="00763780" w:rsidRDefault="009206F5" w:rsidP="009206F5">
      <w:r w:rsidRPr="00763780">
        <w:t>In addition to confirming the above performance in traffic mode, the test shall be performed in idle mode, and the transmitter shall not unintentionally operate.</w:t>
      </w:r>
    </w:p>
    <w:p w14:paraId="171237BE" w14:textId="77777777" w:rsidR="009206F5" w:rsidRPr="00763780" w:rsidRDefault="009206F5" w:rsidP="009206F5">
      <w:pPr>
        <w:pStyle w:val="Heading2"/>
      </w:pPr>
      <w:bookmarkStart w:id="41" w:name="_Toc345283748"/>
      <w:r w:rsidRPr="00763780">
        <w:t>6.2</w:t>
      </w:r>
      <w:r w:rsidRPr="00763780">
        <w:tab/>
        <w:t>Performance criteria for Transient phenomena</w:t>
      </w:r>
      <w:bookmarkEnd w:id="41"/>
    </w:p>
    <w:p w14:paraId="30F13E81" w14:textId="77777777" w:rsidR="009206F5" w:rsidRPr="00763780" w:rsidRDefault="009206F5" w:rsidP="009206F5">
      <w:r w:rsidRPr="00763780">
        <w:t>A communications link shall be established at the start of the test, subclauses 4.1 and 4.2.</w:t>
      </w:r>
    </w:p>
    <w:p w14:paraId="31F7A378" w14:textId="77777777" w:rsidR="009206F5" w:rsidRPr="00763780" w:rsidRDefault="009206F5" w:rsidP="009206F5">
      <w:r w:rsidRPr="00763780">
        <w:t>At the conclusion of each exposure the EUT shall operate with no user noticeable loss of the communication link.</w:t>
      </w:r>
    </w:p>
    <w:p w14:paraId="04470CD0" w14:textId="77777777" w:rsidR="009206F5" w:rsidRPr="00763780" w:rsidRDefault="009206F5" w:rsidP="009206F5">
      <w:r w:rsidRPr="00763780">
        <w:t>At the conclusion of the total test comprising the series of individual exposures, the EUT shall operate as intended with no loss of user control functions or stored data, as declared by the manufacturer, and the communication link shall have been maintained.</w:t>
      </w:r>
    </w:p>
    <w:p w14:paraId="34C32F5A" w14:textId="77777777" w:rsidR="009206F5" w:rsidRPr="00763780" w:rsidRDefault="009206F5" w:rsidP="009206F5">
      <w:r w:rsidRPr="00763780">
        <w:t>In addition to confirming the above performance in traffic mode, the test shall also be performed in idle mode, and the transmitter shall not unintentionally operate.</w:t>
      </w:r>
    </w:p>
    <w:p w14:paraId="3EFC547B" w14:textId="77777777" w:rsidR="00250C81" w:rsidRPr="00763780" w:rsidRDefault="00250C81">
      <w:pPr>
        <w:pStyle w:val="Heading1"/>
      </w:pPr>
      <w:bookmarkStart w:id="42" w:name="_Toc345283749"/>
      <w:bookmarkEnd w:id="39"/>
      <w:r w:rsidRPr="00763780">
        <w:lastRenderedPageBreak/>
        <w:t>7</w:t>
      </w:r>
      <w:r w:rsidRPr="00763780">
        <w:tab/>
        <w:t>Applicability overview tables</w:t>
      </w:r>
      <w:bookmarkEnd w:id="42"/>
    </w:p>
    <w:p w14:paraId="7141C2C7" w14:textId="77777777" w:rsidR="00F815D4" w:rsidRPr="00763780" w:rsidRDefault="00F815D4" w:rsidP="00F815D4">
      <w:pPr>
        <w:pStyle w:val="Heading2"/>
      </w:pPr>
      <w:bookmarkStart w:id="43" w:name="_Toc345283750"/>
      <w:bookmarkStart w:id="44" w:name="_Ref371905622"/>
      <w:r w:rsidRPr="00763780">
        <w:t>7.1</w:t>
      </w:r>
      <w:r w:rsidRPr="00763780">
        <w:tab/>
        <w:t>Emission</w:t>
      </w:r>
      <w:bookmarkEnd w:id="43"/>
    </w:p>
    <w:p w14:paraId="02DA532B" w14:textId="77777777" w:rsidR="00F815D4" w:rsidRPr="00763780" w:rsidRDefault="00F815D4" w:rsidP="007E0AA8">
      <w:pPr>
        <w:pStyle w:val="TH"/>
      </w:pPr>
      <w:r w:rsidRPr="00763780">
        <w:t>Table 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329"/>
        <w:gridCol w:w="1040"/>
        <w:gridCol w:w="1349"/>
        <w:gridCol w:w="1173"/>
        <w:gridCol w:w="1264"/>
        <w:gridCol w:w="1013"/>
        <w:gridCol w:w="1727"/>
      </w:tblGrid>
      <w:tr w:rsidR="00F815D4" w:rsidRPr="00763780" w14:paraId="3F60EFE5" w14:textId="77777777">
        <w:trPr>
          <w:cantSplit/>
          <w:jc w:val="center"/>
        </w:trPr>
        <w:tc>
          <w:tcPr>
            <w:tcW w:w="1329" w:type="dxa"/>
            <w:tcBorders>
              <w:top w:val="nil"/>
              <w:left w:val="nil"/>
              <w:bottom w:val="single" w:sz="6" w:space="0" w:color="auto"/>
              <w:right w:val="nil"/>
            </w:tcBorders>
          </w:tcPr>
          <w:p w14:paraId="0CB54A4D" w14:textId="77777777" w:rsidR="00F815D4" w:rsidRPr="00763780" w:rsidRDefault="00F815D4" w:rsidP="00F815D4">
            <w:pPr>
              <w:keepNext/>
              <w:keepLines/>
              <w:jc w:val="center"/>
              <w:rPr>
                <w:rFonts w:ascii="Arial" w:hAnsi="Arial"/>
                <w:b/>
                <w:sz w:val="18"/>
              </w:rPr>
            </w:pPr>
          </w:p>
        </w:tc>
        <w:tc>
          <w:tcPr>
            <w:tcW w:w="1040" w:type="dxa"/>
            <w:tcBorders>
              <w:top w:val="nil"/>
              <w:left w:val="nil"/>
              <w:bottom w:val="single" w:sz="6" w:space="0" w:color="auto"/>
              <w:right w:val="nil"/>
            </w:tcBorders>
          </w:tcPr>
          <w:p w14:paraId="21F02FDD" w14:textId="77777777" w:rsidR="00F815D4" w:rsidRPr="00763780" w:rsidRDefault="00F815D4" w:rsidP="00F815D4">
            <w:pPr>
              <w:keepNext/>
              <w:keepLines/>
              <w:jc w:val="center"/>
              <w:rPr>
                <w:rFonts w:ascii="Arial" w:hAnsi="Arial"/>
                <w:b/>
                <w:sz w:val="18"/>
              </w:rPr>
            </w:pPr>
          </w:p>
        </w:tc>
        <w:tc>
          <w:tcPr>
            <w:tcW w:w="3786" w:type="dxa"/>
            <w:gridSpan w:val="3"/>
            <w:tcBorders>
              <w:left w:val="single" w:sz="6" w:space="0" w:color="auto"/>
              <w:right w:val="single" w:sz="6" w:space="0" w:color="auto"/>
            </w:tcBorders>
          </w:tcPr>
          <w:p w14:paraId="1668EB20" w14:textId="77777777" w:rsidR="00F815D4" w:rsidRPr="00763780" w:rsidRDefault="00F815D4" w:rsidP="00F815D4">
            <w:pPr>
              <w:keepNext/>
              <w:keepLines/>
              <w:jc w:val="center"/>
              <w:rPr>
                <w:rFonts w:ascii="Arial" w:hAnsi="Arial"/>
                <w:b/>
                <w:sz w:val="18"/>
              </w:rPr>
            </w:pPr>
            <w:r w:rsidRPr="00763780">
              <w:rPr>
                <w:rFonts w:ascii="Arial" w:hAnsi="Arial"/>
                <w:b/>
                <w:sz w:val="18"/>
              </w:rPr>
              <w:t>Equipment test requirement</w:t>
            </w:r>
          </w:p>
        </w:tc>
        <w:tc>
          <w:tcPr>
            <w:tcW w:w="1013" w:type="dxa"/>
            <w:tcBorders>
              <w:top w:val="nil"/>
              <w:left w:val="nil"/>
              <w:bottom w:val="single" w:sz="6" w:space="0" w:color="auto"/>
              <w:right w:val="nil"/>
            </w:tcBorders>
          </w:tcPr>
          <w:p w14:paraId="5210D78B" w14:textId="77777777" w:rsidR="00F815D4" w:rsidRPr="00763780" w:rsidRDefault="00F815D4" w:rsidP="00F815D4">
            <w:pPr>
              <w:keepNext/>
              <w:keepLines/>
              <w:jc w:val="center"/>
              <w:rPr>
                <w:rFonts w:ascii="Arial" w:hAnsi="Arial"/>
                <w:b/>
                <w:sz w:val="18"/>
              </w:rPr>
            </w:pPr>
          </w:p>
        </w:tc>
        <w:tc>
          <w:tcPr>
            <w:tcW w:w="1727" w:type="dxa"/>
            <w:tcBorders>
              <w:top w:val="nil"/>
              <w:left w:val="nil"/>
              <w:bottom w:val="single" w:sz="6" w:space="0" w:color="auto"/>
              <w:right w:val="nil"/>
            </w:tcBorders>
          </w:tcPr>
          <w:p w14:paraId="6B29D86E" w14:textId="77777777" w:rsidR="00F815D4" w:rsidRPr="00763780" w:rsidRDefault="00F815D4" w:rsidP="00F815D4">
            <w:pPr>
              <w:keepNext/>
              <w:keepLines/>
              <w:jc w:val="center"/>
              <w:rPr>
                <w:rFonts w:ascii="Arial" w:hAnsi="Arial"/>
                <w:b/>
                <w:sz w:val="18"/>
              </w:rPr>
            </w:pPr>
          </w:p>
        </w:tc>
      </w:tr>
      <w:tr w:rsidR="00F815D4" w:rsidRPr="00763780" w14:paraId="28585C1A" w14:textId="77777777">
        <w:trPr>
          <w:cantSplit/>
          <w:jc w:val="center"/>
        </w:trPr>
        <w:tc>
          <w:tcPr>
            <w:tcW w:w="1329" w:type="dxa"/>
            <w:tcBorders>
              <w:top w:val="nil"/>
            </w:tcBorders>
          </w:tcPr>
          <w:p w14:paraId="04DFE874" w14:textId="77777777" w:rsidR="00F815D4" w:rsidRPr="00763780" w:rsidRDefault="00F815D4" w:rsidP="007E0AA8">
            <w:pPr>
              <w:pStyle w:val="TAL"/>
              <w:jc w:val="center"/>
              <w:rPr>
                <w:b/>
              </w:rPr>
            </w:pPr>
            <w:r w:rsidRPr="00763780">
              <w:rPr>
                <w:b/>
              </w:rPr>
              <w:t>Phenomenon</w:t>
            </w:r>
          </w:p>
        </w:tc>
        <w:tc>
          <w:tcPr>
            <w:tcW w:w="1040" w:type="dxa"/>
            <w:tcBorders>
              <w:top w:val="nil"/>
            </w:tcBorders>
          </w:tcPr>
          <w:p w14:paraId="1CE56FD4" w14:textId="77777777" w:rsidR="00F815D4" w:rsidRPr="00763780" w:rsidRDefault="00F815D4" w:rsidP="007E0AA8">
            <w:pPr>
              <w:pStyle w:val="TAL"/>
              <w:jc w:val="center"/>
              <w:rPr>
                <w:b/>
              </w:rPr>
            </w:pPr>
            <w:r w:rsidRPr="00763780">
              <w:rPr>
                <w:b/>
              </w:rPr>
              <w:t>Application</w:t>
            </w:r>
          </w:p>
        </w:tc>
        <w:tc>
          <w:tcPr>
            <w:tcW w:w="1349" w:type="dxa"/>
          </w:tcPr>
          <w:p w14:paraId="28FFC8A5" w14:textId="77777777" w:rsidR="00F815D4" w:rsidRPr="00763780" w:rsidRDefault="00F815D4" w:rsidP="007E0AA8">
            <w:pPr>
              <w:pStyle w:val="TAL"/>
              <w:jc w:val="center"/>
              <w:rPr>
                <w:b/>
              </w:rPr>
            </w:pPr>
            <w:r w:rsidRPr="00763780">
              <w:rPr>
                <w:b/>
              </w:rPr>
              <w:t>Equipment connected to fixed AC or DC power installations</w:t>
            </w:r>
          </w:p>
        </w:tc>
        <w:tc>
          <w:tcPr>
            <w:tcW w:w="1173" w:type="dxa"/>
          </w:tcPr>
          <w:p w14:paraId="77C1375B" w14:textId="77777777" w:rsidR="00F815D4" w:rsidRPr="00763780" w:rsidRDefault="00F815D4" w:rsidP="007E0AA8">
            <w:pPr>
              <w:pStyle w:val="TAL"/>
              <w:jc w:val="center"/>
              <w:rPr>
                <w:b/>
              </w:rPr>
            </w:pPr>
            <w:r w:rsidRPr="00763780">
              <w:rPr>
                <w:b/>
              </w:rPr>
              <w:t>Equipment connected to vehicular DC supplies</w:t>
            </w:r>
          </w:p>
        </w:tc>
        <w:tc>
          <w:tcPr>
            <w:tcW w:w="1264" w:type="dxa"/>
          </w:tcPr>
          <w:p w14:paraId="4A75A0F5" w14:textId="77777777" w:rsidR="00F815D4" w:rsidRPr="00763780" w:rsidRDefault="00F815D4" w:rsidP="007E0AA8">
            <w:pPr>
              <w:pStyle w:val="TAL"/>
              <w:jc w:val="center"/>
              <w:rPr>
                <w:b/>
              </w:rPr>
            </w:pPr>
            <w:r w:rsidRPr="00763780">
              <w:rPr>
                <w:b/>
              </w:rPr>
              <w:t>Equipment powered by integral battery</w:t>
            </w:r>
          </w:p>
        </w:tc>
        <w:tc>
          <w:tcPr>
            <w:tcW w:w="1013" w:type="dxa"/>
            <w:tcBorders>
              <w:top w:val="nil"/>
            </w:tcBorders>
          </w:tcPr>
          <w:p w14:paraId="1DACBD6F" w14:textId="77777777" w:rsidR="00F815D4" w:rsidRPr="00763780" w:rsidRDefault="00F815D4" w:rsidP="007E0AA8">
            <w:pPr>
              <w:pStyle w:val="TAL"/>
              <w:jc w:val="center"/>
              <w:rPr>
                <w:b/>
              </w:rPr>
            </w:pPr>
            <w:r w:rsidRPr="00763780">
              <w:rPr>
                <w:b/>
              </w:rPr>
              <w:t>Reference subclause in the present document</w:t>
            </w:r>
          </w:p>
        </w:tc>
        <w:tc>
          <w:tcPr>
            <w:tcW w:w="1727" w:type="dxa"/>
            <w:tcBorders>
              <w:top w:val="nil"/>
            </w:tcBorders>
          </w:tcPr>
          <w:p w14:paraId="06EC0A6B" w14:textId="77777777" w:rsidR="00F815D4" w:rsidRPr="00763780" w:rsidRDefault="00F815D4" w:rsidP="007E0AA8">
            <w:pPr>
              <w:pStyle w:val="TAL"/>
              <w:jc w:val="center"/>
              <w:rPr>
                <w:b/>
              </w:rPr>
            </w:pPr>
            <w:r w:rsidRPr="00763780">
              <w:rPr>
                <w:b/>
              </w:rPr>
              <w:t>Reference Standard</w:t>
            </w:r>
          </w:p>
        </w:tc>
      </w:tr>
      <w:tr w:rsidR="00F815D4" w:rsidRPr="00763780" w14:paraId="57E6CDAF" w14:textId="77777777">
        <w:trPr>
          <w:cantSplit/>
          <w:jc w:val="center"/>
        </w:trPr>
        <w:tc>
          <w:tcPr>
            <w:tcW w:w="1329" w:type="dxa"/>
            <w:tcBorders>
              <w:bottom w:val="nil"/>
            </w:tcBorders>
          </w:tcPr>
          <w:p w14:paraId="60D211E2" w14:textId="77777777" w:rsidR="00F815D4" w:rsidRPr="00763780" w:rsidRDefault="00F815D4" w:rsidP="007E0AA8">
            <w:pPr>
              <w:pStyle w:val="TAL"/>
              <w:rPr>
                <w:b/>
              </w:rPr>
            </w:pPr>
            <w:r w:rsidRPr="00763780">
              <w:rPr>
                <w:b/>
              </w:rPr>
              <w:t>Radiated emission</w:t>
            </w:r>
          </w:p>
        </w:tc>
        <w:tc>
          <w:tcPr>
            <w:tcW w:w="1040" w:type="dxa"/>
            <w:tcBorders>
              <w:bottom w:val="nil"/>
            </w:tcBorders>
          </w:tcPr>
          <w:p w14:paraId="7604ED08" w14:textId="77777777" w:rsidR="00F815D4" w:rsidRPr="00763780" w:rsidRDefault="00F815D4" w:rsidP="007E0AA8">
            <w:pPr>
              <w:pStyle w:val="TAL"/>
            </w:pPr>
            <w:r w:rsidRPr="00763780">
              <w:t xml:space="preserve">Enclosure </w:t>
            </w:r>
          </w:p>
        </w:tc>
        <w:tc>
          <w:tcPr>
            <w:tcW w:w="1349" w:type="dxa"/>
          </w:tcPr>
          <w:p w14:paraId="36063542" w14:textId="77777777" w:rsidR="00F815D4" w:rsidRPr="00763780" w:rsidRDefault="00F815D4" w:rsidP="007E0AA8">
            <w:pPr>
              <w:pStyle w:val="TAL"/>
            </w:pPr>
            <w:r w:rsidRPr="00763780">
              <w:t xml:space="preserve">applicable </w:t>
            </w:r>
          </w:p>
        </w:tc>
        <w:tc>
          <w:tcPr>
            <w:tcW w:w="1173" w:type="dxa"/>
          </w:tcPr>
          <w:p w14:paraId="2735E771" w14:textId="77777777" w:rsidR="00F815D4" w:rsidRPr="00763780" w:rsidRDefault="00F815D4" w:rsidP="007E0AA8">
            <w:pPr>
              <w:pStyle w:val="TAL"/>
            </w:pPr>
            <w:r w:rsidRPr="00763780">
              <w:t xml:space="preserve">applicable </w:t>
            </w:r>
          </w:p>
        </w:tc>
        <w:tc>
          <w:tcPr>
            <w:tcW w:w="1264" w:type="dxa"/>
          </w:tcPr>
          <w:p w14:paraId="59FC91F2" w14:textId="77777777" w:rsidR="00F815D4" w:rsidRPr="00763780" w:rsidRDefault="00F815D4" w:rsidP="007E0AA8">
            <w:pPr>
              <w:pStyle w:val="TAL"/>
            </w:pPr>
            <w:r w:rsidRPr="00763780">
              <w:t xml:space="preserve">applicable </w:t>
            </w:r>
          </w:p>
        </w:tc>
        <w:tc>
          <w:tcPr>
            <w:tcW w:w="1013" w:type="dxa"/>
          </w:tcPr>
          <w:p w14:paraId="4977DE16" w14:textId="77777777" w:rsidR="00F815D4" w:rsidRPr="00763780" w:rsidRDefault="00F815D4" w:rsidP="007E0AA8">
            <w:pPr>
              <w:pStyle w:val="TAL"/>
            </w:pPr>
            <w:r w:rsidRPr="00763780">
              <w:t>8.2</w:t>
            </w:r>
          </w:p>
        </w:tc>
        <w:tc>
          <w:tcPr>
            <w:tcW w:w="1727" w:type="dxa"/>
          </w:tcPr>
          <w:p w14:paraId="168FBE6C" w14:textId="77777777" w:rsidR="00F815D4" w:rsidRPr="00763780" w:rsidRDefault="00F815D4" w:rsidP="007E0AA8">
            <w:pPr>
              <w:pStyle w:val="TAL"/>
            </w:pPr>
            <w:r w:rsidRPr="00763780">
              <w:t xml:space="preserve">ITU-R SM.329 [9] </w:t>
            </w:r>
          </w:p>
          <w:p w14:paraId="2388F334" w14:textId="77777777" w:rsidR="00F815D4" w:rsidRPr="00763780" w:rsidRDefault="00F815D4" w:rsidP="007E0AA8">
            <w:pPr>
              <w:pStyle w:val="TAL"/>
            </w:pPr>
            <w:r w:rsidRPr="00763780">
              <w:t>TS 36.101 [11]</w:t>
            </w:r>
          </w:p>
        </w:tc>
      </w:tr>
      <w:tr w:rsidR="00F815D4" w:rsidRPr="00763780" w14:paraId="7CA9D819" w14:textId="77777777">
        <w:trPr>
          <w:cantSplit/>
          <w:jc w:val="center"/>
        </w:trPr>
        <w:tc>
          <w:tcPr>
            <w:tcW w:w="1329" w:type="dxa"/>
            <w:tcBorders>
              <w:bottom w:val="nil"/>
            </w:tcBorders>
          </w:tcPr>
          <w:p w14:paraId="4C6D8A77" w14:textId="77777777" w:rsidR="00F815D4" w:rsidRPr="00763780" w:rsidRDefault="00F815D4" w:rsidP="007E0AA8">
            <w:pPr>
              <w:pStyle w:val="TAL"/>
              <w:rPr>
                <w:b/>
              </w:rPr>
            </w:pPr>
            <w:r w:rsidRPr="00763780">
              <w:rPr>
                <w:b/>
              </w:rPr>
              <w:t>Conducted emission</w:t>
            </w:r>
          </w:p>
        </w:tc>
        <w:tc>
          <w:tcPr>
            <w:tcW w:w="1040" w:type="dxa"/>
            <w:tcBorders>
              <w:bottom w:val="nil"/>
            </w:tcBorders>
          </w:tcPr>
          <w:p w14:paraId="2165D38B" w14:textId="77777777" w:rsidR="00F815D4" w:rsidRPr="00763780" w:rsidRDefault="00F815D4" w:rsidP="007E0AA8">
            <w:pPr>
              <w:pStyle w:val="TAL"/>
            </w:pPr>
            <w:r w:rsidRPr="00763780">
              <w:t>DC power input/output port</w:t>
            </w:r>
          </w:p>
        </w:tc>
        <w:tc>
          <w:tcPr>
            <w:tcW w:w="1349" w:type="dxa"/>
          </w:tcPr>
          <w:p w14:paraId="5A714CF1" w14:textId="77777777" w:rsidR="00F815D4" w:rsidRPr="00763780" w:rsidRDefault="00F815D4" w:rsidP="007E0AA8">
            <w:pPr>
              <w:pStyle w:val="TAL"/>
            </w:pPr>
            <w:r w:rsidRPr="00763780">
              <w:t>applicable</w:t>
            </w:r>
          </w:p>
        </w:tc>
        <w:tc>
          <w:tcPr>
            <w:tcW w:w="1173" w:type="dxa"/>
          </w:tcPr>
          <w:p w14:paraId="47A1A466" w14:textId="77777777" w:rsidR="00F815D4" w:rsidRPr="00763780" w:rsidRDefault="00F815D4" w:rsidP="007E0AA8">
            <w:pPr>
              <w:pStyle w:val="TAL"/>
            </w:pPr>
            <w:r w:rsidRPr="00763780">
              <w:t>applicable</w:t>
            </w:r>
          </w:p>
        </w:tc>
        <w:tc>
          <w:tcPr>
            <w:tcW w:w="1264" w:type="dxa"/>
          </w:tcPr>
          <w:p w14:paraId="1F2CB7A5" w14:textId="77777777" w:rsidR="00F815D4" w:rsidRPr="00763780" w:rsidRDefault="00F815D4" w:rsidP="007E0AA8">
            <w:pPr>
              <w:pStyle w:val="TAL"/>
            </w:pPr>
            <w:r w:rsidRPr="00763780">
              <w:t>not applicable</w:t>
            </w:r>
          </w:p>
        </w:tc>
        <w:tc>
          <w:tcPr>
            <w:tcW w:w="1013" w:type="dxa"/>
          </w:tcPr>
          <w:p w14:paraId="118DFF93" w14:textId="77777777" w:rsidR="00F815D4" w:rsidRPr="00763780" w:rsidRDefault="00F815D4" w:rsidP="007E0AA8">
            <w:pPr>
              <w:pStyle w:val="TAL"/>
            </w:pPr>
            <w:r w:rsidRPr="00763780">
              <w:t>8.3</w:t>
            </w:r>
          </w:p>
        </w:tc>
        <w:tc>
          <w:tcPr>
            <w:tcW w:w="1727" w:type="dxa"/>
          </w:tcPr>
          <w:p w14:paraId="0F925A96" w14:textId="77777777" w:rsidR="00F815D4" w:rsidRPr="00763780" w:rsidRDefault="00F815D4" w:rsidP="007E0AA8">
            <w:pPr>
              <w:pStyle w:val="TAL"/>
            </w:pPr>
            <w:r w:rsidRPr="00763780">
              <w:t xml:space="preserve">CISPR 22 [10], </w:t>
            </w:r>
            <w:r w:rsidRPr="00763780">
              <w:br/>
              <w:t>CISPR 16</w:t>
            </w:r>
            <w:r w:rsidRPr="00763780">
              <w:noBreakHyphen/>
              <w:t>1 [14]</w:t>
            </w:r>
          </w:p>
        </w:tc>
      </w:tr>
      <w:tr w:rsidR="00F815D4" w:rsidRPr="00763780" w14:paraId="0C0C5EC7" w14:textId="77777777">
        <w:trPr>
          <w:cantSplit/>
          <w:jc w:val="center"/>
        </w:trPr>
        <w:tc>
          <w:tcPr>
            <w:tcW w:w="1329" w:type="dxa"/>
          </w:tcPr>
          <w:p w14:paraId="1AD42C59" w14:textId="77777777" w:rsidR="00F815D4" w:rsidRPr="00763780" w:rsidRDefault="00F815D4" w:rsidP="007E0AA8">
            <w:pPr>
              <w:pStyle w:val="TAL"/>
              <w:rPr>
                <w:b/>
              </w:rPr>
            </w:pPr>
            <w:r w:rsidRPr="00763780">
              <w:rPr>
                <w:b/>
              </w:rPr>
              <w:t>Conducted emission</w:t>
            </w:r>
          </w:p>
        </w:tc>
        <w:tc>
          <w:tcPr>
            <w:tcW w:w="1040" w:type="dxa"/>
            <w:tcBorders>
              <w:left w:val="nil"/>
              <w:bottom w:val="nil"/>
            </w:tcBorders>
          </w:tcPr>
          <w:p w14:paraId="58B61026" w14:textId="77777777" w:rsidR="00F815D4" w:rsidRPr="00763780" w:rsidRDefault="00F815D4" w:rsidP="007E0AA8">
            <w:pPr>
              <w:pStyle w:val="TAL"/>
              <w:rPr>
                <w:lang w:val="fr-FR"/>
              </w:rPr>
            </w:pPr>
            <w:r w:rsidRPr="00763780">
              <w:rPr>
                <w:lang w:val="fr-FR"/>
              </w:rPr>
              <w:t>AC mains input/output port</w:t>
            </w:r>
          </w:p>
        </w:tc>
        <w:tc>
          <w:tcPr>
            <w:tcW w:w="1349" w:type="dxa"/>
          </w:tcPr>
          <w:p w14:paraId="5B965606" w14:textId="77777777" w:rsidR="00F815D4" w:rsidRPr="00763780" w:rsidRDefault="00F815D4" w:rsidP="007E0AA8">
            <w:pPr>
              <w:pStyle w:val="TAL"/>
            </w:pPr>
            <w:r w:rsidRPr="00763780">
              <w:t>applicable</w:t>
            </w:r>
          </w:p>
        </w:tc>
        <w:tc>
          <w:tcPr>
            <w:tcW w:w="1173" w:type="dxa"/>
          </w:tcPr>
          <w:p w14:paraId="316F0450" w14:textId="77777777" w:rsidR="00F815D4" w:rsidRPr="00763780" w:rsidRDefault="00F815D4" w:rsidP="007E0AA8">
            <w:pPr>
              <w:pStyle w:val="TAL"/>
            </w:pPr>
            <w:r w:rsidRPr="00763780">
              <w:t>not applicable</w:t>
            </w:r>
          </w:p>
        </w:tc>
        <w:tc>
          <w:tcPr>
            <w:tcW w:w="1264" w:type="dxa"/>
          </w:tcPr>
          <w:p w14:paraId="0B054CA1" w14:textId="77777777" w:rsidR="00F815D4" w:rsidRPr="00763780" w:rsidRDefault="00F815D4" w:rsidP="007E0AA8">
            <w:pPr>
              <w:pStyle w:val="TAL"/>
            </w:pPr>
            <w:r w:rsidRPr="00763780">
              <w:t>not applicable</w:t>
            </w:r>
          </w:p>
        </w:tc>
        <w:tc>
          <w:tcPr>
            <w:tcW w:w="1013" w:type="dxa"/>
          </w:tcPr>
          <w:p w14:paraId="65596E9D" w14:textId="77777777" w:rsidR="00F815D4" w:rsidRPr="00763780" w:rsidRDefault="00F815D4" w:rsidP="007E0AA8">
            <w:pPr>
              <w:pStyle w:val="TAL"/>
            </w:pPr>
            <w:r w:rsidRPr="00763780">
              <w:t>8.4</w:t>
            </w:r>
          </w:p>
        </w:tc>
        <w:tc>
          <w:tcPr>
            <w:tcW w:w="1727" w:type="dxa"/>
          </w:tcPr>
          <w:p w14:paraId="32F56ABB" w14:textId="77777777" w:rsidR="00F815D4" w:rsidRPr="00763780" w:rsidRDefault="00F815D4" w:rsidP="007E0AA8">
            <w:pPr>
              <w:pStyle w:val="TAL"/>
            </w:pPr>
            <w:r w:rsidRPr="00763780">
              <w:t>CISPR 22 [10]</w:t>
            </w:r>
          </w:p>
        </w:tc>
      </w:tr>
      <w:tr w:rsidR="00F815D4" w:rsidRPr="00763780" w14:paraId="1DA56A09" w14:textId="77777777">
        <w:trPr>
          <w:cantSplit/>
          <w:jc w:val="center"/>
        </w:trPr>
        <w:tc>
          <w:tcPr>
            <w:tcW w:w="1329" w:type="dxa"/>
          </w:tcPr>
          <w:p w14:paraId="519CBFC6" w14:textId="77777777" w:rsidR="00F815D4" w:rsidRPr="00763780" w:rsidRDefault="00F815D4" w:rsidP="007E0AA8">
            <w:pPr>
              <w:pStyle w:val="TAL"/>
              <w:rPr>
                <w:b/>
              </w:rPr>
            </w:pPr>
            <w:r w:rsidRPr="00763780">
              <w:rPr>
                <w:b/>
              </w:rPr>
              <w:t>Harmonic current emissions</w:t>
            </w:r>
          </w:p>
        </w:tc>
        <w:tc>
          <w:tcPr>
            <w:tcW w:w="1040" w:type="dxa"/>
            <w:tcBorders>
              <w:top w:val="single" w:sz="6" w:space="0" w:color="auto"/>
              <w:left w:val="nil"/>
              <w:bottom w:val="single" w:sz="6" w:space="0" w:color="auto"/>
            </w:tcBorders>
          </w:tcPr>
          <w:p w14:paraId="0575F3B6" w14:textId="77777777" w:rsidR="00F815D4" w:rsidRPr="00763780" w:rsidRDefault="00F815D4" w:rsidP="007E0AA8">
            <w:pPr>
              <w:pStyle w:val="TAL"/>
            </w:pPr>
            <w:r w:rsidRPr="00763780">
              <w:t>AC mains input port</w:t>
            </w:r>
          </w:p>
        </w:tc>
        <w:tc>
          <w:tcPr>
            <w:tcW w:w="1349" w:type="dxa"/>
          </w:tcPr>
          <w:p w14:paraId="19134C5C" w14:textId="77777777" w:rsidR="00F815D4" w:rsidRPr="00763780" w:rsidRDefault="00F815D4" w:rsidP="007E0AA8">
            <w:pPr>
              <w:pStyle w:val="TAL"/>
            </w:pPr>
            <w:r w:rsidRPr="00763780">
              <w:t>applicable</w:t>
            </w:r>
          </w:p>
        </w:tc>
        <w:tc>
          <w:tcPr>
            <w:tcW w:w="1173" w:type="dxa"/>
          </w:tcPr>
          <w:p w14:paraId="14652497" w14:textId="77777777" w:rsidR="00F815D4" w:rsidRPr="00763780" w:rsidRDefault="00F815D4" w:rsidP="007E0AA8">
            <w:pPr>
              <w:pStyle w:val="TAL"/>
            </w:pPr>
            <w:r w:rsidRPr="00763780">
              <w:t>not applicable</w:t>
            </w:r>
          </w:p>
        </w:tc>
        <w:tc>
          <w:tcPr>
            <w:tcW w:w="1264" w:type="dxa"/>
          </w:tcPr>
          <w:p w14:paraId="07396D0E" w14:textId="77777777" w:rsidR="00F815D4" w:rsidRPr="00763780" w:rsidRDefault="00F815D4" w:rsidP="007E0AA8">
            <w:pPr>
              <w:pStyle w:val="TAL"/>
            </w:pPr>
            <w:r w:rsidRPr="00763780">
              <w:t>not applicable</w:t>
            </w:r>
          </w:p>
        </w:tc>
        <w:tc>
          <w:tcPr>
            <w:tcW w:w="1013" w:type="dxa"/>
          </w:tcPr>
          <w:p w14:paraId="41196E67" w14:textId="77777777" w:rsidR="00F815D4" w:rsidRPr="00763780" w:rsidRDefault="00F815D4" w:rsidP="007E0AA8">
            <w:pPr>
              <w:pStyle w:val="TAL"/>
            </w:pPr>
            <w:r w:rsidRPr="00763780">
              <w:t>8.5</w:t>
            </w:r>
          </w:p>
        </w:tc>
        <w:tc>
          <w:tcPr>
            <w:tcW w:w="1727" w:type="dxa"/>
          </w:tcPr>
          <w:p w14:paraId="07AD47BA" w14:textId="77777777" w:rsidR="00F815D4" w:rsidRPr="00763780" w:rsidRDefault="00F815D4" w:rsidP="007E0AA8">
            <w:pPr>
              <w:pStyle w:val="TAL"/>
            </w:pPr>
            <w:r w:rsidRPr="00763780">
              <w:t>IEC 61000-3-2 [15]</w:t>
            </w:r>
          </w:p>
        </w:tc>
      </w:tr>
      <w:tr w:rsidR="00F815D4" w:rsidRPr="00763780" w14:paraId="4306EC88" w14:textId="77777777">
        <w:trPr>
          <w:cantSplit/>
          <w:jc w:val="center"/>
        </w:trPr>
        <w:tc>
          <w:tcPr>
            <w:tcW w:w="1329" w:type="dxa"/>
          </w:tcPr>
          <w:p w14:paraId="6DE1AF56" w14:textId="77777777" w:rsidR="00F815D4" w:rsidRPr="00763780" w:rsidRDefault="00F815D4" w:rsidP="007E0AA8">
            <w:pPr>
              <w:pStyle w:val="TAL"/>
              <w:rPr>
                <w:b/>
              </w:rPr>
            </w:pPr>
            <w:r w:rsidRPr="00763780">
              <w:rPr>
                <w:b/>
              </w:rPr>
              <w:t>Voltage fluctuations and flicker</w:t>
            </w:r>
          </w:p>
        </w:tc>
        <w:tc>
          <w:tcPr>
            <w:tcW w:w="1040" w:type="dxa"/>
            <w:tcBorders>
              <w:top w:val="single" w:sz="6" w:space="0" w:color="auto"/>
              <w:left w:val="nil"/>
            </w:tcBorders>
          </w:tcPr>
          <w:p w14:paraId="06106ECE" w14:textId="77777777" w:rsidR="00F815D4" w:rsidRPr="00763780" w:rsidRDefault="00F815D4" w:rsidP="007E0AA8">
            <w:pPr>
              <w:pStyle w:val="TAL"/>
              <w:rPr>
                <w:lang w:val="fr-FR"/>
              </w:rPr>
            </w:pPr>
            <w:r w:rsidRPr="00763780">
              <w:rPr>
                <w:lang w:val="fr-FR"/>
              </w:rPr>
              <w:t>AC mains input port</w:t>
            </w:r>
          </w:p>
        </w:tc>
        <w:tc>
          <w:tcPr>
            <w:tcW w:w="1349" w:type="dxa"/>
          </w:tcPr>
          <w:p w14:paraId="3F77925A" w14:textId="77777777" w:rsidR="00F815D4" w:rsidRPr="00763780" w:rsidRDefault="00F815D4" w:rsidP="007E0AA8">
            <w:pPr>
              <w:pStyle w:val="TAL"/>
            </w:pPr>
            <w:r w:rsidRPr="00763780">
              <w:t>applicable</w:t>
            </w:r>
          </w:p>
        </w:tc>
        <w:tc>
          <w:tcPr>
            <w:tcW w:w="1173" w:type="dxa"/>
          </w:tcPr>
          <w:p w14:paraId="69366567" w14:textId="77777777" w:rsidR="00F815D4" w:rsidRPr="00763780" w:rsidRDefault="00F815D4" w:rsidP="007E0AA8">
            <w:pPr>
              <w:pStyle w:val="TAL"/>
            </w:pPr>
            <w:r w:rsidRPr="00763780">
              <w:t>not applicable</w:t>
            </w:r>
          </w:p>
        </w:tc>
        <w:tc>
          <w:tcPr>
            <w:tcW w:w="1264" w:type="dxa"/>
          </w:tcPr>
          <w:p w14:paraId="66DD1108" w14:textId="77777777" w:rsidR="00F815D4" w:rsidRPr="00763780" w:rsidRDefault="00F815D4" w:rsidP="007E0AA8">
            <w:pPr>
              <w:pStyle w:val="TAL"/>
            </w:pPr>
            <w:r w:rsidRPr="00763780">
              <w:t>not applicable</w:t>
            </w:r>
          </w:p>
        </w:tc>
        <w:tc>
          <w:tcPr>
            <w:tcW w:w="1013" w:type="dxa"/>
          </w:tcPr>
          <w:p w14:paraId="49E36055" w14:textId="77777777" w:rsidR="00F815D4" w:rsidRPr="00763780" w:rsidRDefault="00F815D4" w:rsidP="007E0AA8">
            <w:pPr>
              <w:pStyle w:val="TAL"/>
            </w:pPr>
            <w:r w:rsidRPr="00763780">
              <w:t>8.6</w:t>
            </w:r>
          </w:p>
        </w:tc>
        <w:tc>
          <w:tcPr>
            <w:tcW w:w="1727" w:type="dxa"/>
          </w:tcPr>
          <w:p w14:paraId="32F38375" w14:textId="77777777" w:rsidR="00F815D4" w:rsidRPr="00763780" w:rsidRDefault="00F815D4" w:rsidP="007E0AA8">
            <w:pPr>
              <w:pStyle w:val="TAL"/>
            </w:pPr>
            <w:r w:rsidRPr="00763780">
              <w:t>IEC 61000-3-3 [16]</w:t>
            </w:r>
          </w:p>
        </w:tc>
      </w:tr>
    </w:tbl>
    <w:p w14:paraId="7BACECC1" w14:textId="77777777" w:rsidR="00F815D4" w:rsidRPr="00763780" w:rsidRDefault="00F815D4" w:rsidP="00F815D4"/>
    <w:p w14:paraId="34038FAA" w14:textId="77777777" w:rsidR="00F815D4" w:rsidRPr="00763780" w:rsidRDefault="00F815D4" w:rsidP="00F815D4">
      <w:pPr>
        <w:pStyle w:val="Heading2"/>
      </w:pPr>
      <w:bookmarkStart w:id="45" w:name="_Toc345283751"/>
      <w:r w:rsidRPr="00763780">
        <w:lastRenderedPageBreak/>
        <w:t>7.2</w:t>
      </w:r>
      <w:r w:rsidRPr="00763780">
        <w:tab/>
        <w:t>Immunity</w:t>
      </w:r>
      <w:bookmarkEnd w:id="45"/>
    </w:p>
    <w:p w14:paraId="07AB47CD" w14:textId="77777777" w:rsidR="00F815D4" w:rsidRPr="00763780" w:rsidRDefault="00F815D4" w:rsidP="00B126C1">
      <w:pPr>
        <w:pStyle w:val="TH"/>
      </w:pPr>
      <w:r w:rsidRPr="00763780">
        <w:t>Table 2: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275"/>
        <w:gridCol w:w="1203"/>
        <w:gridCol w:w="1120"/>
        <w:gridCol w:w="1120"/>
        <w:gridCol w:w="1120"/>
        <w:gridCol w:w="1280"/>
        <w:gridCol w:w="2039"/>
      </w:tblGrid>
      <w:tr w:rsidR="00F815D4" w:rsidRPr="00763780" w14:paraId="5FB23FA8" w14:textId="77777777">
        <w:trPr>
          <w:cantSplit/>
          <w:jc w:val="center"/>
        </w:trPr>
        <w:tc>
          <w:tcPr>
            <w:tcW w:w="1275" w:type="dxa"/>
            <w:tcBorders>
              <w:top w:val="nil"/>
              <w:left w:val="nil"/>
              <w:right w:val="nil"/>
            </w:tcBorders>
          </w:tcPr>
          <w:p w14:paraId="50EE2B2F" w14:textId="77777777" w:rsidR="00F815D4" w:rsidRPr="00763780" w:rsidRDefault="00F815D4" w:rsidP="00B126C1">
            <w:pPr>
              <w:pStyle w:val="TAL"/>
            </w:pPr>
          </w:p>
        </w:tc>
        <w:tc>
          <w:tcPr>
            <w:tcW w:w="1203" w:type="dxa"/>
            <w:tcBorders>
              <w:top w:val="nil"/>
              <w:left w:val="nil"/>
              <w:right w:val="nil"/>
            </w:tcBorders>
          </w:tcPr>
          <w:p w14:paraId="5BFB8E41" w14:textId="77777777" w:rsidR="00F815D4" w:rsidRPr="00763780" w:rsidRDefault="00F815D4" w:rsidP="00B126C1">
            <w:pPr>
              <w:pStyle w:val="TAL"/>
              <w:jc w:val="center"/>
              <w:rPr>
                <w:b/>
              </w:rPr>
            </w:pPr>
          </w:p>
        </w:tc>
        <w:tc>
          <w:tcPr>
            <w:tcW w:w="3360" w:type="dxa"/>
            <w:gridSpan w:val="3"/>
            <w:tcBorders>
              <w:top w:val="single" w:sz="6" w:space="0" w:color="auto"/>
              <w:left w:val="single" w:sz="6" w:space="0" w:color="auto"/>
              <w:right w:val="single" w:sz="6" w:space="0" w:color="auto"/>
            </w:tcBorders>
          </w:tcPr>
          <w:p w14:paraId="5C8D27D5" w14:textId="77777777" w:rsidR="00F815D4" w:rsidRPr="00763780" w:rsidRDefault="00F815D4" w:rsidP="00B126C1">
            <w:pPr>
              <w:pStyle w:val="TAL"/>
              <w:jc w:val="center"/>
              <w:rPr>
                <w:b/>
              </w:rPr>
            </w:pPr>
            <w:r w:rsidRPr="00763780">
              <w:rPr>
                <w:b/>
              </w:rPr>
              <w:t>Equipment test requirement</w:t>
            </w:r>
          </w:p>
        </w:tc>
        <w:tc>
          <w:tcPr>
            <w:tcW w:w="1280" w:type="dxa"/>
            <w:tcBorders>
              <w:top w:val="nil"/>
              <w:left w:val="nil"/>
              <w:right w:val="nil"/>
            </w:tcBorders>
          </w:tcPr>
          <w:p w14:paraId="2E3DF683" w14:textId="77777777" w:rsidR="00F815D4" w:rsidRPr="00763780" w:rsidRDefault="00F815D4" w:rsidP="00B126C1">
            <w:pPr>
              <w:pStyle w:val="TAL"/>
            </w:pPr>
          </w:p>
        </w:tc>
        <w:tc>
          <w:tcPr>
            <w:tcW w:w="2039" w:type="dxa"/>
            <w:tcBorders>
              <w:top w:val="nil"/>
              <w:left w:val="nil"/>
              <w:right w:val="nil"/>
            </w:tcBorders>
          </w:tcPr>
          <w:p w14:paraId="1A26DB28" w14:textId="77777777" w:rsidR="00F815D4" w:rsidRPr="00763780" w:rsidRDefault="00F815D4" w:rsidP="00B126C1">
            <w:pPr>
              <w:pStyle w:val="TAL"/>
            </w:pPr>
          </w:p>
        </w:tc>
      </w:tr>
      <w:tr w:rsidR="00F815D4" w:rsidRPr="00763780" w14:paraId="252C0E32" w14:textId="77777777">
        <w:trPr>
          <w:cantSplit/>
          <w:jc w:val="center"/>
        </w:trPr>
        <w:tc>
          <w:tcPr>
            <w:tcW w:w="1275" w:type="dxa"/>
            <w:tcBorders>
              <w:top w:val="nil"/>
            </w:tcBorders>
          </w:tcPr>
          <w:p w14:paraId="5440FDBA" w14:textId="77777777" w:rsidR="00F815D4" w:rsidRPr="00763780" w:rsidRDefault="00F815D4" w:rsidP="00B126C1">
            <w:pPr>
              <w:pStyle w:val="TAL"/>
              <w:jc w:val="center"/>
              <w:rPr>
                <w:b/>
              </w:rPr>
            </w:pPr>
            <w:r w:rsidRPr="00763780">
              <w:rPr>
                <w:b/>
              </w:rPr>
              <w:t>Phenomenon</w:t>
            </w:r>
          </w:p>
        </w:tc>
        <w:tc>
          <w:tcPr>
            <w:tcW w:w="1203" w:type="dxa"/>
            <w:tcBorders>
              <w:top w:val="nil"/>
            </w:tcBorders>
          </w:tcPr>
          <w:p w14:paraId="5C529F69" w14:textId="77777777" w:rsidR="00F815D4" w:rsidRPr="00763780" w:rsidRDefault="00F815D4" w:rsidP="00B126C1">
            <w:pPr>
              <w:pStyle w:val="TAL"/>
              <w:jc w:val="center"/>
              <w:rPr>
                <w:b/>
              </w:rPr>
            </w:pPr>
            <w:r w:rsidRPr="00763780">
              <w:rPr>
                <w:b/>
              </w:rPr>
              <w:t>Application</w:t>
            </w:r>
          </w:p>
        </w:tc>
        <w:tc>
          <w:tcPr>
            <w:tcW w:w="1120" w:type="dxa"/>
          </w:tcPr>
          <w:p w14:paraId="68BA6CFD" w14:textId="77777777" w:rsidR="00F815D4" w:rsidRPr="00763780" w:rsidRDefault="00F815D4" w:rsidP="00B126C1">
            <w:pPr>
              <w:pStyle w:val="TAL"/>
              <w:jc w:val="center"/>
              <w:rPr>
                <w:b/>
              </w:rPr>
            </w:pPr>
            <w:r w:rsidRPr="00763780">
              <w:rPr>
                <w:b/>
              </w:rPr>
              <w:t>Equipment connected to fixed AC or DC power installations</w:t>
            </w:r>
          </w:p>
        </w:tc>
        <w:tc>
          <w:tcPr>
            <w:tcW w:w="1120" w:type="dxa"/>
          </w:tcPr>
          <w:p w14:paraId="52F40AB0" w14:textId="77777777" w:rsidR="00F815D4" w:rsidRPr="00763780" w:rsidRDefault="00F815D4" w:rsidP="00B126C1">
            <w:pPr>
              <w:pStyle w:val="TAL"/>
              <w:jc w:val="center"/>
              <w:rPr>
                <w:b/>
              </w:rPr>
            </w:pPr>
            <w:r w:rsidRPr="00763780">
              <w:rPr>
                <w:b/>
              </w:rPr>
              <w:t>Equipment connected to vehicular DC supplies</w:t>
            </w:r>
          </w:p>
        </w:tc>
        <w:tc>
          <w:tcPr>
            <w:tcW w:w="1120" w:type="dxa"/>
          </w:tcPr>
          <w:p w14:paraId="774AE78A" w14:textId="77777777" w:rsidR="00F815D4" w:rsidRPr="00763780" w:rsidRDefault="00F815D4" w:rsidP="00B126C1">
            <w:pPr>
              <w:pStyle w:val="TAL"/>
              <w:jc w:val="center"/>
              <w:rPr>
                <w:b/>
              </w:rPr>
            </w:pPr>
            <w:r w:rsidRPr="00763780">
              <w:rPr>
                <w:b/>
              </w:rPr>
              <w:t>Equipment powered by integral battery</w:t>
            </w:r>
          </w:p>
        </w:tc>
        <w:tc>
          <w:tcPr>
            <w:tcW w:w="1280" w:type="dxa"/>
            <w:tcBorders>
              <w:top w:val="nil"/>
            </w:tcBorders>
          </w:tcPr>
          <w:p w14:paraId="0FA17EAA" w14:textId="77777777" w:rsidR="00F815D4" w:rsidRPr="00763780" w:rsidRDefault="00F815D4" w:rsidP="00B126C1">
            <w:pPr>
              <w:pStyle w:val="TAL"/>
              <w:jc w:val="center"/>
              <w:rPr>
                <w:b/>
              </w:rPr>
            </w:pPr>
            <w:r w:rsidRPr="00763780">
              <w:rPr>
                <w:b/>
              </w:rPr>
              <w:t>Reference subclause in the present document</w:t>
            </w:r>
          </w:p>
        </w:tc>
        <w:tc>
          <w:tcPr>
            <w:tcW w:w="2039" w:type="dxa"/>
            <w:tcBorders>
              <w:top w:val="nil"/>
            </w:tcBorders>
          </w:tcPr>
          <w:p w14:paraId="4184F807" w14:textId="77777777" w:rsidR="00F815D4" w:rsidRPr="00763780" w:rsidRDefault="00F815D4" w:rsidP="00B126C1">
            <w:pPr>
              <w:pStyle w:val="TAL"/>
              <w:jc w:val="center"/>
              <w:rPr>
                <w:b/>
              </w:rPr>
            </w:pPr>
            <w:r w:rsidRPr="00763780">
              <w:rPr>
                <w:b/>
              </w:rPr>
              <w:t>Reference standard</w:t>
            </w:r>
          </w:p>
        </w:tc>
      </w:tr>
      <w:tr w:rsidR="00F815D4" w:rsidRPr="00763780" w14:paraId="4FFBD766" w14:textId="77777777">
        <w:trPr>
          <w:cantSplit/>
          <w:jc w:val="center"/>
        </w:trPr>
        <w:tc>
          <w:tcPr>
            <w:tcW w:w="1275" w:type="dxa"/>
          </w:tcPr>
          <w:p w14:paraId="26294BFD" w14:textId="77777777" w:rsidR="00F815D4" w:rsidRPr="00763780" w:rsidRDefault="00F815D4" w:rsidP="00B126C1">
            <w:pPr>
              <w:pStyle w:val="TAL"/>
              <w:rPr>
                <w:b/>
              </w:rPr>
            </w:pPr>
            <w:r w:rsidRPr="00763780">
              <w:rPr>
                <w:b/>
              </w:rPr>
              <w:t>RF electro</w:t>
            </w:r>
            <w:r w:rsidRPr="00763780">
              <w:rPr>
                <w:b/>
              </w:rPr>
              <w:softHyphen/>
              <w:t>magnetic field (80 MHz to 2700 MHz)</w:t>
            </w:r>
          </w:p>
        </w:tc>
        <w:tc>
          <w:tcPr>
            <w:tcW w:w="1203" w:type="dxa"/>
          </w:tcPr>
          <w:p w14:paraId="1954E8C0" w14:textId="77777777" w:rsidR="00F815D4" w:rsidRPr="00763780" w:rsidRDefault="00F815D4" w:rsidP="00B126C1">
            <w:pPr>
              <w:pStyle w:val="TAL"/>
            </w:pPr>
            <w:r w:rsidRPr="00763780">
              <w:t>Enclosure</w:t>
            </w:r>
          </w:p>
        </w:tc>
        <w:tc>
          <w:tcPr>
            <w:tcW w:w="1120" w:type="dxa"/>
          </w:tcPr>
          <w:p w14:paraId="6971DE4C" w14:textId="77777777" w:rsidR="00F815D4" w:rsidRPr="00763780" w:rsidRDefault="00F815D4" w:rsidP="00B126C1">
            <w:pPr>
              <w:pStyle w:val="TAL"/>
            </w:pPr>
            <w:r w:rsidRPr="00763780">
              <w:t>applicable</w:t>
            </w:r>
          </w:p>
        </w:tc>
        <w:tc>
          <w:tcPr>
            <w:tcW w:w="1120" w:type="dxa"/>
          </w:tcPr>
          <w:p w14:paraId="5069ED90" w14:textId="77777777" w:rsidR="00F815D4" w:rsidRPr="00763780" w:rsidRDefault="00F815D4" w:rsidP="00B126C1">
            <w:pPr>
              <w:pStyle w:val="TAL"/>
            </w:pPr>
            <w:r w:rsidRPr="00763780">
              <w:t>applicable</w:t>
            </w:r>
          </w:p>
        </w:tc>
        <w:tc>
          <w:tcPr>
            <w:tcW w:w="1120" w:type="dxa"/>
          </w:tcPr>
          <w:p w14:paraId="0ACB92FE" w14:textId="77777777" w:rsidR="00F815D4" w:rsidRPr="00763780" w:rsidRDefault="00F815D4" w:rsidP="00B126C1">
            <w:pPr>
              <w:pStyle w:val="TAL"/>
            </w:pPr>
            <w:r w:rsidRPr="00763780">
              <w:t>applicable</w:t>
            </w:r>
          </w:p>
        </w:tc>
        <w:tc>
          <w:tcPr>
            <w:tcW w:w="1280" w:type="dxa"/>
          </w:tcPr>
          <w:p w14:paraId="3ED2E068" w14:textId="77777777" w:rsidR="00F815D4" w:rsidRPr="00763780" w:rsidRDefault="00F815D4" w:rsidP="00B126C1">
            <w:pPr>
              <w:pStyle w:val="TAL"/>
            </w:pPr>
            <w:r w:rsidRPr="00763780">
              <w:t>9.2</w:t>
            </w:r>
          </w:p>
        </w:tc>
        <w:tc>
          <w:tcPr>
            <w:tcW w:w="2039" w:type="dxa"/>
          </w:tcPr>
          <w:p w14:paraId="3AF7D038" w14:textId="77777777" w:rsidR="00F815D4" w:rsidRPr="00763780" w:rsidRDefault="00F815D4" w:rsidP="00B126C1">
            <w:pPr>
              <w:pStyle w:val="TAL"/>
            </w:pPr>
            <w:r w:rsidRPr="00763780">
              <w:t>IEC 61000</w:t>
            </w:r>
            <w:r w:rsidRPr="00763780">
              <w:noBreakHyphen/>
              <w:t>4</w:t>
            </w:r>
            <w:r w:rsidRPr="00763780">
              <w:noBreakHyphen/>
              <w:t>3 [17]</w:t>
            </w:r>
          </w:p>
        </w:tc>
      </w:tr>
      <w:tr w:rsidR="00F815D4" w:rsidRPr="00763780" w14:paraId="4558811E" w14:textId="77777777">
        <w:trPr>
          <w:cantSplit/>
          <w:jc w:val="center"/>
        </w:trPr>
        <w:tc>
          <w:tcPr>
            <w:tcW w:w="1275" w:type="dxa"/>
          </w:tcPr>
          <w:p w14:paraId="0B8342D8" w14:textId="77777777" w:rsidR="00F815D4" w:rsidRPr="00763780" w:rsidRDefault="00F815D4" w:rsidP="00B126C1">
            <w:pPr>
              <w:pStyle w:val="TAL"/>
              <w:rPr>
                <w:b/>
              </w:rPr>
            </w:pPr>
            <w:r w:rsidRPr="00763780">
              <w:rPr>
                <w:b/>
              </w:rPr>
              <w:t>Electrostatic discharge</w:t>
            </w:r>
          </w:p>
        </w:tc>
        <w:tc>
          <w:tcPr>
            <w:tcW w:w="1203" w:type="dxa"/>
          </w:tcPr>
          <w:p w14:paraId="45A80354" w14:textId="77777777" w:rsidR="00F815D4" w:rsidRPr="00763780" w:rsidRDefault="00F815D4" w:rsidP="00B126C1">
            <w:pPr>
              <w:pStyle w:val="TAL"/>
            </w:pPr>
            <w:r w:rsidRPr="00763780">
              <w:t>Enclosure</w:t>
            </w:r>
          </w:p>
        </w:tc>
        <w:tc>
          <w:tcPr>
            <w:tcW w:w="1120" w:type="dxa"/>
          </w:tcPr>
          <w:p w14:paraId="59948375" w14:textId="77777777" w:rsidR="00F815D4" w:rsidRPr="00763780" w:rsidRDefault="00F815D4" w:rsidP="00B126C1">
            <w:pPr>
              <w:pStyle w:val="TAL"/>
            </w:pPr>
            <w:r w:rsidRPr="00763780">
              <w:t>applicable</w:t>
            </w:r>
          </w:p>
        </w:tc>
        <w:tc>
          <w:tcPr>
            <w:tcW w:w="1120" w:type="dxa"/>
          </w:tcPr>
          <w:p w14:paraId="31840675" w14:textId="77777777" w:rsidR="00F815D4" w:rsidRPr="00763780" w:rsidRDefault="00F815D4" w:rsidP="00B126C1">
            <w:pPr>
              <w:pStyle w:val="TAL"/>
            </w:pPr>
            <w:r w:rsidRPr="00763780">
              <w:t>applicable</w:t>
            </w:r>
          </w:p>
        </w:tc>
        <w:tc>
          <w:tcPr>
            <w:tcW w:w="1120" w:type="dxa"/>
          </w:tcPr>
          <w:p w14:paraId="30F88003" w14:textId="77777777" w:rsidR="00F815D4" w:rsidRPr="00763780" w:rsidRDefault="00F815D4" w:rsidP="00B126C1">
            <w:pPr>
              <w:pStyle w:val="TAL"/>
            </w:pPr>
            <w:r w:rsidRPr="00763780">
              <w:t>applicable</w:t>
            </w:r>
          </w:p>
        </w:tc>
        <w:tc>
          <w:tcPr>
            <w:tcW w:w="1280" w:type="dxa"/>
          </w:tcPr>
          <w:p w14:paraId="4853ADD5" w14:textId="77777777" w:rsidR="00F815D4" w:rsidRPr="00763780" w:rsidRDefault="00F815D4" w:rsidP="00B126C1">
            <w:pPr>
              <w:pStyle w:val="TAL"/>
            </w:pPr>
            <w:r w:rsidRPr="00763780">
              <w:t>9.3</w:t>
            </w:r>
          </w:p>
        </w:tc>
        <w:tc>
          <w:tcPr>
            <w:tcW w:w="2039" w:type="dxa"/>
          </w:tcPr>
          <w:p w14:paraId="4D40ADCD" w14:textId="77777777" w:rsidR="00F815D4" w:rsidRPr="00763780" w:rsidRDefault="00F815D4" w:rsidP="00B126C1">
            <w:pPr>
              <w:pStyle w:val="TAL"/>
            </w:pPr>
            <w:r w:rsidRPr="00763780">
              <w:t>IEC 61000</w:t>
            </w:r>
            <w:r w:rsidRPr="00763780">
              <w:noBreakHyphen/>
              <w:t>4</w:t>
            </w:r>
            <w:r w:rsidRPr="00763780">
              <w:noBreakHyphen/>
              <w:t>2 [18]</w:t>
            </w:r>
          </w:p>
        </w:tc>
      </w:tr>
      <w:tr w:rsidR="00F815D4" w:rsidRPr="00763780" w14:paraId="43E162CC" w14:textId="77777777">
        <w:trPr>
          <w:cantSplit/>
          <w:jc w:val="center"/>
        </w:trPr>
        <w:tc>
          <w:tcPr>
            <w:tcW w:w="1275" w:type="dxa"/>
          </w:tcPr>
          <w:p w14:paraId="6F5E2819" w14:textId="77777777" w:rsidR="00F815D4" w:rsidRPr="00763780" w:rsidRDefault="00F815D4" w:rsidP="00B126C1">
            <w:pPr>
              <w:pStyle w:val="TAL"/>
              <w:rPr>
                <w:b/>
              </w:rPr>
            </w:pPr>
            <w:r w:rsidRPr="00763780">
              <w:rPr>
                <w:b/>
              </w:rPr>
              <w:t>Fast transients common mode</w:t>
            </w:r>
          </w:p>
        </w:tc>
        <w:tc>
          <w:tcPr>
            <w:tcW w:w="1203" w:type="dxa"/>
          </w:tcPr>
          <w:p w14:paraId="0A353CDF" w14:textId="77777777" w:rsidR="00F815D4" w:rsidRPr="00763780" w:rsidRDefault="00F815D4" w:rsidP="00B126C1">
            <w:pPr>
              <w:pStyle w:val="TAL"/>
            </w:pPr>
            <w:r w:rsidRPr="00763780">
              <w:t>Signal and control ports, DC and AC power input ports</w:t>
            </w:r>
          </w:p>
        </w:tc>
        <w:tc>
          <w:tcPr>
            <w:tcW w:w="1120" w:type="dxa"/>
          </w:tcPr>
          <w:p w14:paraId="376CFF2B" w14:textId="77777777" w:rsidR="00F815D4" w:rsidRPr="00763780" w:rsidRDefault="00F815D4" w:rsidP="00B126C1">
            <w:pPr>
              <w:pStyle w:val="TAL"/>
            </w:pPr>
            <w:r w:rsidRPr="00763780">
              <w:t>applicable</w:t>
            </w:r>
          </w:p>
        </w:tc>
        <w:tc>
          <w:tcPr>
            <w:tcW w:w="1120" w:type="dxa"/>
          </w:tcPr>
          <w:p w14:paraId="6B85EB63" w14:textId="77777777" w:rsidR="00F815D4" w:rsidRPr="00763780" w:rsidRDefault="00F815D4" w:rsidP="00B126C1">
            <w:pPr>
              <w:pStyle w:val="TAL"/>
            </w:pPr>
            <w:r w:rsidRPr="00763780">
              <w:t>not applicable</w:t>
            </w:r>
          </w:p>
        </w:tc>
        <w:tc>
          <w:tcPr>
            <w:tcW w:w="1120" w:type="dxa"/>
          </w:tcPr>
          <w:p w14:paraId="0BA41BD8" w14:textId="77777777" w:rsidR="00F815D4" w:rsidRPr="00763780" w:rsidRDefault="00F815D4" w:rsidP="00B126C1">
            <w:pPr>
              <w:pStyle w:val="TAL"/>
            </w:pPr>
            <w:r w:rsidRPr="00763780">
              <w:t>not applicable</w:t>
            </w:r>
          </w:p>
        </w:tc>
        <w:tc>
          <w:tcPr>
            <w:tcW w:w="1280" w:type="dxa"/>
          </w:tcPr>
          <w:p w14:paraId="31CCF015" w14:textId="77777777" w:rsidR="00F815D4" w:rsidRPr="00763780" w:rsidRDefault="00F815D4" w:rsidP="00B126C1">
            <w:pPr>
              <w:pStyle w:val="TAL"/>
            </w:pPr>
            <w:r w:rsidRPr="00763780">
              <w:t>9.4</w:t>
            </w:r>
          </w:p>
        </w:tc>
        <w:tc>
          <w:tcPr>
            <w:tcW w:w="2039" w:type="dxa"/>
          </w:tcPr>
          <w:p w14:paraId="1E231B77" w14:textId="77777777" w:rsidR="00F815D4" w:rsidRPr="00763780" w:rsidRDefault="00F815D4" w:rsidP="00B126C1">
            <w:pPr>
              <w:pStyle w:val="TAL"/>
            </w:pPr>
            <w:r w:rsidRPr="00763780">
              <w:t>IEC 61000</w:t>
            </w:r>
            <w:r w:rsidRPr="00763780">
              <w:noBreakHyphen/>
              <w:t>4</w:t>
            </w:r>
            <w:r w:rsidRPr="00763780">
              <w:noBreakHyphen/>
              <w:t>4 [19]</w:t>
            </w:r>
          </w:p>
        </w:tc>
      </w:tr>
      <w:tr w:rsidR="00F815D4" w:rsidRPr="00763780" w14:paraId="33D2D66B" w14:textId="77777777">
        <w:trPr>
          <w:cantSplit/>
          <w:jc w:val="center"/>
        </w:trPr>
        <w:tc>
          <w:tcPr>
            <w:tcW w:w="1275" w:type="dxa"/>
          </w:tcPr>
          <w:p w14:paraId="3897F949" w14:textId="77777777" w:rsidR="00F815D4" w:rsidRPr="00763780" w:rsidRDefault="00F815D4" w:rsidP="00B126C1">
            <w:pPr>
              <w:pStyle w:val="TAL"/>
              <w:rPr>
                <w:b/>
              </w:rPr>
            </w:pPr>
            <w:r w:rsidRPr="00763780">
              <w:rPr>
                <w:b/>
              </w:rPr>
              <w:t>RF common mode</w:t>
            </w:r>
          </w:p>
          <w:p w14:paraId="394342CE" w14:textId="77777777" w:rsidR="00F815D4" w:rsidRPr="00763780" w:rsidRDefault="00F815D4" w:rsidP="00B126C1">
            <w:pPr>
              <w:pStyle w:val="TAL"/>
              <w:rPr>
                <w:b/>
              </w:rPr>
            </w:pPr>
            <w:r w:rsidRPr="00763780">
              <w:rPr>
                <w:b/>
              </w:rPr>
              <w:t>0,15 MHz to 80 MHz</w:t>
            </w:r>
          </w:p>
        </w:tc>
        <w:tc>
          <w:tcPr>
            <w:tcW w:w="1203" w:type="dxa"/>
          </w:tcPr>
          <w:p w14:paraId="6466B825" w14:textId="77777777" w:rsidR="00F815D4" w:rsidRPr="00763780" w:rsidRDefault="00F815D4" w:rsidP="00B126C1">
            <w:pPr>
              <w:pStyle w:val="TAL"/>
            </w:pPr>
            <w:r w:rsidRPr="00763780">
              <w:t>Signal and control ports, DC and AC power input ports</w:t>
            </w:r>
          </w:p>
        </w:tc>
        <w:tc>
          <w:tcPr>
            <w:tcW w:w="1120" w:type="dxa"/>
          </w:tcPr>
          <w:p w14:paraId="53B33F14" w14:textId="77777777" w:rsidR="00F815D4" w:rsidRPr="00763780" w:rsidRDefault="00F815D4" w:rsidP="00B126C1">
            <w:pPr>
              <w:pStyle w:val="TAL"/>
              <w:rPr>
                <w:lang w:val="fr-FR"/>
              </w:rPr>
            </w:pPr>
            <w:r w:rsidRPr="00763780">
              <w:rPr>
                <w:lang w:val="fr-FR"/>
              </w:rPr>
              <w:t>applicable</w:t>
            </w:r>
          </w:p>
        </w:tc>
        <w:tc>
          <w:tcPr>
            <w:tcW w:w="1120" w:type="dxa"/>
          </w:tcPr>
          <w:p w14:paraId="1E87C1BA" w14:textId="77777777" w:rsidR="00F815D4" w:rsidRPr="00763780" w:rsidRDefault="00F815D4" w:rsidP="00B126C1">
            <w:pPr>
              <w:pStyle w:val="TAL"/>
              <w:rPr>
                <w:lang w:val="fr-FR"/>
              </w:rPr>
            </w:pPr>
            <w:r w:rsidRPr="00763780">
              <w:rPr>
                <w:lang w:val="fr-FR"/>
              </w:rPr>
              <w:t>applicable</w:t>
            </w:r>
          </w:p>
        </w:tc>
        <w:tc>
          <w:tcPr>
            <w:tcW w:w="1120" w:type="dxa"/>
          </w:tcPr>
          <w:p w14:paraId="591FBFC8" w14:textId="77777777" w:rsidR="00F815D4" w:rsidRPr="00763780" w:rsidRDefault="00F815D4" w:rsidP="00B126C1">
            <w:pPr>
              <w:pStyle w:val="TAL"/>
              <w:rPr>
                <w:lang w:val="fr-FR"/>
              </w:rPr>
            </w:pPr>
            <w:r w:rsidRPr="00763780">
              <w:rPr>
                <w:lang w:val="fr-FR"/>
              </w:rPr>
              <w:t>applicable</w:t>
            </w:r>
          </w:p>
        </w:tc>
        <w:tc>
          <w:tcPr>
            <w:tcW w:w="1280" w:type="dxa"/>
          </w:tcPr>
          <w:p w14:paraId="320D32E0" w14:textId="77777777" w:rsidR="00F815D4" w:rsidRPr="00763780" w:rsidRDefault="00F815D4" w:rsidP="00B126C1">
            <w:pPr>
              <w:pStyle w:val="TAL"/>
            </w:pPr>
            <w:r w:rsidRPr="00763780">
              <w:t>9.5</w:t>
            </w:r>
          </w:p>
        </w:tc>
        <w:tc>
          <w:tcPr>
            <w:tcW w:w="2039" w:type="dxa"/>
          </w:tcPr>
          <w:p w14:paraId="3F657F56" w14:textId="77777777" w:rsidR="00F815D4" w:rsidRPr="00763780" w:rsidRDefault="00F815D4" w:rsidP="00B126C1">
            <w:pPr>
              <w:pStyle w:val="TAL"/>
            </w:pPr>
            <w:r w:rsidRPr="00763780">
              <w:t>IEC 61000</w:t>
            </w:r>
            <w:r w:rsidRPr="00763780">
              <w:noBreakHyphen/>
              <w:t>4</w:t>
            </w:r>
            <w:r w:rsidRPr="00763780">
              <w:noBreakHyphen/>
              <w:t>6 [20]</w:t>
            </w:r>
          </w:p>
        </w:tc>
      </w:tr>
      <w:tr w:rsidR="00F815D4" w:rsidRPr="00763780" w14:paraId="1E0E2007" w14:textId="77777777">
        <w:trPr>
          <w:cantSplit/>
          <w:jc w:val="center"/>
        </w:trPr>
        <w:tc>
          <w:tcPr>
            <w:tcW w:w="1275" w:type="dxa"/>
          </w:tcPr>
          <w:p w14:paraId="3A7887FC" w14:textId="77777777" w:rsidR="00F815D4" w:rsidRPr="00763780" w:rsidRDefault="00F815D4" w:rsidP="00B126C1">
            <w:pPr>
              <w:pStyle w:val="TAL"/>
              <w:rPr>
                <w:b/>
              </w:rPr>
            </w:pPr>
            <w:r w:rsidRPr="00763780">
              <w:rPr>
                <w:b/>
              </w:rPr>
              <w:t>Transients and surges, vehicular environment</w:t>
            </w:r>
          </w:p>
        </w:tc>
        <w:tc>
          <w:tcPr>
            <w:tcW w:w="1203" w:type="dxa"/>
          </w:tcPr>
          <w:p w14:paraId="3D05A278" w14:textId="77777777" w:rsidR="00F815D4" w:rsidRPr="00763780" w:rsidRDefault="00F815D4" w:rsidP="00B126C1">
            <w:pPr>
              <w:pStyle w:val="TAL"/>
            </w:pPr>
            <w:r w:rsidRPr="00763780">
              <w:t>DC power input ports</w:t>
            </w:r>
          </w:p>
        </w:tc>
        <w:tc>
          <w:tcPr>
            <w:tcW w:w="1120" w:type="dxa"/>
          </w:tcPr>
          <w:p w14:paraId="1C3699DB" w14:textId="77777777" w:rsidR="00F815D4" w:rsidRPr="00763780" w:rsidRDefault="00F815D4" w:rsidP="00B126C1">
            <w:pPr>
              <w:pStyle w:val="TAL"/>
            </w:pPr>
            <w:r w:rsidRPr="00763780">
              <w:t>not applicable</w:t>
            </w:r>
          </w:p>
        </w:tc>
        <w:tc>
          <w:tcPr>
            <w:tcW w:w="1120" w:type="dxa"/>
          </w:tcPr>
          <w:p w14:paraId="75B92C3D" w14:textId="77777777" w:rsidR="00F815D4" w:rsidRPr="00763780" w:rsidRDefault="00F815D4" w:rsidP="00B126C1">
            <w:pPr>
              <w:pStyle w:val="TAL"/>
            </w:pPr>
            <w:r w:rsidRPr="00763780">
              <w:t>applicable</w:t>
            </w:r>
          </w:p>
        </w:tc>
        <w:tc>
          <w:tcPr>
            <w:tcW w:w="1120" w:type="dxa"/>
          </w:tcPr>
          <w:p w14:paraId="5BE31D84" w14:textId="77777777" w:rsidR="00F815D4" w:rsidRPr="00763780" w:rsidRDefault="00F815D4" w:rsidP="00B126C1">
            <w:pPr>
              <w:pStyle w:val="TAL"/>
            </w:pPr>
            <w:r w:rsidRPr="00763780">
              <w:t>not applicable</w:t>
            </w:r>
          </w:p>
        </w:tc>
        <w:tc>
          <w:tcPr>
            <w:tcW w:w="1280" w:type="dxa"/>
          </w:tcPr>
          <w:p w14:paraId="32F02673" w14:textId="77777777" w:rsidR="00F815D4" w:rsidRPr="00763780" w:rsidRDefault="00F815D4" w:rsidP="00B126C1">
            <w:pPr>
              <w:pStyle w:val="TAL"/>
            </w:pPr>
            <w:r w:rsidRPr="00763780">
              <w:t>9.6</w:t>
            </w:r>
          </w:p>
        </w:tc>
        <w:tc>
          <w:tcPr>
            <w:tcW w:w="2039" w:type="dxa"/>
          </w:tcPr>
          <w:p w14:paraId="41FFC6EB" w14:textId="77777777" w:rsidR="00F815D4" w:rsidRPr="00763780" w:rsidRDefault="00F815D4" w:rsidP="00B126C1">
            <w:pPr>
              <w:pStyle w:val="TAL"/>
            </w:pPr>
            <w:r w:rsidRPr="00763780">
              <w:t>ISO 7637 Part 1 [6]</w:t>
            </w:r>
          </w:p>
          <w:p w14:paraId="0C7F079B" w14:textId="77777777" w:rsidR="00F815D4" w:rsidRPr="00763780" w:rsidRDefault="00F815D4" w:rsidP="00B126C1">
            <w:pPr>
              <w:pStyle w:val="TAL"/>
            </w:pPr>
            <w:r w:rsidRPr="00763780">
              <w:t>And</w:t>
            </w:r>
          </w:p>
          <w:p w14:paraId="00537DCF" w14:textId="77777777" w:rsidR="00F815D4" w:rsidRPr="00763780" w:rsidRDefault="00F815D4" w:rsidP="00B126C1">
            <w:pPr>
              <w:pStyle w:val="TAL"/>
            </w:pPr>
            <w:r w:rsidRPr="00763780">
              <w:t>ISO 7637 Part 2 [7]</w:t>
            </w:r>
          </w:p>
        </w:tc>
      </w:tr>
      <w:tr w:rsidR="00F815D4" w:rsidRPr="00763780" w14:paraId="21114855" w14:textId="77777777">
        <w:trPr>
          <w:cantSplit/>
          <w:jc w:val="center"/>
        </w:trPr>
        <w:tc>
          <w:tcPr>
            <w:tcW w:w="1275" w:type="dxa"/>
          </w:tcPr>
          <w:p w14:paraId="1EEF7E5E" w14:textId="77777777" w:rsidR="00F815D4" w:rsidRPr="00763780" w:rsidRDefault="00F815D4" w:rsidP="00B126C1">
            <w:pPr>
              <w:pStyle w:val="TAL"/>
              <w:rPr>
                <w:b/>
              </w:rPr>
            </w:pPr>
            <w:r w:rsidRPr="00763780">
              <w:rPr>
                <w:b/>
              </w:rPr>
              <w:t>Voltage dips and interruptions</w:t>
            </w:r>
          </w:p>
        </w:tc>
        <w:tc>
          <w:tcPr>
            <w:tcW w:w="1203" w:type="dxa"/>
          </w:tcPr>
          <w:p w14:paraId="64CFAB7F" w14:textId="77777777" w:rsidR="00F815D4" w:rsidRPr="00763780" w:rsidRDefault="00F815D4" w:rsidP="00B126C1">
            <w:pPr>
              <w:pStyle w:val="TAL"/>
            </w:pPr>
            <w:r w:rsidRPr="00763780">
              <w:t>AC mains power input ports</w:t>
            </w:r>
          </w:p>
        </w:tc>
        <w:tc>
          <w:tcPr>
            <w:tcW w:w="1120" w:type="dxa"/>
          </w:tcPr>
          <w:p w14:paraId="0DF30EB1" w14:textId="77777777" w:rsidR="00F815D4" w:rsidRPr="00763780" w:rsidRDefault="00F815D4" w:rsidP="00B126C1">
            <w:pPr>
              <w:pStyle w:val="TAL"/>
            </w:pPr>
            <w:r w:rsidRPr="00763780">
              <w:t>applicable</w:t>
            </w:r>
          </w:p>
        </w:tc>
        <w:tc>
          <w:tcPr>
            <w:tcW w:w="1120" w:type="dxa"/>
          </w:tcPr>
          <w:p w14:paraId="408750D3" w14:textId="77777777" w:rsidR="00F815D4" w:rsidRPr="00763780" w:rsidRDefault="00F815D4" w:rsidP="00B126C1">
            <w:pPr>
              <w:pStyle w:val="TAL"/>
            </w:pPr>
            <w:r w:rsidRPr="00763780">
              <w:t>not applicable</w:t>
            </w:r>
          </w:p>
        </w:tc>
        <w:tc>
          <w:tcPr>
            <w:tcW w:w="1120" w:type="dxa"/>
          </w:tcPr>
          <w:p w14:paraId="22349528" w14:textId="77777777" w:rsidR="00F815D4" w:rsidRPr="00763780" w:rsidRDefault="00F815D4" w:rsidP="00B126C1">
            <w:pPr>
              <w:pStyle w:val="TAL"/>
            </w:pPr>
            <w:r w:rsidRPr="00763780">
              <w:t>not applicable</w:t>
            </w:r>
          </w:p>
        </w:tc>
        <w:tc>
          <w:tcPr>
            <w:tcW w:w="1280" w:type="dxa"/>
          </w:tcPr>
          <w:p w14:paraId="564AE597" w14:textId="77777777" w:rsidR="00F815D4" w:rsidRPr="00763780" w:rsidRDefault="00F815D4" w:rsidP="00B126C1">
            <w:pPr>
              <w:pStyle w:val="TAL"/>
            </w:pPr>
            <w:r w:rsidRPr="00763780">
              <w:t>9.7</w:t>
            </w:r>
          </w:p>
        </w:tc>
        <w:tc>
          <w:tcPr>
            <w:tcW w:w="2039" w:type="dxa"/>
          </w:tcPr>
          <w:p w14:paraId="1256A554" w14:textId="77777777" w:rsidR="00F815D4" w:rsidRPr="00763780" w:rsidRDefault="00F815D4" w:rsidP="00B126C1">
            <w:pPr>
              <w:pStyle w:val="TAL"/>
            </w:pPr>
            <w:r w:rsidRPr="00763780">
              <w:t>IEC 61000</w:t>
            </w:r>
            <w:r w:rsidRPr="00763780">
              <w:noBreakHyphen/>
              <w:t>4</w:t>
            </w:r>
            <w:r w:rsidRPr="00763780">
              <w:noBreakHyphen/>
              <w:t>11 [21]</w:t>
            </w:r>
          </w:p>
        </w:tc>
      </w:tr>
      <w:tr w:rsidR="00F815D4" w:rsidRPr="00763780" w14:paraId="788CF62D" w14:textId="77777777">
        <w:trPr>
          <w:cantSplit/>
          <w:jc w:val="center"/>
        </w:trPr>
        <w:tc>
          <w:tcPr>
            <w:tcW w:w="1275" w:type="dxa"/>
          </w:tcPr>
          <w:p w14:paraId="2F109CED" w14:textId="77777777" w:rsidR="00F815D4" w:rsidRPr="00763780" w:rsidRDefault="00F815D4" w:rsidP="00B126C1">
            <w:pPr>
              <w:pStyle w:val="TAL"/>
              <w:rPr>
                <w:b/>
              </w:rPr>
            </w:pPr>
            <w:r w:rsidRPr="00763780">
              <w:rPr>
                <w:b/>
              </w:rPr>
              <w:t>Surges, common and differential mode</w:t>
            </w:r>
          </w:p>
        </w:tc>
        <w:tc>
          <w:tcPr>
            <w:tcW w:w="1203" w:type="dxa"/>
          </w:tcPr>
          <w:p w14:paraId="2B6104D8" w14:textId="77777777" w:rsidR="00F815D4" w:rsidRPr="00763780" w:rsidRDefault="00F815D4" w:rsidP="00B126C1">
            <w:pPr>
              <w:pStyle w:val="TAL"/>
            </w:pPr>
            <w:r w:rsidRPr="00763780">
              <w:t>DC and AC power input ports</w:t>
            </w:r>
          </w:p>
        </w:tc>
        <w:tc>
          <w:tcPr>
            <w:tcW w:w="1120" w:type="dxa"/>
          </w:tcPr>
          <w:p w14:paraId="440396A7" w14:textId="77777777" w:rsidR="00F815D4" w:rsidRPr="00763780" w:rsidRDefault="00F815D4" w:rsidP="00B126C1">
            <w:pPr>
              <w:pStyle w:val="TAL"/>
            </w:pPr>
            <w:r w:rsidRPr="00763780">
              <w:t>applicable</w:t>
            </w:r>
          </w:p>
        </w:tc>
        <w:tc>
          <w:tcPr>
            <w:tcW w:w="1120" w:type="dxa"/>
          </w:tcPr>
          <w:p w14:paraId="58B769BF" w14:textId="77777777" w:rsidR="00F815D4" w:rsidRPr="00763780" w:rsidRDefault="00F815D4" w:rsidP="00B126C1">
            <w:pPr>
              <w:pStyle w:val="TAL"/>
            </w:pPr>
            <w:r w:rsidRPr="00763780">
              <w:t>not applicable</w:t>
            </w:r>
          </w:p>
        </w:tc>
        <w:tc>
          <w:tcPr>
            <w:tcW w:w="1120" w:type="dxa"/>
          </w:tcPr>
          <w:p w14:paraId="0F609F81" w14:textId="77777777" w:rsidR="00F815D4" w:rsidRPr="00763780" w:rsidRDefault="00F815D4" w:rsidP="00B126C1">
            <w:pPr>
              <w:pStyle w:val="TAL"/>
            </w:pPr>
            <w:r w:rsidRPr="00763780">
              <w:t>not applicable</w:t>
            </w:r>
          </w:p>
        </w:tc>
        <w:tc>
          <w:tcPr>
            <w:tcW w:w="1280" w:type="dxa"/>
          </w:tcPr>
          <w:p w14:paraId="08D3C68C" w14:textId="77777777" w:rsidR="00F815D4" w:rsidRPr="00763780" w:rsidRDefault="00F815D4" w:rsidP="00B126C1">
            <w:pPr>
              <w:pStyle w:val="TAL"/>
            </w:pPr>
            <w:r w:rsidRPr="00763780">
              <w:t>9.8</w:t>
            </w:r>
          </w:p>
        </w:tc>
        <w:tc>
          <w:tcPr>
            <w:tcW w:w="2039" w:type="dxa"/>
          </w:tcPr>
          <w:p w14:paraId="3F74A28E" w14:textId="77777777" w:rsidR="00F815D4" w:rsidRPr="00763780" w:rsidRDefault="00F815D4" w:rsidP="00B126C1">
            <w:pPr>
              <w:pStyle w:val="TAL"/>
            </w:pPr>
            <w:r w:rsidRPr="00763780">
              <w:t>IEC 61000</w:t>
            </w:r>
            <w:r w:rsidRPr="00763780">
              <w:noBreakHyphen/>
              <w:t>4</w:t>
            </w:r>
            <w:r w:rsidRPr="00763780">
              <w:noBreakHyphen/>
              <w:t>5 [22]</w:t>
            </w:r>
          </w:p>
        </w:tc>
      </w:tr>
    </w:tbl>
    <w:p w14:paraId="52CD1F52" w14:textId="77777777" w:rsidR="00F815D4" w:rsidRPr="00763780" w:rsidRDefault="00F815D4" w:rsidP="00F815D4"/>
    <w:p w14:paraId="22377A1D" w14:textId="77777777" w:rsidR="00250C81" w:rsidRPr="00763780" w:rsidRDefault="00250C81">
      <w:pPr>
        <w:pStyle w:val="Heading1"/>
      </w:pPr>
      <w:bookmarkStart w:id="46" w:name="_Toc345283752"/>
      <w:bookmarkEnd w:id="44"/>
      <w:r w:rsidRPr="00763780">
        <w:t>8</w:t>
      </w:r>
      <w:r w:rsidRPr="00763780">
        <w:tab/>
        <w:t>Methods of measurement and limits for EMC emissions</w:t>
      </w:r>
      <w:bookmarkEnd w:id="46"/>
    </w:p>
    <w:p w14:paraId="45545E89" w14:textId="77777777" w:rsidR="00F815D4" w:rsidRPr="00763780" w:rsidRDefault="00F815D4" w:rsidP="00F815D4">
      <w:pPr>
        <w:pStyle w:val="Heading2"/>
      </w:pPr>
      <w:bookmarkStart w:id="47" w:name="_Toc345283753"/>
      <w:r w:rsidRPr="00763780">
        <w:t>8.1</w:t>
      </w:r>
      <w:r w:rsidRPr="00763780">
        <w:tab/>
        <w:t>Test configurations</w:t>
      </w:r>
      <w:bookmarkEnd w:id="47"/>
    </w:p>
    <w:p w14:paraId="50BB89DB" w14:textId="77777777" w:rsidR="00F815D4" w:rsidRPr="00763780" w:rsidRDefault="00F815D4" w:rsidP="00F815D4">
      <w:r w:rsidRPr="00763780">
        <w:t>This subclause defines the configurations for emission tests as follows:</w:t>
      </w:r>
    </w:p>
    <w:p w14:paraId="45A47977" w14:textId="77777777" w:rsidR="00F815D4" w:rsidRPr="00763780" w:rsidRDefault="00F815D4" w:rsidP="00F815D4">
      <w:pPr>
        <w:ind w:left="568" w:hanging="284"/>
      </w:pPr>
      <w:r w:rsidRPr="00763780">
        <w:t>-</w:t>
      </w:r>
      <w:r w:rsidRPr="00763780">
        <w:tab/>
        <w:t>the equipment shall be tested under normal test conditions;</w:t>
      </w:r>
    </w:p>
    <w:p w14:paraId="51D49B14" w14:textId="77777777" w:rsidR="00F815D4" w:rsidRPr="00763780" w:rsidRDefault="00F815D4" w:rsidP="00F815D4">
      <w:pPr>
        <w:ind w:left="568" w:hanging="284"/>
      </w:pPr>
      <w:r w:rsidRPr="00763780">
        <w:t>-</w:t>
      </w:r>
      <w:r w:rsidRPr="00763780">
        <w:tab/>
        <w:t>the test configuration shall be as close to normal intended use as possible;</w:t>
      </w:r>
    </w:p>
    <w:p w14:paraId="644E27BA" w14:textId="77777777" w:rsidR="00F815D4" w:rsidRPr="00763780" w:rsidRDefault="00F815D4" w:rsidP="00F815D4">
      <w:pPr>
        <w:ind w:left="568" w:hanging="284"/>
      </w:pPr>
      <w:r w:rsidRPr="00763780">
        <w:t>-</w:t>
      </w:r>
      <w:r w:rsidRPr="00763780">
        <w:tab/>
        <w:t>if the equipment is part of a system, or can be connected to ancillary equipment, then it shall be acceptable to test the equipment while connected to the minimum configuration of ancillary equipment necessary to exercise the ports;</w:t>
      </w:r>
    </w:p>
    <w:p w14:paraId="25570621" w14:textId="77777777" w:rsidR="00F815D4" w:rsidRPr="00763780" w:rsidRDefault="00F815D4" w:rsidP="00F815D4">
      <w:pPr>
        <w:ind w:left="568" w:hanging="284"/>
      </w:pPr>
      <w:r w:rsidRPr="00763780">
        <w:t>-</w:t>
      </w:r>
      <w:r w:rsidRPr="00763780">
        <w:tab/>
        <w:t>if the equipment has a large number of ports, then a sufficient number shall be selected to simulate actual operation conditions and to ensure that all the different types of termination are tested;</w:t>
      </w:r>
    </w:p>
    <w:p w14:paraId="1692E79F" w14:textId="77777777" w:rsidR="00F815D4" w:rsidRPr="00763780" w:rsidRDefault="00F815D4" w:rsidP="00F815D4">
      <w:pPr>
        <w:ind w:left="568" w:hanging="284"/>
      </w:pPr>
      <w:r w:rsidRPr="00763780">
        <w:t>-</w:t>
      </w:r>
      <w:r w:rsidRPr="00763780">
        <w:tab/>
        <w:t>the test conditions, test configuration and mode of operation shall be recorded in the test report;</w:t>
      </w:r>
    </w:p>
    <w:p w14:paraId="1CCC8B1E" w14:textId="77777777" w:rsidR="00F815D4" w:rsidRPr="00763780" w:rsidRDefault="00F815D4" w:rsidP="00F815D4">
      <w:pPr>
        <w:ind w:left="568" w:hanging="284"/>
      </w:pPr>
      <w:r w:rsidRPr="00763780">
        <w:lastRenderedPageBreak/>
        <w:t>-</w:t>
      </w:r>
      <w:r w:rsidRPr="00763780">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6E01B4E5" w14:textId="77777777" w:rsidR="00F815D4" w:rsidRPr="00763780" w:rsidRDefault="00F815D4" w:rsidP="00F815D4">
      <w:pPr>
        <w:ind w:left="568" w:hanging="284"/>
      </w:pPr>
      <w:r w:rsidRPr="00763780">
        <w:t>-</w:t>
      </w:r>
      <w:r w:rsidRPr="00763780">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52859B78" w14:textId="77777777" w:rsidR="00F815D4" w:rsidRPr="00763780" w:rsidRDefault="00F815D4" w:rsidP="00F815D4">
      <w:pPr>
        <w:ind w:left="567" w:hanging="283"/>
      </w:pPr>
      <w:r w:rsidRPr="00763780">
        <w:t>-</w:t>
      </w:r>
      <w:r w:rsidRPr="00763780">
        <w:tab/>
        <w:t xml:space="preserve">emission tests shall be performed in two modes of operation: </w:t>
      </w:r>
    </w:p>
    <w:p w14:paraId="6AAA222F" w14:textId="77777777" w:rsidR="00F815D4" w:rsidRPr="00763780" w:rsidRDefault="00F815D4" w:rsidP="00F815D4">
      <w:pPr>
        <w:ind w:left="851" w:hanging="284"/>
      </w:pPr>
      <w:r w:rsidRPr="00763780">
        <w:t>-</w:t>
      </w:r>
      <w:r w:rsidRPr="00763780">
        <w:tab/>
        <w:t>with a communication link established (traffic mode); and</w:t>
      </w:r>
    </w:p>
    <w:p w14:paraId="1BEE4BE1" w14:textId="77777777" w:rsidR="00F815D4" w:rsidRPr="00763780" w:rsidRDefault="00F815D4" w:rsidP="00F815D4">
      <w:pPr>
        <w:ind w:left="851" w:hanging="284"/>
      </w:pPr>
      <w:r w:rsidRPr="00763780">
        <w:t>-</w:t>
      </w:r>
      <w:r w:rsidRPr="00763780">
        <w:tab/>
        <w:t>in the idle mode.</w:t>
      </w:r>
    </w:p>
    <w:p w14:paraId="1FE1B24F" w14:textId="77777777" w:rsidR="00F815D4" w:rsidRPr="00763780" w:rsidRDefault="00F815D4" w:rsidP="00F815D4">
      <w:pPr>
        <w:pStyle w:val="Heading2"/>
      </w:pPr>
      <w:bookmarkStart w:id="48" w:name="_Toc345283754"/>
      <w:r w:rsidRPr="00763780">
        <w:t>8.2</w:t>
      </w:r>
      <w:r w:rsidRPr="00763780">
        <w:tab/>
        <w:t>Radiated Emission</w:t>
      </w:r>
      <w:bookmarkEnd w:id="48"/>
    </w:p>
    <w:p w14:paraId="308243B0" w14:textId="77777777" w:rsidR="00F815D4" w:rsidRPr="00763780" w:rsidRDefault="00F815D4" w:rsidP="00F815D4">
      <w:pPr>
        <w:ind w:right="14"/>
      </w:pPr>
      <w:r w:rsidRPr="00763780">
        <w:t xml:space="preserve">This test is applicable to radio communications equipment and ancillary equipment. </w:t>
      </w:r>
    </w:p>
    <w:p w14:paraId="106B7941" w14:textId="77777777" w:rsidR="00F815D4" w:rsidRPr="00763780" w:rsidRDefault="00F815D4" w:rsidP="00F815D4">
      <w:pPr>
        <w:ind w:right="14"/>
      </w:pPr>
      <w:r w:rsidRPr="00763780">
        <w:t>This test shall be performed on the radio equipment and/or a representative configuration of the ancillary equipment.</w:t>
      </w:r>
    </w:p>
    <w:p w14:paraId="06175C94" w14:textId="77777777" w:rsidR="00F815D4" w:rsidRPr="00763780" w:rsidRDefault="00F815D4" w:rsidP="00F815D4">
      <w:pPr>
        <w:pStyle w:val="Heading3"/>
      </w:pPr>
      <w:bookmarkStart w:id="49" w:name="_Toc345283755"/>
      <w:r w:rsidRPr="00763780">
        <w:t>8.2.1</w:t>
      </w:r>
      <w:r w:rsidRPr="00763780">
        <w:tab/>
        <w:t>Definition</w:t>
      </w:r>
      <w:bookmarkEnd w:id="49"/>
    </w:p>
    <w:p w14:paraId="49474274" w14:textId="77777777" w:rsidR="00F815D4" w:rsidRPr="00763780" w:rsidRDefault="00F815D4" w:rsidP="00F815D4">
      <w:pPr>
        <w:ind w:right="14"/>
      </w:pPr>
      <w:r w:rsidRPr="00763780">
        <w:t>This test assesses the ability of radio equipment and ancillary equipment to limit unwanted emissions from the enclosure port.</w:t>
      </w:r>
    </w:p>
    <w:p w14:paraId="4DCD27D1" w14:textId="77777777" w:rsidR="00F815D4" w:rsidRPr="00763780" w:rsidRDefault="00F815D4" w:rsidP="00F815D4">
      <w:pPr>
        <w:pStyle w:val="Heading3"/>
      </w:pPr>
      <w:bookmarkStart w:id="50" w:name="_Toc345283756"/>
      <w:r w:rsidRPr="00763780">
        <w:t>8.2.2</w:t>
      </w:r>
      <w:r w:rsidRPr="00763780">
        <w:tab/>
        <w:t>Test method</w:t>
      </w:r>
      <w:bookmarkEnd w:id="50"/>
    </w:p>
    <w:p w14:paraId="527D684C" w14:textId="77777777" w:rsidR="00F815D4" w:rsidRPr="00763780" w:rsidRDefault="00F815D4" w:rsidP="00F815D4">
      <w:pPr>
        <w:tabs>
          <w:tab w:val="left" w:pos="-284"/>
          <w:tab w:val="left" w:pos="0"/>
        </w:tabs>
      </w:pPr>
      <w:r w:rsidRPr="00763780">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3017109D" w14:textId="77777777" w:rsidR="00F815D4" w:rsidRPr="00763780" w:rsidRDefault="00F815D4" w:rsidP="00F815D4">
      <w:pPr>
        <w:tabs>
          <w:tab w:val="left" w:pos="0"/>
        </w:tabs>
      </w:pPr>
      <w:r w:rsidRPr="00763780">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7FE52B2D" w14:textId="77777777" w:rsidR="00F815D4" w:rsidRPr="00763780" w:rsidRDefault="00F815D4" w:rsidP="00F815D4">
      <w:pPr>
        <w:keepLines/>
        <w:ind w:left="1135" w:hanging="851"/>
      </w:pPr>
      <w:r w:rsidRPr="00763780">
        <w:t>NOTE:</w:t>
      </w:r>
      <w:r w:rsidRPr="00763780">
        <w:tab/>
        <w:t xml:space="preserve">Effective radiated power e.r.p. refers to the radiation of a half wave tuned dipole instead of an isotropic antenna. There is a constant difference of 2.15 dB between e.i.r.p. and e.r.p. </w:t>
      </w:r>
    </w:p>
    <w:p w14:paraId="15B65CE1" w14:textId="77777777" w:rsidR="00F815D4" w:rsidRPr="00763780" w:rsidRDefault="00F815D4" w:rsidP="00F815D4">
      <w:pPr>
        <w:keepLines/>
        <w:ind w:left="1135" w:hanging="851"/>
      </w:pPr>
      <w:r w:rsidRPr="00763780">
        <w:tab/>
      </w:r>
      <w:r w:rsidRPr="00763780">
        <w:tab/>
        <w:t xml:space="preserve">e.r.p. (dBm) </w:t>
      </w:r>
      <w:r w:rsidRPr="00763780">
        <w:rPr>
          <w:rFonts w:ascii="Symbol" w:hAnsi="Symbol"/>
        </w:rPr>
        <w:t></w:t>
      </w:r>
      <w:r w:rsidRPr="00763780">
        <w:t xml:space="preserve"> e.i.r.p. (dBm) </w:t>
      </w:r>
      <w:r w:rsidRPr="00763780">
        <w:rPr>
          <w:rFonts w:ascii="Symbol" w:hAnsi="Symbol"/>
        </w:rPr>
        <w:t></w:t>
      </w:r>
      <w:r w:rsidRPr="00763780">
        <w:t xml:space="preserve"> 2.15</w:t>
      </w:r>
      <w:r w:rsidRPr="00763780">
        <w:tab/>
      </w:r>
      <w:r w:rsidRPr="00763780">
        <w:tab/>
        <w:t>Ref. ITU-R SM. 329 ANNEX 1 [9]</w:t>
      </w:r>
    </w:p>
    <w:p w14:paraId="1015DD36" w14:textId="77777777" w:rsidR="00F815D4" w:rsidRPr="00763780" w:rsidRDefault="00F815D4" w:rsidP="00F815D4">
      <w:pPr>
        <w:ind w:right="14"/>
      </w:pPr>
      <w:r w:rsidRPr="00763780">
        <w:t>Measurements are made with a tuned dipole antenna or a reference antenna with a known gain referenced to an isotropic antenna. Unless otherwise stated, all measurements are done as mean power (RMS).</w:t>
      </w:r>
    </w:p>
    <w:p w14:paraId="31D4204F" w14:textId="77777777" w:rsidR="00F815D4" w:rsidRPr="00763780" w:rsidRDefault="00F815D4" w:rsidP="00F815D4">
      <w:pPr>
        <w:ind w:right="14"/>
      </w:pPr>
      <w:r w:rsidRPr="00763780">
        <w:t>If a different test site or method is used, this shall be stated in the test report. The results shall be converted to the reference method values and the validity of the conversion shall be demonstrated.</w:t>
      </w:r>
    </w:p>
    <w:p w14:paraId="31E83950" w14:textId="77777777" w:rsidR="00F815D4" w:rsidRPr="00763780" w:rsidRDefault="00F815D4" w:rsidP="00F815D4">
      <w:pPr>
        <w:pStyle w:val="Heading3"/>
      </w:pPr>
      <w:bookmarkStart w:id="51" w:name="_Toc345283757"/>
      <w:r w:rsidRPr="00763780">
        <w:t>8.2.3</w:t>
      </w:r>
      <w:r w:rsidRPr="00763780">
        <w:tab/>
        <w:t>Limits</w:t>
      </w:r>
      <w:bookmarkEnd w:id="51"/>
    </w:p>
    <w:p w14:paraId="34EB77E6" w14:textId="77777777" w:rsidR="00F815D4" w:rsidRPr="00763780" w:rsidRDefault="00F815D4" w:rsidP="00F815D4">
      <w:r w:rsidRPr="00763780">
        <w:t>The references for these requirements are ITU-R SM 329 [9], SM.1539 [23] and TS 36.101 subclauses 6.6.3.1 and 7.9.1 [11].</w:t>
      </w:r>
    </w:p>
    <w:p w14:paraId="4863711F" w14:textId="77777777" w:rsidR="00F815D4" w:rsidRPr="00763780" w:rsidRDefault="00F815D4" w:rsidP="00F815D4">
      <w:r w:rsidRPr="00763780">
        <w:t>The frequency boundary and reference bandwidths for the detailed transitions of the limits between the requirements for out of band emissions and spurious emissions are based on ITU-R SM 329 [9].</w:t>
      </w:r>
    </w:p>
    <w:p w14:paraId="29F77F71" w14:textId="77777777" w:rsidR="00F815D4" w:rsidRPr="00763780" w:rsidRDefault="00F815D4" w:rsidP="00F815D4">
      <w:r w:rsidRPr="00763780">
        <w:t>These requirements are only applicable for frequencies in the spurious domain.</w:t>
      </w:r>
    </w:p>
    <w:p w14:paraId="16E0C8FA" w14:textId="77777777" w:rsidR="00F815D4" w:rsidRPr="00763780" w:rsidRDefault="00F815D4" w:rsidP="00B126C1">
      <w:pPr>
        <w:pStyle w:val="TH"/>
      </w:pPr>
      <w:r w:rsidRPr="00763780">
        <w:lastRenderedPageBreak/>
        <w:t>Table 3: Radiated spurious emissions requirements</w:t>
      </w:r>
    </w:p>
    <w:tbl>
      <w:tblPr>
        <w:tblW w:w="0" w:type="auto"/>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980"/>
        <w:gridCol w:w="3331"/>
        <w:gridCol w:w="3331"/>
      </w:tblGrid>
      <w:tr w:rsidR="00F815D4" w:rsidRPr="00763780" w14:paraId="59218988" w14:textId="77777777">
        <w:trPr>
          <w:trHeight w:val="255"/>
        </w:trPr>
        <w:tc>
          <w:tcPr>
            <w:tcW w:w="2980" w:type="dxa"/>
          </w:tcPr>
          <w:p w14:paraId="488AD7C4" w14:textId="77777777" w:rsidR="00F815D4" w:rsidRPr="00763780" w:rsidRDefault="00F815D4" w:rsidP="00B126C1">
            <w:pPr>
              <w:pStyle w:val="TAL"/>
              <w:jc w:val="center"/>
              <w:rPr>
                <w:b/>
              </w:rPr>
            </w:pPr>
            <w:r w:rsidRPr="00763780">
              <w:rPr>
                <w:b/>
              </w:rPr>
              <w:t>Frequency</w:t>
            </w:r>
          </w:p>
        </w:tc>
        <w:tc>
          <w:tcPr>
            <w:tcW w:w="3331" w:type="dxa"/>
          </w:tcPr>
          <w:p w14:paraId="118455D8" w14:textId="77777777" w:rsidR="00F815D4" w:rsidRPr="00763780" w:rsidRDefault="00F815D4" w:rsidP="00B126C1">
            <w:pPr>
              <w:pStyle w:val="TAL"/>
              <w:jc w:val="center"/>
              <w:rPr>
                <w:b/>
              </w:rPr>
            </w:pPr>
            <w:r w:rsidRPr="00763780">
              <w:rPr>
                <w:b/>
              </w:rPr>
              <w:t>Minimum requirement (e.r.p.)/ Reference Bandwidth</w:t>
            </w:r>
          </w:p>
          <w:p w14:paraId="1CDDF891" w14:textId="77777777" w:rsidR="00F815D4" w:rsidRPr="00763780" w:rsidRDefault="00F815D4" w:rsidP="00B126C1">
            <w:pPr>
              <w:pStyle w:val="TAL"/>
              <w:jc w:val="center"/>
              <w:rPr>
                <w:b/>
              </w:rPr>
            </w:pPr>
            <w:r w:rsidRPr="00763780">
              <w:rPr>
                <w:b/>
              </w:rPr>
              <w:t>Idle mode</w:t>
            </w:r>
          </w:p>
        </w:tc>
        <w:tc>
          <w:tcPr>
            <w:tcW w:w="3331" w:type="dxa"/>
          </w:tcPr>
          <w:p w14:paraId="0A9595E4" w14:textId="77777777" w:rsidR="00F815D4" w:rsidRPr="00763780" w:rsidRDefault="00F815D4" w:rsidP="00B126C1">
            <w:pPr>
              <w:pStyle w:val="TAL"/>
              <w:jc w:val="center"/>
              <w:rPr>
                <w:b/>
              </w:rPr>
            </w:pPr>
            <w:r w:rsidRPr="00763780">
              <w:rPr>
                <w:b/>
              </w:rPr>
              <w:t>Minimum requirement (e.r.p.) / Reference Bandwidth</w:t>
            </w:r>
          </w:p>
          <w:p w14:paraId="27A3FCAF" w14:textId="77777777" w:rsidR="00F815D4" w:rsidRPr="00763780" w:rsidRDefault="00F815D4" w:rsidP="00B126C1">
            <w:pPr>
              <w:pStyle w:val="TAL"/>
              <w:jc w:val="center"/>
              <w:rPr>
                <w:b/>
                <w:lang w:val="fr-FR"/>
              </w:rPr>
            </w:pPr>
            <w:r w:rsidRPr="00763780">
              <w:rPr>
                <w:b/>
                <w:lang w:val="en-US"/>
              </w:rPr>
              <w:t>Traf</w:t>
            </w:r>
            <w:r w:rsidRPr="00763780">
              <w:rPr>
                <w:b/>
                <w:lang w:val="fr-FR"/>
              </w:rPr>
              <w:t>fic mode</w:t>
            </w:r>
          </w:p>
        </w:tc>
      </w:tr>
      <w:tr w:rsidR="00F815D4" w:rsidRPr="00763780" w14:paraId="6EB8525C" w14:textId="77777777">
        <w:trPr>
          <w:trHeight w:val="255"/>
        </w:trPr>
        <w:tc>
          <w:tcPr>
            <w:tcW w:w="2980" w:type="dxa"/>
          </w:tcPr>
          <w:p w14:paraId="76A61CF1" w14:textId="77777777" w:rsidR="00F815D4" w:rsidRPr="00763780" w:rsidRDefault="00F815D4" w:rsidP="00B126C1">
            <w:pPr>
              <w:pStyle w:val="TAL"/>
              <w:rPr>
                <w:lang w:val="fr-FR"/>
              </w:rPr>
            </w:pPr>
            <w:r w:rsidRPr="00763780">
              <w:rPr>
                <w:lang w:val="fr-FR"/>
              </w:rPr>
              <w:t xml:space="preserve">30 MHz </w:t>
            </w:r>
            <w:r w:rsidRPr="00763780">
              <w:sym w:font="Symbol" w:char="F0A3"/>
            </w:r>
            <w:r w:rsidRPr="00763780">
              <w:rPr>
                <w:lang w:val="fr-FR"/>
              </w:rPr>
              <w:t xml:space="preserve"> f &lt; 1000 MHz</w:t>
            </w:r>
          </w:p>
        </w:tc>
        <w:tc>
          <w:tcPr>
            <w:tcW w:w="3331" w:type="dxa"/>
          </w:tcPr>
          <w:p w14:paraId="5DB13106" w14:textId="77777777" w:rsidR="00F815D4" w:rsidRPr="00763780" w:rsidRDefault="00F815D4" w:rsidP="00B126C1">
            <w:pPr>
              <w:pStyle w:val="TAL"/>
            </w:pPr>
            <w:r w:rsidRPr="00763780">
              <w:t>-57dBm / 100 kHz</w:t>
            </w:r>
          </w:p>
        </w:tc>
        <w:tc>
          <w:tcPr>
            <w:tcW w:w="3331" w:type="dxa"/>
          </w:tcPr>
          <w:p w14:paraId="71B2AD89" w14:textId="77777777" w:rsidR="00F815D4" w:rsidRPr="00763780" w:rsidRDefault="00F815D4" w:rsidP="00B126C1">
            <w:pPr>
              <w:pStyle w:val="TAL"/>
            </w:pPr>
            <w:r w:rsidRPr="00763780">
              <w:t>-36 dBm / 100 kHz</w:t>
            </w:r>
          </w:p>
        </w:tc>
      </w:tr>
      <w:tr w:rsidR="00F815D4" w:rsidRPr="00763780" w14:paraId="094205EC" w14:textId="77777777">
        <w:trPr>
          <w:trHeight w:val="255"/>
        </w:trPr>
        <w:tc>
          <w:tcPr>
            <w:tcW w:w="2980" w:type="dxa"/>
          </w:tcPr>
          <w:p w14:paraId="303C7B59" w14:textId="77777777" w:rsidR="00F815D4" w:rsidRPr="00763780" w:rsidRDefault="00F815D4" w:rsidP="00B126C1">
            <w:pPr>
              <w:pStyle w:val="TAL"/>
            </w:pPr>
            <w:r w:rsidRPr="00763780">
              <w:t xml:space="preserve">1 GHz </w:t>
            </w:r>
            <w:r w:rsidRPr="00763780">
              <w:sym w:font="Symbol" w:char="F0A3"/>
            </w:r>
            <w:r w:rsidRPr="00763780">
              <w:t xml:space="preserve"> f &lt; 12.75 GHz</w:t>
            </w:r>
          </w:p>
        </w:tc>
        <w:tc>
          <w:tcPr>
            <w:tcW w:w="3331" w:type="dxa"/>
          </w:tcPr>
          <w:p w14:paraId="1B54DCC7" w14:textId="77777777" w:rsidR="00F815D4" w:rsidRPr="00763780" w:rsidRDefault="00F815D4" w:rsidP="00B126C1">
            <w:pPr>
              <w:pStyle w:val="TAL"/>
            </w:pPr>
            <w:r w:rsidRPr="00763780">
              <w:t xml:space="preserve">-47dBm / 1MHz </w:t>
            </w:r>
          </w:p>
        </w:tc>
        <w:tc>
          <w:tcPr>
            <w:tcW w:w="3331" w:type="dxa"/>
          </w:tcPr>
          <w:p w14:paraId="21A670CC" w14:textId="77777777" w:rsidR="00F815D4" w:rsidRPr="00763780" w:rsidRDefault="00F815D4" w:rsidP="00B126C1">
            <w:pPr>
              <w:pStyle w:val="TAL"/>
            </w:pPr>
            <w:r w:rsidRPr="00763780">
              <w:t>-30 dBm / 1 MHz</w:t>
            </w:r>
          </w:p>
        </w:tc>
      </w:tr>
      <w:tr w:rsidR="00F815D4" w:rsidRPr="00763780" w14:paraId="6BB48E99" w14:textId="77777777">
        <w:trPr>
          <w:trHeight w:val="255"/>
        </w:trPr>
        <w:tc>
          <w:tcPr>
            <w:tcW w:w="2980" w:type="dxa"/>
          </w:tcPr>
          <w:p w14:paraId="44E9F0F9" w14:textId="77777777" w:rsidR="00F815D4" w:rsidRPr="00763780" w:rsidRDefault="00F815D4" w:rsidP="00B126C1">
            <w:pPr>
              <w:pStyle w:val="TAL"/>
            </w:pPr>
            <w:r w:rsidRPr="00763780">
              <w:t xml:space="preserve">fc - </w:t>
            </w:r>
            <w:r w:rsidRPr="00763780">
              <w:rPr>
                <w:rFonts w:cs="v4.2.0"/>
              </w:rPr>
              <w:t xml:space="preserve">2.5 x </w:t>
            </w:r>
            <w:r w:rsidRPr="00763780">
              <w:t>BW</w:t>
            </w:r>
            <w:r w:rsidRPr="00763780">
              <w:rPr>
                <w:vertAlign w:val="subscript"/>
              </w:rPr>
              <w:t>Channel</w:t>
            </w:r>
            <w:r w:rsidRPr="00763780">
              <w:t xml:space="preserve"> MHz &lt; f &lt; fc + </w:t>
            </w:r>
            <w:r w:rsidRPr="00763780">
              <w:rPr>
                <w:rFonts w:cs="v4.2.0"/>
              </w:rPr>
              <w:t xml:space="preserve">2.5 x </w:t>
            </w:r>
            <w:r w:rsidRPr="00763780">
              <w:t>BW</w:t>
            </w:r>
            <w:r w:rsidRPr="00763780">
              <w:rPr>
                <w:vertAlign w:val="subscript"/>
              </w:rPr>
              <w:t>Channel</w:t>
            </w:r>
            <w:r w:rsidRPr="00763780">
              <w:rPr>
                <w:rFonts w:cs="v4.2.0"/>
              </w:rPr>
              <w:t xml:space="preserve"> </w:t>
            </w:r>
            <w:r w:rsidRPr="00763780">
              <w:t>MHz</w:t>
            </w:r>
          </w:p>
        </w:tc>
        <w:tc>
          <w:tcPr>
            <w:tcW w:w="3331" w:type="dxa"/>
          </w:tcPr>
          <w:p w14:paraId="5DCE49CF" w14:textId="77777777" w:rsidR="00F815D4" w:rsidRPr="00763780" w:rsidRDefault="00F815D4" w:rsidP="00B126C1">
            <w:pPr>
              <w:pStyle w:val="TAL"/>
            </w:pPr>
            <w:r w:rsidRPr="00763780">
              <w:t>Not defined</w:t>
            </w:r>
          </w:p>
        </w:tc>
        <w:tc>
          <w:tcPr>
            <w:tcW w:w="3331" w:type="dxa"/>
          </w:tcPr>
          <w:p w14:paraId="4DF283BB" w14:textId="77777777" w:rsidR="00F815D4" w:rsidRPr="00763780" w:rsidRDefault="00F815D4" w:rsidP="00B126C1">
            <w:pPr>
              <w:pStyle w:val="TAL"/>
            </w:pPr>
            <w:r w:rsidRPr="00763780">
              <w:t>Not defined</w:t>
            </w:r>
          </w:p>
        </w:tc>
      </w:tr>
    </w:tbl>
    <w:p w14:paraId="08CF727B" w14:textId="77777777" w:rsidR="00F815D4" w:rsidRPr="00763780" w:rsidRDefault="00F815D4" w:rsidP="00F815D4"/>
    <w:p w14:paraId="19678591" w14:textId="77777777" w:rsidR="00F815D4" w:rsidRPr="00763780" w:rsidRDefault="00F815D4" w:rsidP="00F815D4">
      <w:pPr>
        <w:keepLines/>
        <w:ind w:left="1135" w:hanging="851"/>
      </w:pPr>
      <w:r w:rsidRPr="00763780">
        <w:t>NOTE:</w:t>
      </w:r>
      <w:r w:rsidRPr="00763780">
        <w:tab/>
        <w:t xml:space="preserve">fc is the centre frequency of the TCH. The frequency range fc </w:t>
      </w:r>
      <w:r w:rsidRPr="00763780">
        <w:sym w:font="Symbol" w:char="F0B1"/>
      </w:r>
      <w:r w:rsidRPr="00763780">
        <w:t xml:space="preserve"> </w:t>
      </w:r>
      <w:r w:rsidRPr="00763780">
        <w:rPr>
          <w:rFonts w:cs="v4.2.0"/>
        </w:rPr>
        <w:t xml:space="preserve">2.5 x </w:t>
      </w:r>
      <w:r w:rsidRPr="00763780">
        <w:t>BW</w:t>
      </w:r>
      <w:r w:rsidRPr="00763780">
        <w:rPr>
          <w:vertAlign w:val="subscript"/>
        </w:rPr>
        <w:t>Channel</w:t>
      </w:r>
      <w:r w:rsidRPr="00763780">
        <w:rPr>
          <w:rFonts w:cs="v4.2.0"/>
        </w:rPr>
        <w:t xml:space="preserve"> </w:t>
      </w:r>
      <w:r w:rsidRPr="00763780">
        <w:t>MHz are covered by the "Out of Band" emission requirements of TS 36.521[3].</w:t>
      </w:r>
    </w:p>
    <w:p w14:paraId="337BDDF3" w14:textId="77777777" w:rsidR="00F815D4" w:rsidRPr="00763780" w:rsidRDefault="00F815D4" w:rsidP="00F815D4">
      <w:pPr>
        <w:keepLines/>
        <w:ind w:left="1135" w:hanging="851"/>
      </w:pPr>
      <w:r w:rsidRPr="00763780">
        <w:tab/>
        <w:t>BW</w:t>
      </w:r>
      <w:r w:rsidRPr="00763780">
        <w:rPr>
          <w:vertAlign w:val="subscript"/>
        </w:rPr>
        <w:t>Channel</w:t>
      </w:r>
      <w:r w:rsidRPr="00763780">
        <w:rPr>
          <w:rFonts w:cs="v4.2.0"/>
        </w:rPr>
        <w:t>: Channel bandwidth as defined in TS 36.101 [11].</w:t>
      </w:r>
    </w:p>
    <w:p w14:paraId="31FE77B0" w14:textId="77777777" w:rsidR="00F815D4" w:rsidRPr="00763780" w:rsidRDefault="00F815D4" w:rsidP="00F815D4">
      <w:pPr>
        <w:pStyle w:val="Heading3"/>
      </w:pPr>
      <w:bookmarkStart w:id="52" w:name="_Toc345283758"/>
      <w:r w:rsidRPr="00763780">
        <w:t>8.2.4</w:t>
      </w:r>
      <w:r w:rsidRPr="00763780">
        <w:tab/>
        <w:t>Interpretation of the measurement results</w:t>
      </w:r>
      <w:bookmarkEnd w:id="52"/>
    </w:p>
    <w:p w14:paraId="0A426E90" w14:textId="77777777" w:rsidR="00F815D4" w:rsidRPr="00763780" w:rsidRDefault="00F815D4" w:rsidP="00F815D4">
      <w:pPr>
        <w:keepNext/>
        <w:keepLines/>
      </w:pPr>
      <w:r w:rsidRPr="00763780">
        <w:t>The interpretation of the results recorded in a test report for the radiated emission measurements described in the present document shall be as follows:</w:t>
      </w:r>
    </w:p>
    <w:p w14:paraId="319832B3" w14:textId="77777777" w:rsidR="00F815D4" w:rsidRPr="00763780" w:rsidRDefault="00F815D4" w:rsidP="00F815D4">
      <w:pPr>
        <w:keepNext/>
        <w:keepLines/>
        <w:ind w:left="568" w:hanging="284"/>
      </w:pPr>
      <w:r w:rsidRPr="00763780">
        <w:t>-</w:t>
      </w:r>
      <w:r w:rsidRPr="00763780">
        <w:tab/>
        <w:t>the measured value related to the corresponding limit will be used to decide whether an equipment meets the requirements of the present document;</w:t>
      </w:r>
    </w:p>
    <w:p w14:paraId="36DDD332" w14:textId="77777777" w:rsidR="00F815D4" w:rsidRPr="00763780" w:rsidRDefault="00F815D4" w:rsidP="00F815D4">
      <w:pPr>
        <w:keepNext/>
        <w:keepLines/>
        <w:ind w:left="568" w:hanging="284"/>
      </w:pPr>
      <w:r w:rsidRPr="00763780">
        <w:t>-</w:t>
      </w:r>
      <w:r w:rsidRPr="00763780">
        <w:tab/>
        <w:t>the value of the measurement uncertainty for the measurement of each parameter shall be included in the test report;</w:t>
      </w:r>
    </w:p>
    <w:p w14:paraId="76FBFAA7" w14:textId="77777777" w:rsidR="00F815D4" w:rsidRPr="00763780" w:rsidRDefault="00F815D4" w:rsidP="00F815D4">
      <w:pPr>
        <w:keepNext/>
        <w:keepLines/>
        <w:ind w:left="568" w:hanging="284"/>
      </w:pPr>
      <w:r w:rsidRPr="00763780">
        <w:t>-</w:t>
      </w:r>
      <w:r w:rsidRPr="00763780">
        <w:tab/>
        <w:t xml:space="preserve">the recorded value of the measurement uncertainty shall be, for each measurement, equal to or lower than the figure in table </w:t>
      </w:r>
      <w:r w:rsidR="00AB6E67" w:rsidRPr="00763780">
        <w:t>4</w:t>
      </w:r>
      <w:r w:rsidRPr="00763780">
        <w:t>.</w:t>
      </w:r>
    </w:p>
    <w:p w14:paraId="3BCBE289" w14:textId="77777777" w:rsidR="00F815D4" w:rsidRPr="00763780" w:rsidRDefault="00F815D4" w:rsidP="00F815D4">
      <w:r w:rsidRPr="00763780">
        <w:t xml:space="preserve">Table </w:t>
      </w:r>
      <w:r w:rsidR="00AB6E67" w:rsidRPr="00763780">
        <w:t>4</w:t>
      </w:r>
      <w:r w:rsidRPr="00763780">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17BE8401" w14:textId="77777777" w:rsidR="00F815D4" w:rsidRPr="00763780" w:rsidRDefault="00F815D4" w:rsidP="00F815D4">
      <w:r w:rsidRPr="00763780">
        <w:t xml:space="preserve">A confidence level of 95% is the measurement uncertainty tolerance interval for a specific measurement that contains 95% of the performance of a population of test equipment. </w:t>
      </w:r>
    </w:p>
    <w:p w14:paraId="02DAD2DD" w14:textId="77777777" w:rsidR="00F815D4" w:rsidRPr="00763780" w:rsidRDefault="00F815D4" w:rsidP="00B126C1">
      <w:pPr>
        <w:pStyle w:val="TH"/>
      </w:pPr>
      <w:r w:rsidRPr="00763780">
        <w:t xml:space="preserve">Table </w:t>
      </w:r>
      <w:r w:rsidR="004B0AD1" w:rsidRPr="00763780">
        <w:t>4</w:t>
      </w:r>
      <w:r w:rsidRPr="00763780">
        <w:t xml:space="preserve">: Maximum measurement uncertainty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F815D4" w:rsidRPr="00763780" w14:paraId="6E714D63" w14:textId="77777777">
        <w:trPr>
          <w:jc w:val="center"/>
        </w:trPr>
        <w:tc>
          <w:tcPr>
            <w:tcW w:w="5386" w:type="dxa"/>
          </w:tcPr>
          <w:p w14:paraId="1FD81A1D" w14:textId="77777777" w:rsidR="00F815D4" w:rsidRPr="00763780" w:rsidRDefault="00F815D4" w:rsidP="00B126C1">
            <w:pPr>
              <w:pStyle w:val="TAL"/>
              <w:jc w:val="center"/>
              <w:rPr>
                <w:b/>
              </w:rPr>
            </w:pPr>
            <w:r w:rsidRPr="00763780">
              <w:rPr>
                <w:b/>
              </w:rPr>
              <w:t>Parameter</w:t>
            </w:r>
          </w:p>
        </w:tc>
        <w:tc>
          <w:tcPr>
            <w:tcW w:w="1790" w:type="dxa"/>
          </w:tcPr>
          <w:p w14:paraId="406E9C5C" w14:textId="77777777" w:rsidR="00F815D4" w:rsidRPr="00763780" w:rsidRDefault="00F815D4" w:rsidP="00B126C1">
            <w:pPr>
              <w:pStyle w:val="TAL"/>
              <w:jc w:val="center"/>
              <w:rPr>
                <w:b/>
              </w:rPr>
            </w:pPr>
            <w:r w:rsidRPr="00763780">
              <w:rPr>
                <w:b/>
              </w:rPr>
              <w:t>Uncertainty</w:t>
            </w:r>
          </w:p>
        </w:tc>
      </w:tr>
      <w:tr w:rsidR="00F815D4" w:rsidRPr="00763780" w14:paraId="2A182AB6" w14:textId="77777777">
        <w:trPr>
          <w:jc w:val="center"/>
        </w:trPr>
        <w:tc>
          <w:tcPr>
            <w:tcW w:w="5386" w:type="dxa"/>
          </w:tcPr>
          <w:p w14:paraId="0BB2B240" w14:textId="77777777" w:rsidR="00F815D4" w:rsidRPr="00763780" w:rsidRDefault="00F815D4" w:rsidP="00B126C1">
            <w:pPr>
              <w:pStyle w:val="TAL"/>
            </w:pPr>
            <w:r w:rsidRPr="00763780">
              <w:t>Effective radiated RF power between 30 MHz and 180 MHz</w:t>
            </w:r>
          </w:p>
        </w:tc>
        <w:tc>
          <w:tcPr>
            <w:tcW w:w="1790" w:type="dxa"/>
          </w:tcPr>
          <w:p w14:paraId="616CE849" w14:textId="77777777" w:rsidR="00F815D4" w:rsidRPr="00763780" w:rsidRDefault="00F815D4" w:rsidP="00B126C1">
            <w:pPr>
              <w:pStyle w:val="TAL"/>
            </w:pPr>
            <w:r w:rsidRPr="00763780">
              <w:sym w:font="Symbol" w:char="F0B1"/>
            </w:r>
            <w:r w:rsidRPr="00763780">
              <w:t>6 dB</w:t>
            </w:r>
          </w:p>
        </w:tc>
      </w:tr>
      <w:tr w:rsidR="00F815D4" w:rsidRPr="00763780" w14:paraId="18B34973" w14:textId="77777777">
        <w:trPr>
          <w:jc w:val="center"/>
        </w:trPr>
        <w:tc>
          <w:tcPr>
            <w:tcW w:w="5386" w:type="dxa"/>
          </w:tcPr>
          <w:p w14:paraId="7C2B5B0F" w14:textId="77777777" w:rsidR="00F815D4" w:rsidRPr="00763780" w:rsidRDefault="00F815D4" w:rsidP="00B126C1">
            <w:pPr>
              <w:pStyle w:val="TAL"/>
            </w:pPr>
            <w:r w:rsidRPr="00763780">
              <w:t>Effective radiated RF power between 180 MHz and 12,75 GHz</w:t>
            </w:r>
          </w:p>
        </w:tc>
        <w:tc>
          <w:tcPr>
            <w:tcW w:w="1790" w:type="dxa"/>
          </w:tcPr>
          <w:p w14:paraId="26515193" w14:textId="77777777" w:rsidR="00F815D4" w:rsidRPr="00763780" w:rsidRDefault="00F815D4" w:rsidP="00B126C1">
            <w:pPr>
              <w:pStyle w:val="TAL"/>
            </w:pPr>
            <w:r w:rsidRPr="00763780">
              <w:sym w:font="Symbol" w:char="F0B1"/>
            </w:r>
            <w:r w:rsidRPr="00763780">
              <w:t>3 dB</w:t>
            </w:r>
          </w:p>
        </w:tc>
      </w:tr>
    </w:tbl>
    <w:p w14:paraId="31157A79" w14:textId="77777777" w:rsidR="00F815D4" w:rsidRPr="00763780" w:rsidRDefault="00F815D4" w:rsidP="00F815D4">
      <w:pPr>
        <w:keepLines/>
        <w:tabs>
          <w:tab w:val="left" w:pos="1080"/>
        </w:tabs>
        <w:ind w:left="1080" w:hanging="796"/>
      </w:pPr>
    </w:p>
    <w:p w14:paraId="2008488E" w14:textId="77777777" w:rsidR="00F815D4" w:rsidRPr="00763780" w:rsidRDefault="00F815D4" w:rsidP="00F815D4">
      <w:pPr>
        <w:keepLines/>
        <w:tabs>
          <w:tab w:val="left" w:pos="1080"/>
        </w:tabs>
        <w:ind w:left="1080" w:hanging="796"/>
      </w:pPr>
      <w:r w:rsidRPr="00763780">
        <w:t>NOTE:</w:t>
      </w:r>
      <w:r w:rsidRPr="00763780">
        <w:tab/>
        <w:t>If the Test System for a test is known to have a measurement uncertainty greater than that specified in table </w:t>
      </w:r>
      <w:r w:rsidR="00AB6E67" w:rsidRPr="00763780">
        <w:t>4</w:t>
      </w:r>
      <w:r w:rsidRPr="00763780">
        <w:t>, this equipment can still be used, provided that an adjustment is made follows:</w:t>
      </w:r>
    </w:p>
    <w:p w14:paraId="78D425D5" w14:textId="77777777" w:rsidR="00F815D4" w:rsidRPr="00763780" w:rsidRDefault="00F815D4" w:rsidP="00F815D4">
      <w:pPr>
        <w:keepLines/>
        <w:tabs>
          <w:tab w:val="left" w:pos="1080"/>
        </w:tabs>
        <w:ind w:left="1080" w:hanging="796"/>
      </w:pPr>
      <w:r w:rsidRPr="00763780">
        <w:tab/>
        <w:t xml:space="preserve">Any additional uncertainty in the Test System over and above that specified in table </w:t>
      </w:r>
      <w:r w:rsidR="00AB6E67" w:rsidRPr="00763780">
        <w:t>4</w:t>
      </w:r>
      <w:r w:rsidRPr="00763780">
        <w:t xml:space="preserve"> is used to tighten the Test Requirements - making the test harder to pass. This procedure will ensure that a Test System not compliant with table </w:t>
      </w:r>
      <w:r w:rsidR="00AB6E67" w:rsidRPr="00763780">
        <w:t>4</w:t>
      </w:r>
      <w:r w:rsidRPr="00763780">
        <w:t xml:space="preserve"> does not increase the probability of passing an EUT that would otherwise have failed a test if a Test System compliant with</w:t>
      </w:r>
      <w:r w:rsidR="00AB6E67" w:rsidRPr="00763780">
        <w:t xml:space="preserve"> table 4</w:t>
      </w:r>
      <w:r w:rsidRPr="00763780">
        <w:t xml:space="preserve"> had been used.</w:t>
      </w:r>
    </w:p>
    <w:p w14:paraId="7DBC49B2" w14:textId="77777777" w:rsidR="00F815D4" w:rsidRPr="00763780" w:rsidRDefault="00F815D4" w:rsidP="00F815D4">
      <w:pPr>
        <w:pStyle w:val="Heading2"/>
      </w:pPr>
      <w:bookmarkStart w:id="53" w:name="_Toc345283759"/>
      <w:r w:rsidRPr="00763780">
        <w:t>8.3</w:t>
      </w:r>
      <w:r w:rsidRPr="00763780">
        <w:tab/>
        <w:t>Conducted emission DC power input/output port</w:t>
      </w:r>
      <w:bookmarkEnd w:id="53"/>
    </w:p>
    <w:p w14:paraId="3B643277" w14:textId="77777777" w:rsidR="00F815D4" w:rsidRPr="00763780" w:rsidRDefault="00F815D4" w:rsidP="00F815D4">
      <w:pPr>
        <w:ind w:right="14"/>
      </w:pPr>
      <w:r w:rsidRPr="00763780">
        <w:t>This test is applicable to all equipment, which may have DC cables longer than 3 m.</w:t>
      </w:r>
    </w:p>
    <w:p w14:paraId="0DF0E25D" w14:textId="77777777" w:rsidR="00F815D4" w:rsidRPr="00763780" w:rsidRDefault="00F815D4" w:rsidP="00F815D4">
      <w:pPr>
        <w:ind w:right="14"/>
      </w:pPr>
      <w:r w:rsidRPr="00763780">
        <w:t>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subclause 8.4.</w:t>
      </w:r>
    </w:p>
    <w:p w14:paraId="6D28C92C" w14:textId="77777777" w:rsidR="00F815D4" w:rsidRPr="00763780" w:rsidRDefault="00F815D4" w:rsidP="00F815D4">
      <w:pPr>
        <w:ind w:right="14"/>
      </w:pPr>
      <w:r w:rsidRPr="00763780">
        <w:t>This test shall be performed on a representative configuration of the radio equipment or a representative configuration of the combination of radio and ancillary equipment.</w:t>
      </w:r>
    </w:p>
    <w:p w14:paraId="50BA9073" w14:textId="77777777" w:rsidR="00F815D4" w:rsidRPr="00763780" w:rsidRDefault="00F815D4" w:rsidP="00F815D4">
      <w:pPr>
        <w:pStyle w:val="Heading3"/>
      </w:pPr>
      <w:bookmarkStart w:id="54" w:name="_Toc345283760"/>
      <w:r w:rsidRPr="00763780">
        <w:lastRenderedPageBreak/>
        <w:t>8.3.1</w:t>
      </w:r>
      <w:r w:rsidRPr="00763780">
        <w:tab/>
        <w:t>Definition</w:t>
      </w:r>
      <w:bookmarkEnd w:id="54"/>
    </w:p>
    <w:p w14:paraId="2044622C" w14:textId="77777777" w:rsidR="00F815D4" w:rsidRPr="00763780" w:rsidRDefault="00F815D4" w:rsidP="00F815D4">
      <w:r w:rsidRPr="00763780">
        <w:t>This test assesses the ability of radio equipment and ancillary equipment to limit internal noise from the DC power input/output ports.</w:t>
      </w:r>
    </w:p>
    <w:p w14:paraId="7A76F604" w14:textId="77777777" w:rsidR="00F815D4" w:rsidRPr="00763780" w:rsidRDefault="00F815D4" w:rsidP="00F815D4">
      <w:pPr>
        <w:pStyle w:val="Heading3"/>
      </w:pPr>
      <w:bookmarkStart w:id="55" w:name="_Toc345283761"/>
      <w:r w:rsidRPr="00763780">
        <w:t>8.3.2</w:t>
      </w:r>
      <w:r w:rsidRPr="00763780">
        <w:tab/>
        <w:t>Test method</w:t>
      </w:r>
      <w:bookmarkEnd w:id="55"/>
    </w:p>
    <w:p w14:paraId="40C8F4F5" w14:textId="77777777" w:rsidR="00F815D4" w:rsidRPr="00763780" w:rsidRDefault="00F815D4" w:rsidP="00F815D4">
      <w:pPr>
        <w:ind w:right="14"/>
      </w:pPr>
      <w:r w:rsidRPr="00763780">
        <w:t>The test method shall be in accordance with CISPR 22 [10], and the Line Impedance Stabilising Networks (LISN) shall be connected to a DC power source.</w:t>
      </w:r>
    </w:p>
    <w:p w14:paraId="786A3E6E" w14:textId="77777777" w:rsidR="00F815D4" w:rsidRPr="00763780" w:rsidRDefault="00F815D4" w:rsidP="00F815D4">
      <w:pPr>
        <w:ind w:right="14"/>
      </w:pPr>
      <w:r w:rsidRPr="00763780">
        <w:t>In the case of DC output ports, the ports shall be connected via a LISN to a load drawing the rated current of the source.</w:t>
      </w:r>
    </w:p>
    <w:p w14:paraId="1EEA0397" w14:textId="77777777" w:rsidR="00F815D4" w:rsidRPr="00763780" w:rsidRDefault="00F815D4" w:rsidP="00F815D4">
      <w:pPr>
        <w:ind w:right="14"/>
      </w:pPr>
      <w:r w:rsidRPr="00763780">
        <w:t>A measuring receiver shall be connected to each LISN measurement port in turn and the conducted emission recorded. The LISN measurement ports not being used for measurement shall be terminated with a 50 </w:t>
      </w:r>
      <w:r w:rsidRPr="00763780">
        <w:fldChar w:fldCharType="begin"/>
      </w:r>
      <w:r w:rsidRPr="00763780">
        <w:instrText>SYMBOL 87 \f "Symbol" \s 10</w:instrText>
      </w:r>
      <w:r w:rsidRPr="00763780">
        <w:fldChar w:fldCharType="separate"/>
      </w:r>
      <w:r w:rsidRPr="00763780">
        <w:t>W</w:t>
      </w:r>
      <w:r w:rsidRPr="00763780">
        <w:fldChar w:fldCharType="end"/>
      </w:r>
      <w:r w:rsidRPr="00763780">
        <w:t xml:space="preserve"> load.</w:t>
      </w:r>
    </w:p>
    <w:p w14:paraId="129874A0" w14:textId="77777777" w:rsidR="00F815D4" w:rsidRPr="00763780" w:rsidRDefault="00F815D4" w:rsidP="00F815D4">
      <w:pPr>
        <w:ind w:right="14"/>
      </w:pPr>
      <w:r w:rsidRPr="00763780">
        <w:t>The equipment shall be installed with a ground plane as defined in CISPR 22 [10], The reference earth point of the LISNs shall be connected to the reference ground plane with a conductor as short as possible.</w:t>
      </w:r>
    </w:p>
    <w:p w14:paraId="7DBEDD83" w14:textId="77777777" w:rsidR="00F815D4" w:rsidRPr="00763780" w:rsidRDefault="00F815D4" w:rsidP="00F815D4">
      <w:pPr>
        <w:ind w:right="14"/>
      </w:pPr>
      <w:r w:rsidRPr="00763780">
        <w:t>The measurement receiver shall be in accordance with the requirements of section one of CISPR 16</w:t>
      </w:r>
      <w:r w:rsidRPr="00763780">
        <w:noBreakHyphen/>
        <w:t>1 [14].</w:t>
      </w:r>
    </w:p>
    <w:p w14:paraId="1E44DE0F" w14:textId="77777777" w:rsidR="00F815D4" w:rsidRPr="00763780" w:rsidRDefault="00F815D4" w:rsidP="00F815D4">
      <w:pPr>
        <w:pStyle w:val="Heading3"/>
      </w:pPr>
      <w:bookmarkStart w:id="56" w:name="_Toc345283762"/>
      <w:r w:rsidRPr="00763780">
        <w:t>8.3.3</w:t>
      </w:r>
      <w:r w:rsidRPr="00763780">
        <w:tab/>
        <w:t>Limits</w:t>
      </w:r>
      <w:bookmarkEnd w:id="56"/>
    </w:p>
    <w:p w14:paraId="5307957A" w14:textId="77777777" w:rsidR="00F815D4" w:rsidRPr="00763780" w:rsidRDefault="00F815D4" w:rsidP="00F815D4">
      <w:pPr>
        <w:ind w:right="14"/>
      </w:pPr>
      <w:r w:rsidRPr="00763780">
        <w:t>The equipment shall meet the limits defined in table </w:t>
      </w:r>
      <w:r w:rsidR="004B0AD1" w:rsidRPr="00763780">
        <w:t>5</w:t>
      </w:r>
      <w:r w:rsidRPr="00763780">
        <w:t xml:space="preserve"> (including the average limit and the quasi</w:t>
      </w:r>
      <w:r w:rsidRPr="00763780">
        <w:noBreakHyphen/>
        <w:t>peak limit) when using, respectively, an average detector receiver and a quasi</w:t>
      </w:r>
      <w:r w:rsidRPr="00763780">
        <w:noBreakHyphen/>
        <w:t>peak detector receiver and measured in accordance with the method described in subclause 8.2.2 above. If the average limit is met when using a quasi</w:t>
      </w:r>
      <w:r w:rsidRPr="00763780">
        <w:noBreakHyphen/>
        <w:t>peak detector, the equipment shall be deemed to meet both limits and measurement with the average detector receiver is not necessary.</w:t>
      </w:r>
    </w:p>
    <w:p w14:paraId="64FE53B7" w14:textId="77777777" w:rsidR="00F815D4" w:rsidRPr="00763780" w:rsidRDefault="00F815D4" w:rsidP="00B126C1">
      <w:pPr>
        <w:pStyle w:val="TH"/>
      </w:pPr>
      <w:r w:rsidRPr="00763780">
        <w:t xml:space="preserve">Table </w:t>
      </w:r>
      <w:r w:rsidR="004B0AD1" w:rsidRPr="00763780">
        <w:t>5</w:t>
      </w:r>
      <w:r w:rsidRPr="00763780">
        <w:t>: Limits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F815D4" w:rsidRPr="00763780" w14:paraId="6B688ECB" w14:textId="77777777">
        <w:trPr>
          <w:cantSplit/>
          <w:jc w:val="center"/>
        </w:trPr>
        <w:tc>
          <w:tcPr>
            <w:tcW w:w="2765" w:type="dxa"/>
          </w:tcPr>
          <w:p w14:paraId="0BDE90FD" w14:textId="77777777" w:rsidR="00F815D4" w:rsidRPr="00763780" w:rsidRDefault="00F815D4" w:rsidP="00B126C1">
            <w:pPr>
              <w:pStyle w:val="TAL"/>
              <w:jc w:val="center"/>
              <w:rPr>
                <w:b/>
              </w:rPr>
            </w:pPr>
            <w:r w:rsidRPr="00763780">
              <w:rPr>
                <w:b/>
              </w:rPr>
              <w:t>Frequency range</w:t>
            </w:r>
          </w:p>
        </w:tc>
        <w:tc>
          <w:tcPr>
            <w:tcW w:w="2765" w:type="dxa"/>
          </w:tcPr>
          <w:p w14:paraId="746CF6E6" w14:textId="77777777" w:rsidR="00F815D4" w:rsidRPr="00763780" w:rsidRDefault="00F815D4" w:rsidP="00B126C1">
            <w:pPr>
              <w:pStyle w:val="TAL"/>
              <w:jc w:val="center"/>
              <w:rPr>
                <w:b/>
              </w:rPr>
            </w:pPr>
            <w:r w:rsidRPr="00763780">
              <w:rPr>
                <w:b/>
              </w:rPr>
              <w:t>Quasi-peak</w:t>
            </w:r>
          </w:p>
        </w:tc>
        <w:tc>
          <w:tcPr>
            <w:tcW w:w="2765" w:type="dxa"/>
          </w:tcPr>
          <w:p w14:paraId="1348D037" w14:textId="77777777" w:rsidR="00F815D4" w:rsidRPr="00763780" w:rsidRDefault="00F815D4" w:rsidP="00B126C1">
            <w:pPr>
              <w:pStyle w:val="TAL"/>
              <w:jc w:val="center"/>
              <w:rPr>
                <w:b/>
              </w:rPr>
            </w:pPr>
            <w:r w:rsidRPr="00763780">
              <w:rPr>
                <w:b/>
              </w:rPr>
              <w:t>Average</w:t>
            </w:r>
          </w:p>
        </w:tc>
      </w:tr>
      <w:tr w:rsidR="00F815D4" w:rsidRPr="00763780" w14:paraId="59B1D1E6" w14:textId="77777777">
        <w:trPr>
          <w:cantSplit/>
          <w:jc w:val="center"/>
        </w:trPr>
        <w:tc>
          <w:tcPr>
            <w:tcW w:w="2765" w:type="dxa"/>
          </w:tcPr>
          <w:p w14:paraId="253AE028" w14:textId="77777777" w:rsidR="00F815D4" w:rsidRPr="00763780" w:rsidRDefault="00F815D4" w:rsidP="00B126C1">
            <w:pPr>
              <w:pStyle w:val="TAL"/>
            </w:pPr>
            <w:r w:rsidRPr="00763780">
              <w:t xml:space="preserve">&gt; 0,15 </w:t>
            </w:r>
            <w:r w:rsidRPr="00763780">
              <w:noBreakHyphen/>
              <w:t xml:space="preserve"> 0,5 MHz</w:t>
            </w:r>
          </w:p>
        </w:tc>
        <w:tc>
          <w:tcPr>
            <w:tcW w:w="2765" w:type="dxa"/>
          </w:tcPr>
          <w:p w14:paraId="5EB63346" w14:textId="77777777" w:rsidR="00F815D4" w:rsidRPr="00763780" w:rsidRDefault="00F815D4" w:rsidP="00B126C1">
            <w:pPr>
              <w:pStyle w:val="TAL"/>
            </w:pPr>
            <w:r w:rsidRPr="00763780">
              <w:t>66 - 56 dBµV</w:t>
            </w:r>
          </w:p>
        </w:tc>
        <w:tc>
          <w:tcPr>
            <w:tcW w:w="2765" w:type="dxa"/>
          </w:tcPr>
          <w:p w14:paraId="0ED9EEFB" w14:textId="77777777" w:rsidR="00F815D4" w:rsidRPr="00763780" w:rsidRDefault="00F815D4" w:rsidP="00B126C1">
            <w:pPr>
              <w:pStyle w:val="TAL"/>
            </w:pPr>
            <w:r w:rsidRPr="00763780">
              <w:t>56 - 46 dBµV</w:t>
            </w:r>
          </w:p>
        </w:tc>
      </w:tr>
      <w:tr w:rsidR="00F815D4" w:rsidRPr="00763780" w14:paraId="4543AF05" w14:textId="77777777">
        <w:trPr>
          <w:cantSplit/>
          <w:jc w:val="center"/>
        </w:trPr>
        <w:tc>
          <w:tcPr>
            <w:tcW w:w="2765" w:type="dxa"/>
          </w:tcPr>
          <w:p w14:paraId="15CE3FAC" w14:textId="77777777" w:rsidR="00F815D4" w:rsidRPr="00763780" w:rsidRDefault="00F815D4" w:rsidP="00B126C1">
            <w:pPr>
              <w:pStyle w:val="TAL"/>
              <w:rPr>
                <w:lang w:val="fr-FR"/>
              </w:rPr>
            </w:pPr>
            <w:r w:rsidRPr="00763780">
              <w:rPr>
                <w:lang w:val="fr-FR"/>
              </w:rPr>
              <w:t>&gt; 0,5 - 5 MHz</w:t>
            </w:r>
          </w:p>
        </w:tc>
        <w:tc>
          <w:tcPr>
            <w:tcW w:w="2765" w:type="dxa"/>
          </w:tcPr>
          <w:p w14:paraId="246D582B" w14:textId="77777777" w:rsidR="00F815D4" w:rsidRPr="00763780" w:rsidRDefault="00F815D4" w:rsidP="00B126C1">
            <w:pPr>
              <w:pStyle w:val="TAL"/>
              <w:rPr>
                <w:lang w:val="fr-FR"/>
              </w:rPr>
            </w:pPr>
            <w:r w:rsidRPr="00763780">
              <w:rPr>
                <w:lang w:val="fr-FR"/>
              </w:rPr>
              <w:t>56 dBµV</w:t>
            </w:r>
          </w:p>
        </w:tc>
        <w:tc>
          <w:tcPr>
            <w:tcW w:w="2765" w:type="dxa"/>
          </w:tcPr>
          <w:p w14:paraId="11DC2352" w14:textId="77777777" w:rsidR="00F815D4" w:rsidRPr="00763780" w:rsidRDefault="00F815D4" w:rsidP="00B126C1">
            <w:pPr>
              <w:pStyle w:val="TAL"/>
            </w:pPr>
            <w:r w:rsidRPr="00763780">
              <w:t>46 dBµV</w:t>
            </w:r>
          </w:p>
        </w:tc>
      </w:tr>
      <w:tr w:rsidR="00F815D4" w:rsidRPr="00763780" w14:paraId="24A6F263" w14:textId="77777777">
        <w:trPr>
          <w:cantSplit/>
          <w:jc w:val="center"/>
        </w:trPr>
        <w:tc>
          <w:tcPr>
            <w:tcW w:w="2765" w:type="dxa"/>
          </w:tcPr>
          <w:p w14:paraId="509E2F6D" w14:textId="77777777" w:rsidR="00F815D4" w:rsidRPr="00763780" w:rsidRDefault="00F815D4" w:rsidP="00B126C1">
            <w:pPr>
              <w:pStyle w:val="TAL"/>
            </w:pPr>
            <w:r w:rsidRPr="00763780">
              <w:t xml:space="preserve">&gt; 5 </w:t>
            </w:r>
            <w:r w:rsidRPr="00763780">
              <w:noBreakHyphen/>
              <w:t xml:space="preserve"> 30 MHz</w:t>
            </w:r>
          </w:p>
        </w:tc>
        <w:tc>
          <w:tcPr>
            <w:tcW w:w="2765" w:type="dxa"/>
          </w:tcPr>
          <w:p w14:paraId="5F8E55EB" w14:textId="77777777" w:rsidR="00F815D4" w:rsidRPr="00763780" w:rsidRDefault="00F815D4" w:rsidP="00B126C1">
            <w:pPr>
              <w:pStyle w:val="TAL"/>
            </w:pPr>
            <w:r w:rsidRPr="00763780">
              <w:t>60 dBµV</w:t>
            </w:r>
          </w:p>
        </w:tc>
        <w:tc>
          <w:tcPr>
            <w:tcW w:w="2765" w:type="dxa"/>
          </w:tcPr>
          <w:p w14:paraId="7282F2BB" w14:textId="77777777" w:rsidR="00F815D4" w:rsidRPr="00763780" w:rsidRDefault="00F815D4" w:rsidP="00B126C1">
            <w:pPr>
              <w:pStyle w:val="TAL"/>
            </w:pPr>
            <w:r w:rsidRPr="00763780">
              <w:t>50 dBµV</w:t>
            </w:r>
          </w:p>
        </w:tc>
      </w:tr>
      <w:tr w:rsidR="00F815D4" w:rsidRPr="00763780" w14:paraId="219137F2" w14:textId="77777777">
        <w:trPr>
          <w:cantSplit/>
          <w:jc w:val="center"/>
        </w:trPr>
        <w:tc>
          <w:tcPr>
            <w:tcW w:w="8295" w:type="dxa"/>
            <w:gridSpan w:val="3"/>
          </w:tcPr>
          <w:p w14:paraId="33AD7C95" w14:textId="77777777" w:rsidR="00F815D4" w:rsidRPr="00763780" w:rsidRDefault="00F815D4" w:rsidP="00B126C1">
            <w:pPr>
              <w:pStyle w:val="TAL"/>
            </w:pPr>
            <w:r w:rsidRPr="00763780">
              <w:t xml:space="preserve">NOTE: </w:t>
            </w:r>
            <w:r w:rsidRPr="00763780">
              <w:tab/>
              <w:t>The limit decreases linearly with the logarithm of the frequency in the range 0,15 MHz to 0,50 MHz.</w:t>
            </w:r>
          </w:p>
        </w:tc>
      </w:tr>
    </w:tbl>
    <w:p w14:paraId="5B1C1442" w14:textId="77777777" w:rsidR="00F815D4" w:rsidRPr="00763780" w:rsidRDefault="00F815D4" w:rsidP="00F815D4"/>
    <w:p w14:paraId="5F41FD8B" w14:textId="77777777" w:rsidR="00F815D4" w:rsidRPr="00763780" w:rsidRDefault="00F815D4" w:rsidP="00F815D4">
      <w:pPr>
        <w:pStyle w:val="Heading2"/>
      </w:pPr>
      <w:bookmarkStart w:id="57" w:name="_Toc345283763"/>
      <w:r w:rsidRPr="00763780">
        <w:t>8.4</w:t>
      </w:r>
      <w:r w:rsidRPr="00763780">
        <w:tab/>
        <w:t>Conducted emissions, AC mains power input/output port</w:t>
      </w:r>
      <w:bookmarkEnd w:id="57"/>
    </w:p>
    <w:p w14:paraId="01A8A7F9" w14:textId="77777777" w:rsidR="00F815D4" w:rsidRPr="00763780" w:rsidRDefault="00F815D4" w:rsidP="00F815D4">
      <w:pPr>
        <w:ind w:right="14"/>
      </w:pPr>
      <w:r w:rsidRPr="00763780">
        <w:t>This test is applicable to equipment powered by the AC mains.</w:t>
      </w:r>
    </w:p>
    <w:p w14:paraId="3E40B334" w14:textId="77777777" w:rsidR="00F815D4" w:rsidRPr="00763780" w:rsidRDefault="00F815D4" w:rsidP="00F815D4">
      <w:pPr>
        <w:ind w:right="14"/>
      </w:pPr>
      <w:r w:rsidRPr="00763780">
        <w:t>This test is not applicable to AC output ports, which are connected directly (or via a switch or circuit breaker) to the AC input port.</w:t>
      </w:r>
    </w:p>
    <w:p w14:paraId="5327B120" w14:textId="77777777" w:rsidR="00F815D4" w:rsidRPr="00763780" w:rsidRDefault="00F815D4" w:rsidP="00F815D4">
      <w:r w:rsidRPr="00763780">
        <w:t>This test shall be performed on a representative configuration of the radio equipment or a representative configuration of the combination of radio and ancillary equipment.</w:t>
      </w:r>
    </w:p>
    <w:p w14:paraId="34C2F8C2" w14:textId="77777777" w:rsidR="00F815D4" w:rsidRPr="00763780" w:rsidRDefault="00F815D4" w:rsidP="00F815D4">
      <w:pPr>
        <w:pStyle w:val="Heading3"/>
      </w:pPr>
      <w:bookmarkStart w:id="58" w:name="_Toc345283764"/>
      <w:r w:rsidRPr="00763780">
        <w:t>8.4.1</w:t>
      </w:r>
      <w:r w:rsidRPr="00763780">
        <w:tab/>
        <w:t>Definition</w:t>
      </w:r>
      <w:bookmarkEnd w:id="58"/>
    </w:p>
    <w:p w14:paraId="36CE060A" w14:textId="77777777" w:rsidR="00F815D4" w:rsidRPr="00763780" w:rsidRDefault="00F815D4" w:rsidP="00F815D4">
      <w:pPr>
        <w:ind w:right="14"/>
      </w:pPr>
      <w:r w:rsidRPr="00763780">
        <w:t>This test assesses the ability of radio equipment and ancillary equipment to limit internal noise from the AC mains power input/output ports.</w:t>
      </w:r>
    </w:p>
    <w:p w14:paraId="18CA8620" w14:textId="77777777" w:rsidR="00F815D4" w:rsidRPr="00763780" w:rsidRDefault="00F815D4" w:rsidP="00F815D4">
      <w:pPr>
        <w:pStyle w:val="Heading3"/>
      </w:pPr>
      <w:bookmarkStart w:id="59" w:name="_Toc345283765"/>
      <w:r w:rsidRPr="00763780">
        <w:t>8.4.2</w:t>
      </w:r>
      <w:r w:rsidRPr="00763780">
        <w:tab/>
        <w:t>Test method</w:t>
      </w:r>
      <w:bookmarkEnd w:id="59"/>
    </w:p>
    <w:p w14:paraId="2C8840F5" w14:textId="77777777" w:rsidR="00F815D4" w:rsidRPr="00763780" w:rsidRDefault="00F815D4" w:rsidP="00F815D4">
      <w:pPr>
        <w:ind w:right="14"/>
      </w:pPr>
      <w:r w:rsidRPr="00763780">
        <w:t>The test method shall be in accordance with CISPR 22 [10].</w:t>
      </w:r>
    </w:p>
    <w:p w14:paraId="0230CDDA" w14:textId="77777777" w:rsidR="00F815D4" w:rsidRPr="00763780" w:rsidRDefault="00F815D4" w:rsidP="00F815D4">
      <w:pPr>
        <w:ind w:right="14"/>
      </w:pPr>
      <w:r w:rsidRPr="00763780">
        <w:t>Mains connected ancillary equipment which is not part of the EUT shall be connected to the mains via a separate LISN. According to subclause 11.9 of CISPR 16</w:t>
      </w:r>
      <w:r w:rsidRPr="00763780">
        <w:noBreakHyphen/>
        <w:t>1 [14], the Protective Earth (PE) wire shall also be terminated by a 50 </w:t>
      </w:r>
      <w:r w:rsidRPr="00763780">
        <w:fldChar w:fldCharType="begin"/>
      </w:r>
      <w:r w:rsidRPr="00763780">
        <w:instrText>SYMBOL 87 \f "Symbol" \s 10</w:instrText>
      </w:r>
      <w:r w:rsidRPr="00763780">
        <w:fldChar w:fldCharType="separate"/>
      </w:r>
      <w:r w:rsidRPr="00763780">
        <w:t>W</w:t>
      </w:r>
      <w:r w:rsidRPr="00763780">
        <w:fldChar w:fldCharType="end"/>
      </w:r>
      <w:r w:rsidRPr="00763780">
        <w:t>//50 </w:t>
      </w:r>
      <w:r w:rsidRPr="00763780">
        <w:fldChar w:fldCharType="begin"/>
      </w:r>
      <w:r w:rsidRPr="00763780">
        <w:instrText>SYMBOL 109 \f "Symbol" \s 10</w:instrText>
      </w:r>
      <w:r w:rsidRPr="00763780">
        <w:fldChar w:fldCharType="separate"/>
      </w:r>
      <w:r w:rsidRPr="00763780">
        <w:t>m</w:t>
      </w:r>
      <w:r w:rsidRPr="00763780">
        <w:fldChar w:fldCharType="end"/>
      </w:r>
      <w:r w:rsidRPr="00763780">
        <w:t>H common mode RF impedance.</w:t>
      </w:r>
    </w:p>
    <w:p w14:paraId="2555C551" w14:textId="77777777" w:rsidR="00F815D4" w:rsidRPr="00763780" w:rsidRDefault="00F815D4" w:rsidP="00F815D4">
      <w:pPr>
        <w:pStyle w:val="Heading3"/>
      </w:pPr>
      <w:bookmarkStart w:id="60" w:name="_Toc345283766"/>
      <w:r w:rsidRPr="00763780">
        <w:lastRenderedPageBreak/>
        <w:t>8.4.3</w:t>
      </w:r>
      <w:r w:rsidRPr="00763780">
        <w:tab/>
        <w:t>Limits</w:t>
      </w:r>
      <w:bookmarkEnd w:id="60"/>
    </w:p>
    <w:p w14:paraId="667F72D7" w14:textId="77777777" w:rsidR="00F815D4" w:rsidRPr="00763780" w:rsidRDefault="00F815D4" w:rsidP="00F815D4">
      <w:pPr>
        <w:ind w:right="14"/>
      </w:pPr>
      <w:r w:rsidRPr="00763780">
        <w:t>The equipment shall meet the limits defined in table </w:t>
      </w:r>
      <w:r w:rsidR="004B0AD1" w:rsidRPr="00763780">
        <w:t>6</w:t>
      </w:r>
      <w:r w:rsidRPr="00763780">
        <w:t xml:space="preserve"> (including the average limit and the quasi</w:t>
      </w:r>
      <w:r w:rsidRPr="00763780">
        <w:noBreakHyphen/>
        <w:t>peak limit) when using, respectively, an average detector receiver and a quasi</w:t>
      </w:r>
      <w:r w:rsidRPr="00763780">
        <w:noBreakHyphen/>
        <w:t>peak detector receiver and measured in accordance with the method described in subclause 8.3.2 above. If the average limit is met when using a quasi</w:t>
      </w:r>
      <w:r w:rsidRPr="00763780">
        <w:noBreakHyphen/>
        <w:t>peak detector, the equipment shall be deemed to meet both limits and measurement with the average detector receiver is not necessary.</w:t>
      </w:r>
    </w:p>
    <w:p w14:paraId="42659EB6" w14:textId="77777777" w:rsidR="00F815D4" w:rsidRPr="00763780" w:rsidRDefault="00F815D4" w:rsidP="00B126C1">
      <w:pPr>
        <w:pStyle w:val="TH"/>
      </w:pPr>
      <w:r w:rsidRPr="00763780">
        <w:t xml:space="preserve">Table </w:t>
      </w:r>
      <w:r w:rsidR="004B0AD1" w:rsidRPr="00763780">
        <w:t>6</w:t>
      </w:r>
      <w:r w:rsidRPr="00763780">
        <w:t>: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F815D4" w:rsidRPr="00763780" w14:paraId="54D3387B" w14:textId="77777777">
        <w:trPr>
          <w:cantSplit/>
          <w:jc w:val="center"/>
        </w:trPr>
        <w:tc>
          <w:tcPr>
            <w:tcW w:w="2765" w:type="dxa"/>
          </w:tcPr>
          <w:p w14:paraId="4F868894" w14:textId="77777777" w:rsidR="00F815D4" w:rsidRPr="00763780" w:rsidRDefault="00F815D4" w:rsidP="00B126C1">
            <w:pPr>
              <w:pStyle w:val="TAL"/>
              <w:jc w:val="center"/>
              <w:rPr>
                <w:b/>
              </w:rPr>
            </w:pPr>
            <w:r w:rsidRPr="00763780">
              <w:rPr>
                <w:b/>
              </w:rPr>
              <w:t>Frequency range</w:t>
            </w:r>
          </w:p>
        </w:tc>
        <w:tc>
          <w:tcPr>
            <w:tcW w:w="2765" w:type="dxa"/>
          </w:tcPr>
          <w:p w14:paraId="77327525" w14:textId="77777777" w:rsidR="00F815D4" w:rsidRPr="00763780" w:rsidRDefault="00F815D4" w:rsidP="00B126C1">
            <w:pPr>
              <w:pStyle w:val="TAL"/>
              <w:jc w:val="center"/>
              <w:rPr>
                <w:b/>
              </w:rPr>
            </w:pPr>
            <w:r w:rsidRPr="00763780">
              <w:rPr>
                <w:b/>
              </w:rPr>
              <w:t>Quasi-peak</w:t>
            </w:r>
          </w:p>
        </w:tc>
        <w:tc>
          <w:tcPr>
            <w:tcW w:w="2765" w:type="dxa"/>
          </w:tcPr>
          <w:p w14:paraId="65C51569" w14:textId="77777777" w:rsidR="00F815D4" w:rsidRPr="00763780" w:rsidRDefault="00F815D4" w:rsidP="00B126C1">
            <w:pPr>
              <w:pStyle w:val="TAL"/>
              <w:jc w:val="center"/>
              <w:rPr>
                <w:b/>
              </w:rPr>
            </w:pPr>
            <w:r w:rsidRPr="00763780">
              <w:rPr>
                <w:b/>
              </w:rPr>
              <w:t>Average</w:t>
            </w:r>
          </w:p>
        </w:tc>
      </w:tr>
      <w:tr w:rsidR="00F815D4" w:rsidRPr="00763780" w14:paraId="5DF469D0" w14:textId="77777777">
        <w:trPr>
          <w:cantSplit/>
          <w:jc w:val="center"/>
        </w:trPr>
        <w:tc>
          <w:tcPr>
            <w:tcW w:w="2765" w:type="dxa"/>
          </w:tcPr>
          <w:p w14:paraId="462AB0A2" w14:textId="77777777" w:rsidR="00F815D4" w:rsidRPr="00763780" w:rsidRDefault="00F815D4" w:rsidP="00B126C1">
            <w:pPr>
              <w:pStyle w:val="TAL"/>
            </w:pPr>
            <w:r w:rsidRPr="00763780">
              <w:t xml:space="preserve">&gt; 0,15 </w:t>
            </w:r>
            <w:r w:rsidRPr="00763780">
              <w:noBreakHyphen/>
              <w:t xml:space="preserve"> 0,5 MHz</w:t>
            </w:r>
          </w:p>
        </w:tc>
        <w:tc>
          <w:tcPr>
            <w:tcW w:w="2765" w:type="dxa"/>
          </w:tcPr>
          <w:p w14:paraId="6EC70A8B" w14:textId="77777777" w:rsidR="00F815D4" w:rsidRPr="00763780" w:rsidRDefault="00F815D4" w:rsidP="00B126C1">
            <w:pPr>
              <w:pStyle w:val="TAL"/>
            </w:pPr>
            <w:r w:rsidRPr="00763780">
              <w:t>66 - 56 dBµV</w:t>
            </w:r>
          </w:p>
        </w:tc>
        <w:tc>
          <w:tcPr>
            <w:tcW w:w="2765" w:type="dxa"/>
          </w:tcPr>
          <w:p w14:paraId="64EC7293" w14:textId="77777777" w:rsidR="00F815D4" w:rsidRPr="00763780" w:rsidRDefault="00F815D4" w:rsidP="00B126C1">
            <w:pPr>
              <w:pStyle w:val="TAL"/>
            </w:pPr>
            <w:r w:rsidRPr="00763780">
              <w:t>56 - 46 dBµV</w:t>
            </w:r>
          </w:p>
        </w:tc>
      </w:tr>
      <w:tr w:rsidR="00F815D4" w:rsidRPr="00763780" w14:paraId="0622ECDE" w14:textId="77777777">
        <w:trPr>
          <w:cantSplit/>
          <w:jc w:val="center"/>
        </w:trPr>
        <w:tc>
          <w:tcPr>
            <w:tcW w:w="2765" w:type="dxa"/>
          </w:tcPr>
          <w:p w14:paraId="048C266F" w14:textId="77777777" w:rsidR="00F815D4" w:rsidRPr="00763780" w:rsidRDefault="00F815D4" w:rsidP="00B126C1">
            <w:pPr>
              <w:pStyle w:val="TAL"/>
              <w:rPr>
                <w:lang w:val="fr-FR"/>
              </w:rPr>
            </w:pPr>
            <w:r w:rsidRPr="00763780">
              <w:rPr>
                <w:lang w:val="fr-FR"/>
              </w:rPr>
              <w:t>&gt; 0.5 - 5 MHz</w:t>
            </w:r>
          </w:p>
        </w:tc>
        <w:tc>
          <w:tcPr>
            <w:tcW w:w="2765" w:type="dxa"/>
          </w:tcPr>
          <w:p w14:paraId="0FAB29F3" w14:textId="77777777" w:rsidR="00F815D4" w:rsidRPr="00763780" w:rsidRDefault="00F815D4" w:rsidP="00B126C1">
            <w:pPr>
              <w:pStyle w:val="TAL"/>
              <w:rPr>
                <w:lang w:val="fr-FR"/>
              </w:rPr>
            </w:pPr>
            <w:r w:rsidRPr="00763780">
              <w:rPr>
                <w:lang w:val="fr-FR"/>
              </w:rPr>
              <w:t>56 dBµV</w:t>
            </w:r>
          </w:p>
        </w:tc>
        <w:tc>
          <w:tcPr>
            <w:tcW w:w="2765" w:type="dxa"/>
          </w:tcPr>
          <w:p w14:paraId="3474F68A" w14:textId="77777777" w:rsidR="00F815D4" w:rsidRPr="00763780" w:rsidRDefault="00F815D4" w:rsidP="00B126C1">
            <w:pPr>
              <w:pStyle w:val="TAL"/>
            </w:pPr>
            <w:r w:rsidRPr="00763780">
              <w:t>46 dBµV</w:t>
            </w:r>
          </w:p>
        </w:tc>
      </w:tr>
      <w:tr w:rsidR="00F815D4" w:rsidRPr="00763780" w14:paraId="22C6A3EF" w14:textId="77777777">
        <w:trPr>
          <w:cantSplit/>
          <w:jc w:val="center"/>
        </w:trPr>
        <w:tc>
          <w:tcPr>
            <w:tcW w:w="2765" w:type="dxa"/>
          </w:tcPr>
          <w:p w14:paraId="04E5C73C" w14:textId="77777777" w:rsidR="00F815D4" w:rsidRPr="00763780" w:rsidRDefault="00F815D4" w:rsidP="00B126C1">
            <w:pPr>
              <w:pStyle w:val="TAL"/>
            </w:pPr>
            <w:r w:rsidRPr="00763780">
              <w:t xml:space="preserve">&gt; 5 </w:t>
            </w:r>
            <w:r w:rsidRPr="00763780">
              <w:noBreakHyphen/>
              <w:t xml:space="preserve"> 30 MHz</w:t>
            </w:r>
          </w:p>
        </w:tc>
        <w:tc>
          <w:tcPr>
            <w:tcW w:w="2765" w:type="dxa"/>
          </w:tcPr>
          <w:p w14:paraId="7E190051" w14:textId="77777777" w:rsidR="00F815D4" w:rsidRPr="00763780" w:rsidRDefault="00F815D4" w:rsidP="00B126C1">
            <w:pPr>
              <w:pStyle w:val="TAL"/>
            </w:pPr>
            <w:r w:rsidRPr="00763780">
              <w:t>60 dBµV</w:t>
            </w:r>
          </w:p>
        </w:tc>
        <w:tc>
          <w:tcPr>
            <w:tcW w:w="2765" w:type="dxa"/>
          </w:tcPr>
          <w:p w14:paraId="202E141F" w14:textId="77777777" w:rsidR="00F815D4" w:rsidRPr="00763780" w:rsidRDefault="00F815D4" w:rsidP="00B126C1">
            <w:pPr>
              <w:pStyle w:val="TAL"/>
            </w:pPr>
            <w:r w:rsidRPr="00763780">
              <w:t>50 dBµV</w:t>
            </w:r>
          </w:p>
        </w:tc>
      </w:tr>
      <w:tr w:rsidR="00F815D4" w:rsidRPr="00763780" w14:paraId="41E7DBC6" w14:textId="77777777">
        <w:trPr>
          <w:cantSplit/>
          <w:jc w:val="center"/>
        </w:trPr>
        <w:tc>
          <w:tcPr>
            <w:tcW w:w="8295" w:type="dxa"/>
            <w:gridSpan w:val="3"/>
          </w:tcPr>
          <w:p w14:paraId="398BC3EB" w14:textId="77777777" w:rsidR="00F815D4" w:rsidRPr="00763780" w:rsidRDefault="00F815D4" w:rsidP="00B126C1">
            <w:pPr>
              <w:pStyle w:val="TAL"/>
            </w:pPr>
            <w:r w:rsidRPr="00763780">
              <w:t xml:space="preserve">NOTE: </w:t>
            </w:r>
            <w:r w:rsidRPr="00763780">
              <w:tab/>
              <w:t>The limit decreases linearly with the logarithm of the frequency in the range 0,15 MHz to 0,50 MHz.</w:t>
            </w:r>
          </w:p>
        </w:tc>
      </w:tr>
    </w:tbl>
    <w:p w14:paraId="76E706C1" w14:textId="77777777" w:rsidR="00F815D4" w:rsidRPr="00763780" w:rsidRDefault="00F815D4" w:rsidP="00F815D4"/>
    <w:p w14:paraId="17FB136D" w14:textId="77777777" w:rsidR="00F815D4" w:rsidRPr="00DD3E4A" w:rsidRDefault="00F815D4" w:rsidP="00F815D4">
      <w:pPr>
        <w:pStyle w:val="Heading2"/>
        <w:rPr>
          <w:lang w:val="fr-FR"/>
        </w:rPr>
      </w:pPr>
      <w:bookmarkStart w:id="61" w:name="_Toc345283767"/>
      <w:r w:rsidRPr="00DD3E4A">
        <w:rPr>
          <w:lang w:val="fr-FR"/>
        </w:rPr>
        <w:t>8.5</w:t>
      </w:r>
      <w:r w:rsidRPr="00DD3E4A">
        <w:rPr>
          <w:lang w:val="fr-FR"/>
        </w:rPr>
        <w:tab/>
        <w:t>Harmonic current emissions (AC mains input port)</w:t>
      </w:r>
      <w:bookmarkEnd w:id="61"/>
    </w:p>
    <w:p w14:paraId="1624F313" w14:textId="77777777" w:rsidR="00F815D4" w:rsidRPr="00763780" w:rsidRDefault="00F815D4" w:rsidP="00F815D4">
      <w:r w:rsidRPr="00763780">
        <w:t>The requirements of IEC 61000-3-2 [15] for harmonic current emission apply for equipment covered by the scope of the present document.</w:t>
      </w:r>
    </w:p>
    <w:p w14:paraId="228DD567" w14:textId="77777777" w:rsidR="00F815D4" w:rsidRPr="00763780" w:rsidRDefault="00F815D4" w:rsidP="00F815D4">
      <w:pPr>
        <w:pStyle w:val="Heading2"/>
      </w:pPr>
      <w:bookmarkStart w:id="62" w:name="_Toc345283768"/>
      <w:r w:rsidRPr="00763780">
        <w:t>8.6</w:t>
      </w:r>
      <w:r w:rsidRPr="00763780">
        <w:tab/>
        <w:t>Voltage fluctuations and flicker (AC mains input port)</w:t>
      </w:r>
      <w:bookmarkEnd w:id="62"/>
    </w:p>
    <w:p w14:paraId="36409E6B" w14:textId="77777777" w:rsidR="00F815D4" w:rsidRPr="00763780" w:rsidRDefault="00F815D4" w:rsidP="00F815D4">
      <w:r w:rsidRPr="00763780">
        <w:t>The requirements of IEC 61000-3-3 [16] for voltage fluctuations and flicker apply for equipment covered by the scope of the present document.</w:t>
      </w:r>
    </w:p>
    <w:p w14:paraId="680A4C14" w14:textId="77777777" w:rsidR="00250C81" w:rsidRPr="00763780" w:rsidRDefault="00250C81">
      <w:pPr>
        <w:pStyle w:val="Heading1"/>
      </w:pPr>
      <w:bookmarkStart w:id="63" w:name="_Ref371906457"/>
      <w:bookmarkStart w:id="64" w:name="_Toc345283769"/>
      <w:r w:rsidRPr="00763780">
        <w:t>9</w:t>
      </w:r>
      <w:r w:rsidRPr="00763780">
        <w:tab/>
        <w:t>Test methods and levels for immunity tests</w:t>
      </w:r>
      <w:bookmarkEnd w:id="63"/>
      <w:bookmarkEnd w:id="64"/>
    </w:p>
    <w:p w14:paraId="6E1599F8" w14:textId="77777777" w:rsidR="00647C6B" w:rsidRPr="00763780" w:rsidRDefault="00647C6B" w:rsidP="00647C6B">
      <w:pPr>
        <w:pStyle w:val="Heading2"/>
      </w:pPr>
      <w:bookmarkStart w:id="65" w:name="_Toc345283770"/>
      <w:r w:rsidRPr="00763780">
        <w:t>9.1</w:t>
      </w:r>
      <w:r w:rsidRPr="00763780">
        <w:tab/>
        <w:t>Test configurations</w:t>
      </w:r>
      <w:bookmarkEnd w:id="65"/>
    </w:p>
    <w:p w14:paraId="4DC09EDA" w14:textId="77777777" w:rsidR="00647C6B" w:rsidRPr="00763780" w:rsidRDefault="00647C6B" w:rsidP="00647C6B">
      <w:pPr>
        <w:keepNext/>
        <w:keepLines/>
      </w:pPr>
      <w:r w:rsidRPr="00763780">
        <w:t>This subclause defines the configurations for immunity tests as follows:</w:t>
      </w:r>
    </w:p>
    <w:p w14:paraId="719AF06D" w14:textId="77777777" w:rsidR="00647C6B" w:rsidRPr="00763780" w:rsidRDefault="00647C6B" w:rsidP="00647C6B">
      <w:pPr>
        <w:keepNext/>
        <w:keepLines/>
        <w:ind w:left="568" w:hanging="284"/>
      </w:pPr>
      <w:r w:rsidRPr="00763780">
        <w:t>-</w:t>
      </w:r>
      <w:r w:rsidRPr="00763780">
        <w:tab/>
        <w:t>the equipment shall be tested under normal test conditions as specified in the core specification ,e.g., TS 36.508 [12];</w:t>
      </w:r>
    </w:p>
    <w:p w14:paraId="600680A1" w14:textId="77777777" w:rsidR="00647C6B" w:rsidRPr="00763780" w:rsidRDefault="00647C6B" w:rsidP="00647C6B">
      <w:pPr>
        <w:ind w:left="568" w:hanging="284"/>
      </w:pPr>
      <w:r w:rsidRPr="00763780">
        <w:t>-</w:t>
      </w:r>
      <w:r w:rsidRPr="00763780">
        <w:tab/>
        <w:t>the test configuration shall be as close to normal intended use as possible;</w:t>
      </w:r>
    </w:p>
    <w:p w14:paraId="74818437" w14:textId="77777777" w:rsidR="00647C6B" w:rsidRPr="00763780" w:rsidRDefault="00647C6B" w:rsidP="00647C6B">
      <w:pPr>
        <w:ind w:left="568" w:hanging="284"/>
      </w:pPr>
      <w:r w:rsidRPr="00763780">
        <w:t>-</w:t>
      </w:r>
      <w:r w:rsidRPr="00763780">
        <w:tab/>
        <w:t>if the equipment is part of a system, or can be connected to ancillary equipment, then it shall be acceptable to test the equipment while connected to the minimum configuration of ancillary equipment necessary to exercise the ports;</w:t>
      </w:r>
    </w:p>
    <w:p w14:paraId="27BA291E" w14:textId="77777777" w:rsidR="00647C6B" w:rsidRPr="00763780" w:rsidRDefault="00647C6B" w:rsidP="00647C6B">
      <w:pPr>
        <w:ind w:left="568" w:hanging="284"/>
      </w:pPr>
      <w:r w:rsidRPr="00763780">
        <w:t>-</w:t>
      </w:r>
      <w:r w:rsidRPr="00763780">
        <w:tab/>
        <w:t>if the equipment has a large number of ports, then a sufficient number shall be selected to simulate actual operation conditions and to ensure that all the different types of termination are tested;</w:t>
      </w:r>
    </w:p>
    <w:p w14:paraId="2BC8368C" w14:textId="77777777" w:rsidR="00647C6B" w:rsidRPr="00763780" w:rsidRDefault="00647C6B" w:rsidP="00647C6B">
      <w:pPr>
        <w:ind w:left="568" w:hanging="284"/>
      </w:pPr>
      <w:r w:rsidRPr="00763780">
        <w:t>-</w:t>
      </w:r>
      <w:r w:rsidRPr="00763780">
        <w:tab/>
        <w:t>the test conditions, test configuration and mode of operation shall be recorded in the test report;</w:t>
      </w:r>
    </w:p>
    <w:p w14:paraId="3AE159BF" w14:textId="77777777" w:rsidR="00647C6B" w:rsidRPr="00763780" w:rsidRDefault="00647C6B" w:rsidP="00647C6B">
      <w:pPr>
        <w:ind w:left="568" w:hanging="284"/>
      </w:pPr>
      <w:r w:rsidRPr="00763780">
        <w:t>-</w:t>
      </w:r>
      <w:r w:rsidRPr="00763780">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23CD9C3" w14:textId="77777777" w:rsidR="00647C6B" w:rsidRPr="00763780" w:rsidRDefault="00647C6B" w:rsidP="00647C6B">
      <w:pPr>
        <w:ind w:left="568" w:hanging="284"/>
      </w:pPr>
      <w:r w:rsidRPr="00763780">
        <w:t>-</w:t>
      </w:r>
      <w:r w:rsidRPr="00763780">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237B04D4" w14:textId="77777777" w:rsidR="00647C6B" w:rsidRPr="00763780" w:rsidRDefault="00647C6B" w:rsidP="00647C6B">
      <w:pPr>
        <w:ind w:left="568" w:hanging="284"/>
      </w:pPr>
      <w:r w:rsidRPr="00763780">
        <w:lastRenderedPageBreak/>
        <w:t>-</w:t>
      </w:r>
      <w:r w:rsidRPr="00763780">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4174FD93" w14:textId="77777777" w:rsidR="00647C6B" w:rsidRPr="00763780" w:rsidRDefault="00647C6B" w:rsidP="00647C6B">
      <w:pPr>
        <w:ind w:left="568" w:hanging="284"/>
      </w:pPr>
      <w:r w:rsidRPr="00763780">
        <w:t>-</w:t>
      </w:r>
      <w:r w:rsidRPr="00763780">
        <w:tab/>
        <w:t xml:space="preserve">immunity tests shall be performed in two modes of operation: </w:t>
      </w:r>
    </w:p>
    <w:p w14:paraId="4030D1F6" w14:textId="77777777" w:rsidR="00647C6B" w:rsidRPr="00763780" w:rsidRDefault="00647C6B" w:rsidP="00647C6B">
      <w:pPr>
        <w:ind w:left="851" w:hanging="284"/>
      </w:pPr>
      <w:r w:rsidRPr="00763780">
        <w:t>-</w:t>
      </w:r>
      <w:r w:rsidRPr="00763780">
        <w:tab/>
        <w:t>with a communication link established (traffic mode); and</w:t>
      </w:r>
    </w:p>
    <w:p w14:paraId="2BF390E0" w14:textId="77777777" w:rsidR="00647C6B" w:rsidRPr="00763780" w:rsidRDefault="00647C6B" w:rsidP="00647C6B">
      <w:pPr>
        <w:ind w:left="851" w:hanging="284"/>
      </w:pPr>
      <w:r w:rsidRPr="00763780">
        <w:t>-</w:t>
      </w:r>
      <w:r w:rsidRPr="00763780">
        <w:tab/>
        <w:t>in the idle mode.</w:t>
      </w:r>
    </w:p>
    <w:p w14:paraId="3A09B84B" w14:textId="77777777" w:rsidR="00647C6B" w:rsidRPr="00763780" w:rsidRDefault="00647C6B" w:rsidP="00647C6B">
      <w:r w:rsidRPr="00763780">
        <w:t>See subclauses 6.1 and 6.2.</w:t>
      </w:r>
    </w:p>
    <w:p w14:paraId="21EFE3B3" w14:textId="77777777" w:rsidR="00647C6B" w:rsidRPr="00763780" w:rsidRDefault="00647C6B" w:rsidP="00647C6B">
      <w:pPr>
        <w:pStyle w:val="Heading2"/>
      </w:pPr>
      <w:bookmarkStart w:id="66" w:name="_Toc345283771"/>
      <w:r w:rsidRPr="00763780">
        <w:t>9.2</w:t>
      </w:r>
      <w:r w:rsidRPr="00763780">
        <w:tab/>
        <w:t>RF electromagnetic field (80 MHz - 1000 MHz and 1400 MHZ to 2700 MHz)</w:t>
      </w:r>
      <w:bookmarkEnd w:id="66"/>
    </w:p>
    <w:p w14:paraId="0AFF0453" w14:textId="77777777" w:rsidR="00647C6B" w:rsidRPr="00763780" w:rsidRDefault="00647C6B" w:rsidP="00647C6B">
      <w:pPr>
        <w:ind w:right="14"/>
      </w:pPr>
      <w:r w:rsidRPr="00763780">
        <w:t>The test shall be performed on a representative configuration of the equipment or a representative configuration of the combination of UE and ancillary equipment.</w:t>
      </w:r>
    </w:p>
    <w:p w14:paraId="7455A3C3" w14:textId="77777777" w:rsidR="00647C6B" w:rsidRPr="00763780" w:rsidRDefault="00647C6B" w:rsidP="00647C6B">
      <w:pPr>
        <w:pStyle w:val="Heading3"/>
      </w:pPr>
      <w:bookmarkStart w:id="67" w:name="_Toc345283772"/>
      <w:r w:rsidRPr="00763780">
        <w:t>9.2.1</w:t>
      </w:r>
      <w:r w:rsidRPr="00763780">
        <w:tab/>
        <w:t>Definition</w:t>
      </w:r>
      <w:bookmarkEnd w:id="67"/>
    </w:p>
    <w:p w14:paraId="14787836" w14:textId="77777777" w:rsidR="00647C6B" w:rsidRPr="00763780" w:rsidRDefault="00647C6B" w:rsidP="00647C6B">
      <w:pPr>
        <w:ind w:right="14"/>
      </w:pPr>
      <w:r w:rsidRPr="00763780">
        <w:t>This test assesses the ability of UE and ancillary equipment to operate as intended in the presence of a radio frequency electromagnetic field disturbance at the enclosure.</w:t>
      </w:r>
    </w:p>
    <w:p w14:paraId="6CA87992" w14:textId="77777777" w:rsidR="00647C6B" w:rsidRPr="00763780" w:rsidRDefault="00647C6B" w:rsidP="00647C6B">
      <w:pPr>
        <w:pStyle w:val="Heading3"/>
      </w:pPr>
      <w:bookmarkStart w:id="68" w:name="_Toc345283773"/>
      <w:r w:rsidRPr="00763780">
        <w:t>9.2.2</w:t>
      </w:r>
      <w:r w:rsidRPr="00763780">
        <w:tab/>
        <w:t>Test method and level</w:t>
      </w:r>
      <w:bookmarkEnd w:id="68"/>
    </w:p>
    <w:p w14:paraId="164CBA99" w14:textId="77777777" w:rsidR="00647C6B" w:rsidRPr="00763780" w:rsidRDefault="00647C6B" w:rsidP="00647C6B">
      <w:pPr>
        <w:keepNext/>
        <w:keepLines/>
      </w:pPr>
      <w:r w:rsidRPr="00763780">
        <w:t>The test method shall be in accordance with IEC 61000</w:t>
      </w:r>
      <w:r w:rsidRPr="00763780">
        <w:noBreakHyphen/>
        <w:t>4</w:t>
      </w:r>
      <w:r w:rsidRPr="00763780">
        <w:noBreakHyphen/>
        <w:t>3 [17]</w:t>
      </w:r>
    </w:p>
    <w:p w14:paraId="189F2A12" w14:textId="77777777" w:rsidR="00647C6B" w:rsidRPr="00763780" w:rsidRDefault="00647C6B" w:rsidP="00647C6B">
      <w:pPr>
        <w:keepNext/>
        <w:keepLines/>
        <w:ind w:left="568" w:hanging="284"/>
      </w:pPr>
      <w:r w:rsidRPr="00763780">
        <w:t>-</w:t>
      </w:r>
      <w:r w:rsidRPr="00763780">
        <w:tab/>
        <w:t>for UE and ancillary equipment the following requirements shall apply;</w:t>
      </w:r>
    </w:p>
    <w:p w14:paraId="2D1DA7A4" w14:textId="77777777" w:rsidR="00647C6B" w:rsidRPr="00763780" w:rsidRDefault="00647C6B" w:rsidP="00647C6B">
      <w:pPr>
        <w:keepNext/>
        <w:keepLines/>
        <w:ind w:left="568" w:hanging="284"/>
      </w:pPr>
      <w:r w:rsidRPr="00763780">
        <w:t>-</w:t>
      </w:r>
      <w:r w:rsidRPr="00763780">
        <w:tab/>
        <w:t>the test level shall be 3 V/m amplitude modulated to a depth of 80 % by a sinusoidal audio signal of 1 kHz;</w:t>
      </w:r>
    </w:p>
    <w:p w14:paraId="65B513C5" w14:textId="77777777" w:rsidR="00647C6B" w:rsidRPr="00763780" w:rsidRDefault="00647C6B" w:rsidP="00647C6B">
      <w:pPr>
        <w:keepNext/>
        <w:keepLines/>
        <w:ind w:left="568" w:hanging="284"/>
      </w:pPr>
      <w:r w:rsidRPr="00763780">
        <w:t>-</w:t>
      </w:r>
      <w:r w:rsidRPr="00763780">
        <w:tab/>
        <w:t>the stepped frequency increments shall be 1 % of the momentary frequency;</w:t>
      </w:r>
    </w:p>
    <w:p w14:paraId="6EC45A8F" w14:textId="77777777" w:rsidR="00647C6B" w:rsidRPr="00763780" w:rsidRDefault="00647C6B" w:rsidP="00647C6B">
      <w:pPr>
        <w:ind w:left="568" w:hanging="284"/>
      </w:pPr>
      <w:r w:rsidRPr="00763780">
        <w:t>-</w:t>
      </w:r>
      <w:r w:rsidRPr="00763780">
        <w:tab/>
        <w:t>when using the max hold detector method (see ANNEX A) at each test frequency step initially an unmodulated test signal shall be applied. Then the test modulation shall be applied;</w:t>
      </w:r>
    </w:p>
    <w:p w14:paraId="7DD312A9" w14:textId="77777777" w:rsidR="00647C6B" w:rsidRPr="00763780" w:rsidRDefault="00647C6B" w:rsidP="00647C6B">
      <w:pPr>
        <w:ind w:left="568" w:hanging="284"/>
      </w:pPr>
      <w:r w:rsidRPr="00763780">
        <w:t>-</w:t>
      </w:r>
      <w:r w:rsidRPr="00763780">
        <w:tab/>
        <w:t>the test shall be performed over the frequency range 80 MHz to 1000 MHz and 1400 MHz to 2700 MHz;</w:t>
      </w:r>
    </w:p>
    <w:p w14:paraId="257FE132" w14:textId="77777777" w:rsidR="00647C6B" w:rsidRPr="00763780" w:rsidRDefault="00647C6B" w:rsidP="00647C6B">
      <w:pPr>
        <w:ind w:left="568" w:hanging="284"/>
      </w:pPr>
      <w:r w:rsidRPr="00763780">
        <w:t>-</w:t>
      </w:r>
      <w:r w:rsidRPr="00763780">
        <w:tab/>
        <w:t>responses in stand alone receivers or receivers which are part of transceivers occurring at discrete frequencies which are narrow band responses, shall be disregarded, see subclause 4.3;</w:t>
      </w:r>
    </w:p>
    <w:p w14:paraId="35EF021F" w14:textId="77777777" w:rsidR="00647C6B" w:rsidRPr="00763780" w:rsidRDefault="00647C6B" w:rsidP="00647C6B">
      <w:pPr>
        <w:ind w:left="568" w:hanging="284"/>
      </w:pPr>
      <w:r w:rsidRPr="00763780">
        <w:t>-</w:t>
      </w:r>
      <w:r w:rsidRPr="00763780">
        <w:tab/>
        <w:t>the frequencies selected during the test shall be recorded in the test report.</w:t>
      </w:r>
    </w:p>
    <w:p w14:paraId="2D3139A0" w14:textId="77777777" w:rsidR="00647C6B" w:rsidRPr="00763780" w:rsidRDefault="00647C6B" w:rsidP="00647C6B">
      <w:pPr>
        <w:pStyle w:val="Heading3"/>
      </w:pPr>
      <w:bookmarkStart w:id="69" w:name="_Toc345283774"/>
      <w:r w:rsidRPr="00763780">
        <w:t>9.2.3</w:t>
      </w:r>
      <w:r w:rsidRPr="00763780">
        <w:tab/>
        <w:t>Performance criteria</w:t>
      </w:r>
      <w:bookmarkEnd w:id="69"/>
    </w:p>
    <w:p w14:paraId="547C8B36" w14:textId="77777777" w:rsidR="00647C6B" w:rsidRPr="00763780" w:rsidRDefault="00647C6B" w:rsidP="00647C6B">
      <w:pPr>
        <w:ind w:right="14"/>
      </w:pPr>
      <w:r w:rsidRPr="00763780">
        <w:t>The performance criteria of subclause 6.1 shall apply.</w:t>
      </w:r>
    </w:p>
    <w:p w14:paraId="48F57986" w14:textId="77777777" w:rsidR="00647C6B" w:rsidRPr="00763780" w:rsidRDefault="00647C6B" w:rsidP="00647C6B">
      <w:pPr>
        <w:pStyle w:val="Heading2"/>
      </w:pPr>
      <w:bookmarkStart w:id="70" w:name="_Toc345283775"/>
      <w:r w:rsidRPr="00763780">
        <w:t>9.3</w:t>
      </w:r>
      <w:r w:rsidRPr="00763780">
        <w:tab/>
        <w:t>Electrostatic discharge</w:t>
      </w:r>
      <w:bookmarkEnd w:id="70"/>
    </w:p>
    <w:p w14:paraId="0C43DA88" w14:textId="77777777" w:rsidR="00647C6B" w:rsidRPr="00763780" w:rsidRDefault="00647C6B" w:rsidP="00647C6B">
      <w:pPr>
        <w:ind w:right="14"/>
      </w:pPr>
      <w:r w:rsidRPr="00763780">
        <w:t>The test shall be performed on a representative configuration of the equipment or a representative configuration of the combination of UE and ancillary equipment.</w:t>
      </w:r>
    </w:p>
    <w:p w14:paraId="22234682" w14:textId="77777777" w:rsidR="00647C6B" w:rsidRPr="00763780" w:rsidRDefault="00647C6B" w:rsidP="00647C6B">
      <w:pPr>
        <w:pStyle w:val="Heading3"/>
      </w:pPr>
      <w:bookmarkStart w:id="71" w:name="_Toc345283776"/>
      <w:r w:rsidRPr="00763780">
        <w:t>9.3.1</w:t>
      </w:r>
      <w:r w:rsidRPr="00763780">
        <w:tab/>
        <w:t>Definition</w:t>
      </w:r>
      <w:bookmarkEnd w:id="71"/>
    </w:p>
    <w:p w14:paraId="3E54BE6C" w14:textId="77777777" w:rsidR="00647C6B" w:rsidRPr="00763780" w:rsidRDefault="00647C6B" w:rsidP="00647C6B">
      <w:pPr>
        <w:ind w:right="14"/>
      </w:pPr>
      <w:r w:rsidRPr="00763780">
        <w:t>This test assesses the ability of UE and ancillary equipment to operate as intended in the event of an electrostatic discharge.</w:t>
      </w:r>
    </w:p>
    <w:p w14:paraId="5419FCDD" w14:textId="77777777" w:rsidR="00647C6B" w:rsidRPr="00763780" w:rsidRDefault="00647C6B" w:rsidP="00647C6B">
      <w:pPr>
        <w:pStyle w:val="Heading3"/>
      </w:pPr>
      <w:bookmarkStart w:id="72" w:name="_Toc345283777"/>
      <w:r w:rsidRPr="00763780">
        <w:lastRenderedPageBreak/>
        <w:t>9.3.2</w:t>
      </w:r>
      <w:r w:rsidRPr="00763780">
        <w:tab/>
        <w:t>Test method and level</w:t>
      </w:r>
      <w:bookmarkEnd w:id="72"/>
    </w:p>
    <w:p w14:paraId="04069D01" w14:textId="77777777" w:rsidR="00647C6B" w:rsidRPr="00763780" w:rsidRDefault="00647C6B" w:rsidP="00647C6B">
      <w:pPr>
        <w:ind w:right="14"/>
      </w:pPr>
      <w:r w:rsidRPr="00763780">
        <w:t>The test method shall be in accordance with IEC 61000</w:t>
      </w:r>
      <w:r w:rsidRPr="00763780">
        <w:noBreakHyphen/>
        <w:t>4</w:t>
      </w:r>
      <w:r w:rsidRPr="00763780">
        <w:noBreakHyphen/>
        <w:t>2 [18]:</w:t>
      </w:r>
    </w:p>
    <w:p w14:paraId="0CC1E65D" w14:textId="77777777" w:rsidR="00647C6B" w:rsidRPr="00763780" w:rsidRDefault="00647C6B" w:rsidP="00647C6B">
      <w:pPr>
        <w:ind w:left="568" w:hanging="284"/>
      </w:pPr>
      <w:r w:rsidRPr="00763780">
        <w:t>-</w:t>
      </w:r>
      <w:r w:rsidRPr="00763780">
        <w:tab/>
        <w:t>for contact discharge, the equipment shall pass at ±2 kV and ±4 kV;</w:t>
      </w:r>
    </w:p>
    <w:p w14:paraId="05AF3DB4" w14:textId="77777777" w:rsidR="00647C6B" w:rsidRPr="00763780" w:rsidRDefault="00647C6B" w:rsidP="00647C6B">
      <w:pPr>
        <w:ind w:left="568" w:hanging="284"/>
      </w:pPr>
      <w:r w:rsidRPr="00763780">
        <w:t>-</w:t>
      </w:r>
      <w:r w:rsidRPr="00763780">
        <w:tab/>
        <w:t>for air discharge the equipment shall pass at ±2 kV, ±4 kV and ±8 kV (only for non-conducting surfaces, see IEC 61000</w:t>
      </w:r>
      <w:r w:rsidRPr="00763780">
        <w:noBreakHyphen/>
        <w:t>4</w:t>
      </w:r>
      <w:r w:rsidRPr="00763780">
        <w:noBreakHyphen/>
        <w:t>2 [18]).</w:t>
      </w:r>
    </w:p>
    <w:p w14:paraId="2EDED38C" w14:textId="77777777" w:rsidR="00647C6B" w:rsidRPr="00763780" w:rsidRDefault="00647C6B" w:rsidP="00647C6B">
      <w:pPr>
        <w:keepLines/>
        <w:ind w:left="1135" w:hanging="851"/>
      </w:pPr>
      <w:r w:rsidRPr="00763780">
        <w:t>NOTE:</w:t>
      </w:r>
      <w:r w:rsidRPr="00763780">
        <w:tab/>
        <w:t>The EUT shall be fully discharged between each ESD exposure by connecting its ground point (where applicable) to the HCP by a resistive wire with a 470 k</w:t>
      </w:r>
      <w:r w:rsidRPr="00763780">
        <w:sym w:font="Symbol" w:char="F057"/>
      </w:r>
      <w:r w:rsidRPr="00763780">
        <w:t>. resistor in either end.</w:t>
      </w:r>
    </w:p>
    <w:p w14:paraId="35665B55" w14:textId="77777777" w:rsidR="00647C6B" w:rsidRPr="00763780" w:rsidRDefault="00647C6B" w:rsidP="00647C6B">
      <w:pPr>
        <w:pStyle w:val="Heading3"/>
      </w:pPr>
      <w:bookmarkStart w:id="73" w:name="_Toc345283778"/>
      <w:r w:rsidRPr="00763780">
        <w:t>9.3.3</w:t>
      </w:r>
      <w:r w:rsidRPr="00763780">
        <w:tab/>
        <w:t>Performance criteria</w:t>
      </w:r>
      <w:bookmarkEnd w:id="73"/>
    </w:p>
    <w:p w14:paraId="32CA8B92" w14:textId="77777777" w:rsidR="00647C6B" w:rsidRPr="00763780" w:rsidRDefault="00647C6B" w:rsidP="00647C6B">
      <w:pPr>
        <w:ind w:right="14"/>
        <w:rPr>
          <w:strike/>
        </w:rPr>
      </w:pPr>
      <w:r w:rsidRPr="00763780">
        <w:t>The performance criteria of subclause 6.2 shall apply.</w:t>
      </w:r>
    </w:p>
    <w:p w14:paraId="1F5922A7" w14:textId="77777777" w:rsidR="00647C6B" w:rsidRPr="00763780" w:rsidRDefault="00647C6B" w:rsidP="00647C6B">
      <w:pPr>
        <w:pStyle w:val="Heading2"/>
      </w:pPr>
      <w:bookmarkStart w:id="74" w:name="_Toc345283779"/>
      <w:r w:rsidRPr="00763780">
        <w:t>9.4</w:t>
      </w:r>
      <w:r w:rsidRPr="00763780">
        <w:tab/>
        <w:t>Fast transients common mode</w:t>
      </w:r>
      <w:bookmarkEnd w:id="74"/>
    </w:p>
    <w:p w14:paraId="39932680" w14:textId="77777777" w:rsidR="00647C6B" w:rsidRPr="00763780" w:rsidRDefault="00647C6B" w:rsidP="00647C6B">
      <w:pPr>
        <w:ind w:right="14"/>
      </w:pPr>
      <w:r w:rsidRPr="00763780">
        <w:t>The test shall be performed on AC mains power input ports.</w:t>
      </w:r>
    </w:p>
    <w:p w14:paraId="5D38E16D" w14:textId="77777777" w:rsidR="00647C6B" w:rsidRPr="00763780" w:rsidRDefault="00647C6B" w:rsidP="00647C6B">
      <w:pPr>
        <w:ind w:right="14"/>
      </w:pPr>
      <w:r w:rsidRPr="00763780">
        <w:t>This test shall be performed on signal ports, control ports and DC power input/output ports if the cables may be longer than 3 m.</w:t>
      </w:r>
    </w:p>
    <w:p w14:paraId="6A2D0623" w14:textId="77777777" w:rsidR="00647C6B" w:rsidRPr="00763780" w:rsidRDefault="00647C6B" w:rsidP="00647C6B">
      <w:pPr>
        <w:ind w:right="14"/>
      </w:pPr>
      <w:r w:rsidRPr="00763780">
        <w:t>Where this test is not carried out on a port or any other ports because the manufacturer declares that it is not intended to be used with cables longer than 3 m, a list of ports which were not tested for this reason shall be included in the test report.</w:t>
      </w:r>
    </w:p>
    <w:p w14:paraId="5C514A00" w14:textId="77777777" w:rsidR="00647C6B" w:rsidRPr="00763780" w:rsidRDefault="00647C6B" w:rsidP="00647C6B">
      <w:pPr>
        <w:ind w:right="14"/>
      </w:pPr>
      <w:r w:rsidRPr="00763780">
        <w:t>This test shall be performed on a representative configuration of the equipment or a representative configuration of the combination of UE and ancillary equipment.</w:t>
      </w:r>
    </w:p>
    <w:p w14:paraId="3590C14F" w14:textId="77777777" w:rsidR="00647C6B" w:rsidRPr="00763780" w:rsidRDefault="00647C6B" w:rsidP="00647C6B">
      <w:pPr>
        <w:pStyle w:val="Heading3"/>
      </w:pPr>
      <w:bookmarkStart w:id="75" w:name="_Toc345283780"/>
      <w:r w:rsidRPr="00763780">
        <w:t>9.4.1</w:t>
      </w:r>
      <w:r w:rsidRPr="00763780">
        <w:tab/>
        <w:t>Definition</w:t>
      </w:r>
      <w:bookmarkEnd w:id="75"/>
    </w:p>
    <w:p w14:paraId="0D54CF57" w14:textId="77777777" w:rsidR="00647C6B" w:rsidRPr="00763780" w:rsidRDefault="00647C6B" w:rsidP="00647C6B">
      <w:pPr>
        <w:ind w:right="14"/>
      </w:pPr>
      <w:r w:rsidRPr="00763780">
        <w:t>This test assesses the ability of UE and ancillary equipment to operate as intended in the event of fast transients present on one of the input/output ports.</w:t>
      </w:r>
    </w:p>
    <w:p w14:paraId="09A2F5B4" w14:textId="77777777" w:rsidR="00647C6B" w:rsidRPr="00763780" w:rsidRDefault="00647C6B" w:rsidP="00647C6B">
      <w:pPr>
        <w:pStyle w:val="Heading3"/>
      </w:pPr>
      <w:bookmarkStart w:id="76" w:name="_Toc345283781"/>
      <w:r w:rsidRPr="00763780">
        <w:t>9.4.2</w:t>
      </w:r>
      <w:r w:rsidRPr="00763780">
        <w:tab/>
        <w:t>Test method and level</w:t>
      </w:r>
      <w:bookmarkEnd w:id="76"/>
    </w:p>
    <w:p w14:paraId="4BB8BD9A" w14:textId="77777777" w:rsidR="00647C6B" w:rsidRPr="00763780" w:rsidRDefault="00647C6B" w:rsidP="00647C6B">
      <w:pPr>
        <w:ind w:right="14"/>
      </w:pPr>
      <w:r w:rsidRPr="00763780">
        <w:t>The test method shall be in accordance with IEC 61000</w:t>
      </w:r>
      <w:r w:rsidRPr="00763780">
        <w:noBreakHyphen/>
        <w:t>4</w:t>
      </w:r>
      <w:r w:rsidRPr="00763780">
        <w:noBreakHyphen/>
        <w:t>4 [19]</w:t>
      </w:r>
    </w:p>
    <w:p w14:paraId="094E942A" w14:textId="77777777" w:rsidR="00647C6B" w:rsidRPr="00763780" w:rsidRDefault="00647C6B" w:rsidP="00647C6B">
      <w:pPr>
        <w:ind w:left="568" w:hanging="284"/>
      </w:pPr>
      <w:r w:rsidRPr="00763780">
        <w:t>-</w:t>
      </w:r>
      <w:r w:rsidRPr="00763780">
        <w:tab/>
        <w:t>the test level for signal and control ports shall be 0,5 kV open circuit voltage as given in IEC 61000</w:t>
      </w:r>
      <w:r w:rsidRPr="00763780">
        <w:noBreakHyphen/>
        <w:t>4</w:t>
      </w:r>
      <w:r w:rsidRPr="00763780">
        <w:noBreakHyphen/>
        <w:t>4 [19];</w:t>
      </w:r>
    </w:p>
    <w:p w14:paraId="2696D338" w14:textId="77777777" w:rsidR="00647C6B" w:rsidRPr="00763780" w:rsidRDefault="00647C6B" w:rsidP="00647C6B">
      <w:pPr>
        <w:ind w:left="568" w:hanging="284"/>
      </w:pPr>
      <w:r w:rsidRPr="00763780">
        <w:t>-</w:t>
      </w:r>
      <w:r w:rsidRPr="00763780">
        <w:tab/>
        <w:t>the test level for DC power input/output ports shall be 0,5 kV open circuit voltage as given in IEC 61000</w:t>
      </w:r>
      <w:r w:rsidRPr="00763780">
        <w:noBreakHyphen/>
        <w:t>4</w:t>
      </w:r>
      <w:r w:rsidRPr="00763780">
        <w:noBreakHyphen/>
        <w:t>4 [19];</w:t>
      </w:r>
    </w:p>
    <w:p w14:paraId="0331DB85" w14:textId="77777777" w:rsidR="00647C6B" w:rsidRPr="00763780" w:rsidRDefault="00647C6B" w:rsidP="00647C6B">
      <w:pPr>
        <w:ind w:left="568" w:hanging="284"/>
      </w:pPr>
      <w:r w:rsidRPr="00763780">
        <w:t>-</w:t>
      </w:r>
      <w:r w:rsidRPr="00763780">
        <w:tab/>
        <w:t>the test level for AC mains power input ports shall be 1 kV open circuit voltage as given in IEC 61000</w:t>
      </w:r>
      <w:r w:rsidRPr="00763780">
        <w:noBreakHyphen/>
        <w:t>4</w:t>
      </w:r>
      <w:r w:rsidRPr="00763780">
        <w:noBreakHyphen/>
        <w:t>4 [19].</w:t>
      </w:r>
    </w:p>
    <w:p w14:paraId="2ABF3E6E" w14:textId="77777777" w:rsidR="00647C6B" w:rsidRPr="00763780" w:rsidRDefault="00647C6B" w:rsidP="00647C6B">
      <w:pPr>
        <w:pStyle w:val="Heading3"/>
      </w:pPr>
      <w:bookmarkStart w:id="77" w:name="_Toc345283782"/>
      <w:r w:rsidRPr="00763780">
        <w:t>9.4.3</w:t>
      </w:r>
      <w:r w:rsidRPr="00763780">
        <w:tab/>
        <w:t>Performance criteria</w:t>
      </w:r>
      <w:bookmarkEnd w:id="77"/>
    </w:p>
    <w:p w14:paraId="05CAD5E3" w14:textId="77777777" w:rsidR="00647C6B" w:rsidRPr="00763780" w:rsidRDefault="00647C6B" w:rsidP="00647C6B">
      <w:pPr>
        <w:ind w:right="14"/>
      </w:pPr>
      <w:r w:rsidRPr="00763780">
        <w:t>The performance criteria of subclause 6.2 shall apply.</w:t>
      </w:r>
    </w:p>
    <w:p w14:paraId="517C1A5D" w14:textId="77777777" w:rsidR="00647C6B" w:rsidRPr="00763780" w:rsidRDefault="00647C6B" w:rsidP="00647C6B">
      <w:pPr>
        <w:pStyle w:val="Heading2"/>
        <w:rPr>
          <w:lang w:val="en-US"/>
        </w:rPr>
      </w:pPr>
      <w:bookmarkStart w:id="78" w:name="_Toc345283783"/>
      <w:r w:rsidRPr="00763780">
        <w:rPr>
          <w:lang w:val="en-US"/>
        </w:rPr>
        <w:t>9.5</w:t>
      </w:r>
      <w:r w:rsidRPr="00763780">
        <w:rPr>
          <w:lang w:val="en-US"/>
        </w:rPr>
        <w:tab/>
        <w:t>RF common mode (0.15 MHz to 80 MHz)</w:t>
      </w:r>
      <w:bookmarkEnd w:id="78"/>
    </w:p>
    <w:p w14:paraId="210C44C5" w14:textId="77777777" w:rsidR="00647C6B" w:rsidRPr="00763780" w:rsidRDefault="00647C6B" w:rsidP="00647C6B">
      <w:pPr>
        <w:ind w:right="14"/>
      </w:pPr>
      <w:r w:rsidRPr="00763780">
        <w:t>This test is applicable for UE for fixed, mobile, and portable use and for ancillary equipment.</w:t>
      </w:r>
    </w:p>
    <w:p w14:paraId="6EB6EB04" w14:textId="77777777" w:rsidR="00647C6B" w:rsidRPr="00763780" w:rsidRDefault="00647C6B" w:rsidP="00647C6B">
      <w:pPr>
        <w:ind w:right="14"/>
      </w:pPr>
      <w:r w:rsidRPr="00763780">
        <w:t>This test shall be performed on signal, control and DC power input/output ports, which may have cables longer than 3 m.</w:t>
      </w:r>
    </w:p>
    <w:p w14:paraId="7A62F428" w14:textId="77777777" w:rsidR="00647C6B" w:rsidRPr="00763780" w:rsidRDefault="00647C6B" w:rsidP="00647C6B">
      <w:pPr>
        <w:ind w:right="14"/>
      </w:pPr>
      <w:r w:rsidRPr="00763780">
        <w:t xml:space="preserve">This test shall be performed on AC mains power input/output ports of UE for fixed use and for fixed ancillary equipment. Where this test is not carried out on a port or any other ports because the manufacturer declares that it is not </w:t>
      </w:r>
      <w:r w:rsidRPr="00763780">
        <w:lastRenderedPageBreak/>
        <w:t>intended to be used with cables longer than stated above, a list of ports which were not tested shall be included in the test report.</w:t>
      </w:r>
    </w:p>
    <w:p w14:paraId="413D9E8A" w14:textId="77777777" w:rsidR="00647C6B" w:rsidRPr="00763780" w:rsidRDefault="00647C6B" w:rsidP="00647C6B">
      <w:pPr>
        <w:ind w:right="14"/>
      </w:pPr>
      <w:r w:rsidRPr="00763780">
        <w:t>This test shall be performed on a representative configuration of the UE or a representative configuration of the combination of UE and ancillary equipment.</w:t>
      </w:r>
    </w:p>
    <w:p w14:paraId="73F7DF48" w14:textId="77777777" w:rsidR="00647C6B" w:rsidRPr="00763780" w:rsidRDefault="00647C6B" w:rsidP="00647C6B">
      <w:pPr>
        <w:pStyle w:val="Heading3"/>
      </w:pPr>
      <w:bookmarkStart w:id="79" w:name="_Toc345283784"/>
      <w:r w:rsidRPr="00763780">
        <w:t>9.5.1</w:t>
      </w:r>
      <w:r w:rsidRPr="00763780">
        <w:tab/>
        <w:t>Definition</w:t>
      </w:r>
      <w:bookmarkEnd w:id="79"/>
    </w:p>
    <w:p w14:paraId="073DD47B" w14:textId="77777777" w:rsidR="00647C6B" w:rsidRPr="00763780" w:rsidRDefault="00647C6B" w:rsidP="00647C6B">
      <w:pPr>
        <w:ind w:right="14"/>
      </w:pPr>
      <w:r w:rsidRPr="00763780">
        <w:t>This test assesses the ability of equipment and ancillary equipment to operate as intended in the presence of a radio frequency electromagnetic disturbance.</w:t>
      </w:r>
    </w:p>
    <w:p w14:paraId="6A0D27F5" w14:textId="77777777" w:rsidR="00647C6B" w:rsidRPr="00763780" w:rsidRDefault="00647C6B" w:rsidP="00647C6B">
      <w:pPr>
        <w:pStyle w:val="Heading3"/>
      </w:pPr>
      <w:bookmarkStart w:id="80" w:name="_Toc345283785"/>
      <w:r w:rsidRPr="00763780">
        <w:t>9.5.2</w:t>
      </w:r>
      <w:r w:rsidRPr="00763780">
        <w:tab/>
        <w:t>Test method and level</w:t>
      </w:r>
      <w:bookmarkEnd w:id="80"/>
    </w:p>
    <w:p w14:paraId="15C2C177" w14:textId="77777777" w:rsidR="00647C6B" w:rsidRPr="00763780" w:rsidRDefault="00647C6B" w:rsidP="00647C6B">
      <w:r w:rsidRPr="00763780">
        <w:t>The test method shall be in accordance with IEC 61000</w:t>
      </w:r>
      <w:r w:rsidRPr="00763780">
        <w:noBreakHyphen/>
        <w:t>4</w:t>
      </w:r>
      <w:r w:rsidRPr="00763780">
        <w:noBreakHyphen/>
        <w:t xml:space="preserve">6 [20]. </w:t>
      </w:r>
    </w:p>
    <w:p w14:paraId="6B84B570" w14:textId="77777777" w:rsidR="00647C6B" w:rsidRPr="00763780" w:rsidRDefault="00647C6B" w:rsidP="00647C6B">
      <w:pPr>
        <w:ind w:left="568" w:hanging="284"/>
      </w:pPr>
      <w:r w:rsidRPr="00763780">
        <w:t>-</w:t>
      </w:r>
      <w:r w:rsidRPr="00763780">
        <w:tab/>
        <w:t>the test signal shall be amplitude modulated to a depth of 80 % by a sinusoidal audio signal of 1 kHz;</w:t>
      </w:r>
    </w:p>
    <w:p w14:paraId="5D318744" w14:textId="77777777" w:rsidR="00647C6B" w:rsidRPr="00763780" w:rsidRDefault="00647C6B" w:rsidP="00647C6B">
      <w:pPr>
        <w:ind w:left="568" w:hanging="284"/>
      </w:pPr>
      <w:r w:rsidRPr="00763780">
        <w:t>-</w:t>
      </w:r>
      <w:r w:rsidRPr="00763780">
        <w:tab/>
        <w:t>the stepped frequency increments shall be either 50 kHz or 1 % frequency increment of the momentary frequency in the frequency range 150 kHz - 5 MHz and 1 % frequency increment of the momentary frequency in the frequency range 5 MHz - 80 MHz;</w:t>
      </w:r>
    </w:p>
    <w:p w14:paraId="501F2607" w14:textId="77777777" w:rsidR="00647C6B" w:rsidRPr="00763780" w:rsidRDefault="00647C6B" w:rsidP="00647C6B">
      <w:pPr>
        <w:ind w:left="568" w:hanging="284"/>
      </w:pPr>
      <w:r w:rsidRPr="00763780">
        <w:t>-</w:t>
      </w:r>
      <w:r w:rsidRPr="00763780">
        <w:tab/>
        <w:t>when using the max hold detector method (see ANNEX A) at each test frequency step initially an unmodulated test signal shall be applied. Then the test modulation shall be applied;</w:t>
      </w:r>
    </w:p>
    <w:p w14:paraId="5602AAB7" w14:textId="77777777" w:rsidR="00647C6B" w:rsidRPr="00763780" w:rsidRDefault="00647C6B" w:rsidP="00647C6B">
      <w:pPr>
        <w:ind w:left="568" w:hanging="284"/>
      </w:pPr>
      <w:r w:rsidRPr="00763780">
        <w:t>-</w:t>
      </w:r>
      <w:r w:rsidRPr="00763780">
        <w:tab/>
        <w:t>the test level shall be severity level 2 as given in IEC 61000</w:t>
      </w:r>
      <w:r w:rsidRPr="00763780">
        <w:noBreakHyphen/>
        <w:t>4</w:t>
      </w:r>
      <w:r w:rsidRPr="00763780">
        <w:noBreakHyphen/>
        <w:t>6 [20] corresponding to 3 V rms, at a transfer impedance of 150 </w:t>
      </w:r>
      <w:r w:rsidRPr="00763780">
        <w:fldChar w:fldCharType="begin"/>
      </w:r>
      <w:r w:rsidRPr="00763780">
        <w:instrText>SYMBOL 87 \f "Symbol" \s 10</w:instrText>
      </w:r>
      <w:r w:rsidRPr="00763780">
        <w:fldChar w:fldCharType="separate"/>
      </w:r>
      <w:r w:rsidRPr="00763780">
        <w:t>W</w:t>
      </w:r>
      <w:r w:rsidRPr="00763780">
        <w:fldChar w:fldCharType="end"/>
      </w:r>
      <w:r w:rsidRPr="00763780">
        <w:t>;</w:t>
      </w:r>
    </w:p>
    <w:p w14:paraId="3F5C15F5" w14:textId="77777777" w:rsidR="00647C6B" w:rsidRPr="00763780" w:rsidRDefault="00647C6B" w:rsidP="00647C6B">
      <w:pPr>
        <w:ind w:left="568" w:hanging="284"/>
      </w:pPr>
      <w:r w:rsidRPr="00763780">
        <w:t>-</w:t>
      </w:r>
      <w:r w:rsidRPr="00763780">
        <w:tab/>
        <w:t>the test shall be performed over the frequency range 150 kHz - 80 MHz;</w:t>
      </w:r>
    </w:p>
    <w:p w14:paraId="4AC32BEC" w14:textId="77777777" w:rsidR="00647C6B" w:rsidRPr="00763780" w:rsidRDefault="00647C6B" w:rsidP="00647C6B">
      <w:pPr>
        <w:ind w:left="568" w:hanging="284"/>
      </w:pPr>
      <w:r w:rsidRPr="00763780">
        <w:t>-</w:t>
      </w:r>
      <w:r w:rsidRPr="00763780">
        <w:tab/>
        <w:t>responses of stand alone receivers or receivers which are part of transceivers occurring at discrete frequencies which are narrow band responses, shall be disregarded, see subclause 4.3;</w:t>
      </w:r>
    </w:p>
    <w:p w14:paraId="3C78E75C" w14:textId="77777777" w:rsidR="00647C6B" w:rsidRPr="00763780" w:rsidRDefault="00647C6B" w:rsidP="00647C6B">
      <w:pPr>
        <w:ind w:left="568" w:hanging="284"/>
      </w:pPr>
      <w:r w:rsidRPr="00763780">
        <w:t>-</w:t>
      </w:r>
      <w:r w:rsidRPr="00763780">
        <w:tab/>
        <w:t>the frequencies selected during the test and the test method used shall be recorded in the test report.</w:t>
      </w:r>
    </w:p>
    <w:p w14:paraId="05507A1C" w14:textId="77777777" w:rsidR="00647C6B" w:rsidRPr="00763780" w:rsidRDefault="00647C6B" w:rsidP="00647C6B">
      <w:pPr>
        <w:pStyle w:val="Heading3"/>
      </w:pPr>
      <w:bookmarkStart w:id="81" w:name="_Toc345283786"/>
      <w:r w:rsidRPr="00763780">
        <w:t>9.5.3</w:t>
      </w:r>
      <w:r w:rsidRPr="00763780">
        <w:tab/>
        <w:t>Performance criteria</w:t>
      </w:r>
      <w:bookmarkEnd w:id="81"/>
    </w:p>
    <w:p w14:paraId="7B6934CC" w14:textId="77777777" w:rsidR="00647C6B" w:rsidRPr="00763780" w:rsidRDefault="00647C6B" w:rsidP="00647C6B">
      <w:pPr>
        <w:ind w:right="14"/>
      </w:pPr>
      <w:r w:rsidRPr="00763780">
        <w:t>The performance criteria of subclause 6.1 shall apply.</w:t>
      </w:r>
    </w:p>
    <w:p w14:paraId="0E1B71E5" w14:textId="77777777" w:rsidR="00647C6B" w:rsidRPr="00763780" w:rsidRDefault="00647C6B" w:rsidP="00647C6B">
      <w:pPr>
        <w:pStyle w:val="Heading2"/>
      </w:pPr>
      <w:bookmarkStart w:id="82" w:name="_Toc345283787"/>
      <w:r w:rsidRPr="00763780">
        <w:t>9.6</w:t>
      </w:r>
      <w:r w:rsidRPr="00763780">
        <w:tab/>
        <w:t>Transients and surges, vehicular environment</w:t>
      </w:r>
      <w:bookmarkEnd w:id="82"/>
    </w:p>
    <w:p w14:paraId="4DED145D" w14:textId="77777777" w:rsidR="00647C6B" w:rsidRPr="00763780" w:rsidRDefault="00647C6B" w:rsidP="00647C6B">
      <w:pPr>
        <w:ind w:right="14"/>
      </w:pPr>
      <w:r w:rsidRPr="00763780">
        <w:t>The tests are applicable to UE intended for use in a vehicular environment.</w:t>
      </w:r>
    </w:p>
    <w:p w14:paraId="1B331A24" w14:textId="77777777" w:rsidR="00647C6B" w:rsidRPr="00763780" w:rsidRDefault="00647C6B" w:rsidP="00647C6B">
      <w:pPr>
        <w:ind w:right="14"/>
      </w:pPr>
      <w:r w:rsidRPr="00763780">
        <w:t>These tests shall be performed on 12 V and 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 input.</w:t>
      </w:r>
    </w:p>
    <w:p w14:paraId="127E8F34" w14:textId="77777777" w:rsidR="00647C6B" w:rsidRPr="00763780" w:rsidRDefault="00647C6B" w:rsidP="00647C6B">
      <w:r w:rsidRPr="00763780">
        <w:t>These tests shall be performed on a representative configuration of the equipment or a representative configuration of the combination of UE and ancillary equipment.</w:t>
      </w:r>
    </w:p>
    <w:p w14:paraId="1C48733E" w14:textId="77777777" w:rsidR="00647C6B" w:rsidRPr="00763780" w:rsidRDefault="00647C6B" w:rsidP="00647C6B">
      <w:pPr>
        <w:pStyle w:val="Heading3"/>
      </w:pPr>
      <w:bookmarkStart w:id="83" w:name="_Toc345283788"/>
      <w:r w:rsidRPr="00763780">
        <w:t>9.6.1</w:t>
      </w:r>
      <w:r w:rsidRPr="00763780">
        <w:tab/>
        <w:t>Definition</w:t>
      </w:r>
      <w:bookmarkEnd w:id="83"/>
    </w:p>
    <w:p w14:paraId="2279D197" w14:textId="77777777" w:rsidR="00647C6B" w:rsidRPr="00763780" w:rsidRDefault="00647C6B" w:rsidP="00647C6B">
      <w:pPr>
        <w:ind w:right="14"/>
      </w:pPr>
      <w:r w:rsidRPr="00763780">
        <w:t>These tests assess the ability of UE and ancillary equipment to operate as intended in the event of transients and surges present on the DC power input ports in a vehicular environment.</w:t>
      </w:r>
    </w:p>
    <w:p w14:paraId="366A4CF2" w14:textId="77777777" w:rsidR="00647C6B" w:rsidRPr="00763780" w:rsidRDefault="00647C6B" w:rsidP="00647C6B">
      <w:pPr>
        <w:pStyle w:val="Heading3"/>
      </w:pPr>
      <w:bookmarkStart w:id="84" w:name="_Toc345283789"/>
      <w:r w:rsidRPr="00763780">
        <w:t>9.6.2</w:t>
      </w:r>
      <w:r w:rsidRPr="00763780">
        <w:tab/>
        <w:t>Test method and level</w:t>
      </w:r>
      <w:bookmarkEnd w:id="84"/>
    </w:p>
    <w:p w14:paraId="2716B782" w14:textId="77777777" w:rsidR="00647C6B" w:rsidRPr="00763780" w:rsidRDefault="00647C6B" w:rsidP="00647C6B">
      <w:r w:rsidRPr="00763780">
        <w:t>The test method shall be in accordance with ISO 7637</w:t>
      </w:r>
      <w:r w:rsidRPr="00763780">
        <w:noBreakHyphen/>
        <w:t>1 [6] for nominal 12 </w:t>
      </w:r>
      <w:smartTag w:uri="urn:schemas-microsoft-com:office:smarttags" w:element="City">
        <w:r w:rsidRPr="00763780">
          <w:t>V</w:t>
        </w:r>
      </w:smartTag>
      <w:r w:rsidRPr="00763780">
        <w:t xml:space="preserve"> </w:t>
      </w:r>
      <w:smartTag w:uri="urn:schemas-microsoft-com:office:smarttags" w:element="State">
        <w:r w:rsidRPr="00763780">
          <w:t>DC</w:t>
        </w:r>
      </w:smartTag>
      <w:r w:rsidRPr="00763780">
        <w:t xml:space="preserve"> powered equipment and ISO 7637</w:t>
      </w:r>
      <w:r w:rsidRPr="00763780">
        <w:noBreakHyphen/>
        <w:t>2 [7] for nominal 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 The requirements are detailed as follows:</w:t>
      </w:r>
    </w:p>
    <w:p w14:paraId="2D8AB6AB" w14:textId="77777777" w:rsidR="00647C6B" w:rsidRPr="00763780" w:rsidRDefault="00647C6B" w:rsidP="00647C6B">
      <w:pPr>
        <w:pStyle w:val="Heading4"/>
      </w:pPr>
      <w:bookmarkStart w:id="85" w:name="_Toc345283790"/>
      <w:r w:rsidRPr="00763780">
        <w:lastRenderedPageBreak/>
        <w:t>9.6.2.1</w:t>
      </w:r>
      <w:r w:rsidRPr="00763780">
        <w:tab/>
        <w:t xml:space="preserve">12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w:t>
      </w:r>
      <w:bookmarkEnd w:id="85"/>
    </w:p>
    <w:p w14:paraId="3D8E79B1" w14:textId="77777777" w:rsidR="00647C6B" w:rsidRPr="00763780" w:rsidRDefault="00647C6B" w:rsidP="00647C6B">
      <w:r w:rsidRPr="00763780">
        <w:t>Where the manufacturer in his installation documentation requires the EUT to have a direct connection to the 12 V main vehicle battery the following requirements in accordance with ISO 7637</w:t>
      </w:r>
      <w:r w:rsidRPr="00763780">
        <w:noBreakHyphen/>
        <w:t>1 [6] shall apply:</w:t>
      </w:r>
    </w:p>
    <w:p w14:paraId="1DDF3E4A" w14:textId="77777777" w:rsidR="00647C6B" w:rsidRPr="00763780" w:rsidRDefault="00647C6B" w:rsidP="00647C6B">
      <w:pPr>
        <w:ind w:left="568" w:hanging="284"/>
      </w:pPr>
      <w:r w:rsidRPr="00763780">
        <w:t>-</w:t>
      </w:r>
      <w:r w:rsidRPr="00763780">
        <w:tab/>
        <w:t>pulse 3a and 3b, level II (</w:t>
      </w:r>
      <w:r w:rsidRPr="00763780">
        <w:sym w:font="Symbol" w:char="F0B1"/>
      </w:r>
      <w:r w:rsidRPr="00763780">
        <w:t xml:space="preserve">50 V), with the test time reduced to 5 minutes for each; </w:t>
      </w:r>
      <w:r w:rsidRPr="00763780">
        <w:br/>
        <w:t>Supply voltage V</w:t>
      </w:r>
      <w:r w:rsidRPr="00763780">
        <w:rPr>
          <w:vertAlign w:val="subscript"/>
        </w:rPr>
        <w:t>A</w:t>
      </w:r>
      <w:r w:rsidRPr="00763780">
        <w:t xml:space="preserve"> = 13,5 </w:t>
      </w:r>
      <w:r w:rsidRPr="00763780">
        <w:sym w:font="Symbol" w:char="F0B1"/>
      </w:r>
      <w:r w:rsidRPr="00763780">
        <w:t xml:space="preserve"> 0,5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18655F32" w14:textId="77777777" w:rsidR="00647C6B" w:rsidRPr="00763780" w:rsidRDefault="00647C6B" w:rsidP="00647C6B">
      <w:pPr>
        <w:ind w:left="568" w:hanging="284"/>
      </w:pPr>
      <w:r w:rsidRPr="00763780">
        <w:t>-</w:t>
      </w:r>
      <w:r w:rsidRPr="00763780">
        <w:tab/>
        <w:t>pulse 4, level II, 5 pulses, with the characteristics as follows:</w:t>
      </w:r>
      <w:r w:rsidRPr="00763780">
        <w:br/>
        <w:t>V</w:t>
      </w:r>
      <w:r w:rsidRPr="00763780">
        <w:rPr>
          <w:position w:val="-6"/>
        </w:rPr>
        <w:t>s</w:t>
      </w:r>
      <w:r w:rsidRPr="00763780">
        <w:t xml:space="preserve"> = -5 V, </w:t>
      </w:r>
      <w:r w:rsidRPr="00763780">
        <w:tab/>
        <w:t>V</w:t>
      </w:r>
      <w:r w:rsidRPr="00763780">
        <w:rPr>
          <w:position w:val="-6"/>
        </w:rPr>
        <w:t>a</w:t>
      </w:r>
      <w:r w:rsidRPr="00763780">
        <w:t xml:space="preserve"> = -2,5 V,</w:t>
      </w:r>
      <w:r w:rsidRPr="00763780">
        <w:tab/>
        <w:t>t</w:t>
      </w:r>
      <w:r w:rsidRPr="00763780">
        <w:rPr>
          <w:position w:val="-6"/>
        </w:rPr>
        <w:t>6</w:t>
      </w:r>
      <w:r w:rsidRPr="00763780">
        <w:t xml:space="preserve"> = 25 ms,</w:t>
      </w:r>
      <w:r w:rsidRPr="00763780">
        <w:tab/>
        <w:t>t</w:t>
      </w:r>
      <w:r w:rsidRPr="00763780">
        <w:rPr>
          <w:position w:val="-6"/>
        </w:rPr>
        <w:t>8</w:t>
      </w:r>
      <w:r w:rsidRPr="00763780">
        <w:t xml:space="preserve"> = 5 s,</w:t>
      </w:r>
      <w:r w:rsidRPr="00763780">
        <w:tab/>
        <w:t>t</w:t>
      </w:r>
      <w:r w:rsidRPr="00763780">
        <w:rPr>
          <w:position w:val="-6"/>
        </w:rPr>
        <w:t>f</w:t>
      </w:r>
      <w:r w:rsidRPr="00763780">
        <w:t xml:space="preserve"> = 5 ms.</w:t>
      </w:r>
      <w:r w:rsidRPr="00763780">
        <w:br/>
        <w:t>Supply voltage V</w:t>
      </w:r>
      <w:r w:rsidRPr="00763780">
        <w:rPr>
          <w:vertAlign w:val="subscript"/>
        </w:rPr>
        <w:t>B</w:t>
      </w:r>
      <w:r w:rsidRPr="00763780">
        <w:t xml:space="preserve"> = 12,0 </w:t>
      </w:r>
      <w:r w:rsidRPr="00763780">
        <w:sym w:font="Symbol" w:char="F0B1"/>
      </w:r>
      <w:r w:rsidRPr="00763780">
        <w:t xml:space="preserve"> 0,2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0401D17E" w14:textId="77777777" w:rsidR="00647C6B" w:rsidRPr="00763780" w:rsidRDefault="00647C6B" w:rsidP="00647C6B">
      <w:r w:rsidRPr="00763780">
        <w:t>Where the manufacturer does not require the EUT to have a direct connection to the 12 V main vehicle battery, the following pulses apply in addition:</w:t>
      </w:r>
    </w:p>
    <w:p w14:paraId="54CE7775" w14:textId="77777777" w:rsidR="00647C6B" w:rsidRPr="00763780" w:rsidRDefault="00647C6B" w:rsidP="00647C6B">
      <w:pPr>
        <w:ind w:left="568" w:hanging="284"/>
      </w:pPr>
      <w:r w:rsidRPr="00763780">
        <w:t>-</w:t>
      </w:r>
      <w:r w:rsidRPr="00763780">
        <w:tab/>
        <w:t>pulse 1, level II (-50 V),</w:t>
      </w:r>
      <w:r w:rsidRPr="00763780">
        <w:tab/>
      </w:r>
      <w:r w:rsidRPr="00763780">
        <w:tab/>
        <w:t>t</w:t>
      </w:r>
      <w:r w:rsidRPr="00763780">
        <w:rPr>
          <w:vertAlign w:val="subscript"/>
        </w:rPr>
        <w:t>1</w:t>
      </w:r>
      <w:r w:rsidRPr="00763780">
        <w:t xml:space="preserve"> = 2,5 s,</w:t>
      </w:r>
      <w:r w:rsidRPr="00763780">
        <w:tab/>
        <w:t>10 pulses; Supply voltage V</w:t>
      </w:r>
      <w:r w:rsidRPr="00763780">
        <w:rPr>
          <w:vertAlign w:val="subscript"/>
        </w:rPr>
        <w:t>A</w:t>
      </w:r>
      <w:r w:rsidRPr="00763780">
        <w:t xml:space="preserve"> = 13,5 </w:t>
      </w:r>
      <w:r w:rsidRPr="00763780">
        <w:sym w:font="Symbol" w:char="F0B1"/>
      </w:r>
      <w:r w:rsidRPr="00763780">
        <w:t xml:space="preserve"> 0,5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w:t>
      </w:r>
    </w:p>
    <w:p w14:paraId="0FC9B58C" w14:textId="77777777" w:rsidR="00647C6B" w:rsidRPr="00DD3E4A" w:rsidRDefault="00647C6B" w:rsidP="00647C6B">
      <w:pPr>
        <w:ind w:left="568" w:hanging="284"/>
      </w:pPr>
      <w:r w:rsidRPr="00763780">
        <w:t>-</w:t>
      </w:r>
      <w:r w:rsidRPr="00763780">
        <w:tab/>
        <w:t>pulse 2, level II (+50 V),</w:t>
      </w:r>
      <w:r w:rsidRPr="00763780">
        <w:tab/>
        <w:t>t</w:t>
      </w:r>
      <w:r w:rsidRPr="00763780">
        <w:rPr>
          <w:vertAlign w:val="subscript"/>
        </w:rPr>
        <w:t>1</w:t>
      </w:r>
      <w:r w:rsidRPr="00763780">
        <w:t xml:space="preserve"> = 2,5 s,</w:t>
      </w:r>
      <w:r w:rsidRPr="00763780">
        <w:tab/>
        <w:t xml:space="preserve">10 pulses. </w:t>
      </w:r>
      <w:r w:rsidRPr="00DD3E4A">
        <w:t>Supply voltage V</w:t>
      </w:r>
      <w:r w:rsidRPr="00DD3E4A">
        <w:rPr>
          <w:vertAlign w:val="subscript"/>
        </w:rPr>
        <w:t>A</w:t>
      </w:r>
      <w:r w:rsidRPr="00DD3E4A">
        <w:t xml:space="preserve"> = 13,5 </w:t>
      </w:r>
      <w:r w:rsidRPr="00763780">
        <w:sym w:font="Symbol" w:char="F0B1"/>
      </w:r>
      <w:r w:rsidRPr="00DD3E4A">
        <w:t xml:space="preserve"> 0,5 </w:t>
      </w:r>
      <w:smartTag w:uri="urn:schemas-microsoft-com:office:smarttags" w:element="place">
        <w:smartTag w:uri="urn:schemas-microsoft-com:office:smarttags" w:element="City">
          <w:r w:rsidRPr="00DD3E4A">
            <w:t>V</w:t>
          </w:r>
        </w:smartTag>
        <w:r w:rsidRPr="00DD3E4A">
          <w:t xml:space="preserve"> </w:t>
        </w:r>
        <w:smartTag w:uri="urn:schemas-microsoft-com:office:smarttags" w:element="State">
          <w:r w:rsidRPr="00DD3E4A">
            <w:t>DC</w:t>
          </w:r>
        </w:smartTag>
      </w:smartTag>
      <w:r w:rsidRPr="00DD3E4A">
        <w:t>.</w:t>
      </w:r>
    </w:p>
    <w:p w14:paraId="484680DE" w14:textId="77777777" w:rsidR="00647C6B" w:rsidRPr="00763780" w:rsidRDefault="00647C6B" w:rsidP="00647C6B">
      <w:r w:rsidRPr="00763780">
        <w:t>Where the manufacturer declares that the EUT requires a direct connection to the vehicle battery, and the corresponding tests are not carried out, this shall be stated in the test report.</w:t>
      </w:r>
    </w:p>
    <w:p w14:paraId="53CAA9A7" w14:textId="77777777" w:rsidR="00647C6B" w:rsidRPr="00763780" w:rsidRDefault="00647C6B" w:rsidP="00647C6B">
      <w:pPr>
        <w:pStyle w:val="Heading4"/>
      </w:pPr>
      <w:bookmarkStart w:id="86" w:name="_Toc345283791"/>
      <w:r w:rsidRPr="00763780">
        <w:t>9.6.2.2</w:t>
      </w:r>
      <w:r w:rsidRPr="00763780">
        <w:tab/>
        <w:t xml:space="preserve">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w:t>
      </w:r>
      <w:bookmarkEnd w:id="86"/>
    </w:p>
    <w:p w14:paraId="20DB3FD1" w14:textId="77777777" w:rsidR="00647C6B" w:rsidRPr="00763780" w:rsidRDefault="00647C6B" w:rsidP="00647C6B">
      <w:pPr>
        <w:keepNext/>
        <w:keepLines/>
      </w:pPr>
      <w:r w:rsidRPr="00763780">
        <w:t>Where the manufacturer in his installation documentation requires the EUT to have a direct connection to the 24 V main vehicle battery the following requirements in accordance with ISO 7637</w:t>
      </w:r>
      <w:r w:rsidRPr="00763780">
        <w:noBreakHyphen/>
        <w:t>2 [7] shall apply:</w:t>
      </w:r>
    </w:p>
    <w:p w14:paraId="162BE7BB" w14:textId="77777777" w:rsidR="00647C6B" w:rsidRPr="00763780" w:rsidRDefault="00647C6B" w:rsidP="00647C6B">
      <w:pPr>
        <w:keepNext/>
        <w:keepLines/>
        <w:ind w:left="568" w:hanging="284"/>
      </w:pPr>
      <w:r w:rsidRPr="00763780">
        <w:t>-</w:t>
      </w:r>
      <w:r w:rsidRPr="00763780">
        <w:tab/>
        <w:t>pulse 3a and 3b, level II (</w:t>
      </w:r>
      <w:r w:rsidRPr="00763780">
        <w:sym w:font="Symbol" w:char="F0B1"/>
      </w:r>
      <w:r w:rsidRPr="00763780">
        <w:t>70 V), with the test time reduced to 5 minutes for each;</w:t>
      </w:r>
      <w:r w:rsidRPr="00763780">
        <w:br/>
        <w:t>Supply voltage V</w:t>
      </w:r>
      <w:r w:rsidRPr="00763780">
        <w:rPr>
          <w:vertAlign w:val="subscript"/>
        </w:rPr>
        <w:t>A</w:t>
      </w:r>
      <w:r w:rsidRPr="00763780">
        <w:t xml:space="preserve"> = 27 </w:t>
      </w:r>
      <w:r w:rsidRPr="00763780">
        <w:sym w:font="Symbol" w:char="F0B1"/>
      </w:r>
      <w:r w:rsidRPr="00763780">
        <w:t xml:space="preserve"> 1 V DC</w:t>
      </w:r>
    </w:p>
    <w:p w14:paraId="2D65AA41" w14:textId="77777777" w:rsidR="00647C6B" w:rsidRPr="00763780" w:rsidRDefault="00647C6B" w:rsidP="00647C6B">
      <w:pPr>
        <w:keepNext/>
        <w:keepLines/>
        <w:ind w:left="568" w:hanging="284"/>
      </w:pPr>
      <w:r w:rsidRPr="00763780">
        <w:t>-</w:t>
      </w:r>
      <w:r w:rsidRPr="00763780">
        <w:tab/>
        <w:t>pulse 4, level II, 5 pulses, with the characteristics as follows:</w:t>
      </w:r>
      <w:r w:rsidRPr="00763780">
        <w:br/>
        <w:t>V</w:t>
      </w:r>
      <w:r w:rsidRPr="00763780">
        <w:rPr>
          <w:position w:val="-6"/>
        </w:rPr>
        <w:t>s</w:t>
      </w:r>
      <w:r w:rsidRPr="00763780">
        <w:t xml:space="preserve"> = -10 V, </w:t>
      </w:r>
      <w:r w:rsidRPr="00763780">
        <w:tab/>
        <w:t>V</w:t>
      </w:r>
      <w:r w:rsidRPr="00763780">
        <w:rPr>
          <w:position w:val="-6"/>
        </w:rPr>
        <w:t>a</w:t>
      </w:r>
      <w:r w:rsidRPr="00763780">
        <w:t xml:space="preserve"> = -5 V,</w:t>
      </w:r>
      <w:r w:rsidRPr="00763780">
        <w:tab/>
        <w:t>t</w:t>
      </w:r>
      <w:r w:rsidRPr="00763780">
        <w:rPr>
          <w:position w:val="-6"/>
        </w:rPr>
        <w:t>6</w:t>
      </w:r>
      <w:r w:rsidRPr="00763780">
        <w:t xml:space="preserve"> = 25 ms,</w:t>
      </w:r>
      <w:r w:rsidRPr="00763780">
        <w:tab/>
        <w:t>t</w:t>
      </w:r>
      <w:r w:rsidRPr="00763780">
        <w:rPr>
          <w:position w:val="-6"/>
        </w:rPr>
        <w:t>8</w:t>
      </w:r>
      <w:r w:rsidRPr="00763780">
        <w:t xml:space="preserve"> = 5 s,</w:t>
      </w:r>
      <w:r w:rsidRPr="00763780">
        <w:tab/>
        <w:t>t</w:t>
      </w:r>
      <w:r w:rsidRPr="00763780">
        <w:rPr>
          <w:position w:val="-6"/>
        </w:rPr>
        <w:t>f</w:t>
      </w:r>
      <w:r w:rsidRPr="00763780">
        <w:t xml:space="preserve"> = 5 ms.</w:t>
      </w:r>
      <w:r w:rsidRPr="00763780">
        <w:br/>
        <w:t>Supply voltage V</w:t>
      </w:r>
      <w:r w:rsidRPr="00763780">
        <w:rPr>
          <w:vertAlign w:val="subscript"/>
        </w:rPr>
        <w:t>B</w:t>
      </w:r>
      <w:r w:rsidRPr="00763780">
        <w:t xml:space="preserve"> = 24 </w:t>
      </w:r>
      <w:r w:rsidRPr="00763780">
        <w:sym w:font="Symbol" w:char="F0B1"/>
      </w:r>
      <w:r w:rsidRPr="00763780">
        <w:t xml:space="preserve"> 0,4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304157BB" w14:textId="77777777" w:rsidR="00647C6B" w:rsidRPr="00763780" w:rsidRDefault="00647C6B" w:rsidP="00647C6B">
      <w:r w:rsidRPr="00763780">
        <w:t>Where the manufacturer does not require the EUT to have a direct connection to the 24 V main vehicle battery, the following pulses apply in addition:</w:t>
      </w:r>
    </w:p>
    <w:p w14:paraId="55CF6BC9" w14:textId="77777777" w:rsidR="00647C6B" w:rsidRPr="00763780" w:rsidRDefault="00647C6B" w:rsidP="00647C6B">
      <w:pPr>
        <w:ind w:left="568" w:hanging="284"/>
      </w:pPr>
      <w:r w:rsidRPr="00763780">
        <w:t>-</w:t>
      </w:r>
      <w:r w:rsidRPr="00763780">
        <w:tab/>
        <w:t>pulse 1, level II (-100 V),</w:t>
      </w:r>
      <w:r w:rsidRPr="00763780">
        <w:tab/>
        <w:t>t</w:t>
      </w:r>
      <w:r w:rsidRPr="00763780">
        <w:rPr>
          <w:vertAlign w:val="subscript"/>
        </w:rPr>
        <w:t>1</w:t>
      </w:r>
      <w:r w:rsidRPr="00763780">
        <w:t xml:space="preserve"> = 2,5 s,</w:t>
      </w:r>
      <w:r w:rsidRPr="00763780">
        <w:tab/>
        <w:t>10 pulses; Supply voltage V</w:t>
      </w:r>
      <w:r w:rsidRPr="00763780">
        <w:rPr>
          <w:vertAlign w:val="subscript"/>
        </w:rPr>
        <w:t>A</w:t>
      </w:r>
      <w:r w:rsidRPr="00763780">
        <w:t xml:space="preserve"> = 27 </w:t>
      </w:r>
      <w:r w:rsidRPr="00763780">
        <w:sym w:font="Symbol" w:char="F0B1"/>
      </w:r>
      <w:r w:rsidRPr="00763780">
        <w:t xml:space="preserve"> 1 V DC;</w:t>
      </w:r>
    </w:p>
    <w:p w14:paraId="1166E978" w14:textId="77777777" w:rsidR="00647C6B" w:rsidRPr="00763780" w:rsidRDefault="00647C6B" w:rsidP="00647C6B">
      <w:pPr>
        <w:ind w:left="568" w:hanging="284"/>
      </w:pPr>
      <w:r w:rsidRPr="00763780">
        <w:t>-</w:t>
      </w:r>
      <w:r w:rsidRPr="00763780">
        <w:tab/>
        <w:t>pulse 1b, level II (-550 V),</w:t>
      </w:r>
      <w:r w:rsidRPr="00763780">
        <w:tab/>
        <w:t>t</w:t>
      </w:r>
      <w:r w:rsidRPr="00763780">
        <w:rPr>
          <w:position w:val="-6"/>
          <w:sz w:val="16"/>
        </w:rPr>
        <w:t>1</w:t>
      </w:r>
      <w:r w:rsidRPr="00763780">
        <w:t xml:space="preserve"> = 2,5 s,</w:t>
      </w:r>
      <w:r w:rsidRPr="00763780">
        <w:tab/>
        <w:t>10 pulses</w:t>
      </w:r>
      <w:r w:rsidRPr="00763780">
        <w:tab/>
        <w:t xml:space="preserve"> R</w:t>
      </w:r>
      <w:r w:rsidRPr="00763780">
        <w:rPr>
          <w:position w:val="-6"/>
          <w:sz w:val="16"/>
        </w:rPr>
        <w:t>i</w:t>
      </w:r>
      <w:r w:rsidRPr="00763780">
        <w:t xml:space="preserve"> = 100 </w:t>
      </w:r>
      <w:r w:rsidRPr="00763780">
        <w:sym w:font="Symbol" w:char="F057"/>
      </w:r>
      <w:r w:rsidRPr="00763780">
        <w:t>;</w:t>
      </w:r>
      <w:r w:rsidRPr="00763780">
        <w:br/>
        <w:t>Supply voltage V</w:t>
      </w:r>
      <w:r w:rsidRPr="00763780">
        <w:rPr>
          <w:vertAlign w:val="subscript"/>
        </w:rPr>
        <w:t>A</w:t>
      </w:r>
      <w:r w:rsidRPr="00763780">
        <w:t xml:space="preserve"> = 27 </w:t>
      </w:r>
      <w:r w:rsidRPr="00763780">
        <w:sym w:font="Symbol" w:char="F0B1"/>
      </w:r>
      <w:r w:rsidRPr="00763780">
        <w:t xml:space="preserve"> 1 V DC;</w:t>
      </w:r>
    </w:p>
    <w:p w14:paraId="34176634" w14:textId="77777777" w:rsidR="00647C6B" w:rsidRPr="00763780" w:rsidRDefault="00647C6B" w:rsidP="00647C6B">
      <w:pPr>
        <w:ind w:left="568" w:hanging="284"/>
        <w:rPr>
          <w:lang w:val="fr-FR"/>
        </w:rPr>
      </w:pPr>
      <w:r w:rsidRPr="00763780">
        <w:t>-</w:t>
      </w:r>
      <w:r w:rsidRPr="00763780">
        <w:tab/>
        <w:t>pulse 2, level II (+50 V),</w:t>
      </w:r>
      <w:r w:rsidRPr="00763780">
        <w:tab/>
      </w:r>
      <w:r w:rsidRPr="00763780">
        <w:tab/>
        <w:t>t</w:t>
      </w:r>
      <w:r w:rsidRPr="00763780">
        <w:rPr>
          <w:vertAlign w:val="subscript"/>
        </w:rPr>
        <w:t>1</w:t>
      </w:r>
      <w:r w:rsidRPr="00763780">
        <w:t xml:space="preserve"> = 2,5 s,</w:t>
      </w:r>
      <w:r w:rsidRPr="00763780">
        <w:tab/>
        <w:t xml:space="preserve">10 pulses. </w:t>
      </w:r>
      <w:r w:rsidRPr="00763780">
        <w:rPr>
          <w:lang w:val="fr-FR"/>
        </w:rPr>
        <w:t>Supply voltage V</w:t>
      </w:r>
      <w:r w:rsidRPr="00763780">
        <w:rPr>
          <w:vertAlign w:val="subscript"/>
          <w:lang w:val="fr-FR"/>
        </w:rPr>
        <w:t>A</w:t>
      </w:r>
      <w:r w:rsidRPr="00763780">
        <w:rPr>
          <w:lang w:val="fr-FR"/>
        </w:rPr>
        <w:t xml:space="preserve"> = 27 </w:t>
      </w:r>
      <w:r w:rsidRPr="00763780">
        <w:sym w:font="Symbol" w:char="F0B1"/>
      </w:r>
      <w:r w:rsidRPr="00763780">
        <w:rPr>
          <w:lang w:val="fr-FR"/>
        </w:rPr>
        <w:t xml:space="preserve"> 1 V DC.</w:t>
      </w:r>
    </w:p>
    <w:p w14:paraId="00B8A8EB" w14:textId="77777777" w:rsidR="00647C6B" w:rsidRPr="00763780" w:rsidRDefault="00647C6B" w:rsidP="00647C6B">
      <w:r w:rsidRPr="00763780">
        <w:t>Where the manufacturer declares that the EUT requires a direct connection to the vehicle battery, and the corresponding tests are not carried out, this shall be stated in the test report.</w:t>
      </w:r>
    </w:p>
    <w:p w14:paraId="4734F28C" w14:textId="77777777" w:rsidR="00647C6B" w:rsidRPr="00763780" w:rsidRDefault="00647C6B" w:rsidP="00647C6B">
      <w:pPr>
        <w:ind w:right="14"/>
      </w:pPr>
      <w:r w:rsidRPr="00763780">
        <w:t>For UE and ancillary equipment designed to operate at both DC voltages and where no manual adjustments are required, the requirement 9.6.2.2 and pulse 4 from 9.6.2.1 shall apply.</w:t>
      </w:r>
    </w:p>
    <w:p w14:paraId="5549C105" w14:textId="77777777" w:rsidR="00647C6B" w:rsidRPr="00763780" w:rsidRDefault="00647C6B" w:rsidP="00647C6B">
      <w:pPr>
        <w:ind w:right="14"/>
      </w:pPr>
      <w:r w:rsidRPr="00763780">
        <w:t>For UE designed to operate at 12 V DC power supply, but operating from a 24 V DC power adapter ancillary, then the UE shall comply with the requirements in 9.6.2.1 and the configuration of the UE and the power adapter shall comply with the requirements of 9.6.2.2.</w:t>
      </w:r>
    </w:p>
    <w:p w14:paraId="097ED228" w14:textId="77777777" w:rsidR="00647C6B" w:rsidRPr="00763780" w:rsidRDefault="00647C6B" w:rsidP="00647C6B">
      <w:pPr>
        <w:pStyle w:val="Heading3"/>
      </w:pPr>
      <w:bookmarkStart w:id="87" w:name="_Toc345283792"/>
      <w:r w:rsidRPr="00763780">
        <w:t>9.6.3</w:t>
      </w:r>
      <w:r w:rsidRPr="00763780">
        <w:tab/>
        <w:t>Performance criteria</w:t>
      </w:r>
      <w:bookmarkEnd w:id="87"/>
    </w:p>
    <w:p w14:paraId="61510D3D" w14:textId="77777777" w:rsidR="00647C6B" w:rsidRPr="00763780" w:rsidRDefault="00647C6B" w:rsidP="00647C6B">
      <w:r w:rsidRPr="00763780">
        <w:t xml:space="preserve">The performance criteria of subclause 6.2 shall apply. However, where the equipment is powered without the use of a parallel battery back-up, for pulses 1, 1a, 1b, 2 and 4 the communications link need not be maintained and may have to be re-established and volatile user data may have been lost. </w:t>
      </w:r>
    </w:p>
    <w:p w14:paraId="7D75CCA6" w14:textId="77777777" w:rsidR="00647C6B" w:rsidRPr="00763780" w:rsidRDefault="00647C6B" w:rsidP="00647C6B">
      <w:pPr>
        <w:pStyle w:val="Heading2"/>
      </w:pPr>
      <w:bookmarkStart w:id="88" w:name="_Toc345283793"/>
      <w:r w:rsidRPr="00763780">
        <w:lastRenderedPageBreak/>
        <w:t>9.7</w:t>
      </w:r>
      <w:r w:rsidRPr="00763780">
        <w:tab/>
        <w:t>Voltage dips and interruptions</w:t>
      </w:r>
      <w:bookmarkEnd w:id="88"/>
    </w:p>
    <w:p w14:paraId="2B39074C" w14:textId="77777777" w:rsidR="00647C6B" w:rsidRPr="00763780" w:rsidRDefault="00647C6B" w:rsidP="00647C6B">
      <w:pPr>
        <w:ind w:right="14"/>
      </w:pPr>
      <w:r w:rsidRPr="00763780">
        <w:t>The tests shall be performed on AC mains power input ports.</w:t>
      </w:r>
    </w:p>
    <w:p w14:paraId="45D9C65A" w14:textId="77777777" w:rsidR="00647C6B" w:rsidRPr="00763780" w:rsidRDefault="00647C6B" w:rsidP="00647C6B">
      <w:pPr>
        <w:ind w:right="14"/>
      </w:pPr>
      <w:r w:rsidRPr="00763780">
        <w:t>These tests shall be performed on a representative configuration of the UE or a representative configuration of the combination of UE and ancillary equipment.</w:t>
      </w:r>
    </w:p>
    <w:p w14:paraId="4E9B3912" w14:textId="77777777" w:rsidR="00647C6B" w:rsidRPr="00763780" w:rsidRDefault="00647C6B" w:rsidP="00647C6B">
      <w:pPr>
        <w:pStyle w:val="Heading3"/>
      </w:pPr>
      <w:bookmarkStart w:id="89" w:name="_Toc345283794"/>
      <w:r w:rsidRPr="00763780">
        <w:t>9.7.1</w:t>
      </w:r>
      <w:r w:rsidRPr="00763780">
        <w:tab/>
        <w:t>Definition</w:t>
      </w:r>
      <w:bookmarkEnd w:id="89"/>
    </w:p>
    <w:p w14:paraId="33E9413B" w14:textId="77777777" w:rsidR="00647C6B" w:rsidRPr="00763780" w:rsidRDefault="00647C6B" w:rsidP="00647C6B">
      <w:pPr>
        <w:ind w:right="14"/>
      </w:pPr>
      <w:r w:rsidRPr="00763780">
        <w:t>These tests assess the ability of UE and ancillary equipment to operate as intended in the event of voltage dips and interruptions present on the AC mains power input ports.</w:t>
      </w:r>
    </w:p>
    <w:p w14:paraId="1678382C" w14:textId="77777777" w:rsidR="00647C6B" w:rsidRPr="00763780" w:rsidRDefault="00647C6B" w:rsidP="00647C6B">
      <w:pPr>
        <w:pStyle w:val="Heading3"/>
      </w:pPr>
      <w:bookmarkStart w:id="90" w:name="_Toc345283795"/>
      <w:r w:rsidRPr="00763780">
        <w:t>9.7.2</w:t>
      </w:r>
      <w:r w:rsidRPr="00763780">
        <w:tab/>
        <w:t>Test method and level</w:t>
      </w:r>
      <w:bookmarkEnd w:id="90"/>
    </w:p>
    <w:p w14:paraId="1D0FAB41" w14:textId="77777777" w:rsidR="00647C6B" w:rsidRPr="00763780" w:rsidRDefault="00647C6B" w:rsidP="00647C6B">
      <w:pPr>
        <w:ind w:right="14"/>
      </w:pPr>
      <w:r w:rsidRPr="00763780">
        <w:t>The following requirements shall apply.</w:t>
      </w:r>
    </w:p>
    <w:p w14:paraId="7D29AA16" w14:textId="77777777" w:rsidR="00647C6B" w:rsidRPr="00763780" w:rsidRDefault="00647C6B" w:rsidP="00647C6B">
      <w:pPr>
        <w:ind w:right="14"/>
      </w:pPr>
      <w:r w:rsidRPr="00763780">
        <w:t>The test method shall be in accordance with IEC 61000</w:t>
      </w:r>
      <w:r w:rsidRPr="00763780">
        <w:noBreakHyphen/>
        <w:t>4</w:t>
      </w:r>
      <w:r w:rsidRPr="00763780">
        <w:noBreakHyphen/>
        <w:t>11 [21].</w:t>
      </w:r>
    </w:p>
    <w:p w14:paraId="426F0727" w14:textId="77777777" w:rsidR="00647C6B" w:rsidRPr="00763780" w:rsidRDefault="00647C6B" w:rsidP="00647C6B">
      <w:pPr>
        <w:ind w:right="14"/>
      </w:pPr>
      <w:r w:rsidRPr="00763780">
        <w:t>The test levels shall be:</w:t>
      </w:r>
    </w:p>
    <w:p w14:paraId="38723211" w14:textId="77777777" w:rsidR="00647C6B" w:rsidRPr="00763780" w:rsidRDefault="00647C6B" w:rsidP="00647C6B">
      <w:pPr>
        <w:ind w:left="568" w:hanging="284"/>
      </w:pPr>
      <w:r w:rsidRPr="00763780">
        <w:t>-</w:t>
      </w:r>
      <w:r w:rsidRPr="00763780">
        <w:tab/>
        <w:t>a voltage dip corresponding to a reduction of the supply voltage of 60 % for 5 periods;</w:t>
      </w:r>
    </w:p>
    <w:p w14:paraId="0FF79A49" w14:textId="77777777" w:rsidR="00647C6B" w:rsidRPr="00763780" w:rsidRDefault="00647C6B" w:rsidP="00647C6B">
      <w:pPr>
        <w:ind w:left="568" w:hanging="284"/>
      </w:pPr>
      <w:r w:rsidRPr="00763780">
        <w:t>-</w:t>
      </w:r>
      <w:r w:rsidRPr="00763780">
        <w:tab/>
        <w:t>a voltage interruption corresponding to a reduction of the supply voltage of &gt; 95 % for 250 periods.</w:t>
      </w:r>
    </w:p>
    <w:p w14:paraId="28E68969" w14:textId="77777777" w:rsidR="00647C6B" w:rsidRPr="00763780" w:rsidRDefault="00647C6B" w:rsidP="00647C6B">
      <w:pPr>
        <w:pStyle w:val="Heading3"/>
      </w:pPr>
      <w:bookmarkStart w:id="91" w:name="_Toc345283796"/>
      <w:r w:rsidRPr="00763780">
        <w:t>9.7.3</w:t>
      </w:r>
      <w:r w:rsidRPr="00763780">
        <w:tab/>
        <w:t>Performance criteria</w:t>
      </w:r>
      <w:bookmarkEnd w:id="91"/>
    </w:p>
    <w:p w14:paraId="2F323F09" w14:textId="77777777" w:rsidR="00647C6B" w:rsidRPr="00763780" w:rsidRDefault="00647C6B" w:rsidP="00647C6B">
      <w:r w:rsidRPr="00763780">
        <w:t>The performance criteria of subclause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35A91775" w14:textId="77777777" w:rsidR="00647C6B" w:rsidRPr="00763780" w:rsidRDefault="00647C6B" w:rsidP="00647C6B">
      <w:pPr>
        <w:pStyle w:val="Heading2"/>
      </w:pPr>
      <w:bookmarkStart w:id="92" w:name="_Toc345283797"/>
      <w:r w:rsidRPr="00763780">
        <w:t>9.8</w:t>
      </w:r>
      <w:r w:rsidRPr="00763780">
        <w:tab/>
        <w:t>Surges, common and differential mode</w:t>
      </w:r>
      <w:bookmarkEnd w:id="92"/>
    </w:p>
    <w:p w14:paraId="32F5BF84" w14:textId="77777777" w:rsidR="00647C6B" w:rsidRPr="00763780" w:rsidRDefault="00647C6B" w:rsidP="00647C6B">
      <w:r w:rsidRPr="00763780">
        <w:t>The tests shall be performed on AC mains power input ports.</w:t>
      </w:r>
    </w:p>
    <w:p w14:paraId="18C106E5" w14:textId="77777777" w:rsidR="00647C6B" w:rsidRPr="00763780" w:rsidRDefault="00647C6B" w:rsidP="00647C6B">
      <w:r w:rsidRPr="00763780">
        <w:t>These tests shall be performed on a representative configuration of the UE or a representative configuration of the combination of UE and ancillary equipment.</w:t>
      </w:r>
    </w:p>
    <w:p w14:paraId="40322DCC" w14:textId="77777777" w:rsidR="00647C6B" w:rsidRPr="00763780" w:rsidRDefault="00647C6B" w:rsidP="00647C6B">
      <w:pPr>
        <w:pStyle w:val="Heading3"/>
      </w:pPr>
      <w:bookmarkStart w:id="93" w:name="_Toc345283798"/>
      <w:r w:rsidRPr="00763780">
        <w:t>9.8.1</w:t>
      </w:r>
      <w:r w:rsidRPr="00763780">
        <w:tab/>
        <w:t>Definition</w:t>
      </w:r>
      <w:bookmarkEnd w:id="93"/>
    </w:p>
    <w:p w14:paraId="6013C433" w14:textId="77777777" w:rsidR="00647C6B" w:rsidRPr="00763780" w:rsidRDefault="00647C6B" w:rsidP="00647C6B">
      <w:pPr>
        <w:ind w:right="14"/>
      </w:pPr>
      <w:r w:rsidRPr="00763780">
        <w:t>These tests assess the ability of UE and ancillary equipment to operate as intended in the event of surges being present at the AC mains power input ports.</w:t>
      </w:r>
    </w:p>
    <w:p w14:paraId="715AB13D" w14:textId="77777777" w:rsidR="00647C6B" w:rsidRPr="00763780" w:rsidRDefault="00647C6B" w:rsidP="00647C6B">
      <w:pPr>
        <w:pStyle w:val="Heading3"/>
      </w:pPr>
      <w:bookmarkStart w:id="94" w:name="_Toc345283799"/>
      <w:r w:rsidRPr="00763780">
        <w:t>9.8.2</w:t>
      </w:r>
      <w:r w:rsidRPr="00763780">
        <w:tab/>
        <w:t>Test method and level</w:t>
      </w:r>
      <w:bookmarkEnd w:id="94"/>
    </w:p>
    <w:p w14:paraId="3F4E73C3" w14:textId="77777777" w:rsidR="00647C6B" w:rsidRPr="00763780" w:rsidRDefault="00647C6B" w:rsidP="00647C6B">
      <w:r w:rsidRPr="00763780">
        <w:t>The test method shall be in accordance with IEC 61000</w:t>
      </w:r>
      <w:r w:rsidRPr="00763780">
        <w:noBreakHyphen/>
        <w:t>4</w:t>
      </w:r>
      <w:r w:rsidRPr="00763780">
        <w:noBreakHyphen/>
        <w:t>5 [22].</w:t>
      </w:r>
    </w:p>
    <w:p w14:paraId="3FBBCA65" w14:textId="77777777" w:rsidR="00647C6B" w:rsidRPr="00763780" w:rsidRDefault="00647C6B" w:rsidP="00647C6B">
      <w:r w:rsidRPr="00763780">
        <w:t>The following requirements and evaluation of test results shall apply:</w:t>
      </w:r>
    </w:p>
    <w:p w14:paraId="22505444" w14:textId="77777777" w:rsidR="00647C6B" w:rsidRPr="00763780" w:rsidRDefault="00647C6B" w:rsidP="00647C6B">
      <w:pPr>
        <w:ind w:left="568" w:hanging="284"/>
      </w:pPr>
      <w:r w:rsidRPr="00763780">
        <w:t>-</w:t>
      </w:r>
      <w:r w:rsidRPr="00763780">
        <w:tab/>
        <w:t>the test level for ac mains power input ports shall be 1 kV line to ground and 0,5 kV line to line with the output impedance of the surge generator as given in the IEC 61000</w:t>
      </w:r>
      <w:r w:rsidRPr="00763780">
        <w:noBreakHyphen/>
        <w:t>4</w:t>
      </w:r>
      <w:r w:rsidRPr="00763780">
        <w:noBreakHyphen/>
        <w:t>5 [22];</w:t>
      </w:r>
    </w:p>
    <w:p w14:paraId="7EBD8ACB" w14:textId="77777777" w:rsidR="00647C6B" w:rsidRPr="00763780" w:rsidRDefault="00647C6B" w:rsidP="00647C6B">
      <w:pPr>
        <w:ind w:left="568" w:hanging="284"/>
      </w:pPr>
      <w:r w:rsidRPr="00763780">
        <w:t>-</w:t>
      </w:r>
      <w:r w:rsidRPr="00763780">
        <w:tab/>
        <w:t>the test generator shall provide the 1,2/50 µsec pulse as defined in IEC 61000</w:t>
      </w:r>
      <w:r w:rsidRPr="00763780">
        <w:noBreakHyphen/>
        <w:t>4</w:t>
      </w:r>
      <w:r w:rsidRPr="00763780">
        <w:noBreakHyphen/>
        <w:t>5 [22].</w:t>
      </w:r>
    </w:p>
    <w:p w14:paraId="488282A2" w14:textId="77777777" w:rsidR="00647C6B" w:rsidRPr="00763780" w:rsidRDefault="00647C6B" w:rsidP="00647C6B">
      <w:pPr>
        <w:pStyle w:val="Heading3"/>
      </w:pPr>
      <w:bookmarkStart w:id="95" w:name="_Toc345283800"/>
      <w:r w:rsidRPr="00763780">
        <w:t>9.8.3</w:t>
      </w:r>
      <w:r w:rsidRPr="00763780">
        <w:tab/>
        <w:t>Performance criteria</w:t>
      </w:r>
      <w:bookmarkEnd w:id="95"/>
    </w:p>
    <w:p w14:paraId="51DA687A" w14:textId="77777777" w:rsidR="00647C6B" w:rsidRPr="00763780" w:rsidRDefault="00647C6B" w:rsidP="00647C6B">
      <w:pPr>
        <w:ind w:right="14"/>
      </w:pPr>
      <w:r w:rsidRPr="00763780">
        <w:t>The performance criteria of sub-clause 6.2 shall apply.</w:t>
      </w:r>
    </w:p>
    <w:p w14:paraId="42E6F22D" w14:textId="77777777" w:rsidR="004418CB" w:rsidRPr="00763780" w:rsidRDefault="003364F0" w:rsidP="003364F0">
      <w:pPr>
        <w:pStyle w:val="Heading8"/>
      </w:pPr>
      <w:r w:rsidRPr="00763780">
        <w:br w:type="page"/>
      </w:r>
      <w:bookmarkStart w:id="96" w:name="_Toc345283801"/>
      <w:r w:rsidR="004418CB" w:rsidRPr="00763780">
        <w:lastRenderedPageBreak/>
        <w:t>Annex A (normative):</w:t>
      </w:r>
      <w:r w:rsidR="004418CB" w:rsidRPr="00763780">
        <w:br/>
        <w:t>Performance assessment voice call. Audio break through</w:t>
      </w:r>
      <w:bookmarkEnd w:id="96"/>
    </w:p>
    <w:p w14:paraId="30E58ABB" w14:textId="77777777" w:rsidR="004418CB" w:rsidRPr="00763780" w:rsidRDefault="004418CB" w:rsidP="003364F0">
      <w:pPr>
        <w:pStyle w:val="Heading1"/>
      </w:pPr>
      <w:bookmarkStart w:id="97" w:name="_Toc345283802"/>
      <w:r w:rsidRPr="00763780">
        <w:t>A.1</w:t>
      </w:r>
      <w:r w:rsidRPr="00763780">
        <w:tab/>
        <w:t>Calibration of audio levels</w:t>
      </w:r>
      <w:bookmarkEnd w:id="97"/>
    </w:p>
    <w:p w14:paraId="7107EE5D" w14:textId="77777777" w:rsidR="004418CB" w:rsidRPr="00763780" w:rsidRDefault="004418CB" w:rsidP="004418CB">
      <w:r w:rsidRPr="00763780">
        <w:t>For the portable the audio calibration is performed as follows:</w:t>
      </w:r>
    </w:p>
    <w:p w14:paraId="58505C19" w14:textId="77777777" w:rsidR="004418CB" w:rsidRPr="00763780" w:rsidRDefault="004418CB" w:rsidP="004418CB">
      <w:r w:rsidRPr="00763780">
        <w:t>Set the EUT volume to provide the nominal audio level if specified by the manufacturer. If no such level is specified, the centre volume step shall be used.</w:t>
      </w:r>
    </w:p>
    <w:p w14:paraId="1DE9FDBB" w14:textId="77777777" w:rsidR="004418CB" w:rsidRPr="00763780" w:rsidRDefault="004418CB" w:rsidP="004418CB">
      <w:r w:rsidRPr="00763780">
        <w:t>Prior to the test sequence, the reference level of the speech output signal on both the downlink and uplink shall be recorded on the test instrumentation, as shown in figure A.1. The reference level shall be equivalent to the SPL of 0 dBPa at 1 kHz at the input of the acoustical coupler described in ETR 027 [25], for the downlink, and -5dBPs at 1 kHz at the mouth reference point (MRP) defined in ITU_T recommendation P.64 [26] for the uplink.</w:t>
      </w:r>
    </w:p>
    <w:p w14:paraId="34B7AFD3" w14:textId="77777777" w:rsidR="004418CB" w:rsidRPr="00763780" w:rsidRDefault="004418CB" w:rsidP="004418CB">
      <w:pPr>
        <w:keepLines/>
        <w:ind w:left="1135" w:hanging="851"/>
      </w:pPr>
      <w:r w:rsidRPr="00763780">
        <w:t>NOTE 1:</w:t>
      </w:r>
      <w:r w:rsidRPr="00763780">
        <w:tab/>
        <w:t>The MRP is defined with respect to an artificial head defined in ITU</w:t>
      </w:r>
      <w:r w:rsidRPr="00763780">
        <w:noBreakHyphen/>
        <w:t>T P 76 [27</w:t>
      </w:r>
      <w:r w:rsidRPr="00763780">
        <w:sym w:font="Symbol" w:char="F05D"/>
      </w:r>
      <w:r w:rsidRPr="00763780">
        <w:t>. The handset shall be mounted on the artificial head such that the ear piece is centred at the artificial ear.</w:t>
      </w:r>
    </w:p>
    <w:p w14:paraId="05E0F0AC" w14:textId="77777777" w:rsidR="004418CB" w:rsidRPr="00763780" w:rsidRDefault="004418CB" w:rsidP="004418CB">
      <w:pPr>
        <w:keepLines/>
        <w:ind w:left="1135" w:hanging="851"/>
      </w:pPr>
      <w:r w:rsidRPr="00763780">
        <w:t>NOTE 2:</w:t>
      </w:r>
      <w:r w:rsidRPr="00763780">
        <w:tab/>
        <w:t>If the equipment does not include acoustical transducers (e.g. a microphone or loudspeaker) the manufacturer shall specify the equivalent electrical reference levels.</w:t>
      </w:r>
    </w:p>
    <w:p w14:paraId="217DA0BF" w14:textId="77777777" w:rsidR="004418CB" w:rsidRPr="00763780" w:rsidRDefault="004418CB" w:rsidP="004418CB">
      <w:r w:rsidRPr="00763780">
        <w:t>The voice processor may often apply noise and echo cancellation algorithms, which attempt to eliminate or reduce steady state audio signals as e.g., the 1 kHz calibration signals. These algorithms may be disabled during the calibration procedure. Specialised test software may be required. If the algorithms can not be disabled then the reference level shall be measured using a max-hold detection on the audio level meter in order to determine the level before the noise and echo cancellation algorithms become effective.</w:t>
      </w:r>
    </w:p>
    <w:p w14:paraId="6B8C83F2" w14:textId="77777777" w:rsidR="004418CB" w:rsidRPr="00763780" w:rsidRDefault="004418CB" w:rsidP="004418CB">
      <w:r w:rsidRPr="00763780">
        <w:t>In handsfree applications an external loudspeaker is used. The SPL from the external loudspeaker is normally much higher than from the earpiece of the portable in order overcome a high ambient noise level. The downlink reference level shall be increased in order to compensate for the difference. Alternatively, the distance between the loudspeaker and the measuring microphone shall be adjusted during the measurement procedure in accordance with the manufacturers specification. It is important that the dynamic range of the test instrumentation is not exceeded.</w:t>
      </w:r>
    </w:p>
    <w:p w14:paraId="08AEBC79" w14:textId="77777777" w:rsidR="004418CB" w:rsidRPr="00763780" w:rsidRDefault="004418CB" w:rsidP="004418CB">
      <w:r w:rsidRPr="00763780">
        <w:t>Normally no corrections are made to the uplink reference level. In case it is not possible to perform the above calibration (e.g., a PC card with headset) the manufacturer shall specify the distance between the MRP and the microphone.</w:t>
      </w:r>
    </w:p>
    <w:p w14:paraId="3281349E" w14:textId="25499C95" w:rsidR="00B126C1" w:rsidRPr="00763780" w:rsidRDefault="0086452D" w:rsidP="00B126C1">
      <w:pPr>
        <w:pStyle w:val="TF"/>
      </w:pPr>
      <w:r w:rsidRPr="00763780">
        <w:rPr>
          <w:noProof/>
        </w:rPr>
        <w:drawing>
          <wp:inline distT="0" distB="0" distL="0" distR="0" wp14:anchorId="158ADA89" wp14:editId="060FC01C">
            <wp:extent cx="4959350" cy="226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9350" cy="2260600"/>
                    </a:xfrm>
                    <a:prstGeom prst="rect">
                      <a:avLst/>
                    </a:prstGeom>
                    <a:noFill/>
                    <a:ln>
                      <a:noFill/>
                    </a:ln>
                  </pic:spPr>
                </pic:pic>
              </a:graphicData>
            </a:graphic>
          </wp:inline>
        </w:drawing>
      </w:r>
    </w:p>
    <w:p w14:paraId="21CC4FE4" w14:textId="77777777" w:rsidR="004418CB" w:rsidRPr="00763780" w:rsidRDefault="004418CB" w:rsidP="00B126C1">
      <w:pPr>
        <w:pStyle w:val="TF"/>
      </w:pPr>
      <w:r w:rsidRPr="00763780">
        <w:t>Figure A.1: Audio breakthrough measurement, calibration set-up for portable equipment</w:t>
      </w:r>
    </w:p>
    <w:p w14:paraId="3621A409" w14:textId="77777777" w:rsidR="004418CB" w:rsidRPr="00763780" w:rsidRDefault="004418CB" w:rsidP="004418CB">
      <w:pPr>
        <w:keepNext/>
        <w:keepLines/>
        <w:ind w:left="1135" w:hanging="851"/>
      </w:pPr>
      <w:r w:rsidRPr="00763780">
        <w:lastRenderedPageBreak/>
        <w:t>NOTE:</w:t>
      </w:r>
      <w:r w:rsidRPr="00763780">
        <w:tab/>
        <w:t>The EUT is in position during calibration of the uplink, but not during calibration of the downlink where the EUT is replaced by the 1 kHz test audio source. During calibration of the uplink the mouthpiece shall be placed with respect to the MRP in a way representing intended use.</w:t>
      </w:r>
    </w:p>
    <w:p w14:paraId="439ECEAD" w14:textId="77777777" w:rsidR="004418CB" w:rsidRPr="00763780" w:rsidRDefault="004418CB" w:rsidP="003364F0">
      <w:pPr>
        <w:pStyle w:val="Heading1"/>
      </w:pPr>
      <w:bookmarkStart w:id="98" w:name="_Toc345283803"/>
      <w:r w:rsidRPr="00763780">
        <w:t>A.2</w:t>
      </w:r>
      <w:r w:rsidRPr="00763780">
        <w:tab/>
        <w:t>Measurement of audio levels</w:t>
      </w:r>
      <w:bookmarkEnd w:id="98"/>
    </w:p>
    <w:p w14:paraId="3E6BA1C8" w14:textId="77777777" w:rsidR="004418CB" w:rsidRPr="00763780" w:rsidRDefault="004418CB" w:rsidP="004418CB">
      <w:r w:rsidRPr="00763780">
        <w:t>When the audio levels are measured during testing the EUT software shall be configured for voice applications. If the algorithms for noise and echo cancellation are not disabled, then the level shall be measured using a max-hold detection on the audio level meter in order to determine the level before the noise and echo cancellation algorithms become effective.</w:t>
      </w:r>
    </w:p>
    <w:p w14:paraId="422A54D1" w14:textId="77777777" w:rsidR="004418CB" w:rsidRPr="00763780" w:rsidRDefault="004418CB" w:rsidP="004418CB">
      <w:r w:rsidRPr="00763780">
        <w:t>The level of the output signal from the downlink speech channel of the EUT at the mobile or portable's ear piece shall be assessed by measuring the Sound Pressure Level (SPL) as shown in figure A.2. When an external loudspeaker is used the acoustical coupler shall be fixed to the loudspeaker in the position used during the calibration. The level of the decoded output signal from the uplink speech channel of the EUT at the analogue output of the test system shall be measured. Pick up of extraneous background noise by the microphone of the EUT shall be minimised.</w:t>
      </w:r>
    </w:p>
    <w:p w14:paraId="6D04A3A0" w14:textId="77777777" w:rsidR="004418CB" w:rsidRPr="00763780" w:rsidRDefault="004418CB" w:rsidP="004418CB">
      <w:pPr>
        <w:keepLines/>
        <w:ind w:left="1135" w:hanging="851"/>
      </w:pPr>
      <w:r w:rsidRPr="00763780">
        <w:t>NOTE:</w:t>
      </w:r>
      <w:r w:rsidRPr="00763780">
        <w:tab/>
        <w:t>If the equipment is designed for use with external transducers, they shall be included in the test configuration. If the equipment does not include acoustical transducers the line voltage developed across specified termination impedance may be measured</w:t>
      </w:r>
    </w:p>
    <w:p w14:paraId="660618D3" w14:textId="77777777" w:rsidR="004418CB" w:rsidRPr="00763780" w:rsidRDefault="004418CB" w:rsidP="004418CB"/>
    <w:p w14:paraId="12F33F7B" w14:textId="7A3AFF9C" w:rsidR="004418CB" w:rsidRPr="00763780" w:rsidRDefault="0086452D" w:rsidP="00B126C1">
      <w:pPr>
        <w:pStyle w:val="TF"/>
      </w:pPr>
      <w:r w:rsidRPr="00763780">
        <w:rPr>
          <w:noProof/>
        </w:rPr>
        <w:drawing>
          <wp:inline distT="0" distB="0" distL="0" distR="0" wp14:anchorId="0AEE6C46" wp14:editId="6C1B9BF5">
            <wp:extent cx="4997450" cy="240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7450" cy="2406650"/>
                    </a:xfrm>
                    <a:prstGeom prst="rect">
                      <a:avLst/>
                    </a:prstGeom>
                    <a:noFill/>
                    <a:ln>
                      <a:noFill/>
                    </a:ln>
                  </pic:spPr>
                </pic:pic>
              </a:graphicData>
            </a:graphic>
          </wp:inline>
        </w:drawing>
      </w:r>
    </w:p>
    <w:p w14:paraId="18D70995" w14:textId="77777777" w:rsidR="004418CB" w:rsidRPr="00763780" w:rsidRDefault="004418CB" w:rsidP="00B126C1">
      <w:pPr>
        <w:pStyle w:val="TH"/>
      </w:pPr>
      <w:r w:rsidRPr="00763780">
        <w:t>Figure A.2: Audio breakthrough measurement, test set-up for portable equipment</w:t>
      </w:r>
    </w:p>
    <w:p w14:paraId="0C975FF1" w14:textId="77777777" w:rsidR="003364F0" w:rsidRPr="00763780" w:rsidRDefault="003364F0" w:rsidP="003364F0">
      <w:pPr>
        <w:pStyle w:val="Heading8"/>
        <w:rPr>
          <w:lang w:val="en-AU"/>
        </w:rPr>
      </w:pPr>
      <w:r w:rsidRPr="00763780">
        <w:br w:type="page"/>
      </w:r>
      <w:bookmarkStart w:id="99" w:name="_Toc345283804"/>
      <w:r w:rsidRPr="00763780">
        <w:lastRenderedPageBreak/>
        <w:t>Annex B (normative):</w:t>
      </w:r>
      <w:r w:rsidRPr="00763780">
        <w:br/>
        <w:t>Performance assessment of data transfer call. Throughput Percentages</w:t>
      </w:r>
      <w:bookmarkEnd w:id="99"/>
    </w:p>
    <w:p w14:paraId="2648469E" w14:textId="77777777" w:rsidR="003364F0" w:rsidRPr="00763780" w:rsidRDefault="003364F0" w:rsidP="003364F0">
      <w:pPr>
        <w:pStyle w:val="Heading1"/>
      </w:pPr>
      <w:bookmarkStart w:id="100" w:name="_Toc345283805"/>
      <w:r w:rsidRPr="00763780">
        <w:t>B.1</w:t>
      </w:r>
      <w:r w:rsidRPr="00763780">
        <w:tab/>
        <w:t>Calibration of data transfer</w:t>
      </w:r>
      <w:bookmarkEnd w:id="100"/>
    </w:p>
    <w:p w14:paraId="3DC9D95D" w14:textId="77777777" w:rsidR="003364F0" w:rsidRPr="00763780" w:rsidRDefault="003364F0" w:rsidP="001802C4">
      <w:r w:rsidRPr="00763780">
        <w:t>For the EUT, calibration of the data transfer may be performed by assessing the throughput percentage before applying the RF immunity test signal (defined in clauses 9.2 and 9.5).</w:t>
      </w:r>
    </w:p>
    <w:p w14:paraId="03A4A6F2" w14:textId="77777777" w:rsidR="003364F0" w:rsidRPr="00763780" w:rsidRDefault="003364F0" w:rsidP="003364F0">
      <w:pPr>
        <w:pStyle w:val="Heading1"/>
      </w:pPr>
      <w:bookmarkStart w:id="101" w:name="_Toc345283806"/>
      <w:r w:rsidRPr="00763780">
        <w:t>B.2</w:t>
      </w:r>
      <w:r w:rsidRPr="00763780">
        <w:tab/>
        <w:t>Derivation of Throughput Percentages</w:t>
      </w:r>
      <w:bookmarkEnd w:id="101"/>
      <w:r w:rsidRPr="00763780">
        <w:t xml:space="preserve"> </w:t>
      </w:r>
    </w:p>
    <w:p w14:paraId="5EA54371" w14:textId="77777777" w:rsidR="003364F0" w:rsidRPr="00763780" w:rsidRDefault="003364F0" w:rsidP="001802C4">
      <w:r w:rsidRPr="00763780">
        <w:t xml:space="preserve">Known data patterns shall be transferred bi-directionally from end-to-end (the whole of the UL and DL will be exercised). Performance assessment shall be made at each frequency step. Comparison between maximum throughput and achieved throughput shall result in the throughput percentage. </w:t>
      </w:r>
    </w:p>
    <w:p w14:paraId="0519225E" w14:textId="77777777" w:rsidR="003364F0" w:rsidRPr="00763780" w:rsidRDefault="003364F0" w:rsidP="001802C4">
      <w:r w:rsidRPr="00763780">
        <w:t>The data patterns used should be of sufficient length to give valid results and should be equivalent to the used channel bit rate.</w:t>
      </w:r>
    </w:p>
    <w:p w14:paraId="30481B3C" w14:textId="77777777" w:rsidR="003364F0" w:rsidRPr="00763780" w:rsidRDefault="003364F0" w:rsidP="003364F0">
      <w:pPr>
        <w:pStyle w:val="Heading1"/>
      </w:pPr>
      <w:bookmarkStart w:id="102" w:name="_Toc345283807"/>
      <w:r w:rsidRPr="00763780">
        <w:t>B.3</w:t>
      </w:r>
      <w:r w:rsidRPr="00763780">
        <w:tab/>
        <w:t>EUT without data application ancillary</w:t>
      </w:r>
      <w:bookmarkEnd w:id="102"/>
      <w:r w:rsidRPr="00763780">
        <w:t xml:space="preserve"> </w:t>
      </w:r>
    </w:p>
    <w:p w14:paraId="59499148" w14:textId="77777777" w:rsidR="003364F0" w:rsidRPr="00763780" w:rsidRDefault="003364F0" w:rsidP="001802C4">
      <w:r w:rsidRPr="00763780">
        <w:t>Data monitoring Devices are here considered as part of the Test System. Arrangements should be made by the manufacturer, if needed, to couple the Data monitoring Device by a method which does not affect the radiated electromagnetic field (e.g. ultra sonic or optical).</w:t>
      </w:r>
    </w:p>
    <w:p w14:paraId="765751BE" w14:textId="4F7D4698" w:rsidR="003364F0" w:rsidRPr="00763780" w:rsidRDefault="0086452D" w:rsidP="001802C4">
      <w:pPr>
        <w:keepLines/>
        <w:spacing w:before="60"/>
        <w:jc w:val="center"/>
        <w:rPr>
          <w:rFonts w:ascii="Arial" w:hAnsi="Arial"/>
          <w:b/>
        </w:rPr>
      </w:pPr>
      <w:r w:rsidRPr="00763780">
        <w:rPr>
          <w:rFonts w:ascii="Arial" w:hAnsi="Arial"/>
          <w:b/>
          <w:noProof/>
        </w:rPr>
        <mc:AlternateContent>
          <mc:Choice Requires="wpc">
            <w:drawing>
              <wp:inline distT="0" distB="0" distL="0" distR="0" wp14:anchorId="77BC7D3D" wp14:editId="523828AD">
                <wp:extent cx="5000625" cy="2752725"/>
                <wp:effectExtent l="3810" t="4445" r="0" b="0"/>
                <wp:docPr id="126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49" name="Group 4"/>
                        <wpg:cNvGrpSpPr>
                          <a:grpSpLocks/>
                        </wpg:cNvGrpSpPr>
                        <wpg:grpSpPr bwMode="auto">
                          <a:xfrm>
                            <a:off x="28575" y="1151255"/>
                            <a:ext cx="905510" cy="1254125"/>
                            <a:chOff x="45" y="747"/>
                            <a:chExt cx="1426" cy="1975"/>
                          </a:xfrm>
                        </wpg:grpSpPr>
                        <wpg:grpSp>
                          <wpg:cNvPr id="450" name="Group 5"/>
                          <wpg:cNvGrpSpPr>
                            <a:grpSpLocks/>
                          </wpg:cNvGrpSpPr>
                          <wpg:grpSpPr bwMode="auto">
                            <a:xfrm>
                              <a:off x="45" y="747"/>
                              <a:ext cx="1426" cy="1975"/>
                              <a:chOff x="45" y="747"/>
                              <a:chExt cx="1426" cy="1975"/>
                            </a:xfrm>
                          </wpg:grpSpPr>
                          <wps:wsp>
                            <wps:cNvPr id="451" name="Rectangle 6"/>
                            <wps:cNvSpPr>
                              <a:spLocks noChangeArrowheads="1"/>
                            </wps:cNvSpPr>
                            <wps:spPr bwMode="auto">
                              <a:xfrm>
                                <a:off x="53" y="755"/>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7"/>
                            <wps:cNvSpPr>
                              <a:spLocks noChangeArrowheads="1"/>
                            </wps:cNvSpPr>
                            <wps:spPr bwMode="auto">
                              <a:xfrm>
                                <a:off x="45" y="7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8"/>
                            <wps:cNvSpPr>
                              <a:spLocks noChangeArrowheads="1"/>
                            </wps:cNvSpPr>
                            <wps:spPr bwMode="auto">
                              <a:xfrm>
                                <a:off x="45" y="7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9"/>
                            <wps:cNvSpPr>
                              <a:spLocks noChangeArrowheads="1"/>
                            </wps:cNvSpPr>
                            <wps:spPr bwMode="auto">
                              <a:xfrm>
                                <a:off x="45" y="8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10"/>
                            <wps:cNvSpPr>
                              <a:spLocks noChangeArrowheads="1"/>
                            </wps:cNvSpPr>
                            <wps:spPr bwMode="auto">
                              <a:xfrm>
                                <a:off x="45" y="8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11"/>
                            <wps:cNvSpPr>
                              <a:spLocks noChangeArrowheads="1"/>
                            </wps:cNvSpPr>
                            <wps:spPr bwMode="auto">
                              <a:xfrm>
                                <a:off x="45" y="8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12"/>
                            <wps:cNvSpPr>
                              <a:spLocks noChangeArrowheads="1"/>
                            </wps:cNvSpPr>
                            <wps:spPr bwMode="auto">
                              <a:xfrm>
                                <a:off x="45" y="9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13"/>
                            <wps:cNvSpPr>
                              <a:spLocks noChangeArrowheads="1"/>
                            </wps:cNvSpPr>
                            <wps:spPr bwMode="auto">
                              <a:xfrm>
                                <a:off x="45" y="93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14"/>
                            <wps:cNvSpPr>
                              <a:spLocks noChangeArrowheads="1"/>
                            </wps:cNvSpPr>
                            <wps:spPr bwMode="auto">
                              <a:xfrm>
                                <a:off x="45" y="9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15"/>
                            <wps:cNvSpPr>
                              <a:spLocks noChangeArrowheads="1"/>
                            </wps:cNvSpPr>
                            <wps:spPr bwMode="auto">
                              <a:xfrm>
                                <a:off x="45" y="10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16"/>
                            <wps:cNvSpPr>
                              <a:spLocks noChangeArrowheads="1"/>
                            </wps:cNvSpPr>
                            <wps:spPr bwMode="auto">
                              <a:xfrm>
                                <a:off x="45" y="10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17"/>
                            <wps:cNvSpPr>
                              <a:spLocks noChangeArrowheads="1"/>
                            </wps:cNvSpPr>
                            <wps:spPr bwMode="auto">
                              <a:xfrm>
                                <a:off x="45" y="10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18"/>
                            <wps:cNvSpPr>
                              <a:spLocks noChangeArrowheads="1"/>
                            </wps:cNvSpPr>
                            <wps:spPr bwMode="auto">
                              <a:xfrm>
                                <a:off x="45" y="10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19"/>
                            <wps:cNvSpPr>
                              <a:spLocks noChangeArrowheads="1"/>
                            </wps:cNvSpPr>
                            <wps:spPr bwMode="auto">
                              <a:xfrm>
                                <a:off x="45" y="11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0"/>
                            <wps:cNvSpPr>
                              <a:spLocks noChangeArrowheads="1"/>
                            </wps:cNvSpPr>
                            <wps:spPr bwMode="auto">
                              <a:xfrm>
                                <a:off x="45" y="11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1"/>
                            <wps:cNvSpPr>
                              <a:spLocks noChangeArrowheads="1"/>
                            </wps:cNvSpPr>
                            <wps:spPr bwMode="auto">
                              <a:xfrm>
                                <a:off x="45" y="11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2"/>
                            <wps:cNvSpPr>
                              <a:spLocks noChangeArrowheads="1"/>
                            </wps:cNvSpPr>
                            <wps:spPr bwMode="auto">
                              <a:xfrm>
                                <a:off x="45" y="12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3"/>
                            <wps:cNvSpPr>
                              <a:spLocks noChangeArrowheads="1"/>
                            </wps:cNvSpPr>
                            <wps:spPr bwMode="auto">
                              <a:xfrm>
                                <a:off x="45" y="12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4"/>
                            <wps:cNvSpPr>
                              <a:spLocks noChangeArrowheads="1"/>
                            </wps:cNvSpPr>
                            <wps:spPr bwMode="auto">
                              <a:xfrm>
                                <a:off x="45" y="127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5"/>
                            <wps:cNvSpPr>
                              <a:spLocks noChangeArrowheads="1"/>
                            </wps:cNvSpPr>
                            <wps:spPr bwMode="auto">
                              <a:xfrm>
                                <a:off x="45" y="130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6"/>
                            <wps:cNvSpPr>
                              <a:spLocks noChangeArrowheads="1"/>
                            </wps:cNvSpPr>
                            <wps:spPr bwMode="auto">
                              <a:xfrm>
                                <a:off x="45" y="13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7"/>
                            <wps:cNvSpPr>
                              <a:spLocks noChangeArrowheads="1"/>
                            </wps:cNvSpPr>
                            <wps:spPr bwMode="auto">
                              <a:xfrm>
                                <a:off x="45" y="136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8"/>
                            <wps:cNvSpPr>
                              <a:spLocks noChangeArrowheads="1"/>
                            </wps:cNvSpPr>
                            <wps:spPr bwMode="auto">
                              <a:xfrm>
                                <a:off x="45" y="140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9"/>
                            <wps:cNvSpPr>
                              <a:spLocks noChangeArrowheads="1"/>
                            </wps:cNvSpPr>
                            <wps:spPr bwMode="auto">
                              <a:xfrm>
                                <a:off x="45" y="143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30"/>
                            <wps:cNvSpPr>
                              <a:spLocks noChangeArrowheads="1"/>
                            </wps:cNvSpPr>
                            <wps:spPr bwMode="auto">
                              <a:xfrm>
                                <a:off x="45" y="14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31"/>
                            <wps:cNvSpPr>
                              <a:spLocks noChangeArrowheads="1"/>
                            </wps:cNvSpPr>
                            <wps:spPr bwMode="auto">
                              <a:xfrm>
                                <a:off x="45" y="149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2"/>
                            <wps:cNvSpPr>
                              <a:spLocks noChangeArrowheads="1"/>
                            </wps:cNvSpPr>
                            <wps:spPr bwMode="auto">
                              <a:xfrm>
                                <a:off x="45" y="15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33"/>
                            <wps:cNvSpPr>
                              <a:spLocks noChangeArrowheads="1"/>
                            </wps:cNvSpPr>
                            <wps:spPr bwMode="auto">
                              <a:xfrm>
                                <a:off x="45" y="155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4"/>
                            <wps:cNvSpPr>
                              <a:spLocks noChangeArrowheads="1"/>
                            </wps:cNvSpPr>
                            <wps:spPr bwMode="auto">
                              <a:xfrm>
                                <a:off x="45" y="15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35"/>
                            <wps:cNvSpPr>
                              <a:spLocks noChangeArrowheads="1"/>
                            </wps:cNvSpPr>
                            <wps:spPr bwMode="auto">
                              <a:xfrm>
                                <a:off x="45" y="161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36"/>
                            <wps:cNvSpPr>
                              <a:spLocks noChangeArrowheads="1"/>
                            </wps:cNvSpPr>
                            <wps:spPr bwMode="auto">
                              <a:xfrm>
                                <a:off x="45" y="16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37"/>
                            <wps:cNvSpPr>
                              <a:spLocks noChangeArrowheads="1"/>
                            </wps:cNvSpPr>
                            <wps:spPr bwMode="auto">
                              <a:xfrm>
                                <a:off x="45" y="167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38"/>
                            <wps:cNvSpPr>
                              <a:spLocks noChangeArrowheads="1"/>
                            </wps:cNvSpPr>
                            <wps:spPr bwMode="auto">
                              <a:xfrm>
                                <a:off x="45" y="170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39"/>
                            <wps:cNvSpPr>
                              <a:spLocks noChangeArrowheads="1"/>
                            </wps:cNvSpPr>
                            <wps:spPr bwMode="auto">
                              <a:xfrm>
                                <a:off x="45" y="173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40"/>
                            <wps:cNvSpPr>
                              <a:spLocks noChangeArrowheads="1"/>
                            </wps:cNvSpPr>
                            <wps:spPr bwMode="auto">
                              <a:xfrm>
                                <a:off x="45" y="176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41"/>
                            <wps:cNvSpPr>
                              <a:spLocks noChangeArrowheads="1"/>
                            </wps:cNvSpPr>
                            <wps:spPr bwMode="auto">
                              <a:xfrm>
                                <a:off x="45" y="180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42"/>
                            <wps:cNvSpPr>
                              <a:spLocks noChangeArrowheads="1"/>
                            </wps:cNvSpPr>
                            <wps:spPr bwMode="auto">
                              <a:xfrm>
                                <a:off x="45" y="183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43"/>
                            <wps:cNvSpPr>
                              <a:spLocks noChangeArrowheads="1"/>
                            </wps:cNvSpPr>
                            <wps:spPr bwMode="auto">
                              <a:xfrm>
                                <a:off x="45" y="18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44"/>
                            <wps:cNvSpPr>
                              <a:spLocks noChangeArrowheads="1"/>
                            </wps:cNvSpPr>
                            <wps:spPr bwMode="auto">
                              <a:xfrm>
                                <a:off x="45" y="189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45"/>
                            <wps:cNvSpPr>
                              <a:spLocks noChangeArrowheads="1"/>
                            </wps:cNvSpPr>
                            <wps:spPr bwMode="auto">
                              <a:xfrm>
                                <a:off x="45" y="19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Rectangle 46"/>
                            <wps:cNvSpPr>
                              <a:spLocks noChangeArrowheads="1"/>
                            </wps:cNvSpPr>
                            <wps:spPr bwMode="auto">
                              <a:xfrm>
                                <a:off x="45" y="195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Rectangle 47"/>
                            <wps:cNvSpPr>
                              <a:spLocks noChangeArrowheads="1"/>
                            </wps:cNvSpPr>
                            <wps:spPr bwMode="auto">
                              <a:xfrm>
                                <a:off x="45" y="19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Rectangle 48"/>
                            <wps:cNvSpPr>
                              <a:spLocks noChangeArrowheads="1"/>
                            </wps:cNvSpPr>
                            <wps:spPr bwMode="auto">
                              <a:xfrm>
                                <a:off x="45" y="201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49"/>
                            <wps:cNvSpPr>
                              <a:spLocks noChangeArrowheads="1"/>
                            </wps:cNvSpPr>
                            <wps:spPr bwMode="auto">
                              <a:xfrm>
                                <a:off x="45" y="20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50"/>
                            <wps:cNvSpPr>
                              <a:spLocks noChangeArrowheads="1"/>
                            </wps:cNvSpPr>
                            <wps:spPr bwMode="auto">
                              <a:xfrm>
                                <a:off x="45" y="207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51"/>
                            <wps:cNvSpPr>
                              <a:spLocks noChangeArrowheads="1"/>
                            </wps:cNvSpPr>
                            <wps:spPr bwMode="auto">
                              <a:xfrm>
                                <a:off x="45" y="210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52"/>
                            <wps:cNvSpPr>
                              <a:spLocks noChangeArrowheads="1"/>
                            </wps:cNvSpPr>
                            <wps:spPr bwMode="auto">
                              <a:xfrm>
                                <a:off x="45" y="213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53"/>
                            <wps:cNvSpPr>
                              <a:spLocks noChangeArrowheads="1"/>
                            </wps:cNvSpPr>
                            <wps:spPr bwMode="auto">
                              <a:xfrm>
                                <a:off x="45" y="216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54"/>
                            <wps:cNvSpPr>
                              <a:spLocks noChangeArrowheads="1"/>
                            </wps:cNvSpPr>
                            <wps:spPr bwMode="auto">
                              <a:xfrm>
                                <a:off x="45" y="219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55"/>
                            <wps:cNvSpPr>
                              <a:spLocks noChangeArrowheads="1"/>
                            </wps:cNvSpPr>
                            <wps:spPr bwMode="auto">
                              <a:xfrm>
                                <a:off x="45" y="223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56"/>
                            <wps:cNvSpPr>
                              <a:spLocks noChangeArrowheads="1"/>
                            </wps:cNvSpPr>
                            <wps:spPr bwMode="auto">
                              <a:xfrm>
                                <a:off x="45" y="22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57"/>
                            <wps:cNvSpPr>
                              <a:spLocks noChangeArrowheads="1"/>
                            </wps:cNvSpPr>
                            <wps:spPr bwMode="auto">
                              <a:xfrm>
                                <a:off x="45" y="229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58"/>
                            <wps:cNvSpPr>
                              <a:spLocks noChangeArrowheads="1"/>
                            </wps:cNvSpPr>
                            <wps:spPr bwMode="auto">
                              <a:xfrm>
                                <a:off x="45" y="232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59"/>
                            <wps:cNvSpPr>
                              <a:spLocks noChangeArrowheads="1"/>
                            </wps:cNvSpPr>
                            <wps:spPr bwMode="auto">
                              <a:xfrm>
                                <a:off x="45" y="235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60"/>
                            <wps:cNvSpPr>
                              <a:spLocks noChangeArrowheads="1"/>
                            </wps:cNvSpPr>
                            <wps:spPr bwMode="auto">
                              <a:xfrm>
                                <a:off x="45" y="23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1"/>
                            <wps:cNvSpPr>
                              <a:spLocks noChangeArrowheads="1"/>
                            </wps:cNvSpPr>
                            <wps:spPr bwMode="auto">
                              <a:xfrm>
                                <a:off x="45" y="241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62"/>
                            <wps:cNvSpPr>
                              <a:spLocks noChangeArrowheads="1"/>
                            </wps:cNvSpPr>
                            <wps:spPr bwMode="auto">
                              <a:xfrm>
                                <a:off x="45" y="244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63"/>
                            <wps:cNvSpPr>
                              <a:spLocks noChangeArrowheads="1"/>
                            </wps:cNvSpPr>
                            <wps:spPr bwMode="auto">
                              <a:xfrm>
                                <a:off x="45" y="247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64"/>
                            <wps:cNvSpPr>
                              <a:spLocks noChangeArrowheads="1"/>
                            </wps:cNvSpPr>
                            <wps:spPr bwMode="auto">
                              <a:xfrm>
                                <a:off x="45" y="25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65"/>
                            <wps:cNvSpPr>
                              <a:spLocks noChangeArrowheads="1"/>
                            </wps:cNvSpPr>
                            <wps:spPr bwMode="auto">
                              <a:xfrm>
                                <a:off x="45" y="25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66"/>
                            <wps:cNvSpPr>
                              <a:spLocks noChangeArrowheads="1"/>
                            </wps:cNvSpPr>
                            <wps:spPr bwMode="auto">
                              <a:xfrm>
                                <a:off x="45" y="256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67"/>
                            <wps:cNvSpPr>
                              <a:spLocks noChangeArrowheads="1"/>
                            </wps:cNvSpPr>
                            <wps:spPr bwMode="auto">
                              <a:xfrm>
                                <a:off x="45" y="259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68"/>
                            <wps:cNvSpPr>
                              <a:spLocks noChangeArrowheads="1"/>
                            </wps:cNvSpPr>
                            <wps:spPr bwMode="auto">
                              <a:xfrm>
                                <a:off x="45" y="26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Rectangle 69"/>
                            <wps:cNvSpPr>
                              <a:spLocks noChangeArrowheads="1"/>
                            </wps:cNvSpPr>
                            <wps:spPr bwMode="auto">
                              <a:xfrm>
                                <a:off x="45" y="266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70"/>
                            <wps:cNvSpPr>
                              <a:spLocks noChangeArrowheads="1"/>
                            </wps:cNvSpPr>
                            <wps:spPr bwMode="auto">
                              <a:xfrm>
                                <a:off x="45" y="269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71"/>
                            <wps:cNvSpPr>
                              <a:spLocks noChangeArrowheads="1"/>
                            </wps:cNvSpPr>
                            <wps:spPr bwMode="auto">
                              <a:xfrm>
                                <a:off x="61"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72"/>
                            <wps:cNvSpPr>
                              <a:spLocks noChangeArrowheads="1"/>
                            </wps:cNvSpPr>
                            <wps:spPr bwMode="auto">
                              <a:xfrm>
                                <a:off x="9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73"/>
                            <wps:cNvSpPr>
                              <a:spLocks noChangeArrowheads="1"/>
                            </wps:cNvSpPr>
                            <wps:spPr bwMode="auto">
                              <a:xfrm>
                                <a:off x="12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74"/>
                            <wps:cNvSpPr>
                              <a:spLocks noChangeArrowheads="1"/>
                            </wps:cNvSpPr>
                            <wps:spPr bwMode="auto">
                              <a:xfrm>
                                <a:off x="155"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75"/>
                            <wps:cNvSpPr>
                              <a:spLocks noChangeArrowheads="1"/>
                            </wps:cNvSpPr>
                            <wps:spPr bwMode="auto">
                              <a:xfrm>
                                <a:off x="18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76"/>
                            <wps:cNvSpPr>
                              <a:spLocks noChangeArrowheads="1"/>
                            </wps:cNvSpPr>
                            <wps:spPr bwMode="auto">
                              <a:xfrm>
                                <a:off x="21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77"/>
                            <wps:cNvSpPr>
                              <a:spLocks noChangeArrowheads="1"/>
                            </wps:cNvSpPr>
                            <wps:spPr bwMode="auto">
                              <a:xfrm>
                                <a:off x="249"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78"/>
                            <wps:cNvSpPr>
                              <a:spLocks noChangeArrowheads="1"/>
                            </wps:cNvSpPr>
                            <wps:spPr bwMode="auto">
                              <a:xfrm>
                                <a:off x="28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79"/>
                            <wps:cNvSpPr>
                              <a:spLocks noChangeArrowheads="1"/>
                            </wps:cNvSpPr>
                            <wps:spPr bwMode="auto">
                              <a:xfrm>
                                <a:off x="31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80"/>
                            <wps:cNvSpPr>
                              <a:spLocks noChangeArrowheads="1"/>
                            </wps:cNvSpPr>
                            <wps:spPr bwMode="auto">
                              <a:xfrm>
                                <a:off x="343"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81"/>
                            <wps:cNvSpPr>
                              <a:spLocks noChangeArrowheads="1"/>
                            </wps:cNvSpPr>
                            <wps:spPr bwMode="auto">
                              <a:xfrm>
                                <a:off x="37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82"/>
                            <wps:cNvSpPr>
                              <a:spLocks noChangeArrowheads="1"/>
                            </wps:cNvSpPr>
                            <wps:spPr bwMode="auto">
                              <a:xfrm>
                                <a:off x="40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83"/>
                            <wps:cNvSpPr>
                              <a:spLocks noChangeArrowheads="1"/>
                            </wps:cNvSpPr>
                            <wps:spPr bwMode="auto">
                              <a:xfrm>
                                <a:off x="43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84"/>
                            <wps:cNvSpPr>
                              <a:spLocks noChangeArrowheads="1"/>
                            </wps:cNvSpPr>
                            <wps:spPr bwMode="auto">
                              <a:xfrm>
                                <a:off x="46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85"/>
                            <wps:cNvSpPr>
                              <a:spLocks noChangeArrowheads="1"/>
                            </wps:cNvSpPr>
                            <wps:spPr bwMode="auto">
                              <a:xfrm>
                                <a:off x="50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86"/>
                            <wps:cNvSpPr>
                              <a:spLocks noChangeArrowheads="1"/>
                            </wps:cNvSpPr>
                            <wps:spPr bwMode="auto">
                              <a:xfrm>
                                <a:off x="53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87"/>
                            <wps:cNvSpPr>
                              <a:spLocks noChangeArrowheads="1"/>
                            </wps:cNvSpPr>
                            <wps:spPr bwMode="auto">
                              <a:xfrm>
                                <a:off x="56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88"/>
                            <wps:cNvSpPr>
                              <a:spLocks noChangeArrowheads="1"/>
                            </wps:cNvSpPr>
                            <wps:spPr bwMode="auto">
                              <a:xfrm>
                                <a:off x="59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5" name="Rectangle 89"/>
                            <wps:cNvSpPr>
                              <a:spLocks noChangeArrowheads="1"/>
                            </wps:cNvSpPr>
                            <wps:spPr bwMode="auto">
                              <a:xfrm>
                                <a:off x="62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Rectangle 90"/>
                            <wps:cNvSpPr>
                              <a:spLocks noChangeArrowheads="1"/>
                            </wps:cNvSpPr>
                            <wps:spPr bwMode="auto">
                              <a:xfrm>
                                <a:off x="65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Rectangle 91"/>
                            <wps:cNvSpPr>
                              <a:spLocks noChangeArrowheads="1"/>
                            </wps:cNvSpPr>
                            <wps:spPr bwMode="auto">
                              <a:xfrm>
                                <a:off x="68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92"/>
                            <wps:cNvSpPr>
                              <a:spLocks noChangeArrowheads="1"/>
                            </wps:cNvSpPr>
                            <wps:spPr bwMode="auto">
                              <a:xfrm>
                                <a:off x="71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93"/>
                            <wps:cNvSpPr>
                              <a:spLocks noChangeArrowheads="1"/>
                            </wps:cNvSpPr>
                            <wps:spPr bwMode="auto">
                              <a:xfrm>
                                <a:off x="75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94"/>
                            <wps:cNvSpPr>
                              <a:spLocks noChangeArrowheads="1"/>
                            </wps:cNvSpPr>
                            <wps:spPr bwMode="auto">
                              <a:xfrm>
                                <a:off x="78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95"/>
                            <wps:cNvSpPr>
                              <a:spLocks noChangeArrowheads="1"/>
                            </wps:cNvSpPr>
                            <wps:spPr bwMode="auto">
                              <a:xfrm>
                                <a:off x="81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96"/>
                            <wps:cNvSpPr>
                              <a:spLocks noChangeArrowheads="1"/>
                            </wps:cNvSpPr>
                            <wps:spPr bwMode="auto">
                              <a:xfrm>
                                <a:off x="84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97"/>
                            <wps:cNvSpPr>
                              <a:spLocks noChangeArrowheads="1"/>
                            </wps:cNvSpPr>
                            <wps:spPr bwMode="auto">
                              <a:xfrm>
                                <a:off x="87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98"/>
                            <wps:cNvSpPr>
                              <a:spLocks noChangeArrowheads="1"/>
                            </wps:cNvSpPr>
                            <wps:spPr bwMode="auto">
                              <a:xfrm>
                                <a:off x="90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99"/>
                            <wps:cNvSpPr>
                              <a:spLocks noChangeArrowheads="1"/>
                            </wps:cNvSpPr>
                            <wps:spPr bwMode="auto">
                              <a:xfrm>
                                <a:off x="93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00"/>
                            <wps:cNvSpPr>
                              <a:spLocks noChangeArrowheads="1"/>
                            </wps:cNvSpPr>
                            <wps:spPr bwMode="auto">
                              <a:xfrm>
                                <a:off x="97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101"/>
                            <wps:cNvSpPr>
                              <a:spLocks noChangeArrowheads="1"/>
                            </wps:cNvSpPr>
                            <wps:spPr bwMode="auto">
                              <a:xfrm>
                                <a:off x="100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102"/>
                            <wps:cNvSpPr>
                              <a:spLocks noChangeArrowheads="1"/>
                            </wps:cNvSpPr>
                            <wps:spPr bwMode="auto">
                              <a:xfrm>
                                <a:off x="103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03"/>
                            <wps:cNvSpPr>
                              <a:spLocks noChangeArrowheads="1"/>
                            </wps:cNvSpPr>
                            <wps:spPr bwMode="auto">
                              <a:xfrm>
                                <a:off x="106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104"/>
                            <wps:cNvSpPr>
                              <a:spLocks noChangeArrowheads="1"/>
                            </wps:cNvSpPr>
                            <wps:spPr bwMode="auto">
                              <a:xfrm>
                                <a:off x="109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105"/>
                            <wps:cNvSpPr>
                              <a:spLocks noChangeArrowheads="1"/>
                            </wps:cNvSpPr>
                            <wps:spPr bwMode="auto">
                              <a:xfrm>
                                <a:off x="112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106"/>
                            <wps:cNvSpPr>
                              <a:spLocks noChangeArrowheads="1"/>
                            </wps:cNvSpPr>
                            <wps:spPr bwMode="auto">
                              <a:xfrm>
                                <a:off x="115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107"/>
                            <wps:cNvSpPr>
                              <a:spLocks noChangeArrowheads="1"/>
                            </wps:cNvSpPr>
                            <wps:spPr bwMode="auto">
                              <a:xfrm>
                                <a:off x="118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108"/>
                            <wps:cNvSpPr>
                              <a:spLocks noChangeArrowheads="1"/>
                            </wps:cNvSpPr>
                            <wps:spPr bwMode="auto">
                              <a:xfrm>
                                <a:off x="122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109"/>
                            <wps:cNvSpPr>
                              <a:spLocks noChangeArrowheads="1"/>
                            </wps:cNvSpPr>
                            <wps:spPr bwMode="auto">
                              <a:xfrm>
                                <a:off x="125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10"/>
                            <wps:cNvSpPr>
                              <a:spLocks noChangeArrowheads="1"/>
                            </wps:cNvSpPr>
                            <wps:spPr bwMode="auto">
                              <a:xfrm>
                                <a:off x="128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111"/>
                            <wps:cNvSpPr>
                              <a:spLocks noChangeArrowheads="1"/>
                            </wps:cNvSpPr>
                            <wps:spPr bwMode="auto">
                              <a:xfrm>
                                <a:off x="131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112"/>
                            <wps:cNvSpPr>
                              <a:spLocks noChangeArrowheads="1"/>
                            </wps:cNvSpPr>
                            <wps:spPr bwMode="auto">
                              <a:xfrm>
                                <a:off x="134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113"/>
                            <wps:cNvSpPr>
                              <a:spLocks noChangeArrowheads="1"/>
                            </wps:cNvSpPr>
                            <wps:spPr bwMode="auto">
                              <a:xfrm>
                                <a:off x="137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114"/>
                            <wps:cNvSpPr>
                              <a:spLocks noChangeArrowheads="1"/>
                            </wps:cNvSpPr>
                            <wps:spPr bwMode="auto">
                              <a:xfrm>
                                <a:off x="140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115"/>
                            <wps:cNvSpPr>
                              <a:spLocks noChangeArrowheads="1"/>
                            </wps:cNvSpPr>
                            <wps:spPr bwMode="auto">
                              <a:xfrm>
                                <a:off x="144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116"/>
                            <wps:cNvSpPr>
                              <a:spLocks noChangeArrowheads="1"/>
                            </wps:cNvSpPr>
                            <wps:spPr bwMode="auto">
                              <a:xfrm>
                                <a:off x="1456" y="269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117"/>
                            <wps:cNvSpPr>
                              <a:spLocks noChangeArrowheads="1"/>
                            </wps:cNvSpPr>
                            <wps:spPr bwMode="auto">
                              <a:xfrm>
                                <a:off x="1456" y="266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118"/>
                            <wps:cNvSpPr>
                              <a:spLocks noChangeArrowheads="1"/>
                            </wps:cNvSpPr>
                            <wps:spPr bwMode="auto">
                              <a:xfrm>
                                <a:off x="1456" y="262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119"/>
                            <wps:cNvSpPr>
                              <a:spLocks noChangeArrowheads="1"/>
                            </wps:cNvSpPr>
                            <wps:spPr bwMode="auto">
                              <a:xfrm>
                                <a:off x="1456" y="259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120"/>
                            <wps:cNvSpPr>
                              <a:spLocks noChangeArrowheads="1"/>
                            </wps:cNvSpPr>
                            <wps:spPr bwMode="auto">
                              <a:xfrm>
                                <a:off x="1456" y="256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121"/>
                            <wps:cNvSpPr>
                              <a:spLocks noChangeArrowheads="1"/>
                            </wps:cNvSpPr>
                            <wps:spPr bwMode="auto">
                              <a:xfrm>
                                <a:off x="1456" y="253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122"/>
                            <wps:cNvSpPr>
                              <a:spLocks noChangeArrowheads="1"/>
                            </wps:cNvSpPr>
                            <wps:spPr bwMode="auto">
                              <a:xfrm>
                                <a:off x="1456" y="25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123"/>
                            <wps:cNvSpPr>
                              <a:spLocks noChangeArrowheads="1"/>
                            </wps:cNvSpPr>
                            <wps:spPr bwMode="auto">
                              <a:xfrm>
                                <a:off x="1456" y="247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124"/>
                            <wps:cNvSpPr>
                              <a:spLocks noChangeArrowheads="1"/>
                            </wps:cNvSpPr>
                            <wps:spPr bwMode="auto">
                              <a:xfrm>
                                <a:off x="1456" y="244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125"/>
                            <wps:cNvSpPr>
                              <a:spLocks noChangeArrowheads="1"/>
                            </wps:cNvSpPr>
                            <wps:spPr bwMode="auto">
                              <a:xfrm>
                                <a:off x="1456" y="241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126"/>
                            <wps:cNvSpPr>
                              <a:spLocks noChangeArrowheads="1"/>
                            </wps:cNvSpPr>
                            <wps:spPr bwMode="auto">
                              <a:xfrm>
                                <a:off x="1456" y="23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27"/>
                            <wps:cNvSpPr>
                              <a:spLocks noChangeArrowheads="1"/>
                            </wps:cNvSpPr>
                            <wps:spPr bwMode="auto">
                              <a:xfrm>
                                <a:off x="1456" y="235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128"/>
                            <wps:cNvSpPr>
                              <a:spLocks noChangeArrowheads="1"/>
                            </wps:cNvSpPr>
                            <wps:spPr bwMode="auto">
                              <a:xfrm>
                                <a:off x="1456" y="232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129"/>
                            <wps:cNvSpPr>
                              <a:spLocks noChangeArrowheads="1"/>
                            </wps:cNvSpPr>
                            <wps:spPr bwMode="auto">
                              <a:xfrm>
                                <a:off x="1456" y="229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130"/>
                            <wps:cNvSpPr>
                              <a:spLocks noChangeArrowheads="1"/>
                            </wps:cNvSpPr>
                            <wps:spPr bwMode="auto">
                              <a:xfrm>
                                <a:off x="1456" y="22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131"/>
                            <wps:cNvSpPr>
                              <a:spLocks noChangeArrowheads="1"/>
                            </wps:cNvSpPr>
                            <wps:spPr bwMode="auto">
                              <a:xfrm>
                                <a:off x="1456" y="223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132"/>
                            <wps:cNvSpPr>
                              <a:spLocks noChangeArrowheads="1"/>
                            </wps:cNvSpPr>
                            <wps:spPr bwMode="auto">
                              <a:xfrm>
                                <a:off x="1456" y="219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133"/>
                            <wps:cNvSpPr>
                              <a:spLocks noChangeArrowheads="1"/>
                            </wps:cNvSpPr>
                            <wps:spPr bwMode="auto">
                              <a:xfrm>
                                <a:off x="1456" y="216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134"/>
                            <wps:cNvSpPr>
                              <a:spLocks noChangeArrowheads="1"/>
                            </wps:cNvSpPr>
                            <wps:spPr bwMode="auto">
                              <a:xfrm>
                                <a:off x="1456" y="213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135"/>
                            <wps:cNvSpPr>
                              <a:spLocks noChangeArrowheads="1"/>
                            </wps:cNvSpPr>
                            <wps:spPr bwMode="auto">
                              <a:xfrm>
                                <a:off x="1456" y="210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 name="Rectangle 136"/>
                            <wps:cNvSpPr>
                              <a:spLocks noChangeArrowheads="1"/>
                            </wps:cNvSpPr>
                            <wps:spPr bwMode="auto">
                              <a:xfrm>
                                <a:off x="1456" y="207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 name="Rectangle 137"/>
                            <wps:cNvSpPr>
                              <a:spLocks noChangeArrowheads="1"/>
                            </wps:cNvSpPr>
                            <wps:spPr bwMode="auto">
                              <a:xfrm>
                                <a:off x="1456" y="20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Rectangle 138"/>
                            <wps:cNvSpPr>
                              <a:spLocks noChangeArrowheads="1"/>
                            </wps:cNvSpPr>
                            <wps:spPr bwMode="auto">
                              <a:xfrm>
                                <a:off x="1456" y="201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Rectangle 139"/>
                            <wps:cNvSpPr>
                              <a:spLocks noChangeArrowheads="1"/>
                            </wps:cNvSpPr>
                            <wps:spPr bwMode="auto">
                              <a:xfrm>
                                <a:off x="1456" y="19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140"/>
                            <wps:cNvSpPr>
                              <a:spLocks noChangeArrowheads="1"/>
                            </wps:cNvSpPr>
                            <wps:spPr bwMode="auto">
                              <a:xfrm>
                                <a:off x="1456" y="195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141"/>
                            <wps:cNvSpPr>
                              <a:spLocks noChangeArrowheads="1"/>
                            </wps:cNvSpPr>
                            <wps:spPr bwMode="auto">
                              <a:xfrm>
                                <a:off x="1456" y="19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142"/>
                            <wps:cNvSpPr>
                              <a:spLocks noChangeArrowheads="1"/>
                            </wps:cNvSpPr>
                            <wps:spPr bwMode="auto">
                              <a:xfrm>
                                <a:off x="1456" y="189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143"/>
                            <wps:cNvSpPr>
                              <a:spLocks noChangeArrowheads="1"/>
                            </wps:cNvSpPr>
                            <wps:spPr bwMode="auto">
                              <a:xfrm>
                                <a:off x="1456" y="18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144"/>
                            <wps:cNvSpPr>
                              <a:spLocks noChangeArrowheads="1"/>
                            </wps:cNvSpPr>
                            <wps:spPr bwMode="auto">
                              <a:xfrm>
                                <a:off x="1456" y="183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145"/>
                            <wps:cNvSpPr>
                              <a:spLocks noChangeArrowheads="1"/>
                            </wps:cNvSpPr>
                            <wps:spPr bwMode="auto">
                              <a:xfrm>
                                <a:off x="1456" y="180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146"/>
                            <wps:cNvSpPr>
                              <a:spLocks noChangeArrowheads="1"/>
                            </wps:cNvSpPr>
                            <wps:spPr bwMode="auto">
                              <a:xfrm>
                                <a:off x="1456" y="176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147"/>
                            <wps:cNvSpPr>
                              <a:spLocks noChangeArrowheads="1"/>
                            </wps:cNvSpPr>
                            <wps:spPr bwMode="auto">
                              <a:xfrm>
                                <a:off x="1456" y="173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148"/>
                            <wps:cNvSpPr>
                              <a:spLocks noChangeArrowheads="1"/>
                            </wps:cNvSpPr>
                            <wps:spPr bwMode="auto">
                              <a:xfrm>
                                <a:off x="1456" y="170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149"/>
                            <wps:cNvSpPr>
                              <a:spLocks noChangeArrowheads="1"/>
                            </wps:cNvSpPr>
                            <wps:spPr bwMode="auto">
                              <a:xfrm>
                                <a:off x="1456" y="167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150"/>
                            <wps:cNvSpPr>
                              <a:spLocks noChangeArrowheads="1"/>
                            </wps:cNvSpPr>
                            <wps:spPr bwMode="auto">
                              <a:xfrm>
                                <a:off x="1456" y="16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151"/>
                            <wps:cNvSpPr>
                              <a:spLocks noChangeArrowheads="1"/>
                            </wps:cNvSpPr>
                            <wps:spPr bwMode="auto">
                              <a:xfrm>
                                <a:off x="1456" y="1615"/>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152"/>
                            <wps:cNvSpPr>
                              <a:spLocks noChangeArrowheads="1"/>
                            </wps:cNvSpPr>
                            <wps:spPr bwMode="auto">
                              <a:xfrm>
                                <a:off x="1456" y="15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153"/>
                            <wps:cNvSpPr>
                              <a:spLocks noChangeArrowheads="1"/>
                            </wps:cNvSpPr>
                            <wps:spPr bwMode="auto">
                              <a:xfrm>
                                <a:off x="1456" y="155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154"/>
                            <wps:cNvSpPr>
                              <a:spLocks noChangeArrowheads="1"/>
                            </wps:cNvSpPr>
                            <wps:spPr bwMode="auto">
                              <a:xfrm>
                                <a:off x="1456" y="15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155"/>
                            <wps:cNvSpPr>
                              <a:spLocks noChangeArrowheads="1"/>
                            </wps:cNvSpPr>
                            <wps:spPr bwMode="auto">
                              <a:xfrm>
                                <a:off x="1456" y="1492"/>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156"/>
                            <wps:cNvSpPr>
                              <a:spLocks noChangeArrowheads="1"/>
                            </wps:cNvSpPr>
                            <wps:spPr bwMode="auto">
                              <a:xfrm>
                                <a:off x="1456" y="14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157"/>
                            <wps:cNvSpPr>
                              <a:spLocks noChangeArrowheads="1"/>
                            </wps:cNvSpPr>
                            <wps:spPr bwMode="auto">
                              <a:xfrm>
                                <a:off x="1456" y="143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158"/>
                            <wps:cNvSpPr>
                              <a:spLocks noChangeArrowheads="1"/>
                            </wps:cNvSpPr>
                            <wps:spPr bwMode="auto">
                              <a:xfrm>
                                <a:off x="1456" y="140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159"/>
                            <wps:cNvSpPr>
                              <a:spLocks noChangeArrowheads="1"/>
                            </wps:cNvSpPr>
                            <wps:spPr bwMode="auto">
                              <a:xfrm>
                                <a:off x="1456" y="136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160"/>
                            <wps:cNvSpPr>
                              <a:spLocks noChangeArrowheads="1"/>
                            </wps:cNvSpPr>
                            <wps:spPr bwMode="auto">
                              <a:xfrm>
                                <a:off x="1456" y="133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161"/>
                            <wps:cNvSpPr>
                              <a:spLocks noChangeArrowheads="1"/>
                            </wps:cNvSpPr>
                            <wps:spPr bwMode="auto">
                              <a:xfrm>
                                <a:off x="1456" y="130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162"/>
                            <wps:cNvSpPr>
                              <a:spLocks noChangeArrowheads="1"/>
                            </wps:cNvSpPr>
                            <wps:spPr bwMode="auto">
                              <a:xfrm>
                                <a:off x="1456" y="127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163"/>
                            <wps:cNvSpPr>
                              <a:spLocks noChangeArrowheads="1"/>
                            </wps:cNvSpPr>
                            <wps:spPr bwMode="auto">
                              <a:xfrm>
                                <a:off x="1456" y="12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164"/>
                            <wps:cNvSpPr>
                              <a:spLocks noChangeArrowheads="1"/>
                            </wps:cNvSpPr>
                            <wps:spPr bwMode="auto">
                              <a:xfrm>
                                <a:off x="1456" y="121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165"/>
                            <wps:cNvSpPr>
                              <a:spLocks noChangeArrowheads="1"/>
                            </wps:cNvSpPr>
                            <wps:spPr bwMode="auto">
                              <a:xfrm>
                                <a:off x="1456" y="11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166"/>
                            <wps:cNvSpPr>
                              <a:spLocks noChangeArrowheads="1"/>
                            </wps:cNvSpPr>
                            <wps:spPr bwMode="auto">
                              <a:xfrm>
                                <a:off x="1456" y="115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167"/>
                            <wps:cNvSpPr>
                              <a:spLocks noChangeArrowheads="1"/>
                            </wps:cNvSpPr>
                            <wps:spPr bwMode="auto">
                              <a:xfrm>
                                <a:off x="1456" y="112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168"/>
                            <wps:cNvSpPr>
                              <a:spLocks noChangeArrowheads="1"/>
                            </wps:cNvSpPr>
                            <wps:spPr bwMode="auto">
                              <a:xfrm>
                                <a:off x="1456" y="109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169"/>
                            <wps:cNvSpPr>
                              <a:spLocks noChangeArrowheads="1"/>
                            </wps:cNvSpPr>
                            <wps:spPr bwMode="auto">
                              <a:xfrm>
                                <a:off x="1456" y="10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170"/>
                            <wps:cNvSpPr>
                              <a:spLocks noChangeArrowheads="1"/>
                            </wps:cNvSpPr>
                            <wps:spPr bwMode="auto">
                              <a:xfrm>
                                <a:off x="1456" y="103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 name="Rectangle 171"/>
                            <wps:cNvSpPr>
                              <a:spLocks noChangeArrowheads="1"/>
                            </wps:cNvSpPr>
                            <wps:spPr bwMode="auto">
                              <a:xfrm>
                                <a:off x="1456" y="100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Rectangle 172"/>
                            <wps:cNvSpPr>
                              <a:spLocks noChangeArrowheads="1"/>
                            </wps:cNvSpPr>
                            <wps:spPr bwMode="auto">
                              <a:xfrm>
                                <a:off x="1456" y="97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Rectangle 173"/>
                            <wps:cNvSpPr>
                              <a:spLocks noChangeArrowheads="1"/>
                            </wps:cNvSpPr>
                            <wps:spPr bwMode="auto">
                              <a:xfrm>
                                <a:off x="1456" y="93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Rectangle 174"/>
                            <wps:cNvSpPr>
                              <a:spLocks noChangeArrowheads="1"/>
                            </wps:cNvSpPr>
                            <wps:spPr bwMode="auto">
                              <a:xfrm>
                                <a:off x="1456" y="90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175"/>
                            <wps:cNvSpPr>
                              <a:spLocks noChangeArrowheads="1"/>
                            </wps:cNvSpPr>
                            <wps:spPr bwMode="auto">
                              <a:xfrm>
                                <a:off x="1456" y="87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2" name="Rectangle 176"/>
                            <wps:cNvSpPr>
                              <a:spLocks noChangeArrowheads="1"/>
                            </wps:cNvSpPr>
                            <wps:spPr bwMode="auto">
                              <a:xfrm>
                                <a:off x="1456" y="8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3" name="Rectangle 177"/>
                            <wps:cNvSpPr>
                              <a:spLocks noChangeArrowheads="1"/>
                            </wps:cNvSpPr>
                            <wps:spPr bwMode="auto">
                              <a:xfrm>
                                <a:off x="1456" y="81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178"/>
                            <wps:cNvSpPr>
                              <a:spLocks noChangeArrowheads="1"/>
                            </wps:cNvSpPr>
                            <wps:spPr bwMode="auto">
                              <a:xfrm>
                                <a:off x="1456" y="78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179"/>
                            <wps:cNvSpPr>
                              <a:spLocks noChangeArrowheads="1"/>
                            </wps:cNvSpPr>
                            <wps:spPr bwMode="auto">
                              <a:xfrm>
                                <a:off x="1456" y="75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180"/>
                            <wps:cNvSpPr>
                              <a:spLocks noChangeArrowheads="1"/>
                            </wps:cNvSpPr>
                            <wps:spPr bwMode="auto">
                              <a:xfrm>
                                <a:off x="143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181"/>
                            <wps:cNvSpPr>
                              <a:spLocks noChangeArrowheads="1"/>
                            </wps:cNvSpPr>
                            <wps:spPr bwMode="auto">
                              <a:xfrm>
                                <a:off x="140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182"/>
                            <wps:cNvSpPr>
                              <a:spLocks noChangeArrowheads="1"/>
                            </wps:cNvSpPr>
                            <wps:spPr bwMode="auto">
                              <a:xfrm>
                                <a:off x="136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183"/>
                            <wps:cNvSpPr>
                              <a:spLocks noChangeArrowheads="1"/>
                            </wps:cNvSpPr>
                            <wps:spPr bwMode="auto">
                              <a:xfrm>
                                <a:off x="133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184"/>
                            <wps:cNvSpPr>
                              <a:spLocks noChangeArrowheads="1"/>
                            </wps:cNvSpPr>
                            <wps:spPr bwMode="auto">
                              <a:xfrm>
                                <a:off x="1307"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185"/>
                            <wps:cNvSpPr>
                              <a:spLocks noChangeArrowheads="1"/>
                            </wps:cNvSpPr>
                            <wps:spPr bwMode="auto">
                              <a:xfrm>
                                <a:off x="127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186"/>
                            <wps:cNvSpPr>
                              <a:spLocks noChangeArrowheads="1"/>
                            </wps:cNvSpPr>
                            <wps:spPr bwMode="auto">
                              <a:xfrm>
                                <a:off x="124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187"/>
                            <wps:cNvSpPr>
                              <a:spLocks noChangeArrowheads="1"/>
                            </wps:cNvSpPr>
                            <wps:spPr bwMode="auto">
                              <a:xfrm>
                                <a:off x="1213"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188"/>
                            <wps:cNvSpPr>
                              <a:spLocks noChangeArrowheads="1"/>
                            </wps:cNvSpPr>
                            <wps:spPr bwMode="auto">
                              <a:xfrm>
                                <a:off x="118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189"/>
                            <wps:cNvSpPr>
                              <a:spLocks noChangeArrowheads="1"/>
                            </wps:cNvSpPr>
                            <wps:spPr bwMode="auto">
                              <a:xfrm>
                                <a:off x="115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190"/>
                            <wps:cNvSpPr>
                              <a:spLocks noChangeArrowheads="1"/>
                            </wps:cNvSpPr>
                            <wps:spPr bwMode="auto">
                              <a:xfrm>
                                <a:off x="1119"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191"/>
                            <wps:cNvSpPr>
                              <a:spLocks noChangeArrowheads="1"/>
                            </wps:cNvSpPr>
                            <wps:spPr bwMode="auto">
                              <a:xfrm>
                                <a:off x="108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192"/>
                            <wps:cNvSpPr>
                              <a:spLocks noChangeArrowheads="1"/>
                            </wps:cNvSpPr>
                            <wps:spPr bwMode="auto">
                              <a:xfrm>
                                <a:off x="105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193"/>
                            <wps:cNvSpPr>
                              <a:spLocks noChangeArrowheads="1"/>
                            </wps:cNvSpPr>
                            <wps:spPr bwMode="auto">
                              <a:xfrm>
                                <a:off x="1025"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194"/>
                            <wps:cNvSpPr>
                              <a:spLocks noChangeArrowheads="1"/>
                            </wps:cNvSpPr>
                            <wps:spPr bwMode="auto">
                              <a:xfrm>
                                <a:off x="99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195"/>
                            <wps:cNvSpPr>
                              <a:spLocks noChangeArrowheads="1"/>
                            </wps:cNvSpPr>
                            <wps:spPr bwMode="auto">
                              <a:xfrm>
                                <a:off x="96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196"/>
                            <wps:cNvSpPr>
                              <a:spLocks noChangeArrowheads="1"/>
                            </wps:cNvSpPr>
                            <wps:spPr bwMode="auto">
                              <a:xfrm>
                                <a:off x="93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197"/>
                            <wps:cNvSpPr>
                              <a:spLocks noChangeArrowheads="1"/>
                            </wps:cNvSpPr>
                            <wps:spPr bwMode="auto">
                              <a:xfrm>
                                <a:off x="89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198"/>
                            <wps:cNvSpPr>
                              <a:spLocks noChangeArrowheads="1"/>
                            </wps:cNvSpPr>
                            <wps:spPr bwMode="auto">
                              <a:xfrm>
                                <a:off x="86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199"/>
                            <wps:cNvSpPr>
                              <a:spLocks noChangeArrowheads="1"/>
                            </wps:cNvSpPr>
                            <wps:spPr bwMode="auto">
                              <a:xfrm>
                                <a:off x="83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200"/>
                            <wps:cNvSpPr>
                              <a:spLocks noChangeArrowheads="1"/>
                            </wps:cNvSpPr>
                            <wps:spPr bwMode="auto">
                              <a:xfrm>
                                <a:off x="80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201"/>
                            <wps:cNvSpPr>
                              <a:spLocks noChangeArrowheads="1"/>
                            </wps:cNvSpPr>
                            <wps:spPr bwMode="auto">
                              <a:xfrm>
                                <a:off x="77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202"/>
                            <wps:cNvSpPr>
                              <a:spLocks noChangeArrowheads="1"/>
                            </wps:cNvSpPr>
                            <wps:spPr bwMode="auto">
                              <a:xfrm>
                                <a:off x="74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203"/>
                            <wps:cNvSpPr>
                              <a:spLocks noChangeArrowheads="1"/>
                            </wps:cNvSpPr>
                            <wps:spPr bwMode="auto">
                              <a:xfrm>
                                <a:off x="71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204"/>
                            <wps:cNvSpPr>
                              <a:spLocks noChangeArrowheads="1"/>
                            </wps:cNvSpPr>
                            <wps:spPr bwMode="auto">
                              <a:xfrm>
                                <a:off x="68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205"/>
                            <wps:cNvSpPr>
                              <a:spLocks noChangeArrowheads="1"/>
                            </wps:cNvSpPr>
                            <wps:spPr bwMode="auto">
                              <a:xfrm>
                                <a:off x="64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12" name="Rectangle 206"/>
                          <wps:cNvSpPr>
                            <a:spLocks noChangeArrowheads="1"/>
                          </wps:cNvSpPr>
                          <wps:spPr bwMode="auto">
                            <a:xfrm>
                              <a:off x="61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207"/>
                          <wps:cNvSpPr>
                            <a:spLocks noChangeArrowheads="1"/>
                          </wps:cNvSpPr>
                          <wps:spPr bwMode="auto">
                            <a:xfrm>
                              <a:off x="58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208"/>
                          <wps:cNvSpPr>
                            <a:spLocks noChangeArrowheads="1"/>
                          </wps:cNvSpPr>
                          <wps:spPr bwMode="auto">
                            <a:xfrm>
                              <a:off x="55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209"/>
                          <wps:cNvSpPr>
                            <a:spLocks noChangeArrowheads="1"/>
                          </wps:cNvSpPr>
                          <wps:spPr bwMode="auto">
                            <a:xfrm>
                              <a:off x="52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210"/>
                          <wps:cNvSpPr>
                            <a:spLocks noChangeArrowheads="1"/>
                          </wps:cNvSpPr>
                          <wps:spPr bwMode="auto">
                            <a:xfrm>
                              <a:off x="492"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211"/>
                          <wps:cNvSpPr>
                            <a:spLocks noChangeArrowheads="1"/>
                          </wps:cNvSpPr>
                          <wps:spPr bwMode="auto">
                            <a:xfrm>
                              <a:off x="46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212"/>
                          <wps:cNvSpPr>
                            <a:spLocks noChangeArrowheads="1"/>
                          </wps:cNvSpPr>
                          <wps:spPr bwMode="auto">
                            <a:xfrm>
                              <a:off x="42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213"/>
                          <wps:cNvSpPr>
                            <a:spLocks noChangeArrowheads="1"/>
                          </wps:cNvSpPr>
                          <wps:spPr bwMode="auto">
                            <a:xfrm>
                              <a:off x="39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Rectangle 214"/>
                          <wps:cNvSpPr>
                            <a:spLocks noChangeArrowheads="1"/>
                          </wps:cNvSpPr>
                          <wps:spPr bwMode="auto">
                            <a:xfrm>
                              <a:off x="36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 name="Rectangle 215"/>
                          <wps:cNvSpPr>
                            <a:spLocks noChangeArrowheads="1"/>
                          </wps:cNvSpPr>
                          <wps:spPr bwMode="auto">
                            <a:xfrm>
                              <a:off x="33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216"/>
                          <wps:cNvSpPr>
                            <a:spLocks noChangeArrowheads="1"/>
                          </wps:cNvSpPr>
                          <wps:spPr bwMode="auto">
                            <a:xfrm>
                              <a:off x="30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217"/>
                          <wps:cNvSpPr>
                            <a:spLocks noChangeArrowheads="1"/>
                          </wps:cNvSpPr>
                          <wps:spPr bwMode="auto">
                            <a:xfrm>
                              <a:off x="27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218"/>
                          <wps:cNvSpPr>
                            <a:spLocks noChangeArrowheads="1"/>
                          </wps:cNvSpPr>
                          <wps:spPr bwMode="auto">
                            <a:xfrm>
                              <a:off x="24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219"/>
                          <wps:cNvSpPr>
                            <a:spLocks noChangeArrowheads="1"/>
                          </wps:cNvSpPr>
                          <wps:spPr bwMode="auto">
                            <a:xfrm>
                              <a:off x="21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220"/>
                          <wps:cNvSpPr>
                            <a:spLocks noChangeArrowheads="1"/>
                          </wps:cNvSpPr>
                          <wps:spPr bwMode="auto">
                            <a:xfrm>
                              <a:off x="17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221"/>
                          <wps:cNvSpPr>
                            <a:spLocks noChangeArrowheads="1"/>
                          </wps:cNvSpPr>
                          <wps:spPr bwMode="auto">
                            <a:xfrm>
                              <a:off x="14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222"/>
                          <wps:cNvSpPr>
                            <a:spLocks noChangeArrowheads="1"/>
                          </wps:cNvSpPr>
                          <wps:spPr bwMode="auto">
                            <a:xfrm>
                              <a:off x="11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223"/>
                          <wps:cNvSpPr>
                            <a:spLocks noChangeArrowheads="1"/>
                          </wps:cNvSpPr>
                          <wps:spPr bwMode="auto">
                            <a:xfrm>
                              <a:off x="8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224"/>
                          <wps:cNvSpPr>
                            <a:spLocks noChangeArrowheads="1"/>
                          </wps:cNvSpPr>
                          <wps:spPr bwMode="auto">
                            <a:xfrm>
                              <a:off x="5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831" name="Group 225"/>
                        <wpg:cNvGrpSpPr>
                          <a:grpSpLocks/>
                        </wpg:cNvGrpSpPr>
                        <wpg:grpSpPr bwMode="auto">
                          <a:xfrm>
                            <a:off x="1456690" y="205105"/>
                            <a:ext cx="1866900" cy="1769745"/>
                            <a:chOff x="2294" y="-743"/>
                            <a:chExt cx="2940" cy="2787"/>
                          </a:xfrm>
                        </wpg:grpSpPr>
                        <wps:wsp>
                          <wps:cNvPr id="832" name="Rectangle 226"/>
                          <wps:cNvSpPr>
                            <a:spLocks noChangeArrowheads="1"/>
                          </wps:cNvSpPr>
                          <wps:spPr bwMode="auto">
                            <a:xfrm>
                              <a:off x="2294" y="-743"/>
                              <a:ext cx="2938" cy="2785"/>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227"/>
                          <wps:cNvSpPr>
                            <a:spLocks noChangeArrowheads="1"/>
                          </wps:cNvSpPr>
                          <wps:spPr bwMode="auto">
                            <a:xfrm>
                              <a:off x="2294" y="-743"/>
                              <a:ext cx="2940" cy="2787"/>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34" name="Rectangle 228"/>
                        <wps:cNvSpPr>
                          <a:spLocks noChangeArrowheads="1"/>
                        </wps:cNvSpPr>
                        <wps:spPr bwMode="auto">
                          <a:xfrm>
                            <a:off x="1526540" y="255905"/>
                            <a:ext cx="1742440" cy="164782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835" name="Rectangle 229"/>
                        <wps:cNvSpPr>
                          <a:spLocks noChangeArrowheads="1"/>
                        </wps:cNvSpPr>
                        <wps:spPr bwMode="auto">
                          <a:xfrm>
                            <a:off x="3499485" y="1000125"/>
                            <a:ext cx="137795" cy="11938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36" name="Group 230"/>
                        <wpg:cNvGrpSpPr>
                          <a:grpSpLocks/>
                        </wpg:cNvGrpSpPr>
                        <wpg:grpSpPr bwMode="auto">
                          <a:xfrm>
                            <a:off x="3641090" y="1014730"/>
                            <a:ext cx="335915" cy="86360"/>
                            <a:chOff x="5734" y="532"/>
                            <a:chExt cx="529" cy="136"/>
                          </a:xfrm>
                        </wpg:grpSpPr>
                        <wps:wsp>
                          <wps:cNvPr id="837" name="Line 231"/>
                          <wps:cNvCnPr>
                            <a:cxnSpLocks noChangeShapeType="1"/>
                          </wps:cNvCnPr>
                          <wps:spPr bwMode="auto">
                            <a:xfrm flipV="1">
                              <a:off x="5734" y="599"/>
                              <a:ext cx="529" cy="2"/>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38" name="Freeform 232"/>
                          <wps:cNvSpPr>
                            <a:spLocks/>
                          </wps:cNvSpPr>
                          <wps:spPr bwMode="auto">
                            <a:xfrm>
                              <a:off x="5734" y="532"/>
                              <a:ext cx="137" cy="136"/>
                            </a:xfrm>
                            <a:custGeom>
                              <a:avLst/>
                              <a:gdLst>
                                <a:gd name="T0" fmla="*/ 137 w 137"/>
                                <a:gd name="T1" fmla="*/ 0 h 136"/>
                                <a:gd name="T2" fmla="*/ 0 w 137"/>
                                <a:gd name="T3" fmla="*/ 69 h 136"/>
                                <a:gd name="T4" fmla="*/ 137 w 137"/>
                                <a:gd name="T5" fmla="*/ 136 h 136"/>
                              </a:gdLst>
                              <a:ahLst/>
                              <a:cxnLst>
                                <a:cxn ang="0">
                                  <a:pos x="T0" y="T1"/>
                                </a:cxn>
                                <a:cxn ang="0">
                                  <a:pos x="T2" y="T3"/>
                                </a:cxn>
                                <a:cxn ang="0">
                                  <a:pos x="T4" y="T5"/>
                                </a:cxn>
                              </a:cxnLst>
                              <a:rect l="0" t="0" r="r" b="b"/>
                              <a:pathLst>
                                <a:path w="137" h="136">
                                  <a:moveTo>
                                    <a:pt x="137" y="0"/>
                                  </a:moveTo>
                                  <a:lnTo>
                                    <a:pt x="0" y="69"/>
                                  </a:lnTo>
                                  <a:lnTo>
                                    <a:pt x="137" y="136"/>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233"/>
                          <wps:cNvSpPr>
                            <a:spLocks/>
                          </wps:cNvSpPr>
                          <wps:spPr bwMode="auto">
                            <a:xfrm>
                              <a:off x="6126" y="532"/>
                              <a:ext cx="137" cy="136"/>
                            </a:xfrm>
                            <a:custGeom>
                              <a:avLst/>
                              <a:gdLst>
                                <a:gd name="T0" fmla="*/ 0 w 137"/>
                                <a:gd name="T1" fmla="*/ 136 h 136"/>
                                <a:gd name="T2" fmla="*/ 137 w 137"/>
                                <a:gd name="T3" fmla="*/ 67 h 136"/>
                                <a:gd name="T4" fmla="*/ 0 w 137"/>
                                <a:gd name="T5" fmla="*/ 0 h 136"/>
                              </a:gdLst>
                              <a:ahLst/>
                              <a:cxnLst>
                                <a:cxn ang="0">
                                  <a:pos x="T0" y="T1"/>
                                </a:cxn>
                                <a:cxn ang="0">
                                  <a:pos x="T2" y="T3"/>
                                </a:cxn>
                                <a:cxn ang="0">
                                  <a:pos x="T4" y="T5"/>
                                </a:cxn>
                              </a:cxnLst>
                              <a:rect l="0" t="0" r="r" b="b"/>
                              <a:pathLst>
                                <a:path w="137" h="136">
                                  <a:moveTo>
                                    <a:pt x="0" y="136"/>
                                  </a:moveTo>
                                  <a:lnTo>
                                    <a:pt x="137" y="67"/>
                                  </a:lnTo>
                                  <a:lnTo>
                                    <a:pt x="0" y="0"/>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40" name="Rectangle 234"/>
                        <wps:cNvSpPr>
                          <a:spLocks noChangeArrowheads="1"/>
                        </wps:cNvSpPr>
                        <wps:spPr bwMode="auto">
                          <a:xfrm>
                            <a:off x="107950" y="458470"/>
                            <a:ext cx="726440" cy="5772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1" name="Rectangle 235"/>
                        <wps:cNvSpPr>
                          <a:spLocks noChangeArrowheads="1"/>
                        </wps:cNvSpPr>
                        <wps:spPr bwMode="auto">
                          <a:xfrm>
                            <a:off x="170180" y="1625600"/>
                            <a:ext cx="521335" cy="42926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 name="Rectangle 236"/>
                        <wps:cNvSpPr>
                          <a:spLocks noChangeArrowheads="1"/>
                        </wps:cNvSpPr>
                        <wps:spPr bwMode="auto">
                          <a:xfrm>
                            <a:off x="201295" y="1625600"/>
                            <a:ext cx="52387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237"/>
                        <wps:cNvSpPr>
                          <a:spLocks noChangeArrowheads="1"/>
                        </wps:cNvSpPr>
                        <wps:spPr bwMode="auto">
                          <a:xfrm>
                            <a:off x="201295" y="162941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4855A" w14:textId="77777777" w:rsidR="00B84184" w:rsidRDefault="00B84184" w:rsidP="00827A92">
                              <w:pPr>
                                <w:pStyle w:val="TF"/>
                              </w:pPr>
                            </w:p>
                          </w:txbxContent>
                        </wps:txbx>
                        <wps:bodyPr rot="0" vert="horz" wrap="none" lIns="0" tIns="0" rIns="0" bIns="0" anchor="t" anchorCtr="0" upright="1">
                          <a:spAutoFit/>
                        </wps:bodyPr>
                      </wps:wsp>
                      <wps:wsp>
                        <wps:cNvPr id="844" name="Rectangle 238"/>
                        <wps:cNvSpPr>
                          <a:spLocks noChangeArrowheads="1"/>
                        </wps:cNvSpPr>
                        <wps:spPr bwMode="auto">
                          <a:xfrm>
                            <a:off x="201295" y="17341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7FC5B" w14:textId="77777777" w:rsidR="00B84184" w:rsidRDefault="00B84184" w:rsidP="00827A92">
                              <w:pPr>
                                <w:pStyle w:val="TF"/>
                              </w:pPr>
                            </w:p>
                          </w:txbxContent>
                        </wps:txbx>
                        <wps:bodyPr rot="0" vert="horz" wrap="none" lIns="0" tIns="0" rIns="0" bIns="0" anchor="t" anchorCtr="0" upright="1">
                          <a:spAutoFit/>
                        </wps:bodyPr>
                      </wps:wsp>
                      <wps:wsp>
                        <wps:cNvPr id="845" name="Rectangle 239"/>
                        <wps:cNvSpPr>
                          <a:spLocks noChangeArrowheads="1"/>
                        </wps:cNvSpPr>
                        <wps:spPr bwMode="auto">
                          <a:xfrm>
                            <a:off x="201295" y="18389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7C450" w14:textId="77777777" w:rsidR="00B84184" w:rsidRDefault="00B84184" w:rsidP="00827A92">
                              <w:pPr>
                                <w:pStyle w:val="TF"/>
                              </w:pPr>
                            </w:p>
                          </w:txbxContent>
                        </wps:txbx>
                        <wps:bodyPr rot="0" vert="horz" wrap="none" lIns="0" tIns="0" rIns="0" bIns="0" anchor="t" anchorCtr="0" upright="1">
                          <a:spAutoFit/>
                        </wps:bodyPr>
                      </wps:wsp>
                      <wps:wsp>
                        <wps:cNvPr id="846" name="Rectangle 240"/>
                        <wps:cNvSpPr>
                          <a:spLocks noChangeArrowheads="1"/>
                        </wps:cNvSpPr>
                        <wps:spPr bwMode="auto">
                          <a:xfrm>
                            <a:off x="201295" y="19418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05800" w14:textId="77777777" w:rsidR="00B84184" w:rsidRDefault="00B84184" w:rsidP="00827A92">
                              <w:pPr>
                                <w:pStyle w:val="TF"/>
                              </w:pPr>
                            </w:p>
                          </w:txbxContent>
                        </wps:txbx>
                        <wps:bodyPr rot="0" vert="horz" wrap="none" lIns="0" tIns="0" rIns="0" bIns="0" anchor="t" anchorCtr="0" upright="1">
                          <a:spAutoFit/>
                        </wps:bodyPr>
                      </wps:wsp>
                      <wps:wsp>
                        <wps:cNvPr id="847" name="Line 241"/>
                        <wps:cNvCnPr>
                          <a:cxnSpLocks noChangeShapeType="1"/>
                        </wps:cNvCnPr>
                        <wps:spPr bwMode="auto">
                          <a:xfrm>
                            <a:off x="440055" y="1041400"/>
                            <a:ext cx="1270" cy="5930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848" name="Group 242"/>
                        <wpg:cNvGrpSpPr>
                          <a:grpSpLocks/>
                        </wpg:cNvGrpSpPr>
                        <wpg:grpSpPr bwMode="auto">
                          <a:xfrm>
                            <a:off x="1416685" y="631825"/>
                            <a:ext cx="156845" cy="85090"/>
                            <a:chOff x="2231" y="-71"/>
                            <a:chExt cx="247" cy="134"/>
                          </a:xfrm>
                        </wpg:grpSpPr>
                        <wps:wsp>
                          <wps:cNvPr id="849" name="Rectangle 243"/>
                          <wps:cNvSpPr>
                            <a:spLocks noChangeArrowheads="1"/>
                          </wps:cNvSpPr>
                          <wps:spPr bwMode="auto">
                            <a:xfrm>
                              <a:off x="2231" y="-7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244"/>
                          <wps:cNvSpPr>
                            <a:spLocks noChangeArrowheads="1"/>
                          </wps:cNvSpPr>
                          <wps:spPr bwMode="auto">
                            <a:xfrm>
                              <a:off x="2231" y="-7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51" name="Freeform 245"/>
                        <wps:cNvSpPr>
                          <a:spLocks/>
                        </wps:cNvSpPr>
                        <wps:spPr bwMode="auto">
                          <a:xfrm>
                            <a:off x="1713865" y="394970"/>
                            <a:ext cx="25400" cy="278130"/>
                          </a:xfrm>
                          <a:custGeom>
                            <a:avLst/>
                            <a:gdLst>
                              <a:gd name="T0" fmla="*/ 40 w 40"/>
                              <a:gd name="T1" fmla="*/ 0 h 438"/>
                              <a:gd name="T2" fmla="*/ 6 w 40"/>
                              <a:gd name="T3" fmla="*/ 0 h 438"/>
                              <a:gd name="T4" fmla="*/ 0 w 40"/>
                              <a:gd name="T5" fmla="*/ 438 h 438"/>
                              <a:gd name="T6" fmla="*/ 34 w 40"/>
                              <a:gd name="T7" fmla="*/ 438 h 438"/>
                              <a:gd name="T8" fmla="*/ 40 w 40"/>
                              <a:gd name="T9" fmla="*/ 0 h 438"/>
                            </a:gdLst>
                            <a:ahLst/>
                            <a:cxnLst>
                              <a:cxn ang="0">
                                <a:pos x="T0" y="T1"/>
                              </a:cxn>
                              <a:cxn ang="0">
                                <a:pos x="T2" y="T3"/>
                              </a:cxn>
                              <a:cxn ang="0">
                                <a:pos x="T4" y="T5"/>
                              </a:cxn>
                              <a:cxn ang="0">
                                <a:pos x="T6" y="T7"/>
                              </a:cxn>
                              <a:cxn ang="0">
                                <a:pos x="T8" y="T9"/>
                              </a:cxn>
                            </a:cxnLst>
                            <a:rect l="0" t="0" r="r" b="b"/>
                            <a:pathLst>
                              <a:path w="40" h="438">
                                <a:moveTo>
                                  <a:pt x="40" y="0"/>
                                </a:moveTo>
                                <a:lnTo>
                                  <a:pt x="6" y="0"/>
                                </a:lnTo>
                                <a:lnTo>
                                  <a:pt x="0" y="438"/>
                                </a:lnTo>
                                <a:lnTo>
                                  <a:pt x="34" y="438"/>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 name="Freeform 246"/>
                        <wps:cNvSpPr>
                          <a:spLocks/>
                        </wps:cNvSpPr>
                        <wps:spPr bwMode="auto">
                          <a:xfrm>
                            <a:off x="1720215" y="435610"/>
                            <a:ext cx="108585" cy="111760"/>
                          </a:xfrm>
                          <a:custGeom>
                            <a:avLst/>
                            <a:gdLst>
                              <a:gd name="T0" fmla="*/ 0 w 171"/>
                              <a:gd name="T1" fmla="*/ 155 h 176"/>
                              <a:gd name="T2" fmla="*/ 24 w 171"/>
                              <a:gd name="T3" fmla="*/ 176 h 176"/>
                              <a:gd name="T4" fmla="*/ 171 w 171"/>
                              <a:gd name="T5" fmla="*/ 21 h 176"/>
                              <a:gd name="T6" fmla="*/ 147 w 171"/>
                              <a:gd name="T7" fmla="*/ 0 h 176"/>
                              <a:gd name="T8" fmla="*/ 0 w 171"/>
                              <a:gd name="T9" fmla="*/ 155 h 176"/>
                            </a:gdLst>
                            <a:ahLst/>
                            <a:cxnLst>
                              <a:cxn ang="0">
                                <a:pos x="T0" y="T1"/>
                              </a:cxn>
                              <a:cxn ang="0">
                                <a:pos x="T2" y="T3"/>
                              </a:cxn>
                              <a:cxn ang="0">
                                <a:pos x="T4" y="T5"/>
                              </a:cxn>
                              <a:cxn ang="0">
                                <a:pos x="T6" y="T7"/>
                              </a:cxn>
                              <a:cxn ang="0">
                                <a:pos x="T8" y="T9"/>
                              </a:cxn>
                            </a:cxnLst>
                            <a:rect l="0" t="0" r="r" b="b"/>
                            <a:pathLst>
                              <a:path w="171" h="176">
                                <a:moveTo>
                                  <a:pt x="0" y="155"/>
                                </a:moveTo>
                                <a:lnTo>
                                  <a:pt x="24" y="176"/>
                                </a:lnTo>
                                <a:lnTo>
                                  <a:pt x="171" y="21"/>
                                </a:lnTo>
                                <a:lnTo>
                                  <a:pt x="147" y="0"/>
                                </a:lnTo>
                                <a:lnTo>
                                  <a:pt x="0" y="1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 name="Freeform 247"/>
                        <wps:cNvSpPr>
                          <a:spLocks/>
                        </wps:cNvSpPr>
                        <wps:spPr bwMode="auto">
                          <a:xfrm>
                            <a:off x="1623060" y="434340"/>
                            <a:ext cx="104775" cy="106045"/>
                          </a:xfrm>
                          <a:custGeom>
                            <a:avLst/>
                            <a:gdLst>
                              <a:gd name="T0" fmla="*/ 141 w 165"/>
                              <a:gd name="T1" fmla="*/ 167 h 167"/>
                              <a:gd name="T2" fmla="*/ 165 w 165"/>
                              <a:gd name="T3" fmla="*/ 144 h 167"/>
                              <a:gd name="T4" fmla="*/ 24 w 165"/>
                              <a:gd name="T5" fmla="*/ 0 h 167"/>
                              <a:gd name="T6" fmla="*/ 0 w 165"/>
                              <a:gd name="T7" fmla="*/ 23 h 167"/>
                              <a:gd name="T8" fmla="*/ 141 w 165"/>
                              <a:gd name="T9" fmla="*/ 167 h 167"/>
                            </a:gdLst>
                            <a:ahLst/>
                            <a:cxnLst>
                              <a:cxn ang="0">
                                <a:pos x="T0" y="T1"/>
                              </a:cxn>
                              <a:cxn ang="0">
                                <a:pos x="T2" y="T3"/>
                              </a:cxn>
                              <a:cxn ang="0">
                                <a:pos x="T4" y="T5"/>
                              </a:cxn>
                              <a:cxn ang="0">
                                <a:pos x="T6" y="T7"/>
                              </a:cxn>
                              <a:cxn ang="0">
                                <a:pos x="T8" y="T9"/>
                              </a:cxn>
                            </a:cxnLst>
                            <a:rect l="0" t="0" r="r" b="b"/>
                            <a:pathLst>
                              <a:path w="165" h="167">
                                <a:moveTo>
                                  <a:pt x="141" y="167"/>
                                </a:moveTo>
                                <a:lnTo>
                                  <a:pt x="165" y="144"/>
                                </a:lnTo>
                                <a:lnTo>
                                  <a:pt x="24" y="0"/>
                                </a:lnTo>
                                <a:lnTo>
                                  <a:pt x="0" y="23"/>
                                </a:lnTo>
                                <a:lnTo>
                                  <a:pt x="141"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4" name="Line 248"/>
                        <wps:cNvCnPr>
                          <a:cxnSpLocks noChangeShapeType="1"/>
                        </wps:cNvCnPr>
                        <wps:spPr bwMode="auto">
                          <a:xfrm flipH="1" flipV="1">
                            <a:off x="2663190" y="1325880"/>
                            <a:ext cx="26035" cy="342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5" name="Line 249"/>
                        <wps:cNvCnPr>
                          <a:cxnSpLocks noChangeShapeType="1"/>
                        </wps:cNvCnPr>
                        <wps:spPr bwMode="auto">
                          <a:xfrm flipH="1">
                            <a:off x="2668270" y="1118235"/>
                            <a:ext cx="19685" cy="222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6" name="Line 250"/>
                        <wps:cNvCnPr>
                          <a:cxnSpLocks noChangeShapeType="1"/>
                        </wps:cNvCnPr>
                        <wps:spPr bwMode="auto">
                          <a:xfrm>
                            <a:off x="2599690" y="1012190"/>
                            <a:ext cx="0" cy="4540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7" name="Line 251"/>
                        <wps:cNvCnPr>
                          <a:cxnSpLocks noChangeShapeType="1"/>
                        </wps:cNvCnPr>
                        <wps:spPr bwMode="auto">
                          <a:xfrm>
                            <a:off x="2606040" y="1012190"/>
                            <a:ext cx="7810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8" name="Line 252"/>
                        <wps:cNvCnPr>
                          <a:cxnSpLocks noChangeShapeType="1"/>
                        </wps:cNvCnPr>
                        <wps:spPr bwMode="auto">
                          <a:xfrm>
                            <a:off x="2691765" y="1013460"/>
                            <a:ext cx="1270" cy="99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9" name="Line 253"/>
                        <wps:cNvCnPr>
                          <a:cxnSpLocks noChangeShapeType="1"/>
                        </wps:cNvCnPr>
                        <wps:spPr bwMode="auto">
                          <a:xfrm flipV="1">
                            <a:off x="2663190" y="11404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60" name="Line 254"/>
                        <wps:cNvCnPr>
                          <a:cxnSpLocks noChangeShapeType="1"/>
                        </wps:cNvCnPr>
                        <wps:spPr bwMode="auto">
                          <a:xfrm>
                            <a:off x="2602230" y="1469390"/>
                            <a:ext cx="8445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61" name="Line 255"/>
                        <wps:cNvCnPr>
                          <a:cxnSpLocks noChangeShapeType="1"/>
                        </wps:cNvCnPr>
                        <wps:spPr bwMode="auto">
                          <a:xfrm>
                            <a:off x="2693035" y="1364615"/>
                            <a:ext cx="0" cy="1028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862" name="Group 256"/>
                        <wpg:cNvGrpSpPr>
                          <a:grpSpLocks/>
                        </wpg:cNvGrpSpPr>
                        <wpg:grpSpPr bwMode="auto">
                          <a:xfrm>
                            <a:off x="1416685" y="1249045"/>
                            <a:ext cx="156845" cy="85090"/>
                            <a:chOff x="2231" y="901"/>
                            <a:chExt cx="247" cy="134"/>
                          </a:xfrm>
                        </wpg:grpSpPr>
                        <wps:wsp>
                          <wps:cNvPr id="863" name="Rectangle 257"/>
                          <wps:cNvSpPr>
                            <a:spLocks noChangeArrowheads="1"/>
                          </wps:cNvSpPr>
                          <wps:spPr bwMode="auto">
                            <a:xfrm>
                              <a:off x="2231" y="90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Rectangle 258"/>
                          <wps:cNvSpPr>
                            <a:spLocks noChangeArrowheads="1"/>
                          </wps:cNvSpPr>
                          <wps:spPr bwMode="auto">
                            <a:xfrm>
                              <a:off x="2231" y="90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65" name="Rectangle 259"/>
                        <wps:cNvSpPr>
                          <a:spLocks noChangeArrowheads="1"/>
                        </wps:cNvSpPr>
                        <wps:spPr bwMode="auto">
                          <a:xfrm>
                            <a:off x="3331210" y="838200"/>
                            <a:ext cx="56832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Rectangle 260"/>
                        <wps:cNvSpPr>
                          <a:spLocks noChangeArrowheads="1"/>
                        </wps:cNvSpPr>
                        <wps:spPr bwMode="auto">
                          <a:xfrm>
                            <a:off x="3329940" y="84899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CDDE4" w14:textId="77777777" w:rsidR="00B84184" w:rsidRDefault="00B84184" w:rsidP="00827A92">
                              <w:pPr>
                                <w:pStyle w:val="TF"/>
                              </w:pPr>
                            </w:p>
                          </w:txbxContent>
                        </wps:txbx>
                        <wps:bodyPr rot="0" vert="horz" wrap="none" lIns="0" tIns="0" rIns="0" bIns="0" anchor="t" anchorCtr="0" upright="1">
                          <a:spAutoFit/>
                        </wps:bodyPr>
                      </wps:wsp>
                      <wps:wsp>
                        <wps:cNvPr id="867" name="Rectangle 261"/>
                        <wps:cNvSpPr>
                          <a:spLocks noChangeArrowheads="1"/>
                        </wps:cNvSpPr>
                        <wps:spPr bwMode="auto">
                          <a:xfrm>
                            <a:off x="3771900" y="84010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D11A6" w14:textId="77777777" w:rsidR="00B84184" w:rsidRDefault="00B84184" w:rsidP="00827A92">
                              <w:pPr>
                                <w:pStyle w:val="TF"/>
                              </w:pPr>
                            </w:p>
                          </w:txbxContent>
                        </wps:txbx>
                        <wps:bodyPr rot="0" vert="horz" wrap="none" lIns="0" tIns="0" rIns="0" bIns="0" anchor="t" anchorCtr="0" upright="1">
                          <a:spAutoFit/>
                        </wps:bodyPr>
                      </wps:wsp>
                      <wps:wsp>
                        <wps:cNvPr id="868" name="Rectangle 262"/>
                        <wps:cNvSpPr>
                          <a:spLocks noChangeArrowheads="1"/>
                        </wps:cNvSpPr>
                        <wps:spPr bwMode="auto">
                          <a:xfrm>
                            <a:off x="173990" y="488950"/>
                            <a:ext cx="89725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 name="Rectangle 263"/>
                        <wps:cNvSpPr>
                          <a:spLocks noChangeArrowheads="1"/>
                        </wps:cNvSpPr>
                        <wps:spPr bwMode="auto">
                          <a:xfrm>
                            <a:off x="173990" y="4927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DBD32" w14:textId="77777777" w:rsidR="00B84184" w:rsidRDefault="00B84184" w:rsidP="00827A92">
                              <w:pPr>
                                <w:pStyle w:val="TF"/>
                              </w:pPr>
                            </w:p>
                          </w:txbxContent>
                        </wps:txbx>
                        <wps:bodyPr rot="0" vert="horz" wrap="none" lIns="0" tIns="0" rIns="0" bIns="0" anchor="t" anchorCtr="0" upright="1">
                          <a:spAutoFit/>
                        </wps:bodyPr>
                      </wps:wsp>
                      <wps:wsp>
                        <wps:cNvPr id="870" name="Rectangle 264"/>
                        <wps:cNvSpPr>
                          <a:spLocks noChangeArrowheads="1"/>
                        </wps:cNvSpPr>
                        <wps:spPr bwMode="auto">
                          <a:xfrm>
                            <a:off x="694055" y="48450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09645" w14:textId="77777777" w:rsidR="00B84184" w:rsidRDefault="00B84184" w:rsidP="00827A92">
                              <w:pPr>
                                <w:pStyle w:val="TF"/>
                              </w:pPr>
                            </w:p>
                          </w:txbxContent>
                        </wps:txbx>
                        <wps:bodyPr rot="0" vert="horz" wrap="none" lIns="0" tIns="0" rIns="0" bIns="0" anchor="t" anchorCtr="0" upright="1">
                          <a:spAutoFit/>
                        </wps:bodyPr>
                      </wps:wsp>
                      <wps:wsp>
                        <wps:cNvPr id="871" name="Rectangle 265"/>
                        <wps:cNvSpPr>
                          <a:spLocks noChangeArrowheads="1"/>
                        </wps:cNvSpPr>
                        <wps:spPr bwMode="auto">
                          <a:xfrm>
                            <a:off x="722630" y="4927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C8482" w14:textId="77777777" w:rsidR="00B84184" w:rsidRDefault="00B84184" w:rsidP="00827A92">
                              <w:pPr>
                                <w:pStyle w:val="TF"/>
                              </w:pPr>
                            </w:p>
                          </w:txbxContent>
                        </wps:txbx>
                        <wps:bodyPr rot="0" vert="horz" wrap="none" lIns="0" tIns="0" rIns="0" bIns="0" anchor="t" anchorCtr="0" upright="1">
                          <a:spAutoFit/>
                        </wps:bodyPr>
                      </wps:wsp>
                      <wps:wsp>
                        <wps:cNvPr id="872" name="Rectangle 266"/>
                        <wps:cNvSpPr>
                          <a:spLocks noChangeArrowheads="1"/>
                        </wps:cNvSpPr>
                        <wps:spPr bwMode="auto">
                          <a:xfrm>
                            <a:off x="173990" y="59753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153D8" w14:textId="77777777" w:rsidR="00B84184" w:rsidRDefault="00B84184" w:rsidP="00827A92">
                              <w:pPr>
                                <w:pStyle w:val="TF"/>
                              </w:pPr>
                            </w:p>
                          </w:txbxContent>
                        </wps:txbx>
                        <wps:bodyPr rot="0" vert="horz" wrap="none" lIns="0" tIns="0" rIns="0" bIns="0" anchor="t" anchorCtr="0" upright="1">
                          <a:spAutoFit/>
                        </wps:bodyPr>
                      </wps:wsp>
                      <wps:wsp>
                        <wps:cNvPr id="873" name="Rectangle 267"/>
                        <wps:cNvSpPr>
                          <a:spLocks noChangeArrowheads="1"/>
                        </wps:cNvSpPr>
                        <wps:spPr bwMode="auto">
                          <a:xfrm>
                            <a:off x="173990" y="70358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50833" w14:textId="77777777" w:rsidR="00B84184" w:rsidRDefault="00B84184" w:rsidP="00827A92">
                              <w:pPr>
                                <w:pStyle w:val="TF"/>
                              </w:pPr>
                            </w:p>
                          </w:txbxContent>
                        </wps:txbx>
                        <wps:bodyPr rot="0" vert="horz" wrap="none" lIns="0" tIns="0" rIns="0" bIns="0" anchor="t" anchorCtr="0" upright="1">
                          <a:spAutoFit/>
                        </wps:bodyPr>
                      </wps:wsp>
                      <wps:wsp>
                        <wps:cNvPr id="874" name="Rectangle 268"/>
                        <wps:cNvSpPr>
                          <a:spLocks noChangeArrowheads="1"/>
                        </wps:cNvSpPr>
                        <wps:spPr bwMode="auto">
                          <a:xfrm>
                            <a:off x="173990" y="80835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9074C" w14:textId="77777777" w:rsidR="00B84184" w:rsidRDefault="00B84184" w:rsidP="00827A92">
                              <w:pPr>
                                <w:pStyle w:val="TF"/>
                              </w:pPr>
                            </w:p>
                          </w:txbxContent>
                        </wps:txbx>
                        <wps:bodyPr rot="0" vert="horz" wrap="none" lIns="0" tIns="0" rIns="0" bIns="0" anchor="t" anchorCtr="0" upright="1">
                          <a:spAutoFit/>
                        </wps:bodyPr>
                      </wps:wsp>
                      <wps:wsp>
                        <wps:cNvPr id="875" name="Rectangle 269"/>
                        <wps:cNvSpPr>
                          <a:spLocks noChangeArrowheads="1"/>
                        </wps:cNvSpPr>
                        <wps:spPr bwMode="auto">
                          <a:xfrm>
                            <a:off x="173990" y="9112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D4BB2" w14:textId="77777777" w:rsidR="00B84184" w:rsidRDefault="00B84184" w:rsidP="00827A92">
                              <w:pPr>
                                <w:pStyle w:val="TF"/>
                              </w:pPr>
                            </w:p>
                          </w:txbxContent>
                        </wps:txbx>
                        <wps:bodyPr rot="0" vert="horz" wrap="none" lIns="0" tIns="0" rIns="0" bIns="0" anchor="t" anchorCtr="0" upright="1">
                          <a:spAutoFit/>
                        </wps:bodyPr>
                      </wps:wsp>
                      <wps:wsp>
                        <wps:cNvPr id="876" name="Line 270"/>
                        <wps:cNvCnPr>
                          <a:cxnSpLocks noChangeShapeType="1"/>
                        </wps:cNvCnPr>
                        <wps:spPr bwMode="auto">
                          <a:xfrm>
                            <a:off x="1865630" y="671830"/>
                            <a:ext cx="267970" cy="1905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7" name="Line 271"/>
                        <wps:cNvCnPr>
                          <a:cxnSpLocks noChangeShapeType="1"/>
                        </wps:cNvCnPr>
                        <wps:spPr bwMode="auto">
                          <a:xfrm>
                            <a:off x="2136775" y="736600"/>
                            <a:ext cx="296545" cy="2171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8" name="Line 272"/>
                        <wps:cNvCnPr>
                          <a:cxnSpLocks noChangeShapeType="1"/>
                        </wps:cNvCnPr>
                        <wps:spPr bwMode="auto">
                          <a:xfrm>
                            <a:off x="1863725" y="673100"/>
                            <a:ext cx="635" cy="7937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9" name="Line 273"/>
                        <wps:cNvCnPr>
                          <a:cxnSpLocks noChangeShapeType="1"/>
                        </wps:cNvCnPr>
                        <wps:spPr bwMode="auto">
                          <a:xfrm>
                            <a:off x="1870710" y="666115"/>
                            <a:ext cx="85725" cy="254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0" name="Line 274"/>
                        <wps:cNvCnPr>
                          <a:cxnSpLocks noChangeShapeType="1"/>
                        </wps:cNvCnPr>
                        <wps:spPr bwMode="auto">
                          <a:xfrm>
                            <a:off x="2434590" y="870585"/>
                            <a:ext cx="0" cy="8064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1" name="Line 275"/>
                        <wps:cNvCnPr>
                          <a:cxnSpLocks noChangeShapeType="1"/>
                        </wps:cNvCnPr>
                        <wps:spPr bwMode="auto">
                          <a:xfrm flipH="1">
                            <a:off x="2342515" y="955040"/>
                            <a:ext cx="9207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2" name="Line 276"/>
                        <wps:cNvCnPr>
                          <a:cxnSpLocks noChangeShapeType="1"/>
                        </wps:cNvCnPr>
                        <wps:spPr bwMode="auto">
                          <a:xfrm flipV="1">
                            <a:off x="2132330" y="746125"/>
                            <a:ext cx="6985" cy="1200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3" name="Rectangle 277"/>
                        <wps:cNvSpPr>
                          <a:spLocks noChangeArrowheads="1"/>
                        </wps:cNvSpPr>
                        <wps:spPr bwMode="auto">
                          <a:xfrm>
                            <a:off x="1726565" y="817245"/>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Rectangle 278"/>
                        <wps:cNvSpPr>
                          <a:spLocks noChangeArrowheads="1"/>
                        </wps:cNvSpPr>
                        <wps:spPr bwMode="auto">
                          <a:xfrm>
                            <a:off x="1726565" y="8197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B1AF8" w14:textId="77777777" w:rsidR="00B84184" w:rsidRDefault="00B84184" w:rsidP="00827A92">
                              <w:pPr>
                                <w:pStyle w:val="TF"/>
                              </w:pPr>
                            </w:p>
                          </w:txbxContent>
                        </wps:txbx>
                        <wps:bodyPr rot="0" vert="horz" wrap="none" lIns="0" tIns="0" rIns="0" bIns="0" anchor="t" anchorCtr="0" upright="1">
                          <a:spAutoFit/>
                        </wps:bodyPr>
                      </wps:wsp>
                      <wps:wsp>
                        <wps:cNvPr id="885" name="Rectangle 279"/>
                        <wps:cNvSpPr>
                          <a:spLocks noChangeArrowheads="1"/>
                        </wps:cNvSpPr>
                        <wps:spPr bwMode="auto">
                          <a:xfrm>
                            <a:off x="1756410" y="955040"/>
                            <a:ext cx="2012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280"/>
                        <wps:cNvSpPr>
                          <a:spLocks noChangeArrowheads="1"/>
                        </wps:cNvSpPr>
                        <wps:spPr bwMode="auto">
                          <a:xfrm>
                            <a:off x="1756410" y="95758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40791" w14:textId="77777777" w:rsidR="00B84184" w:rsidRDefault="00B84184" w:rsidP="00827A92">
                              <w:pPr>
                                <w:pStyle w:val="TF"/>
                              </w:pPr>
                            </w:p>
                          </w:txbxContent>
                        </wps:txbx>
                        <wps:bodyPr rot="0" vert="horz" wrap="none" lIns="0" tIns="0" rIns="0" bIns="0" anchor="t" anchorCtr="0" upright="1">
                          <a:spAutoFit/>
                        </wps:bodyPr>
                      </wps:wsp>
                      <wps:wsp>
                        <wps:cNvPr id="887" name="Line 281"/>
                        <wps:cNvCnPr>
                          <a:cxnSpLocks noChangeShapeType="1"/>
                        </wps:cNvCnPr>
                        <wps:spPr bwMode="auto">
                          <a:xfrm>
                            <a:off x="1363345" y="1295400"/>
                            <a:ext cx="51371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8" name="Line 282"/>
                        <wps:cNvCnPr>
                          <a:cxnSpLocks noChangeShapeType="1"/>
                        </wps:cNvCnPr>
                        <wps:spPr bwMode="auto">
                          <a:xfrm>
                            <a:off x="1363345" y="1295400"/>
                            <a:ext cx="1270" cy="861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283"/>
                        <wps:cNvSpPr>
                          <a:spLocks noChangeArrowheads="1"/>
                        </wps:cNvSpPr>
                        <wps:spPr bwMode="auto">
                          <a:xfrm>
                            <a:off x="1125855" y="2160270"/>
                            <a:ext cx="506095" cy="43497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 name="Line 284"/>
                        <wps:cNvCnPr>
                          <a:cxnSpLocks noChangeShapeType="1"/>
                        </wps:cNvCnPr>
                        <wps:spPr bwMode="auto">
                          <a:xfrm>
                            <a:off x="1634490" y="1147445"/>
                            <a:ext cx="1270" cy="28575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1" name="Line 285"/>
                        <wps:cNvCnPr>
                          <a:cxnSpLocks noChangeShapeType="1"/>
                        </wps:cNvCnPr>
                        <wps:spPr bwMode="auto">
                          <a:xfrm>
                            <a:off x="1701800" y="12039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2" name="Line 286"/>
                        <wps:cNvCnPr>
                          <a:cxnSpLocks noChangeShapeType="1"/>
                        </wps:cNvCnPr>
                        <wps:spPr bwMode="auto">
                          <a:xfrm>
                            <a:off x="1765300" y="1231900"/>
                            <a:ext cx="1270" cy="1181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3" name="Line 287"/>
                        <wps:cNvCnPr>
                          <a:cxnSpLocks noChangeShapeType="1"/>
                        </wps:cNvCnPr>
                        <wps:spPr bwMode="auto">
                          <a:xfrm>
                            <a:off x="1827530" y="1252855"/>
                            <a:ext cx="1270" cy="800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4" name="Line 288"/>
                        <wps:cNvCnPr>
                          <a:cxnSpLocks noChangeShapeType="1"/>
                        </wps:cNvCnPr>
                        <wps:spPr bwMode="auto">
                          <a:xfrm flipV="1">
                            <a:off x="1883410" y="1274445"/>
                            <a:ext cx="1270" cy="393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5" name="Rectangle 289"/>
                        <wps:cNvSpPr>
                          <a:spLocks noChangeArrowheads="1"/>
                        </wps:cNvSpPr>
                        <wps:spPr bwMode="auto">
                          <a:xfrm>
                            <a:off x="1223010" y="2191385"/>
                            <a:ext cx="27749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290"/>
                        <wps:cNvSpPr>
                          <a:spLocks noChangeArrowheads="1"/>
                        </wps:cNvSpPr>
                        <wps:spPr bwMode="auto">
                          <a:xfrm>
                            <a:off x="1223010" y="21939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0ED11" w14:textId="77777777" w:rsidR="00B84184" w:rsidRDefault="00B84184" w:rsidP="00827A92">
                              <w:pPr>
                                <w:pStyle w:val="TF"/>
                              </w:pPr>
                            </w:p>
                          </w:txbxContent>
                        </wps:txbx>
                        <wps:bodyPr rot="0" vert="horz" wrap="none" lIns="0" tIns="0" rIns="0" bIns="0" anchor="t" anchorCtr="0" upright="1">
                          <a:spAutoFit/>
                        </wps:bodyPr>
                      </wps:wsp>
                      <wps:wsp>
                        <wps:cNvPr id="897" name="Rectangle 291"/>
                        <wps:cNvSpPr>
                          <a:spLocks noChangeArrowheads="1"/>
                        </wps:cNvSpPr>
                        <wps:spPr bwMode="auto">
                          <a:xfrm>
                            <a:off x="1256665" y="2314575"/>
                            <a:ext cx="21145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 name="Rectangle 292"/>
                        <wps:cNvSpPr>
                          <a:spLocks noChangeArrowheads="1"/>
                        </wps:cNvSpPr>
                        <wps:spPr bwMode="auto">
                          <a:xfrm>
                            <a:off x="1256665" y="231711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D1B10" w14:textId="77777777" w:rsidR="00B84184" w:rsidRDefault="00B84184" w:rsidP="00827A92">
                              <w:pPr>
                                <w:pStyle w:val="TF"/>
                              </w:pPr>
                            </w:p>
                          </w:txbxContent>
                        </wps:txbx>
                        <wps:bodyPr rot="0" vert="horz" wrap="none" lIns="0" tIns="0" rIns="0" bIns="0" anchor="t" anchorCtr="0" upright="1">
                          <a:spAutoFit/>
                        </wps:bodyPr>
                      </wps:wsp>
                      <wps:wsp>
                        <wps:cNvPr id="899" name="Rectangle 293"/>
                        <wps:cNvSpPr>
                          <a:spLocks noChangeArrowheads="1"/>
                        </wps:cNvSpPr>
                        <wps:spPr bwMode="auto">
                          <a:xfrm>
                            <a:off x="1203960" y="2426970"/>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0" name="Rectangle 294"/>
                        <wps:cNvSpPr>
                          <a:spLocks noChangeArrowheads="1"/>
                        </wps:cNvSpPr>
                        <wps:spPr bwMode="auto">
                          <a:xfrm>
                            <a:off x="1203960" y="242951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C4224" w14:textId="77777777" w:rsidR="00B84184" w:rsidRDefault="00B84184" w:rsidP="00827A92">
                              <w:pPr>
                                <w:pStyle w:val="TF"/>
                              </w:pPr>
                            </w:p>
                          </w:txbxContent>
                        </wps:txbx>
                        <wps:bodyPr rot="0" vert="horz" wrap="none" lIns="0" tIns="0" rIns="0" bIns="0" anchor="t" anchorCtr="0" upright="1">
                          <a:spAutoFit/>
                        </wps:bodyPr>
                      </wps:wsp>
                      <wps:wsp>
                        <wps:cNvPr id="901" name="Rectangle 295"/>
                        <wps:cNvSpPr>
                          <a:spLocks noChangeArrowheads="1"/>
                        </wps:cNvSpPr>
                        <wps:spPr bwMode="auto">
                          <a:xfrm>
                            <a:off x="2869565" y="716915"/>
                            <a:ext cx="3683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Rectangle 296"/>
                        <wps:cNvSpPr>
                          <a:spLocks noChangeArrowheads="1"/>
                        </wps:cNvSpPr>
                        <wps:spPr bwMode="auto">
                          <a:xfrm>
                            <a:off x="2869565" y="7207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DF98C" w14:textId="77777777" w:rsidR="00B84184" w:rsidRDefault="00B84184" w:rsidP="00827A92">
                              <w:pPr>
                                <w:pStyle w:val="TF"/>
                              </w:pPr>
                            </w:p>
                          </w:txbxContent>
                        </wps:txbx>
                        <wps:bodyPr rot="0" vert="horz" wrap="none" lIns="0" tIns="0" rIns="0" bIns="0" anchor="t" anchorCtr="0" upright="1">
                          <a:spAutoFit/>
                        </wps:bodyPr>
                      </wps:wsp>
                      <wps:wsp>
                        <wps:cNvPr id="903" name="Rectangle 297"/>
                        <wps:cNvSpPr>
                          <a:spLocks noChangeArrowheads="1"/>
                        </wps:cNvSpPr>
                        <wps:spPr bwMode="auto">
                          <a:xfrm>
                            <a:off x="2869565" y="8229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F3820" w14:textId="77777777" w:rsidR="00B84184" w:rsidRDefault="00B84184" w:rsidP="00827A92">
                              <w:pPr>
                                <w:pStyle w:val="TF"/>
                              </w:pPr>
                            </w:p>
                          </w:txbxContent>
                        </wps:txbx>
                        <wps:bodyPr rot="0" vert="horz" wrap="none" lIns="0" tIns="0" rIns="0" bIns="0" anchor="t" anchorCtr="0" upright="1">
                          <a:spAutoFit/>
                        </wps:bodyPr>
                      </wps:wsp>
                      <wps:wsp>
                        <wps:cNvPr id="904" name="Rectangle 298"/>
                        <wps:cNvSpPr>
                          <a:spLocks noChangeArrowheads="1"/>
                        </wps:cNvSpPr>
                        <wps:spPr bwMode="auto">
                          <a:xfrm>
                            <a:off x="2531110" y="1553845"/>
                            <a:ext cx="25527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299"/>
                        <wps:cNvSpPr>
                          <a:spLocks noChangeArrowheads="1"/>
                        </wps:cNvSpPr>
                        <wps:spPr bwMode="auto">
                          <a:xfrm>
                            <a:off x="2531110" y="15563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B9756" w14:textId="77777777" w:rsidR="00B84184" w:rsidRDefault="00B84184" w:rsidP="00827A92">
                              <w:pPr>
                                <w:pStyle w:val="TF"/>
                              </w:pPr>
                            </w:p>
                          </w:txbxContent>
                        </wps:txbx>
                        <wps:bodyPr rot="0" vert="horz" wrap="none" lIns="0" tIns="0" rIns="0" bIns="0" anchor="t" anchorCtr="0" upright="1">
                          <a:spAutoFit/>
                        </wps:bodyPr>
                      </wps:wsp>
                      <wps:wsp>
                        <wps:cNvPr id="906" name="Line 300"/>
                        <wps:cNvCnPr>
                          <a:cxnSpLocks noChangeShapeType="1"/>
                        </wps:cNvCnPr>
                        <wps:spPr bwMode="auto">
                          <a:xfrm flipH="1">
                            <a:off x="1323340" y="1367155"/>
                            <a:ext cx="41275" cy="438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7" name="Line 301"/>
                        <wps:cNvCnPr>
                          <a:cxnSpLocks noChangeShapeType="1"/>
                        </wps:cNvCnPr>
                        <wps:spPr bwMode="auto">
                          <a:xfrm>
                            <a:off x="1364615" y="1369695"/>
                            <a:ext cx="37465" cy="476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8" name="Rectangle 302"/>
                        <wps:cNvSpPr>
                          <a:spLocks noChangeArrowheads="1"/>
                        </wps:cNvSpPr>
                        <wps:spPr bwMode="auto">
                          <a:xfrm>
                            <a:off x="1863725" y="275590"/>
                            <a:ext cx="13341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303"/>
                        <wps:cNvSpPr>
                          <a:spLocks noChangeArrowheads="1"/>
                        </wps:cNvSpPr>
                        <wps:spPr bwMode="auto">
                          <a:xfrm>
                            <a:off x="1862455" y="2781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BC9A1" w14:textId="77777777" w:rsidR="00B84184" w:rsidRDefault="00B84184" w:rsidP="00827A92">
                              <w:pPr>
                                <w:pStyle w:val="TF"/>
                              </w:pPr>
                            </w:p>
                          </w:txbxContent>
                        </wps:txbx>
                        <wps:bodyPr rot="0" vert="horz" wrap="none" lIns="0" tIns="0" rIns="0" bIns="0" anchor="t" anchorCtr="0" upright="1">
                          <a:spAutoFit/>
                        </wps:bodyPr>
                      </wps:wsp>
                      <wps:wsp>
                        <wps:cNvPr id="910" name="Freeform 304"/>
                        <wps:cNvSpPr>
                          <a:spLocks/>
                        </wps:cNvSpPr>
                        <wps:spPr bwMode="auto">
                          <a:xfrm>
                            <a:off x="1501140" y="655955"/>
                            <a:ext cx="224155" cy="24765"/>
                          </a:xfrm>
                          <a:custGeom>
                            <a:avLst/>
                            <a:gdLst>
                              <a:gd name="T0" fmla="*/ 353 w 353"/>
                              <a:gd name="T1" fmla="*/ 37 h 39"/>
                              <a:gd name="T2" fmla="*/ 353 w 353"/>
                              <a:gd name="T3" fmla="*/ 0 h 39"/>
                              <a:gd name="T4" fmla="*/ 0 w 353"/>
                              <a:gd name="T5" fmla="*/ 2 h 39"/>
                              <a:gd name="T6" fmla="*/ 0 w 353"/>
                              <a:gd name="T7" fmla="*/ 39 h 39"/>
                              <a:gd name="T8" fmla="*/ 353 w 353"/>
                              <a:gd name="T9" fmla="*/ 37 h 39"/>
                            </a:gdLst>
                            <a:ahLst/>
                            <a:cxnLst>
                              <a:cxn ang="0">
                                <a:pos x="T0" y="T1"/>
                              </a:cxn>
                              <a:cxn ang="0">
                                <a:pos x="T2" y="T3"/>
                              </a:cxn>
                              <a:cxn ang="0">
                                <a:pos x="T4" y="T5"/>
                              </a:cxn>
                              <a:cxn ang="0">
                                <a:pos x="T6" y="T7"/>
                              </a:cxn>
                              <a:cxn ang="0">
                                <a:pos x="T8" y="T9"/>
                              </a:cxn>
                            </a:cxnLst>
                            <a:rect l="0" t="0" r="r" b="b"/>
                            <a:pathLst>
                              <a:path w="353" h="39">
                                <a:moveTo>
                                  <a:pt x="353" y="37"/>
                                </a:moveTo>
                                <a:lnTo>
                                  <a:pt x="353" y="0"/>
                                </a:lnTo>
                                <a:lnTo>
                                  <a:pt x="0" y="2"/>
                                </a:lnTo>
                                <a:lnTo>
                                  <a:pt x="0" y="39"/>
                                </a:lnTo>
                                <a:lnTo>
                                  <a:pt x="353"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911" name="Group 305"/>
                        <wpg:cNvGrpSpPr>
                          <a:grpSpLocks/>
                        </wpg:cNvGrpSpPr>
                        <wpg:grpSpPr bwMode="auto">
                          <a:xfrm>
                            <a:off x="854710" y="618490"/>
                            <a:ext cx="547370" cy="98425"/>
                            <a:chOff x="1346" y="-92"/>
                            <a:chExt cx="862" cy="155"/>
                          </a:xfrm>
                        </wpg:grpSpPr>
                        <wps:wsp>
                          <wps:cNvPr id="912" name="Freeform 306"/>
                          <wps:cNvSpPr>
                            <a:spLocks/>
                          </wps:cNvSpPr>
                          <wps:spPr bwMode="auto">
                            <a:xfrm>
                              <a:off x="1346" y="-27"/>
                              <a:ext cx="862" cy="25"/>
                            </a:xfrm>
                            <a:custGeom>
                              <a:avLst/>
                              <a:gdLst>
                                <a:gd name="T0" fmla="*/ 862 w 862"/>
                                <a:gd name="T1" fmla="*/ 23 h 25"/>
                                <a:gd name="T2" fmla="*/ 862 w 862"/>
                                <a:gd name="T3" fmla="*/ 0 h 25"/>
                                <a:gd name="T4" fmla="*/ 0 w 862"/>
                                <a:gd name="T5" fmla="*/ 2 h 25"/>
                                <a:gd name="T6" fmla="*/ 0 w 862"/>
                                <a:gd name="T7" fmla="*/ 25 h 25"/>
                                <a:gd name="T8" fmla="*/ 862 w 862"/>
                                <a:gd name="T9" fmla="*/ 23 h 25"/>
                              </a:gdLst>
                              <a:ahLst/>
                              <a:cxnLst>
                                <a:cxn ang="0">
                                  <a:pos x="T0" y="T1"/>
                                </a:cxn>
                                <a:cxn ang="0">
                                  <a:pos x="T2" y="T3"/>
                                </a:cxn>
                                <a:cxn ang="0">
                                  <a:pos x="T4" y="T5"/>
                                </a:cxn>
                                <a:cxn ang="0">
                                  <a:pos x="T6" y="T7"/>
                                </a:cxn>
                                <a:cxn ang="0">
                                  <a:pos x="T8" y="T9"/>
                                </a:cxn>
                              </a:cxnLst>
                              <a:rect l="0" t="0" r="r" b="b"/>
                              <a:pathLst>
                                <a:path w="862" h="25">
                                  <a:moveTo>
                                    <a:pt x="862" y="23"/>
                                  </a:moveTo>
                                  <a:lnTo>
                                    <a:pt x="862" y="0"/>
                                  </a:lnTo>
                                  <a:lnTo>
                                    <a:pt x="0" y="2"/>
                                  </a:lnTo>
                                  <a:lnTo>
                                    <a:pt x="0" y="25"/>
                                  </a:lnTo>
                                  <a:lnTo>
                                    <a:pt x="86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 name="Freeform 307"/>
                          <wps:cNvSpPr>
                            <a:spLocks/>
                          </wps:cNvSpPr>
                          <wps:spPr bwMode="auto">
                            <a:xfrm>
                              <a:off x="2049" y="-92"/>
                              <a:ext cx="159" cy="155"/>
                            </a:xfrm>
                            <a:custGeom>
                              <a:avLst/>
                              <a:gdLst>
                                <a:gd name="T0" fmla="*/ 0 w 159"/>
                                <a:gd name="T1" fmla="*/ 155 h 155"/>
                                <a:gd name="T2" fmla="*/ 159 w 159"/>
                                <a:gd name="T3" fmla="*/ 77 h 155"/>
                                <a:gd name="T4" fmla="*/ 0 w 159"/>
                                <a:gd name="T5" fmla="*/ 0 h 155"/>
                              </a:gdLst>
                              <a:ahLst/>
                              <a:cxnLst>
                                <a:cxn ang="0">
                                  <a:pos x="T0" y="T1"/>
                                </a:cxn>
                                <a:cxn ang="0">
                                  <a:pos x="T2" y="T3"/>
                                </a:cxn>
                                <a:cxn ang="0">
                                  <a:pos x="T4" y="T5"/>
                                </a:cxn>
                              </a:cxnLst>
                              <a:rect l="0" t="0" r="r" b="b"/>
                              <a:pathLst>
                                <a:path w="159" h="155">
                                  <a:moveTo>
                                    <a:pt x="0" y="155"/>
                                  </a:moveTo>
                                  <a:lnTo>
                                    <a:pt x="159" y="77"/>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 name="Freeform 308"/>
                          <wps:cNvSpPr>
                            <a:spLocks/>
                          </wps:cNvSpPr>
                          <wps:spPr bwMode="auto">
                            <a:xfrm>
                              <a:off x="1346" y="-92"/>
                              <a:ext cx="158" cy="155"/>
                            </a:xfrm>
                            <a:custGeom>
                              <a:avLst/>
                              <a:gdLst>
                                <a:gd name="T0" fmla="*/ 158 w 158"/>
                                <a:gd name="T1" fmla="*/ 0 h 155"/>
                                <a:gd name="T2" fmla="*/ 0 w 158"/>
                                <a:gd name="T3" fmla="*/ 79 h 155"/>
                                <a:gd name="T4" fmla="*/ 158 w 158"/>
                                <a:gd name="T5" fmla="*/ 155 h 155"/>
                              </a:gdLst>
                              <a:ahLst/>
                              <a:cxnLst>
                                <a:cxn ang="0">
                                  <a:pos x="T0" y="T1"/>
                                </a:cxn>
                                <a:cxn ang="0">
                                  <a:pos x="T2" y="T3"/>
                                </a:cxn>
                                <a:cxn ang="0">
                                  <a:pos x="T4" y="T5"/>
                                </a:cxn>
                              </a:cxnLst>
                              <a:rect l="0" t="0" r="r" b="b"/>
                              <a:pathLst>
                                <a:path w="158" h="155">
                                  <a:moveTo>
                                    <a:pt x="158" y="0"/>
                                  </a:moveTo>
                                  <a:lnTo>
                                    <a:pt x="0" y="79"/>
                                  </a:lnTo>
                                  <a:lnTo>
                                    <a:pt x="158" y="15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15" name="Rectangle 309"/>
                        <wps:cNvSpPr>
                          <a:spLocks noChangeArrowheads="1"/>
                        </wps:cNvSpPr>
                        <wps:spPr bwMode="auto">
                          <a:xfrm>
                            <a:off x="4001770" y="821055"/>
                            <a:ext cx="523875"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310"/>
                        <wps:cNvSpPr>
                          <a:spLocks noChangeArrowheads="1"/>
                        </wps:cNvSpPr>
                        <wps:spPr bwMode="auto">
                          <a:xfrm>
                            <a:off x="4001770" y="8242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B508F" w14:textId="77777777" w:rsidR="00B84184" w:rsidRDefault="00B84184" w:rsidP="00827A92">
                              <w:pPr>
                                <w:pStyle w:val="TF"/>
                              </w:pPr>
                            </w:p>
                          </w:txbxContent>
                        </wps:txbx>
                        <wps:bodyPr rot="0" vert="horz" wrap="none" lIns="0" tIns="0" rIns="0" bIns="0" anchor="t" anchorCtr="0" upright="1">
                          <a:spAutoFit/>
                        </wps:bodyPr>
                      </wps:wsp>
                      <wps:wsp>
                        <wps:cNvPr id="917" name="Rectangle 311"/>
                        <wps:cNvSpPr>
                          <a:spLocks noChangeArrowheads="1"/>
                        </wps:cNvSpPr>
                        <wps:spPr bwMode="auto">
                          <a:xfrm>
                            <a:off x="4001770" y="92964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B592E" w14:textId="77777777" w:rsidR="00B84184" w:rsidRDefault="00B84184" w:rsidP="00827A92">
                              <w:pPr>
                                <w:pStyle w:val="TF"/>
                              </w:pPr>
                            </w:p>
                          </w:txbxContent>
                        </wps:txbx>
                        <wps:bodyPr rot="0" vert="horz" wrap="none" lIns="0" tIns="0" rIns="0" bIns="0" anchor="t" anchorCtr="0" upright="1">
                          <a:spAutoFit/>
                        </wps:bodyPr>
                      </wps:wsp>
                      <wps:wsp>
                        <wps:cNvPr id="918" name="Rectangle 312"/>
                        <wps:cNvSpPr>
                          <a:spLocks noChangeArrowheads="1"/>
                        </wps:cNvSpPr>
                        <wps:spPr bwMode="auto">
                          <a:xfrm>
                            <a:off x="4001770" y="103441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910D8" w14:textId="77777777" w:rsidR="00B84184" w:rsidRDefault="00B84184" w:rsidP="00827A92">
                              <w:pPr>
                                <w:pStyle w:val="TF"/>
                              </w:pPr>
                            </w:p>
                          </w:txbxContent>
                        </wps:txbx>
                        <wps:bodyPr rot="0" vert="horz" wrap="none" lIns="0" tIns="0" rIns="0" bIns="0" anchor="t" anchorCtr="0" upright="1">
                          <a:spAutoFit/>
                        </wps:bodyPr>
                      </wps:wsp>
                      <wps:wsp>
                        <wps:cNvPr id="919" name="Rectangle 313"/>
                        <wps:cNvSpPr>
                          <a:spLocks noChangeArrowheads="1"/>
                        </wps:cNvSpPr>
                        <wps:spPr bwMode="auto">
                          <a:xfrm>
                            <a:off x="4001770" y="113665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5B38D" w14:textId="77777777" w:rsidR="00B84184" w:rsidRDefault="00B84184" w:rsidP="00827A92">
                              <w:pPr>
                                <w:pStyle w:val="TF"/>
                              </w:pPr>
                            </w:p>
                          </w:txbxContent>
                        </wps:txbx>
                        <wps:bodyPr rot="0" vert="horz" wrap="none" lIns="0" tIns="0" rIns="0" bIns="0" anchor="t" anchorCtr="0" upright="1">
                          <a:spAutoFit/>
                        </wps:bodyPr>
                      </wps:wsp>
                      <wps:wsp>
                        <wps:cNvPr id="920" name="Rectangle 314"/>
                        <wps:cNvSpPr>
                          <a:spLocks noChangeArrowheads="1"/>
                        </wps:cNvSpPr>
                        <wps:spPr bwMode="auto">
                          <a:xfrm>
                            <a:off x="3970655" y="784225"/>
                            <a:ext cx="598170" cy="5137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921" name="Group 315"/>
                        <wpg:cNvGrpSpPr>
                          <a:grpSpLocks/>
                        </wpg:cNvGrpSpPr>
                        <wpg:grpSpPr bwMode="auto">
                          <a:xfrm>
                            <a:off x="2864485" y="492760"/>
                            <a:ext cx="1950720" cy="1034415"/>
                            <a:chOff x="4511" y="-290"/>
                            <a:chExt cx="3072" cy="1629"/>
                          </a:xfrm>
                        </wpg:grpSpPr>
                        <wpg:grpSp>
                          <wpg:cNvPr id="922" name="Group 316"/>
                          <wpg:cNvGrpSpPr>
                            <a:grpSpLocks/>
                          </wpg:cNvGrpSpPr>
                          <wpg:grpSpPr bwMode="auto">
                            <a:xfrm>
                              <a:off x="4511" y="-282"/>
                              <a:ext cx="3072" cy="1621"/>
                              <a:chOff x="4511" y="-282"/>
                              <a:chExt cx="3072" cy="1621"/>
                            </a:xfrm>
                          </wpg:grpSpPr>
                          <wps:wsp>
                            <wps:cNvPr id="923" name="Rectangle 317"/>
                            <wps:cNvSpPr>
                              <a:spLocks noChangeArrowheads="1"/>
                            </wps:cNvSpPr>
                            <wps:spPr bwMode="auto">
                              <a:xfrm>
                                <a:off x="4511" y="-28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318"/>
                            <wps:cNvSpPr>
                              <a:spLocks noChangeArrowheads="1"/>
                            </wps:cNvSpPr>
                            <wps:spPr bwMode="auto">
                              <a:xfrm>
                                <a:off x="4511" y="-25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319"/>
                            <wps:cNvSpPr>
                              <a:spLocks noChangeArrowheads="1"/>
                            </wps:cNvSpPr>
                            <wps:spPr bwMode="auto">
                              <a:xfrm>
                                <a:off x="4511" y="-22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320"/>
                            <wps:cNvSpPr>
                              <a:spLocks noChangeArrowheads="1"/>
                            </wps:cNvSpPr>
                            <wps:spPr bwMode="auto">
                              <a:xfrm>
                                <a:off x="4511" y="-1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321"/>
                            <wps:cNvSpPr>
                              <a:spLocks noChangeArrowheads="1"/>
                            </wps:cNvSpPr>
                            <wps:spPr bwMode="auto">
                              <a:xfrm>
                                <a:off x="4511" y="-15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322"/>
                            <wps:cNvSpPr>
                              <a:spLocks noChangeArrowheads="1"/>
                            </wps:cNvSpPr>
                            <wps:spPr bwMode="auto">
                              <a:xfrm>
                                <a:off x="4511" y="-1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323"/>
                            <wps:cNvSpPr>
                              <a:spLocks noChangeArrowheads="1"/>
                            </wps:cNvSpPr>
                            <wps:spPr bwMode="auto">
                              <a:xfrm>
                                <a:off x="4511" y="-9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324"/>
                            <wps:cNvSpPr>
                              <a:spLocks noChangeArrowheads="1"/>
                            </wps:cNvSpPr>
                            <wps:spPr bwMode="auto">
                              <a:xfrm>
                                <a:off x="4511" y="-6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325"/>
                            <wps:cNvSpPr>
                              <a:spLocks noChangeArrowheads="1"/>
                            </wps:cNvSpPr>
                            <wps:spPr bwMode="auto">
                              <a:xfrm>
                                <a:off x="4511" y="-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Rectangle 326"/>
                            <wps:cNvSpPr>
                              <a:spLocks noChangeArrowheads="1"/>
                            </wps:cNvSpPr>
                            <wps:spPr bwMode="auto">
                              <a:xfrm>
                                <a:off x="4511" y="-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Rectangle 327"/>
                            <wps:cNvSpPr>
                              <a:spLocks noChangeArrowheads="1"/>
                            </wps:cNvSpPr>
                            <wps:spPr bwMode="auto">
                              <a:xfrm>
                                <a:off x="4511" y="2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328"/>
                            <wps:cNvSpPr>
                              <a:spLocks noChangeArrowheads="1"/>
                            </wps:cNvSpPr>
                            <wps:spPr bwMode="auto">
                              <a:xfrm>
                                <a:off x="4511" y="5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329"/>
                            <wps:cNvSpPr>
                              <a:spLocks noChangeArrowheads="1"/>
                            </wps:cNvSpPr>
                            <wps:spPr bwMode="auto">
                              <a:xfrm>
                                <a:off x="4511" y="8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330"/>
                            <wps:cNvSpPr>
                              <a:spLocks noChangeArrowheads="1"/>
                            </wps:cNvSpPr>
                            <wps:spPr bwMode="auto">
                              <a:xfrm>
                                <a:off x="4511" y="11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331"/>
                            <wps:cNvSpPr>
                              <a:spLocks noChangeArrowheads="1"/>
                            </wps:cNvSpPr>
                            <wps:spPr bwMode="auto">
                              <a:xfrm>
                                <a:off x="4511" y="14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332"/>
                            <wps:cNvSpPr>
                              <a:spLocks noChangeArrowheads="1"/>
                            </wps:cNvSpPr>
                            <wps:spPr bwMode="auto">
                              <a:xfrm>
                                <a:off x="4511" y="17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333"/>
                            <wps:cNvSpPr>
                              <a:spLocks noChangeArrowheads="1"/>
                            </wps:cNvSpPr>
                            <wps:spPr bwMode="auto">
                              <a:xfrm>
                                <a:off x="4511" y="20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334"/>
                            <wps:cNvSpPr>
                              <a:spLocks noChangeArrowheads="1"/>
                            </wps:cNvSpPr>
                            <wps:spPr bwMode="auto">
                              <a:xfrm>
                                <a:off x="4511" y="2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335"/>
                            <wps:cNvSpPr>
                              <a:spLocks noChangeArrowheads="1"/>
                            </wps:cNvSpPr>
                            <wps:spPr bwMode="auto">
                              <a:xfrm>
                                <a:off x="4511" y="27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336"/>
                            <wps:cNvSpPr>
                              <a:spLocks noChangeArrowheads="1"/>
                            </wps:cNvSpPr>
                            <wps:spPr bwMode="auto">
                              <a:xfrm>
                                <a:off x="4511" y="30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337"/>
                            <wps:cNvSpPr>
                              <a:spLocks noChangeArrowheads="1"/>
                            </wps:cNvSpPr>
                            <wps:spPr bwMode="auto">
                              <a:xfrm>
                                <a:off x="4511" y="33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338"/>
                            <wps:cNvSpPr>
                              <a:spLocks noChangeArrowheads="1"/>
                            </wps:cNvSpPr>
                            <wps:spPr bwMode="auto">
                              <a:xfrm>
                                <a:off x="4511" y="36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339"/>
                            <wps:cNvSpPr>
                              <a:spLocks noChangeArrowheads="1"/>
                            </wps:cNvSpPr>
                            <wps:spPr bwMode="auto">
                              <a:xfrm>
                                <a:off x="4511" y="39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340"/>
                            <wps:cNvSpPr>
                              <a:spLocks noChangeArrowheads="1"/>
                            </wps:cNvSpPr>
                            <wps:spPr bwMode="auto">
                              <a:xfrm>
                                <a:off x="4511" y="42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341"/>
                            <wps:cNvSpPr>
                              <a:spLocks noChangeArrowheads="1"/>
                            </wps:cNvSpPr>
                            <wps:spPr bwMode="auto">
                              <a:xfrm>
                                <a:off x="4511" y="45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342"/>
                            <wps:cNvSpPr>
                              <a:spLocks noChangeArrowheads="1"/>
                            </wps:cNvSpPr>
                            <wps:spPr bwMode="auto">
                              <a:xfrm>
                                <a:off x="4511" y="4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343"/>
                            <wps:cNvSpPr>
                              <a:spLocks noChangeArrowheads="1"/>
                            </wps:cNvSpPr>
                            <wps:spPr bwMode="auto">
                              <a:xfrm>
                                <a:off x="4511" y="51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Rectangle 344"/>
                            <wps:cNvSpPr>
                              <a:spLocks noChangeArrowheads="1"/>
                            </wps:cNvSpPr>
                            <wps:spPr bwMode="auto">
                              <a:xfrm>
                                <a:off x="4511" y="54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1" name="Rectangle 345"/>
                            <wps:cNvSpPr>
                              <a:spLocks noChangeArrowheads="1"/>
                            </wps:cNvSpPr>
                            <wps:spPr bwMode="auto">
                              <a:xfrm>
                                <a:off x="4511" y="5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Rectangle 346"/>
                            <wps:cNvSpPr>
                              <a:spLocks noChangeArrowheads="1"/>
                            </wps:cNvSpPr>
                            <wps:spPr bwMode="auto">
                              <a:xfrm>
                                <a:off x="4511" y="60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Rectangle 347"/>
                            <wps:cNvSpPr>
                              <a:spLocks noChangeArrowheads="1"/>
                            </wps:cNvSpPr>
                            <wps:spPr bwMode="auto">
                              <a:xfrm>
                                <a:off x="4511" y="6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Rectangle 348"/>
                            <wps:cNvSpPr>
                              <a:spLocks noChangeArrowheads="1"/>
                            </wps:cNvSpPr>
                            <wps:spPr bwMode="auto">
                              <a:xfrm>
                                <a:off x="4511" y="67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5" name="Rectangle 349"/>
                            <wps:cNvSpPr>
                              <a:spLocks noChangeArrowheads="1"/>
                            </wps:cNvSpPr>
                            <wps:spPr bwMode="auto">
                              <a:xfrm>
                                <a:off x="4511" y="7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Rectangle 350"/>
                            <wps:cNvSpPr>
                              <a:spLocks noChangeArrowheads="1"/>
                            </wps:cNvSpPr>
                            <wps:spPr bwMode="auto">
                              <a:xfrm>
                                <a:off x="4511" y="73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Rectangle 351"/>
                            <wps:cNvSpPr>
                              <a:spLocks noChangeArrowheads="1"/>
                            </wps:cNvSpPr>
                            <wps:spPr bwMode="auto">
                              <a:xfrm>
                                <a:off x="4511" y="76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Rectangle 352"/>
                            <wps:cNvSpPr>
                              <a:spLocks noChangeArrowheads="1"/>
                            </wps:cNvSpPr>
                            <wps:spPr bwMode="auto">
                              <a:xfrm>
                                <a:off x="4511" y="79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353"/>
                            <wps:cNvSpPr>
                              <a:spLocks noChangeArrowheads="1"/>
                            </wps:cNvSpPr>
                            <wps:spPr bwMode="auto">
                              <a:xfrm>
                                <a:off x="4511" y="8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354"/>
                            <wps:cNvSpPr>
                              <a:spLocks noChangeArrowheads="1"/>
                            </wps:cNvSpPr>
                            <wps:spPr bwMode="auto">
                              <a:xfrm>
                                <a:off x="4511" y="8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355"/>
                            <wps:cNvSpPr>
                              <a:spLocks noChangeArrowheads="1"/>
                            </wps:cNvSpPr>
                            <wps:spPr bwMode="auto">
                              <a:xfrm>
                                <a:off x="4511" y="88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356"/>
                            <wps:cNvSpPr>
                              <a:spLocks noChangeArrowheads="1"/>
                            </wps:cNvSpPr>
                            <wps:spPr bwMode="auto">
                              <a:xfrm>
                                <a:off x="4511" y="9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357"/>
                            <wps:cNvSpPr>
                              <a:spLocks noChangeArrowheads="1"/>
                            </wps:cNvSpPr>
                            <wps:spPr bwMode="auto">
                              <a:xfrm>
                                <a:off x="4511" y="9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358"/>
                            <wps:cNvSpPr>
                              <a:spLocks noChangeArrowheads="1"/>
                            </wps:cNvSpPr>
                            <wps:spPr bwMode="auto">
                              <a:xfrm>
                                <a:off x="4511" y="9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359"/>
                            <wps:cNvSpPr>
                              <a:spLocks noChangeArrowheads="1"/>
                            </wps:cNvSpPr>
                            <wps:spPr bwMode="auto">
                              <a:xfrm>
                                <a:off x="4511" y="10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360"/>
                            <wps:cNvSpPr>
                              <a:spLocks noChangeArrowheads="1"/>
                            </wps:cNvSpPr>
                            <wps:spPr bwMode="auto">
                              <a:xfrm>
                                <a:off x="4511" y="10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361"/>
                            <wps:cNvSpPr>
                              <a:spLocks noChangeArrowheads="1"/>
                            </wps:cNvSpPr>
                            <wps:spPr bwMode="auto">
                              <a:xfrm>
                                <a:off x="4511" y="10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362"/>
                            <wps:cNvSpPr>
                              <a:spLocks noChangeArrowheads="1"/>
                            </wps:cNvSpPr>
                            <wps:spPr bwMode="auto">
                              <a:xfrm>
                                <a:off x="4511" y="11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363"/>
                            <wps:cNvSpPr>
                              <a:spLocks noChangeArrowheads="1"/>
                            </wps:cNvSpPr>
                            <wps:spPr bwMode="auto">
                              <a:xfrm>
                                <a:off x="4511" y="11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364"/>
                            <wps:cNvSpPr>
                              <a:spLocks noChangeArrowheads="1"/>
                            </wps:cNvSpPr>
                            <wps:spPr bwMode="auto">
                              <a:xfrm>
                                <a:off x="4511" y="11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365"/>
                            <wps:cNvSpPr>
                              <a:spLocks noChangeArrowheads="1"/>
                            </wps:cNvSpPr>
                            <wps:spPr bwMode="auto">
                              <a:xfrm>
                                <a:off x="4511" y="11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366"/>
                            <wps:cNvSpPr>
                              <a:spLocks noChangeArrowheads="1"/>
                            </wps:cNvSpPr>
                            <wps:spPr bwMode="auto">
                              <a:xfrm>
                                <a:off x="4511" y="12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367"/>
                            <wps:cNvSpPr>
                              <a:spLocks noChangeArrowheads="1"/>
                            </wps:cNvSpPr>
                            <wps:spPr bwMode="auto">
                              <a:xfrm>
                                <a:off x="4511" y="12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368"/>
                            <wps:cNvSpPr>
                              <a:spLocks noChangeArrowheads="1"/>
                            </wps:cNvSpPr>
                            <wps:spPr bwMode="auto">
                              <a:xfrm>
                                <a:off x="4511" y="12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369"/>
                            <wps:cNvSpPr>
                              <a:spLocks noChangeArrowheads="1"/>
                            </wps:cNvSpPr>
                            <wps:spPr bwMode="auto">
                              <a:xfrm>
                                <a:off x="4511" y="13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370"/>
                            <wps:cNvSpPr>
                              <a:spLocks noChangeArrowheads="1"/>
                            </wps:cNvSpPr>
                            <wps:spPr bwMode="auto">
                              <a:xfrm>
                                <a:off x="453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371"/>
                            <wps:cNvSpPr>
                              <a:spLocks noChangeArrowheads="1"/>
                            </wps:cNvSpPr>
                            <wps:spPr bwMode="auto">
                              <a:xfrm>
                                <a:off x="456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372"/>
                            <wps:cNvSpPr>
                              <a:spLocks noChangeArrowheads="1"/>
                            </wps:cNvSpPr>
                            <wps:spPr bwMode="auto">
                              <a:xfrm>
                                <a:off x="459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 name="Rectangle 373"/>
                            <wps:cNvSpPr>
                              <a:spLocks noChangeArrowheads="1"/>
                            </wps:cNvSpPr>
                            <wps:spPr bwMode="auto">
                              <a:xfrm>
                                <a:off x="462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Rectangle 374"/>
                            <wps:cNvSpPr>
                              <a:spLocks noChangeArrowheads="1"/>
                            </wps:cNvSpPr>
                            <wps:spPr bwMode="auto">
                              <a:xfrm>
                                <a:off x="466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375"/>
                            <wps:cNvSpPr>
                              <a:spLocks noChangeArrowheads="1"/>
                            </wps:cNvSpPr>
                            <wps:spPr bwMode="auto">
                              <a:xfrm>
                                <a:off x="469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376"/>
                            <wps:cNvSpPr>
                              <a:spLocks noChangeArrowheads="1"/>
                            </wps:cNvSpPr>
                            <wps:spPr bwMode="auto">
                              <a:xfrm>
                                <a:off x="472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377"/>
                            <wps:cNvSpPr>
                              <a:spLocks noChangeArrowheads="1"/>
                            </wps:cNvSpPr>
                            <wps:spPr bwMode="auto">
                              <a:xfrm>
                                <a:off x="475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378"/>
                            <wps:cNvSpPr>
                              <a:spLocks noChangeArrowheads="1"/>
                            </wps:cNvSpPr>
                            <wps:spPr bwMode="auto">
                              <a:xfrm>
                                <a:off x="478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379"/>
                            <wps:cNvSpPr>
                              <a:spLocks noChangeArrowheads="1"/>
                            </wps:cNvSpPr>
                            <wps:spPr bwMode="auto">
                              <a:xfrm>
                                <a:off x="481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380"/>
                            <wps:cNvSpPr>
                              <a:spLocks noChangeArrowheads="1"/>
                            </wps:cNvSpPr>
                            <wps:spPr bwMode="auto">
                              <a:xfrm>
                                <a:off x="484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381"/>
                            <wps:cNvSpPr>
                              <a:spLocks noChangeArrowheads="1"/>
                            </wps:cNvSpPr>
                            <wps:spPr bwMode="auto">
                              <a:xfrm>
                                <a:off x="488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Rectangle 382"/>
                            <wps:cNvSpPr>
                              <a:spLocks noChangeArrowheads="1"/>
                            </wps:cNvSpPr>
                            <wps:spPr bwMode="auto">
                              <a:xfrm>
                                <a:off x="491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Rectangle 383"/>
                            <wps:cNvSpPr>
                              <a:spLocks noChangeArrowheads="1"/>
                            </wps:cNvSpPr>
                            <wps:spPr bwMode="auto">
                              <a:xfrm>
                                <a:off x="494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384"/>
                            <wps:cNvSpPr>
                              <a:spLocks noChangeArrowheads="1"/>
                            </wps:cNvSpPr>
                            <wps:spPr bwMode="auto">
                              <a:xfrm>
                                <a:off x="497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385"/>
                            <wps:cNvSpPr>
                              <a:spLocks noChangeArrowheads="1"/>
                            </wps:cNvSpPr>
                            <wps:spPr bwMode="auto">
                              <a:xfrm>
                                <a:off x="500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386"/>
                            <wps:cNvSpPr>
                              <a:spLocks noChangeArrowheads="1"/>
                            </wps:cNvSpPr>
                            <wps:spPr bwMode="auto">
                              <a:xfrm>
                                <a:off x="503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387"/>
                            <wps:cNvSpPr>
                              <a:spLocks noChangeArrowheads="1"/>
                            </wps:cNvSpPr>
                            <wps:spPr bwMode="auto">
                              <a:xfrm>
                                <a:off x="506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388"/>
                            <wps:cNvSpPr>
                              <a:spLocks noChangeArrowheads="1"/>
                            </wps:cNvSpPr>
                            <wps:spPr bwMode="auto">
                              <a:xfrm>
                                <a:off x="509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389"/>
                            <wps:cNvSpPr>
                              <a:spLocks noChangeArrowheads="1"/>
                            </wps:cNvSpPr>
                            <wps:spPr bwMode="auto">
                              <a:xfrm>
                                <a:off x="513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390"/>
                            <wps:cNvSpPr>
                              <a:spLocks noChangeArrowheads="1"/>
                            </wps:cNvSpPr>
                            <wps:spPr bwMode="auto">
                              <a:xfrm>
                                <a:off x="516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391"/>
                            <wps:cNvSpPr>
                              <a:spLocks noChangeArrowheads="1"/>
                            </wps:cNvSpPr>
                            <wps:spPr bwMode="auto">
                              <a:xfrm>
                                <a:off x="519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392"/>
                            <wps:cNvSpPr>
                              <a:spLocks noChangeArrowheads="1"/>
                            </wps:cNvSpPr>
                            <wps:spPr bwMode="auto">
                              <a:xfrm>
                                <a:off x="522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393"/>
                            <wps:cNvSpPr>
                              <a:spLocks noChangeArrowheads="1"/>
                            </wps:cNvSpPr>
                            <wps:spPr bwMode="auto">
                              <a:xfrm>
                                <a:off x="525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394"/>
                            <wps:cNvSpPr>
                              <a:spLocks noChangeArrowheads="1"/>
                            </wps:cNvSpPr>
                            <wps:spPr bwMode="auto">
                              <a:xfrm>
                                <a:off x="528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395"/>
                            <wps:cNvSpPr>
                              <a:spLocks noChangeArrowheads="1"/>
                            </wps:cNvSpPr>
                            <wps:spPr bwMode="auto">
                              <a:xfrm>
                                <a:off x="531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396"/>
                            <wps:cNvSpPr>
                              <a:spLocks noChangeArrowheads="1"/>
                            </wps:cNvSpPr>
                            <wps:spPr bwMode="auto">
                              <a:xfrm>
                                <a:off x="535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Rectangle 397"/>
                            <wps:cNvSpPr>
                              <a:spLocks noChangeArrowheads="1"/>
                            </wps:cNvSpPr>
                            <wps:spPr bwMode="auto">
                              <a:xfrm>
                                <a:off x="538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Rectangle 398"/>
                            <wps:cNvSpPr>
                              <a:spLocks noChangeArrowheads="1"/>
                            </wps:cNvSpPr>
                            <wps:spPr bwMode="auto">
                              <a:xfrm>
                                <a:off x="541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399"/>
                            <wps:cNvSpPr>
                              <a:spLocks noChangeArrowheads="1"/>
                            </wps:cNvSpPr>
                            <wps:spPr bwMode="auto">
                              <a:xfrm>
                                <a:off x="544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400"/>
                            <wps:cNvSpPr>
                              <a:spLocks noChangeArrowheads="1"/>
                            </wps:cNvSpPr>
                            <wps:spPr bwMode="auto">
                              <a:xfrm>
                                <a:off x="547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401"/>
                            <wps:cNvSpPr>
                              <a:spLocks noChangeArrowheads="1"/>
                            </wps:cNvSpPr>
                            <wps:spPr bwMode="auto">
                              <a:xfrm>
                                <a:off x="5507"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402"/>
                            <wps:cNvSpPr>
                              <a:spLocks noChangeArrowheads="1"/>
                            </wps:cNvSpPr>
                            <wps:spPr bwMode="auto">
                              <a:xfrm>
                                <a:off x="553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403"/>
                            <wps:cNvSpPr>
                              <a:spLocks noChangeArrowheads="1"/>
                            </wps:cNvSpPr>
                            <wps:spPr bwMode="auto">
                              <a:xfrm>
                                <a:off x="556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404"/>
                            <wps:cNvSpPr>
                              <a:spLocks noChangeArrowheads="1"/>
                            </wps:cNvSpPr>
                            <wps:spPr bwMode="auto">
                              <a:xfrm>
                                <a:off x="560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Rectangle 405"/>
                            <wps:cNvSpPr>
                              <a:spLocks noChangeArrowheads="1"/>
                            </wps:cNvSpPr>
                            <wps:spPr bwMode="auto">
                              <a:xfrm>
                                <a:off x="563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Rectangle 406"/>
                            <wps:cNvSpPr>
                              <a:spLocks noChangeArrowheads="1"/>
                            </wps:cNvSpPr>
                            <wps:spPr bwMode="auto">
                              <a:xfrm>
                                <a:off x="566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Rectangle 407"/>
                            <wps:cNvSpPr>
                              <a:spLocks noChangeArrowheads="1"/>
                            </wps:cNvSpPr>
                            <wps:spPr bwMode="auto">
                              <a:xfrm>
                                <a:off x="569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Rectangle 408"/>
                            <wps:cNvSpPr>
                              <a:spLocks noChangeArrowheads="1"/>
                            </wps:cNvSpPr>
                            <wps:spPr bwMode="auto">
                              <a:xfrm>
                                <a:off x="572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409"/>
                            <wps:cNvSpPr>
                              <a:spLocks noChangeArrowheads="1"/>
                            </wps:cNvSpPr>
                            <wps:spPr bwMode="auto">
                              <a:xfrm>
                                <a:off x="575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410"/>
                            <wps:cNvSpPr>
                              <a:spLocks noChangeArrowheads="1"/>
                            </wps:cNvSpPr>
                            <wps:spPr bwMode="auto">
                              <a:xfrm>
                                <a:off x="578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411"/>
                            <wps:cNvSpPr>
                              <a:spLocks noChangeArrowheads="1"/>
                            </wps:cNvSpPr>
                            <wps:spPr bwMode="auto">
                              <a:xfrm>
                                <a:off x="582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412"/>
                            <wps:cNvSpPr>
                              <a:spLocks noChangeArrowheads="1"/>
                            </wps:cNvSpPr>
                            <wps:spPr bwMode="auto">
                              <a:xfrm>
                                <a:off x="585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413"/>
                            <wps:cNvSpPr>
                              <a:spLocks noChangeArrowheads="1"/>
                            </wps:cNvSpPr>
                            <wps:spPr bwMode="auto">
                              <a:xfrm>
                                <a:off x="588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414"/>
                            <wps:cNvSpPr>
                              <a:spLocks noChangeArrowheads="1"/>
                            </wps:cNvSpPr>
                            <wps:spPr bwMode="auto">
                              <a:xfrm>
                                <a:off x="591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415"/>
                            <wps:cNvSpPr>
                              <a:spLocks noChangeArrowheads="1"/>
                            </wps:cNvSpPr>
                            <wps:spPr bwMode="auto">
                              <a:xfrm>
                                <a:off x="594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416"/>
                            <wps:cNvSpPr>
                              <a:spLocks noChangeArrowheads="1"/>
                            </wps:cNvSpPr>
                            <wps:spPr bwMode="auto">
                              <a:xfrm>
                                <a:off x="5977"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417"/>
                            <wps:cNvSpPr>
                              <a:spLocks noChangeArrowheads="1"/>
                            </wps:cNvSpPr>
                            <wps:spPr bwMode="auto">
                              <a:xfrm>
                                <a:off x="600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418"/>
                            <wps:cNvSpPr>
                              <a:spLocks noChangeArrowheads="1"/>
                            </wps:cNvSpPr>
                            <wps:spPr bwMode="auto">
                              <a:xfrm>
                                <a:off x="603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419"/>
                            <wps:cNvSpPr>
                              <a:spLocks noChangeArrowheads="1"/>
                            </wps:cNvSpPr>
                            <wps:spPr bwMode="auto">
                              <a:xfrm>
                                <a:off x="607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420"/>
                            <wps:cNvSpPr>
                              <a:spLocks noChangeArrowheads="1"/>
                            </wps:cNvSpPr>
                            <wps:spPr bwMode="auto">
                              <a:xfrm>
                                <a:off x="610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421"/>
                            <wps:cNvSpPr>
                              <a:spLocks noChangeArrowheads="1"/>
                            </wps:cNvSpPr>
                            <wps:spPr bwMode="auto">
                              <a:xfrm>
                                <a:off x="613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422"/>
                            <wps:cNvSpPr>
                              <a:spLocks noChangeArrowheads="1"/>
                            </wps:cNvSpPr>
                            <wps:spPr bwMode="auto">
                              <a:xfrm>
                                <a:off x="616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 name="Rectangle 423"/>
                            <wps:cNvSpPr>
                              <a:spLocks noChangeArrowheads="1"/>
                            </wps:cNvSpPr>
                            <wps:spPr bwMode="auto">
                              <a:xfrm>
                                <a:off x="619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Rectangle 424"/>
                            <wps:cNvSpPr>
                              <a:spLocks noChangeArrowheads="1"/>
                            </wps:cNvSpPr>
                            <wps:spPr bwMode="auto">
                              <a:xfrm>
                                <a:off x="622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 name="Rectangle 425"/>
                            <wps:cNvSpPr>
                              <a:spLocks noChangeArrowheads="1"/>
                            </wps:cNvSpPr>
                            <wps:spPr bwMode="auto">
                              <a:xfrm>
                                <a:off x="625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Rectangle 426"/>
                            <wps:cNvSpPr>
                              <a:spLocks noChangeArrowheads="1"/>
                            </wps:cNvSpPr>
                            <wps:spPr bwMode="auto">
                              <a:xfrm>
                                <a:off x="629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 name="Rectangle 427"/>
                            <wps:cNvSpPr>
                              <a:spLocks noChangeArrowheads="1"/>
                            </wps:cNvSpPr>
                            <wps:spPr bwMode="auto">
                              <a:xfrm>
                                <a:off x="632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 name="Rectangle 428"/>
                            <wps:cNvSpPr>
                              <a:spLocks noChangeArrowheads="1"/>
                            </wps:cNvSpPr>
                            <wps:spPr bwMode="auto">
                              <a:xfrm>
                                <a:off x="635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5" name="Rectangle 429"/>
                            <wps:cNvSpPr>
                              <a:spLocks noChangeArrowheads="1"/>
                            </wps:cNvSpPr>
                            <wps:spPr bwMode="auto">
                              <a:xfrm>
                                <a:off x="638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6" name="Rectangle 430"/>
                            <wps:cNvSpPr>
                              <a:spLocks noChangeArrowheads="1"/>
                            </wps:cNvSpPr>
                            <wps:spPr bwMode="auto">
                              <a:xfrm>
                                <a:off x="641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 name="Rectangle 431"/>
                            <wps:cNvSpPr>
                              <a:spLocks noChangeArrowheads="1"/>
                            </wps:cNvSpPr>
                            <wps:spPr bwMode="auto">
                              <a:xfrm>
                                <a:off x="644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Rectangle 432"/>
                            <wps:cNvSpPr>
                              <a:spLocks noChangeArrowheads="1"/>
                            </wps:cNvSpPr>
                            <wps:spPr bwMode="auto">
                              <a:xfrm>
                                <a:off x="647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 name="Rectangle 433"/>
                            <wps:cNvSpPr>
                              <a:spLocks noChangeArrowheads="1"/>
                            </wps:cNvSpPr>
                            <wps:spPr bwMode="auto">
                              <a:xfrm>
                                <a:off x="651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 name="Rectangle 434"/>
                            <wps:cNvSpPr>
                              <a:spLocks noChangeArrowheads="1"/>
                            </wps:cNvSpPr>
                            <wps:spPr bwMode="auto">
                              <a:xfrm>
                                <a:off x="654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Rectangle 435"/>
                            <wps:cNvSpPr>
                              <a:spLocks noChangeArrowheads="1"/>
                            </wps:cNvSpPr>
                            <wps:spPr bwMode="auto">
                              <a:xfrm>
                                <a:off x="657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Rectangle 436"/>
                            <wps:cNvSpPr>
                              <a:spLocks noChangeArrowheads="1"/>
                            </wps:cNvSpPr>
                            <wps:spPr bwMode="auto">
                              <a:xfrm>
                                <a:off x="660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Rectangle 437"/>
                            <wps:cNvSpPr>
                              <a:spLocks noChangeArrowheads="1"/>
                            </wps:cNvSpPr>
                            <wps:spPr bwMode="auto">
                              <a:xfrm>
                                <a:off x="663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Rectangle 438"/>
                            <wps:cNvSpPr>
                              <a:spLocks noChangeArrowheads="1"/>
                            </wps:cNvSpPr>
                            <wps:spPr bwMode="auto">
                              <a:xfrm>
                                <a:off x="666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439"/>
                            <wps:cNvSpPr>
                              <a:spLocks noChangeArrowheads="1"/>
                            </wps:cNvSpPr>
                            <wps:spPr bwMode="auto">
                              <a:xfrm>
                                <a:off x="669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440"/>
                            <wps:cNvSpPr>
                              <a:spLocks noChangeArrowheads="1"/>
                            </wps:cNvSpPr>
                            <wps:spPr bwMode="auto">
                              <a:xfrm>
                                <a:off x="672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441"/>
                            <wps:cNvSpPr>
                              <a:spLocks noChangeArrowheads="1"/>
                            </wps:cNvSpPr>
                            <wps:spPr bwMode="auto">
                              <a:xfrm>
                                <a:off x="676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442"/>
                            <wps:cNvSpPr>
                              <a:spLocks noChangeArrowheads="1"/>
                            </wps:cNvSpPr>
                            <wps:spPr bwMode="auto">
                              <a:xfrm>
                                <a:off x="679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443"/>
                            <wps:cNvSpPr>
                              <a:spLocks noChangeArrowheads="1"/>
                            </wps:cNvSpPr>
                            <wps:spPr bwMode="auto">
                              <a:xfrm>
                                <a:off x="682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444"/>
                            <wps:cNvSpPr>
                              <a:spLocks noChangeArrowheads="1"/>
                            </wps:cNvSpPr>
                            <wps:spPr bwMode="auto">
                              <a:xfrm>
                                <a:off x="685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445"/>
                            <wps:cNvSpPr>
                              <a:spLocks noChangeArrowheads="1"/>
                            </wps:cNvSpPr>
                            <wps:spPr bwMode="auto">
                              <a:xfrm>
                                <a:off x="688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446"/>
                            <wps:cNvSpPr>
                              <a:spLocks noChangeArrowheads="1"/>
                            </wps:cNvSpPr>
                            <wps:spPr bwMode="auto">
                              <a:xfrm>
                                <a:off x="691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Rectangle 447"/>
                            <wps:cNvSpPr>
                              <a:spLocks noChangeArrowheads="1"/>
                            </wps:cNvSpPr>
                            <wps:spPr bwMode="auto">
                              <a:xfrm>
                                <a:off x="694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Rectangle 448"/>
                            <wps:cNvSpPr>
                              <a:spLocks noChangeArrowheads="1"/>
                            </wps:cNvSpPr>
                            <wps:spPr bwMode="auto">
                              <a:xfrm>
                                <a:off x="698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5" name="Rectangle 449"/>
                            <wps:cNvSpPr>
                              <a:spLocks noChangeArrowheads="1"/>
                            </wps:cNvSpPr>
                            <wps:spPr bwMode="auto">
                              <a:xfrm>
                                <a:off x="701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Rectangle 450"/>
                            <wps:cNvSpPr>
                              <a:spLocks noChangeArrowheads="1"/>
                            </wps:cNvSpPr>
                            <wps:spPr bwMode="auto">
                              <a:xfrm>
                                <a:off x="704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 name="Rectangle 451"/>
                            <wps:cNvSpPr>
                              <a:spLocks noChangeArrowheads="1"/>
                            </wps:cNvSpPr>
                            <wps:spPr bwMode="auto">
                              <a:xfrm>
                                <a:off x="707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8" name="Rectangle 452"/>
                            <wps:cNvSpPr>
                              <a:spLocks noChangeArrowheads="1"/>
                            </wps:cNvSpPr>
                            <wps:spPr bwMode="auto">
                              <a:xfrm>
                                <a:off x="710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 name="Rectangle 453"/>
                            <wps:cNvSpPr>
                              <a:spLocks noChangeArrowheads="1"/>
                            </wps:cNvSpPr>
                            <wps:spPr bwMode="auto">
                              <a:xfrm>
                                <a:off x="713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Rectangle 454"/>
                            <wps:cNvSpPr>
                              <a:spLocks noChangeArrowheads="1"/>
                            </wps:cNvSpPr>
                            <wps:spPr bwMode="auto">
                              <a:xfrm>
                                <a:off x="716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 name="Rectangle 455"/>
                            <wps:cNvSpPr>
                              <a:spLocks noChangeArrowheads="1"/>
                            </wps:cNvSpPr>
                            <wps:spPr bwMode="auto">
                              <a:xfrm>
                                <a:off x="719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2" name="Rectangle 456"/>
                            <wps:cNvSpPr>
                              <a:spLocks noChangeArrowheads="1"/>
                            </wps:cNvSpPr>
                            <wps:spPr bwMode="auto">
                              <a:xfrm>
                                <a:off x="723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3" name="Rectangle 457"/>
                            <wps:cNvSpPr>
                              <a:spLocks noChangeArrowheads="1"/>
                            </wps:cNvSpPr>
                            <wps:spPr bwMode="auto">
                              <a:xfrm>
                                <a:off x="726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4" name="Rectangle 458"/>
                            <wps:cNvSpPr>
                              <a:spLocks noChangeArrowheads="1"/>
                            </wps:cNvSpPr>
                            <wps:spPr bwMode="auto">
                              <a:xfrm>
                                <a:off x="729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 name="Rectangle 459"/>
                            <wps:cNvSpPr>
                              <a:spLocks noChangeArrowheads="1"/>
                            </wps:cNvSpPr>
                            <wps:spPr bwMode="auto">
                              <a:xfrm>
                                <a:off x="732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 name="Rectangle 460"/>
                            <wps:cNvSpPr>
                              <a:spLocks noChangeArrowheads="1"/>
                            </wps:cNvSpPr>
                            <wps:spPr bwMode="auto">
                              <a:xfrm>
                                <a:off x="735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7" name="Rectangle 461"/>
                            <wps:cNvSpPr>
                              <a:spLocks noChangeArrowheads="1"/>
                            </wps:cNvSpPr>
                            <wps:spPr bwMode="auto">
                              <a:xfrm>
                                <a:off x="738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8" name="Rectangle 462"/>
                            <wps:cNvSpPr>
                              <a:spLocks noChangeArrowheads="1"/>
                            </wps:cNvSpPr>
                            <wps:spPr bwMode="auto">
                              <a:xfrm>
                                <a:off x="741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 name="Rectangle 463"/>
                            <wps:cNvSpPr>
                              <a:spLocks noChangeArrowheads="1"/>
                            </wps:cNvSpPr>
                            <wps:spPr bwMode="auto">
                              <a:xfrm>
                                <a:off x="745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 name="Rectangle 464"/>
                            <wps:cNvSpPr>
                              <a:spLocks noChangeArrowheads="1"/>
                            </wps:cNvSpPr>
                            <wps:spPr bwMode="auto">
                              <a:xfrm>
                                <a:off x="748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465"/>
                            <wps:cNvSpPr>
                              <a:spLocks noChangeArrowheads="1"/>
                            </wps:cNvSpPr>
                            <wps:spPr bwMode="auto">
                              <a:xfrm>
                                <a:off x="751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466"/>
                            <wps:cNvSpPr>
                              <a:spLocks noChangeArrowheads="1"/>
                            </wps:cNvSpPr>
                            <wps:spPr bwMode="auto">
                              <a:xfrm>
                                <a:off x="754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467"/>
                            <wps:cNvSpPr>
                              <a:spLocks noChangeArrowheads="1"/>
                            </wps:cNvSpPr>
                            <wps:spPr bwMode="auto">
                              <a:xfrm>
                                <a:off x="7567" y="13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468"/>
                            <wps:cNvSpPr>
                              <a:spLocks noChangeArrowheads="1"/>
                            </wps:cNvSpPr>
                            <wps:spPr bwMode="auto">
                              <a:xfrm>
                                <a:off x="7567" y="12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469"/>
                            <wps:cNvSpPr>
                              <a:spLocks noChangeArrowheads="1"/>
                            </wps:cNvSpPr>
                            <wps:spPr bwMode="auto">
                              <a:xfrm>
                                <a:off x="7567" y="12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470"/>
                            <wps:cNvSpPr>
                              <a:spLocks noChangeArrowheads="1"/>
                            </wps:cNvSpPr>
                            <wps:spPr bwMode="auto">
                              <a:xfrm>
                                <a:off x="7567" y="12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 name="Rectangle 471"/>
                            <wps:cNvSpPr>
                              <a:spLocks noChangeArrowheads="1"/>
                            </wps:cNvSpPr>
                            <wps:spPr bwMode="auto">
                              <a:xfrm>
                                <a:off x="7567" y="11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 name="Rectangle 472"/>
                            <wps:cNvSpPr>
                              <a:spLocks noChangeArrowheads="1"/>
                            </wps:cNvSpPr>
                            <wps:spPr bwMode="auto">
                              <a:xfrm>
                                <a:off x="7567" y="11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9" name="Rectangle 473"/>
                            <wps:cNvSpPr>
                              <a:spLocks noChangeArrowheads="1"/>
                            </wps:cNvSpPr>
                            <wps:spPr bwMode="auto">
                              <a:xfrm>
                                <a:off x="7567" y="11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Rectangle 474"/>
                            <wps:cNvSpPr>
                              <a:spLocks noChangeArrowheads="1"/>
                            </wps:cNvSpPr>
                            <wps:spPr bwMode="auto">
                              <a:xfrm>
                                <a:off x="7567" y="11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1" name="Rectangle 475"/>
                            <wps:cNvSpPr>
                              <a:spLocks noChangeArrowheads="1"/>
                            </wps:cNvSpPr>
                            <wps:spPr bwMode="auto">
                              <a:xfrm>
                                <a:off x="7567" y="10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 name="Rectangle 476"/>
                            <wps:cNvSpPr>
                              <a:spLocks noChangeArrowheads="1"/>
                            </wps:cNvSpPr>
                            <wps:spPr bwMode="auto">
                              <a:xfrm>
                                <a:off x="7567" y="10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Rectangle 477"/>
                            <wps:cNvSpPr>
                              <a:spLocks noChangeArrowheads="1"/>
                            </wps:cNvSpPr>
                            <wps:spPr bwMode="auto">
                              <a:xfrm>
                                <a:off x="7567" y="10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 name="Rectangle 478"/>
                            <wps:cNvSpPr>
                              <a:spLocks noChangeArrowheads="1"/>
                            </wps:cNvSpPr>
                            <wps:spPr bwMode="auto">
                              <a:xfrm>
                                <a:off x="7567" y="9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 name="Rectangle 479"/>
                            <wps:cNvSpPr>
                              <a:spLocks noChangeArrowheads="1"/>
                            </wps:cNvSpPr>
                            <wps:spPr bwMode="auto">
                              <a:xfrm>
                                <a:off x="7567" y="9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 name="Rectangle 480"/>
                            <wps:cNvSpPr>
                              <a:spLocks noChangeArrowheads="1"/>
                            </wps:cNvSpPr>
                            <wps:spPr bwMode="auto">
                              <a:xfrm>
                                <a:off x="7567" y="9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Rectangle 481"/>
                            <wps:cNvSpPr>
                              <a:spLocks noChangeArrowheads="1"/>
                            </wps:cNvSpPr>
                            <wps:spPr bwMode="auto">
                              <a:xfrm>
                                <a:off x="7567" y="88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482"/>
                            <wps:cNvSpPr>
                              <a:spLocks noChangeArrowheads="1"/>
                            </wps:cNvSpPr>
                            <wps:spPr bwMode="auto">
                              <a:xfrm>
                                <a:off x="7567" y="8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483"/>
                            <wps:cNvSpPr>
                              <a:spLocks noChangeArrowheads="1"/>
                            </wps:cNvSpPr>
                            <wps:spPr bwMode="auto">
                              <a:xfrm>
                                <a:off x="7567" y="8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484"/>
                            <wps:cNvSpPr>
                              <a:spLocks noChangeArrowheads="1"/>
                            </wps:cNvSpPr>
                            <wps:spPr bwMode="auto">
                              <a:xfrm>
                                <a:off x="7567" y="79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485"/>
                            <wps:cNvSpPr>
                              <a:spLocks noChangeArrowheads="1"/>
                            </wps:cNvSpPr>
                            <wps:spPr bwMode="auto">
                              <a:xfrm>
                                <a:off x="7567" y="76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486"/>
                            <wps:cNvSpPr>
                              <a:spLocks noChangeArrowheads="1"/>
                            </wps:cNvSpPr>
                            <wps:spPr bwMode="auto">
                              <a:xfrm>
                                <a:off x="7567" y="73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487"/>
                            <wps:cNvSpPr>
                              <a:spLocks noChangeArrowheads="1"/>
                            </wps:cNvSpPr>
                            <wps:spPr bwMode="auto">
                              <a:xfrm>
                                <a:off x="7567" y="7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488"/>
                            <wps:cNvSpPr>
                              <a:spLocks noChangeArrowheads="1"/>
                            </wps:cNvSpPr>
                            <wps:spPr bwMode="auto">
                              <a:xfrm>
                                <a:off x="7567" y="67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489"/>
                            <wps:cNvSpPr>
                              <a:spLocks noChangeArrowheads="1"/>
                            </wps:cNvSpPr>
                            <wps:spPr bwMode="auto">
                              <a:xfrm>
                                <a:off x="7567" y="6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490"/>
                            <wps:cNvSpPr>
                              <a:spLocks noChangeArrowheads="1"/>
                            </wps:cNvSpPr>
                            <wps:spPr bwMode="auto">
                              <a:xfrm>
                                <a:off x="7567" y="60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491"/>
                            <wps:cNvSpPr>
                              <a:spLocks noChangeArrowheads="1"/>
                            </wps:cNvSpPr>
                            <wps:spPr bwMode="auto">
                              <a:xfrm>
                                <a:off x="7567" y="5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492"/>
                            <wps:cNvSpPr>
                              <a:spLocks noChangeArrowheads="1"/>
                            </wps:cNvSpPr>
                            <wps:spPr bwMode="auto">
                              <a:xfrm>
                                <a:off x="7567" y="54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493"/>
                            <wps:cNvSpPr>
                              <a:spLocks noChangeArrowheads="1"/>
                            </wps:cNvSpPr>
                            <wps:spPr bwMode="auto">
                              <a:xfrm>
                                <a:off x="7567" y="51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494"/>
                            <wps:cNvSpPr>
                              <a:spLocks noChangeArrowheads="1"/>
                            </wps:cNvSpPr>
                            <wps:spPr bwMode="auto">
                              <a:xfrm>
                                <a:off x="7567" y="4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495"/>
                            <wps:cNvSpPr>
                              <a:spLocks noChangeArrowheads="1"/>
                            </wps:cNvSpPr>
                            <wps:spPr bwMode="auto">
                              <a:xfrm>
                                <a:off x="7567" y="45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496"/>
                            <wps:cNvSpPr>
                              <a:spLocks noChangeArrowheads="1"/>
                            </wps:cNvSpPr>
                            <wps:spPr bwMode="auto">
                              <a:xfrm>
                                <a:off x="7567" y="42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497"/>
                            <wps:cNvSpPr>
                              <a:spLocks noChangeArrowheads="1"/>
                            </wps:cNvSpPr>
                            <wps:spPr bwMode="auto">
                              <a:xfrm>
                                <a:off x="7567" y="39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498"/>
                            <wps:cNvSpPr>
                              <a:spLocks noChangeArrowheads="1"/>
                            </wps:cNvSpPr>
                            <wps:spPr bwMode="auto">
                              <a:xfrm>
                                <a:off x="7567" y="36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499"/>
                            <wps:cNvSpPr>
                              <a:spLocks noChangeArrowheads="1"/>
                            </wps:cNvSpPr>
                            <wps:spPr bwMode="auto">
                              <a:xfrm>
                                <a:off x="7567" y="33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 name="Rectangle 500"/>
                            <wps:cNvSpPr>
                              <a:spLocks noChangeArrowheads="1"/>
                            </wps:cNvSpPr>
                            <wps:spPr bwMode="auto">
                              <a:xfrm>
                                <a:off x="7567" y="30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7" name="Rectangle 501"/>
                            <wps:cNvSpPr>
                              <a:spLocks noChangeArrowheads="1"/>
                            </wps:cNvSpPr>
                            <wps:spPr bwMode="auto">
                              <a:xfrm>
                                <a:off x="7567" y="27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8" name="Rectangle 502"/>
                            <wps:cNvSpPr>
                              <a:spLocks noChangeArrowheads="1"/>
                            </wps:cNvSpPr>
                            <wps:spPr bwMode="auto">
                              <a:xfrm>
                                <a:off x="7567" y="2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503"/>
                            <wps:cNvSpPr>
                              <a:spLocks noChangeArrowheads="1"/>
                            </wps:cNvSpPr>
                            <wps:spPr bwMode="auto">
                              <a:xfrm>
                                <a:off x="7567" y="20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504"/>
                            <wps:cNvSpPr>
                              <a:spLocks noChangeArrowheads="1"/>
                            </wps:cNvSpPr>
                            <wps:spPr bwMode="auto">
                              <a:xfrm>
                                <a:off x="7567" y="17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505"/>
                            <wps:cNvSpPr>
                              <a:spLocks noChangeArrowheads="1"/>
                            </wps:cNvSpPr>
                            <wps:spPr bwMode="auto">
                              <a:xfrm>
                                <a:off x="7567" y="14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506"/>
                            <wps:cNvSpPr>
                              <a:spLocks noChangeArrowheads="1"/>
                            </wps:cNvSpPr>
                            <wps:spPr bwMode="auto">
                              <a:xfrm>
                                <a:off x="7567" y="11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507"/>
                            <wps:cNvSpPr>
                              <a:spLocks noChangeArrowheads="1"/>
                            </wps:cNvSpPr>
                            <wps:spPr bwMode="auto">
                              <a:xfrm>
                                <a:off x="7567" y="8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508"/>
                            <wps:cNvSpPr>
                              <a:spLocks noChangeArrowheads="1"/>
                            </wps:cNvSpPr>
                            <wps:spPr bwMode="auto">
                              <a:xfrm>
                                <a:off x="7567" y="5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509"/>
                            <wps:cNvSpPr>
                              <a:spLocks noChangeArrowheads="1"/>
                            </wps:cNvSpPr>
                            <wps:spPr bwMode="auto">
                              <a:xfrm>
                                <a:off x="7567" y="2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510"/>
                            <wps:cNvSpPr>
                              <a:spLocks noChangeArrowheads="1"/>
                            </wps:cNvSpPr>
                            <wps:spPr bwMode="auto">
                              <a:xfrm>
                                <a:off x="7567" y="-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511"/>
                            <wps:cNvSpPr>
                              <a:spLocks noChangeArrowheads="1"/>
                            </wps:cNvSpPr>
                            <wps:spPr bwMode="auto">
                              <a:xfrm>
                                <a:off x="7567" y="-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512"/>
                            <wps:cNvSpPr>
                              <a:spLocks noChangeArrowheads="1"/>
                            </wps:cNvSpPr>
                            <wps:spPr bwMode="auto">
                              <a:xfrm>
                                <a:off x="7567" y="-6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513"/>
                            <wps:cNvSpPr>
                              <a:spLocks noChangeArrowheads="1"/>
                            </wps:cNvSpPr>
                            <wps:spPr bwMode="auto">
                              <a:xfrm>
                                <a:off x="7567" y="-9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514"/>
                            <wps:cNvSpPr>
                              <a:spLocks noChangeArrowheads="1"/>
                            </wps:cNvSpPr>
                            <wps:spPr bwMode="auto">
                              <a:xfrm>
                                <a:off x="7567" y="-1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515"/>
                            <wps:cNvSpPr>
                              <a:spLocks noChangeArrowheads="1"/>
                            </wps:cNvSpPr>
                            <wps:spPr bwMode="auto">
                              <a:xfrm>
                                <a:off x="7567" y="-15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516"/>
                            <wps:cNvSpPr>
                              <a:spLocks noChangeArrowheads="1"/>
                            </wps:cNvSpPr>
                            <wps:spPr bwMode="auto">
                              <a:xfrm>
                                <a:off x="7567" y="-1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123" name="Rectangle 517"/>
                          <wps:cNvSpPr>
                            <a:spLocks noChangeArrowheads="1"/>
                          </wps:cNvSpPr>
                          <wps:spPr bwMode="auto">
                            <a:xfrm>
                              <a:off x="7567" y="-22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518"/>
                          <wps:cNvSpPr>
                            <a:spLocks noChangeArrowheads="1"/>
                          </wps:cNvSpPr>
                          <wps:spPr bwMode="auto">
                            <a:xfrm>
                              <a:off x="7567" y="-25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519"/>
                          <wps:cNvSpPr>
                            <a:spLocks noChangeArrowheads="1"/>
                          </wps:cNvSpPr>
                          <wps:spPr bwMode="auto">
                            <a:xfrm>
                              <a:off x="7567" y="-28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520"/>
                          <wps:cNvSpPr>
                            <a:spLocks noChangeArrowheads="1"/>
                          </wps:cNvSpPr>
                          <wps:spPr bwMode="auto">
                            <a:xfrm>
                              <a:off x="754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521"/>
                          <wps:cNvSpPr>
                            <a:spLocks noChangeArrowheads="1"/>
                          </wps:cNvSpPr>
                          <wps:spPr bwMode="auto">
                            <a:xfrm>
                              <a:off x="751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522"/>
                          <wps:cNvSpPr>
                            <a:spLocks noChangeArrowheads="1"/>
                          </wps:cNvSpPr>
                          <wps:spPr bwMode="auto">
                            <a:xfrm>
                              <a:off x="748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523"/>
                          <wps:cNvSpPr>
                            <a:spLocks noChangeArrowheads="1"/>
                          </wps:cNvSpPr>
                          <wps:spPr bwMode="auto">
                            <a:xfrm>
                              <a:off x="745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524"/>
                          <wps:cNvSpPr>
                            <a:spLocks noChangeArrowheads="1"/>
                          </wps:cNvSpPr>
                          <wps:spPr bwMode="auto">
                            <a:xfrm>
                              <a:off x="741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25"/>
                          <wps:cNvSpPr>
                            <a:spLocks noChangeArrowheads="1"/>
                          </wps:cNvSpPr>
                          <wps:spPr bwMode="auto">
                            <a:xfrm>
                              <a:off x="738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526"/>
                          <wps:cNvSpPr>
                            <a:spLocks noChangeArrowheads="1"/>
                          </wps:cNvSpPr>
                          <wps:spPr bwMode="auto">
                            <a:xfrm>
                              <a:off x="735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527"/>
                          <wps:cNvSpPr>
                            <a:spLocks noChangeArrowheads="1"/>
                          </wps:cNvSpPr>
                          <wps:spPr bwMode="auto">
                            <a:xfrm>
                              <a:off x="732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528"/>
                          <wps:cNvSpPr>
                            <a:spLocks noChangeArrowheads="1"/>
                          </wps:cNvSpPr>
                          <wps:spPr bwMode="auto">
                            <a:xfrm>
                              <a:off x="729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529"/>
                          <wps:cNvSpPr>
                            <a:spLocks noChangeArrowheads="1"/>
                          </wps:cNvSpPr>
                          <wps:spPr bwMode="auto">
                            <a:xfrm>
                              <a:off x="726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530"/>
                          <wps:cNvSpPr>
                            <a:spLocks noChangeArrowheads="1"/>
                          </wps:cNvSpPr>
                          <wps:spPr bwMode="auto">
                            <a:xfrm>
                              <a:off x="723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531"/>
                          <wps:cNvSpPr>
                            <a:spLocks noChangeArrowheads="1"/>
                          </wps:cNvSpPr>
                          <wps:spPr bwMode="auto">
                            <a:xfrm>
                              <a:off x="719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532"/>
                          <wps:cNvSpPr>
                            <a:spLocks noChangeArrowheads="1"/>
                          </wps:cNvSpPr>
                          <wps:spPr bwMode="auto">
                            <a:xfrm>
                              <a:off x="716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533"/>
                          <wps:cNvSpPr>
                            <a:spLocks noChangeArrowheads="1"/>
                          </wps:cNvSpPr>
                          <wps:spPr bwMode="auto">
                            <a:xfrm>
                              <a:off x="713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0" name="Rectangle 534"/>
                          <wps:cNvSpPr>
                            <a:spLocks noChangeArrowheads="1"/>
                          </wps:cNvSpPr>
                          <wps:spPr bwMode="auto">
                            <a:xfrm>
                              <a:off x="710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1" name="Rectangle 535"/>
                          <wps:cNvSpPr>
                            <a:spLocks noChangeArrowheads="1"/>
                          </wps:cNvSpPr>
                          <wps:spPr bwMode="auto">
                            <a:xfrm>
                              <a:off x="707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536"/>
                          <wps:cNvSpPr>
                            <a:spLocks noChangeArrowheads="1"/>
                          </wps:cNvSpPr>
                          <wps:spPr bwMode="auto">
                            <a:xfrm>
                              <a:off x="704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537"/>
                          <wps:cNvSpPr>
                            <a:spLocks noChangeArrowheads="1"/>
                          </wps:cNvSpPr>
                          <wps:spPr bwMode="auto">
                            <a:xfrm>
                              <a:off x="701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538"/>
                          <wps:cNvSpPr>
                            <a:spLocks noChangeArrowheads="1"/>
                          </wps:cNvSpPr>
                          <wps:spPr bwMode="auto">
                            <a:xfrm>
                              <a:off x="698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 name="Rectangle 539"/>
                          <wps:cNvSpPr>
                            <a:spLocks noChangeArrowheads="1"/>
                          </wps:cNvSpPr>
                          <wps:spPr bwMode="auto">
                            <a:xfrm>
                              <a:off x="694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Rectangle 540"/>
                          <wps:cNvSpPr>
                            <a:spLocks noChangeArrowheads="1"/>
                          </wps:cNvSpPr>
                          <wps:spPr bwMode="auto">
                            <a:xfrm>
                              <a:off x="691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7" name="Rectangle 541"/>
                          <wps:cNvSpPr>
                            <a:spLocks noChangeArrowheads="1"/>
                          </wps:cNvSpPr>
                          <wps:spPr bwMode="auto">
                            <a:xfrm>
                              <a:off x="688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542"/>
                          <wps:cNvSpPr>
                            <a:spLocks noChangeArrowheads="1"/>
                          </wps:cNvSpPr>
                          <wps:spPr bwMode="auto">
                            <a:xfrm>
                              <a:off x="685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543"/>
                          <wps:cNvSpPr>
                            <a:spLocks noChangeArrowheads="1"/>
                          </wps:cNvSpPr>
                          <wps:spPr bwMode="auto">
                            <a:xfrm>
                              <a:off x="682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544"/>
                          <wps:cNvSpPr>
                            <a:spLocks noChangeArrowheads="1"/>
                          </wps:cNvSpPr>
                          <wps:spPr bwMode="auto">
                            <a:xfrm>
                              <a:off x="679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545"/>
                          <wps:cNvSpPr>
                            <a:spLocks noChangeArrowheads="1"/>
                          </wps:cNvSpPr>
                          <wps:spPr bwMode="auto">
                            <a:xfrm>
                              <a:off x="676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546"/>
                          <wps:cNvSpPr>
                            <a:spLocks noChangeArrowheads="1"/>
                          </wps:cNvSpPr>
                          <wps:spPr bwMode="auto">
                            <a:xfrm>
                              <a:off x="672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547"/>
                          <wps:cNvSpPr>
                            <a:spLocks noChangeArrowheads="1"/>
                          </wps:cNvSpPr>
                          <wps:spPr bwMode="auto">
                            <a:xfrm>
                              <a:off x="669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548"/>
                          <wps:cNvSpPr>
                            <a:spLocks noChangeArrowheads="1"/>
                          </wps:cNvSpPr>
                          <wps:spPr bwMode="auto">
                            <a:xfrm>
                              <a:off x="666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549"/>
                          <wps:cNvSpPr>
                            <a:spLocks noChangeArrowheads="1"/>
                          </wps:cNvSpPr>
                          <wps:spPr bwMode="auto">
                            <a:xfrm>
                              <a:off x="663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550"/>
                          <wps:cNvSpPr>
                            <a:spLocks noChangeArrowheads="1"/>
                          </wps:cNvSpPr>
                          <wps:spPr bwMode="auto">
                            <a:xfrm>
                              <a:off x="660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551"/>
                          <wps:cNvSpPr>
                            <a:spLocks noChangeArrowheads="1"/>
                          </wps:cNvSpPr>
                          <wps:spPr bwMode="auto">
                            <a:xfrm>
                              <a:off x="657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552"/>
                          <wps:cNvSpPr>
                            <a:spLocks noChangeArrowheads="1"/>
                          </wps:cNvSpPr>
                          <wps:spPr bwMode="auto">
                            <a:xfrm>
                              <a:off x="654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553"/>
                          <wps:cNvSpPr>
                            <a:spLocks noChangeArrowheads="1"/>
                          </wps:cNvSpPr>
                          <wps:spPr bwMode="auto">
                            <a:xfrm>
                              <a:off x="651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554"/>
                          <wps:cNvSpPr>
                            <a:spLocks noChangeArrowheads="1"/>
                          </wps:cNvSpPr>
                          <wps:spPr bwMode="auto">
                            <a:xfrm>
                              <a:off x="647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555"/>
                          <wps:cNvSpPr>
                            <a:spLocks noChangeArrowheads="1"/>
                          </wps:cNvSpPr>
                          <wps:spPr bwMode="auto">
                            <a:xfrm>
                              <a:off x="644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556"/>
                          <wps:cNvSpPr>
                            <a:spLocks noChangeArrowheads="1"/>
                          </wps:cNvSpPr>
                          <wps:spPr bwMode="auto">
                            <a:xfrm>
                              <a:off x="641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557"/>
                          <wps:cNvSpPr>
                            <a:spLocks noChangeArrowheads="1"/>
                          </wps:cNvSpPr>
                          <wps:spPr bwMode="auto">
                            <a:xfrm>
                              <a:off x="638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558"/>
                          <wps:cNvSpPr>
                            <a:spLocks noChangeArrowheads="1"/>
                          </wps:cNvSpPr>
                          <wps:spPr bwMode="auto">
                            <a:xfrm>
                              <a:off x="635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559"/>
                          <wps:cNvSpPr>
                            <a:spLocks noChangeArrowheads="1"/>
                          </wps:cNvSpPr>
                          <wps:spPr bwMode="auto">
                            <a:xfrm>
                              <a:off x="632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560"/>
                          <wps:cNvSpPr>
                            <a:spLocks noChangeArrowheads="1"/>
                          </wps:cNvSpPr>
                          <wps:spPr bwMode="auto">
                            <a:xfrm>
                              <a:off x="629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561"/>
                          <wps:cNvSpPr>
                            <a:spLocks noChangeArrowheads="1"/>
                          </wps:cNvSpPr>
                          <wps:spPr bwMode="auto">
                            <a:xfrm>
                              <a:off x="625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562"/>
                          <wps:cNvSpPr>
                            <a:spLocks noChangeArrowheads="1"/>
                          </wps:cNvSpPr>
                          <wps:spPr bwMode="auto">
                            <a:xfrm>
                              <a:off x="622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563"/>
                          <wps:cNvSpPr>
                            <a:spLocks noChangeArrowheads="1"/>
                          </wps:cNvSpPr>
                          <wps:spPr bwMode="auto">
                            <a:xfrm>
                              <a:off x="619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564"/>
                          <wps:cNvSpPr>
                            <a:spLocks noChangeArrowheads="1"/>
                          </wps:cNvSpPr>
                          <wps:spPr bwMode="auto">
                            <a:xfrm>
                              <a:off x="616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565"/>
                          <wps:cNvSpPr>
                            <a:spLocks noChangeArrowheads="1"/>
                          </wps:cNvSpPr>
                          <wps:spPr bwMode="auto">
                            <a:xfrm>
                              <a:off x="613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566"/>
                          <wps:cNvSpPr>
                            <a:spLocks noChangeArrowheads="1"/>
                          </wps:cNvSpPr>
                          <wps:spPr bwMode="auto">
                            <a:xfrm>
                              <a:off x="610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567"/>
                          <wps:cNvSpPr>
                            <a:spLocks noChangeArrowheads="1"/>
                          </wps:cNvSpPr>
                          <wps:spPr bwMode="auto">
                            <a:xfrm>
                              <a:off x="607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568"/>
                          <wps:cNvSpPr>
                            <a:spLocks noChangeArrowheads="1"/>
                          </wps:cNvSpPr>
                          <wps:spPr bwMode="auto">
                            <a:xfrm>
                              <a:off x="603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569"/>
                          <wps:cNvSpPr>
                            <a:spLocks noChangeArrowheads="1"/>
                          </wps:cNvSpPr>
                          <wps:spPr bwMode="auto">
                            <a:xfrm>
                              <a:off x="600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570"/>
                          <wps:cNvSpPr>
                            <a:spLocks noChangeArrowheads="1"/>
                          </wps:cNvSpPr>
                          <wps:spPr bwMode="auto">
                            <a:xfrm>
                              <a:off x="5977"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571"/>
                          <wps:cNvSpPr>
                            <a:spLocks noChangeArrowheads="1"/>
                          </wps:cNvSpPr>
                          <wps:spPr bwMode="auto">
                            <a:xfrm>
                              <a:off x="594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572"/>
                          <wps:cNvSpPr>
                            <a:spLocks noChangeArrowheads="1"/>
                          </wps:cNvSpPr>
                          <wps:spPr bwMode="auto">
                            <a:xfrm>
                              <a:off x="591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573"/>
                          <wps:cNvSpPr>
                            <a:spLocks noChangeArrowheads="1"/>
                          </wps:cNvSpPr>
                          <wps:spPr bwMode="auto">
                            <a:xfrm>
                              <a:off x="588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574"/>
                          <wps:cNvSpPr>
                            <a:spLocks noChangeArrowheads="1"/>
                          </wps:cNvSpPr>
                          <wps:spPr bwMode="auto">
                            <a:xfrm>
                              <a:off x="585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575"/>
                          <wps:cNvSpPr>
                            <a:spLocks noChangeArrowheads="1"/>
                          </wps:cNvSpPr>
                          <wps:spPr bwMode="auto">
                            <a:xfrm>
                              <a:off x="582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 name="Rectangle 576"/>
                          <wps:cNvSpPr>
                            <a:spLocks noChangeArrowheads="1"/>
                          </wps:cNvSpPr>
                          <wps:spPr bwMode="auto">
                            <a:xfrm>
                              <a:off x="578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Rectangle 577"/>
                          <wps:cNvSpPr>
                            <a:spLocks noChangeArrowheads="1"/>
                          </wps:cNvSpPr>
                          <wps:spPr bwMode="auto">
                            <a:xfrm>
                              <a:off x="575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4" name="Rectangle 578"/>
                          <wps:cNvSpPr>
                            <a:spLocks noChangeArrowheads="1"/>
                          </wps:cNvSpPr>
                          <wps:spPr bwMode="auto">
                            <a:xfrm>
                              <a:off x="572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579"/>
                          <wps:cNvSpPr>
                            <a:spLocks noChangeArrowheads="1"/>
                          </wps:cNvSpPr>
                          <wps:spPr bwMode="auto">
                            <a:xfrm>
                              <a:off x="569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580"/>
                          <wps:cNvSpPr>
                            <a:spLocks noChangeArrowheads="1"/>
                          </wps:cNvSpPr>
                          <wps:spPr bwMode="auto">
                            <a:xfrm>
                              <a:off x="566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581"/>
                          <wps:cNvSpPr>
                            <a:spLocks noChangeArrowheads="1"/>
                          </wps:cNvSpPr>
                          <wps:spPr bwMode="auto">
                            <a:xfrm>
                              <a:off x="563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582"/>
                          <wps:cNvSpPr>
                            <a:spLocks noChangeArrowheads="1"/>
                          </wps:cNvSpPr>
                          <wps:spPr bwMode="auto">
                            <a:xfrm>
                              <a:off x="560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583"/>
                          <wps:cNvSpPr>
                            <a:spLocks noChangeArrowheads="1"/>
                          </wps:cNvSpPr>
                          <wps:spPr bwMode="auto">
                            <a:xfrm>
                              <a:off x="556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584"/>
                          <wps:cNvSpPr>
                            <a:spLocks noChangeArrowheads="1"/>
                          </wps:cNvSpPr>
                          <wps:spPr bwMode="auto">
                            <a:xfrm>
                              <a:off x="553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585"/>
                          <wps:cNvSpPr>
                            <a:spLocks noChangeArrowheads="1"/>
                          </wps:cNvSpPr>
                          <wps:spPr bwMode="auto">
                            <a:xfrm>
                              <a:off x="5507"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586"/>
                          <wps:cNvSpPr>
                            <a:spLocks noChangeArrowheads="1"/>
                          </wps:cNvSpPr>
                          <wps:spPr bwMode="auto">
                            <a:xfrm>
                              <a:off x="547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587"/>
                          <wps:cNvSpPr>
                            <a:spLocks noChangeArrowheads="1"/>
                          </wps:cNvSpPr>
                          <wps:spPr bwMode="auto">
                            <a:xfrm>
                              <a:off x="544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588"/>
                          <wps:cNvSpPr>
                            <a:spLocks noChangeArrowheads="1"/>
                          </wps:cNvSpPr>
                          <wps:spPr bwMode="auto">
                            <a:xfrm>
                              <a:off x="541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589"/>
                          <wps:cNvSpPr>
                            <a:spLocks noChangeArrowheads="1"/>
                          </wps:cNvSpPr>
                          <wps:spPr bwMode="auto">
                            <a:xfrm>
                              <a:off x="538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590"/>
                          <wps:cNvSpPr>
                            <a:spLocks noChangeArrowheads="1"/>
                          </wps:cNvSpPr>
                          <wps:spPr bwMode="auto">
                            <a:xfrm>
                              <a:off x="535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591"/>
                          <wps:cNvSpPr>
                            <a:spLocks noChangeArrowheads="1"/>
                          </wps:cNvSpPr>
                          <wps:spPr bwMode="auto">
                            <a:xfrm>
                              <a:off x="531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592"/>
                          <wps:cNvSpPr>
                            <a:spLocks noChangeArrowheads="1"/>
                          </wps:cNvSpPr>
                          <wps:spPr bwMode="auto">
                            <a:xfrm>
                              <a:off x="528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593"/>
                          <wps:cNvSpPr>
                            <a:spLocks noChangeArrowheads="1"/>
                          </wps:cNvSpPr>
                          <wps:spPr bwMode="auto">
                            <a:xfrm>
                              <a:off x="525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594"/>
                          <wps:cNvSpPr>
                            <a:spLocks noChangeArrowheads="1"/>
                          </wps:cNvSpPr>
                          <wps:spPr bwMode="auto">
                            <a:xfrm>
                              <a:off x="522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595"/>
                          <wps:cNvSpPr>
                            <a:spLocks noChangeArrowheads="1"/>
                          </wps:cNvSpPr>
                          <wps:spPr bwMode="auto">
                            <a:xfrm>
                              <a:off x="519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596"/>
                          <wps:cNvSpPr>
                            <a:spLocks noChangeArrowheads="1"/>
                          </wps:cNvSpPr>
                          <wps:spPr bwMode="auto">
                            <a:xfrm>
                              <a:off x="516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597"/>
                          <wps:cNvSpPr>
                            <a:spLocks noChangeArrowheads="1"/>
                          </wps:cNvSpPr>
                          <wps:spPr bwMode="auto">
                            <a:xfrm>
                              <a:off x="513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598"/>
                          <wps:cNvSpPr>
                            <a:spLocks noChangeArrowheads="1"/>
                          </wps:cNvSpPr>
                          <wps:spPr bwMode="auto">
                            <a:xfrm>
                              <a:off x="509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599"/>
                          <wps:cNvSpPr>
                            <a:spLocks noChangeArrowheads="1"/>
                          </wps:cNvSpPr>
                          <wps:spPr bwMode="auto">
                            <a:xfrm>
                              <a:off x="506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600"/>
                          <wps:cNvSpPr>
                            <a:spLocks noChangeArrowheads="1"/>
                          </wps:cNvSpPr>
                          <wps:spPr bwMode="auto">
                            <a:xfrm>
                              <a:off x="503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601"/>
                          <wps:cNvSpPr>
                            <a:spLocks noChangeArrowheads="1"/>
                          </wps:cNvSpPr>
                          <wps:spPr bwMode="auto">
                            <a:xfrm>
                              <a:off x="500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602"/>
                          <wps:cNvSpPr>
                            <a:spLocks noChangeArrowheads="1"/>
                          </wps:cNvSpPr>
                          <wps:spPr bwMode="auto">
                            <a:xfrm>
                              <a:off x="497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603"/>
                          <wps:cNvSpPr>
                            <a:spLocks noChangeArrowheads="1"/>
                          </wps:cNvSpPr>
                          <wps:spPr bwMode="auto">
                            <a:xfrm>
                              <a:off x="494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604"/>
                          <wps:cNvSpPr>
                            <a:spLocks noChangeArrowheads="1"/>
                          </wps:cNvSpPr>
                          <wps:spPr bwMode="auto">
                            <a:xfrm>
                              <a:off x="491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605"/>
                          <wps:cNvSpPr>
                            <a:spLocks noChangeArrowheads="1"/>
                          </wps:cNvSpPr>
                          <wps:spPr bwMode="auto">
                            <a:xfrm>
                              <a:off x="488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606"/>
                          <wps:cNvSpPr>
                            <a:spLocks noChangeArrowheads="1"/>
                          </wps:cNvSpPr>
                          <wps:spPr bwMode="auto">
                            <a:xfrm>
                              <a:off x="484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607"/>
                          <wps:cNvSpPr>
                            <a:spLocks noChangeArrowheads="1"/>
                          </wps:cNvSpPr>
                          <wps:spPr bwMode="auto">
                            <a:xfrm>
                              <a:off x="481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608"/>
                          <wps:cNvSpPr>
                            <a:spLocks noChangeArrowheads="1"/>
                          </wps:cNvSpPr>
                          <wps:spPr bwMode="auto">
                            <a:xfrm>
                              <a:off x="478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609"/>
                          <wps:cNvSpPr>
                            <a:spLocks noChangeArrowheads="1"/>
                          </wps:cNvSpPr>
                          <wps:spPr bwMode="auto">
                            <a:xfrm>
                              <a:off x="475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610"/>
                          <wps:cNvSpPr>
                            <a:spLocks noChangeArrowheads="1"/>
                          </wps:cNvSpPr>
                          <wps:spPr bwMode="auto">
                            <a:xfrm>
                              <a:off x="472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611"/>
                          <wps:cNvSpPr>
                            <a:spLocks noChangeArrowheads="1"/>
                          </wps:cNvSpPr>
                          <wps:spPr bwMode="auto">
                            <a:xfrm>
                              <a:off x="469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612"/>
                          <wps:cNvSpPr>
                            <a:spLocks noChangeArrowheads="1"/>
                          </wps:cNvSpPr>
                          <wps:spPr bwMode="auto">
                            <a:xfrm>
                              <a:off x="466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Rectangle 613"/>
                          <wps:cNvSpPr>
                            <a:spLocks noChangeArrowheads="1"/>
                          </wps:cNvSpPr>
                          <wps:spPr bwMode="auto">
                            <a:xfrm>
                              <a:off x="462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Rectangle 614"/>
                          <wps:cNvSpPr>
                            <a:spLocks noChangeArrowheads="1"/>
                          </wps:cNvSpPr>
                          <wps:spPr bwMode="auto">
                            <a:xfrm>
                              <a:off x="459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Rectangle 615"/>
                          <wps:cNvSpPr>
                            <a:spLocks noChangeArrowheads="1"/>
                          </wps:cNvSpPr>
                          <wps:spPr bwMode="auto">
                            <a:xfrm>
                              <a:off x="456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616"/>
                          <wps:cNvSpPr>
                            <a:spLocks noChangeArrowheads="1"/>
                          </wps:cNvSpPr>
                          <wps:spPr bwMode="auto">
                            <a:xfrm>
                              <a:off x="453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1223" name="Rectangle 617"/>
                        <wps:cNvSpPr>
                          <a:spLocks noChangeArrowheads="1"/>
                        </wps:cNvSpPr>
                        <wps:spPr bwMode="auto">
                          <a:xfrm>
                            <a:off x="430530" y="2057400"/>
                            <a:ext cx="14605" cy="219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Freeform 618"/>
                        <wps:cNvSpPr>
                          <a:spLocks/>
                        </wps:cNvSpPr>
                        <wps:spPr bwMode="auto">
                          <a:xfrm>
                            <a:off x="4567555" y="1013460"/>
                            <a:ext cx="211455" cy="20955"/>
                          </a:xfrm>
                          <a:custGeom>
                            <a:avLst/>
                            <a:gdLst>
                              <a:gd name="T0" fmla="*/ 0 w 333"/>
                              <a:gd name="T1" fmla="*/ 10 h 33"/>
                              <a:gd name="T2" fmla="*/ 0 w 333"/>
                              <a:gd name="T3" fmla="*/ 33 h 33"/>
                              <a:gd name="T4" fmla="*/ 333 w 333"/>
                              <a:gd name="T5" fmla="*/ 23 h 33"/>
                              <a:gd name="T6" fmla="*/ 333 w 333"/>
                              <a:gd name="T7" fmla="*/ 0 h 33"/>
                              <a:gd name="T8" fmla="*/ 0 w 333"/>
                              <a:gd name="T9" fmla="*/ 10 h 33"/>
                            </a:gdLst>
                            <a:ahLst/>
                            <a:cxnLst>
                              <a:cxn ang="0">
                                <a:pos x="T0" y="T1"/>
                              </a:cxn>
                              <a:cxn ang="0">
                                <a:pos x="T2" y="T3"/>
                              </a:cxn>
                              <a:cxn ang="0">
                                <a:pos x="T4" y="T5"/>
                              </a:cxn>
                              <a:cxn ang="0">
                                <a:pos x="T6" y="T7"/>
                              </a:cxn>
                              <a:cxn ang="0">
                                <a:pos x="T8" y="T9"/>
                              </a:cxn>
                            </a:cxnLst>
                            <a:rect l="0" t="0" r="r" b="b"/>
                            <a:pathLst>
                              <a:path w="333" h="33">
                                <a:moveTo>
                                  <a:pt x="0" y="10"/>
                                </a:moveTo>
                                <a:lnTo>
                                  <a:pt x="0" y="33"/>
                                </a:lnTo>
                                <a:lnTo>
                                  <a:pt x="333" y="23"/>
                                </a:lnTo>
                                <a:lnTo>
                                  <a:pt x="33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5" name="Freeform 619"/>
                        <wps:cNvSpPr>
                          <a:spLocks/>
                        </wps:cNvSpPr>
                        <wps:spPr bwMode="auto">
                          <a:xfrm>
                            <a:off x="3369945" y="1035685"/>
                            <a:ext cx="129540" cy="19050"/>
                          </a:xfrm>
                          <a:custGeom>
                            <a:avLst/>
                            <a:gdLst>
                              <a:gd name="T0" fmla="*/ 204 w 204"/>
                              <a:gd name="T1" fmla="*/ 30 h 30"/>
                              <a:gd name="T2" fmla="*/ 204 w 204"/>
                              <a:gd name="T3" fmla="*/ 7 h 30"/>
                              <a:gd name="T4" fmla="*/ 0 w 204"/>
                              <a:gd name="T5" fmla="*/ 0 h 30"/>
                              <a:gd name="T6" fmla="*/ 0 w 204"/>
                              <a:gd name="T7" fmla="*/ 23 h 30"/>
                              <a:gd name="T8" fmla="*/ 204 w 204"/>
                              <a:gd name="T9" fmla="*/ 30 h 30"/>
                            </a:gdLst>
                            <a:ahLst/>
                            <a:cxnLst>
                              <a:cxn ang="0">
                                <a:pos x="T0" y="T1"/>
                              </a:cxn>
                              <a:cxn ang="0">
                                <a:pos x="T2" y="T3"/>
                              </a:cxn>
                              <a:cxn ang="0">
                                <a:pos x="T4" y="T5"/>
                              </a:cxn>
                              <a:cxn ang="0">
                                <a:pos x="T6" y="T7"/>
                              </a:cxn>
                              <a:cxn ang="0">
                                <a:pos x="T8" y="T9"/>
                              </a:cxn>
                            </a:cxnLst>
                            <a:rect l="0" t="0" r="r" b="b"/>
                            <a:pathLst>
                              <a:path w="204" h="30">
                                <a:moveTo>
                                  <a:pt x="204" y="30"/>
                                </a:moveTo>
                                <a:lnTo>
                                  <a:pt x="204" y="7"/>
                                </a:lnTo>
                                <a:lnTo>
                                  <a:pt x="0" y="0"/>
                                </a:lnTo>
                                <a:lnTo>
                                  <a:pt x="0" y="23"/>
                                </a:lnTo>
                                <a:lnTo>
                                  <a:pt x="204"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6" name="Freeform 620"/>
                        <wps:cNvSpPr>
                          <a:spLocks/>
                        </wps:cNvSpPr>
                        <wps:spPr bwMode="auto">
                          <a:xfrm>
                            <a:off x="2901950" y="1042670"/>
                            <a:ext cx="306070" cy="15875"/>
                          </a:xfrm>
                          <a:custGeom>
                            <a:avLst/>
                            <a:gdLst>
                              <a:gd name="T0" fmla="*/ 482 w 482"/>
                              <a:gd name="T1" fmla="*/ 23 h 25"/>
                              <a:gd name="T2" fmla="*/ 482 w 482"/>
                              <a:gd name="T3" fmla="*/ 0 h 25"/>
                              <a:gd name="T4" fmla="*/ 0 w 482"/>
                              <a:gd name="T5" fmla="*/ 2 h 25"/>
                              <a:gd name="T6" fmla="*/ 0 w 482"/>
                              <a:gd name="T7" fmla="*/ 25 h 25"/>
                              <a:gd name="T8" fmla="*/ 482 w 482"/>
                              <a:gd name="T9" fmla="*/ 23 h 25"/>
                            </a:gdLst>
                            <a:ahLst/>
                            <a:cxnLst>
                              <a:cxn ang="0">
                                <a:pos x="T0" y="T1"/>
                              </a:cxn>
                              <a:cxn ang="0">
                                <a:pos x="T2" y="T3"/>
                              </a:cxn>
                              <a:cxn ang="0">
                                <a:pos x="T4" y="T5"/>
                              </a:cxn>
                              <a:cxn ang="0">
                                <a:pos x="T6" y="T7"/>
                              </a:cxn>
                              <a:cxn ang="0">
                                <a:pos x="T8" y="T9"/>
                              </a:cxn>
                            </a:cxnLst>
                            <a:rect l="0" t="0" r="r" b="b"/>
                            <a:pathLst>
                              <a:path w="482" h="25">
                                <a:moveTo>
                                  <a:pt x="482" y="23"/>
                                </a:moveTo>
                                <a:lnTo>
                                  <a:pt x="482" y="0"/>
                                </a:lnTo>
                                <a:lnTo>
                                  <a:pt x="0" y="2"/>
                                </a:lnTo>
                                <a:lnTo>
                                  <a:pt x="0" y="25"/>
                                </a:lnTo>
                                <a:lnTo>
                                  <a:pt x="48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7" name="Freeform 621"/>
                        <wps:cNvSpPr>
                          <a:spLocks/>
                        </wps:cNvSpPr>
                        <wps:spPr bwMode="auto">
                          <a:xfrm>
                            <a:off x="2661920" y="1042670"/>
                            <a:ext cx="246380" cy="239395"/>
                          </a:xfrm>
                          <a:custGeom>
                            <a:avLst/>
                            <a:gdLst>
                              <a:gd name="T0" fmla="*/ 388 w 388"/>
                              <a:gd name="T1" fmla="*/ 17 h 377"/>
                              <a:gd name="T2" fmla="*/ 374 w 388"/>
                              <a:gd name="T3" fmla="*/ 0 h 377"/>
                              <a:gd name="T4" fmla="*/ 0 w 388"/>
                              <a:gd name="T5" fmla="*/ 359 h 377"/>
                              <a:gd name="T6" fmla="*/ 14 w 388"/>
                              <a:gd name="T7" fmla="*/ 377 h 377"/>
                              <a:gd name="T8" fmla="*/ 388 w 388"/>
                              <a:gd name="T9" fmla="*/ 17 h 377"/>
                            </a:gdLst>
                            <a:ahLst/>
                            <a:cxnLst>
                              <a:cxn ang="0">
                                <a:pos x="T0" y="T1"/>
                              </a:cxn>
                              <a:cxn ang="0">
                                <a:pos x="T2" y="T3"/>
                              </a:cxn>
                              <a:cxn ang="0">
                                <a:pos x="T4" y="T5"/>
                              </a:cxn>
                              <a:cxn ang="0">
                                <a:pos x="T6" y="T7"/>
                              </a:cxn>
                              <a:cxn ang="0">
                                <a:pos x="T8" y="T9"/>
                              </a:cxn>
                            </a:cxnLst>
                            <a:rect l="0" t="0" r="r" b="b"/>
                            <a:pathLst>
                              <a:path w="388" h="377">
                                <a:moveTo>
                                  <a:pt x="388" y="17"/>
                                </a:moveTo>
                                <a:lnTo>
                                  <a:pt x="374" y="0"/>
                                </a:lnTo>
                                <a:lnTo>
                                  <a:pt x="0" y="359"/>
                                </a:lnTo>
                                <a:lnTo>
                                  <a:pt x="14" y="377"/>
                                </a:lnTo>
                                <a:lnTo>
                                  <a:pt x="388"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228" name="Group 622"/>
                        <wpg:cNvGrpSpPr>
                          <a:grpSpLocks/>
                        </wpg:cNvGrpSpPr>
                        <wpg:grpSpPr bwMode="auto">
                          <a:xfrm>
                            <a:off x="3214370" y="1002665"/>
                            <a:ext cx="156845" cy="85090"/>
                            <a:chOff x="5062" y="513"/>
                            <a:chExt cx="247" cy="134"/>
                          </a:xfrm>
                        </wpg:grpSpPr>
                        <wps:wsp>
                          <wps:cNvPr id="1229" name="Rectangle 623"/>
                          <wps:cNvSpPr>
                            <a:spLocks noChangeArrowheads="1"/>
                          </wps:cNvSpPr>
                          <wps:spPr bwMode="auto">
                            <a:xfrm>
                              <a:off x="5062" y="513"/>
                              <a:ext cx="245" cy="132"/>
                            </a:xfrm>
                            <a:prstGeom prst="rect">
                              <a:avLst/>
                            </a:prstGeom>
                            <a:blipFill dpi="0" rotWithShape="0">
                              <a:blip r:embed="rId2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624"/>
                          <wps:cNvSpPr>
                            <a:spLocks noChangeArrowheads="1"/>
                          </wps:cNvSpPr>
                          <wps:spPr bwMode="auto">
                            <a:xfrm>
                              <a:off x="5062" y="513"/>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31" name="Rectangle 625"/>
                        <wps:cNvSpPr>
                          <a:spLocks noChangeArrowheads="1"/>
                        </wps:cNvSpPr>
                        <wps:spPr bwMode="auto">
                          <a:xfrm>
                            <a:off x="2687955" y="1040130"/>
                            <a:ext cx="3111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232" name="Group 626"/>
                        <wpg:cNvGrpSpPr>
                          <a:grpSpLocks/>
                        </wpg:cNvGrpSpPr>
                        <wpg:grpSpPr bwMode="auto">
                          <a:xfrm>
                            <a:off x="2491740" y="858520"/>
                            <a:ext cx="308610" cy="887730"/>
                            <a:chOff x="3924" y="286"/>
                            <a:chExt cx="486" cy="1398"/>
                          </a:xfrm>
                        </wpg:grpSpPr>
                        <wps:wsp>
                          <wps:cNvPr id="1233" name="Freeform 627"/>
                          <wps:cNvSpPr>
                            <a:spLocks/>
                          </wps:cNvSpPr>
                          <wps:spPr bwMode="auto">
                            <a:xfrm>
                              <a:off x="3924" y="286"/>
                              <a:ext cx="39" cy="69"/>
                            </a:xfrm>
                            <a:custGeom>
                              <a:avLst/>
                              <a:gdLst>
                                <a:gd name="T0" fmla="*/ 15 w 39"/>
                                <a:gd name="T1" fmla="*/ 8 h 69"/>
                                <a:gd name="T2" fmla="*/ 8 w 39"/>
                                <a:gd name="T3" fmla="*/ 8 h 69"/>
                                <a:gd name="T4" fmla="*/ 8 w 39"/>
                                <a:gd name="T5" fmla="*/ 16 h 69"/>
                                <a:gd name="T6" fmla="*/ 39 w 39"/>
                                <a:gd name="T7" fmla="*/ 16 h 69"/>
                                <a:gd name="T8" fmla="*/ 39 w 39"/>
                                <a:gd name="T9" fmla="*/ 0 h 69"/>
                                <a:gd name="T10" fmla="*/ 8 w 39"/>
                                <a:gd name="T11" fmla="*/ 0 h 69"/>
                                <a:gd name="T12" fmla="*/ 0 w 39"/>
                                <a:gd name="T13" fmla="*/ 0 h 69"/>
                                <a:gd name="T14" fmla="*/ 0 w 39"/>
                                <a:gd name="T15" fmla="*/ 8 h 69"/>
                                <a:gd name="T16" fmla="*/ 0 w 39"/>
                                <a:gd name="T17" fmla="*/ 69 h 69"/>
                                <a:gd name="T18" fmla="*/ 15 w 39"/>
                                <a:gd name="T19" fmla="*/ 69 h 69"/>
                                <a:gd name="T20" fmla="*/ 15 w 39"/>
                                <a:gd name="T21" fmla="*/ 8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9" h="69">
                                  <a:moveTo>
                                    <a:pt x="15" y="8"/>
                                  </a:moveTo>
                                  <a:lnTo>
                                    <a:pt x="8" y="8"/>
                                  </a:lnTo>
                                  <a:lnTo>
                                    <a:pt x="8" y="16"/>
                                  </a:lnTo>
                                  <a:lnTo>
                                    <a:pt x="39" y="16"/>
                                  </a:lnTo>
                                  <a:lnTo>
                                    <a:pt x="39" y="0"/>
                                  </a:lnTo>
                                  <a:lnTo>
                                    <a:pt x="8" y="0"/>
                                  </a:lnTo>
                                  <a:lnTo>
                                    <a:pt x="0" y="0"/>
                                  </a:lnTo>
                                  <a:lnTo>
                                    <a:pt x="0" y="8"/>
                                  </a:lnTo>
                                  <a:lnTo>
                                    <a:pt x="0" y="69"/>
                                  </a:lnTo>
                                  <a:lnTo>
                                    <a:pt x="15" y="69"/>
                                  </a:lnTo>
                                  <a:lnTo>
                                    <a:pt x="15" y="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 name="Rectangle 628"/>
                          <wps:cNvSpPr>
                            <a:spLocks noChangeArrowheads="1"/>
                          </wps:cNvSpPr>
                          <wps:spPr bwMode="auto">
                            <a:xfrm>
                              <a:off x="3924" y="401"/>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629"/>
                          <wps:cNvSpPr>
                            <a:spLocks noChangeArrowheads="1"/>
                          </wps:cNvSpPr>
                          <wps:spPr bwMode="auto">
                            <a:xfrm>
                              <a:off x="3924" y="509"/>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630"/>
                          <wps:cNvSpPr>
                            <a:spLocks noChangeArrowheads="1"/>
                          </wps:cNvSpPr>
                          <wps:spPr bwMode="auto">
                            <a:xfrm>
                              <a:off x="3924" y="61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631"/>
                          <wps:cNvSpPr>
                            <a:spLocks noChangeArrowheads="1"/>
                          </wps:cNvSpPr>
                          <wps:spPr bwMode="auto">
                            <a:xfrm>
                              <a:off x="3924" y="724"/>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632"/>
                          <wps:cNvSpPr>
                            <a:spLocks noChangeArrowheads="1"/>
                          </wps:cNvSpPr>
                          <wps:spPr bwMode="auto">
                            <a:xfrm>
                              <a:off x="3924" y="832"/>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633"/>
                          <wps:cNvSpPr>
                            <a:spLocks noChangeArrowheads="1"/>
                          </wps:cNvSpPr>
                          <wps:spPr bwMode="auto">
                            <a:xfrm>
                              <a:off x="3924" y="939"/>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634"/>
                          <wps:cNvSpPr>
                            <a:spLocks noChangeArrowheads="1"/>
                          </wps:cNvSpPr>
                          <wps:spPr bwMode="auto">
                            <a:xfrm>
                              <a:off x="3924" y="104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635"/>
                          <wps:cNvSpPr>
                            <a:spLocks noChangeArrowheads="1"/>
                          </wps:cNvSpPr>
                          <wps:spPr bwMode="auto">
                            <a:xfrm>
                              <a:off x="3924" y="1154"/>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636"/>
                          <wps:cNvSpPr>
                            <a:spLocks noChangeArrowheads="1"/>
                          </wps:cNvSpPr>
                          <wps:spPr bwMode="auto">
                            <a:xfrm>
                              <a:off x="3924" y="1262"/>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637"/>
                          <wps:cNvSpPr>
                            <a:spLocks noChangeArrowheads="1"/>
                          </wps:cNvSpPr>
                          <wps:spPr bwMode="auto">
                            <a:xfrm>
                              <a:off x="3924" y="1369"/>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638"/>
                          <wps:cNvSpPr>
                            <a:spLocks noChangeArrowheads="1"/>
                          </wps:cNvSpPr>
                          <wps:spPr bwMode="auto">
                            <a:xfrm>
                              <a:off x="3924" y="147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639"/>
                          <wps:cNvSpPr>
                            <a:spLocks noChangeArrowheads="1"/>
                          </wps:cNvSpPr>
                          <wps:spPr bwMode="auto">
                            <a:xfrm>
                              <a:off x="3924" y="1585"/>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640"/>
                          <wps:cNvSpPr>
                            <a:spLocks noChangeArrowheads="1"/>
                          </wps:cNvSpPr>
                          <wps:spPr bwMode="auto">
                            <a:xfrm>
                              <a:off x="3947"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641"/>
                          <wps:cNvSpPr>
                            <a:spLocks noChangeArrowheads="1"/>
                          </wps:cNvSpPr>
                          <wps:spPr bwMode="auto">
                            <a:xfrm>
                              <a:off x="4057"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642"/>
                          <wps:cNvSpPr>
                            <a:spLocks noChangeArrowheads="1"/>
                          </wps:cNvSpPr>
                          <wps:spPr bwMode="auto">
                            <a:xfrm>
                              <a:off x="4167" y="1669"/>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643"/>
                          <wps:cNvSpPr>
                            <a:spLocks noChangeArrowheads="1"/>
                          </wps:cNvSpPr>
                          <wps:spPr bwMode="auto">
                            <a:xfrm>
                              <a:off x="4276"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Freeform 644"/>
                          <wps:cNvSpPr>
                            <a:spLocks/>
                          </wps:cNvSpPr>
                          <wps:spPr bwMode="auto">
                            <a:xfrm>
                              <a:off x="4386" y="1631"/>
                              <a:ext cx="24" cy="53"/>
                            </a:xfrm>
                            <a:custGeom>
                              <a:avLst/>
                              <a:gdLst>
                                <a:gd name="T0" fmla="*/ 0 w 24"/>
                                <a:gd name="T1" fmla="*/ 38 h 53"/>
                                <a:gd name="T2" fmla="*/ 0 w 24"/>
                                <a:gd name="T3" fmla="*/ 53 h 53"/>
                                <a:gd name="T4" fmla="*/ 16 w 24"/>
                                <a:gd name="T5" fmla="*/ 53 h 53"/>
                                <a:gd name="T6" fmla="*/ 24 w 24"/>
                                <a:gd name="T7" fmla="*/ 53 h 53"/>
                                <a:gd name="T8" fmla="*/ 24 w 24"/>
                                <a:gd name="T9" fmla="*/ 46 h 53"/>
                                <a:gd name="T10" fmla="*/ 24 w 24"/>
                                <a:gd name="T11" fmla="*/ 0 h 53"/>
                                <a:gd name="T12" fmla="*/ 8 w 24"/>
                                <a:gd name="T13" fmla="*/ 0 h 53"/>
                                <a:gd name="T14" fmla="*/ 8 w 24"/>
                                <a:gd name="T15" fmla="*/ 46 h 53"/>
                                <a:gd name="T16" fmla="*/ 16 w 24"/>
                                <a:gd name="T17" fmla="*/ 46 h 53"/>
                                <a:gd name="T18" fmla="*/ 16 w 24"/>
                                <a:gd name="T19" fmla="*/ 38 h 53"/>
                                <a:gd name="T20" fmla="*/ 0 w 24"/>
                                <a:gd name="T21" fmla="*/ 38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53">
                                  <a:moveTo>
                                    <a:pt x="0" y="38"/>
                                  </a:moveTo>
                                  <a:lnTo>
                                    <a:pt x="0" y="53"/>
                                  </a:lnTo>
                                  <a:lnTo>
                                    <a:pt x="16" y="53"/>
                                  </a:lnTo>
                                  <a:lnTo>
                                    <a:pt x="24" y="53"/>
                                  </a:lnTo>
                                  <a:lnTo>
                                    <a:pt x="24" y="46"/>
                                  </a:lnTo>
                                  <a:lnTo>
                                    <a:pt x="24" y="0"/>
                                  </a:lnTo>
                                  <a:lnTo>
                                    <a:pt x="8" y="0"/>
                                  </a:lnTo>
                                  <a:lnTo>
                                    <a:pt x="8" y="46"/>
                                  </a:lnTo>
                                  <a:lnTo>
                                    <a:pt x="16" y="46"/>
                                  </a:lnTo>
                                  <a:lnTo>
                                    <a:pt x="16" y="38"/>
                                  </a:lnTo>
                                  <a:lnTo>
                                    <a:pt x="0" y="3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1" name="Rectangle 645"/>
                          <wps:cNvSpPr>
                            <a:spLocks noChangeArrowheads="1"/>
                          </wps:cNvSpPr>
                          <wps:spPr bwMode="auto">
                            <a:xfrm>
                              <a:off x="4394" y="152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646"/>
                          <wps:cNvSpPr>
                            <a:spLocks noChangeArrowheads="1"/>
                          </wps:cNvSpPr>
                          <wps:spPr bwMode="auto">
                            <a:xfrm>
                              <a:off x="4394" y="141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647"/>
                          <wps:cNvSpPr>
                            <a:spLocks noChangeArrowheads="1"/>
                          </wps:cNvSpPr>
                          <wps:spPr bwMode="auto">
                            <a:xfrm>
                              <a:off x="4394" y="130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648"/>
                          <wps:cNvSpPr>
                            <a:spLocks noChangeArrowheads="1"/>
                          </wps:cNvSpPr>
                          <wps:spPr bwMode="auto">
                            <a:xfrm>
                              <a:off x="4394" y="1200"/>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649"/>
                          <wps:cNvSpPr>
                            <a:spLocks noChangeArrowheads="1"/>
                          </wps:cNvSpPr>
                          <wps:spPr bwMode="auto">
                            <a:xfrm>
                              <a:off x="4394" y="109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 name="Rectangle 650"/>
                          <wps:cNvSpPr>
                            <a:spLocks noChangeArrowheads="1"/>
                          </wps:cNvSpPr>
                          <wps:spPr bwMode="auto">
                            <a:xfrm>
                              <a:off x="4394" y="98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 name="Rectangle 651"/>
                          <wps:cNvSpPr>
                            <a:spLocks noChangeArrowheads="1"/>
                          </wps:cNvSpPr>
                          <wps:spPr bwMode="auto">
                            <a:xfrm>
                              <a:off x="4394" y="87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 name="Rectangle 652"/>
                          <wps:cNvSpPr>
                            <a:spLocks noChangeArrowheads="1"/>
                          </wps:cNvSpPr>
                          <wps:spPr bwMode="auto">
                            <a:xfrm>
                              <a:off x="4394" y="770"/>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653"/>
                          <wps:cNvSpPr>
                            <a:spLocks noChangeArrowheads="1"/>
                          </wps:cNvSpPr>
                          <wps:spPr bwMode="auto">
                            <a:xfrm>
                              <a:off x="4394" y="66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654"/>
                          <wps:cNvSpPr>
                            <a:spLocks noChangeArrowheads="1"/>
                          </wps:cNvSpPr>
                          <wps:spPr bwMode="auto">
                            <a:xfrm>
                              <a:off x="4394" y="55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655"/>
                          <wps:cNvSpPr>
                            <a:spLocks noChangeArrowheads="1"/>
                          </wps:cNvSpPr>
                          <wps:spPr bwMode="auto">
                            <a:xfrm>
                              <a:off x="4394" y="44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656"/>
                          <wps:cNvSpPr>
                            <a:spLocks noChangeArrowheads="1"/>
                          </wps:cNvSpPr>
                          <wps:spPr bwMode="auto">
                            <a:xfrm>
                              <a:off x="4394" y="340"/>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657"/>
                          <wps:cNvSpPr>
                            <a:spLocks noChangeArrowheads="1"/>
                          </wps:cNvSpPr>
                          <wps:spPr bwMode="auto">
                            <a:xfrm>
                              <a:off x="4339"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658"/>
                          <wps:cNvSpPr>
                            <a:spLocks noChangeArrowheads="1"/>
                          </wps:cNvSpPr>
                          <wps:spPr bwMode="auto">
                            <a:xfrm>
                              <a:off x="4229"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659"/>
                          <wps:cNvSpPr>
                            <a:spLocks noChangeArrowheads="1"/>
                          </wps:cNvSpPr>
                          <wps:spPr bwMode="auto">
                            <a:xfrm>
                              <a:off x="4120" y="286"/>
                              <a:ext cx="62"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660"/>
                          <wps:cNvSpPr>
                            <a:spLocks noChangeArrowheads="1"/>
                          </wps:cNvSpPr>
                          <wps:spPr bwMode="auto">
                            <a:xfrm>
                              <a:off x="4010"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c:wpc>
                  </a:graphicData>
                </a:graphic>
              </wp:inline>
            </w:drawing>
          </mc:Choice>
          <mc:Fallback>
            <w:pict>
              <v:group w14:anchorId="77BC7D3D" id="Canvas 2" o:spid="_x0000_s1026" editas="canvas" style="width:393.75pt;height:216.75pt;mso-position-horizontal-relative:char;mso-position-vertical-relative:line" coordsize="50006,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27527;visibility:visible;mso-wrap-style:square">
                  <v:fill o:detectmouseclick="t"/>
                  <v:path o:connecttype="none"/>
                </v:shape>
                <v:group id="Group 4" o:spid="_x0000_s1028" style="position:absolute;left:285;top:11512;width:9055;height:12541"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5" o:spid="_x0000_s1029" style="position:absolute;left:45;top:747;width:1426;height:1975"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6" o:spid="_x0000_s1030" style="position:absolute;left:53;top:755;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" stroked="f"/>
                    <v:rect id="Rectangle 7" o:spid="_x0000_s1031" style="position:absolute;left:45;top:7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" fillcolor="#333" stroked="f"/>
                    <v:rect id="Rectangle 8" o:spid="_x0000_s1032" style="position:absolute;left:45;top:7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" fillcolor="#333" stroked="f"/>
                    <v:rect id="Rectangle 9" o:spid="_x0000_s1033" style="position:absolute;left:45;top:8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" fillcolor="#333" stroked="f"/>
                    <v:rect id="Rectangle 10" o:spid="_x0000_s1034" style="position:absolute;left:45;top:8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" fillcolor="#333" stroked="f"/>
                    <v:rect id="Rectangle 11" o:spid="_x0000_s1035" style="position:absolute;left:45;top:8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" fillcolor="#333" stroked="f"/>
                    <v:rect id="Rectangle 12" o:spid="_x0000_s1036" style="position:absolute;left:45;top:9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" fillcolor="#333" stroked="f"/>
                    <v:rect id="Rectangle 13" o:spid="_x0000_s1037" style="position:absolute;left:45;top:93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" fillcolor="#333" stroked="f"/>
                    <v:rect id="Rectangle 14" o:spid="_x0000_s1038" style="position:absolute;left:45;top:9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" fillcolor="#333" stroked="f"/>
                    <v:rect id="Rectangle 15" o:spid="_x0000_s1039" style="position:absolute;left:45;top:10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" fillcolor="#333" stroked="f"/>
                    <v:rect id="Rectangle 16" o:spid="_x0000_s1040" style="position:absolute;left:45;top:10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" fillcolor="#333" stroked="f"/>
                    <v:rect id="Rectangle 17" o:spid="_x0000_s1041" style="position:absolute;left:45;top:10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" fillcolor="#333" stroked="f"/>
                    <v:rect id="Rectangle 18" o:spid="_x0000_s1042" style="position:absolute;left:45;top:10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" fillcolor="#333" stroked="f"/>
                    <v:rect id="Rectangle 19" o:spid="_x0000_s1043" style="position:absolute;left:45;top:11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" fillcolor="#333" stroked="f"/>
                    <v:rect id="Rectangle 20" o:spid="_x0000_s1044" style="position:absolute;left:45;top:11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" fillcolor="#333" stroked="f"/>
                    <v:rect id="Rectangle 21" o:spid="_x0000_s1045" style="position:absolute;left:45;top:11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" fillcolor="#333" stroked="f"/>
                    <v:rect id="Rectangle 22" o:spid="_x0000_s1046" style="position:absolute;left:45;top:12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" fillcolor="#333" stroked="f"/>
                    <v:rect id="Rectangle 23" o:spid="_x0000_s1047" style="position:absolute;left:45;top:12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" fillcolor="#333" stroked="f"/>
                    <v:rect id="Rectangle 24" o:spid="_x0000_s1048" style="position:absolute;left:45;top:127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8zw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" fillcolor="#333" stroked="f"/>
                    <v:rect id="Rectangle 25" o:spid="_x0000_s1049" style="position:absolute;left:45;top:130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" fillcolor="#333" stroked="f"/>
                    <v:rect id="Rectangle 26" o:spid="_x0000_s1050" style="position:absolute;left:45;top:13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" fillcolor="#333" stroked="f"/>
                    <v:rect id="Rectangle 27" o:spid="_x0000_s1051" style="position:absolute;left:45;top:136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" fillcolor="#333" stroked="f"/>
                    <v:rect id="Rectangle 28" o:spid="_x0000_s1052" style="position:absolute;left:45;top:140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" fillcolor="#333" stroked="f"/>
                    <v:rect id="Rectangle 29" o:spid="_x0000_s1053" style="position:absolute;left:45;top:14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" fillcolor="#333" stroked="f"/>
                    <v:rect id="Rectangle 30" o:spid="_x0000_s1054" style="position:absolute;left:45;top:14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" fillcolor="#333" stroked="f"/>
                    <v:rect id="Rectangle 31" o:spid="_x0000_s1055" style="position:absolute;left:45;top:149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" fillcolor="#333" stroked="f"/>
                    <v:rect id="Rectangle 32" o:spid="_x0000_s1056" style="position:absolute;left:45;top:15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" fillcolor="#333" stroked="f"/>
                    <v:rect id="Rectangle 33" o:spid="_x0000_s1057" style="position:absolute;left:45;top:155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" fillcolor="#333" stroked="f"/>
                    <v:rect id="Rectangle 34" o:spid="_x0000_s1058" style="position:absolute;left:45;top:15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" fillcolor="#333" stroked="f"/>
                    <v:rect id="Rectangle 35" o:spid="_x0000_s1059" style="position:absolute;left:45;top:161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" fillcolor="#333" stroked="f"/>
                    <v:rect id="Rectangle 36" o:spid="_x0000_s1060" style="position:absolute;left:45;top:16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" fillcolor="#333" stroked="f"/>
                    <v:rect id="Rectangle 37" o:spid="_x0000_s1061" style="position:absolute;left:45;top:167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" fillcolor="#333" stroked="f"/>
                    <v:rect id="Rectangle 38" o:spid="_x0000_s1062" style="position:absolute;left:45;top:170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mbxAAAANwAAAAPAAAAZHJzL2Rvd25yZXYueG1sRI/dasJA&#10;FITvC77DcgTv6sZYgq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BfGyZvEAAAA3AAAAA8A&#10;AAAAAAAAAAAAAAAABwIAAGRycy9kb3ducmV2LnhtbFBLBQYAAAAAAwADALcAAAD4AgAAAAA=&#10;" fillcolor="#333" stroked="f"/>
                    <v:rect id="Rectangle 39" o:spid="_x0000_s1063" style="position:absolute;left:45;top:173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" fillcolor="#333" stroked="f"/>
                    <v:rect id="Rectangle 40" o:spid="_x0000_s1064" style="position:absolute;left:45;top:176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" fillcolor="#333" stroked="f"/>
                    <v:rect id="Rectangle 41" o:spid="_x0000_s1065" style="position:absolute;left:45;top:180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" fillcolor="#333" stroked="f"/>
                    <v:rect id="Rectangle 42" o:spid="_x0000_s1066" style="position:absolute;left:45;top:183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" fillcolor="#333" stroked="f"/>
                    <v:rect id="Rectangle 43" o:spid="_x0000_s1067" style="position:absolute;left:45;top:18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" fillcolor="#333" stroked="f"/>
                    <v:rect id="Rectangle 44" o:spid="_x0000_s1068" style="position:absolute;left:45;top:189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" fillcolor="#333" stroked="f"/>
                    <v:rect id="Rectangle 45" o:spid="_x0000_s1069" style="position:absolute;left:45;top:19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" fillcolor="#333" stroked="f"/>
                    <v:rect id="Rectangle 46" o:spid="_x0000_s1070" style="position:absolute;left:45;top:195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" fillcolor="#333" stroked="f"/>
                    <v:rect id="Rectangle 47" o:spid="_x0000_s1071" style="position:absolute;left:45;top:19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" fillcolor="#333" stroked="f"/>
                    <v:rect id="Rectangle 48" o:spid="_x0000_s1072" style="position:absolute;left:45;top:201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9GxAAAANwAAAAPAAAAZHJzL2Rvd25yZXYueG1sRI/dasJA&#10;FITvC77DcgTv6sZIg6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JIfX0bEAAAA3AAAAA8A&#10;AAAAAAAAAAAAAAAABwIAAGRycy9kb3ducmV2LnhtbFBLBQYAAAAAAwADALcAAAD4AgAAAAA=&#10;" fillcolor="#333" stroked="f"/>
                    <v:rect id="Rectangle 49" o:spid="_x0000_s1073" style="position:absolute;left:45;top:20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cyxAAAANwAAAAPAAAAZHJzL2Rvd25yZXYueG1sRI/dasJA&#10;FITvC77DcgTv6sZgg6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B32xzLEAAAA3AAAAA8A&#10;AAAAAAAAAAAAAAAABwIAAGRycy9kb3ducmV2LnhtbFBLBQYAAAAAAwADALcAAAD4AgAAAAA=&#10;" fillcolor="#333" stroked="f"/>
                    <v:rect id="Rectangle 50" o:spid="_x0000_s1074" style="position:absolute;left:45;top:207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" fillcolor="#333" stroked="f"/>
                    <v:rect id="Rectangle 51" o:spid="_x0000_s1075" style="position:absolute;left:45;top:210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" fillcolor="#333" stroked="f"/>
                    <v:rect id="Rectangle 52" o:spid="_x0000_s1076" style="position:absolute;left:45;top:213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" fillcolor="#333" stroked="f"/>
                    <v:rect id="Rectangle 53" o:spid="_x0000_s1077" style="position:absolute;left:45;top:216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" fillcolor="#333" stroked="f"/>
                    <v:rect id="Rectangle 54" o:spid="_x0000_s1078" style="position:absolute;left:45;top:219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" fillcolor="#333" stroked="f"/>
                    <v:rect id="Rectangle 55" o:spid="_x0000_s1079" style="position:absolute;left:45;top:223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" fillcolor="#333" stroked="f"/>
                    <v:rect id="Rectangle 56" o:spid="_x0000_s1080" style="position:absolute;left:45;top:22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" fillcolor="#333" stroked="f"/>
                    <v:rect id="Rectangle 57" o:spid="_x0000_s1081" style="position:absolute;left:45;top:229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X7xAAAANwAAAAPAAAAZHJzL2Rvd25yZXYueG1sRI/disIw&#10;FITvhX2HcBa809QK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FxzlfvEAAAA3AAAAA8A&#10;AAAAAAAAAAAAAAAABwIAAGRycy9kb3ducmV2LnhtbFBLBQYAAAAAAwADALcAAAD4AgAAAAA=&#10;" fillcolor="#333" stroked="f"/>
                    <v:rect id="Rectangle 58" o:spid="_x0000_s1082" style="position:absolute;left:45;top:232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2PxAAAANwAAAAPAAAAZHJzL2Rvd25yZXYueG1sRI/disIw&#10;FITvhX2HcBa809Qi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NOaDY/EAAAA3AAAAA8A&#10;AAAAAAAAAAAAAAAABwIAAGRycy9kb3ducmV2LnhtbFBLBQYAAAAAAwADALcAAAD4AgAAAAA=&#10;" fillcolor="#333" stroked="f"/>
                    <v:rect id="Rectangle 59" o:spid="_x0000_s1083" style="position:absolute;left:45;top:235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qgUxAAAANwAAAAPAAAAZHJzL2Rvd25yZXYueG1sRI/disIw&#10;FITvhX2HcBa809SC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LzWqBTEAAAA3AAAAA8A&#10;AAAAAAAAAAAAAAAABwIAAGRycy9kb3ducmV2LnhtbFBLBQYAAAAAAwADALcAAAD4AgAAAAA=&#10;" fillcolor="#333" stroked="f"/>
                    <v:rect id="Rectangle 60" o:spid="_x0000_s1084" style="position:absolute;left:45;top:23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" fillcolor="#333" stroked="f"/>
                    <v:rect id="Rectangle 61" o:spid="_x0000_s1085" style="position:absolute;left:45;top:241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P4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JFnA80w4AnL9AAAA//8DAFBLAQItABQABgAIAAAAIQDb4fbL7gAAAIUBAAATAAAAAAAAAAAA&#10;AAAAAAAAAABbQ29udGVudF9UeXBlc10ueG1sUEsBAi0AFAAGAAgAAAAhAFr0LFu/AAAAFQEAAAsA&#10;AAAAAAAAAAAAAAAAHwEAAF9yZWxzLy5yZWxzUEsBAi0AFAAGAAgAAAAhACNIk/jEAAAA3AAAAA8A&#10;AAAAAAAAAAAAAAAABwIAAGRycy9kb3ducmV2LnhtbFBLBQYAAAAAAwADALcAAAD4AgAAAAA=&#10;" fillcolor="#333" stroked="f"/>
                    <v:rect id="Rectangle 62" o:spid="_x0000_s1086" style="position:absolute;left:45;top:244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" fillcolor="#333" stroked="f"/>
                    <v:rect id="Rectangle 63" o:spid="_x0000_s1087" style="position:absolute;left:45;top:247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6IR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JFnC80w4AnL9AAAA//8DAFBLAQItABQABgAIAAAAIQDb4fbL7gAAAIUBAAATAAAAAAAAAAAA&#10;AAAAAAAAAABbQ29udGVudF9UeXBlc10ueG1sUEsBAi0AFAAGAAgAAAAhAFr0LFu/AAAAFQEAAAsA&#10;AAAAAAAAAAAAAAAAHwEAAF9yZWxzLy5yZWxzUEsBAi0AFAAGAAgAAAAhAD2bohHEAAAA3AAAAA8A&#10;AAAAAAAAAAAAAAAABwIAAGRycy9kb3ducmV2LnhtbFBLBQYAAAAAAwADALcAAAD4AgAAAAA=&#10;" fillcolor="#333" stroked="f"/>
                    <v:rect id="Rectangle 64" o:spid="_x0000_s1088" style="position:absolute;left:45;top:25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" fillcolor="#333" stroked="f"/>
                    <v:rect id="Rectangle 65" o:spid="_x0000_s1089" style="position:absolute;left:45;top:25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" fillcolor="#333" stroked="f"/>
                    <v:rect id="Rectangle 66" o:spid="_x0000_s1090" style="position:absolute;left:45;top:256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qa9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ZBHD80w4AnL9AAAA//8DAFBLAQItABQABgAIAAAAIQDb4fbL7gAAAIUBAAATAAAAAAAAAAAA&#10;AAAAAAAAAABbQ29udGVudF9UeXBlc10ueG1sUEsBAi0AFAAGAAgAAAAhAFr0LFu/AAAAFQEAAAsA&#10;AAAAAAAAAAAAAAAAHwEAAF9yZWxzLy5yZWxzUEsBAi0AFAAGAAgAAAAhALbmpr3EAAAA3AAAAA8A&#10;AAAAAAAAAAAAAAAABwIAAGRycy9kb3ducmV2LnhtbFBLBQYAAAAAAwADALcAAAD4AgAAAAA=&#10;" fillcolor="#333" stroked="f"/>
                    <v:rect id="Rectangle 67" o:spid="_x0000_s1091" style="position:absolute;left:45;top:259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MmxQAAANwAAAAPAAAAZHJzL2Rvd25yZXYueG1sRI/dasJA&#10;FITvC32H5RR6VzdGSC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DZqgMmxQAAANwAAAAP&#10;AAAAAAAAAAAAAAAAAAcCAABkcnMvZG93bnJldi54bWxQSwUGAAAAAAMAAwC3AAAA+QIAAAAA&#10;" fillcolor="#333" stroked="f"/>
                    <v:rect id="Rectangle 68" o:spid="_x0000_s1092" style="position:absolute;left:45;top:26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tSxQAAANwAAAAPAAAAZHJzL2Rvd25yZXYueG1sRI/dasJA&#10;FITvC32H5RR6VzcGSS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BWQ5tSxQAAANwAAAAP&#10;AAAAAAAAAAAAAAAAAAcCAABkcnMvZG93bnJldi54bWxQSwUGAAAAAAMAAwC3AAAA+QIAAAAA&#10;" fillcolor="#333" stroked="f"/>
                    <v:rect id="Rectangle 69" o:spid="_x0000_s1093" style="position:absolute;left:45;top:266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z7JxQAAANwAAAAPAAAAZHJzL2Rvd25yZXYueG1sRI/dasJA&#10;FITvC32H5RR6VzcGTC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A5Dz7JxQAAANwAAAAP&#10;AAAAAAAAAAAAAAAAAAcCAABkcnMvZG93bnJldi54bWxQSwUGAAAAAAMAAwC3AAAA+QIAAAAA&#10;" fillcolor="#333" stroked="f"/>
                    <v:rect id="Rectangle 70" o:spid="_x0000_s1094" style="position:absolute;left:45;top:269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aC+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ZJHA80w4AnL9AAAA//8DAFBLAQItABQABgAIAAAAIQDb4fbL7gAAAIUBAAATAAAAAAAAAAAA&#10;AAAAAAAAAABbQ29udGVudF9UeXBlc10ueG1sUEsBAi0AFAAGAAgAAAAhAFr0LFu/AAAAFQEAAAsA&#10;AAAAAAAAAAAAAAAAHwEAAF9yZWxzLy5yZWxzUEsBAi0AFAAGAAgAAAAhAMndoL7EAAAA3AAAAA8A&#10;AAAAAAAAAAAAAAAABwIAAGRycy9kb3ducmV2LnhtbFBLBQYAAAAAAwADALcAAAD4AgAAAAA=&#10;" fillcolor="#333" stroked="f"/>
                    <v:rect id="Rectangle 71" o:spid="_x0000_s1095" style="position:absolute;left:61;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" fillcolor="#333" stroked="f"/>
                    <v:rect id="Rectangle 72" o:spid="_x0000_s1096" style="position:absolute;left:9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" fillcolor="#333" stroked="f"/>
                    <v:rect id="Rectangle 73" o:spid="_x0000_s1097" style="position:absolute;left:12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" fillcolor="#333" stroked="f"/>
                    <v:rect id="Rectangle 74" o:spid="_x0000_s1098" style="position:absolute;left:155;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" fillcolor="#333" stroked="f"/>
                    <v:rect id="Rectangle 75" o:spid="_x0000_s1099" style="position:absolute;left:18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" fillcolor="#333" stroked="f"/>
                    <v:rect id="Rectangle 76" o:spid="_x0000_s1100" style="position:absolute;left:21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" fillcolor="#333" stroked="f"/>
                    <v:rect id="Rectangle 77" o:spid="_x0000_s1101" style="position:absolute;left:249;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3MBxAAAANwAAAAPAAAAZHJzL2Rvd25yZXYueG1sRI9bi8Iw&#10;FITfhf0P4Qi+aWoXil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Ox/cwHEAAAA3AAAAA8A&#10;AAAAAAAAAAAAAAAABwIAAGRycy9kb3ducmV2LnhtbFBLBQYAAAAAAwADALcAAAD4AgAAAAA=&#10;" fillcolor="#333" stroked="f"/>
                    <v:rect id="Rectangle 78" o:spid="_x0000_s1102" style="position:absolute;left:28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t1xAAAANwAAAAPAAAAZHJzL2Rvd25yZXYueG1sRI9bi8Iw&#10;FITfhf0P4Qi+aWpZil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GOW63XEAAAA3AAAAA8A&#10;AAAAAAAAAAAAAAAABwIAAGRycy9kb3ducmV2LnhtbFBLBQYAAAAAAwADALcAAAD4AgAAAAA=&#10;" fillcolor="#333" stroked="f"/>
                    <v:rect id="Rectangle 79" o:spid="_x0000_s1103" style="position:absolute;left:31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7uxAAAANwAAAAPAAAAZHJzL2Rvd25yZXYueG1sRI9bi8Iw&#10;FITfhf0P4Qi+aWphi1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AzaTu7EAAAA3AAAAA8A&#10;AAAAAAAAAAAAAAAABwIAAGRycy9kb3ducmV2LnhtbFBLBQYAAAAAAwADALcAAAD4AgAAAAA=&#10;" fillcolor="#333" stroked="f"/>
                    <v:rect id="Rectangle 80" o:spid="_x0000_s1104" style="position:absolute;left:343;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" fillcolor="#333" stroked="f"/>
                    <v:rect id="Rectangle 81" o:spid="_x0000_s1105" style="position:absolute;left:37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" fillcolor="#333" stroked="f"/>
                    <v:rect id="Rectangle 82" o:spid="_x0000_s1106" style="position:absolute;left:40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" fillcolor="#333" stroked="f"/>
                    <v:rect id="Rectangle 83" o:spid="_x0000_s1107" style="position:absolute;left:43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" fillcolor="#333" stroked="f"/>
                    <v:rect id="Rectangle 84" o:spid="_x0000_s1108" style="position:absolute;left:46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" fillcolor="#333" stroked="f"/>
                    <v:rect id="Rectangle 85" o:spid="_x0000_s1109" style="position:absolute;left:50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" fillcolor="#333" stroked="f"/>
                    <v:rect id="Rectangle 86" o:spid="_x0000_s1110" style="position:absolute;left:53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kBH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BnD80w4AnL9AAAA//8DAFBLAQItABQABgAIAAAAIQDb4fbL7gAAAIUBAAATAAAAAAAAAAAA&#10;AAAAAAAAAABbQ29udGVudF9UeXBlc10ueG1sUEsBAi0AFAAGAAgAAAAhAFr0LFu/AAAAFQEAAAsA&#10;AAAAAAAAAAAAAAAAHwEAAF9yZWxzLy5yZWxzUEsBAi0AFAAGAAgAAAAhAAbqQEfEAAAA3AAAAA8A&#10;AAAAAAAAAAAAAAAABwIAAGRycy9kb3ducmV2LnhtbFBLBQYAAAAAAwADALcAAAD4AgAAAAA=&#10;" fillcolor="#333" stroked="f"/>
                    <v:rect id="Rectangle 87" o:spid="_x0000_s1111" style="position:absolute;left:56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XcxQAAANwAAAAPAAAAZHJzL2Rvd25yZXYueG1sRI/dasJA&#10;FITvC32H5RR6VzdGCD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BppuXcxQAAANwAAAAP&#10;AAAAAAAAAAAAAAAAAAcCAABkcnMvZG93bnJldi54bWxQSwUGAAAAAAMAAwC3AAAA+QIAAAAA&#10;" fillcolor="#333" stroked="f"/>
                    <v:rect id="Rectangle 88" o:spid="_x0000_s1112" style="position:absolute;left:59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32oxQAAANwAAAAPAAAAZHJzL2Rvd25yZXYueG1sRI/dasJA&#10;FITvC32H5RR6VzcGCT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DmT32oxQAAANwAAAAP&#10;AAAAAAAAAAAAAAAAAAcCAABkcnMvZG93bnJldi54bWxQSwUGAAAAAAMAAwC3AAAA+QIAAAAA&#10;" fillcolor="#333" stroked="f"/>
                    <v:rect id="Rectangle 89" o:spid="_x0000_s1113" style="position:absolute;left:62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9gzxQAAANwAAAAPAAAAZHJzL2Rvd25yZXYueG1sRI/dasJA&#10;FITvC32H5RR6VzcGDD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CJA9gzxQAAANwAAAAP&#10;AAAAAAAAAAAAAAAAAAcCAABkcnMvZG93bnJldi54bWxQSwUGAAAAAAMAAwC3AAAA+QIAAAAA&#10;" fillcolor="#333" stroked="f"/>
                    <v:rect id="Rectangle 90" o:spid="_x0000_s1114" style="position:absolute;left:65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UZE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JnA80w4AnL9AAAA//8DAFBLAQItABQABgAIAAAAIQDb4fbL7gAAAIUBAAATAAAAAAAAAAAA&#10;AAAAAAAAAABbQ29udGVudF9UeXBlc10ueG1sUEsBAi0AFAAGAAgAAAAhAFr0LFu/AAAAFQEAAAsA&#10;AAAAAAAAAAAAAAAAHwEAAF9yZWxzLy5yZWxzUEsBAi0AFAAGAAgAAAAhAHnRRkTEAAAA3AAAAA8A&#10;AAAAAAAAAAAAAAAABwIAAGRycy9kb3ducmV2LnhtbFBLBQYAAAAAAwADALcAAAD4AgAAAAA=&#10;" fillcolor="#333" stroked="f"/>
                    <v:rect id="Rectangle 91" o:spid="_x0000_s1115" style="position:absolute;left:68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" fillcolor="#333" stroked="f"/>
                    <v:rect id="Rectangle 92" o:spid="_x0000_s1116" style="position:absolute;left:71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" fillcolor="#333" stroked="f"/>
                    <v:rect id="Rectangle 93" o:spid="_x0000_s1117" style="position:absolute;left:75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" fillcolor="#333" stroked="f"/>
                    <v:rect id="Rectangle 94" o:spid="_x0000_s1118" style="position:absolute;left:78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" fillcolor="#333" stroked="f"/>
                    <v:rect id="Rectangle 95" o:spid="_x0000_s1119" style="position:absolute;left:81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" fillcolor="#333" stroked="f"/>
                    <v:rect id="Rectangle 96" o:spid="_x0000_s1120" style="position:absolute;left:84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" fillcolor="#333" stroked="f"/>
                    <v:rect id="Rectangle 97" o:spid="_x0000_s1121" style="position:absolute;left:87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X/GxQAAANwAAAAPAAAAZHJzL2Rvd25yZXYueG1sRI9La8Mw&#10;EITvhf4HsYXcajkuuM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D3TX/GxQAAANwAAAAP&#10;AAAAAAAAAAAAAAAAAAcCAABkcnMvZG93bnJldi54bWxQSwUGAAAAAAMAAwC3AAAA+QIAAAAA&#10;" fillcolor="#333" stroked="f"/>
                    <v:rect id="Rectangle 98" o:spid="_x0000_s1122" style="position:absolute;left:90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OeyxQAAANwAAAAPAAAAZHJzL2Rvd25yZXYueG1sRI9La8Mw&#10;EITvhf4HsYXcajmmuM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B4pOeyxQAAANwAAAAP&#10;AAAAAAAAAAAAAAAAAAcCAABkcnMvZG93bnJldi54bWxQSwUGAAAAAAMAAwC3AAAA+QIAAAAA&#10;" fillcolor="#333" stroked="f"/>
                    <v:rect id="Rectangle 99" o:spid="_x0000_s1123" style="position:absolute;left:93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IpxQAAANwAAAAPAAAAZHJzL2Rvd25yZXYueG1sRI9La8Mw&#10;EITvhf4HsYXcajmGus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AX6EIpxQAAANwAAAAP&#10;AAAAAAAAAAAAAAAAAAcCAABkcnMvZG93bnJldi54bWxQSwUGAAAAAAMAAwC3AAAA+QIAAAAA&#10;" fillcolor="#333" stroked="f"/>
                    <v:rect id="Rectangle 100" o:spid="_x0000_s1124" style="position:absolute;left:97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" fillcolor="#333" stroked="f"/>
                    <v:rect id="Rectangle 101" o:spid="_x0000_s1125" style="position:absolute;left:100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" fillcolor="#333" stroked="f"/>
                    <v:rect id="Rectangle 102" o:spid="_x0000_s1126" style="position:absolute;left:103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" fillcolor="#333" stroked="f"/>
                    <v:rect id="Rectangle 103" o:spid="_x0000_s1127" style="position:absolute;left:106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" fillcolor="#333" stroked="f"/>
                    <v:rect id="Rectangle 104" o:spid="_x0000_s1128" style="position:absolute;left:109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" fillcolor="#333" stroked="f"/>
                    <v:rect id="Rectangle 105" o:spid="_x0000_s1129" style="position:absolute;left:112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" fillcolor="#333" stroked="f"/>
                    <v:rect id="Rectangle 106" o:spid="_x0000_s1130" style="position:absolute;left:115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" fillcolor="#333" stroked="f"/>
                    <v:rect id="Rectangle 107" o:spid="_x0000_s1131" style="position:absolute;left:118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kbxQAAANwAAAAPAAAAZHJzL2Rvd25yZXYueG1sRI/dasJA&#10;FITvC32H5RS8q5ukYE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BylOkbxQAAANwAAAAP&#10;AAAAAAAAAAAAAAAAAAcCAABkcnMvZG93bnJldi54bWxQSwUGAAAAAAMAAwC3AAAA+QIAAAAA&#10;" fillcolor="#333" stroked="f"/>
                    <v:rect id="Rectangle 108" o:spid="_x0000_s1132" style="position:absolute;left:122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FvxQAAANwAAAAPAAAAZHJzL2Rvd25yZXYueG1sRI/dasJA&#10;FITvC32H5RS8q5uEYk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D9fXFvxQAAANwAAAAP&#10;AAAAAAAAAAAAAAAAAAcCAABkcnMvZG93bnJldi54bWxQSwUGAAAAAAMAAwC3AAAA+QIAAAAA&#10;" fillcolor="#333" stroked="f"/>
                    <v:rect id="Rectangle 109" o:spid="_x0000_s1133" style="position:absolute;left:125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T0xQAAANwAAAAPAAAAZHJzL2Rvd25yZXYueG1sRI/dasJA&#10;FITvC32H5RS8q5sEak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CSMdT0xQAAANwAAAAP&#10;AAAAAAAAAAAAAAAAAAcCAABkcnMvZG93bnJldi54bWxQSwUGAAAAAAMAAwC3AAAA+QIAAAAA&#10;" fillcolor="#333" stroked="f"/>
                    <v:rect id="Rectangle 110" o:spid="_x0000_s1134" style="position:absolute;left:128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" fillcolor="#333" stroked="f"/>
                    <v:rect id="Rectangle 111" o:spid="_x0000_s1135" style="position:absolute;left:131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" fillcolor="#333" stroked="f"/>
                    <v:rect id="Rectangle 112" o:spid="_x0000_s1136" style="position:absolute;left:134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" fillcolor="#333" stroked="f"/>
                    <v:rect id="Rectangle 113" o:spid="_x0000_s1137" style="position:absolute;left:137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" fillcolor="#333" stroked="f"/>
                    <v:rect id="Rectangle 114" o:spid="_x0000_s1138" style="position:absolute;left:140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" fillcolor="#333" stroked="f"/>
                    <v:rect id="Rectangle 115" o:spid="_x0000_s1139" style="position:absolute;left:144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" fillcolor="#333" stroked="f"/>
                    <v:rect id="Rectangle 116" o:spid="_x0000_s1140" style="position:absolute;left:1456;top:269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" fillcolor="#333" stroked="f"/>
                    <v:rect id="Rectangle 117" o:spid="_x0000_s1141" style="position:absolute;left:1456;top:266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" fillcolor="#333" stroked="f"/>
                    <v:rect id="Rectangle 118" o:spid="_x0000_s1142" style="position:absolute;left:1456;top:262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" fillcolor="#333" stroked="f"/>
                    <v:rect id="Rectangle 119" o:spid="_x0000_s1143" style="position:absolute;left:1456;top:25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" fillcolor="#333" stroked="f"/>
                    <v:rect id="Rectangle 120" o:spid="_x0000_s1144" style="position:absolute;left:1456;top:256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A+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ZzA80w4AnL9AAAA//8DAFBLAQItABQABgAIAAAAIQDb4fbL7gAAAIUBAAATAAAAAAAAAAAA&#10;AAAAAAAAAABbQ29udGVudF9UeXBlc10ueG1sUEsBAi0AFAAGAAgAAAAhAFr0LFu/AAAAFQEAAAsA&#10;AAAAAAAAAAAAAAAAHwEAAF9yZWxzLy5yZWxzUEsBAi0AFAAGAAgAAAAhAKyPgD7EAAAA3AAAAA8A&#10;AAAAAAAAAAAAAAAABwIAAGRycy9kb3ducmV2LnhtbFBLBQYAAAAAAwADALcAAAD4AgAAAAA=&#10;" fillcolor="#333" stroked="f"/>
                    <v:rect id="Rectangle 121" o:spid="_x0000_s1145" style="position:absolute;left:1456;top:253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" fillcolor="#333" stroked="f"/>
                    <v:rect id="Rectangle 122" o:spid="_x0000_s1146" style="position:absolute;left:1456;top:25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" fillcolor="#333" stroked="f"/>
                    <v:rect id="Rectangle 123" o:spid="_x0000_s1147" style="position:absolute;left:1456;top:247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" fillcolor="#333" stroked="f"/>
                    <v:rect id="Rectangle 124" o:spid="_x0000_s1148" style="position:absolute;left:1456;top:244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ysMwQAAANwAAAAPAAAAZHJzL2Rvd25yZXYueG1sRE/LisIw&#10;FN0L8w/hCrPT1A7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MnzKwzBAAAA3AAAAA8AAAAA&#10;AAAAAAAAAAAABwIAAGRycy9kb3ducmV2LnhtbFBLBQYAAAAAAwADALcAAAD1AgAAAAA=&#10;" fillcolor="#333" stroked="f"/>
                    <v:rect id="Rectangle 125" o:spid="_x0000_s1149" style="position:absolute;left:1456;top:241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6XxQAAANwAAAAPAAAAZHJzL2Rvd25yZXYueG1sRI/dasJA&#10;FITvC32H5RS8q5ukYE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Cmv46XxQAAANwAAAAP&#10;AAAAAAAAAAAAAAAAAAcCAABkcnMvZG93bnJldi54bWxQSwUGAAAAAAMAAwC3AAAA+QIAAAAA&#10;" fillcolor="#333" stroked="f"/>
                    <v:rect id="Rectangle 126" o:spid="_x0000_s1150" style="position:absolute;left:1456;top:23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" fillcolor="#333" stroked="f"/>
                    <v:rect id="Rectangle 127" o:spid="_x0000_s1151" style="position:absolute;left:1456;top:235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bV7xAAAANwAAAAPAAAAZHJzL2Rvd25yZXYueG1sRI/disIw&#10;FITvBd8hHGHvNLWC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DkhtXvEAAAA3AAAAA8A&#10;AAAAAAAAAAAAAAAABwIAAGRycy9kb3ducmV2LnhtbFBLBQYAAAAAAwADALcAAAD4AgAAAAA=&#10;" fillcolor="#333" stroked="f"/>
                    <v:rect id="Rectangle 128" o:spid="_x0000_s1152" style="position:absolute;left:1456;top:232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0PxQAAANwAAAAPAAAAZHJzL2Rvd25yZXYueG1sRI/dasJA&#10;FITvC32H5RS8qxtT0R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C2yC0PxQAAANwAAAAP&#10;AAAAAAAAAAAAAAAAAAcCAABkcnMvZG93bnJldi54bWxQSwUGAAAAAAMAAwC3AAAA+QIAAAAA&#10;" fillcolor="#333" stroked="f"/>
                    <v:rect id="Rectangle 129" o:spid="_x0000_s1153" style="position:absolute;left:1456;top:229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iUxQAAANwAAAAPAAAAZHJzL2Rvd25yZXYueG1sRI/dasJA&#10;FITvC32H5RS8qxtT1B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DZhIiUxQAAANwAAAAP&#10;AAAAAAAAAAAAAAAAAAcCAABkcnMvZG93bnJldi54bWxQSwUGAAAAAAMAAwC3AAAA+QIAAAAA&#10;" fillcolor="#333" stroked="f"/>
                    <v:rect id="Rectangle 130" o:spid="_x0000_s1154" style="position:absolute;left:1456;top:22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hbjxQAAANwAAAAPAAAAZHJzL2Rvd25yZXYueG1sRI/dasJA&#10;FITvC32H5RR6VzdGSC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ApVhbjxQAAANwAAAAP&#10;AAAAAAAAAAAAAAAAAAcCAABkcnMvZG93bnJldi54bWxQSwUGAAAAAAMAAwC3AAAA+QIAAAAA&#10;" fillcolor="#333" stroked="f"/>
                    <v:rect id="Rectangle 131" o:spid="_x0000_s1155" style="position:absolute;left:1456;top:223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N4xgAAANwAAAAPAAAAZHJzL2Rvd25yZXYueG1sRI/NasMw&#10;EITvhb6D2EJvtRwXku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RhqzeMYAAADcAAAA&#10;DwAAAAAAAAAAAAAAAAAHAgAAZHJzL2Rvd25yZXYueG1sUEsFBgAAAAADAAMAtwAAAPoCAAAAAA==&#10;" fillcolor="#333" stroked="f"/>
                    <v:rect id="Rectangle 132" o:spid="_x0000_s1156" style="position:absolute;left:1456;top:219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cKwQAAANwAAAAPAAAAZHJzL2Rvd25yZXYueG1sRE/LisIw&#10;FN0L8w/hCrPT1A7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DeFJwrBAAAA3AAAAA8AAAAA&#10;AAAAAAAAAAAABwIAAGRycy9kb3ducmV2LnhtbFBLBQYAAAAAAwADALcAAAD1AgAAAAA=&#10;" fillcolor="#333" stroked="f"/>
                    <v:rect id="Rectangle 133" o:spid="_x0000_s1157" style="position:absolute;left:1456;top:216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KRxQAAANwAAAAPAAAAZHJzL2Rvd25yZXYueG1sRI/dasJA&#10;FITvC32H5RS8qxsjWJ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BYyYKRxQAAANwAAAAP&#10;AAAAAAAAAAAAAAAAAAcCAABkcnMvZG93bnJldi54bWxQSwUGAAAAAAMAAwC3AAAA+QIAAAAA&#10;" fillcolor="#333" stroked="f"/>
                    <v:rect id="Rectangle 134" o:spid="_x0000_s1158" style="position:absolute;left:1456;top:213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VhxwQAAANwAAAAPAAAAZHJzL2Rvd25yZXYueG1sRE/LisIw&#10;FN0L8w/hCrPT1DL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JH1WHHBAAAA3AAAAA8AAAAA&#10;AAAAAAAAAAAABwIAAGRycy9kb3ducmV2LnhtbFBLBQYAAAAAAwADALcAAAD1AgAAAAA=&#10;" fillcolor="#333" stroked="f"/>
                    <v:rect id="Rectangle 135" o:spid="_x0000_s1159" style="position:absolute;left:1456;top:210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qxQAAANwAAAAPAAAAZHJzL2Rvd25yZXYueG1sRI/dasJA&#10;FITvC32H5RS8q5uEYk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D+uf3qxQAAANwAAAAP&#10;AAAAAAAAAAAAAAAAAAcCAABkcnMvZG93bnJldi54bWxQSwUGAAAAAAMAAwC3AAAA+QIAAAAA&#10;" fillcolor="#333" stroked="f"/>
                    <v:rect id="Rectangle 136" o:spid="_x0000_s1160" style="position:absolute;left:1456;top:207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" fillcolor="#333" stroked="f"/>
                    <v:rect id="Rectangle 137" o:spid="_x0000_s1161" style="position:absolute;left:1456;top:20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8YGxQAAANwAAAAPAAAAZHJzL2Rvd25yZXYueG1sRI/dasJA&#10;FITvC32H5RS8qxtT0R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BhJ8YGxQAAANwAAAAP&#10;AAAAAAAAAAAAAAAAAAcCAABkcnMvZG93bnJldi54bWxQSwUGAAAAAAMAAwC3AAAA+QIAAAAA&#10;" fillcolor="#333" stroked="f"/>
                    <v:rect id="Rectangle 138" o:spid="_x0000_s1162" style="position:absolute;left:1456;top:201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5yxAAAANwAAAAPAAAAZHJzL2Rvd25yZXYueG1sRI/disIw&#10;FITvBd8hHGHvNLWI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O7OXnLEAAAA3AAAAA8A&#10;AAAAAAAAAAAAAAAABwIAAGRycy9kb3ducmV2LnhtbFBLBQYAAAAAAwADALcAAAD4AgAAAAA=&#10;" fillcolor="#333" stroked="f"/>
                    <v:rect id="Rectangle 139" o:spid="_x0000_s1163" style="position:absolute;left:1456;top:19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vpxQAAANwAAAAPAAAAZHJzL2Rvd25yZXYueG1sRI/dasJA&#10;FITvC32H5RS8qxtD1R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CBgvvpxQAAANwAAAAP&#10;AAAAAAAAAAAAAAAAAAcCAABkcnMvZG93bnJldi54bWxQSwUGAAAAAAMAAwC3AAAA+QIAAAAA&#10;" fillcolor="#333" stroked="f"/>
                    <v:rect id="Rectangle 140" o:spid="_x0000_s1164" style="position:absolute;left:1456;top:195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WexQAAANwAAAAPAAAAZHJzL2Rvd25yZXYueG1sRI/dasJA&#10;FITvC32H5RR6VzcGSS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BxUGWexQAAANwAAAAP&#10;AAAAAAAAAAAAAAAAAAcCAABkcnMvZG93bnJldi54bWxQSwUGAAAAAAMAAwC3AAAA+QIAAAAA&#10;" fillcolor="#333" stroked="f"/>
                    <v:rect id="Rectangle 141" o:spid="_x0000_s1165" style="position:absolute;left:1456;top:19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AFxgAAANwAAAAPAAAAZHJzL2Rvd25yZXYueG1sRI/NasMw&#10;EITvhb6D2EJvtRxTku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HhzABcYAAADcAAAA&#10;DwAAAAAAAAAAAAAAAAAHAgAAZHJzL2Rvd25yZXYueG1sUEsFBgAAAAADAAMAtwAAAPoCAAAAAA==&#10;" fillcolor="#333" stroked="f"/>
                    <v:rect id="Rectangle 142" o:spid="_x0000_s1166" style="position:absolute;left:1456;top:189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1R3wQAAANwAAAAPAAAAZHJzL2Rvd25yZXYueG1sRE/LisIw&#10;FN0L8w/hCrPT1DL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G+DVHfBAAAA3AAAAA8AAAAA&#10;AAAAAAAAAAAABwIAAGRycy9kb3ducmV2LnhtbFBLBQYAAAAAAwADALcAAAD1AgAAAAA=&#10;" fillcolor="#333" stroked="f"/>
                    <v:rect id="Rectangle 143" o:spid="_x0000_s1167" style="position:absolute;left:1456;top:18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sxQAAANwAAAAPAAAAZHJzL2Rvd25yZXYueG1sRI/dasJA&#10;FITvC32H5RS8qxuDWJ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AAz/HsxQAAANwAAAAP&#10;AAAAAAAAAAAAAAAAAAcCAABkcnMvZG93bnJldi54bWxQSwUGAAAAAAMAAwC3AAAA+QIAAAAA&#10;" fillcolor="#333" stroked="f"/>
                    <v:rect id="Rectangle 144" o:spid="_x0000_s1168" style="position:absolute;left:1456;top:183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6swQAAANwAAAAPAAAAZHJzL2Rvd25yZXYueG1sRE/LisIw&#10;FN0L8w/hCrPT1ML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BQszqzBAAAA3AAAAA8AAAAA&#10;AAAAAAAAAAAABwIAAGRycy9kb3ducmV2LnhtbFBLBQYAAAAAAwADALcAAAD1AgAAAAA=&#10;" fillcolor="#333" stroked="f"/>
                    <v:rect id="Rectangle 145" o:spid="_x0000_s1169" style="position:absolute;left:1456;top:180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s3xQAAANwAAAAPAAAAZHJzL2Rvd25yZXYueG1sRI/dasJA&#10;FITvC32H5RS8q5sEak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B7YGs3xQAAANwAAAAP&#10;AAAAAAAAAAAAAAAAAAcCAABkcnMvZG93bnJldi54bWxQSwUGAAAAAAMAAwC3AAAA+QIAAAAA&#10;" fillcolor="#333" stroked="f"/>
                    <v:rect id="Rectangle 146" o:spid="_x0000_s1170" style="position:absolute;left:1456;top:17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" fillcolor="#333" stroked="f"/>
                    <v:rect id="Rectangle 147" o:spid="_x0000_s1171" style="position:absolute;left:1456;top:173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bxQAAANwAAAAPAAAAZHJzL2Rvd25yZXYueG1sRI/dasJA&#10;FITvC32H5RS8qxtT1B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Dk/lDbxQAAANwAAAAP&#10;AAAAAAAAAAAAAAAAAAcCAABkcnMvZG93bnJldi54bWxQSwUGAAAAAAMAAwC3AAAA+QIAAAAA&#10;" fillcolor="#333" stroked="f"/>
                    <v:rect id="Rectangle 148" o:spid="_x0000_s1172" style="position:absolute;left:1456;top:170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ivxQAAANwAAAAPAAAAZHJzL2Rvd25yZXYueG1sRI/dasJA&#10;FITvC32H5RS8qxtD1R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BrF8ivxQAAANwAAAAP&#10;AAAAAAAAAAAAAAAAAAcCAABkcnMvZG93bnJldi54bWxQSwUGAAAAAAMAAwC3AAAA+QIAAAAA&#10;" fillcolor="#333" stroked="f"/>
                    <v:rect id="Rectangle 149" o:spid="_x0000_s1173" style="position:absolute;left:1456;top:167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200xAAAANwAAAAPAAAAZHJzL2Rvd25yZXYueG1sRI/disIw&#10;FITvBd8hHGHvNLWg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ARbbTTEAAAA3AAAAA8A&#10;AAAAAAAAAAAAAAAABwIAAGRycy9kb3ducmV2LnhtbFBLBQYAAAAAAwADALcAAAD4AgAAAAA=&#10;" fillcolor="#333" stroked="f"/>
                    <v:rect id="Rectangle 150" o:spid="_x0000_s1174" style="position:absolute;left:1456;top:16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NDxQAAANwAAAAPAAAAZHJzL2Rvd25yZXYueG1sRI/dasJA&#10;FITvC32H5RR6VzcGTC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D0ifNDxQAAANwAAAAP&#10;AAAAAAAAAAAAAAAAAAcCAABkcnMvZG93bnJldi54bWxQSwUGAAAAAAMAAwC3AAAA+QIAAAAA&#10;" fillcolor="#333" stroked="f"/>
                    <v:rect id="Rectangle 151" o:spid="_x0000_s1175" style="position:absolute;left:1456;top:1615;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bYxgAAANwAAAAPAAAAZHJzL2Rvd25yZXYueG1sRI/NasMw&#10;EITvhb6D2EJvtRxDk+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m8VW2MYAAADcAAAA&#10;DwAAAAAAAAAAAAAAAAAHAgAAZHJzL2Rvd25yZXYueG1sUEsFBgAAAAADAAMAtwAAAPoCAAAAAA==&#10;" fillcolor="#333" stroked="f"/>
                    <v:rect id="Rectangle 152" o:spid="_x0000_s1176" style="position:absolute;left:1456;top:15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KqwQAAANwAAAAPAAAAZHJzL2Rvd25yZXYueG1sRE/LisIw&#10;FN0L8w/hCrPT1ML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OpawqrBAAAA3AAAAA8AAAAA&#10;AAAAAAAAAAAABwIAAGRycy9kb3ducmV2LnhtbFBLBQYAAAAAAwADALcAAAD1AgAAAAA=&#10;" fillcolor="#333" stroked="f"/>
                    <v:rect id="Rectangle 153" o:spid="_x0000_s1177" style="position:absolute;left:1456;top:155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cxxQAAANwAAAAPAAAAZHJzL2Rvd25yZXYueG1sRI/dasJA&#10;FITvC32H5RS8qxsDWp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CFFmcxxQAAANwAAAAP&#10;AAAAAAAAAAAAAAAAAAcCAABkcnMvZG93bnJldi54bWxQSwUGAAAAAAMAAwC3AAAA+QIAAAAA&#10;" fillcolor="#333" stroked="f"/>
                    <v:rect id="Rectangle 154" o:spid="_x0000_s1178" style="position:absolute;left:1456;top:15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" fillcolor="#333" stroked="f"/>
                    <v:rect id="Rectangle 155" o:spid="_x0000_s1179" style="position:absolute;left:1456;top:1492;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" fillcolor="#333" stroked="f"/>
                    <v:rect id="Rectangle 156" o:spid="_x0000_s1180" style="position:absolute;left:1456;top:14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j/9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RLD80w4AnL9AAAA//8DAFBLAQItABQABgAIAAAAIQDb4fbL7gAAAIUBAAATAAAAAAAAAAAA&#10;AAAAAAAAAABbQ29udGVudF9UeXBlc10ueG1sUEsBAi0AFAAGAAgAAAAhAFr0LFu/AAAAFQEAAAsA&#10;AAAAAAAAAAAAAAAAHwEAAF9yZWxzLy5yZWxzUEsBAi0AFAAGAAgAAAAhAEXeP/3EAAAA3AAAAA8A&#10;AAAAAAAAAAAAAAAABwIAAGRycy9kb3ducmV2LnhtbFBLBQYAAAAAAwADALcAAAD4AgAAAAA=&#10;" fillcolor="#333" stroked="f"/>
                    <v:rect id="Rectangle 157" o:spid="_x0000_s1181" style="position:absolute;left:1456;top:143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pmxQAAANwAAAAPAAAAZHJzL2Rvd25yZXYueG1sRI/dasJA&#10;FITvC32H5RR6VzdGSC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AqkppmxQAAANwAAAAP&#10;AAAAAAAAAAAAAAAAAAcCAABkcnMvZG93bnJldi54bWxQSwUGAAAAAAMAAwC3AAAA+QIAAAAA&#10;" fillcolor="#333" stroked="f"/>
                    <v:rect id="Rectangle 158" o:spid="_x0000_s1182" style="position:absolute;left:1456;top:140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ISxQAAANwAAAAPAAAAZHJzL2Rvd25yZXYueG1sRI/dasJA&#10;FITvC32H5RR6VzcGSS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ClewISxQAAANwAAAAP&#10;AAAAAAAAAAAAAAAAAAcCAABkcnMvZG93bnJldi54bWxQSwUGAAAAAAMAAwC3AAAA+QIAAAAA&#10;" fillcolor="#333" stroked="f"/>
                    <v:rect id="Rectangle 159" o:spid="_x0000_s1183" style="position:absolute;left:1456;top:136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eJxQAAANwAAAAPAAAAZHJzL2Rvd25yZXYueG1sRI/dasJA&#10;FITvC32H5RR6VzcGTC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DKN6eJxQAAANwAAAAP&#10;AAAAAAAAAAAAAAAAAAcCAABkcnMvZG93bnJldi54bWxQSwUGAAAAAAMAAwC3AAAA+QIAAAAA&#10;" fillcolor="#333" stroked="f"/>
                    <v:rect id="Rectangle 160" o:spid="_x0000_s1184" style="position:absolute;left:1456;top:133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Tn+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ZLA80w4AnL9AAAA//8DAFBLAQItABQABgAIAAAAIQDb4fbL7gAAAIUBAAATAAAAAAAAAAAA&#10;AAAAAAAAAABbQ29udGVudF9UeXBlc10ueG1sUEsBAi0AFAAGAAgAAAAhAFr0LFu/AAAAFQEAAAsA&#10;AAAAAAAAAAAAAAAAHwEAAF9yZWxzLy5yZWxzUEsBAi0AFAAGAAgAAAAhADrlOf7EAAAA3AAAAA8A&#10;AAAAAAAAAAAAAAAABwIAAGRycy9kb3ducmV2LnhtbFBLBQYAAAAAAwADALcAAAD4AgAAAAA=&#10;" fillcolor="#333" stroked="f"/>
                    <v:rect id="Rectangle 161" o:spid="_x0000_s1185" style="position:absolute;left:1456;top:130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" fillcolor="#333" stroked="f"/>
                    <v:rect id="Rectangle 162" o:spid="_x0000_s1186" style="position:absolute;left:1456;top:127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" fillcolor="#333" stroked="f"/>
                    <v:rect id="Rectangle 163" o:spid="_x0000_s1187" style="position:absolute;left:1456;top:12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" fillcolor="#333" stroked="f"/>
                    <v:rect id="Rectangle 164" o:spid="_x0000_s1188" style="position:absolute;left:1456;top:121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" fillcolor="#333" stroked="f"/>
                    <v:rect id="Rectangle 165" o:spid="_x0000_s1189" style="position:absolute;left:1456;top:11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" fillcolor="#333" stroked="f"/>
                    <v:rect id="Rectangle 166" o:spid="_x0000_s1190" style="position:absolute;left:1456;top:115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" fillcolor="#333" stroked="f"/>
                    <v:rect id="Rectangle 167" o:spid="_x0000_s1191" style="position:absolute;left:1456;top:112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y7xgAAANwAAAAPAAAAZHJzL2Rvd25yZXYueG1sRI/NasMw&#10;EITvhb6D2EJvtRwXku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r0sMu8YAAADcAAAA&#10;DwAAAAAAAAAAAAAAAAAHAgAAZHJzL2Rvd25yZXYueG1sUEsFBgAAAAADAAMAtwAAAPoCAAAAAA==&#10;" fillcolor="#333" stroked="f"/>
                    <v:rect id="Rectangle 168" o:spid="_x0000_s1192" style="position:absolute;left:1456;top:109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TPxgAAANwAAAAPAAAAZHJzL2Rvd25yZXYueG1sRI/NasMw&#10;EITvhb6D2EJvtRxTku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IKKUz8YAAADcAAAA&#10;DwAAAAAAAAAAAAAAAAAHAgAAZHJzL2Rvd25yZXYueG1sUEsFBgAAAAADAAMAtwAAAPoCAAAAAA==&#10;" fillcolor="#333" stroked="f"/>
                    <v:rect id="Rectangle 169" o:spid="_x0000_s1193" style="position:absolute;left:1456;top:10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FUxgAAANwAAAAPAAAAZHJzL2Rvd25yZXYueG1sRI/NasMw&#10;EITvhb6D2EJvtRxDk+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T+4xVMYAAADcAAAA&#10;DwAAAAAAAAAAAAAAAAAHAgAAZHJzL2Rvd25yZXYueG1sUEsFBgAAAAADAAMAtwAAAPoCAAAAAA==&#10;" fillcolor="#333" stroked="f"/>
                    <v:rect id="Rectangle 170" o:spid="_x0000_s1194" style="position:absolute;left:1456;top:103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" fillcolor="#333" stroked="f"/>
                    <v:rect id="Rectangle 171" o:spid="_x0000_s1195" style="position:absolute;left:1456;top:100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" fillcolor="#333" stroked="f"/>
                    <v:rect id="Rectangle 172" o:spid="_x0000_s1196" style="position:absolute;left:1456;top:97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" fillcolor="#333" stroked="f"/>
                    <v:rect id="Rectangle 173" o:spid="_x0000_s1197" style="position:absolute;left:1456;top:93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" fillcolor="#333" stroked="f"/>
                    <v:rect id="Rectangle 174" o:spid="_x0000_s1198" style="position:absolute;left:1456;top:90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" fillcolor="#333" stroked="f"/>
                    <v:rect id="Rectangle 175" o:spid="_x0000_s1199" style="position:absolute;left:1456;top:87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" fillcolor="#333" stroked="f"/>
                    <v:rect id="Rectangle 176" o:spid="_x0000_s1200" style="position:absolute;left:1456;top:8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" fillcolor="#333" stroked="f"/>
                    <v:rect id="Rectangle 177" o:spid="_x0000_s1201" style="position:absolute;left:1456;top:81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" fillcolor="#333" stroked="f"/>
                    <v:rect id="Rectangle 178" o:spid="_x0000_s1202" style="position:absolute;left:1456;top:7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" fillcolor="#333" stroked="f"/>
                    <v:rect id="Rectangle 179" o:spid="_x0000_s1203" style="position:absolute;left:1456;top:75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" fillcolor="#333" stroked="f"/>
                    <v:rect id="Rectangle 180" o:spid="_x0000_s1204" style="position:absolute;left:143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" fillcolor="#333" stroked="f"/>
                    <v:rect id="Rectangle 181" o:spid="_x0000_s1205" style="position:absolute;left:140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" fillcolor="#333" stroked="f"/>
                    <v:rect id="Rectangle 182" o:spid="_x0000_s1206" style="position:absolute;left:136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" fillcolor="#333" stroked="f"/>
                    <v:rect id="Rectangle 183" o:spid="_x0000_s1207" style="position:absolute;left:133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" fillcolor="#333" stroked="f"/>
                    <v:rect id="Rectangle 184" o:spid="_x0000_s1208" style="position:absolute;left:1307;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" fillcolor="#333" stroked="f"/>
                    <v:rect id="Rectangle 185" o:spid="_x0000_s1209" style="position:absolute;left:127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" fillcolor="#333" stroked="f"/>
                    <v:rect id="Rectangle 186" o:spid="_x0000_s1210" style="position:absolute;left:124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" fillcolor="#333" stroked="f"/>
                    <v:rect id="Rectangle 187" o:spid="_x0000_s1211" style="position:absolute;left:1213;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BxQAAANwAAAAPAAAAZHJzL2Rvd25yZXYueG1sRI/dasJA&#10;FITvC32H5RS8qxsjWJ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AfR+pBxQAAANwAAAAP&#10;AAAAAAAAAAAAAAAAAAcCAABkcnMvZG93bnJldi54bWxQSwUGAAAAAAMAAwC3AAAA+QIAAAAA&#10;" fillcolor="#333" stroked="f"/>
                    <v:rect id="Rectangle 188" o:spid="_x0000_s1212" style="position:absolute;left:118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I1xQAAANwAAAAPAAAAZHJzL2Rvd25yZXYueG1sRI/dasJA&#10;FITvC32H5RS8qxuDWJ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CQrnI1xQAAANwAAAAP&#10;AAAAAAAAAAAAAAAAAAcCAABkcnMvZG93bnJldi54bWxQSwUGAAAAAAMAAwC3AAAA+QIAAAAA&#10;" fillcolor="#333" stroked="f"/>
                    <v:rect id="Rectangle 189" o:spid="_x0000_s1213" style="position:absolute;left:115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xQAAANwAAAAPAAAAZHJzL2Rvd25yZXYueG1sRI/dasJA&#10;FITvC32H5RS8qxsDWp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D/4teuxQAAANwAAAAP&#10;AAAAAAAAAAAAAAAAAAcCAABkcnMvZG93bnJldi54bWxQSwUGAAAAAAMAAwC3AAAA+QIAAAAA&#10;" fillcolor="#333" stroked="f"/>
                    <v:rect id="Rectangle 190" o:spid="_x0000_s1214" style="position:absolute;left:1119;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" fillcolor="#333" stroked="f"/>
                    <v:rect id="Rectangle 191" o:spid="_x0000_s1215" style="position:absolute;left:108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" fillcolor="#333" stroked="f"/>
                    <v:rect id="Rectangle 192" o:spid="_x0000_s1216" style="position:absolute;left:105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" fillcolor="#333" stroked="f"/>
                    <v:rect id="Rectangle 193" o:spid="_x0000_s1217" style="position:absolute;left:1025;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" fillcolor="#333" stroked="f"/>
                    <v:rect id="Rectangle 194" o:spid="_x0000_s1218" style="position:absolute;left:99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" fillcolor="#333" stroked="f"/>
                    <v:rect id="Rectangle 195" o:spid="_x0000_s1219" style="position:absolute;left:96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" fillcolor="#333" stroked="f"/>
                    <v:rect id="Rectangle 196" o:spid="_x0000_s1220" style="position:absolute;left:93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" fillcolor="#333" stroked="f"/>
                    <v:rect id="Rectangle 197" o:spid="_x0000_s1221" style="position:absolute;left:89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QxQAAANwAAAAPAAAAZHJzL2Rvd25yZXYueG1sRI9La8Mw&#10;EITvgf4HsYXcYjkuGO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AB+euQxQAAANwAAAAP&#10;AAAAAAAAAAAAAAAAAAcCAABkcnMvZG93bnJldi54bWxQSwUGAAAAAAMAAwC3AAAA+QIAAAAA&#10;" fillcolor="#333" stroked="f"/>
                    <v:rect id="Rectangle 198" o:spid="_x0000_s1222" style="position:absolute;left:86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PkxQAAANwAAAAPAAAAZHJzL2Rvd25yZXYueG1sRI9La8Mw&#10;EITvgf4HsYXcYjmmGO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COEHPkxQAAANwAAAAP&#10;AAAAAAAAAAAAAAAAAAcCAABkcnMvZG93bnJldi54bWxQSwUGAAAAAAMAAwC3AAAA+QIAAAAA&#10;" fillcolor="#333" stroked="f"/>
                    <v:rect id="Rectangle 199" o:spid="_x0000_s1223" style="position:absolute;left:83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Z/xQAAANwAAAAPAAAAZHJzL2Rvd25yZXYueG1sRI9La8Mw&#10;EITvgf4HsYXcYjmGGu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DhXNZ/xQAAANwAAAAP&#10;AAAAAAAAAAAAAAAAAAcCAABkcnMvZG93bnJldi54bWxQSwUGAAAAAAMAAwC3AAAA+QIAAAAA&#10;" fillcolor="#333" stroked="f"/>
                    <v:rect id="Rectangle 200" o:spid="_x0000_s1224" style="position:absolute;left:80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" fillcolor="#333" stroked="f"/>
                    <v:rect id="Rectangle 201" o:spid="_x0000_s1225" style="position:absolute;left:77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" fillcolor="#333" stroked="f"/>
                    <v:rect id="Rectangle 202" o:spid="_x0000_s1226" style="position:absolute;left:74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" fillcolor="#333" stroked="f"/>
                    <v:rect id="Rectangle 203" o:spid="_x0000_s1227" style="position:absolute;left:71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" fillcolor="#333" stroked="f"/>
                    <v:rect id="Rectangle 204" o:spid="_x0000_s1228" style="position:absolute;left:68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" fillcolor="#333" stroked="f"/>
                    <v:rect id="Rectangle 205" o:spid="_x0000_s1229" style="position:absolute;left:64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" fillcolor="#333" stroked="f"/>
                  </v:group>
                  <v:rect id="Rectangle 206" o:spid="_x0000_s1230" style="position:absolute;left:61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" fillcolor="#333" stroked="f"/>
                  <v:rect id="Rectangle 207" o:spid="_x0000_s1231" style="position:absolute;left:58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1NxAAAANwAAAAPAAAAZHJzL2Rvd25yZXYueG1sRI9bi8Iw&#10;FITfhf0P4Qi+adouiF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IQgfU3EAAAA3AAAAA8A&#10;AAAAAAAAAAAAAAAABwIAAGRycy9kb3ducmV2LnhtbFBLBQYAAAAAAwADALcAAAD4AgAAAAA=&#10;" fillcolor="#333" stroked="f"/>
                  <v:rect id="Rectangle 208" o:spid="_x0000_s1232" style="position:absolute;left:55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U5xAAAANwAAAAPAAAAZHJzL2Rvd25yZXYueG1sRI9bi8Iw&#10;FITfhf0P4Qi+adqyiF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AvJ5TnEAAAA3AAAAA8A&#10;AAAAAAAAAAAAAAAABwIAAGRycy9kb3ducmV2LnhtbFBLBQYAAAAAAwADALcAAAD4AgAAAAA=&#10;" fillcolor="#333" stroked="f"/>
                  <v:rect id="Rectangle 209" o:spid="_x0000_s1233" style="position:absolute;left:52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CixAAAANwAAAAPAAAAZHJzL2Rvd25yZXYueG1sRI9bi8Iw&#10;FITfhf0P4Qi+adrCil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GSFQKLEAAAA3AAAAA8A&#10;AAAAAAAAAAAAAAAABwIAAGRycy9kb3ducmV2LnhtbFBLBQYAAAAAAwADALcAAAD4AgAAAAA=&#10;" fillcolor="#333" stroked="f"/>
                  <v:rect id="Rectangle 210" o:spid="_x0000_s1234" style="position:absolute;left:492;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" fillcolor="#333" stroked="f"/>
                  <v:rect id="Rectangle 211" o:spid="_x0000_s1235" style="position:absolute;left:46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" fillcolor="#333" stroked="f"/>
                  <v:rect id="Rectangle 212" o:spid="_x0000_s1236" style="position:absolute;left:42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" fillcolor="#333" stroked="f"/>
                  <v:rect id="Rectangle 213" o:spid="_x0000_s1237" style="position:absolute;left:39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" fillcolor="#333" stroked="f"/>
                  <v:rect id="Rectangle 214" o:spid="_x0000_s1238" style="position:absolute;left:36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" fillcolor="#333" stroked="f"/>
                  <v:rect id="Rectangle 215" o:spid="_x0000_s1239" style="position:absolute;left:33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" fillcolor="#333" stroked="f"/>
                  <v:rect id="Rectangle 216" o:spid="_x0000_s1240" style="position:absolute;left:30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" fillcolor="#333" stroked="f"/>
                  <v:rect id="Rectangle 217" o:spid="_x0000_s1241" style="position:absolute;left:27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fwwwAAANwAAAAPAAAAZHJzL2Rvd25yZXYueG1sRI9bi8Iw&#10;FITfF/wP4Qj7tqZWEK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Sky38MMAAADcAAAADwAA&#10;AAAAAAAAAAAAAAAHAgAAZHJzL2Rvd25yZXYueG1sUEsFBgAAAAADAAMAtwAAAPcCAAAAAA==&#10;" fillcolor="#333" stroked="f"/>
                  <v:rect id="Rectangle 218" o:spid="_x0000_s1242" style="position:absolute;left:24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EwwAAANwAAAAPAAAAZHJzL2Rvd25yZXYueG1sRI9bi8Iw&#10;FITfF/wP4Qj7tqYWEa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xaUvhMMAAADcAAAADwAA&#10;AAAAAAAAAAAAAAAHAgAAZHJzL2Rvd25yZXYueG1sUEsFBgAAAAADAAMAtwAAAPcCAAAAAA==&#10;" fillcolor="#333" stroked="f"/>
                  <v:rect id="Rectangle 219" o:spid="_x0000_s1243" style="position:absolute;left:21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ofwwAAANwAAAAPAAAAZHJzL2Rvd25yZXYueG1sRI9bi8Iw&#10;FITfF/wP4Qj7tqYWFK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qumKH8MAAADcAAAADwAA&#10;AAAAAAAAAAAAAAAHAgAAZHJzL2Rvd25yZXYueG1sUEsFBgAAAAADAAMAtwAAAPcCAAAAAA==&#10;" fillcolor="#333" stroked="f"/>
                  <v:rect id="Rectangle 220" o:spid="_x0000_s1244" style="position:absolute;left:17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" fillcolor="#333" stroked="f"/>
                  <v:rect id="Rectangle 221" o:spid="_x0000_s1245" style="position:absolute;left:14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" fillcolor="#333" stroked="f"/>
                  <v:rect id="Rectangle 222" o:spid="_x0000_s1246" style="position:absolute;left:11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" fillcolor="#333" stroked="f"/>
                  <v:rect id="Rectangle 223" o:spid="_x0000_s1247" style="position:absolute;left:8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" fillcolor="#333" stroked="f"/>
                  <v:rect id="Rectangle 224" o:spid="_x0000_s1248" style="position:absolute;left:5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" fillcolor="#333" stroked="f"/>
                </v:group>
                <v:group id="Group 225" o:spid="_x0000_s1249" style="position:absolute;left:14566;top:2051;width:18669;height:17697" coordorigin="2294,-743" coordsize="2940,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rect id="Rectangle 226" o:spid="_x0000_s1250" style="position:absolute;left:2294;top:-743;width:2938;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" stroked="f">
                    <v:fill r:id="rId21" o:title="" recolor="t" type="tile"/>
                  </v:rect>
                  <v:rect id="Rectangle 227" o:spid="_x0000_s1251" style="position:absolute;left:2294;top:-743;width:2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" filled="f" strokeweight=".8pt"/>
                </v:group>
                <v:rect id="Rectangle 228" o:spid="_x0000_s1252" style="position:absolute;left:15265;top:2559;width:1742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" strokeweight=".8pt"/>
                <v:rect id="Rectangle 229" o:spid="_x0000_s1253" style="position:absolute;left:34994;top:10001;width:1378;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" filled="f" strokeweight=".8pt"/>
                <v:group id="Group 230" o:spid="_x0000_s1254" style="position:absolute;left:36410;top:10147;width:3360;height:863" coordorigin="5734,532" coordsize="52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line id="Line 231" o:spid="_x0000_s1255" style="position:absolute;flip:y;visibility:visible;mso-wrap-style:square" from="5734,599" to="626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" strokeweight=".8pt"/>
                  <v:shape id="Freeform 232" o:spid="_x0000_s1256" style="position:absolute;left:5734;top:532;width:137;height:136;visibility:visible;mso-wrap-style:square;v-text-anchor:top" coordsize="13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" path="m137,l,69r137,67e" filled="f" strokeweight=".8pt">
                    <v:path arrowok="t" o:connecttype="custom" o:connectlocs="137,0;0,69;137,136" o:connectangles="0,0,0"/>
                  </v:shape>
                  <v:shape id="Freeform 233" o:spid="_x0000_s1257" style="position:absolute;left:6126;top:532;width:137;height:136;visibility:visible;mso-wrap-style:square;v-text-anchor:top" coordsize="13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" path="m,136l137,67,,e" filled="f" strokeweight=".8pt">
                    <v:path arrowok="t" o:connecttype="custom" o:connectlocs="0,136;137,67;0,0" o:connectangles="0,0,0"/>
                  </v:shape>
                </v:group>
                <v:rect id="Rectangle 234" o:spid="_x0000_s1258" style="position:absolute;left:1079;top:4584;width:7264;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" filled="f" strokeweight=".8pt"/>
                <v:rect id="Rectangle 235" o:spid="_x0000_s1259" style="position:absolute;left:1701;top:16256;width:5214;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" filled="f" strokeweight=".8pt"/>
                <v:rect id="Rectangle 236" o:spid="_x0000_s1260" style="position:absolute;left:2012;top:16256;width:52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" filled="f" stroked="f"/>
                <v:rect id="Rectangle 237" o:spid="_x0000_s1261" style="position:absolute;left:2012;top:16294;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" filled="f" stroked="f">
                  <v:textbox style="mso-fit-shape-to-text:t" inset="0,0,0,0">
                    <w:txbxContent>
                      <w:p w14:paraId="7E94855A" w14:textId="77777777" w:rsidR="00B84184" w:rsidRDefault="00B84184" w:rsidP="00827A92">
                        <w:pPr>
                          <w:pStyle w:val="TF"/>
                        </w:pPr>
                      </w:p>
                    </w:txbxContent>
                  </v:textbox>
                </v:rect>
                <v:rect id="Rectangle 238" o:spid="_x0000_s1262" style="position:absolute;left:2012;top:17341;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" filled="f" stroked="f">
                  <v:textbox style="mso-fit-shape-to-text:t" inset="0,0,0,0">
                    <w:txbxContent>
                      <w:p w14:paraId="2687FC5B" w14:textId="77777777" w:rsidR="00B84184" w:rsidRDefault="00B84184" w:rsidP="00827A92">
                        <w:pPr>
                          <w:pStyle w:val="TF"/>
                        </w:pPr>
                      </w:p>
                    </w:txbxContent>
                  </v:textbox>
                </v:rect>
                <v:rect id="Rectangle 239" o:spid="_x0000_s1263" style="position:absolute;left:2012;top:18389;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" filled="f" stroked="f">
                  <v:textbox style="mso-fit-shape-to-text:t" inset="0,0,0,0">
                    <w:txbxContent>
                      <w:p w14:paraId="0797C450" w14:textId="77777777" w:rsidR="00B84184" w:rsidRDefault="00B84184" w:rsidP="00827A92">
                        <w:pPr>
                          <w:pStyle w:val="TF"/>
                        </w:pPr>
                      </w:p>
                    </w:txbxContent>
                  </v:textbox>
                </v:rect>
                <v:rect id="Rectangle 240" o:spid="_x0000_s1264" style="position:absolute;left:2012;top:19418;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1vwQAAANwAAAAPAAAAZHJzL2Rvd25yZXYueG1sRI/disIw&#10;FITvF3yHcATv1lQR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F4rbW/BAAAA3AAAAA8AAAAA&#10;AAAAAAAAAAAABwIAAGRycy9kb3ducmV2LnhtbFBLBQYAAAAAAwADALcAAAD1AgAAAAA=&#10;" filled="f" stroked="f">
                  <v:textbox style="mso-fit-shape-to-text:t" inset="0,0,0,0">
                    <w:txbxContent>
                      <w:p w14:paraId="5D805800" w14:textId="77777777" w:rsidR="00B84184" w:rsidRDefault="00B84184" w:rsidP="00827A92">
                        <w:pPr>
                          <w:pStyle w:val="TF"/>
                        </w:pPr>
                      </w:p>
                    </w:txbxContent>
                  </v:textbox>
                </v:rect>
                <v:line id="Line 241" o:spid="_x0000_s1265" style="position:absolute;visibility:visible;mso-wrap-style:square" from="4400,10414" to="4413,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" strokeweight=".8pt"/>
                <v:group id="Group 242" o:spid="_x0000_s1266" style="position:absolute;left:14166;top:6318;width:1569;height:851" coordorigin="2231,-7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rect id="Rectangle 243" o:spid="_x0000_s1267" style="position:absolute;left:2231;top:-7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" stroked="f">
                    <v:fill r:id="rId22" o:title="" recolor="t" type="tile"/>
                  </v:rect>
                  <v:rect id="Rectangle 244" o:spid="_x0000_s1268" style="position:absolute;left:2231;top:-7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" filled="f" strokeweight=".8pt"/>
                </v:group>
                <v:shape id="Freeform 245" o:spid="_x0000_s1269" style="position:absolute;left:17138;top:3949;width:254;height:2782;visibility:visible;mso-wrap-style:square;v-text-anchor:top" coordsize="4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" path="m40,l6,,,438r34,l40,xe" fillcolor="black" stroked="f">
                  <v:path arrowok="t" o:connecttype="custom" o:connectlocs="25400,0;3810,0;0,278130;21590,278130;25400,0" o:connectangles="0,0,0,0,0"/>
                </v:shape>
                <v:shape id="Freeform 246" o:spid="_x0000_s1270" style="position:absolute;left:17202;top:4356;width:1086;height:1117;visibility:visible;mso-wrap-style:square;v-text-anchor:top" coordsize="17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" path="m,155r24,21l171,21,147,,,155xe" fillcolor="black" stroked="f">
                  <v:path arrowok="t" o:connecttype="custom" o:connectlocs="0,98425;15240,111760;108585,13335;93345,0;0,98425" o:connectangles="0,0,0,0,0"/>
                </v:shape>
                <v:shape id="Freeform 247" o:spid="_x0000_s1271" style="position:absolute;left:16230;top:4343;width:1048;height:1060;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" path="m141,167r24,-23l24,,,23,141,167xe" fillcolor="black" stroked="f">
                  <v:path arrowok="t" o:connecttype="custom" o:connectlocs="89535,106045;104775,91440;15240,0;0,14605;89535,106045" o:connectangles="0,0,0,0,0"/>
                </v:shape>
                <v:line id="Line 248" o:spid="_x0000_s1272" style="position:absolute;flip:x y;visibility:visible;mso-wrap-style:square" from="26631,13258" to="26892,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" strokeweight=".8pt"/>
                <v:line id="Line 249" o:spid="_x0000_s1273" style="position:absolute;flip:x;visibility:visible;mso-wrap-style:square" from="26682,11182" to="26879,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" strokeweight=".8pt"/>
                <v:line id="Line 250" o:spid="_x0000_s1274" style="position:absolute;visibility:visible;mso-wrap-style:square" from="25996,10121" to="25996,1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" strokeweight=".8pt"/>
                <v:line id="Line 251" o:spid="_x0000_s1275" style="position:absolute;visibility:visible;mso-wrap-style:square" from="26060,10121" to="2684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" strokeweight=".8pt"/>
                <v:line id="Line 252" o:spid="_x0000_s1276" style="position:absolute;visibility:visible;mso-wrap-style:square" from="26917,10134" to="2693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" strokeweight=".8pt"/>
                <v:line id="Line 253" o:spid="_x0000_s1277" style="position:absolute;flip:y;visibility:visible;mso-wrap-style:square" from="26631,11404" to="26644,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" strokeweight=".8pt"/>
                <v:line id="Line 254" o:spid="_x0000_s1278" style="position:absolute;visibility:visible;mso-wrap-style:square" from="26022,14693" to="26866,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" strokeweight=".8pt"/>
                <v:line id="Line 255" o:spid="_x0000_s1279" style="position:absolute;visibility:visible;mso-wrap-style:square" from="26930,13646" to="26930,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" strokeweight=".8pt"/>
                <v:group id="Group 256" o:spid="_x0000_s1280" style="position:absolute;left:14166;top:12490;width:1569;height:851" coordorigin="2231,90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rect id="Rectangle 257" o:spid="_x0000_s1281" style="position:absolute;left:2231;top:90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" stroked="f">
                    <v:fill r:id="rId22" o:title="" recolor="t" type="tile"/>
                  </v:rect>
                  <v:rect id="Rectangle 258" o:spid="_x0000_s1282" style="position:absolute;left:2231;top:90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" filled="f" strokeweight=".8pt"/>
                </v:group>
                <v:rect id="Rectangle 259" o:spid="_x0000_s1283" style="position:absolute;left:33312;top:8382;width:56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" filled="f" stroked="f"/>
                <v:rect id="Rectangle 260" o:spid="_x0000_s1284" style="position:absolute;left:33299;top:8489;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" filled="f" stroked="f">
                  <v:textbox style="mso-fit-shape-to-text:t" inset="0,0,0,0">
                    <w:txbxContent>
                      <w:p w14:paraId="292CDDE4" w14:textId="77777777" w:rsidR="00B84184" w:rsidRDefault="00B84184" w:rsidP="00827A92">
                        <w:pPr>
                          <w:pStyle w:val="TF"/>
                        </w:pPr>
                      </w:p>
                    </w:txbxContent>
                  </v:textbox>
                </v:rect>
                <v:rect id="Rectangle 261" o:spid="_x0000_s1285" style="position:absolute;left:37719;top:840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pSUwgAAANwAAAAPAAAAZHJzL2Rvd25yZXYueG1sRI/NigIx&#10;EITvC75DaMHbmtGDO4x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60pSUwgAAANwAAAAPAAAA&#10;AAAAAAAAAAAAAAcCAABkcnMvZG93bnJldi54bWxQSwUGAAAAAAMAAwC3AAAA9gIAAAAA&#10;" filled="f" stroked="f">
                  <v:textbox style="mso-fit-shape-to-text:t" inset="0,0,0,0">
                    <w:txbxContent>
                      <w:p w14:paraId="4B9D11A6" w14:textId="77777777" w:rsidR="00B84184" w:rsidRDefault="00B84184" w:rsidP="00827A92">
                        <w:pPr>
                          <w:pStyle w:val="TF"/>
                        </w:pPr>
                      </w:p>
                    </w:txbxContent>
                  </v:textbox>
                </v:rect>
                <v:rect id="Rectangle 262" o:spid="_x0000_s1286" style="position:absolute;left:1739;top:4889;width:897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" filled="f" stroked="f"/>
                <v:rect id="Rectangle 263" o:spid="_x0000_s1287" style="position:absolute;left:1739;top:4927;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V9wgAAANwAAAAPAAAAZHJzL2Rvd25yZXYueG1sRI/NigIx&#10;EITvC75DaMHbmtGDzI5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kAaV9wgAAANwAAAAPAAAA&#10;AAAAAAAAAAAAAAcCAABkcnMvZG93bnJldi54bWxQSwUGAAAAAAMAAwC3AAAA9gIAAAAA&#10;" filled="f" stroked="f">
                  <v:textbox style="mso-fit-shape-to-text:t" inset="0,0,0,0">
                    <w:txbxContent>
                      <w:p w14:paraId="126DBD32" w14:textId="77777777" w:rsidR="00B84184" w:rsidRDefault="00B84184" w:rsidP="00827A92">
                        <w:pPr>
                          <w:pStyle w:val="TF"/>
                        </w:pPr>
                      </w:p>
                    </w:txbxContent>
                  </v:textbox>
                </v:rect>
                <v:rect id="Rectangle 264" o:spid="_x0000_s1288" style="position:absolute;left:6940;top:4845;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" filled="f" stroked="f">
                  <v:textbox style="mso-fit-shape-to-text:t" inset="0,0,0,0">
                    <w:txbxContent>
                      <w:p w14:paraId="73509645" w14:textId="77777777" w:rsidR="00B84184" w:rsidRDefault="00B84184" w:rsidP="00827A92">
                        <w:pPr>
                          <w:pStyle w:val="TF"/>
                        </w:pPr>
                      </w:p>
                    </w:txbxContent>
                  </v:textbox>
                </v:rect>
                <v:rect id="Rectangle 265" o:spid="_x0000_s1289" style="position:absolute;left:7226;top:4927;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" filled="f" stroked="f">
                  <v:textbox style="mso-fit-shape-to-text:t" inset="0,0,0,0">
                    <w:txbxContent>
                      <w:p w14:paraId="5A2C8482" w14:textId="77777777" w:rsidR="00B84184" w:rsidRDefault="00B84184" w:rsidP="00827A92">
                        <w:pPr>
                          <w:pStyle w:val="TF"/>
                        </w:pPr>
                      </w:p>
                    </w:txbxContent>
                  </v:textbox>
                </v:rect>
                <v:rect id="Rectangle 266" o:spid="_x0000_s1290" style="position:absolute;left:1739;top:5975;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" filled="f" stroked="f">
                  <v:textbox style="mso-fit-shape-to-text:t" inset="0,0,0,0">
                    <w:txbxContent>
                      <w:p w14:paraId="6A2153D8" w14:textId="77777777" w:rsidR="00B84184" w:rsidRDefault="00B84184" w:rsidP="00827A92">
                        <w:pPr>
                          <w:pStyle w:val="TF"/>
                        </w:pPr>
                      </w:p>
                    </w:txbxContent>
                  </v:textbox>
                </v:rect>
                <v:rect id="Rectangle 267" o:spid="_x0000_s1291" style="position:absolute;left:1739;top:7035;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RKwgAAANwAAAAPAAAAZHJzL2Rvd25yZXYueG1sRI/dagIx&#10;FITvhb5DOAXvNFsF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CAMARKwgAAANwAAAAPAAAA&#10;AAAAAAAAAAAAAAcCAABkcnMvZG93bnJldi54bWxQSwUGAAAAAAMAAwC3AAAA9gIAAAAA&#10;" filled="f" stroked="f">
                  <v:textbox style="mso-fit-shape-to-text:t" inset="0,0,0,0">
                    <w:txbxContent>
                      <w:p w14:paraId="0F550833" w14:textId="77777777" w:rsidR="00B84184" w:rsidRDefault="00B84184" w:rsidP="00827A92">
                        <w:pPr>
                          <w:pStyle w:val="TF"/>
                        </w:pPr>
                      </w:p>
                    </w:txbxContent>
                  </v:textbox>
                </v:rect>
                <v:rect id="Rectangle 268" o:spid="_x0000_s1292" style="position:absolute;left:1739;top:8083;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Zw+wgAAANwAAAAPAAAAZHJzL2Rvd25yZXYueG1sRI/dagIx&#10;FITvhb5DOAXvNFsR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AP2Zw+wgAAANwAAAAPAAAA&#10;AAAAAAAAAAAAAAcCAABkcnMvZG93bnJldi54bWxQSwUGAAAAAAMAAwC3AAAA9gIAAAAA&#10;" filled="f" stroked="f">
                  <v:textbox style="mso-fit-shape-to-text:t" inset="0,0,0,0">
                    <w:txbxContent>
                      <w:p w14:paraId="3DD9074C" w14:textId="77777777" w:rsidR="00B84184" w:rsidRDefault="00B84184" w:rsidP="00827A92">
                        <w:pPr>
                          <w:pStyle w:val="TF"/>
                        </w:pPr>
                      </w:p>
                    </w:txbxContent>
                  </v:textbox>
                </v:rect>
                <v:rect id="Rectangle 269" o:spid="_x0000_s1293" style="position:absolute;left:1739;top:9112;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mlwgAAANwAAAAPAAAAZHJzL2Rvd25yZXYueG1sRI/dagIx&#10;FITvhb5DOAXvNFtB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BglTmlwgAAANwAAAAPAAAA&#10;AAAAAAAAAAAAAAcCAABkcnMvZG93bnJldi54bWxQSwUGAAAAAAMAAwC3AAAA9gIAAAAA&#10;" filled="f" stroked="f">
                  <v:textbox style="mso-fit-shape-to-text:t" inset="0,0,0,0">
                    <w:txbxContent>
                      <w:p w14:paraId="0C9D4BB2" w14:textId="77777777" w:rsidR="00B84184" w:rsidRDefault="00B84184" w:rsidP="00827A92">
                        <w:pPr>
                          <w:pStyle w:val="TF"/>
                        </w:pPr>
                      </w:p>
                    </w:txbxContent>
                  </v:textbox>
                </v:rect>
                <v:line id="Line 270" o:spid="_x0000_s1294" style="position:absolute;visibility:visible;mso-wrap-style:square" from="18656,6718" to="21336,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" strokeweight=".8pt"/>
                <v:line id="Line 271" o:spid="_x0000_s1295" style="position:absolute;visibility:visible;mso-wrap-style:square" from="21367,7366" to="24333,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" strokeweight=".8pt"/>
                <v:line id="Line 272" o:spid="_x0000_s1296" style="position:absolute;visibility:visible;mso-wrap-style:square" from="18637,6731" to="1864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" strokeweight=".8pt"/>
                <v:line id="Line 273" o:spid="_x0000_s1297" style="position:absolute;visibility:visible;mso-wrap-style:square" from="18707,6661" to="19564,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" strokeweight=".8pt"/>
                <v:line id="Line 274" o:spid="_x0000_s1298" style="position:absolute;visibility:visible;mso-wrap-style:square" from="24345,8705" to="24345,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" strokeweight=".8pt"/>
                <v:line id="Line 275" o:spid="_x0000_s1299" style="position:absolute;flip:x;visibility:visible;mso-wrap-style:square" from="23425,9550" to="24345,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" strokeweight=".8pt"/>
                <v:line id="Line 276" o:spid="_x0000_s1300" style="position:absolute;flip:y;visibility:visible;mso-wrap-style:square" from="21323,7461" to="21393,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" strokeweight=".8pt"/>
                <v:rect id="Rectangle 277" o:spid="_x0000_s1301" style="position:absolute;left:17265;top:8172;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" filled="f" stroked="f"/>
                <v:rect id="Rectangle 278" o:spid="_x0000_s1302" style="position:absolute;left:17265;top:8197;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" filled="f" stroked="f">
                  <v:textbox style="mso-fit-shape-to-text:t" inset="0,0,0,0">
                    <w:txbxContent>
                      <w:p w14:paraId="502B1AF8" w14:textId="77777777" w:rsidR="00B84184" w:rsidRDefault="00B84184" w:rsidP="00827A92">
                        <w:pPr>
                          <w:pStyle w:val="TF"/>
                        </w:pPr>
                      </w:p>
                    </w:txbxContent>
                  </v:textbox>
                </v:rect>
                <v:rect id="Rectangle 279" o:spid="_x0000_s1303" style="position:absolute;left:17564;top:9550;width:201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" filled="f" stroked="f"/>
                <v:rect id="Rectangle 280" o:spid="_x0000_s1304" style="position:absolute;left:17564;top:9575;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" filled="f" stroked="f">
                  <v:textbox style="mso-fit-shape-to-text:t" inset="0,0,0,0">
                    <w:txbxContent>
                      <w:p w14:paraId="15440791" w14:textId="77777777" w:rsidR="00B84184" w:rsidRDefault="00B84184" w:rsidP="00827A92">
                        <w:pPr>
                          <w:pStyle w:val="TF"/>
                        </w:pPr>
                      </w:p>
                    </w:txbxContent>
                  </v:textbox>
                </v:rect>
                <v:line id="Line 281" o:spid="_x0000_s1305" style="position:absolute;visibility:visible;mso-wrap-style:square" from="13633,12954" to="187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" strokeweight=".8pt"/>
                <v:line id="Line 282" o:spid="_x0000_s1306" style="position:absolute;visibility:visible;mso-wrap-style:square" from="13633,12954" to="13646,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" strokeweight=".8pt"/>
                <v:rect id="Rectangle 283" o:spid="_x0000_s1307" style="position:absolute;left:11258;top:21602;width:506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" filled="f" strokeweight=".8pt"/>
                <v:line id="Line 284" o:spid="_x0000_s1308" style="position:absolute;visibility:visible;mso-wrap-style:square" from="16344,11474" to="16357,1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" strokeweight=".8pt"/>
                <v:line id="Line 285" o:spid="_x0000_s1309" style="position:absolute;visibility:visible;mso-wrap-style:square" from="17018,12039" to="1703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" strokeweight=".8pt"/>
                <v:line id="Line 286" o:spid="_x0000_s1310" style="position:absolute;visibility:visible;mso-wrap-style:square" from="17653,12319" to="1766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" strokeweight=".8pt"/>
                <v:line id="Line 287" o:spid="_x0000_s1311" style="position:absolute;visibility:visible;mso-wrap-style:square" from="18275,12528" to="18288,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" strokeweight=".8pt"/>
                <v:line id="Line 288" o:spid="_x0000_s1312" style="position:absolute;flip:y;visibility:visible;mso-wrap-style:square" from="18834,12744" to="18846,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" strokeweight=".8pt"/>
                <v:rect id="Rectangle 289" o:spid="_x0000_s1313" style="position:absolute;left:12230;top:21913;width:27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" filled="f" stroked="f"/>
                <v:rect id="Rectangle 290" o:spid="_x0000_s1314" style="position:absolute;left:12230;top:21939;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" filled="f" stroked="f">
                  <v:textbox style="mso-fit-shape-to-text:t" inset="0,0,0,0">
                    <w:txbxContent>
                      <w:p w14:paraId="3640ED11" w14:textId="77777777" w:rsidR="00B84184" w:rsidRDefault="00B84184" w:rsidP="00827A92">
                        <w:pPr>
                          <w:pStyle w:val="TF"/>
                        </w:pPr>
                      </w:p>
                    </w:txbxContent>
                  </v:textbox>
                </v:rect>
                <v:rect id="Rectangle 291" o:spid="_x0000_s1315" style="position:absolute;left:12566;top:23145;width:211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" filled="f" stroked="f"/>
                <v:rect id="Rectangle 292" o:spid="_x0000_s1316" style="position:absolute;left:12566;top:2317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" filled="f" stroked="f">
                  <v:textbox style="mso-fit-shape-to-text:t" inset="0,0,0,0">
                    <w:txbxContent>
                      <w:p w14:paraId="129D1B10" w14:textId="77777777" w:rsidR="00B84184" w:rsidRDefault="00B84184" w:rsidP="00827A92">
                        <w:pPr>
                          <w:pStyle w:val="TF"/>
                        </w:pPr>
                      </w:p>
                    </w:txbxContent>
                  </v:textbox>
                </v:rect>
                <v:rect id="Rectangle 293" o:spid="_x0000_s1317" style="position:absolute;left:12039;top:24269;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" filled="f" stroked="f"/>
                <v:rect id="Rectangle 294" o:spid="_x0000_s1318" style="position:absolute;left:12039;top:24295;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" filled="f" stroked="f">
                  <v:textbox style="mso-fit-shape-to-text:t" inset="0,0,0,0">
                    <w:txbxContent>
                      <w:p w14:paraId="6B0C4224" w14:textId="77777777" w:rsidR="00B84184" w:rsidRDefault="00B84184" w:rsidP="00827A92">
                        <w:pPr>
                          <w:pStyle w:val="TF"/>
                        </w:pPr>
                      </w:p>
                    </w:txbxContent>
                  </v:textbox>
                </v:rect>
                <v:rect id="Rectangle 295" o:spid="_x0000_s1319" style="position:absolute;left:28695;top:7169;width:368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" filled="f" stroked="f"/>
                <v:rect id="Rectangle 296" o:spid="_x0000_s1320" style="position:absolute;left:28695;top:7207;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" filled="f" stroked="f">
                  <v:textbox style="mso-fit-shape-to-text:t" inset="0,0,0,0">
                    <w:txbxContent>
                      <w:p w14:paraId="00CDF98C" w14:textId="77777777" w:rsidR="00B84184" w:rsidRDefault="00B84184" w:rsidP="00827A92">
                        <w:pPr>
                          <w:pStyle w:val="TF"/>
                        </w:pPr>
                      </w:p>
                    </w:txbxContent>
                  </v:textbox>
                </v:rect>
                <v:rect id="Rectangle 297" o:spid="_x0000_s1321" style="position:absolute;left:28695;top:8229;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" filled="f" stroked="f">
                  <v:textbox style="mso-fit-shape-to-text:t" inset="0,0,0,0">
                    <w:txbxContent>
                      <w:p w14:paraId="716F3820" w14:textId="77777777" w:rsidR="00B84184" w:rsidRDefault="00B84184" w:rsidP="00827A92">
                        <w:pPr>
                          <w:pStyle w:val="TF"/>
                        </w:pPr>
                      </w:p>
                    </w:txbxContent>
                  </v:textbox>
                </v:rect>
                <v:rect id="Rectangle 298" o:spid="_x0000_s1322" style="position:absolute;left:25311;top:15538;width:2552;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" filled="f" stroked="f"/>
                <v:rect id="Rectangle 299" o:spid="_x0000_s1323" style="position:absolute;left:25311;top:15563;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" filled="f" stroked="f">
                  <v:textbox style="mso-fit-shape-to-text:t" inset="0,0,0,0">
                    <w:txbxContent>
                      <w:p w14:paraId="089B9756" w14:textId="77777777" w:rsidR="00B84184" w:rsidRDefault="00B84184" w:rsidP="00827A92">
                        <w:pPr>
                          <w:pStyle w:val="TF"/>
                        </w:pPr>
                      </w:p>
                    </w:txbxContent>
                  </v:textbox>
                </v:rect>
                <v:line id="Line 300" o:spid="_x0000_s1324" style="position:absolute;flip:x;visibility:visible;mso-wrap-style:square" from="13233,13671" to="13646,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" strokeweight=".8pt"/>
                <v:line id="Line 301" o:spid="_x0000_s1325" style="position:absolute;visibility:visible;mso-wrap-style:square" from="13646,13696" to="14020,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" strokeweight=".8pt"/>
                <v:rect id="Rectangle 302" o:spid="_x0000_s1326" style="position:absolute;left:18637;top:2755;width:13341;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" filled="f" stroked="f"/>
                <v:rect id="Rectangle 303" o:spid="_x0000_s1327" style="position:absolute;left:18624;top:278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" filled="f" stroked="f">
                  <v:textbox style="mso-fit-shape-to-text:t" inset="0,0,0,0">
                    <w:txbxContent>
                      <w:p w14:paraId="0A0BC9A1" w14:textId="77777777" w:rsidR="00B84184" w:rsidRDefault="00B84184" w:rsidP="00827A92">
                        <w:pPr>
                          <w:pStyle w:val="TF"/>
                        </w:pPr>
                      </w:p>
                    </w:txbxContent>
                  </v:textbox>
                </v:rect>
                <v:shape id="Freeform 304" o:spid="_x0000_s1328" style="position:absolute;left:15011;top:6559;width:2241;height:248;visibility:visible;mso-wrap-style:square;v-text-anchor:top" coordsize="3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" path="m353,37l353,,,2,,39,353,37xe" fillcolor="black" stroked="f">
                  <v:path arrowok="t" o:connecttype="custom" o:connectlocs="224155,23495;224155,0;0,1270;0,24765;224155,23495" o:connectangles="0,0,0,0,0"/>
                </v:shape>
                <v:group id="Group 305" o:spid="_x0000_s1329" style="position:absolute;left:8547;top:6184;width:5473;height:985" coordorigin="1346,-92" coordsize="86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 id="Freeform 306" o:spid="_x0000_s1330" style="position:absolute;left:1346;top:-27;width:862;height:25;visibility:visible;mso-wrap-style:square;v-text-anchor:top" coordsize="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" path="m862,23l862,,,2,,25,862,23xe" fillcolor="black" stroked="f">
                    <v:path arrowok="t" o:connecttype="custom" o:connectlocs="862,23;862,0;0,2;0,25;862,23" o:connectangles="0,0,0,0,0"/>
                  </v:shape>
                  <v:shape id="Freeform 307" o:spid="_x0000_s1331" style="position:absolute;left:2049;top:-92;width:159;height:155;visibility:visible;mso-wrap-style:square;v-text-anchor:top" coordsize="1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" path="m,155l159,77,,e" filled="f" strokeweight="1.2pt">
                    <v:path arrowok="t" o:connecttype="custom" o:connectlocs="0,155;159,77;0,0" o:connectangles="0,0,0"/>
                  </v:shape>
                  <v:shape id="Freeform 308" o:spid="_x0000_s1332" style="position:absolute;left:1346;top:-92;width:158;height:155;visibility:visible;mso-wrap-style:square;v-text-anchor:top" coordsize="15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" path="m158,l,79r158,76e" filled="f" strokeweight="1.2pt">
                    <v:path arrowok="t" o:connecttype="custom" o:connectlocs="158,0;0,79;158,155" o:connectangles="0,0,0"/>
                  </v:shape>
                </v:group>
                <v:rect id="Rectangle 309" o:spid="_x0000_s1333" style="position:absolute;left:40017;top:8210;width:52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" filled="f" stroked="f"/>
                <v:rect id="Rectangle 310" o:spid="_x0000_s1334" style="position:absolute;left:40017;top:8242;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" filled="f" stroked="f">
                  <v:textbox style="mso-fit-shape-to-text:t" inset="0,0,0,0">
                    <w:txbxContent>
                      <w:p w14:paraId="7F0B508F" w14:textId="77777777" w:rsidR="00B84184" w:rsidRDefault="00B84184" w:rsidP="00827A92">
                        <w:pPr>
                          <w:pStyle w:val="TF"/>
                        </w:pPr>
                      </w:p>
                    </w:txbxContent>
                  </v:textbox>
                </v:rect>
                <v:rect id="Rectangle 311" o:spid="_x0000_s1335" style="position:absolute;left:40017;top:9296;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" filled="f" stroked="f">
                  <v:textbox style="mso-fit-shape-to-text:t" inset="0,0,0,0">
                    <w:txbxContent>
                      <w:p w14:paraId="5D0B592E" w14:textId="77777777" w:rsidR="00B84184" w:rsidRDefault="00B84184" w:rsidP="00827A92">
                        <w:pPr>
                          <w:pStyle w:val="TF"/>
                        </w:pPr>
                      </w:p>
                    </w:txbxContent>
                  </v:textbox>
                </v:rect>
                <v:rect id="Rectangle 312" o:spid="_x0000_s1336" style="position:absolute;left:40017;top:10344;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" filled="f" stroked="f">
                  <v:textbox style="mso-fit-shape-to-text:t" inset="0,0,0,0">
                    <w:txbxContent>
                      <w:p w14:paraId="35E910D8" w14:textId="77777777" w:rsidR="00B84184" w:rsidRDefault="00B84184" w:rsidP="00827A92">
                        <w:pPr>
                          <w:pStyle w:val="TF"/>
                        </w:pPr>
                      </w:p>
                    </w:txbxContent>
                  </v:textbox>
                </v:rect>
                <v:rect id="Rectangle 313" o:spid="_x0000_s1337" style="position:absolute;left:40017;top:11366;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" filled="f" stroked="f">
                  <v:textbox style="mso-fit-shape-to-text:t" inset="0,0,0,0">
                    <w:txbxContent>
                      <w:p w14:paraId="0295B38D" w14:textId="77777777" w:rsidR="00B84184" w:rsidRDefault="00B84184" w:rsidP="00827A92">
                        <w:pPr>
                          <w:pStyle w:val="TF"/>
                        </w:pPr>
                      </w:p>
                    </w:txbxContent>
                  </v:textbox>
                </v:rect>
                <v:rect id="Rectangle 314" o:spid="_x0000_s1338" style="position:absolute;left:39706;top:7842;width:5982;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" filled="f" strokeweight=".8pt"/>
                <v:group id="Group 315" o:spid="_x0000_s1339" style="position:absolute;left:28644;top:4927;width:19508;height:10344" coordorigin="4511,-290" coordsize="3072,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group id="Group 316" o:spid="_x0000_s1340" style="position:absolute;left:4511;top:-282;width:3072;height:1621" coordorigin="4511,-282" coordsize="307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rect id="Rectangle 317" o:spid="_x0000_s1341" style="position:absolute;left:4511;top:-28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htxAAAANwAAAAPAAAAZHJzL2Rvd25yZXYueG1sRI/disIw&#10;FITvBd8hHGHvNLWC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DytuG3EAAAA3AAAAA8A&#10;AAAAAAAAAAAAAAAABwIAAGRycy9kb3ducmV2LnhtbFBLBQYAAAAAAwADALcAAAD4AgAAAAA=&#10;" fillcolor="#333" stroked="f"/>
                    <v:rect id="Rectangle 318" o:spid="_x0000_s1342" style="position:absolute;left:4511;top:-25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ZxAAAANwAAAAPAAAAZHJzL2Rvd25yZXYueG1sRI/disIw&#10;FITvBd8hHGHvNLWI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LNEIBnEAAAA3AAAAA8A&#10;AAAAAAAAAAAAAAAABwIAAGRycy9kb3ducmV2LnhtbFBLBQYAAAAAAwADALcAAAD4AgAAAAA=&#10;" fillcolor="#333" stroked="f"/>
                    <v:rect id="Rectangle 319" o:spid="_x0000_s1343" style="position:absolute;left:4511;top:-22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WCxAAAANwAAAAPAAAAZHJzL2Rvd25yZXYueG1sRI/disIw&#10;FITvBd8hHGHvNLWg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NwIhYLEAAAA3AAAAA8A&#10;AAAAAAAAAAAAAAAABwIAAGRycy9kb3ducmV2LnhtbFBLBQYAAAAAAwADALcAAAD4AgAAAAA=&#10;" fillcolor="#333" stroked="f"/>
                    <v:rect id="Rectangle 320" o:spid="_x0000_s1344" style="position:absolute;left:4511;top:-1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v1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ZzA80w4AnL9AAAA//8DAFBLAQItABQABgAIAAAAIQDb4fbL7gAAAIUBAAATAAAAAAAAAAAA&#10;AAAAAAAAAABbQ29udGVudF9UeXBlc10ueG1sUEsBAi0AFAAGAAgAAAAhAFr0LFu/AAAAFQEAAAsA&#10;AAAAAAAAAAAAAAAAHwEAAF9yZWxzLy5yZWxzUEsBAi0AFAAGAAgAAAAhACzaG/XEAAAA3AAAAA8A&#10;AAAAAAAAAAAAAAAABwIAAGRycy9kb3ducmV2LnhtbFBLBQYAAAAAAwADALcAAAD4AgAAAAA=&#10;" fillcolor="#333" stroked="f"/>
                    <v:rect id="Rectangle 321" o:spid="_x0000_s1345" style="position:absolute;left:4511;top:-15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" fillcolor="#333" stroked="f"/>
                    <v:rect id="Rectangle 322" o:spid="_x0000_s1346" style="position:absolute;left:4511;top:-1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" fillcolor="#333" stroked="f"/>
                    <v:rect id="Rectangle 323" o:spid="_x0000_s1347" style="position:absolute;left:4511;top:-9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" fillcolor="#333" stroked="f"/>
                    <v:rect id="Rectangle 324" o:spid="_x0000_s1348" style="position:absolute;left:4511;top:-6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DHwQAAANwAAAAPAAAAZHJzL2Rvd25yZXYueG1sRE/LisIw&#10;FN0L8w/hCrPT1A6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EmmsMfBAAAA3AAAAA8AAAAA&#10;AAAAAAAAAAAABwIAAGRycy9kb3ducmV2LnhtbFBLBQYAAAAAAwADALcAAAD1AgAAAAA=&#10;" fillcolor="#333" stroked="f"/>
                    <v:rect id="Rectangle 325" o:spid="_x0000_s1349" style="position:absolute;left:4511;top:-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hVcxQAAANwAAAAPAAAAZHJzL2Rvd25yZXYueG1sRI/dasJA&#10;FITvC32H5RS8q5ukIG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Am6hVcxQAAANwAAAAP&#10;AAAAAAAAAAAAAAAAAAcCAABkcnMvZG93bnJldi54bWxQSwUGAAAAAAMAAwC3AAAA+QIAAAAA&#10;" fillcolor="#333" stroked="f"/>
                    <v:rect id="Rectangle 326" o:spid="_x0000_s1350" style="position:absolute;left:4511;top:-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IsrxAAAANwAAAAPAAAAZHJzL2Rvd25yZXYueG1sRI/disIw&#10;FITvBd8hHGHvNLWC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NY4iyvEAAAA3AAAAA8A&#10;AAAAAAAAAAAAAAAABwIAAGRycy9kb3ducmV2LnhtbFBLBQYAAAAAAwADALcAAAD4AgAAAAA=&#10;" fillcolor="#333" stroked="f"/>
                    <v:rect id="Rectangle 327" o:spid="_x0000_s1351" style="position:absolute;left:4511;top:2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6wxAAAANwAAAAPAAAAZHJzL2Rvd25yZXYueG1sRI/disIw&#10;FITvBd8hHGHvNLWC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Ll0LrDEAAAA3AAAAA8A&#10;AAAAAAAAAAAAAAAABwIAAGRycy9kb3ducmV2LnhtbFBLBQYAAAAAAwADALcAAAD4AgAAAAA=&#10;" fillcolor="#333" stroked="f"/>
                    <v:rect id="Rectangle 328" o:spid="_x0000_s1352" style="position:absolute;left:4511;top:5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bbExQAAANwAAAAPAAAAZHJzL2Rvd25yZXYueG1sRI/dasJA&#10;FITvC32H5RS8qxtTER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A2nbbExQAAANwAAAAP&#10;AAAAAAAAAAAAAAAAAAcCAABkcnMvZG93bnJldi54bWxQSwUGAAAAAAMAAwC3AAAA+QIAAAAA&#10;" fillcolor="#333" stroked="f"/>
                    <v:rect id="Rectangle 329" o:spid="_x0000_s1353" style="position:absolute;left:4511;top:8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NfxQAAANwAAAAPAAAAZHJzL2Rvd25yZXYueG1sRI/dasJA&#10;FITvC32H5RS8qxtTFB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BZ0RNfxQAAANwAAAAP&#10;AAAAAAAAAAAAAAAAAAcCAABkcnMvZG93bnJldi54bWxQSwUGAAAAAAMAAwC3AAAA+QIAAAAA&#10;" fillcolor="#333" stroked="f"/>
                    <v:rect id="Rectangle 330" o:spid="_x0000_s1354" style="position:absolute;left:4511;top:11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40o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CpA40oxQAAANwAAAAP&#10;AAAAAAAAAAAAAAAAAAcCAABkcnMvZG93bnJldi54bWxQSwUGAAAAAAMAAwC3AAAA+QIAAAAA&#10;" fillcolor="#333" stroked="f"/>
                    <v:rect id="Rectangle 331" o:spid="_x0000_s1355" style="position:absolute;left:4511;top:14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izxQAAANwAAAAPAAAAZHJzL2Rvd25yZXYueG1sRI/dasJA&#10;FITvC32H5RS8qxsjWJ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DGTyizxQAAANwAAAAP&#10;AAAAAAAAAAAAAAAAAAcCAABkcnMvZG93bnJldi54bWxQSwUGAAAAAAMAAwC3AAAA+QIAAAAA&#10;" fillcolor="#333" stroked="f"/>
                    <v:rect id="Rectangle 332" o:spid="_x0000_s1356" style="position:absolute;left:4511;top:17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zBwQAAANwAAAAPAAAAZHJzL2Rvd25yZXYueG1sRE/LisIw&#10;FN0L8w/hCrPT1A6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LfQvMHBAAAA3AAAAA8AAAAA&#10;AAAAAAAAAAAABwIAAGRycy9kb3ducmV2LnhtbFBLBQYAAAAAAwADALcAAAD1AgAAAAA=&#10;" fillcolor="#333" stroked="f"/>
                    <v:rect id="Rectangle 333" o:spid="_x0000_s1357" style="position:absolute;left:4511;top:20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axAAAANwAAAAPAAAAZHJzL2Rvd25yZXYueG1sRI9bi8Iw&#10;FITfhf0P4Szsm6ZWEK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NicGVrEAAAA3AAAAA8A&#10;AAAAAAAAAAAAAAAABwIAAGRycy9kb3ducmV2LnhtbFBLBQYAAAAAAwADALcAAAD4AgAAAAA=&#10;" fillcolor="#333" stroked="f"/>
                    <v:rect id="Rectangle 334" o:spid="_x0000_s1358" style="position:absolute;left:4511;top:2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MO6wQAAANwAAAAPAAAAZHJzL2Rvd25yZXYueG1sRE/LisIw&#10;FN0L8w/hCrPT1DK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BGgw7rBAAAA3AAAAA8AAAAA&#10;AAAAAAAAAAAABwIAAGRycy9kb3ducmV2LnhtbFBLBQYAAAAAAwADALcAAAD1AgAAAAA=&#10;" fillcolor="#333" stroked="f"/>
                    <v:rect id="Rectangle 335" o:spid="_x0000_s1359" style="position:absolute;left:4511;top:27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YhxQAAANwAAAAPAAAAZHJzL2Rvd25yZXYueG1sRI/dasJA&#10;FITvC32H5RS8q5uEIm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B+7GYhxQAAANwAAAAP&#10;AAAAAAAAAAAAAAAAAAcCAABkcnMvZG93bnJldi54bWxQSwUGAAAAAAMAAwC3AAAA+QIAAAAA&#10;" fillcolor="#333" stroked="f"/>
                    <v:rect id="Rectangle 336" o:spid="_x0000_s1360" style="position:absolute;left:4511;top:30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hWxAAAANwAAAAPAAAAZHJzL2Rvd25yZXYueG1sRI/disIw&#10;FITvBd8hHGHvNLWI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I4++FbEAAAA3AAAAA8A&#10;AAAAAAAAAAAAAAAABwIAAGRycy9kb3ducmV2LnhtbFBLBQYAAAAAAwADALcAAAD4AgAAAAA=&#10;" fillcolor="#333" stroked="f"/>
                    <v:rect id="Rectangle 337" o:spid="_x0000_s1361" style="position:absolute;left:4511;top:33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3NxQAAANwAAAAPAAAAZHJzL2Rvd25yZXYueG1sRI/dasJA&#10;FITvC32H5RS8qxtTER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Dhcl3NxQAAANwAAAAP&#10;AAAAAAAAAAAAAAAAAAcCAABkcnMvZG93bnJldi54bWxQSwUGAAAAAAMAAwC3AAAA+QIAAAAA&#10;" fillcolor="#333" stroked="f"/>
                    <v:rect id="Rectangle 338" o:spid="_x0000_s1362" style="position:absolute;left:4511;top:36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W5xAAAANwAAAAPAAAAZHJzL2Rvd25yZXYueG1sRI/disIw&#10;FITvBd8hHGHvNLWI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G6bxbnEAAAA3AAAAA8A&#10;AAAAAAAAAAAAAAAABwIAAGRycy9kb3ducmV2LnhtbFBLBQYAAAAAAwADALcAAAD4AgAAAAA=&#10;" fillcolor="#333" stroked="f"/>
                    <v:rect id="Rectangle 339" o:spid="_x0000_s1363" style="position:absolute;left:4511;top:39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2AixQAAANwAAAAPAAAAZHJzL2Rvd25yZXYueG1sRI/dasJA&#10;FITvC32H5RS8qxtDFR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AB12AixQAAANwAAAAP&#10;AAAAAAAAAAAAAAAAAAcCAABkcnMvZG93bnJldi54bWxQSwUGAAAAAAMAAwC3AAAA+QIAAAAA&#10;" fillcolor="#333" stroked="f"/>
                    <v:rect id="Rectangle 340" o:spid="_x0000_s1364" style="position:absolute;left:4511;top:42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5V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DxBf5VxQAAANwAAAAP&#10;AAAAAAAAAAAAAAAAAAcCAABkcnMvZG93bnJldi54bWxQSwUGAAAAAAMAAwC3AAAA+QIAAAAA&#10;" fillcolor="#333" stroked="f"/>
                    <v:rect id="Rectangle 341" o:spid="_x0000_s1365" style="position:absolute;left:4511;top:45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vOxQAAANwAAAAPAAAAZHJzL2Rvd25yZXYueG1sRI/dasJA&#10;FITvC32H5RS8qxuDWJ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CeSVvOxQAAANwAAAAP&#10;AAAAAAAAAAAAAAAAAAcCAABkcnMvZG93bnJldi54bWxQSwUGAAAAAAMAAwC3AAAA+QIAAAAA&#10;" fillcolor="#333" stroked="f"/>
                    <v:rect id="Rectangle 342" o:spid="_x0000_s1366" style="position:absolute;left:4511;top:4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s+8wQAAANwAAAAPAAAAZHJzL2Rvd25yZXYueG1sRE/LisIw&#10;FN0L8w/hCrPT1DK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O/Wz7zBAAAA3AAAAA8AAAAA&#10;AAAAAAAAAAAABwIAAGRycy9kb3ducmV2LnhtbFBLBQYAAAAAAwADALcAAAD1AgAAAAA=&#10;" fillcolor="#333" stroked="f"/>
                    <v:rect id="Rectangle 343" o:spid="_x0000_s1367" style="position:absolute;left:4511;top:51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onxAAAANwAAAAPAAAAZHJzL2Rvd25yZXYueG1sRI9bi8Iw&#10;FITfhf0P4Szsm6YWEa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ICaaifEAAAA3AAAAA8A&#10;AAAAAAAAAAAAAAAABwIAAGRycy9kb3ducmV2LnhtbFBLBQYAAAAAAwADALcAAAD4AgAAAAA=&#10;" fillcolor="#333" stroked="f"/>
                    <v:rect id="Rectangle 344" o:spid="_x0000_s1368" style="position:absolute;left:4511;top:54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VnwQAAANwAAAAPAAAAZHJzL2Rvd25yZXYueG1sRE/LisIw&#10;FN0L8w/hCrPT1MK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JR5VWfBAAAA3AAAAA8AAAAA&#10;AAAAAAAAAAAABwIAAGRycy9kb3ducmV2LnhtbFBLBQYAAAAAAwADALcAAAD1AgAAAAA=&#10;" fillcolor="#333" stroked="f"/>
                    <v:rect id="Rectangle 345" o:spid="_x0000_s1369" style="position:absolute;left:4511;top:5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D8xQAAANwAAAAPAAAAZHJzL2Rvd25yZXYueG1sRI/dasJA&#10;FITvC32H5RS8q5sEKm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D7NfD8xQAAANwAAAAP&#10;AAAAAAAAAAAAAAAAAAcCAABkcnMvZG93bnJldi54bWxQSwUGAAAAAAMAAwC3AAAA+QIAAAAA&#10;" fillcolor="#333" stroked="f"/>
                    <v:rect id="Rectangle 346" o:spid="_x0000_s1370" style="position:absolute;left:4511;top:60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26LxAAAANwAAAAPAAAAZHJzL2Rvd25yZXYueG1sRI/disIw&#10;FITvBd8hHGHvNLWg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AvnbovEAAAA3AAAAA8A&#10;AAAAAAAAAAAAAAAABwIAAGRycy9kb3ducmV2LnhtbFBLBQYAAAAAAwADALcAAAD4AgAAAAA=&#10;" fillcolor="#333" stroked="f"/>
                    <v:rect id="Rectangle 347" o:spid="_x0000_s1371" style="position:absolute;left:4511;top:6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sQxQAAANwAAAAPAAAAZHJzL2Rvd25yZXYueG1sRI/dasJA&#10;FITvC32H5RS8qxtTFB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Bkq8sQxQAAANwAAAAP&#10;AAAAAAAAAAAAAAAAAAcCAABkcnMvZG93bnJldi54bWxQSwUGAAAAAAMAAwC3AAAA+QIAAAAA&#10;" fillcolor="#333" stroked="f"/>
                    <v:rect id="Rectangle 348" o:spid="_x0000_s1372" style="position:absolute;left:4511;top:67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NkxQAAANwAAAAPAAAAZHJzL2Rvd25yZXYueG1sRI/dasJA&#10;FITvC32H5RS8qxtDFR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DrQlNkxQAAANwAAAAP&#10;AAAAAAAAAAAAAAAAAAcCAABkcnMvZG93bnJldi54bWxQSwUGAAAAAAMAAwC3AAAA+QIAAAAA&#10;" fillcolor="#333" stroked="f"/>
                    <v:rect id="Rectangle 349" o:spid="_x0000_s1373" style="position:absolute;left:4511;top:7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b/xAAAANwAAAAPAAAAZHJzL2Rvd25yZXYueG1sRI/disIw&#10;FITvBd8hHGHvNLWg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IQO9v/EAAAA3AAAAA8A&#10;AAAAAAAAAAAAAAAABwIAAGRycy9kb3ducmV2LnhtbFBLBQYAAAAAAwADALcAAAD4AgAAAAA=&#10;" fillcolor="#333" stroked="f"/>
                    <v:rect id="Rectangle 350" o:spid="_x0000_s1374" style="position:absolute;left:4511;top:73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iIxQAAANwAAAAPAAAAZHJzL2Rvd25yZXYueG1sRI/dasJA&#10;FITvC32H5RR6VzcGDD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B03GiIxQAAANwAAAAP&#10;AAAAAAAAAAAAAAAAAAcCAABkcnMvZG93bnJldi54bWxQSwUGAAAAAAMAAwC3AAAA+QIAAAAA&#10;" fillcolor="#333" stroked="f"/>
                    <v:rect id="Rectangle 351" o:spid="_x0000_s1375" style="position:absolute;left:4511;top:76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0TxQAAANwAAAAPAAAAZHJzL2Rvd25yZXYueG1sRI/dasJA&#10;FITvC32H5RS8qxsDWp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AbkM0TxQAAANwAAAAP&#10;AAAAAAAAAAAAAAAAAAcCAABkcnMvZG93bnJldi54bWxQSwUGAAAAAAMAAwC3AAAA+QIAAAAA&#10;" fillcolor="#333" stroked="f"/>
                    <v:rect id="Rectangle 352" o:spid="_x0000_s1376" style="position:absolute;left:4511;top:79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1lhwQAAANwAAAAPAAAAZHJzL2Rvd25yZXYueG1sRE/LisIw&#10;FN0L8w/hCrPT1MK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GoPWWHBAAAA3AAAAA8AAAAA&#10;AAAAAAAAAAAABwIAAGRycy9kb3ducmV2LnhtbFBLBQYAAAAAAwADALcAAAD1AgAAAAA=&#10;" fillcolor="#333" stroked="f"/>
                    <v:rect id="Rectangle 353" o:spid="_x0000_s1377" style="position:absolute;left:4511;top:8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6xAAAANwAAAAPAAAAZHJzL2Rvd25yZXYueG1sRI9bi8Iw&#10;FITfhf0P4Szsm6YWFK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AVD/PrEAAAA3AAAAA8A&#10;AAAAAAAAAAAAAAAABwIAAGRycy9kb3ducmV2LnhtbFBLBQYAAAAAAwADALcAAAD4AgAAAAA=&#10;" fillcolor="#333" stroked="f"/>
                    <v:rect id="Rectangle 354" o:spid="_x0000_s1378" style="position:absolute;left:4511;top:8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" fillcolor="#333" stroked="f"/>
                    <v:rect id="Rectangle 355" o:spid="_x0000_s1379" style="position:absolute;left:4511;top:88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" fillcolor="#333" stroked="f"/>
                    <v:rect id="Rectangle 356" o:spid="_x0000_s1380" style="position:absolute;left:4511;top:9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6Q2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RLD80w4AnL9AAAA//8DAFBLAQItABQABgAIAAAAIQDb4fbL7gAAAIUBAAATAAAAAAAAAAAA&#10;AAAAAAAAAABbQ29udGVudF9UeXBlc10ueG1sUEsBAi0AFAAGAAgAAAAhAFr0LFu/AAAAFQEAAAsA&#10;AAAAAAAAAAAAAAAAHwEAAF9yZWxzLy5yZWxzUEsBAi0AFAAGAAgAAAAhAMWLpDbEAAAA3AAAAA8A&#10;AAAAAAAAAAAAAAAABwIAAGRycy9kb3ducmV2LnhtbFBLBQYAAAAAAwADALcAAAD4AgAAAAA=&#10;" fillcolor="#333" stroked="f"/>
                    <v:rect id="Rectangle 357" o:spid="_x0000_s1381" style="position:absolute;left:4511;top:9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Gt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CqxwGtxQAAANwAAAAP&#10;AAAAAAAAAAAAAAAAAAcCAABkcnMvZG93bnJldi54bWxQSwUGAAAAAAMAAwC3AAAA+QIAAAAA&#10;" fillcolor="#333" stroked="f"/>
                    <v:rect id="Rectangle 358" o:spid="_x0000_s1382" style="position:absolute;left:4511;top:9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nZ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AlLpnZxQAAANwAAAAP&#10;AAAAAAAAAAAAAAAAAAcCAABkcnMvZG93bnJldi54bWxQSwUGAAAAAAMAAwC3AAAA+QIAAAAA&#10;" fillcolor="#333" stroked="f"/>
                    <v:rect id="Rectangle 359" o:spid="_x0000_s1383" style="position:absolute;left:4511;top:10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xCxQAAANwAAAAPAAAAZHJzL2Rvd25yZXYueG1sRI/dasJA&#10;FITvC32H5RR6VzcGDD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BKYjxCxQAAANwAAAAP&#10;AAAAAAAAAAAAAAAAAAcCAABkcnMvZG93bnJldi54bWxQSwUGAAAAAAMAAwC3AAAA+QIAAAAA&#10;" fillcolor="#333" stroked="f"/>
                    <v:rect id="Rectangle 360" o:spid="_x0000_s1384" style="position:absolute;left:4511;top:10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KI1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ZLA80w4AnL9AAAA//8DAFBLAQItABQABgAIAAAAIQDb4fbL7gAAAIUBAAATAAAAAAAAAAAA&#10;AAAAAAAAAABbQ29udGVudF9UeXBlc10ueG1sUEsBAi0AFAAGAAgAAAAhAFr0LFu/AAAAFQEAAAsA&#10;AAAAAAAAAAAAAAAAHwEAAF9yZWxzLy5yZWxzUEsBAi0AFAAGAAgAAAAhALqwojXEAAAA3AAAAA8A&#10;AAAAAAAAAAAAAAAABwIAAGRycy9kb3ducmV2LnhtbFBLBQYAAAAAAwADALcAAAD4AgAAAAA=&#10;" fillcolor="#333" stroked="f"/>
                    <v:rect id="Rectangle 361" o:spid="_x0000_s1385" style="position:absolute;left:4511;top:10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" fillcolor="#333" stroked="f"/>
                    <v:rect id="Rectangle 362" o:spid="_x0000_s1386" style="position:absolute;left:4511;top:11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" fillcolor="#333" stroked="f"/>
                    <v:rect id="Rectangle 363" o:spid="_x0000_s1387" style="position:absolute;left:4511;top:11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" fillcolor="#333" stroked="f"/>
                    <v:rect id="Rectangle 364" o:spid="_x0000_s1388" style="position:absolute;left:4511;top:11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" fillcolor="#333" stroked="f"/>
                    <v:rect id="Rectangle 365" o:spid="_x0000_s1389" style="position:absolute;left:4511;top:11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" fillcolor="#333" stroked="f"/>
                    <v:rect id="Rectangle 366" o:spid="_x0000_s1390" style="position:absolute;left:4511;top:12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" fillcolor="#333" stroked="f"/>
                    <v:rect id="Rectangle 367" o:spid="_x0000_s1391" style="position:absolute;left:4511;top:12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dwxQAAANwAAAAPAAAAZHJzL2Rvd25yZXYueG1sRI/dasJA&#10;FITvC32H5RS8qxsjWJ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AvHpdwxQAAANwAAAAP&#10;AAAAAAAAAAAAAAAAAAcCAABkcnMvZG93bnJldi54bWxQSwUGAAAAAAMAAwC3AAAA+QIAAAAA&#10;" fillcolor="#333" stroked="f"/>
                    <v:rect id="Rectangle 368" o:spid="_x0000_s1392" style="position:absolute;left:4511;top:12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w8ExQAAANwAAAAPAAAAZHJzL2Rvd25yZXYueG1sRI/dasJA&#10;FITvC32H5RS8qxuDWJ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Cg9w8ExQAAANwAAAAP&#10;AAAAAAAAAAAAAAAAAAcCAABkcnMvZG93bnJldi54bWxQSwUGAAAAAAMAAwC3AAAA+QIAAAAA&#10;" fillcolor="#333" stroked="f"/>
                    <v:rect id="Rectangle 369" o:spid="_x0000_s1393" style="position:absolute;left:4511;top:13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qfxQAAANwAAAAPAAAAZHJzL2Rvd25yZXYueG1sRI/dasJA&#10;FITvC32H5RS8qxsDWp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DPu6qfxQAAANwAAAAP&#10;AAAAAAAAAAAAAAAAAAcCAABkcnMvZG93bnJldi54bWxQSwUGAAAAAAMAAwC3AAAA+QIAAAAA&#10;" fillcolor="#333" stroked="f"/>
                    <v:rect id="Rectangle 370" o:spid="_x0000_s1394" style="position:absolute;left:453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" fillcolor="#333" stroked="f"/>
                    <v:rect id="Rectangle 371" o:spid="_x0000_s1395" style="position:absolute;left:456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" fillcolor="#333" stroked="f"/>
                    <v:rect id="Rectangle 372" o:spid="_x0000_s1396" style="position:absolute;left:459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" fillcolor="#333" stroked="f"/>
                    <v:rect id="Rectangle 373" o:spid="_x0000_s1397" style="position:absolute;left:462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" fillcolor="#333" stroked="f"/>
                    <v:rect id="Rectangle 374" o:spid="_x0000_s1398" style="position:absolute;left:466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" fillcolor="#333" stroked="f"/>
                    <v:rect id="Rectangle 375" o:spid="_x0000_s1399" style="position:absolute;left:469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" fillcolor="#333" stroked="f"/>
                    <v:rect id="Rectangle 376" o:spid="_x0000_s1400" style="position:absolute;left:472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" fillcolor="#333" stroked="f"/>
                    <v:rect id="Rectangle 377" o:spid="_x0000_s1401" style="position:absolute;left:475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XxgAAANwAAAAPAAAAZHJzL2Rvd25yZXYueG1sRI/NasMw&#10;EITvhb6D2EJvtRwXQu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GsvnV8YAAADcAAAA&#10;DwAAAAAAAAAAAAAAAAAHAgAAZHJzL2Rvd25yZXYueG1sUEsFBgAAAAADAAMAtwAAAPoCAAAAAA==&#10;" fillcolor="#333" stroked="f"/>
                    <v:rect id="Rectangle 378" o:spid="_x0000_s1402" style="position:absolute;left:478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8jxgAAANwAAAAPAAAAZHJzL2Rvd25yZXYueG1sRI/NasMw&#10;EITvhb6D2EJvtRxTQu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lSJ/I8YAAADcAAAA&#10;DwAAAAAAAAAAAAAAAAAHAgAAZHJzL2Rvd25yZXYueG1sUEsFBgAAAAADAAMAtwAAAPoCAAAAAA==&#10;" fillcolor="#333" stroked="f"/>
                    <v:rect id="Rectangle 379" o:spid="_x0000_s1403" style="position:absolute;left:481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q4xgAAANwAAAAPAAAAZHJzL2Rvd25yZXYueG1sRI/NasMw&#10;EITvhb6D2EJvtRxDQ+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m7auMYAAADcAAAA&#10;DwAAAAAAAAAAAAAAAAAHAgAAZHJzL2Rvd25yZXYueG1sUEsFBgAAAAADAAMAtwAAAPoCAAAAAA==&#10;" fillcolor="#333" stroked="f"/>
                    <v:rect id="Rectangle 380" o:spid="_x0000_s1404" style="position:absolute;left:484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" fillcolor="#333" stroked="f"/>
                    <v:rect id="Rectangle 381" o:spid="_x0000_s1405" style="position:absolute;left:488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" fillcolor="#333" stroked="f"/>
                    <v:rect id="Rectangle 382" o:spid="_x0000_s1406" style="position:absolute;left:491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" fillcolor="#333" stroked="f"/>
                    <v:rect id="Rectangle 383" o:spid="_x0000_s1407" style="position:absolute;left:494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" fillcolor="#333" stroked="f"/>
                    <v:rect id="Rectangle 384" o:spid="_x0000_s1408" style="position:absolute;left:497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" fillcolor="#333" stroked="f"/>
                    <v:rect id="Rectangle 385" o:spid="_x0000_s1409" style="position:absolute;left:500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" fillcolor="#333" stroked="f"/>
                    <v:rect id="Rectangle 386" o:spid="_x0000_s1410" style="position:absolute;left:503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" fillcolor="#333" stroked="f"/>
                    <v:rect id="Rectangle 387" o:spid="_x0000_s1411" style="position:absolute;left:506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GKxAAAANwAAAAPAAAAZHJzL2Rvd25yZXYueG1sRI9bi8Iw&#10;FITfhf0P4Szsm6ZWEK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J8ScYrEAAAA3AAAAA8A&#10;AAAAAAAAAAAAAAAABwIAAGRycy9kb3ducmV2LnhtbFBLBQYAAAAAAwADALcAAAD4AgAAAAA=&#10;" fillcolor="#333" stroked="f"/>
                    <v:rect id="Rectangle 388" o:spid="_x0000_s1412" style="position:absolute;left:509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AAAANwAAAAPAAAAZHJzL2Rvd25yZXYueG1sRI9bi8Iw&#10;FITfhf0P4Szsm6YWEa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BD76f7EAAAA3AAAAA8A&#10;AAAAAAAAAAAAAAAABwIAAGRycy9kb3ducmV2LnhtbFBLBQYAAAAAAwADALcAAAD4AgAAAAA=&#10;" fillcolor="#333" stroked="f"/>
                    <v:rect id="Rectangle 389" o:spid="_x0000_s1413" style="position:absolute;left:513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lxAAAANwAAAAPAAAAZHJzL2Rvd25yZXYueG1sRI9bi8Iw&#10;FITfhf0P4Szsm6YWFK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H+3TGXEAAAA3AAAAA8A&#10;AAAAAAAAAAAAAAAABwIAAGRycy9kb3ducmV2LnhtbFBLBQYAAAAAAwADALcAAAD4AgAAAAA=&#10;" fillcolor="#333" stroked="f"/>
                    <v:rect id="Rectangle 390" o:spid="_x0000_s1414" style="position:absolute;left:516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" fillcolor="#333" stroked="f"/>
                    <v:rect id="Rectangle 391" o:spid="_x0000_s1415" style="position:absolute;left:519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" fillcolor="#333" stroked="f"/>
                    <v:rect id="Rectangle 392" o:spid="_x0000_s1416" style="position:absolute;left:522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" fillcolor="#333" stroked="f"/>
                    <v:rect id="Rectangle 393" o:spid="_x0000_s1417" style="position:absolute;left:525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" fillcolor="#333" stroked="f"/>
                    <v:rect id="Rectangle 394" o:spid="_x0000_s1418" style="position:absolute;left:528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" fillcolor="#333" stroked="f"/>
                    <v:rect id="Rectangle 395" o:spid="_x0000_s1419" style="position:absolute;left:531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" fillcolor="#333" stroked="f"/>
                    <v:rect id="Rectangle 396" o:spid="_x0000_s1420" style="position:absolute;left:535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" fillcolor="#333" stroked="f"/>
                    <v:rect id="Rectangle 397" o:spid="_x0000_s1421" style="position:absolute;left:538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opJwgAAAN0AAAAPAAAAZHJzL2Rvd25yZXYueG1sRE/bisIw&#10;EH1f8B/CCL6tiRVk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CN6opJwgAAAN0AAAAPAAAA&#10;AAAAAAAAAAAAAAcCAABkcnMvZG93bnJldi54bWxQSwUGAAAAAAMAAwC3AAAA9gIAAAAA&#10;" fillcolor="#333" stroked="f"/>
                    <v:rect id="Rectangle 398" o:spid="_x0000_s1422" style="position:absolute;left:541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I9wgAAAN0AAAAPAAAAZHJzL2Rvd25yZXYueG1sRE/bisIw&#10;EH1f8B/CCL6tiUVk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ACAxI9wgAAAN0AAAAPAAAA&#10;AAAAAAAAAAAAAAcCAABkcnMvZG93bnJldi54bWxQSwUGAAAAAAMAAwC3AAAA9gIAAAAA&#10;" fillcolor="#333" stroked="f"/>
                    <v:rect id="Rectangle 399" o:spid="_x0000_s1423" style="position:absolute;left:544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7emwgAAAN0AAAAPAAAAZHJzL2Rvd25yZXYueG1sRE/bisIw&#10;EH1f8B/CCL6tiQVl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BtT7emwgAAAN0AAAAPAAAA&#10;AAAAAAAAAAAAAAcCAABkcnMvZG93bnJldi54bWxQSwUGAAAAAAMAAwC3AAAA9gIAAAAA&#10;" fillcolor="#333" stroked="f"/>
                    <v:rect id="Rectangle 400" o:spid="_x0000_s1424" style="position:absolute;left:547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" fillcolor="#333" stroked="f"/>
                    <v:rect id="Rectangle 401" o:spid="_x0000_s1425" style="position:absolute;left:5507;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" fillcolor="#333" stroked="f"/>
                    <v:rect id="Rectangle 402" o:spid="_x0000_s1426" style="position:absolute;left:553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" fillcolor="#333" stroked="f"/>
                    <v:rect id="Rectangle 403" o:spid="_x0000_s1427" style="position:absolute;left:556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" fillcolor="#333" stroked="f"/>
                    <v:rect id="Rectangle 404" o:spid="_x0000_s1428" style="position:absolute;left:560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" fillcolor="#333" stroked="f"/>
                    <v:rect id="Rectangle 405" o:spid="_x0000_s1429" style="position:absolute;left:563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" fillcolor="#333" stroked="f"/>
                    <v:rect id="Rectangle 406" o:spid="_x0000_s1430" style="position:absolute;left:566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" fillcolor="#333" stroked="f"/>
                    <v:rect id="Rectangle 407" o:spid="_x0000_s1431" style="position:absolute;left:569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yUwwAAAN0AAAAPAAAAZHJzL2Rvd25yZXYueG1sRE/JasMw&#10;EL0H+g9iCr3Fsl0w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CDMclMMAAADdAAAADwAA&#10;AAAAAAAAAAAAAAAHAgAAZHJzL2Rvd25yZXYueG1sUEsFBgAAAAADAAMAtwAAAPcCAAAAAA==&#10;" fillcolor="#333" stroked="f"/>
                    <v:rect id="Rectangle 408" o:spid="_x0000_s1432" style="position:absolute;left:572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TgwwAAAN0AAAAPAAAAZHJzL2Rvd25yZXYueG1sRE/JasMw&#10;EL0H+g9iCr3Fsk0x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h9qE4MMAAADdAAAADwAA&#10;AAAAAAAAAAAAAAAHAgAAZHJzL2Rvd25yZXYueG1sUEsFBgAAAAADAAMAtwAAAPcCAAAAAA==&#10;" fillcolor="#333" stroked="f"/>
                    <v:rect id="Rectangle 409" o:spid="_x0000_s1433" style="position:absolute;left:575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F7wwAAAN0AAAAPAAAAZHJzL2Rvd25yZXYueG1sRE/JasMw&#10;EL0H+g9iCr3Fsg01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6JYhe8MAAADdAAAADwAA&#10;AAAAAAAAAAAAAAAHAgAAZHJzL2Rvd25yZXYueG1sUEsFBgAAAAADAAMAtwAAAPcCAAAAAA==&#10;" fillcolor="#333" stroked="f"/>
                    <v:rect id="Rectangle 410" o:spid="_x0000_s1434" style="position:absolute;left:578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" fillcolor="#333" stroked="f"/>
                    <v:rect id="Rectangle 411" o:spid="_x0000_s1435" style="position:absolute;left:582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" fillcolor="#333" stroked="f"/>
                    <v:rect id="Rectangle 412" o:spid="_x0000_s1436" style="position:absolute;left:585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" fillcolor="#333" stroked="f"/>
                    <v:rect id="Rectangle 413" o:spid="_x0000_s1437" style="position:absolute;left:588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" fillcolor="#333" stroked="f"/>
                    <v:rect id="Rectangle 414" o:spid="_x0000_s1438" style="position:absolute;left:591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" fillcolor="#333" stroked="f"/>
                    <v:rect id="Rectangle 415" o:spid="_x0000_s1439" style="position:absolute;left:594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" fillcolor="#333" stroked="f"/>
                    <v:rect id="Rectangle 416" o:spid="_x0000_s1440" style="position:absolute;left:5977;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" fillcolor="#333" stroked="f"/>
                    <v:rect id="Rectangle 417" o:spid="_x0000_s1441" style="position:absolute;left:600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9YpwQAAAN0AAAAPAAAAZHJzL2Rvd25yZXYueG1sRE/bisIw&#10;EH0X/Icwgm+aWkG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MZf1inBAAAA3QAAAA8AAAAA&#10;AAAAAAAAAAAABwIAAGRycy9kb3ducmV2LnhtbFBLBQYAAAAAAwADALcAAAD1AgAAAAA=&#10;" fillcolor="#333" stroked="f"/>
                    <v:rect id="Rectangle 418" o:spid="_x0000_s1442" style="position:absolute;left:603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5dwQAAAN0AAAAPAAAAZHJzL2Rvd25yZXYueG1sRE/bisIw&#10;EH0X/Icwgm+aWkS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Em2Tl3BAAAA3QAAAA8AAAAA&#10;AAAAAAAAAAAABwIAAGRycy9kb3ducmV2LnhtbFBLBQYAAAAAAwADALcAAAD1AgAAAAA=&#10;" fillcolor="#333" stroked="f"/>
                    <v:rect id="Rectangle 419" o:spid="_x0000_s1443" style="position:absolute;left:607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GwQAAAN0AAAAPAAAAZHJzL2Rvd25yZXYueG1sRE/bisIw&#10;EH0X/Icwgm+aWlC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Cb668bBAAAA3QAAAA8AAAAA&#10;AAAAAAAAAAAABwIAAGRycy9kb3ducmV2LnhtbFBLBQYAAAAAAwADALcAAAD1AgAAAAA=&#10;" fillcolor="#333" stroked="f"/>
                    <v:rect id="Rectangle 420" o:spid="_x0000_s1444" style="position:absolute;left:610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" fillcolor="#333" stroked="f"/>
                    <v:rect id="Rectangle 421" o:spid="_x0000_s1445" style="position:absolute;left:613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" fillcolor="#333" stroked="f"/>
                    <v:rect id="Rectangle 422" o:spid="_x0000_s1446" style="position:absolute;left:616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" fillcolor="#333" stroked="f"/>
                    <v:rect id="Rectangle 423" o:spid="_x0000_s1447" style="position:absolute;left:619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" fillcolor="#333" stroked="f"/>
                    <v:rect id="Rectangle 424" o:spid="_x0000_s1448" style="position:absolute;left:622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6DxgAAAN0AAAAPAAAAZHJzL2Rvd25yZXYueG1sRI9Pa8JA&#10;EMXvgt9hmUJvujGC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s1Teg8YAAADdAAAA&#10;DwAAAAAAAAAAAAAAAAAHAgAAZHJzL2Rvd25yZXYueG1sUEsFBgAAAAADAAMAtwAAAPoCAAAAAA==&#10;" fillcolor="#333" stroked="f"/>
                    <v:rect id="Rectangle 425" o:spid="_x0000_s1449" style="position:absolute;left:625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sYwwAAAN0AAAAPAAAAZHJzL2Rvd25yZXYueG1sRE/JasMw&#10;EL0H+g9iCr3Fsl0w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3Bh7GMMAAADdAAAADwAA&#10;AAAAAAAAAAAAAAAHAgAAZHJzL2Rvd25yZXYueG1sUEsFBgAAAAADAAMAtwAAAPcCAAAAAA==&#10;" fillcolor="#333" stroked="f"/>
                    <v:rect id="Rectangle 426" o:spid="_x0000_s1450" style="position:absolute;left:629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VvwQAAAN0AAAAPAAAAZHJzL2Rvd25yZXYueG1sRE/bisIw&#10;EH0X/Icwgm+aWkG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CzK5W/BAAAA3QAAAA8AAAAA&#10;AAAAAAAAAAAABwIAAGRycy9kb3ducmV2LnhtbFBLBQYAAAAAAwADALcAAAD1AgAAAAA=&#10;" fillcolor="#333" stroked="f"/>
                    <v:rect id="Rectangle 427" o:spid="_x0000_s1451" style="position:absolute;left:632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D0wwAAAN0AAAAPAAAAZHJzL2Rvd25yZXYueG1sRE/basJA&#10;EH0v+A/LCL7VjRGk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Q4ZA9MMAAADdAAAADwAA&#10;AAAAAAAAAAAAAAAHAgAAZHJzL2Rvd25yZXYueG1sUEsFBgAAAAADAAMAtwAAAPcCAAAAAA==&#10;" fillcolor="#333" stroked="f"/>
                    <v:rect id="Rectangle 428" o:spid="_x0000_s1452" style="position:absolute;left:635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iAwgAAAN0AAAAPAAAAZHJzL2Rvd25yZXYueG1sRE/bisIw&#10;EH0X/Icwwr5pahW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DMb9iAwgAAAN0AAAAPAAAA&#10;AAAAAAAAAAAAAAcCAABkcnMvZG93bnJldi54bWxQSwUGAAAAAAMAAwC3AAAA9gIAAAAA&#10;" fillcolor="#333" stroked="f"/>
                    <v:rect id="Rectangle 429" o:spid="_x0000_s1453" style="position:absolute;left:638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30bwgAAAN0AAAAPAAAAZHJzL2Rvd25yZXYueG1sRE/bisIw&#10;EH0X/Icwwr5pakW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CjI30bwgAAAN0AAAAPAAAA&#10;AAAAAAAAAAAAAAcCAABkcnMvZG93bnJldi54bWxQSwUGAAAAAAMAAwC3AAAA9gIAAAAA&#10;" fillcolor="#333" stroked="f"/>
                    <v:rect id="Rectangle 430" o:spid="_x0000_s1454" style="position:absolute;left:641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NswwAAAN0AAAAPAAAAZHJzL2Rvd25yZXYueG1sRE/bSsNA&#10;EH0X/IdlBN/MJhFC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U/HjbMMAAADdAAAADwAA&#10;AAAAAAAAAAAAAAAHAgAAZHJzL2Rvd25yZXYueG1sUEsFBgAAAAADAAMAtwAAAPcCAAAAAA==&#10;" fillcolor="#333" stroked="f"/>
                    <v:rect id="Rectangle 431" o:spid="_x0000_s1455" style="position:absolute;left:644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" fillcolor="#333" stroked="f"/>
                    <v:rect id="Rectangle 432" o:spid="_x0000_s1456" style="position:absolute;left:647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KFxgAAAN0AAAAPAAAAZHJzL2Rvd25yZXYueG1sRI9Pa8JA&#10;EMXvgt9hmUJvujGC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TSLShcYAAADdAAAA&#10;DwAAAAAAAAAAAAAAAAAHAgAAZHJzL2Rvd25yZXYueG1sUEsFBgAAAAADAAMAtwAAAPoCAAAAAA==&#10;" fillcolor="#333" stroked="f"/>
                    <v:rect id="Rectangle 433" o:spid="_x0000_s1457" style="position:absolute;left:651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cewgAAAN0AAAAPAAAAZHJzL2Rvd25yZXYueG1sRE/bisIw&#10;EH0X/Icwwr5pagX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AibncewgAAAN0AAAAPAAAA&#10;AAAAAAAAAAAAAAcCAABkcnMvZG93bnJldi54bWxQSwUGAAAAAAMAAwC3AAAA9gIAAAAA&#10;" fillcolor="#333" stroked="f"/>
                    <v:rect id="Rectangle 434" o:spid="_x0000_s1458" style="position:absolute;left:654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3+xgAAAN0AAAAPAAAAZHJzL2Rvd25yZXYueG1sRI9Pa8JA&#10;EMXvgt9hmUJvujGI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61Kt/sYAAADdAAAA&#10;DwAAAAAAAAAAAAAAAAAHAgAAZHJzL2Rvd25yZXYueG1sUEsFBgAAAAADAAMAtwAAAPoCAAAAAA==&#10;" fillcolor="#333" stroked="f"/>
                    <v:rect id="Rectangle 435" o:spid="_x0000_s1459" style="position:absolute;left:657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hlwwAAAN0AAAAPAAAAZHJzL2Rvd25yZXYueG1sRE/JasMw&#10;EL0H+g9iCr3Fsk0x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hB4IZcMAAADdAAAADwAA&#10;AAAAAAAAAAAAAAAHAgAAZHJzL2Rvd25yZXYueG1sUEsFBgAAAAADAAMAtwAAAPcCAAAAAA==&#10;" fillcolor="#333" stroked="f"/>
                    <v:rect id="Rectangle 436" o:spid="_x0000_s1460" style="position:absolute;left:660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JYSwQAAAN0AAAAPAAAAZHJzL2Rvd25yZXYueG1sRE/bisIw&#10;EH0X/Icwgm+aWkS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HTMlhLBAAAA3QAAAA8AAAAA&#10;AAAAAAAAAAAABwIAAGRycy9kb3ducmV2LnhtbFBLBQYAAAAAAwADALcAAAD1AgAAAAA=&#10;" fillcolor="#333" stroked="f"/>
                    <v:rect id="Rectangle 437" o:spid="_x0000_s1461" style="position:absolute;left:663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OJwgAAAN0AAAAPAAAAZHJzL2Rvd25yZXYueG1sRE/bisIw&#10;EH0X/Icwwr5pahW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AbgDOJwgAAAN0AAAAPAAAA&#10;AAAAAAAAAAAAAAcCAABkcnMvZG93bnJldi54bWxQSwUGAAAAAAMAAwC3AAAA9gIAAAAA&#10;" fillcolor="#333" stroked="f"/>
                    <v:rect id="Rectangle 438" o:spid="_x0000_s1462" style="position:absolute;left:666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v9wwAAAN0AAAAPAAAAZHJzL2Rvd25yZXYueG1sRE/basJA&#10;EH0v+A/LCL7VjUGk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lGmr/cMAAADdAAAADwAA&#10;AAAAAAAAAAAAAAAHAgAAZHJzL2Rvd25yZXYueG1sUEsFBgAAAAADAAMAtwAAAPcCAAAAAA==&#10;" fillcolor="#333" stroked="f"/>
                    <v:rect id="Rectangle 439" o:spid="_x0000_s1463" style="position:absolute;left:669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5mwgAAAN0AAAAPAAAAZHJzL2Rvd25yZXYueG1sRE/bisIw&#10;EH0X/Icwwr5palG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D7JQ5mwgAAAN0AAAAPAAAA&#10;AAAAAAAAAAAAAAcCAABkcnMvZG93bnJldi54bWxQSwUGAAAAAAMAAwC3AAAA9gIAAAAA&#10;" fillcolor="#333" stroked="f"/>
                    <v:rect id="Rectangle 440" o:spid="_x0000_s1464" style="position:absolute;left:672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5ARwwAAAN0AAAAPAAAAZHJzL2Rvd25yZXYueG1sRE/bSsNA&#10;EH0X/IdlBN/MJkFC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C/eQEcMAAADdAAAADwAA&#10;AAAAAAAAAAAAAAAHAgAAZHJzL2Rvd25yZXYueG1sUEsFBgAAAAADAAMAtwAAAPcCAAAAAA==&#10;" fillcolor="#333" stroked="f"/>
                    <v:rect id="Rectangle 441" o:spid="_x0000_s1465" style="position:absolute;left:676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" fillcolor="#333" stroked="f"/>
                    <v:rect id="Rectangle 442" o:spid="_x0000_s1466" style="position:absolute;left:679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H4xgAAAN0AAAAPAAAAZHJzL2Rvd25yZXYueG1sRI9Pa8JA&#10;EMXvgt9hmUJvujGI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FSSh+MYAAADdAAAA&#10;DwAAAAAAAAAAAAAAAAAHAgAAZHJzL2Rvd25yZXYueG1sUEsFBgAAAAADAAMAtwAAAPoCAAAAAA==&#10;" fillcolor="#333" stroked="f"/>
                    <v:rect id="Rectangle 443" o:spid="_x0000_s1467" style="position:absolute;left:682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RjwgAAAN0AAAAPAAAAZHJzL2Rvd25yZXYueG1sRE/bisIw&#10;EH0X/Icwwr5pahH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B6aARjwgAAAN0AAAAPAAAA&#10;AAAAAAAAAAAAAAcCAABkcnMvZG93bnJldi54bWxQSwUGAAAAAAMAAwC3AAAA9gIAAAAA&#10;" fillcolor="#333" stroked="f"/>
                    <v:rect id="Rectangle 444" o:spid="_x0000_s1468" style="position:absolute;left:685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sjxgAAAN0AAAAPAAAAZHJzL2Rvd25yZXYueG1sRI9Pa8JA&#10;EMXvgt9hmUJvujGg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bos7I8YAAADdAAAA&#10;DwAAAAAAAAAAAAAAAAAHAgAAZHJzL2Rvd25yZXYueG1sUEsFBgAAAAADAAMAtwAAAPoCAAAAAA==&#10;" fillcolor="#333" stroked="f"/>
                    <v:rect id="Rectangle 445" o:spid="_x0000_s1469" style="position:absolute;left:688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564wwAAAN0AAAAPAAAAZHJzL2Rvd25yZXYueG1sRE/JasMw&#10;EL0H+g9iCr3Fsg01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AceeuMMAAADdAAAADwAA&#10;AAAAAAAAAAAAAAAHAgAAZHJzL2Rvd25yZXYueG1sUEsFBgAAAAADAAMAtwAAAPcCAAAAAA==&#10;" fillcolor="#333" stroked="f"/>
                    <v:rect id="Rectangle 446" o:spid="_x0000_s1470" style="position:absolute;left:691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DPwQAAAN0AAAAPAAAAZHJzL2Rvd25yZXYueG1sRE/bisIw&#10;EH0X/Icwgm+aWlC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PEVAM/BAAAA3QAAAA8AAAAA&#10;AAAAAAAAAAAABwIAAGRycy9kb3ducmV2LnhtbFBLBQYAAAAAAwADALcAAAD1AgAAAAA=&#10;" fillcolor="#333" stroked="f"/>
                    <v:rect id="Rectangle 447" o:spid="_x0000_s1471" style="position:absolute;left:694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VUwgAAAN0AAAAPAAAAZHJzL2Rvd25yZXYueG1sRE/bisIw&#10;EH0X/Icwwr5pakW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CeWaVUwgAAAN0AAAAPAAAA&#10;AAAAAAAAAAAAAAcCAABkcnMvZG93bnJldi54bWxQSwUGAAAAAAMAAwC3AAAA9gIAAAAA&#10;" fillcolor="#333" stroked="f"/>
                    <v:rect id="Rectangle 448" o:spid="_x0000_s1472" style="position:absolute;left:698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0gwgAAAN0AAAAPAAAAZHJzL2Rvd25yZXYueG1sRE/bisIw&#10;EH0X/Icwwr5palG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ARsD0gwgAAAN0AAAAPAAAA&#10;AAAAAAAAAAAAAAcCAABkcnMvZG93bnJldi54bWxQSwUGAAAAAAMAAwC3AAAA9gIAAAAA&#10;" fillcolor="#333" stroked="f"/>
                    <v:rect id="Rectangle 449" o:spid="_x0000_s1473" style="position:absolute;left:701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wwAAAN0AAAAPAAAAZHJzL2Rvd25yZXYueG1sRE/basJA&#10;EH0v+A/LCL7VjQGl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fvyYu8MAAADdAAAADwAA&#10;AAAAAAAAAAAAAAAHAgAAZHJzL2Rvd25yZXYueG1sUEsFBgAAAAADAAMAtwAAAPcCAAAAAA==&#10;" fillcolor="#333" stroked="f"/>
                    <v:rect id="Rectangle 450" o:spid="_x0000_s1474" style="position:absolute;left:704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bMwwAAAN0AAAAPAAAAZHJzL2Rvd25yZXYueG1sRE/bSsNA&#10;EH0X/IdlBN/MJgFD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ji4GzMMAAADdAAAADwAA&#10;AAAAAAAAAAAAAAAHAgAAZHJzL2Rvd25yZXYueG1sUEsFBgAAAAADAAMAtwAAAPcCAAAAAA==&#10;" fillcolor="#333" stroked="f"/>
                    <v:rect id="Rectangle 451" o:spid="_x0000_s1475" style="position:absolute;left:707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" fillcolor="#333" stroked="f"/>
                    <v:rect id="Rectangle 452" o:spid="_x0000_s1476" style="position:absolute;left:710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lxgAAAN0AAAAPAAAAZHJzL2Rvd25yZXYueG1sRI9Pa8JA&#10;EMXvgt9hmUJvujGg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kP03JcYAAADdAAAA&#10;DwAAAAAAAAAAAAAAAAAHAgAAZHJzL2Rvd25yZXYueG1sUEsFBgAAAAADAAMAtwAAAPoCAAAAAA==&#10;" fillcolor="#333" stroked="f"/>
                    <v:rect id="Rectangle 453" o:spid="_x0000_s1477" style="position:absolute;left:713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wgAAAN0AAAAPAAAAZHJzL2Rvd25yZXYueG1sRE/bisIw&#10;EH0X/Icwwr5pakH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D/sZK+wgAAAN0AAAAPAAAA&#10;AAAAAAAAAAAAAAcCAABkcnMvZG93bnJldi54bWxQSwUGAAAAAAMAAwC3AAAA9gIAAAAA&#10;" fillcolor="#333" stroked="f"/>
                    <v:rect id="Rectangle 454" o:spid="_x0000_s1478" style="position:absolute;left:716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" fillcolor="#333" stroked="f"/>
                    <v:rect id="Rectangle 455" o:spid="_x0000_s1479" style="position:absolute;left:719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" fillcolor="#333" stroked="f"/>
                    <v:rect id="Rectangle 456" o:spid="_x0000_s1480" style="position:absolute;left:723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" fillcolor="#333" stroked="f"/>
                    <v:rect id="Rectangle 457" o:spid="_x0000_s1481" style="position:absolute;left:726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pwwAAAN0AAAAPAAAAZHJzL2Rvd25yZXYueG1sRE/bSsNA&#10;EH0X/IdlBN/MJhFC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UDVv6cMAAADdAAAADwAA&#10;AAAAAAAAAAAAAAAHAgAAZHJzL2Rvd25yZXYueG1sUEsFBgAAAAADAAMAtwAAAPcCAAAAAA==&#10;" fillcolor="#333" stroked="f"/>
                    <v:rect id="Rectangle 458" o:spid="_x0000_s1482" style="position:absolute;left:729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PedwwAAAN0AAAAPAAAAZHJzL2Rvd25yZXYueG1sRE/bSsNA&#10;EH0X/IdlBN/MJkFC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39z3ncMAAADdAAAADwAA&#10;AAAAAAAAAAAAAAAHAgAAZHJzL2Rvd25yZXYueG1sUEsFBgAAAAADAAMAtwAAAPcCAAAAAA==&#10;" fillcolor="#333" stroked="f"/>
                    <v:rect id="Rectangle 459" o:spid="_x0000_s1483" style="position:absolute;left:732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IGwwAAAN0AAAAPAAAAZHJzL2Rvd25yZXYueG1sRE/bSsNA&#10;EH0X/IdlBN/MJgFD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sJBSBsMAAADdAAAADwAA&#10;AAAAAAAAAAAAAAAHAgAAZHJzL2Rvd25yZXYueG1sUEsFBgAAAAADAAMAtwAAAPcCAAAAAA==&#10;" fillcolor="#333" stroked="f"/>
                    <v:rect id="Rectangle 460" o:spid="_x0000_s1484" style="position:absolute;left:735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" fillcolor="#333" stroked="f"/>
                    <v:rect id="Rectangle 461" o:spid="_x0000_s1485" style="position:absolute;left:738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" fillcolor="#333" stroked="f"/>
                    <v:rect id="Rectangle 462" o:spid="_x0000_s1486" style="position:absolute;left:741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" fillcolor="#333" stroked="f"/>
                    <v:rect id="Rectangle 463" o:spid="_x0000_s1487" style="position:absolute;left:745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" fillcolor="#333" stroked="f"/>
                    <v:rect id="Rectangle 464" o:spid="_x0000_s1488" style="position:absolute;left:748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" fillcolor="#333" stroked="f"/>
                    <v:rect id="Rectangle 465" o:spid="_x0000_s1489" style="position:absolute;left:751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" fillcolor="#333" stroked="f"/>
                    <v:rect id="Rectangle 466" o:spid="_x0000_s1490" style="position:absolute;left:754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" fillcolor="#333" stroked="f"/>
                    <v:rect id="Rectangle 467" o:spid="_x0000_s1491" style="position:absolute;left:7567;top:13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" fillcolor="#333" stroked="f"/>
                    <v:rect id="Rectangle 468" o:spid="_x0000_s1492" style="position:absolute;left:7567;top:12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" fillcolor="#333" stroked="f"/>
                    <v:rect id="Rectangle 469" o:spid="_x0000_s1493" style="position:absolute;left:7567;top:12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" fillcolor="#333" stroked="f"/>
                    <v:rect id="Rectangle 470" o:spid="_x0000_s1494" style="position:absolute;left:7567;top:12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" fillcolor="#333" stroked="f"/>
                    <v:rect id="Rectangle 471" o:spid="_x0000_s1495" style="position:absolute;left:7567;top:11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" fillcolor="#333" stroked="f"/>
                    <v:rect id="Rectangle 472" o:spid="_x0000_s1496" style="position:absolute;left:7567;top:11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" fillcolor="#333" stroked="f"/>
                    <v:rect id="Rectangle 473" o:spid="_x0000_s1497" style="position:absolute;left:7567;top:11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" fillcolor="#333" stroked="f"/>
                    <v:rect id="Rectangle 474" o:spid="_x0000_s1498" style="position:absolute;left:7567;top:11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" fillcolor="#333" stroked="f"/>
                    <v:rect id="Rectangle 475" o:spid="_x0000_s1499" style="position:absolute;left:7567;top:10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" fillcolor="#333" stroked="f"/>
                    <v:rect id="Rectangle 476" o:spid="_x0000_s1500" style="position:absolute;left:7567;top:10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" fillcolor="#333" stroked="f"/>
                    <v:rect id="Rectangle 477" o:spid="_x0000_s1501" style="position:absolute;left:7567;top:10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kTwwAAAN0AAAAPAAAAZHJzL2Rvd25yZXYueG1sRE/JasMw&#10;EL0H+g9iCrnFclww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4DmJE8MAAADdAAAADwAA&#10;AAAAAAAAAAAAAAAHAgAAZHJzL2Rvd25yZXYueG1sUEsFBgAAAAADAAMAtwAAAPcCAAAAAA==&#10;" fillcolor="#333" stroked="f"/>
                    <v:rect id="Rectangle 478" o:spid="_x0000_s1502" style="position:absolute;left:7567;top:9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FnwwAAAN0AAAAPAAAAZHJzL2Rvd25yZXYueG1sRE/JasMw&#10;EL0H+g9iCrnFckwx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b9ARZ8MAAADdAAAADwAA&#10;AAAAAAAAAAAAAAAHAgAAZHJzL2Rvd25yZXYueG1sUEsFBgAAAAADAAMAtwAAAPcCAAAAAA==&#10;" fillcolor="#333" stroked="f"/>
                    <v:rect id="Rectangle 479" o:spid="_x0000_s1503" style="position:absolute;left:7567;top:9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T8wwAAAN0AAAAPAAAAZHJzL2Rvd25yZXYueG1sRE/JasMw&#10;EL0H+g9iCrnFcgw1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AJy0/MMAAADdAAAADwAA&#10;AAAAAAAAAAAAAAAHAgAAZHJzL2Rvd25yZXYueG1sUEsFBgAAAAADAAMAtwAAAPcCAAAAAA==&#10;" fillcolor="#333" stroked="f"/>
                    <v:rect id="Rectangle 480" o:spid="_x0000_s1504" style="position:absolute;left:7567;top:9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" fillcolor="#333" stroked="f"/>
                    <v:rect id="Rectangle 481" o:spid="_x0000_s1505" style="position:absolute;left:7567;top:88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" fillcolor="#333" stroked="f"/>
                    <v:rect id="Rectangle 482" o:spid="_x0000_s1506" style="position:absolute;left:7567;top:8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" fillcolor="#333" stroked="f"/>
                    <v:rect id="Rectangle 483" o:spid="_x0000_s1507" style="position:absolute;left:7567;top:8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" fillcolor="#333" stroked="f"/>
                    <v:rect id="Rectangle 484" o:spid="_x0000_s1508" style="position:absolute;left:7567;top:79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" fillcolor="#333" stroked="f"/>
                    <v:rect id="Rectangle 485" o:spid="_x0000_s1509" style="position:absolute;left:7567;top:76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" fillcolor="#333" stroked="f"/>
                    <v:rect id="Rectangle 486" o:spid="_x0000_s1510" style="position:absolute;left:7567;top:73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" fillcolor="#333" stroked="f"/>
                    <v:rect id="Rectangle 487" o:spid="_x0000_s1511" style="position:absolute;left:7567;top:7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B/OwgAAAN0AAAAPAAAAZHJzL2Rvd25yZXYueG1sRE/bisIw&#10;EH0X/Icwwr5pagX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Bl4B/OwgAAAN0AAAAPAAAA&#10;AAAAAAAAAAAAAAcCAABkcnMvZG93bnJldi54bWxQSwUGAAAAAAMAAwC3AAAA9gIAAAAA&#10;" fillcolor="#333" stroked="f"/>
                    <v:rect id="Rectangle 488" o:spid="_x0000_s1512" style="position:absolute;left:7567;top:67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e6wgAAAN0AAAAPAAAAZHJzL2Rvd25yZXYueG1sRE/bisIw&#10;EH0X/Icwwr5pahH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DqCYe6wgAAAN0AAAAPAAAA&#10;AAAAAAAAAAAAAAcCAABkcnMvZG93bnJldi54bWxQSwUGAAAAAAMAAwC3AAAA9gIAAAAA&#10;" fillcolor="#333" stroked="f"/>
                    <v:rect id="Rectangle 489" o:spid="_x0000_s1513" style="position:absolute;left:7567;top:6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IhwgAAAN0AAAAPAAAAZHJzL2Rvd25yZXYueG1sRE/bisIw&#10;EH0X/Icwwr5pakH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CFRSIhwgAAAN0AAAAPAAAA&#10;AAAAAAAAAAAAAAcCAABkcnMvZG93bnJldi54bWxQSwUGAAAAAAMAAwC3AAAA9gIAAAAA&#10;" fillcolor="#333" stroked="f"/>
                    <v:rect id="Rectangle 490" o:spid="_x0000_s1514" style="position:absolute;left:7567;top:60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" fillcolor="#333" stroked="f"/>
                    <v:rect id="Rectangle 491" o:spid="_x0000_s1515" style="position:absolute;left:7567;top:5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" fillcolor="#333" stroked="f"/>
                    <v:rect id="Rectangle 492" o:spid="_x0000_s1516" style="position:absolute;left:7567;top:54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" fillcolor="#333" stroked="f"/>
                    <v:rect id="Rectangle 493" o:spid="_x0000_s1517" style="position:absolute;left:7567;top:51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" fillcolor="#333" stroked="f"/>
                    <v:rect id="Rectangle 494" o:spid="_x0000_s1518" style="position:absolute;left:7567;top:4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" fillcolor="#333" stroked="f"/>
                    <v:rect id="Rectangle 495" o:spid="_x0000_s1519" style="position:absolute;left:7567;top:45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" fillcolor="#333" stroked="f"/>
                    <v:rect id="Rectangle 496" o:spid="_x0000_s1520" style="position:absolute;left:7567;top:42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" fillcolor="#333" stroked="f"/>
                    <v:rect id="Rectangle 497" o:spid="_x0000_s1521" style="position:absolute;left:7567;top:39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XUwwAAAN0AAAAPAAAAZHJzL2Rvd25yZXYueG1sRE/JasMw&#10;EL0H+g9iCr3Fsl0w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wuF1MMAAADdAAAADwAA&#10;AAAAAAAAAAAAAAAHAgAAZHJzL2Rvd25yZXYueG1sUEsFBgAAAAADAAMAtwAAAPcCAAAAAA==&#10;" fillcolor="#333" stroked="f"/>
                    <v:rect id="Rectangle 498" o:spid="_x0000_s1522" style="position:absolute;left:7567;top:36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h2gwwAAAN0AAAAPAAAAZHJzL2Rvd25yZXYueG1sRE/JasMw&#10;EL0H+g9iCr3Fsk0x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dOIdoMMAAADdAAAADwAA&#10;AAAAAAAAAAAAAAAHAgAAZHJzL2Rvd25yZXYueG1sUEsFBgAAAAADAAMAtwAAAPcCAAAAAA==&#10;" fillcolor="#333" stroked="f"/>
                    <v:rect id="Rectangle 499" o:spid="_x0000_s1523" style="position:absolute;left:7567;top:33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g7wwAAAN0AAAAPAAAAZHJzL2Rvd25yZXYueG1sRE/JasMw&#10;EL0H+g9iCr3Fsg01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G664O8MAAADdAAAADwAA&#10;AAAAAAAAAAAAAAAHAgAAZHJzL2Rvd25yZXYueG1sUEsFBgAAAAADAAMAtwAAAPcCAAAAAA==&#10;" fillcolor="#333" stroked="f"/>
                    <v:rect id="Rectangle 500" o:spid="_x0000_s1524" style="position:absolute;left:7567;top:30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" fillcolor="#333" stroked="f"/>
                    <v:rect id="Rectangle 501" o:spid="_x0000_s1525" style="position:absolute;left:7567;top:27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" fillcolor="#333" stroked="f"/>
                    <v:rect id="Rectangle 502" o:spid="_x0000_s1526" style="position:absolute;left:7567;top:2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" fillcolor="#333" stroked="f"/>
                    <v:rect id="Rectangle 503" o:spid="_x0000_s1527" style="position:absolute;left:7567;top:20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" fillcolor="#333" stroked="f"/>
                    <v:rect id="Rectangle 504" o:spid="_x0000_s1528" style="position:absolute;left:7567;top:17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" fillcolor="#333" stroked="f"/>
                    <v:rect id="Rectangle 505" o:spid="_x0000_s1529" style="position:absolute;left:7567;top:14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" fillcolor="#333" stroked="f"/>
                    <v:rect id="Rectangle 506" o:spid="_x0000_s1530" style="position:absolute;left:7567;top:11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" fillcolor="#333" stroked="f"/>
                    <v:rect id="Rectangle 507" o:spid="_x0000_s1531" style="position:absolute;left:7567;top:8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JwwAAAN0AAAAPAAAAZHJzL2Rvd25yZXYueG1sRE/bSsNA&#10;EH0X/IdlBN/sJhFK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ftITCcMAAADdAAAADwAA&#10;AAAAAAAAAAAAAAAHAgAAZHJzL2Rvd25yZXYueG1sUEsFBgAAAAADAAMAtwAAAPcCAAAAAA==&#10;" fillcolor="#333" stroked="f"/>
                    <v:rect id="Rectangle 508" o:spid="_x0000_s1532" style="position:absolute;left:7567;top:5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t9wwAAAN0AAAAPAAAAZHJzL2Rvd25yZXYueG1sRE/bSsNA&#10;EH0X/IdlBN/sJkFK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8TuLfcMAAADdAAAADwAA&#10;AAAAAAAAAAAAAAAHAgAAZHJzL2Rvd25yZXYueG1sUEsFBgAAAAADAAMAtwAAAPcCAAAAAA==&#10;" fillcolor="#333" stroked="f"/>
                    <v:rect id="Rectangle 509" o:spid="_x0000_s1533" style="position:absolute;left:7567;top:2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7mwwAAAN0AAAAPAAAAZHJzL2Rvd25yZXYueG1sRE/bSsNA&#10;EH0X/IdlBN/sJgFL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nncu5sMAAADdAAAADwAA&#10;AAAAAAAAAAAAAAAHAgAAZHJzL2Rvd25yZXYueG1sUEsFBgAAAAADAAMAtwAAAPcCAAAAAA==&#10;" fillcolor="#333" stroked="f"/>
                    <v:rect id="Rectangle 510" o:spid="_x0000_s1534" style="position:absolute;left:7567;top:-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" fillcolor="#333" stroked="f"/>
                    <v:rect id="Rectangle 511" o:spid="_x0000_s1535" style="position:absolute;left:7567;top:-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" fillcolor="#333" stroked="f"/>
                    <v:rect id="Rectangle 512" o:spid="_x0000_s1536" style="position:absolute;left:7567;top:-6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" fillcolor="#333" stroked="f"/>
                    <v:rect id="Rectangle 513" o:spid="_x0000_s1537" style="position:absolute;left:7567;top:-9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" fillcolor="#333" stroked="f"/>
                    <v:rect id="Rectangle 514" o:spid="_x0000_s1538" style="position:absolute;left:7567;top:-1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" fillcolor="#333" stroked="f"/>
                    <v:rect id="Rectangle 515" o:spid="_x0000_s1539" style="position:absolute;left:7567;top:-15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" fillcolor="#333" stroked="f"/>
                    <v:rect id="Rectangle 516" o:spid="_x0000_s1540" style="position:absolute;left:7567;top:-1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" fillcolor="#333" stroked="f"/>
                  </v:group>
                  <v:rect id="Rectangle 517" o:spid="_x0000_s1541" style="position:absolute;left:7567;top:-22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m0wwAAAN0AAAAPAAAAZHJzL2Rvd25yZXYueG1sRE/bSsNA&#10;EH0X/IdlBN/sJhFK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sL7ZtMMAAADdAAAADwAA&#10;AAAAAAAAAAAAAAAHAgAAZHJzL2Rvd25yZXYueG1sUEsFBgAAAAADAAMAtwAAAPcCAAAAAA==&#10;" fillcolor="#333" stroked="f"/>
                  <v:rect id="Rectangle 518" o:spid="_x0000_s1542" style="position:absolute;left:7567;top:-25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AwwAAAN0AAAAPAAAAZHJzL2Rvd25yZXYueG1sRE/bSsNA&#10;EH0X/IdlBN/sJkFK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P1dBwMMAAADdAAAADwAA&#10;AAAAAAAAAAAAAAAHAgAAZHJzL2Rvd25yZXYueG1sUEsFBgAAAAADAAMAtwAAAPcCAAAAAA==&#10;" fillcolor="#333" stroked="f"/>
                  <v:rect id="Rectangle 519" o:spid="_x0000_s1543" style="position:absolute;left:7567;top:-28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RbwwAAAN0AAAAPAAAAZHJzL2Rvd25yZXYueG1sRE/bSsNA&#10;EH0X/IdlBN/sJgFL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UBvkW8MAAADdAAAADwAA&#10;AAAAAAAAAAAAAAAHAgAAZHJzL2Rvd25yZXYueG1sUEsFBgAAAAADAAMAtwAAAPcCAAAAAA==&#10;" fillcolor="#333" stroked="f"/>
                  <v:rect id="Rectangle 520" o:spid="_x0000_s1544" style="position:absolute;left:754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" fillcolor="#333" stroked="f"/>
                  <v:rect id="Rectangle 521" o:spid="_x0000_s1545" style="position:absolute;left:751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" fillcolor="#333" stroked="f"/>
                  <v:rect id="Rectangle 522" o:spid="_x0000_s1546" style="position:absolute;left:748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" fillcolor="#333" stroked="f"/>
                  <v:rect id="Rectangle 523" o:spid="_x0000_s1547" style="position:absolute;left:745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" fillcolor="#333" stroked="f"/>
                  <v:rect id="Rectangle 524" o:spid="_x0000_s1548" style="position:absolute;left:741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dEexgAAAN0AAAAPAAAAZHJzL2Rvd25yZXYueG1sRI9Pa8JA&#10;EMXvhX6HZYTe6iYpSI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xbXRHsYAAADdAAAA&#10;DwAAAAAAAAAAAAAAAAAHAgAAZHJzL2Rvd25yZXYueG1sUEsFBgAAAAADAAMAtwAAAPoCAAAAAA==&#10;" fillcolor="#333" stroked="f"/>
                  <v:rect id="Rectangle 525" o:spid="_x0000_s1549" style="position:absolute;left:738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FwwAAAN0AAAAPAAAAZHJzL2Rvd25yZXYueG1sRE/bSsNA&#10;EH0X/IdlBN/sJhFK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qvl0hcMAAADdAAAADwAA&#10;AAAAAAAAAAAAAAAHAgAAZHJzL2Rvd25yZXYueG1sUEsFBgAAAAADAAMAtwAAAPcCAAAAAA==&#10;" fillcolor="#333" stroked="f"/>
                  <v:rect id="Rectangle 526" o:spid="_x0000_s1550" style="position:absolute;left:735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ywwAAAN0AAAAPAAAAZHJzL2Rvd25yZXYueG1sRE/bSsNA&#10;EH0X/IdlBN/sJhFK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Wivq8sMAAADdAAAADwAA&#10;AAAAAAAAAAAAAAAHAgAAZHJzL2Rvd25yZXYueG1sUEsFBgAAAAADAAMAtwAAAPcCAAAAAA==&#10;" fillcolor="#333" stroked="f"/>
                  <v:rect id="Rectangle 527" o:spid="_x0000_s1551" style="position:absolute;left:732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09pxAAAAN0AAAAPAAAAZHJzL2Rvd25yZXYueG1sRE/bSsNA&#10;EH0X+g/LCH0zm6QQ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DVnT2nEAAAA3QAAAA8A&#10;AAAAAAAAAAAAAAAABwIAAGRycy9kb3ducmV2LnhtbFBLBQYAAAAAAwADALcAAAD4AgAAAAA=&#10;" fillcolor="#333" stroked="f"/>
                  <v:rect id="Rectangle 528" o:spid="_x0000_s1552" style="position:absolute;left:729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tcdxAAAAN0AAAAPAAAAZHJzL2Rvd25yZXYueG1sRE/basJA&#10;EH0v9B+WKfhWN0mL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LqO1x3EAAAA3QAAAA8A&#10;AAAAAAAAAAAAAAAABwIAAGRycy9kb3ducmV2LnhtbFBLBQYAAAAAAwADALcAAAD4AgAAAAA=&#10;" fillcolor="#333" stroked="f"/>
                  <v:rect id="Rectangle 529" o:spid="_x0000_s1553" style="position:absolute;left:726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KGxAAAAN0AAAAPAAAAZHJzL2Rvd25yZXYueG1sRE/basJA&#10;EH0v9B+WKfhWN0mp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NXCcobEAAAA3QAAAA8A&#10;AAAAAAAAAAAAAAAABwIAAGRycy9kb3ducmV2LnhtbFBLBQYAAAAAAwADALcAAAD4AgAAAAA=&#10;" fillcolor="#333" stroked="f"/>
                  <v:rect id="Rectangle 530" o:spid="_x0000_s1554" style="position:absolute;left:723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zxwwAAAN0AAAAPAAAAZHJzL2Rvd25yZXYueG1sRE/basJA&#10;EH0X/IdlBN90kwh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JRDs8cMAAADdAAAADwAA&#10;AAAAAAAAAAAAAAAHAgAAZHJzL2Rvd25yZXYueG1sUEsFBgAAAAADAAMAtwAAAPcCAAAAAA==&#10;" fillcolor="#333" stroked="f"/>
                  <v:rect id="Rectangle 531" o:spid="_x0000_s1555" style="position:absolute;left:719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lqxAAAAN0AAAAPAAAAZHJzL2Rvd25yZXYueG1sRE/basJA&#10;EH0v9B+WKfhWN0nB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EpcSWrEAAAA3QAAAA8A&#10;AAAAAAAAAAAAAAAABwIAAGRycy9kb3ducmV2LnhtbFBLBQYAAAAAAwADALcAAAD4AgAAAAA=&#10;" fillcolor="#333" stroked="f"/>
                  <v:rect id="Rectangle 532" o:spid="_x0000_s1556" style="position:absolute;left:716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0YxgAAAN0AAAAPAAAAZHJzL2Rvd25yZXYueG1sRI9Pa8JA&#10;EMXvhX6HZYTe6iYpSI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O8PdGMYAAADdAAAA&#10;DwAAAAAAAAAAAAAAAAAHAgAAZHJzL2Rvd25yZXYueG1sUEsFBgAAAAADAAMAtwAAAPoCAAAAAA==&#10;" fillcolor="#333" stroked="f"/>
                  <v:rect id="Rectangle 533" o:spid="_x0000_s1557" style="position:absolute;left:713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iDxAAAAN0AAAAPAAAAZHJzL2Rvd25yZXYueG1sRE/basJA&#10;EH0v9B+WKfhWN0lB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FSPeIPEAAAA3QAAAA8A&#10;AAAAAAAAAAAAAAAABwIAAGRycy9kb3ducmV2LnhtbFBLBQYAAAAAAwADALcAAAD4AgAAAAA=&#10;" fillcolor="#333" stroked="f"/>
                  <v:rect id="Rectangle 534" o:spid="_x0000_s1558" style="position:absolute;left:710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6JjxgAAAN0AAAAPAAAAZHJzL2Rvd25yZXYueG1sRI9Pa8JA&#10;EMXvhX6HZYTe6iahSI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nbOiY8YAAADdAAAA&#10;DwAAAAAAAAAAAAAAAAAHAgAAZHJzL2Rvd25yZXYueG1sUEsFBgAAAAADAAMAtwAAAPoCAAAAAA==&#10;" fillcolor="#333" stroked="f"/>
                  <v:rect id="Rectangle 535" o:spid="_x0000_s1559" style="position:absolute;left:707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wwAAAN0AAAAPAAAAZHJzL2Rvd25yZXYueG1sRE/bSsNA&#10;EH0X/IdlBN/sJkFK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8v8H+MMAAADdAAAADwAA&#10;AAAAAAAAAAAAAAAHAgAAZHJzL2Rvd25yZXYueG1sUEsFBgAAAAADAAMAtwAAAPcCAAAAAA==&#10;" fillcolor="#333" stroked="f"/>
                  <v:rect id="Rectangle 536" o:spid="_x0000_s1560" style="position:absolute;left:704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mPwwAAAN0AAAAPAAAAZHJzL2Rvd25yZXYueG1sRE/bSsNA&#10;EH0X/IdlBN/sJkFK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Ai2Zj8MAAADdAAAADwAA&#10;AAAAAAAAAAAAAAAHAgAAZHJzL2Rvd25yZXYueG1sUEsFBgAAAAADAAMAtwAAAPcCAAAAAA==&#10;" fillcolor="#333" stroked="f"/>
                  <v:rect id="Rectangle 537" o:spid="_x0000_s1561" style="position:absolute;left:701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wUxAAAAN0AAAAPAAAAZHJzL2Rvd25yZXYueG1sRE/basJA&#10;EH0v9B+WKfhWN0mL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G1hPBTEAAAA3QAAAA8A&#10;AAAAAAAAAAAAAAAABwIAAGRycy9kb3ducmV2LnhtbFBLBQYAAAAAAwADALcAAAD4AgAAAAA=&#10;" fillcolor="#333" stroked="f"/>
                  <v:rect id="Rectangle 538" o:spid="_x0000_s1562" style="position:absolute;left:698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KRgxAAAAN0AAAAPAAAAZHJzL2Rvd25yZXYueG1sRE/bSsNA&#10;EH0X+g/LCH0zm4QS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OKIpGDEAAAA3QAAAA8A&#10;AAAAAAAAAAAAAAAABwIAAGRycy9kb3ducmV2LnhtbFBLBQYAAAAAAwADALcAAAD4AgAAAAA=&#10;" fillcolor="#333" stroked="f"/>
                  <v:rect id="Rectangle 539" o:spid="_x0000_s1563" style="position:absolute;left:694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H7xAAAAN0AAAAPAAAAZHJzL2Rvd25yZXYueG1sRE/basJA&#10;EH0v9B+WKfhWNwmt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I3EAfvEAAAA3QAAAA8A&#10;AAAAAAAAAAAAAAAABwIAAGRycy9kb3ducmV2LnhtbFBLBQYAAAAAAwADALcAAAD4AgAAAAA=&#10;" fillcolor="#333" stroked="f"/>
                  <v:rect id="Rectangle 540" o:spid="_x0000_s1564" style="position:absolute;left:691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p+MwwAAAN0AAAAPAAAAZHJzL2Rvd25yZXYueG1sRE/basJA&#10;EH0X/IdlBN90kyB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fRafjMMAAADdAAAADwAA&#10;AAAAAAAAAAAAAAAHAgAAZHJzL2Rvd25yZXYueG1sUEsFBgAAAAADAAMAtwAAAPcCAAAAAA==&#10;" fillcolor="#333" stroked="f"/>
                  <v:rect id="Rectangle 541" o:spid="_x0000_s1565" style="position:absolute;left:688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oXxAAAAN0AAAAPAAAAZHJzL2Rvd25yZXYueG1sRE/basJA&#10;EH0v9B+WKfhWNwnF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BJaOhfEAAAA3QAAAA8A&#10;AAAAAAAAAAAAAAAABwIAAGRycy9kb3ducmV2LnhtbFBLBQYAAAAAAwADALcAAAD4AgAAAAA=&#10;" fillcolor="#333" stroked="f"/>
                  <v:rect id="Rectangle 542" o:spid="_x0000_s1566" style="position:absolute;left:685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5lxgAAAN0AAAAPAAAAZHJzL2Rvd25yZXYueG1sRI9Pa8JA&#10;EMXvhX6HZYTe6iahSI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Y8WuZcYAAADdAAAA&#10;DwAAAAAAAAAAAAAAAAAHAgAAZHJzL2Rvd25yZXYueG1sUEsFBgAAAAADAAMAtwAAAPoCAAAAAA==&#10;" fillcolor="#333" stroked="f"/>
                  <v:rect id="Rectangle 543" o:spid="_x0000_s1567" style="position:absolute;left:682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v+xAAAAN0AAAAPAAAAZHJzL2Rvd25yZXYueG1sRE/basJA&#10;EH0v9B+WKfhWNwlF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AyJC/7EAAAA3QAAAA8A&#10;AAAAAAAAAAAAAAAABwIAAGRycy9kb3ducmV2LnhtbFBLBQYAAAAAAwADALcAAAD4AgAAAAA=&#10;" fillcolor="#333" stroked="f"/>
                  <v:rect id="Rectangle 544" o:spid="_x0000_s1568" style="position:absolute;left:679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S+xgAAAN0AAAAPAAAAZHJzL2Rvd25yZXYueG1sRI9Pa8JA&#10;EMXvhX6HZYTe6iaBSo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GGo0vsYAAADdAAAA&#10;DwAAAAAAAAAAAAAAAAAHAgAAZHJzL2Rvd25yZXYueG1sUEsFBgAAAAADAAMAtwAAAPoCAAAAAA==&#10;" fillcolor="#333" stroked="f"/>
                  <v:rect id="Rectangle 545" o:spid="_x0000_s1569" style="position:absolute;left:676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pElwwAAAN0AAAAPAAAAZHJzL2Rvd25yZXYueG1sRE/bSsNA&#10;EH0X/IdlBN/sJgFL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dyaRJcMAAADdAAAADwAA&#10;AAAAAAAAAAAAAAAHAgAAZHJzL2Rvd25yZXYueG1sUEsFBgAAAAADAAMAtwAAAPcCAAAAAA==&#10;" fillcolor="#333" stroked="f"/>
                  <v:rect id="Rectangle 546" o:spid="_x0000_s1570" style="position:absolute;left:672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A9SwwAAAN0AAAAPAAAAZHJzL2Rvd25yZXYueG1sRE/bSsNA&#10;EH0X/IdlBN/sJgFL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h/QPUsMAAADdAAAADwAA&#10;AAAAAAAAAAAAAAAHAgAAZHJzL2Rvd25yZXYueG1sUEsFBgAAAAADAAMAtwAAAPcCAAAAAA==&#10;" fillcolor="#333" stroked="f"/>
                  <v:rect id="Rectangle 547" o:spid="_x0000_s1571" style="position:absolute;left:669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rJxAAAAN0AAAAPAAAAZHJzL2Rvd25yZXYueG1sRE/basJA&#10;EH0v9B+WKfhWN0mp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Oi4qsnEAAAA3QAAAA8A&#10;AAAAAAAAAAAAAAAABwIAAGRycy9kb3ducmV2LnhtbFBLBQYAAAAAAwADALcAAAD4AgAAAAA=&#10;" fillcolor="#333" stroked="f"/>
                  <v:rect id="Rectangle 548" o:spid="_x0000_s1572" style="position:absolute;left:666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K9xAAAAN0AAAAPAAAAZHJzL2Rvd25yZXYueG1sRE/basJA&#10;EH0v9B+WKfhWNwmt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GdRMr3EAAAA3QAAAA8A&#10;AAAAAAAAAAAAAAAABwIAAGRycy9kb3ducmV2LnhtbFBLBQYAAAAAAwADALcAAAD4AgAAAAA=&#10;" fillcolor="#333" stroked="f"/>
                  <v:rect id="Rectangle 549" o:spid="_x0000_s1573" style="position:absolute;left:663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cmxAAAAN0AAAAPAAAAZHJzL2Rvd25yZXYueG1sRE/bSsNA&#10;EH0X+g/LCH0zmwQa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AgdlybEAAAA3QAAAA8A&#10;AAAAAAAAAAAAAAAABwIAAGRycy9kb3ducmV2LnhtbFBLBQYAAAAAAwADALcAAAD4AgAAAAA=&#10;" fillcolor="#333" stroked="f"/>
                  <v:rect id="Rectangle 550" o:spid="_x0000_s1574" style="position:absolute;left:660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lRwwAAAN0AAAAPAAAAZHJzL2Rvd25yZXYueG1sRE/basJA&#10;EH0X/IdlBN90k4B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M8JUcMAAADdAAAADwAA&#10;AAAAAAAAAAAAAAAHAgAAZHJzL2Rvd25yZXYueG1sUEsFBgAAAAADAAMAtwAAAPcCAAAAAA==&#10;" fillcolor="#333" stroked="f"/>
                  <v:rect id="Rectangle 551" o:spid="_x0000_s1575" style="position:absolute;left:657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zKxAAAAN0AAAAPAAAAZHJzL2Rvd25yZXYueG1sRE/basJA&#10;EH0v9B+WKfhWNwnU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JeDrMrEAAAA3QAAAA8A&#10;AAAAAAAAAAAAAAAABwIAAGRycy9kb3ducmV2LnhtbFBLBQYAAAAAAwADALcAAAD4AgAAAAA=&#10;" fillcolor="#333" stroked="f"/>
                  <v:rect id="Rectangle 552" o:spid="_x0000_s1576" style="position:absolute;left:654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i4xgAAAN0AAAAPAAAAZHJzL2Rvd25yZXYueG1sRI9Pa8JA&#10;EMXvhX6HZYTe6iaBSo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5hw4uMYAAADdAAAA&#10;DwAAAAAAAAAAAAAAAAAHAgAAZHJzL2Rvd25yZXYueG1sUEsFBgAAAAADAAMAtwAAAPoCAAAAAA==&#10;" fillcolor="#333" stroked="f"/>
                  <v:rect id="Rectangle 553" o:spid="_x0000_s1577" style="position:absolute;left:651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0jxAAAAN0AAAAPAAAAZHJzL2Rvd25yZXYueG1sRE/basJA&#10;EH0v9B+WKfhWNwlU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IlQnSPEAAAA3QAAAA8A&#10;AAAAAAAAAAAAAAAABwIAAGRycy9kb3ducmV2LnhtbFBLBQYAAAAAAwADALcAAAD4AgAAAAA=&#10;" fillcolor="#333" stroked="f"/>
                  <v:rect id="Rectangle 554" o:spid="_x0000_s1578" style="position:absolute;left:647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" fillcolor="#333" stroked="f"/>
                  <v:rect id="Rectangle 555" o:spid="_x0000_s1579" style="position:absolute;left:644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" fillcolor="#333" stroked="f"/>
                  <v:rect id="Rectangle 556" o:spid="_x0000_s1580" style="position:absolute;left:641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" fillcolor="#333" stroked="f"/>
                  <v:rect id="Rectangle 557" o:spid="_x0000_s1581" style="position:absolute;left:638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GB0wwAAAN0AAAAPAAAAZHJzL2Rvd25yZXYueG1sRE/basJA&#10;EH0X/IdlBN90kwh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JtRgdMMAAADdAAAADwAA&#10;AAAAAAAAAAAAAAAHAgAAZHJzL2Rvd25yZXYueG1sUEsFBgAAAAADAAMAtwAAAPcCAAAAAA==&#10;" fillcolor="#333" stroked="f"/>
                  <v:rect id="Rectangle 558" o:spid="_x0000_s1582" style="position:absolute;left:635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fgAwwAAAN0AAAAPAAAAZHJzL2Rvd25yZXYueG1sRE/basJA&#10;EH0X/IdlBN90kyB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qT34AMMAAADdAAAADwAA&#10;AAAAAAAAAAAAAAAHAgAAZHJzL2Rvd25yZXYueG1sUEsFBgAAAAADAAMAtwAAAPcCAAAAAA==&#10;" fillcolor="#333" stroked="f"/>
                  <v:rect id="Rectangle 559" o:spid="_x0000_s1583" style="position:absolute;left:632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2bwwAAAN0AAAAPAAAAZHJzL2Rvd25yZXYueG1sRE/basJA&#10;EH0X/IdlBN90k4B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xnFdm8MAAADdAAAADwAA&#10;AAAAAAAAAAAAAAAHAgAAZHJzL2Rvd25yZXYueG1sUEsFBgAAAAADAAMAtwAAAPcCAAAAAA==&#10;" fillcolor="#333" stroked="f"/>
                  <v:rect id="Rectangle 560" o:spid="_x0000_s1584" style="position:absolute;left:629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" fillcolor="#333" stroked="f"/>
                  <v:rect id="Rectangle 561" o:spid="_x0000_s1585" style="position:absolute;left:625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" fillcolor="#333" stroked="f"/>
                  <v:rect id="Rectangle 562" o:spid="_x0000_s1586" style="position:absolute;left:622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" fillcolor="#333" stroked="f"/>
                  <v:rect id="Rectangle 563" o:spid="_x0000_s1587" style="position:absolute;left:619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" fillcolor="#333" stroked="f"/>
                  <v:rect id="Rectangle 564" o:spid="_x0000_s1588" style="position:absolute;left:616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" fillcolor="#333" stroked="f"/>
                  <v:rect id="Rectangle 565" o:spid="_x0000_s1589" style="position:absolute;left:613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" fillcolor="#333" stroked="f"/>
                  <v:rect id="Rectangle 566" o:spid="_x0000_s1590" style="position:absolute;left:610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" fillcolor="#333" stroked="f"/>
                  <v:rect id="Rectangle 567" o:spid="_x0000_s1591" style="position:absolute;left:607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apxAAAAN0AAAAPAAAAZHJzL2Rvd25yZXYueG1sRE/basJA&#10;EH0v9B+WKfhWN0nB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KMN9qnEAAAA3QAAAA8A&#10;AAAAAAAAAAAAAAAABwIAAGRycy9kb3ducmV2LnhtbFBLBQYAAAAAAwADALcAAAD4AgAAAAA=&#10;" fillcolor="#333" stroked="f"/>
                  <v:rect id="Rectangle 568" o:spid="_x0000_s1592" style="position:absolute;left:603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G7dxAAAAN0AAAAPAAAAZHJzL2Rvd25yZXYueG1sRE/basJA&#10;EH0v9B+WKfhWNwnF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Czkbt3EAAAA3QAAAA8A&#10;AAAAAAAAAAAAAAAABwIAAGRycy9kb3ducmV2LnhtbFBLBQYAAAAAAwADALcAAAD4AgAAAAA=&#10;" fillcolor="#333" stroked="f"/>
                  <v:rect id="Rectangle 569" o:spid="_x0000_s1593" style="position:absolute;left:600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tGxAAAAN0AAAAPAAAAZHJzL2Rvd25yZXYueG1sRE/basJA&#10;EH0v9B+WKfhWNwnU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EOoy0bEAAAA3QAAAA8A&#10;AAAAAAAAAAAAAAAABwIAAGRycy9kb3ducmV2LnhtbFBLBQYAAAAAAwADALcAAAD4AgAAAAA=&#10;" fillcolor="#333" stroked="f"/>
                  <v:rect id="Rectangle 570" o:spid="_x0000_s1594" style="position:absolute;left:5977;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" fillcolor="#333" stroked="f"/>
                  <v:rect id="Rectangle 571" o:spid="_x0000_s1595" style="position:absolute;left:594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" fillcolor="#333" stroked="f"/>
                  <v:rect id="Rectangle 572" o:spid="_x0000_s1596" style="position:absolute;left:591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" fillcolor="#333" stroked="f"/>
                  <v:rect id="Rectangle 573" o:spid="_x0000_s1597" style="position:absolute;left:588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" fillcolor="#333" stroked="f"/>
                  <v:rect id="Rectangle 574" o:spid="_x0000_s1598" style="position:absolute;left:585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" fillcolor="#333" stroked="f"/>
                  <v:rect id="Rectangle 575" o:spid="_x0000_s1599" style="position:absolute;left:582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" fillcolor="#333" stroked="f"/>
                  <v:rect id="Rectangle 576" o:spid="_x0000_s1600" style="position:absolute;left:578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" fillcolor="#333" stroked="f"/>
                  <v:rect id="Rectangle 577" o:spid="_x0000_s1601" style="position:absolute;left:575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IaOwgAAAN0AAAAPAAAAZHJzL2Rvd25yZXYueG1sRE/bisIw&#10;EH0X9h/CCL5p2i6I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CW2IaOwgAAAN0AAAAPAAAA&#10;AAAAAAAAAAAAAAcCAABkcnMvZG93bnJldi54bWxQSwUGAAAAAAMAAwC3AAAA9gIAAAAA&#10;" fillcolor="#333" stroked="f"/>
                  <v:rect id="Rectangle 578" o:spid="_x0000_s1602" style="position:absolute;left:572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76wgAAAN0AAAAPAAAAZHJzL2Rvd25yZXYueG1sRE/bisIw&#10;EH0X9h/CCL5p2rKI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AZMR76wgAAAN0AAAAPAAAA&#10;AAAAAAAAAAAAAAcCAABkcnMvZG93bnJldi54bWxQSwUGAAAAAAMAAwC3AAAA9gIAAAAA&#10;" fillcolor="#333" stroked="f"/>
                  <v:rect id="Rectangle 579" o:spid="_x0000_s1603" style="position:absolute;left:569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thwgAAAN0AAAAPAAAAZHJzL2Rvd25yZXYueG1sRE/bisIw&#10;EH0X9h/CCL5p2sKK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B2fbthwgAAAN0AAAAPAAAA&#10;AAAAAAAAAAAAAAcCAABkcnMvZG93bnJldi54bWxQSwUGAAAAAAMAAwC3AAAA9gIAAAAA&#10;" fillcolor="#333" stroked="f"/>
                  <v:rect id="Rectangle 580" o:spid="_x0000_s1604" style="position:absolute;left:566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" fillcolor="#333" stroked="f"/>
                  <v:rect id="Rectangle 581" o:spid="_x0000_s1605" style="position:absolute;left:563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" fillcolor="#333" stroked="f"/>
                  <v:rect id="Rectangle 582" o:spid="_x0000_s1606" style="position:absolute;left:560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" fillcolor="#333" stroked="f"/>
                  <v:rect id="Rectangle 583" o:spid="_x0000_s1607" style="position:absolute;left:556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" fillcolor="#333" stroked="f"/>
                  <v:rect id="Rectangle 584" o:spid="_x0000_s1608" style="position:absolute;left:553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" fillcolor="#333" stroked="f"/>
                  <v:rect id="Rectangle 585" o:spid="_x0000_s1609" style="position:absolute;left:5507;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" fillcolor="#333" stroked="f"/>
                  <v:rect id="Rectangle 586" o:spid="_x0000_s1610" style="position:absolute;left:547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" fillcolor="#333" stroked="f"/>
                  <v:rect id="Rectangle 587" o:spid="_x0000_s1611" style="position:absolute;left:544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BTxAAAAN0AAAAPAAAAZHJzL2Rvd25yZXYueG1sRE/basJA&#10;EH0v9B+WKfhWN0lB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BMBEFPEAAAA3QAAAA8A&#10;AAAAAAAAAAAAAAAABwIAAGRycy9kb3ducmV2LnhtbFBLBQYAAAAAAwADALcAAAD4AgAAAAA=&#10;" fillcolor="#333" stroked="f"/>
                  <v:rect id="Rectangle 588" o:spid="_x0000_s1612" style="position:absolute;left:541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gnxAAAAN0AAAAPAAAAZHJzL2Rvd25yZXYueG1sRE/basJA&#10;EH0v9B+WKfhWNwlF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JzoiCfEAAAA3QAAAA8A&#10;AAAAAAAAAAAAAAAABwIAAGRycy9kb3ducmV2LnhtbFBLBQYAAAAAAwADALcAAAD4AgAAAAA=&#10;" fillcolor="#333" stroked="f"/>
                  <v:rect id="Rectangle 589" o:spid="_x0000_s1613" style="position:absolute;left:538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28xAAAAN0AAAAPAAAAZHJzL2Rvd25yZXYueG1sRE/basJA&#10;EH0v9B+WKfhWNwlU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POkLbzEAAAA3QAAAA8A&#10;AAAAAAAAAAAAAAAABwIAAGRycy9kb3ducmV2LnhtbFBLBQYAAAAAAwADALcAAAD4AgAAAAA=&#10;" fillcolor="#333" stroked="f"/>
                  <v:rect id="Rectangle 590" o:spid="_x0000_s1614" style="position:absolute;left:535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" fillcolor="#333" stroked="f"/>
                  <v:rect id="Rectangle 591" o:spid="_x0000_s1615" style="position:absolute;left:531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" fillcolor="#333" stroked="f"/>
                  <v:rect id="Rectangle 592" o:spid="_x0000_s1616" style="position:absolute;left:528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" fillcolor="#333" stroked="f"/>
                  <v:rect id="Rectangle 593" o:spid="_x0000_s1617" style="position:absolute;left:525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" fillcolor="#333" stroked="f"/>
                  <v:rect id="Rectangle 594" o:spid="_x0000_s1618" style="position:absolute;left:522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" fillcolor="#333" stroked="f"/>
                  <v:rect id="Rectangle 595" o:spid="_x0000_s1619" style="position:absolute;left:519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" fillcolor="#333" stroked="f"/>
                  <v:rect id="Rectangle 596" o:spid="_x0000_s1620" style="position:absolute;left:516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" fillcolor="#333" stroked="f"/>
                  <v:rect id="Rectangle 597" o:spid="_x0000_s1621" style="position:absolute;left:513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SowQAAAN0AAAAPAAAAZHJzL2Rvd25yZXYueG1sRE/bisIw&#10;EH0X/Icwgm+aWkG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CAu5KjBAAAA3QAAAA8AAAAA&#10;AAAAAAAAAAAABwIAAGRycy9kb3ducmV2LnhtbFBLBQYAAAAAAwADALcAAAD1AgAAAAA=&#10;" fillcolor="#333" stroked="f"/>
                  <v:rect id="Rectangle 598" o:spid="_x0000_s1622" style="position:absolute;left:509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3zcwQAAAN0AAAAPAAAAZHJzL2Rvd25yZXYueG1sRE/bisIw&#10;EH0X/Icwgm+aWkS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K/HfNzBAAAA3QAAAA8AAAAA&#10;AAAAAAAAAAAABwIAAGRycy9kb3ducmV2LnhtbFBLBQYAAAAAAwADALcAAAD1AgAAAAA=&#10;" fillcolor="#333" stroked="f"/>
                  <v:rect id="Rectangle 599" o:spid="_x0000_s1623" style="position:absolute;left:506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lHwQAAAN0AAAAPAAAAZHJzL2Rvd25yZXYueG1sRE/bisIw&#10;EH0X/Icwgm+aWlC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MCL2UfBAAAA3QAAAA8AAAAA&#10;AAAAAAAAAAAABwIAAGRycy9kb3ducmV2LnhtbFBLBQYAAAAAAwADALcAAAD1AgAAAAA=&#10;" fillcolor="#333" stroked="f"/>
                  <v:rect id="Rectangle 600" o:spid="_x0000_s1624" style="position:absolute;left:503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" fillcolor="#333" stroked="f"/>
                  <v:rect id="Rectangle 601" o:spid="_x0000_s1625" style="position:absolute;left:500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" fillcolor="#333" stroked="f"/>
                  <v:rect id="Rectangle 602" o:spid="_x0000_s1626" style="position:absolute;left:497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" fillcolor="#333" stroked="f"/>
                  <v:rect id="Rectangle 603" o:spid="_x0000_s1627" style="position:absolute;left:494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" fillcolor="#333" stroked="f"/>
                  <v:rect id="Rectangle 604" o:spid="_x0000_s1628" style="position:absolute;left:491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" fillcolor="#333" stroked="f"/>
                  <v:rect id="Rectangle 605" o:spid="_x0000_s1629" style="position:absolute;left:488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" fillcolor="#333" stroked="f"/>
                  <v:rect id="Rectangle 606" o:spid="_x0000_s1630" style="position:absolute;left:484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" fillcolor="#333" stroked="f"/>
                  <v:rect id="Rectangle 607" o:spid="_x0000_s1631" style="position:absolute;left:481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3J1wwAAAN0AAAAPAAAAZHJzL2Rvd25yZXYueG1sRE/bSsNA&#10;EH0X/IdlBN/sJhFK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pfdydcMAAADdAAAADwAA&#10;AAAAAAAAAAAAAAAHAgAAZHJzL2Rvd25yZXYueG1sUEsFBgAAAAADAAMAtwAAAPcCAAAAAA==&#10;" fillcolor="#333" stroked="f"/>
                  <v:rect id="Rectangle 608" o:spid="_x0000_s1632" style="position:absolute;left:478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oBwwAAAN0AAAAPAAAAZHJzL2Rvd25yZXYueG1sRE/bSsNA&#10;EH0X/IdlBN/sJkFK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Kh7qAcMAAADdAAAADwAA&#10;AAAAAAAAAAAAAAAHAgAAZHJzL2Rvd25yZXYueG1sUEsFBgAAAAADAAMAtwAAAPcCAAAAAA==&#10;" fillcolor="#333" stroked="f"/>
                  <v:rect id="Rectangle 609" o:spid="_x0000_s1633" style="position:absolute;left:475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awwAAAN0AAAAPAAAAZHJzL2Rvd25yZXYueG1sRE/bSsNA&#10;EH0X/IdlBN/sJgFL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RVJPmsMAAADdAAAADwAA&#10;AAAAAAAAAAAAAAAHAgAAZHJzL2Rvd25yZXYueG1sUEsFBgAAAAADAAMAtwAAAPcCAAAAAA==&#10;" fillcolor="#333" stroked="f"/>
                  <v:rect id="Rectangle 610" o:spid="_x0000_s1634" style="position:absolute;left:472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" fillcolor="#333" stroked="f"/>
                  <v:rect id="Rectangle 611" o:spid="_x0000_s1635" style="position:absolute;left:469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" fillcolor="#333" stroked="f"/>
                  <v:rect id="Rectangle 612" o:spid="_x0000_s1636" style="position:absolute;left:466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" fillcolor="#333" stroked="f"/>
                  <v:rect id="Rectangle 613" o:spid="_x0000_s1637" style="position:absolute;left:462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" fillcolor="#333" stroked="f"/>
                  <v:rect id="Rectangle 614" o:spid="_x0000_s1638" style="position:absolute;left:459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" fillcolor="#333" stroked="f"/>
                  <v:rect id="Rectangle 615" o:spid="_x0000_s1639" style="position:absolute;left:456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" fillcolor="#333" stroked="f"/>
                  <v:rect id="Rectangle 616" o:spid="_x0000_s1640" style="position:absolute;left:453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" fillcolor="#333" stroked="f"/>
                </v:group>
                <v:rect id="Rectangle 617" o:spid="_x0000_s1641" style="position:absolute;left:4305;top:20574;width:1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" fillcolor="black" stroked="f"/>
                <v:shape id="Freeform 618" o:spid="_x0000_s1642" style="position:absolute;left:45675;top:10134;width:2115;height:210;visibility:visible;mso-wrap-style:square;v-text-anchor:top" coordsize="3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" path="m,10l,33,333,23,333,,,10xe" fillcolor="black" stroked="f">
                  <v:path arrowok="t" o:connecttype="custom" o:connectlocs="0,6350;0,20955;211455,14605;211455,0;0,6350" o:connectangles="0,0,0,0,0"/>
                </v:shape>
                <v:shape id="Freeform 619" o:spid="_x0000_s1643" style="position:absolute;left:33699;top:10356;width:1295;height:191;visibility:visible;mso-wrap-style:square;v-text-anchor:top" coordsize="2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" path="m204,30r,-23l,,,23r204,7xe" fillcolor="black" stroked="f">
                  <v:path arrowok="t" o:connecttype="custom" o:connectlocs="129540,19050;129540,4445;0,0;0,14605;129540,19050" o:connectangles="0,0,0,0,0"/>
                </v:shape>
                <v:shape id="Freeform 620" o:spid="_x0000_s1644" style="position:absolute;left:29019;top:10426;width:3061;height:159;visibility:visible;mso-wrap-style:square;v-text-anchor:top" coordsize="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" path="m482,23l482,,,2,,25,482,23xe" fillcolor="black" stroked="f">
                  <v:path arrowok="t" o:connecttype="custom" o:connectlocs="306070,14605;306070,0;0,1270;0,15875;306070,14605" o:connectangles="0,0,0,0,0"/>
                </v:shape>
                <v:shape id="Freeform 621" o:spid="_x0000_s1645" style="position:absolute;left:26619;top:10426;width:2464;height:2394;visibility:visible;mso-wrap-style:square;v-text-anchor:top" coordsize="38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" path="m388,17l374,,,359r14,18l388,17xe" fillcolor="black" stroked="f">
                  <v:path arrowok="t" o:connecttype="custom" o:connectlocs="246380,10795;237490,0;0,227965;8890,239395;246380,10795" o:connectangles="0,0,0,0,0"/>
                </v:shape>
                <v:group id="Group 622" o:spid="_x0000_s1646" style="position:absolute;left:32143;top:10026;width:1569;height:851" coordorigin="5062,513"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rect id="Rectangle 623" o:spid="_x0000_s1647" style="position:absolute;left:5062;top:513;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" stroked="f">
                    <v:fill r:id="rId23" o:title="" recolor="t" type="tile"/>
                  </v:rect>
                  <v:rect id="Rectangle 624" o:spid="_x0000_s1648" style="position:absolute;left:5062;top:513;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" filled="f" strokeweight=".8pt"/>
                </v:group>
                <v:rect id="Rectangle 625" o:spid="_x0000_s1649" style="position:absolute;left:26879;top:10401;width:3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" fillcolor="black" stroked="f"/>
                <v:group id="Group 626" o:spid="_x0000_s1650" style="position:absolute;left:24917;top:8585;width:3086;height:8877" coordorigin="3924,286" coordsize="486,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627" o:spid="_x0000_s1651" style="position:absolute;left:3924;top:286;width:39;height:69;visibility:visible;mso-wrap-style:square;v-text-anchor:top" coordsize="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" path="m15,8l8,8r,8l39,16,39,,8,,,,,8,,69r15,l15,8xe" fillcolor="#333" stroked="f">
                    <v:path arrowok="t" o:connecttype="custom" o:connectlocs="15,8;8,8;8,16;39,16;39,0;8,0;0,0;0,8;0,69;15,69;15,8" o:connectangles="0,0,0,0,0,0,0,0,0,0,0"/>
                  </v:shape>
                  <v:rect id="Rectangle 628" o:spid="_x0000_s1652" style="position:absolute;left:3924;top:401;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7ZhwwAAAN0AAAAPAAAAZHJzL2Rvd25yZXYueG1sRE/JasMw&#10;EL0X+g9iCrk1ctxi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Yau2YcMAAADdAAAADwAA&#10;AAAAAAAAAAAAAAAHAgAAZHJzL2Rvd25yZXYueG1sUEsFBgAAAAADAAMAtwAAAPcCAAAAAA==&#10;" fillcolor="#333" stroked="f"/>
                  <v:rect id="Rectangle 629" o:spid="_x0000_s1653" style="position:absolute;left:3924;top:509;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P6wwAAAN0AAAAPAAAAZHJzL2Rvd25yZXYueG1sRE/JasMw&#10;EL0X+g9iCrk1clxq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DucT+sMAAADdAAAADwAA&#10;AAAAAAAAAAAAAAAHAgAAZHJzL2Rvd25yZXYueG1sUEsFBgAAAAADAAMAtwAAAPcCAAAAAA==&#10;" fillcolor="#333" stroked="f"/>
                  <v:rect id="Rectangle 630" o:spid="_x0000_s1654" style="position:absolute;left:3924;top:61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NwgAAAN0AAAAPAAAAZHJzL2Rvd25yZXYueG1sRE/bisIw&#10;EH0X9h/CLPimqRXK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D+NY2NwgAAAN0AAAAPAAAA&#10;AAAAAAAAAAAAAAcCAABkcnMvZG93bnJldi54bWxQSwUGAAAAAAMAAwC3AAAA9gIAAAAA&#10;" fillcolor="#333" stroked="f"/>
                  <v:rect id="Rectangle 631" o:spid="_x0000_s1655" style="position:absolute;left:3924;top:724;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gWwwAAAN0AAAAPAAAAZHJzL2Rvd25yZXYueG1sRE/JasMw&#10;EL0X+g9iCrk1clxw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kXkoFsMAAADdAAAADwAA&#10;AAAAAAAAAAAAAAAHAgAAZHJzL2Rvd25yZXYueG1sUEsFBgAAAAADAAMAtwAAAPcCAAAAAA==&#10;" fillcolor="#333" stroked="f"/>
                  <v:rect id="Rectangle 632" o:spid="_x0000_s1656" style="position:absolute;left:3924;top:832;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xkxgAAAN0AAAAPAAAAZHJzL2Rvd25yZXYueG1sRI9Pa8JA&#10;EMXvgt9hmUJvujGC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4Oa8ZMYAAADdAAAA&#10;DwAAAAAAAAAAAAAAAAAHAgAAZHJzL2Rvd25yZXYueG1sUEsFBgAAAAADAAMAtwAAAPoCAAAAAA==&#10;" fillcolor="#333" stroked="f"/>
                  <v:rect id="Rectangle 633" o:spid="_x0000_s1657" style="position:absolute;left:3924;top:93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n/wwAAAN0AAAAPAAAAZHJzL2Rvd25yZXYueG1sRE/JasMw&#10;EL0X+g9iCrk1clww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j6oZ/8MAAADdAAAADwAA&#10;AAAAAAAAAAAAAAAHAgAAZHJzL2Rvd25yZXYueG1sUEsFBgAAAAADAAMAtwAAAPcCAAAAAA==&#10;" fillcolor="#333" stroked="f"/>
                  <v:rect id="Rectangle 634" o:spid="_x0000_s1658" style="position:absolute;left:3924;top:104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" fillcolor="#333" stroked="f"/>
                  <v:rect id="Rectangle 635" o:spid="_x0000_s1659" style="position:absolute;left:3924;top:1154;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" fillcolor="#333" stroked="f"/>
                  <v:rect id="Rectangle 636" o:spid="_x0000_s1660" style="position:absolute;left:3924;top:1262;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" fillcolor="#333" stroked="f"/>
                  <v:rect id="Rectangle 637" o:spid="_x0000_s1661" style="position:absolute;left:3924;top:136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1owwAAAN0AAAAPAAAAZHJzL2Rvd25yZXYueG1sRE/JasMw&#10;EL0X+g9iCrk1ctxi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tkRdaMMAAADdAAAADwAA&#10;AAAAAAAAAAAAAAAHAgAAZHJzL2Rvd25yZXYueG1sUEsFBgAAAAADAAMAtwAAAPcCAAAAAA==&#10;" fillcolor="#333" stroked="f"/>
                  <v:rect id="Rectangle 638" o:spid="_x0000_s1662" style="position:absolute;left:3924;top:147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" fillcolor="#333" stroked="f"/>
                  <v:rect id="Rectangle 639" o:spid="_x0000_s1663" style="position:absolute;left:3924;top:1585;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CHwwAAAN0AAAAPAAAAZHJzL2Rvd25yZXYueG1sRE/JasMw&#10;EL0X+g9iCrk1ckxr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VuFgh8MAAADdAAAADwAA&#10;AAAAAAAAAAAAAAAHAgAAZHJzL2Rvd25yZXYueG1sUEsFBgAAAAADAAMAtwAAAPcCAAAAAA==&#10;" fillcolor="#333" stroked="f"/>
                  <v:rect id="Rectangle 640" o:spid="_x0000_s1664" style="position:absolute;left:3947;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wwgAAAN0AAAAPAAAAZHJzL2Rvd25yZXYueG1sRE/bisIw&#10;EH0X9h/CLPimqUXK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CmM/7wwgAAAN0AAAAPAAAA&#10;AAAAAAAAAAAAAAcCAABkcnMvZG93bnJldi54bWxQSwUGAAAAAAMAAwC3AAAA9gIAAAAA&#10;" fillcolor="#333" stroked="f"/>
                  <v:rect id="Rectangle 641" o:spid="_x0000_s1665" style="position:absolute;left:4057;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trwwAAAN0AAAAPAAAAZHJzL2Rvd25yZXYueG1sRE/JasMw&#10;EL0X+g9iCrk1ckxx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yX9ba8MAAADdAAAADwAA&#10;AAAAAAAAAAAAAAAHAgAAZHJzL2Rvd25yZXYueG1sUEsFBgAAAAADAAMAtwAAAPcCAAAAAA==&#10;" fillcolor="#333" stroked="f"/>
                  <v:rect id="Rectangle 642" o:spid="_x0000_s1666" style="position:absolute;left:4167;top:1669;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M8ZxgAAAN0AAAAPAAAAZHJzL2Rvd25yZXYueG1sRI9Pa8JA&#10;EMXvgt9hmUJvujGI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uODPGcYAAADdAAAA&#10;DwAAAAAAAAAAAAAAAAAHAgAAZHJzL2Rvd25yZXYueG1sUEsFBgAAAAADAAMAtwAAAPoCAAAAAA==&#10;" fillcolor="#333" stroked="f"/>
                  <v:rect id="Rectangle 643" o:spid="_x0000_s1667" style="position:absolute;left:4276;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qCwwAAAN0AAAAPAAAAZHJzL2Rvd25yZXYueG1sRE/JasMw&#10;EL0X+g9iCrk1ckwx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16xqgsMAAADdAAAADwAA&#10;AAAAAAAAAAAAAAAHAgAAZHJzL2Rvd25yZXYueG1sUEsFBgAAAAADAAMAtwAAAPcCAAAAAA==&#10;" fillcolor="#333" stroked="f"/>
                  <v:shape id="Freeform 644" o:spid="_x0000_s1668" style="position:absolute;left:4386;top:1631;width:24;height:53;visibility:visible;mso-wrap-style:square;v-text-anchor:top" coordsize="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" path="m,38l,53r16,l24,53r,-7l24,,8,r,46l16,46r,-8l,38xe" fillcolor="#333" stroked="f">
                    <v:path arrowok="t" o:connecttype="custom" o:connectlocs="0,38;0,53;16,53;24,53;24,46;24,0;8,0;8,46;16,46;16,38;0,38" o:connectangles="0,0,0,0,0,0,0,0,0,0,0"/>
                  </v:shape>
                  <v:rect id="Rectangle 645" o:spid="_x0000_s1669" style="position:absolute;left:4394;top:152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" fillcolor="#333" stroked="f"/>
                  <v:rect id="Rectangle 646" o:spid="_x0000_s1670" style="position:absolute;left:4394;top:141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" fillcolor="#333" stroked="f"/>
                  <v:rect id="Rectangle 647" o:spid="_x0000_s1671" style="position:absolute;left:4394;top:130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u1wwAAAN0AAAAPAAAAZHJzL2Rvd25yZXYueG1sRE/JasMw&#10;EL0X+g9iCrk1clxq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M53LtcMAAADdAAAADwAA&#10;AAAAAAAAAAAAAAAHAgAAZHJzL2Rvd25yZXYueG1sUEsFBgAAAAADAAMAtwAAAPcCAAAAAA==&#10;" fillcolor="#333" stroked="f"/>
                  <v:rect id="Rectangle 648" o:spid="_x0000_s1672" style="position:absolute;left:4394;top:1200;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FPBwwAAAN0AAAAPAAAAZHJzL2Rvd25yZXYueG1sRE/JasMw&#10;EL0X+g9iCrk1ckxr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vHRTwcMAAADdAAAADwAA&#10;AAAAAAAAAAAAAAAHAgAAZHJzL2Rvd25yZXYueG1sUEsFBgAAAAADAAMAtwAAAPcCAAAAAA==&#10;" fillcolor="#333" stroked="f"/>
                  <v:rect id="Rectangle 649" o:spid="_x0000_s1673" style="position:absolute;left:4394;top:109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" fillcolor="#333" stroked="f"/>
                  <v:rect id="Rectangle 650" o:spid="_x0000_s1674" style="position:absolute;left:4394;top:98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gtwgAAAN0AAAAPAAAAZHJzL2Rvd25yZXYueG1sRE/bisIw&#10;EH0X9h/CLPimqQXL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Aj6mgtwgAAAN0AAAAPAAAA&#10;AAAAAAAAAAAAAAcCAABkcnMvZG93bnJldi54bWxQSwUGAAAAAAMAAwC3AAAA9gIAAAAA&#10;" fillcolor="#333" stroked="f"/>
                  <v:rect id="Rectangle 651" o:spid="_x0000_s1675" style="position:absolute;left:4394;top:87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22wwAAAN0AAAAPAAAAZHJzL2Rvd25yZXYueG1sRE/JasMw&#10;EL0X+g9iCrk1cgx1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TKbNtsMAAADdAAAADwAA&#10;AAAAAAAAAAAAAAAHAgAAZHJzL2Rvd25yZXYueG1sUEsFBgAAAAADAAMAtwAAAPcCAAAAAA==&#10;" fillcolor="#333" stroked="f"/>
                  <v:rect id="Rectangle 652" o:spid="_x0000_s1676" style="position:absolute;left:4394;top:770;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VnExgAAAN0AAAAPAAAAZHJzL2Rvd25yZXYueG1sRI9Pa8JA&#10;EMXvgt9hmUJvujGg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PTlZxMYAAADdAAAA&#10;DwAAAAAAAAAAAAAAAAAHAgAAZHJzL2Rvd25yZXYueG1sUEsFBgAAAAADAAMAtwAAAPoCAAAAAA==&#10;" fillcolor="#333" stroked="f"/>
                  <v:rect id="Rectangle 653" o:spid="_x0000_s1677" style="position:absolute;left:4394;top:66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xfwwAAAN0AAAAPAAAAZHJzL2Rvd25yZXYueG1sRE/JasMw&#10;EL0X+g9iCrk1cgw1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UnX8X8MAAADdAAAADwAA&#10;AAAAAAAAAAAAAAAHAgAAZHJzL2Rvd25yZXYueG1sUEsFBgAAAAADAAMAtwAAAPcCAAAAAA==&#10;" fillcolor="#333" stroked="f"/>
                  <v:rect id="Rectangle 654" o:spid="_x0000_s1678" style="position:absolute;left:4394;top:55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" fillcolor="#333" stroked="f"/>
                  <v:rect id="Rectangle 655" o:spid="_x0000_s1679" style="position:absolute;left:4394;top:44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" fillcolor="#333" stroked="f"/>
                  <v:rect id="Rectangle 656" o:spid="_x0000_s1680" style="position:absolute;left:4394;top:340;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" fillcolor="#333" stroked="f"/>
                  <v:rect id="Rectangle 657" o:spid="_x0000_s1681" style="position:absolute;left:4339;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EIwgAAAN0AAAAPAAAAZHJzL2Rvd25yZXYueG1sRE/bisIw&#10;EH0X9h/CLPimqRXK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D98QEIwgAAAN0AAAAPAAAA&#10;AAAAAAAAAAAAAAcCAABkcnMvZG93bnJldi54bWxQSwUGAAAAAAMAAwC3AAAA9gIAAAAA&#10;" fillcolor="#333" stroked="f"/>
                  <v:rect id="Rectangle 658" o:spid="_x0000_s1682" style="position:absolute;left:4229;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l8wgAAAN0AAAAPAAAAZHJzL2Rvd25yZXYueG1sRE/bisIw&#10;EH0X9h/CLPimqUXK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ByGJl8wgAAAN0AAAAPAAAA&#10;AAAAAAAAAAAAAAcCAABkcnMvZG93bnJldi54bWxQSwUGAAAAAAMAAwC3AAAA9gIAAAAA&#10;" fillcolor="#333" stroked="f"/>
                  <v:rect id="Rectangle 659" o:spid="_x0000_s1683" style="position:absolute;left:4120;top:286;width:6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znwgAAAN0AAAAPAAAAZHJzL2Rvd25yZXYueG1sRE/bisIw&#10;EH0X9h/CLPimqQXL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AdVDznwgAAAN0AAAAPAAAA&#10;AAAAAAAAAAAAAAcCAABkcnMvZG93bnJldi54bWxQSwUGAAAAAAMAAwC3AAAA9gIAAAAA&#10;" fillcolor="#333" stroked="f"/>
                  <v:rect id="Rectangle 660" o:spid="_x0000_s1684" style="position:absolute;left:4010;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" fillcolor="#333" stroked="f"/>
                </v:group>
                <w10:anchorlock/>
              </v:group>
            </w:pict>
          </mc:Fallback>
        </mc:AlternateContent>
      </w:r>
    </w:p>
    <w:p w14:paraId="0EE7D705" w14:textId="77777777" w:rsidR="003364F0" w:rsidRPr="00763780" w:rsidRDefault="003364F0" w:rsidP="00B126C1">
      <w:pPr>
        <w:pStyle w:val="TH"/>
      </w:pPr>
      <w:r w:rsidRPr="00763780">
        <w:t>Figure B.1: Throughput assessment, test set-up for EUT without data application ancillary.</w:t>
      </w:r>
    </w:p>
    <w:p w14:paraId="6F308AFE" w14:textId="77777777" w:rsidR="003364F0" w:rsidRPr="00763780" w:rsidRDefault="003364F0" w:rsidP="003364F0">
      <w:pPr>
        <w:pStyle w:val="Heading1"/>
      </w:pPr>
      <w:bookmarkStart w:id="103" w:name="_Toc345283808"/>
      <w:r w:rsidRPr="00763780">
        <w:t>B.4</w:t>
      </w:r>
      <w:r w:rsidRPr="00763780">
        <w:tab/>
        <w:t>EUT with data application ancillary</w:t>
      </w:r>
      <w:bookmarkEnd w:id="103"/>
      <w:r w:rsidRPr="00763780">
        <w:t xml:space="preserve"> </w:t>
      </w:r>
    </w:p>
    <w:p w14:paraId="34512A9C" w14:textId="77777777" w:rsidR="003364F0" w:rsidRPr="00763780" w:rsidRDefault="003364F0" w:rsidP="001802C4">
      <w:r w:rsidRPr="00763780">
        <w:t>The Data monitoring Device is here considered as a part of the Test System. The Data application ancillary should be part of the data transfer (UL and DL) loop and is included in the EUT configuration.</w:t>
      </w:r>
    </w:p>
    <w:p w14:paraId="28DC71B9" w14:textId="36C6451A" w:rsidR="003364F0" w:rsidRPr="00763780" w:rsidRDefault="0086452D" w:rsidP="001802C4">
      <w:pPr>
        <w:keepNext/>
        <w:keepLines/>
        <w:spacing w:before="60"/>
        <w:jc w:val="center"/>
        <w:rPr>
          <w:rFonts w:ascii="Arial" w:hAnsi="Arial"/>
          <w:b/>
        </w:rPr>
      </w:pPr>
      <w:r w:rsidRPr="00763780">
        <w:rPr>
          <w:rFonts w:ascii="Arial" w:hAnsi="Arial"/>
          <w:b/>
          <w:noProof/>
        </w:rPr>
        <w:lastRenderedPageBreak/>
        <mc:AlternateContent>
          <mc:Choice Requires="wpc">
            <w:drawing>
              <wp:inline distT="0" distB="0" distL="0" distR="0" wp14:anchorId="263B8332" wp14:editId="46228E9F">
                <wp:extent cx="5000625" cy="2752725"/>
                <wp:effectExtent l="3810" t="0" r="0" b="4445"/>
                <wp:docPr id="661" name="Canvas 6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663"/>
                        <wpg:cNvGrpSpPr>
                          <a:grpSpLocks/>
                        </wpg:cNvGrpSpPr>
                        <wpg:grpSpPr bwMode="auto">
                          <a:xfrm>
                            <a:off x="2343785" y="640080"/>
                            <a:ext cx="902970" cy="1251585"/>
                            <a:chOff x="3691" y="-58"/>
                            <a:chExt cx="1422" cy="1971"/>
                          </a:xfrm>
                        </wpg:grpSpPr>
                        <wps:wsp>
                          <wps:cNvPr id="6" name="Rectangle 664"/>
                          <wps:cNvSpPr>
                            <a:spLocks noChangeArrowheads="1"/>
                          </wps:cNvSpPr>
                          <wps:spPr bwMode="auto">
                            <a:xfrm>
                              <a:off x="3697" y="-52"/>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65"/>
                          <wps:cNvSpPr>
                            <a:spLocks noChangeArrowheads="1"/>
                          </wps:cNvSpPr>
                          <wps:spPr bwMode="auto">
                            <a:xfrm>
                              <a:off x="3691" y="-5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66"/>
                          <wps:cNvSpPr>
                            <a:spLocks noChangeArrowheads="1"/>
                          </wps:cNvSpPr>
                          <wps:spPr bwMode="auto">
                            <a:xfrm>
                              <a:off x="3691" y="29"/>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667"/>
                          <wps:cNvSpPr>
                            <a:spLocks noChangeArrowheads="1"/>
                          </wps:cNvSpPr>
                          <wps:spPr bwMode="auto">
                            <a:xfrm>
                              <a:off x="3691" y="109"/>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668"/>
                          <wps:cNvSpPr>
                            <a:spLocks noChangeArrowheads="1"/>
                          </wps:cNvSpPr>
                          <wps:spPr bwMode="auto">
                            <a:xfrm>
                              <a:off x="3691" y="190"/>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669"/>
                          <wps:cNvSpPr>
                            <a:spLocks noChangeArrowheads="1"/>
                          </wps:cNvSpPr>
                          <wps:spPr bwMode="auto">
                            <a:xfrm>
                              <a:off x="3691" y="271"/>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670"/>
                          <wps:cNvSpPr>
                            <a:spLocks noChangeArrowheads="1"/>
                          </wps:cNvSpPr>
                          <wps:spPr bwMode="auto">
                            <a:xfrm>
                              <a:off x="3691" y="351"/>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71"/>
                          <wps:cNvSpPr>
                            <a:spLocks noChangeArrowheads="1"/>
                          </wps:cNvSpPr>
                          <wps:spPr bwMode="auto">
                            <a:xfrm>
                              <a:off x="3691" y="43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72"/>
                          <wps:cNvSpPr>
                            <a:spLocks noChangeArrowheads="1"/>
                          </wps:cNvSpPr>
                          <wps:spPr bwMode="auto">
                            <a:xfrm>
                              <a:off x="3691" y="513"/>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673"/>
                          <wps:cNvSpPr>
                            <a:spLocks noChangeArrowheads="1"/>
                          </wps:cNvSpPr>
                          <wps:spPr bwMode="auto">
                            <a:xfrm>
                              <a:off x="3691" y="593"/>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674"/>
                          <wps:cNvSpPr>
                            <a:spLocks noChangeArrowheads="1"/>
                          </wps:cNvSpPr>
                          <wps:spPr bwMode="auto">
                            <a:xfrm>
                              <a:off x="3691" y="674"/>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675"/>
                          <wps:cNvSpPr>
                            <a:spLocks noChangeArrowheads="1"/>
                          </wps:cNvSpPr>
                          <wps:spPr bwMode="auto">
                            <a:xfrm>
                              <a:off x="3691" y="755"/>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76"/>
                          <wps:cNvSpPr>
                            <a:spLocks noChangeArrowheads="1"/>
                          </wps:cNvSpPr>
                          <wps:spPr bwMode="auto">
                            <a:xfrm>
                              <a:off x="3691" y="835"/>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677"/>
                          <wps:cNvSpPr>
                            <a:spLocks noChangeArrowheads="1"/>
                          </wps:cNvSpPr>
                          <wps:spPr bwMode="auto">
                            <a:xfrm>
                              <a:off x="3691" y="916"/>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678"/>
                          <wps:cNvSpPr>
                            <a:spLocks noChangeArrowheads="1"/>
                          </wps:cNvSpPr>
                          <wps:spPr bwMode="auto">
                            <a:xfrm>
                              <a:off x="3691" y="997"/>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79"/>
                          <wps:cNvSpPr>
                            <a:spLocks noChangeArrowheads="1"/>
                          </wps:cNvSpPr>
                          <wps:spPr bwMode="auto">
                            <a:xfrm>
                              <a:off x="3691" y="1077"/>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680"/>
                          <wps:cNvSpPr>
                            <a:spLocks noChangeArrowheads="1"/>
                          </wps:cNvSpPr>
                          <wps:spPr bwMode="auto">
                            <a:xfrm>
                              <a:off x="3691" y="1158"/>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681"/>
                          <wps:cNvSpPr>
                            <a:spLocks noChangeArrowheads="1"/>
                          </wps:cNvSpPr>
                          <wps:spPr bwMode="auto">
                            <a:xfrm>
                              <a:off x="3691" y="1239"/>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682"/>
                          <wps:cNvSpPr>
                            <a:spLocks noChangeArrowheads="1"/>
                          </wps:cNvSpPr>
                          <wps:spPr bwMode="auto">
                            <a:xfrm>
                              <a:off x="3691" y="1319"/>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683"/>
                          <wps:cNvSpPr>
                            <a:spLocks noChangeArrowheads="1"/>
                          </wps:cNvSpPr>
                          <wps:spPr bwMode="auto">
                            <a:xfrm>
                              <a:off x="3691" y="1400"/>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684"/>
                          <wps:cNvSpPr>
                            <a:spLocks noChangeArrowheads="1"/>
                          </wps:cNvSpPr>
                          <wps:spPr bwMode="auto">
                            <a:xfrm>
                              <a:off x="3691" y="1481"/>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685"/>
                          <wps:cNvSpPr>
                            <a:spLocks noChangeArrowheads="1"/>
                          </wps:cNvSpPr>
                          <wps:spPr bwMode="auto">
                            <a:xfrm>
                              <a:off x="3691" y="156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686"/>
                          <wps:cNvSpPr>
                            <a:spLocks noChangeArrowheads="1"/>
                          </wps:cNvSpPr>
                          <wps:spPr bwMode="auto">
                            <a:xfrm>
                              <a:off x="3691" y="164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687"/>
                          <wps:cNvSpPr>
                            <a:spLocks noChangeArrowheads="1"/>
                          </wps:cNvSpPr>
                          <wps:spPr bwMode="auto">
                            <a:xfrm>
                              <a:off x="3691" y="1723"/>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688"/>
                          <wps:cNvSpPr>
                            <a:spLocks noChangeArrowheads="1"/>
                          </wps:cNvSpPr>
                          <wps:spPr bwMode="auto">
                            <a:xfrm>
                              <a:off x="3691" y="1804"/>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Freeform 689"/>
                          <wps:cNvSpPr>
                            <a:spLocks/>
                          </wps:cNvSpPr>
                          <wps:spPr bwMode="auto">
                            <a:xfrm>
                              <a:off x="3691" y="1884"/>
                              <a:ext cx="29" cy="29"/>
                            </a:xfrm>
                            <a:custGeom>
                              <a:avLst/>
                              <a:gdLst>
                                <a:gd name="T0" fmla="*/ 11 w 29"/>
                                <a:gd name="T1" fmla="*/ 0 h 29"/>
                                <a:gd name="T2" fmla="*/ 0 w 29"/>
                                <a:gd name="T3" fmla="*/ 0 h 29"/>
                                <a:gd name="T4" fmla="*/ 0 w 29"/>
                                <a:gd name="T5" fmla="*/ 23 h 29"/>
                                <a:gd name="T6" fmla="*/ 0 w 29"/>
                                <a:gd name="T7" fmla="*/ 29 h 29"/>
                                <a:gd name="T8" fmla="*/ 6 w 29"/>
                                <a:gd name="T9" fmla="*/ 29 h 29"/>
                                <a:gd name="T10" fmla="*/ 29 w 29"/>
                                <a:gd name="T11" fmla="*/ 29 h 29"/>
                                <a:gd name="T12" fmla="*/ 29 w 29"/>
                                <a:gd name="T13" fmla="*/ 17 h 29"/>
                                <a:gd name="T14" fmla="*/ 6 w 29"/>
                                <a:gd name="T15" fmla="*/ 17 h 29"/>
                                <a:gd name="T16" fmla="*/ 6 w 29"/>
                                <a:gd name="T17" fmla="*/ 23 h 29"/>
                                <a:gd name="T18" fmla="*/ 11 w 29"/>
                                <a:gd name="T19" fmla="*/ 23 h 29"/>
                                <a:gd name="T20" fmla="*/ 11 w 29"/>
                                <a:gd name="T21"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 h="29">
                                  <a:moveTo>
                                    <a:pt x="11" y="0"/>
                                  </a:moveTo>
                                  <a:lnTo>
                                    <a:pt x="0" y="0"/>
                                  </a:lnTo>
                                  <a:lnTo>
                                    <a:pt x="0" y="23"/>
                                  </a:lnTo>
                                  <a:lnTo>
                                    <a:pt x="0" y="29"/>
                                  </a:lnTo>
                                  <a:lnTo>
                                    <a:pt x="6" y="29"/>
                                  </a:lnTo>
                                  <a:lnTo>
                                    <a:pt x="29" y="29"/>
                                  </a:lnTo>
                                  <a:lnTo>
                                    <a:pt x="29" y="17"/>
                                  </a:lnTo>
                                  <a:lnTo>
                                    <a:pt x="6" y="17"/>
                                  </a:lnTo>
                                  <a:lnTo>
                                    <a:pt x="6" y="23"/>
                                  </a:lnTo>
                                  <a:lnTo>
                                    <a:pt x="11" y="23"/>
                                  </a:lnTo>
                                  <a:lnTo>
                                    <a:pt x="11"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690"/>
                          <wps:cNvSpPr>
                            <a:spLocks noChangeArrowheads="1"/>
                          </wps:cNvSpPr>
                          <wps:spPr bwMode="auto">
                            <a:xfrm>
                              <a:off x="3755"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691"/>
                          <wps:cNvSpPr>
                            <a:spLocks noChangeArrowheads="1"/>
                          </wps:cNvSpPr>
                          <wps:spPr bwMode="auto">
                            <a:xfrm>
                              <a:off x="3838"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692"/>
                          <wps:cNvSpPr>
                            <a:spLocks noChangeArrowheads="1"/>
                          </wps:cNvSpPr>
                          <wps:spPr bwMode="auto">
                            <a:xfrm>
                              <a:off x="3920"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693"/>
                          <wps:cNvSpPr>
                            <a:spLocks noChangeArrowheads="1"/>
                          </wps:cNvSpPr>
                          <wps:spPr bwMode="auto">
                            <a:xfrm>
                              <a:off x="4002"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694"/>
                          <wps:cNvSpPr>
                            <a:spLocks noChangeArrowheads="1"/>
                          </wps:cNvSpPr>
                          <wps:spPr bwMode="auto">
                            <a:xfrm>
                              <a:off x="4084"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695"/>
                          <wps:cNvSpPr>
                            <a:spLocks noChangeArrowheads="1"/>
                          </wps:cNvSpPr>
                          <wps:spPr bwMode="auto">
                            <a:xfrm>
                              <a:off x="4167"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96"/>
                          <wps:cNvSpPr>
                            <a:spLocks noChangeArrowheads="1"/>
                          </wps:cNvSpPr>
                          <wps:spPr bwMode="auto">
                            <a:xfrm>
                              <a:off x="4249"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97"/>
                          <wps:cNvSpPr>
                            <a:spLocks noChangeArrowheads="1"/>
                          </wps:cNvSpPr>
                          <wps:spPr bwMode="auto">
                            <a:xfrm>
                              <a:off x="4331"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98"/>
                          <wps:cNvSpPr>
                            <a:spLocks noChangeArrowheads="1"/>
                          </wps:cNvSpPr>
                          <wps:spPr bwMode="auto">
                            <a:xfrm>
                              <a:off x="4414"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699"/>
                          <wps:cNvSpPr>
                            <a:spLocks noChangeArrowheads="1"/>
                          </wps:cNvSpPr>
                          <wps:spPr bwMode="auto">
                            <a:xfrm>
                              <a:off x="4496"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700"/>
                          <wps:cNvSpPr>
                            <a:spLocks noChangeArrowheads="1"/>
                          </wps:cNvSpPr>
                          <wps:spPr bwMode="auto">
                            <a:xfrm>
                              <a:off x="4578"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701"/>
                          <wps:cNvSpPr>
                            <a:spLocks noChangeArrowheads="1"/>
                          </wps:cNvSpPr>
                          <wps:spPr bwMode="auto">
                            <a:xfrm>
                              <a:off x="4660"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702"/>
                          <wps:cNvSpPr>
                            <a:spLocks noChangeArrowheads="1"/>
                          </wps:cNvSpPr>
                          <wps:spPr bwMode="auto">
                            <a:xfrm>
                              <a:off x="4743"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703"/>
                          <wps:cNvSpPr>
                            <a:spLocks noChangeArrowheads="1"/>
                          </wps:cNvSpPr>
                          <wps:spPr bwMode="auto">
                            <a:xfrm>
                              <a:off x="4825"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704"/>
                          <wps:cNvSpPr>
                            <a:spLocks noChangeArrowheads="1"/>
                          </wps:cNvSpPr>
                          <wps:spPr bwMode="auto">
                            <a:xfrm>
                              <a:off x="4907"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705"/>
                          <wps:cNvSpPr>
                            <a:spLocks noChangeArrowheads="1"/>
                          </wps:cNvSpPr>
                          <wps:spPr bwMode="auto">
                            <a:xfrm>
                              <a:off x="4989"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Freeform 706"/>
                          <wps:cNvSpPr>
                            <a:spLocks/>
                          </wps:cNvSpPr>
                          <wps:spPr bwMode="auto">
                            <a:xfrm>
                              <a:off x="5072" y="1896"/>
                              <a:ext cx="41" cy="17"/>
                            </a:xfrm>
                            <a:custGeom>
                              <a:avLst/>
                              <a:gdLst>
                                <a:gd name="T0" fmla="*/ 0 w 41"/>
                                <a:gd name="T1" fmla="*/ 5 h 17"/>
                                <a:gd name="T2" fmla="*/ 0 w 41"/>
                                <a:gd name="T3" fmla="*/ 17 h 17"/>
                                <a:gd name="T4" fmla="*/ 35 w 41"/>
                                <a:gd name="T5" fmla="*/ 17 h 17"/>
                                <a:gd name="T6" fmla="*/ 41 w 41"/>
                                <a:gd name="T7" fmla="*/ 17 h 17"/>
                                <a:gd name="T8" fmla="*/ 41 w 41"/>
                                <a:gd name="T9" fmla="*/ 11 h 17"/>
                                <a:gd name="T10" fmla="*/ 41 w 41"/>
                                <a:gd name="T11" fmla="*/ 0 h 17"/>
                                <a:gd name="T12" fmla="*/ 29 w 41"/>
                                <a:gd name="T13" fmla="*/ 0 h 17"/>
                                <a:gd name="T14" fmla="*/ 29 w 41"/>
                                <a:gd name="T15" fmla="*/ 11 h 17"/>
                                <a:gd name="T16" fmla="*/ 35 w 41"/>
                                <a:gd name="T17" fmla="*/ 11 h 17"/>
                                <a:gd name="T18" fmla="*/ 35 w 41"/>
                                <a:gd name="T19" fmla="*/ 5 h 17"/>
                                <a:gd name="T20" fmla="*/ 0 w 41"/>
                                <a:gd name="T21" fmla="*/ 5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 h="17">
                                  <a:moveTo>
                                    <a:pt x="0" y="5"/>
                                  </a:moveTo>
                                  <a:lnTo>
                                    <a:pt x="0" y="17"/>
                                  </a:lnTo>
                                  <a:lnTo>
                                    <a:pt x="35" y="17"/>
                                  </a:lnTo>
                                  <a:lnTo>
                                    <a:pt x="41" y="17"/>
                                  </a:lnTo>
                                  <a:lnTo>
                                    <a:pt x="41" y="11"/>
                                  </a:lnTo>
                                  <a:lnTo>
                                    <a:pt x="41" y="0"/>
                                  </a:lnTo>
                                  <a:lnTo>
                                    <a:pt x="29" y="0"/>
                                  </a:lnTo>
                                  <a:lnTo>
                                    <a:pt x="29" y="11"/>
                                  </a:lnTo>
                                  <a:lnTo>
                                    <a:pt x="35" y="11"/>
                                  </a:lnTo>
                                  <a:lnTo>
                                    <a:pt x="35" y="5"/>
                                  </a:lnTo>
                                  <a:lnTo>
                                    <a:pt x="0" y="5"/>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707"/>
                          <wps:cNvSpPr>
                            <a:spLocks noChangeArrowheads="1"/>
                          </wps:cNvSpPr>
                          <wps:spPr bwMode="auto">
                            <a:xfrm>
                              <a:off x="5101" y="1815"/>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708"/>
                          <wps:cNvSpPr>
                            <a:spLocks noChangeArrowheads="1"/>
                          </wps:cNvSpPr>
                          <wps:spPr bwMode="auto">
                            <a:xfrm>
                              <a:off x="5101" y="173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709"/>
                          <wps:cNvSpPr>
                            <a:spLocks noChangeArrowheads="1"/>
                          </wps:cNvSpPr>
                          <wps:spPr bwMode="auto">
                            <a:xfrm>
                              <a:off x="5101" y="165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710"/>
                          <wps:cNvSpPr>
                            <a:spLocks noChangeArrowheads="1"/>
                          </wps:cNvSpPr>
                          <wps:spPr bwMode="auto">
                            <a:xfrm>
                              <a:off x="5101" y="1573"/>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711"/>
                          <wps:cNvSpPr>
                            <a:spLocks noChangeArrowheads="1"/>
                          </wps:cNvSpPr>
                          <wps:spPr bwMode="auto">
                            <a:xfrm>
                              <a:off x="5101" y="149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712"/>
                          <wps:cNvSpPr>
                            <a:spLocks noChangeArrowheads="1"/>
                          </wps:cNvSpPr>
                          <wps:spPr bwMode="auto">
                            <a:xfrm>
                              <a:off x="5101" y="141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713"/>
                          <wps:cNvSpPr>
                            <a:spLocks noChangeArrowheads="1"/>
                          </wps:cNvSpPr>
                          <wps:spPr bwMode="auto">
                            <a:xfrm>
                              <a:off x="5101" y="1331"/>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714"/>
                          <wps:cNvSpPr>
                            <a:spLocks noChangeArrowheads="1"/>
                          </wps:cNvSpPr>
                          <wps:spPr bwMode="auto">
                            <a:xfrm>
                              <a:off x="5101" y="125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715"/>
                          <wps:cNvSpPr>
                            <a:spLocks noChangeArrowheads="1"/>
                          </wps:cNvSpPr>
                          <wps:spPr bwMode="auto">
                            <a:xfrm>
                              <a:off x="5101" y="117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716"/>
                          <wps:cNvSpPr>
                            <a:spLocks noChangeArrowheads="1"/>
                          </wps:cNvSpPr>
                          <wps:spPr bwMode="auto">
                            <a:xfrm>
                              <a:off x="5101" y="1089"/>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717"/>
                          <wps:cNvSpPr>
                            <a:spLocks noChangeArrowheads="1"/>
                          </wps:cNvSpPr>
                          <wps:spPr bwMode="auto">
                            <a:xfrm>
                              <a:off x="5101" y="1008"/>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718"/>
                          <wps:cNvSpPr>
                            <a:spLocks noChangeArrowheads="1"/>
                          </wps:cNvSpPr>
                          <wps:spPr bwMode="auto">
                            <a:xfrm>
                              <a:off x="5101" y="928"/>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719"/>
                          <wps:cNvSpPr>
                            <a:spLocks noChangeArrowheads="1"/>
                          </wps:cNvSpPr>
                          <wps:spPr bwMode="auto">
                            <a:xfrm>
                              <a:off x="5101" y="847"/>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720"/>
                          <wps:cNvSpPr>
                            <a:spLocks noChangeArrowheads="1"/>
                          </wps:cNvSpPr>
                          <wps:spPr bwMode="auto">
                            <a:xfrm>
                              <a:off x="5101" y="766"/>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21"/>
                          <wps:cNvSpPr>
                            <a:spLocks noChangeArrowheads="1"/>
                          </wps:cNvSpPr>
                          <wps:spPr bwMode="auto">
                            <a:xfrm>
                              <a:off x="5101" y="686"/>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722"/>
                          <wps:cNvSpPr>
                            <a:spLocks noChangeArrowheads="1"/>
                          </wps:cNvSpPr>
                          <wps:spPr bwMode="auto">
                            <a:xfrm>
                              <a:off x="5101" y="605"/>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23"/>
                          <wps:cNvSpPr>
                            <a:spLocks noChangeArrowheads="1"/>
                          </wps:cNvSpPr>
                          <wps:spPr bwMode="auto">
                            <a:xfrm>
                              <a:off x="5101" y="52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24"/>
                          <wps:cNvSpPr>
                            <a:spLocks noChangeArrowheads="1"/>
                          </wps:cNvSpPr>
                          <wps:spPr bwMode="auto">
                            <a:xfrm>
                              <a:off x="5101" y="44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25"/>
                          <wps:cNvSpPr>
                            <a:spLocks noChangeArrowheads="1"/>
                          </wps:cNvSpPr>
                          <wps:spPr bwMode="auto">
                            <a:xfrm>
                              <a:off x="5101" y="363"/>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26"/>
                          <wps:cNvSpPr>
                            <a:spLocks noChangeArrowheads="1"/>
                          </wps:cNvSpPr>
                          <wps:spPr bwMode="auto">
                            <a:xfrm>
                              <a:off x="5101" y="28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27"/>
                          <wps:cNvSpPr>
                            <a:spLocks noChangeArrowheads="1"/>
                          </wps:cNvSpPr>
                          <wps:spPr bwMode="auto">
                            <a:xfrm>
                              <a:off x="5101" y="20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28"/>
                          <wps:cNvSpPr>
                            <a:spLocks noChangeArrowheads="1"/>
                          </wps:cNvSpPr>
                          <wps:spPr bwMode="auto">
                            <a:xfrm>
                              <a:off x="5101" y="121"/>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29"/>
                          <wps:cNvSpPr>
                            <a:spLocks noChangeArrowheads="1"/>
                          </wps:cNvSpPr>
                          <wps:spPr bwMode="auto">
                            <a:xfrm>
                              <a:off x="5101" y="4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30"/>
                          <wps:cNvSpPr>
                            <a:spLocks noChangeArrowheads="1"/>
                          </wps:cNvSpPr>
                          <wps:spPr bwMode="auto">
                            <a:xfrm>
                              <a:off x="5101" y="-4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1"/>
                          <wps:cNvSpPr>
                            <a:spLocks noChangeArrowheads="1"/>
                          </wps:cNvSpPr>
                          <wps:spPr bwMode="auto">
                            <a:xfrm>
                              <a:off x="5036"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32"/>
                          <wps:cNvSpPr>
                            <a:spLocks noChangeArrowheads="1"/>
                          </wps:cNvSpPr>
                          <wps:spPr bwMode="auto">
                            <a:xfrm>
                              <a:off x="4954"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33"/>
                          <wps:cNvSpPr>
                            <a:spLocks noChangeArrowheads="1"/>
                          </wps:cNvSpPr>
                          <wps:spPr bwMode="auto">
                            <a:xfrm>
                              <a:off x="4872"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34"/>
                          <wps:cNvSpPr>
                            <a:spLocks noChangeArrowheads="1"/>
                          </wps:cNvSpPr>
                          <wps:spPr bwMode="auto">
                            <a:xfrm>
                              <a:off x="4790"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35"/>
                          <wps:cNvSpPr>
                            <a:spLocks noChangeArrowheads="1"/>
                          </wps:cNvSpPr>
                          <wps:spPr bwMode="auto">
                            <a:xfrm>
                              <a:off x="4707"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36"/>
                          <wps:cNvSpPr>
                            <a:spLocks noChangeArrowheads="1"/>
                          </wps:cNvSpPr>
                          <wps:spPr bwMode="auto">
                            <a:xfrm>
                              <a:off x="4625"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37"/>
                          <wps:cNvSpPr>
                            <a:spLocks noChangeArrowheads="1"/>
                          </wps:cNvSpPr>
                          <wps:spPr bwMode="auto">
                            <a:xfrm>
                              <a:off x="4543"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738"/>
                          <wps:cNvSpPr>
                            <a:spLocks noChangeArrowheads="1"/>
                          </wps:cNvSpPr>
                          <wps:spPr bwMode="auto">
                            <a:xfrm>
                              <a:off x="4461"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39"/>
                          <wps:cNvSpPr>
                            <a:spLocks noChangeArrowheads="1"/>
                          </wps:cNvSpPr>
                          <wps:spPr bwMode="auto">
                            <a:xfrm>
                              <a:off x="4378"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740"/>
                          <wps:cNvSpPr>
                            <a:spLocks noChangeArrowheads="1"/>
                          </wps:cNvSpPr>
                          <wps:spPr bwMode="auto">
                            <a:xfrm>
                              <a:off x="4296"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741"/>
                          <wps:cNvSpPr>
                            <a:spLocks noChangeArrowheads="1"/>
                          </wps:cNvSpPr>
                          <wps:spPr bwMode="auto">
                            <a:xfrm>
                              <a:off x="4214"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742"/>
                          <wps:cNvSpPr>
                            <a:spLocks noChangeArrowheads="1"/>
                          </wps:cNvSpPr>
                          <wps:spPr bwMode="auto">
                            <a:xfrm>
                              <a:off x="4131"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743"/>
                          <wps:cNvSpPr>
                            <a:spLocks noChangeArrowheads="1"/>
                          </wps:cNvSpPr>
                          <wps:spPr bwMode="auto">
                            <a:xfrm>
                              <a:off x="4049"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744"/>
                          <wps:cNvSpPr>
                            <a:spLocks noChangeArrowheads="1"/>
                          </wps:cNvSpPr>
                          <wps:spPr bwMode="auto">
                            <a:xfrm>
                              <a:off x="3967"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745"/>
                          <wps:cNvSpPr>
                            <a:spLocks noChangeArrowheads="1"/>
                          </wps:cNvSpPr>
                          <wps:spPr bwMode="auto">
                            <a:xfrm>
                              <a:off x="3885"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746"/>
                          <wps:cNvSpPr>
                            <a:spLocks noChangeArrowheads="1"/>
                          </wps:cNvSpPr>
                          <wps:spPr bwMode="auto">
                            <a:xfrm>
                              <a:off x="3802"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747"/>
                          <wps:cNvSpPr>
                            <a:spLocks noChangeArrowheads="1"/>
                          </wps:cNvSpPr>
                          <wps:spPr bwMode="auto">
                            <a:xfrm>
                              <a:off x="3720"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90" name="Group 748"/>
                        <wpg:cNvGrpSpPr>
                          <a:grpSpLocks/>
                        </wpg:cNvGrpSpPr>
                        <wpg:grpSpPr bwMode="auto">
                          <a:xfrm>
                            <a:off x="28575" y="1151255"/>
                            <a:ext cx="905510" cy="1254125"/>
                            <a:chOff x="45" y="747"/>
                            <a:chExt cx="1426" cy="1975"/>
                          </a:xfrm>
                        </wpg:grpSpPr>
                        <wpg:grpSp>
                          <wpg:cNvPr id="91" name="Group 749"/>
                          <wpg:cNvGrpSpPr>
                            <a:grpSpLocks/>
                          </wpg:cNvGrpSpPr>
                          <wpg:grpSpPr bwMode="auto">
                            <a:xfrm>
                              <a:off x="45" y="747"/>
                              <a:ext cx="1426" cy="1975"/>
                              <a:chOff x="45" y="747"/>
                              <a:chExt cx="1426" cy="1975"/>
                            </a:xfrm>
                          </wpg:grpSpPr>
                          <wps:wsp>
                            <wps:cNvPr id="92" name="Rectangle 750"/>
                            <wps:cNvSpPr>
                              <a:spLocks noChangeArrowheads="1"/>
                            </wps:cNvSpPr>
                            <wps:spPr bwMode="auto">
                              <a:xfrm>
                                <a:off x="53" y="755"/>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51"/>
                            <wps:cNvSpPr>
                              <a:spLocks noChangeArrowheads="1"/>
                            </wps:cNvSpPr>
                            <wps:spPr bwMode="auto">
                              <a:xfrm>
                                <a:off x="45" y="7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752"/>
                            <wps:cNvSpPr>
                              <a:spLocks noChangeArrowheads="1"/>
                            </wps:cNvSpPr>
                            <wps:spPr bwMode="auto">
                              <a:xfrm>
                                <a:off x="45" y="7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53"/>
                            <wps:cNvSpPr>
                              <a:spLocks noChangeArrowheads="1"/>
                            </wps:cNvSpPr>
                            <wps:spPr bwMode="auto">
                              <a:xfrm>
                                <a:off x="45" y="8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754"/>
                            <wps:cNvSpPr>
                              <a:spLocks noChangeArrowheads="1"/>
                            </wps:cNvSpPr>
                            <wps:spPr bwMode="auto">
                              <a:xfrm>
                                <a:off x="45" y="8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755"/>
                            <wps:cNvSpPr>
                              <a:spLocks noChangeArrowheads="1"/>
                            </wps:cNvSpPr>
                            <wps:spPr bwMode="auto">
                              <a:xfrm>
                                <a:off x="45" y="8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756"/>
                            <wps:cNvSpPr>
                              <a:spLocks noChangeArrowheads="1"/>
                            </wps:cNvSpPr>
                            <wps:spPr bwMode="auto">
                              <a:xfrm>
                                <a:off x="45" y="9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57"/>
                            <wps:cNvSpPr>
                              <a:spLocks noChangeArrowheads="1"/>
                            </wps:cNvSpPr>
                            <wps:spPr bwMode="auto">
                              <a:xfrm>
                                <a:off x="45" y="93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758"/>
                            <wps:cNvSpPr>
                              <a:spLocks noChangeArrowheads="1"/>
                            </wps:cNvSpPr>
                            <wps:spPr bwMode="auto">
                              <a:xfrm>
                                <a:off x="45" y="9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759"/>
                            <wps:cNvSpPr>
                              <a:spLocks noChangeArrowheads="1"/>
                            </wps:cNvSpPr>
                            <wps:spPr bwMode="auto">
                              <a:xfrm>
                                <a:off x="45" y="10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760"/>
                            <wps:cNvSpPr>
                              <a:spLocks noChangeArrowheads="1"/>
                            </wps:cNvSpPr>
                            <wps:spPr bwMode="auto">
                              <a:xfrm>
                                <a:off x="45" y="10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761"/>
                            <wps:cNvSpPr>
                              <a:spLocks noChangeArrowheads="1"/>
                            </wps:cNvSpPr>
                            <wps:spPr bwMode="auto">
                              <a:xfrm>
                                <a:off x="45" y="10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762"/>
                            <wps:cNvSpPr>
                              <a:spLocks noChangeArrowheads="1"/>
                            </wps:cNvSpPr>
                            <wps:spPr bwMode="auto">
                              <a:xfrm>
                                <a:off x="45" y="10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763"/>
                            <wps:cNvSpPr>
                              <a:spLocks noChangeArrowheads="1"/>
                            </wps:cNvSpPr>
                            <wps:spPr bwMode="auto">
                              <a:xfrm>
                                <a:off x="45" y="11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764"/>
                            <wps:cNvSpPr>
                              <a:spLocks noChangeArrowheads="1"/>
                            </wps:cNvSpPr>
                            <wps:spPr bwMode="auto">
                              <a:xfrm>
                                <a:off x="45" y="11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765"/>
                            <wps:cNvSpPr>
                              <a:spLocks noChangeArrowheads="1"/>
                            </wps:cNvSpPr>
                            <wps:spPr bwMode="auto">
                              <a:xfrm>
                                <a:off x="45" y="11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766"/>
                            <wps:cNvSpPr>
                              <a:spLocks noChangeArrowheads="1"/>
                            </wps:cNvSpPr>
                            <wps:spPr bwMode="auto">
                              <a:xfrm>
                                <a:off x="45" y="12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767"/>
                            <wps:cNvSpPr>
                              <a:spLocks noChangeArrowheads="1"/>
                            </wps:cNvSpPr>
                            <wps:spPr bwMode="auto">
                              <a:xfrm>
                                <a:off x="45" y="12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768"/>
                            <wps:cNvSpPr>
                              <a:spLocks noChangeArrowheads="1"/>
                            </wps:cNvSpPr>
                            <wps:spPr bwMode="auto">
                              <a:xfrm>
                                <a:off x="45" y="127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769"/>
                            <wps:cNvSpPr>
                              <a:spLocks noChangeArrowheads="1"/>
                            </wps:cNvSpPr>
                            <wps:spPr bwMode="auto">
                              <a:xfrm>
                                <a:off x="45" y="130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770"/>
                            <wps:cNvSpPr>
                              <a:spLocks noChangeArrowheads="1"/>
                            </wps:cNvSpPr>
                            <wps:spPr bwMode="auto">
                              <a:xfrm>
                                <a:off x="45" y="13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771"/>
                            <wps:cNvSpPr>
                              <a:spLocks noChangeArrowheads="1"/>
                            </wps:cNvSpPr>
                            <wps:spPr bwMode="auto">
                              <a:xfrm>
                                <a:off x="45" y="136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772"/>
                            <wps:cNvSpPr>
                              <a:spLocks noChangeArrowheads="1"/>
                            </wps:cNvSpPr>
                            <wps:spPr bwMode="auto">
                              <a:xfrm>
                                <a:off x="45" y="140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773"/>
                            <wps:cNvSpPr>
                              <a:spLocks noChangeArrowheads="1"/>
                            </wps:cNvSpPr>
                            <wps:spPr bwMode="auto">
                              <a:xfrm>
                                <a:off x="45" y="143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774"/>
                            <wps:cNvSpPr>
                              <a:spLocks noChangeArrowheads="1"/>
                            </wps:cNvSpPr>
                            <wps:spPr bwMode="auto">
                              <a:xfrm>
                                <a:off x="45" y="14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775"/>
                            <wps:cNvSpPr>
                              <a:spLocks noChangeArrowheads="1"/>
                            </wps:cNvSpPr>
                            <wps:spPr bwMode="auto">
                              <a:xfrm>
                                <a:off x="45" y="149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776"/>
                            <wps:cNvSpPr>
                              <a:spLocks noChangeArrowheads="1"/>
                            </wps:cNvSpPr>
                            <wps:spPr bwMode="auto">
                              <a:xfrm>
                                <a:off x="45" y="15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777"/>
                            <wps:cNvSpPr>
                              <a:spLocks noChangeArrowheads="1"/>
                            </wps:cNvSpPr>
                            <wps:spPr bwMode="auto">
                              <a:xfrm>
                                <a:off x="45" y="155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778"/>
                            <wps:cNvSpPr>
                              <a:spLocks noChangeArrowheads="1"/>
                            </wps:cNvSpPr>
                            <wps:spPr bwMode="auto">
                              <a:xfrm>
                                <a:off x="45" y="15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779"/>
                            <wps:cNvSpPr>
                              <a:spLocks noChangeArrowheads="1"/>
                            </wps:cNvSpPr>
                            <wps:spPr bwMode="auto">
                              <a:xfrm>
                                <a:off x="45" y="161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780"/>
                            <wps:cNvSpPr>
                              <a:spLocks noChangeArrowheads="1"/>
                            </wps:cNvSpPr>
                            <wps:spPr bwMode="auto">
                              <a:xfrm>
                                <a:off x="45" y="16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781"/>
                            <wps:cNvSpPr>
                              <a:spLocks noChangeArrowheads="1"/>
                            </wps:cNvSpPr>
                            <wps:spPr bwMode="auto">
                              <a:xfrm>
                                <a:off x="45" y="167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782"/>
                            <wps:cNvSpPr>
                              <a:spLocks noChangeArrowheads="1"/>
                            </wps:cNvSpPr>
                            <wps:spPr bwMode="auto">
                              <a:xfrm>
                                <a:off x="45" y="170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783"/>
                            <wps:cNvSpPr>
                              <a:spLocks noChangeArrowheads="1"/>
                            </wps:cNvSpPr>
                            <wps:spPr bwMode="auto">
                              <a:xfrm>
                                <a:off x="45" y="173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784"/>
                            <wps:cNvSpPr>
                              <a:spLocks noChangeArrowheads="1"/>
                            </wps:cNvSpPr>
                            <wps:spPr bwMode="auto">
                              <a:xfrm>
                                <a:off x="45" y="176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785"/>
                            <wps:cNvSpPr>
                              <a:spLocks noChangeArrowheads="1"/>
                            </wps:cNvSpPr>
                            <wps:spPr bwMode="auto">
                              <a:xfrm>
                                <a:off x="45" y="180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786"/>
                            <wps:cNvSpPr>
                              <a:spLocks noChangeArrowheads="1"/>
                            </wps:cNvSpPr>
                            <wps:spPr bwMode="auto">
                              <a:xfrm>
                                <a:off x="45" y="183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787"/>
                            <wps:cNvSpPr>
                              <a:spLocks noChangeArrowheads="1"/>
                            </wps:cNvSpPr>
                            <wps:spPr bwMode="auto">
                              <a:xfrm>
                                <a:off x="45" y="18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788"/>
                            <wps:cNvSpPr>
                              <a:spLocks noChangeArrowheads="1"/>
                            </wps:cNvSpPr>
                            <wps:spPr bwMode="auto">
                              <a:xfrm>
                                <a:off x="45" y="189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789"/>
                            <wps:cNvSpPr>
                              <a:spLocks noChangeArrowheads="1"/>
                            </wps:cNvSpPr>
                            <wps:spPr bwMode="auto">
                              <a:xfrm>
                                <a:off x="45" y="19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790"/>
                            <wps:cNvSpPr>
                              <a:spLocks noChangeArrowheads="1"/>
                            </wps:cNvSpPr>
                            <wps:spPr bwMode="auto">
                              <a:xfrm>
                                <a:off x="45" y="195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791"/>
                            <wps:cNvSpPr>
                              <a:spLocks noChangeArrowheads="1"/>
                            </wps:cNvSpPr>
                            <wps:spPr bwMode="auto">
                              <a:xfrm>
                                <a:off x="45" y="19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792"/>
                            <wps:cNvSpPr>
                              <a:spLocks noChangeArrowheads="1"/>
                            </wps:cNvSpPr>
                            <wps:spPr bwMode="auto">
                              <a:xfrm>
                                <a:off x="45" y="201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793"/>
                            <wps:cNvSpPr>
                              <a:spLocks noChangeArrowheads="1"/>
                            </wps:cNvSpPr>
                            <wps:spPr bwMode="auto">
                              <a:xfrm>
                                <a:off x="45" y="20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794"/>
                            <wps:cNvSpPr>
                              <a:spLocks noChangeArrowheads="1"/>
                            </wps:cNvSpPr>
                            <wps:spPr bwMode="auto">
                              <a:xfrm>
                                <a:off x="45" y="207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795"/>
                            <wps:cNvSpPr>
                              <a:spLocks noChangeArrowheads="1"/>
                            </wps:cNvSpPr>
                            <wps:spPr bwMode="auto">
                              <a:xfrm>
                                <a:off x="45" y="210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796"/>
                            <wps:cNvSpPr>
                              <a:spLocks noChangeArrowheads="1"/>
                            </wps:cNvSpPr>
                            <wps:spPr bwMode="auto">
                              <a:xfrm>
                                <a:off x="45" y="213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797"/>
                            <wps:cNvSpPr>
                              <a:spLocks noChangeArrowheads="1"/>
                            </wps:cNvSpPr>
                            <wps:spPr bwMode="auto">
                              <a:xfrm>
                                <a:off x="45" y="216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798"/>
                            <wps:cNvSpPr>
                              <a:spLocks noChangeArrowheads="1"/>
                            </wps:cNvSpPr>
                            <wps:spPr bwMode="auto">
                              <a:xfrm>
                                <a:off x="45" y="219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799"/>
                            <wps:cNvSpPr>
                              <a:spLocks noChangeArrowheads="1"/>
                            </wps:cNvSpPr>
                            <wps:spPr bwMode="auto">
                              <a:xfrm>
                                <a:off x="45" y="223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800"/>
                            <wps:cNvSpPr>
                              <a:spLocks noChangeArrowheads="1"/>
                            </wps:cNvSpPr>
                            <wps:spPr bwMode="auto">
                              <a:xfrm>
                                <a:off x="45" y="22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801"/>
                            <wps:cNvSpPr>
                              <a:spLocks noChangeArrowheads="1"/>
                            </wps:cNvSpPr>
                            <wps:spPr bwMode="auto">
                              <a:xfrm>
                                <a:off x="45" y="229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802"/>
                            <wps:cNvSpPr>
                              <a:spLocks noChangeArrowheads="1"/>
                            </wps:cNvSpPr>
                            <wps:spPr bwMode="auto">
                              <a:xfrm>
                                <a:off x="45" y="232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803"/>
                            <wps:cNvSpPr>
                              <a:spLocks noChangeArrowheads="1"/>
                            </wps:cNvSpPr>
                            <wps:spPr bwMode="auto">
                              <a:xfrm>
                                <a:off x="45" y="235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804"/>
                            <wps:cNvSpPr>
                              <a:spLocks noChangeArrowheads="1"/>
                            </wps:cNvSpPr>
                            <wps:spPr bwMode="auto">
                              <a:xfrm>
                                <a:off x="45" y="23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805"/>
                            <wps:cNvSpPr>
                              <a:spLocks noChangeArrowheads="1"/>
                            </wps:cNvSpPr>
                            <wps:spPr bwMode="auto">
                              <a:xfrm>
                                <a:off x="45" y="241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806"/>
                            <wps:cNvSpPr>
                              <a:spLocks noChangeArrowheads="1"/>
                            </wps:cNvSpPr>
                            <wps:spPr bwMode="auto">
                              <a:xfrm>
                                <a:off x="45" y="244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807"/>
                            <wps:cNvSpPr>
                              <a:spLocks noChangeArrowheads="1"/>
                            </wps:cNvSpPr>
                            <wps:spPr bwMode="auto">
                              <a:xfrm>
                                <a:off x="45" y="247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808"/>
                            <wps:cNvSpPr>
                              <a:spLocks noChangeArrowheads="1"/>
                            </wps:cNvSpPr>
                            <wps:spPr bwMode="auto">
                              <a:xfrm>
                                <a:off x="45" y="25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809"/>
                            <wps:cNvSpPr>
                              <a:spLocks noChangeArrowheads="1"/>
                            </wps:cNvSpPr>
                            <wps:spPr bwMode="auto">
                              <a:xfrm>
                                <a:off x="45" y="25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810"/>
                            <wps:cNvSpPr>
                              <a:spLocks noChangeArrowheads="1"/>
                            </wps:cNvSpPr>
                            <wps:spPr bwMode="auto">
                              <a:xfrm>
                                <a:off x="45" y="256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811"/>
                            <wps:cNvSpPr>
                              <a:spLocks noChangeArrowheads="1"/>
                            </wps:cNvSpPr>
                            <wps:spPr bwMode="auto">
                              <a:xfrm>
                                <a:off x="45" y="259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812"/>
                            <wps:cNvSpPr>
                              <a:spLocks noChangeArrowheads="1"/>
                            </wps:cNvSpPr>
                            <wps:spPr bwMode="auto">
                              <a:xfrm>
                                <a:off x="45" y="26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813"/>
                            <wps:cNvSpPr>
                              <a:spLocks noChangeArrowheads="1"/>
                            </wps:cNvSpPr>
                            <wps:spPr bwMode="auto">
                              <a:xfrm>
                                <a:off x="45" y="266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814"/>
                            <wps:cNvSpPr>
                              <a:spLocks noChangeArrowheads="1"/>
                            </wps:cNvSpPr>
                            <wps:spPr bwMode="auto">
                              <a:xfrm>
                                <a:off x="45" y="269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815"/>
                            <wps:cNvSpPr>
                              <a:spLocks noChangeArrowheads="1"/>
                            </wps:cNvSpPr>
                            <wps:spPr bwMode="auto">
                              <a:xfrm>
                                <a:off x="61"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816"/>
                            <wps:cNvSpPr>
                              <a:spLocks noChangeArrowheads="1"/>
                            </wps:cNvSpPr>
                            <wps:spPr bwMode="auto">
                              <a:xfrm>
                                <a:off x="9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17"/>
                            <wps:cNvSpPr>
                              <a:spLocks noChangeArrowheads="1"/>
                            </wps:cNvSpPr>
                            <wps:spPr bwMode="auto">
                              <a:xfrm>
                                <a:off x="12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18"/>
                            <wps:cNvSpPr>
                              <a:spLocks noChangeArrowheads="1"/>
                            </wps:cNvSpPr>
                            <wps:spPr bwMode="auto">
                              <a:xfrm>
                                <a:off x="155"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19"/>
                            <wps:cNvSpPr>
                              <a:spLocks noChangeArrowheads="1"/>
                            </wps:cNvSpPr>
                            <wps:spPr bwMode="auto">
                              <a:xfrm>
                                <a:off x="18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820"/>
                            <wps:cNvSpPr>
                              <a:spLocks noChangeArrowheads="1"/>
                            </wps:cNvSpPr>
                            <wps:spPr bwMode="auto">
                              <a:xfrm>
                                <a:off x="21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821"/>
                            <wps:cNvSpPr>
                              <a:spLocks noChangeArrowheads="1"/>
                            </wps:cNvSpPr>
                            <wps:spPr bwMode="auto">
                              <a:xfrm>
                                <a:off x="249"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822"/>
                            <wps:cNvSpPr>
                              <a:spLocks noChangeArrowheads="1"/>
                            </wps:cNvSpPr>
                            <wps:spPr bwMode="auto">
                              <a:xfrm>
                                <a:off x="28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823"/>
                            <wps:cNvSpPr>
                              <a:spLocks noChangeArrowheads="1"/>
                            </wps:cNvSpPr>
                            <wps:spPr bwMode="auto">
                              <a:xfrm>
                                <a:off x="31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824"/>
                            <wps:cNvSpPr>
                              <a:spLocks noChangeArrowheads="1"/>
                            </wps:cNvSpPr>
                            <wps:spPr bwMode="auto">
                              <a:xfrm>
                                <a:off x="343"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825"/>
                            <wps:cNvSpPr>
                              <a:spLocks noChangeArrowheads="1"/>
                            </wps:cNvSpPr>
                            <wps:spPr bwMode="auto">
                              <a:xfrm>
                                <a:off x="37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826"/>
                            <wps:cNvSpPr>
                              <a:spLocks noChangeArrowheads="1"/>
                            </wps:cNvSpPr>
                            <wps:spPr bwMode="auto">
                              <a:xfrm>
                                <a:off x="40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27"/>
                            <wps:cNvSpPr>
                              <a:spLocks noChangeArrowheads="1"/>
                            </wps:cNvSpPr>
                            <wps:spPr bwMode="auto">
                              <a:xfrm>
                                <a:off x="43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828"/>
                            <wps:cNvSpPr>
                              <a:spLocks noChangeArrowheads="1"/>
                            </wps:cNvSpPr>
                            <wps:spPr bwMode="auto">
                              <a:xfrm>
                                <a:off x="46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829"/>
                            <wps:cNvSpPr>
                              <a:spLocks noChangeArrowheads="1"/>
                            </wps:cNvSpPr>
                            <wps:spPr bwMode="auto">
                              <a:xfrm>
                                <a:off x="50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30"/>
                            <wps:cNvSpPr>
                              <a:spLocks noChangeArrowheads="1"/>
                            </wps:cNvSpPr>
                            <wps:spPr bwMode="auto">
                              <a:xfrm>
                                <a:off x="53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31"/>
                            <wps:cNvSpPr>
                              <a:spLocks noChangeArrowheads="1"/>
                            </wps:cNvSpPr>
                            <wps:spPr bwMode="auto">
                              <a:xfrm>
                                <a:off x="56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32"/>
                            <wps:cNvSpPr>
                              <a:spLocks noChangeArrowheads="1"/>
                            </wps:cNvSpPr>
                            <wps:spPr bwMode="auto">
                              <a:xfrm>
                                <a:off x="59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833"/>
                            <wps:cNvSpPr>
                              <a:spLocks noChangeArrowheads="1"/>
                            </wps:cNvSpPr>
                            <wps:spPr bwMode="auto">
                              <a:xfrm>
                                <a:off x="62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834"/>
                            <wps:cNvSpPr>
                              <a:spLocks noChangeArrowheads="1"/>
                            </wps:cNvSpPr>
                            <wps:spPr bwMode="auto">
                              <a:xfrm>
                                <a:off x="65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35"/>
                            <wps:cNvSpPr>
                              <a:spLocks noChangeArrowheads="1"/>
                            </wps:cNvSpPr>
                            <wps:spPr bwMode="auto">
                              <a:xfrm>
                                <a:off x="68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36"/>
                            <wps:cNvSpPr>
                              <a:spLocks noChangeArrowheads="1"/>
                            </wps:cNvSpPr>
                            <wps:spPr bwMode="auto">
                              <a:xfrm>
                                <a:off x="71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837"/>
                            <wps:cNvSpPr>
                              <a:spLocks noChangeArrowheads="1"/>
                            </wps:cNvSpPr>
                            <wps:spPr bwMode="auto">
                              <a:xfrm>
                                <a:off x="75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838"/>
                            <wps:cNvSpPr>
                              <a:spLocks noChangeArrowheads="1"/>
                            </wps:cNvSpPr>
                            <wps:spPr bwMode="auto">
                              <a:xfrm>
                                <a:off x="78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839"/>
                            <wps:cNvSpPr>
                              <a:spLocks noChangeArrowheads="1"/>
                            </wps:cNvSpPr>
                            <wps:spPr bwMode="auto">
                              <a:xfrm>
                                <a:off x="81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840"/>
                            <wps:cNvSpPr>
                              <a:spLocks noChangeArrowheads="1"/>
                            </wps:cNvSpPr>
                            <wps:spPr bwMode="auto">
                              <a:xfrm>
                                <a:off x="84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841"/>
                            <wps:cNvSpPr>
                              <a:spLocks noChangeArrowheads="1"/>
                            </wps:cNvSpPr>
                            <wps:spPr bwMode="auto">
                              <a:xfrm>
                                <a:off x="87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842"/>
                            <wps:cNvSpPr>
                              <a:spLocks noChangeArrowheads="1"/>
                            </wps:cNvSpPr>
                            <wps:spPr bwMode="auto">
                              <a:xfrm>
                                <a:off x="90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843"/>
                            <wps:cNvSpPr>
                              <a:spLocks noChangeArrowheads="1"/>
                            </wps:cNvSpPr>
                            <wps:spPr bwMode="auto">
                              <a:xfrm>
                                <a:off x="93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844"/>
                            <wps:cNvSpPr>
                              <a:spLocks noChangeArrowheads="1"/>
                            </wps:cNvSpPr>
                            <wps:spPr bwMode="auto">
                              <a:xfrm>
                                <a:off x="97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845"/>
                            <wps:cNvSpPr>
                              <a:spLocks noChangeArrowheads="1"/>
                            </wps:cNvSpPr>
                            <wps:spPr bwMode="auto">
                              <a:xfrm>
                                <a:off x="100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846"/>
                            <wps:cNvSpPr>
                              <a:spLocks noChangeArrowheads="1"/>
                            </wps:cNvSpPr>
                            <wps:spPr bwMode="auto">
                              <a:xfrm>
                                <a:off x="103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847"/>
                            <wps:cNvSpPr>
                              <a:spLocks noChangeArrowheads="1"/>
                            </wps:cNvSpPr>
                            <wps:spPr bwMode="auto">
                              <a:xfrm>
                                <a:off x="106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848"/>
                            <wps:cNvSpPr>
                              <a:spLocks noChangeArrowheads="1"/>
                            </wps:cNvSpPr>
                            <wps:spPr bwMode="auto">
                              <a:xfrm>
                                <a:off x="109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849"/>
                            <wps:cNvSpPr>
                              <a:spLocks noChangeArrowheads="1"/>
                            </wps:cNvSpPr>
                            <wps:spPr bwMode="auto">
                              <a:xfrm>
                                <a:off x="112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850"/>
                            <wps:cNvSpPr>
                              <a:spLocks noChangeArrowheads="1"/>
                            </wps:cNvSpPr>
                            <wps:spPr bwMode="auto">
                              <a:xfrm>
                                <a:off x="115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851"/>
                            <wps:cNvSpPr>
                              <a:spLocks noChangeArrowheads="1"/>
                            </wps:cNvSpPr>
                            <wps:spPr bwMode="auto">
                              <a:xfrm>
                                <a:off x="118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852"/>
                            <wps:cNvSpPr>
                              <a:spLocks noChangeArrowheads="1"/>
                            </wps:cNvSpPr>
                            <wps:spPr bwMode="auto">
                              <a:xfrm>
                                <a:off x="122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853"/>
                            <wps:cNvSpPr>
                              <a:spLocks noChangeArrowheads="1"/>
                            </wps:cNvSpPr>
                            <wps:spPr bwMode="auto">
                              <a:xfrm>
                                <a:off x="125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854"/>
                            <wps:cNvSpPr>
                              <a:spLocks noChangeArrowheads="1"/>
                            </wps:cNvSpPr>
                            <wps:spPr bwMode="auto">
                              <a:xfrm>
                                <a:off x="128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855"/>
                            <wps:cNvSpPr>
                              <a:spLocks noChangeArrowheads="1"/>
                            </wps:cNvSpPr>
                            <wps:spPr bwMode="auto">
                              <a:xfrm>
                                <a:off x="131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856"/>
                            <wps:cNvSpPr>
                              <a:spLocks noChangeArrowheads="1"/>
                            </wps:cNvSpPr>
                            <wps:spPr bwMode="auto">
                              <a:xfrm>
                                <a:off x="134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857"/>
                            <wps:cNvSpPr>
                              <a:spLocks noChangeArrowheads="1"/>
                            </wps:cNvSpPr>
                            <wps:spPr bwMode="auto">
                              <a:xfrm>
                                <a:off x="137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858"/>
                            <wps:cNvSpPr>
                              <a:spLocks noChangeArrowheads="1"/>
                            </wps:cNvSpPr>
                            <wps:spPr bwMode="auto">
                              <a:xfrm>
                                <a:off x="140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859"/>
                            <wps:cNvSpPr>
                              <a:spLocks noChangeArrowheads="1"/>
                            </wps:cNvSpPr>
                            <wps:spPr bwMode="auto">
                              <a:xfrm>
                                <a:off x="144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860"/>
                            <wps:cNvSpPr>
                              <a:spLocks noChangeArrowheads="1"/>
                            </wps:cNvSpPr>
                            <wps:spPr bwMode="auto">
                              <a:xfrm>
                                <a:off x="1456" y="269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861"/>
                            <wps:cNvSpPr>
                              <a:spLocks noChangeArrowheads="1"/>
                            </wps:cNvSpPr>
                            <wps:spPr bwMode="auto">
                              <a:xfrm>
                                <a:off x="1456" y="266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862"/>
                            <wps:cNvSpPr>
                              <a:spLocks noChangeArrowheads="1"/>
                            </wps:cNvSpPr>
                            <wps:spPr bwMode="auto">
                              <a:xfrm>
                                <a:off x="1456" y="262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863"/>
                            <wps:cNvSpPr>
                              <a:spLocks noChangeArrowheads="1"/>
                            </wps:cNvSpPr>
                            <wps:spPr bwMode="auto">
                              <a:xfrm>
                                <a:off x="1456" y="259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864"/>
                            <wps:cNvSpPr>
                              <a:spLocks noChangeArrowheads="1"/>
                            </wps:cNvSpPr>
                            <wps:spPr bwMode="auto">
                              <a:xfrm>
                                <a:off x="1456" y="256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865"/>
                            <wps:cNvSpPr>
                              <a:spLocks noChangeArrowheads="1"/>
                            </wps:cNvSpPr>
                            <wps:spPr bwMode="auto">
                              <a:xfrm>
                                <a:off x="1456" y="253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866"/>
                            <wps:cNvSpPr>
                              <a:spLocks noChangeArrowheads="1"/>
                            </wps:cNvSpPr>
                            <wps:spPr bwMode="auto">
                              <a:xfrm>
                                <a:off x="1456" y="25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867"/>
                            <wps:cNvSpPr>
                              <a:spLocks noChangeArrowheads="1"/>
                            </wps:cNvSpPr>
                            <wps:spPr bwMode="auto">
                              <a:xfrm>
                                <a:off x="1456" y="247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868"/>
                            <wps:cNvSpPr>
                              <a:spLocks noChangeArrowheads="1"/>
                            </wps:cNvSpPr>
                            <wps:spPr bwMode="auto">
                              <a:xfrm>
                                <a:off x="1456" y="244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869"/>
                            <wps:cNvSpPr>
                              <a:spLocks noChangeArrowheads="1"/>
                            </wps:cNvSpPr>
                            <wps:spPr bwMode="auto">
                              <a:xfrm>
                                <a:off x="1456" y="241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870"/>
                            <wps:cNvSpPr>
                              <a:spLocks noChangeArrowheads="1"/>
                            </wps:cNvSpPr>
                            <wps:spPr bwMode="auto">
                              <a:xfrm>
                                <a:off x="1456" y="23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871"/>
                            <wps:cNvSpPr>
                              <a:spLocks noChangeArrowheads="1"/>
                            </wps:cNvSpPr>
                            <wps:spPr bwMode="auto">
                              <a:xfrm>
                                <a:off x="1456" y="235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872"/>
                            <wps:cNvSpPr>
                              <a:spLocks noChangeArrowheads="1"/>
                            </wps:cNvSpPr>
                            <wps:spPr bwMode="auto">
                              <a:xfrm>
                                <a:off x="1456" y="232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873"/>
                            <wps:cNvSpPr>
                              <a:spLocks noChangeArrowheads="1"/>
                            </wps:cNvSpPr>
                            <wps:spPr bwMode="auto">
                              <a:xfrm>
                                <a:off x="1456" y="229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874"/>
                            <wps:cNvSpPr>
                              <a:spLocks noChangeArrowheads="1"/>
                            </wps:cNvSpPr>
                            <wps:spPr bwMode="auto">
                              <a:xfrm>
                                <a:off x="1456" y="22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875"/>
                            <wps:cNvSpPr>
                              <a:spLocks noChangeArrowheads="1"/>
                            </wps:cNvSpPr>
                            <wps:spPr bwMode="auto">
                              <a:xfrm>
                                <a:off x="1456" y="223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876"/>
                            <wps:cNvSpPr>
                              <a:spLocks noChangeArrowheads="1"/>
                            </wps:cNvSpPr>
                            <wps:spPr bwMode="auto">
                              <a:xfrm>
                                <a:off x="1456" y="219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877"/>
                            <wps:cNvSpPr>
                              <a:spLocks noChangeArrowheads="1"/>
                            </wps:cNvSpPr>
                            <wps:spPr bwMode="auto">
                              <a:xfrm>
                                <a:off x="1456" y="216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878"/>
                            <wps:cNvSpPr>
                              <a:spLocks noChangeArrowheads="1"/>
                            </wps:cNvSpPr>
                            <wps:spPr bwMode="auto">
                              <a:xfrm>
                                <a:off x="1456" y="213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879"/>
                            <wps:cNvSpPr>
                              <a:spLocks noChangeArrowheads="1"/>
                            </wps:cNvSpPr>
                            <wps:spPr bwMode="auto">
                              <a:xfrm>
                                <a:off x="1456" y="210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880"/>
                            <wps:cNvSpPr>
                              <a:spLocks noChangeArrowheads="1"/>
                            </wps:cNvSpPr>
                            <wps:spPr bwMode="auto">
                              <a:xfrm>
                                <a:off x="1456" y="207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881"/>
                            <wps:cNvSpPr>
                              <a:spLocks noChangeArrowheads="1"/>
                            </wps:cNvSpPr>
                            <wps:spPr bwMode="auto">
                              <a:xfrm>
                                <a:off x="1456" y="20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882"/>
                            <wps:cNvSpPr>
                              <a:spLocks noChangeArrowheads="1"/>
                            </wps:cNvSpPr>
                            <wps:spPr bwMode="auto">
                              <a:xfrm>
                                <a:off x="1456" y="201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883"/>
                            <wps:cNvSpPr>
                              <a:spLocks noChangeArrowheads="1"/>
                            </wps:cNvSpPr>
                            <wps:spPr bwMode="auto">
                              <a:xfrm>
                                <a:off x="1456" y="19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884"/>
                            <wps:cNvSpPr>
                              <a:spLocks noChangeArrowheads="1"/>
                            </wps:cNvSpPr>
                            <wps:spPr bwMode="auto">
                              <a:xfrm>
                                <a:off x="1456" y="195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885"/>
                            <wps:cNvSpPr>
                              <a:spLocks noChangeArrowheads="1"/>
                            </wps:cNvSpPr>
                            <wps:spPr bwMode="auto">
                              <a:xfrm>
                                <a:off x="1456" y="19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886"/>
                            <wps:cNvSpPr>
                              <a:spLocks noChangeArrowheads="1"/>
                            </wps:cNvSpPr>
                            <wps:spPr bwMode="auto">
                              <a:xfrm>
                                <a:off x="1456" y="189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887"/>
                            <wps:cNvSpPr>
                              <a:spLocks noChangeArrowheads="1"/>
                            </wps:cNvSpPr>
                            <wps:spPr bwMode="auto">
                              <a:xfrm>
                                <a:off x="1456" y="18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888"/>
                            <wps:cNvSpPr>
                              <a:spLocks noChangeArrowheads="1"/>
                            </wps:cNvSpPr>
                            <wps:spPr bwMode="auto">
                              <a:xfrm>
                                <a:off x="1456" y="183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889"/>
                            <wps:cNvSpPr>
                              <a:spLocks noChangeArrowheads="1"/>
                            </wps:cNvSpPr>
                            <wps:spPr bwMode="auto">
                              <a:xfrm>
                                <a:off x="1456" y="180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890"/>
                            <wps:cNvSpPr>
                              <a:spLocks noChangeArrowheads="1"/>
                            </wps:cNvSpPr>
                            <wps:spPr bwMode="auto">
                              <a:xfrm>
                                <a:off x="1456" y="176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891"/>
                            <wps:cNvSpPr>
                              <a:spLocks noChangeArrowheads="1"/>
                            </wps:cNvSpPr>
                            <wps:spPr bwMode="auto">
                              <a:xfrm>
                                <a:off x="1456" y="173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892"/>
                            <wps:cNvSpPr>
                              <a:spLocks noChangeArrowheads="1"/>
                            </wps:cNvSpPr>
                            <wps:spPr bwMode="auto">
                              <a:xfrm>
                                <a:off x="1456" y="170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893"/>
                            <wps:cNvSpPr>
                              <a:spLocks noChangeArrowheads="1"/>
                            </wps:cNvSpPr>
                            <wps:spPr bwMode="auto">
                              <a:xfrm>
                                <a:off x="1456" y="167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894"/>
                            <wps:cNvSpPr>
                              <a:spLocks noChangeArrowheads="1"/>
                            </wps:cNvSpPr>
                            <wps:spPr bwMode="auto">
                              <a:xfrm>
                                <a:off x="1456" y="16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895"/>
                            <wps:cNvSpPr>
                              <a:spLocks noChangeArrowheads="1"/>
                            </wps:cNvSpPr>
                            <wps:spPr bwMode="auto">
                              <a:xfrm>
                                <a:off x="1456" y="1615"/>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896"/>
                            <wps:cNvSpPr>
                              <a:spLocks noChangeArrowheads="1"/>
                            </wps:cNvSpPr>
                            <wps:spPr bwMode="auto">
                              <a:xfrm>
                                <a:off x="1456" y="15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897"/>
                            <wps:cNvSpPr>
                              <a:spLocks noChangeArrowheads="1"/>
                            </wps:cNvSpPr>
                            <wps:spPr bwMode="auto">
                              <a:xfrm>
                                <a:off x="1456" y="155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898"/>
                            <wps:cNvSpPr>
                              <a:spLocks noChangeArrowheads="1"/>
                            </wps:cNvSpPr>
                            <wps:spPr bwMode="auto">
                              <a:xfrm>
                                <a:off x="1456" y="15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899"/>
                            <wps:cNvSpPr>
                              <a:spLocks noChangeArrowheads="1"/>
                            </wps:cNvSpPr>
                            <wps:spPr bwMode="auto">
                              <a:xfrm>
                                <a:off x="1456" y="1492"/>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900"/>
                            <wps:cNvSpPr>
                              <a:spLocks noChangeArrowheads="1"/>
                            </wps:cNvSpPr>
                            <wps:spPr bwMode="auto">
                              <a:xfrm>
                                <a:off x="1456" y="14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901"/>
                            <wps:cNvSpPr>
                              <a:spLocks noChangeArrowheads="1"/>
                            </wps:cNvSpPr>
                            <wps:spPr bwMode="auto">
                              <a:xfrm>
                                <a:off x="1456" y="143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902"/>
                            <wps:cNvSpPr>
                              <a:spLocks noChangeArrowheads="1"/>
                            </wps:cNvSpPr>
                            <wps:spPr bwMode="auto">
                              <a:xfrm>
                                <a:off x="1456" y="140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903"/>
                            <wps:cNvSpPr>
                              <a:spLocks noChangeArrowheads="1"/>
                            </wps:cNvSpPr>
                            <wps:spPr bwMode="auto">
                              <a:xfrm>
                                <a:off x="1456" y="136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904"/>
                            <wps:cNvSpPr>
                              <a:spLocks noChangeArrowheads="1"/>
                            </wps:cNvSpPr>
                            <wps:spPr bwMode="auto">
                              <a:xfrm>
                                <a:off x="1456" y="133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905"/>
                            <wps:cNvSpPr>
                              <a:spLocks noChangeArrowheads="1"/>
                            </wps:cNvSpPr>
                            <wps:spPr bwMode="auto">
                              <a:xfrm>
                                <a:off x="1456" y="130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906"/>
                            <wps:cNvSpPr>
                              <a:spLocks noChangeArrowheads="1"/>
                            </wps:cNvSpPr>
                            <wps:spPr bwMode="auto">
                              <a:xfrm>
                                <a:off x="1456" y="127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907"/>
                            <wps:cNvSpPr>
                              <a:spLocks noChangeArrowheads="1"/>
                            </wps:cNvSpPr>
                            <wps:spPr bwMode="auto">
                              <a:xfrm>
                                <a:off x="1456" y="12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908"/>
                            <wps:cNvSpPr>
                              <a:spLocks noChangeArrowheads="1"/>
                            </wps:cNvSpPr>
                            <wps:spPr bwMode="auto">
                              <a:xfrm>
                                <a:off x="1456" y="121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909"/>
                            <wps:cNvSpPr>
                              <a:spLocks noChangeArrowheads="1"/>
                            </wps:cNvSpPr>
                            <wps:spPr bwMode="auto">
                              <a:xfrm>
                                <a:off x="1456" y="11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910"/>
                            <wps:cNvSpPr>
                              <a:spLocks noChangeArrowheads="1"/>
                            </wps:cNvSpPr>
                            <wps:spPr bwMode="auto">
                              <a:xfrm>
                                <a:off x="1456" y="115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911"/>
                            <wps:cNvSpPr>
                              <a:spLocks noChangeArrowheads="1"/>
                            </wps:cNvSpPr>
                            <wps:spPr bwMode="auto">
                              <a:xfrm>
                                <a:off x="1456" y="112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912"/>
                            <wps:cNvSpPr>
                              <a:spLocks noChangeArrowheads="1"/>
                            </wps:cNvSpPr>
                            <wps:spPr bwMode="auto">
                              <a:xfrm>
                                <a:off x="1456" y="109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913"/>
                            <wps:cNvSpPr>
                              <a:spLocks noChangeArrowheads="1"/>
                            </wps:cNvSpPr>
                            <wps:spPr bwMode="auto">
                              <a:xfrm>
                                <a:off x="1456" y="10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914"/>
                            <wps:cNvSpPr>
                              <a:spLocks noChangeArrowheads="1"/>
                            </wps:cNvSpPr>
                            <wps:spPr bwMode="auto">
                              <a:xfrm>
                                <a:off x="1456" y="103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915"/>
                            <wps:cNvSpPr>
                              <a:spLocks noChangeArrowheads="1"/>
                            </wps:cNvSpPr>
                            <wps:spPr bwMode="auto">
                              <a:xfrm>
                                <a:off x="1456" y="100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916"/>
                            <wps:cNvSpPr>
                              <a:spLocks noChangeArrowheads="1"/>
                            </wps:cNvSpPr>
                            <wps:spPr bwMode="auto">
                              <a:xfrm>
                                <a:off x="1456" y="97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917"/>
                            <wps:cNvSpPr>
                              <a:spLocks noChangeArrowheads="1"/>
                            </wps:cNvSpPr>
                            <wps:spPr bwMode="auto">
                              <a:xfrm>
                                <a:off x="1456" y="93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918"/>
                            <wps:cNvSpPr>
                              <a:spLocks noChangeArrowheads="1"/>
                            </wps:cNvSpPr>
                            <wps:spPr bwMode="auto">
                              <a:xfrm>
                                <a:off x="1456" y="90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919"/>
                            <wps:cNvSpPr>
                              <a:spLocks noChangeArrowheads="1"/>
                            </wps:cNvSpPr>
                            <wps:spPr bwMode="auto">
                              <a:xfrm>
                                <a:off x="1456" y="87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920"/>
                            <wps:cNvSpPr>
                              <a:spLocks noChangeArrowheads="1"/>
                            </wps:cNvSpPr>
                            <wps:spPr bwMode="auto">
                              <a:xfrm>
                                <a:off x="1456" y="8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921"/>
                            <wps:cNvSpPr>
                              <a:spLocks noChangeArrowheads="1"/>
                            </wps:cNvSpPr>
                            <wps:spPr bwMode="auto">
                              <a:xfrm>
                                <a:off x="1456" y="81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922"/>
                            <wps:cNvSpPr>
                              <a:spLocks noChangeArrowheads="1"/>
                            </wps:cNvSpPr>
                            <wps:spPr bwMode="auto">
                              <a:xfrm>
                                <a:off x="1456" y="78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923"/>
                            <wps:cNvSpPr>
                              <a:spLocks noChangeArrowheads="1"/>
                            </wps:cNvSpPr>
                            <wps:spPr bwMode="auto">
                              <a:xfrm>
                                <a:off x="1456" y="75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924"/>
                            <wps:cNvSpPr>
                              <a:spLocks noChangeArrowheads="1"/>
                            </wps:cNvSpPr>
                            <wps:spPr bwMode="auto">
                              <a:xfrm>
                                <a:off x="143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925"/>
                            <wps:cNvSpPr>
                              <a:spLocks noChangeArrowheads="1"/>
                            </wps:cNvSpPr>
                            <wps:spPr bwMode="auto">
                              <a:xfrm>
                                <a:off x="140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926"/>
                            <wps:cNvSpPr>
                              <a:spLocks noChangeArrowheads="1"/>
                            </wps:cNvSpPr>
                            <wps:spPr bwMode="auto">
                              <a:xfrm>
                                <a:off x="136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927"/>
                            <wps:cNvSpPr>
                              <a:spLocks noChangeArrowheads="1"/>
                            </wps:cNvSpPr>
                            <wps:spPr bwMode="auto">
                              <a:xfrm>
                                <a:off x="133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928"/>
                            <wps:cNvSpPr>
                              <a:spLocks noChangeArrowheads="1"/>
                            </wps:cNvSpPr>
                            <wps:spPr bwMode="auto">
                              <a:xfrm>
                                <a:off x="1307"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929"/>
                            <wps:cNvSpPr>
                              <a:spLocks noChangeArrowheads="1"/>
                            </wps:cNvSpPr>
                            <wps:spPr bwMode="auto">
                              <a:xfrm>
                                <a:off x="127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930"/>
                            <wps:cNvSpPr>
                              <a:spLocks noChangeArrowheads="1"/>
                            </wps:cNvSpPr>
                            <wps:spPr bwMode="auto">
                              <a:xfrm>
                                <a:off x="124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931"/>
                            <wps:cNvSpPr>
                              <a:spLocks noChangeArrowheads="1"/>
                            </wps:cNvSpPr>
                            <wps:spPr bwMode="auto">
                              <a:xfrm>
                                <a:off x="1213"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932"/>
                            <wps:cNvSpPr>
                              <a:spLocks noChangeArrowheads="1"/>
                            </wps:cNvSpPr>
                            <wps:spPr bwMode="auto">
                              <a:xfrm>
                                <a:off x="118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933"/>
                            <wps:cNvSpPr>
                              <a:spLocks noChangeArrowheads="1"/>
                            </wps:cNvSpPr>
                            <wps:spPr bwMode="auto">
                              <a:xfrm>
                                <a:off x="115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934"/>
                            <wps:cNvSpPr>
                              <a:spLocks noChangeArrowheads="1"/>
                            </wps:cNvSpPr>
                            <wps:spPr bwMode="auto">
                              <a:xfrm>
                                <a:off x="1119"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935"/>
                            <wps:cNvSpPr>
                              <a:spLocks noChangeArrowheads="1"/>
                            </wps:cNvSpPr>
                            <wps:spPr bwMode="auto">
                              <a:xfrm>
                                <a:off x="108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936"/>
                            <wps:cNvSpPr>
                              <a:spLocks noChangeArrowheads="1"/>
                            </wps:cNvSpPr>
                            <wps:spPr bwMode="auto">
                              <a:xfrm>
                                <a:off x="105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937"/>
                            <wps:cNvSpPr>
                              <a:spLocks noChangeArrowheads="1"/>
                            </wps:cNvSpPr>
                            <wps:spPr bwMode="auto">
                              <a:xfrm>
                                <a:off x="1025"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938"/>
                            <wps:cNvSpPr>
                              <a:spLocks noChangeArrowheads="1"/>
                            </wps:cNvSpPr>
                            <wps:spPr bwMode="auto">
                              <a:xfrm>
                                <a:off x="99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939"/>
                            <wps:cNvSpPr>
                              <a:spLocks noChangeArrowheads="1"/>
                            </wps:cNvSpPr>
                            <wps:spPr bwMode="auto">
                              <a:xfrm>
                                <a:off x="96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940"/>
                            <wps:cNvSpPr>
                              <a:spLocks noChangeArrowheads="1"/>
                            </wps:cNvSpPr>
                            <wps:spPr bwMode="auto">
                              <a:xfrm>
                                <a:off x="93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941"/>
                            <wps:cNvSpPr>
                              <a:spLocks noChangeArrowheads="1"/>
                            </wps:cNvSpPr>
                            <wps:spPr bwMode="auto">
                              <a:xfrm>
                                <a:off x="89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942"/>
                            <wps:cNvSpPr>
                              <a:spLocks noChangeArrowheads="1"/>
                            </wps:cNvSpPr>
                            <wps:spPr bwMode="auto">
                              <a:xfrm>
                                <a:off x="86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943"/>
                            <wps:cNvSpPr>
                              <a:spLocks noChangeArrowheads="1"/>
                            </wps:cNvSpPr>
                            <wps:spPr bwMode="auto">
                              <a:xfrm>
                                <a:off x="83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944"/>
                            <wps:cNvSpPr>
                              <a:spLocks noChangeArrowheads="1"/>
                            </wps:cNvSpPr>
                            <wps:spPr bwMode="auto">
                              <a:xfrm>
                                <a:off x="80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945"/>
                            <wps:cNvSpPr>
                              <a:spLocks noChangeArrowheads="1"/>
                            </wps:cNvSpPr>
                            <wps:spPr bwMode="auto">
                              <a:xfrm>
                                <a:off x="77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946"/>
                            <wps:cNvSpPr>
                              <a:spLocks noChangeArrowheads="1"/>
                            </wps:cNvSpPr>
                            <wps:spPr bwMode="auto">
                              <a:xfrm>
                                <a:off x="74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947"/>
                            <wps:cNvSpPr>
                              <a:spLocks noChangeArrowheads="1"/>
                            </wps:cNvSpPr>
                            <wps:spPr bwMode="auto">
                              <a:xfrm>
                                <a:off x="71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948"/>
                            <wps:cNvSpPr>
                              <a:spLocks noChangeArrowheads="1"/>
                            </wps:cNvSpPr>
                            <wps:spPr bwMode="auto">
                              <a:xfrm>
                                <a:off x="68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949"/>
                            <wps:cNvSpPr>
                              <a:spLocks noChangeArrowheads="1"/>
                            </wps:cNvSpPr>
                            <wps:spPr bwMode="auto">
                              <a:xfrm>
                                <a:off x="64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92" name="Rectangle 950"/>
                          <wps:cNvSpPr>
                            <a:spLocks noChangeArrowheads="1"/>
                          </wps:cNvSpPr>
                          <wps:spPr bwMode="auto">
                            <a:xfrm>
                              <a:off x="61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951"/>
                          <wps:cNvSpPr>
                            <a:spLocks noChangeArrowheads="1"/>
                          </wps:cNvSpPr>
                          <wps:spPr bwMode="auto">
                            <a:xfrm>
                              <a:off x="58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952"/>
                          <wps:cNvSpPr>
                            <a:spLocks noChangeArrowheads="1"/>
                          </wps:cNvSpPr>
                          <wps:spPr bwMode="auto">
                            <a:xfrm>
                              <a:off x="55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953"/>
                          <wps:cNvSpPr>
                            <a:spLocks noChangeArrowheads="1"/>
                          </wps:cNvSpPr>
                          <wps:spPr bwMode="auto">
                            <a:xfrm>
                              <a:off x="52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954"/>
                          <wps:cNvSpPr>
                            <a:spLocks noChangeArrowheads="1"/>
                          </wps:cNvSpPr>
                          <wps:spPr bwMode="auto">
                            <a:xfrm>
                              <a:off x="492"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955"/>
                          <wps:cNvSpPr>
                            <a:spLocks noChangeArrowheads="1"/>
                          </wps:cNvSpPr>
                          <wps:spPr bwMode="auto">
                            <a:xfrm>
                              <a:off x="46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956"/>
                          <wps:cNvSpPr>
                            <a:spLocks noChangeArrowheads="1"/>
                          </wps:cNvSpPr>
                          <wps:spPr bwMode="auto">
                            <a:xfrm>
                              <a:off x="42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957"/>
                          <wps:cNvSpPr>
                            <a:spLocks noChangeArrowheads="1"/>
                          </wps:cNvSpPr>
                          <wps:spPr bwMode="auto">
                            <a:xfrm>
                              <a:off x="39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958"/>
                          <wps:cNvSpPr>
                            <a:spLocks noChangeArrowheads="1"/>
                          </wps:cNvSpPr>
                          <wps:spPr bwMode="auto">
                            <a:xfrm>
                              <a:off x="36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959"/>
                          <wps:cNvSpPr>
                            <a:spLocks noChangeArrowheads="1"/>
                          </wps:cNvSpPr>
                          <wps:spPr bwMode="auto">
                            <a:xfrm>
                              <a:off x="33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960"/>
                          <wps:cNvSpPr>
                            <a:spLocks noChangeArrowheads="1"/>
                          </wps:cNvSpPr>
                          <wps:spPr bwMode="auto">
                            <a:xfrm>
                              <a:off x="30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961"/>
                          <wps:cNvSpPr>
                            <a:spLocks noChangeArrowheads="1"/>
                          </wps:cNvSpPr>
                          <wps:spPr bwMode="auto">
                            <a:xfrm>
                              <a:off x="27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962"/>
                          <wps:cNvSpPr>
                            <a:spLocks noChangeArrowheads="1"/>
                          </wps:cNvSpPr>
                          <wps:spPr bwMode="auto">
                            <a:xfrm>
                              <a:off x="24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963"/>
                          <wps:cNvSpPr>
                            <a:spLocks noChangeArrowheads="1"/>
                          </wps:cNvSpPr>
                          <wps:spPr bwMode="auto">
                            <a:xfrm>
                              <a:off x="21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964"/>
                          <wps:cNvSpPr>
                            <a:spLocks noChangeArrowheads="1"/>
                          </wps:cNvSpPr>
                          <wps:spPr bwMode="auto">
                            <a:xfrm>
                              <a:off x="17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965"/>
                          <wps:cNvSpPr>
                            <a:spLocks noChangeArrowheads="1"/>
                          </wps:cNvSpPr>
                          <wps:spPr bwMode="auto">
                            <a:xfrm>
                              <a:off x="14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966"/>
                          <wps:cNvSpPr>
                            <a:spLocks noChangeArrowheads="1"/>
                          </wps:cNvSpPr>
                          <wps:spPr bwMode="auto">
                            <a:xfrm>
                              <a:off x="11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967"/>
                          <wps:cNvSpPr>
                            <a:spLocks noChangeArrowheads="1"/>
                          </wps:cNvSpPr>
                          <wps:spPr bwMode="auto">
                            <a:xfrm>
                              <a:off x="8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968"/>
                          <wps:cNvSpPr>
                            <a:spLocks noChangeArrowheads="1"/>
                          </wps:cNvSpPr>
                          <wps:spPr bwMode="auto">
                            <a:xfrm>
                              <a:off x="5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311" name="Group 969"/>
                        <wpg:cNvGrpSpPr>
                          <a:grpSpLocks/>
                        </wpg:cNvGrpSpPr>
                        <wpg:grpSpPr bwMode="auto">
                          <a:xfrm>
                            <a:off x="1456690" y="205105"/>
                            <a:ext cx="1866900" cy="1769745"/>
                            <a:chOff x="2294" y="-743"/>
                            <a:chExt cx="2940" cy="2787"/>
                          </a:xfrm>
                        </wpg:grpSpPr>
                        <wps:wsp>
                          <wps:cNvPr id="312" name="Rectangle 970"/>
                          <wps:cNvSpPr>
                            <a:spLocks noChangeArrowheads="1"/>
                          </wps:cNvSpPr>
                          <wps:spPr bwMode="auto">
                            <a:xfrm>
                              <a:off x="2294" y="-743"/>
                              <a:ext cx="2938" cy="2785"/>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971"/>
                          <wps:cNvSpPr>
                            <a:spLocks noChangeArrowheads="1"/>
                          </wps:cNvSpPr>
                          <wps:spPr bwMode="auto">
                            <a:xfrm>
                              <a:off x="2294" y="-743"/>
                              <a:ext cx="2940" cy="2787"/>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4" name="Rectangle 972"/>
                        <wps:cNvSpPr>
                          <a:spLocks noChangeArrowheads="1"/>
                        </wps:cNvSpPr>
                        <wps:spPr bwMode="auto">
                          <a:xfrm>
                            <a:off x="1526540" y="255905"/>
                            <a:ext cx="1742440" cy="164782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315" name="Rectangle 973"/>
                        <wps:cNvSpPr>
                          <a:spLocks noChangeArrowheads="1"/>
                        </wps:cNvSpPr>
                        <wps:spPr bwMode="auto">
                          <a:xfrm>
                            <a:off x="107950" y="458470"/>
                            <a:ext cx="726440" cy="5772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974"/>
                        <wps:cNvSpPr>
                          <a:spLocks noChangeArrowheads="1"/>
                        </wps:cNvSpPr>
                        <wps:spPr bwMode="auto">
                          <a:xfrm>
                            <a:off x="170180" y="1625600"/>
                            <a:ext cx="521335" cy="42926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975"/>
                        <wps:cNvSpPr>
                          <a:spLocks noChangeArrowheads="1"/>
                        </wps:cNvSpPr>
                        <wps:spPr bwMode="auto">
                          <a:xfrm>
                            <a:off x="201295" y="1625600"/>
                            <a:ext cx="52387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976"/>
                        <wps:cNvSpPr>
                          <a:spLocks noChangeArrowheads="1"/>
                        </wps:cNvSpPr>
                        <wps:spPr bwMode="auto">
                          <a:xfrm>
                            <a:off x="201295" y="162941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20D6C" w14:textId="77777777" w:rsidR="00B84184" w:rsidRDefault="00B84184"/>
                          </w:txbxContent>
                        </wps:txbx>
                        <wps:bodyPr rot="0" vert="horz" wrap="none" lIns="0" tIns="0" rIns="0" bIns="0" anchor="t" anchorCtr="0" upright="1">
                          <a:spAutoFit/>
                        </wps:bodyPr>
                      </wps:wsp>
                      <wps:wsp>
                        <wps:cNvPr id="319" name="Rectangle 977"/>
                        <wps:cNvSpPr>
                          <a:spLocks noChangeArrowheads="1"/>
                        </wps:cNvSpPr>
                        <wps:spPr bwMode="auto">
                          <a:xfrm>
                            <a:off x="201295" y="173418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CC335" w14:textId="77777777" w:rsidR="00B84184" w:rsidRDefault="00B84184"/>
                          </w:txbxContent>
                        </wps:txbx>
                        <wps:bodyPr rot="0" vert="horz" wrap="none" lIns="0" tIns="0" rIns="0" bIns="0" anchor="t" anchorCtr="0" upright="1">
                          <a:spAutoFit/>
                        </wps:bodyPr>
                      </wps:wsp>
                      <wps:wsp>
                        <wps:cNvPr id="320" name="Rectangle 978"/>
                        <wps:cNvSpPr>
                          <a:spLocks noChangeArrowheads="1"/>
                        </wps:cNvSpPr>
                        <wps:spPr bwMode="auto">
                          <a:xfrm>
                            <a:off x="201295" y="183896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EB24A" w14:textId="77777777" w:rsidR="00B84184" w:rsidRDefault="00B84184"/>
                          </w:txbxContent>
                        </wps:txbx>
                        <wps:bodyPr rot="0" vert="horz" wrap="none" lIns="0" tIns="0" rIns="0" bIns="0" anchor="t" anchorCtr="0" upright="1">
                          <a:spAutoFit/>
                        </wps:bodyPr>
                      </wps:wsp>
                      <wps:wsp>
                        <wps:cNvPr id="321" name="Rectangle 979"/>
                        <wps:cNvSpPr>
                          <a:spLocks noChangeArrowheads="1"/>
                        </wps:cNvSpPr>
                        <wps:spPr bwMode="auto">
                          <a:xfrm>
                            <a:off x="201295" y="194183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40274" w14:textId="77777777" w:rsidR="00B84184" w:rsidRDefault="00B84184"/>
                          </w:txbxContent>
                        </wps:txbx>
                        <wps:bodyPr rot="0" vert="horz" wrap="none" lIns="0" tIns="0" rIns="0" bIns="0" anchor="t" anchorCtr="0" upright="1">
                          <a:spAutoFit/>
                        </wps:bodyPr>
                      </wps:wsp>
                      <wps:wsp>
                        <wps:cNvPr id="322" name="Line 980"/>
                        <wps:cNvCnPr>
                          <a:cxnSpLocks noChangeShapeType="1"/>
                        </wps:cNvCnPr>
                        <wps:spPr bwMode="auto">
                          <a:xfrm>
                            <a:off x="440055" y="1041400"/>
                            <a:ext cx="1270" cy="5930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323" name="Group 981"/>
                        <wpg:cNvGrpSpPr>
                          <a:grpSpLocks/>
                        </wpg:cNvGrpSpPr>
                        <wpg:grpSpPr bwMode="auto">
                          <a:xfrm>
                            <a:off x="1416685" y="631825"/>
                            <a:ext cx="156845" cy="85090"/>
                            <a:chOff x="2231" y="-71"/>
                            <a:chExt cx="247" cy="134"/>
                          </a:xfrm>
                        </wpg:grpSpPr>
                        <wps:wsp>
                          <wps:cNvPr id="324" name="Rectangle 982"/>
                          <wps:cNvSpPr>
                            <a:spLocks noChangeArrowheads="1"/>
                          </wps:cNvSpPr>
                          <wps:spPr bwMode="auto">
                            <a:xfrm>
                              <a:off x="2231" y="-7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983"/>
                          <wps:cNvSpPr>
                            <a:spLocks noChangeArrowheads="1"/>
                          </wps:cNvSpPr>
                          <wps:spPr bwMode="auto">
                            <a:xfrm>
                              <a:off x="2231" y="-7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26" name="Freeform 984"/>
                        <wps:cNvSpPr>
                          <a:spLocks/>
                        </wps:cNvSpPr>
                        <wps:spPr bwMode="auto">
                          <a:xfrm>
                            <a:off x="1713865" y="394970"/>
                            <a:ext cx="25400" cy="278130"/>
                          </a:xfrm>
                          <a:custGeom>
                            <a:avLst/>
                            <a:gdLst>
                              <a:gd name="T0" fmla="*/ 40 w 40"/>
                              <a:gd name="T1" fmla="*/ 0 h 438"/>
                              <a:gd name="T2" fmla="*/ 6 w 40"/>
                              <a:gd name="T3" fmla="*/ 0 h 438"/>
                              <a:gd name="T4" fmla="*/ 0 w 40"/>
                              <a:gd name="T5" fmla="*/ 438 h 438"/>
                              <a:gd name="T6" fmla="*/ 34 w 40"/>
                              <a:gd name="T7" fmla="*/ 438 h 438"/>
                              <a:gd name="T8" fmla="*/ 40 w 40"/>
                              <a:gd name="T9" fmla="*/ 0 h 438"/>
                            </a:gdLst>
                            <a:ahLst/>
                            <a:cxnLst>
                              <a:cxn ang="0">
                                <a:pos x="T0" y="T1"/>
                              </a:cxn>
                              <a:cxn ang="0">
                                <a:pos x="T2" y="T3"/>
                              </a:cxn>
                              <a:cxn ang="0">
                                <a:pos x="T4" y="T5"/>
                              </a:cxn>
                              <a:cxn ang="0">
                                <a:pos x="T6" y="T7"/>
                              </a:cxn>
                              <a:cxn ang="0">
                                <a:pos x="T8" y="T9"/>
                              </a:cxn>
                            </a:cxnLst>
                            <a:rect l="0" t="0" r="r" b="b"/>
                            <a:pathLst>
                              <a:path w="40" h="438">
                                <a:moveTo>
                                  <a:pt x="40" y="0"/>
                                </a:moveTo>
                                <a:lnTo>
                                  <a:pt x="6" y="0"/>
                                </a:lnTo>
                                <a:lnTo>
                                  <a:pt x="0" y="438"/>
                                </a:lnTo>
                                <a:lnTo>
                                  <a:pt x="34" y="438"/>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985"/>
                        <wps:cNvSpPr>
                          <a:spLocks/>
                        </wps:cNvSpPr>
                        <wps:spPr bwMode="auto">
                          <a:xfrm>
                            <a:off x="1720215" y="435610"/>
                            <a:ext cx="108585" cy="111760"/>
                          </a:xfrm>
                          <a:custGeom>
                            <a:avLst/>
                            <a:gdLst>
                              <a:gd name="T0" fmla="*/ 0 w 171"/>
                              <a:gd name="T1" fmla="*/ 155 h 176"/>
                              <a:gd name="T2" fmla="*/ 24 w 171"/>
                              <a:gd name="T3" fmla="*/ 176 h 176"/>
                              <a:gd name="T4" fmla="*/ 171 w 171"/>
                              <a:gd name="T5" fmla="*/ 21 h 176"/>
                              <a:gd name="T6" fmla="*/ 147 w 171"/>
                              <a:gd name="T7" fmla="*/ 0 h 176"/>
                              <a:gd name="T8" fmla="*/ 0 w 171"/>
                              <a:gd name="T9" fmla="*/ 155 h 176"/>
                            </a:gdLst>
                            <a:ahLst/>
                            <a:cxnLst>
                              <a:cxn ang="0">
                                <a:pos x="T0" y="T1"/>
                              </a:cxn>
                              <a:cxn ang="0">
                                <a:pos x="T2" y="T3"/>
                              </a:cxn>
                              <a:cxn ang="0">
                                <a:pos x="T4" y="T5"/>
                              </a:cxn>
                              <a:cxn ang="0">
                                <a:pos x="T6" y="T7"/>
                              </a:cxn>
                              <a:cxn ang="0">
                                <a:pos x="T8" y="T9"/>
                              </a:cxn>
                            </a:cxnLst>
                            <a:rect l="0" t="0" r="r" b="b"/>
                            <a:pathLst>
                              <a:path w="171" h="176">
                                <a:moveTo>
                                  <a:pt x="0" y="155"/>
                                </a:moveTo>
                                <a:lnTo>
                                  <a:pt x="24" y="176"/>
                                </a:lnTo>
                                <a:lnTo>
                                  <a:pt x="171" y="21"/>
                                </a:lnTo>
                                <a:lnTo>
                                  <a:pt x="147" y="0"/>
                                </a:lnTo>
                                <a:lnTo>
                                  <a:pt x="0" y="1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986"/>
                        <wps:cNvSpPr>
                          <a:spLocks/>
                        </wps:cNvSpPr>
                        <wps:spPr bwMode="auto">
                          <a:xfrm>
                            <a:off x="1623060" y="434340"/>
                            <a:ext cx="104775" cy="106045"/>
                          </a:xfrm>
                          <a:custGeom>
                            <a:avLst/>
                            <a:gdLst>
                              <a:gd name="T0" fmla="*/ 141 w 165"/>
                              <a:gd name="T1" fmla="*/ 167 h 167"/>
                              <a:gd name="T2" fmla="*/ 165 w 165"/>
                              <a:gd name="T3" fmla="*/ 144 h 167"/>
                              <a:gd name="T4" fmla="*/ 24 w 165"/>
                              <a:gd name="T5" fmla="*/ 0 h 167"/>
                              <a:gd name="T6" fmla="*/ 0 w 165"/>
                              <a:gd name="T7" fmla="*/ 23 h 167"/>
                              <a:gd name="T8" fmla="*/ 141 w 165"/>
                              <a:gd name="T9" fmla="*/ 167 h 167"/>
                            </a:gdLst>
                            <a:ahLst/>
                            <a:cxnLst>
                              <a:cxn ang="0">
                                <a:pos x="T0" y="T1"/>
                              </a:cxn>
                              <a:cxn ang="0">
                                <a:pos x="T2" y="T3"/>
                              </a:cxn>
                              <a:cxn ang="0">
                                <a:pos x="T4" y="T5"/>
                              </a:cxn>
                              <a:cxn ang="0">
                                <a:pos x="T6" y="T7"/>
                              </a:cxn>
                              <a:cxn ang="0">
                                <a:pos x="T8" y="T9"/>
                              </a:cxn>
                            </a:cxnLst>
                            <a:rect l="0" t="0" r="r" b="b"/>
                            <a:pathLst>
                              <a:path w="165" h="167">
                                <a:moveTo>
                                  <a:pt x="141" y="167"/>
                                </a:moveTo>
                                <a:lnTo>
                                  <a:pt x="165" y="144"/>
                                </a:lnTo>
                                <a:lnTo>
                                  <a:pt x="24" y="0"/>
                                </a:lnTo>
                                <a:lnTo>
                                  <a:pt x="0" y="23"/>
                                </a:lnTo>
                                <a:lnTo>
                                  <a:pt x="141"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Line 987"/>
                        <wps:cNvCnPr>
                          <a:cxnSpLocks noChangeShapeType="1"/>
                        </wps:cNvCnPr>
                        <wps:spPr bwMode="auto">
                          <a:xfrm flipH="1" flipV="1">
                            <a:off x="2663190" y="1325880"/>
                            <a:ext cx="26035" cy="342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0" name="Line 988"/>
                        <wps:cNvCnPr>
                          <a:cxnSpLocks noChangeShapeType="1"/>
                        </wps:cNvCnPr>
                        <wps:spPr bwMode="auto">
                          <a:xfrm flipH="1">
                            <a:off x="2668270" y="1118235"/>
                            <a:ext cx="19685" cy="222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1" name="Line 989"/>
                        <wps:cNvCnPr>
                          <a:cxnSpLocks noChangeShapeType="1"/>
                        </wps:cNvCnPr>
                        <wps:spPr bwMode="auto">
                          <a:xfrm>
                            <a:off x="2606040" y="1012190"/>
                            <a:ext cx="7810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2" name="Line 990"/>
                        <wps:cNvCnPr>
                          <a:cxnSpLocks noChangeShapeType="1"/>
                        </wps:cNvCnPr>
                        <wps:spPr bwMode="auto">
                          <a:xfrm flipV="1">
                            <a:off x="2663190" y="11404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333" name="Group 991"/>
                        <wpg:cNvGrpSpPr>
                          <a:grpSpLocks/>
                        </wpg:cNvGrpSpPr>
                        <wpg:grpSpPr bwMode="auto">
                          <a:xfrm>
                            <a:off x="1416685" y="1249045"/>
                            <a:ext cx="156845" cy="85090"/>
                            <a:chOff x="2231" y="901"/>
                            <a:chExt cx="247" cy="134"/>
                          </a:xfrm>
                        </wpg:grpSpPr>
                        <wps:wsp>
                          <wps:cNvPr id="334" name="Rectangle 992"/>
                          <wps:cNvSpPr>
                            <a:spLocks noChangeArrowheads="1"/>
                          </wps:cNvSpPr>
                          <wps:spPr bwMode="auto">
                            <a:xfrm>
                              <a:off x="2231" y="90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993"/>
                          <wps:cNvSpPr>
                            <a:spLocks noChangeArrowheads="1"/>
                          </wps:cNvSpPr>
                          <wps:spPr bwMode="auto">
                            <a:xfrm>
                              <a:off x="2231" y="90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36" name="Rectangle 994"/>
                        <wps:cNvSpPr>
                          <a:spLocks noChangeArrowheads="1"/>
                        </wps:cNvSpPr>
                        <wps:spPr bwMode="auto">
                          <a:xfrm>
                            <a:off x="173990" y="488950"/>
                            <a:ext cx="89725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995"/>
                        <wps:cNvSpPr>
                          <a:spLocks noChangeArrowheads="1"/>
                        </wps:cNvSpPr>
                        <wps:spPr bwMode="auto">
                          <a:xfrm>
                            <a:off x="173990" y="49276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D3C33" w14:textId="77777777" w:rsidR="00B84184" w:rsidRDefault="00B84184"/>
                          </w:txbxContent>
                        </wps:txbx>
                        <wps:bodyPr rot="0" vert="horz" wrap="none" lIns="0" tIns="0" rIns="0" bIns="0" anchor="t" anchorCtr="0" upright="1">
                          <a:spAutoFit/>
                        </wps:bodyPr>
                      </wps:wsp>
                      <wps:wsp>
                        <wps:cNvPr id="338" name="Rectangle 996"/>
                        <wps:cNvSpPr>
                          <a:spLocks noChangeArrowheads="1"/>
                        </wps:cNvSpPr>
                        <wps:spPr bwMode="auto">
                          <a:xfrm>
                            <a:off x="694055" y="48450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8DC7F" w14:textId="77777777" w:rsidR="00B84184" w:rsidRDefault="00B84184"/>
                          </w:txbxContent>
                        </wps:txbx>
                        <wps:bodyPr rot="0" vert="horz" wrap="none" lIns="0" tIns="0" rIns="0" bIns="0" anchor="t" anchorCtr="0" upright="1">
                          <a:spAutoFit/>
                        </wps:bodyPr>
                      </wps:wsp>
                      <wps:wsp>
                        <wps:cNvPr id="339" name="Rectangle 997"/>
                        <wps:cNvSpPr>
                          <a:spLocks noChangeArrowheads="1"/>
                        </wps:cNvSpPr>
                        <wps:spPr bwMode="auto">
                          <a:xfrm>
                            <a:off x="722630" y="49276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04445" w14:textId="77777777" w:rsidR="00B84184" w:rsidRDefault="00B84184"/>
                          </w:txbxContent>
                        </wps:txbx>
                        <wps:bodyPr rot="0" vert="horz" wrap="none" lIns="0" tIns="0" rIns="0" bIns="0" anchor="t" anchorCtr="0" upright="1">
                          <a:spAutoFit/>
                        </wps:bodyPr>
                      </wps:wsp>
                      <wps:wsp>
                        <wps:cNvPr id="340" name="Rectangle 998"/>
                        <wps:cNvSpPr>
                          <a:spLocks noChangeArrowheads="1"/>
                        </wps:cNvSpPr>
                        <wps:spPr bwMode="auto">
                          <a:xfrm>
                            <a:off x="173990" y="59753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87B7D" w14:textId="77777777" w:rsidR="00B84184" w:rsidRDefault="00B84184"/>
                          </w:txbxContent>
                        </wps:txbx>
                        <wps:bodyPr rot="0" vert="horz" wrap="none" lIns="0" tIns="0" rIns="0" bIns="0" anchor="t" anchorCtr="0" upright="1">
                          <a:spAutoFit/>
                        </wps:bodyPr>
                      </wps:wsp>
                      <wps:wsp>
                        <wps:cNvPr id="341" name="Rectangle 999"/>
                        <wps:cNvSpPr>
                          <a:spLocks noChangeArrowheads="1"/>
                        </wps:cNvSpPr>
                        <wps:spPr bwMode="auto">
                          <a:xfrm>
                            <a:off x="173990" y="70358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5F678" w14:textId="77777777" w:rsidR="00B84184" w:rsidRDefault="00B84184"/>
                          </w:txbxContent>
                        </wps:txbx>
                        <wps:bodyPr rot="0" vert="horz" wrap="none" lIns="0" tIns="0" rIns="0" bIns="0" anchor="t" anchorCtr="0" upright="1">
                          <a:spAutoFit/>
                        </wps:bodyPr>
                      </wps:wsp>
                      <wps:wsp>
                        <wps:cNvPr id="342" name="Rectangle 1000"/>
                        <wps:cNvSpPr>
                          <a:spLocks noChangeArrowheads="1"/>
                        </wps:cNvSpPr>
                        <wps:spPr bwMode="auto">
                          <a:xfrm>
                            <a:off x="173990" y="80835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7269F" w14:textId="77777777" w:rsidR="00B84184" w:rsidRDefault="00B84184"/>
                          </w:txbxContent>
                        </wps:txbx>
                        <wps:bodyPr rot="0" vert="horz" wrap="none" lIns="0" tIns="0" rIns="0" bIns="0" anchor="t" anchorCtr="0" upright="1">
                          <a:spAutoFit/>
                        </wps:bodyPr>
                      </wps:wsp>
                      <wps:wsp>
                        <wps:cNvPr id="343" name="Rectangle 1001"/>
                        <wps:cNvSpPr>
                          <a:spLocks noChangeArrowheads="1"/>
                        </wps:cNvSpPr>
                        <wps:spPr bwMode="auto">
                          <a:xfrm>
                            <a:off x="173990" y="91122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5D6E3" w14:textId="77777777" w:rsidR="00B84184" w:rsidRDefault="00B84184"/>
                          </w:txbxContent>
                        </wps:txbx>
                        <wps:bodyPr rot="0" vert="horz" wrap="none" lIns="0" tIns="0" rIns="0" bIns="0" anchor="t" anchorCtr="0" upright="1">
                          <a:spAutoFit/>
                        </wps:bodyPr>
                      </wps:wsp>
                      <wps:wsp>
                        <wps:cNvPr id="344" name="Line 1002"/>
                        <wps:cNvCnPr>
                          <a:cxnSpLocks noChangeShapeType="1"/>
                        </wps:cNvCnPr>
                        <wps:spPr bwMode="auto">
                          <a:xfrm>
                            <a:off x="1865630" y="671830"/>
                            <a:ext cx="267970" cy="1905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5" name="Line 1003"/>
                        <wps:cNvCnPr>
                          <a:cxnSpLocks noChangeShapeType="1"/>
                        </wps:cNvCnPr>
                        <wps:spPr bwMode="auto">
                          <a:xfrm>
                            <a:off x="2136775" y="736600"/>
                            <a:ext cx="296545" cy="2171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6" name="Line 1004"/>
                        <wps:cNvCnPr>
                          <a:cxnSpLocks noChangeShapeType="1"/>
                        </wps:cNvCnPr>
                        <wps:spPr bwMode="auto">
                          <a:xfrm>
                            <a:off x="1863725" y="673100"/>
                            <a:ext cx="635" cy="7937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7" name="Line 1005"/>
                        <wps:cNvCnPr>
                          <a:cxnSpLocks noChangeShapeType="1"/>
                        </wps:cNvCnPr>
                        <wps:spPr bwMode="auto">
                          <a:xfrm>
                            <a:off x="1870710" y="666115"/>
                            <a:ext cx="85725" cy="254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8" name="Line 1006"/>
                        <wps:cNvCnPr>
                          <a:cxnSpLocks noChangeShapeType="1"/>
                        </wps:cNvCnPr>
                        <wps:spPr bwMode="auto">
                          <a:xfrm>
                            <a:off x="2434590" y="870585"/>
                            <a:ext cx="0" cy="8064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9" name="Line 1007"/>
                        <wps:cNvCnPr>
                          <a:cxnSpLocks noChangeShapeType="1"/>
                        </wps:cNvCnPr>
                        <wps:spPr bwMode="auto">
                          <a:xfrm flipH="1">
                            <a:off x="2342515" y="955040"/>
                            <a:ext cx="9207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0" name="Line 1008"/>
                        <wps:cNvCnPr>
                          <a:cxnSpLocks noChangeShapeType="1"/>
                        </wps:cNvCnPr>
                        <wps:spPr bwMode="auto">
                          <a:xfrm flipV="1">
                            <a:off x="2132330" y="746125"/>
                            <a:ext cx="6985" cy="1200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1" name="Rectangle 1009"/>
                        <wps:cNvSpPr>
                          <a:spLocks noChangeArrowheads="1"/>
                        </wps:cNvSpPr>
                        <wps:spPr bwMode="auto">
                          <a:xfrm>
                            <a:off x="1726565" y="817245"/>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1010"/>
                        <wps:cNvSpPr>
                          <a:spLocks noChangeArrowheads="1"/>
                        </wps:cNvSpPr>
                        <wps:spPr bwMode="auto">
                          <a:xfrm>
                            <a:off x="1726565" y="81978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3EFE1" w14:textId="77777777" w:rsidR="00B84184" w:rsidRDefault="00B84184"/>
                          </w:txbxContent>
                        </wps:txbx>
                        <wps:bodyPr rot="0" vert="horz" wrap="none" lIns="0" tIns="0" rIns="0" bIns="0" anchor="t" anchorCtr="0" upright="1">
                          <a:spAutoFit/>
                        </wps:bodyPr>
                      </wps:wsp>
                      <wps:wsp>
                        <wps:cNvPr id="353" name="Rectangle 1011"/>
                        <wps:cNvSpPr>
                          <a:spLocks noChangeArrowheads="1"/>
                        </wps:cNvSpPr>
                        <wps:spPr bwMode="auto">
                          <a:xfrm>
                            <a:off x="1756410" y="955040"/>
                            <a:ext cx="2012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1012"/>
                        <wps:cNvSpPr>
                          <a:spLocks noChangeArrowheads="1"/>
                        </wps:cNvSpPr>
                        <wps:spPr bwMode="auto">
                          <a:xfrm>
                            <a:off x="1756410" y="95758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1385F" w14:textId="77777777" w:rsidR="00B84184" w:rsidRDefault="00B84184"/>
                          </w:txbxContent>
                        </wps:txbx>
                        <wps:bodyPr rot="0" vert="horz" wrap="none" lIns="0" tIns="0" rIns="0" bIns="0" anchor="t" anchorCtr="0" upright="1">
                          <a:spAutoFit/>
                        </wps:bodyPr>
                      </wps:wsp>
                      <wps:wsp>
                        <wps:cNvPr id="355" name="Line 1013"/>
                        <wps:cNvCnPr>
                          <a:cxnSpLocks noChangeShapeType="1"/>
                        </wps:cNvCnPr>
                        <wps:spPr bwMode="auto">
                          <a:xfrm>
                            <a:off x="1363345" y="1295400"/>
                            <a:ext cx="51371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6" name="Line 1014"/>
                        <wps:cNvCnPr>
                          <a:cxnSpLocks noChangeShapeType="1"/>
                        </wps:cNvCnPr>
                        <wps:spPr bwMode="auto">
                          <a:xfrm>
                            <a:off x="1363345" y="1295400"/>
                            <a:ext cx="1270" cy="861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7" name="Rectangle 1015"/>
                        <wps:cNvSpPr>
                          <a:spLocks noChangeArrowheads="1"/>
                        </wps:cNvSpPr>
                        <wps:spPr bwMode="auto">
                          <a:xfrm>
                            <a:off x="1125855" y="2160270"/>
                            <a:ext cx="506095" cy="43497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Line 1016"/>
                        <wps:cNvCnPr>
                          <a:cxnSpLocks noChangeShapeType="1"/>
                        </wps:cNvCnPr>
                        <wps:spPr bwMode="auto">
                          <a:xfrm>
                            <a:off x="1634490" y="1147445"/>
                            <a:ext cx="1270" cy="28575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9" name="Line 1017"/>
                        <wps:cNvCnPr>
                          <a:cxnSpLocks noChangeShapeType="1"/>
                        </wps:cNvCnPr>
                        <wps:spPr bwMode="auto">
                          <a:xfrm>
                            <a:off x="1701800" y="12039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0" name="Line 1018"/>
                        <wps:cNvCnPr>
                          <a:cxnSpLocks noChangeShapeType="1"/>
                        </wps:cNvCnPr>
                        <wps:spPr bwMode="auto">
                          <a:xfrm>
                            <a:off x="1765300" y="1231900"/>
                            <a:ext cx="1270" cy="1181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1" name="Line 1019"/>
                        <wps:cNvCnPr>
                          <a:cxnSpLocks noChangeShapeType="1"/>
                        </wps:cNvCnPr>
                        <wps:spPr bwMode="auto">
                          <a:xfrm>
                            <a:off x="1827530" y="1252855"/>
                            <a:ext cx="1270" cy="800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2" name="Line 1020"/>
                        <wps:cNvCnPr>
                          <a:cxnSpLocks noChangeShapeType="1"/>
                        </wps:cNvCnPr>
                        <wps:spPr bwMode="auto">
                          <a:xfrm flipV="1">
                            <a:off x="1883410" y="1274445"/>
                            <a:ext cx="1270" cy="393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1021"/>
                        <wps:cNvSpPr>
                          <a:spLocks noChangeArrowheads="1"/>
                        </wps:cNvSpPr>
                        <wps:spPr bwMode="auto">
                          <a:xfrm>
                            <a:off x="1223010" y="2191385"/>
                            <a:ext cx="27749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1022"/>
                        <wps:cNvSpPr>
                          <a:spLocks noChangeArrowheads="1"/>
                        </wps:cNvSpPr>
                        <wps:spPr bwMode="auto">
                          <a:xfrm>
                            <a:off x="1223010" y="219392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9D66B" w14:textId="77777777" w:rsidR="00B84184" w:rsidRDefault="00B84184"/>
                          </w:txbxContent>
                        </wps:txbx>
                        <wps:bodyPr rot="0" vert="horz" wrap="none" lIns="0" tIns="0" rIns="0" bIns="0" anchor="t" anchorCtr="0" upright="1">
                          <a:spAutoFit/>
                        </wps:bodyPr>
                      </wps:wsp>
                      <wps:wsp>
                        <wps:cNvPr id="365" name="Rectangle 1023"/>
                        <wps:cNvSpPr>
                          <a:spLocks noChangeArrowheads="1"/>
                        </wps:cNvSpPr>
                        <wps:spPr bwMode="auto">
                          <a:xfrm>
                            <a:off x="1256665" y="2314575"/>
                            <a:ext cx="21145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1024"/>
                        <wps:cNvSpPr>
                          <a:spLocks noChangeArrowheads="1"/>
                        </wps:cNvSpPr>
                        <wps:spPr bwMode="auto">
                          <a:xfrm>
                            <a:off x="1256665" y="231711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274E2" w14:textId="77777777" w:rsidR="00B84184" w:rsidRDefault="00B84184"/>
                          </w:txbxContent>
                        </wps:txbx>
                        <wps:bodyPr rot="0" vert="horz" wrap="none" lIns="0" tIns="0" rIns="0" bIns="0" anchor="t" anchorCtr="0" upright="1">
                          <a:spAutoFit/>
                        </wps:bodyPr>
                      </wps:wsp>
                      <wps:wsp>
                        <wps:cNvPr id="367" name="Rectangle 1025"/>
                        <wps:cNvSpPr>
                          <a:spLocks noChangeArrowheads="1"/>
                        </wps:cNvSpPr>
                        <wps:spPr bwMode="auto">
                          <a:xfrm>
                            <a:off x="1203960" y="2426970"/>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1026"/>
                        <wps:cNvSpPr>
                          <a:spLocks noChangeArrowheads="1"/>
                        </wps:cNvSpPr>
                        <wps:spPr bwMode="auto">
                          <a:xfrm>
                            <a:off x="1203960" y="242951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D1188" w14:textId="77777777" w:rsidR="00B84184" w:rsidRDefault="00B84184"/>
                          </w:txbxContent>
                        </wps:txbx>
                        <wps:bodyPr rot="0" vert="horz" wrap="none" lIns="0" tIns="0" rIns="0" bIns="0" anchor="t" anchorCtr="0" upright="1">
                          <a:spAutoFit/>
                        </wps:bodyPr>
                      </wps:wsp>
                      <wps:wsp>
                        <wps:cNvPr id="369" name="Line 1027"/>
                        <wps:cNvCnPr>
                          <a:cxnSpLocks noChangeShapeType="1"/>
                        </wps:cNvCnPr>
                        <wps:spPr bwMode="auto">
                          <a:xfrm flipH="1">
                            <a:off x="1323340" y="1367155"/>
                            <a:ext cx="41275" cy="438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70" name="Line 1028"/>
                        <wps:cNvCnPr>
                          <a:cxnSpLocks noChangeShapeType="1"/>
                        </wps:cNvCnPr>
                        <wps:spPr bwMode="auto">
                          <a:xfrm>
                            <a:off x="1364615" y="1369695"/>
                            <a:ext cx="37465" cy="476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71" name="Rectangle 1029"/>
                        <wps:cNvSpPr>
                          <a:spLocks noChangeArrowheads="1"/>
                        </wps:cNvSpPr>
                        <wps:spPr bwMode="auto">
                          <a:xfrm>
                            <a:off x="1863725" y="275590"/>
                            <a:ext cx="13341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1030"/>
                        <wps:cNvSpPr>
                          <a:spLocks noChangeArrowheads="1"/>
                        </wps:cNvSpPr>
                        <wps:spPr bwMode="auto">
                          <a:xfrm>
                            <a:off x="1862455" y="27813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097B2" w14:textId="77777777" w:rsidR="00B84184" w:rsidRDefault="00B84184"/>
                          </w:txbxContent>
                        </wps:txbx>
                        <wps:bodyPr rot="0" vert="horz" wrap="none" lIns="0" tIns="0" rIns="0" bIns="0" anchor="t" anchorCtr="0" upright="1">
                          <a:spAutoFit/>
                        </wps:bodyPr>
                      </wps:wsp>
                      <wps:wsp>
                        <wps:cNvPr id="373" name="Freeform 1031"/>
                        <wps:cNvSpPr>
                          <a:spLocks/>
                        </wps:cNvSpPr>
                        <wps:spPr bwMode="auto">
                          <a:xfrm>
                            <a:off x="1501140" y="655955"/>
                            <a:ext cx="224155" cy="24765"/>
                          </a:xfrm>
                          <a:custGeom>
                            <a:avLst/>
                            <a:gdLst>
                              <a:gd name="T0" fmla="*/ 353 w 353"/>
                              <a:gd name="T1" fmla="*/ 37 h 39"/>
                              <a:gd name="T2" fmla="*/ 353 w 353"/>
                              <a:gd name="T3" fmla="*/ 0 h 39"/>
                              <a:gd name="T4" fmla="*/ 0 w 353"/>
                              <a:gd name="T5" fmla="*/ 2 h 39"/>
                              <a:gd name="T6" fmla="*/ 0 w 353"/>
                              <a:gd name="T7" fmla="*/ 39 h 39"/>
                              <a:gd name="T8" fmla="*/ 353 w 353"/>
                              <a:gd name="T9" fmla="*/ 37 h 39"/>
                            </a:gdLst>
                            <a:ahLst/>
                            <a:cxnLst>
                              <a:cxn ang="0">
                                <a:pos x="T0" y="T1"/>
                              </a:cxn>
                              <a:cxn ang="0">
                                <a:pos x="T2" y="T3"/>
                              </a:cxn>
                              <a:cxn ang="0">
                                <a:pos x="T4" y="T5"/>
                              </a:cxn>
                              <a:cxn ang="0">
                                <a:pos x="T6" y="T7"/>
                              </a:cxn>
                              <a:cxn ang="0">
                                <a:pos x="T8" y="T9"/>
                              </a:cxn>
                            </a:cxnLst>
                            <a:rect l="0" t="0" r="r" b="b"/>
                            <a:pathLst>
                              <a:path w="353" h="39">
                                <a:moveTo>
                                  <a:pt x="353" y="37"/>
                                </a:moveTo>
                                <a:lnTo>
                                  <a:pt x="353" y="0"/>
                                </a:lnTo>
                                <a:lnTo>
                                  <a:pt x="0" y="2"/>
                                </a:lnTo>
                                <a:lnTo>
                                  <a:pt x="0" y="39"/>
                                </a:lnTo>
                                <a:lnTo>
                                  <a:pt x="353"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374" name="Group 1032"/>
                        <wpg:cNvGrpSpPr>
                          <a:grpSpLocks/>
                        </wpg:cNvGrpSpPr>
                        <wpg:grpSpPr bwMode="auto">
                          <a:xfrm>
                            <a:off x="854710" y="618490"/>
                            <a:ext cx="547370" cy="98425"/>
                            <a:chOff x="1346" y="-92"/>
                            <a:chExt cx="862" cy="155"/>
                          </a:xfrm>
                        </wpg:grpSpPr>
                        <wps:wsp>
                          <wps:cNvPr id="375" name="Freeform 1033"/>
                          <wps:cNvSpPr>
                            <a:spLocks/>
                          </wps:cNvSpPr>
                          <wps:spPr bwMode="auto">
                            <a:xfrm>
                              <a:off x="1346" y="-27"/>
                              <a:ext cx="862" cy="25"/>
                            </a:xfrm>
                            <a:custGeom>
                              <a:avLst/>
                              <a:gdLst>
                                <a:gd name="T0" fmla="*/ 862 w 862"/>
                                <a:gd name="T1" fmla="*/ 23 h 25"/>
                                <a:gd name="T2" fmla="*/ 862 w 862"/>
                                <a:gd name="T3" fmla="*/ 0 h 25"/>
                                <a:gd name="T4" fmla="*/ 0 w 862"/>
                                <a:gd name="T5" fmla="*/ 2 h 25"/>
                                <a:gd name="T6" fmla="*/ 0 w 862"/>
                                <a:gd name="T7" fmla="*/ 25 h 25"/>
                                <a:gd name="T8" fmla="*/ 862 w 862"/>
                                <a:gd name="T9" fmla="*/ 23 h 25"/>
                              </a:gdLst>
                              <a:ahLst/>
                              <a:cxnLst>
                                <a:cxn ang="0">
                                  <a:pos x="T0" y="T1"/>
                                </a:cxn>
                                <a:cxn ang="0">
                                  <a:pos x="T2" y="T3"/>
                                </a:cxn>
                                <a:cxn ang="0">
                                  <a:pos x="T4" y="T5"/>
                                </a:cxn>
                                <a:cxn ang="0">
                                  <a:pos x="T6" y="T7"/>
                                </a:cxn>
                                <a:cxn ang="0">
                                  <a:pos x="T8" y="T9"/>
                                </a:cxn>
                              </a:cxnLst>
                              <a:rect l="0" t="0" r="r" b="b"/>
                              <a:pathLst>
                                <a:path w="862" h="25">
                                  <a:moveTo>
                                    <a:pt x="862" y="23"/>
                                  </a:moveTo>
                                  <a:lnTo>
                                    <a:pt x="862" y="0"/>
                                  </a:lnTo>
                                  <a:lnTo>
                                    <a:pt x="0" y="2"/>
                                  </a:lnTo>
                                  <a:lnTo>
                                    <a:pt x="0" y="25"/>
                                  </a:lnTo>
                                  <a:lnTo>
                                    <a:pt x="86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034"/>
                          <wps:cNvSpPr>
                            <a:spLocks/>
                          </wps:cNvSpPr>
                          <wps:spPr bwMode="auto">
                            <a:xfrm>
                              <a:off x="2049" y="-92"/>
                              <a:ext cx="159" cy="155"/>
                            </a:xfrm>
                            <a:custGeom>
                              <a:avLst/>
                              <a:gdLst>
                                <a:gd name="T0" fmla="*/ 0 w 159"/>
                                <a:gd name="T1" fmla="*/ 155 h 155"/>
                                <a:gd name="T2" fmla="*/ 159 w 159"/>
                                <a:gd name="T3" fmla="*/ 77 h 155"/>
                                <a:gd name="T4" fmla="*/ 0 w 159"/>
                                <a:gd name="T5" fmla="*/ 0 h 155"/>
                              </a:gdLst>
                              <a:ahLst/>
                              <a:cxnLst>
                                <a:cxn ang="0">
                                  <a:pos x="T0" y="T1"/>
                                </a:cxn>
                                <a:cxn ang="0">
                                  <a:pos x="T2" y="T3"/>
                                </a:cxn>
                                <a:cxn ang="0">
                                  <a:pos x="T4" y="T5"/>
                                </a:cxn>
                              </a:cxnLst>
                              <a:rect l="0" t="0" r="r" b="b"/>
                              <a:pathLst>
                                <a:path w="159" h="155">
                                  <a:moveTo>
                                    <a:pt x="0" y="155"/>
                                  </a:moveTo>
                                  <a:lnTo>
                                    <a:pt x="159" y="77"/>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1035"/>
                          <wps:cNvSpPr>
                            <a:spLocks/>
                          </wps:cNvSpPr>
                          <wps:spPr bwMode="auto">
                            <a:xfrm>
                              <a:off x="1346" y="-92"/>
                              <a:ext cx="158" cy="155"/>
                            </a:xfrm>
                            <a:custGeom>
                              <a:avLst/>
                              <a:gdLst>
                                <a:gd name="T0" fmla="*/ 158 w 158"/>
                                <a:gd name="T1" fmla="*/ 0 h 155"/>
                                <a:gd name="T2" fmla="*/ 0 w 158"/>
                                <a:gd name="T3" fmla="*/ 79 h 155"/>
                                <a:gd name="T4" fmla="*/ 158 w 158"/>
                                <a:gd name="T5" fmla="*/ 155 h 155"/>
                              </a:gdLst>
                              <a:ahLst/>
                              <a:cxnLst>
                                <a:cxn ang="0">
                                  <a:pos x="T0" y="T1"/>
                                </a:cxn>
                                <a:cxn ang="0">
                                  <a:pos x="T2" y="T3"/>
                                </a:cxn>
                                <a:cxn ang="0">
                                  <a:pos x="T4" y="T5"/>
                                </a:cxn>
                              </a:cxnLst>
                              <a:rect l="0" t="0" r="r" b="b"/>
                              <a:pathLst>
                                <a:path w="158" h="155">
                                  <a:moveTo>
                                    <a:pt x="158" y="0"/>
                                  </a:moveTo>
                                  <a:lnTo>
                                    <a:pt x="0" y="79"/>
                                  </a:lnTo>
                                  <a:lnTo>
                                    <a:pt x="158" y="15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78" name="Rectangle 1036"/>
                        <wps:cNvSpPr>
                          <a:spLocks noChangeArrowheads="1"/>
                        </wps:cNvSpPr>
                        <wps:spPr bwMode="auto">
                          <a:xfrm>
                            <a:off x="430530" y="2057400"/>
                            <a:ext cx="14605" cy="219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1037"/>
                        <wps:cNvSpPr>
                          <a:spLocks noChangeArrowheads="1"/>
                        </wps:cNvSpPr>
                        <wps:spPr bwMode="auto">
                          <a:xfrm>
                            <a:off x="2608580" y="1522095"/>
                            <a:ext cx="517525" cy="33083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380" name="Rectangle 1038"/>
                        <wps:cNvSpPr>
                          <a:spLocks noChangeArrowheads="1"/>
                        </wps:cNvSpPr>
                        <wps:spPr bwMode="auto">
                          <a:xfrm>
                            <a:off x="2646045" y="1522095"/>
                            <a:ext cx="4610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1039"/>
                        <wps:cNvSpPr>
                          <a:spLocks noChangeArrowheads="1"/>
                        </wps:cNvSpPr>
                        <wps:spPr bwMode="auto">
                          <a:xfrm>
                            <a:off x="2646045" y="152590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D3E4A" w14:textId="77777777" w:rsidR="00B84184" w:rsidRDefault="00B84184"/>
                          </w:txbxContent>
                        </wps:txbx>
                        <wps:bodyPr rot="0" vert="horz" wrap="none" lIns="0" tIns="0" rIns="0" bIns="0" anchor="t" anchorCtr="0" upright="1">
                          <a:spAutoFit/>
                        </wps:bodyPr>
                      </wps:wsp>
                      <wps:wsp>
                        <wps:cNvPr id="382" name="Rectangle 1040"/>
                        <wps:cNvSpPr>
                          <a:spLocks noChangeArrowheads="1"/>
                        </wps:cNvSpPr>
                        <wps:spPr bwMode="auto">
                          <a:xfrm>
                            <a:off x="2646045" y="163068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12585" w14:textId="77777777" w:rsidR="00B84184" w:rsidRDefault="00B84184"/>
                          </w:txbxContent>
                        </wps:txbx>
                        <wps:bodyPr rot="0" vert="horz" wrap="none" lIns="0" tIns="0" rIns="0" bIns="0" anchor="t" anchorCtr="0" upright="1">
                          <a:spAutoFit/>
                        </wps:bodyPr>
                      </wps:wsp>
                      <wps:wsp>
                        <wps:cNvPr id="383" name="Rectangle 1041"/>
                        <wps:cNvSpPr>
                          <a:spLocks noChangeArrowheads="1"/>
                        </wps:cNvSpPr>
                        <wps:spPr bwMode="auto">
                          <a:xfrm>
                            <a:off x="2646045" y="173291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3A7C" w14:textId="77777777" w:rsidR="00B84184" w:rsidRDefault="00B84184"/>
                          </w:txbxContent>
                        </wps:txbx>
                        <wps:bodyPr rot="0" vert="horz" wrap="none" lIns="0" tIns="0" rIns="0" bIns="0" anchor="t" anchorCtr="0" upright="1">
                          <a:spAutoFit/>
                        </wps:bodyPr>
                      </wps:wsp>
                      <wps:wsp>
                        <wps:cNvPr id="384" name="Line 1042"/>
                        <wps:cNvCnPr>
                          <a:cxnSpLocks noChangeShapeType="1"/>
                        </wps:cNvCnPr>
                        <wps:spPr bwMode="auto">
                          <a:xfrm>
                            <a:off x="2602230" y="1469390"/>
                            <a:ext cx="8445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5" name="Line 1043"/>
                        <wps:cNvCnPr>
                          <a:cxnSpLocks noChangeShapeType="1"/>
                        </wps:cNvCnPr>
                        <wps:spPr bwMode="auto">
                          <a:xfrm>
                            <a:off x="2599690" y="1012190"/>
                            <a:ext cx="0" cy="4540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6" name="Line 1044"/>
                        <wps:cNvCnPr>
                          <a:cxnSpLocks noChangeShapeType="1"/>
                        </wps:cNvCnPr>
                        <wps:spPr bwMode="auto">
                          <a:xfrm>
                            <a:off x="2691765" y="1013460"/>
                            <a:ext cx="1270" cy="99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7" name="Line 1045"/>
                        <wps:cNvCnPr>
                          <a:cxnSpLocks noChangeShapeType="1"/>
                        </wps:cNvCnPr>
                        <wps:spPr bwMode="auto">
                          <a:xfrm>
                            <a:off x="2693035" y="1364615"/>
                            <a:ext cx="0" cy="1028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046"/>
                        <wps:cNvSpPr>
                          <a:spLocks noChangeArrowheads="1"/>
                        </wps:cNvSpPr>
                        <wps:spPr bwMode="auto">
                          <a:xfrm>
                            <a:off x="2875915" y="942975"/>
                            <a:ext cx="2997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1047"/>
                        <wps:cNvSpPr>
                          <a:spLocks noChangeArrowheads="1"/>
                        </wps:cNvSpPr>
                        <wps:spPr bwMode="auto">
                          <a:xfrm>
                            <a:off x="2875915" y="94551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F4596" w14:textId="77777777" w:rsidR="00B84184" w:rsidRDefault="00B84184"/>
                          </w:txbxContent>
                        </wps:txbx>
                        <wps:bodyPr rot="0" vert="horz" wrap="none" lIns="0" tIns="0" rIns="0" bIns="0" anchor="t" anchorCtr="0" upright="1">
                          <a:spAutoFit/>
                        </wps:bodyPr>
                      </wps:wsp>
                      <wpg:wgp>
                        <wpg:cNvPr id="390" name="Group 1048"/>
                        <wpg:cNvGrpSpPr>
                          <a:grpSpLocks/>
                        </wpg:cNvGrpSpPr>
                        <wpg:grpSpPr bwMode="auto">
                          <a:xfrm>
                            <a:off x="2416810" y="913765"/>
                            <a:ext cx="824865" cy="960755"/>
                            <a:chOff x="3806" y="373"/>
                            <a:chExt cx="1299" cy="1513"/>
                          </a:xfrm>
                        </wpg:grpSpPr>
                        <wps:wsp>
                          <wps:cNvPr id="391" name="Freeform 1049"/>
                          <wps:cNvSpPr>
                            <a:spLocks/>
                          </wps:cNvSpPr>
                          <wps:spPr bwMode="auto">
                            <a:xfrm>
                              <a:off x="3806" y="373"/>
                              <a:ext cx="36" cy="69"/>
                            </a:xfrm>
                            <a:custGeom>
                              <a:avLst/>
                              <a:gdLst>
                                <a:gd name="T0" fmla="*/ 16 w 36"/>
                                <a:gd name="T1" fmla="*/ 7 h 69"/>
                                <a:gd name="T2" fmla="*/ 8 w 36"/>
                                <a:gd name="T3" fmla="*/ 7 h 69"/>
                                <a:gd name="T4" fmla="*/ 8 w 36"/>
                                <a:gd name="T5" fmla="*/ 15 h 69"/>
                                <a:gd name="T6" fmla="*/ 36 w 36"/>
                                <a:gd name="T7" fmla="*/ 15 h 69"/>
                                <a:gd name="T8" fmla="*/ 36 w 36"/>
                                <a:gd name="T9" fmla="*/ 0 h 69"/>
                                <a:gd name="T10" fmla="*/ 8 w 36"/>
                                <a:gd name="T11" fmla="*/ 0 h 69"/>
                                <a:gd name="T12" fmla="*/ 0 w 36"/>
                                <a:gd name="T13" fmla="*/ 0 h 69"/>
                                <a:gd name="T14" fmla="*/ 0 w 36"/>
                                <a:gd name="T15" fmla="*/ 7 h 69"/>
                                <a:gd name="T16" fmla="*/ 0 w 36"/>
                                <a:gd name="T17" fmla="*/ 69 h 69"/>
                                <a:gd name="T18" fmla="*/ 16 w 36"/>
                                <a:gd name="T19" fmla="*/ 69 h 69"/>
                                <a:gd name="T20" fmla="*/ 16 w 36"/>
                                <a:gd name="T21" fmla="*/ 7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6" h="69">
                                  <a:moveTo>
                                    <a:pt x="16" y="7"/>
                                  </a:moveTo>
                                  <a:lnTo>
                                    <a:pt x="8" y="7"/>
                                  </a:lnTo>
                                  <a:lnTo>
                                    <a:pt x="8" y="15"/>
                                  </a:lnTo>
                                  <a:lnTo>
                                    <a:pt x="36" y="15"/>
                                  </a:lnTo>
                                  <a:lnTo>
                                    <a:pt x="36" y="0"/>
                                  </a:lnTo>
                                  <a:lnTo>
                                    <a:pt x="8" y="0"/>
                                  </a:lnTo>
                                  <a:lnTo>
                                    <a:pt x="0" y="0"/>
                                  </a:lnTo>
                                  <a:lnTo>
                                    <a:pt x="0" y="7"/>
                                  </a:lnTo>
                                  <a:lnTo>
                                    <a:pt x="0" y="69"/>
                                  </a:lnTo>
                                  <a:lnTo>
                                    <a:pt x="16" y="69"/>
                                  </a:lnTo>
                                  <a:lnTo>
                                    <a:pt x="16" y="7"/>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Rectangle 1050"/>
                          <wps:cNvSpPr>
                            <a:spLocks noChangeArrowheads="1"/>
                          </wps:cNvSpPr>
                          <wps:spPr bwMode="auto">
                            <a:xfrm>
                              <a:off x="3806" y="48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1051"/>
                          <wps:cNvSpPr>
                            <a:spLocks noChangeArrowheads="1"/>
                          </wps:cNvSpPr>
                          <wps:spPr bwMode="auto">
                            <a:xfrm>
                              <a:off x="3806" y="59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1052"/>
                          <wps:cNvSpPr>
                            <a:spLocks noChangeArrowheads="1"/>
                          </wps:cNvSpPr>
                          <wps:spPr bwMode="auto">
                            <a:xfrm>
                              <a:off x="3806" y="70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1053"/>
                          <wps:cNvSpPr>
                            <a:spLocks noChangeArrowheads="1"/>
                          </wps:cNvSpPr>
                          <wps:spPr bwMode="auto">
                            <a:xfrm>
                              <a:off x="3806" y="81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1054"/>
                          <wps:cNvSpPr>
                            <a:spLocks noChangeArrowheads="1"/>
                          </wps:cNvSpPr>
                          <wps:spPr bwMode="auto">
                            <a:xfrm>
                              <a:off x="3806" y="918"/>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1055"/>
                          <wps:cNvSpPr>
                            <a:spLocks noChangeArrowheads="1"/>
                          </wps:cNvSpPr>
                          <wps:spPr bwMode="auto">
                            <a:xfrm>
                              <a:off x="3806" y="102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1056"/>
                          <wps:cNvSpPr>
                            <a:spLocks noChangeArrowheads="1"/>
                          </wps:cNvSpPr>
                          <wps:spPr bwMode="auto">
                            <a:xfrm>
                              <a:off x="3806" y="113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1057"/>
                          <wps:cNvSpPr>
                            <a:spLocks noChangeArrowheads="1"/>
                          </wps:cNvSpPr>
                          <wps:spPr bwMode="auto">
                            <a:xfrm>
                              <a:off x="3806" y="124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1058"/>
                          <wps:cNvSpPr>
                            <a:spLocks noChangeArrowheads="1"/>
                          </wps:cNvSpPr>
                          <wps:spPr bwMode="auto">
                            <a:xfrm>
                              <a:off x="3806" y="1348"/>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1059"/>
                          <wps:cNvSpPr>
                            <a:spLocks noChangeArrowheads="1"/>
                          </wps:cNvSpPr>
                          <wps:spPr bwMode="auto">
                            <a:xfrm>
                              <a:off x="3806" y="145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1060"/>
                          <wps:cNvSpPr>
                            <a:spLocks noChangeArrowheads="1"/>
                          </wps:cNvSpPr>
                          <wps:spPr bwMode="auto">
                            <a:xfrm>
                              <a:off x="3806" y="156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1061"/>
                          <wps:cNvSpPr>
                            <a:spLocks noChangeArrowheads="1"/>
                          </wps:cNvSpPr>
                          <wps:spPr bwMode="auto">
                            <a:xfrm>
                              <a:off x="3806" y="167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1062"/>
                          <wps:cNvSpPr>
                            <a:spLocks noChangeArrowheads="1"/>
                          </wps:cNvSpPr>
                          <wps:spPr bwMode="auto">
                            <a:xfrm>
                              <a:off x="3806" y="177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1063"/>
                          <wps:cNvSpPr>
                            <a:spLocks noChangeArrowheads="1"/>
                          </wps:cNvSpPr>
                          <wps:spPr bwMode="auto">
                            <a:xfrm>
                              <a:off x="3822"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1064"/>
                          <wps:cNvSpPr>
                            <a:spLocks noChangeArrowheads="1"/>
                          </wps:cNvSpPr>
                          <wps:spPr bwMode="auto">
                            <a:xfrm>
                              <a:off x="3932"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1065"/>
                          <wps:cNvSpPr>
                            <a:spLocks noChangeArrowheads="1"/>
                          </wps:cNvSpPr>
                          <wps:spPr bwMode="auto">
                            <a:xfrm>
                              <a:off x="4041"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1066"/>
                          <wps:cNvSpPr>
                            <a:spLocks noChangeArrowheads="1"/>
                          </wps:cNvSpPr>
                          <wps:spPr bwMode="auto">
                            <a:xfrm>
                              <a:off x="4151"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1067"/>
                          <wps:cNvSpPr>
                            <a:spLocks noChangeArrowheads="1"/>
                          </wps:cNvSpPr>
                          <wps:spPr bwMode="auto">
                            <a:xfrm>
                              <a:off x="4261"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1068"/>
                          <wps:cNvSpPr>
                            <a:spLocks noChangeArrowheads="1"/>
                          </wps:cNvSpPr>
                          <wps:spPr bwMode="auto">
                            <a:xfrm>
                              <a:off x="437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1069"/>
                          <wps:cNvSpPr>
                            <a:spLocks noChangeArrowheads="1"/>
                          </wps:cNvSpPr>
                          <wps:spPr bwMode="auto">
                            <a:xfrm>
                              <a:off x="448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1070"/>
                          <wps:cNvSpPr>
                            <a:spLocks noChangeArrowheads="1"/>
                          </wps:cNvSpPr>
                          <wps:spPr bwMode="auto">
                            <a:xfrm>
                              <a:off x="459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1071"/>
                          <wps:cNvSpPr>
                            <a:spLocks noChangeArrowheads="1"/>
                          </wps:cNvSpPr>
                          <wps:spPr bwMode="auto">
                            <a:xfrm>
                              <a:off x="4700"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1072"/>
                          <wps:cNvSpPr>
                            <a:spLocks noChangeArrowheads="1"/>
                          </wps:cNvSpPr>
                          <wps:spPr bwMode="auto">
                            <a:xfrm>
                              <a:off x="4809"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1073"/>
                          <wps:cNvSpPr>
                            <a:spLocks noChangeArrowheads="1"/>
                          </wps:cNvSpPr>
                          <wps:spPr bwMode="auto">
                            <a:xfrm>
                              <a:off x="4919"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1074"/>
                          <wps:cNvSpPr>
                            <a:spLocks noChangeArrowheads="1"/>
                          </wps:cNvSpPr>
                          <wps:spPr bwMode="auto">
                            <a:xfrm>
                              <a:off x="5029"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1075"/>
                          <wps:cNvSpPr>
                            <a:spLocks noChangeArrowheads="1"/>
                          </wps:cNvSpPr>
                          <wps:spPr bwMode="auto">
                            <a:xfrm>
                              <a:off x="5089" y="1777"/>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1076"/>
                          <wps:cNvSpPr>
                            <a:spLocks noChangeArrowheads="1"/>
                          </wps:cNvSpPr>
                          <wps:spPr bwMode="auto">
                            <a:xfrm>
                              <a:off x="5089" y="1669"/>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1077"/>
                          <wps:cNvSpPr>
                            <a:spLocks noChangeArrowheads="1"/>
                          </wps:cNvSpPr>
                          <wps:spPr bwMode="auto">
                            <a:xfrm>
                              <a:off x="5089" y="1562"/>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078"/>
                          <wps:cNvSpPr>
                            <a:spLocks noChangeArrowheads="1"/>
                          </wps:cNvSpPr>
                          <wps:spPr bwMode="auto">
                            <a:xfrm>
                              <a:off x="5089" y="1454"/>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1079"/>
                          <wps:cNvSpPr>
                            <a:spLocks noChangeArrowheads="1"/>
                          </wps:cNvSpPr>
                          <wps:spPr bwMode="auto">
                            <a:xfrm>
                              <a:off x="5089" y="1346"/>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1080"/>
                          <wps:cNvSpPr>
                            <a:spLocks noChangeArrowheads="1"/>
                          </wps:cNvSpPr>
                          <wps:spPr bwMode="auto">
                            <a:xfrm>
                              <a:off x="5089" y="123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1081"/>
                          <wps:cNvSpPr>
                            <a:spLocks noChangeArrowheads="1"/>
                          </wps:cNvSpPr>
                          <wps:spPr bwMode="auto">
                            <a:xfrm>
                              <a:off x="5089" y="1131"/>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1082"/>
                          <wps:cNvSpPr>
                            <a:spLocks noChangeArrowheads="1"/>
                          </wps:cNvSpPr>
                          <wps:spPr bwMode="auto">
                            <a:xfrm>
                              <a:off x="5089" y="1024"/>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1083"/>
                          <wps:cNvSpPr>
                            <a:spLocks noChangeArrowheads="1"/>
                          </wps:cNvSpPr>
                          <wps:spPr bwMode="auto">
                            <a:xfrm>
                              <a:off x="5089" y="916"/>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1084"/>
                          <wps:cNvSpPr>
                            <a:spLocks noChangeArrowheads="1"/>
                          </wps:cNvSpPr>
                          <wps:spPr bwMode="auto">
                            <a:xfrm>
                              <a:off x="5089" y="80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1085"/>
                          <wps:cNvSpPr>
                            <a:spLocks noChangeArrowheads="1"/>
                          </wps:cNvSpPr>
                          <wps:spPr bwMode="auto">
                            <a:xfrm>
                              <a:off x="5089" y="70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1086"/>
                          <wps:cNvSpPr>
                            <a:spLocks noChangeArrowheads="1"/>
                          </wps:cNvSpPr>
                          <wps:spPr bwMode="auto">
                            <a:xfrm>
                              <a:off x="5089" y="59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1087"/>
                          <wps:cNvSpPr>
                            <a:spLocks noChangeArrowheads="1"/>
                          </wps:cNvSpPr>
                          <wps:spPr bwMode="auto">
                            <a:xfrm>
                              <a:off x="5089" y="48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Freeform 1088"/>
                          <wps:cNvSpPr>
                            <a:spLocks/>
                          </wps:cNvSpPr>
                          <wps:spPr bwMode="auto">
                            <a:xfrm>
                              <a:off x="5089" y="373"/>
                              <a:ext cx="16" cy="67"/>
                            </a:xfrm>
                            <a:custGeom>
                              <a:avLst/>
                              <a:gdLst>
                                <a:gd name="T0" fmla="*/ 0 w 16"/>
                                <a:gd name="T1" fmla="*/ 67 h 67"/>
                                <a:gd name="T2" fmla="*/ 16 w 16"/>
                                <a:gd name="T3" fmla="*/ 67 h 67"/>
                                <a:gd name="T4" fmla="*/ 16 w 16"/>
                                <a:gd name="T5" fmla="*/ 7 h 67"/>
                                <a:gd name="T6" fmla="*/ 16 w 16"/>
                                <a:gd name="T7" fmla="*/ 0 h 67"/>
                                <a:gd name="T8" fmla="*/ 8 w 16"/>
                                <a:gd name="T9" fmla="*/ 0 h 67"/>
                                <a:gd name="T10" fmla="*/ 6 w 16"/>
                                <a:gd name="T11" fmla="*/ 0 h 67"/>
                                <a:gd name="T12" fmla="*/ 6 w 16"/>
                                <a:gd name="T13" fmla="*/ 15 h 67"/>
                                <a:gd name="T14" fmla="*/ 8 w 16"/>
                                <a:gd name="T15" fmla="*/ 15 h 67"/>
                                <a:gd name="T16" fmla="*/ 8 w 16"/>
                                <a:gd name="T17" fmla="*/ 7 h 67"/>
                                <a:gd name="T18" fmla="*/ 0 w 16"/>
                                <a:gd name="T19" fmla="*/ 7 h 67"/>
                                <a:gd name="T20" fmla="*/ 0 w 16"/>
                                <a:gd name="T21"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 h="67">
                                  <a:moveTo>
                                    <a:pt x="0" y="67"/>
                                  </a:moveTo>
                                  <a:lnTo>
                                    <a:pt x="16" y="67"/>
                                  </a:lnTo>
                                  <a:lnTo>
                                    <a:pt x="16" y="7"/>
                                  </a:lnTo>
                                  <a:lnTo>
                                    <a:pt x="16" y="0"/>
                                  </a:lnTo>
                                  <a:lnTo>
                                    <a:pt x="8" y="0"/>
                                  </a:lnTo>
                                  <a:lnTo>
                                    <a:pt x="6" y="0"/>
                                  </a:lnTo>
                                  <a:lnTo>
                                    <a:pt x="6" y="15"/>
                                  </a:lnTo>
                                  <a:lnTo>
                                    <a:pt x="8" y="15"/>
                                  </a:lnTo>
                                  <a:lnTo>
                                    <a:pt x="8" y="7"/>
                                  </a:lnTo>
                                  <a:lnTo>
                                    <a:pt x="0" y="7"/>
                                  </a:lnTo>
                                  <a:lnTo>
                                    <a:pt x="0" y="67"/>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Rectangle 1089"/>
                          <wps:cNvSpPr>
                            <a:spLocks noChangeArrowheads="1"/>
                          </wps:cNvSpPr>
                          <wps:spPr bwMode="auto">
                            <a:xfrm>
                              <a:off x="4986"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1090"/>
                          <wps:cNvSpPr>
                            <a:spLocks noChangeArrowheads="1"/>
                          </wps:cNvSpPr>
                          <wps:spPr bwMode="auto">
                            <a:xfrm>
                              <a:off x="487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1091"/>
                          <wps:cNvSpPr>
                            <a:spLocks noChangeArrowheads="1"/>
                          </wps:cNvSpPr>
                          <wps:spPr bwMode="auto">
                            <a:xfrm>
                              <a:off x="476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1092"/>
                          <wps:cNvSpPr>
                            <a:spLocks noChangeArrowheads="1"/>
                          </wps:cNvSpPr>
                          <wps:spPr bwMode="auto">
                            <a:xfrm>
                              <a:off x="465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1093"/>
                          <wps:cNvSpPr>
                            <a:spLocks noChangeArrowheads="1"/>
                          </wps:cNvSpPr>
                          <wps:spPr bwMode="auto">
                            <a:xfrm>
                              <a:off x="4547"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1094"/>
                          <wps:cNvSpPr>
                            <a:spLocks noChangeArrowheads="1"/>
                          </wps:cNvSpPr>
                          <wps:spPr bwMode="auto">
                            <a:xfrm>
                              <a:off x="4437"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1095"/>
                          <wps:cNvSpPr>
                            <a:spLocks noChangeArrowheads="1"/>
                          </wps:cNvSpPr>
                          <wps:spPr bwMode="auto">
                            <a:xfrm>
                              <a:off x="4327"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1096"/>
                          <wps:cNvSpPr>
                            <a:spLocks noChangeArrowheads="1"/>
                          </wps:cNvSpPr>
                          <wps:spPr bwMode="auto">
                            <a:xfrm>
                              <a:off x="4218"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1097"/>
                          <wps:cNvSpPr>
                            <a:spLocks noChangeArrowheads="1"/>
                          </wps:cNvSpPr>
                          <wps:spPr bwMode="auto">
                            <a:xfrm>
                              <a:off x="4108"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1098"/>
                          <wps:cNvSpPr>
                            <a:spLocks noChangeArrowheads="1"/>
                          </wps:cNvSpPr>
                          <wps:spPr bwMode="auto">
                            <a:xfrm>
                              <a:off x="3998"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1099"/>
                          <wps:cNvSpPr>
                            <a:spLocks noChangeArrowheads="1"/>
                          </wps:cNvSpPr>
                          <wps:spPr bwMode="auto">
                            <a:xfrm>
                              <a:off x="3889"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42" name="Group 1100"/>
                        <wpg:cNvGrpSpPr>
                          <a:grpSpLocks/>
                        </wpg:cNvGrpSpPr>
                        <wpg:grpSpPr bwMode="auto">
                          <a:xfrm>
                            <a:off x="2670810" y="1228090"/>
                            <a:ext cx="223520" cy="99060"/>
                            <a:chOff x="4206" y="868"/>
                            <a:chExt cx="352" cy="156"/>
                          </a:xfrm>
                        </wpg:grpSpPr>
                        <wps:wsp>
                          <wps:cNvPr id="443" name="Rectangle 1101"/>
                          <wps:cNvSpPr>
                            <a:spLocks noChangeArrowheads="1"/>
                          </wps:cNvSpPr>
                          <wps:spPr bwMode="auto">
                            <a:xfrm>
                              <a:off x="4206" y="935"/>
                              <a:ext cx="352" cy="2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Freeform 1102"/>
                          <wps:cNvSpPr>
                            <a:spLocks/>
                          </wps:cNvSpPr>
                          <wps:spPr bwMode="auto">
                            <a:xfrm>
                              <a:off x="4206" y="868"/>
                              <a:ext cx="159" cy="156"/>
                            </a:xfrm>
                            <a:custGeom>
                              <a:avLst/>
                              <a:gdLst>
                                <a:gd name="T0" fmla="*/ 159 w 159"/>
                                <a:gd name="T1" fmla="*/ 0 h 156"/>
                                <a:gd name="T2" fmla="*/ 0 w 159"/>
                                <a:gd name="T3" fmla="*/ 79 h 156"/>
                                <a:gd name="T4" fmla="*/ 159 w 159"/>
                                <a:gd name="T5" fmla="*/ 156 h 156"/>
                              </a:gdLst>
                              <a:ahLst/>
                              <a:cxnLst>
                                <a:cxn ang="0">
                                  <a:pos x="T0" y="T1"/>
                                </a:cxn>
                                <a:cxn ang="0">
                                  <a:pos x="T2" y="T3"/>
                                </a:cxn>
                                <a:cxn ang="0">
                                  <a:pos x="T4" y="T5"/>
                                </a:cxn>
                              </a:cxnLst>
                              <a:rect l="0" t="0" r="r" b="b"/>
                              <a:pathLst>
                                <a:path w="159" h="156">
                                  <a:moveTo>
                                    <a:pt x="159" y="0"/>
                                  </a:moveTo>
                                  <a:lnTo>
                                    <a:pt x="0" y="79"/>
                                  </a:lnTo>
                                  <a:lnTo>
                                    <a:pt x="159" y="156"/>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45" name="Group 1103"/>
                        <wpg:cNvGrpSpPr>
                          <a:grpSpLocks/>
                        </wpg:cNvGrpSpPr>
                        <wpg:grpSpPr bwMode="auto">
                          <a:xfrm>
                            <a:off x="2849880" y="1278255"/>
                            <a:ext cx="88265" cy="225425"/>
                            <a:chOff x="4488" y="947"/>
                            <a:chExt cx="139" cy="355"/>
                          </a:xfrm>
                        </wpg:grpSpPr>
                        <wps:wsp>
                          <wps:cNvPr id="446" name="Line 1104"/>
                          <wps:cNvCnPr>
                            <a:cxnSpLocks noChangeShapeType="1"/>
                          </wps:cNvCnPr>
                          <wps:spPr bwMode="auto">
                            <a:xfrm>
                              <a:off x="4558" y="947"/>
                              <a:ext cx="0" cy="35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447" name="Freeform 1105"/>
                          <wps:cNvSpPr>
                            <a:spLocks/>
                          </wps:cNvSpPr>
                          <wps:spPr bwMode="auto">
                            <a:xfrm>
                              <a:off x="4488" y="1168"/>
                              <a:ext cx="139" cy="134"/>
                            </a:xfrm>
                            <a:custGeom>
                              <a:avLst/>
                              <a:gdLst>
                                <a:gd name="T0" fmla="*/ 0 w 139"/>
                                <a:gd name="T1" fmla="*/ 0 h 134"/>
                                <a:gd name="T2" fmla="*/ 70 w 139"/>
                                <a:gd name="T3" fmla="*/ 134 h 134"/>
                                <a:gd name="T4" fmla="*/ 139 w 139"/>
                                <a:gd name="T5" fmla="*/ 0 h 134"/>
                              </a:gdLst>
                              <a:ahLst/>
                              <a:cxnLst>
                                <a:cxn ang="0">
                                  <a:pos x="T0" y="T1"/>
                                </a:cxn>
                                <a:cxn ang="0">
                                  <a:pos x="T2" y="T3"/>
                                </a:cxn>
                                <a:cxn ang="0">
                                  <a:pos x="T4" y="T5"/>
                                </a:cxn>
                              </a:cxnLst>
                              <a:rect l="0" t="0" r="r" b="b"/>
                              <a:pathLst>
                                <a:path w="139" h="134">
                                  <a:moveTo>
                                    <a:pt x="0" y="0"/>
                                  </a:moveTo>
                                  <a:lnTo>
                                    <a:pt x="70" y="134"/>
                                  </a:lnTo>
                                  <a:lnTo>
                                    <a:pt x="139" y="0"/>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48" name="Rectangle 1106"/>
                        <wps:cNvSpPr>
                          <a:spLocks noChangeArrowheads="1"/>
                        </wps:cNvSpPr>
                        <wps:spPr bwMode="auto">
                          <a:xfrm>
                            <a:off x="2687955" y="1040130"/>
                            <a:ext cx="3111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263B8332" id="Canvas 661" o:spid="_x0000_s1685" editas="canvas" style="width:393.75pt;height:216.75pt;mso-position-horizontal-relative:char;mso-position-vertical-relative:line" coordsize="50006,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">
                <v:shape id="_x0000_s1686" type="#_x0000_t75" style="position:absolute;width:50006;height:27527;visibility:visible;mso-wrap-style:square">
                  <v:fill o:detectmouseclick="t"/>
                  <v:path o:connecttype="none"/>
                </v:shape>
                <v:group id="Group 663" o:spid="_x0000_s1687" style="position:absolute;left:23437;top:6400;width:9030;height:12516" coordorigin="3691,-58" coordsize="1422,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64" o:spid="_x0000_s1688" style="position:absolute;left:3697;top:-52;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665" o:spid="_x0000_s1689" style="position:absolute;left:3691;top:-5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" fillcolor="#333" stroked="f"/>
                  <v:rect id="Rectangle 666" o:spid="_x0000_s1690" style="position:absolute;left:3691;top:29;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" fillcolor="#333" stroked="f"/>
                  <v:rect id="Rectangle 667" o:spid="_x0000_s1691" style="position:absolute;left:3691;top:109;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" fillcolor="#333" stroked="f"/>
                  <v:rect id="Rectangle 668" o:spid="_x0000_s1692" style="position:absolute;left:3691;top:190;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" fillcolor="#333" stroked="f"/>
                  <v:rect id="Rectangle 669" o:spid="_x0000_s1693" style="position:absolute;left:3691;top:271;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" fillcolor="#333" stroked="f"/>
                  <v:rect id="Rectangle 670" o:spid="_x0000_s1694" style="position:absolute;left:3691;top:351;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" fillcolor="#333" stroked="f"/>
                  <v:rect id="Rectangle 671" o:spid="_x0000_s1695" style="position:absolute;left:3691;top:43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EOwAAAANsAAAAPAAAAZHJzL2Rvd25yZXYueG1sRE/bisIw&#10;EH0X/Icwgm+aWkG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QFxhDsAAAADbAAAADwAAAAAA&#10;AAAAAAAAAAAHAgAAZHJzL2Rvd25yZXYueG1sUEsFBgAAAAADAAMAtwAAAPQCAAAAAA==&#10;" fillcolor="#333" stroked="f"/>
                  <v:rect id="Rectangle 672" o:spid="_x0000_s1696" style="position:absolute;left:3691;top:513;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l6wAAAANsAAAAPAAAAZHJzL2Rvd25yZXYueG1sRE/bisIw&#10;EH0X/Icwgm+aWkS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z7X5esAAAADbAAAADwAAAAAA&#10;AAAAAAAAAAAHAgAAZHJzL2Rvd25yZXYueG1sUEsFBgAAAAADAAMAtwAAAPQCAAAAAA==&#10;" fillcolor="#333" stroked="f"/>
                  <v:rect id="Rectangle 673" o:spid="_x0000_s1697" style="position:absolute;left:3691;top:593;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zhwAAAANsAAAAPAAAAZHJzL2Rvd25yZXYueG1sRE/bisIw&#10;EH0X/Icwgm+aWlC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oPlc4cAAAADbAAAADwAAAAAA&#10;AAAAAAAAAAAHAgAAZHJzL2Rvd25yZXYueG1sUEsFBgAAAAADAAMAtwAAAPQCAAAAAA==&#10;" fillcolor="#333" stroked="f"/>
                  <v:rect id="Rectangle 674" o:spid="_x0000_s1698" style="position:absolute;left:3691;top:674;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" fillcolor="#333" stroked="f"/>
                  <v:rect id="Rectangle 675" o:spid="_x0000_s1699" style="position:absolute;left:3691;top:755;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" fillcolor="#333" stroked="f"/>
                  <v:rect id="Rectangle 676" o:spid="_x0000_s1700" style="position:absolute;left:3691;top:835;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" fillcolor="#333" stroked="f"/>
                  <v:rect id="Rectangle 677" o:spid="_x0000_s1701" style="position:absolute;left:3691;top:916;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" fillcolor="#333" stroked="f"/>
                  <v:rect id="Rectangle 678" o:spid="_x0000_s1702" style="position:absolute;left:3691;top:997;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" fillcolor="#333" stroked="f"/>
                  <v:rect id="Rectangle 679" o:spid="_x0000_s1703" style="position:absolute;left:3691;top:1077;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" fillcolor="#333" stroked="f"/>
                  <v:rect id="Rectangle 680" o:spid="_x0000_s1704" style="position:absolute;left:3691;top:1158;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" fillcolor="#333" stroked="f"/>
                  <v:rect id="Rectangle 681" o:spid="_x0000_s1705" style="position:absolute;left:3691;top:1239;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uzwgAAANsAAAAPAAAAZHJzL2Rvd25yZXYueG1sRI/disIw&#10;FITvBd8hHME7Ta0g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COMKuzwgAAANsAAAAPAAAA&#10;AAAAAAAAAAAAAAcCAABkcnMvZG93bnJldi54bWxQSwUGAAAAAAMAAwC3AAAA9gIAAAAA&#10;" fillcolor="#333" stroked="f"/>
                  <v:rect id="Rectangle 682" o:spid="_x0000_s1706" style="position:absolute;left:3691;top:1319;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TPHwgAAANsAAAAPAAAAZHJzL2Rvd25yZXYueG1sRI/disIw&#10;FITvBd8hHME7TS0i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AB2TPHwgAAANsAAAAPAAAA&#10;AAAAAAAAAAAAAAcCAABkcnMvZG93bnJldi54bWxQSwUGAAAAAAMAAwC3AAAA9gIAAAAA&#10;" fillcolor="#333" stroked="f"/>
                  <v:rect id="Rectangle 683" o:spid="_x0000_s1707" style="position:absolute;left:3691;top:1400;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ZcwgAAANsAAAAPAAAAZHJzL2Rvd25yZXYueG1sRI/disIw&#10;FITvBd8hHME7TS0o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BulZZcwgAAANsAAAAPAAAA&#10;AAAAAAAAAAAAAAcCAABkcnMvZG93bnJldi54bWxQSwUGAAAAAAMAAwC3AAAA9gIAAAAA&#10;" fillcolor="#333" stroked="f"/>
                  <v:rect id="Rectangle 684" o:spid="_x0000_s1708" style="position:absolute;left:3691;top:1481;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685" o:spid="_x0000_s1709" style="position:absolute;left:3691;top:156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" fillcolor="#333" stroked="f"/>
                  <v:rect id="Rectangle 686" o:spid="_x0000_s1710" style="position:absolute;left:3691;top:164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" fillcolor="#333" stroked="f"/>
                  <v:rect id="Rectangle 687" o:spid="_x0000_s1711" style="position:absolute;left:3691;top:1723;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" fillcolor="#333" stroked="f"/>
                  <v:rect id="Rectangle 688" o:spid="_x0000_s1712" style="position:absolute;left:3691;top:1804;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6MZwAAAANsAAAAPAAAAZHJzL2Rvd25yZXYueG1sRE/JasMw&#10;EL0X8g9iAr01sh0I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zujGcAAAADbAAAADwAAAAAA&#10;AAAAAAAAAAAHAgAAZHJzL2Rvd25yZXYueG1sUEsFBgAAAAADAAMAtwAAAPQCAAAAAA==&#10;" fillcolor="#333" stroked="f"/>
                  <v:shape id="Freeform 689" o:spid="_x0000_s1713" style="position:absolute;left:3691;top:1884;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" path="m11,l,,,23r,6l6,29r23,l29,17,6,17r,6l11,23,11,xe" fillcolor="#333" stroked="f">
                    <v:path arrowok="t" o:connecttype="custom" o:connectlocs="11,0;0,0;0,23;0,29;6,29;29,29;29,17;6,17;6,23;11,23;11,0" o:connectangles="0,0,0,0,0,0,0,0,0,0,0"/>
                  </v:shape>
                  <v:rect id="Rectangle 690" o:spid="_x0000_s1714" style="position:absolute;left:3755;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j1wgAAANsAAAAPAAAAZHJzL2Rvd25yZXYueG1sRI/disIw&#10;FITvBd8hHME7Ta0g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BkpZj1wgAAANsAAAAPAAAA&#10;AAAAAAAAAAAAAAcCAABkcnMvZG93bnJldi54bWxQSwUGAAAAAAMAAwC3AAAA9gIAAAAA&#10;" fillcolor="#333" stroked="f"/>
                  <v:rect id="Rectangle 691" o:spid="_x0000_s1715" style="position:absolute;left:3838;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1uwwAAANsAAAAPAAAAZHJzL2Rvd25yZXYueG1sRI9bi8Iw&#10;FITfhf0P4Szsm02tIF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C+k9bsMAAADbAAAADwAA&#10;AAAAAAAAAAAAAAAHAgAAZHJzL2Rvd25yZXYueG1sUEsFBgAAAAADAAMAtwAAAPcCAAAAAA==&#10;" fillcolor="#333" stroked="f"/>
                  <v:rect id="Rectangle 692" o:spid="_x0000_s1716" style="position:absolute;left:3920;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UawwAAANsAAAAPAAAAZHJzL2Rvd25yZXYueG1sRI/disIw&#10;FITvBd8hHGHvNLWK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hAClGsMAAADbAAAADwAA&#10;AAAAAAAAAAAAAAAHAgAAZHJzL2Rvd25yZXYueG1sUEsFBgAAAAADAAMAtwAAAPcCAAAAAA==&#10;" fillcolor="#333" stroked="f"/>
                  <v:rect id="Rectangle 693" o:spid="_x0000_s1717" style="position:absolute;left:4002;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CBwwAAANsAAAAPAAAAZHJzL2Rvd25yZXYueG1sRI/disIw&#10;FITvBd8hHGHvNLWi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60wAgcMAAADbAAAADwAA&#10;AAAAAAAAAAAAAAAHAgAAZHJzL2Rvd25yZXYueG1sUEsFBgAAAAADAAMAtwAAAPcCAAAAAA==&#10;" fillcolor="#333" stroked="f"/>
                  <v:rect id="Rectangle 694" o:spid="_x0000_s1718" style="position:absolute;left:4084;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72wwAAANsAAAAPAAAAZHJzL2Rvd25yZXYueG1sRI/disIw&#10;FITvhX2HcBa809QK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G56e9sMAAADbAAAADwAA&#10;AAAAAAAAAAAAAAAHAgAAZHJzL2Rvd25yZXYueG1sUEsFBgAAAAADAAMAtwAAAPcCAAAAAA==&#10;" fillcolor="#333" stroked="f"/>
                  <v:rect id="Rectangle 695" o:spid="_x0000_s1719" style="position:absolute;left:4167;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" fillcolor="#333" stroked="f"/>
                  <v:rect id="Rectangle 696" o:spid="_x0000_s1720" style="position:absolute;left:4249;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" fillcolor="#333" stroked="f"/>
                  <v:rect id="Rectangle 697" o:spid="_x0000_s1721" style="position:absolute;left:4331;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qEwwAAANsAAAAPAAAAZHJzL2Rvd25yZXYueG1sRI/disIw&#10;FITvBd8hHGHvNLWC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agEKhMMAAADbAAAADwAA&#10;AAAAAAAAAAAAAAAHAgAAZHJzL2Rvd25yZXYueG1sUEsFBgAAAAADAAMAtwAAAPcCAAAAAA==&#10;" fillcolor="#333" stroked="f"/>
                  <v:rect id="Rectangle 698" o:spid="_x0000_s1722" style="position:absolute;left:4414;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BkwAAAANsAAAAPAAAAZHJzL2Rvd25yZXYueG1sRE/JasMw&#10;EL0X8g9iAr01sk0I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oz3QZMAAAADbAAAADwAAAAAA&#10;AAAAAAAAAAAHAgAAZHJzL2Rvd25yZXYueG1sUEsFBgAAAAADAAMAtwAAAPQCAAAAAA==&#10;" fillcolor="#333" stroked="f"/>
                  <v:rect id="Rectangle 699" o:spid="_x0000_s1723" style="position:absolute;left:4496;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" fillcolor="#333" stroked="f"/>
                  <v:rect id="Rectangle 700" o:spid="_x0000_s1724" style="position:absolute;left:4578;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uIwgAAANsAAAAPAAAAZHJzL2Rvd25yZXYueG1sRI/disIw&#10;FITvBd8hHME7TS0i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A8o+uIwgAAANsAAAAPAAAA&#10;AAAAAAAAAAAAAAcCAABkcnMvZG93bnJldi54bWxQSwUGAAAAAAMAAwC3AAAA9gIAAAAA&#10;" fillcolor="#333" stroked="f"/>
                  <v:rect id="Rectangle 701" o:spid="_x0000_s1725" style="position:absolute;left:4660;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04TwwAAANsAAAAPAAAAZHJzL2Rvd25yZXYueG1sRI/disIw&#10;FITvBd8hHGHvNLWK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U+9OE8MAAADbAAAADwAA&#10;AAAAAAAAAAAAAAAHAgAAZHJzL2Rvd25yZXYueG1sUEsFBgAAAAADAAMAtwAAAPcCAAAAAA==&#10;" fillcolor="#333" stroked="f"/>
                  <v:rect id="Rectangle 702" o:spid="_x0000_s1726" style="position:absolute;left:4743;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ZnwwAAANsAAAAPAAAAZHJzL2Rvd25yZXYueG1sRI9bi8Iw&#10;FITfhf0P4Szsm00tIl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3AbWZ8MAAADbAAAADwAA&#10;AAAAAAAAAAAAAAAHAgAAZHJzL2Rvd25yZXYueG1sUEsFBgAAAAADAAMAtwAAAPcCAAAAAA==&#10;" fillcolor="#333" stroked="f"/>
                  <v:rect id="Rectangle 703" o:spid="_x0000_s1727" style="position:absolute;left:4825;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8wwAAANsAAAAPAAAAZHJzL2Rvd25yZXYueG1sRI/disIw&#10;FITvBd8hHGHvNLWo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s0pz/MMAAADbAAAADwAA&#10;AAAAAAAAAAAAAAAHAgAAZHJzL2Rvd25yZXYueG1sUEsFBgAAAAADAAMAtwAAAPcCAAAAAA==&#10;" fillcolor="#333" stroked="f"/>
                  <v:rect id="Rectangle 704" o:spid="_x0000_s1728" style="position:absolute;left:4907;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2LwwAAANsAAAAPAAAAZHJzL2Rvd25yZXYueG1sRI/disIw&#10;FITvhX2HcBa809Qi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Q5jti8MAAADbAAAADwAA&#10;AAAAAAAAAAAAAAAHAgAAZHJzL2Rvd25yZXYueG1sUEsFBgAAAAADAAMAtwAAAPcCAAAAAA==&#10;" fillcolor="#333" stroked="f"/>
                  <v:rect id="Rectangle 705" o:spid="_x0000_s1729" style="position:absolute;left:4989;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" fillcolor="#333" stroked="f"/>
                  <v:shape id="Freeform 706" o:spid="_x0000_s1730" style="position:absolute;left:5072;top:1896;width:41;height:17;visibility:visible;mso-wrap-style:square;v-text-anchor:top" coordsize="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" path="m,5l,17r35,l41,17r,-6l41,,29,r,11l35,11r,-6l,5xe" fillcolor="#333" stroked="f">
                    <v:path arrowok="t" o:connecttype="custom" o:connectlocs="0,5;0,17;35,17;41,17;41,11;41,0;29,0;29,11;35,11;35,5;0,5" o:connectangles="0,0,0,0,0,0,0,0,0,0,0"/>
                  </v:shape>
                  <v:rect id="Rectangle 707" o:spid="_x0000_s1731" style="position:absolute;left:5101;top:1815;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n5wwAAANsAAAAPAAAAZHJzL2Rvd25yZXYueG1sRI/disIw&#10;FITvBd8hHGHvNLWI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Mgd5+cMAAADbAAAADwAA&#10;AAAAAAAAAAAAAAAHAgAAZHJzL2Rvd25yZXYueG1sUEsFBgAAAAADAAMAtwAAAPcCAAAAAA==&#10;" fillcolor="#333" stroked="f"/>
                  <v:rect id="Rectangle 708" o:spid="_x0000_s1732" style="position:absolute;left:5101;top:173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a5wAAAANsAAAAPAAAAZHJzL2Rvd25yZXYueG1sRE/JasMw&#10;EL0X8g9iAr01sg0J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JuRGucAAAADbAAAADwAAAAAA&#10;AAAAAAAAAAAHAgAAZHJzL2Rvd25yZXYueG1sUEsFBgAAAAADAAMAtwAAAPQCAAAAAA==&#10;" fillcolor="#333" stroked="f"/>
                  <v:rect id="Rectangle 709" o:spid="_x0000_s1733" style="position:absolute;left:5101;top:165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" fillcolor="#333" stroked="f"/>
                  <v:rect id="Rectangle 710" o:spid="_x0000_s1734" style="position:absolute;left:5101;top:1573;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n1VwgAAANsAAAAPAAAAZHJzL2Rvd25yZXYueG1sRI/disIw&#10;FITvBd8hHME7TS0o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C5en1VwgAAANsAAAAPAAAA&#10;AAAAAAAAAAAAAAcCAABkcnMvZG93bnJldi54bWxQSwUGAAAAAAMAAwC3AAAA9gIAAAAA&#10;" fillcolor="#333" stroked="f"/>
                  <v:rect id="Rectangle 711" o:spid="_x0000_s1735" style="position:absolute;left:5101;top:149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jOwwAAANsAAAAPAAAAZHJzL2Rvd25yZXYueG1sRI/disIw&#10;FITvBd8hHGHvNLWi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1jbYzsMAAADbAAAADwAA&#10;AAAAAAAAAAAAAAAHAgAAZHJzL2Rvd25yZXYueG1sUEsFBgAAAAADAAMAtwAAAPcCAAAAAA==&#10;" fillcolor="#333" stroked="f"/>
                  <v:rect id="Rectangle 712" o:spid="_x0000_s1736" style="position:absolute;left:5101;top:141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0C6wwAAANsAAAAPAAAAZHJzL2Rvd25yZXYueG1sRI/disIw&#10;FITvBd8hHGHvNLWo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Wd9AusMAAADbAAAADwAA&#10;AAAAAAAAAAAAAAAHAgAAZHJzL2Rvd25yZXYueG1sUEsFBgAAAAADAAMAtwAAAPcCAAAAAA==&#10;" fillcolor="#333" stroked="f"/>
                  <v:rect id="Rectangle 713" o:spid="_x0000_s1737" style="position:absolute;left:5101;top:1331;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hwwAAANsAAAAPAAAAZHJzL2Rvd25yZXYueG1sRI9bi8Iw&#10;FITfhf0P4Szsm00tKF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NpPlIcMAAADbAAAADwAA&#10;AAAAAAAAAAAAAAAHAgAAZHJzL2Rvd25yZXYueG1sUEsFBgAAAAADAAMAtwAAAPcCAAAAAA==&#10;" fillcolor="#333" stroked="f"/>
                  <v:rect id="Rectangle 714" o:spid="_x0000_s1738" style="position:absolute;left:5101;top:125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tWwwAAANsAAAAPAAAAZHJzL2Rvd25yZXYueG1sRI/disIw&#10;FITvhX2HcBa809SC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xkF7VsMAAADbAAAADwAA&#10;AAAAAAAAAAAAAAAHAgAAZHJzL2Rvd25yZXYueG1sUEsFBgAAAAADAAMAtwAAAPcCAAAAAA==&#10;" fillcolor="#333" stroked="f"/>
                  <v:rect id="Rectangle 715" o:spid="_x0000_s1739" style="position:absolute;left:5101;top:117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" fillcolor="#333" stroked="f"/>
                  <v:rect id="Rectangle 716" o:spid="_x0000_s1740" style="position:absolute;left:5101;top:1089;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" fillcolor="#333" stroked="f"/>
                  <v:rect id="Rectangle 717" o:spid="_x0000_s1741" style="position:absolute;left:5101;top:1008;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8kwwAAANsAAAAPAAAAZHJzL2Rvd25yZXYueG1sRI/disIw&#10;FITvBd8hHGHvNLWg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t97vJMMAAADbAAAADwAA&#10;AAAAAAAAAAAAAAAHAgAAZHJzL2Rvd25yZXYueG1sUEsFBgAAAAADAAMAtwAAAPcCAAAAAA==&#10;" fillcolor="#333" stroked="f"/>
                  <v:rect id="Rectangle 718" o:spid="_x0000_s1742" style="position:absolute;left:5101;top:928;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" fillcolor="#333" stroked="f"/>
                  <v:rect id="Rectangle 719" o:spid="_x0000_s1743" style="position:absolute;left:5101;top:847;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" fillcolor="#333" stroked="f"/>
                  <v:rect id="Rectangle 720" o:spid="_x0000_s1744" style="position:absolute;left:5101;top:766;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" fillcolor="#333" stroked="f"/>
                  <v:rect id="Rectangle 721" o:spid="_x0000_s1745" style="position:absolute;left:5101;top:686;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hJzwwAAANsAAAAPAAAAZHJzL2Rvd25yZXYueG1sRI/disIw&#10;FITvhX2HcBa809QK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GFoSc8MAAADbAAAADwAA&#10;AAAAAAAAAAAAAAAHAgAAZHJzL2Rvd25yZXYueG1sUEsFBgAAAAADAAMAtwAAAPcCAAAAAA==&#10;" fillcolor="#333" stroked="f"/>
                  <v:rect id="Rectangle 722" o:spid="_x0000_s1746" style="position:absolute;left:5101;top:605;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oHwwAAANsAAAAPAAAAZHJzL2Rvd25yZXYueG1sRI/disIw&#10;FITvhX2HcBa809Qi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l7OKB8MAAADbAAAADwAA&#10;AAAAAAAAAAAAAAAHAgAAZHJzL2Rvd25yZXYueG1sUEsFBgAAAAADAAMAtwAAAPcCAAAAAA==&#10;" fillcolor="#333" stroked="f"/>
                  <v:rect id="Rectangle 723" o:spid="_x0000_s1747" style="position:absolute;left:5101;top:52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wwAAANsAAAAPAAAAZHJzL2Rvd25yZXYueG1sRI/disIw&#10;FITvhX2HcBa809SC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P8vnMMAAADbAAAADwAA&#10;AAAAAAAAAAAAAAAHAgAAZHJzL2Rvd25yZXYueG1sUEsFBgAAAAADAAMAtwAAAPcCAAAAAA==&#10;" fillcolor="#333" stroked="f"/>
                  <v:rect id="Rectangle 724" o:spid="_x0000_s1748" style="position:absolute;left:5101;top:44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" fillcolor="#333" stroked="f"/>
                  <v:rect id="Rectangle 725" o:spid="_x0000_s1749" style="position:absolute;left:5101;top:363;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" fillcolor="#333" stroked="f"/>
                  <v:rect id="Rectangle 726" o:spid="_x0000_s1750" style="position:absolute;left:5101;top:28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" fillcolor="#333" stroked="f"/>
                  <v:rect id="Rectangle 727" o:spid="_x0000_s1751" style="position:absolute;left:5101;top:20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" fillcolor="#333" stroked="f"/>
                  <v:rect id="Rectangle 728" o:spid="_x0000_s1752" style="position:absolute;left:5101;top:121;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" fillcolor="#333" stroked="f"/>
                  <v:rect id="Rectangle 729" o:spid="_x0000_s1753" style="position:absolute;left:5101;top:4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" fillcolor="#333" stroked="f"/>
                  <v:rect id="Rectangle 730" o:spid="_x0000_s1754" style="position:absolute;left:5101;top:-4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" fillcolor="#333" stroked="f"/>
                  <v:rect id="Rectangle 731" o:spid="_x0000_s1755" style="position:absolute;left:5036;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" fillcolor="#333" stroked="f"/>
                  <v:rect id="Rectangle 732" o:spid="_x0000_s1756" style="position:absolute;left:4954;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" fillcolor="#333" stroked="f"/>
                  <v:rect id="Rectangle 733" o:spid="_x0000_s1757" style="position:absolute;left:4872;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" fillcolor="#333" stroked="f"/>
                  <v:rect id="Rectangle 734" o:spid="_x0000_s1758" style="position:absolute;left:4790;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" fillcolor="#333" stroked="f"/>
                  <v:rect id="Rectangle 735" o:spid="_x0000_s1759" style="position:absolute;left:4707;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" fillcolor="#333" stroked="f"/>
                  <v:rect id="Rectangle 736" o:spid="_x0000_s1760" style="position:absolute;left:4625;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" fillcolor="#333" stroked="f"/>
                  <v:rect id="Rectangle 737" o:spid="_x0000_s1761" style="position:absolute;left:4543;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" fillcolor="#333" stroked="f"/>
                  <v:rect id="Rectangle 738" o:spid="_x0000_s1762" style="position:absolute;left:4461;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" fillcolor="#333" stroked="f"/>
                  <v:rect id="Rectangle 739" o:spid="_x0000_s1763" style="position:absolute;left:4378;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" fillcolor="#333" stroked="f"/>
                  <v:rect id="Rectangle 740" o:spid="_x0000_s1764" style="position:absolute;left:4296;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" fillcolor="#333" stroked="f"/>
                  <v:rect id="Rectangle 741" o:spid="_x0000_s1765" style="position:absolute;left:4214;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SJwwAAANsAAAAPAAAAZHJzL2Rvd25yZXYueG1sRI9bi8Iw&#10;FITfF/wP4Qj7tqZWEK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qFb0icMAAADbAAAADwAA&#10;AAAAAAAAAAAAAAAHAgAAZHJzL2Rvd25yZXYueG1sUEsFBgAAAAADAAMAtwAAAPcCAAAAAA==&#10;" fillcolor="#333" stroked="f"/>
                  <v:rect id="Rectangle 742" o:spid="_x0000_s1766" style="position:absolute;left:4131;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z9wwAAANsAAAAPAAAAZHJzL2Rvd25yZXYueG1sRI9bi8Iw&#10;FITfF/wP4Qj7tqYWEa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J79s/cMAAADbAAAADwAA&#10;AAAAAAAAAAAAAAAHAgAAZHJzL2Rvd25yZXYueG1sUEsFBgAAAAADAAMAtwAAAPcCAAAAAA==&#10;" fillcolor="#333" stroked="f"/>
                  <v:rect id="Rectangle 743" o:spid="_x0000_s1767" style="position:absolute;left:4049;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lmwwAAANsAAAAPAAAAZHJzL2Rvd25yZXYueG1sRI9bi8Iw&#10;FITfF/wP4Qj7tqYWFK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SPPJZsMAAADbAAAADwAA&#10;AAAAAAAAAAAAAAAHAgAAZHJzL2Rvd25yZXYueG1sUEsFBgAAAAADAAMAtwAAAPcCAAAAAA==&#10;" fillcolor="#333" stroked="f"/>
                  <v:rect id="Rectangle 744" o:spid="_x0000_s1768" style="position:absolute;left:3967;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" fillcolor="#333" stroked="f"/>
                  <v:rect id="Rectangle 745" o:spid="_x0000_s1769" style="position:absolute;left:3885;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" fillcolor="#333" stroked="f"/>
                  <v:rect id="Rectangle 746" o:spid="_x0000_s1770" style="position:absolute;left:3802;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" fillcolor="#333" stroked="f"/>
                  <v:rect id="Rectangle 747" o:spid="_x0000_s1771" style="position:absolute;left:3720;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" fillcolor="#333" stroked="f"/>
                </v:group>
                <v:group id="Group 748" o:spid="_x0000_s1772" style="position:absolute;left:285;top:11512;width:9055;height:12541"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749" o:spid="_x0000_s1773" style="position:absolute;left:45;top:747;width:1426;height:1975"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750" o:spid="_x0000_s1774" style="position:absolute;left:53;top:755;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rect id="Rectangle 751" o:spid="_x0000_s1775" style="position:absolute;left:45;top:7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2JUwwAAANsAAAAPAAAAZHJzL2Rvd25yZXYueG1sRI/disIw&#10;FITvBd8hHGHvNLWC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LY9iVMMAAADbAAAADwAA&#10;AAAAAAAAAAAAAAAHAgAAZHJzL2Rvd25yZXYueG1sUEsFBgAAAAADAAMAtwAAAPcCAAAAAA==&#10;" fillcolor="#333" stroked="f"/>
                    <v:rect id="Rectangle 752" o:spid="_x0000_s1776" style="position:absolute;left:45;top:7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ogwwAAANsAAAAPAAAAZHJzL2Rvd25yZXYueG1sRI/disIw&#10;FITvBd8hHGHvNLWI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omb6IMMAAADbAAAADwAA&#10;AAAAAAAAAAAAAAAHAgAAZHJzL2Rvd25yZXYueG1sUEsFBgAAAAADAAMAtwAAAPcCAAAAAA==&#10;" fillcolor="#333" stroked="f"/>
                    <v:rect id="Rectangle 753" o:spid="_x0000_s1777" style="position:absolute;left:45;top:8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7wwAAANsAAAAPAAAAZHJzL2Rvd25yZXYueG1sRI/disIw&#10;FITvBd8hHGHvNLWg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zSpfu8MAAADbAAAADwAA&#10;AAAAAAAAAAAAAAAHAgAAZHJzL2Rvd25yZXYueG1sUEsFBgAAAAADAAMAtwAAAPcCAAAAAA==&#10;" fillcolor="#333" stroked="f"/>
                    <v:rect id="Rectangle 754" o:spid="_x0000_s1778" style="position:absolute;left:45;top:8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" fillcolor="#333" stroked="f"/>
                    <v:rect id="Rectangle 755" o:spid="_x0000_s1779" style="position:absolute;left:45;top:8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" fillcolor="#333" stroked="f"/>
                    <v:rect id="Rectangle 756" o:spid="_x0000_s1780" style="position:absolute;left:45;top:9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" fillcolor="#333" stroked="f"/>
                    <v:rect id="Rectangle 757" o:spid="_x0000_s1781" style="position:absolute;left:45;top:93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" fillcolor="#333" stroked="f"/>
                    <v:rect id="Rectangle 758" o:spid="_x0000_s1782" style="position:absolute;left:45;top:9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" fillcolor="#333" stroked="f"/>
                    <v:rect id="Rectangle 759" o:spid="_x0000_s1783" style="position:absolute;left:45;top:10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" fillcolor="#333" stroked="f"/>
                    <v:rect id="Rectangle 760" o:spid="_x0000_s1784" style="position:absolute;left:45;top:10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" fillcolor="#333" stroked="f"/>
                    <v:rect id="Rectangle 761" o:spid="_x0000_s1785" style="position:absolute;left:45;top:10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0+wQAAANwAAAAPAAAAZHJzL2Rvd25yZXYueG1sRE/bisIw&#10;EH0X/Icwgm+aWkG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EEGvT7BAAAA3AAAAA8AAAAA&#10;AAAAAAAAAAAABwIAAGRycy9kb3ducmV2LnhtbFBLBQYAAAAAAwADALcAAAD1AgAAAAA=&#10;" fillcolor="#333" stroked="f"/>
                    <v:rect id="Rectangle 762" o:spid="_x0000_s1786" style="position:absolute;left:45;top:10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VKwQAAANwAAAAPAAAAZHJzL2Rvd25yZXYueG1sRE/bisIw&#10;EH0X/Icwgm+aWkS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M7vJUrBAAAA3AAAAA8AAAAA&#10;AAAAAAAAAAAABwIAAGRycy9kb3ducmV2LnhtbFBLBQYAAAAAAwADALcAAAD1AgAAAAA=&#10;" fillcolor="#333" stroked="f"/>
                    <v:rect id="Rectangle 763" o:spid="_x0000_s1787" style="position:absolute;left:45;top:11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DRwQAAANwAAAAPAAAAZHJzL2Rvd25yZXYueG1sRE/bisIw&#10;EH0X/Icwgm+aWlC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KGjgNHBAAAA3AAAAA8AAAAA&#10;AAAAAAAAAAAABwIAAGRycy9kb3ducmV2LnhtbFBLBQYAAAAAAwADALcAAAD1AgAAAAA=&#10;" fillcolor="#333" stroked="f"/>
                    <v:rect id="Rectangle 764" o:spid="_x0000_s1788" style="position:absolute;left:45;top:11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" fillcolor="#333" stroked="f"/>
                    <v:rect id="Rectangle 765" o:spid="_x0000_s1789" style="position:absolute;left:45;top:11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" fillcolor="#333" stroked="f"/>
                    <v:rect id="Rectangle 766" o:spid="_x0000_s1790" style="position:absolute;left:45;top:12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" fillcolor="#333" stroked="f"/>
                    <v:rect id="Rectangle 767" o:spid="_x0000_s1791" style="position:absolute;left:45;top:12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" fillcolor="#333" stroked="f"/>
                    <v:rect id="Rectangle 768" o:spid="_x0000_s1792" style="position:absolute;left:45;top:127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WU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" fillcolor="#333" stroked="f"/>
                    <v:rect id="Rectangle 769" o:spid="_x0000_s1793" style="position:absolute;left:45;top:130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" fillcolor="#333" stroked="f"/>
                    <v:rect id="Rectangle 770" o:spid="_x0000_s1794" style="position:absolute;left:45;top:13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" fillcolor="#333" stroked="f"/>
                    <v:rect id="Rectangle 771" o:spid="_x0000_s1795" style="position:absolute;left:45;top:136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vjwQAAANwAAAAPAAAAZHJzL2Rvd25yZXYueG1sRE/bisIw&#10;EH0X/Icwgm+atoI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MTfK+PBAAAA3AAAAA8AAAAA&#10;AAAAAAAAAAAABwIAAGRycy9kb3ducmV2LnhtbFBLBQYAAAAAAwADALcAAAD1AgAAAAA=&#10;" fillcolor="#333" stroked="f"/>
                    <v:rect id="Rectangle 772" o:spid="_x0000_s1796" style="position:absolute;left:45;top:140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OXwQAAANwAAAAPAAAAZHJzL2Rvd25yZXYueG1sRE/bisIw&#10;EH0X/Icwgm+atog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Es2s5fBAAAA3AAAAA8AAAAA&#10;AAAAAAAAAAAABwIAAGRycy9kb3ducmV2LnhtbFBLBQYAAAAAAwADALcAAAD1AgAAAAA=&#10;" fillcolor="#333" stroked="f"/>
                    <v:rect id="Rectangle 773" o:spid="_x0000_s1797" style="position:absolute;left:45;top:14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YMwQAAANwAAAAPAAAAZHJzL2Rvd25yZXYueG1sRE/bisIw&#10;EH0X/Icwgm+atqA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CR6FgzBAAAA3AAAAA8AAAAA&#10;AAAAAAAAAAAABwIAAGRycy9kb3ducmV2LnhtbFBLBQYAAAAAAwADALcAAAD1AgAAAAA=&#10;" fillcolor="#333" stroked="f"/>
                    <v:rect id="Rectangle 774" o:spid="_x0000_s1798" style="position:absolute;left:45;top:14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" fillcolor="#333" stroked="f"/>
                    <v:rect id="Rectangle 775" o:spid="_x0000_s1799" style="position:absolute;left:45;top:149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" fillcolor="#333" stroked="f"/>
                    <v:rect id="Rectangle 776" o:spid="_x0000_s1800" style="position:absolute;left:45;top:15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mS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" fillcolor="#333" stroked="f"/>
                    <v:rect id="Rectangle 777" o:spid="_x0000_s1801" style="position:absolute;left:45;top:155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" fillcolor="#333" stroked="f"/>
                    <v:rect id="Rectangle 778" o:spid="_x0000_s1802" style="position:absolute;left:45;top:15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" fillcolor="#333" stroked="f"/>
                    <v:rect id="Rectangle 779" o:spid="_x0000_s1803" style="position:absolute;left:45;top:161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" fillcolor="#333" stroked="f"/>
                    <v:rect id="Rectangle 780" o:spid="_x0000_s1804" style="position:absolute;left:45;top:16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" fillcolor="#333" stroked="f"/>
                    <v:rect id="Rectangle 781" o:spid="_x0000_s1805" style="position:absolute;left:45;top:167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ewQAAANwAAAAPAAAAZHJzL2Rvd25yZXYueG1sRE/bisIw&#10;EH0X/Icwgm+aWkG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Aqz4V7BAAAA3AAAAA8AAAAA&#10;AAAAAAAAAAAABwIAAGRycy9kb3ducmV2LnhtbFBLBQYAAAAAAwADALcAAAD1AgAAAAA=&#10;" fillcolor="#333" stroked="f"/>
                    <v:rect id="Rectangle 782" o:spid="_x0000_s1806" style="position:absolute;left:45;top:170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kqwQAAANwAAAAPAAAAZHJzL2Rvd25yZXYueG1sRE/bisIw&#10;EH0X/Icwgm+aWkS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IVaeSrBAAAA3AAAAA8AAAAA&#10;AAAAAAAAAAAABwIAAGRycy9kb3ducmV2LnhtbFBLBQYAAAAAAwADALcAAAD1AgAAAAA=&#10;" fillcolor="#333" stroked="f"/>
                    <v:rect id="Rectangle 783" o:spid="_x0000_s1807" style="position:absolute;left:45;top:173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yxwQAAANwAAAAPAAAAZHJzL2Rvd25yZXYueG1sRE/bisIw&#10;EH0X/Icwgm+aWlC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OoW3LHBAAAA3AAAAA8AAAAA&#10;AAAAAAAAAAAABwIAAGRycy9kb3ducmV2LnhtbFBLBQYAAAAAAwADALcAAAD1AgAAAAA=&#10;" fillcolor="#333" stroked="f"/>
                    <v:rect id="Rectangle 784" o:spid="_x0000_s1808" style="position:absolute;left:45;top:176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" fillcolor="#333" stroked="f"/>
                    <v:rect id="Rectangle 785" o:spid="_x0000_s1809" style="position:absolute;left:45;top:180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" fillcolor="#333" stroked="f"/>
                    <v:rect id="Rectangle 786" o:spid="_x0000_s1810" style="position:absolute;left:45;top:183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" fillcolor="#333" stroked="f"/>
                    <v:rect id="Rectangle 787" o:spid="_x0000_s1811" style="position:absolute;left:45;top:18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" fillcolor="#333" stroked="f"/>
                    <v:rect id="Rectangle 788" o:spid="_x0000_s1812" style="position:absolute;left:45;top:189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0xQAAANwAAAAPAAAAZHJzL2Rvd25yZXYueG1sRI9Pa8JA&#10;EMXvgt9hmUJvujGC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B/uOn0xQAAANwAAAAP&#10;AAAAAAAAAAAAAAAAAAcCAABkcnMvZG93bnJldi54bWxQSwUGAAAAAAMAAwC3AAAA+QIAAAAA&#10;" fillcolor="#333" stroked="f"/>
                    <v:rect id="Rectangle 789" o:spid="_x0000_s1813" style="position:absolute;left:45;top:19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ExvwQAAANwAAAAPAAAAZHJzL2Rvd25yZXYueG1sRE/bisIw&#10;EH0X/Icwgm+atoI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BD0TG/BAAAA3AAAAA8AAAAA&#10;AAAAAAAAAAAABwIAAGRycy9kb3ducmV2LnhtbFBLBQYAAAAAAwADALcAAAD1AgAAAAA=&#10;" fillcolor="#333" stroked="f"/>
                    <v:rect id="Rectangle 790" o:spid="_x0000_s1814" style="position:absolute;left:45;top:195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IYwQAAANwAAAAPAAAAZHJzL2Rvd25yZXYueG1sRE/bisIw&#10;EH0X/Icwgm+aWkG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OAm0hjBAAAA3AAAAA8AAAAA&#10;AAAAAAAAAAAABwIAAGRycy9kb3ducmV2LnhtbFBLBQYAAAAAAwADALcAAAD1AgAAAAA=&#10;" fillcolor="#333" stroked="f"/>
                    <v:rect id="Rectangle 791" o:spid="_x0000_s1815" style="position:absolute;left:45;top:19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eDwgAAANwAAAAPAAAAZHJzL2Rvd25yZXYueG1sRE/bisIw&#10;EH0X9h/CLOybTa0g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CPaneDwgAAANwAAAAPAAAA&#10;AAAAAAAAAAAAAAcCAABkcnMvZG93bnJldi54bWxQSwUGAAAAAAMAAwC3AAAA9gIAAAAA&#10;" fillcolor="#333" stroked="f"/>
                    <v:rect id="Rectangle 792" o:spid="_x0000_s1816" style="position:absolute;left:45;top:201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3wgAAANwAAAAPAAAAZHJzL2Rvd25yZXYueG1sRE/bisIw&#10;EH0X/Icwwr5pahW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AAg+/3wgAAANwAAAAPAAAA&#10;AAAAAAAAAAAAAAcCAABkcnMvZG93bnJldi54bWxQSwUGAAAAAAMAAwC3AAAA9gIAAAAA&#10;" fillcolor="#333" stroked="f"/>
                    <v:rect id="Rectangle 793" o:spid="_x0000_s1817" style="position:absolute;left:45;top:20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pswgAAANwAAAAPAAAAZHJzL2Rvd25yZXYueG1sRE/bisIw&#10;EH0X/Icwwr5pakW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Bvz0pswgAAANwAAAAPAAAA&#10;AAAAAAAAAAAAAAcCAABkcnMvZG93bnJldi54bWxQSwUGAAAAAAMAAwC3AAAA9gIAAAAA&#10;" fillcolor="#333" stroked="f"/>
                    <v:rect id="Rectangle 794" o:spid="_x0000_s1818" style="position:absolute;left:45;top:207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QbwQAAANwAAAAPAAAAZHJzL2Rvd25yZXYueG1sRE/bisIw&#10;EH0X9h/CLPimqRXK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J8d1BvBAAAA3AAAAA8AAAAA&#10;AAAAAAAAAAAABwIAAGRycy9kb3ducmV2LnhtbFBLBQYAAAAAAwADALcAAAD1AgAAAAA=&#10;" fillcolor="#333" stroked="f"/>
                    <v:rect id="Rectangle 795" o:spid="_x0000_s1819" style="position:absolute;left:45;top:210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" fillcolor="#333" stroked="f"/>
                    <v:rect id="Rectangle 796" o:spid="_x0000_s1820" style="position:absolute;left:45;top:213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XyxQAAANwAAAAPAAAAZHJzL2Rvd25yZXYueG1sRI9Pa8JA&#10;EMXvgt9hmUJvujGC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CBzuXyxQAAANwAAAAP&#10;AAAAAAAAAAAAAAAAAAcCAABkcnMvZG93bnJldi54bWxQSwUGAAAAAAMAAwC3AAAA+QIAAAAA&#10;" fillcolor="#333" stroked="f"/>
                    <v:rect id="Rectangle 797" o:spid="_x0000_s1821" style="position:absolute;left:45;top:216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BpwgAAANwAAAAPAAAAZHJzL2Rvd25yZXYueG1sRE/bisIw&#10;EH0X/Icwwr5pagX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DugkBpwgAAANwAAAAPAAAA&#10;AAAAAAAAAAAAAAcCAABkcnMvZG93bnJldi54bWxQSwUGAAAAAAMAAwC3AAAA9gIAAAAA&#10;" fillcolor="#333" stroked="f"/>
                    <v:rect id="Rectangle 798" o:spid="_x0000_s1822" style="position:absolute;left:45;top:219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qJxQAAANwAAAAPAAAAZHJzL2Rvd25yZXYueG1sRI9Pa8JA&#10;EMXvgt9hmUJvujGI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AnvpqJxQAAANwAAAAP&#10;AAAAAAAAAAAAAAAAAAcCAABkcnMvZG93bnJldi54bWxQSwUGAAAAAAMAAwC3AAAA+QIAAAAA&#10;" fillcolor="#333" stroked="f"/>
                    <v:rect id="Rectangle 799" o:spid="_x0000_s1823" style="position:absolute;left:45;top:223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8SwQAAANwAAAAPAAAAZHJzL2Rvd25yZXYueG1sRE/bisIw&#10;EH0X/Icwgm+atog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EjyPxLBAAAA3AAAAA8AAAAA&#10;AAAAAAAAAAAABwIAAGRycy9kb3ducmV2LnhtbFBLBQYAAAAAAwADALcAAAD1AgAAAAA=&#10;" fillcolor="#333" stroked="f"/>
                    <v:rect id="Rectangle 800" o:spid="_x0000_s1824" style="position:absolute;left:45;top:22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KFlwQAAANwAAAAPAAAAZHJzL2Rvd25yZXYueG1sRE/bisIw&#10;EH0X/Icwgm+aWkS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LggoWXBAAAA3AAAAA8AAAAA&#10;AAAAAAAAAAAABwIAAGRycy9kb3ducmV2LnhtbFBLBQYAAAAAAwADALcAAAD1AgAAAAA=&#10;" fillcolor="#333" stroked="f"/>
                    <v:rect id="Rectangle 801" o:spid="_x0000_s1825" style="position:absolute;left:45;top:229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T+wgAAANwAAAAPAAAAZHJzL2Rvd25yZXYueG1sRE/bisIw&#10;EH0X/Icwwr5pahW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DXbAT+wgAAANwAAAAPAAAA&#10;AAAAAAAAAAAAAAcCAABkcnMvZG93bnJldi54bWxQSwUGAAAAAAMAAwC3AAAA9gIAAAAA&#10;" fillcolor="#333" stroked="f"/>
                    <v:rect id="Rectangle 802" o:spid="_x0000_s1826" style="position:absolute;left:45;top:232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yKwgAAANwAAAAPAAAAZHJzL2Rvd25yZXYueG1sRE/bisIw&#10;EH0X9h/CLOybTS0i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BYhZyKwgAAANwAAAAPAAAA&#10;AAAAAAAAAAAAAAcCAABkcnMvZG93bnJldi54bWxQSwUGAAAAAAMAAwC3AAAA9gIAAAAA&#10;" fillcolor="#333" stroked="f"/>
                    <v:rect id="Rectangle 803" o:spid="_x0000_s1827" style="position:absolute;left:45;top:235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kRwgAAANwAAAAPAAAAZHJzL2Rvd25yZXYueG1sRE/bisIw&#10;EH0X/Icwwr5palG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A3yTkRwgAAANwAAAAPAAAA&#10;AAAAAAAAAAAAAAcCAABkcnMvZG93bnJldi54bWxQSwUGAAAAAAMAAwC3AAAA9gIAAAAA&#10;" fillcolor="#333" stroked="f"/>
                    <v:rect id="Rectangle 804" o:spid="_x0000_s1828" style="position:absolute;left:45;top:23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dmwQAAANwAAAAPAAAAZHJzL2Rvd25yZXYueG1sRE/bisIw&#10;EH0X9h/CLPimqUXK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Mcbp2bBAAAA3AAAAA8AAAAA&#10;AAAAAAAAAAAABwIAAGRycy9kb3ducmV2LnhtbFBLBQYAAAAAAwADALcAAAD1AgAAAAA=&#10;" fillcolor="#333" stroked="f"/>
                    <v:rect id="Rectangle 805" o:spid="_x0000_s1829" style="position:absolute;left:45;top:241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" fillcolor="#333" stroked="f"/>
                    <v:rect id="Rectangle 806" o:spid="_x0000_s1830" style="position:absolute;left:45;top:244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aPxQAAANwAAAAPAAAAZHJzL2Rvd25yZXYueG1sRI9Pa8JA&#10;EMXvgt9hmUJvujGI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DZyJaPxQAAANwAAAAP&#10;AAAAAAAAAAAAAAAAAAcCAABkcnMvZG93bnJldi54bWxQSwUGAAAAAAMAAwC3AAAA+QIAAAAA&#10;" fillcolor="#333" stroked="f"/>
                    <v:rect id="Rectangle 807" o:spid="_x0000_s1831" style="position:absolute;left:45;top:247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MUwgAAANwAAAAPAAAAZHJzL2Rvd25yZXYueG1sRE/bisIw&#10;EH0X/Icwwr5pahH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C2hDMUwgAAANwAAAAPAAAA&#10;AAAAAAAAAAAAAAcCAABkcnMvZG93bnJldi54bWxQSwUGAAAAAAMAAwC3AAAA9gIAAAAA&#10;" fillcolor="#333" stroked="f"/>
                    <v:rect id="Rectangle 808" o:spid="_x0000_s1832" style="position:absolute;left:45;top:25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xUxQAAANwAAAAPAAAAZHJzL2Rvd25yZXYueG1sRI9Pa8JA&#10;EMXvgt9hmUJvujGg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CiZwxUxQAAANwAAAAP&#10;AAAAAAAAAAAAAAAAAAcCAABkcnMvZG93bnJldi54bWxQSwUGAAAAAAMAAwC3AAAA+QIAAAAA&#10;" fillcolor="#333" stroked="f"/>
                    <v:rect id="Rectangle 809" o:spid="_x0000_s1833" style="position:absolute;left:45;top:25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6nPwQAAANwAAAAPAAAAZHJzL2Rvd25yZXYueG1sRE/bisIw&#10;EH0X/Icwgm+atqA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M0rqc/BAAAA3AAAAA8AAAAA&#10;AAAAAAAAAAAABwIAAGRycy9kb3ducmV2LnhtbFBLBQYAAAAAAwADALcAAAD1AgAAAAA=&#10;" fillcolor="#333" stroked="f"/>
                    <v:rect id="Rectangle 810" o:spid="_x0000_s1834" style="position:absolute;left:45;top:256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4wQAAANwAAAAPAAAAZHJzL2Rvd25yZXYueG1sRE/bisIw&#10;EH0X/Icwgm+aWlC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D35N7jBAAAA3AAAAA8AAAAA&#10;AAAAAAAAAAAABwIAAGRycy9kb3ducmV2LnhtbFBLBQYAAAAAAwADALcAAAD1AgAAAAA=&#10;" fillcolor="#333" stroked="f"/>
                    <v:rect id="Rectangle 811" o:spid="_x0000_s1835" style="position:absolute;left:45;top:259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IjwgAAANwAAAAPAAAAZHJzL2Rvd25yZXYueG1sRE/bisIw&#10;EH0X/Icwwr5pakW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BStZIjwgAAANwAAAAPAAAA&#10;AAAAAAAAAAAAAAcCAABkcnMvZG93bnJldi54bWxQSwUGAAAAAAMAAwC3AAAA9gIAAAAA&#10;" fillcolor="#333" stroked="f"/>
                    <v:rect id="Rectangle 812" o:spid="_x0000_s1836" style="position:absolute;left:45;top:26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pXwgAAANwAAAAPAAAAZHJzL2Rvd25yZXYueG1sRE/bisIw&#10;EH0X/Icwwr5palG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DdXApXwgAAANwAAAAPAAAA&#10;AAAAAAAAAAAAAAcCAABkcnMvZG93bnJldi54bWxQSwUGAAAAAAMAAwC3AAAA9gIAAAAA&#10;" fillcolor="#333" stroked="f"/>
                    <v:rect id="Rectangle 813" o:spid="_x0000_s1837" style="position:absolute;left:45;top:266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MwgAAANwAAAAPAAAAZHJzL2Rvd25yZXYueG1sRE/bisIw&#10;EH0X9h/CLOybTS0o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CyEK/MwgAAANwAAAAPAAAA&#10;AAAAAAAAAAAAAAcCAABkcnMvZG93bnJldi54bWxQSwUGAAAAAAMAAwC3AAAA9gIAAAAA&#10;" fillcolor="#333" stroked="f"/>
                    <v:rect id="Rectangle 814" o:spid="_x0000_s1838" style="position:absolute;left:45;top:269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G7wQAAANwAAAAPAAAAZHJzL2Rvd25yZXYueG1sRE/bisIw&#10;EH0X9h/CLPimqQXL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ELCMbvBAAAA3AAAAA8AAAAA&#10;AAAAAAAAAAAABwIAAGRycy9kb3ducmV2LnhtbFBLBQYAAAAAAwADALcAAAD1AgAAAAA=&#10;" fillcolor="#333" stroked="f"/>
                    <v:rect id="Rectangle 815" o:spid="_x0000_s1839" style="position:absolute;left:61;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" fillcolor="#333" stroked="f"/>
                    <v:rect id="Rectangle 816" o:spid="_x0000_s1840" style="position:absolute;left:9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BSxQAAANwAAAAPAAAAZHJzL2Rvd25yZXYueG1sRI9Pa8JA&#10;EMXvgt9hmUJvujGg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BcEQBSxQAAANwAAAAP&#10;AAAAAAAAAAAAAAAAAAcCAABkcnMvZG93bnJldi54bWxQSwUGAAAAAAMAAwC3AAAA+QIAAAAA&#10;" fillcolor="#333" stroked="f"/>
                    <v:rect id="Rectangle 817" o:spid="_x0000_s1841" style="position:absolute;left:12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XJwgAAANwAAAAPAAAAZHJzL2Rvd25yZXYueG1sRE/bisIw&#10;EH0X/Icwwr5pakH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AzXaXJwgAAANwAAAAPAAAA&#10;AAAAAAAAAAAAAAcCAABkcnMvZG93bnJldi54bWxQSwUGAAAAAAMAAwC3AAAA9gIAAAAA&#10;" fillcolor="#333" stroked="f"/>
                    <v:rect id="Rectangle 818" o:spid="_x0000_s1842" style="position:absolute;left:155;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" fillcolor="#333" stroked="f"/>
                    <v:rect id="Rectangle 819" o:spid="_x0000_s1843" style="position:absolute;left:18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" fillcolor="#333" stroked="f"/>
                    <v:rect id="Rectangle 820" o:spid="_x0000_s1844" style="position:absolute;left:21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" fillcolor="#333" stroked="f"/>
                    <v:rect id="Rectangle 821" o:spid="_x0000_s1845" style="position:absolute;left:249;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iewQAAANwAAAAPAAAAZHJzL2Rvd25yZXYueG1sRE/bisIw&#10;EH0X9h/CLPimqRXK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JzZWJ7BAAAA3AAAAA8AAAAA&#10;AAAAAAAAAAAABwIAAGRycy9kb3ducmV2LnhtbFBLBQYAAAAAAwADALcAAAD1AgAAAAA=&#10;" fillcolor="#333" stroked="f"/>
                    <v:rect id="Rectangle 822" o:spid="_x0000_s1846" style="position:absolute;left:28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DqwQAAANwAAAAPAAAAZHJzL2Rvd25yZXYueG1sRE/bisIw&#10;EH0X9h/CLPimqUXK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BMwwOrBAAAA3AAAAA8AAAAA&#10;AAAAAAAAAAAABwIAAGRycy9kb3ducmV2LnhtbFBLBQYAAAAAAwADALcAAAD1AgAAAAA=&#10;" fillcolor="#333" stroked="f"/>
                    <v:rect id="Rectangle 823" o:spid="_x0000_s1847" style="position:absolute;left:31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GVxwQAAANwAAAAPAAAAZHJzL2Rvd25yZXYueG1sRE/bisIw&#10;EH0X9h/CLPimqQXL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Hx8ZXHBAAAA3AAAAA8AAAAA&#10;AAAAAAAAAAAABwIAAGRycy9kb3ducmV2LnhtbFBLBQYAAAAAAwADALcAAAD1AgAAAAA=&#10;" fillcolor="#333" stroked="f"/>
                    <v:rect id="Rectangle 824" o:spid="_x0000_s1848" style="position:absolute;left:343;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" fillcolor="#333" stroked="f"/>
                    <v:rect id="Rectangle 825" o:spid="_x0000_s1849" style="position:absolute;left:37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" fillcolor="#333" stroked="f"/>
                    <v:rect id="Rectangle 826" o:spid="_x0000_s1850" style="position:absolute;left:40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" fillcolor="#333" stroked="f"/>
                    <v:rect id="Rectangle 827" o:spid="_x0000_s1851" style="position:absolute;left:43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" fillcolor="#333" stroked="f"/>
                    <v:rect id="Rectangle 828" o:spid="_x0000_s1852" style="position:absolute;left:46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" fillcolor="#333" stroked="f"/>
                    <v:rect id="Rectangle 829" o:spid="_x0000_s1853" style="position:absolute;left:50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" fillcolor="#333" stroked="f"/>
                    <v:rect id="Rectangle 830" o:spid="_x0000_s1854" style="position:absolute;left:53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" fillcolor="#333" stroked="f"/>
                    <v:rect id="Rectangle 831" o:spid="_x0000_s1855" style="position:absolute;left:56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" fillcolor="#333" stroked="f"/>
                    <v:rect id="Rectangle 832" o:spid="_x0000_s1856" style="position:absolute;left:59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" fillcolor="#333" stroked="f"/>
                    <v:rect id="Rectangle 833" o:spid="_x0000_s1857" style="position:absolute;left:62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" fillcolor="#333" stroked="f"/>
                    <v:rect id="Rectangle 834" o:spid="_x0000_s1858" style="position:absolute;left:65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" fillcolor="#333" stroked="f"/>
                    <v:rect id="Rectangle 835" o:spid="_x0000_s1859" style="position:absolute;left:68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" fillcolor="#333" stroked="f"/>
                    <v:rect id="Rectangle 836" o:spid="_x0000_s1860" style="position:absolute;left:71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" fillcolor="#333" stroked="f"/>
                    <v:rect id="Rectangle 837" o:spid="_x0000_s1861" style="position:absolute;left:75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" fillcolor="#333" stroked="f"/>
                    <v:rect id="Rectangle 838" o:spid="_x0000_s1862" style="position:absolute;left:78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" fillcolor="#333" stroked="f"/>
                    <v:rect id="Rectangle 839" o:spid="_x0000_s1863" style="position:absolute;left:81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" fillcolor="#333" stroked="f"/>
                    <v:rect id="Rectangle 840" o:spid="_x0000_s1864" style="position:absolute;left:84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" fillcolor="#333" stroked="f"/>
                    <v:rect id="Rectangle 841" o:spid="_x0000_s1865" style="position:absolute;left:87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5kwQAAANwAAAAPAAAAZHJzL2Rvd25yZXYueG1sRE/bisIw&#10;EH1f8B/CCPu2plYQ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CzVvmTBAAAA3AAAAA8AAAAA&#10;AAAAAAAAAAAABwIAAGRycy9kb3ducmV2LnhtbFBLBQYAAAAAAwADALcAAAD1AgAAAAA=&#10;" fillcolor="#333" stroked="f"/>
                    <v:rect id="Rectangle 842" o:spid="_x0000_s1866" style="position:absolute;left:90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YQwQAAANwAAAAPAAAAZHJzL2Rvd25yZXYueG1sRE/bisIw&#10;EH1f8B/CCPu2phYR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KM8JhDBAAAA3AAAAA8AAAAA&#10;AAAAAAAAAAAABwIAAGRycy9kb3ducmV2LnhtbFBLBQYAAAAAAwADALcAAAD1AgAAAAA=&#10;" fillcolor="#333" stroked="f"/>
                    <v:rect id="Rectangle 843" o:spid="_x0000_s1867" style="position:absolute;left:93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OLwQAAANwAAAAPAAAAZHJzL2Rvd25yZXYueG1sRE/bisIw&#10;EH1f8B/CCPu2phYU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Mxwg4vBAAAA3AAAAA8AAAAA&#10;AAAAAAAAAAAABwIAAGRycy9kb3ducmV2LnhtbFBLBQYAAAAAAwADALcAAAD1AgAAAAA=&#10;" fillcolor="#333" stroked="f"/>
                    <v:rect id="Rectangle 844" o:spid="_x0000_s1868" style="position:absolute;left:97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" fillcolor="#333" stroked="f"/>
                    <v:rect id="Rectangle 845" o:spid="_x0000_s1869" style="position:absolute;left:100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" fillcolor="#333" stroked="f"/>
                    <v:rect id="Rectangle 846" o:spid="_x0000_s1870" style="position:absolute;left:103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" fillcolor="#333" stroked="f"/>
                    <v:rect id="Rectangle 847" o:spid="_x0000_s1871" style="position:absolute;left:106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" fillcolor="#333" stroked="f"/>
                    <v:rect id="Rectangle 848" o:spid="_x0000_s1872" style="position:absolute;left:109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" fillcolor="#333" stroked="f"/>
                    <v:rect id="Rectangle 849" o:spid="_x0000_s1873" style="position:absolute;left:112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" fillcolor="#333" stroked="f"/>
                    <v:rect id="Rectangle 850" o:spid="_x0000_s1874" style="position:absolute;left:115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" fillcolor="#333" stroked="f"/>
                    <v:rect id="Rectangle 851" o:spid="_x0000_s1875" style="position:absolute;left:118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i5wgAAANwAAAAPAAAAZHJzL2Rvd25yZXYueG1sRE/bisIw&#10;EH0X/Icwwr5pagX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CpDCi5wgAAANwAAAAPAAAA&#10;AAAAAAAAAAAAAAcCAABkcnMvZG93bnJldi54bWxQSwUGAAAAAAMAAwC3AAAA9gIAAAAA&#10;" fillcolor="#333" stroked="f"/>
                    <v:rect id="Rectangle 852" o:spid="_x0000_s1876" style="position:absolute;left:122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bDNwgAAANwAAAAPAAAAZHJzL2Rvd25yZXYueG1sRE/bisIw&#10;EH0X/Icwwr5pahH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Am5bDNwgAAANwAAAAPAAAA&#10;AAAAAAAAAAAAAAcCAABkcnMvZG93bnJldi54bWxQSwUGAAAAAAMAAwC3AAAA9gIAAAAA&#10;" fillcolor="#333" stroked="f"/>
                    <v:rect id="Rectangle 853" o:spid="_x0000_s1877" style="position:absolute;left:125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wgAAANwAAAAPAAAAZHJzL2Rvd25yZXYueG1sRE/bisIw&#10;EH0X/Icwwr5pakH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BJqRVWwgAAANwAAAAPAAAA&#10;AAAAAAAAAAAAAAcCAABkcnMvZG93bnJldi54bWxQSwUGAAAAAAMAAwC3AAAA9gIAAAAA&#10;" fillcolor="#333" stroked="f"/>
                    <v:rect id="Rectangle 854" o:spid="_x0000_s1878" style="position:absolute;left:128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" fillcolor="#333" stroked="f"/>
                    <v:rect id="Rectangle 855" o:spid="_x0000_s1879" style="position:absolute;left:131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" fillcolor="#333" stroked="f"/>
                    <v:rect id="Rectangle 856" o:spid="_x0000_s1880" style="position:absolute;left:134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" fillcolor="#333" stroked="f"/>
                    <v:rect id="Rectangle 857" o:spid="_x0000_s1881" style="position:absolute;left:137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" fillcolor="#333" stroked="f"/>
                    <v:rect id="Rectangle 858" o:spid="_x0000_s1882" style="position:absolute;left:140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" fillcolor="#333" stroked="f"/>
                    <v:rect id="Rectangle 859" o:spid="_x0000_s1883" style="position:absolute;left:144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" fillcolor="#333" stroked="f"/>
                    <v:rect id="Rectangle 860" o:spid="_x0000_s1884" style="position:absolute;left:1456;top:269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" fillcolor="#333" stroked="f"/>
                    <v:rect id="Rectangle 861" o:spid="_x0000_s1885" style="position:absolute;left:1456;top:266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9xCxQAAANwAAAAPAAAAZHJzL2Rvd25yZXYueG1sRI9La8Mw&#10;EITvhf4HsYXeajkumO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CaI9xCxQAAANwAAAAP&#10;AAAAAAAAAAAAAAAAAAcCAABkcnMvZG93bnJldi54bWxQSwUGAAAAAAMAAwC3AAAA+QIAAAAA&#10;" fillcolor="#333" stroked="f"/>
                    <v:rect id="Rectangle 862" o:spid="_x0000_s1886" style="position:absolute;left:1456;top:262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Q2xQAAANwAAAAPAAAAZHJzL2Rvd25yZXYueG1sRI9La8Mw&#10;EITvhf4HsYXeajmmmO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AVykQ2xQAAANwAAAAP&#10;AAAAAAAAAAAAAAAAAAcCAABkcnMvZG93bnJldi54bWxQSwUGAAAAAAMAAwC3AAAA+QIAAAAA&#10;" fillcolor="#333" stroked="f"/>
                    <v:rect id="Rectangle 863" o:spid="_x0000_s1887" style="position:absolute;left:1456;top:25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GtxQAAANwAAAAPAAAAZHJzL2Rvd25yZXYueG1sRI9La8Mw&#10;EITvhf4HsYXeajmGmu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B6huGtxQAAANwAAAAP&#10;AAAAAAAAAAAAAAAAAAcCAABkcnMvZG93bnJldi54bWxQSwUGAAAAAAMAAwC3AAAA+QIAAAAA&#10;" fillcolor="#333" stroked="f"/>
                    <v:rect id="Rectangle 864" o:spid="_x0000_s1888" style="position:absolute;left:1456;top:256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" fillcolor="#333" stroked="f"/>
                    <v:rect id="Rectangle 865" o:spid="_x0000_s1889" style="position:absolute;left:1456;top:253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" fillcolor="#333" stroked="f"/>
                    <v:rect id="Rectangle 866" o:spid="_x0000_s1890" style="position:absolute;left:1456;top:25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" fillcolor="#333" stroked="f"/>
                    <v:rect id="Rectangle 867" o:spid="_x0000_s1891" style="position:absolute;left:1456;top:247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" fillcolor="#333" stroked="f"/>
                    <v:rect id="Rectangle 868" o:spid="_x0000_s1892" style="position:absolute;left:1456;top:244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" fillcolor="#333" stroked="f"/>
                    <v:rect id="Rectangle 869" o:spid="_x0000_s1893" style="position:absolute;left:1456;top:241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" fillcolor="#333" stroked="f"/>
                    <v:rect id="Rectangle 870" o:spid="_x0000_s1894" style="position:absolute;left:1456;top:23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" fillcolor="#333" stroked="f"/>
                    <v:rect id="Rectangle 871" o:spid="_x0000_s1895" style="position:absolute;left:1456;top:235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fxAAAANwAAAAPAAAAZHJzL2Rvd25yZXYueG1sRI9bi8Iw&#10;FITfBf9DOIJvmraC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B/6Sp/EAAAA3AAAAA8A&#10;AAAAAAAAAAAAAAAABwIAAGRycy9kb3ducmV2LnhtbFBLBQYAAAAAAwADALcAAAD4AgAAAAA=&#10;" fillcolor="#333" stroked="f"/>
                    <v:rect id="Rectangle 872" o:spid="_x0000_s1896" style="position:absolute;left:1456;top:232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9LrxAAAANwAAAAPAAAAZHJzL2Rvd25yZXYueG1sRI9bi8Iw&#10;FITfBf9DOIJvmraI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JAT0uvEAAAA3AAAAA8A&#10;AAAAAAAAAAAAAAAABwIAAGRycy9kb3ducmV2LnhtbFBLBQYAAAAAAwADALcAAAD4AgAAAAA=&#10;" fillcolor="#333" stroked="f"/>
                    <v:rect id="Rectangle 873" o:spid="_x0000_s1897" style="position:absolute;left:1456;top:229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wxAAAANwAAAAPAAAAZHJzL2Rvd25yZXYueG1sRI9bi8Iw&#10;FITfBf9DOIJvmrag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P9fd3DEAAAA3AAAAA8A&#10;AAAAAAAAAAAAAAAABwIAAGRycy9kb3ducmV2LnhtbFBLBQYAAAAAAwADALcAAAD4AgAAAAA=&#10;" fillcolor="#333" stroked="f"/>
                    <v:rect id="Rectangle 874" o:spid="_x0000_s1898" style="position:absolute;left:1456;top:22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" fillcolor="#333" stroked="f"/>
                    <v:rect id="Rectangle 875" o:spid="_x0000_s1899" style="position:absolute;left:1456;top:223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" fillcolor="#333" stroked="f"/>
                    <v:rect id="Rectangle 876" o:spid="_x0000_s1900" style="position:absolute;left:1456;top:219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" fillcolor="#333" stroked="f"/>
                    <v:rect id="Rectangle 877" o:spid="_x0000_s1901" style="position:absolute;left:1456;top:216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" fillcolor="#333" stroked="f"/>
                    <v:rect id="Rectangle 878" o:spid="_x0000_s1902" style="position:absolute;left:1456;top:213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" fillcolor="#333" stroked="f"/>
                    <v:rect id="Rectangle 879" o:spid="_x0000_s1903" style="position:absolute;left:1456;top:210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" fillcolor="#333" stroked="f"/>
                    <v:rect id="Rectangle 880" o:spid="_x0000_s1904" style="position:absolute;left:1456;top:207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" fillcolor="#333" stroked="f"/>
                    <v:rect id="Rectangle 881" o:spid="_x0000_s1905" style="position:absolute;left:1456;top:20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AixAAAANwAAAAPAAAAZHJzL2Rvd25yZXYueG1sRI/dagIx&#10;FITvC75DOIJ3NWsE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NGWgCLEAAAA3AAAAA8A&#10;AAAAAAAAAAAAAAAABwIAAGRycy9kb3ducmV2LnhtbFBLBQYAAAAAAwADALcAAAD4AgAAAAA=&#10;" fillcolor="#333" stroked="f"/>
                    <v:rect id="Rectangle 882" o:spid="_x0000_s1906" style="position:absolute;left:1456;top:201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hWxAAAANwAAAAPAAAAZHJzL2Rvd25yZXYueG1sRI/dagIx&#10;FITvC75DOIJ3NWsQ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F5/GFbEAAAA3AAAAA8A&#10;AAAAAAAAAAAAAAAABwIAAGRycy9kb3ducmV2LnhtbFBLBQYAAAAAAwADALcAAAD4AgAAAAA=&#10;" fillcolor="#333" stroked="f"/>
                    <v:rect id="Rectangle 883" o:spid="_x0000_s1907" style="position:absolute;left:1456;top:19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73NxAAAANwAAAAPAAAAZHJzL2Rvd25yZXYueG1sRI/dagIx&#10;FITvC75DOIJ3NWtA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DEzvc3EAAAA3AAAAA8A&#10;AAAAAAAAAAAAAAAABwIAAGRycy9kb3ducmV2LnhtbFBLBQYAAAAAAwADALcAAAD4AgAAAAA=&#10;" fillcolor="#333" stroked="f"/>
                    <v:rect id="Rectangle 884" o:spid="_x0000_s1908" style="position:absolute;left:1456;top:195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" fillcolor="#333" stroked="f"/>
                    <v:rect id="Rectangle 885" o:spid="_x0000_s1909" style="position:absolute;left:1456;top:19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" fillcolor="#333" stroked="f"/>
                    <v:rect id="Rectangle 886" o:spid="_x0000_s1910" style="position:absolute;left:1456;top:189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" fillcolor="#333" stroked="f"/>
                    <v:rect id="Rectangle 887" o:spid="_x0000_s1911" style="position:absolute;left:1456;top:18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" fillcolor="#333" stroked="f"/>
                    <v:rect id="Rectangle 888" o:spid="_x0000_s1912" style="position:absolute;left:1456;top:183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iIwQAAANwAAAAPAAAAZHJzL2Rvd25yZXYueG1sRE/JasMw&#10;EL0X8g9iAr01sh0I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KSdiIjBAAAA3AAAAA8AAAAA&#10;AAAAAAAAAAAABwIAAGRycy9kb3ducmV2LnhtbFBLBQYAAAAAAwADALcAAAD1AgAAAAA=&#10;" fillcolor="#333" stroked="f"/>
                    <v:rect id="Rectangle 889" o:spid="_x0000_s1913" style="position:absolute;left:1456;top:180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0TxAAAANwAAAAPAAAAZHJzL2Rvd25yZXYueG1sRI9bi8Iw&#10;FITfBf9DOIJvmraC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MvRLRPEAAAA3AAAAA8A&#10;AAAAAAAAAAAAAAAABwIAAGRycy9kb3ducmV2LnhtbFBLBQYAAAAAAwADALcAAAD4AgAAAAA=&#10;" fillcolor="#333" stroked="f"/>
                    <v:rect id="Rectangle 890" o:spid="_x0000_s1914" style="position:absolute;left:1456;top:17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7NkxAAAANwAAAAPAAAAZHJzL2Rvd25yZXYueG1sRI/dagIx&#10;FITvC75DOIJ3NWsE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DsDs2TEAAAA3AAAAA8A&#10;AAAAAAAAAAAAAAAABwIAAGRycy9kb3ducmV2LnhtbFBLBQYAAAAAAwADALcAAAD4AgAAAAA=&#10;" fillcolor="#333" stroked="f"/>
                    <v:rect id="Rectangle 891" o:spid="_x0000_s1915" style="position:absolute;left:1456;top:173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b/xAAAANwAAAAPAAAAZHJzL2Rvd25yZXYueG1sRI9bi8Iw&#10;FITfhf0P4Szsm02tIF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FRPFv/EAAAA3AAAAA8A&#10;AAAAAAAAAAAAAAAABwIAAGRycy9kb3ducmV2LnhtbFBLBQYAAAAAAwADALcAAAD4AgAAAAA=&#10;" fillcolor="#333" stroked="f"/>
                    <v:rect id="Rectangle 892" o:spid="_x0000_s1916" style="position:absolute;left:1456;top:170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6LxAAAANwAAAAPAAAAZHJzL2Rvd25yZXYueG1sRI/disIw&#10;FITvBd8hHGHvNLWK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NumjovEAAAA3AAAAA8A&#10;AAAAAAAAAAAAAAAABwIAAGRycy9kb3ducmV2LnhtbFBLBQYAAAAAAwADALcAAAD4AgAAAAA=&#10;" fillcolor="#333" stroked="f"/>
                    <v:rect id="Rectangle 893" o:spid="_x0000_s1917" style="position:absolute;left:1456;top:167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isQxAAAANwAAAAPAAAAZHJzL2Rvd25yZXYueG1sRI/disIw&#10;FITvBd8hHGHvNLWi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LTqKxDEAAAA3AAAAA8A&#10;AAAAAAAAAAAAAAAABwIAAGRycy9kb3ducmV2LnhtbFBLBQYAAAAAAwADALcAAAD4AgAAAAA=&#10;" fillcolor="#333" stroked="f"/>
                    <v:rect id="Rectangle 894" o:spid="_x0000_s1918" style="position:absolute;left:1456;top:16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VnxAAAANwAAAAPAAAAZHJzL2Rvd25yZXYueG1sRI/disIw&#10;FITvhX2HcBa809QK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EQ4tWfEAAAA3AAAAA8A&#10;AAAAAAAAAAAAAAAABwIAAGRycy9kb3ducmV2LnhtbFBLBQYAAAAAAwADALcAAAD4AgAAAAA=&#10;" fillcolor="#333" stroked="f"/>
                    <v:rect id="Rectangle 895" o:spid="_x0000_s1919" style="position:absolute;left:1456;top:1615;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" fillcolor="#333" stroked="f"/>
                    <v:rect id="Rectangle 896" o:spid="_x0000_s1920" style="position:absolute;left:1456;top:15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4SOwQAAANwAAAAPAAAAZHJzL2Rvd25yZXYueG1sRE/JasMw&#10;EL0X8g9iAr01sh0I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FrrhI7BAAAA3AAAAA8AAAAA&#10;AAAAAAAAAAAABwIAAGRycy9kb3ducmV2LnhtbFBLBQYAAAAAAwADALcAAAD1AgAAAAA=&#10;" fillcolor="#333" stroked="f"/>
                    <v:rect id="Rectangle 897" o:spid="_x0000_s1921" style="position:absolute;left:1456;top:155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EVxAAAANwAAAAPAAAAZHJzL2Rvd25yZXYueG1sRI/disIw&#10;FITvBd8hHGHvNLWC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DWnIRXEAAAA3AAAAA8A&#10;AAAAAAAAAAAAAAAABwIAAGRycy9kb3ducmV2LnhtbFBLBQYAAAAAAwADALcAAAD4AgAAAAA=&#10;" fillcolor="#333" stroked="f"/>
                    <v:rect id="Rectangle 898" o:spid="_x0000_s1922" style="position:absolute;left:1456;top:15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1wQAAANwAAAAPAAAAZHJzL2Rvd25yZXYueG1sRE/JasMw&#10;EL0X8g9iAr01sk0I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Pyb+/XBAAAA3AAAAA8AAAAA&#10;AAAAAAAAAAAABwIAAGRycy9kb3ducmV2LnhtbFBLBQYAAAAAAwADALcAAAD1AgAAAAA=&#10;" fillcolor="#333" stroked="f"/>
                    <v:rect id="Rectangle 899" o:spid="_x0000_s1923" style="position:absolute;left:1456;top:1492;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5uxAAAANwAAAAPAAAAZHJzL2Rvd25yZXYueG1sRI9bi8Iw&#10;FITfBf9DOIJvmraI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JPXXm7EAAAA3AAAAA8A&#10;AAAAAAAAAAAAAAAABwIAAGRycy9kb3ducmV2LnhtbFBLBQYAAAAAAwADALcAAAD4AgAAAAA=&#10;" fillcolor="#333" stroked="f"/>
                    <v:rect id="Rectangle 900" o:spid="_x0000_s1924" style="position:absolute;left:1456;top:14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AZxAAAANwAAAAPAAAAZHJzL2Rvd25yZXYueG1sRI/dagIx&#10;FITvC75DOIJ3NWsQ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GMFwBnEAAAA3AAAAA8A&#10;AAAAAAAAAAAAAAAABwIAAGRycy9kb3ducmV2LnhtbFBLBQYAAAAAAwADALcAAAD4AgAAAAA=&#10;" fillcolor="#333" stroked="f"/>
                    <v:rect id="Rectangle 901" o:spid="_x0000_s1925" style="position:absolute;left:1456;top:143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WCxAAAANwAAAAPAAAAZHJzL2Rvd25yZXYueG1sRI/disIw&#10;FITvBd8hHGHvNLWK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AxJZYLEAAAA3AAAAA8A&#10;AAAAAAAAAAAAAAAABwIAAGRycy9kb3ducmV2LnhtbFBLBQYAAAAAAwADALcAAAD4AgAAAAA=&#10;" fillcolor="#333" stroked="f"/>
                    <v:rect id="Rectangle 902" o:spid="_x0000_s1926" style="position:absolute;left:1456;top:140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32xAAAANwAAAAPAAAAZHJzL2Rvd25yZXYueG1sRI9bi8Iw&#10;FITfhf0P4Szsm00tIl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IOg/fbEAAAA3AAAAA8A&#10;AAAAAAAAAAAAAAAABwIAAGRycy9kb3ducmV2LnhtbFBLBQYAAAAAAwADALcAAAD4AgAAAAA=&#10;" fillcolor="#333" stroked="f"/>
                    <v:rect id="Rectangle 903" o:spid="_x0000_s1927" style="position:absolute;left:1456;top:136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htxAAAANwAAAAPAAAAZHJzL2Rvd25yZXYueG1sRI/disIw&#10;FITvBd8hHGHvNLWo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OzsWG3EAAAA3AAAAA8A&#10;AAAAAAAAAAAAAAAABwIAAGRycy9kb3ducmV2LnhtbFBLBQYAAAAAAwADALcAAAD4AgAAAAA=&#10;" fillcolor="#333" stroked="f"/>
                    <v:rect id="Rectangle 904" o:spid="_x0000_s1928" style="position:absolute;left:1456;top:133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YaxAAAANwAAAAPAAAAZHJzL2Rvd25yZXYueG1sRI/disIw&#10;FITvhX2HcBa809Qi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Bw+xhrEAAAA3AAAAA8A&#10;AAAAAAAAAAAAAAAABwIAAGRycy9kb3ducmV2LnhtbFBLBQYAAAAAAwADALcAAAD4AgAAAAA=&#10;" fillcolor="#333" stroked="f"/>
                    <v:rect id="Rectangle 905" o:spid="_x0000_s1929" style="position:absolute;left:1456;top:130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" fillcolor="#333" stroked="f"/>
                    <v:rect id="Rectangle 906" o:spid="_x0000_s1930" style="position:absolute;left:1456;top:127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ffzwQAAANwAAAAPAAAAZHJzL2Rvd25yZXYueG1sRE/JasMw&#10;EL0X8g9iAr01sk0I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ALt9/PBAAAA3AAAAA8AAAAA&#10;AAAAAAAAAAAABwIAAGRycy9kb3ducmV2LnhtbFBLBQYAAAAAAwADALcAAAD1AgAAAAA=&#10;" fillcolor="#333" stroked="f"/>
                    <v:rect id="Rectangle 907" o:spid="_x0000_s1931" style="position:absolute;left:1456;top:12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JoxAAAANwAAAAPAAAAZHJzL2Rvd25yZXYueG1sRI/disIw&#10;FITvBd8hHGHvNLWI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G2hUmjEAAAA3AAAAA8A&#10;AAAAAAAAAAAAAAAABwIAAGRycy9kb3ducmV2LnhtbFBLBQYAAAAAAwADALcAAAD4AgAAAAA=&#10;" fillcolor="#333" stroked="f"/>
                    <v:rect id="Rectangle 908" o:spid="_x0000_s1932" style="position:absolute;left:1456;top:121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m0owQAAANwAAAAPAAAAZHJzL2Rvd25yZXYueG1sRE/JasMw&#10;EL0X8g9iAr01sg0J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HlCbSjBAAAA3AAAAA8AAAAA&#10;AAAAAAAAAAAABwIAAGRycy9kb3ducmV2LnhtbFBLBQYAAAAAAwADALcAAAD1AgAAAAA=&#10;" fillcolor="#333" stroked="f"/>
                    <v:rect id="Rectangle 909" o:spid="_x0000_s1933" style="position:absolute;left:1456;top:11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izxAAAANwAAAAPAAAAZHJzL2Rvd25yZXYueG1sRI9bi8Iw&#10;FITfBf9DOIJvmrag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BYOyLPEAAAA3AAAAA8A&#10;AAAAAAAAAAAAAAAABwIAAGRycy9kb3ducmV2LnhtbFBLBQYAAAAAAwADALcAAAD4AgAAAAA=&#10;" fillcolor="#333" stroked="f"/>
                    <v:rect id="Rectangle 910" o:spid="_x0000_s1934" style="position:absolute;left:1456;top:115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bExAAAANwAAAAPAAAAZHJzL2Rvd25yZXYueG1sRI/dagIx&#10;FITvC75DOIJ3NWtA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ObcVsTEAAAA3AAAAA8A&#10;AAAAAAAAAAAAAAAABwIAAGRycy9kb3ducmV2LnhtbFBLBQYAAAAAAwADALcAAAD4AgAAAAA=&#10;" fillcolor="#333" stroked="f"/>
                    <v:rect id="Rectangle 911" o:spid="_x0000_s1935" style="position:absolute;left:1456;top:112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NfxAAAANwAAAAPAAAAZHJzL2Rvd25yZXYueG1sRI/disIw&#10;FITvBd8hHGHvNLWi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ImQ81/EAAAA3AAAAA8A&#10;AAAAAAAAAAAAAAAABwIAAGRycy9kb3ducmV2LnhtbFBLBQYAAAAAAwADALcAAAD4AgAAAAA=&#10;" fillcolor="#333" stroked="f"/>
                    <v:rect id="Rectangle 912" o:spid="_x0000_s1936" style="position:absolute;left:1456;top:109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srxAAAANwAAAAPAAAAZHJzL2Rvd25yZXYueG1sRI/disIw&#10;FITvBd8hHGHvNLWo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AZ5ayvEAAAA3AAAAA8A&#10;AAAAAAAAAAAAAAAABwIAAGRycy9kb3ducmV2LnhtbFBLBQYAAAAAAwADALcAAAD4AgAAAAA=&#10;" fillcolor="#333" stroked="f"/>
                    <v:rect id="Rectangle 913" o:spid="_x0000_s1937" style="position:absolute;left:1456;top:10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6wxAAAANwAAAAPAAAAZHJzL2Rvd25yZXYueG1sRI9bi8Iw&#10;FITfhf0P4Szsm00tKF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Gk1zrDEAAAA3AAAAA8A&#10;AAAAAAAAAAAAAAAABwIAAGRycy9kb3ducmV2LnhtbFBLBQYAAAAAAwADALcAAAD4AgAAAAA=&#10;" fillcolor="#333" stroked="f"/>
                    <v:rect id="Rectangle 914" o:spid="_x0000_s1938" style="position:absolute;left:1456;top:103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1DHxAAAANwAAAAPAAAAZHJzL2Rvd25yZXYueG1sRI/disIw&#10;FITvhX2HcBa809SC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JnnUMfEAAAA3AAAAA8A&#10;AAAAAAAAAAAAAAAABwIAAGRycy9kb3ducmV2LnhtbFBLBQYAAAAAAwADALcAAAD4AgAAAAA=&#10;" fillcolor="#333" stroked="f"/>
                    <v:rect id="Rectangle 915" o:spid="_x0000_s1939" style="position:absolute;left:1456;top:100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" fillcolor="#333" stroked="f"/>
                    <v:rect id="Rectangle 916" o:spid="_x0000_s1940" style="position:absolute;left:1456;top:97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EuwQAAANwAAAAPAAAAZHJzL2Rvd25yZXYueG1sRE/JasMw&#10;EL0X8g9iAr01sg0J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Ic0YS7BAAAA3AAAAA8AAAAA&#10;AAAAAAAAAAAABwIAAGRycy9kb3ducmV2LnhtbFBLBQYAAAAAAwADALcAAAD1AgAAAAA=&#10;" fillcolor="#333" stroked="f"/>
                    <v:rect id="Rectangle 917" o:spid="_x0000_s1941" style="position:absolute;left:1456;top:93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MS1xAAAANwAAAAPAAAAZHJzL2Rvd25yZXYueG1sRI/disIw&#10;FITvBd8hHGHvNLWg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Oh4xLXEAAAA3AAAAA8A&#10;AAAAAAAAAAAAAAAABwIAAGRycy9kb3ducmV2LnhtbFBLBQYAAAAAAwADALcAAAD4AgAAAAA=&#10;" fillcolor="#333" stroked="f"/>
                    <v:rect id="Rectangle 918" o:spid="_x0000_s1942" style="position:absolute;left:1456;top:90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" fillcolor="#333" stroked="f"/>
                    <v:rect id="Rectangle 919" o:spid="_x0000_s1943" style="position:absolute;left:1456;top:87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" fillcolor="#333" stroked="f"/>
                    <v:rect id="Rectangle 920" o:spid="_x0000_s1944" style="position:absolute;left:1456;top:8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" fillcolor="#333" stroked="f"/>
                    <v:rect id="Rectangle 921" o:spid="_x0000_s1945" style="position:absolute;left:1456;top:81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ixAAAANwAAAAPAAAAZHJzL2Rvd25yZXYueG1sRI/disIw&#10;FITvhX2HcBa809QK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Ef8OeLEAAAA3AAAAA8A&#10;AAAAAAAAAAAAAAAABwIAAGRycy9kb3ducmV2LnhtbFBLBQYAAAAAAwADALcAAAD4AgAAAAA=&#10;" fillcolor="#333" stroked="f"/>
                    <v:rect id="Rectangle 922" o:spid="_x0000_s1946" style="position:absolute;left:1456;top:7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GWxAAAANwAAAAPAAAAZHJzL2Rvd25yZXYueG1sRI/disIw&#10;FITvhX2HcBa809Qi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MgVoZbEAAAA3AAAAA8A&#10;AAAAAAAAAAAAAAAABwIAAGRycy9kb3ducmV2LnhtbFBLBQYAAAAAAwADALcAAAD4AgAAAAA=&#10;" fillcolor="#333" stroked="f"/>
                    <v:rect id="Rectangle 923" o:spid="_x0000_s1947" style="position:absolute;left:1456;top:75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QNxAAAANwAAAAPAAAAZHJzL2Rvd25yZXYueG1sRI/disIw&#10;FITvhX2HcBa809SC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KdZBA3EAAAA3AAAAA8A&#10;AAAAAAAAAAAAAAAABwIAAGRycy9kb3ducmV2LnhtbFBLBQYAAAAAAwADALcAAAD4AgAAAAA=&#10;" fillcolor="#333" stroked="f"/>
                    <v:rect id="Rectangle 924" o:spid="_x0000_s1948" style="position:absolute;left:143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" fillcolor="#333" stroked="f"/>
                    <v:rect id="Rectangle 925" o:spid="_x0000_s1949" style="position:absolute;left:140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h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OFnA80w4AnL9AAAA//8DAFBLAQItABQABgAIAAAAIQDb4fbL7gAAAIUBAAATAAAAAAAAAAAA&#10;AAAAAAAAAABbQ29udGVudF9UeXBlc10ueG1sUEsBAi0AFAAGAAgAAAAhAFr0LFu/AAAAFQEAAAsA&#10;AAAAAAAAAAAAAAAAHwEAAF9yZWxzLy5yZWxzUEsBAi0AFAAGAAgAAAAhADjHP+HEAAAA3AAAAA8A&#10;AAAAAAAAAAAAAAAABwIAAGRycy9kb3ducmV2LnhtbFBLBQYAAAAAAwADALcAAAD4AgAAAAA=&#10;" fillcolor="#333" stroked="f"/>
                    <v:rect id="Rectangle 926" o:spid="_x0000_s1950" style="position:absolute;left:136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" fillcolor="#333" stroked="f"/>
                    <v:rect id="Rectangle 927" o:spid="_x0000_s1951" style="position:absolute;left:133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4I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OFnC80w4AnL9AAAA//8DAFBLAQItABQABgAIAAAAIQDb4fbL7gAAAIUBAAATAAAAAAAAAAAA&#10;AAAAAAAAAABbQ29udGVudF9UeXBlc10ueG1sUEsBAi0AFAAGAAgAAAAhAFr0LFu/AAAAFQEAAAsA&#10;AAAAAAAAAAAAAAAAHwEAAF9yZWxzLy5yZWxzUEsBAi0AFAAGAAgAAAAhACYUDgjEAAAA3AAAAA8A&#10;AAAAAAAAAAAAAAAABwIAAGRycy9kb3ducmV2LnhtbFBLBQYAAAAAAwADALcAAAD4AgAAAAA=&#10;" fillcolor="#333" stroked="f"/>
                    <v:rect id="Rectangle 928" o:spid="_x0000_s1952" style="position:absolute;left:1307;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" fillcolor="#333" stroked="f"/>
                    <v:rect id="Rectangle 929" o:spid="_x0000_s1953" style="position:absolute;left:127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" fillcolor="#333" stroked="f"/>
                    <v:rect id="Rectangle 930" o:spid="_x0000_s1954" style="position:absolute;left:124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" fillcolor="#333" stroked="f"/>
                    <v:rect id="Rectangle 931" o:spid="_x0000_s1955" style="position:absolute;left:1213;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" fillcolor="#333" stroked="f"/>
                    <v:rect id="Rectangle 932" o:spid="_x0000_s1956" style="position:absolute;left:118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" fillcolor="#333" stroked="f"/>
                    <v:rect id="Rectangle 933" o:spid="_x0000_s1957" style="position:absolute;left:115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" fillcolor="#333" stroked="f"/>
                    <v:rect id="Rectangle 934" o:spid="_x0000_s1958" style="position:absolute;left:1119;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yn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eJHA80w4AnL9AAAA//8DAFBLAQItABQABgAIAAAAIQDb4fbL7gAAAIUBAAATAAAAAAAAAAAA&#10;AAAAAAAAAABbQ29udGVudF9UeXBlc10ueG1sUEsBAi0AFAAGAAgAAAAhAFr0LFu/AAAAFQEAAAsA&#10;AAAAAAAAAAAAAAAAHwEAAF9yZWxzLy5yZWxzUEsBAi0AFAAGAAgAAAAhANJSDKfEAAAA3AAAAA8A&#10;AAAAAAAAAAAAAAAABwIAAGRycy9kb3ducmV2LnhtbFBLBQYAAAAAAwADALcAAAD4AgAAAAA=&#10;" fillcolor="#333" stroked="f"/>
                    <v:rect id="Rectangle 935" o:spid="_x0000_s1959" style="position:absolute;left:108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" fillcolor="#333" stroked="f"/>
                    <v:rect id="Rectangle 936" o:spid="_x0000_s1960" style="position:absolute;left:105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" fillcolor="#333" stroked="f"/>
                    <v:rect id="Rectangle 937" o:spid="_x0000_s1961" style="position:absolute;left:1025;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" fillcolor="#333" stroked="f"/>
                    <v:rect id="Rectangle 938" o:spid="_x0000_s1962" style="position:absolute;left:99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" fillcolor="#333" stroked="f"/>
                    <v:rect id="Rectangle 939" o:spid="_x0000_s1963" style="position:absolute;left:96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" fillcolor="#333" stroked="f"/>
                    <v:rect id="Rectangle 940" o:spid="_x0000_s1964" style="position:absolute;left:93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" fillcolor="#333" stroked="f"/>
                    <v:rect id="Rectangle 941" o:spid="_x0000_s1965" style="position:absolute;left:89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N8YwwAAANwAAAAPAAAAZHJzL2Rvd25yZXYueG1sRI9bi8Iw&#10;FITfF/wP4Qj7tqZWEK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9/DfGMMAAADcAAAADwAA&#10;AAAAAAAAAAAAAAAHAgAAZHJzL2Rvd25yZXYueG1sUEsFBgAAAAADAAMAtwAAAPcCAAAAAA==&#10;" fillcolor="#333" stroked="f"/>
                    <v:rect id="Rectangle 942" o:spid="_x0000_s1966" style="position:absolute;left:86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UdswwAAANwAAAAPAAAAZHJzL2Rvd25yZXYueG1sRI9bi8Iw&#10;FITfF/wP4Qj7tqYWEa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eBlHbMMAAADcAAAADwAA&#10;AAAAAAAAAAAAAAAHAgAAZHJzL2Rvd25yZXYueG1sUEsFBgAAAAADAAMAtwAAAPcCAAAAAA==&#10;" fillcolor="#333" stroked="f"/>
                    <v:rect id="Rectangle 943" o:spid="_x0000_s1967" style="position:absolute;left:83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L3wwAAANwAAAAPAAAAZHJzL2Rvd25yZXYueG1sRI9bi8Iw&#10;FITfF/wP4Qj7tqYWFK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F1Xi98MAAADcAAAADwAA&#10;AAAAAAAAAAAAAAAHAgAAZHJzL2Rvd25yZXYueG1sUEsFBgAAAAADAAMAtwAAAPcCAAAAAA==&#10;" fillcolor="#333" stroked="f"/>
                    <v:rect id="Rectangle 944" o:spid="_x0000_s1968" style="position:absolute;left:80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" fillcolor="#333" stroked="f"/>
                    <v:rect id="Rectangle 945" o:spid="_x0000_s1969" style="position:absolute;left:77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" fillcolor="#333" stroked="f"/>
                    <v:rect id="Rectangle 946" o:spid="_x0000_s1970" style="position:absolute;left:74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" fillcolor="#333" stroked="f"/>
                    <v:rect id="Rectangle 947" o:spid="_x0000_s1971" style="position:absolute;left:71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" fillcolor="#333" stroked="f"/>
                    <v:rect id="Rectangle 948" o:spid="_x0000_s1972" style="position:absolute;left:68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" fillcolor="#333" stroked="f"/>
                    <v:rect id="Rectangle 949" o:spid="_x0000_s1973" style="position:absolute;left:64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" fillcolor="#333" stroked="f"/>
                  </v:group>
                  <v:rect id="Rectangle 950" o:spid="_x0000_s1974" style="position:absolute;left:61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" fillcolor="#333" stroked="f"/>
                  <v:rect id="Rectangle 951" o:spid="_x0000_s1975" style="position:absolute;left:58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nFxAAAANwAAAAPAAAAZHJzL2Rvd25yZXYueG1sRI/disIw&#10;FITvBd8hHGHvNLWC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HIpScXEAAAA3AAAAA8A&#10;AAAAAAAAAAAAAAAABwIAAGRycy9kb3ducmV2LnhtbFBLBQYAAAAAAwADALcAAAD4AgAAAAA=&#10;" fillcolor="#333" stroked="f"/>
                  <v:rect id="Rectangle 952" o:spid="_x0000_s1976" style="position:absolute;left:55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GxxAAAANwAAAAPAAAAZHJzL2Rvd25yZXYueG1sRI/disIw&#10;FITvBd8hHGHvNLWI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P3A0bHEAAAA3AAAAA8A&#10;AAAAAAAAAAAAAAAABwIAAGRycy9kb3ducmV2LnhtbFBLBQYAAAAAAwADALcAAAD4AgAAAAA=&#10;" fillcolor="#333" stroked="f"/>
                  <v:rect id="Rectangle 953" o:spid="_x0000_s1977" style="position:absolute;left:52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QqxAAAANwAAAAPAAAAZHJzL2Rvd25yZXYueG1sRI/disIw&#10;FITvBd8hHGHvNLWg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JKMdCrEAAAA3AAAAA8A&#10;AAAAAAAAAAAAAAAABwIAAGRycy9kb3ducmV2LnhtbFBLBQYAAAAAAwADALcAAAD4AgAAAAA=&#10;" fillcolor="#333" stroked="f"/>
                  <v:rect id="Rectangle 954" o:spid="_x0000_s1978" style="position:absolute;left:492;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pd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eJnA80w4AnL9AAAA//8DAFBLAQItABQABgAIAAAAIQDb4fbL7gAAAIUBAAATAAAAAAAAAAAA&#10;AAAAAAAAAABbQ29udGVudF9UeXBlc10ueG1sUEsBAi0AFAAGAAgAAAAhAFr0LFu/AAAAFQEAAAsA&#10;AAAAAAAAAAAAAAAAHwEAAF9yZWxzLy5yZWxzUEsBAi0AFAAGAAgAAAAhAGJe6l3EAAAA3AAAAA8A&#10;AAAAAAAAAAAAAAAABwIAAGRycy9kb3ducmV2LnhtbFBLBQYAAAAAAwADALcAAAD4AgAAAAA=&#10;" fillcolor="#333" stroked="f"/>
                  <v:rect id="Rectangle 955" o:spid="_x0000_s1979" style="position:absolute;left:46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" fillcolor="#333" stroked="f"/>
                  <v:rect id="Rectangle 956" o:spid="_x0000_s1980" style="position:absolute;left:42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" fillcolor="#333" stroked="f"/>
                  <v:rect id="Rectangle 957" o:spid="_x0000_s1981" style="position:absolute;left:39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" fillcolor="#333" stroked="f"/>
                  <v:rect id="Rectangle 958" o:spid="_x0000_s1982" style="position:absolute;left:36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" fillcolor="#333" stroked="f"/>
                  <v:rect id="Rectangle 959" o:spid="_x0000_s1983" style="position:absolute;left:33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" fillcolor="#333" stroked="f"/>
                  <v:rect id="Rectangle 960" o:spid="_x0000_s1984" style="position:absolute;left:30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" fillcolor="#333" stroked="f"/>
                  <v:rect id="Rectangle 961" o:spid="_x0000_s1985" style="position:absolute;left:27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" fillcolor="#333" stroked="f"/>
                  <v:rect id="Rectangle 962" o:spid="_x0000_s1986" style="position:absolute;left:24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urxQAAANwAAAAPAAAAZHJzL2Rvd25yZXYueG1sRI9La8Mw&#10;EITvhf4HsYXcajluM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BjK0urxQAAANwAAAAP&#10;AAAAAAAAAAAAAAAAAAcCAABkcnMvZG93bnJldi54bWxQSwUGAAAAAAMAAwC3AAAA+QIAAAAA&#10;" fillcolor="#333" stroked="f"/>
                  <v:rect id="Rectangle 963" o:spid="_x0000_s1987" style="position:absolute;left:21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wxQAAANwAAAAPAAAAZHJzL2Rvd25yZXYueG1sRI9La8Mw&#10;EITvhf4HsYXcajkuN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AMZ+4wxQAAANwAAAAP&#10;AAAAAAAAAAAAAAAAAAcCAABkcnMvZG93bnJldi54bWxQSwUGAAAAAAMAAwC3AAAA+QIAAAAA&#10;" fillcolor="#333" stroked="f"/>
                  <v:rect id="Rectangle 964" o:spid="_x0000_s1988" style="position:absolute;left:17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" fillcolor="#333" stroked="f"/>
                  <v:rect id="Rectangle 965" o:spid="_x0000_s1989" style="position:absolute;left:14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cxQAAANwAAAAPAAAAZHJzL2Rvd25yZXYueG1sRI9La8Mw&#10;EITvhf4HsYXcajkuuM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CT+dXcxQAAANwAAAAP&#10;AAAAAAAAAAAAAAAAAAcCAABkcnMvZG93bnJldi54bWxQSwUGAAAAAAMAAwC3AAAA+QIAAAAA&#10;" fillcolor="#333" stroked="f"/>
                  <v:rect id="Rectangle 966" o:spid="_x0000_s1990" style="position:absolute;left:11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" fillcolor="#333" stroked="f"/>
                  <v:rect id="Rectangle 967" o:spid="_x0000_s1991" style="position:absolute;left:8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" fillcolor="#333" stroked="f"/>
                  <v:rect id="Rectangle 968" o:spid="_x0000_s1992" style="position:absolute;left:5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" fillcolor="#333" stroked="f"/>
                </v:group>
                <v:group id="Group 969" o:spid="_x0000_s1993" style="position:absolute;left:14566;top:2051;width:18669;height:17697" coordorigin="2294,-743" coordsize="2940,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angle 970" o:spid="_x0000_s1994" style="position:absolute;left:2294;top:-743;width:2938;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" stroked="f">
                    <v:fill r:id="rId21" o:title="" recolor="t" type="tile"/>
                  </v:rect>
                  <v:rect id="Rectangle 971" o:spid="_x0000_s1995" style="position:absolute;left:2294;top:-743;width:2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" filled="f" strokeweight=".8pt"/>
                </v:group>
                <v:rect id="Rectangle 972" o:spid="_x0000_s1996" style="position:absolute;left:15265;top:2559;width:1742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" strokeweight=".8pt"/>
                <v:rect id="Rectangle 973" o:spid="_x0000_s1997" style="position:absolute;left:1079;top:4584;width:7264;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" filled="f" strokeweight=".8pt"/>
                <v:rect id="Rectangle 974" o:spid="_x0000_s1998" style="position:absolute;left:1701;top:16256;width:5214;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" filled="f" strokeweight=".8pt"/>
                <v:rect id="Rectangle 975" o:spid="_x0000_s1999" style="position:absolute;left:2012;top:16256;width:52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" filled="f" stroked="f"/>
                <v:rect id="Rectangle 976" o:spid="_x0000_s2000" style="position:absolute;left:2012;top:16294;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UwAAAANwAAAAPAAAAZHJzL2Rvd25yZXYueG1sRE9LasMw&#10;EN0XcgcxgewaOQk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vnBL1MAAAADcAAAADwAAAAAA&#10;AAAAAAAAAAAHAgAAZHJzL2Rvd25yZXYueG1sUEsFBgAAAAADAAMAtwAAAPQCAAAAAA==&#10;" filled="f" stroked="f">
                  <v:textbox style="mso-fit-shape-to-text:t" inset="0,0,0,0">
                    <w:txbxContent>
                      <w:p w14:paraId="4FD20D6C" w14:textId="77777777" w:rsidR="00B84184" w:rsidRDefault="00B84184"/>
                    </w:txbxContent>
                  </v:textbox>
                </v:rect>
                <v:rect id="Rectangle 977" o:spid="_x0000_s2001" style="position:absolute;left:2012;top:17341;width:566;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" filled="f" stroked="f">
                  <v:textbox style="mso-fit-shape-to-text:t" inset="0,0,0,0">
                    <w:txbxContent>
                      <w:p w14:paraId="395CC335" w14:textId="77777777" w:rsidR="00B84184" w:rsidRDefault="00B84184"/>
                    </w:txbxContent>
                  </v:textbox>
                </v:rect>
                <v:rect id="Rectangle 978" o:spid="_x0000_s2002" style="position:absolute;left:2012;top:18389;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1vvgAAANwAAAAPAAAAZHJzL2Rvd25yZXYueG1sRE/LisIw&#10;FN0L/kO4wuw0tQM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I5qjW++AAAA3AAAAA8AAAAAAAAA&#10;AAAAAAAABwIAAGRycy9kb3ducmV2LnhtbFBLBQYAAAAAAwADALcAAADyAgAAAAA=&#10;" filled="f" stroked="f">
                  <v:textbox style="mso-fit-shape-to-text:t" inset="0,0,0,0">
                    <w:txbxContent>
                      <w:p w14:paraId="0C1EB24A" w14:textId="77777777" w:rsidR="00B84184" w:rsidRDefault="00B84184"/>
                    </w:txbxContent>
                  </v:textbox>
                </v:rect>
                <v:rect id="Rectangle 979" o:spid="_x0000_s2003" style="position:absolute;left:2012;top:19418;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ij0wQAAANwAAAAPAAAAZHJzL2Rvd25yZXYueG1sRI/disIw&#10;FITvF3yHcATv1tQK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OEmKPTBAAAA3AAAAA8AAAAA&#10;AAAAAAAAAAAABwIAAGRycy9kb3ducmV2LnhtbFBLBQYAAAAAAwADALcAAAD1AgAAAAA=&#10;" filled="f" stroked="f">
                  <v:textbox style="mso-fit-shape-to-text:t" inset="0,0,0,0">
                    <w:txbxContent>
                      <w:p w14:paraId="75F40274" w14:textId="77777777" w:rsidR="00B84184" w:rsidRDefault="00B84184"/>
                    </w:txbxContent>
                  </v:textbox>
                </v:rect>
                <v:line id="Line 980" o:spid="_x0000_s2004" style="position:absolute;visibility:visible;mso-wrap-style:square" from="4400,10414" to="4413,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" strokeweight=".8pt"/>
                <v:group id="Group 981" o:spid="_x0000_s2005" style="position:absolute;left:14166;top:6318;width:1569;height:851" coordorigin="2231,-7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982" o:spid="_x0000_s2006" style="position:absolute;left:2231;top:-7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" stroked="f">
                    <v:fill r:id="rId22" o:title="" recolor="t" type="tile"/>
                  </v:rect>
                  <v:rect id="Rectangle 983" o:spid="_x0000_s2007" style="position:absolute;left:2231;top:-7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" filled="f" strokeweight=".8pt"/>
                </v:group>
                <v:shape id="Freeform 984" o:spid="_x0000_s2008" style="position:absolute;left:17138;top:3949;width:254;height:2782;visibility:visible;mso-wrap-style:square;v-text-anchor:top" coordsize="4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" path="m40,l6,,,438r34,l40,xe" fillcolor="black" stroked="f">
                  <v:path arrowok="t" o:connecttype="custom" o:connectlocs="25400,0;3810,0;0,278130;21590,278130;25400,0" o:connectangles="0,0,0,0,0"/>
                </v:shape>
                <v:shape id="Freeform 985" o:spid="_x0000_s2009" style="position:absolute;left:17202;top:4356;width:1086;height:1117;visibility:visible;mso-wrap-style:square;v-text-anchor:top" coordsize="17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" path="m,155r24,21l171,21,147,,,155xe" fillcolor="black" stroked="f">
                  <v:path arrowok="t" o:connecttype="custom" o:connectlocs="0,98425;15240,111760;108585,13335;93345,0;0,98425" o:connectangles="0,0,0,0,0"/>
                </v:shape>
                <v:shape id="Freeform 986" o:spid="_x0000_s2010" style="position:absolute;left:16230;top:4343;width:1048;height:1060;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" path="m141,167r24,-23l24,,,23,141,167xe" fillcolor="black" stroked="f">
                  <v:path arrowok="t" o:connecttype="custom" o:connectlocs="89535,106045;104775,91440;15240,0;0,14605;89535,106045" o:connectangles="0,0,0,0,0"/>
                </v:shape>
                <v:line id="Line 987" o:spid="_x0000_s2011" style="position:absolute;flip:x y;visibility:visible;mso-wrap-style:square" from="26631,13258" to="26892,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" strokeweight=".8pt"/>
                <v:line id="Line 988" o:spid="_x0000_s2012" style="position:absolute;flip:x;visibility:visible;mso-wrap-style:square" from="26682,11182" to="26879,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" strokeweight=".8pt"/>
                <v:line id="Line 989" o:spid="_x0000_s2013" style="position:absolute;visibility:visible;mso-wrap-style:square" from="26060,10121" to="2684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" strokeweight=".8pt"/>
                <v:line id="Line 990" o:spid="_x0000_s2014" style="position:absolute;flip:y;visibility:visible;mso-wrap-style:square" from="26631,11404" to="26644,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" strokeweight=".8pt"/>
                <v:group id="Group 991" o:spid="_x0000_s2015" style="position:absolute;left:14166;top:12490;width:1569;height:851" coordorigin="2231,90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992" o:spid="_x0000_s2016" style="position:absolute;left:2231;top:90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" stroked="f">
                    <v:fill r:id="rId22" o:title="" recolor="t" type="tile"/>
                  </v:rect>
                  <v:rect id="Rectangle 993" o:spid="_x0000_s2017" style="position:absolute;left:2231;top:90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" filled="f" strokeweight=".8pt"/>
                </v:group>
                <v:rect id="Rectangle 994" o:spid="_x0000_s2018" style="position:absolute;left:1739;top:4889;width:897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" filled="f" stroked="f"/>
                <v:rect id="Rectangle 995" o:spid="_x0000_s2019" style="position:absolute;left:1739;top:4927;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" filled="f" stroked="f">
                  <v:textbox style="mso-fit-shape-to-text:t" inset="0,0,0,0">
                    <w:txbxContent>
                      <w:p w14:paraId="367D3C33" w14:textId="77777777" w:rsidR="00B84184" w:rsidRDefault="00B84184"/>
                    </w:txbxContent>
                  </v:textbox>
                </v:rect>
                <v:rect id="Rectangle 996" o:spid="_x0000_s2020" style="position:absolute;left:6940;top:4845;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e0wAAAANwAAAAPAAAAZHJzL2Rvd25yZXYueG1sRE9LasMw&#10;EN0XcgcxgewauQk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9cUXtMAAAADcAAAADwAAAAAA&#10;AAAAAAAAAAAHAgAAZHJzL2Rvd25yZXYueG1sUEsFBgAAAAADAAMAtwAAAPQCAAAAAA==&#10;" filled="f" stroked="f">
                  <v:textbox style="mso-fit-shape-to-text:t" inset="0,0,0,0">
                    <w:txbxContent>
                      <w:p w14:paraId="7F08DC7F" w14:textId="77777777" w:rsidR="00B84184" w:rsidRDefault="00B84184"/>
                    </w:txbxContent>
                  </v:textbox>
                </v:rect>
                <v:rect id="Rectangle 997" o:spid="_x0000_s2021" style="position:absolute;left:7226;top:4927;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" filled="f" stroked="f">
                  <v:textbox style="mso-fit-shape-to-text:t" inset="0,0,0,0">
                    <w:txbxContent>
                      <w:p w14:paraId="22E04445" w14:textId="77777777" w:rsidR="00B84184" w:rsidRDefault="00B84184"/>
                    </w:txbxContent>
                  </v:textbox>
                </v:rect>
                <v:rect id="Rectangle 998" o:spid="_x0000_s2022" style="position:absolute;left:1739;top:5975;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jPvwAAANwAAAAPAAAAZHJzL2Rvd25yZXYueG1sRE/LisIw&#10;FN0L8w/hDsxO01ER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BTtWjPvwAAANwAAAAPAAAAAAAA&#10;AAAAAAAAAAcCAABkcnMvZG93bnJldi54bWxQSwUGAAAAAAMAAwC3AAAA8wIAAAAA&#10;" filled="f" stroked="f">
                  <v:textbox style="mso-fit-shape-to-text:t" inset="0,0,0,0">
                    <w:txbxContent>
                      <w:p w14:paraId="0FB87B7D" w14:textId="77777777" w:rsidR="00B84184" w:rsidRDefault="00B84184"/>
                    </w:txbxContent>
                  </v:textbox>
                </v:rect>
                <v:rect id="Rectangle 999" o:spid="_x0000_s2023" style="position:absolute;left:1739;top:7035;width:566;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" filled="f" stroked="f">
                  <v:textbox style="mso-fit-shape-to-text:t" inset="0,0,0,0">
                    <w:txbxContent>
                      <w:p w14:paraId="7055F678" w14:textId="77777777" w:rsidR="00B84184" w:rsidRDefault="00B84184"/>
                    </w:txbxContent>
                  </v:textbox>
                </v:rect>
                <v:rect id="Rectangle 1000" o:spid="_x0000_s2024" style="position:absolute;left:1739;top:8083;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MjwgAAANwAAAAPAAAAZHJzL2Rvd25yZXYueG1sRI/dagIx&#10;FITvBd8hHME7zbqW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DMK1MjwgAAANwAAAAPAAAA&#10;AAAAAAAAAAAAAAcCAABkcnMvZG93bnJldi54bWxQSwUGAAAAAAMAAwC3AAAA9gIAAAAA&#10;" filled="f" stroked="f">
                  <v:textbox style="mso-fit-shape-to-text:t" inset="0,0,0,0">
                    <w:txbxContent>
                      <w:p w14:paraId="4197269F" w14:textId="77777777" w:rsidR="00B84184" w:rsidRDefault="00B84184"/>
                    </w:txbxContent>
                  </v:textbox>
                </v:rect>
                <v:rect id="Rectangle 1001" o:spid="_x0000_s2025" style="position:absolute;left:1739;top:9112;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" filled="f" stroked="f">
                  <v:textbox style="mso-fit-shape-to-text:t" inset="0,0,0,0">
                    <w:txbxContent>
                      <w:p w14:paraId="56E5D6E3" w14:textId="77777777" w:rsidR="00B84184" w:rsidRDefault="00B84184"/>
                    </w:txbxContent>
                  </v:textbox>
                </v:rect>
                <v:line id="Line 1002" o:spid="_x0000_s2026" style="position:absolute;visibility:visible;mso-wrap-style:square" from="18656,6718" to="21336,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" strokeweight=".8pt"/>
                <v:line id="Line 1003" o:spid="_x0000_s2027" style="position:absolute;visibility:visible;mso-wrap-style:square" from="21367,7366" to="24333,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" strokeweight=".8pt"/>
                <v:line id="Line 1004" o:spid="_x0000_s2028" style="position:absolute;visibility:visible;mso-wrap-style:square" from="18637,6731" to="1864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" strokeweight=".8pt"/>
                <v:line id="Line 1005" o:spid="_x0000_s2029" style="position:absolute;visibility:visible;mso-wrap-style:square" from="18707,6661" to="19564,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" strokeweight=".8pt"/>
                <v:line id="Line 1006" o:spid="_x0000_s2030" style="position:absolute;visibility:visible;mso-wrap-style:square" from="24345,8705" to="24345,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" strokeweight=".8pt"/>
                <v:line id="Line 1007" o:spid="_x0000_s2031" style="position:absolute;flip:x;visibility:visible;mso-wrap-style:square" from="23425,9550" to="24345,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" strokeweight=".8pt"/>
                <v:line id="Line 1008" o:spid="_x0000_s2032" style="position:absolute;flip:y;visibility:visible;mso-wrap-style:square" from="21323,7461" to="21393,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" strokeweight=".8pt"/>
                <v:rect id="Rectangle 1009" o:spid="_x0000_s2033" style="position:absolute;left:17265;top:8172;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91xQAAANwAAAAPAAAAZHJzL2Rvd25yZXYueG1sRI9Ba8JA&#10;FITvBf/D8gq9iG6sVE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D/SX91xQAAANwAAAAP&#10;AAAAAAAAAAAAAAAAAAcCAABkcnMvZG93bnJldi54bWxQSwUGAAAAAAMAAwC3AAAA+QIAAAAA&#10;" filled="f" stroked="f"/>
                <v:rect id="Rectangle 1010" o:spid="_x0000_s2034" style="position:absolute;left:17265;top:8197;width:565;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wgAAANwAAAAPAAAAZHJzL2Rvd25yZXYueG1sRI/dagIx&#10;FITvBd8hHME7zbrS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BJ8sX+wgAAANwAAAAPAAAA&#10;AAAAAAAAAAAAAAcCAABkcnMvZG93bnJldi54bWxQSwUGAAAAAAMAAwC3AAAA9gIAAAAA&#10;" filled="f" stroked="f">
                  <v:textbox style="mso-fit-shape-to-text:t" inset="0,0,0,0">
                    <w:txbxContent>
                      <w:p w14:paraId="0623EFE1" w14:textId="77777777" w:rsidR="00B84184" w:rsidRDefault="00B84184"/>
                    </w:txbxContent>
                  </v:textbox>
                </v:rect>
                <v:rect id="Rectangle 1011" o:spid="_x0000_s2035" style="position:absolute;left:17564;top:9550;width:201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" filled="f" stroked="f"/>
                <v:rect id="Rectangle 1012" o:spid="_x0000_s2036" style="position:absolute;left:17564;top:9575;width:565;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" filled="f" stroked="f">
                  <v:textbox style="mso-fit-shape-to-text:t" inset="0,0,0,0">
                    <w:txbxContent>
                      <w:p w14:paraId="0941385F" w14:textId="77777777" w:rsidR="00B84184" w:rsidRDefault="00B84184"/>
                    </w:txbxContent>
                  </v:textbox>
                </v:rect>
                <v:line id="Line 1013" o:spid="_x0000_s2037" style="position:absolute;visibility:visible;mso-wrap-style:square" from="13633,12954" to="187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" strokeweight=".8pt"/>
                <v:line id="Line 1014" o:spid="_x0000_s2038" style="position:absolute;visibility:visible;mso-wrap-style:square" from="13633,12954" to="13646,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" strokeweight=".8pt"/>
                <v:rect id="Rectangle 1015" o:spid="_x0000_s2039" style="position:absolute;left:11258;top:21602;width:506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" filled="f" strokeweight=".8pt"/>
                <v:line id="Line 1016" o:spid="_x0000_s2040" style="position:absolute;visibility:visible;mso-wrap-style:square" from="16344,11474" to="16357,1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" strokeweight=".8pt"/>
                <v:line id="Line 1017" o:spid="_x0000_s2041" style="position:absolute;visibility:visible;mso-wrap-style:square" from="17018,12039" to="1703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" strokeweight=".8pt"/>
                <v:line id="Line 1018" o:spid="_x0000_s2042" style="position:absolute;visibility:visible;mso-wrap-style:square" from="17653,12319" to="1766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" strokeweight=".8pt"/>
                <v:line id="Line 1019" o:spid="_x0000_s2043" style="position:absolute;visibility:visible;mso-wrap-style:square" from="18275,12528" to="18288,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" strokeweight=".8pt"/>
                <v:line id="Line 1020" o:spid="_x0000_s2044" style="position:absolute;flip:y;visibility:visible;mso-wrap-style:square" from="18834,12744" to="18846,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" strokeweight=".8pt"/>
                <v:rect id="Rectangle 1021" o:spid="_x0000_s2045" style="position:absolute;left:12230;top:21913;width:27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" filled="f" stroked="f"/>
                <v:rect id="Rectangle 1022" o:spid="_x0000_s2046" style="position:absolute;left:12230;top:21939;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KswgAAANwAAAAPAAAAZHJzL2Rvd25yZXYueG1sRI/NigIx&#10;EITvgu8QWvCmGXUR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BnOzKswgAAANwAAAAPAAAA&#10;AAAAAAAAAAAAAAcCAABkcnMvZG93bnJldi54bWxQSwUGAAAAAAMAAwC3AAAA9gIAAAAA&#10;" filled="f" stroked="f">
                  <v:textbox style="mso-fit-shape-to-text:t" inset="0,0,0,0">
                    <w:txbxContent>
                      <w:p w14:paraId="2769D66B" w14:textId="77777777" w:rsidR="00B84184" w:rsidRDefault="00B84184"/>
                    </w:txbxContent>
                  </v:textbox>
                </v:rect>
                <v:rect id="Rectangle 1023" o:spid="_x0000_s2047" style="position:absolute;left:12566;top:23145;width:211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" filled="f" stroked="f"/>
                <v:rect id="Rectangle 1024" o:spid="_x0000_s2048" style="position:absolute;left:12566;top:23171;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lAwQAAANwAAAAPAAAAZHJzL2Rvd25yZXYueG1sRI/disIw&#10;FITvF3yHcATv1lSF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PilCUDBAAAA3AAAAA8AAAAA&#10;AAAAAAAAAAAABwIAAGRycy9kb3ducmV2LnhtbFBLBQYAAAAAAwADALcAAAD1AgAAAAA=&#10;" filled="f" stroked="f">
                  <v:textbox style="mso-fit-shape-to-text:t" inset="0,0,0,0">
                    <w:txbxContent>
                      <w:p w14:paraId="7AC274E2" w14:textId="77777777" w:rsidR="00B84184" w:rsidRDefault="00B84184"/>
                    </w:txbxContent>
                  </v:textbox>
                </v:rect>
                <v:rect id="Rectangle 1025" o:spid="_x0000_s2049" style="position:absolute;left:12039;top:24269;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" filled="f" stroked="f"/>
                <v:rect id="Rectangle 1026" o:spid="_x0000_s2050" style="position:absolute;left:12039;top:24295;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ipwAAAANwAAAAPAAAAZHJzL2Rvd25yZXYueG1sRE9LasMw&#10;EN0Xcgcxge4aOS4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5nY4qcAAAADcAAAADwAAAAAA&#10;AAAAAAAAAAAHAgAAZHJzL2Rvd25yZXYueG1sUEsFBgAAAAADAAMAtwAAAPQCAAAAAA==&#10;" filled="f" stroked="f">
                  <v:textbox style="mso-fit-shape-to-text:t" inset="0,0,0,0">
                    <w:txbxContent>
                      <w:p w14:paraId="6F4D1188" w14:textId="77777777" w:rsidR="00B84184" w:rsidRDefault="00B84184"/>
                    </w:txbxContent>
                  </v:textbox>
                </v:rect>
                <v:line id="Line 1027" o:spid="_x0000_s2051" style="position:absolute;flip:x;visibility:visible;mso-wrap-style:square" from="13233,13671" to="13646,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" strokeweight=".8pt"/>
                <v:line id="Line 1028" o:spid="_x0000_s2052" style="position:absolute;visibility:visible;mso-wrap-style:square" from="13646,13696" to="14020,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" strokeweight=".8pt"/>
                <v:rect id="Rectangle 1029" o:spid="_x0000_s2053" style="position:absolute;left:18637;top:2755;width:13341;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" filled="f" stroked="f"/>
                <v:rect id="Rectangle 1030" o:spid="_x0000_s2054" style="position:absolute;left:18624;top:2781;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mewgAAANwAAAAPAAAAZHJzL2Rvd25yZXYueG1sRI/dagIx&#10;FITvBd8hHME7zbpC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ACR5mewgAAANwAAAAPAAAA&#10;AAAAAAAAAAAAAAcCAABkcnMvZG93bnJldi54bWxQSwUGAAAAAAMAAwC3AAAA9gIAAAAA&#10;" filled="f" stroked="f">
                  <v:textbox style="mso-fit-shape-to-text:t" inset="0,0,0,0">
                    <w:txbxContent>
                      <w:p w14:paraId="5EA097B2" w14:textId="77777777" w:rsidR="00B84184" w:rsidRDefault="00B84184"/>
                    </w:txbxContent>
                  </v:textbox>
                </v:rect>
                <v:shape id="Freeform 1031" o:spid="_x0000_s2055" style="position:absolute;left:15011;top:6559;width:2241;height:248;visibility:visible;mso-wrap-style:square;v-text-anchor:top" coordsize="3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" path="m353,37l353,,,2,,39,353,37xe" fillcolor="black" stroked="f">
                  <v:path arrowok="t" o:connecttype="custom" o:connectlocs="224155,23495;224155,0;0,1270;0,24765;224155,23495" o:connectangles="0,0,0,0,0"/>
                </v:shape>
                <v:group id="Group 1032" o:spid="_x0000_s2056" style="position:absolute;left:8547;top:6184;width:5473;height:985" coordorigin="1346,-92" coordsize="86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1033" o:spid="_x0000_s2057" style="position:absolute;left:1346;top:-27;width:862;height:25;visibility:visible;mso-wrap-style:square;v-text-anchor:top" coordsize="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" path="m862,23l862,,,2,,25,862,23xe" fillcolor="black" stroked="f">
                    <v:path arrowok="t" o:connecttype="custom" o:connectlocs="862,23;862,0;0,2;0,25;862,23" o:connectangles="0,0,0,0,0"/>
                  </v:shape>
                  <v:shape id="Freeform 1034" o:spid="_x0000_s2058" style="position:absolute;left:2049;top:-92;width:159;height:155;visibility:visible;mso-wrap-style:square;v-text-anchor:top" coordsize="1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" path="m,155l159,77,,e" filled="f" strokeweight="1.2pt">
                    <v:path arrowok="t" o:connecttype="custom" o:connectlocs="0,155;159,77;0,0" o:connectangles="0,0,0"/>
                  </v:shape>
                  <v:shape id="Freeform 1035" o:spid="_x0000_s2059" style="position:absolute;left:1346;top:-92;width:158;height:155;visibility:visible;mso-wrap-style:square;v-text-anchor:top" coordsize="15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" path="m158,l,79r158,76e" filled="f" strokeweight="1.2pt">
                    <v:path arrowok="t" o:connecttype="custom" o:connectlocs="158,0;0,79;158,155" o:connectangles="0,0,0"/>
                  </v:shape>
                </v:group>
                <v:rect id="Rectangle 1036" o:spid="_x0000_s2060" style="position:absolute;left:4305;top:20574;width:1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" fillcolor="black" stroked="f"/>
                <v:rect id="Rectangle 1037" o:spid="_x0000_s2061" style="position:absolute;left:26085;top:15220;width:5176;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" strokeweight=".8pt"/>
                <v:rect id="Rectangle 1038" o:spid="_x0000_s2062" style="position:absolute;left:26460;top:15220;width:461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" filled="f" stroked="f"/>
                <v:rect id="Rectangle 1039" o:spid="_x0000_s2063" style="position:absolute;left:26460;top:15259;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w:p w14:paraId="5E2D3E4A" w14:textId="77777777" w:rsidR="00B84184" w:rsidRDefault="00B84184"/>
                    </w:txbxContent>
                  </v:textbox>
                </v:rect>
                <v:rect id="Rectangle 1040" o:spid="_x0000_s2064" style="position:absolute;left:26460;top:16306;width:565;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14:paraId="1B112585" w14:textId="77777777" w:rsidR="00B84184" w:rsidRDefault="00B84184"/>
                    </w:txbxContent>
                  </v:textbox>
                </v:rect>
                <v:rect id="Rectangle 1041" o:spid="_x0000_s2065" style="position:absolute;left:26460;top:17329;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w:p w14:paraId="52D23A7C" w14:textId="77777777" w:rsidR="00B84184" w:rsidRDefault="00B84184"/>
                    </w:txbxContent>
                  </v:textbox>
                </v:rect>
                <v:line id="Line 1042" o:spid="_x0000_s2066" style="position:absolute;visibility:visible;mso-wrap-style:square" from="26022,14693" to="26866,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pwgAAANwAAAAPAAAAZHJzL2Rvd25yZXYueG1sRI9BawIx&#10;FITvQv9DeIXeNGsti2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ABzr+pwgAAANwAAAAPAAAA&#10;AAAAAAAAAAAAAAcCAABkcnMvZG93bnJldi54bWxQSwUGAAAAAAMAAwC3AAAA9gIAAAAA&#10;" strokeweight=".8pt"/>
                <v:line id="Line 1043" o:spid="_x0000_s2067" style="position:absolute;visibility:visible;mso-wrap-style:square" from="25996,10121" to="25996,1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oywgAAANwAAAAPAAAAZHJzL2Rvd25yZXYueG1sRI9BawIx&#10;FITvQv9DeIXeNGuli2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BughoywgAAANwAAAAPAAAA&#10;AAAAAAAAAAAAAAcCAABkcnMvZG93bnJldi54bWxQSwUGAAAAAAMAAwC3AAAA9gIAAAAA&#10;" strokeweight=".8pt"/>
                <v:line id="Line 1044" o:spid="_x0000_s2068" style="position:absolute;visibility:visible;mso-wrap-style:square" from="26917,10134" to="2693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" strokeweight=".8pt"/>
                <v:line id="Line 1045" o:spid="_x0000_s2069" style="position:absolute;visibility:visible;mso-wrap-style:square" from="26930,13646" to="26930,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HewgAAANwAAAAPAAAAZHJzL2Rvd25yZXYueG1sRI9BawIx&#10;FITvQv9DeIXeNGuFrW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DxHCHewgAAANwAAAAPAAAA&#10;AAAAAAAAAAAAAAcCAABkcnMvZG93bnJldi54bWxQSwUGAAAAAAMAAwC3AAAA9gIAAAAA&#10;" strokeweight=".8pt"/>
                <v:rect id="Rectangle 1046" o:spid="_x0000_s2070" style="position:absolute;left:28759;top:9429;width:299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" filled="f" stroked="f"/>
                <v:rect id="Rectangle 1047" o:spid="_x0000_s2071" style="position:absolute;left:28759;top:9455;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" filled="f" stroked="f">
                  <v:textbox style="mso-fit-shape-to-text:t" inset="0,0,0,0">
                    <w:txbxContent>
                      <w:p w14:paraId="233F4596" w14:textId="77777777" w:rsidR="00B84184" w:rsidRDefault="00B84184"/>
                    </w:txbxContent>
                  </v:textbox>
                </v:rect>
                <v:group id="Group 1048" o:spid="_x0000_s2072" style="position:absolute;left:24168;top:9137;width:8248;height:9608" coordorigin="3806,373" coordsize="1299,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049" o:spid="_x0000_s2073" style="position:absolute;left:3806;top:373;width:36;height:69;visibility:visible;mso-wrap-style:square;v-text-anchor:top" coordsize="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" path="m16,7l8,7r,8l36,15,36,,8,,,,,7,,69r16,l16,7xe" fillcolor="#333" stroked="f">
                    <v:path arrowok="t" o:connecttype="custom" o:connectlocs="16,7;8,7;8,15;36,15;36,0;8,0;0,0;0,7;0,69;16,69;16,7" o:connectangles="0,0,0,0,0,0,0,0,0,0,0"/>
                  </v:shape>
                  <v:rect id="Rectangle 1050" o:spid="_x0000_s2074" style="position:absolute;left:3806;top:48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" fillcolor="#333" stroked="f"/>
                  <v:rect id="Rectangle 1051" o:spid="_x0000_s2075" style="position:absolute;left:3806;top:59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" fillcolor="#333" stroked="f"/>
                  <v:rect id="Rectangle 1052" o:spid="_x0000_s2076" style="position:absolute;left:3806;top:70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" fillcolor="#333" stroked="f"/>
                  <v:rect id="Rectangle 1053" o:spid="_x0000_s2077" style="position:absolute;left:3806;top:81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" fillcolor="#333" stroked="f"/>
                  <v:rect id="Rectangle 1054" o:spid="_x0000_s2078" style="position:absolute;left:3806;top:918;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A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" fillcolor="#333" stroked="f"/>
                  <v:rect id="Rectangle 1055" o:spid="_x0000_s2079" style="position:absolute;left:3806;top:102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" fillcolor="#333" stroked="f"/>
                  <v:rect id="Rectangle 1056" o:spid="_x0000_s2080" style="position:absolute;left:3806;top:113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" fillcolor="#333" stroked="f"/>
                  <v:rect id="Rectangle 1057" o:spid="_x0000_s2081" style="position:absolute;left:3806;top:124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" fillcolor="#333" stroked="f"/>
                  <v:rect id="Rectangle 1058" o:spid="_x0000_s2082" style="position:absolute;left:3806;top:1348;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" fillcolor="#333" stroked="f"/>
                  <v:rect id="Rectangle 1059" o:spid="_x0000_s2083" style="position:absolute;left:3806;top:145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" fillcolor="#333" stroked="f"/>
                  <v:rect id="Rectangle 1060" o:spid="_x0000_s2084" style="position:absolute;left:3806;top:156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" fillcolor="#333" stroked="f"/>
                  <v:rect id="Rectangle 1061" o:spid="_x0000_s2085" style="position:absolute;left:3806;top:167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66xQAAANwAAAAPAAAAZHJzL2Rvd25yZXYueG1sRI9La8Mw&#10;EITvhf4HsYXcajluMc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AsaB66xQAAANwAAAAP&#10;AAAAAAAAAAAAAAAAAAcCAABkcnMvZG93bnJldi54bWxQSwUGAAAAAAMAAwC3AAAA+QIAAAAA&#10;" fillcolor="#333" stroked="f"/>
                  <v:rect id="Rectangle 1062" o:spid="_x0000_s2086" style="position:absolute;left:3806;top:177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" fillcolor="#333" stroked="f"/>
                  <v:rect id="Rectangle 1063" o:spid="_x0000_s2087" style="position:absolute;left:3822;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NVxQAAANwAAAAPAAAAZHJzL2Rvd25yZXYueG1sRI9La8Mw&#10;EITvhf4HsYXcajmmN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DMzSNVxQAAANwAAAAP&#10;AAAAAAAAAAAAAAAAAAcCAABkcnMvZG93bnJldi54bWxQSwUGAAAAAAMAAwC3AAAA+QIAAAAA&#10;" fillcolor="#333" stroked="f"/>
                  <v:rect id="Rectangle 1064" o:spid="_x0000_s2088" style="position:absolute;left:3932;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" fillcolor="#333" stroked="f"/>
                  <v:rect id="Rectangle 1065" o:spid="_x0000_s2089" style="position:absolute;left:4041;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i5xQAAANwAAAAPAAAAZHJzL2Rvd25yZXYueG1sRI9La8Mw&#10;EITvhf4HsYXcajmmuM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BTUxi5xQAAANwAAAAP&#10;AAAAAAAAAAAAAAAAAAcCAABkcnMvZG93bnJldi54bWxQSwUGAAAAAAMAAwC3AAAA+QIAAAAA&#10;" fillcolor="#333" stroked="f"/>
                  <v:rect id="Rectangle 1066" o:spid="_x0000_s2090" style="position:absolute;left:4151;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" fillcolor="#333" stroked="f"/>
                  <v:rect id="Rectangle 1067" o:spid="_x0000_s2091" style="position:absolute;left:4261;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" fillcolor="#333" stroked="f"/>
                  <v:rect id="Rectangle 1068" o:spid="_x0000_s2092" style="position:absolute;left:437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" fillcolor="#333" stroked="f"/>
                  <v:rect id="Rectangle 1069" o:spid="_x0000_s2093" style="position:absolute;left:448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" fillcolor="#333" stroked="f"/>
                  <v:rect id="Rectangle 1070" o:spid="_x0000_s2094" style="position:absolute;left:459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" fillcolor="#333" stroked="f"/>
                  <v:rect id="Rectangle 1071" o:spid="_x0000_s2095" style="position:absolute;left:4700;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YhnxQAAANwAAAAPAAAAZHJzL2Rvd25yZXYueG1sRI/dasJA&#10;FITvC32H5RS8q5ukRUp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CpsYhnxQAAANwAAAAP&#10;AAAAAAAAAAAAAAAAAAcCAABkcnMvZG93bnJldi54bWxQSwUGAAAAAAMAAwC3AAAA+QIAAAAA&#10;" fillcolor="#333" stroked="f"/>
                  <v:rect id="Rectangle 1072" o:spid="_x0000_s2096" style="position:absolute;left:4809;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" fillcolor="#333" stroked="f"/>
                  <v:rect id="Rectangle 1073" o:spid="_x0000_s2097" style="position:absolute;left:4919;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" fillcolor="#333" stroked="f"/>
                  <v:rect id="Rectangle 1074" o:spid="_x0000_s2098" style="position:absolute;left:5029;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" fillcolor="#333" stroked="f"/>
                  <v:rect id="Rectangle 1075" o:spid="_x0000_s2099" style="position:absolute;left:5089;top:1777;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" fillcolor="#333" stroked="f"/>
                  <v:rect id="Rectangle 1076" o:spid="_x0000_s2100" style="position:absolute;left:5089;top:1669;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" fillcolor="#333" stroked="f"/>
                  <v:rect id="Rectangle 1077" o:spid="_x0000_s2101" style="position:absolute;left:5089;top:1562;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" fillcolor="#333" stroked="f"/>
                  <v:rect id="Rectangle 1078" o:spid="_x0000_s2102" style="position:absolute;left:5089;top:1454;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" fillcolor="#333" stroked="f"/>
                  <v:rect id="Rectangle 1079" o:spid="_x0000_s2103" style="position:absolute;left:5089;top:1346;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" fillcolor="#333" stroked="f"/>
                  <v:rect id="Rectangle 1080" o:spid="_x0000_s2104" style="position:absolute;left:5089;top:123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" fillcolor="#333" stroked="f"/>
                  <v:rect id="Rectangle 1081" o:spid="_x0000_s2105" style="position:absolute;left:5089;top:1131;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" fillcolor="#333" stroked="f"/>
                  <v:rect id="Rectangle 1082" o:spid="_x0000_s2106" style="position:absolute;left:5089;top:1024;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" fillcolor="#333" stroked="f"/>
                  <v:rect id="Rectangle 1083" o:spid="_x0000_s2107" style="position:absolute;left:5089;top:916;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" fillcolor="#333" stroked="f"/>
                  <v:rect id="Rectangle 1084" o:spid="_x0000_s2108" style="position:absolute;left:5089;top:80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" fillcolor="#333" stroked="f"/>
                  <v:rect id="Rectangle 1085" o:spid="_x0000_s2109" style="position:absolute;left:5089;top:70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" fillcolor="#333" stroked="f"/>
                  <v:rect id="Rectangle 1086" o:spid="_x0000_s2110" style="position:absolute;left:5089;top:59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" fillcolor="#333" stroked="f"/>
                  <v:rect id="Rectangle 1087" o:spid="_x0000_s2111" style="position:absolute;left:5089;top:48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" fillcolor="#333" stroked="f"/>
                  <v:shape id="Freeform 1088" o:spid="_x0000_s2112" style="position:absolute;left:5089;top:373;width:16;height:67;visibility:visible;mso-wrap-style:square;v-text-anchor:top" coordsize="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" path="m,67r16,l16,7,16,,8,,6,r,15l8,15,8,7,,7,,67xe" fillcolor="#333" stroked="f">
                    <v:path arrowok="t" o:connecttype="custom" o:connectlocs="0,67;16,67;16,7;16,0;8,0;6,0;6,15;8,15;8,7;0,7;0,67" o:connectangles="0,0,0,0,0,0,0,0,0,0,0"/>
                  </v:shape>
                  <v:rect id="Rectangle 1089" o:spid="_x0000_s2113" style="position:absolute;left:4986;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u/rxQAAANwAAAAPAAAAZHJzL2Rvd25yZXYueG1sRI/dasJA&#10;FITvC32H5RS8q5ukRUp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B9mu/rxQAAANwAAAAP&#10;AAAAAAAAAAAAAAAAAAcCAABkcnMvZG93bnJldi54bWxQSwUGAAAAAAMAAwC3AAAA+QIAAAAA&#10;" fillcolor="#333" stroked="f"/>
                  <v:rect id="Rectangle 1090" o:spid="_x0000_s2114" style="position:absolute;left:487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" fillcolor="#333" stroked="f"/>
                  <v:rect id="Rectangle 1091" o:spid="_x0000_s2115" style="position:absolute;left:476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" fillcolor="#333" stroked="f"/>
                  <v:rect id="Rectangle 1092" o:spid="_x0000_s2116" style="position:absolute;left:465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" fillcolor="#333" stroked="f"/>
                  <v:rect id="Rectangle 1093" o:spid="_x0000_s2117" style="position:absolute;left:4547;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" fillcolor="#333" stroked="f"/>
                  <v:rect id="Rectangle 1094" o:spid="_x0000_s2118" style="position:absolute;left:4437;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" fillcolor="#333" stroked="f"/>
                  <v:rect id="Rectangle 1095" o:spid="_x0000_s2119" style="position:absolute;left:4327;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" fillcolor="#333" stroked="f"/>
                  <v:rect id="Rectangle 1096" o:spid="_x0000_s2120" style="position:absolute;left:4218;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" fillcolor="#333" stroked="f"/>
                  <v:rect id="Rectangle 1097" o:spid="_x0000_s2121" style="position:absolute;left:4108;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" fillcolor="#333" stroked="f"/>
                  <v:rect id="Rectangle 1098" o:spid="_x0000_s2122" style="position:absolute;left:3998;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" fillcolor="#333" stroked="f"/>
                  <v:rect id="Rectangle 1099" o:spid="_x0000_s2123" style="position:absolute;left:3889;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" fillcolor="#333" stroked="f"/>
                </v:group>
                <v:group id="Group 1100" o:spid="_x0000_s2124" style="position:absolute;left:26708;top:12280;width:2235;height:991" coordorigin="4206,868" coordsize="35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1101" o:spid="_x0000_s2125" style="position:absolute;left:4206;top:935;width:352;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shape id="Freeform 1102" o:spid="_x0000_s2126" style="position:absolute;left:4206;top:868;width:159;height:156;visibility:visible;mso-wrap-style:square;v-text-anchor:top" coordsize="1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" path="m159,l,79r159,77e" filled="f" strokeweight="1.2pt">
                    <v:path arrowok="t" o:connecttype="custom" o:connectlocs="159,0;0,79;159,156" o:connectangles="0,0,0"/>
                  </v:shape>
                </v:group>
                <v:group id="Group 1103" o:spid="_x0000_s2127" style="position:absolute;left:28498;top:12782;width:883;height:2254" coordorigin="4488,947" coordsize="13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line id="Line 1104" o:spid="_x0000_s2128" style="position:absolute;visibility:visible;mso-wrap-style:square" from="4558,947" to="4558,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" strokeweight=".8pt"/>
                  <v:shape id="Freeform 1105" o:spid="_x0000_s2129" style="position:absolute;left:4488;top:1168;width:139;height:134;visibility:visible;mso-wrap-style:square;v-text-anchor:top" coordsize="13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" path="m,l70,134,139,e" filled="f" strokeweight=".8pt">
                    <v:path arrowok="t" o:connecttype="custom" o:connectlocs="0,0;70,134;139,0" o:connectangles="0,0,0"/>
                  </v:shape>
                </v:group>
                <v:rect id="Rectangle 1106" o:spid="_x0000_s2130" style="position:absolute;left:26879;top:10401;width:3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" fillcolor="black" stroked="f"/>
                <w10:anchorlock/>
              </v:group>
            </w:pict>
          </mc:Fallback>
        </mc:AlternateContent>
      </w:r>
    </w:p>
    <w:p w14:paraId="2C0391E3" w14:textId="77777777" w:rsidR="003364F0" w:rsidRPr="00763780" w:rsidRDefault="003364F0" w:rsidP="001802C4">
      <w:pPr>
        <w:keepLines/>
        <w:spacing w:after="240"/>
        <w:jc w:val="center"/>
        <w:rPr>
          <w:rFonts w:ascii="Arial" w:hAnsi="Arial"/>
          <w:b/>
        </w:rPr>
      </w:pPr>
      <w:r w:rsidRPr="00763780">
        <w:rPr>
          <w:rFonts w:ascii="Arial" w:hAnsi="Arial"/>
          <w:b/>
        </w:rPr>
        <w:t>Figure B.2: Throughput assessment, test set-up for EUT with data application ancillary.</w:t>
      </w:r>
    </w:p>
    <w:p w14:paraId="2000767A" w14:textId="77777777" w:rsidR="00250C81" w:rsidRPr="00763780" w:rsidRDefault="00250C81">
      <w:pPr>
        <w:pStyle w:val="Heading8"/>
      </w:pPr>
      <w:bookmarkStart w:id="104" w:name="historyclause"/>
      <w:r w:rsidRPr="00763780">
        <w:rPr>
          <w:lang w:val="en-AU"/>
        </w:rPr>
        <w:br w:type="page"/>
      </w:r>
      <w:bookmarkStart w:id="105" w:name="_Toc345283809"/>
      <w:r w:rsidRPr="00763780">
        <w:rPr>
          <w:lang w:val="en-AU"/>
        </w:rPr>
        <w:lastRenderedPageBreak/>
        <w:t>Annex C (informative):</w:t>
      </w:r>
      <w:r w:rsidRPr="00763780">
        <w:rPr>
          <w:lang w:val="en-AU"/>
        </w:rPr>
        <w:br/>
        <w:t xml:space="preserve">Change </w:t>
      </w:r>
      <w:r w:rsidRPr="00763780">
        <w:t>History</w:t>
      </w:r>
      <w:bookmarkEnd w:id="105"/>
    </w:p>
    <w:tbl>
      <w:tblPr>
        <w:tblW w:w="945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566"/>
        <w:gridCol w:w="4678"/>
        <w:gridCol w:w="851"/>
      </w:tblGrid>
      <w:tr w:rsidR="00ED4989" w:rsidRPr="00763780" w14:paraId="11D58584" w14:textId="77777777" w:rsidTr="00A70DFA">
        <w:trPr>
          <w:cantSplit/>
        </w:trPr>
        <w:tc>
          <w:tcPr>
            <w:tcW w:w="9450" w:type="dxa"/>
            <w:gridSpan w:val="8"/>
            <w:tcBorders>
              <w:bottom w:val="nil"/>
            </w:tcBorders>
            <w:shd w:val="solid" w:color="FFFFFF" w:fill="auto"/>
          </w:tcPr>
          <w:bookmarkEnd w:id="104"/>
          <w:p w14:paraId="4CCDE4F6" w14:textId="0F0C8E0E" w:rsidR="00ED4989" w:rsidRPr="00763780" w:rsidRDefault="00ED4989" w:rsidP="00DA3EBF">
            <w:pPr>
              <w:keepNext/>
              <w:keepLines/>
              <w:overflowPunct/>
              <w:autoSpaceDE/>
              <w:autoSpaceDN/>
              <w:adjustRightInd/>
              <w:spacing w:after="0"/>
              <w:jc w:val="center"/>
              <w:textAlignment w:val="auto"/>
              <w:rPr>
                <w:rFonts w:ascii="Arial" w:hAnsi="Arial"/>
                <w:b/>
                <w:sz w:val="16"/>
                <w:lang w:eastAsia="en-US"/>
              </w:rPr>
            </w:pPr>
            <w:r w:rsidRPr="00763780">
              <w:rPr>
                <w:rFonts w:ascii="Arial" w:hAnsi="Arial"/>
                <w:b/>
                <w:sz w:val="18"/>
                <w:lang w:eastAsia="en-US"/>
              </w:rPr>
              <w:t>Change history</w:t>
            </w:r>
          </w:p>
        </w:tc>
      </w:tr>
      <w:tr w:rsidR="00ED4989" w:rsidRPr="00763780" w14:paraId="38D1116D" w14:textId="77777777" w:rsidTr="00ED4989">
        <w:tc>
          <w:tcPr>
            <w:tcW w:w="800" w:type="dxa"/>
            <w:shd w:val="pct10" w:color="auto" w:fill="FFFFFF"/>
          </w:tcPr>
          <w:p w14:paraId="476FCBC1"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Date</w:t>
            </w:r>
          </w:p>
        </w:tc>
        <w:tc>
          <w:tcPr>
            <w:tcW w:w="800" w:type="dxa"/>
            <w:shd w:val="pct10" w:color="auto" w:fill="FFFFFF"/>
          </w:tcPr>
          <w:p w14:paraId="26E88ACC"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TSG #</w:t>
            </w:r>
          </w:p>
        </w:tc>
        <w:tc>
          <w:tcPr>
            <w:tcW w:w="901" w:type="dxa"/>
            <w:shd w:val="pct10" w:color="auto" w:fill="FFFFFF"/>
          </w:tcPr>
          <w:p w14:paraId="42218C3A"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TSG Doc.</w:t>
            </w:r>
          </w:p>
        </w:tc>
        <w:tc>
          <w:tcPr>
            <w:tcW w:w="426" w:type="dxa"/>
            <w:shd w:val="pct10" w:color="auto" w:fill="FFFFFF"/>
          </w:tcPr>
          <w:p w14:paraId="1C0D57ED"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CR</w:t>
            </w:r>
          </w:p>
        </w:tc>
        <w:tc>
          <w:tcPr>
            <w:tcW w:w="428" w:type="dxa"/>
            <w:shd w:val="pct10" w:color="auto" w:fill="FFFFFF"/>
          </w:tcPr>
          <w:p w14:paraId="46F2E42E"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Rev</w:t>
            </w:r>
          </w:p>
        </w:tc>
        <w:tc>
          <w:tcPr>
            <w:tcW w:w="566" w:type="dxa"/>
            <w:shd w:val="pct10" w:color="auto" w:fill="FFFFFF"/>
          </w:tcPr>
          <w:p w14:paraId="675D95CE"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p>
        </w:tc>
        <w:tc>
          <w:tcPr>
            <w:tcW w:w="4678" w:type="dxa"/>
            <w:shd w:val="pct10" w:color="auto" w:fill="FFFFFF"/>
          </w:tcPr>
          <w:p w14:paraId="6F28A4AE" w14:textId="4359CEC1"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Subject/Comment</w:t>
            </w:r>
          </w:p>
        </w:tc>
        <w:tc>
          <w:tcPr>
            <w:tcW w:w="851" w:type="dxa"/>
            <w:shd w:val="pct10" w:color="auto" w:fill="FFFFFF"/>
          </w:tcPr>
          <w:p w14:paraId="67A4D01F" w14:textId="77777777" w:rsidR="00ED4989" w:rsidRPr="00763780" w:rsidRDefault="00ED4989"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New</w:t>
            </w:r>
          </w:p>
        </w:tc>
      </w:tr>
      <w:tr w:rsidR="00ED4989" w:rsidRPr="00763780" w14:paraId="70CC2A03" w14:textId="77777777" w:rsidTr="00ED4989">
        <w:tc>
          <w:tcPr>
            <w:tcW w:w="800" w:type="dxa"/>
            <w:shd w:val="solid" w:color="FFFFFF" w:fill="auto"/>
          </w:tcPr>
          <w:p w14:paraId="4796461C"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2008-03</w:t>
            </w:r>
          </w:p>
        </w:tc>
        <w:tc>
          <w:tcPr>
            <w:tcW w:w="800" w:type="dxa"/>
            <w:shd w:val="solid" w:color="FFFFFF" w:fill="auto"/>
          </w:tcPr>
          <w:p w14:paraId="6B0C6CE5"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RAN4#46bis</w:t>
            </w:r>
          </w:p>
        </w:tc>
        <w:tc>
          <w:tcPr>
            <w:tcW w:w="901" w:type="dxa"/>
            <w:shd w:val="solid" w:color="FFFFFF" w:fill="auto"/>
          </w:tcPr>
          <w:p w14:paraId="56BA8D65"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R4-080568</w:t>
            </w:r>
          </w:p>
        </w:tc>
        <w:tc>
          <w:tcPr>
            <w:tcW w:w="426" w:type="dxa"/>
            <w:shd w:val="solid" w:color="FFFFFF" w:fill="auto"/>
          </w:tcPr>
          <w:p w14:paraId="4DCF2D70"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p>
        </w:tc>
        <w:tc>
          <w:tcPr>
            <w:tcW w:w="428" w:type="dxa"/>
            <w:shd w:val="solid" w:color="FFFFFF" w:fill="auto"/>
          </w:tcPr>
          <w:p w14:paraId="200F020C"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p>
        </w:tc>
        <w:tc>
          <w:tcPr>
            <w:tcW w:w="566" w:type="dxa"/>
            <w:shd w:val="solid" w:color="FFFFFF" w:fill="auto"/>
          </w:tcPr>
          <w:p w14:paraId="667AD0A4"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p>
        </w:tc>
        <w:tc>
          <w:tcPr>
            <w:tcW w:w="4678" w:type="dxa"/>
            <w:shd w:val="solid" w:color="FFFFFF" w:fill="auto"/>
          </w:tcPr>
          <w:p w14:paraId="7ACE5076" w14:textId="688236BD"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TS skeleton created from 3GPP TS template.</w:t>
            </w:r>
          </w:p>
        </w:tc>
        <w:tc>
          <w:tcPr>
            <w:tcW w:w="851" w:type="dxa"/>
            <w:shd w:val="solid" w:color="FFFFFF" w:fill="auto"/>
          </w:tcPr>
          <w:p w14:paraId="6E2DDEE0" w14:textId="77777777" w:rsidR="00ED4989" w:rsidRPr="00763780" w:rsidRDefault="00ED4989"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0.0.1</w:t>
            </w:r>
          </w:p>
        </w:tc>
      </w:tr>
      <w:tr w:rsidR="00ED4989" w:rsidRPr="00763780" w14:paraId="18DC882D" w14:textId="77777777" w:rsidTr="00ED4989">
        <w:tc>
          <w:tcPr>
            <w:tcW w:w="800" w:type="dxa"/>
            <w:shd w:val="solid" w:color="FFFFFF" w:fill="auto"/>
          </w:tcPr>
          <w:p w14:paraId="6374B1FE"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2008-05</w:t>
            </w:r>
          </w:p>
        </w:tc>
        <w:tc>
          <w:tcPr>
            <w:tcW w:w="800" w:type="dxa"/>
            <w:shd w:val="solid" w:color="FFFFFF" w:fill="auto"/>
          </w:tcPr>
          <w:p w14:paraId="0EDD55B0"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RAN4#47</w:t>
            </w:r>
          </w:p>
        </w:tc>
        <w:tc>
          <w:tcPr>
            <w:tcW w:w="901" w:type="dxa"/>
            <w:shd w:val="solid" w:color="FFFFFF" w:fill="auto"/>
          </w:tcPr>
          <w:p w14:paraId="5C2CF071"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R4-081003</w:t>
            </w:r>
          </w:p>
        </w:tc>
        <w:tc>
          <w:tcPr>
            <w:tcW w:w="426" w:type="dxa"/>
            <w:shd w:val="solid" w:color="FFFFFF" w:fill="auto"/>
          </w:tcPr>
          <w:p w14:paraId="4310FF09"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7E14C9E4" w14:textId="77777777" w:rsidR="00ED4989" w:rsidRPr="00763780" w:rsidRDefault="00ED4989" w:rsidP="00DA3EBF">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61921D74"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p>
        </w:tc>
        <w:tc>
          <w:tcPr>
            <w:tcW w:w="4678" w:type="dxa"/>
            <w:shd w:val="solid" w:color="FFFFFF" w:fill="auto"/>
          </w:tcPr>
          <w:p w14:paraId="7E9236EC" w14:textId="3AB8E0BA"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The following text proposals are included: R4-080569, R4-080570, R4-080571, R4-080572, R4-080573, R4-080574, R4-080575.</w:t>
            </w:r>
          </w:p>
        </w:tc>
        <w:tc>
          <w:tcPr>
            <w:tcW w:w="851" w:type="dxa"/>
            <w:shd w:val="solid" w:color="FFFFFF" w:fill="auto"/>
          </w:tcPr>
          <w:p w14:paraId="435B190B"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0.1.0</w:t>
            </w:r>
          </w:p>
        </w:tc>
      </w:tr>
      <w:tr w:rsidR="00ED4989" w:rsidRPr="00763780" w14:paraId="49CCF4B2" w14:textId="77777777" w:rsidTr="00ED4989">
        <w:tc>
          <w:tcPr>
            <w:tcW w:w="800" w:type="dxa"/>
            <w:shd w:val="solid" w:color="FFFFFF" w:fill="auto"/>
          </w:tcPr>
          <w:p w14:paraId="5F60DD45" w14:textId="77777777" w:rsidR="00ED4989" w:rsidRPr="00763780" w:rsidRDefault="00ED4989"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2008-05</w:t>
            </w:r>
          </w:p>
        </w:tc>
        <w:tc>
          <w:tcPr>
            <w:tcW w:w="800" w:type="dxa"/>
            <w:shd w:val="solid" w:color="FFFFFF" w:fill="auto"/>
          </w:tcPr>
          <w:p w14:paraId="22157F61" w14:textId="77777777" w:rsidR="00ED4989" w:rsidRPr="00763780" w:rsidRDefault="00ED4989"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RAN4#47</w:t>
            </w:r>
          </w:p>
        </w:tc>
        <w:tc>
          <w:tcPr>
            <w:tcW w:w="901" w:type="dxa"/>
            <w:shd w:val="solid" w:color="FFFFFF" w:fill="auto"/>
          </w:tcPr>
          <w:p w14:paraId="2DC46184" w14:textId="77777777" w:rsidR="00ED4989" w:rsidRPr="00763780" w:rsidRDefault="00ED4989"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R4-081165</w:t>
            </w:r>
          </w:p>
        </w:tc>
        <w:tc>
          <w:tcPr>
            <w:tcW w:w="426" w:type="dxa"/>
            <w:shd w:val="solid" w:color="FFFFFF" w:fill="auto"/>
          </w:tcPr>
          <w:p w14:paraId="61DDBE0C" w14:textId="77777777" w:rsidR="00ED4989" w:rsidRPr="00763780" w:rsidRDefault="00ED4989" w:rsidP="005A347B">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12D0BBF0" w14:textId="77777777" w:rsidR="00ED4989" w:rsidRPr="00763780" w:rsidRDefault="00ED4989" w:rsidP="005A347B">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3061BA59" w14:textId="77777777" w:rsidR="00ED4989" w:rsidRPr="00763780" w:rsidRDefault="00ED4989" w:rsidP="005A347B">
            <w:pPr>
              <w:overflowPunct/>
              <w:autoSpaceDE/>
              <w:autoSpaceDN/>
              <w:adjustRightInd/>
              <w:spacing w:after="0"/>
              <w:textAlignment w:val="auto"/>
              <w:rPr>
                <w:rFonts w:ascii="Arial" w:hAnsi="Arial"/>
                <w:snapToGrid w:val="0"/>
                <w:sz w:val="16"/>
                <w:lang w:val="en-AU" w:eastAsia="en-US"/>
              </w:rPr>
            </w:pPr>
          </w:p>
        </w:tc>
        <w:tc>
          <w:tcPr>
            <w:tcW w:w="4678" w:type="dxa"/>
            <w:shd w:val="solid" w:color="FFFFFF" w:fill="auto"/>
          </w:tcPr>
          <w:p w14:paraId="6CC6970A" w14:textId="7185AD99" w:rsidR="00ED4989" w:rsidRPr="00763780" w:rsidRDefault="00ED4989"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The following text proposals are included: R4-081004, R4-081005.</w:t>
            </w:r>
          </w:p>
        </w:tc>
        <w:tc>
          <w:tcPr>
            <w:tcW w:w="851" w:type="dxa"/>
            <w:shd w:val="solid" w:color="FFFFFF" w:fill="auto"/>
          </w:tcPr>
          <w:p w14:paraId="416B3B41" w14:textId="77777777" w:rsidR="00ED4989" w:rsidRPr="00763780" w:rsidRDefault="00ED4989"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0.2.0</w:t>
            </w:r>
          </w:p>
        </w:tc>
      </w:tr>
      <w:tr w:rsidR="00ED4989" w:rsidRPr="00763780" w14:paraId="328F0ECC" w14:textId="77777777" w:rsidTr="00ED4989">
        <w:tc>
          <w:tcPr>
            <w:tcW w:w="800" w:type="dxa"/>
            <w:shd w:val="solid" w:color="FFFFFF" w:fill="auto"/>
          </w:tcPr>
          <w:p w14:paraId="56D42076" w14:textId="77777777" w:rsidR="00ED4989" w:rsidRPr="00763780" w:rsidRDefault="00ED4989"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2008-05</w:t>
            </w:r>
          </w:p>
        </w:tc>
        <w:tc>
          <w:tcPr>
            <w:tcW w:w="800" w:type="dxa"/>
            <w:shd w:val="solid" w:color="FFFFFF" w:fill="auto"/>
          </w:tcPr>
          <w:p w14:paraId="22EE39DE" w14:textId="77777777" w:rsidR="00ED4989" w:rsidRPr="00763780" w:rsidRDefault="00ED4989"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RAN#40</w:t>
            </w:r>
          </w:p>
        </w:tc>
        <w:tc>
          <w:tcPr>
            <w:tcW w:w="901" w:type="dxa"/>
            <w:shd w:val="solid" w:color="FFFFFF" w:fill="auto"/>
          </w:tcPr>
          <w:p w14:paraId="282EBBD0" w14:textId="77777777" w:rsidR="00ED4989" w:rsidRPr="00763780" w:rsidRDefault="00ED4989"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RP-080315</w:t>
            </w:r>
          </w:p>
        </w:tc>
        <w:tc>
          <w:tcPr>
            <w:tcW w:w="426" w:type="dxa"/>
            <w:shd w:val="solid" w:color="FFFFFF" w:fill="auto"/>
          </w:tcPr>
          <w:p w14:paraId="23E7DCF3" w14:textId="77777777" w:rsidR="00ED4989" w:rsidRPr="00763780" w:rsidRDefault="00ED4989" w:rsidP="004C0528">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11142D92" w14:textId="77777777" w:rsidR="00ED4989" w:rsidRPr="00763780" w:rsidRDefault="00ED4989" w:rsidP="004C0528">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43C320BF" w14:textId="77777777" w:rsidR="00ED4989" w:rsidRPr="00763780" w:rsidRDefault="00ED4989" w:rsidP="004C0528">
            <w:pPr>
              <w:overflowPunct/>
              <w:autoSpaceDE/>
              <w:autoSpaceDN/>
              <w:adjustRightInd/>
              <w:spacing w:after="0"/>
              <w:textAlignment w:val="auto"/>
              <w:rPr>
                <w:rFonts w:ascii="Arial" w:hAnsi="Arial"/>
                <w:snapToGrid w:val="0"/>
                <w:sz w:val="16"/>
                <w:lang w:val="en-AU" w:eastAsia="en-US"/>
              </w:rPr>
            </w:pPr>
          </w:p>
        </w:tc>
        <w:tc>
          <w:tcPr>
            <w:tcW w:w="4678" w:type="dxa"/>
            <w:shd w:val="solid" w:color="FFFFFF" w:fill="auto"/>
          </w:tcPr>
          <w:p w14:paraId="4E2504F8" w14:textId="39D88DC2" w:rsidR="00ED4989" w:rsidRPr="00763780" w:rsidRDefault="00ED4989"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TS presented in the plenary for information</w:t>
            </w:r>
          </w:p>
        </w:tc>
        <w:tc>
          <w:tcPr>
            <w:tcW w:w="851" w:type="dxa"/>
            <w:shd w:val="solid" w:color="FFFFFF" w:fill="auto"/>
          </w:tcPr>
          <w:p w14:paraId="11C0F54C" w14:textId="77777777" w:rsidR="00ED4989" w:rsidRPr="00763780" w:rsidRDefault="00ED4989"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1.0.0</w:t>
            </w:r>
          </w:p>
        </w:tc>
      </w:tr>
      <w:tr w:rsidR="00ED4989" w:rsidRPr="00763780" w14:paraId="75451C77" w14:textId="77777777" w:rsidTr="00ED4989">
        <w:tc>
          <w:tcPr>
            <w:tcW w:w="800" w:type="dxa"/>
            <w:shd w:val="solid" w:color="FFFFFF" w:fill="auto"/>
          </w:tcPr>
          <w:p w14:paraId="353765B4"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2008-08</w:t>
            </w:r>
          </w:p>
        </w:tc>
        <w:tc>
          <w:tcPr>
            <w:tcW w:w="800" w:type="dxa"/>
            <w:shd w:val="solid" w:color="FFFFFF" w:fill="auto"/>
          </w:tcPr>
          <w:p w14:paraId="294569B5"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RAN4#48</w:t>
            </w:r>
          </w:p>
        </w:tc>
        <w:tc>
          <w:tcPr>
            <w:tcW w:w="901" w:type="dxa"/>
            <w:shd w:val="solid" w:color="FFFFFF" w:fill="auto"/>
          </w:tcPr>
          <w:p w14:paraId="66F50AE2"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R4-081703</w:t>
            </w:r>
          </w:p>
        </w:tc>
        <w:tc>
          <w:tcPr>
            <w:tcW w:w="426" w:type="dxa"/>
            <w:shd w:val="solid" w:color="FFFFFF" w:fill="auto"/>
          </w:tcPr>
          <w:p w14:paraId="61AF80E7"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24F100FA" w14:textId="77777777" w:rsidR="00ED4989" w:rsidRPr="00763780" w:rsidRDefault="00ED4989" w:rsidP="00DA3EBF">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4CF60B51"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p>
        </w:tc>
        <w:tc>
          <w:tcPr>
            <w:tcW w:w="4678" w:type="dxa"/>
            <w:shd w:val="solid" w:color="FFFFFF" w:fill="auto"/>
          </w:tcPr>
          <w:p w14:paraId="4CBF2F3E" w14:textId="62B821D0"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The following text proposals are included: R4-081277, R4-081278.</w:t>
            </w:r>
          </w:p>
        </w:tc>
        <w:tc>
          <w:tcPr>
            <w:tcW w:w="851" w:type="dxa"/>
            <w:shd w:val="solid" w:color="FFFFFF" w:fill="auto"/>
          </w:tcPr>
          <w:p w14:paraId="33022B55"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1.1.0</w:t>
            </w:r>
          </w:p>
        </w:tc>
      </w:tr>
      <w:tr w:rsidR="00ED4989" w:rsidRPr="00763780" w14:paraId="2B831063" w14:textId="77777777" w:rsidTr="00ED4989">
        <w:tc>
          <w:tcPr>
            <w:tcW w:w="800" w:type="dxa"/>
            <w:shd w:val="solid" w:color="FFFFFF" w:fill="auto"/>
          </w:tcPr>
          <w:p w14:paraId="7761F118"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2008-09</w:t>
            </w:r>
          </w:p>
        </w:tc>
        <w:tc>
          <w:tcPr>
            <w:tcW w:w="800" w:type="dxa"/>
            <w:shd w:val="solid" w:color="FFFFFF" w:fill="auto"/>
          </w:tcPr>
          <w:p w14:paraId="036B2D45"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#41</w:t>
            </w:r>
          </w:p>
        </w:tc>
        <w:tc>
          <w:tcPr>
            <w:tcW w:w="901" w:type="dxa"/>
            <w:shd w:val="solid" w:color="FFFFFF" w:fill="auto"/>
          </w:tcPr>
          <w:p w14:paraId="41B453CF"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RP-080608</w:t>
            </w:r>
          </w:p>
        </w:tc>
        <w:tc>
          <w:tcPr>
            <w:tcW w:w="426" w:type="dxa"/>
            <w:shd w:val="solid" w:color="FFFFFF" w:fill="auto"/>
          </w:tcPr>
          <w:p w14:paraId="3DFFF854"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1FE676F9" w14:textId="77777777" w:rsidR="00ED4989" w:rsidRPr="00763780" w:rsidRDefault="00ED4989" w:rsidP="0047550C">
            <w:pPr>
              <w:pStyle w:val="TAL"/>
              <w:rPr>
                <w:snapToGrid w:val="0"/>
                <w:lang w:val="en-AU" w:eastAsia="en-US"/>
              </w:rPr>
            </w:pPr>
          </w:p>
        </w:tc>
        <w:tc>
          <w:tcPr>
            <w:tcW w:w="566" w:type="dxa"/>
            <w:shd w:val="solid" w:color="FFFFFF" w:fill="auto"/>
          </w:tcPr>
          <w:p w14:paraId="2D47D2C6" w14:textId="77777777" w:rsidR="00ED4989" w:rsidRPr="00763780" w:rsidRDefault="00ED4989" w:rsidP="00F774A2">
            <w:pPr>
              <w:pStyle w:val="TAL"/>
              <w:rPr>
                <w:sz w:val="16"/>
                <w:szCs w:val="16"/>
              </w:rPr>
            </w:pPr>
          </w:p>
        </w:tc>
        <w:tc>
          <w:tcPr>
            <w:tcW w:w="4678" w:type="dxa"/>
            <w:shd w:val="solid" w:color="FFFFFF" w:fill="auto"/>
          </w:tcPr>
          <w:p w14:paraId="676EFABB" w14:textId="603A07BD" w:rsidR="00ED4989" w:rsidRPr="00763780" w:rsidRDefault="00ED4989" w:rsidP="00F774A2">
            <w:pPr>
              <w:pStyle w:val="TAL"/>
              <w:rPr>
                <w:snapToGrid w:val="0"/>
                <w:sz w:val="16"/>
                <w:szCs w:val="16"/>
                <w:lang w:val="en-AU" w:eastAsia="en-US"/>
              </w:rPr>
            </w:pPr>
            <w:r w:rsidRPr="00763780">
              <w:rPr>
                <w:sz w:val="16"/>
                <w:szCs w:val="16"/>
              </w:rPr>
              <w:t>3GPP TS 36.124 V2.0.0</w:t>
            </w:r>
          </w:p>
        </w:tc>
        <w:tc>
          <w:tcPr>
            <w:tcW w:w="851" w:type="dxa"/>
            <w:shd w:val="solid" w:color="FFFFFF" w:fill="auto"/>
          </w:tcPr>
          <w:p w14:paraId="3A0D4E56"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8.0.0</w:t>
            </w:r>
          </w:p>
        </w:tc>
      </w:tr>
      <w:tr w:rsidR="00ED4989" w:rsidRPr="00763780" w14:paraId="04315CD2" w14:textId="77777777" w:rsidTr="00ED4989">
        <w:tc>
          <w:tcPr>
            <w:tcW w:w="800" w:type="dxa"/>
            <w:shd w:val="solid" w:color="FFFFFF" w:fill="auto"/>
          </w:tcPr>
          <w:p w14:paraId="5E1862F4" w14:textId="77777777" w:rsidR="00ED4989" w:rsidRPr="00763780" w:rsidRDefault="00ED4989" w:rsidP="00267FE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2009-05</w:t>
            </w:r>
          </w:p>
        </w:tc>
        <w:tc>
          <w:tcPr>
            <w:tcW w:w="800" w:type="dxa"/>
            <w:shd w:val="solid" w:color="FFFFFF" w:fill="auto"/>
          </w:tcPr>
          <w:p w14:paraId="6899254C" w14:textId="77777777" w:rsidR="00ED4989" w:rsidRPr="00763780" w:rsidRDefault="00ED4989" w:rsidP="00267FE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#44</w:t>
            </w:r>
          </w:p>
        </w:tc>
        <w:tc>
          <w:tcPr>
            <w:tcW w:w="901" w:type="dxa"/>
            <w:shd w:val="solid" w:color="FFFFFF" w:fill="auto"/>
          </w:tcPr>
          <w:p w14:paraId="5638BBB6" w14:textId="77777777" w:rsidR="00ED4989" w:rsidRPr="00763780" w:rsidRDefault="00ED4989" w:rsidP="00267FE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RP-080559</w:t>
            </w:r>
          </w:p>
        </w:tc>
        <w:tc>
          <w:tcPr>
            <w:tcW w:w="426" w:type="dxa"/>
            <w:shd w:val="solid" w:color="FFFFFF" w:fill="auto"/>
          </w:tcPr>
          <w:p w14:paraId="59860C8F"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1</w:t>
            </w:r>
          </w:p>
        </w:tc>
        <w:tc>
          <w:tcPr>
            <w:tcW w:w="428" w:type="dxa"/>
            <w:shd w:val="solid" w:color="FFFFFF" w:fill="auto"/>
          </w:tcPr>
          <w:p w14:paraId="069CA2D1" w14:textId="77777777" w:rsidR="00ED4989" w:rsidRPr="00763780" w:rsidRDefault="00ED4989" w:rsidP="00DA3EBF">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0F67D884" w14:textId="77777777" w:rsidR="00ED4989" w:rsidRPr="00763780" w:rsidRDefault="00ED4989" w:rsidP="00F774A2">
            <w:pPr>
              <w:pStyle w:val="TAL"/>
              <w:rPr>
                <w:bCs/>
                <w:sz w:val="16"/>
                <w:szCs w:val="16"/>
              </w:rPr>
            </w:pPr>
          </w:p>
        </w:tc>
        <w:tc>
          <w:tcPr>
            <w:tcW w:w="4678" w:type="dxa"/>
            <w:shd w:val="solid" w:color="FFFFFF" w:fill="auto"/>
          </w:tcPr>
          <w:p w14:paraId="421EEFBC" w14:textId="2EF1DAE9" w:rsidR="00ED4989" w:rsidRPr="00763780" w:rsidRDefault="00ED4989" w:rsidP="00F774A2">
            <w:pPr>
              <w:pStyle w:val="TAL"/>
              <w:rPr>
                <w:snapToGrid w:val="0"/>
                <w:sz w:val="16"/>
                <w:szCs w:val="16"/>
                <w:lang w:val="en-AU" w:eastAsia="en-US"/>
              </w:rPr>
            </w:pPr>
            <w:r w:rsidRPr="00763780">
              <w:rPr>
                <w:bCs/>
                <w:sz w:val="16"/>
                <w:szCs w:val="16"/>
              </w:rPr>
              <w:t xml:space="preserve">Introduction of </w:t>
            </w:r>
            <w:r w:rsidRPr="00763780">
              <w:rPr>
                <w:rFonts w:hint="eastAsia"/>
                <w:bCs/>
                <w:sz w:val="16"/>
                <w:szCs w:val="16"/>
                <w:lang w:eastAsia="ja-JP"/>
              </w:rPr>
              <w:t>Extended LTE800</w:t>
            </w:r>
            <w:r w:rsidRPr="00763780">
              <w:rPr>
                <w:bCs/>
                <w:sz w:val="16"/>
                <w:szCs w:val="16"/>
              </w:rPr>
              <w:t xml:space="preserve"> requirements</w:t>
            </w:r>
          </w:p>
        </w:tc>
        <w:tc>
          <w:tcPr>
            <w:tcW w:w="851" w:type="dxa"/>
            <w:shd w:val="solid" w:color="FFFFFF" w:fill="auto"/>
          </w:tcPr>
          <w:p w14:paraId="23D02BE9"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9.0.0</w:t>
            </w:r>
          </w:p>
        </w:tc>
      </w:tr>
      <w:tr w:rsidR="00ED4989" w:rsidRPr="00763780" w14:paraId="06CA2C02" w14:textId="77777777" w:rsidTr="00ED4989">
        <w:tc>
          <w:tcPr>
            <w:tcW w:w="800" w:type="dxa"/>
            <w:shd w:val="solid" w:color="FFFFFF" w:fill="auto"/>
          </w:tcPr>
          <w:p w14:paraId="74C2893A"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2009-12</w:t>
            </w:r>
          </w:p>
        </w:tc>
        <w:tc>
          <w:tcPr>
            <w:tcW w:w="800" w:type="dxa"/>
            <w:shd w:val="solid" w:color="FFFFFF" w:fill="auto"/>
          </w:tcPr>
          <w:p w14:paraId="661764F6"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#46</w:t>
            </w:r>
          </w:p>
        </w:tc>
        <w:tc>
          <w:tcPr>
            <w:tcW w:w="901" w:type="dxa"/>
            <w:shd w:val="solid" w:color="FFFFFF" w:fill="auto"/>
          </w:tcPr>
          <w:p w14:paraId="2A892AFA" w14:textId="77777777" w:rsidR="00ED4989" w:rsidRPr="00763780" w:rsidRDefault="00ED4989"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RP-091286</w:t>
            </w:r>
          </w:p>
        </w:tc>
        <w:tc>
          <w:tcPr>
            <w:tcW w:w="426" w:type="dxa"/>
            <w:shd w:val="solid" w:color="FFFFFF" w:fill="auto"/>
          </w:tcPr>
          <w:p w14:paraId="6B428B17" w14:textId="77777777" w:rsidR="00ED4989" w:rsidRPr="00763780" w:rsidRDefault="00ED4989"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002</w:t>
            </w:r>
          </w:p>
        </w:tc>
        <w:tc>
          <w:tcPr>
            <w:tcW w:w="428" w:type="dxa"/>
            <w:shd w:val="solid" w:color="FFFFFF" w:fill="auto"/>
          </w:tcPr>
          <w:p w14:paraId="72DEDC20" w14:textId="77777777" w:rsidR="00ED4989" w:rsidRPr="00763780" w:rsidRDefault="00ED4989" w:rsidP="00DA3EBF">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5A8FEA55" w14:textId="77777777" w:rsidR="00ED4989" w:rsidRPr="00763780" w:rsidRDefault="00ED4989" w:rsidP="00901F02">
            <w:pPr>
              <w:overflowPunct/>
              <w:autoSpaceDE/>
              <w:autoSpaceDN/>
              <w:adjustRightInd/>
              <w:spacing w:after="0"/>
              <w:textAlignment w:val="auto"/>
              <w:rPr>
                <w:rFonts w:ascii="Arial" w:hAnsi="Arial" w:cs="Arial"/>
                <w:sz w:val="16"/>
                <w:szCs w:val="16"/>
              </w:rPr>
            </w:pPr>
          </w:p>
        </w:tc>
        <w:tc>
          <w:tcPr>
            <w:tcW w:w="4678" w:type="dxa"/>
            <w:shd w:val="solid" w:color="FFFFFF" w:fill="auto"/>
            <w:vAlign w:val="bottom"/>
          </w:tcPr>
          <w:p w14:paraId="6AAFB1AE" w14:textId="2CBC9AEB" w:rsidR="00ED4989" w:rsidRPr="00763780" w:rsidRDefault="00ED4989" w:rsidP="00901F02">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Introduction of Extended LTE1500 requirements for TS36.124 (Technically endorsed at RAN 4 52bis in R4-093635)</w:t>
            </w:r>
          </w:p>
        </w:tc>
        <w:tc>
          <w:tcPr>
            <w:tcW w:w="851" w:type="dxa"/>
            <w:shd w:val="solid" w:color="FFFFFF" w:fill="auto"/>
          </w:tcPr>
          <w:p w14:paraId="4D245B2A"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9.1.0</w:t>
            </w:r>
          </w:p>
        </w:tc>
      </w:tr>
      <w:tr w:rsidR="00ED4989" w:rsidRPr="00763780" w14:paraId="4DE1598A" w14:textId="77777777" w:rsidTr="00ED4989">
        <w:tc>
          <w:tcPr>
            <w:tcW w:w="800" w:type="dxa"/>
            <w:shd w:val="solid" w:color="FFFFFF" w:fill="auto"/>
          </w:tcPr>
          <w:p w14:paraId="150702B9"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2009-12</w:t>
            </w:r>
          </w:p>
        </w:tc>
        <w:tc>
          <w:tcPr>
            <w:tcW w:w="800" w:type="dxa"/>
            <w:shd w:val="solid" w:color="FFFFFF" w:fill="auto"/>
          </w:tcPr>
          <w:p w14:paraId="49003D50"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#46</w:t>
            </w:r>
          </w:p>
        </w:tc>
        <w:tc>
          <w:tcPr>
            <w:tcW w:w="901" w:type="dxa"/>
            <w:shd w:val="solid" w:color="FFFFFF" w:fill="auto"/>
          </w:tcPr>
          <w:p w14:paraId="293CF231" w14:textId="77777777" w:rsidR="00ED4989" w:rsidRPr="00763780" w:rsidRDefault="00ED4989"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RP-091284</w:t>
            </w:r>
          </w:p>
        </w:tc>
        <w:tc>
          <w:tcPr>
            <w:tcW w:w="426" w:type="dxa"/>
            <w:shd w:val="solid" w:color="FFFFFF" w:fill="auto"/>
          </w:tcPr>
          <w:p w14:paraId="22240A42" w14:textId="77777777" w:rsidR="00ED4989" w:rsidRPr="00763780" w:rsidRDefault="00ED4989"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003</w:t>
            </w:r>
          </w:p>
        </w:tc>
        <w:tc>
          <w:tcPr>
            <w:tcW w:w="428" w:type="dxa"/>
            <w:shd w:val="solid" w:color="FFFFFF" w:fill="auto"/>
          </w:tcPr>
          <w:p w14:paraId="5BAA5241" w14:textId="77777777" w:rsidR="00ED4989" w:rsidRPr="00763780" w:rsidRDefault="00ED4989" w:rsidP="00DA3EBF">
            <w:pPr>
              <w:overflowPunct/>
              <w:autoSpaceDE/>
              <w:autoSpaceDN/>
              <w:adjustRightInd/>
              <w:spacing w:after="0"/>
              <w:jc w:val="both"/>
              <w:textAlignment w:val="auto"/>
              <w:rPr>
                <w:rFonts w:ascii="Arial" w:hAnsi="Arial"/>
                <w:snapToGrid w:val="0"/>
                <w:sz w:val="16"/>
                <w:lang w:val="en-AU" w:eastAsia="en-US"/>
              </w:rPr>
            </w:pPr>
          </w:p>
        </w:tc>
        <w:tc>
          <w:tcPr>
            <w:tcW w:w="566" w:type="dxa"/>
            <w:shd w:val="solid" w:color="FFFFFF" w:fill="auto"/>
          </w:tcPr>
          <w:p w14:paraId="7A5A5946" w14:textId="77777777" w:rsidR="00ED4989" w:rsidRPr="00763780" w:rsidRDefault="00ED4989" w:rsidP="00901F02">
            <w:pPr>
              <w:overflowPunct/>
              <w:autoSpaceDE/>
              <w:autoSpaceDN/>
              <w:adjustRightInd/>
              <w:spacing w:after="0"/>
              <w:textAlignment w:val="auto"/>
              <w:rPr>
                <w:rFonts w:ascii="Arial" w:hAnsi="Arial" w:cs="Arial"/>
                <w:sz w:val="16"/>
                <w:szCs w:val="16"/>
              </w:rPr>
            </w:pPr>
          </w:p>
        </w:tc>
        <w:tc>
          <w:tcPr>
            <w:tcW w:w="4678" w:type="dxa"/>
            <w:shd w:val="solid" w:color="FFFFFF" w:fill="auto"/>
            <w:vAlign w:val="bottom"/>
          </w:tcPr>
          <w:p w14:paraId="30225E02" w14:textId="04097857" w:rsidR="00ED4989" w:rsidRPr="00763780" w:rsidRDefault="00ED4989" w:rsidP="00901F02">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Introduction of EU 800 MHz band in TS 36.124 (Technically endorsed at RAN 4 52bis in R4-093643)</w:t>
            </w:r>
          </w:p>
        </w:tc>
        <w:tc>
          <w:tcPr>
            <w:tcW w:w="851" w:type="dxa"/>
            <w:shd w:val="solid" w:color="FFFFFF" w:fill="auto"/>
          </w:tcPr>
          <w:p w14:paraId="2BAAADFC" w14:textId="77777777" w:rsidR="00ED4989" w:rsidRPr="00763780" w:rsidRDefault="00ED4989"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9.1.0</w:t>
            </w:r>
          </w:p>
        </w:tc>
      </w:tr>
      <w:tr w:rsidR="00ED4989" w:rsidRPr="00763780" w14:paraId="11726823" w14:textId="77777777" w:rsidTr="00ED4989">
        <w:tc>
          <w:tcPr>
            <w:tcW w:w="800" w:type="dxa"/>
            <w:shd w:val="solid" w:color="FFFFFF" w:fill="auto"/>
          </w:tcPr>
          <w:p w14:paraId="5934D76D"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2010-09</w:t>
            </w:r>
          </w:p>
        </w:tc>
        <w:tc>
          <w:tcPr>
            <w:tcW w:w="800" w:type="dxa"/>
            <w:shd w:val="solid" w:color="FFFFFF" w:fill="auto"/>
          </w:tcPr>
          <w:p w14:paraId="5B3957B3"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RAN #49</w:t>
            </w:r>
          </w:p>
        </w:tc>
        <w:tc>
          <w:tcPr>
            <w:tcW w:w="901" w:type="dxa"/>
            <w:shd w:val="solid" w:color="FFFFFF" w:fill="auto"/>
          </w:tcPr>
          <w:p w14:paraId="41E64578"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RP-100927</w:t>
            </w:r>
          </w:p>
        </w:tc>
        <w:tc>
          <w:tcPr>
            <w:tcW w:w="426" w:type="dxa"/>
            <w:shd w:val="solid" w:color="FFFFFF" w:fill="auto"/>
          </w:tcPr>
          <w:p w14:paraId="3A03E576"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006</w:t>
            </w:r>
          </w:p>
        </w:tc>
        <w:tc>
          <w:tcPr>
            <w:tcW w:w="428" w:type="dxa"/>
            <w:shd w:val="solid" w:color="FFFFFF" w:fill="auto"/>
          </w:tcPr>
          <w:p w14:paraId="4286A3AD"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p>
        </w:tc>
        <w:tc>
          <w:tcPr>
            <w:tcW w:w="566" w:type="dxa"/>
            <w:shd w:val="solid" w:color="FFFFFF" w:fill="auto"/>
          </w:tcPr>
          <w:p w14:paraId="512E0828"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p>
        </w:tc>
        <w:tc>
          <w:tcPr>
            <w:tcW w:w="4678" w:type="dxa"/>
            <w:shd w:val="solid" w:color="FFFFFF" w:fill="auto"/>
          </w:tcPr>
          <w:p w14:paraId="42420C73" w14:textId="216F982F" w:rsidR="00ED4989" w:rsidRPr="00763780" w:rsidRDefault="00ED4989"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CR LTE_TDD_2600_US spectrum band definition additions for UE to TS 36.124</w:t>
            </w:r>
          </w:p>
        </w:tc>
        <w:tc>
          <w:tcPr>
            <w:tcW w:w="851" w:type="dxa"/>
            <w:shd w:val="solid" w:color="FFFFFF" w:fill="auto"/>
          </w:tcPr>
          <w:p w14:paraId="266F2886" w14:textId="77777777" w:rsidR="00ED4989" w:rsidRPr="00763780" w:rsidRDefault="00ED4989"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10.0.0</w:t>
            </w:r>
          </w:p>
        </w:tc>
      </w:tr>
      <w:tr w:rsidR="00ED4989" w:rsidRPr="00763780" w14:paraId="5B5FE0B2" w14:textId="77777777" w:rsidTr="00ED4989">
        <w:tc>
          <w:tcPr>
            <w:tcW w:w="800" w:type="dxa"/>
            <w:shd w:val="solid" w:color="FFFFFF" w:fill="auto"/>
          </w:tcPr>
          <w:p w14:paraId="6D11B6D1"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snapToGrid w:val="0"/>
                <w:sz w:val="16"/>
                <w:szCs w:val="16"/>
                <w:lang w:val="en-AU" w:eastAsia="en-US"/>
              </w:rPr>
              <w:t>2010-12</w:t>
            </w:r>
          </w:p>
        </w:tc>
        <w:tc>
          <w:tcPr>
            <w:tcW w:w="800" w:type="dxa"/>
            <w:shd w:val="solid" w:color="FFFFFF" w:fill="auto"/>
          </w:tcPr>
          <w:p w14:paraId="5B9F614A"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0C644D58"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RP-101327</w:t>
            </w:r>
          </w:p>
        </w:tc>
        <w:tc>
          <w:tcPr>
            <w:tcW w:w="426" w:type="dxa"/>
            <w:shd w:val="solid" w:color="FFFFFF" w:fill="auto"/>
          </w:tcPr>
          <w:p w14:paraId="7EF7ED4D"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013</w:t>
            </w:r>
          </w:p>
        </w:tc>
        <w:tc>
          <w:tcPr>
            <w:tcW w:w="428" w:type="dxa"/>
            <w:shd w:val="solid" w:color="FFFFFF" w:fill="auto"/>
          </w:tcPr>
          <w:p w14:paraId="085795FE"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 </w:t>
            </w:r>
          </w:p>
        </w:tc>
        <w:tc>
          <w:tcPr>
            <w:tcW w:w="566" w:type="dxa"/>
            <w:shd w:val="solid" w:color="FFFFFF" w:fill="auto"/>
          </w:tcPr>
          <w:p w14:paraId="4AD3069A" w14:textId="77777777" w:rsidR="00ED4989" w:rsidRPr="005E2FAC" w:rsidRDefault="00ED4989" w:rsidP="005E2FAC">
            <w:pPr>
              <w:overflowPunct/>
              <w:autoSpaceDE/>
              <w:autoSpaceDN/>
              <w:adjustRightInd/>
              <w:spacing w:after="0"/>
              <w:textAlignment w:val="auto"/>
              <w:rPr>
                <w:rFonts w:ascii="Arial" w:hAnsi="Arial" w:cs="Arial"/>
                <w:color w:val="000000"/>
                <w:sz w:val="16"/>
                <w:szCs w:val="16"/>
              </w:rPr>
            </w:pPr>
          </w:p>
        </w:tc>
        <w:tc>
          <w:tcPr>
            <w:tcW w:w="4678" w:type="dxa"/>
            <w:shd w:val="solid" w:color="FFFFFF" w:fill="auto"/>
          </w:tcPr>
          <w:p w14:paraId="2321DDDC" w14:textId="2DF5D401"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Band 12 channel arrangement correction on 36.124</w:t>
            </w:r>
          </w:p>
        </w:tc>
        <w:tc>
          <w:tcPr>
            <w:tcW w:w="851" w:type="dxa"/>
            <w:shd w:val="solid" w:color="FFFFFF" w:fill="auto"/>
          </w:tcPr>
          <w:p w14:paraId="3B44D9AF"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ED4989" w:rsidRPr="00763780" w14:paraId="7EF6BE72" w14:textId="77777777" w:rsidTr="00ED4989">
        <w:tc>
          <w:tcPr>
            <w:tcW w:w="800" w:type="dxa"/>
            <w:shd w:val="solid" w:color="FFFFFF" w:fill="auto"/>
          </w:tcPr>
          <w:p w14:paraId="083BE981"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snapToGrid w:val="0"/>
                <w:sz w:val="16"/>
                <w:szCs w:val="16"/>
                <w:lang w:val="en-AU" w:eastAsia="en-US"/>
              </w:rPr>
              <w:t>2010-12</w:t>
            </w:r>
          </w:p>
        </w:tc>
        <w:tc>
          <w:tcPr>
            <w:tcW w:w="800" w:type="dxa"/>
            <w:shd w:val="solid" w:color="FFFFFF" w:fill="auto"/>
          </w:tcPr>
          <w:p w14:paraId="7D79AF5C"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404950C9"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RP-101356</w:t>
            </w:r>
          </w:p>
        </w:tc>
        <w:tc>
          <w:tcPr>
            <w:tcW w:w="426" w:type="dxa"/>
            <w:shd w:val="solid" w:color="FFFFFF" w:fill="auto"/>
          </w:tcPr>
          <w:p w14:paraId="57AD0C4E"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009</w:t>
            </w:r>
          </w:p>
        </w:tc>
        <w:tc>
          <w:tcPr>
            <w:tcW w:w="428" w:type="dxa"/>
            <w:shd w:val="solid" w:color="FFFFFF" w:fill="auto"/>
          </w:tcPr>
          <w:p w14:paraId="24BDEBA6"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1</w:t>
            </w:r>
          </w:p>
        </w:tc>
        <w:tc>
          <w:tcPr>
            <w:tcW w:w="566" w:type="dxa"/>
            <w:shd w:val="solid" w:color="FFFFFF" w:fill="auto"/>
          </w:tcPr>
          <w:p w14:paraId="71E694F5" w14:textId="77777777" w:rsidR="00ED4989" w:rsidRPr="005E2FAC" w:rsidRDefault="00ED4989" w:rsidP="005E2FAC">
            <w:pPr>
              <w:overflowPunct/>
              <w:autoSpaceDE/>
              <w:autoSpaceDN/>
              <w:adjustRightInd/>
              <w:spacing w:after="0"/>
              <w:textAlignment w:val="auto"/>
              <w:rPr>
                <w:rFonts w:ascii="Arial" w:hAnsi="Arial" w:cs="Arial"/>
                <w:color w:val="000000"/>
                <w:sz w:val="16"/>
                <w:szCs w:val="16"/>
              </w:rPr>
            </w:pPr>
          </w:p>
        </w:tc>
        <w:tc>
          <w:tcPr>
            <w:tcW w:w="4678" w:type="dxa"/>
            <w:shd w:val="solid" w:color="FFFFFF" w:fill="auto"/>
          </w:tcPr>
          <w:p w14:paraId="2505F495" w14:textId="77FAF71A"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Band 42 and 43 parameters for UMTS/LTE 3500 (TDD) for TS 36.124</w:t>
            </w:r>
          </w:p>
        </w:tc>
        <w:tc>
          <w:tcPr>
            <w:tcW w:w="851" w:type="dxa"/>
            <w:shd w:val="solid" w:color="FFFFFF" w:fill="auto"/>
          </w:tcPr>
          <w:p w14:paraId="2D8FC148"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ED4989" w:rsidRPr="00763780" w14:paraId="2B7C3AEA" w14:textId="77777777" w:rsidTr="00ED4989">
        <w:tc>
          <w:tcPr>
            <w:tcW w:w="800" w:type="dxa"/>
            <w:shd w:val="solid" w:color="FFFFFF" w:fill="auto"/>
          </w:tcPr>
          <w:p w14:paraId="5AF50CB4"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snapToGrid w:val="0"/>
                <w:sz w:val="16"/>
                <w:szCs w:val="16"/>
                <w:lang w:val="en-AU" w:eastAsia="en-US"/>
              </w:rPr>
              <w:t>2010-12</w:t>
            </w:r>
          </w:p>
        </w:tc>
        <w:tc>
          <w:tcPr>
            <w:tcW w:w="800" w:type="dxa"/>
            <w:shd w:val="solid" w:color="FFFFFF" w:fill="auto"/>
          </w:tcPr>
          <w:p w14:paraId="05F547CF"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2DD091B0"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RP-101361</w:t>
            </w:r>
          </w:p>
        </w:tc>
        <w:tc>
          <w:tcPr>
            <w:tcW w:w="426" w:type="dxa"/>
            <w:shd w:val="solid" w:color="FFFFFF" w:fill="auto"/>
          </w:tcPr>
          <w:p w14:paraId="3571DD56"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007</w:t>
            </w:r>
          </w:p>
        </w:tc>
        <w:tc>
          <w:tcPr>
            <w:tcW w:w="428" w:type="dxa"/>
            <w:shd w:val="solid" w:color="FFFFFF" w:fill="auto"/>
          </w:tcPr>
          <w:p w14:paraId="6C450242"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 </w:t>
            </w:r>
          </w:p>
        </w:tc>
        <w:tc>
          <w:tcPr>
            <w:tcW w:w="566" w:type="dxa"/>
            <w:shd w:val="solid" w:color="FFFFFF" w:fill="auto"/>
          </w:tcPr>
          <w:p w14:paraId="478FBCE7" w14:textId="77777777" w:rsidR="00ED4989" w:rsidRPr="005E2FAC" w:rsidRDefault="00ED4989" w:rsidP="005E2FAC">
            <w:pPr>
              <w:overflowPunct/>
              <w:autoSpaceDE/>
              <w:autoSpaceDN/>
              <w:adjustRightInd/>
              <w:spacing w:after="0"/>
              <w:textAlignment w:val="auto"/>
              <w:rPr>
                <w:rFonts w:ascii="Arial" w:hAnsi="Arial" w:cs="Arial"/>
                <w:color w:val="000000"/>
                <w:sz w:val="16"/>
                <w:szCs w:val="16"/>
              </w:rPr>
            </w:pPr>
          </w:p>
        </w:tc>
        <w:tc>
          <w:tcPr>
            <w:tcW w:w="4678" w:type="dxa"/>
            <w:shd w:val="solid" w:color="FFFFFF" w:fill="auto"/>
          </w:tcPr>
          <w:p w14:paraId="2E748BE6" w14:textId="59CA78F9"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Introduction of L-band in TS36.124</w:t>
            </w:r>
          </w:p>
        </w:tc>
        <w:tc>
          <w:tcPr>
            <w:tcW w:w="851" w:type="dxa"/>
            <w:shd w:val="solid" w:color="FFFFFF" w:fill="auto"/>
          </w:tcPr>
          <w:p w14:paraId="3764A78A" w14:textId="77777777" w:rsidR="00ED4989" w:rsidRPr="005E2FAC" w:rsidRDefault="00ED4989"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ED4989" w:rsidRPr="00763780" w14:paraId="5D7CBAA6" w14:textId="77777777" w:rsidTr="00ED4989">
        <w:tc>
          <w:tcPr>
            <w:tcW w:w="800" w:type="dxa"/>
            <w:shd w:val="solid" w:color="FFFFFF" w:fill="auto"/>
          </w:tcPr>
          <w:p w14:paraId="57ECFE6B"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2011-06</w:t>
            </w:r>
          </w:p>
        </w:tc>
        <w:tc>
          <w:tcPr>
            <w:tcW w:w="800" w:type="dxa"/>
            <w:shd w:val="solid" w:color="FFFFFF" w:fill="auto"/>
          </w:tcPr>
          <w:p w14:paraId="39E93FCA" w14:textId="77777777" w:rsidR="00ED4989" w:rsidRDefault="00ED4989">
            <w:pPr>
              <w:rPr>
                <w:rFonts w:ascii="Arial" w:hAnsi="Arial" w:cs="Arial"/>
                <w:color w:val="000000"/>
                <w:sz w:val="16"/>
                <w:szCs w:val="16"/>
              </w:rPr>
            </w:pPr>
            <w:r>
              <w:rPr>
                <w:rFonts w:ascii="Arial" w:hAnsi="Arial" w:cs="Arial"/>
                <w:color w:val="000000"/>
                <w:sz w:val="16"/>
                <w:szCs w:val="16"/>
              </w:rPr>
              <w:t>RP-52</w:t>
            </w:r>
          </w:p>
        </w:tc>
        <w:tc>
          <w:tcPr>
            <w:tcW w:w="901" w:type="dxa"/>
            <w:shd w:val="solid" w:color="FFFFFF" w:fill="auto"/>
          </w:tcPr>
          <w:p w14:paraId="4440F7F5" w14:textId="77777777" w:rsidR="00ED4989" w:rsidRDefault="00ED4989">
            <w:pPr>
              <w:rPr>
                <w:rFonts w:ascii="Arial" w:hAnsi="Arial" w:cs="Arial"/>
                <w:color w:val="000000"/>
                <w:sz w:val="16"/>
                <w:szCs w:val="16"/>
              </w:rPr>
            </w:pPr>
            <w:r>
              <w:rPr>
                <w:rFonts w:ascii="Arial" w:hAnsi="Arial" w:cs="Arial"/>
                <w:color w:val="000000"/>
                <w:sz w:val="16"/>
                <w:szCs w:val="16"/>
              </w:rPr>
              <w:t>RP-110804</w:t>
            </w:r>
          </w:p>
        </w:tc>
        <w:tc>
          <w:tcPr>
            <w:tcW w:w="426" w:type="dxa"/>
            <w:shd w:val="solid" w:color="FFFFFF" w:fill="auto"/>
          </w:tcPr>
          <w:p w14:paraId="0B75481A" w14:textId="77777777" w:rsidR="00ED4989" w:rsidRDefault="00ED4989">
            <w:pPr>
              <w:rPr>
                <w:rFonts w:ascii="Arial" w:hAnsi="Arial" w:cs="Arial"/>
                <w:color w:val="000000"/>
                <w:sz w:val="16"/>
                <w:szCs w:val="16"/>
              </w:rPr>
            </w:pPr>
            <w:r>
              <w:rPr>
                <w:rFonts w:ascii="Arial" w:hAnsi="Arial" w:cs="Arial"/>
                <w:color w:val="000000"/>
                <w:sz w:val="16"/>
                <w:szCs w:val="16"/>
              </w:rPr>
              <w:t>010</w:t>
            </w:r>
          </w:p>
        </w:tc>
        <w:tc>
          <w:tcPr>
            <w:tcW w:w="428" w:type="dxa"/>
            <w:shd w:val="solid" w:color="FFFFFF" w:fill="auto"/>
          </w:tcPr>
          <w:p w14:paraId="2D5BB59C" w14:textId="77777777" w:rsidR="00ED4989" w:rsidRDefault="00ED4989">
            <w:pPr>
              <w:rPr>
                <w:rFonts w:ascii="Arial" w:hAnsi="Arial" w:cs="Arial"/>
                <w:color w:val="000000"/>
                <w:sz w:val="16"/>
                <w:szCs w:val="16"/>
              </w:rPr>
            </w:pPr>
            <w:r>
              <w:rPr>
                <w:rFonts w:ascii="Arial" w:hAnsi="Arial" w:cs="Arial"/>
                <w:color w:val="000000"/>
                <w:sz w:val="16"/>
                <w:szCs w:val="16"/>
              </w:rPr>
              <w:t>2</w:t>
            </w:r>
          </w:p>
        </w:tc>
        <w:tc>
          <w:tcPr>
            <w:tcW w:w="566" w:type="dxa"/>
            <w:shd w:val="solid" w:color="FFFFFF" w:fill="auto"/>
          </w:tcPr>
          <w:p w14:paraId="1624D00D" w14:textId="77777777" w:rsidR="00ED4989" w:rsidRDefault="00ED4989">
            <w:pPr>
              <w:rPr>
                <w:rFonts w:ascii="Arial" w:hAnsi="Arial" w:cs="Arial"/>
                <w:color w:val="000000"/>
                <w:sz w:val="16"/>
                <w:szCs w:val="16"/>
              </w:rPr>
            </w:pPr>
          </w:p>
        </w:tc>
        <w:tc>
          <w:tcPr>
            <w:tcW w:w="4678" w:type="dxa"/>
            <w:shd w:val="solid" w:color="FFFFFF" w:fill="auto"/>
          </w:tcPr>
          <w:p w14:paraId="3252E2F0" w14:textId="52F4D88F" w:rsidR="00ED4989" w:rsidRDefault="00ED4989">
            <w:pPr>
              <w:rPr>
                <w:rFonts w:ascii="Arial" w:hAnsi="Arial" w:cs="Arial"/>
                <w:color w:val="000000"/>
                <w:sz w:val="16"/>
                <w:szCs w:val="16"/>
              </w:rPr>
            </w:pPr>
            <w:r>
              <w:rPr>
                <w:rFonts w:ascii="Arial" w:hAnsi="Arial" w:cs="Arial"/>
                <w:color w:val="000000"/>
                <w:sz w:val="16"/>
                <w:szCs w:val="16"/>
              </w:rPr>
              <w:t>Add Expanded 1900 MHz Band (Band 25) in 36.124</w:t>
            </w:r>
          </w:p>
        </w:tc>
        <w:tc>
          <w:tcPr>
            <w:tcW w:w="851" w:type="dxa"/>
            <w:shd w:val="solid" w:color="FFFFFF" w:fill="auto"/>
          </w:tcPr>
          <w:p w14:paraId="08311198" w14:textId="77777777" w:rsidR="00ED4989" w:rsidRPr="005E2FAC" w:rsidRDefault="00ED4989" w:rsidP="005E2FAC">
            <w:pPr>
              <w:overflowPunct/>
              <w:autoSpaceDE/>
              <w:autoSpaceDN/>
              <w:adjustRightInd/>
              <w:spacing w:after="0"/>
              <w:textAlignment w:val="auto"/>
              <w:rPr>
                <w:rFonts w:ascii="Arial" w:hAnsi="Arial" w:cs="Arial"/>
                <w:color w:val="000000"/>
                <w:sz w:val="16"/>
                <w:szCs w:val="16"/>
              </w:rPr>
            </w:pPr>
            <w:r>
              <w:rPr>
                <w:rFonts w:ascii="Arial" w:hAnsi="Arial" w:cs="Arial"/>
                <w:color w:val="000000"/>
                <w:sz w:val="16"/>
                <w:szCs w:val="16"/>
              </w:rPr>
              <w:t>10.2</w:t>
            </w:r>
            <w:r w:rsidRPr="005E2FAC">
              <w:rPr>
                <w:rFonts w:ascii="Arial" w:hAnsi="Arial" w:cs="Arial"/>
                <w:color w:val="000000"/>
                <w:sz w:val="16"/>
                <w:szCs w:val="16"/>
              </w:rPr>
              <w:t>.0</w:t>
            </w:r>
          </w:p>
        </w:tc>
      </w:tr>
      <w:tr w:rsidR="00ED4989" w:rsidRPr="00763780" w14:paraId="63ECFADE" w14:textId="77777777" w:rsidTr="00ED4989">
        <w:tc>
          <w:tcPr>
            <w:tcW w:w="800" w:type="dxa"/>
            <w:shd w:val="solid" w:color="FFFFFF" w:fill="auto"/>
          </w:tcPr>
          <w:p w14:paraId="1511689F" w14:textId="77777777" w:rsidR="00ED4989" w:rsidRPr="005E2FAC" w:rsidRDefault="00ED4989"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2011-06</w:t>
            </w:r>
          </w:p>
        </w:tc>
        <w:tc>
          <w:tcPr>
            <w:tcW w:w="800" w:type="dxa"/>
            <w:shd w:val="solid" w:color="FFFFFF" w:fill="auto"/>
          </w:tcPr>
          <w:p w14:paraId="57E747F8" w14:textId="77777777" w:rsidR="00ED4989" w:rsidRDefault="00ED4989">
            <w:pPr>
              <w:rPr>
                <w:rFonts w:ascii="Arial" w:hAnsi="Arial" w:cs="Arial"/>
                <w:color w:val="000000"/>
                <w:sz w:val="16"/>
                <w:szCs w:val="16"/>
              </w:rPr>
            </w:pPr>
            <w:r>
              <w:rPr>
                <w:rFonts w:ascii="Arial" w:hAnsi="Arial" w:cs="Arial"/>
                <w:color w:val="000000"/>
                <w:sz w:val="16"/>
                <w:szCs w:val="16"/>
              </w:rPr>
              <w:t>RP-52</w:t>
            </w:r>
          </w:p>
        </w:tc>
        <w:tc>
          <w:tcPr>
            <w:tcW w:w="901" w:type="dxa"/>
            <w:shd w:val="solid" w:color="FFFFFF" w:fill="auto"/>
          </w:tcPr>
          <w:p w14:paraId="5EC0D560" w14:textId="77777777" w:rsidR="00ED4989" w:rsidRDefault="00ED4989">
            <w:pPr>
              <w:rPr>
                <w:rFonts w:ascii="Arial" w:hAnsi="Arial" w:cs="Arial"/>
                <w:color w:val="000000"/>
                <w:sz w:val="16"/>
                <w:szCs w:val="16"/>
              </w:rPr>
            </w:pPr>
            <w:r>
              <w:rPr>
                <w:rFonts w:ascii="Arial" w:hAnsi="Arial" w:cs="Arial"/>
                <w:color w:val="000000"/>
                <w:sz w:val="16"/>
                <w:szCs w:val="16"/>
              </w:rPr>
              <w:t>RP-110812</w:t>
            </w:r>
          </w:p>
        </w:tc>
        <w:tc>
          <w:tcPr>
            <w:tcW w:w="426" w:type="dxa"/>
            <w:shd w:val="solid" w:color="FFFFFF" w:fill="auto"/>
          </w:tcPr>
          <w:p w14:paraId="26C6AD60" w14:textId="77777777" w:rsidR="00ED4989" w:rsidRDefault="00ED4989">
            <w:pPr>
              <w:rPr>
                <w:rFonts w:ascii="Arial" w:hAnsi="Arial" w:cs="Arial"/>
                <w:color w:val="000000"/>
                <w:sz w:val="16"/>
                <w:szCs w:val="16"/>
              </w:rPr>
            </w:pPr>
            <w:r>
              <w:rPr>
                <w:rFonts w:ascii="Arial" w:hAnsi="Arial" w:cs="Arial"/>
                <w:color w:val="000000"/>
                <w:sz w:val="16"/>
                <w:szCs w:val="16"/>
              </w:rPr>
              <w:t>015</w:t>
            </w:r>
          </w:p>
        </w:tc>
        <w:tc>
          <w:tcPr>
            <w:tcW w:w="428" w:type="dxa"/>
            <w:shd w:val="solid" w:color="FFFFFF" w:fill="auto"/>
          </w:tcPr>
          <w:p w14:paraId="2EF60C20" w14:textId="77777777" w:rsidR="00ED4989" w:rsidRDefault="00ED4989">
            <w:pPr>
              <w:rPr>
                <w:rFonts w:ascii="Arial" w:hAnsi="Arial" w:cs="Arial"/>
                <w:color w:val="000000"/>
                <w:sz w:val="16"/>
                <w:szCs w:val="16"/>
              </w:rPr>
            </w:pPr>
            <w:r>
              <w:rPr>
                <w:rFonts w:ascii="Arial" w:hAnsi="Arial" w:cs="Arial"/>
                <w:color w:val="000000"/>
                <w:sz w:val="16"/>
                <w:szCs w:val="16"/>
              </w:rPr>
              <w:t>1</w:t>
            </w:r>
          </w:p>
        </w:tc>
        <w:tc>
          <w:tcPr>
            <w:tcW w:w="566" w:type="dxa"/>
            <w:shd w:val="solid" w:color="FFFFFF" w:fill="auto"/>
          </w:tcPr>
          <w:p w14:paraId="6A15B7AF" w14:textId="77777777" w:rsidR="00ED4989" w:rsidRDefault="00ED4989">
            <w:pPr>
              <w:rPr>
                <w:rFonts w:ascii="Arial" w:hAnsi="Arial" w:cs="Arial"/>
                <w:color w:val="000000"/>
                <w:sz w:val="16"/>
                <w:szCs w:val="16"/>
              </w:rPr>
            </w:pPr>
          </w:p>
        </w:tc>
        <w:tc>
          <w:tcPr>
            <w:tcW w:w="4678" w:type="dxa"/>
            <w:shd w:val="solid" w:color="FFFFFF" w:fill="auto"/>
          </w:tcPr>
          <w:p w14:paraId="303BEFB5" w14:textId="51E8C68C" w:rsidR="00ED4989" w:rsidRDefault="00ED4989">
            <w:pPr>
              <w:rPr>
                <w:rFonts w:ascii="Arial" w:hAnsi="Arial" w:cs="Arial"/>
                <w:color w:val="000000"/>
                <w:sz w:val="16"/>
                <w:szCs w:val="16"/>
              </w:rPr>
            </w:pPr>
            <w:r>
              <w:rPr>
                <w:rFonts w:ascii="Arial" w:hAnsi="Arial" w:cs="Arial"/>
                <w:color w:val="000000"/>
                <w:sz w:val="16"/>
                <w:szCs w:val="16"/>
              </w:rPr>
              <w:t>Add 2GHz S-Band (Band 23) in  36.124</w:t>
            </w:r>
          </w:p>
        </w:tc>
        <w:tc>
          <w:tcPr>
            <w:tcW w:w="851" w:type="dxa"/>
            <w:shd w:val="solid" w:color="FFFFFF" w:fill="auto"/>
          </w:tcPr>
          <w:p w14:paraId="559F8638" w14:textId="77777777" w:rsidR="00ED4989" w:rsidRPr="005E2FAC" w:rsidRDefault="00ED4989" w:rsidP="005E2FAC">
            <w:pPr>
              <w:overflowPunct/>
              <w:autoSpaceDE/>
              <w:autoSpaceDN/>
              <w:adjustRightInd/>
              <w:spacing w:after="0"/>
              <w:textAlignment w:val="auto"/>
              <w:rPr>
                <w:rFonts w:ascii="Arial" w:hAnsi="Arial" w:cs="Arial"/>
                <w:color w:val="000000"/>
                <w:sz w:val="16"/>
                <w:szCs w:val="16"/>
              </w:rPr>
            </w:pPr>
            <w:r>
              <w:rPr>
                <w:rFonts w:ascii="Arial" w:hAnsi="Arial" w:cs="Arial"/>
                <w:color w:val="000000"/>
                <w:sz w:val="16"/>
                <w:szCs w:val="16"/>
              </w:rPr>
              <w:t>10.2</w:t>
            </w:r>
            <w:r w:rsidRPr="005E2FAC">
              <w:rPr>
                <w:rFonts w:ascii="Arial" w:hAnsi="Arial" w:cs="Arial"/>
                <w:color w:val="000000"/>
                <w:sz w:val="16"/>
                <w:szCs w:val="16"/>
              </w:rPr>
              <w:t>.0</w:t>
            </w:r>
          </w:p>
        </w:tc>
      </w:tr>
      <w:tr w:rsidR="00ED4989" w:rsidRPr="00763780" w14:paraId="59971CCE" w14:textId="77777777" w:rsidTr="00ED4989">
        <w:tc>
          <w:tcPr>
            <w:tcW w:w="800" w:type="dxa"/>
            <w:shd w:val="solid" w:color="FFFFFF" w:fill="auto"/>
          </w:tcPr>
          <w:p w14:paraId="1560FF67" w14:textId="77777777" w:rsidR="00ED4989" w:rsidRDefault="00ED4989"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2011-09</w:t>
            </w:r>
          </w:p>
        </w:tc>
        <w:tc>
          <w:tcPr>
            <w:tcW w:w="800" w:type="dxa"/>
            <w:shd w:val="solid" w:color="FFFFFF" w:fill="auto"/>
          </w:tcPr>
          <w:p w14:paraId="4532C359" w14:textId="77777777" w:rsidR="00ED4989" w:rsidRDefault="00ED4989">
            <w:pPr>
              <w:rPr>
                <w:rFonts w:ascii="Arial" w:hAnsi="Arial" w:cs="Arial"/>
                <w:color w:val="000000"/>
                <w:sz w:val="16"/>
                <w:szCs w:val="16"/>
              </w:rPr>
            </w:pPr>
            <w:r>
              <w:rPr>
                <w:rFonts w:ascii="Arial" w:hAnsi="Arial" w:cs="Arial"/>
                <w:color w:val="000000"/>
                <w:sz w:val="16"/>
                <w:szCs w:val="16"/>
              </w:rPr>
              <w:t>RP-53</w:t>
            </w:r>
          </w:p>
        </w:tc>
        <w:tc>
          <w:tcPr>
            <w:tcW w:w="901" w:type="dxa"/>
            <w:shd w:val="solid" w:color="FFFFFF" w:fill="auto"/>
          </w:tcPr>
          <w:p w14:paraId="477CF843" w14:textId="77777777" w:rsidR="00ED4989" w:rsidRDefault="00ED4989">
            <w:pPr>
              <w:rPr>
                <w:rFonts w:ascii="Arial" w:hAnsi="Arial" w:cs="Arial"/>
                <w:color w:val="000000"/>
                <w:sz w:val="16"/>
                <w:szCs w:val="16"/>
              </w:rPr>
            </w:pPr>
            <w:r>
              <w:rPr>
                <w:rFonts w:ascii="Arial" w:hAnsi="Arial" w:cs="Arial"/>
                <w:color w:val="000000"/>
                <w:sz w:val="16"/>
                <w:szCs w:val="16"/>
              </w:rPr>
              <w:t>RP-111255</w:t>
            </w:r>
          </w:p>
        </w:tc>
        <w:tc>
          <w:tcPr>
            <w:tcW w:w="426" w:type="dxa"/>
            <w:shd w:val="solid" w:color="FFFFFF" w:fill="auto"/>
          </w:tcPr>
          <w:p w14:paraId="204CEE65" w14:textId="77777777" w:rsidR="00ED4989" w:rsidRDefault="00ED4989">
            <w:pPr>
              <w:rPr>
                <w:rFonts w:ascii="Arial" w:hAnsi="Arial" w:cs="Arial"/>
                <w:color w:val="000000"/>
                <w:sz w:val="16"/>
                <w:szCs w:val="16"/>
              </w:rPr>
            </w:pPr>
            <w:r>
              <w:rPr>
                <w:rFonts w:ascii="Arial" w:hAnsi="Arial" w:cs="Arial"/>
                <w:color w:val="000000"/>
                <w:sz w:val="16"/>
                <w:szCs w:val="16"/>
              </w:rPr>
              <w:t>016</w:t>
            </w:r>
          </w:p>
        </w:tc>
        <w:tc>
          <w:tcPr>
            <w:tcW w:w="428" w:type="dxa"/>
            <w:shd w:val="solid" w:color="FFFFFF" w:fill="auto"/>
          </w:tcPr>
          <w:p w14:paraId="42625A2E" w14:textId="77777777" w:rsidR="00ED4989" w:rsidRDefault="00ED4989">
            <w:pPr>
              <w:rPr>
                <w:rFonts w:ascii="Arial" w:hAnsi="Arial" w:cs="Arial"/>
                <w:color w:val="000000"/>
                <w:sz w:val="16"/>
                <w:szCs w:val="16"/>
              </w:rPr>
            </w:pPr>
            <w:r>
              <w:rPr>
                <w:rFonts w:ascii="Arial" w:hAnsi="Arial" w:cs="Arial"/>
                <w:color w:val="000000"/>
                <w:sz w:val="16"/>
                <w:szCs w:val="16"/>
              </w:rPr>
              <w:t> </w:t>
            </w:r>
          </w:p>
        </w:tc>
        <w:tc>
          <w:tcPr>
            <w:tcW w:w="566" w:type="dxa"/>
            <w:shd w:val="solid" w:color="FFFFFF" w:fill="auto"/>
          </w:tcPr>
          <w:p w14:paraId="26F29C98" w14:textId="77777777" w:rsidR="00ED4989" w:rsidRDefault="00ED4989">
            <w:pPr>
              <w:rPr>
                <w:rFonts w:ascii="Arial" w:hAnsi="Arial" w:cs="Arial"/>
                <w:color w:val="000000"/>
                <w:sz w:val="16"/>
                <w:szCs w:val="16"/>
              </w:rPr>
            </w:pPr>
          </w:p>
        </w:tc>
        <w:tc>
          <w:tcPr>
            <w:tcW w:w="4678" w:type="dxa"/>
            <w:shd w:val="solid" w:color="FFFFFF" w:fill="auto"/>
          </w:tcPr>
          <w:p w14:paraId="522A671C" w14:textId="616CD34A" w:rsidR="00ED4989" w:rsidRDefault="00ED4989">
            <w:pPr>
              <w:rPr>
                <w:rFonts w:ascii="Arial" w:hAnsi="Arial" w:cs="Arial"/>
                <w:color w:val="000000"/>
                <w:sz w:val="16"/>
                <w:szCs w:val="16"/>
              </w:rPr>
            </w:pPr>
            <w:r>
              <w:rPr>
                <w:rFonts w:ascii="Arial" w:hAnsi="Arial" w:cs="Arial"/>
                <w:color w:val="000000"/>
                <w:sz w:val="16"/>
                <w:szCs w:val="16"/>
              </w:rPr>
              <w:t>Add Band 22/XXII for LTE/UMTS 3500 (FDD) to TS 36.124</w:t>
            </w:r>
          </w:p>
        </w:tc>
        <w:tc>
          <w:tcPr>
            <w:tcW w:w="851" w:type="dxa"/>
            <w:shd w:val="solid" w:color="FFFFFF" w:fill="auto"/>
          </w:tcPr>
          <w:p w14:paraId="21C9E65C" w14:textId="77777777" w:rsidR="00ED4989" w:rsidRDefault="00ED4989">
            <w:pPr>
              <w:rPr>
                <w:rFonts w:ascii="Arial" w:hAnsi="Arial" w:cs="Arial"/>
                <w:color w:val="000000"/>
                <w:sz w:val="16"/>
                <w:szCs w:val="16"/>
              </w:rPr>
            </w:pPr>
            <w:r>
              <w:rPr>
                <w:rFonts w:ascii="Arial" w:hAnsi="Arial" w:cs="Arial"/>
                <w:color w:val="000000"/>
                <w:sz w:val="16"/>
                <w:szCs w:val="16"/>
              </w:rPr>
              <w:t>10.3.0</w:t>
            </w:r>
          </w:p>
        </w:tc>
      </w:tr>
      <w:tr w:rsidR="00ED4989" w:rsidRPr="00763780" w14:paraId="7D31AB35" w14:textId="77777777" w:rsidTr="00ED4989">
        <w:tc>
          <w:tcPr>
            <w:tcW w:w="800" w:type="dxa"/>
            <w:shd w:val="solid" w:color="FFFFFF" w:fill="auto"/>
          </w:tcPr>
          <w:p w14:paraId="1538EC52" w14:textId="77777777" w:rsidR="00ED4989" w:rsidRDefault="00ED4989"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2012-03</w:t>
            </w:r>
          </w:p>
        </w:tc>
        <w:tc>
          <w:tcPr>
            <w:tcW w:w="800" w:type="dxa"/>
            <w:shd w:val="solid" w:color="FFFFFF" w:fill="auto"/>
          </w:tcPr>
          <w:p w14:paraId="43CEC554" w14:textId="77777777" w:rsidR="00ED4989" w:rsidRDefault="00ED4989">
            <w:pPr>
              <w:rPr>
                <w:rFonts w:ascii="Arial" w:hAnsi="Arial" w:cs="Arial"/>
                <w:color w:val="000000"/>
                <w:sz w:val="16"/>
                <w:szCs w:val="16"/>
              </w:rPr>
            </w:pPr>
            <w:r>
              <w:rPr>
                <w:rFonts w:ascii="Arial" w:hAnsi="Arial" w:cs="Arial"/>
                <w:color w:val="000000"/>
                <w:sz w:val="16"/>
                <w:szCs w:val="16"/>
              </w:rPr>
              <w:t>RP-55</w:t>
            </w:r>
          </w:p>
        </w:tc>
        <w:tc>
          <w:tcPr>
            <w:tcW w:w="901" w:type="dxa"/>
            <w:shd w:val="solid" w:color="FFFFFF" w:fill="auto"/>
          </w:tcPr>
          <w:p w14:paraId="6E75028D" w14:textId="77777777" w:rsidR="00ED4989" w:rsidRDefault="00ED4989">
            <w:pPr>
              <w:rPr>
                <w:rFonts w:ascii="Arial" w:hAnsi="Arial" w:cs="Arial"/>
                <w:color w:val="000000"/>
                <w:sz w:val="16"/>
                <w:szCs w:val="16"/>
              </w:rPr>
            </w:pPr>
            <w:r>
              <w:rPr>
                <w:rFonts w:ascii="Arial" w:hAnsi="Arial" w:cs="Arial"/>
                <w:color w:val="000000"/>
                <w:sz w:val="16"/>
                <w:szCs w:val="16"/>
              </w:rPr>
              <w:t>RP-120305</w:t>
            </w:r>
          </w:p>
        </w:tc>
        <w:tc>
          <w:tcPr>
            <w:tcW w:w="426" w:type="dxa"/>
            <w:shd w:val="solid" w:color="FFFFFF" w:fill="auto"/>
          </w:tcPr>
          <w:p w14:paraId="19EFCFAA" w14:textId="77777777" w:rsidR="00ED4989" w:rsidRDefault="00ED4989">
            <w:pPr>
              <w:rPr>
                <w:rFonts w:ascii="Arial" w:hAnsi="Arial" w:cs="Arial"/>
                <w:color w:val="000000"/>
                <w:sz w:val="16"/>
                <w:szCs w:val="16"/>
              </w:rPr>
            </w:pPr>
            <w:r>
              <w:rPr>
                <w:rFonts w:ascii="Arial" w:hAnsi="Arial" w:cs="Arial"/>
                <w:color w:val="000000"/>
                <w:sz w:val="16"/>
                <w:szCs w:val="16"/>
              </w:rPr>
              <w:t>018</w:t>
            </w:r>
          </w:p>
        </w:tc>
        <w:tc>
          <w:tcPr>
            <w:tcW w:w="428" w:type="dxa"/>
            <w:shd w:val="solid" w:color="FFFFFF" w:fill="auto"/>
          </w:tcPr>
          <w:p w14:paraId="1FFE6ABA" w14:textId="77777777" w:rsidR="00ED4989" w:rsidRDefault="00ED4989">
            <w:pPr>
              <w:rPr>
                <w:rFonts w:ascii="Arial" w:hAnsi="Arial" w:cs="Arial"/>
                <w:color w:val="000000"/>
                <w:sz w:val="16"/>
                <w:szCs w:val="16"/>
              </w:rPr>
            </w:pPr>
            <w:r>
              <w:rPr>
                <w:rFonts w:ascii="Arial" w:hAnsi="Arial" w:cs="Arial"/>
                <w:color w:val="000000"/>
                <w:sz w:val="16"/>
                <w:szCs w:val="16"/>
              </w:rPr>
              <w:t> </w:t>
            </w:r>
          </w:p>
        </w:tc>
        <w:tc>
          <w:tcPr>
            <w:tcW w:w="566" w:type="dxa"/>
            <w:shd w:val="solid" w:color="FFFFFF" w:fill="auto"/>
          </w:tcPr>
          <w:p w14:paraId="61E44AB7" w14:textId="77777777" w:rsidR="00ED4989" w:rsidRDefault="00ED4989">
            <w:pPr>
              <w:rPr>
                <w:rFonts w:ascii="Arial" w:hAnsi="Arial" w:cs="Arial"/>
                <w:color w:val="000000"/>
                <w:sz w:val="16"/>
                <w:szCs w:val="16"/>
              </w:rPr>
            </w:pPr>
          </w:p>
        </w:tc>
        <w:tc>
          <w:tcPr>
            <w:tcW w:w="4678" w:type="dxa"/>
            <w:shd w:val="solid" w:color="FFFFFF" w:fill="auto"/>
          </w:tcPr>
          <w:p w14:paraId="7E511D5C" w14:textId="2F4E1765" w:rsidR="00ED4989" w:rsidRDefault="00ED4989">
            <w:pPr>
              <w:rPr>
                <w:rFonts w:ascii="Arial" w:hAnsi="Arial" w:cs="Arial"/>
                <w:color w:val="000000"/>
                <w:sz w:val="16"/>
                <w:szCs w:val="16"/>
              </w:rPr>
            </w:pPr>
            <w:r>
              <w:rPr>
                <w:rFonts w:ascii="Arial" w:hAnsi="Arial" w:cs="Arial"/>
                <w:color w:val="000000"/>
                <w:sz w:val="16"/>
                <w:szCs w:val="16"/>
              </w:rPr>
              <w:t>Upper Extended 850 MHz addition to 36.124</w:t>
            </w:r>
          </w:p>
        </w:tc>
        <w:tc>
          <w:tcPr>
            <w:tcW w:w="851" w:type="dxa"/>
            <w:shd w:val="solid" w:color="FFFFFF" w:fill="auto"/>
          </w:tcPr>
          <w:p w14:paraId="2083D93D" w14:textId="77777777" w:rsidR="00ED4989" w:rsidRDefault="00ED4989">
            <w:pPr>
              <w:rPr>
                <w:rFonts w:ascii="Arial" w:hAnsi="Arial" w:cs="Arial"/>
                <w:color w:val="000000"/>
                <w:sz w:val="16"/>
                <w:szCs w:val="16"/>
              </w:rPr>
            </w:pPr>
            <w:r>
              <w:rPr>
                <w:rFonts w:ascii="Arial" w:hAnsi="Arial" w:cs="Arial"/>
                <w:color w:val="000000"/>
                <w:sz w:val="16"/>
                <w:szCs w:val="16"/>
              </w:rPr>
              <w:t>11.0.0</w:t>
            </w:r>
          </w:p>
        </w:tc>
      </w:tr>
      <w:tr w:rsidR="00ED4989" w:rsidRPr="00763780" w14:paraId="1E41F884" w14:textId="77777777" w:rsidTr="00ED4989">
        <w:tc>
          <w:tcPr>
            <w:tcW w:w="800" w:type="dxa"/>
            <w:shd w:val="solid" w:color="FFFFFF" w:fill="auto"/>
            <w:vAlign w:val="bottom"/>
          </w:tcPr>
          <w:p w14:paraId="75821D57" w14:textId="77777777" w:rsidR="00ED4989" w:rsidRDefault="00ED4989">
            <w:pPr>
              <w:rPr>
                <w:rFonts w:ascii="Arial" w:hAnsi="Arial" w:cs="Arial"/>
                <w:sz w:val="16"/>
                <w:szCs w:val="16"/>
              </w:rPr>
            </w:pPr>
            <w:r>
              <w:rPr>
                <w:rFonts w:ascii="Arial" w:hAnsi="Arial" w:cs="Arial"/>
                <w:sz w:val="16"/>
                <w:szCs w:val="16"/>
              </w:rPr>
              <w:t>2012-06</w:t>
            </w:r>
          </w:p>
        </w:tc>
        <w:tc>
          <w:tcPr>
            <w:tcW w:w="800" w:type="dxa"/>
            <w:shd w:val="solid" w:color="FFFFFF" w:fill="auto"/>
            <w:vAlign w:val="bottom"/>
          </w:tcPr>
          <w:p w14:paraId="1BAC9402" w14:textId="77777777" w:rsidR="00ED4989" w:rsidRDefault="00ED4989">
            <w:pPr>
              <w:rPr>
                <w:rFonts w:ascii="Arial" w:hAnsi="Arial" w:cs="Arial"/>
                <w:sz w:val="16"/>
                <w:szCs w:val="16"/>
              </w:rPr>
            </w:pPr>
            <w:r>
              <w:rPr>
                <w:rFonts w:ascii="Arial" w:hAnsi="Arial" w:cs="Arial"/>
                <w:sz w:val="16"/>
                <w:szCs w:val="16"/>
              </w:rPr>
              <w:t>RP-56</w:t>
            </w:r>
          </w:p>
        </w:tc>
        <w:tc>
          <w:tcPr>
            <w:tcW w:w="901" w:type="dxa"/>
            <w:shd w:val="solid" w:color="FFFFFF" w:fill="auto"/>
            <w:vAlign w:val="bottom"/>
          </w:tcPr>
          <w:p w14:paraId="46B6DEE0" w14:textId="77777777" w:rsidR="00ED4989" w:rsidRDefault="00ED4989">
            <w:pPr>
              <w:rPr>
                <w:rFonts w:ascii="Arial" w:hAnsi="Arial" w:cs="Arial"/>
                <w:color w:val="000000"/>
                <w:sz w:val="16"/>
                <w:szCs w:val="16"/>
              </w:rPr>
            </w:pPr>
            <w:r>
              <w:rPr>
                <w:rFonts w:ascii="Arial" w:hAnsi="Arial" w:cs="Arial"/>
                <w:color w:val="000000"/>
                <w:sz w:val="16"/>
                <w:szCs w:val="16"/>
              </w:rPr>
              <w:t>RP-120793</w:t>
            </w:r>
          </w:p>
        </w:tc>
        <w:tc>
          <w:tcPr>
            <w:tcW w:w="426" w:type="dxa"/>
            <w:shd w:val="solid" w:color="FFFFFF" w:fill="auto"/>
            <w:vAlign w:val="bottom"/>
          </w:tcPr>
          <w:p w14:paraId="70912285" w14:textId="77777777" w:rsidR="00ED4989" w:rsidRDefault="00ED4989">
            <w:pPr>
              <w:rPr>
                <w:rFonts w:ascii="Arial" w:hAnsi="Arial" w:cs="Arial"/>
                <w:color w:val="000000"/>
                <w:sz w:val="16"/>
                <w:szCs w:val="16"/>
              </w:rPr>
            </w:pPr>
            <w:r>
              <w:rPr>
                <w:rFonts w:ascii="Arial" w:hAnsi="Arial" w:cs="Arial"/>
                <w:color w:val="000000"/>
                <w:sz w:val="16"/>
                <w:szCs w:val="16"/>
              </w:rPr>
              <w:t>020</w:t>
            </w:r>
          </w:p>
        </w:tc>
        <w:tc>
          <w:tcPr>
            <w:tcW w:w="428" w:type="dxa"/>
            <w:shd w:val="solid" w:color="FFFFFF" w:fill="auto"/>
            <w:vAlign w:val="bottom"/>
          </w:tcPr>
          <w:p w14:paraId="0AE63EC8" w14:textId="77777777" w:rsidR="00ED4989" w:rsidRDefault="00ED4989">
            <w:pPr>
              <w:rPr>
                <w:rFonts w:ascii="Arial" w:hAnsi="Arial" w:cs="Arial"/>
                <w:color w:val="000000"/>
                <w:sz w:val="16"/>
                <w:szCs w:val="16"/>
              </w:rPr>
            </w:pPr>
            <w:r>
              <w:rPr>
                <w:rFonts w:ascii="Arial" w:hAnsi="Arial" w:cs="Arial"/>
                <w:color w:val="000000"/>
                <w:sz w:val="16"/>
                <w:szCs w:val="16"/>
              </w:rPr>
              <w:t> </w:t>
            </w:r>
          </w:p>
        </w:tc>
        <w:tc>
          <w:tcPr>
            <w:tcW w:w="566" w:type="dxa"/>
            <w:shd w:val="solid" w:color="FFFFFF" w:fill="auto"/>
          </w:tcPr>
          <w:p w14:paraId="7287A0A1" w14:textId="77777777" w:rsidR="00ED4989" w:rsidRDefault="00ED4989">
            <w:pPr>
              <w:rPr>
                <w:rFonts w:ascii="Arial" w:hAnsi="Arial" w:cs="Arial"/>
                <w:color w:val="000000"/>
                <w:sz w:val="16"/>
                <w:szCs w:val="16"/>
              </w:rPr>
            </w:pPr>
          </w:p>
        </w:tc>
        <w:tc>
          <w:tcPr>
            <w:tcW w:w="4678" w:type="dxa"/>
            <w:shd w:val="solid" w:color="FFFFFF" w:fill="auto"/>
            <w:vAlign w:val="bottom"/>
          </w:tcPr>
          <w:p w14:paraId="3E0338E0" w14:textId="75239E95" w:rsidR="00ED4989" w:rsidRDefault="00ED4989">
            <w:pPr>
              <w:rPr>
                <w:rFonts w:ascii="Arial" w:hAnsi="Arial" w:cs="Arial"/>
                <w:color w:val="000000"/>
                <w:sz w:val="16"/>
                <w:szCs w:val="16"/>
              </w:rPr>
            </w:pPr>
            <w:r>
              <w:rPr>
                <w:rFonts w:ascii="Arial" w:hAnsi="Arial" w:cs="Arial"/>
                <w:color w:val="000000"/>
                <w:sz w:val="16"/>
                <w:szCs w:val="16"/>
              </w:rPr>
              <w:t>Introduction of APAC700(FDD) into TS 36.124</w:t>
            </w:r>
          </w:p>
        </w:tc>
        <w:tc>
          <w:tcPr>
            <w:tcW w:w="851" w:type="dxa"/>
            <w:shd w:val="solid" w:color="FFFFFF" w:fill="auto"/>
            <w:vAlign w:val="bottom"/>
          </w:tcPr>
          <w:p w14:paraId="38793DBB" w14:textId="77777777" w:rsidR="00ED4989" w:rsidRDefault="00ED4989">
            <w:pPr>
              <w:rPr>
                <w:rFonts w:ascii="Arial" w:hAnsi="Arial" w:cs="Arial"/>
                <w:color w:val="000000"/>
                <w:sz w:val="16"/>
                <w:szCs w:val="16"/>
              </w:rPr>
            </w:pPr>
            <w:r>
              <w:rPr>
                <w:rFonts w:ascii="Arial" w:hAnsi="Arial" w:cs="Arial"/>
                <w:color w:val="000000"/>
                <w:sz w:val="16"/>
                <w:szCs w:val="16"/>
              </w:rPr>
              <w:t>11.1.0</w:t>
            </w:r>
          </w:p>
        </w:tc>
      </w:tr>
      <w:tr w:rsidR="00ED4989" w:rsidRPr="00763780" w14:paraId="4F43DA31" w14:textId="77777777" w:rsidTr="00ED4989">
        <w:tc>
          <w:tcPr>
            <w:tcW w:w="800" w:type="dxa"/>
            <w:shd w:val="solid" w:color="FFFFFF" w:fill="auto"/>
            <w:vAlign w:val="bottom"/>
          </w:tcPr>
          <w:p w14:paraId="63E7A1AA" w14:textId="77777777" w:rsidR="00ED4989" w:rsidRDefault="00ED4989">
            <w:pPr>
              <w:rPr>
                <w:rFonts w:ascii="Arial" w:hAnsi="Arial" w:cs="Arial"/>
                <w:sz w:val="16"/>
                <w:szCs w:val="16"/>
              </w:rPr>
            </w:pPr>
            <w:r>
              <w:rPr>
                <w:rFonts w:ascii="Arial" w:hAnsi="Arial" w:cs="Arial"/>
                <w:sz w:val="16"/>
                <w:szCs w:val="16"/>
              </w:rPr>
              <w:t>2012-06</w:t>
            </w:r>
          </w:p>
        </w:tc>
        <w:tc>
          <w:tcPr>
            <w:tcW w:w="800" w:type="dxa"/>
            <w:shd w:val="solid" w:color="FFFFFF" w:fill="auto"/>
            <w:vAlign w:val="bottom"/>
          </w:tcPr>
          <w:p w14:paraId="4831DC10" w14:textId="77777777" w:rsidR="00ED4989" w:rsidRDefault="00ED4989">
            <w:pPr>
              <w:rPr>
                <w:rFonts w:ascii="Arial" w:hAnsi="Arial" w:cs="Arial"/>
                <w:sz w:val="16"/>
                <w:szCs w:val="16"/>
              </w:rPr>
            </w:pPr>
            <w:r>
              <w:rPr>
                <w:rFonts w:ascii="Arial" w:hAnsi="Arial" w:cs="Arial"/>
                <w:sz w:val="16"/>
                <w:szCs w:val="16"/>
              </w:rPr>
              <w:t>RP-56</w:t>
            </w:r>
          </w:p>
        </w:tc>
        <w:tc>
          <w:tcPr>
            <w:tcW w:w="901" w:type="dxa"/>
            <w:shd w:val="solid" w:color="FFFFFF" w:fill="auto"/>
            <w:vAlign w:val="bottom"/>
          </w:tcPr>
          <w:p w14:paraId="3BD41B78" w14:textId="77777777" w:rsidR="00ED4989" w:rsidRDefault="00ED4989">
            <w:pPr>
              <w:rPr>
                <w:rFonts w:ascii="Arial" w:hAnsi="Arial" w:cs="Arial"/>
                <w:color w:val="000000"/>
                <w:sz w:val="16"/>
                <w:szCs w:val="16"/>
              </w:rPr>
            </w:pPr>
            <w:r>
              <w:rPr>
                <w:rFonts w:ascii="Arial" w:hAnsi="Arial" w:cs="Arial"/>
                <w:color w:val="000000"/>
                <w:sz w:val="16"/>
                <w:szCs w:val="16"/>
              </w:rPr>
              <w:t>RP-120793</w:t>
            </w:r>
          </w:p>
        </w:tc>
        <w:tc>
          <w:tcPr>
            <w:tcW w:w="426" w:type="dxa"/>
            <w:shd w:val="solid" w:color="FFFFFF" w:fill="auto"/>
            <w:vAlign w:val="bottom"/>
          </w:tcPr>
          <w:p w14:paraId="532E9346" w14:textId="77777777" w:rsidR="00ED4989" w:rsidRDefault="00ED4989">
            <w:pPr>
              <w:rPr>
                <w:rFonts w:ascii="Arial" w:hAnsi="Arial" w:cs="Arial"/>
                <w:color w:val="000000"/>
                <w:sz w:val="16"/>
                <w:szCs w:val="16"/>
              </w:rPr>
            </w:pPr>
            <w:r>
              <w:rPr>
                <w:rFonts w:ascii="Arial" w:hAnsi="Arial" w:cs="Arial"/>
                <w:color w:val="000000"/>
                <w:sz w:val="16"/>
                <w:szCs w:val="16"/>
              </w:rPr>
              <w:t>021</w:t>
            </w:r>
          </w:p>
        </w:tc>
        <w:tc>
          <w:tcPr>
            <w:tcW w:w="428" w:type="dxa"/>
            <w:shd w:val="solid" w:color="FFFFFF" w:fill="auto"/>
            <w:vAlign w:val="bottom"/>
          </w:tcPr>
          <w:p w14:paraId="3CD4C59D" w14:textId="77777777" w:rsidR="00ED4989" w:rsidRDefault="00ED4989">
            <w:pPr>
              <w:rPr>
                <w:rFonts w:ascii="Arial" w:hAnsi="Arial" w:cs="Arial"/>
                <w:color w:val="000000"/>
                <w:sz w:val="16"/>
                <w:szCs w:val="16"/>
              </w:rPr>
            </w:pPr>
            <w:r>
              <w:rPr>
                <w:rFonts w:ascii="Arial" w:hAnsi="Arial" w:cs="Arial"/>
                <w:color w:val="000000"/>
                <w:sz w:val="16"/>
                <w:szCs w:val="16"/>
              </w:rPr>
              <w:t> </w:t>
            </w:r>
          </w:p>
        </w:tc>
        <w:tc>
          <w:tcPr>
            <w:tcW w:w="566" w:type="dxa"/>
            <w:shd w:val="solid" w:color="FFFFFF" w:fill="auto"/>
          </w:tcPr>
          <w:p w14:paraId="37017B6B" w14:textId="77777777" w:rsidR="00ED4989" w:rsidRDefault="00ED4989">
            <w:pPr>
              <w:rPr>
                <w:rFonts w:ascii="Arial" w:hAnsi="Arial" w:cs="Arial"/>
                <w:color w:val="000000"/>
                <w:sz w:val="16"/>
                <w:szCs w:val="16"/>
              </w:rPr>
            </w:pPr>
          </w:p>
        </w:tc>
        <w:tc>
          <w:tcPr>
            <w:tcW w:w="4678" w:type="dxa"/>
            <w:shd w:val="solid" w:color="FFFFFF" w:fill="auto"/>
            <w:vAlign w:val="bottom"/>
          </w:tcPr>
          <w:p w14:paraId="49ADE210" w14:textId="4138B195" w:rsidR="00ED4989" w:rsidRDefault="00ED4989">
            <w:pPr>
              <w:rPr>
                <w:rFonts w:ascii="Arial" w:hAnsi="Arial" w:cs="Arial"/>
                <w:color w:val="000000"/>
                <w:sz w:val="16"/>
                <w:szCs w:val="16"/>
              </w:rPr>
            </w:pPr>
            <w:r>
              <w:rPr>
                <w:rFonts w:ascii="Arial" w:hAnsi="Arial" w:cs="Arial"/>
                <w:color w:val="000000"/>
                <w:sz w:val="16"/>
                <w:szCs w:val="16"/>
              </w:rPr>
              <w:t>Introduction of APAC700(TDD) into TS 36.124</w:t>
            </w:r>
          </w:p>
        </w:tc>
        <w:tc>
          <w:tcPr>
            <w:tcW w:w="851" w:type="dxa"/>
            <w:shd w:val="solid" w:color="FFFFFF" w:fill="auto"/>
            <w:vAlign w:val="bottom"/>
          </w:tcPr>
          <w:p w14:paraId="0D108ED3" w14:textId="77777777" w:rsidR="00ED4989" w:rsidRDefault="00ED4989">
            <w:pPr>
              <w:rPr>
                <w:rFonts w:ascii="Arial" w:hAnsi="Arial" w:cs="Arial"/>
                <w:color w:val="000000"/>
                <w:sz w:val="16"/>
                <w:szCs w:val="16"/>
              </w:rPr>
            </w:pPr>
            <w:r>
              <w:rPr>
                <w:rFonts w:ascii="Arial" w:hAnsi="Arial" w:cs="Arial"/>
                <w:color w:val="000000"/>
                <w:sz w:val="16"/>
                <w:szCs w:val="16"/>
              </w:rPr>
              <w:t>11.1.0</w:t>
            </w:r>
          </w:p>
        </w:tc>
      </w:tr>
      <w:tr w:rsidR="00ED4989" w:rsidRPr="00763780" w14:paraId="550DB76C" w14:textId="77777777" w:rsidTr="00ED4989">
        <w:tc>
          <w:tcPr>
            <w:tcW w:w="800" w:type="dxa"/>
            <w:shd w:val="solid" w:color="FFFFFF" w:fill="auto"/>
            <w:vAlign w:val="bottom"/>
          </w:tcPr>
          <w:p w14:paraId="791663B6" w14:textId="77777777" w:rsidR="00ED4989" w:rsidRDefault="00ED4989">
            <w:pPr>
              <w:rPr>
                <w:rFonts w:ascii="Arial" w:hAnsi="Arial" w:cs="Arial"/>
                <w:sz w:val="16"/>
                <w:szCs w:val="16"/>
              </w:rPr>
            </w:pPr>
            <w:r>
              <w:rPr>
                <w:rFonts w:ascii="Arial" w:hAnsi="Arial" w:cs="Arial"/>
                <w:sz w:val="16"/>
                <w:szCs w:val="16"/>
              </w:rPr>
              <w:t>2012-06</w:t>
            </w:r>
          </w:p>
        </w:tc>
        <w:tc>
          <w:tcPr>
            <w:tcW w:w="800" w:type="dxa"/>
            <w:shd w:val="solid" w:color="FFFFFF" w:fill="auto"/>
            <w:vAlign w:val="bottom"/>
          </w:tcPr>
          <w:p w14:paraId="6AFC3C1E" w14:textId="77777777" w:rsidR="00ED4989" w:rsidRDefault="00ED4989">
            <w:pPr>
              <w:rPr>
                <w:rFonts w:ascii="Arial" w:hAnsi="Arial" w:cs="Arial"/>
                <w:sz w:val="16"/>
                <w:szCs w:val="16"/>
              </w:rPr>
            </w:pPr>
            <w:r>
              <w:rPr>
                <w:rFonts w:ascii="Arial" w:hAnsi="Arial" w:cs="Arial"/>
                <w:sz w:val="16"/>
                <w:szCs w:val="16"/>
              </w:rPr>
              <w:t>RP-56</w:t>
            </w:r>
          </w:p>
        </w:tc>
        <w:tc>
          <w:tcPr>
            <w:tcW w:w="901" w:type="dxa"/>
            <w:shd w:val="solid" w:color="FFFFFF" w:fill="auto"/>
            <w:vAlign w:val="bottom"/>
          </w:tcPr>
          <w:p w14:paraId="699B469A" w14:textId="77777777" w:rsidR="00ED4989" w:rsidRDefault="00ED4989">
            <w:pPr>
              <w:rPr>
                <w:rFonts w:ascii="Arial" w:hAnsi="Arial" w:cs="Arial"/>
                <w:color w:val="000000"/>
                <w:sz w:val="16"/>
                <w:szCs w:val="16"/>
              </w:rPr>
            </w:pPr>
            <w:r>
              <w:rPr>
                <w:rFonts w:ascii="Arial" w:hAnsi="Arial" w:cs="Arial"/>
                <w:color w:val="000000"/>
                <w:sz w:val="16"/>
                <w:szCs w:val="16"/>
              </w:rPr>
              <w:t>RP-120791</w:t>
            </w:r>
          </w:p>
        </w:tc>
        <w:tc>
          <w:tcPr>
            <w:tcW w:w="426" w:type="dxa"/>
            <w:shd w:val="solid" w:color="FFFFFF" w:fill="auto"/>
            <w:vAlign w:val="bottom"/>
          </w:tcPr>
          <w:p w14:paraId="04F07DF5" w14:textId="77777777" w:rsidR="00ED4989" w:rsidRDefault="00ED4989">
            <w:pPr>
              <w:rPr>
                <w:rFonts w:ascii="Arial" w:hAnsi="Arial" w:cs="Arial"/>
                <w:color w:val="000000"/>
                <w:sz w:val="16"/>
                <w:szCs w:val="16"/>
              </w:rPr>
            </w:pPr>
            <w:r>
              <w:rPr>
                <w:rFonts w:ascii="Arial" w:hAnsi="Arial" w:cs="Arial"/>
                <w:color w:val="000000"/>
                <w:sz w:val="16"/>
                <w:szCs w:val="16"/>
              </w:rPr>
              <w:t>022</w:t>
            </w:r>
          </w:p>
        </w:tc>
        <w:tc>
          <w:tcPr>
            <w:tcW w:w="428" w:type="dxa"/>
            <w:shd w:val="solid" w:color="FFFFFF" w:fill="auto"/>
            <w:vAlign w:val="bottom"/>
          </w:tcPr>
          <w:p w14:paraId="191CC4B9" w14:textId="77777777" w:rsidR="00ED4989" w:rsidRDefault="00ED4989">
            <w:pPr>
              <w:rPr>
                <w:rFonts w:ascii="Arial" w:hAnsi="Arial" w:cs="Arial"/>
                <w:color w:val="000000"/>
                <w:sz w:val="16"/>
                <w:szCs w:val="16"/>
              </w:rPr>
            </w:pPr>
            <w:r>
              <w:rPr>
                <w:rFonts w:ascii="Arial" w:hAnsi="Arial" w:cs="Arial"/>
                <w:color w:val="000000"/>
                <w:sz w:val="16"/>
                <w:szCs w:val="16"/>
              </w:rPr>
              <w:t> </w:t>
            </w:r>
          </w:p>
        </w:tc>
        <w:tc>
          <w:tcPr>
            <w:tcW w:w="566" w:type="dxa"/>
            <w:shd w:val="solid" w:color="FFFFFF" w:fill="auto"/>
          </w:tcPr>
          <w:p w14:paraId="63C88761" w14:textId="77777777" w:rsidR="00ED4989" w:rsidRDefault="00ED4989">
            <w:pPr>
              <w:rPr>
                <w:rFonts w:ascii="Arial" w:hAnsi="Arial" w:cs="Arial"/>
                <w:color w:val="000000"/>
                <w:sz w:val="16"/>
                <w:szCs w:val="16"/>
              </w:rPr>
            </w:pPr>
          </w:p>
        </w:tc>
        <w:tc>
          <w:tcPr>
            <w:tcW w:w="4678" w:type="dxa"/>
            <w:shd w:val="solid" w:color="FFFFFF" w:fill="auto"/>
            <w:vAlign w:val="bottom"/>
          </w:tcPr>
          <w:p w14:paraId="7FB3A0D4" w14:textId="1F7843AA" w:rsidR="00ED4989" w:rsidRDefault="00ED4989">
            <w:pPr>
              <w:rPr>
                <w:rFonts w:ascii="Arial" w:hAnsi="Arial" w:cs="Arial"/>
                <w:color w:val="000000"/>
                <w:sz w:val="16"/>
                <w:szCs w:val="16"/>
              </w:rPr>
            </w:pPr>
            <w:r>
              <w:rPr>
                <w:rFonts w:ascii="Arial" w:hAnsi="Arial" w:cs="Arial"/>
                <w:color w:val="000000"/>
                <w:sz w:val="16"/>
                <w:szCs w:val="16"/>
              </w:rPr>
              <w:t>Introduction of e850_LB (Band 27) to TS 36.124</w:t>
            </w:r>
          </w:p>
        </w:tc>
        <w:tc>
          <w:tcPr>
            <w:tcW w:w="851" w:type="dxa"/>
            <w:shd w:val="solid" w:color="FFFFFF" w:fill="auto"/>
            <w:vAlign w:val="bottom"/>
          </w:tcPr>
          <w:p w14:paraId="619CBD0E" w14:textId="77777777" w:rsidR="00ED4989" w:rsidRDefault="00ED4989">
            <w:pPr>
              <w:rPr>
                <w:rFonts w:ascii="Arial" w:hAnsi="Arial" w:cs="Arial"/>
                <w:color w:val="000000"/>
                <w:sz w:val="16"/>
                <w:szCs w:val="16"/>
              </w:rPr>
            </w:pPr>
            <w:r>
              <w:rPr>
                <w:rFonts w:ascii="Arial" w:hAnsi="Arial" w:cs="Arial"/>
                <w:color w:val="000000"/>
                <w:sz w:val="16"/>
                <w:szCs w:val="16"/>
              </w:rPr>
              <w:t>11.1.0</w:t>
            </w:r>
          </w:p>
        </w:tc>
      </w:tr>
      <w:tr w:rsidR="00ED4989" w:rsidRPr="00763780" w14:paraId="29A3009D" w14:textId="77777777" w:rsidTr="00ED4989">
        <w:trPr>
          <w:trHeight w:val="278"/>
        </w:trPr>
        <w:tc>
          <w:tcPr>
            <w:tcW w:w="800" w:type="dxa"/>
            <w:shd w:val="solid" w:color="FFFFFF" w:fill="auto"/>
            <w:vAlign w:val="bottom"/>
          </w:tcPr>
          <w:p w14:paraId="0A42954F" w14:textId="77777777" w:rsidR="00ED4989" w:rsidRDefault="00ED4989">
            <w:pPr>
              <w:rPr>
                <w:rFonts w:ascii="Arial" w:hAnsi="Arial" w:cs="Arial"/>
                <w:sz w:val="16"/>
                <w:szCs w:val="16"/>
              </w:rPr>
            </w:pPr>
            <w:r>
              <w:rPr>
                <w:rFonts w:ascii="Arial" w:hAnsi="Arial" w:cs="Arial"/>
                <w:sz w:val="16"/>
                <w:szCs w:val="16"/>
              </w:rPr>
              <w:t>2012-12</w:t>
            </w:r>
          </w:p>
        </w:tc>
        <w:tc>
          <w:tcPr>
            <w:tcW w:w="800" w:type="dxa"/>
            <w:shd w:val="solid" w:color="FFFFFF" w:fill="auto"/>
            <w:vAlign w:val="bottom"/>
          </w:tcPr>
          <w:p w14:paraId="3766C0D5" w14:textId="77777777" w:rsidR="00ED4989" w:rsidRDefault="00ED4989">
            <w:pPr>
              <w:rPr>
                <w:rFonts w:ascii="Arial" w:hAnsi="Arial" w:cs="Arial"/>
                <w:sz w:val="16"/>
                <w:szCs w:val="16"/>
              </w:rPr>
            </w:pPr>
            <w:r>
              <w:rPr>
                <w:rFonts w:ascii="Arial" w:hAnsi="Arial" w:cs="Arial"/>
                <w:sz w:val="16"/>
                <w:szCs w:val="16"/>
              </w:rPr>
              <w:t>RP-58</w:t>
            </w:r>
          </w:p>
        </w:tc>
        <w:tc>
          <w:tcPr>
            <w:tcW w:w="901" w:type="dxa"/>
            <w:shd w:val="solid" w:color="FFFFFF" w:fill="auto"/>
            <w:vAlign w:val="bottom"/>
          </w:tcPr>
          <w:p w14:paraId="7C0069A4" w14:textId="77777777" w:rsidR="00ED4989" w:rsidRPr="00922352" w:rsidRDefault="00ED4989">
            <w:pPr>
              <w:rPr>
                <w:rFonts w:ascii="Arial" w:hAnsi="Arial" w:cs="Arial"/>
                <w:color w:val="000000"/>
                <w:sz w:val="16"/>
                <w:szCs w:val="16"/>
              </w:rPr>
            </w:pPr>
            <w:r w:rsidRPr="00922352">
              <w:rPr>
                <w:rFonts w:ascii="Arial" w:hAnsi="Arial" w:cs="Arial"/>
                <w:color w:val="000000"/>
                <w:sz w:val="16"/>
                <w:szCs w:val="16"/>
              </w:rPr>
              <w:t>RP-121901</w:t>
            </w:r>
          </w:p>
        </w:tc>
        <w:tc>
          <w:tcPr>
            <w:tcW w:w="426" w:type="dxa"/>
            <w:shd w:val="solid" w:color="FFFFFF" w:fill="auto"/>
            <w:vAlign w:val="bottom"/>
          </w:tcPr>
          <w:p w14:paraId="36E1B69C" w14:textId="77777777" w:rsidR="00ED4989" w:rsidRDefault="00ED4989">
            <w:pPr>
              <w:rPr>
                <w:rFonts w:ascii="Arial" w:hAnsi="Arial" w:cs="Arial"/>
                <w:color w:val="000000"/>
                <w:sz w:val="16"/>
                <w:szCs w:val="16"/>
              </w:rPr>
            </w:pPr>
            <w:r>
              <w:rPr>
                <w:rFonts w:ascii="Arial" w:hAnsi="Arial" w:cs="Arial"/>
                <w:color w:val="000000"/>
                <w:sz w:val="16"/>
                <w:szCs w:val="16"/>
              </w:rPr>
              <w:t>023</w:t>
            </w:r>
          </w:p>
        </w:tc>
        <w:tc>
          <w:tcPr>
            <w:tcW w:w="428" w:type="dxa"/>
            <w:shd w:val="solid" w:color="FFFFFF" w:fill="auto"/>
            <w:vAlign w:val="bottom"/>
          </w:tcPr>
          <w:p w14:paraId="0C27463B" w14:textId="77777777" w:rsidR="00ED4989" w:rsidRDefault="00ED4989">
            <w:pPr>
              <w:rPr>
                <w:rFonts w:ascii="Arial" w:hAnsi="Arial" w:cs="Arial"/>
                <w:color w:val="000000"/>
                <w:sz w:val="16"/>
                <w:szCs w:val="16"/>
              </w:rPr>
            </w:pPr>
            <w:r>
              <w:rPr>
                <w:rFonts w:ascii="Arial" w:hAnsi="Arial" w:cs="Arial"/>
                <w:color w:val="000000"/>
                <w:sz w:val="16"/>
                <w:szCs w:val="16"/>
              </w:rPr>
              <w:t>1</w:t>
            </w:r>
          </w:p>
        </w:tc>
        <w:tc>
          <w:tcPr>
            <w:tcW w:w="566" w:type="dxa"/>
            <w:shd w:val="solid" w:color="FFFFFF" w:fill="auto"/>
          </w:tcPr>
          <w:p w14:paraId="201FBD2F" w14:textId="77777777" w:rsidR="00ED4989" w:rsidRPr="00922352" w:rsidRDefault="00ED4989">
            <w:pPr>
              <w:rPr>
                <w:rFonts w:ascii="Arial" w:hAnsi="Arial" w:cs="Arial"/>
                <w:color w:val="000000"/>
                <w:sz w:val="16"/>
                <w:szCs w:val="16"/>
              </w:rPr>
            </w:pPr>
          </w:p>
        </w:tc>
        <w:tc>
          <w:tcPr>
            <w:tcW w:w="4678" w:type="dxa"/>
            <w:shd w:val="solid" w:color="FFFFFF" w:fill="auto"/>
            <w:vAlign w:val="bottom"/>
          </w:tcPr>
          <w:p w14:paraId="59BE0AD1" w14:textId="485FD94A" w:rsidR="00ED4989" w:rsidRPr="00922352" w:rsidRDefault="00ED4989">
            <w:pPr>
              <w:rPr>
                <w:rFonts w:ascii="Arial" w:hAnsi="Arial" w:cs="Arial"/>
                <w:color w:val="000000"/>
                <w:sz w:val="16"/>
                <w:szCs w:val="16"/>
              </w:rPr>
            </w:pPr>
            <w:r w:rsidRPr="00922352">
              <w:rPr>
                <w:rFonts w:ascii="Arial" w:hAnsi="Arial" w:cs="Arial"/>
                <w:color w:val="000000"/>
                <w:sz w:val="16"/>
                <w:szCs w:val="16"/>
              </w:rPr>
              <w:t>Introduction of Band 29 into TS 36.124</w:t>
            </w:r>
          </w:p>
        </w:tc>
        <w:tc>
          <w:tcPr>
            <w:tcW w:w="851" w:type="dxa"/>
            <w:shd w:val="solid" w:color="FFFFFF" w:fill="auto"/>
            <w:vAlign w:val="bottom"/>
          </w:tcPr>
          <w:p w14:paraId="4354DCAF" w14:textId="77777777" w:rsidR="00ED4989" w:rsidRDefault="00ED4989">
            <w:pPr>
              <w:rPr>
                <w:rFonts w:ascii="Arial" w:hAnsi="Arial" w:cs="Arial"/>
                <w:color w:val="000000"/>
                <w:sz w:val="16"/>
                <w:szCs w:val="16"/>
              </w:rPr>
            </w:pPr>
            <w:r>
              <w:rPr>
                <w:rFonts w:ascii="Arial" w:hAnsi="Arial" w:cs="Arial"/>
                <w:color w:val="000000"/>
                <w:sz w:val="16"/>
                <w:szCs w:val="16"/>
              </w:rPr>
              <w:t>11.2.0</w:t>
            </w:r>
          </w:p>
        </w:tc>
      </w:tr>
      <w:tr w:rsidR="00ED4989" w:rsidRPr="00763780" w14:paraId="29929A81" w14:textId="77777777" w:rsidTr="00D85947">
        <w:trPr>
          <w:trHeight w:val="278"/>
        </w:trPr>
        <w:tc>
          <w:tcPr>
            <w:tcW w:w="800" w:type="dxa"/>
            <w:shd w:val="solid" w:color="FFFFFF" w:fill="auto"/>
          </w:tcPr>
          <w:p w14:paraId="4DA3AA92" w14:textId="3FB826DC" w:rsidR="00ED4989" w:rsidRPr="00ED4989" w:rsidRDefault="00ED4989" w:rsidP="00ED4989">
            <w:pPr>
              <w:pStyle w:val="TAL"/>
              <w:rPr>
                <w:rFonts w:cs="Arial"/>
                <w:sz w:val="16"/>
                <w:szCs w:val="16"/>
              </w:rPr>
            </w:pPr>
            <w:r w:rsidRPr="00ED4989">
              <w:rPr>
                <w:sz w:val="16"/>
                <w:szCs w:val="16"/>
              </w:rPr>
              <w:t>2022-06</w:t>
            </w:r>
          </w:p>
        </w:tc>
        <w:tc>
          <w:tcPr>
            <w:tcW w:w="800" w:type="dxa"/>
            <w:shd w:val="solid" w:color="FFFFFF" w:fill="auto"/>
          </w:tcPr>
          <w:p w14:paraId="1AD393BC" w14:textId="16B798B8" w:rsidR="00ED4989" w:rsidRPr="00ED4989" w:rsidRDefault="00ED4989" w:rsidP="00ED4989">
            <w:pPr>
              <w:pStyle w:val="TAL"/>
              <w:rPr>
                <w:rFonts w:cs="Arial"/>
                <w:sz w:val="16"/>
                <w:szCs w:val="16"/>
              </w:rPr>
            </w:pPr>
            <w:r w:rsidRPr="00ED4989">
              <w:rPr>
                <w:sz w:val="16"/>
                <w:szCs w:val="16"/>
              </w:rPr>
              <w:t>RAN#96</w:t>
            </w:r>
          </w:p>
        </w:tc>
        <w:tc>
          <w:tcPr>
            <w:tcW w:w="901" w:type="dxa"/>
            <w:shd w:val="solid" w:color="FFFFFF" w:fill="auto"/>
          </w:tcPr>
          <w:p w14:paraId="41D74DF7" w14:textId="1C6A99AC" w:rsidR="00ED4989" w:rsidRPr="00ED4989" w:rsidRDefault="00ED4989" w:rsidP="00ED4989">
            <w:pPr>
              <w:pStyle w:val="TAL"/>
              <w:rPr>
                <w:rFonts w:cs="Arial"/>
                <w:color w:val="000000"/>
                <w:sz w:val="16"/>
                <w:szCs w:val="16"/>
              </w:rPr>
            </w:pPr>
            <w:r w:rsidRPr="00ED4989">
              <w:rPr>
                <w:sz w:val="16"/>
                <w:szCs w:val="16"/>
              </w:rPr>
              <w:t>RP-221651</w:t>
            </w:r>
          </w:p>
        </w:tc>
        <w:tc>
          <w:tcPr>
            <w:tcW w:w="426" w:type="dxa"/>
            <w:shd w:val="solid" w:color="FFFFFF" w:fill="auto"/>
          </w:tcPr>
          <w:p w14:paraId="7BD6DF2F" w14:textId="40961242" w:rsidR="00ED4989" w:rsidRPr="00ED4989" w:rsidRDefault="00ED4989" w:rsidP="00ED4989">
            <w:pPr>
              <w:pStyle w:val="TAL"/>
              <w:rPr>
                <w:rFonts w:cs="Arial"/>
                <w:color w:val="000000"/>
                <w:sz w:val="16"/>
                <w:szCs w:val="16"/>
              </w:rPr>
            </w:pPr>
            <w:r w:rsidRPr="00ED4989">
              <w:rPr>
                <w:sz w:val="16"/>
                <w:szCs w:val="16"/>
              </w:rPr>
              <w:t>0055</w:t>
            </w:r>
          </w:p>
        </w:tc>
        <w:tc>
          <w:tcPr>
            <w:tcW w:w="428" w:type="dxa"/>
            <w:shd w:val="solid" w:color="FFFFFF" w:fill="auto"/>
          </w:tcPr>
          <w:p w14:paraId="7D3D01D6" w14:textId="77777777" w:rsidR="00ED4989" w:rsidRPr="00ED4989" w:rsidRDefault="00ED4989" w:rsidP="00ED4989">
            <w:pPr>
              <w:pStyle w:val="TAL"/>
              <w:rPr>
                <w:rFonts w:cs="Arial"/>
                <w:color w:val="000000"/>
                <w:sz w:val="16"/>
                <w:szCs w:val="16"/>
              </w:rPr>
            </w:pPr>
          </w:p>
        </w:tc>
        <w:tc>
          <w:tcPr>
            <w:tcW w:w="566" w:type="dxa"/>
            <w:shd w:val="solid" w:color="FFFFFF" w:fill="auto"/>
          </w:tcPr>
          <w:p w14:paraId="287C6102" w14:textId="58473F59" w:rsidR="00ED4989" w:rsidRPr="00ED4989" w:rsidRDefault="00ED4989" w:rsidP="00ED4989">
            <w:pPr>
              <w:pStyle w:val="TAL"/>
              <w:rPr>
                <w:rFonts w:cs="Arial"/>
                <w:color w:val="000000"/>
                <w:sz w:val="16"/>
                <w:szCs w:val="16"/>
              </w:rPr>
            </w:pPr>
            <w:r w:rsidRPr="00ED4989">
              <w:rPr>
                <w:sz w:val="16"/>
                <w:szCs w:val="16"/>
              </w:rPr>
              <w:t>A</w:t>
            </w:r>
          </w:p>
        </w:tc>
        <w:tc>
          <w:tcPr>
            <w:tcW w:w="4678" w:type="dxa"/>
            <w:shd w:val="solid" w:color="FFFFFF" w:fill="auto"/>
          </w:tcPr>
          <w:p w14:paraId="46A263B7" w14:textId="40561D36" w:rsidR="00ED4989" w:rsidRPr="00ED4989" w:rsidRDefault="00ED4989" w:rsidP="00ED4989">
            <w:pPr>
              <w:pStyle w:val="TAL"/>
              <w:rPr>
                <w:rFonts w:cs="Arial"/>
                <w:color w:val="000000"/>
                <w:sz w:val="16"/>
                <w:szCs w:val="16"/>
              </w:rPr>
            </w:pPr>
            <w:r w:rsidRPr="00ED4989">
              <w:rPr>
                <w:sz w:val="16"/>
                <w:szCs w:val="16"/>
              </w:rPr>
              <w:t>Big CR for TS 36.124 Maintenance (Rel-11, CAT A)</w:t>
            </w:r>
          </w:p>
        </w:tc>
        <w:tc>
          <w:tcPr>
            <w:tcW w:w="851" w:type="dxa"/>
            <w:shd w:val="solid" w:color="FFFFFF" w:fill="auto"/>
            <w:vAlign w:val="bottom"/>
          </w:tcPr>
          <w:p w14:paraId="5ED84316" w14:textId="2C957CC8" w:rsidR="00ED4989" w:rsidRDefault="00ED4989" w:rsidP="00ED4989">
            <w:pPr>
              <w:rPr>
                <w:rFonts w:ascii="Arial" w:hAnsi="Arial" w:cs="Arial"/>
                <w:color w:val="000000"/>
                <w:sz w:val="16"/>
                <w:szCs w:val="16"/>
              </w:rPr>
            </w:pPr>
            <w:r>
              <w:rPr>
                <w:rFonts w:ascii="Arial" w:hAnsi="Arial" w:cs="Arial"/>
                <w:color w:val="000000"/>
                <w:sz w:val="16"/>
                <w:szCs w:val="16"/>
              </w:rPr>
              <w:t>11.3.0</w:t>
            </w:r>
          </w:p>
        </w:tc>
      </w:tr>
    </w:tbl>
    <w:p w14:paraId="2C0E9A70" w14:textId="77777777" w:rsidR="00155340" w:rsidRDefault="00155340" w:rsidP="00155340"/>
    <w:sectPr w:rsidR="00155340">
      <w:headerReference w:type="default" r:id="rId24"/>
      <w:footerReference w:type="default" r:id="rId25"/>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B241" w14:textId="77777777" w:rsidR="00B84184" w:rsidRDefault="00B84184">
      <w:r>
        <w:separator/>
      </w:r>
    </w:p>
  </w:endnote>
  <w:endnote w:type="continuationSeparator" w:id="0">
    <w:p w14:paraId="37C5F955" w14:textId="77777777" w:rsidR="00B84184" w:rsidRDefault="00B8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4.2.0">
    <w:altName w:val="Times New Roman"/>
    <w:charset w:val="00"/>
    <w:family w:val="auto"/>
    <w:pitch w:val="default"/>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B14A" w14:textId="77777777" w:rsidR="00F01D15" w:rsidRDefault="00F01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A97B" w14:textId="77777777" w:rsidR="00F01D15" w:rsidRDefault="00F01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4FE7" w14:textId="77777777" w:rsidR="00F01D15" w:rsidRDefault="00F01D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4FB1" w14:textId="77777777" w:rsidR="00B84184" w:rsidRDefault="00B84184">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F68C" w14:textId="77777777" w:rsidR="00B84184" w:rsidRDefault="00B84184">
      <w:r>
        <w:separator/>
      </w:r>
    </w:p>
  </w:footnote>
  <w:footnote w:type="continuationSeparator" w:id="0">
    <w:p w14:paraId="39E9CC93" w14:textId="77777777" w:rsidR="00B84184" w:rsidRDefault="00B84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C3C2" w14:textId="77777777" w:rsidR="00F01D15" w:rsidRDefault="00F01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34C8F" w14:textId="77777777" w:rsidR="00F01D15" w:rsidRDefault="00F01D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A65B" w14:textId="77777777" w:rsidR="00F01D15" w:rsidRDefault="00F01D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89D9" w14:textId="7F90C386" w:rsidR="00B84184" w:rsidRDefault="00B84184">
    <w:pPr>
      <w:pStyle w:val="Header"/>
      <w:framePr w:wrap="auto" w:vAnchor="text" w:hAnchor="margin" w:xAlign="right" w:y="1"/>
      <w:widowControl/>
    </w:pPr>
    <w:r>
      <w:fldChar w:fldCharType="begin"/>
    </w:r>
    <w:r>
      <w:instrText xml:space="preserve"> STYLEREF ZA </w:instrText>
    </w:r>
    <w:r>
      <w:fldChar w:fldCharType="separate"/>
    </w:r>
    <w:r w:rsidR="00F01D15">
      <w:t>3GPP TS 36.124 V11.3.0 (2022-06)</w:t>
    </w:r>
    <w:r>
      <w:fldChar w:fldCharType="end"/>
    </w:r>
  </w:p>
  <w:p w14:paraId="6D6553B3" w14:textId="77777777" w:rsidR="00B84184" w:rsidRDefault="00B84184">
    <w:pPr>
      <w:pStyle w:val="Header"/>
      <w:framePr w:wrap="auto" w:vAnchor="text" w:hAnchor="margin" w:xAlign="center" w:y="1"/>
      <w:widowControl/>
    </w:pPr>
    <w:r>
      <w:fldChar w:fldCharType="begin"/>
    </w:r>
    <w:r>
      <w:instrText xml:space="preserve"> PAGE </w:instrText>
    </w:r>
    <w:r>
      <w:fldChar w:fldCharType="separate"/>
    </w:r>
    <w:r w:rsidR="00220A8D">
      <w:t>8</w:t>
    </w:r>
    <w:r>
      <w:fldChar w:fldCharType="end"/>
    </w:r>
  </w:p>
  <w:p w14:paraId="6348DC42" w14:textId="632481C8" w:rsidR="00B84184" w:rsidRDefault="00B84184">
    <w:pPr>
      <w:pStyle w:val="Header"/>
      <w:framePr w:wrap="auto" w:vAnchor="text" w:hAnchor="margin" w:y="1"/>
      <w:widowControl/>
    </w:pPr>
    <w:r>
      <w:fldChar w:fldCharType="begin"/>
    </w:r>
    <w:r>
      <w:instrText xml:space="preserve"> STYLEREF ZGSM </w:instrText>
    </w:r>
    <w:r>
      <w:fldChar w:fldCharType="separate"/>
    </w:r>
    <w:r w:rsidR="00F01D15">
      <w:t>Release 11</w:t>
    </w:r>
    <w:r>
      <w:fldChar w:fldCharType="end"/>
    </w:r>
  </w:p>
  <w:p w14:paraId="7D36AEE8" w14:textId="77777777" w:rsidR="00B84184" w:rsidRDefault="00B84184">
    <w:pPr>
      <w:pStyle w:val="Header"/>
    </w:pPr>
  </w:p>
  <w:p w14:paraId="5BE8D2D9" w14:textId="77777777" w:rsidR="00C86B6C" w:rsidRDefault="00C86B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8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A2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A63CD6"/>
    <w:lvl w:ilvl="0">
      <w:start w:val="1"/>
      <w:numFmt w:val="decimal"/>
      <w:lvlText w:val="%1."/>
      <w:lvlJc w:val="left"/>
      <w:pPr>
        <w:tabs>
          <w:tab w:val="num" w:pos="926"/>
        </w:tabs>
        <w:ind w:left="926" w:hanging="360"/>
      </w:pPr>
    </w:lvl>
  </w:abstractNum>
  <w:abstractNum w:abstractNumId="3"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03B29"/>
    <w:multiLevelType w:val="singleLevel"/>
    <w:tmpl w:val="EFA4108A"/>
    <w:lvl w:ilvl="0">
      <w:start w:val="1"/>
      <w:numFmt w:val="lowerLetter"/>
      <w:lvlText w:val="%1)"/>
      <w:legacy w:legacy="1" w:legacySpace="0" w:legacyIndent="283"/>
      <w:lvlJc w:val="left"/>
      <w:pPr>
        <w:ind w:left="567" w:hanging="283"/>
      </w:pPr>
    </w:lvl>
  </w:abstractNum>
  <w:abstractNum w:abstractNumId="5"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C60334"/>
    <w:multiLevelType w:val="singleLevel"/>
    <w:tmpl w:val="EFA4108A"/>
    <w:lvl w:ilvl="0">
      <w:start w:val="1"/>
      <w:numFmt w:val="lowerLetter"/>
      <w:lvlText w:val="%1)"/>
      <w:legacy w:legacy="1" w:legacySpace="0" w:legacyIndent="283"/>
      <w:lvlJc w:val="left"/>
      <w:pPr>
        <w:ind w:left="567" w:hanging="283"/>
      </w:pPr>
    </w:lvl>
  </w:abstractNum>
  <w:num w:numId="1">
    <w:abstractNumId w:val="5"/>
  </w:num>
  <w:num w:numId="2">
    <w:abstractNumId w:val="8"/>
  </w:num>
  <w:num w:numId="3">
    <w:abstractNumId w:val="3"/>
  </w:num>
  <w:num w:numId="4">
    <w:abstractNumId w:val="6"/>
  </w:num>
  <w:num w:numId="5">
    <w:abstractNumId w:val="7"/>
  </w:num>
  <w:num w:numId="6">
    <w:abstractNumId w:val="2"/>
  </w:num>
  <w:num w:numId="7">
    <w:abstractNumId w:val="1"/>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5361"/>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1"/>
    <w:rsid w:val="00033B2E"/>
    <w:rsid w:val="00035A7E"/>
    <w:rsid w:val="000431C3"/>
    <w:rsid w:val="00081D43"/>
    <w:rsid w:val="0008232A"/>
    <w:rsid w:val="000D3AC9"/>
    <w:rsid w:val="000F18E9"/>
    <w:rsid w:val="000F7678"/>
    <w:rsid w:val="001077FF"/>
    <w:rsid w:val="00131A16"/>
    <w:rsid w:val="00140A80"/>
    <w:rsid w:val="0014373B"/>
    <w:rsid w:val="00155340"/>
    <w:rsid w:val="001802C4"/>
    <w:rsid w:val="00192F2D"/>
    <w:rsid w:val="001D0377"/>
    <w:rsid w:val="001D60C9"/>
    <w:rsid w:val="00201B66"/>
    <w:rsid w:val="0020236E"/>
    <w:rsid w:val="00210B28"/>
    <w:rsid w:val="00220A8D"/>
    <w:rsid w:val="00250C81"/>
    <w:rsid w:val="00261F40"/>
    <w:rsid w:val="00263B6A"/>
    <w:rsid w:val="00267FED"/>
    <w:rsid w:val="00284D5C"/>
    <w:rsid w:val="00294A4D"/>
    <w:rsid w:val="002D375A"/>
    <w:rsid w:val="002D42F4"/>
    <w:rsid w:val="002E0964"/>
    <w:rsid w:val="003166FD"/>
    <w:rsid w:val="003267DD"/>
    <w:rsid w:val="00327D57"/>
    <w:rsid w:val="003364F0"/>
    <w:rsid w:val="003B1ED2"/>
    <w:rsid w:val="003C2085"/>
    <w:rsid w:val="0041527D"/>
    <w:rsid w:val="004205C1"/>
    <w:rsid w:val="00431F34"/>
    <w:rsid w:val="004418CB"/>
    <w:rsid w:val="00441C88"/>
    <w:rsid w:val="0047550C"/>
    <w:rsid w:val="0048062C"/>
    <w:rsid w:val="004A4301"/>
    <w:rsid w:val="004A4947"/>
    <w:rsid w:val="004B0AD1"/>
    <w:rsid w:val="004C0213"/>
    <w:rsid w:val="004C0528"/>
    <w:rsid w:val="004C0F81"/>
    <w:rsid w:val="004C59BC"/>
    <w:rsid w:val="004C62C0"/>
    <w:rsid w:val="004E7DA9"/>
    <w:rsid w:val="004F50D2"/>
    <w:rsid w:val="0051581D"/>
    <w:rsid w:val="00554828"/>
    <w:rsid w:val="005A347B"/>
    <w:rsid w:val="005E2FAC"/>
    <w:rsid w:val="005F2EDC"/>
    <w:rsid w:val="006474B1"/>
    <w:rsid w:val="00647C6B"/>
    <w:rsid w:val="00651878"/>
    <w:rsid w:val="006773C7"/>
    <w:rsid w:val="00687586"/>
    <w:rsid w:val="006B30DA"/>
    <w:rsid w:val="006C6DE0"/>
    <w:rsid w:val="007102CC"/>
    <w:rsid w:val="00710B1D"/>
    <w:rsid w:val="00716162"/>
    <w:rsid w:val="00730A4B"/>
    <w:rsid w:val="00763780"/>
    <w:rsid w:val="00773724"/>
    <w:rsid w:val="00794727"/>
    <w:rsid w:val="007E0AA8"/>
    <w:rsid w:val="00801C81"/>
    <w:rsid w:val="00805EA5"/>
    <w:rsid w:val="00827A92"/>
    <w:rsid w:val="00851563"/>
    <w:rsid w:val="0086452D"/>
    <w:rsid w:val="0088711A"/>
    <w:rsid w:val="008B2369"/>
    <w:rsid w:val="008C0323"/>
    <w:rsid w:val="008E2484"/>
    <w:rsid w:val="008F7B73"/>
    <w:rsid w:val="009015F1"/>
    <w:rsid w:val="00901F02"/>
    <w:rsid w:val="00903F11"/>
    <w:rsid w:val="00916438"/>
    <w:rsid w:val="009206F5"/>
    <w:rsid w:val="00922352"/>
    <w:rsid w:val="0094351B"/>
    <w:rsid w:val="00943628"/>
    <w:rsid w:val="00965F8C"/>
    <w:rsid w:val="00972B3A"/>
    <w:rsid w:val="00987ACB"/>
    <w:rsid w:val="009C1E84"/>
    <w:rsid w:val="009E17E3"/>
    <w:rsid w:val="00A00BE1"/>
    <w:rsid w:val="00A165E3"/>
    <w:rsid w:val="00A437BB"/>
    <w:rsid w:val="00A67A5F"/>
    <w:rsid w:val="00A83978"/>
    <w:rsid w:val="00AB0B59"/>
    <w:rsid w:val="00AB0DB3"/>
    <w:rsid w:val="00AB1565"/>
    <w:rsid w:val="00AB6E67"/>
    <w:rsid w:val="00AC7CD1"/>
    <w:rsid w:val="00B126C1"/>
    <w:rsid w:val="00B16104"/>
    <w:rsid w:val="00B305CF"/>
    <w:rsid w:val="00B341E4"/>
    <w:rsid w:val="00B75CD6"/>
    <w:rsid w:val="00B84184"/>
    <w:rsid w:val="00BA7E66"/>
    <w:rsid w:val="00BB1B82"/>
    <w:rsid w:val="00BB5B54"/>
    <w:rsid w:val="00BD0FFC"/>
    <w:rsid w:val="00BD683C"/>
    <w:rsid w:val="00BE5615"/>
    <w:rsid w:val="00BF398A"/>
    <w:rsid w:val="00C04158"/>
    <w:rsid w:val="00C12BED"/>
    <w:rsid w:val="00C220CB"/>
    <w:rsid w:val="00C335F4"/>
    <w:rsid w:val="00C656EC"/>
    <w:rsid w:val="00C67E40"/>
    <w:rsid w:val="00C720A8"/>
    <w:rsid w:val="00C736CD"/>
    <w:rsid w:val="00C86B6C"/>
    <w:rsid w:val="00CE2B25"/>
    <w:rsid w:val="00CE728E"/>
    <w:rsid w:val="00CF0645"/>
    <w:rsid w:val="00D07550"/>
    <w:rsid w:val="00D3295B"/>
    <w:rsid w:val="00D55CD0"/>
    <w:rsid w:val="00D721D6"/>
    <w:rsid w:val="00DA3EBF"/>
    <w:rsid w:val="00DC4C7D"/>
    <w:rsid w:val="00DD3E4A"/>
    <w:rsid w:val="00DD4C3B"/>
    <w:rsid w:val="00DD7B93"/>
    <w:rsid w:val="00DF4A30"/>
    <w:rsid w:val="00E13BA9"/>
    <w:rsid w:val="00E2377C"/>
    <w:rsid w:val="00E25883"/>
    <w:rsid w:val="00E27703"/>
    <w:rsid w:val="00E35E14"/>
    <w:rsid w:val="00E37FB8"/>
    <w:rsid w:val="00E87884"/>
    <w:rsid w:val="00E95808"/>
    <w:rsid w:val="00EA2E21"/>
    <w:rsid w:val="00ED4989"/>
    <w:rsid w:val="00F01D15"/>
    <w:rsid w:val="00F36310"/>
    <w:rsid w:val="00F423D6"/>
    <w:rsid w:val="00F774A2"/>
    <w:rsid w:val="00F815D4"/>
    <w:rsid w:val="00F83BC3"/>
    <w:rsid w:val="00FA4C5A"/>
    <w:rsid w:val="00FB408F"/>
    <w:rsid w:val="00FC3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5361"/>
    <o:shapelayout v:ext="edit">
      <o:idmap v:ext="edit" data="1"/>
    </o:shapelayout>
  </w:shapeDefaults>
  <w:decimalSymbol w:val=","/>
  <w:listSeparator w:val=";"/>
  <w14:docId w14:val="4AF76F2E"/>
  <w15:chartTrackingRefBased/>
  <w15:docId w15:val="{ABA0C675-99AD-4BB1-9C48-E2299F11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D15"/>
    <w:pPr>
      <w:overflowPunct w:val="0"/>
      <w:autoSpaceDE w:val="0"/>
      <w:autoSpaceDN w:val="0"/>
      <w:adjustRightInd w:val="0"/>
      <w:spacing w:after="180"/>
      <w:textAlignment w:val="baseline"/>
    </w:pPr>
  </w:style>
  <w:style w:type="paragraph" w:styleId="Heading1">
    <w:name w:val="heading 1"/>
    <w:next w:val="Normal"/>
    <w:qFormat/>
    <w:rsid w:val="00F01D1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F01D15"/>
    <w:pPr>
      <w:pBdr>
        <w:top w:val="none" w:sz="0" w:space="0" w:color="auto"/>
      </w:pBdr>
      <w:spacing w:before="180"/>
      <w:outlineLvl w:val="1"/>
    </w:pPr>
    <w:rPr>
      <w:sz w:val="32"/>
    </w:rPr>
  </w:style>
  <w:style w:type="paragraph" w:styleId="Heading3">
    <w:name w:val="heading 3"/>
    <w:basedOn w:val="Heading2"/>
    <w:next w:val="Normal"/>
    <w:qFormat/>
    <w:rsid w:val="00F01D15"/>
    <w:pPr>
      <w:spacing w:before="120"/>
      <w:outlineLvl w:val="2"/>
    </w:pPr>
    <w:rPr>
      <w:sz w:val="28"/>
    </w:rPr>
  </w:style>
  <w:style w:type="paragraph" w:styleId="Heading4">
    <w:name w:val="heading 4"/>
    <w:basedOn w:val="Heading3"/>
    <w:next w:val="Normal"/>
    <w:qFormat/>
    <w:rsid w:val="00F01D15"/>
    <w:pPr>
      <w:ind w:left="1418" w:hanging="1418"/>
      <w:outlineLvl w:val="3"/>
    </w:pPr>
    <w:rPr>
      <w:sz w:val="24"/>
    </w:rPr>
  </w:style>
  <w:style w:type="paragraph" w:styleId="Heading5">
    <w:name w:val="heading 5"/>
    <w:basedOn w:val="Heading4"/>
    <w:next w:val="Normal"/>
    <w:qFormat/>
    <w:rsid w:val="00F01D15"/>
    <w:pPr>
      <w:ind w:left="1701" w:hanging="1701"/>
      <w:outlineLvl w:val="4"/>
    </w:pPr>
    <w:rPr>
      <w:sz w:val="22"/>
    </w:rPr>
  </w:style>
  <w:style w:type="paragraph" w:styleId="Heading6">
    <w:name w:val="heading 6"/>
    <w:basedOn w:val="H6"/>
    <w:next w:val="Normal"/>
    <w:qFormat/>
    <w:rsid w:val="00F01D15"/>
    <w:pPr>
      <w:outlineLvl w:val="5"/>
    </w:pPr>
  </w:style>
  <w:style w:type="paragraph" w:styleId="Heading7">
    <w:name w:val="heading 7"/>
    <w:basedOn w:val="H6"/>
    <w:next w:val="Normal"/>
    <w:qFormat/>
    <w:rsid w:val="00F01D15"/>
    <w:pPr>
      <w:outlineLvl w:val="6"/>
    </w:pPr>
  </w:style>
  <w:style w:type="paragraph" w:styleId="Heading8">
    <w:name w:val="heading 8"/>
    <w:basedOn w:val="Heading1"/>
    <w:next w:val="Normal"/>
    <w:qFormat/>
    <w:rsid w:val="00F01D15"/>
    <w:pPr>
      <w:ind w:left="0" w:firstLine="0"/>
      <w:outlineLvl w:val="7"/>
    </w:pPr>
  </w:style>
  <w:style w:type="paragraph" w:styleId="Heading9">
    <w:name w:val="heading 9"/>
    <w:basedOn w:val="Heading8"/>
    <w:next w:val="Normal"/>
    <w:qFormat/>
    <w:rsid w:val="00F01D15"/>
    <w:pPr>
      <w:outlineLvl w:val="8"/>
    </w:pPr>
  </w:style>
  <w:style w:type="character" w:default="1" w:styleId="DefaultParagraphFont">
    <w:name w:val="Default Paragraph Font"/>
    <w:semiHidden/>
    <w:rsid w:val="00F01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D15"/>
  </w:style>
  <w:style w:type="paragraph" w:customStyle="1" w:styleId="H6">
    <w:name w:val="H6"/>
    <w:basedOn w:val="Heading5"/>
    <w:next w:val="Normal"/>
    <w:rsid w:val="00F01D15"/>
    <w:pPr>
      <w:ind w:left="1985" w:hanging="1985"/>
      <w:outlineLvl w:val="9"/>
    </w:pPr>
    <w:rPr>
      <w:sz w:val="20"/>
    </w:rPr>
  </w:style>
  <w:style w:type="paragraph" w:styleId="TOC9">
    <w:name w:val="toc 9"/>
    <w:basedOn w:val="TOC8"/>
    <w:semiHidden/>
    <w:rsid w:val="00F01D15"/>
    <w:pPr>
      <w:ind w:left="1418" w:hanging="1418"/>
    </w:pPr>
  </w:style>
  <w:style w:type="paragraph" w:styleId="TOC8">
    <w:name w:val="toc 8"/>
    <w:basedOn w:val="TOC1"/>
    <w:semiHidden/>
    <w:rsid w:val="00F01D15"/>
    <w:pPr>
      <w:spacing w:before="180"/>
      <w:ind w:left="2693" w:hanging="2693"/>
    </w:pPr>
    <w:rPr>
      <w:b/>
    </w:rPr>
  </w:style>
  <w:style w:type="paragraph" w:styleId="TOC1">
    <w:name w:val="toc 1"/>
    <w:semiHidden/>
    <w:rsid w:val="00F01D15"/>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F01D15"/>
    <w:pPr>
      <w:keepLines/>
      <w:tabs>
        <w:tab w:val="center" w:pos="4536"/>
        <w:tab w:val="right" w:pos="9072"/>
      </w:tabs>
    </w:pPr>
    <w:rPr>
      <w:noProof/>
    </w:rPr>
  </w:style>
  <w:style w:type="character" w:customStyle="1" w:styleId="ZGSM">
    <w:name w:val="ZGSM"/>
    <w:rsid w:val="00F01D15"/>
  </w:style>
  <w:style w:type="paragraph" w:styleId="Header">
    <w:name w:val="header"/>
    <w:aliases w:val="header odd,header,header odd1,header odd2,header odd3,header odd4,header odd5,header odd6"/>
    <w:rsid w:val="00F01D15"/>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F01D15"/>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F01D15"/>
    <w:pPr>
      <w:ind w:left="1701" w:hanging="1701"/>
    </w:pPr>
  </w:style>
  <w:style w:type="paragraph" w:styleId="TOC4">
    <w:name w:val="toc 4"/>
    <w:basedOn w:val="TOC3"/>
    <w:semiHidden/>
    <w:rsid w:val="00F01D15"/>
    <w:pPr>
      <w:ind w:left="1418" w:hanging="1418"/>
    </w:pPr>
  </w:style>
  <w:style w:type="paragraph" w:styleId="TOC3">
    <w:name w:val="toc 3"/>
    <w:basedOn w:val="TOC2"/>
    <w:semiHidden/>
    <w:rsid w:val="00F01D15"/>
    <w:pPr>
      <w:ind w:left="1134" w:hanging="1134"/>
    </w:pPr>
  </w:style>
  <w:style w:type="paragraph" w:styleId="TOC2">
    <w:name w:val="toc 2"/>
    <w:basedOn w:val="TOC1"/>
    <w:semiHidden/>
    <w:rsid w:val="00F01D15"/>
    <w:pPr>
      <w:keepNext w:val="0"/>
      <w:spacing w:before="0"/>
      <w:ind w:left="851" w:hanging="851"/>
    </w:pPr>
    <w:rPr>
      <w:sz w:val="20"/>
    </w:rPr>
  </w:style>
  <w:style w:type="paragraph" w:styleId="Index1">
    <w:name w:val="index 1"/>
    <w:basedOn w:val="Normal"/>
    <w:semiHidden/>
    <w:rsid w:val="00F01D15"/>
    <w:pPr>
      <w:keepLines/>
      <w:spacing w:after="0"/>
    </w:pPr>
  </w:style>
  <w:style w:type="paragraph" w:styleId="Index2">
    <w:name w:val="index 2"/>
    <w:basedOn w:val="Index1"/>
    <w:semiHidden/>
    <w:rsid w:val="00F01D15"/>
    <w:pPr>
      <w:ind w:left="284"/>
    </w:pPr>
  </w:style>
  <w:style w:type="paragraph" w:customStyle="1" w:styleId="TT">
    <w:name w:val="TT"/>
    <w:basedOn w:val="Heading1"/>
    <w:next w:val="Normal"/>
    <w:rsid w:val="00F01D15"/>
    <w:pPr>
      <w:outlineLvl w:val="9"/>
    </w:pPr>
  </w:style>
  <w:style w:type="paragraph" w:customStyle="1" w:styleId="NF">
    <w:name w:val="NF"/>
    <w:basedOn w:val="NO"/>
    <w:rsid w:val="00F01D15"/>
    <w:pPr>
      <w:keepNext/>
      <w:spacing w:after="0"/>
    </w:pPr>
    <w:rPr>
      <w:rFonts w:ascii="Arial" w:hAnsi="Arial"/>
      <w:sz w:val="18"/>
    </w:rPr>
  </w:style>
  <w:style w:type="paragraph" w:customStyle="1" w:styleId="NO">
    <w:name w:val="NO"/>
    <w:basedOn w:val="Normal"/>
    <w:rsid w:val="00F01D15"/>
    <w:pPr>
      <w:keepLines/>
      <w:ind w:left="1135" w:hanging="851"/>
    </w:pPr>
  </w:style>
  <w:style w:type="paragraph" w:customStyle="1" w:styleId="PL">
    <w:name w:val="PL"/>
    <w:rsid w:val="00F01D1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F01D15"/>
    <w:pPr>
      <w:jc w:val="right"/>
    </w:pPr>
  </w:style>
  <w:style w:type="paragraph" w:customStyle="1" w:styleId="TAL">
    <w:name w:val="TAL"/>
    <w:basedOn w:val="Normal"/>
    <w:link w:val="TALCar"/>
    <w:rsid w:val="00F01D15"/>
    <w:pPr>
      <w:keepNext/>
      <w:keepLines/>
      <w:spacing w:after="0"/>
    </w:pPr>
    <w:rPr>
      <w:rFonts w:ascii="Arial" w:hAnsi="Arial"/>
      <w:sz w:val="18"/>
    </w:rPr>
  </w:style>
  <w:style w:type="paragraph" w:styleId="ListNumber2">
    <w:name w:val="List Number 2"/>
    <w:basedOn w:val="ListNumber"/>
    <w:rsid w:val="00F01D15"/>
    <w:pPr>
      <w:ind w:left="851"/>
    </w:pPr>
  </w:style>
  <w:style w:type="paragraph" w:styleId="ListNumber">
    <w:name w:val="List Number"/>
    <w:basedOn w:val="List"/>
    <w:rsid w:val="00F01D15"/>
  </w:style>
  <w:style w:type="paragraph" w:styleId="List">
    <w:name w:val="List"/>
    <w:basedOn w:val="Normal"/>
    <w:rsid w:val="00F01D15"/>
    <w:pPr>
      <w:ind w:left="568" w:hanging="284"/>
    </w:pPr>
  </w:style>
  <w:style w:type="paragraph" w:customStyle="1" w:styleId="TAH">
    <w:name w:val="TAH"/>
    <w:basedOn w:val="TAC"/>
    <w:rsid w:val="00F01D15"/>
    <w:rPr>
      <w:b/>
    </w:rPr>
  </w:style>
  <w:style w:type="paragraph" w:customStyle="1" w:styleId="TAC">
    <w:name w:val="TAC"/>
    <w:basedOn w:val="TAL"/>
    <w:rsid w:val="00F01D15"/>
    <w:pPr>
      <w:jc w:val="center"/>
    </w:pPr>
  </w:style>
  <w:style w:type="paragraph" w:customStyle="1" w:styleId="LD">
    <w:name w:val="LD"/>
    <w:rsid w:val="00F01D15"/>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F01D15"/>
    <w:pPr>
      <w:keepLines/>
      <w:ind w:left="1702" w:hanging="1418"/>
    </w:pPr>
  </w:style>
  <w:style w:type="paragraph" w:customStyle="1" w:styleId="FP">
    <w:name w:val="FP"/>
    <w:basedOn w:val="Normal"/>
    <w:rsid w:val="00F01D15"/>
    <w:pPr>
      <w:spacing w:after="0"/>
    </w:pPr>
  </w:style>
  <w:style w:type="paragraph" w:customStyle="1" w:styleId="NW">
    <w:name w:val="NW"/>
    <w:basedOn w:val="NO"/>
    <w:rsid w:val="00F01D15"/>
    <w:pPr>
      <w:spacing w:after="0"/>
    </w:pPr>
  </w:style>
  <w:style w:type="paragraph" w:customStyle="1" w:styleId="EW">
    <w:name w:val="EW"/>
    <w:basedOn w:val="EX"/>
    <w:rsid w:val="00F01D15"/>
    <w:pPr>
      <w:spacing w:after="0"/>
    </w:pPr>
  </w:style>
  <w:style w:type="paragraph" w:customStyle="1" w:styleId="B1">
    <w:name w:val="B1"/>
    <w:basedOn w:val="List"/>
    <w:rsid w:val="00F01D15"/>
  </w:style>
  <w:style w:type="paragraph" w:styleId="TOC6">
    <w:name w:val="toc 6"/>
    <w:basedOn w:val="TOC5"/>
    <w:next w:val="Normal"/>
    <w:semiHidden/>
    <w:rsid w:val="00F01D15"/>
    <w:pPr>
      <w:ind w:left="1985" w:hanging="1985"/>
    </w:pPr>
  </w:style>
  <w:style w:type="paragraph" w:styleId="TOC7">
    <w:name w:val="toc 7"/>
    <w:basedOn w:val="TOC6"/>
    <w:next w:val="Normal"/>
    <w:semiHidden/>
    <w:rsid w:val="00F01D15"/>
    <w:pPr>
      <w:ind w:left="2268" w:hanging="2268"/>
    </w:pPr>
  </w:style>
  <w:style w:type="paragraph" w:styleId="ListBullet2">
    <w:name w:val="List Bullet 2"/>
    <w:basedOn w:val="ListBullet"/>
    <w:rsid w:val="00F01D15"/>
    <w:pPr>
      <w:ind w:left="851"/>
    </w:pPr>
  </w:style>
  <w:style w:type="paragraph" w:styleId="ListBullet">
    <w:name w:val="List Bullet"/>
    <w:basedOn w:val="List"/>
    <w:rsid w:val="00F01D15"/>
  </w:style>
  <w:style w:type="paragraph" w:customStyle="1" w:styleId="EditorsNote">
    <w:name w:val="Editor's Note"/>
    <w:basedOn w:val="NO"/>
    <w:rsid w:val="00F01D15"/>
    <w:rPr>
      <w:color w:val="FF0000"/>
    </w:rPr>
  </w:style>
  <w:style w:type="paragraph" w:customStyle="1" w:styleId="TH">
    <w:name w:val="TH"/>
    <w:basedOn w:val="Normal"/>
    <w:rsid w:val="00F01D15"/>
    <w:pPr>
      <w:keepNext/>
      <w:keepLines/>
      <w:spacing w:before="60"/>
      <w:jc w:val="center"/>
    </w:pPr>
    <w:rPr>
      <w:rFonts w:ascii="Arial" w:hAnsi="Arial"/>
      <w:b/>
    </w:rPr>
  </w:style>
  <w:style w:type="paragraph" w:customStyle="1" w:styleId="ZA">
    <w:name w:val="ZA"/>
    <w:rsid w:val="00F01D1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01D1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01D1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01D1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F01D15"/>
    <w:pPr>
      <w:ind w:left="851" w:hanging="851"/>
    </w:pPr>
  </w:style>
  <w:style w:type="paragraph" w:customStyle="1" w:styleId="ZH">
    <w:name w:val="ZH"/>
    <w:rsid w:val="00F01D15"/>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F01D15"/>
    <w:pPr>
      <w:keepNext w:val="0"/>
      <w:spacing w:before="0" w:after="240"/>
    </w:pPr>
  </w:style>
  <w:style w:type="paragraph" w:customStyle="1" w:styleId="ZG">
    <w:name w:val="ZG"/>
    <w:rsid w:val="00F01D15"/>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F01D15"/>
    <w:pPr>
      <w:ind w:left="1135"/>
    </w:pPr>
  </w:style>
  <w:style w:type="paragraph" w:styleId="List2">
    <w:name w:val="List 2"/>
    <w:basedOn w:val="List"/>
    <w:rsid w:val="00F01D15"/>
    <w:pPr>
      <w:ind w:left="851"/>
    </w:pPr>
  </w:style>
  <w:style w:type="paragraph" w:styleId="List3">
    <w:name w:val="List 3"/>
    <w:basedOn w:val="List2"/>
    <w:rsid w:val="00F01D15"/>
    <w:pPr>
      <w:ind w:left="1135"/>
    </w:pPr>
  </w:style>
  <w:style w:type="paragraph" w:styleId="List4">
    <w:name w:val="List 4"/>
    <w:basedOn w:val="List3"/>
    <w:rsid w:val="00F01D15"/>
    <w:pPr>
      <w:ind w:left="1418"/>
    </w:pPr>
  </w:style>
  <w:style w:type="paragraph" w:styleId="List5">
    <w:name w:val="List 5"/>
    <w:basedOn w:val="List4"/>
    <w:rsid w:val="00F01D15"/>
    <w:pPr>
      <w:ind w:left="1702"/>
    </w:pPr>
  </w:style>
  <w:style w:type="paragraph" w:styleId="ListBullet4">
    <w:name w:val="List Bullet 4"/>
    <w:basedOn w:val="ListBullet3"/>
    <w:rsid w:val="00F01D15"/>
    <w:pPr>
      <w:ind w:left="1418"/>
    </w:pPr>
  </w:style>
  <w:style w:type="paragraph" w:styleId="ListBullet5">
    <w:name w:val="List Bullet 5"/>
    <w:basedOn w:val="ListBullet4"/>
    <w:rsid w:val="00F01D15"/>
    <w:pPr>
      <w:ind w:left="1702"/>
    </w:pPr>
  </w:style>
  <w:style w:type="paragraph" w:customStyle="1" w:styleId="B2">
    <w:name w:val="B2"/>
    <w:basedOn w:val="List2"/>
    <w:rsid w:val="00F01D15"/>
  </w:style>
  <w:style w:type="paragraph" w:customStyle="1" w:styleId="B3">
    <w:name w:val="B3"/>
    <w:basedOn w:val="List3"/>
    <w:rsid w:val="00F01D15"/>
  </w:style>
  <w:style w:type="paragraph" w:customStyle="1" w:styleId="B4">
    <w:name w:val="B4"/>
    <w:basedOn w:val="List4"/>
    <w:rsid w:val="00F01D15"/>
  </w:style>
  <w:style w:type="paragraph" w:customStyle="1" w:styleId="B5">
    <w:name w:val="B5"/>
    <w:basedOn w:val="List5"/>
    <w:rsid w:val="00F01D15"/>
  </w:style>
  <w:style w:type="paragraph" w:customStyle="1" w:styleId="ZTD">
    <w:name w:val="ZTD"/>
    <w:basedOn w:val="ZB"/>
    <w:rsid w:val="00F01D15"/>
    <w:pPr>
      <w:framePr w:hRule="auto" w:wrap="notBeside" w:y="852"/>
    </w:pPr>
    <w:rPr>
      <w:i w:val="0"/>
      <w:sz w:val="40"/>
    </w:rPr>
  </w:style>
  <w:style w:type="paragraph" w:customStyle="1" w:styleId="ZV">
    <w:name w:val="ZV"/>
    <w:basedOn w:val="ZU"/>
    <w:rsid w:val="00F01D15"/>
    <w:pPr>
      <w:framePr w:wrap="notBeside" w:y="16161"/>
    </w:pPr>
  </w:style>
  <w:style w:type="paragraph" w:styleId="Footer">
    <w:name w:val="footer"/>
    <w:basedOn w:val="Header"/>
    <w:rsid w:val="00F01D15"/>
    <w:pPr>
      <w:jc w:val="center"/>
    </w:pPr>
    <w:rPr>
      <w:i/>
    </w:rPr>
  </w:style>
  <w:style w:type="paragraph" w:customStyle="1" w:styleId="Guidance">
    <w:name w:val="Guidance"/>
    <w:basedOn w:val="Normal"/>
    <w:rsid w:val="00D55CD0"/>
    <w:pPr>
      <w:overflowPunct/>
      <w:autoSpaceDE/>
      <w:autoSpaceDN/>
      <w:adjustRightInd/>
      <w:textAlignment w:val="auto"/>
    </w:pPr>
    <w:rPr>
      <w:i/>
      <w:color w:val="0000FF"/>
      <w:lang w:eastAsia="en-US"/>
    </w:rPr>
  </w:style>
  <w:style w:type="paragraph" w:styleId="BodyText">
    <w:name w:val="Body Text"/>
    <w:basedOn w:val="Normal"/>
    <w:rsid w:val="0020236E"/>
    <w:pPr>
      <w:overflowPunct/>
      <w:autoSpaceDE/>
      <w:autoSpaceDN/>
      <w:adjustRightInd/>
      <w:spacing w:after="120"/>
      <w:textAlignment w:val="auto"/>
    </w:pPr>
    <w:rPr>
      <w:lang w:eastAsia="en-US"/>
    </w:rPr>
  </w:style>
  <w:style w:type="paragraph" w:styleId="BalloonText">
    <w:name w:val="Balloon Text"/>
    <w:basedOn w:val="Normal"/>
    <w:semiHidden/>
    <w:rsid w:val="00F815D4"/>
    <w:rPr>
      <w:rFonts w:ascii="Tahoma" w:hAnsi="Tahoma" w:cs="Tahoma"/>
      <w:sz w:val="16"/>
      <w:szCs w:val="16"/>
    </w:rPr>
  </w:style>
  <w:style w:type="character" w:styleId="FootnoteReference">
    <w:name w:val="footnote reference"/>
    <w:basedOn w:val="DefaultParagraphFont"/>
    <w:semiHidden/>
    <w:rsid w:val="00F01D15"/>
    <w:rPr>
      <w:b/>
      <w:position w:val="6"/>
      <w:sz w:val="16"/>
    </w:rPr>
  </w:style>
  <w:style w:type="paragraph" w:styleId="FootnoteText">
    <w:name w:val="footnote text"/>
    <w:basedOn w:val="Normal"/>
    <w:semiHidden/>
    <w:rsid w:val="00F01D15"/>
    <w:pPr>
      <w:keepLines/>
      <w:spacing w:after="0"/>
      <w:ind w:left="454" w:hanging="454"/>
    </w:pPr>
    <w:rPr>
      <w:sz w:val="16"/>
    </w:rPr>
  </w:style>
  <w:style w:type="character" w:customStyle="1" w:styleId="TALCar">
    <w:name w:val="TAL Car"/>
    <w:link w:val="TAL"/>
    <w:qFormat/>
    <w:rsid w:val="00155340"/>
    <w:rPr>
      <w:rFonts w:ascii="Arial" w:hAnsi="Arial"/>
      <w:sz w:val="18"/>
    </w:rPr>
  </w:style>
  <w:style w:type="character" w:customStyle="1" w:styleId="EQChar">
    <w:name w:val="EQ Char"/>
    <w:link w:val="EQ"/>
    <w:qFormat/>
    <w:rsid w:val="0077372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2492">
      <w:bodyDiv w:val="1"/>
      <w:marLeft w:val="0"/>
      <w:marRight w:val="0"/>
      <w:marTop w:val="0"/>
      <w:marBottom w:val="0"/>
      <w:divBdr>
        <w:top w:val="none" w:sz="0" w:space="0" w:color="auto"/>
        <w:left w:val="none" w:sz="0" w:space="0" w:color="auto"/>
        <w:bottom w:val="none" w:sz="0" w:space="0" w:color="auto"/>
        <w:right w:val="none" w:sz="0" w:space="0" w:color="auto"/>
      </w:divBdr>
    </w:div>
    <w:div w:id="589311873">
      <w:bodyDiv w:val="1"/>
      <w:marLeft w:val="0"/>
      <w:marRight w:val="0"/>
      <w:marTop w:val="0"/>
      <w:marBottom w:val="0"/>
      <w:divBdr>
        <w:top w:val="none" w:sz="0" w:space="0" w:color="auto"/>
        <w:left w:val="none" w:sz="0" w:space="0" w:color="auto"/>
        <w:bottom w:val="none" w:sz="0" w:space="0" w:color="auto"/>
        <w:right w:val="none" w:sz="0" w:space="0" w:color="auto"/>
      </w:divBdr>
    </w:div>
    <w:div w:id="19100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9</TotalTime>
  <Pages>30</Pages>
  <Words>10190</Words>
  <Characters>58084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3GPP TS 36.124</vt:lpstr>
    </vt:vector>
  </TitlesOfParts>
  <Manager/>
  <Company/>
  <LinksUpToDate>false</LinksUpToDate>
  <CharactersWithSpaces>68138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36.124</dc:title>
  <dc:subject>Evolved Universal Terrestrial Radio Access (E-UTRA); ElectroMagnetic Compatibility (EMC) requirements for mobile terminals and ancillary equipment (Release 11)</dc:subject>
  <dc:creator>MCC Support</dc:creator>
  <cp:keywords>UMTS, EMC</cp:keywords>
  <dc:description/>
  <cp:lastModifiedBy>MCC</cp:lastModifiedBy>
  <cp:revision>8</cp:revision>
  <cp:lastPrinted>2000-03-22T13:32:00Z</cp:lastPrinted>
  <dcterms:created xsi:type="dcterms:W3CDTF">2022-06-03T12:13:00Z</dcterms:created>
  <dcterms:modified xsi:type="dcterms:W3CDTF">2022-06-24T14:15:00Z</dcterms:modified>
</cp:coreProperties>
</file>