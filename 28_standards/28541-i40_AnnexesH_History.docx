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9DB" w14:textId="77777777" w:rsidR="005E5B5B" w:rsidRDefault="005E5B5B" w:rsidP="005E5B5B">
      <w:pPr>
        <w:pStyle w:val="Heading8"/>
      </w:pPr>
      <w:r>
        <w:t>Annex H (normative):</w:t>
      </w:r>
      <w:r>
        <w:br/>
        <w:t>YANG definitions for 5GC</w:t>
      </w:r>
    </w:p>
    <w:p w14:paraId="55B659CE" w14:textId="793320EE" w:rsidR="005E5B5B" w:rsidRDefault="005E5B5B" w:rsidP="005E5B5B">
      <w:pPr>
        <w:pStyle w:val="Heading1"/>
      </w:pPr>
      <w:bookmarkStart w:id="0" w:name="_Toc59184851"/>
      <w:bookmarkStart w:id="1" w:name="_Toc59195786"/>
      <w:bookmarkStart w:id="2" w:name="_Toc59440215"/>
      <w:bookmarkStart w:id="3" w:name="_Toc67990655"/>
      <w:bookmarkStart w:id="4" w:name="_Toc59183385"/>
      <w:r>
        <w:t>H.1</w:t>
      </w:r>
      <w:r>
        <w:tab/>
        <w:t>General</w:t>
      </w:r>
      <w:bookmarkEnd w:id="0"/>
      <w:bookmarkEnd w:id="1"/>
      <w:bookmarkEnd w:id="2"/>
      <w:bookmarkEnd w:id="3"/>
      <w:bookmarkEnd w:id="4"/>
    </w:p>
    <w:p w14:paraId="4FA0061B" w14:textId="049254B7" w:rsidR="005E5B5B" w:rsidRDefault="005E5B5B" w:rsidP="005E5B5B">
      <w:r>
        <w:t>This annex contains the YANG definitions for the 5GC NRM, in accordance with 5GC information model definitions specified in clause 4.</w:t>
      </w:r>
    </w:p>
    <w:p w14:paraId="49172495" w14:textId="59E34191" w:rsidR="005E5B5B" w:rsidRDefault="005E5B5B" w:rsidP="005E5B5B">
      <w:pPr>
        <w:pStyle w:val="Heading1"/>
      </w:pPr>
      <w:bookmarkStart w:id="5" w:name="_Toc59183386"/>
      <w:bookmarkStart w:id="6" w:name="_Toc59184852"/>
      <w:bookmarkStart w:id="7" w:name="_Toc59195787"/>
      <w:bookmarkStart w:id="8" w:name="_Toc59440216"/>
      <w:bookmarkStart w:id="9" w:name="_Toc67990656"/>
      <w:r>
        <w:t>H.2</w:t>
      </w:r>
      <w:r>
        <w:tab/>
        <w:t>Void</w:t>
      </w:r>
      <w:bookmarkEnd w:id="5"/>
      <w:bookmarkEnd w:id="6"/>
      <w:bookmarkEnd w:id="7"/>
      <w:bookmarkEnd w:id="8"/>
      <w:bookmarkEnd w:id="9"/>
    </w:p>
    <w:p w14:paraId="7E5733E9" w14:textId="77777777" w:rsidR="005E5B5B" w:rsidRPr="005E5B5B" w:rsidRDefault="005E5B5B" w:rsidP="005E5B5B"/>
    <w:p w14:paraId="17E33BC0" w14:textId="20614131" w:rsidR="005E5B5B" w:rsidRDefault="005E5B5B" w:rsidP="005E5B5B">
      <w:pPr>
        <w:pStyle w:val="Heading1"/>
      </w:pPr>
      <w:bookmarkStart w:id="10" w:name="_Toc59183387"/>
      <w:bookmarkStart w:id="11" w:name="_Toc59184853"/>
      <w:bookmarkStart w:id="12" w:name="_Toc59195788"/>
      <w:bookmarkStart w:id="13" w:name="_Toc59440217"/>
      <w:bookmarkStart w:id="14" w:name="_Toc67990657"/>
      <w:r>
        <w:t>H.3</w:t>
      </w:r>
      <w:r>
        <w:tab/>
        <w:t>Void</w:t>
      </w:r>
      <w:bookmarkEnd w:id="10"/>
      <w:bookmarkEnd w:id="11"/>
      <w:bookmarkEnd w:id="12"/>
      <w:bookmarkEnd w:id="13"/>
      <w:bookmarkEnd w:id="14"/>
    </w:p>
    <w:p w14:paraId="4E0EC220" w14:textId="77777777" w:rsidR="005E5B5B" w:rsidRPr="005E5B5B" w:rsidRDefault="005E5B5B" w:rsidP="005E5B5B"/>
    <w:p w14:paraId="03780381" w14:textId="2906C9FB" w:rsidR="005E5B5B" w:rsidRDefault="005E5B5B" w:rsidP="005E5B5B">
      <w:pPr>
        <w:pStyle w:val="Heading1"/>
      </w:pPr>
      <w:bookmarkStart w:id="15" w:name="_Toc59183388"/>
      <w:bookmarkStart w:id="16" w:name="_Toc59184854"/>
      <w:bookmarkStart w:id="17" w:name="_Toc59195789"/>
      <w:bookmarkStart w:id="18" w:name="_Toc59440218"/>
      <w:bookmarkStart w:id="19" w:name="_Toc67990658"/>
      <w:r>
        <w:t>H.4</w:t>
      </w:r>
      <w:r>
        <w:tab/>
        <w:t>Void</w:t>
      </w:r>
      <w:bookmarkEnd w:id="15"/>
      <w:bookmarkEnd w:id="16"/>
      <w:bookmarkEnd w:id="17"/>
      <w:bookmarkEnd w:id="18"/>
      <w:bookmarkEnd w:id="19"/>
    </w:p>
    <w:p w14:paraId="047F5EE1" w14:textId="77777777" w:rsidR="005E5B5B" w:rsidRPr="005E5B5B" w:rsidRDefault="005E5B5B" w:rsidP="005E5B5B"/>
    <w:p w14:paraId="2E2B1BAB" w14:textId="77777777" w:rsidR="005E5B5B" w:rsidRDefault="005E5B5B" w:rsidP="005E5B5B">
      <w:pPr>
        <w:pStyle w:val="Heading1"/>
      </w:pPr>
      <w:bookmarkStart w:id="20" w:name="_Toc59183389"/>
      <w:bookmarkStart w:id="21" w:name="_Toc59184855"/>
      <w:bookmarkStart w:id="22" w:name="_Toc59195790"/>
      <w:bookmarkStart w:id="23" w:name="_Toc59440219"/>
      <w:bookmarkStart w:id="24" w:name="_Toc67990659"/>
      <w:r>
        <w:t>H.5</w:t>
      </w:r>
      <w:r>
        <w:tab/>
        <w:t>Modules</w:t>
      </w:r>
      <w:bookmarkEnd w:id="20"/>
      <w:bookmarkEnd w:id="21"/>
      <w:bookmarkEnd w:id="22"/>
      <w:bookmarkEnd w:id="23"/>
      <w:bookmarkEnd w:id="24"/>
    </w:p>
    <w:p w14:paraId="46D1449D" w14:textId="266216E6" w:rsidR="005E5B5B" w:rsidRDefault="005E5B5B" w:rsidP="005E5B5B">
      <w:pPr>
        <w:pStyle w:val="Heading2"/>
      </w:pPr>
      <w:bookmarkStart w:id="25" w:name="_Toc59183390"/>
      <w:bookmarkStart w:id="26" w:name="_Toc59184856"/>
      <w:bookmarkStart w:id="27" w:name="_Toc59195791"/>
      <w:bookmarkStart w:id="28" w:name="_Toc59440220"/>
      <w:bookmarkStart w:id="29" w:name="_Toc67990660"/>
      <w:r>
        <w:rPr>
          <w:lang w:eastAsia="zh-CN"/>
        </w:rPr>
        <w:t>H.5.1</w:t>
      </w:r>
      <w:r>
        <w:rPr>
          <w:lang w:eastAsia="zh-CN"/>
        </w:rPr>
        <w:tab/>
        <w:t>module _3gpp-5g-common-yang-types.yang</w:t>
      </w:r>
      <w:bookmarkEnd w:id="25"/>
      <w:bookmarkEnd w:id="26"/>
      <w:bookmarkEnd w:id="27"/>
      <w:bookmarkEnd w:id="28"/>
      <w:bookmarkEnd w:id="29"/>
    </w:p>
    <w:p w14:paraId="0A512C24" w14:textId="4F30483D" w:rsidR="00BD45EA" w:rsidRDefault="00BD45EA" w:rsidP="00721B2F">
      <w:pPr>
        <w:pStyle w:val="PL"/>
        <w:rPr>
          <w:rFonts w:cs="Courier New"/>
          <w:szCs w:val="16"/>
          <w:lang w:eastAsia="zh-CN"/>
        </w:rPr>
      </w:pPr>
      <w:r>
        <w:t>&lt;CODE BEGINS&gt;</w:t>
      </w:r>
    </w:p>
    <w:p w14:paraId="1A409A65" w14:textId="6D3E4E5D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>module _3gpp-5g-common-yang-types {</w:t>
      </w:r>
    </w:p>
    <w:p w14:paraId="3B6FC50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yang-version 1.1;</w:t>
      </w:r>
    </w:p>
    <w:p w14:paraId="49E630B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namespace "urn:3gpp:sa5:_3gpp-5g-common-yang-types";</w:t>
      </w:r>
    </w:p>
    <w:p w14:paraId="1EE8163B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prefix "type</w:t>
      </w:r>
      <w:r>
        <w:rPr>
          <w:rFonts w:cs="Courier New"/>
          <w:szCs w:val="16"/>
          <w:lang w:eastAsia="zh-CN"/>
        </w:rPr>
        <w:t>s</w:t>
      </w:r>
      <w:r w:rsidRPr="00CF7651">
        <w:rPr>
          <w:rFonts w:cs="Courier New"/>
          <w:szCs w:val="16"/>
          <w:lang w:eastAsia="zh-CN"/>
        </w:rPr>
        <w:t>5g3gpp";</w:t>
      </w:r>
    </w:p>
    <w:p w14:paraId="48A993E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</w:t>
      </w:r>
    </w:p>
    <w:p w14:paraId="2C9CB14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</w:t>
      </w:r>
    </w:p>
    <w:p w14:paraId="270BF4E9" w14:textId="77777777" w:rsidR="007C6489" w:rsidRDefault="007C6489" w:rsidP="00721B2F">
      <w:pPr>
        <w:pStyle w:val="PL"/>
        <w:rPr>
          <w:rFonts w:cs="Courier New"/>
          <w:szCs w:val="16"/>
          <w:lang w:eastAsia="zh-CN"/>
        </w:rPr>
      </w:pPr>
      <w:r w:rsidRPr="007C6489">
        <w:rPr>
          <w:rFonts w:cs="Courier New"/>
          <w:szCs w:val="16"/>
          <w:lang w:eastAsia="zh-CN"/>
        </w:rPr>
        <w:t xml:space="preserve">  import </w:t>
      </w:r>
      <w:proofErr w:type="spellStart"/>
      <w:r w:rsidRPr="007C6489">
        <w:rPr>
          <w:rFonts w:cs="Courier New"/>
          <w:szCs w:val="16"/>
          <w:lang w:eastAsia="zh-CN"/>
        </w:rPr>
        <w:t>ietf</w:t>
      </w:r>
      <w:proofErr w:type="spellEnd"/>
      <w:r w:rsidRPr="007C6489">
        <w:rPr>
          <w:rFonts w:cs="Courier New"/>
          <w:szCs w:val="16"/>
          <w:lang w:eastAsia="zh-CN"/>
        </w:rPr>
        <w:t>-yang-types { prefix yang; }</w:t>
      </w:r>
    </w:p>
    <w:p w14:paraId="124ADEBF" w14:textId="5D62816C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import _3gpp-common-yang-types { prefix types3gpp; }</w:t>
      </w:r>
    </w:p>
    <w:p w14:paraId="5D4FFDF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60CE7F2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organization "3GPP SA5";</w:t>
      </w:r>
    </w:p>
    <w:p w14:paraId="6CF13BF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contact "https://www.3gpp.org/DynaReport/TSG-WG--S5--</w:t>
      </w:r>
      <w:proofErr w:type="spellStart"/>
      <w:r w:rsidRPr="00CF7651">
        <w:rPr>
          <w:rFonts w:cs="Courier New"/>
          <w:szCs w:val="16"/>
          <w:lang w:eastAsia="zh-CN"/>
        </w:rPr>
        <w:t>officials.htm?Itemid</w:t>
      </w:r>
      <w:proofErr w:type="spellEnd"/>
      <w:r w:rsidRPr="00CF7651">
        <w:rPr>
          <w:rFonts w:cs="Courier New"/>
          <w:szCs w:val="16"/>
          <w:lang w:eastAsia="zh-CN"/>
        </w:rPr>
        <w:t>=464";</w:t>
      </w:r>
    </w:p>
    <w:p w14:paraId="7D960DB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description "The model defines common types for 5G networks and </w:t>
      </w:r>
    </w:p>
    <w:p w14:paraId="00989B3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network slicing.";</w:t>
      </w:r>
    </w:p>
    <w:p w14:paraId="79876B5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reference "3GPP TS 28.541";</w:t>
      </w:r>
    </w:p>
    <w:p w14:paraId="5B2CD03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36B5E85B" w14:textId="77777777" w:rsidR="007C6489" w:rsidRDefault="007C6489" w:rsidP="00721B2F">
      <w:pPr>
        <w:pStyle w:val="PL"/>
        <w:rPr>
          <w:rFonts w:cs="Courier New"/>
          <w:szCs w:val="16"/>
          <w:lang w:eastAsia="zh-CN"/>
        </w:rPr>
      </w:pPr>
      <w:r w:rsidRPr="007C6489">
        <w:rPr>
          <w:rFonts w:cs="Courier New"/>
          <w:szCs w:val="16"/>
          <w:lang w:eastAsia="zh-CN"/>
        </w:rPr>
        <w:t xml:space="preserve">  revision 2023-05-10 { reference CR-0916; }</w:t>
      </w:r>
    </w:p>
    <w:p w14:paraId="613C2EBC" w14:textId="68CA5F46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2021-08-05 { reference S5-214053/CR-0518; }</w:t>
      </w:r>
    </w:p>
    <w:p w14:paraId="5CD9C5F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2020-11-05 { reference CR-0412 ; }</w:t>
      </w:r>
    </w:p>
    <w:p w14:paraId="298BEB7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revision 2019-10-20 { reference "Initial version."; }</w:t>
      </w:r>
    </w:p>
    <w:p w14:paraId="77D44B0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</w:t>
      </w:r>
    </w:p>
    <w:p w14:paraId="264F4AD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SNssai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4AF731A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description </w:t>
      </w:r>
    </w:p>
    <w:p w14:paraId="0839F20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"Single Network Slice Selection Assistance Information(S-NSSAI)";</w:t>
      </w:r>
    </w:p>
    <w:p w14:paraId="320695C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reference "3GPP TS 23.003";</w:t>
      </w:r>
    </w:p>
    <w:p w14:paraId="41AD366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</w:t>
      </w:r>
    </w:p>
    <w:p w14:paraId="2D0D0D5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sd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68C4DEF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description "Slice Differentiator</w:t>
      </w:r>
    </w:p>
    <w:p w14:paraId="63A9FA2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If not needed, the value can be set to FFFFFF.";</w:t>
      </w:r>
    </w:p>
    <w:p w14:paraId="79540907" w14:textId="5371A57A" w:rsidR="00721B2F" w:rsidRPr="00CF7651" w:rsidRDefault="007C6489" w:rsidP="00721B2F">
      <w:pPr>
        <w:pStyle w:val="PL"/>
        <w:rPr>
          <w:rFonts w:cs="Courier New"/>
          <w:szCs w:val="16"/>
          <w:lang w:eastAsia="zh-CN"/>
        </w:rPr>
      </w:pPr>
      <w:r w:rsidRPr="007C6489">
        <w:rPr>
          <w:rFonts w:cs="Courier New"/>
          <w:szCs w:val="16"/>
          <w:lang w:eastAsia="zh-CN"/>
        </w:rPr>
        <w:t xml:space="preserve">      type </w:t>
      </w:r>
      <w:proofErr w:type="spellStart"/>
      <w:r w:rsidRPr="007C6489">
        <w:rPr>
          <w:rFonts w:cs="Courier New"/>
          <w:szCs w:val="16"/>
          <w:lang w:eastAsia="zh-CN"/>
        </w:rPr>
        <w:t>yang:hex-string</w:t>
      </w:r>
      <w:proofErr w:type="spellEnd"/>
      <w:r w:rsidRPr="007C6489">
        <w:rPr>
          <w:rFonts w:cs="Courier New"/>
          <w:szCs w:val="16"/>
          <w:lang w:eastAsia="zh-CN"/>
        </w:rPr>
        <w:t xml:space="preserve"> {</w:t>
      </w:r>
      <w:r w:rsidR="00721B2F" w:rsidRPr="00CF7651">
        <w:rPr>
          <w:rFonts w:cs="Courier New"/>
          <w:szCs w:val="16"/>
          <w:lang w:eastAsia="zh-CN"/>
        </w:rPr>
        <w:t xml:space="preserve">        length 6;</w:t>
      </w:r>
    </w:p>
    <w:p w14:paraId="08728C4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2D7D688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reference "3GPP TS 23.003";</w:t>
      </w:r>
    </w:p>
    <w:p w14:paraId="3F1EBA0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lastRenderedPageBreak/>
        <w:t xml:space="preserve">    }</w:t>
      </w:r>
    </w:p>
    <w:p w14:paraId="18D2D1D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</w:t>
      </w:r>
    </w:p>
    <w:p w14:paraId="6AC818C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sst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196AE8E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uint8;</w:t>
      </w:r>
    </w:p>
    <w:p w14:paraId="3574B2E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description "Slice/Service Type.</w:t>
      </w:r>
    </w:p>
    <w:p w14:paraId="5900972B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 Values 0 to 127 belong to standardized SST range and are defined in </w:t>
      </w:r>
    </w:p>
    <w:p w14:paraId="06B4368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 3GPP TS 23.501. Values 128 to 255 belong to operator-specific range.";</w:t>
      </w:r>
    </w:p>
    <w:p w14:paraId="4A9B72D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4892622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32CB374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</w:t>
      </w:r>
    </w:p>
    <w:p w14:paraId="3915380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PLMNInfo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7E12263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description "The </w:t>
      </w:r>
      <w:proofErr w:type="spellStart"/>
      <w:r w:rsidRPr="00CF7651">
        <w:rPr>
          <w:rFonts w:cs="Courier New"/>
          <w:szCs w:val="16"/>
          <w:lang w:eastAsia="zh-CN"/>
        </w:rPr>
        <w:t>PLMNInfo</w:t>
      </w:r>
      <w:proofErr w:type="spellEnd"/>
      <w:r w:rsidRPr="00CF7651">
        <w:rPr>
          <w:rFonts w:cs="Courier New"/>
          <w:szCs w:val="16"/>
          <w:lang w:eastAsia="zh-CN"/>
        </w:rPr>
        <w:t xml:space="preserve"> data type define a S-NSSAI member in a specific </w:t>
      </w:r>
    </w:p>
    <w:p w14:paraId="19514AD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PLMNId</w:t>
      </w:r>
      <w:proofErr w:type="spellEnd"/>
      <w:r w:rsidRPr="00CF7651">
        <w:rPr>
          <w:rFonts w:cs="Courier New"/>
          <w:szCs w:val="16"/>
          <w:lang w:eastAsia="zh-CN"/>
        </w:rPr>
        <w:t xml:space="preserve">, and it have two attributes </w:t>
      </w:r>
      <w:proofErr w:type="spellStart"/>
      <w:r w:rsidRPr="00CF7651">
        <w:rPr>
          <w:rFonts w:cs="Courier New"/>
          <w:szCs w:val="16"/>
          <w:lang w:eastAsia="zh-CN"/>
        </w:rPr>
        <w:t>PLMNId</w:t>
      </w:r>
      <w:proofErr w:type="spellEnd"/>
      <w:r w:rsidRPr="00CF7651">
        <w:rPr>
          <w:rFonts w:cs="Courier New"/>
          <w:szCs w:val="16"/>
          <w:lang w:eastAsia="zh-CN"/>
        </w:rPr>
        <w:t xml:space="preserve"> and S-NSSAI (</w:t>
      </w:r>
      <w:proofErr w:type="spellStart"/>
      <w:r w:rsidRPr="00CF7651">
        <w:rPr>
          <w:rFonts w:cs="Courier New"/>
          <w:szCs w:val="16"/>
          <w:lang w:eastAsia="zh-CN"/>
        </w:rPr>
        <w:t>PLMNId</w:t>
      </w:r>
      <w:proofErr w:type="spellEnd"/>
      <w:r w:rsidRPr="00CF7651">
        <w:rPr>
          <w:rFonts w:cs="Courier New"/>
          <w:szCs w:val="16"/>
          <w:lang w:eastAsia="zh-CN"/>
        </w:rPr>
        <w:t xml:space="preserve">, S-NSSAI). </w:t>
      </w:r>
    </w:p>
    <w:p w14:paraId="5EB04CB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The </w:t>
      </w:r>
      <w:proofErr w:type="spellStart"/>
      <w:r w:rsidRPr="00CF7651">
        <w:rPr>
          <w:rFonts w:cs="Courier New"/>
          <w:szCs w:val="16"/>
          <w:lang w:eastAsia="zh-CN"/>
        </w:rPr>
        <w:t>PLMNId</w:t>
      </w:r>
      <w:proofErr w:type="spellEnd"/>
      <w:r w:rsidRPr="00CF7651">
        <w:rPr>
          <w:rFonts w:cs="Courier New"/>
          <w:szCs w:val="16"/>
          <w:lang w:eastAsia="zh-CN"/>
        </w:rPr>
        <w:t xml:space="preserve"> represents a data type that is comprised of mcc </w:t>
      </w:r>
    </w:p>
    <w:p w14:paraId="2C7B7D3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(mobile country code) and </w:t>
      </w:r>
      <w:proofErr w:type="spellStart"/>
      <w:r w:rsidRPr="00CF7651">
        <w:rPr>
          <w:rFonts w:cs="Courier New"/>
          <w:szCs w:val="16"/>
          <w:lang w:eastAsia="zh-CN"/>
        </w:rPr>
        <w:t>mnc</w:t>
      </w:r>
      <w:proofErr w:type="spellEnd"/>
      <w:r w:rsidRPr="00CF7651">
        <w:rPr>
          <w:rFonts w:cs="Courier New"/>
          <w:szCs w:val="16"/>
          <w:lang w:eastAsia="zh-CN"/>
        </w:rPr>
        <w:t xml:space="preserve"> (mobile network code), (See TS 23.003 </w:t>
      </w:r>
    </w:p>
    <w:p w14:paraId="188083E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subclause 2.2 and 12.1) and S-NSSAI represents an data type, that is </w:t>
      </w:r>
    </w:p>
    <w:p w14:paraId="1551CAC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comprised of an SST (Slice/Service type) and an optional </w:t>
      </w:r>
    </w:p>
    <w:p w14:paraId="7DDC15AB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SD (Slice Differentiator) field";</w:t>
      </w:r>
    </w:p>
    <w:p w14:paraId="7F382CD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uses types3gpp:PLMNId;</w:t>
      </w:r>
    </w:p>
    <w:p w14:paraId="291E224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uses </w:t>
      </w:r>
      <w:proofErr w:type="spellStart"/>
      <w:r w:rsidRPr="00CF7651">
        <w:rPr>
          <w:rFonts w:cs="Courier New"/>
          <w:szCs w:val="16"/>
          <w:lang w:eastAsia="zh-CN"/>
        </w:rPr>
        <w:t>SNssai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0415F1B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58E6868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1EC3670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</w:t>
      </w:r>
      <w:proofErr w:type="spellStart"/>
      <w:r w:rsidRPr="00CF7651">
        <w:rPr>
          <w:rFonts w:cs="Courier New"/>
          <w:szCs w:val="16"/>
          <w:lang w:eastAsia="zh-CN"/>
        </w:rPr>
        <w:t>CommModelType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4954085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reference "3GPP TS 23501";</w:t>
      </w:r>
    </w:p>
    <w:p w14:paraId="37D04C5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enumeration {</w:t>
      </w:r>
    </w:p>
    <w:p w14:paraId="4D0E816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DIRECT_COMMUNICATION_WO_NRF {</w:t>
      </w:r>
    </w:p>
    <w:p w14:paraId="4087ECD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value 0;</w:t>
      </w:r>
    </w:p>
    <w:p w14:paraId="3994ECF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description "Directly communicate to other pre-configured NF service.";</w:t>
      </w:r>
    </w:p>
    <w:p w14:paraId="215272F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7310C43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6544806B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DIRECT_COMMUNICATION_WITH_NRF {</w:t>
      </w:r>
    </w:p>
    <w:p w14:paraId="0FFF6E4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value 1;</w:t>
      </w:r>
    </w:p>
    <w:p w14:paraId="55355DD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description "Directly communicate to other NF service discovered </w:t>
      </w:r>
    </w:p>
    <w:p w14:paraId="7B5F1EE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  by NRF.";</w:t>
      </w:r>
    </w:p>
    <w:p w14:paraId="0B32986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2F0CAE4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1485FED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INDIRECT_COMMUNICATION_WO_DEDICATED_DISCOVERY {</w:t>
      </w:r>
    </w:p>
    <w:p w14:paraId="738DF79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value 2;</w:t>
      </w:r>
    </w:p>
    <w:p w14:paraId="286016E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description "Communicate to pre-configured other NF service through </w:t>
      </w:r>
    </w:p>
    <w:p w14:paraId="095B547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  SCP as a proxy.";</w:t>
      </w:r>
    </w:p>
    <w:p w14:paraId="0FC51E9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183294B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6780FE5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INDIRECT_COMMUNICATION_WITH_DEDICATED_DISCOVERY {</w:t>
      </w:r>
    </w:p>
    <w:p w14:paraId="5AAAF83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value 3;</w:t>
      </w:r>
    </w:p>
    <w:p w14:paraId="6C02672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description "Communication to NF service discovered by NRF through SCP </w:t>
      </w:r>
    </w:p>
    <w:p w14:paraId="333BE39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    as a proxy.";</w:t>
      </w:r>
    </w:p>
    <w:p w14:paraId="1B97CA8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}</w:t>
      </w:r>
    </w:p>
    <w:p w14:paraId="2941D51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5D97CB3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235BAEE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0F50ECE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</w:t>
      </w:r>
    </w:p>
    <w:p w14:paraId="2E9CCA0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CommModel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4FFF81A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groupId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181CC67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uint16;   </w:t>
      </w:r>
    </w:p>
    <w:p w14:paraId="22F6C04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6F3B906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commModelType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5B20929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</w:t>
      </w:r>
      <w:proofErr w:type="spellStart"/>
      <w:r w:rsidRPr="00CF7651">
        <w:rPr>
          <w:rFonts w:cs="Courier New"/>
          <w:szCs w:val="16"/>
          <w:lang w:eastAsia="zh-CN"/>
        </w:rPr>
        <w:t>CommModelType</w:t>
      </w:r>
      <w:proofErr w:type="spellEnd"/>
      <w:r w:rsidRPr="00CF7651">
        <w:rPr>
          <w:rFonts w:cs="Courier New"/>
          <w:szCs w:val="16"/>
          <w:lang w:eastAsia="zh-CN"/>
        </w:rPr>
        <w:t>;</w:t>
      </w:r>
    </w:p>
    <w:p w14:paraId="0BA59C5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  </w:t>
      </w:r>
    </w:p>
    <w:p w14:paraId="6B6B0FB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leaf-list </w:t>
      </w:r>
      <w:proofErr w:type="spellStart"/>
      <w:r w:rsidRPr="00CF7651">
        <w:rPr>
          <w:rFonts w:cs="Courier New"/>
          <w:szCs w:val="16"/>
          <w:lang w:eastAsia="zh-CN"/>
        </w:rPr>
        <w:t>targetNFServiceList</w:t>
      </w:r>
      <w:proofErr w:type="spellEnd"/>
      <w:r w:rsidRPr="00CF7651">
        <w:rPr>
          <w:rFonts w:cs="Courier New"/>
          <w:szCs w:val="16"/>
          <w:lang w:eastAsia="zh-CN"/>
        </w:rPr>
        <w:t xml:space="preserve"> {      </w:t>
      </w:r>
    </w:p>
    <w:p w14:paraId="0545D69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types3gpp:DistinguishedName;    </w:t>
      </w:r>
    </w:p>
    <w:p w14:paraId="634617E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130ECEF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</w:t>
      </w:r>
      <w:proofErr w:type="spellStart"/>
      <w:r w:rsidRPr="00CF7651">
        <w:rPr>
          <w:rFonts w:cs="Courier New"/>
          <w:szCs w:val="16"/>
          <w:lang w:eastAsia="zh-CN"/>
        </w:rPr>
        <w:t>commModelConfiguration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3A274E8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string;</w:t>
      </w:r>
    </w:p>
    <w:p w14:paraId="10FC2E4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  </w:t>
      </w:r>
    </w:p>
    <w:p w14:paraId="3587BA6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3306B0C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</w:t>
      </w:r>
    </w:p>
    <w:p w14:paraId="22B86DF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grouping </w:t>
      </w:r>
      <w:proofErr w:type="spellStart"/>
      <w:r w:rsidRPr="00CF7651">
        <w:rPr>
          <w:rFonts w:cs="Courier New"/>
          <w:szCs w:val="16"/>
          <w:lang w:eastAsia="zh-CN"/>
        </w:rPr>
        <w:t>SupportedFunc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185FE5B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function {</w:t>
      </w:r>
    </w:p>
    <w:p w14:paraId="31FB70E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string;   </w:t>
      </w:r>
    </w:p>
    <w:p w14:paraId="1627DB5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1217392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leaf policy {</w:t>
      </w:r>
    </w:p>
    <w:p w14:paraId="1FF87A1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type string;</w:t>
      </w:r>
    </w:p>
    <w:p w14:paraId="1A71886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  </w:t>
      </w:r>
    </w:p>
    <w:p w14:paraId="108B619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4E2AB25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5708BC6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</w:t>
      </w:r>
      <w:proofErr w:type="spellStart"/>
      <w:r w:rsidRPr="00CF7651">
        <w:rPr>
          <w:rFonts w:cs="Courier New"/>
          <w:szCs w:val="16"/>
          <w:lang w:eastAsia="zh-CN"/>
        </w:rPr>
        <w:t>EnergySavingLoadThresholdT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05316F0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uint32 {</w:t>
      </w:r>
    </w:p>
    <w:p w14:paraId="547C1ED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range 0..10000;</w:t>
      </w:r>
    </w:p>
    <w:p w14:paraId="38B77DF6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lastRenderedPageBreak/>
        <w:t xml:space="preserve">    }</w:t>
      </w:r>
    </w:p>
    <w:p w14:paraId="7268232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units 1/10000;</w:t>
      </w:r>
    </w:p>
    <w:p w14:paraId="20187DE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66A2194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73B15C6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</w:t>
      </w:r>
      <w:proofErr w:type="spellStart"/>
      <w:r w:rsidRPr="00CF7651">
        <w:rPr>
          <w:rFonts w:cs="Courier New"/>
          <w:szCs w:val="16"/>
          <w:lang w:eastAsia="zh-CN"/>
        </w:rPr>
        <w:t>EnergySavingTimeDurationT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7633263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uint32 {</w:t>
      </w:r>
    </w:p>
    <w:p w14:paraId="234F33B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range 0..900;</w:t>
      </w:r>
    </w:p>
    <w:p w14:paraId="307F3AC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1BFE116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units seconds;</w:t>
      </w:r>
    </w:p>
    <w:p w14:paraId="7CEF3A1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00958198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02995EE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</w:t>
      </w:r>
      <w:proofErr w:type="spellStart"/>
      <w:r w:rsidRPr="00CF7651">
        <w:rPr>
          <w:rFonts w:cs="Courier New"/>
          <w:szCs w:val="16"/>
          <w:lang w:eastAsia="zh-CN"/>
        </w:rPr>
        <w:t>PhysCellID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50DA0CE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uint32 { </w:t>
      </w:r>
    </w:p>
    <w:p w14:paraId="582E92A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range "0..1007"; </w:t>
      </w:r>
    </w:p>
    <w:p w14:paraId="0DBC3ABB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0925BE4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reference "clause 7.4.2 of TS 38.211";</w:t>
      </w:r>
    </w:p>
    <w:p w14:paraId="0802437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59E26473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5D34692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UTC24TimeOfDayT {</w:t>
      </w:r>
    </w:p>
    <w:p w14:paraId="3EB364D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description "Time of day in HH:MM or H:MM 24-hour format per UTC </w:t>
      </w:r>
    </w:p>
    <w:p w14:paraId="0330A49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time zone.";</w:t>
      </w:r>
    </w:p>
    <w:p w14:paraId="7C26DA7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string {</w:t>
      </w:r>
    </w:p>
    <w:p w14:paraId="79980E7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pattern "(([01]?[0-9])|(2[0-3])):([0-5][0-9])";</w:t>
      </w:r>
    </w:p>
    <w:p w14:paraId="597049D7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43CDB01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44EA6822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6FA9B62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typedef </w:t>
      </w:r>
      <w:proofErr w:type="spellStart"/>
      <w:r w:rsidRPr="00CF7651">
        <w:rPr>
          <w:rFonts w:cs="Courier New"/>
          <w:szCs w:val="16"/>
          <w:lang w:eastAsia="zh-CN"/>
        </w:rPr>
        <w:t>DayOfWeekT</w:t>
      </w:r>
      <w:proofErr w:type="spellEnd"/>
      <w:r w:rsidRPr="00CF7651">
        <w:rPr>
          <w:rFonts w:cs="Courier New"/>
          <w:szCs w:val="16"/>
          <w:lang w:eastAsia="zh-CN"/>
        </w:rPr>
        <w:t xml:space="preserve"> {</w:t>
      </w:r>
    </w:p>
    <w:p w14:paraId="5CBD827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type enumeration {</w:t>
      </w:r>
    </w:p>
    <w:p w14:paraId="6D429440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Monday;</w:t>
      </w:r>
    </w:p>
    <w:p w14:paraId="2E3E3B9C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Tuesday;</w:t>
      </w:r>
    </w:p>
    <w:p w14:paraId="248199EE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Wednesday;</w:t>
      </w:r>
    </w:p>
    <w:p w14:paraId="1AFAF32A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Thursday;</w:t>
      </w:r>
    </w:p>
    <w:p w14:paraId="284F5279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Friday;</w:t>
      </w:r>
    </w:p>
    <w:p w14:paraId="061BB8FD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Saturday;</w:t>
      </w:r>
    </w:p>
    <w:p w14:paraId="70946AE5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  </w:t>
      </w:r>
      <w:proofErr w:type="spellStart"/>
      <w:r w:rsidRPr="00CF7651">
        <w:rPr>
          <w:rFonts w:cs="Courier New"/>
          <w:szCs w:val="16"/>
          <w:lang w:eastAsia="zh-CN"/>
        </w:rPr>
        <w:t>enum</w:t>
      </w:r>
      <w:proofErr w:type="spellEnd"/>
      <w:r w:rsidRPr="00CF7651">
        <w:rPr>
          <w:rFonts w:cs="Courier New"/>
          <w:szCs w:val="16"/>
          <w:lang w:eastAsia="zh-CN"/>
        </w:rPr>
        <w:t xml:space="preserve"> Sunday;</w:t>
      </w:r>
    </w:p>
    <w:p w14:paraId="08D5BABF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  }</w:t>
      </w:r>
    </w:p>
    <w:p w14:paraId="0A69E611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 xml:space="preserve">  }</w:t>
      </w:r>
    </w:p>
    <w:p w14:paraId="1BABC1E4" w14:textId="77777777" w:rsidR="00721B2F" w:rsidRPr="00CF7651" w:rsidRDefault="00721B2F" w:rsidP="00721B2F">
      <w:pPr>
        <w:pStyle w:val="PL"/>
        <w:rPr>
          <w:rFonts w:cs="Courier New"/>
          <w:szCs w:val="16"/>
          <w:lang w:eastAsia="zh-CN"/>
        </w:rPr>
      </w:pPr>
    </w:p>
    <w:p w14:paraId="557DCD88" w14:textId="77777777" w:rsidR="00BD45EA" w:rsidRPr="00BD45EA" w:rsidRDefault="00721B2F" w:rsidP="00BD45EA">
      <w:pPr>
        <w:pStyle w:val="PL"/>
        <w:rPr>
          <w:rFonts w:cs="Courier New"/>
          <w:szCs w:val="16"/>
          <w:lang w:eastAsia="zh-CN"/>
        </w:rPr>
      </w:pPr>
      <w:r w:rsidRPr="00CF7651">
        <w:rPr>
          <w:rFonts w:cs="Courier New"/>
          <w:szCs w:val="16"/>
          <w:lang w:eastAsia="zh-CN"/>
        </w:rPr>
        <w:t>}</w:t>
      </w:r>
    </w:p>
    <w:p w14:paraId="2FED120B" w14:textId="5642C4E1" w:rsidR="00E56FC7" w:rsidRDefault="00BD45EA" w:rsidP="00BD45EA">
      <w:pPr>
        <w:pStyle w:val="PL"/>
        <w:rPr>
          <w:rFonts w:cs="Courier New"/>
          <w:szCs w:val="16"/>
          <w:lang w:eastAsia="zh-CN"/>
        </w:rPr>
      </w:pPr>
      <w:r w:rsidRPr="00BD45EA">
        <w:rPr>
          <w:rFonts w:cs="Courier New"/>
          <w:szCs w:val="16"/>
          <w:lang w:eastAsia="zh-CN"/>
        </w:rPr>
        <w:t>&lt;CODE ENDS&gt;</w:t>
      </w:r>
    </w:p>
    <w:p w14:paraId="3D71727A" w14:textId="6A995D0D" w:rsidR="005E5B5B" w:rsidRDefault="005E5B5B" w:rsidP="005E5B5B">
      <w:pPr>
        <w:pStyle w:val="Heading2"/>
      </w:pPr>
      <w:bookmarkStart w:id="30" w:name="_Toc59183391"/>
      <w:bookmarkStart w:id="31" w:name="_Toc59184857"/>
      <w:bookmarkStart w:id="32" w:name="_Toc59195792"/>
      <w:bookmarkStart w:id="33" w:name="_Toc59440221"/>
      <w:bookmarkStart w:id="34" w:name="_Toc67990661"/>
      <w:r>
        <w:rPr>
          <w:lang w:eastAsia="zh-CN"/>
        </w:rPr>
        <w:t>H.5.1a</w:t>
      </w:r>
      <w:r>
        <w:rPr>
          <w:lang w:eastAsia="zh-CN"/>
        </w:rPr>
        <w:tab/>
        <w:t>module _3gpp-5gc-nrm-affunction.yang</w:t>
      </w:r>
      <w:bookmarkEnd w:id="30"/>
      <w:bookmarkEnd w:id="31"/>
      <w:bookmarkEnd w:id="32"/>
      <w:bookmarkEnd w:id="33"/>
      <w:bookmarkEnd w:id="34"/>
    </w:p>
    <w:p w14:paraId="444187F7" w14:textId="681612CE" w:rsidR="005E5B5B" w:rsidRDefault="00BD45EA" w:rsidP="005E5B5B">
      <w:pPr>
        <w:pStyle w:val="PL"/>
      </w:pPr>
      <w:r w:rsidRPr="00BD45EA">
        <w:t>&lt;CODE BEGINS&gt;</w:t>
      </w:r>
    </w:p>
    <w:p w14:paraId="2109D9D0" w14:textId="77777777" w:rsidR="005E5B5B" w:rsidRDefault="005E5B5B" w:rsidP="005E5B5B">
      <w:pPr>
        <w:pStyle w:val="PL"/>
      </w:pPr>
      <w:r>
        <w:t>module _3gpp-5gc-nrm-affunction {</w:t>
      </w:r>
    </w:p>
    <w:p w14:paraId="11F5B431" w14:textId="77777777" w:rsidR="005E5B5B" w:rsidRDefault="005E5B5B" w:rsidP="005E5B5B">
      <w:pPr>
        <w:pStyle w:val="PL"/>
      </w:pPr>
      <w:r>
        <w:t xml:space="preserve">  yang-version 1.1;</w:t>
      </w:r>
    </w:p>
    <w:p w14:paraId="1A0E750C" w14:textId="77777777" w:rsidR="005E5B5B" w:rsidRDefault="005E5B5B" w:rsidP="005E5B5B">
      <w:pPr>
        <w:pStyle w:val="PL"/>
      </w:pPr>
      <w:r>
        <w:t xml:space="preserve">  </w:t>
      </w:r>
    </w:p>
    <w:p w14:paraId="37AD1E82" w14:textId="77777777" w:rsidR="005E5B5B" w:rsidRDefault="005E5B5B" w:rsidP="005E5B5B">
      <w:pPr>
        <w:pStyle w:val="PL"/>
      </w:pPr>
      <w:r>
        <w:t xml:space="preserve">  namespace urn:3gpp:sa5:_3gpp-5gc-nrm-affunction;</w:t>
      </w:r>
    </w:p>
    <w:p w14:paraId="07783034" w14:textId="77777777" w:rsidR="005E5B5B" w:rsidRDefault="005E5B5B" w:rsidP="005E5B5B">
      <w:pPr>
        <w:pStyle w:val="PL"/>
      </w:pPr>
      <w:r>
        <w:t xml:space="preserve">  prefix af3gpp;</w:t>
      </w:r>
    </w:p>
    <w:p w14:paraId="28DDFF9A" w14:textId="77777777" w:rsidR="005E5B5B" w:rsidRDefault="005E5B5B" w:rsidP="005E5B5B">
      <w:pPr>
        <w:pStyle w:val="PL"/>
      </w:pPr>
      <w:r>
        <w:t xml:space="preserve">  </w:t>
      </w:r>
    </w:p>
    <w:p w14:paraId="67A38013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06753D89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5AC66212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07AD3A50" w14:textId="77777777" w:rsidR="005E5B5B" w:rsidRDefault="005E5B5B" w:rsidP="005E5B5B">
      <w:pPr>
        <w:pStyle w:val="PL"/>
      </w:pPr>
      <w:r>
        <w:t xml:space="preserve">  </w:t>
      </w:r>
    </w:p>
    <w:p w14:paraId="1BA2C683" w14:textId="77777777" w:rsidR="005E5B5B" w:rsidRDefault="005E5B5B" w:rsidP="005E5B5B">
      <w:pPr>
        <w:pStyle w:val="PL"/>
      </w:pPr>
      <w:r>
        <w:t xml:space="preserve">  organization "3gpp SA5";</w:t>
      </w:r>
    </w:p>
    <w:p w14:paraId="55BF64B9" w14:textId="77777777" w:rsidR="007C6489" w:rsidRDefault="007C6489" w:rsidP="005E5B5B">
      <w:pPr>
        <w:pStyle w:val="PL"/>
      </w:pPr>
      <w:r w:rsidRPr="007C6489">
        <w:t xml:space="preserve">  contact "https://www.3gpp.org/DynaReport/TSG-WG--S5--</w:t>
      </w:r>
      <w:proofErr w:type="spellStart"/>
      <w:r w:rsidRPr="007C6489">
        <w:t>officials.htm?Itemid</w:t>
      </w:r>
      <w:proofErr w:type="spellEnd"/>
      <w:r w:rsidRPr="007C6489">
        <w:t>=464";</w:t>
      </w:r>
    </w:p>
    <w:p w14:paraId="4EA652F3" w14:textId="5C16120D" w:rsidR="005E5B5B" w:rsidRDefault="005E5B5B" w:rsidP="005E5B5B">
      <w:pPr>
        <w:pStyle w:val="PL"/>
      </w:pPr>
      <w:r>
        <w:t xml:space="preserve">  description "This IOC is defined only to describe the IOCs representing</w:t>
      </w:r>
    </w:p>
    <w:p w14:paraId="5DC9196E" w14:textId="77777777" w:rsidR="005E5B5B" w:rsidRDefault="005E5B5B" w:rsidP="005E5B5B">
      <w:pPr>
        <w:pStyle w:val="PL"/>
      </w:pPr>
      <w:r>
        <w:t xml:space="preserve">               its interaction interface with 5GC (i.e. </w:t>
      </w:r>
      <w:proofErr w:type="spellStart"/>
      <w:r>
        <w:t>EP_Rx</w:t>
      </w:r>
      <w:proofErr w:type="spellEnd"/>
      <w:r>
        <w:t xml:space="preserve"> and EP_N5).</w:t>
      </w:r>
    </w:p>
    <w:p w14:paraId="06E1730C" w14:textId="77777777" w:rsidR="005E5B5B" w:rsidRDefault="005E5B5B" w:rsidP="005E5B5B">
      <w:pPr>
        <w:pStyle w:val="PL"/>
      </w:pPr>
      <w:r>
        <w:t xml:space="preserve">               It has no attributes defined.";</w:t>
      </w:r>
    </w:p>
    <w:p w14:paraId="12073DEC" w14:textId="77777777" w:rsidR="005E5B5B" w:rsidRDefault="005E5B5B" w:rsidP="005E5B5B">
      <w:pPr>
        <w:pStyle w:val="PL"/>
      </w:pPr>
      <w:r>
        <w:t xml:space="preserve">  reference "3GPP TS 28.541";</w:t>
      </w:r>
    </w:p>
    <w:p w14:paraId="3ADF40CE" w14:textId="77777777" w:rsidR="005E5B5B" w:rsidRDefault="005E5B5B" w:rsidP="005E5B5B">
      <w:pPr>
        <w:pStyle w:val="PL"/>
      </w:pPr>
      <w:r>
        <w:t xml:space="preserve">  </w:t>
      </w:r>
    </w:p>
    <w:p w14:paraId="5037742E" w14:textId="77777777" w:rsidR="007C6489" w:rsidRDefault="007C6489" w:rsidP="005E5B5B">
      <w:pPr>
        <w:pStyle w:val="PL"/>
      </w:pPr>
      <w:r w:rsidRPr="007C6489">
        <w:t xml:space="preserve">  revision 2023-04-26 { reference CR-0916; }</w:t>
      </w:r>
    </w:p>
    <w:p w14:paraId="21C5EFE9" w14:textId="3C84DDA2" w:rsidR="005E5B5B" w:rsidRDefault="005E5B5B" w:rsidP="005E5B5B">
      <w:pPr>
        <w:pStyle w:val="PL"/>
      </w:pPr>
      <w:r>
        <w:t xml:space="preserve">  revision 2019-10-28 { reference S5-193518 ; }</w:t>
      </w:r>
    </w:p>
    <w:p w14:paraId="601BA51C" w14:textId="79B862F4" w:rsidR="005E5B5B" w:rsidRDefault="007C6489" w:rsidP="005E5B5B">
      <w:pPr>
        <w:pStyle w:val="PL"/>
      </w:pPr>
      <w:r w:rsidRPr="007C6489">
        <w:t xml:space="preserve">  revision 2019-05-15 {reference "initial revision"; }</w:t>
      </w:r>
      <w:r w:rsidR="005E5B5B">
        <w:t xml:space="preserve">  </w:t>
      </w:r>
    </w:p>
    <w:p w14:paraId="1F9A0F25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AFFunctionGrp</w:t>
      </w:r>
      <w:proofErr w:type="spellEnd"/>
      <w:r>
        <w:t xml:space="preserve"> {</w:t>
      </w:r>
    </w:p>
    <w:p w14:paraId="7443CE76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685484C5" w14:textId="77777777" w:rsidR="005E5B5B" w:rsidRDefault="005E5B5B" w:rsidP="005E5B5B">
      <w:pPr>
        <w:pStyle w:val="PL"/>
      </w:pPr>
      <w:r>
        <w:t xml:space="preserve">  }</w:t>
      </w:r>
    </w:p>
    <w:p w14:paraId="0D7655CE" w14:textId="77777777" w:rsidR="005E5B5B" w:rsidRDefault="005E5B5B" w:rsidP="005E5B5B">
      <w:pPr>
        <w:pStyle w:val="PL"/>
      </w:pPr>
      <w:r>
        <w:t xml:space="preserve">  </w:t>
      </w:r>
    </w:p>
    <w:p w14:paraId="0FC68A51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4EB50E0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AFFunction</w:t>
      </w:r>
      <w:proofErr w:type="spellEnd"/>
      <w:r>
        <w:t xml:space="preserve"> {</w:t>
      </w:r>
    </w:p>
    <w:p w14:paraId="12E8231F" w14:textId="77777777" w:rsidR="005E5B5B" w:rsidRDefault="005E5B5B" w:rsidP="005E5B5B">
      <w:pPr>
        <w:pStyle w:val="PL"/>
      </w:pPr>
      <w:r>
        <w:t xml:space="preserve">      description "5G Core AF Function";</w:t>
      </w:r>
    </w:p>
    <w:p w14:paraId="6E982A69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5E9FE94A" w14:textId="77777777" w:rsidR="005E5B5B" w:rsidRDefault="005E5B5B" w:rsidP="005E5B5B">
      <w:pPr>
        <w:pStyle w:val="PL"/>
      </w:pPr>
      <w:r>
        <w:t xml:space="preserve">      key id;</w:t>
      </w:r>
    </w:p>
    <w:p w14:paraId="37C5B27F" w14:textId="77777777" w:rsidR="005E5B5B" w:rsidRDefault="005E5B5B" w:rsidP="005E5B5B">
      <w:pPr>
        <w:pStyle w:val="PL"/>
      </w:pPr>
      <w:r>
        <w:t xml:space="preserve">      uses top3gpp:Top_Grp;</w:t>
      </w:r>
    </w:p>
    <w:p w14:paraId="365D7A38" w14:textId="77777777" w:rsidR="005E5B5B" w:rsidRPr="00E90873" w:rsidRDefault="005E5B5B" w:rsidP="005E5B5B">
      <w:pPr>
        <w:pStyle w:val="PL"/>
      </w:pPr>
      <w:r>
        <w:t xml:space="preserve">      </w:t>
      </w:r>
      <w:r w:rsidRPr="00E90873">
        <w:t>container attributes {</w:t>
      </w:r>
    </w:p>
    <w:p w14:paraId="3B268625" w14:textId="77777777" w:rsidR="005E5B5B" w:rsidRPr="00E90873" w:rsidRDefault="005E5B5B" w:rsidP="005E5B5B">
      <w:pPr>
        <w:pStyle w:val="PL"/>
      </w:pPr>
      <w:r w:rsidRPr="00E90873">
        <w:t xml:space="preserve">        uses </w:t>
      </w:r>
      <w:proofErr w:type="spellStart"/>
      <w:r w:rsidRPr="00E90873">
        <w:t>AFFunctionGrp</w:t>
      </w:r>
      <w:proofErr w:type="spellEnd"/>
      <w:r w:rsidRPr="00E90873">
        <w:t>;</w:t>
      </w:r>
    </w:p>
    <w:p w14:paraId="4FF4FE13" w14:textId="77777777" w:rsidR="005E5B5B" w:rsidRPr="00E90873" w:rsidRDefault="005E5B5B" w:rsidP="005E5B5B">
      <w:pPr>
        <w:pStyle w:val="PL"/>
      </w:pPr>
      <w:r w:rsidRPr="00E90873">
        <w:t xml:space="preserve">      }</w:t>
      </w:r>
    </w:p>
    <w:p w14:paraId="1CC2B6EC" w14:textId="77777777" w:rsidR="007C6489" w:rsidRPr="00E90873" w:rsidRDefault="007C6489" w:rsidP="005E5B5B">
      <w:pPr>
        <w:pStyle w:val="PL"/>
      </w:pPr>
      <w:r w:rsidRPr="00E90873">
        <w:lastRenderedPageBreak/>
        <w:t xml:space="preserve">      uses mf3gpp:ManagedFunctionContainedClasses;</w:t>
      </w:r>
    </w:p>
    <w:p w14:paraId="04C4076E" w14:textId="1A67D77E" w:rsidR="005E5B5B" w:rsidRPr="00E90873" w:rsidRDefault="005E5B5B" w:rsidP="005E5B5B">
      <w:pPr>
        <w:pStyle w:val="PL"/>
      </w:pPr>
      <w:r w:rsidRPr="00E90873">
        <w:t xml:space="preserve">    }</w:t>
      </w:r>
    </w:p>
    <w:p w14:paraId="6F5DC958" w14:textId="77777777" w:rsidR="005E5B5B" w:rsidRPr="00E90873" w:rsidRDefault="005E5B5B" w:rsidP="005E5B5B">
      <w:pPr>
        <w:pStyle w:val="PL"/>
      </w:pPr>
      <w:r w:rsidRPr="00E90873">
        <w:t xml:space="preserve">  }</w:t>
      </w:r>
    </w:p>
    <w:p w14:paraId="568234EF" w14:textId="77777777" w:rsidR="00BD45EA" w:rsidRPr="00E90873" w:rsidRDefault="005E5B5B" w:rsidP="00BD45EA">
      <w:pPr>
        <w:pStyle w:val="PL"/>
      </w:pPr>
      <w:r w:rsidRPr="00E90873">
        <w:t>}</w:t>
      </w:r>
    </w:p>
    <w:p w14:paraId="7C02329F" w14:textId="5C359269" w:rsidR="005E5B5B" w:rsidRPr="00E90873" w:rsidRDefault="00BD45EA" w:rsidP="00BD45EA">
      <w:pPr>
        <w:pStyle w:val="PL"/>
      </w:pPr>
      <w:r w:rsidRPr="00E90873">
        <w:t>&lt;CODE ENDS&gt;</w:t>
      </w:r>
    </w:p>
    <w:p w14:paraId="7B5CEF20" w14:textId="77777777" w:rsidR="005E5B5B" w:rsidRDefault="005E5B5B" w:rsidP="005E5B5B">
      <w:pPr>
        <w:pStyle w:val="Heading2"/>
      </w:pPr>
      <w:bookmarkStart w:id="35" w:name="_Toc59183392"/>
      <w:bookmarkStart w:id="36" w:name="_Toc59184858"/>
      <w:bookmarkStart w:id="37" w:name="_Toc59195793"/>
      <w:bookmarkStart w:id="38" w:name="_Toc59440222"/>
      <w:bookmarkStart w:id="39" w:name="_Toc67990662"/>
      <w:r>
        <w:rPr>
          <w:lang w:eastAsia="zh-CN"/>
        </w:rPr>
        <w:t>H.5.2</w:t>
      </w:r>
      <w:r>
        <w:rPr>
          <w:lang w:eastAsia="zh-CN"/>
        </w:rPr>
        <w:tab/>
        <w:t>module _3gpp-5gc-nrm-amffunction.yang</w:t>
      </w:r>
      <w:bookmarkEnd w:id="35"/>
      <w:bookmarkEnd w:id="36"/>
      <w:bookmarkEnd w:id="37"/>
      <w:bookmarkEnd w:id="38"/>
      <w:bookmarkEnd w:id="39"/>
    </w:p>
    <w:p w14:paraId="496EAB68" w14:textId="7C423046" w:rsidR="006E4885" w:rsidRDefault="006E4885" w:rsidP="005E5B5B">
      <w:pPr>
        <w:pStyle w:val="PL"/>
      </w:pPr>
      <w:r>
        <w:t>&lt;CODE BEGINS&gt;</w:t>
      </w:r>
    </w:p>
    <w:p w14:paraId="374E9816" w14:textId="58F85200" w:rsidR="005E5B5B" w:rsidRDefault="005E5B5B" w:rsidP="005E5B5B">
      <w:pPr>
        <w:pStyle w:val="PL"/>
      </w:pPr>
      <w:r>
        <w:t>module _3gpp-5gc-nrm-amffunction {</w:t>
      </w:r>
    </w:p>
    <w:p w14:paraId="5D2D4866" w14:textId="77777777" w:rsidR="005E5B5B" w:rsidRDefault="005E5B5B" w:rsidP="005E5B5B">
      <w:pPr>
        <w:pStyle w:val="PL"/>
      </w:pPr>
      <w:r>
        <w:t xml:space="preserve">  yang-version 1.1;</w:t>
      </w:r>
    </w:p>
    <w:p w14:paraId="2D3F6B0A" w14:textId="77777777" w:rsidR="005E5B5B" w:rsidRDefault="005E5B5B" w:rsidP="005E5B5B">
      <w:pPr>
        <w:pStyle w:val="PL"/>
      </w:pPr>
      <w:r>
        <w:t xml:space="preserve">  namespace urn:3gpp:sa5:_3gpp-5gc-nrm-amffunction;</w:t>
      </w:r>
    </w:p>
    <w:p w14:paraId="74FA2D61" w14:textId="77777777" w:rsidR="005E5B5B" w:rsidRDefault="005E5B5B" w:rsidP="005E5B5B">
      <w:pPr>
        <w:pStyle w:val="PL"/>
      </w:pPr>
      <w:r>
        <w:t xml:space="preserve">  prefix amf3gpp;</w:t>
      </w:r>
    </w:p>
    <w:p w14:paraId="3CABDEC5" w14:textId="77777777" w:rsidR="005E5B5B" w:rsidRDefault="005E5B5B" w:rsidP="005E5B5B">
      <w:pPr>
        <w:pStyle w:val="PL"/>
      </w:pPr>
    </w:p>
    <w:p w14:paraId="288E0136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6AD13FB1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88569A6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31330B5A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0E4753E4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6169FD49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3A26C0D9" w14:textId="77777777" w:rsidR="005E5B5B" w:rsidRDefault="005E5B5B" w:rsidP="005E5B5B">
      <w:pPr>
        <w:pStyle w:val="PL"/>
      </w:pPr>
    </w:p>
    <w:p w14:paraId="7BC10AD0" w14:textId="77777777" w:rsidR="005E5B5B" w:rsidRDefault="005E5B5B" w:rsidP="005E5B5B">
      <w:pPr>
        <w:pStyle w:val="PL"/>
      </w:pPr>
      <w:r>
        <w:t xml:space="preserve">  organization "3gpp SA5";</w:t>
      </w:r>
    </w:p>
    <w:p w14:paraId="37C8C06E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2B8B00F9" w14:textId="7073B0A3" w:rsidR="005E5B5B" w:rsidRDefault="005E5B5B" w:rsidP="005E5B5B">
      <w:pPr>
        <w:pStyle w:val="PL"/>
      </w:pPr>
      <w:r>
        <w:t xml:space="preserve">  description "</w:t>
      </w:r>
      <w:proofErr w:type="spellStart"/>
      <w:r>
        <w:t>AMFFunction</w:t>
      </w:r>
      <w:proofErr w:type="spellEnd"/>
      <w:r>
        <w:t xml:space="preserve"> derived from basic </w:t>
      </w:r>
      <w:proofErr w:type="spellStart"/>
      <w:r>
        <w:t>ManagedFunction</w:t>
      </w:r>
      <w:proofErr w:type="spellEnd"/>
      <w:r>
        <w:t>.";</w:t>
      </w:r>
    </w:p>
    <w:p w14:paraId="5D515C8A" w14:textId="77777777" w:rsidR="006E4885" w:rsidRDefault="006E4885" w:rsidP="006E4885">
      <w:pPr>
        <w:pStyle w:val="PL"/>
        <w:rPr>
          <w:rFonts w:cs="Courier New"/>
        </w:rPr>
      </w:pPr>
      <w:r>
        <w:rPr>
          <w:rFonts w:cs="Courier New"/>
        </w:rPr>
        <w:t xml:space="preserve">  reference "3GPP TS 28.541 5G Network Resource Model (NRM)";</w:t>
      </w:r>
    </w:p>
    <w:p w14:paraId="0EB10F1A" w14:textId="77777777" w:rsidR="005E5B5B" w:rsidRDefault="005E5B5B" w:rsidP="005E5B5B">
      <w:pPr>
        <w:pStyle w:val="PL"/>
      </w:pPr>
    </w:p>
    <w:p w14:paraId="43B97CB0" w14:textId="77777777" w:rsidR="006E4885" w:rsidRDefault="006E4885" w:rsidP="006E4885">
      <w:pPr>
        <w:pStyle w:val="PL"/>
      </w:pPr>
      <w:r>
        <w:t xml:space="preserve">  revision 2022-01-07 { reference CR-0643; }</w:t>
      </w:r>
    </w:p>
    <w:p w14:paraId="399D063A" w14:textId="1674E3C0" w:rsidR="005E5B5B" w:rsidRDefault="005E5B5B" w:rsidP="005E5B5B">
      <w:pPr>
        <w:pStyle w:val="PL"/>
      </w:pPr>
      <w:r>
        <w:t xml:space="preserve">  revision 2020-11-</w:t>
      </w:r>
      <w:r w:rsidR="006E4885">
        <w:t xml:space="preserve">06 </w:t>
      </w:r>
      <w:r>
        <w:t>{ reference CR-0412 ; }</w:t>
      </w:r>
    </w:p>
    <w:p w14:paraId="5804B83C" w14:textId="77777777" w:rsidR="005E5B5B" w:rsidRDefault="005E5B5B" w:rsidP="005E5B5B">
      <w:pPr>
        <w:pStyle w:val="PL"/>
      </w:pPr>
      <w:r>
        <w:t xml:space="preserve">  revision 2019-10-25 { reference "S5-194457 S5-193518"; }</w:t>
      </w:r>
    </w:p>
    <w:p w14:paraId="481CB57B" w14:textId="77777777" w:rsidR="005E5B5B" w:rsidRDefault="005E5B5B" w:rsidP="005E5B5B">
      <w:pPr>
        <w:pStyle w:val="PL"/>
      </w:pPr>
    </w:p>
    <w:p w14:paraId="106B07CD" w14:textId="77777777" w:rsidR="005E5B5B" w:rsidRDefault="005E5B5B" w:rsidP="005E5B5B">
      <w:pPr>
        <w:pStyle w:val="PL"/>
      </w:pPr>
      <w:r>
        <w:t xml:space="preserve">  revision 2019-05-31 { reference "Ericsson refactoring."; }</w:t>
      </w:r>
    </w:p>
    <w:p w14:paraId="75170E53" w14:textId="77777777" w:rsidR="005E5B5B" w:rsidRDefault="005E5B5B" w:rsidP="005E5B5B">
      <w:pPr>
        <w:pStyle w:val="PL"/>
      </w:pPr>
      <w:r>
        <w:t xml:space="preserve">  revision 2018-08-07 { reference "Initial revision"; }</w:t>
      </w:r>
    </w:p>
    <w:p w14:paraId="108D719A" w14:textId="77777777" w:rsidR="005E5B5B" w:rsidRDefault="005E5B5B" w:rsidP="005E5B5B">
      <w:pPr>
        <w:pStyle w:val="PL"/>
      </w:pPr>
    </w:p>
    <w:p w14:paraId="1D4BE6B5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AMFFunctionGrp</w:t>
      </w:r>
      <w:proofErr w:type="spellEnd"/>
      <w:r>
        <w:t xml:space="preserve"> {</w:t>
      </w:r>
    </w:p>
    <w:p w14:paraId="03DE655B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AMFFunction</w:t>
      </w:r>
      <w:proofErr w:type="spellEnd"/>
      <w:r>
        <w:t xml:space="preserve"> IOC";</w:t>
      </w:r>
    </w:p>
    <w:p w14:paraId="05E2FEFF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705D332F" w14:textId="77777777" w:rsidR="005E5B5B" w:rsidRDefault="005E5B5B" w:rsidP="005E5B5B">
      <w:pPr>
        <w:pStyle w:val="PL"/>
      </w:pPr>
    </w:p>
    <w:p w14:paraId="428174E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B6EB23B" w14:textId="77777777" w:rsidR="005E5B5B" w:rsidRDefault="005E5B5B" w:rsidP="005E5B5B">
      <w:pPr>
        <w:pStyle w:val="PL"/>
      </w:pPr>
      <w:r>
        <w:t xml:space="preserve">      min-elements 1;</w:t>
      </w:r>
    </w:p>
    <w:p w14:paraId="60B88C59" w14:textId="77777777" w:rsidR="005E5B5B" w:rsidRDefault="005E5B5B" w:rsidP="005E5B5B">
      <w:pPr>
        <w:pStyle w:val="PL"/>
      </w:pPr>
      <w:r>
        <w:t xml:space="preserve">      description "A list of PLMN identifiers (Mobile Country Code and Mobile</w:t>
      </w:r>
    </w:p>
    <w:p w14:paraId="22ED298C" w14:textId="77777777" w:rsidR="005E5B5B" w:rsidRDefault="005E5B5B" w:rsidP="005E5B5B">
      <w:pPr>
        <w:pStyle w:val="PL"/>
      </w:pPr>
      <w:r>
        <w:t xml:space="preserve">        Network Code).";</w:t>
      </w:r>
    </w:p>
    <w:p w14:paraId="7F5F92F5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1095BC90" w14:textId="77777777" w:rsidR="005E5B5B" w:rsidRDefault="005E5B5B" w:rsidP="005E5B5B">
      <w:pPr>
        <w:pStyle w:val="PL"/>
      </w:pPr>
      <w:r>
        <w:t xml:space="preserve">      uses types3gpp:PLMNId;</w:t>
      </w:r>
    </w:p>
    <w:p w14:paraId="5B6FA804" w14:textId="77777777" w:rsidR="005E5B5B" w:rsidRDefault="005E5B5B" w:rsidP="005E5B5B">
      <w:pPr>
        <w:pStyle w:val="PL"/>
      </w:pPr>
      <w:r>
        <w:t xml:space="preserve">    }</w:t>
      </w:r>
    </w:p>
    <w:p w14:paraId="658D9B22" w14:textId="77777777" w:rsidR="005E5B5B" w:rsidRDefault="005E5B5B" w:rsidP="005E5B5B">
      <w:pPr>
        <w:pStyle w:val="PL"/>
      </w:pPr>
    </w:p>
    <w:p w14:paraId="048566F5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aMFIdentifier</w:t>
      </w:r>
      <w:proofErr w:type="spellEnd"/>
      <w:r>
        <w:t xml:space="preserve"> {</w:t>
      </w:r>
    </w:p>
    <w:p w14:paraId="0CCB854C" w14:textId="77777777" w:rsidR="005E5B5B" w:rsidRDefault="005E5B5B" w:rsidP="005E5B5B">
      <w:pPr>
        <w:pStyle w:val="PL"/>
      </w:pPr>
      <w:r>
        <w:t xml:space="preserve">      presence true;</w:t>
      </w:r>
    </w:p>
    <w:p w14:paraId="76C5623D" w14:textId="77777777" w:rsidR="005E5B5B" w:rsidRDefault="005E5B5B" w:rsidP="005E5B5B">
      <w:pPr>
        <w:pStyle w:val="PL"/>
      </w:pPr>
      <w:r>
        <w:t xml:space="preserve">      description "An AMF identifier, comprising an AMF Region ID, an</w:t>
      </w:r>
    </w:p>
    <w:p w14:paraId="0D56AFC1" w14:textId="77777777" w:rsidR="005E5B5B" w:rsidRDefault="005E5B5B" w:rsidP="005E5B5B">
      <w:pPr>
        <w:pStyle w:val="PL"/>
      </w:pPr>
      <w:r>
        <w:t xml:space="preserve">        AMF Set ID and an AMF Pointer.";  </w:t>
      </w:r>
    </w:p>
    <w:p w14:paraId="51A140AD" w14:textId="77777777" w:rsidR="005E5B5B" w:rsidRDefault="005E5B5B" w:rsidP="005E5B5B">
      <w:pPr>
        <w:pStyle w:val="PL"/>
      </w:pPr>
      <w:r>
        <w:t xml:space="preserve">      uses types3gpp:AmfIdentifier;</w:t>
      </w:r>
    </w:p>
    <w:p w14:paraId="323B0437" w14:textId="77777777" w:rsidR="005E5B5B" w:rsidRDefault="005E5B5B" w:rsidP="005E5B5B">
      <w:pPr>
        <w:pStyle w:val="PL"/>
      </w:pPr>
      <w:r>
        <w:t xml:space="preserve">    }</w:t>
      </w:r>
    </w:p>
    <w:p w14:paraId="1D1D83E1" w14:textId="77777777" w:rsidR="005E5B5B" w:rsidRDefault="005E5B5B" w:rsidP="005E5B5B">
      <w:pPr>
        <w:pStyle w:val="PL"/>
      </w:pPr>
    </w:p>
    <w:p w14:paraId="105916AC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44C78659" w14:textId="77777777" w:rsidR="005E5B5B" w:rsidRDefault="005E5B5B" w:rsidP="005E5B5B">
      <w:pPr>
        <w:pStyle w:val="PL"/>
      </w:pPr>
      <w:r>
        <w:t xml:space="preserve">      description "The FQDN of the registered NF instance in the </w:t>
      </w:r>
    </w:p>
    <w:p w14:paraId="3579D136" w14:textId="77777777" w:rsidR="005E5B5B" w:rsidRDefault="005E5B5B" w:rsidP="005E5B5B">
      <w:pPr>
        <w:pStyle w:val="PL"/>
      </w:pPr>
      <w:r>
        <w:t xml:space="preserve">        service-based interface.";</w:t>
      </w:r>
    </w:p>
    <w:p w14:paraId="1D5BC608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64C8EA56" w14:textId="77777777" w:rsidR="005E5B5B" w:rsidRDefault="005E5B5B" w:rsidP="005E5B5B">
      <w:pPr>
        <w:pStyle w:val="PL"/>
      </w:pPr>
      <w:r>
        <w:t xml:space="preserve">    }</w:t>
      </w:r>
    </w:p>
    <w:p w14:paraId="0AD2BF62" w14:textId="77777777" w:rsidR="005E5B5B" w:rsidRDefault="005E5B5B" w:rsidP="005E5B5B">
      <w:pPr>
        <w:pStyle w:val="PL"/>
      </w:pPr>
    </w:p>
    <w:p w14:paraId="5204D9C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1F23BCED" w14:textId="77777777" w:rsidR="005E5B5B" w:rsidRDefault="005E5B5B" w:rsidP="005E5B5B">
      <w:pPr>
        <w:pStyle w:val="PL"/>
      </w:pPr>
      <w:r>
        <w:t xml:space="preserve">      min-elements 1;</w:t>
      </w:r>
    </w:p>
    <w:p w14:paraId="39139FD2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40E71F52" w14:textId="77777777" w:rsidR="005E5B5B" w:rsidRDefault="005E5B5B" w:rsidP="005E5B5B">
      <w:pPr>
        <w:pStyle w:val="PL"/>
      </w:pPr>
      <w:r>
        <w:t xml:space="preserve">                  (Single Network Slice Selection Assistance Information)</w:t>
      </w:r>
    </w:p>
    <w:p w14:paraId="7DA95312" w14:textId="77777777" w:rsidR="005E5B5B" w:rsidRDefault="005E5B5B" w:rsidP="005E5B5B">
      <w:pPr>
        <w:pStyle w:val="PL"/>
      </w:pPr>
      <w:r>
        <w:t xml:space="preserve">                  An S-NSSAI has an SST (Slice/Service type) and an optional SD </w:t>
      </w:r>
    </w:p>
    <w:p w14:paraId="63E4C1EA" w14:textId="77777777" w:rsidR="005E5B5B" w:rsidRDefault="005E5B5B" w:rsidP="005E5B5B">
      <w:pPr>
        <w:pStyle w:val="PL"/>
      </w:pPr>
      <w:r>
        <w:t xml:space="preserve">                 (Slice Differentiator) field.";</w:t>
      </w:r>
    </w:p>
    <w:p w14:paraId="59F008E5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68921FB1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48D6B5B9" w14:textId="77777777" w:rsidR="005E5B5B" w:rsidRDefault="005E5B5B" w:rsidP="005E5B5B">
      <w:pPr>
        <w:pStyle w:val="PL"/>
      </w:pPr>
      <w:r>
        <w:t xml:space="preserve">      uses types5g3gpp:SNssai;</w:t>
      </w:r>
    </w:p>
    <w:p w14:paraId="70064DAD" w14:textId="77777777" w:rsidR="005E5B5B" w:rsidRDefault="005E5B5B" w:rsidP="005E5B5B">
      <w:pPr>
        <w:pStyle w:val="PL"/>
      </w:pPr>
      <w:r>
        <w:t xml:space="preserve">    }</w:t>
      </w:r>
    </w:p>
    <w:p w14:paraId="3CDECD06" w14:textId="77777777" w:rsidR="005E5B5B" w:rsidRDefault="005E5B5B" w:rsidP="005E5B5B">
      <w:pPr>
        <w:pStyle w:val="PL"/>
      </w:pPr>
      <w:r>
        <w:t xml:space="preserve">    </w:t>
      </w:r>
    </w:p>
    <w:p w14:paraId="4A6C3DAA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35867E79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03AEA806" w14:textId="77777777" w:rsidR="005E5B5B" w:rsidRDefault="005E5B5B" w:rsidP="005E5B5B">
      <w:pPr>
        <w:pStyle w:val="PL"/>
      </w:pPr>
      <w:r>
        <w:t xml:space="preserve">      min-elements 1;</w:t>
      </w:r>
    </w:p>
    <w:p w14:paraId="5E70AD45" w14:textId="77777777" w:rsidR="005E5B5B" w:rsidRDefault="005E5B5B" w:rsidP="005E5B5B">
      <w:pPr>
        <w:pStyle w:val="PL"/>
      </w:pPr>
      <w:r>
        <w:t xml:space="preserve">      max-elements 1;</w:t>
      </w:r>
    </w:p>
    <w:p w14:paraId="23B407A9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4C969ED5" w14:textId="77777777" w:rsidR="005E5B5B" w:rsidRDefault="005E5B5B" w:rsidP="005E5B5B">
      <w:pPr>
        <w:pStyle w:val="PL"/>
      </w:pPr>
      <w:r>
        <w:t xml:space="preserve">    }</w:t>
      </w:r>
    </w:p>
    <w:p w14:paraId="4958334F" w14:textId="77777777" w:rsidR="005E5B5B" w:rsidRDefault="005E5B5B" w:rsidP="005E5B5B">
      <w:pPr>
        <w:pStyle w:val="PL"/>
      </w:pPr>
    </w:p>
    <w:p w14:paraId="57B5470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60738008" w14:textId="77777777" w:rsidR="005E5B5B" w:rsidRDefault="005E5B5B" w:rsidP="005E5B5B">
      <w:pPr>
        <w:pStyle w:val="PL"/>
      </w:pPr>
      <w:r>
        <w:lastRenderedPageBreak/>
        <w:t xml:space="preserve">      min-elements 1;</w:t>
      </w:r>
    </w:p>
    <w:p w14:paraId="4A03A998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098DFB46" w14:textId="77777777" w:rsidR="005E5B5B" w:rsidRDefault="005E5B5B" w:rsidP="005E5B5B">
      <w:pPr>
        <w:pStyle w:val="PL"/>
      </w:pPr>
      <w:bookmarkStart w:id="40" w:name="_Hlk55558356"/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26ED51BF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7965D164" w14:textId="77777777" w:rsidR="005E5B5B" w:rsidRDefault="005E5B5B" w:rsidP="005E5B5B">
      <w:pPr>
        <w:pStyle w:val="PL"/>
      </w:pPr>
      <w:r>
        <w:t xml:space="preserve">      reference "3GPP TS 23.501";</w:t>
      </w:r>
      <w:bookmarkEnd w:id="40"/>
    </w:p>
    <w:p w14:paraId="521EF4B2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089E24D0" w14:textId="77777777" w:rsidR="005E5B5B" w:rsidRDefault="005E5B5B" w:rsidP="005E5B5B">
      <w:pPr>
        <w:pStyle w:val="PL"/>
      </w:pPr>
      <w:r>
        <w:t xml:space="preserve">    }</w:t>
      </w:r>
    </w:p>
    <w:p w14:paraId="35F6F25D" w14:textId="77777777" w:rsidR="005E5B5B" w:rsidRDefault="005E5B5B" w:rsidP="005E5B5B">
      <w:pPr>
        <w:pStyle w:val="PL"/>
      </w:pPr>
    </w:p>
    <w:p w14:paraId="5DBCB978" w14:textId="77777777" w:rsidR="005E5B5B" w:rsidRDefault="005E5B5B" w:rsidP="005E5B5B">
      <w:pPr>
        <w:pStyle w:val="PL"/>
      </w:pPr>
      <w:r>
        <w:t xml:space="preserve">  }</w:t>
      </w:r>
    </w:p>
    <w:p w14:paraId="2C2408B6" w14:textId="77777777" w:rsidR="005E5B5B" w:rsidRDefault="005E5B5B" w:rsidP="005E5B5B">
      <w:pPr>
        <w:pStyle w:val="PL"/>
      </w:pPr>
      <w:r>
        <w:t xml:space="preserve">  </w:t>
      </w:r>
    </w:p>
    <w:p w14:paraId="7D6EF8F8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5522D8B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AMFFunction</w:t>
      </w:r>
      <w:proofErr w:type="spellEnd"/>
      <w:r>
        <w:t xml:space="preserve"> {</w:t>
      </w:r>
    </w:p>
    <w:p w14:paraId="5CA9F341" w14:textId="77777777" w:rsidR="005E5B5B" w:rsidRDefault="005E5B5B" w:rsidP="005E5B5B">
      <w:pPr>
        <w:pStyle w:val="PL"/>
      </w:pPr>
      <w:r>
        <w:t xml:space="preserve">      description "5G Core AMF Function";</w:t>
      </w:r>
    </w:p>
    <w:p w14:paraId="7EE5E292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5431F2B3" w14:textId="77777777" w:rsidR="005E5B5B" w:rsidRDefault="005E5B5B" w:rsidP="005E5B5B">
      <w:pPr>
        <w:pStyle w:val="PL"/>
      </w:pPr>
      <w:r>
        <w:t xml:space="preserve">      key id;</w:t>
      </w:r>
    </w:p>
    <w:p w14:paraId="1B389A04" w14:textId="77777777" w:rsidR="005E5B5B" w:rsidRDefault="005E5B5B" w:rsidP="005E5B5B">
      <w:pPr>
        <w:pStyle w:val="PL"/>
      </w:pPr>
      <w:r>
        <w:t xml:space="preserve">      uses top3gpp:Top_Grp;</w:t>
      </w:r>
    </w:p>
    <w:p w14:paraId="65794EE3" w14:textId="77777777" w:rsidR="005E5B5B" w:rsidRDefault="005E5B5B" w:rsidP="005E5B5B">
      <w:pPr>
        <w:pStyle w:val="PL"/>
      </w:pPr>
      <w:r>
        <w:t xml:space="preserve">      container attributes {</w:t>
      </w:r>
    </w:p>
    <w:p w14:paraId="79D44695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AMFFunctionGrp</w:t>
      </w:r>
      <w:proofErr w:type="spellEnd"/>
      <w:r>
        <w:t>;</w:t>
      </w:r>
    </w:p>
    <w:p w14:paraId="5FA4C673" w14:textId="77777777" w:rsidR="005E5B5B" w:rsidRDefault="005E5B5B" w:rsidP="005E5B5B">
      <w:pPr>
        <w:pStyle w:val="PL"/>
      </w:pPr>
      <w:r>
        <w:t xml:space="preserve">      }</w:t>
      </w:r>
    </w:p>
    <w:p w14:paraId="4F5E2196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693B6256" w14:textId="77777777" w:rsidR="005E5B5B" w:rsidRDefault="005E5B5B" w:rsidP="005E5B5B">
      <w:pPr>
        <w:pStyle w:val="PL"/>
      </w:pPr>
      <w:r>
        <w:t xml:space="preserve">    }</w:t>
      </w:r>
    </w:p>
    <w:p w14:paraId="26387E32" w14:textId="77777777" w:rsidR="005E5B5B" w:rsidRDefault="005E5B5B" w:rsidP="005E5B5B">
      <w:pPr>
        <w:pStyle w:val="PL"/>
      </w:pPr>
      <w:r>
        <w:t xml:space="preserve">  }</w:t>
      </w:r>
    </w:p>
    <w:p w14:paraId="3A112CEB" w14:textId="77777777" w:rsidR="00EC698E" w:rsidRDefault="005E5B5B" w:rsidP="00EC698E">
      <w:pPr>
        <w:pStyle w:val="PL"/>
      </w:pPr>
      <w:r>
        <w:t>}</w:t>
      </w:r>
    </w:p>
    <w:p w14:paraId="604E0ECA" w14:textId="3FF4FB74" w:rsidR="005E5B5B" w:rsidRDefault="00EC698E" w:rsidP="00EC698E">
      <w:pPr>
        <w:pStyle w:val="PL"/>
      </w:pPr>
      <w:r>
        <w:t>&lt;CODE ENDS&gt;</w:t>
      </w:r>
    </w:p>
    <w:p w14:paraId="2D9A584A" w14:textId="77777777" w:rsidR="005E5B5B" w:rsidRDefault="005E5B5B" w:rsidP="005E5B5B">
      <w:pPr>
        <w:pStyle w:val="Heading2"/>
      </w:pPr>
      <w:bookmarkStart w:id="41" w:name="_Toc59183393"/>
      <w:bookmarkStart w:id="42" w:name="_Toc59184859"/>
      <w:bookmarkStart w:id="43" w:name="_Toc59195794"/>
      <w:bookmarkStart w:id="44" w:name="_Toc59440223"/>
      <w:bookmarkStart w:id="45" w:name="_Toc67990663"/>
      <w:r>
        <w:rPr>
          <w:lang w:eastAsia="zh-CN"/>
        </w:rPr>
        <w:t>H.5.3</w:t>
      </w:r>
      <w:r>
        <w:rPr>
          <w:lang w:eastAsia="zh-CN"/>
        </w:rPr>
        <w:tab/>
        <w:t>module _3gpp-5gc-nrm-amfregion.yang</w:t>
      </w:r>
      <w:bookmarkEnd w:id="41"/>
      <w:bookmarkEnd w:id="42"/>
      <w:bookmarkEnd w:id="43"/>
      <w:bookmarkEnd w:id="44"/>
      <w:bookmarkEnd w:id="45"/>
    </w:p>
    <w:p w14:paraId="60A22D81" w14:textId="18B0011A" w:rsidR="00EC698E" w:rsidRDefault="00EC698E" w:rsidP="005E5B5B">
      <w:pPr>
        <w:pStyle w:val="PL"/>
      </w:pPr>
      <w:r>
        <w:t>&lt;CODE BEGINS&gt;</w:t>
      </w:r>
    </w:p>
    <w:p w14:paraId="1539E0DB" w14:textId="4774A31B" w:rsidR="005E5B5B" w:rsidRDefault="005E5B5B" w:rsidP="005E5B5B">
      <w:pPr>
        <w:pStyle w:val="PL"/>
      </w:pPr>
      <w:r>
        <w:t>module _3gpp-5gc-nrm-amfregion {</w:t>
      </w:r>
    </w:p>
    <w:p w14:paraId="68740075" w14:textId="77777777" w:rsidR="005E5B5B" w:rsidRDefault="005E5B5B" w:rsidP="005E5B5B">
      <w:pPr>
        <w:pStyle w:val="PL"/>
      </w:pPr>
      <w:r>
        <w:t xml:space="preserve">  yang-version 1.1;</w:t>
      </w:r>
    </w:p>
    <w:p w14:paraId="45426C9C" w14:textId="77777777" w:rsidR="005E5B5B" w:rsidRDefault="005E5B5B" w:rsidP="005E5B5B">
      <w:pPr>
        <w:pStyle w:val="PL"/>
      </w:pPr>
      <w:r>
        <w:t xml:space="preserve">  namespace urn:3gpp:sa5:_3gpp-5gc-nrm-amfregion;</w:t>
      </w:r>
    </w:p>
    <w:p w14:paraId="204D69ED" w14:textId="77777777" w:rsidR="005E5B5B" w:rsidRDefault="005E5B5B" w:rsidP="005E5B5B">
      <w:pPr>
        <w:pStyle w:val="PL"/>
      </w:pPr>
      <w:r>
        <w:t xml:space="preserve">  prefix amfr3gpp;</w:t>
      </w:r>
    </w:p>
    <w:p w14:paraId="54E566FD" w14:textId="77777777" w:rsidR="005E5B5B" w:rsidRDefault="005E5B5B" w:rsidP="005E5B5B">
      <w:pPr>
        <w:pStyle w:val="PL"/>
      </w:pPr>
      <w:r>
        <w:t xml:space="preserve">  </w:t>
      </w:r>
    </w:p>
    <w:p w14:paraId="7FACD318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242B4219" w14:textId="77777777" w:rsidR="005E5B5B" w:rsidRDefault="005E5B5B" w:rsidP="005E5B5B">
      <w:pPr>
        <w:pStyle w:val="PL"/>
      </w:pPr>
      <w:r>
        <w:t xml:space="preserve">  import _3gpp-common-subnetwork { prefix subnet3gpp; }</w:t>
      </w:r>
    </w:p>
    <w:p w14:paraId="2A936EA8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7508F7FF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741EF116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6213D825" w14:textId="77777777" w:rsidR="005E5B5B" w:rsidRDefault="005E5B5B" w:rsidP="005E5B5B">
      <w:pPr>
        <w:pStyle w:val="PL"/>
      </w:pPr>
    </w:p>
    <w:p w14:paraId="2E57E6B9" w14:textId="77777777" w:rsidR="005E5B5B" w:rsidRDefault="005E5B5B" w:rsidP="005E5B5B">
      <w:pPr>
        <w:pStyle w:val="PL"/>
      </w:pPr>
      <w:r>
        <w:t xml:space="preserve">  organization "3gpp SA5";</w:t>
      </w:r>
    </w:p>
    <w:p w14:paraId="7D3B1488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E8F90A1" w14:textId="77777777" w:rsidR="005E5B5B" w:rsidRDefault="005E5B5B" w:rsidP="005E5B5B">
      <w:pPr>
        <w:pStyle w:val="PL"/>
      </w:pPr>
      <w:r>
        <w:t xml:space="preserve">  description "This IOC represents the AMF Region which consists one or</w:t>
      </w:r>
    </w:p>
    <w:p w14:paraId="44AC47A1" w14:textId="4A16C22F" w:rsidR="005E5B5B" w:rsidRDefault="005E5B5B" w:rsidP="005E5B5B">
      <w:pPr>
        <w:pStyle w:val="PL"/>
      </w:pPr>
      <w:r>
        <w:t xml:space="preserve">    multiple AMF Sets.";</w:t>
      </w:r>
    </w:p>
    <w:p w14:paraId="2044CED8" w14:textId="2EAB8112" w:rsidR="005E5B5B" w:rsidRDefault="00EC698E" w:rsidP="005E5B5B">
      <w:pPr>
        <w:pStyle w:val="PL"/>
        <w:rPr>
          <w:rFonts w:cs="Courier New"/>
        </w:rPr>
      </w:pPr>
      <w:r>
        <w:rPr>
          <w:rFonts w:cs="Courier New"/>
        </w:rPr>
        <w:t xml:space="preserve">  reference "3GPP TS 28.541 5G Network Resource Model (NRM)";</w:t>
      </w:r>
    </w:p>
    <w:p w14:paraId="0483608A" w14:textId="77777777" w:rsidR="009B3B6E" w:rsidRDefault="009B3B6E" w:rsidP="005E5B5B">
      <w:pPr>
        <w:pStyle w:val="PL"/>
      </w:pPr>
    </w:p>
    <w:p w14:paraId="57AA1FE8" w14:textId="65FA3092" w:rsidR="00EC698E" w:rsidRDefault="00EC698E" w:rsidP="005E5B5B">
      <w:pPr>
        <w:pStyle w:val="PL"/>
      </w:pPr>
      <w:r>
        <w:t xml:space="preserve">  revision 2022-01-07 { reference CR-0643; }</w:t>
      </w:r>
    </w:p>
    <w:p w14:paraId="0AC008C4" w14:textId="6BB8EFE5" w:rsidR="005E5B5B" w:rsidRDefault="005E5B5B" w:rsidP="005E5B5B">
      <w:pPr>
        <w:pStyle w:val="PL"/>
      </w:pPr>
      <w:r>
        <w:t xml:space="preserve">  revision 2020-11-</w:t>
      </w:r>
      <w:r w:rsidR="00EC698E">
        <w:t xml:space="preserve">06 </w:t>
      </w:r>
      <w:r>
        <w:t>{ reference CR-0412 ; }</w:t>
      </w:r>
    </w:p>
    <w:p w14:paraId="041D07F2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22290C24" w14:textId="2DF6260A" w:rsidR="005E5B5B" w:rsidRDefault="005E5B5B" w:rsidP="005E5B5B">
      <w:pPr>
        <w:pStyle w:val="PL"/>
      </w:pPr>
      <w:r>
        <w:t xml:space="preserve">  revision 2019-06-11 {</w:t>
      </w:r>
      <w:r w:rsidR="00EC698E">
        <w:t xml:space="preserve"> </w:t>
      </w:r>
      <w:r>
        <w:t>reference ""; }</w:t>
      </w:r>
    </w:p>
    <w:p w14:paraId="1BC384E4" w14:textId="77777777" w:rsidR="005E5B5B" w:rsidRDefault="005E5B5B" w:rsidP="005E5B5B">
      <w:pPr>
        <w:pStyle w:val="PL"/>
      </w:pPr>
      <w:r>
        <w:t xml:space="preserve">  </w:t>
      </w:r>
    </w:p>
    <w:p w14:paraId="36CDE111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AMFRegionGrp</w:t>
      </w:r>
      <w:proofErr w:type="spellEnd"/>
      <w:r>
        <w:t xml:space="preserve"> {</w:t>
      </w:r>
    </w:p>
    <w:p w14:paraId="13401289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AMFRegion</w:t>
      </w:r>
      <w:proofErr w:type="spellEnd"/>
      <w:r>
        <w:t xml:space="preserve"> IOC";</w:t>
      </w:r>
    </w:p>
    <w:p w14:paraId="1C13BE94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3C82FF12" w14:textId="77777777" w:rsidR="005E5B5B" w:rsidRDefault="005E5B5B" w:rsidP="005E5B5B">
      <w:pPr>
        <w:pStyle w:val="PL"/>
      </w:pPr>
      <w:r>
        <w:t xml:space="preserve">    </w:t>
      </w:r>
    </w:p>
    <w:p w14:paraId="08801E13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360E6BC9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6249D04A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44C891A8" w14:textId="77777777" w:rsidR="005E5B5B" w:rsidRDefault="005E5B5B" w:rsidP="005E5B5B">
      <w:pPr>
        <w:pStyle w:val="PL"/>
      </w:pPr>
      <w:r>
        <w:t xml:space="preserve">        The PLMN Identifier is composed of a Mobile Country Code (MCC) </w:t>
      </w:r>
    </w:p>
    <w:p w14:paraId="5D88ADA6" w14:textId="77777777" w:rsidR="005E5B5B" w:rsidRDefault="005E5B5B" w:rsidP="005E5B5B">
      <w:pPr>
        <w:pStyle w:val="PL"/>
      </w:pPr>
      <w:r>
        <w:t xml:space="preserve">        and a Mobile Network Code (MNC).";</w:t>
      </w:r>
    </w:p>
    <w:p w14:paraId="5F7AAE6A" w14:textId="77777777" w:rsidR="005E5B5B" w:rsidRDefault="005E5B5B" w:rsidP="005E5B5B">
      <w:pPr>
        <w:pStyle w:val="PL"/>
      </w:pPr>
    </w:p>
    <w:p w14:paraId="0082150B" w14:textId="77777777" w:rsidR="005E5B5B" w:rsidRDefault="005E5B5B" w:rsidP="005E5B5B">
      <w:pPr>
        <w:pStyle w:val="PL"/>
      </w:pPr>
      <w:r>
        <w:t xml:space="preserve">      min-elements 1;</w:t>
      </w:r>
    </w:p>
    <w:p w14:paraId="196DF621" w14:textId="77777777" w:rsidR="005E5B5B" w:rsidRDefault="005E5B5B" w:rsidP="005E5B5B">
      <w:pPr>
        <w:pStyle w:val="PL"/>
      </w:pPr>
      <w:r>
        <w:t xml:space="preserve">      max-elements 6;</w:t>
      </w:r>
    </w:p>
    <w:p w14:paraId="2A880D22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406C98B9" w14:textId="77777777" w:rsidR="005E5B5B" w:rsidRDefault="005E5B5B" w:rsidP="005E5B5B">
      <w:pPr>
        <w:pStyle w:val="PL"/>
      </w:pPr>
      <w:r>
        <w:t xml:space="preserve">      uses types3gpp:PLMNId;</w:t>
      </w:r>
    </w:p>
    <w:p w14:paraId="212BB85B" w14:textId="77777777" w:rsidR="005E5B5B" w:rsidRDefault="005E5B5B" w:rsidP="005E5B5B">
      <w:pPr>
        <w:pStyle w:val="PL"/>
      </w:pPr>
      <w:r>
        <w:t xml:space="preserve">    }</w:t>
      </w:r>
    </w:p>
    <w:p w14:paraId="254C2D43" w14:textId="77777777" w:rsidR="005E5B5B" w:rsidRDefault="005E5B5B" w:rsidP="005E5B5B">
      <w:pPr>
        <w:pStyle w:val="PL"/>
      </w:pPr>
      <w:r>
        <w:t xml:space="preserve">    </w:t>
      </w:r>
    </w:p>
    <w:p w14:paraId="767131A3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nRTACList</w:t>
      </w:r>
      <w:proofErr w:type="spellEnd"/>
      <w:r>
        <w:t xml:space="preserve"> {</w:t>
      </w:r>
    </w:p>
    <w:p w14:paraId="6F8A334C" w14:textId="77777777" w:rsidR="005E5B5B" w:rsidRDefault="005E5B5B" w:rsidP="005E5B5B">
      <w:pPr>
        <w:pStyle w:val="PL"/>
      </w:pPr>
      <w:r>
        <w:t xml:space="preserve">      description "List of Tracking Area Codes (legacy TAC or extended TAC) </w:t>
      </w:r>
    </w:p>
    <w:p w14:paraId="23DED8D5" w14:textId="77777777" w:rsidR="005E5B5B" w:rsidRDefault="005E5B5B" w:rsidP="005E5B5B">
      <w:pPr>
        <w:pStyle w:val="PL"/>
      </w:pPr>
      <w:r>
        <w:t xml:space="preserve">                   where the represented management function is serving.";</w:t>
      </w:r>
    </w:p>
    <w:p w14:paraId="37311E59" w14:textId="77777777" w:rsidR="005E5B5B" w:rsidRDefault="005E5B5B" w:rsidP="005E5B5B">
      <w:pPr>
        <w:pStyle w:val="PL"/>
      </w:pPr>
      <w:r>
        <w:t xml:space="preserve">                   reference "TS 38.413 clause 9.3.3.10";</w:t>
      </w:r>
    </w:p>
    <w:p w14:paraId="7266144C" w14:textId="77777777" w:rsidR="005E5B5B" w:rsidRDefault="005E5B5B" w:rsidP="005E5B5B">
      <w:pPr>
        <w:pStyle w:val="PL"/>
      </w:pPr>
      <w:r>
        <w:t xml:space="preserve">      min-elements 1;</w:t>
      </w:r>
    </w:p>
    <w:p w14:paraId="51258AE3" w14:textId="77777777" w:rsidR="005E5B5B" w:rsidRDefault="005E5B5B" w:rsidP="005E5B5B">
      <w:pPr>
        <w:pStyle w:val="PL"/>
      </w:pPr>
      <w:r>
        <w:t xml:space="preserve">      config false;</w:t>
      </w:r>
    </w:p>
    <w:p w14:paraId="284E1A3B" w14:textId="77777777" w:rsidR="005E5B5B" w:rsidRDefault="005E5B5B" w:rsidP="005E5B5B">
      <w:pPr>
        <w:pStyle w:val="PL"/>
      </w:pPr>
      <w:r>
        <w:t xml:space="preserve">      type types3gpp:Tac;</w:t>
      </w:r>
    </w:p>
    <w:p w14:paraId="57511543" w14:textId="77777777" w:rsidR="005E5B5B" w:rsidRDefault="005E5B5B" w:rsidP="005E5B5B">
      <w:pPr>
        <w:pStyle w:val="PL"/>
      </w:pPr>
      <w:r>
        <w:t xml:space="preserve">    }</w:t>
      </w:r>
    </w:p>
    <w:p w14:paraId="5CA97E49" w14:textId="77777777" w:rsidR="005E5B5B" w:rsidRDefault="005E5B5B" w:rsidP="005E5B5B">
      <w:pPr>
        <w:pStyle w:val="PL"/>
      </w:pPr>
      <w:r>
        <w:t xml:space="preserve">    </w:t>
      </w:r>
    </w:p>
    <w:p w14:paraId="6D5E934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6045060C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5305F2EB" w14:textId="77777777" w:rsidR="005E5B5B" w:rsidRDefault="005E5B5B" w:rsidP="005E5B5B">
      <w:pPr>
        <w:pStyle w:val="PL"/>
      </w:pPr>
      <w:r>
        <w:lastRenderedPageBreak/>
        <w:t xml:space="preserve">                   (Single Network Slice Selection Assistance Information)</w:t>
      </w:r>
    </w:p>
    <w:p w14:paraId="2645052D" w14:textId="77777777" w:rsidR="005E5B5B" w:rsidRDefault="005E5B5B" w:rsidP="005E5B5B">
      <w:pPr>
        <w:pStyle w:val="PL"/>
      </w:pPr>
      <w:r>
        <w:t xml:space="preserve">                   An S-NSSAI has an SST (Slice/Service type) and an optional SD </w:t>
      </w:r>
    </w:p>
    <w:p w14:paraId="40E46717" w14:textId="77777777" w:rsidR="005E5B5B" w:rsidRDefault="005E5B5B" w:rsidP="005E5B5B">
      <w:pPr>
        <w:pStyle w:val="PL"/>
      </w:pPr>
      <w:r>
        <w:t xml:space="preserve">                  (Slice Differentiator) field.";</w:t>
      </w:r>
    </w:p>
    <w:p w14:paraId="1553ABBC" w14:textId="77777777" w:rsidR="005E5B5B" w:rsidRDefault="005E5B5B" w:rsidP="005E5B5B">
      <w:pPr>
        <w:pStyle w:val="PL"/>
      </w:pPr>
      <w:r>
        <w:t xml:space="preserve">      //conditional support only if the network slicing feature is supported.</w:t>
      </w:r>
    </w:p>
    <w:p w14:paraId="45EFFE9F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230803DD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0588F08F" w14:textId="77777777" w:rsidR="005E5B5B" w:rsidRDefault="005E5B5B" w:rsidP="005E5B5B">
      <w:pPr>
        <w:pStyle w:val="PL"/>
      </w:pPr>
      <w:r>
        <w:t xml:space="preserve">      uses types5g3gpp:SNssai;</w:t>
      </w:r>
    </w:p>
    <w:p w14:paraId="7181450F" w14:textId="77777777" w:rsidR="005E5B5B" w:rsidRDefault="005E5B5B" w:rsidP="005E5B5B">
      <w:pPr>
        <w:pStyle w:val="PL"/>
      </w:pPr>
      <w:r>
        <w:t xml:space="preserve">    }</w:t>
      </w:r>
    </w:p>
    <w:p w14:paraId="0743499D" w14:textId="77777777" w:rsidR="005E5B5B" w:rsidRDefault="005E5B5B" w:rsidP="005E5B5B">
      <w:pPr>
        <w:pStyle w:val="PL"/>
      </w:pPr>
      <w:r>
        <w:t xml:space="preserve">    </w:t>
      </w:r>
    </w:p>
    <w:p w14:paraId="3B6BB49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aMFRegionId</w:t>
      </w:r>
      <w:proofErr w:type="spellEnd"/>
      <w:r>
        <w:t xml:space="preserve"> {</w:t>
      </w:r>
    </w:p>
    <w:p w14:paraId="2DFB2925" w14:textId="77777777" w:rsidR="005E5B5B" w:rsidRDefault="005E5B5B" w:rsidP="005E5B5B">
      <w:pPr>
        <w:pStyle w:val="PL"/>
      </w:pPr>
      <w:r>
        <w:t xml:space="preserve">      description "Represents the AMF Region ID, which identifies the region.";</w:t>
      </w:r>
    </w:p>
    <w:p w14:paraId="17663DB2" w14:textId="77777777" w:rsidR="005E5B5B" w:rsidRDefault="005E5B5B" w:rsidP="005E5B5B">
      <w:pPr>
        <w:pStyle w:val="PL"/>
      </w:pPr>
      <w:r>
        <w:t xml:space="preserve">      mandatory true;</w:t>
      </w:r>
    </w:p>
    <w:p w14:paraId="4859938E" w14:textId="77777777" w:rsidR="005E5B5B" w:rsidRDefault="005E5B5B" w:rsidP="005E5B5B">
      <w:pPr>
        <w:pStyle w:val="PL"/>
      </w:pPr>
      <w:r>
        <w:t xml:space="preserve">      type types3gpp:AmfRegionId;</w:t>
      </w:r>
    </w:p>
    <w:p w14:paraId="2F7E89C6" w14:textId="77777777" w:rsidR="005E5B5B" w:rsidRDefault="005E5B5B" w:rsidP="005E5B5B">
      <w:pPr>
        <w:pStyle w:val="PL"/>
      </w:pPr>
      <w:r>
        <w:t xml:space="preserve">    }</w:t>
      </w:r>
    </w:p>
    <w:p w14:paraId="24784CF2" w14:textId="77777777" w:rsidR="005E5B5B" w:rsidRDefault="005E5B5B" w:rsidP="005E5B5B">
      <w:pPr>
        <w:pStyle w:val="PL"/>
      </w:pPr>
      <w:r>
        <w:t xml:space="preserve">    </w:t>
      </w:r>
    </w:p>
    <w:p w14:paraId="362C957D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aMFSet</w:t>
      </w:r>
      <w:proofErr w:type="spellEnd"/>
      <w:r>
        <w:t xml:space="preserve"> {</w:t>
      </w:r>
    </w:p>
    <w:p w14:paraId="676FB160" w14:textId="77777777" w:rsidR="005E5B5B" w:rsidRDefault="005E5B5B" w:rsidP="005E5B5B">
      <w:pPr>
        <w:pStyle w:val="PL"/>
      </w:pPr>
      <w:r>
        <w:t xml:space="preserve">      description "The </w:t>
      </w:r>
      <w:proofErr w:type="spellStart"/>
      <w:r>
        <w:t>AMFSet</w:t>
      </w:r>
      <w:proofErr w:type="spellEnd"/>
      <w:r>
        <w:t xml:space="preserve"> that the </w:t>
      </w:r>
      <w:proofErr w:type="spellStart"/>
      <w:r>
        <w:t>AFMRegion</w:t>
      </w:r>
      <w:proofErr w:type="spellEnd"/>
      <w:r>
        <w:t xml:space="preserve"> is associated with.";</w:t>
      </w:r>
    </w:p>
    <w:p w14:paraId="42F4AF54" w14:textId="77777777" w:rsidR="005E5B5B" w:rsidRDefault="005E5B5B" w:rsidP="005E5B5B">
      <w:pPr>
        <w:pStyle w:val="PL"/>
        <w:rPr>
          <w:lang w:val="fr-FR"/>
        </w:rPr>
      </w:pPr>
      <w:r>
        <w:t xml:space="preserve">      </w:t>
      </w:r>
      <w:r>
        <w:rPr>
          <w:lang w:val="fr-FR"/>
        </w:rPr>
        <w:t>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3FF7023B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type instance-identifier;</w:t>
      </w:r>
    </w:p>
    <w:p w14:paraId="021D6DAD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}</w:t>
      </w:r>
    </w:p>
    <w:p w14:paraId="3E0529F7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}</w:t>
      </w:r>
    </w:p>
    <w:p w14:paraId="6727B156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</w:t>
      </w:r>
    </w:p>
    <w:p w14:paraId="78CB2175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augment "/subnet3gpp:SubNetwork" {</w:t>
      </w:r>
    </w:p>
    <w:p w14:paraId="23CF70F4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AMFRegion</w:t>
      </w:r>
      <w:proofErr w:type="spellEnd"/>
      <w:r>
        <w:rPr>
          <w:lang w:val="fr-FR"/>
        </w:rPr>
        <w:t xml:space="preserve"> {</w:t>
      </w:r>
    </w:p>
    <w:p w14:paraId="682D0666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description "5G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AMFRegion</w:t>
      </w:r>
      <w:proofErr w:type="spellEnd"/>
      <w:r>
        <w:rPr>
          <w:lang w:val="fr-FR"/>
        </w:rPr>
        <w:t xml:space="preserve"> IOC";</w:t>
      </w:r>
    </w:p>
    <w:p w14:paraId="225B5504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 "3GPP TS 28.541";</w:t>
      </w:r>
    </w:p>
    <w:p w14:paraId="24D94BC1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key id;</w:t>
      </w:r>
    </w:p>
    <w:p w14:paraId="3F3BE1A9" w14:textId="77777777" w:rsidR="005E5B5B" w:rsidRDefault="005E5B5B" w:rsidP="005E5B5B">
      <w:pPr>
        <w:pStyle w:val="PL"/>
      </w:pPr>
      <w:r>
        <w:t xml:space="preserve">      uses top3gpp:Top_Grp;</w:t>
      </w:r>
    </w:p>
    <w:p w14:paraId="774CF339" w14:textId="77777777" w:rsidR="005E5B5B" w:rsidRDefault="005E5B5B" w:rsidP="005E5B5B">
      <w:pPr>
        <w:pStyle w:val="PL"/>
      </w:pPr>
      <w:r>
        <w:t xml:space="preserve">      container attributes {</w:t>
      </w:r>
    </w:p>
    <w:p w14:paraId="5E1BC1F3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AMFRegionGrp</w:t>
      </w:r>
      <w:proofErr w:type="spellEnd"/>
      <w:r>
        <w:t>;</w:t>
      </w:r>
    </w:p>
    <w:p w14:paraId="69EC6503" w14:textId="77777777" w:rsidR="005E5B5B" w:rsidRDefault="005E5B5B" w:rsidP="005E5B5B">
      <w:pPr>
        <w:pStyle w:val="PL"/>
      </w:pPr>
      <w:r>
        <w:t xml:space="preserve">      }</w:t>
      </w:r>
    </w:p>
    <w:p w14:paraId="2CEC06D9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75CF75BD" w14:textId="77777777" w:rsidR="005E5B5B" w:rsidRDefault="005E5B5B" w:rsidP="005E5B5B">
      <w:pPr>
        <w:pStyle w:val="PL"/>
      </w:pPr>
      <w:r>
        <w:t xml:space="preserve">    }</w:t>
      </w:r>
    </w:p>
    <w:p w14:paraId="32E4DBBB" w14:textId="77777777" w:rsidR="005E5B5B" w:rsidRDefault="005E5B5B" w:rsidP="005E5B5B">
      <w:pPr>
        <w:pStyle w:val="PL"/>
      </w:pPr>
      <w:r>
        <w:t xml:space="preserve">  }</w:t>
      </w:r>
    </w:p>
    <w:p w14:paraId="0B8CF93E" w14:textId="77777777" w:rsidR="006E4885" w:rsidRDefault="005E5B5B" w:rsidP="006E4885">
      <w:pPr>
        <w:pStyle w:val="PL"/>
      </w:pPr>
      <w:r>
        <w:t>}</w:t>
      </w:r>
    </w:p>
    <w:p w14:paraId="3A427E17" w14:textId="77777777" w:rsidR="006E4885" w:rsidRDefault="006E4885" w:rsidP="006E4885">
      <w:pPr>
        <w:pStyle w:val="PL"/>
      </w:pPr>
      <w:r>
        <w:t>&lt;CODE ENDS&gt;</w:t>
      </w:r>
    </w:p>
    <w:p w14:paraId="10CE6962" w14:textId="23EC0589" w:rsidR="005E5B5B" w:rsidRDefault="005E5B5B" w:rsidP="005E5B5B">
      <w:pPr>
        <w:pStyle w:val="PL"/>
      </w:pPr>
    </w:p>
    <w:p w14:paraId="59AD7CE9" w14:textId="77777777" w:rsidR="005E5B5B" w:rsidRDefault="005E5B5B" w:rsidP="005E5B5B">
      <w:pPr>
        <w:pStyle w:val="Heading2"/>
      </w:pPr>
      <w:bookmarkStart w:id="46" w:name="_Toc59183394"/>
      <w:bookmarkStart w:id="47" w:name="_Toc59184860"/>
      <w:bookmarkStart w:id="48" w:name="_Toc59195795"/>
      <w:bookmarkStart w:id="49" w:name="_Toc59440224"/>
      <w:bookmarkStart w:id="50" w:name="_Toc67990664"/>
      <w:r>
        <w:rPr>
          <w:lang w:eastAsia="zh-CN"/>
        </w:rPr>
        <w:t>H.5.4</w:t>
      </w:r>
      <w:r>
        <w:rPr>
          <w:lang w:eastAsia="zh-CN"/>
        </w:rPr>
        <w:tab/>
        <w:t>module _3gpp-5gc-nrm-amfset.yang</w:t>
      </w:r>
      <w:bookmarkEnd w:id="46"/>
      <w:bookmarkEnd w:id="47"/>
      <w:bookmarkEnd w:id="48"/>
      <w:bookmarkEnd w:id="49"/>
      <w:bookmarkEnd w:id="50"/>
    </w:p>
    <w:p w14:paraId="790DB055" w14:textId="6EEE1068" w:rsidR="00EC698E" w:rsidRDefault="00EC698E" w:rsidP="005E5B5B">
      <w:pPr>
        <w:pStyle w:val="PL"/>
      </w:pPr>
      <w:r>
        <w:t>&lt;CODE BEGINS&gt;</w:t>
      </w:r>
    </w:p>
    <w:p w14:paraId="6F9DEC34" w14:textId="03233750" w:rsidR="005E5B5B" w:rsidRDefault="005E5B5B" w:rsidP="005E5B5B">
      <w:pPr>
        <w:pStyle w:val="PL"/>
      </w:pPr>
      <w:r>
        <w:t>module _3gpp-5gc-nrm-amfset {</w:t>
      </w:r>
    </w:p>
    <w:p w14:paraId="187B86DF" w14:textId="77777777" w:rsidR="005E5B5B" w:rsidRDefault="005E5B5B" w:rsidP="005E5B5B">
      <w:pPr>
        <w:pStyle w:val="PL"/>
      </w:pPr>
      <w:r>
        <w:t xml:space="preserve">  yang-version 1.1;</w:t>
      </w:r>
    </w:p>
    <w:p w14:paraId="55F1D5C7" w14:textId="77777777" w:rsidR="005E5B5B" w:rsidRDefault="005E5B5B" w:rsidP="005E5B5B">
      <w:pPr>
        <w:pStyle w:val="PL"/>
      </w:pPr>
      <w:r>
        <w:t xml:space="preserve">  namespace urn:3gpp:sa5:_3gpp-5gc-nrm-amfset;</w:t>
      </w:r>
    </w:p>
    <w:p w14:paraId="39A3190C" w14:textId="77777777" w:rsidR="005E5B5B" w:rsidRDefault="005E5B5B" w:rsidP="005E5B5B">
      <w:pPr>
        <w:pStyle w:val="PL"/>
      </w:pPr>
      <w:r>
        <w:t xml:space="preserve">  prefix amfset3gpp;</w:t>
      </w:r>
    </w:p>
    <w:p w14:paraId="4104AE76" w14:textId="77777777" w:rsidR="005E5B5B" w:rsidRDefault="005E5B5B" w:rsidP="005E5B5B">
      <w:pPr>
        <w:pStyle w:val="PL"/>
      </w:pPr>
      <w:r>
        <w:t xml:space="preserve">  </w:t>
      </w:r>
    </w:p>
    <w:p w14:paraId="6BA5BB2F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500ADD81" w14:textId="77777777" w:rsidR="005E5B5B" w:rsidRDefault="005E5B5B" w:rsidP="005E5B5B">
      <w:pPr>
        <w:pStyle w:val="PL"/>
      </w:pPr>
      <w:r>
        <w:t xml:space="preserve">  import _3gpp-common-subnetwork { prefix subnet3gpp; }</w:t>
      </w:r>
    </w:p>
    <w:p w14:paraId="4BE07933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7D968379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123EB305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0A667640" w14:textId="77777777" w:rsidR="005E5B5B" w:rsidRDefault="005E5B5B" w:rsidP="005E5B5B">
      <w:pPr>
        <w:pStyle w:val="PL"/>
      </w:pPr>
      <w:r>
        <w:t xml:space="preserve">  </w:t>
      </w:r>
    </w:p>
    <w:p w14:paraId="17D327E8" w14:textId="77777777" w:rsidR="005E5B5B" w:rsidRDefault="005E5B5B" w:rsidP="005E5B5B">
      <w:pPr>
        <w:pStyle w:val="PL"/>
      </w:pPr>
      <w:r>
        <w:t xml:space="preserve">  organization "3gpp SA5";</w:t>
      </w:r>
    </w:p>
    <w:p w14:paraId="1AAE9AAB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37704C1E" w14:textId="77777777" w:rsidR="005E5B5B" w:rsidRDefault="005E5B5B" w:rsidP="005E5B5B">
      <w:pPr>
        <w:pStyle w:val="PL"/>
      </w:pPr>
      <w:r>
        <w:t xml:space="preserve">  description "This IOC represents the AMF Set which consists of some AMFs </w:t>
      </w:r>
    </w:p>
    <w:p w14:paraId="6A24E500" w14:textId="748091F2" w:rsidR="005E5B5B" w:rsidRDefault="005E5B5B" w:rsidP="005E5B5B">
      <w:pPr>
        <w:pStyle w:val="PL"/>
      </w:pPr>
      <w:r>
        <w:t xml:space="preserve">    that serve a given area and Network Slice.";</w:t>
      </w:r>
    </w:p>
    <w:p w14:paraId="036BE13C" w14:textId="02EEC152" w:rsidR="00EC698E" w:rsidRDefault="00EC698E" w:rsidP="005E5B5B">
      <w:pPr>
        <w:pStyle w:val="PL"/>
      </w:pPr>
      <w:r>
        <w:rPr>
          <w:rFonts w:cs="Courier New"/>
        </w:rPr>
        <w:t xml:space="preserve">  reference "3GPP TS 28.541 5G Network Resource Model (NRM)";</w:t>
      </w:r>
    </w:p>
    <w:p w14:paraId="2472237E" w14:textId="77777777" w:rsidR="005E5B5B" w:rsidRDefault="005E5B5B" w:rsidP="005E5B5B">
      <w:pPr>
        <w:pStyle w:val="PL"/>
      </w:pPr>
    </w:p>
    <w:p w14:paraId="4261E44C" w14:textId="1B91694F" w:rsidR="00EC698E" w:rsidRDefault="00EC698E" w:rsidP="005E5B5B">
      <w:pPr>
        <w:pStyle w:val="PL"/>
      </w:pPr>
      <w:r>
        <w:t xml:space="preserve">  revision 2022-01-07 { reference CR-0643; }</w:t>
      </w:r>
    </w:p>
    <w:p w14:paraId="49C8613B" w14:textId="571E1CAE" w:rsidR="005E5B5B" w:rsidRDefault="005E5B5B" w:rsidP="005E5B5B">
      <w:pPr>
        <w:pStyle w:val="PL"/>
      </w:pPr>
      <w:r>
        <w:t xml:space="preserve">  revision 2020-11-</w:t>
      </w:r>
      <w:r w:rsidR="00EC698E">
        <w:t xml:space="preserve">06 </w:t>
      </w:r>
      <w:r>
        <w:t>{ reference CR-0412 ; }</w:t>
      </w:r>
    </w:p>
    <w:p w14:paraId="2746E0B6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65277C82" w14:textId="77777777" w:rsidR="005E5B5B" w:rsidRDefault="005E5B5B" w:rsidP="005E5B5B">
      <w:pPr>
        <w:pStyle w:val="PL"/>
      </w:pPr>
      <w:r>
        <w:t xml:space="preserve">  revision 2019-06-11 { reference "Ericsson refactoring."; }</w:t>
      </w:r>
    </w:p>
    <w:p w14:paraId="36E071A0" w14:textId="77777777" w:rsidR="005E5B5B" w:rsidRDefault="005E5B5B" w:rsidP="005E5B5B">
      <w:pPr>
        <w:pStyle w:val="PL"/>
      </w:pPr>
      <w:r>
        <w:t xml:space="preserve">  </w:t>
      </w:r>
    </w:p>
    <w:p w14:paraId="5B73DE44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AMFSetGrp</w:t>
      </w:r>
      <w:proofErr w:type="spellEnd"/>
      <w:r>
        <w:t xml:space="preserve"> {</w:t>
      </w:r>
    </w:p>
    <w:p w14:paraId="0722BA10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AMFSet</w:t>
      </w:r>
      <w:proofErr w:type="spellEnd"/>
      <w:r>
        <w:t xml:space="preserve"> IOC";</w:t>
      </w:r>
    </w:p>
    <w:p w14:paraId="5A48A5BE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300B5120" w14:textId="77777777" w:rsidR="005E5B5B" w:rsidRDefault="005E5B5B" w:rsidP="005E5B5B">
      <w:pPr>
        <w:pStyle w:val="PL"/>
      </w:pPr>
      <w:r>
        <w:t xml:space="preserve">    </w:t>
      </w:r>
    </w:p>
    <w:p w14:paraId="3D34101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1159350B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2654AACF" w14:textId="77777777" w:rsidR="005E5B5B" w:rsidRDefault="005E5B5B" w:rsidP="005E5B5B">
      <w:pPr>
        <w:pStyle w:val="PL"/>
      </w:pPr>
      <w:r>
        <w:t xml:space="preserve">        least one (the primary PLMN Id). The PLMN Identifier is composed </w:t>
      </w:r>
    </w:p>
    <w:p w14:paraId="19298970" w14:textId="77777777" w:rsidR="005E5B5B" w:rsidRDefault="005E5B5B" w:rsidP="005E5B5B">
      <w:pPr>
        <w:pStyle w:val="PL"/>
      </w:pPr>
      <w:r>
        <w:t xml:space="preserve">        of a Mobile Country Code (MCC) and a Mobile Network Code (MNC).";</w:t>
      </w:r>
    </w:p>
    <w:p w14:paraId="698A570A" w14:textId="77777777" w:rsidR="005E5B5B" w:rsidRDefault="005E5B5B" w:rsidP="005E5B5B">
      <w:pPr>
        <w:pStyle w:val="PL"/>
      </w:pPr>
    </w:p>
    <w:p w14:paraId="7B3A142A" w14:textId="77777777" w:rsidR="005E5B5B" w:rsidRDefault="005E5B5B" w:rsidP="005E5B5B">
      <w:pPr>
        <w:pStyle w:val="PL"/>
      </w:pPr>
      <w:r>
        <w:t xml:space="preserve">      min-elements 1;</w:t>
      </w:r>
    </w:p>
    <w:p w14:paraId="7E2480EC" w14:textId="77777777" w:rsidR="005E5B5B" w:rsidRDefault="005E5B5B" w:rsidP="005E5B5B">
      <w:pPr>
        <w:pStyle w:val="PL"/>
      </w:pPr>
      <w:r>
        <w:t xml:space="preserve">      max-elements 6;</w:t>
      </w:r>
    </w:p>
    <w:p w14:paraId="5972CCB4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2423EFAE" w14:textId="77777777" w:rsidR="005E5B5B" w:rsidRDefault="005E5B5B" w:rsidP="005E5B5B">
      <w:pPr>
        <w:pStyle w:val="PL"/>
      </w:pPr>
      <w:r>
        <w:t xml:space="preserve">      uses types3gpp:PLMNId;</w:t>
      </w:r>
    </w:p>
    <w:p w14:paraId="11AEBB55" w14:textId="77777777" w:rsidR="005E5B5B" w:rsidRDefault="005E5B5B" w:rsidP="005E5B5B">
      <w:pPr>
        <w:pStyle w:val="PL"/>
      </w:pPr>
      <w:r>
        <w:t xml:space="preserve">    }</w:t>
      </w:r>
    </w:p>
    <w:p w14:paraId="77556C8A" w14:textId="77777777" w:rsidR="005E5B5B" w:rsidRDefault="005E5B5B" w:rsidP="005E5B5B">
      <w:pPr>
        <w:pStyle w:val="PL"/>
      </w:pPr>
      <w:r>
        <w:lastRenderedPageBreak/>
        <w:t xml:space="preserve">    </w:t>
      </w:r>
    </w:p>
    <w:p w14:paraId="2331E0F9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nRTACList</w:t>
      </w:r>
      <w:proofErr w:type="spellEnd"/>
      <w:r>
        <w:t xml:space="preserve"> {</w:t>
      </w:r>
    </w:p>
    <w:p w14:paraId="4B90673B" w14:textId="77777777" w:rsidR="005E5B5B" w:rsidRDefault="005E5B5B" w:rsidP="005E5B5B">
      <w:pPr>
        <w:pStyle w:val="PL"/>
      </w:pPr>
      <w:r>
        <w:t xml:space="preserve">      description "List of Tracking Area Codes (legacy TAC or extended TAC) </w:t>
      </w:r>
    </w:p>
    <w:p w14:paraId="7DD513CD" w14:textId="77777777" w:rsidR="005E5B5B" w:rsidRDefault="005E5B5B" w:rsidP="005E5B5B">
      <w:pPr>
        <w:pStyle w:val="PL"/>
      </w:pPr>
      <w:r>
        <w:t xml:space="preserve">        where the represented management function is serving.";</w:t>
      </w:r>
    </w:p>
    <w:p w14:paraId="7265A9B6" w14:textId="77777777" w:rsidR="005E5B5B" w:rsidRDefault="005E5B5B" w:rsidP="005E5B5B">
      <w:pPr>
        <w:pStyle w:val="PL"/>
      </w:pPr>
      <w:r>
        <w:t xml:space="preserve">      reference "TS 38.413 clause 9.3.3.10";</w:t>
      </w:r>
    </w:p>
    <w:p w14:paraId="412CB044" w14:textId="77777777" w:rsidR="005E5B5B" w:rsidRDefault="005E5B5B" w:rsidP="005E5B5B">
      <w:pPr>
        <w:pStyle w:val="PL"/>
      </w:pPr>
      <w:r>
        <w:t xml:space="preserve">      min-elements 1;</w:t>
      </w:r>
    </w:p>
    <w:p w14:paraId="6A72F200" w14:textId="77777777" w:rsidR="005E5B5B" w:rsidRDefault="005E5B5B" w:rsidP="005E5B5B">
      <w:pPr>
        <w:pStyle w:val="PL"/>
      </w:pPr>
      <w:r>
        <w:t xml:space="preserve">      config false;</w:t>
      </w:r>
    </w:p>
    <w:p w14:paraId="56BAC6E9" w14:textId="77777777" w:rsidR="005E5B5B" w:rsidRDefault="005E5B5B" w:rsidP="005E5B5B">
      <w:pPr>
        <w:pStyle w:val="PL"/>
      </w:pPr>
      <w:r>
        <w:t xml:space="preserve">      type types3gpp:Tac;</w:t>
      </w:r>
    </w:p>
    <w:p w14:paraId="566DBB79" w14:textId="77777777" w:rsidR="005E5B5B" w:rsidRDefault="005E5B5B" w:rsidP="005E5B5B">
      <w:pPr>
        <w:pStyle w:val="PL"/>
      </w:pPr>
      <w:r>
        <w:t xml:space="preserve">    }</w:t>
      </w:r>
    </w:p>
    <w:p w14:paraId="4ABE0133" w14:textId="77777777" w:rsidR="005E5B5B" w:rsidRDefault="005E5B5B" w:rsidP="005E5B5B">
      <w:pPr>
        <w:pStyle w:val="PL"/>
      </w:pPr>
      <w:r>
        <w:t xml:space="preserve">    </w:t>
      </w:r>
    </w:p>
    <w:p w14:paraId="7640DF1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31BC305B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1B97DE37" w14:textId="77777777" w:rsidR="005E5B5B" w:rsidRDefault="005E5B5B" w:rsidP="005E5B5B">
      <w:pPr>
        <w:pStyle w:val="PL"/>
      </w:pPr>
      <w:r>
        <w:t xml:space="preserve">        (Single Network Slice Selection Assistance Information)</w:t>
      </w:r>
    </w:p>
    <w:p w14:paraId="2C349E93" w14:textId="77777777" w:rsidR="005E5B5B" w:rsidRDefault="005E5B5B" w:rsidP="005E5B5B">
      <w:pPr>
        <w:pStyle w:val="PL"/>
      </w:pPr>
      <w:r>
        <w:t xml:space="preserve">        An S-NSSAI has an SST (Slice/Service type) and an optional SD </w:t>
      </w:r>
    </w:p>
    <w:p w14:paraId="79B448E3" w14:textId="77777777" w:rsidR="005E5B5B" w:rsidRDefault="005E5B5B" w:rsidP="005E5B5B">
      <w:pPr>
        <w:pStyle w:val="PL"/>
      </w:pPr>
      <w:r>
        <w:t xml:space="preserve">        (Slice Differentiator) field.";</w:t>
      </w:r>
    </w:p>
    <w:p w14:paraId="145D245A" w14:textId="77777777" w:rsidR="005E5B5B" w:rsidRDefault="005E5B5B" w:rsidP="005E5B5B">
      <w:pPr>
        <w:pStyle w:val="PL"/>
      </w:pPr>
      <w:r>
        <w:t xml:space="preserve">      //conditional support only if the network slicing feature is supported.</w:t>
      </w:r>
    </w:p>
    <w:p w14:paraId="54485C26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7703F445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6DBEEC6E" w14:textId="77777777" w:rsidR="005E5B5B" w:rsidRDefault="005E5B5B" w:rsidP="005E5B5B">
      <w:pPr>
        <w:pStyle w:val="PL"/>
      </w:pPr>
      <w:r>
        <w:t xml:space="preserve">      uses types5g3gpp:SNssai;</w:t>
      </w:r>
    </w:p>
    <w:p w14:paraId="5081316B" w14:textId="77777777" w:rsidR="005E5B5B" w:rsidRDefault="005E5B5B" w:rsidP="005E5B5B">
      <w:pPr>
        <w:pStyle w:val="PL"/>
      </w:pPr>
      <w:r>
        <w:t xml:space="preserve">    }</w:t>
      </w:r>
    </w:p>
    <w:p w14:paraId="0751C0A6" w14:textId="77777777" w:rsidR="005E5B5B" w:rsidRDefault="005E5B5B" w:rsidP="005E5B5B">
      <w:pPr>
        <w:pStyle w:val="PL"/>
      </w:pPr>
      <w:r>
        <w:t xml:space="preserve">    </w:t>
      </w:r>
    </w:p>
    <w:p w14:paraId="66584D8F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aMFRegion</w:t>
      </w:r>
      <w:proofErr w:type="spellEnd"/>
      <w:r>
        <w:t xml:space="preserve"> {</w:t>
      </w:r>
    </w:p>
    <w:p w14:paraId="64A45C0F" w14:textId="77777777" w:rsidR="005E5B5B" w:rsidRDefault="005E5B5B" w:rsidP="005E5B5B">
      <w:pPr>
        <w:pStyle w:val="PL"/>
      </w:pPr>
      <w:r>
        <w:t xml:space="preserve">      description "The </w:t>
      </w:r>
      <w:proofErr w:type="spellStart"/>
      <w:r>
        <w:t>AMFRegion</w:t>
      </w:r>
      <w:proofErr w:type="spellEnd"/>
      <w:r>
        <w:t xml:space="preserve"> that the </w:t>
      </w:r>
      <w:proofErr w:type="spellStart"/>
      <w:r>
        <w:t>AFMSet</w:t>
      </w:r>
      <w:proofErr w:type="spellEnd"/>
      <w:r>
        <w:t xml:space="preserve"> is associated with.";</w:t>
      </w:r>
    </w:p>
    <w:p w14:paraId="106CA7FC" w14:textId="77777777" w:rsidR="005E5B5B" w:rsidRDefault="005E5B5B" w:rsidP="005E5B5B">
      <w:pPr>
        <w:pStyle w:val="PL"/>
      </w:pPr>
      <w:r>
        <w:t xml:space="preserve">      type instance-identifier;</w:t>
      </w:r>
    </w:p>
    <w:p w14:paraId="33751DAE" w14:textId="77777777" w:rsidR="005E5B5B" w:rsidRDefault="005E5B5B" w:rsidP="005E5B5B">
      <w:pPr>
        <w:pStyle w:val="PL"/>
      </w:pPr>
      <w:r>
        <w:t xml:space="preserve">    }</w:t>
      </w:r>
    </w:p>
    <w:p w14:paraId="2F00595B" w14:textId="77777777" w:rsidR="005E5B5B" w:rsidRDefault="005E5B5B" w:rsidP="005E5B5B">
      <w:pPr>
        <w:pStyle w:val="PL"/>
      </w:pPr>
      <w:r>
        <w:t xml:space="preserve">    </w:t>
      </w:r>
    </w:p>
    <w:p w14:paraId="3B70B3ED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aMFSetMemberList</w:t>
      </w:r>
      <w:proofErr w:type="spellEnd"/>
      <w:r>
        <w:t xml:space="preserve"> {</w:t>
      </w:r>
    </w:p>
    <w:p w14:paraId="6DB369F4" w14:textId="77777777" w:rsidR="005E5B5B" w:rsidRDefault="005E5B5B" w:rsidP="005E5B5B">
      <w:pPr>
        <w:pStyle w:val="PL"/>
      </w:pPr>
      <w:r>
        <w:t xml:space="preserve">      description "List of DNs of </w:t>
      </w:r>
      <w:proofErr w:type="spellStart"/>
      <w:r>
        <w:t>AMFFunction</w:t>
      </w:r>
      <w:proofErr w:type="spellEnd"/>
      <w:r>
        <w:t xml:space="preserve"> instances of the </w:t>
      </w:r>
      <w:proofErr w:type="spellStart"/>
      <w:r>
        <w:t>AMFSet</w:t>
      </w:r>
      <w:proofErr w:type="spellEnd"/>
      <w:r>
        <w:t>.";</w:t>
      </w:r>
    </w:p>
    <w:p w14:paraId="16F4B433" w14:textId="77777777" w:rsidR="005E5B5B" w:rsidRDefault="005E5B5B" w:rsidP="005E5B5B">
      <w:pPr>
        <w:pStyle w:val="PL"/>
      </w:pPr>
      <w:r>
        <w:t xml:space="preserve">      min-elements 1;</w:t>
      </w:r>
    </w:p>
    <w:p w14:paraId="44B1B410" w14:textId="77777777" w:rsidR="005E5B5B" w:rsidRDefault="005E5B5B" w:rsidP="005E5B5B">
      <w:pPr>
        <w:pStyle w:val="PL"/>
      </w:pPr>
      <w:r>
        <w:t xml:space="preserve">      max-elements 1;</w:t>
      </w:r>
    </w:p>
    <w:p w14:paraId="705591BE" w14:textId="77777777" w:rsidR="005E5B5B" w:rsidRDefault="005E5B5B" w:rsidP="005E5B5B">
      <w:pPr>
        <w:pStyle w:val="PL"/>
      </w:pPr>
      <w:r>
        <w:t xml:space="preserve">      type types3gpp:DistinguishedName;</w:t>
      </w:r>
    </w:p>
    <w:p w14:paraId="1DC50E40" w14:textId="77777777" w:rsidR="005E5B5B" w:rsidRDefault="005E5B5B" w:rsidP="005E5B5B">
      <w:pPr>
        <w:pStyle w:val="PL"/>
      </w:pPr>
      <w:r>
        <w:t xml:space="preserve">    }</w:t>
      </w:r>
    </w:p>
    <w:p w14:paraId="2BC07A34" w14:textId="77777777" w:rsidR="005E5B5B" w:rsidRDefault="005E5B5B" w:rsidP="005E5B5B">
      <w:pPr>
        <w:pStyle w:val="PL"/>
      </w:pPr>
      <w:r>
        <w:t xml:space="preserve">  }</w:t>
      </w:r>
    </w:p>
    <w:p w14:paraId="121CE546" w14:textId="77777777" w:rsidR="005E5B5B" w:rsidRDefault="005E5B5B" w:rsidP="005E5B5B">
      <w:pPr>
        <w:pStyle w:val="PL"/>
      </w:pPr>
      <w:r>
        <w:t xml:space="preserve">  </w:t>
      </w:r>
    </w:p>
    <w:p w14:paraId="799473BC" w14:textId="77777777" w:rsidR="005E5B5B" w:rsidRDefault="005E5B5B" w:rsidP="005E5B5B">
      <w:pPr>
        <w:pStyle w:val="PL"/>
      </w:pPr>
      <w:r>
        <w:t xml:space="preserve">  augment "/subnet3gpp:SubNetwork" {</w:t>
      </w:r>
    </w:p>
    <w:p w14:paraId="4F28F42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AMFSet</w:t>
      </w:r>
      <w:proofErr w:type="spellEnd"/>
      <w:r>
        <w:t xml:space="preserve"> {</w:t>
      </w:r>
    </w:p>
    <w:p w14:paraId="712C2601" w14:textId="77777777" w:rsidR="005E5B5B" w:rsidRDefault="005E5B5B" w:rsidP="005E5B5B">
      <w:pPr>
        <w:pStyle w:val="PL"/>
      </w:pPr>
      <w:r>
        <w:t xml:space="preserve">      description "5G Core </w:t>
      </w:r>
      <w:proofErr w:type="spellStart"/>
      <w:r>
        <w:t>AMFSet</w:t>
      </w:r>
      <w:proofErr w:type="spellEnd"/>
      <w:r>
        <w:t xml:space="preserve"> IOC";</w:t>
      </w:r>
    </w:p>
    <w:p w14:paraId="45BAF564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3064CF13" w14:textId="77777777" w:rsidR="005E5B5B" w:rsidRDefault="005E5B5B" w:rsidP="005E5B5B">
      <w:pPr>
        <w:pStyle w:val="PL"/>
      </w:pPr>
      <w:r>
        <w:t xml:space="preserve">      key id;</w:t>
      </w:r>
    </w:p>
    <w:p w14:paraId="2668EC43" w14:textId="77777777" w:rsidR="005E5B5B" w:rsidRDefault="005E5B5B" w:rsidP="005E5B5B">
      <w:pPr>
        <w:pStyle w:val="PL"/>
      </w:pPr>
      <w:r>
        <w:t xml:space="preserve">      uses top3gpp:Top_Grp;</w:t>
      </w:r>
    </w:p>
    <w:p w14:paraId="223C9072" w14:textId="77777777" w:rsidR="005E5B5B" w:rsidRDefault="005E5B5B" w:rsidP="005E5B5B">
      <w:pPr>
        <w:pStyle w:val="PL"/>
      </w:pPr>
      <w:r>
        <w:t xml:space="preserve">      container attributes {</w:t>
      </w:r>
    </w:p>
    <w:p w14:paraId="087E318C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AMFSetGrp</w:t>
      </w:r>
      <w:proofErr w:type="spellEnd"/>
      <w:r>
        <w:t>;</w:t>
      </w:r>
    </w:p>
    <w:p w14:paraId="6C3F69F3" w14:textId="77777777" w:rsidR="005E5B5B" w:rsidRDefault="005E5B5B" w:rsidP="005E5B5B">
      <w:pPr>
        <w:pStyle w:val="PL"/>
      </w:pPr>
      <w:r>
        <w:t xml:space="preserve">      }</w:t>
      </w:r>
    </w:p>
    <w:p w14:paraId="57D081EB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7514EAE9" w14:textId="77777777" w:rsidR="005E5B5B" w:rsidRDefault="005E5B5B" w:rsidP="005E5B5B">
      <w:pPr>
        <w:pStyle w:val="PL"/>
      </w:pPr>
      <w:r>
        <w:t xml:space="preserve">    }</w:t>
      </w:r>
    </w:p>
    <w:p w14:paraId="3E84E4FB" w14:textId="77777777" w:rsidR="005E5B5B" w:rsidRDefault="005E5B5B" w:rsidP="005E5B5B">
      <w:pPr>
        <w:pStyle w:val="PL"/>
      </w:pPr>
      <w:r>
        <w:t xml:space="preserve">  }</w:t>
      </w:r>
    </w:p>
    <w:p w14:paraId="33D2A618" w14:textId="77777777" w:rsidR="00EC698E" w:rsidRDefault="005E5B5B" w:rsidP="00EC698E">
      <w:pPr>
        <w:pStyle w:val="PL"/>
      </w:pPr>
      <w:r>
        <w:t>}</w:t>
      </w:r>
    </w:p>
    <w:p w14:paraId="333AB330" w14:textId="77777777" w:rsidR="00EC698E" w:rsidRDefault="00EC698E" w:rsidP="00EC698E">
      <w:pPr>
        <w:pStyle w:val="PL"/>
      </w:pPr>
      <w:r>
        <w:t>&lt;CODE ENDS&gt;</w:t>
      </w:r>
    </w:p>
    <w:p w14:paraId="0B51403D" w14:textId="6DF8FDB5" w:rsidR="005E5B5B" w:rsidRDefault="005E5B5B" w:rsidP="005E5B5B">
      <w:pPr>
        <w:pStyle w:val="PL"/>
      </w:pPr>
    </w:p>
    <w:p w14:paraId="471A0979" w14:textId="77777777" w:rsidR="005E5B5B" w:rsidRDefault="005E5B5B" w:rsidP="005E5B5B">
      <w:pPr>
        <w:pStyle w:val="Heading2"/>
      </w:pPr>
      <w:bookmarkStart w:id="51" w:name="_Toc59183395"/>
      <w:bookmarkStart w:id="52" w:name="_Toc59184861"/>
      <w:bookmarkStart w:id="53" w:name="_Toc59195796"/>
      <w:bookmarkStart w:id="54" w:name="_Toc59440225"/>
      <w:bookmarkStart w:id="55" w:name="_Toc67990665"/>
      <w:r>
        <w:rPr>
          <w:lang w:eastAsia="zh-CN"/>
        </w:rPr>
        <w:t>H.5.5</w:t>
      </w:r>
      <w:r>
        <w:rPr>
          <w:lang w:eastAsia="zh-CN"/>
        </w:rPr>
        <w:tab/>
        <w:t>module _3gpp-5gc-nrm-ausffunction.yang</w:t>
      </w:r>
      <w:bookmarkEnd w:id="51"/>
      <w:bookmarkEnd w:id="52"/>
      <w:bookmarkEnd w:id="53"/>
      <w:bookmarkEnd w:id="54"/>
      <w:bookmarkEnd w:id="55"/>
    </w:p>
    <w:p w14:paraId="50B823A6" w14:textId="427FBDDF" w:rsidR="009F6472" w:rsidRDefault="009F6472" w:rsidP="005E5B5B">
      <w:pPr>
        <w:pStyle w:val="PL"/>
      </w:pPr>
      <w:r>
        <w:t>&lt;CODE BEGINS&gt;</w:t>
      </w:r>
    </w:p>
    <w:p w14:paraId="4CEA5254" w14:textId="2666CC4B" w:rsidR="005E5B5B" w:rsidRDefault="005E5B5B" w:rsidP="005E5B5B">
      <w:pPr>
        <w:pStyle w:val="PL"/>
      </w:pPr>
      <w:r>
        <w:t>module _3gpp-5gc-nrm-ausffunction {</w:t>
      </w:r>
    </w:p>
    <w:p w14:paraId="54654585" w14:textId="77777777" w:rsidR="005E5B5B" w:rsidRDefault="005E5B5B" w:rsidP="005E5B5B">
      <w:pPr>
        <w:pStyle w:val="PL"/>
      </w:pPr>
      <w:r>
        <w:t xml:space="preserve">  yang-version 1.1;</w:t>
      </w:r>
    </w:p>
    <w:p w14:paraId="4C28D376" w14:textId="77777777" w:rsidR="005E5B5B" w:rsidRDefault="005E5B5B" w:rsidP="005E5B5B">
      <w:pPr>
        <w:pStyle w:val="PL"/>
      </w:pPr>
      <w:r>
        <w:t xml:space="preserve">  </w:t>
      </w:r>
    </w:p>
    <w:p w14:paraId="55452F08" w14:textId="77777777" w:rsidR="005E5B5B" w:rsidRDefault="005E5B5B" w:rsidP="005E5B5B">
      <w:pPr>
        <w:pStyle w:val="PL"/>
      </w:pPr>
      <w:r>
        <w:t xml:space="preserve">  namespace urn:3gpp:sa5:_3gpp-5gc-nrm-ausffunction;</w:t>
      </w:r>
    </w:p>
    <w:p w14:paraId="5A2A2597" w14:textId="77777777" w:rsidR="005E5B5B" w:rsidRDefault="005E5B5B" w:rsidP="005E5B5B">
      <w:pPr>
        <w:pStyle w:val="PL"/>
      </w:pPr>
      <w:r>
        <w:t xml:space="preserve">  prefix ausf3gpp;</w:t>
      </w:r>
    </w:p>
    <w:p w14:paraId="1DF0E9F9" w14:textId="77777777" w:rsidR="005E5B5B" w:rsidRDefault="005E5B5B" w:rsidP="005E5B5B">
      <w:pPr>
        <w:pStyle w:val="PL"/>
      </w:pPr>
      <w:r>
        <w:t xml:space="preserve">  </w:t>
      </w:r>
    </w:p>
    <w:p w14:paraId="3E4CC050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217A8226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3DFB169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67A5FF87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6648DDF2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14776914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4406E7C7" w14:textId="77777777" w:rsidR="005E5B5B" w:rsidRDefault="005E5B5B" w:rsidP="005E5B5B">
      <w:pPr>
        <w:pStyle w:val="PL"/>
      </w:pPr>
      <w:r>
        <w:t xml:space="preserve">  </w:t>
      </w:r>
    </w:p>
    <w:p w14:paraId="57F68A05" w14:textId="77777777" w:rsidR="005E5B5B" w:rsidRDefault="005E5B5B" w:rsidP="005E5B5B">
      <w:pPr>
        <w:pStyle w:val="PL"/>
      </w:pPr>
      <w:r>
        <w:t xml:space="preserve">  organization "3gpp SA5";</w:t>
      </w:r>
    </w:p>
    <w:p w14:paraId="2819BBA8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7E40EDB3" w14:textId="77777777" w:rsidR="005E5B5B" w:rsidRDefault="005E5B5B" w:rsidP="005E5B5B">
      <w:pPr>
        <w:pStyle w:val="PL"/>
      </w:pPr>
      <w:r>
        <w:t xml:space="preserve">  description "This IOC represents the AUSF function in 5GC. For more </w:t>
      </w:r>
    </w:p>
    <w:p w14:paraId="1BEBEBC8" w14:textId="77777777" w:rsidR="005E5B5B" w:rsidRDefault="005E5B5B" w:rsidP="005E5B5B">
      <w:pPr>
        <w:pStyle w:val="PL"/>
      </w:pPr>
      <w:r>
        <w:t xml:space="preserve">    information about the AUSF, see 3GPP TS 23.501.";</w:t>
      </w:r>
    </w:p>
    <w:p w14:paraId="44C125F5" w14:textId="77777777" w:rsidR="005E5B5B" w:rsidRDefault="005E5B5B" w:rsidP="005E5B5B">
      <w:pPr>
        <w:pStyle w:val="PL"/>
      </w:pPr>
      <w:r>
        <w:t xml:space="preserve">  reference "3GPP TS 28.541";</w:t>
      </w:r>
    </w:p>
    <w:p w14:paraId="0574796E" w14:textId="393F3141" w:rsidR="005E5B5B" w:rsidRDefault="005E5B5B" w:rsidP="005E5B5B">
      <w:pPr>
        <w:pStyle w:val="PL"/>
      </w:pPr>
      <w:r>
        <w:t xml:space="preserve">  </w:t>
      </w:r>
    </w:p>
    <w:p w14:paraId="7E415FE1" w14:textId="77777777" w:rsidR="009F6472" w:rsidRDefault="009F6472" w:rsidP="009F6472">
      <w:pPr>
        <w:pStyle w:val="PL"/>
      </w:pPr>
      <w:r>
        <w:t xml:space="preserve">  revision 2022-01-07 { reference CR-0643; }</w:t>
      </w:r>
    </w:p>
    <w:p w14:paraId="60632BDA" w14:textId="48514F9F" w:rsidR="005E5B5B" w:rsidRDefault="005E5B5B" w:rsidP="005E5B5B">
      <w:pPr>
        <w:pStyle w:val="PL"/>
      </w:pPr>
      <w:r>
        <w:t xml:space="preserve">  revision 2020-11-</w:t>
      </w:r>
      <w:r w:rsidR="009F6472">
        <w:t xml:space="preserve">06 </w:t>
      </w:r>
      <w:r>
        <w:t>{ reference CR-0412 ; }</w:t>
      </w:r>
    </w:p>
    <w:p w14:paraId="5796418E" w14:textId="77777777" w:rsidR="005E5B5B" w:rsidRDefault="005E5B5B" w:rsidP="005E5B5B">
      <w:pPr>
        <w:pStyle w:val="PL"/>
      </w:pPr>
      <w:r>
        <w:t xml:space="preserve">  revision 2019-10-25 { reference "S5-194457 S5-193518"; }</w:t>
      </w:r>
    </w:p>
    <w:p w14:paraId="3A5DCBFD" w14:textId="77777777" w:rsidR="005E5B5B" w:rsidRDefault="005E5B5B" w:rsidP="005E5B5B">
      <w:pPr>
        <w:pStyle w:val="PL"/>
      </w:pPr>
    </w:p>
    <w:p w14:paraId="3B6775DD" w14:textId="77777777" w:rsidR="005E5B5B" w:rsidRDefault="005E5B5B" w:rsidP="005E5B5B">
      <w:pPr>
        <w:pStyle w:val="PL"/>
      </w:pPr>
      <w:r>
        <w:t xml:space="preserve">  revision 2019-05-22 {reference "initial revision"; }</w:t>
      </w:r>
    </w:p>
    <w:p w14:paraId="0B2167AB" w14:textId="77777777" w:rsidR="005E5B5B" w:rsidRDefault="005E5B5B" w:rsidP="005E5B5B">
      <w:pPr>
        <w:pStyle w:val="PL"/>
      </w:pPr>
      <w:r>
        <w:lastRenderedPageBreak/>
        <w:t xml:space="preserve">  </w:t>
      </w:r>
    </w:p>
    <w:p w14:paraId="1B92D06F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AUSFFuntionGrp</w:t>
      </w:r>
      <w:proofErr w:type="spellEnd"/>
      <w:r>
        <w:t xml:space="preserve"> {</w:t>
      </w:r>
    </w:p>
    <w:p w14:paraId="6A52E679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AUSFFuntion</w:t>
      </w:r>
      <w:proofErr w:type="spellEnd"/>
      <w:r>
        <w:t xml:space="preserve"> IOC";</w:t>
      </w:r>
    </w:p>
    <w:p w14:paraId="096099FC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5A000CD8" w14:textId="77777777" w:rsidR="005E5B5B" w:rsidRDefault="005E5B5B" w:rsidP="005E5B5B">
      <w:pPr>
        <w:pStyle w:val="PL"/>
      </w:pPr>
      <w:r>
        <w:t xml:space="preserve">    </w:t>
      </w:r>
    </w:p>
    <w:p w14:paraId="4EF9B26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5C3EF861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76CB99F2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7BDDCAA7" w14:textId="77777777" w:rsidR="005E5B5B" w:rsidRDefault="005E5B5B" w:rsidP="005E5B5B">
      <w:pPr>
        <w:pStyle w:val="PL"/>
      </w:pPr>
      <w:r>
        <w:t xml:space="preserve">        The PLMN Identifier is composed of a Mobile Country Code (MCC) and </w:t>
      </w:r>
    </w:p>
    <w:p w14:paraId="06B45EAF" w14:textId="77777777" w:rsidR="005E5B5B" w:rsidRDefault="005E5B5B" w:rsidP="005E5B5B">
      <w:pPr>
        <w:pStyle w:val="PL"/>
      </w:pPr>
      <w:r>
        <w:t xml:space="preserve">        a Mobile Network Code (MNC).";</w:t>
      </w:r>
    </w:p>
    <w:p w14:paraId="50A11659" w14:textId="77777777" w:rsidR="005E5B5B" w:rsidRDefault="005E5B5B" w:rsidP="005E5B5B">
      <w:pPr>
        <w:pStyle w:val="PL"/>
      </w:pPr>
    </w:p>
    <w:p w14:paraId="4EE325B4" w14:textId="77777777" w:rsidR="005E5B5B" w:rsidRDefault="005E5B5B" w:rsidP="005E5B5B">
      <w:pPr>
        <w:pStyle w:val="PL"/>
      </w:pPr>
      <w:r>
        <w:t xml:space="preserve">      min-elements 1;</w:t>
      </w:r>
    </w:p>
    <w:p w14:paraId="7B2A4E44" w14:textId="77777777" w:rsidR="005E5B5B" w:rsidRDefault="005E5B5B" w:rsidP="005E5B5B">
      <w:pPr>
        <w:pStyle w:val="PL"/>
      </w:pPr>
      <w:r>
        <w:t xml:space="preserve">      max-elements 6;</w:t>
      </w:r>
    </w:p>
    <w:p w14:paraId="21098BC7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06441B8D" w14:textId="77777777" w:rsidR="005E5B5B" w:rsidRDefault="005E5B5B" w:rsidP="005E5B5B">
      <w:pPr>
        <w:pStyle w:val="PL"/>
      </w:pPr>
      <w:r>
        <w:t xml:space="preserve">      uses types3gpp:PLMNId;</w:t>
      </w:r>
    </w:p>
    <w:p w14:paraId="7DE1A3EB" w14:textId="77777777" w:rsidR="005E5B5B" w:rsidRDefault="005E5B5B" w:rsidP="005E5B5B">
      <w:pPr>
        <w:pStyle w:val="PL"/>
      </w:pPr>
      <w:r>
        <w:t xml:space="preserve">    }</w:t>
      </w:r>
    </w:p>
    <w:p w14:paraId="545A7B4F" w14:textId="77777777" w:rsidR="005E5B5B" w:rsidRDefault="005E5B5B" w:rsidP="005E5B5B">
      <w:pPr>
        <w:pStyle w:val="PL"/>
      </w:pPr>
      <w:r>
        <w:t xml:space="preserve">    </w:t>
      </w:r>
    </w:p>
    <w:p w14:paraId="2E39792A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6DEA1693" w14:textId="77777777" w:rsidR="005E5B5B" w:rsidRDefault="005E5B5B" w:rsidP="005E5B5B">
      <w:pPr>
        <w:pStyle w:val="PL"/>
      </w:pPr>
      <w:r>
        <w:t xml:space="preserve">      description "The FQDN of the registered NF instance in the </w:t>
      </w:r>
    </w:p>
    <w:p w14:paraId="4870E8D5" w14:textId="77777777" w:rsidR="005E5B5B" w:rsidRDefault="005E5B5B" w:rsidP="005E5B5B">
      <w:pPr>
        <w:pStyle w:val="PL"/>
      </w:pPr>
      <w:r>
        <w:t xml:space="preserve">        service-based interface.";</w:t>
      </w:r>
    </w:p>
    <w:p w14:paraId="2EA10EB8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73BE6C6D" w14:textId="77777777" w:rsidR="005E5B5B" w:rsidRDefault="005E5B5B" w:rsidP="005E5B5B">
      <w:pPr>
        <w:pStyle w:val="PL"/>
      </w:pPr>
      <w:r>
        <w:t xml:space="preserve">    }</w:t>
      </w:r>
    </w:p>
    <w:p w14:paraId="6B528BA7" w14:textId="77777777" w:rsidR="005E5B5B" w:rsidRDefault="005E5B5B" w:rsidP="005E5B5B">
      <w:pPr>
        <w:pStyle w:val="PL"/>
      </w:pPr>
      <w:r>
        <w:t xml:space="preserve">    </w:t>
      </w:r>
    </w:p>
    <w:p w14:paraId="58C481D3" w14:textId="77777777" w:rsidR="005E5B5B" w:rsidRDefault="005E5B5B" w:rsidP="005E5B5B">
      <w:pPr>
        <w:pStyle w:val="PL"/>
      </w:pPr>
      <w:r>
        <w:t xml:space="preserve">    list  </w:t>
      </w:r>
      <w:proofErr w:type="spellStart"/>
      <w:r>
        <w:t>sNSSAIList</w:t>
      </w:r>
      <w:proofErr w:type="spellEnd"/>
      <w:r>
        <w:t xml:space="preserve"> {</w:t>
      </w:r>
    </w:p>
    <w:p w14:paraId="05B554BF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1880D5BE" w14:textId="77777777" w:rsidR="005E5B5B" w:rsidRDefault="005E5B5B" w:rsidP="005E5B5B">
      <w:pPr>
        <w:pStyle w:val="PL"/>
      </w:pPr>
      <w:r>
        <w:t xml:space="preserve">        (Single Network Slice Selection Assistance Information)</w:t>
      </w:r>
    </w:p>
    <w:p w14:paraId="21948FE6" w14:textId="77777777" w:rsidR="005E5B5B" w:rsidRDefault="005E5B5B" w:rsidP="005E5B5B">
      <w:pPr>
        <w:pStyle w:val="PL"/>
      </w:pPr>
      <w:r>
        <w:t xml:space="preserve">        An S-NSSAI has an SST (Slice/Service type) and an optional SD</w:t>
      </w:r>
    </w:p>
    <w:p w14:paraId="5B613508" w14:textId="77777777" w:rsidR="005E5B5B" w:rsidRDefault="005E5B5B" w:rsidP="005E5B5B">
      <w:pPr>
        <w:pStyle w:val="PL"/>
      </w:pPr>
      <w:r>
        <w:t xml:space="preserve">        (Slice Differentiator) field.";</w:t>
      </w:r>
    </w:p>
    <w:p w14:paraId="3B3C62E0" w14:textId="77777777" w:rsidR="005E5B5B" w:rsidRDefault="005E5B5B" w:rsidP="005E5B5B">
      <w:pPr>
        <w:pStyle w:val="PL"/>
      </w:pPr>
      <w:r>
        <w:t xml:space="preserve">      //optional support</w:t>
      </w:r>
    </w:p>
    <w:p w14:paraId="16AA0597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13A54002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45955183" w14:textId="77777777" w:rsidR="005E5B5B" w:rsidRDefault="005E5B5B" w:rsidP="005E5B5B">
      <w:pPr>
        <w:pStyle w:val="PL"/>
      </w:pPr>
      <w:r>
        <w:t xml:space="preserve">      uses types5g3gpp:SNssai;</w:t>
      </w:r>
    </w:p>
    <w:p w14:paraId="0C64DEB1" w14:textId="77777777" w:rsidR="005E5B5B" w:rsidRDefault="005E5B5B" w:rsidP="005E5B5B">
      <w:pPr>
        <w:pStyle w:val="PL"/>
      </w:pPr>
      <w:r>
        <w:t xml:space="preserve">    }</w:t>
      </w:r>
    </w:p>
    <w:p w14:paraId="14BFE673" w14:textId="77777777" w:rsidR="005E5B5B" w:rsidRDefault="005E5B5B" w:rsidP="005E5B5B">
      <w:pPr>
        <w:pStyle w:val="PL"/>
      </w:pPr>
      <w:r>
        <w:t xml:space="preserve">    </w:t>
      </w:r>
    </w:p>
    <w:p w14:paraId="20F87B75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77A4FB63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0F4CF489" w14:textId="77777777" w:rsidR="005E5B5B" w:rsidRDefault="005E5B5B" w:rsidP="005E5B5B">
      <w:pPr>
        <w:pStyle w:val="PL"/>
      </w:pPr>
      <w:r>
        <w:t xml:space="preserve">      min-elements 1;</w:t>
      </w:r>
    </w:p>
    <w:p w14:paraId="164DF115" w14:textId="77777777" w:rsidR="005E5B5B" w:rsidRDefault="005E5B5B" w:rsidP="005E5B5B">
      <w:pPr>
        <w:pStyle w:val="PL"/>
      </w:pPr>
      <w:r>
        <w:t xml:space="preserve">      max-elements 1;</w:t>
      </w:r>
    </w:p>
    <w:p w14:paraId="472666C7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2741CA51" w14:textId="77777777" w:rsidR="005E5B5B" w:rsidRDefault="005E5B5B" w:rsidP="005E5B5B">
      <w:pPr>
        <w:pStyle w:val="PL"/>
      </w:pPr>
      <w:r>
        <w:t xml:space="preserve">    }</w:t>
      </w:r>
    </w:p>
    <w:p w14:paraId="21FB6017" w14:textId="77777777" w:rsidR="005E5B5B" w:rsidRDefault="005E5B5B" w:rsidP="005E5B5B">
      <w:pPr>
        <w:pStyle w:val="PL"/>
      </w:pPr>
      <w:r>
        <w:t xml:space="preserve">  </w:t>
      </w:r>
    </w:p>
    <w:p w14:paraId="43A223F4" w14:textId="77777777" w:rsidR="005E5B5B" w:rsidRDefault="005E5B5B" w:rsidP="005E5B5B">
      <w:pPr>
        <w:pStyle w:val="PL"/>
      </w:pPr>
    </w:p>
    <w:p w14:paraId="3E4A1A1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3BD6AA29" w14:textId="77777777" w:rsidR="005E5B5B" w:rsidRDefault="005E5B5B" w:rsidP="005E5B5B">
      <w:pPr>
        <w:pStyle w:val="PL"/>
      </w:pPr>
      <w:r>
        <w:t xml:space="preserve">      min-elements 1;</w:t>
      </w:r>
    </w:p>
    <w:p w14:paraId="354AB246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0DA5F6EF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32FED796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75A16823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4C24EDF7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3FCA0242" w14:textId="77777777" w:rsidR="005E5B5B" w:rsidRDefault="005E5B5B" w:rsidP="005E5B5B">
      <w:pPr>
        <w:pStyle w:val="PL"/>
      </w:pPr>
      <w:r>
        <w:t xml:space="preserve">    }</w:t>
      </w:r>
    </w:p>
    <w:p w14:paraId="43C57C89" w14:textId="77777777" w:rsidR="005E5B5B" w:rsidRDefault="005E5B5B" w:rsidP="005E5B5B">
      <w:pPr>
        <w:pStyle w:val="PL"/>
      </w:pPr>
      <w:r>
        <w:t xml:space="preserve">  }</w:t>
      </w:r>
    </w:p>
    <w:p w14:paraId="0A477674" w14:textId="77777777" w:rsidR="005E5B5B" w:rsidRDefault="005E5B5B" w:rsidP="005E5B5B">
      <w:pPr>
        <w:pStyle w:val="PL"/>
      </w:pPr>
      <w:r>
        <w:t xml:space="preserve">  </w:t>
      </w:r>
    </w:p>
    <w:p w14:paraId="7297FC15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4BAE9775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AUSFFunction</w:t>
      </w:r>
      <w:proofErr w:type="spellEnd"/>
      <w:r>
        <w:t xml:space="preserve"> {</w:t>
      </w:r>
    </w:p>
    <w:p w14:paraId="03F537A7" w14:textId="77777777" w:rsidR="005E5B5B" w:rsidRDefault="005E5B5B" w:rsidP="005E5B5B">
      <w:pPr>
        <w:pStyle w:val="PL"/>
      </w:pPr>
      <w:r>
        <w:t xml:space="preserve">      description "5G Core AUSF Function";</w:t>
      </w:r>
    </w:p>
    <w:p w14:paraId="7164B477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3F6C3F47" w14:textId="77777777" w:rsidR="005E5B5B" w:rsidRDefault="005E5B5B" w:rsidP="005E5B5B">
      <w:pPr>
        <w:pStyle w:val="PL"/>
      </w:pPr>
      <w:r>
        <w:t xml:space="preserve">      key id;</w:t>
      </w:r>
    </w:p>
    <w:p w14:paraId="36C45EFC" w14:textId="77777777" w:rsidR="005E5B5B" w:rsidRDefault="005E5B5B" w:rsidP="005E5B5B">
      <w:pPr>
        <w:pStyle w:val="PL"/>
      </w:pPr>
      <w:r>
        <w:t xml:space="preserve">      uses top3gpp:Top_Grp;</w:t>
      </w:r>
    </w:p>
    <w:p w14:paraId="267CBB5F" w14:textId="77777777" w:rsidR="005E5B5B" w:rsidRDefault="005E5B5B" w:rsidP="005E5B5B">
      <w:pPr>
        <w:pStyle w:val="PL"/>
      </w:pPr>
      <w:r>
        <w:t xml:space="preserve">      container attributes {</w:t>
      </w:r>
    </w:p>
    <w:p w14:paraId="1A2CEC7A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AUSFFuntionGrp</w:t>
      </w:r>
      <w:proofErr w:type="spellEnd"/>
      <w:r>
        <w:t>;</w:t>
      </w:r>
    </w:p>
    <w:p w14:paraId="4878CA4E" w14:textId="77777777" w:rsidR="005E5B5B" w:rsidRDefault="005E5B5B" w:rsidP="005E5B5B">
      <w:pPr>
        <w:pStyle w:val="PL"/>
      </w:pPr>
      <w:r>
        <w:t xml:space="preserve">      }</w:t>
      </w:r>
    </w:p>
    <w:p w14:paraId="5CF5DED6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5F72A30A" w14:textId="77777777" w:rsidR="005E5B5B" w:rsidRDefault="005E5B5B" w:rsidP="005E5B5B">
      <w:pPr>
        <w:pStyle w:val="PL"/>
      </w:pPr>
      <w:r>
        <w:t xml:space="preserve">    }</w:t>
      </w:r>
    </w:p>
    <w:p w14:paraId="4BE594AB" w14:textId="77777777" w:rsidR="005E5B5B" w:rsidRDefault="005E5B5B" w:rsidP="005E5B5B">
      <w:pPr>
        <w:pStyle w:val="PL"/>
      </w:pPr>
      <w:r>
        <w:t xml:space="preserve">  }</w:t>
      </w:r>
    </w:p>
    <w:p w14:paraId="41853C63" w14:textId="6EBB4CA4" w:rsidR="005E5B5B" w:rsidRDefault="005E5B5B" w:rsidP="005E5B5B">
      <w:pPr>
        <w:pStyle w:val="PL"/>
      </w:pPr>
      <w:r>
        <w:t>}</w:t>
      </w:r>
    </w:p>
    <w:p w14:paraId="2278237F" w14:textId="55D2C98E" w:rsidR="005B521A" w:rsidRDefault="005B521A" w:rsidP="004F0D5C">
      <w:r>
        <w:rPr>
          <w:rFonts w:ascii="Courier New" w:hAnsi="Courier New" w:cs="Courier New"/>
          <w:sz w:val="16"/>
          <w:szCs w:val="16"/>
        </w:rPr>
        <w:t>&lt;CODE ENDS&gt;</w:t>
      </w:r>
    </w:p>
    <w:p w14:paraId="2F6A7AC2" w14:textId="36B50045" w:rsidR="005E5B5B" w:rsidRDefault="005E5B5B" w:rsidP="005E5B5B">
      <w:pPr>
        <w:pStyle w:val="Heading2"/>
      </w:pPr>
      <w:bookmarkStart w:id="56" w:name="_Toc59183396"/>
      <w:bookmarkStart w:id="57" w:name="_Toc59184862"/>
      <w:bookmarkStart w:id="58" w:name="_Toc59195797"/>
      <w:bookmarkStart w:id="59" w:name="_Toc59440226"/>
      <w:bookmarkStart w:id="60" w:name="_Toc67990666"/>
      <w:r>
        <w:rPr>
          <w:lang w:eastAsia="zh-CN"/>
        </w:rPr>
        <w:t>H.5.6</w:t>
      </w:r>
      <w:r>
        <w:rPr>
          <w:lang w:eastAsia="zh-CN"/>
        </w:rPr>
        <w:tab/>
        <w:t>module _3gpp-5gc-nrm-dnfunction.yang</w:t>
      </w:r>
      <w:bookmarkEnd w:id="56"/>
      <w:bookmarkEnd w:id="57"/>
      <w:bookmarkEnd w:id="58"/>
      <w:bookmarkEnd w:id="59"/>
      <w:bookmarkEnd w:id="60"/>
    </w:p>
    <w:p w14:paraId="301C6253" w14:textId="77777777" w:rsidR="00FA32FC" w:rsidRDefault="00BD45EA" w:rsidP="005E5B5B">
      <w:pPr>
        <w:pStyle w:val="PL"/>
      </w:pPr>
      <w:r w:rsidRPr="00BD45EA">
        <w:t>&lt;CODE BEGINS&gt;</w:t>
      </w:r>
    </w:p>
    <w:p w14:paraId="22F42152" w14:textId="49B7ED6E" w:rsidR="005E5B5B" w:rsidRDefault="005E5B5B" w:rsidP="005E5B5B">
      <w:pPr>
        <w:pStyle w:val="PL"/>
      </w:pPr>
      <w:r>
        <w:t>module _3gpp-5gc-nrm-dnfunction {</w:t>
      </w:r>
    </w:p>
    <w:p w14:paraId="0AAF0D26" w14:textId="77777777" w:rsidR="005E5B5B" w:rsidRDefault="005E5B5B" w:rsidP="005E5B5B">
      <w:pPr>
        <w:pStyle w:val="PL"/>
      </w:pPr>
      <w:r>
        <w:t xml:space="preserve">  yang-version 1.1;</w:t>
      </w:r>
    </w:p>
    <w:p w14:paraId="789833C8" w14:textId="77777777" w:rsidR="005E5B5B" w:rsidRDefault="005E5B5B" w:rsidP="005E5B5B">
      <w:pPr>
        <w:pStyle w:val="PL"/>
      </w:pPr>
      <w:r>
        <w:t xml:space="preserve">  </w:t>
      </w:r>
    </w:p>
    <w:p w14:paraId="02077CB7" w14:textId="77777777" w:rsidR="005E5B5B" w:rsidRDefault="005E5B5B" w:rsidP="005E5B5B">
      <w:pPr>
        <w:pStyle w:val="PL"/>
      </w:pPr>
      <w:r>
        <w:t xml:space="preserve">  namespace urn:3gpp:sa5_3gpp-5gc-nrm-dnfunction;</w:t>
      </w:r>
    </w:p>
    <w:p w14:paraId="74483219" w14:textId="77777777" w:rsidR="005E5B5B" w:rsidRDefault="005E5B5B" w:rsidP="005E5B5B">
      <w:pPr>
        <w:pStyle w:val="PL"/>
      </w:pPr>
      <w:r>
        <w:t xml:space="preserve">  prefix dn3gpp;</w:t>
      </w:r>
    </w:p>
    <w:p w14:paraId="10B6DD14" w14:textId="77777777" w:rsidR="005E5B5B" w:rsidRDefault="005E5B5B" w:rsidP="005E5B5B">
      <w:pPr>
        <w:pStyle w:val="PL"/>
      </w:pPr>
      <w:r>
        <w:t xml:space="preserve">  </w:t>
      </w:r>
    </w:p>
    <w:p w14:paraId="524BF359" w14:textId="77777777" w:rsidR="005E5B5B" w:rsidRDefault="005E5B5B" w:rsidP="005E5B5B">
      <w:pPr>
        <w:pStyle w:val="PL"/>
      </w:pPr>
      <w:r>
        <w:lastRenderedPageBreak/>
        <w:t xml:space="preserve">  import _3gpp-common-managed-function { prefix mf3gpp; }</w:t>
      </w:r>
    </w:p>
    <w:p w14:paraId="46C3882E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564C274C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428C7F9A" w14:textId="77777777" w:rsidR="005E5B5B" w:rsidRDefault="005E5B5B" w:rsidP="005E5B5B">
      <w:pPr>
        <w:pStyle w:val="PL"/>
      </w:pPr>
      <w:r>
        <w:t xml:space="preserve">  </w:t>
      </w:r>
    </w:p>
    <w:p w14:paraId="23080D7D" w14:textId="77777777" w:rsidR="005E5B5B" w:rsidRDefault="005E5B5B" w:rsidP="005E5B5B">
      <w:pPr>
        <w:pStyle w:val="PL"/>
      </w:pPr>
      <w:r>
        <w:t xml:space="preserve">  organization "3gpp SA5";</w:t>
      </w:r>
    </w:p>
    <w:p w14:paraId="06FA4663" w14:textId="77777777" w:rsidR="005E5B5B" w:rsidRDefault="005E5B5B" w:rsidP="005E5B5B">
      <w:pPr>
        <w:pStyle w:val="PL"/>
      </w:pPr>
      <w:r>
        <w:t xml:space="preserve">  description "This IOC is defined only to describe the IOCs representing</w:t>
      </w:r>
    </w:p>
    <w:p w14:paraId="4A6AEC80" w14:textId="77777777" w:rsidR="005E5B5B" w:rsidRDefault="005E5B5B" w:rsidP="005E5B5B">
      <w:pPr>
        <w:pStyle w:val="PL"/>
      </w:pPr>
      <w:r>
        <w:t xml:space="preserve">               Data Network (DN) interaction interface with 5GC (i.e. EP_N6).</w:t>
      </w:r>
    </w:p>
    <w:p w14:paraId="02FFCE9C" w14:textId="77777777" w:rsidR="005E5B5B" w:rsidRDefault="005E5B5B" w:rsidP="005E5B5B">
      <w:pPr>
        <w:pStyle w:val="PL"/>
      </w:pPr>
      <w:r>
        <w:t xml:space="preserve">               It has no attributes defined.";</w:t>
      </w:r>
    </w:p>
    <w:p w14:paraId="2AA5DD90" w14:textId="77777777" w:rsidR="005E5B5B" w:rsidRDefault="005E5B5B" w:rsidP="005E5B5B">
      <w:pPr>
        <w:pStyle w:val="PL"/>
      </w:pPr>
      <w:r>
        <w:t xml:space="preserve">  reference "3GPP TS 28.541";</w:t>
      </w:r>
    </w:p>
    <w:p w14:paraId="38319B35" w14:textId="77777777" w:rsidR="005E5B5B" w:rsidRDefault="005E5B5B" w:rsidP="005E5B5B">
      <w:pPr>
        <w:pStyle w:val="PL"/>
      </w:pPr>
      <w:r>
        <w:t xml:space="preserve">  </w:t>
      </w:r>
    </w:p>
    <w:p w14:paraId="621C0C14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69085493" w14:textId="77777777" w:rsidR="005E5B5B" w:rsidRDefault="005E5B5B" w:rsidP="005E5B5B">
      <w:pPr>
        <w:pStyle w:val="PL"/>
      </w:pPr>
    </w:p>
    <w:p w14:paraId="7FA16829" w14:textId="77777777" w:rsidR="005E5B5B" w:rsidRDefault="005E5B5B" w:rsidP="005E5B5B">
      <w:pPr>
        <w:pStyle w:val="PL"/>
      </w:pPr>
      <w:r>
        <w:t xml:space="preserve">  revision 2019-05-15 {</w:t>
      </w:r>
    </w:p>
    <w:p w14:paraId="6E25E826" w14:textId="77777777" w:rsidR="005E5B5B" w:rsidRDefault="005E5B5B" w:rsidP="005E5B5B">
      <w:pPr>
        <w:pStyle w:val="PL"/>
      </w:pPr>
      <w:r>
        <w:t xml:space="preserve">    description "initial revision";</w:t>
      </w:r>
    </w:p>
    <w:p w14:paraId="3F47F25D" w14:textId="77777777" w:rsidR="005E5B5B" w:rsidRDefault="005E5B5B" w:rsidP="005E5B5B">
      <w:pPr>
        <w:pStyle w:val="PL"/>
      </w:pPr>
      <w:r>
        <w:t xml:space="preserve">  }</w:t>
      </w:r>
    </w:p>
    <w:p w14:paraId="4629BDAA" w14:textId="77777777" w:rsidR="005E5B5B" w:rsidRDefault="005E5B5B" w:rsidP="005E5B5B">
      <w:pPr>
        <w:pStyle w:val="PL"/>
      </w:pPr>
      <w:r>
        <w:t xml:space="preserve">  </w:t>
      </w:r>
    </w:p>
    <w:p w14:paraId="4A5E0178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DNFunctionGrp</w:t>
      </w:r>
      <w:proofErr w:type="spellEnd"/>
      <w:r>
        <w:t xml:space="preserve"> {</w:t>
      </w:r>
    </w:p>
    <w:p w14:paraId="136B22DA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1024B8E6" w14:textId="77777777" w:rsidR="005E5B5B" w:rsidRDefault="005E5B5B" w:rsidP="005E5B5B">
      <w:pPr>
        <w:pStyle w:val="PL"/>
      </w:pPr>
      <w:r>
        <w:t xml:space="preserve">  }</w:t>
      </w:r>
    </w:p>
    <w:p w14:paraId="6BD60FC4" w14:textId="77777777" w:rsidR="005E5B5B" w:rsidRDefault="005E5B5B" w:rsidP="005E5B5B">
      <w:pPr>
        <w:pStyle w:val="PL"/>
      </w:pPr>
      <w:r>
        <w:t xml:space="preserve">  </w:t>
      </w:r>
    </w:p>
    <w:p w14:paraId="0E27C599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6D42792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DNFunction</w:t>
      </w:r>
      <w:proofErr w:type="spellEnd"/>
      <w:r>
        <w:t xml:space="preserve"> {</w:t>
      </w:r>
    </w:p>
    <w:p w14:paraId="33FECD3A" w14:textId="77777777" w:rsidR="005E5B5B" w:rsidRDefault="005E5B5B" w:rsidP="005E5B5B">
      <w:pPr>
        <w:pStyle w:val="PL"/>
      </w:pPr>
      <w:r>
        <w:t xml:space="preserve">      description "5G Core DN Function";</w:t>
      </w:r>
    </w:p>
    <w:p w14:paraId="511404F5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080F1182" w14:textId="77777777" w:rsidR="005E5B5B" w:rsidRDefault="005E5B5B" w:rsidP="005E5B5B">
      <w:pPr>
        <w:pStyle w:val="PL"/>
      </w:pPr>
      <w:r>
        <w:t xml:space="preserve">      key id;</w:t>
      </w:r>
    </w:p>
    <w:p w14:paraId="451F6E49" w14:textId="77777777" w:rsidR="005E5B5B" w:rsidRDefault="005E5B5B" w:rsidP="005E5B5B">
      <w:pPr>
        <w:pStyle w:val="PL"/>
      </w:pPr>
      <w:r>
        <w:t xml:space="preserve">      uses top3gpp:Top_Grp;</w:t>
      </w:r>
    </w:p>
    <w:p w14:paraId="61D6B9FD" w14:textId="77777777" w:rsidR="005E5B5B" w:rsidRDefault="005E5B5B" w:rsidP="005E5B5B">
      <w:pPr>
        <w:pStyle w:val="PL"/>
      </w:pPr>
      <w:r>
        <w:t xml:space="preserve">      container attributes {</w:t>
      </w:r>
    </w:p>
    <w:p w14:paraId="05AA0617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DNFunctionGrp</w:t>
      </w:r>
      <w:proofErr w:type="spellEnd"/>
      <w:r>
        <w:t>;</w:t>
      </w:r>
    </w:p>
    <w:p w14:paraId="66B85866" w14:textId="77777777" w:rsidR="005E5B5B" w:rsidRDefault="005E5B5B" w:rsidP="005E5B5B">
      <w:pPr>
        <w:pStyle w:val="PL"/>
      </w:pPr>
      <w:r>
        <w:t xml:space="preserve">      }</w:t>
      </w:r>
    </w:p>
    <w:p w14:paraId="49243C29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0E24DB72" w14:textId="77777777" w:rsidR="005E5B5B" w:rsidRDefault="005E5B5B" w:rsidP="005E5B5B">
      <w:pPr>
        <w:pStyle w:val="PL"/>
      </w:pPr>
      <w:r>
        <w:t xml:space="preserve">    }</w:t>
      </w:r>
    </w:p>
    <w:p w14:paraId="37036321" w14:textId="77777777" w:rsidR="005E5B5B" w:rsidRDefault="005E5B5B" w:rsidP="005E5B5B">
      <w:pPr>
        <w:pStyle w:val="PL"/>
      </w:pPr>
      <w:r>
        <w:t xml:space="preserve">  }</w:t>
      </w:r>
    </w:p>
    <w:p w14:paraId="7EBB9C2C" w14:textId="77777777" w:rsidR="00BD45EA" w:rsidRDefault="005E5B5B" w:rsidP="00BD45EA">
      <w:pPr>
        <w:pStyle w:val="PL"/>
      </w:pPr>
      <w:r>
        <w:t>}</w:t>
      </w:r>
    </w:p>
    <w:p w14:paraId="17FEC41B" w14:textId="7E633CFD" w:rsidR="005E5B5B" w:rsidRDefault="00BD45EA" w:rsidP="00BD45EA">
      <w:pPr>
        <w:pStyle w:val="PL"/>
      </w:pPr>
      <w:r>
        <w:t>&lt;CODE ENDS&gt;</w:t>
      </w:r>
    </w:p>
    <w:p w14:paraId="23B5EE7E" w14:textId="72DFAF90" w:rsidR="005E5B5B" w:rsidRDefault="005E5B5B" w:rsidP="005E5B5B">
      <w:pPr>
        <w:pStyle w:val="Heading2"/>
        <w:rPr>
          <w:lang w:eastAsia="zh-CN"/>
        </w:rPr>
      </w:pPr>
      <w:bookmarkStart w:id="61" w:name="_Toc59183397"/>
      <w:bookmarkStart w:id="62" w:name="_Toc59184863"/>
      <w:bookmarkStart w:id="63" w:name="_Toc59195798"/>
      <w:bookmarkStart w:id="64" w:name="_Toc59440227"/>
      <w:bookmarkStart w:id="65" w:name="_Toc67990667"/>
      <w:r>
        <w:rPr>
          <w:lang w:eastAsia="zh-CN"/>
        </w:rPr>
        <w:t>H.5.7</w:t>
      </w:r>
      <w:r>
        <w:rPr>
          <w:lang w:eastAsia="zh-CN"/>
        </w:rPr>
        <w:tab/>
        <w:t>module _3gpp-5gc-nrm-ep.yang</w:t>
      </w:r>
      <w:bookmarkEnd w:id="61"/>
      <w:bookmarkEnd w:id="62"/>
      <w:bookmarkEnd w:id="63"/>
      <w:bookmarkEnd w:id="64"/>
      <w:bookmarkEnd w:id="65"/>
    </w:p>
    <w:p w14:paraId="5F33A7DC" w14:textId="77777777" w:rsidR="00FA32FC" w:rsidRDefault="00BD45EA" w:rsidP="005E5B5B">
      <w:pPr>
        <w:pStyle w:val="PL"/>
      </w:pPr>
      <w:r w:rsidRPr="00BD45EA">
        <w:t>&lt;CODE BEGINS&gt;</w:t>
      </w:r>
    </w:p>
    <w:p w14:paraId="158B1179" w14:textId="6E5C1F8F" w:rsidR="005E5B5B" w:rsidRDefault="005E5B5B" w:rsidP="005E5B5B">
      <w:pPr>
        <w:pStyle w:val="PL"/>
      </w:pPr>
      <w:r>
        <w:t>module _3gpp-5gc-nrm-ep {</w:t>
      </w:r>
    </w:p>
    <w:p w14:paraId="1329FD31" w14:textId="77777777" w:rsidR="005E5B5B" w:rsidRDefault="005E5B5B" w:rsidP="005E5B5B">
      <w:pPr>
        <w:pStyle w:val="PL"/>
      </w:pPr>
      <w:r>
        <w:t xml:space="preserve">  yang-version 1.1;</w:t>
      </w:r>
    </w:p>
    <w:p w14:paraId="4CE2F70C" w14:textId="77777777" w:rsidR="005E5B5B" w:rsidRDefault="005E5B5B" w:rsidP="005E5B5B">
      <w:pPr>
        <w:pStyle w:val="PL"/>
      </w:pPr>
      <w:r>
        <w:t xml:space="preserve">  namespace "urn:3gpp:tsg:sa5:nrm:_3gpp-5gc-nrm-ep";</w:t>
      </w:r>
    </w:p>
    <w:p w14:paraId="3A2C74AE" w14:textId="77777777" w:rsidR="005E5B5B" w:rsidRDefault="005E5B5B" w:rsidP="005E5B5B">
      <w:pPr>
        <w:pStyle w:val="PL"/>
      </w:pPr>
      <w:r>
        <w:t xml:space="preserve">  prefix "cep3gpp";</w:t>
      </w:r>
    </w:p>
    <w:p w14:paraId="56851193" w14:textId="77777777" w:rsidR="005E5B5B" w:rsidRDefault="005E5B5B" w:rsidP="005E5B5B">
      <w:pPr>
        <w:pStyle w:val="PL"/>
      </w:pPr>
      <w:r>
        <w:t xml:space="preserve">  </w:t>
      </w:r>
    </w:p>
    <w:p w14:paraId="4A00107D" w14:textId="77777777" w:rsidR="005E5B5B" w:rsidRDefault="005E5B5B" w:rsidP="005E5B5B">
      <w:pPr>
        <w:pStyle w:val="PL"/>
      </w:pPr>
      <w:r>
        <w:t xml:space="preserve">  import _3gpp-common-ep-rp { prefix eprp3gpp; }</w:t>
      </w:r>
    </w:p>
    <w:p w14:paraId="7F856E50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3CE5EA46" w14:textId="77777777" w:rsidR="005E5B5B" w:rsidRDefault="005E5B5B" w:rsidP="005E5B5B">
      <w:pPr>
        <w:pStyle w:val="PL"/>
      </w:pPr>
      <w:r>
        <w:t xml:space="preserve">  import _3gpp-5gc-nrm-affunction { prefix af3gpp; }</w:t>
      </w:r>
    </w:p>
    <w:p w14:paraId="5B5958F8" w14:textId="77777777" w:rsidR="005E5B5B" w:rsidRDefault="005E5B5B" w:rsidP="005E5B5B">
      <w:pPr>
        <w:pStyle w:val="PL"/>
      </w:pPr>
      <w:r>
        <w:t xml:space="preserve">  import _3gpp-5gc-nrm-amffunction { prefix amf3gpp; }</w:t>
      </w:r>
    </w:p>
    <w:p w14:paraId="0DB6FE42" w14:textId="77777777" w:rsidR="005E5B5B" w:rsidRDefault="005E5B5B" w:rsidP="005E5B5B">
      <w:pPr>
        <w:pStyle w:val="PL"/>
      </w:pPr>
      <w:r>
        <w:t xml:space="preserve">  import _3gpp-5gc-nrm-ausffunction { prefix ausf3gpp; }</w:t>
      </w:r>
    </w:p>
    <w:p w14:paraId="4044ED7D" w14:textId="77777777" w:rsidR="005E5B5B" w:rsidRDefault="005E5B5B" w:rsidP="005E5B5B">
      <w:pPr>
        <w:pStyle w:val="PL"/>
      </w:pPr>
      <w:r>
        <w:t xml:space="preserve">  import _3gpp-5gc-nrm-dnfunction { prefix dn3gpp; }</w:t>
      </w:r>
    </w:p>
    <w:p w14:paraId="2F57A123" w14:textId="77777777" w:rsidR="005E5B5B" w:rsidRDefault="005E5B5B" w:rsidP="005E5B5B">
      <w:pPr>
        <w:pStyle w:val="PL"/>
      </w:pPr>
      <w:r>
        <w:t xml:space="preserve">  import _3gpp-5gc-nrm-lmffunction { prefix lmf3gpp; }</w:t>
      </w:r>
    </w:p>
    <w:p w14:paraId="4FCD958E" w14:textId="77777777" w:rsidR="005E5B5B" w:rsidRDefault="005E5B5B" w:rsidP="005E5B5B">
      <w:pPr>
        <w:pStyle w:val="PL"/>
      </w:pPr>
      <w:r>
        <w:t xml:space="preserve">  import _3gpp-5gc-nrm-n3iwffunction { prefix n3iwf3gpp; }</w:t>
      </w:r>
    </w:p>
    <w:p w14:paraId="1CEF3A43" w14:textId="77777777" w:rsidR="005E5B5B" w:rsidRDefault="005E5B5B" w:rsidP="005E5B5B">
      <w:pPr>
        <w:pStyle w:val="PL"/>
      </w:pPr>
      <w:r>
        <w:t xml:space="preserve">  import _3gpp-5gc-nrm-ngeirfunction { prefix ngeir3gpp; }</w:t>
      </w:r>
    </w:p>
    <w:p w14:paraId="209ACF5E" w14:textId="77777777" w:rsidR="005E5B5B" w:rsidRDefault="005E5B5B" w:rsidP="005E5B5B">
      <w:pPr>
        <w:pStyle w:val="PL"/>
      </w:pPr>
      <w:r>
        <w:t xml:space="preserve">  import _3gpp-5gc-nrm-nrffunction { prefix nrf3gpp; }</w:t>
      </w:r>
    </w:p>
    <w:p w14:paraId="6E12175F" w14:textId="77777777" w:rsidR="005E5B5B" w:rsidRDefault="005E5B5B" w:rsidP="005E5B5B">
      <w:pPr>
        <w:pStyle w:val="PL"/>
      </w:pPr>
      <w:r>
        <w:t xml:space="preserve">  import _3gpp-5gc-nrm-nssffunction { prefix nssf3gpp; }</w:t>
      </w:r>
    </w:p>
    <w:p w14:paraId="471789A1" w14:textId="77777777" w:rsidR="005E5B5B" w:rsidRDefault="005E5B5B" w:rsidP="005E5B5B">
      <w:pPr>
        <w:pStyle w:val="PL"/>
      </w:pPr>
      <w:r>
        <w:t xml:space="preserve">  import _3gpp-5gc-nrm-pcffunction { prefix pcf3gpp; }</w:t>
      </w:r>
    </w:p>
    <w:p w14:paraId="6D07B18A" w14:textId="77777777" w:rsidR="005E5B5B" w:rsidRDefault="005E5B5B" w:rsidP="005E5B5B">
      <w:pPr>
        <w:pStyle w:val="PL"/>
      </w:pPr>
      <w:r>
        <w:t xml:space="preserve">  import _3gpp-5gc-nrm-seppfunction { prefix sepp3gpp; }</w:t>
      </w:r>
    </w:p>
    <w:p w14:paraId="5B32E2FB" w14:textId="77777777" w:rsidR="005E5B5B" w:rsidRDefault="005E5B5B" w:rsidP="005E5B5B">
      <w:pPr>
        <w:pStyle w:val="PL"/>
      </w:pPr>
      <w:r>
        <w:t xml:space="preserve">  import _3gpp-5gc-nrm-smffunction { prefix smf3gpp; }</w:t>
      </w:r>
    </w:p>
    <w:p w14:paraId="4A3AAE18" w14:textId="77777777" w:rsidR="005E5B5B" w:rsidRDefault="005E5B5B" w:rsidP="005E5B5B">
      <w:pPr>
        <w:pStyle w:val="PL"/>
      </w:pPr>
      <w:r>
        <w:t xml:space="preserve">  import _3gpp-5gc-nrm-smsffunction { prefix smsf3gpp; }</w:t>
      </w:r>
    </w:p>
    <w:p w14:paraId="4835B2AC" w14:textId="77777777" w:rsidR="005E5B5B" w:rsidRDefault="005E5B5B" w:rsidP="005E5B5B">
      <w:pPr>
        <w:pStyle w:val="PL"/>
      </w:pPr>
      <w:r>
        <w:t xml:space="preserve">  import _3gpp-5gc-nrm-udmfunction { prefix udm3gpp; }</w:t>
      </w:r>
    </w:p>
    <w:p w14:paraId="4F145629" w14:textId="77777777" w:rsidR="005E5B5B" w:rsidRDefault="005E5B5B" w:rsidP="005E5B5B">
      <w:pPr>
        <w:pStyle w:val="PL"/>
      </w:pPr>
      <w:r>
        <w:t xml:space="preserve">  import _3gpp-5gc-nrm-upffunction { prefix upf3gpp; }</w:t>
      </w:r>
    </w:p>
    <w:p w14:paraId="5A3A4F64" w14:textId="77777777" w:rsidR="005E5B5B" w:rsidRPr="005E5B5B" w:rsidRDefault="005E5B5B" w:rsidP="005E5B5B">
      <w:pPr>
        <w:pStyle w:val="PL"/>
      </w:pPr>
      <w:r w:rsidRPr="005E5B5B">
        <w:t xml:space="preserve">  import _3gpp-common-yang-types { prefix types3gpp; }</w:t>
      </w:r>
    </w:p>
    <w:p w14:paraId="0A0489C5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6B260742" w14:textId="77777777" w:rsidR="005E5B5B" w:rsidRPr="005E5B5B" w:rsidRDefault="005E5B5B" w:rsidP="005E5B5B">
      <w:pPr>
        <w:pStyle w:val="PL"/>
      </w:pPr>
      <w:r w:rsidRPr="005E5B5B">
        <w:t xml:space="preserve">  import </w:t>
      </w:r>
      <w:proofErr w:type="spellStart"/>
      <w:r w:rsidRPr="005E5B5B">
        <w:t>ietf</w:t>
      </w:r>
      <w:proofErr w:type="spellEnd"/>
      <w:r w:rsidRPr="005E5B5B">
        <w:t>-</w:t>
      </w:r>
      <w:proofErr w:type="spellStart"/>
      <w:r w:rsidRPr="005E5B5B">
        <w:t>inet</w:t>
      </w:r>
      <w:proofErr w:type="spellEnd"/>
      <w:r w:rsidRPr="005E5B5B">
        <w:t xml:space="preserve">-types { prefix </w:t>
      </w:r>
      <w:proofErr w:type="spellStart"/>
      <w:r w:rsidRPr="005E5B5B">
        <w:t>inet</w:t>
      </w:r>
      <w:proofErr w:type="spellEnd"/>
      <w:r w:rsidRPr="005E5B5B">
        <w:t>; }</w:t>
      </w:r>
    </w:p>
    <w:p w14:paraId="2CF14DC3" w14:textId="77777777" w:rsidR="005E5B5B" w:rsidRDefault="005E5B5B" w:rsidP="005E5B5B">
      <w:pPr>
        <w:pStyle w:val="PL"/>
      </w:pPr>
      <w:r>
        <w:t xml:space="preserve">  </w:t>
      </w:r>
    </w:p>
    <w:p w14:paraId="40410323" w14:textId="77777777" w:rsidR="005E5B5B" w:rsidRDefault="005E5B5B" w:rsidP="005E5B5B">
      <w:pPr>
        <w:pStyle w:val="PL"/>
      </w:pPr>
      <w:r>
        <w:t xml:space="preserve">  organization "3GPP SA5";</w:t>
      </w:r>
    </w:p>
    <w:p w14:paraId="192232A1" w14:textId="77777777" w:rsidR="005E5B5B" w:rsidRDefault="005E5B5B" w:rsidP="005E5B5B">
      <w:pPr>
        <w:pStyle w:val="PL"/>
      </w:pPr>
      <w:r>
        <w:t xml:space="preserve">  description "Defines the YANG mapping of the 5GC related endpoint</w:t>
      </w:r>
    </w:p>
    <w:p w14:paraId="4FFD06F4" w14:textId="77777777" w:rsidR="005E5B5B" w:rsidRDefault="005E5B5B" w:rsidP="005E5B5B">
      <w:pPr>
        <w:pStyle w:val="PL"/>
      </w:pPr>
      <w:r>
        <w:t xml:space="preserve">               Information Object Classes (IOCs) that are part of the 5G Core </w:t>
      </w:r>
    </w:p>
    <w:p w14:paraId="3900AEE2" w14:textId="77777777" w:rsidR="005E5B5B" w:rsidRDefault="005E5B5B" w:rsidP="005E5B5B">
      <w:pPr>
        <w:pStyle w:val="PL"/>
      </w:pPr>
      <w:r>
        <w:t xml:space="preserve">               Network Resource Model.";</w:t>
      </w:r>
    </w:p>
    <w:p w14:paraId="6A41F1AF" w14:textId="77777777" w:rsidR="005E5B5B" w:rsidRDefault="005E5B5B" w:rsidP="005E5B5B">
      <w:pPr>
        <w:pStyle w:val="PL"/>
      </w:pPr>
      <w:r>
        <w:t xml:space="preserve">  reference "3GPP TS 28.541";</w:t>
      </w:r>
    </w:p>
    <w:p w14:paraId="7EE1C1C1" w14:textId="77777777" w:rsidR="005E5B5B" w:rsidRDefault="005E5B5B" w:rsidP="005E5B5B">
      <w:pPr>
        <w:pStyle w:val="PL"/>
      </w:pPr>
      <w:r>
        <w:t xml:space="preserve">  </w:t>
      </w:r>
    </w:p>
    <w:p w14:paraId="35D2FAA1" w14:textId="77777777" w:rsidR="005E5B5B" w:rsidRDefault="005E5B5B" w:rsidP="005E5B5B">
      <w:pPr>
        <w:pStyle w:val="PL"/>
      </w:pPr>
      <w:r>
        <w:t xml:space="preserve">  revision 2019-</w:t>
      </w:r>
      <w:r>
        <w:rPr>
          <w:rFonts w:eastAsia="SimSun"/>
        </w:rPr>
        <w:t>11</w:t>
      </w:r>
      <w:r>
        <w:t>-</w:t>
      </w:r>
      <w:r>
        <w:rPr>
          <w:rFonts w:eastAsia="SimSun"/>
        </w:rPr>
        <w:t>18</w:t>
      </w:r>
      <w:r>
        <w:t xml:space="preserve"> {</w:t>
      </w:r>
    </w:p>
    <w:p w14:paraId="79E5D384" w14:textId="77777777" w:rsidR="005E5B5B" w:rsidRDefault="005E5B5B" w:rsidP="005E5B5B">
      <w:pPr>
        <w:pStyle w:val="PL"/>
      </w:pPr>
      <w:r>
        <w:t xml:space="preserve">    description "Ericsson refactoring.";</w:t>
      </w:r>
    </w:p>
    <w:p w14:paraId="00F077C7" w14:textId="77777777" w:rsidR="005E5B5B" w:rsidRDefault="005E5B5B" w:rsidP="005E5B5B">
      <w:pPr>
        <w:pStyle w:val="PL"/>
      </w:pPr>
      <w:r>
        <w:t xml:space="preserve">  }</w:t>
      </w:r>
    </w:p>
    <w:p w14:paraId="242FB47C" w14:textId="77777777" w:rsidR="005E5B5B" w:rsidRDefault="005E5B5B" w:rsidP="005E5B5B">
      <w:pPr>
        <w:pStyle w:val="PL"/>
      </w:pPr>
      <w:r>
        <w:t xml:space="preserve">  </w:t>
      </w:r>
    </w:p>
    <w:p w14:paraId="552BAC73" w14:textId="77777777" w:rsidR="005E5B5B" w:rsidRDefault="005E5B5B" w:rsidP="005E5B5B">
      <w:pPr>
        <w:pStyle w:val="PL"/>
      </w:pPr>
      <w:r>
        <w:t xml:space="preserve">  revision 2018-07-31 {</w:t>
      </w:r>
    </w:p>
    <w:p w14:paraId="07838DFC" w14:textId="77777777" w:rsidR="005E5B5B" w:rsidRDefault="005E5B5B" w:rsidP="005E5B5B">
      <w:pPr>
        <w:pStyle w:val="PL"/>
      </w:pPr>
      <w:r>
        <w:t xml:space="preserve">    description "Initial revision";</w:t>
      </w:r>
    </w:p>
    <w:p w14:paraId="5CEAC261" w14:textId="77777777" w:rsidR="005E5B5B" w:rsidRDefault="005E5B5B" w:rsidP="005E5B5B">
      <w:pPr>
        <w:pStyle w:val="PL"/>
      </w:pPr>
      <w:r>
        <w:t xml:space="preserve">  }</w:t>
      </w:r>
    </w:p>
    <w:p w14:paraId="352FE82B" w14:textId="77777777" w:rsidR="005E5B5B" w:rsidRDefault="005E5B5B" w:rsidP="005E5B5B">
      <w:pPr>
        <w:pStyle w:val="PL"/>
      </w:pPr>
      <w:r>
        <w:lastRenderedPageBreak/>
        <w:t xml:space="preserve">  </w:t>
      </w:r>
    </w:p>
    <w:p w14:paraId="09EA86CD" w14:textId="77777777" w:rsidR="005E5B5B" w:rsidRDefault="005E5B5B" w:rsidP="005E5B5B">
      <w:pPr>
        <w:pStyle w:val="PL"/>
      </w:pPr>
      <w:r>
        <w:t xml:space="preserve">  grouping EP_N2Grp {</w:t>
      </w:r>
    </w:p>
    <w:p w14:paraId="05421D66" w14:textId="77777777" w:rsidR="005E5B5B" w:rsidRDefault="005E5B5B" w:rsidP="005E5B5B">
      <w:pPr>
        <w:pStyle w:val="PL"/>
      </w:pPr>
      <w:r>
        <w:t xml:space="preserve">    uses eprp3gpp:EP_Common;</w:t>
      </w:r>
    </w:p>
    <w:p w14:paraId="546E8B00" w14:textId="77777777" w:rsidR="005E5B5B" w:rsidRDefault="005E5B5B" w:rsidP="005E5B5B">
      <w:pPr>
        <w:pStyle w:val="PL"/>
      </w:pPr>
      <w:r>
        <w:t xml:space="preserve">  }</w:t>
      </w:r>
    </w:p>
    <w:p w14:paraId="2FD75AA3" w14:textId="77777777" w:rsidR="005E5B5B" w:rsidRDefault="005E5B5B" w:rsidP="005E5B5B">
      <w:pPr>
        <w:pStyle w:val="PL"/>
      </w:pPr>
      <w:r>
        <w:t xml:space="preserve">  </w:t>
      </w:r>
    </w:p>
    <w:p w14:paraId="73BCFEAC" w14:textId="77777777" w:rsidR="005E5B5B" w:rsidRDefault="005E5B5B" w:rsidP="005E5B5B">
      <w:pPr>
        <w:pStyle w:val="PL"/>
      </w:pPr>
      <w:r>
        <w:t xml:space="preserve">  grouping EP_N3Grp {</w:t>
      </w:r>
    </w:p>
    <w:p w14:paraId="3482F60F" w14:textId="77777777" w:rsidR="005E5B5B" w:rsidRDefault="005E5B5B" w:rsidP="005E5B5B">
      <w:pPr>
        <w:pStyle w:val="PL"/>
      </w:pPr>
      <w:r>
        <w:t xml:space="preserve">    uses eprp3gpp:EP_Common;</w:t>
      </w:r>
    </w:p>
    <w:p w14:paraId="1F2674BE" w14:textId="77777777" w:rsidR="005E5B5B" w:rsidRDefault="005E5B5B" w:rsidP="005E5B5B">
      <w:pPr>
        <w:pStyle w:val="PL"/>
      </w:pPr>
      <w:r>
        <w:t xml:space="preserve">  }</w:t>
      </w:r>
    </w:p>
    <w:p w14:paraId="215967F4" w14:textId="77777777" w:rsidR="005E5B5B" w:rsidRDefault="005E5B5B" w:rsidP="005E5B5B">
      <w:pPr>
        <w:pStyle w:val="PL"/>
      </w:pPr>
      <w:r>
        <w:t xml:space="preserve">  </w:t>
      </w:r>
    </w:p>
    <w:p w14:paraId="7DF5C7B0" w14:textId="77777777" w:rsidR="005E5B5B" w:rsidRDefault="005E5B5B" w:rsidP="005E5B5B">
      <w:pPr>
        <w:pStyle w:val="PL"/>
      </w:pPr>
      <w:r>
        <w:t xml:space="preserve">  grouping EP_N4Grp {</w:t>
      </w:r>
    </w:p>
    <w:p w14:paraId="58FAB926" w14:textId="77777777" w:rsidR="005E5B5B" w:rsidRDefault="005E5B5B" w:rsidP="005E5B5B">
      <w:pPr>
        <w:pStyle w:val="PL"/>
      </w:pPr>
      <w:r>
        <w:t xml:space="preserve">    uses eprp3gpp:EP_Common;</w:t>
      </w:r>
    </w:p>
    <w:p w14:paraId="259DDDB8" w14:textId="77777777" w:rsidR="005E5B5B" w:rsidRDefault="005E5B5B" w:rsidP="005E5B5B">
      <w:pPr>
        <w:pStyle w:val="PL"/>
      </w:pPr>
      <w:r>
        <w:t xml:space="preserve">  }</w:t>
      </w:r>
    </w:p>
    <w:p w14:paraId="344F9970" w14:textId="77777777" w:rsidR="005E5B5B" w:rsidRDefault="005E5B5B" w:rsidP="005E5B5B">
      <w:pPr>
        <w:pStyle w:val="PL"/>
      </w:pPr>
      <w:r>
        <w:t xml:space="preserve">  </w:t>
      </w:r>
    </w:p>
    <w:p w14:paraId="6CBE1D00" w14:textId="77777777" w:rsidR="005E5B5B" w:rsidRDefault="005E5B5B" w:rsidP="005E5B5B">
      <w:pPr>
        <w:pStyle w:val="PL"/>
      </w:pPr>
      <w:r>
        <w:t xml:space="preserve">  grouping EP_N5Grp {</w:t>
      </w:r>
    </w:p>
    <w:p w14:paraId="546B757F" w14:textId="77777777" w:rsidR="005E5B5B" w:rsidRDefault="005E5B5B" w:rsidP="005E5B5B">
      <w:pPr>
        <w:pStyle w:val="PL"/>
      </w:pPr>
      <w:r>
        <w:t xml:space="preserve">    uses eprp3gpp:EP_Common;</w:t>
      </w:r>
    </w:p>
    <w:p w14:paraId="39876393" w14:textId="77777777" w:rsidR="005E5B5B" w:rsidRDefault="005E5B5B" w:rsidP="005E5B5B">
      <w:pPr>
        <w:pStyle w:val="PL"/>
      </w:pPr>
      <w:r>
        <w:t xml:space="preserve">  }</w:t>
      </w:r>
    </w:p>
    <w:p w14:paraId="1A03E176" w14:textId="77777777" w:rsidR="005E5B5B" w:rsidRDefault="005E5B5B" w:rsidP="005E5B5B">
      <w:pPr>
        <w:pStyle w:val="PL"/>
      </w:pPr>
      <w:r>
        <w:t xml:space="preserve">  </w:t>
      </w:r>
    </w:p>
    <w:p w14:paraId="21ED244A" w14:textId="77777777" w:rsidR="005E5B5B" w:rsidRDefault="005E5B5B" w:rsidP="005E5B5B">
      <w:pPr>
        <w:pStyle w:val="PL"/>
      </w:pPr>
      <w:r>
        <w:t xml:space="preserve">  grouping EP_N6Grp {</w:t>
      </w:r>
    </w:p>
    <w:p w14:paraId="2195FC1B" w14:textId="77777777" w:rsidR="005E5B5B" w:rsidRDefault="005E5B5B" w:rsidP="005E5B5B">
      <w:pPr>
        <w:pStyle w:val="PL"/>
      </w:pPr>
      <w:r>
        <w:t xml:space="preserve">    uses eprp3gpp:EP_Common;</w:t>
      </w:r>
    </w:p>
    <w:p w14:paraId="11F56DC1" w14:textId="77777777" w:rsidR="005E5B5B" w:rsidRDefault="005E5B5B" w:rsidP="005E5B5B">
      <w:pPr>
        <w:pStyle w:val="PL"/>
      </w:pPr>
      <w:r>
        <w:t xml:space="preserve">  }</w:t>
      </w:r>
    </w:p>
    <w:p w14:paraId="0F8045B4" w14:textId="77777777" w:rsidR="005E5B5B" w:rsidRDefault="005E5B5B" w:rsidP="005E5B5B">
      <w:pPr>
        <w:pStyle w:val="PL"/>
      </w:pPr>
      <w:r>
        <w:t xml:space="preserve">  </w:t>
      </w:r>
    </w:p>
    <w:p w14:paraId="46FED3E5" w14:textId="77777777" w:rsidR="005E5B5B" w:rsidRDefault="005E5B5B" w:rsidP="005E5B5B">
      <w:pPr>
        <w:pStyle w:val="PL"/>
      </w:pPr>
      <w:r>
        <w:t xml:space="preserve">  grouping EP_N7Grp {</w:t>
      </w:r>
    </w:p>
    <w:p w14:paraId="3913D94D" w14:textId="77777777" w:rsidR="005E5B5B" w:rsidRDefault="005E5B5B" w:rsidP="005E5B5B">
      <w:pPr>
        <w:pStyle w:val="PL"/>
      </w:pPr>
      <w:r>
        <w:t xml:space="preserve">    uses eprp3gpp:EP_Common;</w:t>
      </w:r>
    </w:p>
    <w:p w14:paraId="49842209" w14:textId="77777777" w:rsidR="005E5B5B" w:rsidRDefault="005E5B5B" w:rsidP="005E5B5B">
      <w:pPr>
        <w:pStyle w:val="PL"/>
      </w:pPr>
      <w:r>
        <w:t xml:space="preserve">  }</w:t>
      </w:r>
    </w:p>
    <w:p w14:paraId="6D1A7C8C" w14:textId="77777777" w:rsidR="005E5B5B" w:rsidRDefault="005E5B5B" w:rsidP="005E5B5B">
      <w:pPr>
        <w:pStyle w:val="PL"/>
      </w:pPr>
      <w:r>
        <w:t xml:space="preserve">  </w:t>
      </w:r>
    </w:p>
    <w:p w14:paraId="2C28F96D" w14:textId="77777777" w:rsidR="005E5B5B" w:rsidRDefault="005E5B5B" w:rsidP="005E5B5B">
      <w:pPr>
        <w:pStyle w:val="PL"/>
      </w:pPr>
      <w:r>
        <w:t xml:space="preserve">  grouping EP_N8Grp {</w:t>
      </w:r>
    </w:p>
    <w:p w14:paraId="3AF59A19" w14:textId="77777777" w:rsidR="005E5B5B" w:rsidRDefault="005E5B5B" w:rsidP="005E5B5B">
      <w:pPr>
        <w:pStyle w:val="PL"/>
      </w:pPr>
      <w:r>
        <w:t xml:space="preserve">    uses eprp3gpp:EP_Common;</w:t>
      </w:r>
    </w:p>
    <w:p w14:paraId="7B258034" w14:textId="77777777" w:rsidR="005E5B5B" w:rsidRDefault="005E5B5B" w:rsidP="005E5B5B">
      <w:pPr>
        <w:pStyle w:val="PL"/>
      </w:pPr>
      <w:r>
        <w:t xml:space="preserve">  }</w:t>
      </w:r>
    </w:p>
    <w:p w14:paraId="68B443E6" w14:textId="77777777" w:rsidR="005E5B5B" w:rsidRDefault="005E5B5B" w:rsidP="005E5B5B">
      <w:pPr>
        <w:pStyle w:val="PL"/>
      </w:pPr>
      <w:r>
        <w:t xml:space="preserve">  </w:t>
      </w:r>
    </w:p>
    <w:p w14:paraId="669DB5E1" w14:textId="77777777" w:rsidR="005E5B5B" w:rsidRDefault="005E5B5B" w:rsidP="005E5B5B">
      <w:pPr>
        <w:pStyle w:val="PL"/>
      </w:pPr>
      <w:r>
        <w:t xml:space="preserve">  grouping EP_N9Grp {</w:t>
      </w:r>
    </w:p>
    <w:p w14:paraId="4B576516" w14:textId="77777777" w:rsidR="005E5B5B" w:rsidRDefault="005E5B5B" w:rsidP="005E5B5B">
      <w:pPr>
        <w:pStyle w:val="PL"/>
      </w:pPr>
      <w:r>
        <w:t xml:space="preserve">    uses eprp3gpp:EP_Common;</w:t>
      </w:r>
    </w:p>
    <w:p w14:paraId="72CDC97E" w14:textId="77777777" w:rsidR="005E5B5B" w:rsidRDefault="005E5B5B" w:rsidP="005E5B5B">
      <w:pPr>
        <w:pStyle w:val="PL"/>
      </w:pPr>
      <w:r>
        <w:t xml:space="preserve">  }</w:t>
      </w:r>
    </w:p>
    <w:p w14:paraId="5BB7D212" w14:textId="77777777" w:rsidR="005E5B5B" w:rsidRDefault="005E5B5B" w:rsidP="005E5B5B">
      <w:pPr>
        <w:pStyle w:val="PL"/>
      </w:pPr>
      <w:r>
        <w:t xml:space="preserve">  </w:t>
      </w:r>
    </w:p>
    <w:p w14:paraId="3602DA93" w14:textId="77777777" w:rsidR="005E5B5B" w:rsidRDefault="005E5B5B" w:rsidP="005E5B5B">
      <w:pPr>
        <w:pStyle w:val="PL"/>
      </w:pPr>
      <w:r>
        <w:t xml:space="preserve">  grouping EP_N10Grp {</w:t>
      </w:r>
    </w:p>
    <w:p w14:paraId="268811AB" w14:textId="77777777" w:rsidR="005E5B5B" w:rsidRDefault="005E5B5B" w:rsidP="005E5B5B">
      <w:pPr>
        <w:pStyle w:val="PL"/>
      </w:pPr>
      <w:r>
        <w:t xml:space="preserve">    uses eprp3gpp:EP_Common;</w:t>
      </w:r>
    </w:p>
    <w:p w14:paraId="4D1AA5E9" w14:textId="77777777" w:rsidR="005E5B5B" w:rsidRDefault="005E5B5B" w:rsidP="005E5B5B">
      <w:pPr>
        <w:pStyle w:val="PL"/>
      </w:pPr>
      <w:r>
        <w:t xml:space="preserve">  }</w:t>
      </w:r>
    </w:p>
    <w:p w14:paraId="125BBEDA" w14:textId="77777777" w:rsidR="005E5B5B" w:rsidRDefault="005E5B5B" w:rsidP="005E5B5B">
      <w:pPr>
        <w:pStyle w:val="PL"/>
      </w:pPr>
      <w:r>
        <w:t xml:space="preserve">  </w:t>
      </w:r>
    </w:p>
    <w:p w14:paraId="64B5778D" w14:textId="77777777" w:rsidR="005E5B5B" w:rsidRDefault="005E5B5B" w:rsidP="005E5B5B">
      <w:pPr>
        <w:pStyle w:val="PL"/>
      </w:pPr>
      <w:r>
        <w:t xml:space="preserve">  grouping EP_N11Grp {</w:t>
      </w:r>
    </w:p>
    <w:p w14:paraId="20B84B91" w14:textId="77777777" w:rsidR="005E5B5B" w:rsidRDefault="005E5B5B" w:rsidP="005E5B5B">
      <w:pPr>
        <w:pStyle w:val="PL"/>
      </w:pPr>
      <w:r>
        <w:t xml:space="preserve">    uses eprp3gpp:EP_Common;</w:t>
      </w:r>
    </w:p>
    <w:p w14:paraId="5937D05E" w14:textId="77777777" w:rsidR="005E5B5B" w:rsidRDefault="005E5B5B" w:rsidP="005E5B5B">
      <w:pPr>
        <w:pStyle w:val="PL"/>
      </w:pPr>
      <w:r>
        <w:t xml:space="preserve">  }</w:t>
      </w:r>
    </w:p>
    <w:p w14:paraId="4D41860E" w14:textId="77777777" w:rsidR="005E5B5B" w:rsidRDefault="005E5B5B" w:rsidP="005E5B5B">
      <w:pPr>
        <w:pStyle w:val="PL"/>
      </w:pPr>
      <w:r>
        <w:t xml:space="preserve">  </w:t>
      </w:r>
    </w:p>
    <w:p w14:paraId="65C0B41B" w14:textId="77777777" w:rsidR="005E5B5B" w:rsidRDefault="005E5B5B" w:rsidP="005E5B5B">
      <w:pPr>
        <w:pStyle w:val="PL"/>
      </w:pPr>
      <w:r>
        <w:t xml:space="preserve">  grouping EP_N12Grp {</w:t>
      </w:r>
    </w:p>
    <w:p w14:paraId="2CCA54AA" w14:textId="77777777" w:rsidR="005E5B5B" w:rsidRDefault="005E5B5B" w:rsidP="005E5B5B">
      <w:pPr>
        <w:pStyle w:val="PL"/>
      </w:pPr>
      <w:r>
        <w:t xml:space="preserve">    uses eprp3gpp:EP_Common;</w:t>
      </w:r>
    </w:p>
    <w:p w14:paraId="691EC3F7" w14:textId="77777777" w:rsidR="005E5B5B" w:rsidRDefault="005E5B5B" w:rsidP="005E5B5B">
      <w:pPr>
        <w:pStyle w:val="PL"/>
      </w:pPr>
      <w:r>
        <w:t xml:space="preserve">  }</w:t>
      </w:r>
    </w:p>
    <w:p w14:paraId="5C50BC23" w14:textId="77777777" w:rsidR="005E5B5B" w:rsidRDefault="005E5B5B" w:rsidP="005E5B5B">
      <w:pPr>
        <w:pStyle w:val="PL"/>
      </w:pPr>
      <w:r>
        <w:t xml:space="preserve">  </w:t>
      </w:r>
    </w:p>
    <w:p w14:paraId="204E69A7" w14:textId="77777777" w:rsidR="005E5B5B" w:rsidRDefault="005E5B5B" w:rsidP="005E5B5B">
      <w:pPr>
        <w:pStyle w:val="PL"/>
      </w:pPr>
      <w:r>
        <w:t xml:space="preserve">  grouping EP_N13Grp {</w:t>
      </w:r>
    </w:p>
    <w:p w14:paraId="7B37E476" w14:textId="77777777" w:rsidR="005E5B5B" w:rsidRDefault="005E5B5B" w:rsidP="005E5B5B">
      <w:pPr>
        <w:pStyle w:val="PL"/>
      </w:pPr>
      <w:r>
        <w:t xml:space="preserve">    uses eprp3gpp:EP_Common;</w:t>
      </w:r>
    </w:p>
    <w:p w14:paraId="2A4476EF" w14:textId="77777777" w:rsidR="005E5B5B" w:rsidRDefault="005E5B5B" w:rsidP="005E5B5B">
      <w:pPr>
        <w:pStyle w:val="PL"/>
      </w:pPr>
      <w:r>
        <w:t xml:space="preserve">  }</w:t>
      </w:r>
    </w:p>
    <w:p w14:paraId="1F93703D" w14:textId="77777777" w:rsidR="005E5B5B" w:rsidRDefault="005E5B5B" w:rsidP="005E5B5B">
      <w:pPr>
        <w:pStyle w:val="PL"/>
      </w:pPr>
      <w:r>
        <w:t xml:space="preserve">  </w:t>
      </w:r>
    </w:p>
    <w:p w14:paraId="76459D96" w14:textId="77777777" w:rsidR="005E5B5B" w:rsidRDefault="005E5B5B" w:rsidP="005E5B5B">
      <w:pPr>
        <w:pStyle w:val="PL"/>
      </w:pPr>
      <w:r>
        <w:t xml:space="preserve">  grouping EP_N14Grp {</w:t>
      </w:r>
    </w:p>
    <w:p w14:paraId="67BB83FE" w14:textId="77777777" w:rsidR="005E5B5B" w:rsidRDefault="005E5B5B" w:rsidP="005E5B5B">
      <w:pPr>
        <w:pStyle w:val="PL"/>
      </w:pPr>
      <w:r>
        <w:t xml:space="preserve">    uses eprp3gpp:EP_Common;</w:t>
      </w:r>
    </w:p>
    <w:p w14:paraId="1FC394E5" w14:textId="77777777" w:rsidR="005E5B5B" w:rsidRDefault="005E5B5B" w:rsidP="005E5B5B">
      <w:pPr>
        <w:pStyle w:val="PL"/>
      </w:pPr>
      <w:r>
        <w:t xml:space="preserve">  }</w:t>
      </w:r>
    </w:p>
    <w:p w14:paraId="2D33E511" w14:textId="77777777" w:rsidR="005E5B5B" w:rsidRDefault="005E5B5B" w:rsidP="005E5B5B">
      <w:pPr>
        <w:pStyle w:val="PL"/>
      </w:pPr>
      <w:r>
        <w:t xml:space="preserve">  </w:t>
      </w:r>
    </w:p>
    <w:p w14:paraId="3AE788C7" w14:textId="77777777" w:rsidR="005E5B5B" w:rsidRDefault="005E5B5B" w:rsidP="005E5B5B">
      <w:pPr>
        <w:pStyle w:val="PL"/>
      </w:pPr>
      <w:r>
        <w:t xml:space="preserve">  grouping EP_N15Grp {</w:t>
      </w:r>
    </w:p>
    <w:p w14:paraId="5F771EB2" w14:textId="77777777" w:rsidR="005E5B5B" w:rsidRDefault="005E5B5B" w:rsidP="005E5B5B">
      <w:pPr>
        <w:pStyle w:val="PL"/>
      </w:pPr>
      <w:r>
        <w:t xml:space="preserve">    uses eprp3gpp:EP_Common;</w:t>
      </w:r>
    </w:p>
    <w:p w14:paraId="77E17BC9" w14:textId="77777777" w:rsidR="005E5B5B" w:rsidRDefault="005E5B5B" w:rsidP="005E5B5B">
      <w:pPr>
        <w:pStyle w:val="PL"/>
      </w:pPr>
      <w:r>
        <w:t xml:space="preserve">  }</w:t>
      </w:r>
    </w:p>
    <w:p w14:paraId="2056C828" w14:textId="77777777" w:rsidR="005E5B5B" w:rsidRDefault="005E5B5B" w:rsidP="005E5B5B">
      <w:pPr>
        <w:pStyle w:val="PL"/>
      </w:pPr>
      <w:r>
        <w:t xml:space="preserve">  </w:t>
      </w:r>
    </w:p>
    <w:p w14:paraId="3C495D01" w14:textId="77777777" w:rsidR="005E5B5B" w:rsidRDefault="005E5B5B" w:rsidP="005E5B5B">
      <w:pPr>
        <w:pStyle w:val="PL"/>
      </w:pPr>
      <w:r>
        <w:t xml:space="preserve">  grouping EP_N16Grp {</w:t>
      </w:r>
    </w:p>
    <w:p w14:paraId="6581CB39" w14:textId="77777777" w:rsidR="005E5B5B" w:rsidRDefault="005E5B5B" w:rsidP="005E5B5B">
      <w:pPr>
        <w:pStyle w:val="PL"/>
      </w:pPr>
      <w:r>
        <w:t xml:space="preserve">    uses eprp3gpp:EP_Common;</w:t>
      </w:r>
    </w:p>
    <w:p w14:paraId="3F5E3E12" w14:textId="77777777" w:rsidR="005E5B5B" w:rsidRDefault="005E5B5B" w:rsidP="005E5B5B">
      <w:pPr>
        <w:pStyle w:val="PL"/>
      </w:pPr>
      <w:r>
        <w:t xml:space="preserve">  }</w:t>
      </w:r>
    </w:p>
    <w:p w14:paraId="1D8015C1" w14:textId="77777777" w:rsidR="005E5B5B" w:rsidRDefault="005E5B5B" w:rsidP="005E5B5B">
      <w:pPr>
        <w:pStyle w:val="PL"/>
      </w:pPr>
      <w:r>
        <w:t xml:space="preserve">  </w:t>
      </w:r>
    </w:p>
    <w:p w14:paraId="55CF3F17" w14:textId="77777777" w:rsidR="005E5B5B" w:rsidRDefault="005E5B5B" w:rsidP="005E5B5B">
      <w:pPr>
        <w:pStyle w:val="PL"/>
      </w:pPr>
      <w:r>
        <w:t xml:space="preserve">  grouping EP_N17Grp {</w:t>
      </w:r>
    </w:p>
    <w:p w14:paraId="0AB4351E" w14:textId="77777777" w:rsidR="005E5B5B" w:rsidRDefault="005E5B5B" w:rsidP="005E5B5B">
      <w:pPr>
        <w:pStyle w:val="PL"/>
      </w:pPr>
      <w:r>
        <w:t xml:space="preserve">    uses eprp3gpp:EP_Common;</w:t>
      </w:r>
    </w:p>
    <w:p w14:paraId="3E66789F" w14:textId="77777777" w:rsidR="005E5B5B" w:rsidRDefault="005E5B5B" w:rsidP="005E5B5B">
      <w:pPr>
        <w:pStyle w:val="PL"/>
      </w:pPr>
      <w:r>
        <w:t xml:space="preserve">  }</w:t>
      </w:r>
    </w:p>
    <w:p w14:paraId="7C2E327E" w14:textId="77777777" w:rsidR="005E5B5B" w:rsidRDefault="005E5B5B" w:rsidP="005E5B5B">
      <w:pPr>
        <w:pStyle w:val="PL"/>
      </w:pPr>
      <w:r>
        <w:t xml:space="preserve">  </w:t>
      </w:r>
    </w:p>
    <w:p w14:paraId="1353F799" w14:textId="77777777" w:rsidR="005E5B5B" w:rsidRDefault="005E5B5B" w:rsidP="005E5B5B">
      <w:pPr>
        <w:pStyle w:val="PL"/>
      </w:pPr>
      <w:r>
        <w:t xml:space="preserve">  grouping EP_N20Grp {</w:t>
      </w:r>
    </w:p>
    <w:p w14:paraId="174E6ABF" w14:textId="77777777" w:rsidR="005E5B5B" w:rsidRDefault="005E5B5B" w:rsidP="005E5B5B">
      <w:pPr>
        <w:pStyle w:val="PL"/>
      </w:pPr>
      <w:r>
        <w:t xml:space="preserve">    uses eprp3gpp:EP_Common;</w:t>
      </w:r>
    </w:p>
    <w:p w14:paraId="3661E3C6" w14:textId="77777777" w:rsidR="005E5B5B" w:rsidRDefault="005E5B5B" w:rsidP="005E5B5B">
      <w:pPr>
        <w:pStyle w:val="PL"/>
      </w:pPr>
      <w:r>
        <w:t xml:space="preserve">  }</w:t>
      </w:r>
    </w:p>
    <w:p w14:paraId="646BFA38" w14:textId="77777777" w:rsidR="005E5B5B" w:rsidRDefault="005E5B5B" w:rsidP="005E5B5B">
      <w:pPr>
        <w:pStyle w:val="PL"/>
      </w:pPr>
      <w:r>
        <w:t xml:space="preserve">  </w:t>
      </w:r>
    </w:p>
    <w:p w14:paraId="1D6B27A3" w14:textId="77777777" w:rsidR="005E5B5B" w:rsidRDefault="005E5B5B" w:rsidP="005E5B5B">
      <w:pPr>
        <w:pStyle w:val="PL"/>
      </w:pPr>
      <w:r>
        <w:t xml:space="preserve">  grouping EP_N21Grp {</w:t>
      </w:r>
    </w:p>
    <w:p w14:paraId="32DC6445" w14:textId="77777777" w:rsidR="005E5B5B" w:rsidRDefault="005E5B5B" w:rsidP="005E5B5B">
      <w:pPr>
        <w:pStyle w:val="PL"/>
      </w:pPr>
      <w:r>
        <w:t xml:space="preserve">    uses eprp3gpp:EP_Common;</w:t>
      </w:r>
    </w:p>
    <w:p w14:paraId="4BFF6C8E" w14:textId="77777777" w:rsidR="005E5B5B" w:rsidRDefault="005E5B5B" w:rsidP="005E5B5B">
      <w:pPr>
        <w:pStyle w:val="PL"/>
      </w:pPr>
      <w:r>
        <w:t xml:space="preserve">  }</w:t>
      </w:r>
    </w:p>
    <w:p w14:paraId="20F453FC" w14:textId="77777777" w:rsidR="005E5B5B" w:rsidRDefault="005E5B5B" w:rsidP="005E5B5B">
      <w:pPr>
        <w:pStyle w:val="PL"/>
      </w:pPr>
      <w:r>
        <w:t xml:space="preserve">  </w:t>
      </w:r>
    </w:p>
    <w:p w14:paraId="5846C090" w14:textId="77777777" w:rsidR="005E5B5B" w:rsidRDefault="005E5B5B" w:rsidP="005E5B5B">
      <w:pPr>
        <w:pStyle w:val="PL"/>
      </w:pPr>
      <w:r>
        <w:t xml:space="preserve">  grouping EP_N22Grp {</w:t>
      </w:r>
    </w:p>
    <w:p w14:paraId="2D56423C" w14:textId="77777777" w:rsidR="005E5B5B" w:rsidRDefault="005E5B5B" w:rsidP="005E5B5B">
      <w:pPr>
        <w:pStyle w:val="PL"/>
      </w:pPr>
      <w:r>
        <w:t xml:space="preserve">    uses eprp3gpp:EP_Common;</w:t>
      </w:r>
    </w:p>
    <w:p w14:paraId="6137BD2E" w14:textId="77777777" w:rsidR="005E5B5B" w:rsidRDefault="005E5B5B" w:rsidP="005E5B5B">
      <w:pPr>
        <w:pStyle w:val="PL"/>
      </w:pPr>
      <w:r>
        <w:t xml:space="preserve">  }</w:t>
      </w:r>
    </w:p>
    <w:p w14:paraId="32616F32" w14:textId="77777777" w:rsidR="005E5B5B" w:rsidRDefault="005E5B5B" w:rsidP="005E5B5B">
      <w:pPr>
        <w:pStyle w:val="PL"/>
      </w:pPr>
      <w:r>
        <w:t xml:space="preserve">  </w:t>
      </w:r>
    </w:p>
    <w:p w14:paraId="5EF390B4" w14:textId="77777777" w:rsidR="005E5B5B" w:rsidRDefault="005E5B5B" w:rsidP="005E5B5B">
      <w:pPr>
        <w:pStyle w:val="PL"/>
      </w:pPr>
      <w:r>
        <w:t xml:space="preserve">  grouping EP_N26Grp {</w:t>
      </w:r>
    </w:p>
    <w:p w14:paraId="4103246E" w14:textId="77777777" w:rsidR="005E5B5B" w:rsidRDefault="005E5B5B" w:rsidP="005E5B5B">
      <w:pPr>
        <w:pStyle w:val="PL"/>
      </w:pPr>
      <w:r>
        <w:lastRenderedPageBreak/>
        <w:t xml:space="preserve">    uses eprp3gpp:EP_Common;</w:t>
      </w:r>
    </w:p>
    <w:p w14:paraId="30995E0A" w14:textId="77777777" w:rsidR="005E5B5B" w:rsidRDefault="005E5B5B" w:rsidP="005E5B5B">
      <w:pPr>
        <w:pStyle w:val="PL"/>
      </w:pPr>
      <w:r>
        <w:t xml:space="preserve">  }</w:t>
      </w:r>
    </w:p>
    <w:p w14:paraId="06B96374" w14:textId="77777777" w:rsidR="005E5B5B" w:rsidRDefault="005E5B5B" w:rsidP="005E5B5B">
      <w:pPr>
        <w:pStyle w:val="PL"/>
      </w:pPr>
      <w:r>
        <w:t xml:space="preserve">  </w:t>
      </w:r>
    </w:p>
    <w:p w14:paraId="11290700" w14:textId="77777777" w:rsidR="005E5B5B" w:rsidRDefault="005E5B5B" w:rsidP="005E5B5B">
      <w:pPr>
        <w:pStyle w:val="PL"/>
      </w:pPr>
      <w:r>
        <w:t xml:space="preserve">  grouping EP_N27Grp {</w:t>
      </w:r>
    </w:p>
    <w:p w14:paraId="6DFE44C4" w14:textId="77777777" w:rsidR="005E5B5B" w:rsidRDefault="005E5B5B" w:rsidP="005E5B5B">
      <w:pPr>
        <w:pStyle w:val="PL"/>
      </w:pPr>
      <w:r>
        <w:t xml:space="preserve">    uses eprp3gpp:EP_Common;</w:t>
      </w:r>
    </w:p>
    <w:p w14:paraId="4EA11521" w14:textId="77777777" w:rsidR="005E5B5B" w:rsidRDefault="005E5B5B" w:rsidP="005E5B5B">
      <w:pPr>
        <w:pStyle w:val="PL"/>
      </w:pPr>
      <w:r>
        <w:t xml:space="preserve">  }</w:t>
      </w:r>
    </w:p>
    <w:p w14:paraId="14B46BA2" w14:textId="77777777" w:rsidR="005E5B5B" w:rsidRDefault="005E5B5B" w:rsidP="005E5B5B">
      <w:pPr>
        <w:pStyle w:val="PL"/>
      </w:pPr>
      <w:r>
        <w:t xml:space="preserve">  </w:t>
      </w:r>
    </w:p>
    <w:p w14:paraId="6891D4C1" w14:textId="77777777" w:rsidR="005E5B5B" w:rsidRDefault="005E5B5B" w:rsidP="005E5B5B">
      <w:pPr>
        <w:pStyle w:val="PL"/>
      </w:pPr>
      <w:r>
        <w:t xml:space="preserve">  grouping EP_N31Grp {</w:t>
      </w:r>
    </w:p>
    <w:p w14:paraId="3D9BE514" w14:textId="77777777" w:rsidR="005E5B5B" w:rsidRDefault="005E5B5B" w:rsidP="005E5B5B">
      <w:pPr>
        <w:pStyle w:val="PL"/>
      </w:pPr>
      <w:r>
        <w:t xml:space="preserve">    uses eprp3gpp:EP_Common;</w:t>
      </w:r>
    </w:p>
    <w:p w14:paraId="20AFF880" w14:textId="77777777" w:rsidR="005E5B5B" w:rsidRDefault="005E5B5B" w:rsidP="005E5B5B">
      <w:pPr>
        <w:pStyle w:val="PL"/>
      </w:pPr>
      <w:r>
        <w:t xml:space="preserve">  }</w:t>
      </w:r>
    </w:p>
    <w:p w14:paraId="19DCFDE0" w14:textId="77777777" w:rsidR="005E5B5B" w:rsidRDefault="005E5B5B" w:rsidP="005E5B5B">
      <w:pPr>
        <w:pStyle w:val="PL"/>
      </w:pPr>
      <w:r>
        <w:t xml:space="preserve">  </w:t>
      </w:r>
    </w:p>
    <w:p w14:paraId="4E0436C4" w14:textId="77777777" w:rsidR="005E5B5B" w:rsidRDefault="005E5B5B" w:rsidP="005E5B5B">
      <w:pPr>
        <w:pStyle w:val="PL"/>
      </w:pPr>
      <w:r>
        <w:t xml:space="preserve">  grouping EP_N32Grp {</w:t>
      </w:r>
    </w:p>
    <w:p w14:paraId="12B5E67B" w14:textId="77777777" w:rsidR="005E5B5B" w:rsidRDefault="005E5B5B" w:rsidP="005E5B5B">
      <w:pPr>
        <w:pStyle w:val="PL"/>
      </w:pPr>
      <w:r>
        <w:t xml:space="preserve">    uses eprp3gpp:EP_Common;</w:t>
      </w:r>
    </w:p>
    <w:p w14:paraId="6757B80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container </w:t>
      </w:r>
      <w:proofErr w:type="spellStart"/>
      <w:r>
        <w:rPr>
          <w:rFonts w:eastAsia="SimSun"/>
        </w:rPr>
        <w:t>remotePlmnId</w:t>
      </w:r>
      <w:proofErr w:type="spellEnd"/>
      <w:r>
        <w:rPr>
          <w:rFonts w:eastAsia="SimSun"/>
        </w:rPr>
        <w:t xml:space="preserve"> {</w:t>
      </w:r>
    </w:p>
    <w:p w14:paraId="2B3BB8F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"PLMN Identifiers of the remote </w:t>
      </w:r>
      <w:proofErr w:type="spellStart"/>
      <w:r>
        <w:rPr>
          <w:rFonts w:eastAsia="SimSun"/>
        </w:rPr>
        <w:t>sepp</w:t>
      </w:r>
      <w:proofErr w:type="spellEnd"/>
      <w:r>
        <w:rPr>
          <w:rFonts w:eastAsia="SimSun"/>
        </w:rPr>
        <w:t>.</w:t>
      </w:r>
    </w:p>
    <w:p w14:paraId="2D34909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           The PLMN Identifier is composed of a Mobile Country Code (MCC) and a Mobile Network Code (MNC).";</w:t>
      </w:r>
    </w:p>
    <w:p w14:paraId="549B99B1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uses types3gpp:PLMNId;</w:t>
      </w:r>
    </w:p>
    <w:p w14:paraId="7063F4E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45B79823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</w:r>
    </w:p>
    <w:p w14:paraId="2F545C8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  <w:t xml:space="preserve">leaf </w:t>
      </w:r>
      <w:proofErr w:type="spellStart"/>
      <w:r>
        <w:rPr>
          <w:rFonts w:eastAsia="SimSun"/>
        </w:rPr>
        <w:t>remoteSeppAddress</w:t>
      </w:r>
      <w:proofErr w:type="spellEnd"/>
      <w:r>
        <w:rPr>
          <w:rFonts w:eastAsia="SimSun"/>
        </w:rPr>
        <w:t xml:space="preserve"> {</w:t>
      </w:r>
    </w:p>
    <w:p w14:paraId="526F1491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"The host address of the SEPP.";</w:t>
      </w:r>
    </w:p>
    <w:p w14:paraId="0A74D0E0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</w:t>
      </w:r>
      <w:proofErr w:type="spellStart"/>
      <w:r>
        <w:rPr>
          <w:rFonts w:eastAsia="SimSun"/>
        </w:rPr>
        <w:t>inet:host</w:t>
      </w:r>
      <w:proofErr w:type="spellEnd"/>
      <w:r>
        <w:rPr>
          <w:rFonts w:eastAsia="SimSun"/>
        </w:rPr>
        <w:t>;</w:t>
      </w:r>
    </w:p>
    <w:p w14:paraId="3E7DDED1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7DD9CFAA" w14:textId="77777777" w:rsidR="005E5B5B" w:rsidRDefault="005E5B5B" w:rsidP="005E5B5B">
      <w:pPr>
        <w:pStyle w:val="PL"/>
        <w:rPr>
          <w:rFonts w:eastAsia="SimSun"/>
        </w:rPr>
      </w:pPr>
    </w:p>
    <w:p w14:paraId="2800A17F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  <w:t xml:space="preserve">leaf </w:t>
      </w:r>
      <w:proofErr w:type="spellStart"/>
      <w:r>
        <w:rPr>
          <w:rFonts w:eastAsia="SimSun"/>
        </w:rPr>
        <w:t>remoteSeppId</w:t>
      </w:r>
      <w:proofErr w:type="spellEnd"/>
      <w:r>
        <w:rPr>
          <w:rFonts w:eastAsia="SimSun"/>
        </w:rPr>
        <w:t xml:space="preserve"> {</w:t>
      </w:r>
    </w:p>
    <w:p w14:paraId="3B405EF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uint16;</w:t>
      </w:r>
    </w:p>
    <w:p w14:paraId="2F886E7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2003B12A" w14:textId="77777777" w:rsidR="005E5B5B" w:rsidRDefault="005E5B5B" w:rsidP="005E5B5B">
      <w:pPr>
        <w:pStyle w:val="PL"/>
        <w:rPr>
          <w:rFonts w:eastAsia="SimSun"/>
        </w:rPr>
      </w:pPr>
    </w:p>
    <w:p w14:paraId="48B0667C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leaf n32cParas {</w:t>
      </w:r>
    </w:p>
    <w:p w14:paraId="32586EC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string;</w:t>
      </w:r>
    </w:p>
    <w:p w14:paraId="059F7A7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52296EA9" w14:textId="77777777" w:rsidR="005E5B5B" w:rsidRDefault="005E5B5B" w:rsidP="005E5B5B">
      <w:pPr>
        <w:pStyle w:val="PL"/>
        <w:rPr>
          <w:rFonts w:eastAsia="SimSun"/>
        </w:rPr>
      </w:pPr>
    </w:p>
    <w:p w14:paraId="1A871DE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leaf n32fPolicy {</w:t>
      </w:r>
    </w:p>
    <w:p w14:paraId="4C936FA7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string;</w:t>
      </w:r>
    </w:p>
    <w:p w14:paraId="4F2F24BF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5EA18D60" w14:textId="77777777" w:rsidR="005E5B5B" w:rsidRDefault="005E5B5B" w:rsidP="005E5B5B">
      <w:pPr>
        <w:pStyle w:val="PL"/>
        <w:rPr>
          <w:rFonts w:eastAsia="SimSun"/>
        </w:rPr>
      </w:pPr>
    </w:p>
    <w:p w14:paraId="76B97B7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leaf </w:t>
      </w:r>
      <w:proofErr w:type="spellStart"/>
      <w:r>
        <w:rPr>
          <w:rFonts w:eastAsia="SimSun"/>
        </w:rPr>
        <w:t>withIPX</w:t>
      </w:r>
      <w:proofErr w:type="spellEnd"/>
      <w:r>
        <w:rPr>
          <w:rFonts w:eastAsia="SimSun"/>
        </w:rPr>
        <w:t xml:space="preserve"> {</w:t>
      </w:r>
    </w:p>
    <w:p w14:paraId="44C31532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</w:t>
      </w:r>
      <w:proofErr w:type="spellStart"/>
      <w:r>
        <w:rPr>
          <w:rFonts w:eastAsia="SimSun"/>
        </w:rPr>
        <w:t>boolean</w:t>
      </w:r>
      <w:proofErr w:type="spellEnd"/>
      <w:r>
        <w:rPr>
          <w:rFonts w:eastAsia="SimSun"/>
        </w:rPr>
        <w:t>;</w:t>
      </w:r>
    </w:p>
    <w:p w14:paraId="0B10EE38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238F7FA9" w14:textId="77777777" w:rsidR="005E5B5B" w:rsidRDefault="005E5B5B" w:rsidP="005E5B5B">
      <w:pPr>
        <w:pStyle w:val="PL"/>
      </w:pPr>
      <w:r>
        <w:t xml:space="preserve">  }</w:t>
      </w:r>
    </w:p>
    <w:p w14:paraId="53213B67" w14:textId="77777777" w:rsidR="005E5B5B" w:rsidRDefault="005E5B5B" w:rsidP="005E5B5B">
      <w:pPr>
        <w:pStyle w:val="PL"/>
      </w:pPr>
      <w:r>
        <w:t xml:space="preserve">  </w:t>
      </w:r>
    </w:p>
    <w:p w14:paraId="3CF0C36C" w14:textId="77777777" w:rsidR="005E5B5B" w:rsidRDefault="005E5B5B" w:rsidP="005E5B5B">
      <w:pPr>
        <w:pStyle w:val="PL"/>
      </w:pPr>
      <w:r>
        <w:t xml:space="preserve">  grouping EP_S5CGrp {</w:t>
      </w:r>
    </w:p>
    <w:p w14:paraId="7B85DA60" w14:textId="77777777" w:rsidR="005E5B5B" w:rsidRDefault="005E5B5B" w:rsidP="005E5B5B">
      <w:pPr>
        <w:pStyle w:val="PL"/>
      </w:pPr>
      <w:r>
        <w:t xml:space="preserve">    uses eprp3gpp:EP_Common;</w:t>
      </w:r>
    </w:p>
    <w:p w14:paraId="59179467" w14:textId="77777777" w:rsidR="005E5B5B" w:rsidRDefault="005E5B5B" w:rsidP="005E5B5B">
      <w:pPr>
        <w:pStyle w:val="PL"/>
      </w:pPr>
      <w:r>
        <w:t xml:space="preserve">  }</w:t>
      </w:r>
    </w:p>
    <w:p w14:paraId="78A51340" w14:textId="77777777" w:rsidR="005E5B5B" w:rsidRDefault="005E5B5B" w:rsidP="005E5B5B">
      <w:pPr>
        <w:pStyle w:val="PL"/>
      </w:pPr>
      <w:r>
        <w:t xml:space="preserve">  </w:t>
      </w:r>
    </w:p>
    <w:p w14:paraId="6FE0644D" w14:textId="77777777" w:rsidR="005E5B5B" w:rsidRDefault="005E5B5B" w:rsidP="005E5B5B">
      <w:pPr>
        <w:pStyle w:val="PL"/>
      </w:pPr>
      <w:r>
        <w:t xml:space="preserve">  grouping EP_S5UGrp {</w:t>
      </w:r>
    </w:p>
    <w:p w14:paraId="0E74C71A" w14:textId="77777777" w:rsidR="005E5B5B" w:rsidRDefault="005E5B5B" w:rsidP="005E5B5B">
      <w:pPr>
        <w:pStyle w:val="PL"/>
      </w:pPr>
      <w:r>
        <w:t xml:space="preserve">    uses eprp3gpp:EP_Common;</w:t>
      </w:r>
    </w:p>
    <w:p w14:paraId="3106DDEE" w14:textId="77777777" w:rsidR="005E5B5B" w:rsidRDefault="005E5B5B" w:rsidP="005E5B5B">
      <w:pPr>
        <w:pStyle w:val="PL"/>
      </w:pPr>
      <w:r>
        <w:t xml:space="preserve">  }</w:t>
      </w:r>
    </w:p>
    <w:p w14:paraId="6F7CB0C0" w14:textId="77777777" w:rsidR="005E5B5B" w:rsidRDefault="005E5B5B" w:rsidP="005E5B5B">
      <w:pPr>
        <w:pStyle w:val="PL"/>
      </w:pPr>
      <w:r>
        <w:t xml:space="preserve">  </w:t>
      </w:r>
    </w:p>
    <w:p w14:paraId="1D95A5EC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EP_RxGrp</w:t>
      </w:r>
      <w:proofErr w:type="spellEnd"/>
      <w:r>
        <w:t xml:space="preserve"> {</w:t>
      </w:r>
    </w:p>
    <w:p w14:paraId="110AFF11" w14:textId="77777777" w:rsidR="005E5B5B" w:rsidRDefault="005E5B5B" w:rsidP="005E5B5B">
      <w:pPr>
        <w:pStyle w:val="PL"/>
      </w:pPr>
      <w:r>
        <w:t xml:space="preserve">    uses eprp3gpp:EP_Common;</w:t>
      </w:r>
    </w:p>
    <w:p w14:paraId="6DE7E8B8" w14:textId="77777777" w:rsidR="005E5B5B" w:rsidRDefault="005E5B5B" w:rsidP="005E5B5B">
      <w:pPr>
        <w:pStyle w:val="PL"/>
      </w:pPr>
      <w:r>
        <w:t xml:space="preserve">  }</w:t>
      </w:r>
    </w:p>
    <w:p w14:paraId="74D7C7DD" w14:textId="77777777" w:rsidR="005E5B5B" w:rsidRDefault="005E5B5B" w:rsidP="005E5B5B">
      <w:pPr>
        <w:pStyle w:val="PL"/>
      </w:pPr>
      <w:r>
        <w:t xml:space="preserve">  </w:t>
      </w:r>
    </w:p>
    <w:p w14:paraId="151B4E37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EP_MAP_SMSCGrp</w:t>
      </w:r>
      <w:proofErr w:type="spellEnd"/>
      <w:r>
        <w:t xml:space="preserve"> {</w:t>
      </w:r>
    </w:p>
    <w:p w14:paraId="5394613B" w14:textId="77777777" w:rsidR="005E5B5B" w:rsidRDefault="005E5B5B" w:rsidP="005E5B5B">
      <w:pPr>
        <w:pStyle w:val="PL"/>
      </w:pPr>
      <w:r>
        <w:t xml:space="preserve">    uses eprp3gpp:EP_Common;</w:t>
      </w:r>
    </w:p>
    <w:p w14:paraId="7E62F8AF" w14:textId="77777777" w:rsidR="005E5B5B" w:rsidRDefault="005E5B5B" w:rsidP="005E5B5B">
      <w:pPr>
        <w:pStyle w:val="PL"/>
      </w:pPr>
      <w:r>
        <w:t xml:space="preserve">  }</w:t>
      </w:r>
    </w:p>
    <w:p w14:paraId="35EB5320" w14:textId="77777777" w:rsidR="005E5B5B" w:rsidRDefault="005E5B5B" w:rsidP="005E5B5B">
      <w:pPr>
        <w:pStyle w:val="PL"/>
      </w:pPr>
      <w:r>
        <w:t xml:space="preserve">  </w:t>
      </w:r>
    </w:p>
    <w:p w14:paraId="1FE0CEB7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EP_NLSGrp</w:t>
      </w:r>
      <w:proofErr w:type="spellEnd"/>
      <w:r>
        <w:t xml:space="preserve"> {</w:t>
      </w:r>
    </w:p>
    <w:p w14:paraId="0E66FF07" w14:textId="77777777" w:rsidR="005E5B5B" w:rsidRDefault="005E5B5B" w:rsidP="005E5B5B">
      <w:pPr>
        <w:pStyle w:val="PL"/>
      </w:pPr>
      <w:r>
        <w:t xml:space="preserve">    uses eprp3gpp:EP_Common;</w:t>
      </w:r>
    </w:p>
    <w:p w14:paraId="20525A08" w14:textId="77777777" w:rsidR="005E5B5B" w:rsidRDefault="005E5B5B" w:rsidP="005E5B5B">
      <w:pPr>
        <w:pStyle w:val="PL"/>
      </w:pPr>
      <w:r>
        <w:t xml:space="preserve">  }</w:t>
      </w:r>
    </w:p>
    <w:p w14:paraId="12549803" w14:textId="77777777" w:rsidR="005E5B5B" w:rsidRDefault="005E5B5B" w:rsidP="005E5B5B">
      <w:pPr>
        <w:pStyle w:val="PL"/>
      </w:pPr>
      <w:r>
        <w:t xml:space="preserve">  </w:t>
      </w:r>
    </w:p>
    <w:p w14:paraId="525859E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EP_NLGGrp</w:t>
      </w:r>
      <w:proofErr w:type="spellEnd"/>
      <w:r>
        <w:t xml:space="preserve"> {</w:t>
      </w:r>
    </w:p>
    <w:p w14:paraId="227E7A5E" w14:textId="77777777" w:rsidR="005E5B5B" w:rsidRDefault="005E5B5B" w:rsidP="005E5B5B">
      <w:pPr>
        <w:pStyle w:val="PL"/>
      </w:pPr>
      <w:r>
        <w:t xml:space="preserve">    uses eprp3gpp:EP_Common;</w:t>
      </w:r>
    </w:p>
    <w:p w14:paraId="69293480" w14:textId="77777777" w:rsidR="005E5B5B" w:rsidRDefault="005E5B5B" w:rsidP="005E5B5B">
      <w:pPr>
        <w:pStyle w:val="PL"/>
      </w:pPr>
      <w:r>
        <w:t xml:space="preserve">  }</w:t>
      </w:r>
    </w:p>
    <w:p w14:paraId="6CCFEFDC" w14:textId="77777777" w:rsidR="005E5B5B" w:rsidRDefault="005E5B5B" w:rsidP="005E5B5B">
      <w:pPr>
        <w:pStyle w:val="PL"/>
      </w:pPr>
      <w:r>
        <w:t xml:space="preserve">  </w:t>
      </w:r>
    </w:p>
    <w:p w14:paraId="0031B134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EP_SBI_IPXGrp</w:t>
      </w:r>
      <w:proofErr w:type="spellEnd"/>
      <w:r>
        <w:t xml:space="preserve"> {</w:t>
      </w:r>
    </w:p>
    <w:p w14:paraId="0D67C91F" w14:textId="77777777" w:rsidR="005E5B5B" w:rsidRDefault="005E5B5B" w:rsidP="005E5B5B">
      <w:pPr>
        <w:pStyle w:val="PL"/>
      </w:pPr>
      <w:r>
        <w:t xml:space="preserve">    uses eprp3gpp:EP_Common;</w:t>
      </w:r>
    </w:p>
    <w:p w14:paraId="619B6AB3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sBIService</w:t>
      </w:r>
      <w:proofErr w:type="spellEnd"/>
      <w:r>
        <w:t xml:space="preserve"> {</w:t>
      </w:r>
    </w:p>
    <w:p w14:paraId="22594554" w14:textId="77777777" w:rsidR="005E5B5B" w:rsidRDefault="005E5B5B" w:rsidP="005E5B5B">
      <w:pPr>
        <w:pStyle w:val="PL"/>
      </w:pPr>
      <w:r>
        <w:t xml:space="preserve">      min-elements 1;</w:t>
      </w:r>
    </w:p>
    <w:p w14:paraId="55C56D93" w14:textId="77777777" w:rsidR="005E5B5B" w:rsidRDefault="005E5B5B" w:rsidP="005E5B5B">
      <w:pPr>
        <w:pStyle w:val="PL"/>
      </w:pPr>
      <w:r>
        <w:t xml:space="preserve">      config false;</w:t>
      </w:r>
    </w:p>
    <w:p w14:paraId="120973E0" w14:textId="77777777" w:rsidR="005E5B5B" w:rsidRDefault="005E5B5B" w:rsidP="005E5B5B">
      <w:pPr>
        <w:pStyle w:val="PL"/>
      </w:pPr>
      <w:r>
        <w:t xml:space="preserve">      type string;</w:t>
      </w:r>
    </w:p>
    <w:p w14:paraId="0FAF1931" w14:textId="77777777" w:rsidR="005E5B5B" w:rsidRDefault="005E5B5B" w:rsidP="005E5B5B">
      <w:pPr>
        <w:pStyle w:val="PL"/>
      </w:pPr>
      <w:r>
        <w:t xml:space="preserve">    }</w:t>
      </w:r>
    </w:p>
    <w:p w14:paraId="4B6624D9" w14:textId="77777777" w:rsidR="005E5B5B" w:rsidRDefault="005E5B5B" w:rsidP="005E5B5B">
      <w:pPr>
        <w:pStyle w:val="PL"/>
      </w:pPr>
      <w:r>
        <w:t xml:space="preserve">  }</w:t>
      </w:r>
    </w:p>
    <w:p w14:paraId="28A06D94" w14:textId="77777777" w:rsidR="005E5B5B" w:rsidRDefault="005E5B5B" w:rsidP="005E5B5B">
      <w:pPr>
        <w:pStyle w:val="PL"/>
      </w:pPr>
      <w:r>
        <w:t xml:space="preserve">  </w:t>
      </w:r>
    </w:p>
    <w:p w14:paraId="2D988AF4" w14:textId="77777777" w:rsidR="005E5B5B" w:rsidRDefault="005E5B5B" w:rsidP="005E5B5B">
      <w:pPr>
        <w:pStyle w:val="PL"/>
      </w:pPr>
      <w:r>
        <w:t xml:space="preserve">  augment "/me3gpp:ManagedElement/af3gpp:AFFunction" {</w:t>
      </w:r>
    </w:p>
    <w:p w14:paraId="5017715B" w14:textId="77777777" w:rsidR="005E5B5B" w:rsidRDefault="005E5B5B" w:rsidP="005E5B5B">
      <w:pPr>
        <w:pStyle w:val="PL"/>
      </w:pPr>
      <w:r>
        <w:t xml:space="preserve">    list EP_N6 {</w:t>
      </w:r>
    </w:p>
    <w:p w14:paraId="2E648B2C" w14:textId="77777777" w:rsidR="005E5B5B" w:rsidRDefault="005E5B5B" w:rsidP="005E5B5B">
      <w:pPr>
        <w:pStyle w:val="PL"/>
      </w:pPr>
      <w:r>
        <w:t xml:space="preserve">      description "Represents the EP_N6 IOC.";</w:t>
      </w:r>
    </w:p>
    <w:p w14:paraId="623BEC07" w14:textId="77777777" w:rsidR="005E5B5B" w:rsidRDefault="005E5B5B" w:rsidP="005E5B5B">
      <w:pPr>
        <w:pStyle w:val="PL"/>
      </w:pPr>
      <w:r>
        <w:lastRenderedPageBreak/>
        <w:t xml:space="preserve">      key id;</w:t>
      </w:r>
    </w:p>
    <w:p w14:paraId="2FDAA89A" w14:textId="77777777" w:rsidR="005E5B5B" w:rsidRDefault="005E5B5B" w:rsidP="005E5B5B">
      <w:pPr>
        <w:pStyle w:val="PL"/>
      </w:pPr>
      <w:r>
        <w:t xml:space="preserve">      uses top3gpp:Top_Grp;</w:t>
      </w:r>
    </w:p>
    <w:p w14:paraId="7282F089" w14:textId="77777777" w:rsidR="005E5B5B" w:rsidRDefault="005E5B5B" w:rsidP="005E5B5B">
      <w:pPr>
        <w:pStyle w:val="PL"/>
      </w:pPr>
      <w:r>
        <w:t xml:space="preserve">      container attributes {</w:t>
      </w:r>
    </w:p>
    <w:p w14:paraId="2452BABF" w14:textId="77777777" w:rsidR="005E5B5B" w:rsidRDefault="005E5B5B" w:rsidP="005E5B5B">
      <w:pPr>
        <w:pStyle w:val="PL"/>
      </w:pPr>
      <w:r>
        <w:t xml:space="preserve">        uses EP_N6Grp;</w:t>
      </w:r>
    </w:p>
    <w:p w14:paraId="14D2F859" w14:textId="77777777" w:rsidR="005E5B5B" w:rsidRDefault="005E5B5B" w:rsidP="005E5B5B">
      <w:pPr>
        <w:pStyle w:val="PL"/>
      </w:pPr>
      <w:r>
        <w:t xml:space="preserve">      }</w:t>
      </w:r>
    </w:p>
    <w:p w14:paraId="7C8E2254" w14:textId="77777777" w:rsidR="005E5B5B" w:rsidRDefault="005E5B5B" w:rsidP="005E5B5B">
      <w:pPr>
        <w:pStyle w:val="PL"/>
      </w:pPr>
      <w:r>
        <w:t xml:space="preserve">    }</w:t>
      </w:r>
    </w:p>
    <w:p w14:paraId="73C7F2F7" w14:textId="77777777" w:rsidR="005E5B5B" w:rsidRDefault="005E5B5B" w:rsidP="005E5B5B">
      <w:pPr>
        <w:pStyle w:val="PL"/>
      </w:pPr>
      <w:r>
        <w:t xml:space="preserve">    </w:t>
      </w:r>
    </w:p>
    <w:p w14:paraId="58C0D0B6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EP_Rx</w:t>
      </w:r>
      <w:proofErr w:type="spellEnd"/>
      <w:r>
        <w:t xml:space="preserve"> {</w:t>
      </w:r>
    </w:p>
    <w:p w14:paraId="7813AE01" w14:textId="77777777" w:rsidR="005E5B5B" w:rsidRDefault="005E5B5B" w:rsidP="005E5B5B">
      <w:pPr>
        <w:pStyle w:val="PL"/>
      </w:pPr>
      <w:r>
        <w:t xml:space="preserve">      description "Represents the </w:t>
      </w:r>
      <w:proofErr w:type="spellStart"/>
      <w:r>
        <w:t>EP_Rx</w:t>
      </w:r>
      <w:proofErr w:type="spellEnd"/>
      <w:r>
        <w:t xml:space="preserve"> IOC.";</w:t>
      </w:r>
    </w:p>
    <w:p w14:paraId="26075F0A" w14:textId="77777777" w:rsidR="005E5B5B" w:rsidRDefault="005E5B5B" w:rsidP="005E5B5B">
      <w:pPr>
        <w:pStyle w:val="PL"/>
      </w:pPr>
      <w:r>
        <w:t xml:space="preserve">      key id;</w:t>
      </w:r>
    </w:p>
    <w:p w14:paraId="03D5D415" w14:textId="77777777" w:rsidR="005E5B5B" w:rsidRDefault="005E5B5B" w:rsidP="005E5B5B">
      <w:pPr>
        <w:pStyle w:val="PL"/>
      </w:pPr>
      <w:r>
        <w:t xml:space="preserve">      uses top3gpp:Top_Grp;</w:t>
      </w:r>
    </w:p>
    <w:p w14:paraId="3D35EE1D" w14:textId="77777777" w:rsidR="005E5B5B" w:rsidRDefault="005E5B5B" w:rsidP="005E5B5B">
      <w:pPr>
        <w:pStyle w:val="PL"/>
      </w:pPr>
      <w:r>
        <w:t xml:space="preserve">      container attributes {</w:t>
      </w:r>
    </w:p>
    <w:p w14:paraId="58FCA91F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EP_RxGrp</w:t>
      </w:r>
      <w:proofErr w:type="spellEnd"/>
      <w:r>
        <w:t>;</w:t>
      </w:r>
    </w:p>
    <w:p w14:paraId="6FF0FB40" w14:textId="77777777" w:rsidR="005E5B5B" w:rsidRDefault="005E5B5B" w:rsidP="005E5B5B">
      <w:pPr>
        <w:pStyle w:val="PL"/>
      </w:pPr>
      <w:r>
        <w:t xml:space="preserve">      }</w:t>
      </w:r>
    </w:p>
    <w:p w14:paraId="0AE3C329" w14:textId="77777777" w:rsidR="005E5B5B" w:rsidRDefault="005E5B5B" w:rsidP="005E5B5B">
      <w:pPr>
        <w:pStyle w:val="PL"/>
      </w:pPr>
      <w:r>
        <w:t xml:space="preserve">    }</w:t>
      </w:r>
    </w:p>
    <w:p w14:paraId="5EC2A794" w14:textId="77777777" w:rsidR="005E5B5B" w:rsidRDefault="005E5B5B" w:rsidP="005E5B5B">
      <w:pPr>
        <w:pStyle w:val="PL"/>
      </w:pPr>
      <w:r>
        <w:t xml:space="preserve">  }</w:t>
      </w:r>
    </w:p>
    <w:p w14:paraId="6CA3AEA2" w14:textId="77777777" w:rsidR="005E5B5B" w:rsidRDefault="005E5B5B" w:rsidP="005E5B5B">
      <w:pPr>
        <w:pStyle w:val="PL"/>
      </w:pPr>
      <w:r>
        <w:t xml:space="preserve">  </w:t>
      </w:r>
    </w:p>
    <w:p w14:paraId="5E6F5CD5" w14:textId="77777777" w:rsidR="005E5B5B" w:rsidRDefault="005E5B5B" w:rsidP="005E5B5B">
      <w:pPr>
        <w:pStyle w:val="PL"/>
      </w:pPr>
      <w:r>
        <w:t xml:space="preserve">  augment "/me3gpp:ManagedElement/amf3gpp:AMFFunction" {</w:t>
      </w:r>
    </w:p>
    <w:p w14:paraId="71494B71" w14:textId="77777777" w:rsidR="005E5B5B" w:rsidRDefault="005E5B5B" w:rsidP="005E5B5B">
      <w:pPr>
        <w:pStyle w:val="PL"/>
      </w:pPr>
      <w:r>
        <w:t xml:space="preserve">    list EP_N2 {</w:t>
      </w:r>
    </w:p>
    <w:p w14:paraId="23E015C1" w14:textId="77777777" w:rsidR="005E5B5B" w:rsidRDefault="005E5B5B" w:rsidP="005E5B5B">
      <w:pPr>
        <w:pStyle w:val="PL"/>
      </w:pPr>
      <w:r>
        <w:t xml:space="preserve">      description "Represents the EP_N2 IOC.";</w:t>
      </w:r>
    </w:p>
    <w:p w14:paraId="66AF4F93" w14:textId="77777777" w:rsidR="005E5B5B" w:rsidRDefault="005E5B5B" w:rsidP="005E5B5B">
      <w:pPr>
        <w:pStyle w:val="PL"/>
      </w:pPr>
      <w:r>
        <w:t xml:space="preserve">      key id;</w:t>
      </w:r>
    </w:p>
    <w:p w14:paraId="6E8C98A9" w14:textId="77777777" w:rsidR="005E5B5B" w:rsidRDefault="005E5B5B" w:rsidP="005E5B5B">
      <w:pPr>
        <w:pStyle w:val="PL"/>
      </w:pPr>
      <w:r>
        <w:t xml:space="preserve">      uses top3gpp:Top_Grp;</w:t>
      </w:r>
    </w:p>
    <w:p w14:paraId="22C97891" w14:textId="77777777" w:rsidR="005E5B5B" w:rsidRDefault="005E5B5B" w:rsidP="005E5B5B">
      <w:pPr>
        <w:pStyle w:val="PL"/>
      </w:pPr>
      <w:r>
        <w:t xml:space="preserve">      container attributes {</w:t>
      </w:r>
    </w:p>
    <w:p w14:paraId="26231F2E" w14:textId="77777777" w:rsidR="005E5B5B" w:rsidRDefault="005E5B5B" w:rsidP="005E5B5B">
      <w:pPr>
        <w:pStyle w:val="PL"/>
      </w:pPr>
      <w:r>
        <w:t xml:space="preserve">        uses EP_N2Grp;</w:t>
      </w:r>
    </w:p>
    <w:p w14:paraId="2C6FECA6" w14:textId="77777777" w:rsidR="005E5B5B" w:rsidRDefault="005E5B5B" w:rsidP="005E5B5B">
      <w:pPr>
        <w:pStyle w:val="PL"/>
      </w:pPr>
      <w:r>
        <w:t xml:space="preserve">      }</w:t>
      </w:r>
    </w:p>
    <w:p w14:paraId="5CD653FA" w14:textId="77777777" w:rsidR="005E5B5B" w:rsidRDefault="005E5B5B" w:rsidP="005E5B5B">
      <w:pPr>
        <w:pStyle w:val="PL"/>
      </w:pPr>
      <w:r>
        <w:t xml:space="preserve">    }</w:t>
      </w:r>
    </w:p>
    <w:p w14:paraId="25607616" w14:textId="77777777" w:rsidR="005E5B5B" w:rsidRDefault="005E5B5B" w:rsidP="005E5B5B">
      <w:pPr>
        <w:pStyle w:val="PL"/>
      </w:pPr>
      <w:r>
        <w:t xml:space="preserve">    </w:t>
      </w:r>
    </w:p>
    <w:p w14:paraId="009F02C9" w14:textId="77777777" w:rsidR="005E5B5B" w:rsidRDefault="005E5B5B" w:rsidP="005E5B5B">
      <w:pPr>
        <w:pStyle w:val="PL"/>
      </w:pPr>
      <w:r>
        <w:t xml:space="preserve">    list EP_N8 {</w:t>
      </w:r>
    </w:p>
    <w:p w14:paraId="6F3A95DC" w14:textId="77777777" w:rsidR="005E5B5B" w:rsidRDefault="005E5B5B" w:rsidP="005E5B5B">
      <w:pPr>
        <w:pStyle w:val="PL"/>
      </w:pPr>
      <w:r>
        <w:t xml:space="preserve">      description "Represents the EP_N8 IOC.";</w:t>
      </w:r>
    </w:p>
    <w:p w14:paraId="359405A5" w14:textId="77777777" w:rsidR="005E5B5B" w:rsidRDefault="005E5B5B" w:rsidP="005E5B5B">
      <w:pPr>
        <w:pStyle w:val="PL"/>
      </w:pPr>
      <w:r>
        <w:t xml:space="preserve">      key id;</w:t>
      </w:r>
    </w:p>
    <w:p w14:paraId="0AA95F8A" w14:textId="77777777" w:rsidR="005E5B5B" w:rsidRDefault="005E5B5B" w:rsidP="005E5B5B">
      <w:pPr>
        <w:pStyle w:val="PL"/>
      </w:pPr>
      <w:r>
        <w:t xml:space="preserve">      uses top3gpp:Top_Grp;</w:t>
      </w:r>
    </w:p>
    <w:p w14:paraId="1EC2E762" w14:textId="77777777" w:rsidR="005E5B5B" w:rsidRDefault="005E5B5B" w:rsidP="005E5B5B">
      <w:pPr>
        <w:pStyle w:val="PL"/>
      </w:pPr>
      <w:r>
        <w:t xml:space="preserve">      container attributes {</w:t>
      </w:r>
    </w:p>
    <w:p w14:paraId="3633618F" w14:textId="77777777" w:rsidR="005E5B5B" w:rsidRDefault="005E5B5B" w:rsidP="005E5B5B">
      <w:pPr>
        <w:pStyle w:val="PL"/>
      </w:pPr>
      <w:r>
        <w:t xml:space="preserve">        uses EP_N8Grp;</w:t>
      </w:r>
    </w:p>
    <w:p w14:paraId="6C32854F" w14:textId="77777777" w:rsidR="005E5B5B" w:rsidRDefault="005E5B5B" w:rsidP="005E5B5B">
      <w:pPr>
        <w:pStyle w:val="PL"/>
      </w:pPr>
      <w:r>
        <w:t xml:space="preserve">      }</w:t>
      </w:r>
    </w:p>
    <w:p w14:paraId="69312A26" w14:textId="77777777" w:rsidR="005E5B5B" w:rsidRDefault="005E5B5B" w:rsidP="005E5B5B">
      <w:pPr>
        <w:pStyle w:val="PL"/>
      </w:pPr>
      <w:r>
        <w:t xml:space="preserve">    }</w:t>
      </w:r>
    </w:p>
    <w:p w14:paraId="1E2AD6CA" w14:textId="77777777" w:rsidR="005E5B5B" w:rsidRDefault="005E5B5B" w:rsidP="005E5B5B">
      <w:pPr>
        <w:pStyle w:val="PL"/>
      </w:pPr>
      <w:r>
        <w:t xml:space="preserve">    </w:t>
      </w:r>
    </w:p>
    <w:p w14:paraId="6C7EB4D5" w14:textId="77777777" w:rsidR="005E5B5B" w:rsidRDefault="005E5B5B" w:rsidP="005E5B5B">
      <w:pPr>
        <w:pStyle w:val="PL"/>
      </w:pPr>
      <w:r>
        <w:t xml:space="preserve">    list EP_N11 {</w:t>
      </w:r>
    </w:p>
    <w:p w14:paraId="53EC4B16" w14:textId="77777777" w:rsidR="005E5B5B" w:rsidRDefault="005E5B5B" w:rsidP="005E5B5B">
      <w:pPr>
        <w:pStyle w:val="PL"/>
      </w:pPr>
      <w:r>
        <w:t xml:space="preserve">      description "Represents the EP_N11 IOC.";</w:t>
      </w:r>
    </w:p>
    <w:p w14:paraId="2B0960A3" w14:textId="77777777" w:rsidR="005E5B5B" w:rsidRDefault="005E5B5B" w:rsidP="005E5B5B">
      <w:pPr>
        <w:pStyle w:val="PL"/>
      </w:pPr>
      <w:r>
        <w:t xml:space="preserve">      key id;</w:t>
      </w:r>
    </w:p>
    <w:p w14:paraId="21CD184C" w14:textId="77777777" w:rsidR="005E5B5B" w:rsidRDefault="005E5B5B" w:rsidP="005E5B5B">
      <w:pPr>
        <w:pStyle w:val="PL"/>
      </w:pPr>
      <w:r>
        <w:t xml:space="preserve">      uses top3gpp:Top_Grp;</w:t>
      </w:r>
    </w:p>
    <w:p w14:paraId="5429CF3C" w14:textId="77777777" w:rsidR="005E5B5B" w:rsidRDefault="005E5B5B" w:rsidP="005E5B5B">
      <w:pPr>
        <w:pStyle w:val="PL"/>
      </w:pPr>
      <w:r>
        <w:t xml:space="preserve">      container attributes {</w:t>
      </w:r>
    </w:p>
    <w:p w14:paraId="63001067" w14:textId="77777777" w:rsidR="005E5B5B" w:rsidRDefault="005E5B5B" w:rsidP="005E5B5B">
      <w:pPr>
        <w:pStyle w:val="PL"/>
      </w:pPr>
      <w:r>
        <w:t xml:space="preserve">        uses EP_N11Grp;</w:t>
      </w:r>
    </w:p>
    <w:p w14:paraId="148236EE" w14:textId="77777777" w:rsidR="005E5B5B" w:rsidRDefault="005E5B5B" w:rsidP="005E5B5B">
      <w:pPr>
        <w:pStyle w:val="PL"/>
      </w:pPr>
      <w:r>
        <w:t xml:space="preserve">      }</w:t>
      </w:r>
    </w:p>
    <w:p w14:paraId="6282176F" w14:textId="77777777" w:rsidR="005E5B5B" w:rsidRDefault="005E5B5B" w:rsidP="005E5B5B">
      <w:pPr>
        <w:pStyle w:val="PL"/>
      </w:pPr>
      <w:r>
        <w:t xml:space="preserve">    }</w:t>
      </w:r>
    </w:p>
    <w:p w14:paraId="33C9E866" w14:textId="77777777" w:rsidR="005E5B5B" w:rsidRDefault="005E5B5B" w:rsidP="005E5B5B">
      <w:pPr>
        <w:pStyle w:val="PL"/>
      </w:pPr>
      <w:r>
        <w:t xml:space="preserve">    </w:t>
      </w:r>
    </w:p>
    <w:p w14:paraId="63E55A2F" w14:textId="77777777" w:rsidR="005E5B5B" w:rsidRDefault="005E5B5B" w:rsidP="005E5B5B">
      <w:pPr>
        <w:pStyle w:val="PL"/>
      </w:pPr>
      <w:r>
        <w:t xml:space="preserve">    list EP_N12 {</w:t>
      </w:r>
    </w:p>
    <w:p w14:paraId="70C1A1B3" w14:textId="77777777" w:rsidR="005E5B5B" w:rsidRDefault="005E5B5B" w:rsidP="005E5B5B">
      <w:pPr>
        <w:pStyle w:val="PL"/>
      </w:pPr>
      <w:r>
        <w:t xml:space="preserve">      description "Represents the EP_N12 IOC.";</w:t>
      </w:r>
    </w:p>
    <w:p w14:paraId="4F654E0E" w14:textId="77777777" w:rsidR="005E5B5B" w:rsidRDefault="005E5B5B" w:rsidP="005E5B5B">
      <w:pPr>
        <w:pStyle w:val="PL"/>
      </w:pPr>
      <w:r>
        <w:t xml:space="preserve">      key id;</w:t>
      </w:r>
    </w:p>
    <w:p w14:paraId="7C705D01" w14:textId="77777777" w:rsidR="005E5B5B" w:rsidRDefault="005E5B5B" w:rsidP="005E5B5B">
      <w:pPr>
        <w:pStyle w:val="PL"/>
      </w:pPr>
      <w:r>
        <w:t xml:space="preserve">      uses top3gpp:Top_Grp;</w:t>
      </w:r>
    </w:p>
    <w:p w14:paraId="7DACDB1B" w14:textId="77777777" w:rsidR="005E5B5B" w:rsidRDefault="005E5B5B" w:rsidP="005E5B5B">
      <w:pPr>
        <w:pStyle w:val="PL"/>
      </w:pPr>
      <w:r>
        <w:t xml:space="preserve">      container attributes {</w:t>
      </w:r>
    </w:p>
    <w:p w14:paraId="6B5EA2CD" w14:textId="77777777" w:rsidR="005E5B5B" w:rsidRDefault="005E5B5B" w:rsidP="005E5B5B">
      <w:pPr>
        <w:pStyle w:val="PL"/>
      </w:pPr>
      <w:r>
        <w:t xml:space="preserve">        uses EP_N12Grp;</w:t>
      </w:r>
    </w:p>
    <w:p w14:paraId="28988663" w14:textId="77777777" w:rsidR="005E5B5B" w:rsidRDefault="005E5B5B" w:rsidP="005E5B5B">
      <w:pPr>
        <w:pStyle w:val="PL"/>
      </w:pPr>
      <w:r>
        <w:t xml:space="preserve">      }</w:t>
      </w:r>
    </w:p>
    <w:p w14:paraId="7E685DCD" w14:textId="77777777" w:rsidR="005E5B5B" w:rsidRDefault="005E5B5B" w:rsidP="005E5B5B">
      <w:pPr>
        <w:pStyle w:val="PL"/>
      </w:pPr>
      <w:r>
        <w:t xml:space="preserve">    }</w:t>
      </w:r>
    </w:p>
    <w:p w14:paraId="04E37983" w14:textId="77777777" w:rsidR="005E5B5B" w:rsidRDefault="005E5B5B" w:rsidP="005E5B5B">
      <w:pPr>
        <w:pStyle w:val="PL"/>
      </w:pPr>
      <w:r>
        <w:t xml:space="preserve">    </w:t>
      </w:r>
    </w:p>
    <w:p w14:paraId="25B949C5" w14:textId="77777777" w:rsidR="005E5B5B" w:rsidRDefault="005E5B5B" w:rsidP="005E5B5B">
      <w:pPr>
        <w:pStyle w:val="PL"/>
      </w:pPr>
      <w:r>
        <w:t xml:space="preserve">    list EP_N14 {</w:t>
      </w:r>
    </w:p>
    <w:p w14:paraId="504FC05D" w14:textId="77777777" w:rsidR="005E5B5B" w:rsidRDefault="005E5B5B" w:rsidP="005E5B5B">
      <w:pPr>
        <w:pStyle w:val="PL"/>
      </w:pPr>
      <w:r>
        <w:t xml:space="preserve">      description "Represents the EP_N14 IOC.";</w:t>
      </w:r>
    </w:p>
    <w:p w14:paraId="1E9399A9" w14:textId="77777777" w:rsidR="005E5B5B" w:rsidRDefault="005E5B5B" w:rsidP="005E5B5B">
      <w:pPr>
        <w:pStyle w:val="PL"/>
      </w:pPr>
      <w:r>
        <w:t xml:space="preserve">      key id;</w:t>
      </w:r>
    </w:p>
    <w:p w14:paraId="1F7AB520" w14:textId="77777777" w:rsidR="005E5B5B" w:rsidRDefault="005E5B5B" w:rsidP="005E5B5B">
      <w:pPr>
        <w:pStyle w:val="PL"/>
      </w:pPr>
      <w:r>
        <w:t xml:space="preserve">      uses top3gpp:Top_Grp;</w:t>
      </w:r>
    </w:p>
    <w:p w14:paraId="4183401A" w14:textId="77777777" w:rsidR="005E5B5B" w:rsidRDefault="005E5B5B" w:rsidP="005E5B5B">
      <w:pPr>
        <w:pStyle w:val="PL"/>
      </w:pPr>
      <w:r>
        <w:t xml:space="preserve">      container attributes {</w:t>
      </w:r>
    </w:p>
    <w:p w14:paraId="633EF71E" w14:textId="77777777" w:rsidR="005E5B5B" w:rsidRDefault="005E5B5B" w:rsidP="005E5B5B">
      <w:pPr>
        <w:pStyle w:val="PL"/>
      </w:pPr>
      <w:r>
        <w:t xml:space="preserve">        uses EP_N14Grp;</w:t>
      </w:r>
    </w:p>
    <w:p w14:paraId="019B134B" w14:textId="77777777" w:rsidR="005E5B5B" w:rsidRDefault="005E5B5B" w:rsidP="005E5B5B">
      <w:pPr>
        <w:pStyle w:val="PL"/>
      </w:pPr>
      <w:r>
        <w:t xml:space="preserve">      }</w:t>
      </w:r>
    </w:p>
    <w:p w14:paraId="353FCC1C" w14:textId="77777777" w:rsidR="005E5B5B" w:rsidRDefault="005E5B5B" w:rsidP="005E5B5B">
      <w:pPr>
        <w:pStyle w:val="PL"/>
      </w:pPr>
      <w:r>
        <w:t xml:space="preserve">    }</w:t>
      </w:r>
    </w:p>
    <w:p w14:paraId="6B8619EC" w14:textId="77777777" w:rsidR="005E5B5B" w:rsidRDefault="005E5B5B" w:rsidP="005E5B5B">
      <w:pPr>
        <w:pStyle w:val="PL"/>
      </w:pPr>
      <w:r>
        <w:t xml:space="preserve">    </w:t>
      </w:r>
    </w:p>
    <w:p w14:paraId="129D7094" w14:textId="77777777" w:rsidR="005E5B5B" w:rsidRDefault="005E5B5B" w:rsidP="005E5B5B">
      <w:pPr>
        <w:pStyle w:val="PL"/>
      </w:pPr>
      <w:r>
        <w:t xml:space="preserve">    list EP_N15 {</w:t>
      </w:r>
    </w:p>
    <w:p w14:paraId="3CF4A6F9" w14:textId="77777777" w:rsidR="005E5B5B" w:rsidRDefault="005E5B5B" w:rsidP="005E5B5B">
      <w:pPr>
        <w:pStyle w:val="PL"/>
      </w:pPr>
      <w:r>
        <w:t xml:space="preserve">      description "Represents the EP_N15 IOC.";</w:t>
      </w:r>
    </w:p>
    <w:p w14:paraId="10B663B2" w14:textId="77777777" w:rsidR="005E5B5B" w:rsidRDefault="005E5B5B" w:rsidP="005E5B5B">
      <w:pPr>
        <w:pStyle w:val="PL"/>
      </w:pPr>
      <w:r>
        <w:t xml:space="preserve">      key id;</w:t>
      </w:r>
    </w:p>
    <w:p w14:paraId="401B50D9" w14:textId="77777777" w:rsidR="005E5B5B" w:rsidRDefault="005E5B5B" w:rsidP="005E5B5B">
      <w:pPr>
        <w:pStyle w:val="PL"/>
      </w:pPr>
      <w:r>
        <w:t xml:space="preserve">      uses top3gpp:Top_Grp;</w:t>
      </w:r>
    </w:p>
    <w:p w14:paraId="72F95C9C" w14:textId="77777777" w:rsidR="005E5B5B" w:rsidRDefault="005E5B5B" w:rsidP="005E5B5B">
      <w:pPr>
        <w:pStyle w:val="PL"/>
      </w:pPr>
      <w:r>
        <w:t xml:space="preserve">      container attributes {</w:t>
      </w:r>
    </w:p>
    <w:p w14:paraId="6362CD52" w14:textId="77777777" w:rsidR="005E5B5B" w:rsidRDefault="005E5B5B" w:rsidP="005E5B5B">
      <w:pPr>
        <w:pStyle w:val="PL"/>
      </w:pPr>
      <w:r>
        <w:t xml:space="preserve">        uses EP_N15Grp;</w:t>
      </w:r>
    </w:p>
    <w:p w14:paraId="606BBE58" w14:textId="77777777" w:rsidR="005E5B5B" w:rsidRDefault="005E5B5B" w:rsidP="005E5B5B">
      <w:pPr>
        <w:pStyle w:val="PL"/>
      </w:pPr>
      <w:r>
        <w:t xml:space="preserve">      }</w:t>
      </w:r>
    </w:p>
    <w:p w14:paraId="207223F7" w14:textId="77777777" w:rsidR="005E5B5B" w:rsidRDefault="005E5B5B" w:rsidP="005E5B5B">
      <w:pPr>
        <w:pStyle w:val="PL"/>
      </w:pPr>
      <w:r>
        <w:t xml:space="preserve">    }</w:t>
      </w:r>
    </w:p>
    <w:p w14:paraId="55DA8715" w14:textId="77777777" w:rsidR="005E5B5B" w:rsidRDefault="005E5B5B" w:rsidP="005E5B5B">
      <w:pPr>
        <w:pStyle w:val="PL"/>
      </w:pPr>
      <w:r>
        <w:t xml:space="preserve">    </w:t>
      </w:r>
    </w:p>
    <w:p w14:paraId="3B7D0DFD" w14:textId="77777777" w:rsidR="005E5B5B" w:rsidRDefault="005E5B5B" w:rsidP="005E5B5B">
      <w:pPr>
        <w:pStyle w:val="PL"/>
      </w:pPr>
      <w:r>
        <w:t xml:space="preserve">    list EP_N17 {</w:t>
      </w:r>
    </w:p>
    <w:p w14:paraId="478E8930" w14:textId="77777777" w:rsidR="005E5B5B" w:rsidRDefault="005E5B5B" w:rsidP="005E5B5B">
      <w:pPr>
        <w:pStyle w:val="PL"/>
      </w:pPr>
      <w:r>
        <w:t xml:space="preserve">      description "Represents the EP_N17 IOC.";</w:t>
      </w:r>
    </w:p>
    <w:p w14:paraId="4231CDF4" w14:textId="77777777" w:rsidR="005E5B5B" w:rsidRDefault="005E5B5B" w:rsidP="005E5B5B">
      <w:pPr>
        <w:pStyle w:val="PL"/>
      </w:pPr>
      <w:r>
        <w:t xml:space="preserve">      key id;</w:t>
      </w:r>
    </w:p>
    <w:p w14:paraId="0BB6E97A" w14:textId="77777777" w:rsidR="005E5B5B" w:rsidRDefault="005E5B5B" w:rsidP="005E5B5B">
      <w:pPr>
        <w:pStyle w:val="PL"/>
      </w:pPr>
      <w:r>
        <w:t xml:space="preserve">      uses top3gpp:Top_Grp;</w:t>
      </w:r>
    </w:p>
    <w:p w14:paraId="0327AD03" w14:textId="77777777" w:rsidR="005E5B5B" w:rsidRDefault="005E5B5B" w:rsidP="005E5B5B">
      <w:pPr>
        <w:pStyle w:val="PL"/>
      </w:pPr>
      <w:r>
        <w:t xml:space="preserve">      container attributes {</w:t>
      </w:r>
    </w:p>
    <w:p w14:paraId="24250EB4" w14:textId="77777777" w:rsidR="005E5B5B" w:rsidRDefault="005E5B5B" w:rsidP="005E5B5B">
      <w:pPr>
        <w:pStyle w:val="PL"/>
      </w:pPr>
      <w:r>
        <w:t xml:space="preserve">        uses EP_N17Grp;</w:t>
      </w:r>
    </w:p>
    <w:p w14:paraId="3CB1D53A" w14:textId="77777777" w:rsidR="005E5B5B" w:rsidRDefault="005E5B5B" w:rsidP="005E5B5B">
      <w:pPr>
        <w:pStyle w:val="PL"/>
      </w:pPr>
      <w:r>
        <w:lastRenderedPageBreak/>
        <w:t xml:space="preserve">      }</w:t>
      </w:r>
    </w:p>
    <w:p w14:paraId="0D4DE7A4" w14:textId="77777777" w:rsidR="005E5B5B" w:rsidRDefault="005E5B5B" w:rsidP="005E5B5B">
      <w:pPr>
        <w:pStyle w:val="PL"/>
      </w:pPr>
      <w:r>
        <w:t xml:space="preserve">    }</w:t>
      </w:r>
    </w:p>
    <w:p w14:paraId="00BC42B1" w14:textId="77777777" w:rsidR="005E5B5B" w:rsidRDefault="005E5B5B" w:rsidP="005E5B5B">
      <w:pPr>
        <w:pStyle w:val="PL"/>
      </w:pPr>
      <w:r>
        <w:t xml:space="preserve">    </w:t>
      </w:r>
    </w:p>
    <w:p w14:paraId="5157380C" w14:textId="77777777" w:rsidR="005E5B5B" w:rsidRDefault="005E5B5B" w:rsidP="005E5B5B">
      <w:pPr>
        <w:pStyle w:val="PL"/>
      </w:pPr>
      <w:r>
        <w:t xml:space="preserve">    list EP_N20 {</w:t>
      </w:r>
    </w:p>
    <w:p w14:paraId="1A0E0399" w14:textId="77777777" w:rsidR="005E5B5B" w:rsidRDefault="005E5B5B" w:rsidP="005E5B5B">
      <w:pPr>
        <w:pStyle w:val="PL"/>
      </w:pPr>
      <w:r>
        <w:t xml:space="preserve">      description "Represents the EP_N20 IOC.";</w:t>
      </w:r>
    </w:p>
    <w:p w14:paraId="26ACBE5B" w14:textId="77777777" w:rsidR="005E5B5B" w:rsidRDefault="005E5B5B" w:rsidP="005E5B5B">
      <w:pPr>
        <w:pStyle w:val="PL"/>
      </w:pPr>
      <w:r>
        <w:t xml:space="preserve">      key id;</w:t>
      </w:r>
    </w:p>
    <w:p w14:paraId="4C0F5E42" w14:textId="77777777" w:rsidR="005E5B5B" w:rsidRDefault="005E5B5B" w:rsidP="005E5B5B">
      <w:pPr>
        <w:pStyle w:val="PL"/>
      </w:pPr>
      <w:r>
        <w:t xml:space="preserve">      uses top3gpp:Top_Grp;</w:t>
      </w:r>
    </w:p>
    <w:p w14:paraId="049FE279" w14:textId="77777777" w:rsidR="005E5B5B" w:rsidRDefault="005E5B5B" w:rsidP="005E5B5B">
      <w:pPr>
        <w:pStyle w:val="PL"/>
      </w:pPr>
      <w:r>
        <w:t xml:space="preserve">      container attributes {</w:t>
      </w:r>
    </w:p>
    <w:p w14:paraId="04BFDCEE" w14:textId="77777777" w:rsidR="005E5B5B" w:rsidRDefault="005E5B5B" w:rsidP="005E5B5B">
      <w:pPr>
        <w:pStyle w:val="PL"/>
      </w:pPr>
      <w:r>
        <w:t xml:space="preserve">        uses EP_N20Grp;</w:t>
      </w:r>
    </w:p>
    <w:p w14:paraId="4F8B46F0" w14:textId="77777777" w:rsidR="005E5B5B" w:rsidRDefault="005E5B5B" w:rsidP="005E5B5B">
      <w:pPr>
        <w:pStyle w:val="PL"/>
      </w:pPr>
      <w:r>
        <w:t xml:space="preserve">      }</w:t>
      </w:r>
    </w:p>
    <w:p w14:paraId="2D2D5309" w14:textId="77777777" w:rsidR="005E5B5B" w:rsidRDefault="005E5B5B" w:rsidP="005E5B5B">
      <w:pPr>
        <w:pStyle w:val="PL"/>
      </w:pPr>
      <w:r>
        <w:t xml:space="preserve">    }</w:t>
      </w:r>
    </w:p>
    <w:p w14:paraId="3ED73EAF" w14:textId="77777777" w:rsidR="005E5B5B" w:rsidRDefault="005E5B5B" w:rsidP="005E5B5B">
      <w:pPr>
        <w:pStyle w:val="PL"/>
      </w:pPr>
      <w:r>
        <w:t xml:space="preserve">    </w:t>
      </w:r>
    </w:p>
    <w:p w14:paraId="628CA52D" w14:textId="77777777" w:rsidR="005E5B5B" w:rsidRDefault="005E5B5B" w:rsidP="005E5B5B">
      <w:pPr>
        <w:pStyle w:val="PL"/>
      </w:pPr>
      <w:r>
        <w:t xml:space="preserve">    list EP_N22 {</w:t>
      </w:r>
    </w:p>
    <w:p w14:paraId="48A994E0" w14:textId="77777777" w:rsidR="005E5B5B" w:rsidRDefault="005E5B5B" w:rsidP="005E5B5B">
      <w:pPr>
        <w:pStyle w:val="PL"/>
      </w:pPr>
      <w:r>
        <w:t xml:space="preserve">      description "Represents the EP_N22 IOC.";</w:t>
      </w:r>
    </w:p>
    <w:p w14:paraId="2CC133F0" w14:textId="77777777" w:rsidR="005E5B5B" w:rsidRDefault="005E5B5B" w:rsidP="005E5B5B">
      <w:pPr>
        <w:pStyle w:val="PL"/>
      </w:pPr>
      <w:r>
        <w:t xml:space="preserve">      key id;</w:t>
      </w:r>
    </w:p>
    <w:p w14:paraId="0AF23A82" w14:textId="77777777" w:rsidR="005E5B5B" w:rsidRDefault="005E5B5B" w:rsidP="005E5B5B">
      <w:pPr>
        <w:pStyle w:val="PL"/>
      </w:pPr>
      <w:r>
        <w:t xml:space="preserve">      uses top3gpp:Top_Grp;</w:t>
      </w:r>
    </w:p>
    <w:p w14:paraId="09BB492C" w14:textId="77777777" w:rsidR="005E5B5B" w:rsidRDefault="005E5B5B" w:rsidP="005E5B5B">
      <w:pPr>
        <w:pStyle w:val="PL"/>
      </w:pPr>
      <w:r>
        <w:t xml:space="preserve">      container attributes {</w:t>
      </w:r>
    </w:p>
    <w:p w14:paraId="70F2DC72" w14:textId="77777777" w:rsidR="005E5B5B" w:rsidRDefault="005E5B5B" w:rsidP="005E5B5B">
      <w:pPr>
        <w:pStyle w:val="PL"/>
      </w:pPr>
      <w:r>
        <w:t xml:space="preserve">        uses EP_N22Grp;</w:t>
      </w:r>
    </w:p>
    <w:p w14:paraId="2FFFFBD9" w14:textId="77777777" w:rsidR="005E5B5B" w:rsidRDefault="005E5B5B" w:rsidP="005E5B5B">
      <w:pPr>
        <w:pStyle w:val="PL"/>
      </w:pPr>
      <w:r>
        <w:t xml:space="preserve">      }</w:t>
      </w:r>
    </w:p>
    <w:p w14:paraId="0A6D862F" w14:textId="77777777" w:rsidR="005E5B5B" w:rsidRDefault="005E5B5B" w:rsidP="005E5B5B">
      <w:pPr>
        <w:pStyle w:val="PL"/>
      </w:pPr>
      <w:r>
        <w:t xml:space="preserve">    }</w:t>
      </w:r>
    </w:p>
    <w:p w14:paraId="26C15E17" w14:textId="77777777" w:rsidR="005E5B5B" w:rsidRDefault="005E5B5B" w:rsidP="005E5B5B">
      <w:pPr>
        <w:pStyle w:val="PL"/>
      </w:pPr>
      <w:r>
        <w:t xml:space="preserve">    </w:t>
      </w:r>
    </w:p>
    <w:p w14:paraId="634367DA" w14:textId="77777777" w:rsidR="005E5B5B" w:rsidRDefault="005E5B5B" w:rsidP="005E5B5B">
      <w:pPr>
        <w:pStyle w:val="PL"/>
      </w:pPr>
      <w:r>
        <w:t xml:space="preserve">    list EP_N26 {</w:t>
      </w:r>
    </w:p>
    <w:p w14:paraId="2BF40BAF" w14:textId="77777777" w:rsidR="005E5B5B" w:rsidRDefault="005E5B5B" w:rsidP="005E5B5B">
      <w:pPr>
        <w:pStyle w:val="PL"/>
      </w:pPr>
      <w:r>
        <w:t xml:space="preserve">      description "Represents the EP_N26 IOC.";</w:t>
      </w:r>
    </w:p>
    <w:p w14:paraId="4C710B38" w14:textId="77777777" w:rsidR="005E5B5B" w:rsidRDefault="005E5B5B" w:rsidP="005E5B5B">
      <w:pPr>
        <w:pStyle w:val="PL"/>
      </w:pPr>
      <w:r>
        <w:t xml:space="preserve">      key id;</w:t>
      </w:r>
    </w:p>
    <w:p w14:paraId="27C84A99" w14:textId="77777777" w:rsidR="005E5B5B" w:rsidRDefault="005E5B5B" w:rsidP="005E5B5B">
      <w:pPr>
        <w:pStyle w:val="PL"/>
      </w:pPr>
      <w:r>
        <w:t xml:space="preserve">      uses top3gpp:Top_Grp;</w:t>
      </w:r>
    </w:p>
    <w:p w14:paraId="49E28E99" w14:textId="77777777" w:rsidR="005E5B5B" w:rsidRDefault="005E5B5B" w:rsidP="005E5B5B">
      <w:pPr>
        <w:pStyle w:val="PL"/>
      </w:pPr>
      <w:r>
        <w:t xml:space="preserve">      container attributes {</w:t>
      </w:r>
    </w:p>
    <w:p w14:paraId="13855435" w14:textId="77777777" w:rsidR="005E5B5B" w:rsidRDefault="005E5B5B" w:rsidP="005E5B5B">
      <w:pPr>
        <w:pStyle w:val="PL"/>
      </w:pPr>
      <w:r>
        <w:t xml:space="preserve">        uses EP_N26Grp;</w:t>
      </w:r>
    </w:p>
    <w:p w14:paraId="7CFC39CF" w14:textId="77777777" w:rsidR="005E5B5B" w:rsidRDefault="005E5B5B" w:rsidP="005E5B5B">
      <w:pPr>
        <w:pStyle w:val="PL"/>
      </w:pPr>
      <w:r>
        <w:t xml:space="preserve">      }</w:t>
      </w:r>
    </w:p>
    <w:p w14:paraId="7342C21E" w14:textId="77777777" w:rsidR="005E5B5B" w:rsidRDefault="005E5B5B" w:rsidP="005E5B5B">
      <w:pPr>
        <w:pStyle w:val="PL"/>
      </w:pPr>
      <w:r>
        <w:t xml:space="preserve">    }</w:t>
      </w:r>
    </w:p>
    <w:p w14:paraId="631DE5EB" w14:textId="77777777" w:rsidR="005E5B5B" w:rsidRDefault="005E5B5B" w:rsidP="005E5B5B">
      <w:pPr>
        <w:pStyle w:val="PL"/>
      </w:pPr>
      <w:r>
        <w:t xml:space="preserve">    </w:t>
      </w:r>
    </w:p>
    <w:p w14:paraId="0D0A4D4E" w14:textId="77777777" w:rsidR="005E5B5B" w:rsidRDefault="005E5B5B" w:rsidP="005E5B5B">
      <w:pPr>
        <w:pStyle w:val="PL"/>
      </w:pPr>
      <w:r>
        <w:t xml:space="preserve">    list EP_NLS {</w:t>
      </w:r>
    </w:p>
    <w:p w14:paraId="5F445026" w14:textId="77777777" w:rsidR="005E5B5B" w:rsidRDefault="005E5B5B" w:rsidP="005E5B5B">
      <w:pPr>
        <w:pStyle w:val="PL"/>
      </w:pPr>
      <w:r>
        <w:t xml:space="preserve">      description "Represents the EP_NLS IOC.";</w:t>
      </w:r>
    </w:p>
    <w:p w14:paraId="5AC39F17" w14:textId="77777777" w:rsidR="005E5B5B" w:rsidRDefault="005E5B5B" w:rsidP="005E5B5B">
      <w:pPr>
        <w:pStyle w:val="PL"/>
      </w:pPr>
      <w:r>
        <w:t xml:space="preserve">      key id;</w:t>
      </w:r>
    </w:p>
    <w:p w14:paraId="1DBB14AB" w14:textId="77777777" w:rsidR="005E5B5B" w:rsidRDefault="005E5B5B" w:rsidP="005E5B5B">
      <w:pPr>
        <w:pStyle w:val="PL"/>
      </w:pPr>
      <w:r>
        <w:t xml:space="preserve">      uses top3gpp:Top_Grp;</w:t>
      </w:r>
    </w:p>
    <w:p w14:paraId="2D149966" w14:textId="77777777" w:rsidR="005E5B5B" w:rsidRDefault="005E5B5B" w:rsidP="005E5B5B">
      <w:pPr>
        <w:pStyle w:val="PL"/>
      </w:pPr>
      <w:r>
        <w:t xml:space="preserve">      container attributes {</w:t>
      </w:r>
    </w:p>
    <w:p w14:paraId="0A4D9727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EP_NLSGrp</w:t>
      </w:r>
      <w:proofErr w:type="spellEnd"/>
      <w:r>
        <w:t>;</w:t>
      </w:r>
    </w:p>
    <w:p w14:paraId="5DAC7661" w14:textId="77777777" w:rsidR="005E5B5B" w:rsidRDefault="005E5B5B" w:rsidP="005E5B5B">
      <w:pPr>
        <w:pStyle w:val="PL"/>
      </w:pPr>
      <w:r>
        <w:t xml:space="preserve">      }</w:t>
      </w:r>
    </w:p>
    <w:p w14:paraId="3C463E75" w14:textId="77777777" w:rsidR="005E5B5B" w:rsidRDefault="005E5B5B" w:rsidP="005E5B5B">
      <w:pPr>
        <w:pStyle w:val="PL"/>
      </w:pPr>
      <w:r>
        <w:t xml:space="preserve">    }</w:t>
      </w:r>
    </w:p>
    <w:p w14:paraId="6DD6D276" w14:textId="77777777" w:rsidR="005E5B5B" w:rsidRDefault="005E5B5B" w:rsidP="005E5B5B">
      <w:pPr>
        <w:pStyle w:val="PL"/>
      </w:pPr>
      <w:r>
        <w:t xml:space="preserve">    </w:t>
      </w:r>
    </w:p>
    <w:p w14:paraId="6554EF67" w14:textId="77777777" w:rsidR="005E5B5B" w:rsidRDefault="005E5B5B" w:rsidP="005E5B5B">
      <w:pPr>
        <w:pStyle w:val="PL"/>
      </w:pPr>
      <w:r>
        <w:t xml:space="preserve">    list EP_NLG {</w:t>
      </w:r>
    </w:p>
    <w:p w14:paraId="06712A0C" w14:textId="77777777" w:rsidR="005E5B5B" w:rsidRDefault="005E5B5B" w:rsidP="005E5B5B">
      <w:pPr>
        <w:pStyle w:val="PL"/>
      </w:pPr>
      <w:r>
        <w:t xml:space="preserve">      description "Represents the EP_NLG IOC.";</w:t>
      </w:r>
    </w:p>
    <w:p w14:paraId="3E66C9DA" w14:textId="77777777" w:rsidR="005E5B5B" w:rsidRDefault="005E5B5B" w:rsidP="005E5B5B">
      <w:pPr>
        <w:pStyle w:val="PL"/>
      </w:pPr>
      <w:r>
        <w:t xml:space="preserve">      key id;</w:t>
      </w:r>
    </w:p>
    <w:p w14:paraId="085A9294" w14:textId="77777777" w:rsidR="005E5B5B" w:rsidRDefault="005E5B5B" w:rsidP="005E5B5B">
      <w:pPr>
        <w:pStyle w:val="PL"/>
      </w:pPr>
      <w:r>
        <w:t xml:space="preserve">      uses top3gpp:Top_Grp;</w:t>
      </w:r>
    </w:p>
    <w:p w14:paraId="15B5FE33" w14:textId="77777777" w:rsidR="005E5B5B" w:rsidRDefault="005E5B5B" w:rsidP="005E5B5B">
      <w:pPr>
        <w:pStyle w:val="PL"/>
      </w:pPr>
      <w:r>
        <w:t xml:space="preserve">      container attributes {</w:t>
      </w:r>
    </w:p>
    <w:p w14:paraId="01E5BA7B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EP_NLGGrp</w:t>
      </w:r>
      <w:proofErr w:type="spellEnd"/>
      <w:r>
        <w:t>;</w:t>
      </w:r>
    </w:p>
    <w:p w14:paraId="652FACE4" w14:textId="77777777" w:rsidR="005E5B5B" w:rsidRDefault="005E5B5B" w:rsidP="005E5B5B">
      <w:pPr>
        <w:pStyle w:val="PL"/>
      </w:pPr>
      <w:r>
        <w:t xml:space="preserve">      }</w:t>
      </w:r>
    </w:p>
    <w:p w14:paraId="7108871C" w14:textId="77777777" w:rsidR="005E5B5B" w:rsidRDefault="005E5B5B" w:rsidP="005E5B5B">
      <w:pPr>
        <w:pStyle w:val="PL"/>
      </w:pPr>
      <w:r>
        <w:t xml:space="preserve">    }</w:t>
      </w:r>
    </w:p>
    <w:p w14:paraId="6F343DAC" w14:textId="77777777" w:rsidR="005E5B5B" w:rsidRDefault="005E5B5B" w:rsidP="005E5B5B">
      <w:pPr>
        <w:pStyle w:val="PL"/>
      </w:pPr>
      <w:r>
        <w:t xml:space="preserve">  }</w:t>
      </w:r>
    </w:p>
    <w:p w14:paraId="422EDD1B" w14:textId="77777777" w:rsidR="005E5B5B" w:rsidRDefault="005E5B5B" w:rsidP="005E5B5B">
      <w:pPr>
        <w:pStyle w:val="PL"/>
      </w:pPr>
      <w:r>
        <w:t xml:space="preserve">      </w:t>
      </w:r>
    </w:p>
    <w:p w14:paraId="1AE524C2" w14:textId="77777777" w:rsidR="005E5B5B" w:rsidRDefault="005E5B5B" w:rsidP="005E5B5B">
      <w:pPr>
        <w:pStyle w:val="PL"/>
      </w:pPr>
      <w:r>
        <w:t xml:space="preserve">  augment "/me3gpp:ManagedElement/ausf3gpp:AUSFFunction" {</w:t>
      </w:r>
    </w:p>
    <w:p w14:paraId="63BFF90C" w14:textId="77777777" w:rsidR="005E5B5B" w:rsidRDefault="005E5B5B" w:rsidP="005E5B5B">
      <w:pPr>
        <w:pStyle w:val="PL"/>
      </w:pPr>
      <w:r>
        <w:t xml:space="preserve">    list EP_N12 {</w:t>
      </w:r>
    </w:p>
    <w:p w14:paraId="56C221A4" w14:textId="77777777" w:rsidR="005E5B5B" w:rsidRDefault="005E5B5B" w:rsidP="005E5B5B">
      <w:pPr>
        <w:pStyle w:val="PL"/>
      </w:pPr>
      <w:r>
        <w:t xml:space="preserve">      description "Represents the EP_N12 IOC.";</w:t>
      </w:r>
    </w:p>
    <w:p w14:paraId="70917A13" w14:textId="77777777" w:rsidR="005E5B5B" w:rsidRDefault="005E5B5B" w:rsidP="005E5B5B">
      <w:pPr>
        <w:pStyle w:val="PL"/>
      </w:pPr>
      <w:r>
        <w:t xml:space="preserve">      key id;</w:t>
      </w:r>
    </w:p>
    <w:p w14:paraId="18052184" w14:textId="77777777" w:rsidR="005E5B5B" w:rsidRDefault="005E5B5B" w:rsidP="005E5B5B">
      <w:pPr>
        <w:pStyle w:val="PL"/>
      </w:pPr>
      <w:r>
        <w:t xml:space="preserve">      uses top3gpp:Top_Grp;</w:t>
      </w:r>
    </w:p>
    <w:p w14:paraId="17E38D1D" w14:textId="77777777" w:rsidR="005E5B5B" w:rsidRDefault="005E5B5B" w:rsidP="005E5B5B">
      <w:pPr>
        <w:pStyle w:val="PL"/>
      </w:pPr>
      <w:r>
        <w:t xml:space="preserve">      container attributes {</w:t>
      </w:r>
    </w:p>
    <w:p w14:paraId="0FA941F1" w14:textId="77777777" w:rsidR="005E5B5B" w:rsidRDefault="005E5B5B" w:rsidP="005E5B5B">
      <w:pPr>
        <w:pStyle w:val="PL"/>
      </w:pPr>
      <w:r>
        <w:t xml:space="preserve">        uses EP_N12Grp;</w:t>
      </w:r>
    </w:p>
    <w:p w14:paraId="6B537B10" w14:textId="77777777" w:rsidR="005E5B5B" w:rsidRDefault="005E5B5B" w:rsidP="005E5B5B">
      <w:pPr>
        <w:pStyle w:val="PL"/>
      </w:pPr>
      <w:r>
        <w:t xml:space="preserve">      }</w:t>
      </w:r>
    </w:p>
    <w:p w14:paraId="7CA4FDB5" w14:textId="77777777" w:rsidR="005E5B5B" w:rsidRDefault="005E5B5B" w:rsidP="005E5B5B">
      <w:pPr>
        <w:pStyle w:val="PL"/>
      </w:pPr>
      <w:r>
        <w:t xml:space="preserve">    }</w:t>
      </w:r>
    </w:p>
    <w:p w14:paraId="60A61458" w14:textId="77777777" w:rsidR="005E5B5B" w:rsidRDefault="005E5B5B" w:rsidP="005E5B5B">
      <w:pPr>
        <w:pStyle w:val="PL"/>
      </w:pPr>
      <w:r>
        <w:t xml:space="preserve">    </w:t>
      </w:r>
    </w:p>
    <w:p w14:paraId="5E675D17" w14:textId="77777777" w:rsidR="005E5B5B" w:rsidRDefault="005E5B5B" w:rsidP="005E5B5B">
      <w:pPr>
        <w:pStyle w:val="PL"/>
      </w:pPr>
      <w:r>
        <w:t xml:space="preserve">    list EP_N13 {</w:t>
      </w:r>
    </w:p>
    <w:p w14:paraId="3E6B357D" w14:textId="77777777" w:rsidR="005E5B5B" w:rsidRDefault="005E5B5B" w:rsidP="005E5B5B">
      <w:pPr>
        <w:pStyle w:val="PL"/>
      </w:pPr>
      <w:r>
        <w:t xml:space="preserve">      description "Represents the EP_N13 IOC.";</w:t>
      </w:r>
    </w:p>
    <w:p w14:paraId="31EFD919" w14:textId="77777777" w:rsidR="005E5B5B" w:rsidRDefault="005E5B5B" w:rsidP="005E5B5B">
      <w:pPr>
        <w:pStyle w:val="PL"/>
      </w:pPr>
      <w:r>
        <w:t xml:space="preserve">      key id;</w:t>
      </w:r>
    </w:p>
    <w:p w14:paraId="59686202" w14:textId="77777777" w:rsidR="005E5B5B" w:rsidRDefault="005E5B5B" w:rsidP="005E5B5B">
      <w:pPr>
        <w:pStyle w:val="PL"/>
      </w:pPr>
      <w:r>
        <w:t xml:space="preserve">      uses top3gpp:Top_Grp;</w:t>
      </w:r>
    </w:p>
    <w:p w14:paraId="1484BCF9" w14:textId="77777777" w:rsidR="005E5B5B" w:rsidRDefault="005E5B5B" w:rsidP="005E5B5B">
      <w:pPr>
        <w:pStyle w:val="PL"/>
      </w:pPr>
      <w:r>
        <w:t xml:space="preserve">      container attributes {</w:t>
      </w:r>
    </w:p>
    <w:p w14:paraId="4352528E" w14:textId="77777777" w:rsidR="005E5B5B" w:rsidRDefault="005E5B5B" w:rsidP="005E5B5B">
      <w:pPr>
        <w:pStyle w:val="PL"/>
      </w:pPr>
      <w:r>
        <w:t xml:space="preserve">        uses EP_N13Grp;</w:t>
      </w:r>
    </w:p>
    <w:p w14:paraId="4835F0F8" w14:textId="77777777" w:rsidR="005E5B5B" w:rsidRDefault="005E5B5B" w:rsidP="005E5B5B">
      <w:pPr>
        <w:pStyle w:val="PL"/>
      </w:pPr>
      <w:r>
        <w:t xml:space="preserve">      }</w:t>
      </w:r>
    </w:p>
    <w:p w14:paraId="586A3CB3" w14:textId="77777777" w:rsidR="005E5B5B" w:rsidRDefault="005E5B5B" w:rsidP="005E5B5B">
      <w:pPr>
        <w:pStyle w:val="PL"/>
      </w:pPr>
      <w:r>
        <w:t xml:space="preserve">    }    </w:t>
      </w:r>
    </w:p>
    <w:p w14:paraId="7EA77A5D" w14:textId="77777777" w:rsidR="005E5B5B" w:rsidRDefault="005E5B5B" w:rsidP="005E5B5B">
      <w:pPr>
        <w:pStyle w:val="PL"/>
      </w:pPr>
      <w:r>
        <w:t xml:space="preserve">  }</w:t>
      </w:r>
    </w:p>
    <w:p w14:paraId="7A0E2BBB" w14:textId="77777777" w:rsidR="005E5B5B" w:rsidRDefault="005E5B5B" w:rsidP="005E5B5B">
      <w:pPr>
        <w:pStyle w:val="PL"/>
      </w:pPr>
      <w:r>
        <w:t xml:space="preserve">  </w:t>
      </w:r>
    </w:p>
    <w:p w14:paraId="0CB09F25" w14:textId="77777777" w:rsidR="005E5B5B" w:rsidRDefault="005E5B5B" w:rsidP="005E5B5B">
      <w:pPr>
        <w:pStyle w:val="PL"/>
      </w:pPr>
      <w:r>
        <w:t xml:space="preserve">  augment "/me3gpp:ManagedElement/dn3gpp:DNFunction" {</w:t>
      </w:r>
    </w:p>
    <w:p w14:paraId="6ED60BCE" w14:textId="77777777" w:rsidR="005E5B5B" w:rsidRDefault="005E5B5B" w:rsidP="005E5B5B">
      <w:pPr>
        <w:pStyle w:val="PL"/>
      </w:pPr>
      <w:r>
        <w:t xml:space="preserve">    list EP_N6 {</w:t>
      </w:r>
    </w:p>
    <w:p w14:paraId="248FD4F9" w14:textId="77777777" w:rsidR="005E5B5B" w:rsidRDefault="005E5B5B" w:rsidP="005E5B5B">
      <w:pPr>
        <w:pStyle w:val="PL"/>
      </w:pPr>
      <w:r>
        <w:t xml:space="preserve">      description "Represents the EP_N6 IOC.";</w:t>
      </w:r>
    </w:p>
    <w:p w14:paraId="3CEA271A" w14:textId="77777777" w:rsidR="005E5B5B" w:rsidRDefault="005E5B5B" w:rsidP="005E5B5B">
      <w:pPr>
        <w:pStyle w:val="PL"/>
      </w:pPr>
      <w:r>
        <w:t xml:space="preserve">      key id;</w:t>
      </w:r>
    </w:p>
    <w:p w14:paraId="7DEAF7B1" w14:textId="77777777" w:rsidR="005E5B5B" w:rsidRDefault="005E5B5B" w:rsidP="005E5B5B">
      <w:pPr>
        <w:pStyle w:val="PL"/>
      </w:pPr>
      <w:r>
        <w:t xml:space="preserve">      uses top3gpp:Top_Grp;</w:t>
      </w:r>
    </w:p>
    <w:p w14:paraId="3A2D4D0B" w14:textId="77777777" w:rsidR="005E5B5B" w:rsidRDefault="005E5B5B" w:rsidP="005E5B5B">
      <w:pPr>
        <w:pStyle w:val="PL"/>
      </w:pPr>
      <w:r>
        <w:t xml:space="preserve">      container attributes {</w:t>
      </w:r>
    </w:p>
    <w:p w14:paraId="76F16FB1" w14:textId="77777777" w:rsidR="005E5B5B" w:rsidRDefault="005E5B5B" w:rsidP="005E5B5B">
      <w:pPr>
        <w:pStyle w:val="PL"/>
      </w:pPr>
      <w:r>
        <w:t xml:space="preserve">        uses EP_N6Grp;</w:t>
      </w:r>
    </w:p>
    <w:p w14:paraId="2756CB32" w14:textId="77777777" w:rsidR="005E5B5B" w:rsidRDefault="005E5B5B" w:rsidP="005E5B5B">
      <w:pPr>
        <w:pStyle w:val="PL"/>
      </w:pPr>
      <w:r>
        <w:t xml:space="preserve">      }</w:t>
      </w:r>
    </w:p>
    <w:p w14:paraId="47BDF43C" w14:textId="77777777" w:rsidR="005E5B5B" w:rsidRDefault="005E5B5B" w:rsidP="005E5B5B">
      <w:pPr>
        <w:pStyle w:val="PL"/>
      </w:pPr>
      <w:r>
        <w:t xml:space="preserve">    }</w:t>
      </w:r>
    </w:p>
    <w:p w14:paraId="5D4F8F0A" w14:textId="77777777" w:rsidR="005E5B5B" w:rsidRDefault="005E5B5B" w:rsidP="005E5B5B">
      <w:pPr>
        <w:pStyle w:val="PL"/>
      </w:pPr>
      <w:r>
        <w:lastRenderedPageBreak/>
        <w:t xml:space="preserve">  }</w:t>
      </w:r>
    </w:p>
    <w:p w14:paraId="502F6C64" w14:textId="77777777" w:rsidR="005E5B5B" w:rsidRDefault="005E5B5B" w:rsidP="005E5B5B">
      <w:pPr>
        <w:pStyle w:val="PL"/>
      </w:pPr>
      <w:r>
        <w:t xml:space="preserve">  </w:t>
      </w:r>
    </w:p>
    <w:p w14:paraId="465E1889" w14:textId="77777777" w:rsidR="005E5B5B" w:rsidRDefault="005E5B5B" w:rsidP="005E5B5B">
      <w:pPr>
        <w:pStyle w:val="PL"/>
      </w:pPr>
      <w:r>
        <w:t xml:space="preserve">  augment "/me3gpp:ManagedElement/lmf3gpp:LMFFunction" {</w:t>
      </w:r>
    </w:p>
    <w:p w14:paraId="22E0224D" w14:textId="77777777" w:rsidR="005E5B5B" w:rsidRDefault="005E5B5B" w:rsidP="005E5B5B">
      <w:pPr>
        <w:pStyle w:val="PL"/>
      </w:pPr>
      <w:r>
        <w:t xml:space="preserve">    list EP_NLS {</w:t>
      </w:r>
    </w:p>
    <w:p w14:paraId="0B90B858" w14:textId="77777777" w:rsidR="005E5B5B" w:rsidRDefault="005E5B5B" w:rsidP="005E5B5B">
      <w:pPr>
        <w:pStyle w:val="PL"/>
      </w:pPr>
      <w:r>
        <w:t xml:space="preserve">      description "Represents the EP_NLS IOC.";</w:t>
      </w:r>
    </w:p>
    <w:p w14:paraId="49FCCFAD" w14:textId="77777777" w:rsidR="005E5B5B" w:rsidRDefault="005E5B5B" w:rsidP="005E5B5B">
      <w:pPr>
        <w:pStyle w:val="PL"/>
      </w:pPr>
      <w:r>
        <w:t xml:space="preserve">      key id;</w:t>
      </w:r>
    </w:p>
    <w:p w14:paraId="02B7F32C" w14:textId="77777777" w:rsidR="005E5B5B" w:rsidRDefault="005E5B5B" w:rsidP="005E5B5B">
      <w:pPr>
        <w:pStyle w:val="PL"/>
      </w:pPr>
      <w:r>
        <w:t xml:space="preserve">      uses top3gpp:Top_Grp;</w:t>
      </w:r>
    </w:p>
    <w:p w14:paraId="65F891DC" w14:textId="77777777" w:rsidR="005E5B5B" w:rsidRDefault="005E5B5B" w:rsidP="005E5B5B">
      <w:pPr>
        <w:pStyle w:val="PL"/>
      </w:pPr>
      <w:r>
        <w:t xml:space="preserve">      container attributes {</w:t>
      </w:r>
    </w:p>
    <w:p w14:paraId="0C008B94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EP_NLSGrp</w:t>
      </w:r>
      <w:proofErr w:type="spellEnd"/>
      <w:r>
        <w:t>;</w:t>
      </w:r>
    </w:p>
    <w:p w14:paraId="0BF77167" w14:textId="77777777" w:rsidR="005E5B5B" w:rsidRDefault="005E5B5B" w:rsidP="005E5B5B">
      <w:pPr>
        <w:pStyle w:val="PL"/>
      </w:pPr>
      <w:r>
        <w:t xml:space="preserve">      }</w:t>
      </w:r>
    </w:p>
    <w:p w14:paraId="2EC63E95" w14:textId="77777777" w:rsidR="005E5B5B" w:rsidRDefault="005E5B5B" w:rsidP="005E5B5B">
      <w:pPr>
        <w:pStyle w:val="PL"/>
      </w:pPr>
      <w:r>
        <w:t xml:space="preserve">    }</w:t>
      </w:r>
    </w:p>
    <w:p w14:paraId="065B9C85" w14:textId="77777777" w:rsidR="005E5B5B" w:rsidRDefault="005E5B5B" w:rsidP="005E5B5B">
      <w:pPr>
        <w:pStyle w:val="PL"/>
      </w:pPr>
      <w:r>
        <w:t xml:space="preserve">  }</w:t>
      </w:r>
    </w:p>
    <w:p w14:paraId="03904B40" w14:textId="77777777" w:rsidR="005E5B5B" w:rsidRDefault="005E5B5B" w:rsidP="005E5B5B">
      <w:pPr>
        <w:pStyle w:val="PL"/>
      </w:pPr>
      <w:r>
        <w:t xml:space="preserve">  </w:t>
      </w:r>
    </w:p>
    <w:p w14:paraId="51A37AD0" w14:textId="77777777" w:rsidR="005E5B5B" w:rsidRDefault="005E5B5B" w:rsidP="005E5B5B">
      <w:pPr>
        <w:pStyle w:val="PL"/>
      </w:pPr>
      <w:r>
        <w:t xml:space="preserve">  augment "/me3gpp:ManagedElement/n3iwf3gpp:N3IWFFunction" {</w:t>
      </w:r>
    </w:p>
    <w:p w14:paraId="07AB6FFB" w14:textId="77777777" w:rsidR="005E5B5B" w:rsidRDefault="005E5B5B" w:rsidP="005E5B5B">
      <w:pPr>
        <w:pStyle w:val="PL"/>
      </w:pPr>
      <w:r>
        <w:t xml:space="preserve">    list EP_N2 {</w:t>
      </w:r>
    </w:p>
    <w:p w14:paraId="56F3B1AB" w14:textId="77777777" w:rsidR="005E5B5B" w:rsidRDefault="005E5B5B" w:rsidP="005E5B5B">
      <w:pPr>
        <w:pStyle w:val="PL"/>
      </w:pPr>
      <w:r>
        <w:t xml:space="preserve">      description "Represents the EP_N2 IOC.";</w:t>
      </w:r>
    </w:p>
    <w:p w14:paraId="5DF3E3E2" w14:textId="77777777" w:rsidR="005E5B5B" w:rsidRDefault="005E5B5B" w:rsidP="005E5B5B">
      <w:pPr>
        <w:pStyle w:val="PL"/>
      </w:pPr>
      <w:r>
        <w:t xml:space="preserve">      key id;</w:t>
      </w:r>
    </w:p>
    <w:p w14:paraId="707A2B1E" w14:textId="77777777" w:rsidR="005E5B5B" w:rsidRDefault="005E5B5B" w:rsidP="005E5B5B">
      <w:pPr>
        <w:pStyle w:val="PL"/>
      </w:pPr>
      <w:r>
        <w:t xml:space="preserve">      uses top3gpp:Top_Grp;</w:t>
      </w:r>
    </w:p>
    <w:p w14:paraId="19D50BD2" w14:textId="77777777" w:rsidR="005E5B5B" w:rsidRDefault="005E5B5B" w:rsidP="005E5B5B">
      <w:pPr>
        <w:pStyle w:val="PL"/>
      </w:pPr>
      <w:r>
        <w:t xml:space="preserve">      container attributes {</w:t>
      </w:r>
    </w:p>
    <w:p w14:paraId="1D333CC0" w14:textId="77777777" w:rsidR="005E5B5B" w:rsidRDefault="005E5B5B" w:rsidP="005E5B5B">
      <w:pPr>
        <w:pStyle w:val="PL"/>
      </w:pPr>
      <w:r>
        <w:t xml:space="preserve">        uses EP_N2Grp;</w:t>
      </w:r>
    </w:p>
    <w:p w14:paraId="51AE53D6" w14:textId="77777777" w:rsidR="005E5B5B" w:rsidRDefault="005E5B5B" w:rsidP="005E5B5B">
      <w:pPr>
        <w:pStyle w:val="PL"/>
      </w:pPr>
      <w:r>
        <w:t xml:space="preserve">      }</w:t>
      </w:r>
    </w:p>
    <w:p w14:paraId="27D31A87" w14:textId="77777777" w:rsidR="005E5B5B" w:rsidRDefault="005E5B5B" w:rsidP="005E5B5B">
      <w:pPr>
        <w:pStyle w:val="PL"/>
      </w:pPr>
      <w:r>
        <w:t xml:space="preserve">    }</w:t>
      </w:r>
    </w:p>
    <w:p w14:paraId="68AD6217" w14:textId="77777777" w:rsidR="005E5B5B" w:rsidRDefault="005E5B5B" w:rsidP="005E5B5B">
      <w:pPr>
        <w:pStyle w:val="PL"/>
      </w:pPr>
      <w:r>
        <w:t xml:space="preserve">    </w:t>
      </w:r>
    </w:p>
    <w:p w14:paraId="5E98FD45" w14:textId="77777777" w:rsidR="005E5B5B" w:rsidRDefault="005E5B5B" w:rsidP="005E5B5B">
      <w:pPr>
        <w:pStyle w:val="PL"/>
      </w:pPr>
      <w:r>
        <w:t xml:space="preserve">    list EP_N3 {</w:t>
      </w:r>
    </w:p>
    <w:p w14:paraId="2E393601" w14:textId="77777777" w:rsidR="005E5B5B" w:rsidRDefault="005E5B5B" w:rsidP="005E5B5B">
      <w:pPr>
        <w:pStyle w:val="PL"/>
      </w:pPr>
      <w:r>
        <w:t xml:space="preserve">      description "Represents the EP_N3 IOC.";</w:t>
      </w:r>
    </w:p>
    <w:p w14:paraId="63D99A74" w14:textId="77777777" w:rsidR="005E5B5B" w:rsidRDefault="005E5B5B" w:rsidP="005E5B5B">
      <w:pPr>
        <w:pStyle w:val="PL"/>
      </w:pPr>
      <w:r>
        <w:t xml:space="preserve">      key id;</w:t>
      </w:r>
    </w:p>
    <w:p w14:paraId="2E074908" w14:textId="77777777" w:rsidR="005E5B5B" w:rsidRDefault="005E5B5B" w:rsidP="005E5B5B">
      <w:pPr>
        <w:pStyle w:val="PL"/>
      </w:pPr>
      <w:r>
        <w:t xml:space="preserve">      uses top3gpp:Top_Grp;</w:t>
      </w:r>
    </w:p>
    <w:p w14:paraId="6889792B" w14:textId="77777777" w:rsidR="005E5B5B" w:rsidRDefault="005E5B5B" w:rsidP="005E5B5B">
      <w:pPr>
        <w:pStyle w:val="PL"/>
      </w:pPr>
      <w:r>
        <w:t xml:space="preserve">      container attributes {</w:t>
      </w:r>
    </w:p>
    <w:p w14:paraId="7CFA4879" w14:textId="77777777" w:rsidR="005E5B5B" w:rsidRDefault="005E5B5B" w:rsidP="005E5B5B">
      <w:pPr>
        <w:pStyle w:val="PL"/>
      </w:pPr>
      <w:r>
        <w:t xml:space="preserve">        uses EP_N3Grp;</w:t>
      </w:r>
    </w:p>
    <w:p w14:paraId="28BB52B4" w14:textId="77777777" w:rsidR="005E5B5B" w:rsidRDefault="005E5B5B" w:rsidP="005E5B5B">
      <w:pPr>
        <w:pStyle w:val="PL"/>
      </w:pPr>
      <w:r>
        <w:t xml:space="preserve">      }</w:t>
      </w:r>
    </w:p>
    <w:p w14:paraId="356089E6" w14:textId="77777777" w:rsidR="005E5B5B" w:rsidRDefault="005E5B5B" w:rsidP="005E5B5B">
      <w:pPr>
        <w:pStyle w:val="PL"/>
      </w:pPr>
      <w:r>
        <w:t xml:space="preserve">    }</w:t>
      </w:r>
    </w:p>
    <w:p w14:paraId="53971378" w14:textId="77777777" w:rsidR="005E5B5B" w:rsidRDefault="005E5B5B" w:rsidP="005E5B5B">
      <w:pPr>
        <w:pStyle w:val="PL"/>
      </w:pPr>
      <w:r>
        <w:t xml:space="preserve">  }</w:t>
      </w:r>
    </w:p>
    <w:p w14:paraId="65D2D768" w14:textId="77777777" w:rsidR="005E5B5B" w:rsidRDefault="005E5B5B" w:rsidP="005E5B5B">
      <w:pPr>
        <w:pStyle w:val="PL"/>
      </w:pPr>
      <w:r>
        <w:t xml:space="preserve">  </w:t>
      </w:r>
    </w:p>
    <w:p w14:paraId="649E9170" w14:textId="77777777" w:rsidR="005E5B5B" w:rsidRDefault="005E5B5B" w:rsidP="005E5B5B">
      <w:pPr>
        <w:pStyle w:val="PL"/>
      </w:pPr>
      <w:r>
        <w:t xml:space="preserve">  augment "/me3gpp:ManagedElement/ngeir3gpp:NGEIRFunction" {</w:t>
      </w:r>
    </w:p>
    <w:p w14:paraId="323E5BAB" w14:textId="77777777" w:rsidR="005E5B5B" w:rsidRDefault="005E5B5B" w:rsidP="005E5B5B">
      <w:pPr>
        <w:pStyle w:val="PL"/>
      </w:pPr>
      <w:r>
        <w:t xml:space="preserve">    list EP_N17 {</w:t>
      </w:r>
    </w:p>
    <w:p w14:paraId="1D4F6AC4" w14:textId="77777777" w:rsidR="005E5B5B" w:rsidRDefault="005E5B5B" w:rsidP="005E5B5B">
      <w:pPr>
        <w:pStyle w:val="PL"/>
      </w:pPr>
      <w:r>
        <w:t xml:space="preserve">      description "Represents the EP_N17 IOC.";</w:t>
      </w:r>
    </w:p>
    <w:p w14:paraId="0ABFAB29" w14:textId="77777777" w:rsidR="005E5B5B" w:rsidRDefault="005E5B5B" w:rsidP="005E5B5B">
      <w:pPr>
        <w:pStyle w:val="PL"/>
      </w:pPr>
      <w:r>
        <w:t xml:space="preserve">      key id;</w:t>
      </w:r>
    </w:p>
    <w:p w14:paraId="76160215" w14:textId="77777777" w:rsidR="005E5B5B" w:rsidRDefault="005E5B5B" w:rsidP="005E5B5B">
      <w:pPr>
        <w:pStyle w:val="PL"/>
      </w:pPr>
      <w:r>
        <w:t xml:space="preserve">      uses top3gpp:Top_Grp;</w:t>
      </w:r>
    </w:p>
    <w:p w14:paraId="455AD6B1" w14:textId="77777777" w:rsidR="005E5B5B" w:rsidRDefault="005E5B5B" w:rsidP="005E5B5B">
      <w:pPr>
        <w:pStyle w:val="PL"/>
      </w:pPr>
      <w:r>
        <w:t xml:space="preserve">      container attributes {</w:t>
      </w:r>
    </w:p>
    <w:p w14:paraId="48EB0FE7" w14:textId="77777777" w:rsidR="005E5B5B" w:rsidRDefault="005E5B5B" w:rsidP="005E5B5B">
      <w:pPr>
        <w:pStyle w:val="PL"/>
      </w:pPr>
      <w:r>
        <w:t xml:space="preserve">        uses EP_N17Grp;</w:t>
      </w:r>
    </w:p>
    <w:p w14:paraId="7CCDF552" w14:textId="77777777" w:rsidR="005E5B5B" w:rsidRDefault="005E5B5B" w:rsidP="005E5B5B">
      <w:pPr>
        <w:pStyle w:val="PL"/>
      </w:pPr>
      <w:r>
        <w:t xml:space="preserve">      }</w:t>
      </w:r>
    </w:p>
    <w:p w14:paraId="044933EB" w14:textId="77777777" w:rsidR="005E5B5B" w:rsidRDefault="005E5B5B" w:rsidP="005E5B5B">
      <w:pPr>
        <w:pStyle w:val="PL"/>
      </w:pPr>
      <w:r>
        <w:t xml:space="preserve">    }</w:t>
      </w:r>
    </w:p>
    <w:p w14:paraId="07596BDB" w14:textId="77777777" w:rsidR="005E5B5B" w:rsidRDefault="005E5B5B" w:rsidP="005E5B5B">
      <w:pPr>
        <w:pStyle w:val="PL"/>
      </w:pPr>
      <w:r>
        <w:t xml:space="preserve">  }</w:t>
      </w:r>
    </w:p>
    <w:p w14:paraId="0C8B6DDA" w14:textId="77777777" w:rsidR="005E5B5B" w:rsidRDefault="005E5B5B" w:rsidP="005E5B5B">
      <w:pPr>
        <w:pStyle w:val="PL"/>
      </w:pPr>
      <w:r>
        <w:t xml:space="preserve">  </w:t>
      </w:r>
    </w:p>
    <w:p w14:paraId="5C020E00" w14:textId="77777777" w:rsidR="005E5B5B" w:rsidRDefault="005E5B5B" w:rsidP="005E5B5B">
      <w:pPr>
        <w:pStyle w:val="PL"/>
      </w:pPr>
      <w:r>
        <w:t xml:space="preserve">  augment "/me3gpp:ManagedElement/nrf3gpp:NRFFunction" {</w:t>
      </w:r>
    </w:p>
    <w:p w14:paraId="55DFEC9E" w14:textId="77777777" w:rsidR="005E5B5B" w:rsidRDefault="005E5B5B" w:rsidP="005E5B5B">
      <w:pPr>
        <w:pStyle w:val="PL"/>
      </w:pPr>
      <w:r>
        <w:t xml:space="preserve">    list EP_N27 {</w:t>
      </w:r>
    </w:p>
    <w:p w14:paraId="0A854258" w14:textId="77777777" w:rsidR="005E5B5B" w:rsidRDefault="005E5B5B" w:rsidP="005E5B5B">
      <w:pPr>
        <w:pStyle w:val="PL"/>
      </w:pPr>
      <w:r>
        <w:t xml:space="preserve">      description "Represents the EP_N27 IOC.";</w:t>
      </w:r>
    </w:p>
    <w:p w14:paraId="354ECE63" w14:textId="77777777" w:rsidR="005E5B5B" w:rsidRDefault="005E5B5B" w:rsidP="005E5B5B">
      <w:pPr>
        <w:pStyle w:val="PL"/>
      </w:pPr>
      <w:r>
        <w:t xml:space="preserve">      key id;</w:t>
      </w:r>
    </w:p>
    <w:p w14:paraId="2B506A15" w14:textId="77777777" w:rsidR="005E5B5B" w:rsidRDefault="005E5B5B" w:rsidP="005E5B5B">
      <w:pPr>
        <w:pStyle w:val="PL"/>
      </w:pPr>
      <w:r>
        <w:t xml:space="preserve">      uses top3gpp:Top_Grp;</w:t>
      </w:r>
    </w:p>
    <w:p w14:paraId="4702715C" w14:textId="77777777" w:rsidR="005E5B5B" w:rsidRDefault="005E5B5B" w:rsidP="005E5B5B">
      <w:pPr>
        <w:pStyle w:val="PL"/>
      </w:pPr>
      <w:r>
        <w:t xml:space="preserve">      container attributes {</w:t>
      </w:r>
    </w:p>
    <w:p w14:paraId="43C3A612" w14:textId="77777777" w:rsidR="005E5B5B" w:rsidRDefault="005E5B5B" w:rsidP="005E5B5B">
      <w:pPr>
        <w:pStyle w:val="PL"/>
      </w:pPr>
      <w:r>
        <w:t xml:space="preserve">        uses EP_N26Grp;</w:t>
      </w:r>
    </w:p>
    <w:p w14:paraId="43C6DD9A" w14:textId="77777777" w:rsidR="005E5B5B" w:rsidRDefault="005E5B5B" w:rsidP="005E5B5B">
      <w:pPr>
        <w:pStyle w:val="PL"/>
      </w:pPr>
      <w:r>
        <w:t xml:space="preserve">      }</w:t>
      </w:r>
    </w:p>
    <w:p w14:paraId="3F302759" w14:textId="77777777" w:rsidR="005E5B5B" w:rsidRDefault="005E5B5B" w:rsidP="005E5B5B">
      <w:pPr>
        <w:pStyle w:val="PL"/>
      </w:pPr>
      <w:r>
        <w:t xml:space="preserve">    }    </w:t>
      </w:r>
    </w:p>
    <w:p w14:paraId="35626955" w14:textId="77777777" w:rsidR="005E5B5B" w:rsidRDefault="005E5B5B" w:rsidP="005E5B5B">
      <w:pPr>
        <w:pStyle w:val="PL"/>
      </w:pPr>
    </w:p>
    <w:p w14:paraId="1B6FC037" w14:textId="77777777" w:rsidR="005E5B5B" w:rsidRDefault="005E5B5B" w:rsidP="005E5B5B">
      <w:pPr>
        <w:pStyle w:val="PL"/>
      </w:pPr>
      <w:r>
        <w:t xml:space="preserve">  }</w:t>
      </w:r>
    </w:p>
    <w:p w14:paraId="292DCBC2" w14:textId="77777777" w:rsidR="005E5B5B" w:rsidRDefault="005E5B5B" w:rsidP="005E5B5B">
      <w:pPr>
        <w:pStyle w:val="PL"/>
      </w:pPr>
      <w:r>
        <w:t xml:space="preserve">  </w:t>
      </w:r>
    </w:p>
    <w:p w14:paraId="5CEE99C8" w14:textId="77777777" w:rsidR="005E5B5B" w:rsidRDefault="005E5B5B" w:rsidP="005E5B5B">
      <w:pPr>
        <w:pStyle w:val="PL"/>
      </w:pPr>
      <w:r>
        <w:t xml:space="preserve">  augment "/me3gpp:ManagedElement/nssf3gpp:NSSFFunction" {</w:t>
      </w:r>
    </w:p>
    <w:p w14:paraId="488E725C" w14:textId="77777777" w:rsidR="005E5B5B" w:rsidRDefault="005E5B5B" w:rsidP="005E5B5B">
      <w:pPr>
        <w:pStyle w:val="PL"/>
      </w:pPr>
      <w:r>
        <w:t xml:space="preserve">    list EP_N22 {</w:t>
      </w:r>
    </w:p>
    <w:p w14:paraId="1BC6120F" w14:textId="77777777" w:rsidR="005E5B5B" w:rsidRDefault="005E5B5B" w:rsidP="005E5B5B">
      <w:pPr>
        <w:pStyle w:val="PL"/>
      </w:pPr>
      <w:r>
        <w:t xml:space="preserve">      description "Represents the EP_N22 IOC.";</w:t>
      </w:r>
    </w:p>
    <w:p w14:paraId="18AF8CBD" w14:textId="77777777" w:rsidR="005E5B5B" w:rsidRDefault="005E5B5B" w:rsidP="005E5B5B">
      <w:pPr>
        <w:pStyle w:val="PL"/>
      </w:pPr>
      <w:r>
        <w:t xml:space="preserve">      key id;</w:t>
      </w:r>
    </w:p>
    <w:p w14:paraId="21B6E67C" w14:textId="77777777" w:rsidR="005E5B5B" w:rsidRDefault="005E5B5B" w:rsidP="005E5B5B">
      <w:pPr>
        <w:pStyle w:val="PL"/>
      </w:pPr>
      <w:r>
        <w:t xml:space="preserve">      uses top3gpp:Top_Grp;</w:t>
      </w:r>
    </w:p>
    <w:p w14:paraId="00B4E2E4" w14:textId="77777777" w:rsidR="005E5B5B" w:rsidRDefault="005E5B5B" w:rsidP="005E5B5B">
      <w:pPr>
        <w:pStyle w:val="PL"/>
      </w:pPr>
      <w:r>
        <w:t xml:space="preserve">      container attributes {</w:t>
      </w:r>
    </w:p>
    <w:p w14:paraId="3670EF03" w14:textId="77777777" w:rsidR="005E5B5B" w:rsidRDefault="005E5B5B" w:rsidP="005E5B5B">
      <w:pPr>
        <w:pStyle w:val="PL"/>
      </w:pPr>
      <w:r>
        <w:t xml:space="preserve">        uses EP_N22Grp;</w:t>
      </w:r>
    </w:p>
    <w:p w14:paraId="258E2A0C" w14:textId="77777777" w:rsidR="005E5B5B" w:rsidRDefault="005E5B5B" w:rsidP="005E5B5B">
      <w:pPr>
        <w:pStyle w:val="PL"/>
      </w:pPr>
      <w:r>
        <w:t xml:space="preserve">      }</w:t>
      </w:r>
    </w:p>
    <w:p w14:paraId="59EFD923" w14:textId="77777777" w:rsidR="005E5B5B" w:rsidRDefault="005E5B5B" w:rsidP="005E5B5B">
      <w:pPr>
        <w:pStyle w:val="PL"/>
      </w:pPr>
      <w:r>
        <w:t xml:space="preserve">    }</w:t>
      </w:r>
    </w:p>
    <w:p w14:paraId="6169F831" w14:textId="77777777" w:rsidR="005E5B5B" w:rsidRDefault="005E5B5B" w:rsidP="005E5B5B">
      <w:pPr>
        <w:pStyle w:val="PL"/>
      </w:pPr>
      <w:r>
        <w:t xml:space="preserve">    </w:t>
      </w:r>
    </w:p>
    <w:p w14:paraId="39635FE5" w14:textId="77777777" w:rsidR="005E5B5B" w:rsidRDefault="005E5B5B" w:rsidP="005E5B5B">
      <w:pPr>
        <w:pStyle w:val="PL"/>
      </w:pPr>
      <w:r>
        <w:t xml:space="preserve">    list EP_N31 {</w:t>
      </w:r>
    </w:p>
    <w:p w14:paraId="3462A3D7" w14:textId="77777777" w:rsidR="005E5B5B" w:rsidRDefault="005E5B5B" w:rsidP="005E5B5B">
      <w:pPr>
        <w:pStyle w:val="PL"/>
      </w:pPr>
      <w:r>
        <w:t xml:space="preserve">      description "Represents the EP_N31 IOC.";</w:t>
      </w:r>
    </w:p>
    <w:p w14:paraId="47344C2B" w14:textId="77777777" w:rsidR="005E5B5B" w:rsidRDefault="005E5B5B" w:rsidP="005E5B5B">
      <w:pPr>
        <w:pStyle w:val="PL"/>
      </w:pPr>
      <w:r>
        <w:t xml:space="preserve">      key id;</w:t>
      </w:r>
    </w:p>
    <w:p w14:paraId="3C5AD807" w14:textId="77777777" w:rsidR="005E5B5B" w:rsidRDefault="005E5B5B" w:rsidP="005E5B5B">
      <w:pPr>
        <w:pStyle w:val="PL"/>
      </w:pPr>
      <w:r>
        <w:t xml:space="preserve">      uses top3gpp:Top_Grp;</w:t>
      </w:r>
    </w:p>
    <w:p w14:paraId="041E462F" w14:textId="77777777" w:rsidR="005E5B5B" w:rsidRDefault="005E5B5B" w:rsidP="005E5B5B">
      <w:pPr>
        <w:pStyle w:val="PL"/>
      </w:pPr>
      <w:r>
        <w:t xml:space="preserve">      container attributes {</w:t>
      </w:r>
    </w:p>
    <w:p w14:paraId="1877310C" w14:textId="77777777" w:rsidR="005E5B5B" w:rsidRDefault="005E5B5B" w:rsidP="005E5B5B">
      <w:pPr>
        <w:pStyle w:val="PL"/>
      </w:pPr>
      <w:r>
        <w:t xml:space="preserve">        uses EP_N31Grp;</w:t>
      </w:r>
    </w:p>
    <w:p w14:paraId="2FA16723" w14:textId="77777777" w:rsidR="005E5B5B" w:rsidRDefault="005E5B5B" w:rsidP="005E5B5B">
      <w:pPr>
        <w:pStyle w:val="PL"/>
      </w:pPr>
      <w:r>
        <w:t xml:space="preserve">      }</w:t>
      </w:r>
    </w:p>
    <w:p w14:paraId="5DFE7205" w14:textId="77777777" w:rsidR="005E5B5B" w:rsidRDefault="005E5B5B" w:rsidP="005E5B5B">
      <w:pPr>
        <w:pStyle w:val="PL"/>
      </w:pPr>
      <w:r>
        <w:t xml:space="preserve">    }</w:t>
      </w:r>
    </w:p>
    <w:p w14:paraId="05690E86" w14:textId="77777777" w:rsidR="005E5B5B" w:rsidRDefault="005E5B5B" w:rsidP="005E5B5B">
      <w:pPr>
        <w:pStyle w:val="PL"/>
      </w:pPr>
      <w:r>
        <w:t xml:space="preserve">  }</w:t>
      </w:r>
    </w:p>
    <w:p w14:paraId="2A5EE2F4" w14:textId="77777777" w:rsidR="005E5B5B" w:rsidRDefault="005E5B5B" w:rsidP="005E5B5B">
      <w:pPr>
        <w:pStyle w:val="PL"/>
      </w:pPr>
      <w:r>
        <w:t xml:space="preserve">  </w:t>
      </w:r>
    </w:p>
    <w:p w14:paraId="15356DEE" w14:textId="77777777" w:rsidR="005E5B5B" w:rsidRDefault="005E5B5B" w:rsidP="005E5B5B">
      <w:pPr>
        <w:pStyle w:val="PL"/>
      </w:pPr>
      <w:r>
        <w:t xml:space="preserve">  augment "/me3gpp:ManagedElement/pcf3gpp:PCFFunction" {</w:t>
      </w:r>
    </w:p>
    <w:p w14:paraId="3DC6FB48" w14:textId="77777777" w:rsidR="005E5B5B" w:rsidRDefault="005E5B5B" w:rsidP="005E5B5B">
      <w:pPr>
        <w:pStyle w:val="PL"/>
      </w:pPr>
      <w:r>
        <w:t xml:space="preserve">    list EP_N5 {</w:t>
      </w:r>
    </w:p>
    <w:p w14:paraId="15A2DF5D" w14:textId="77777777" w:rsidR="005E5B5B" w:rsidRDefault="005E5B5B" w:rsidP="005E5B5B">
      <w:pPr>
        <w:pStyle w:val="PL"/>
      </w:pPr>
      <w:r>
        <w:lastRenderedPageBreak/>
        <w:t xml:space="preserve">      description "Represents the EP_N5 IOC.";</w:t>
      </w:r>
    </w:p>
    <w:p w14:paraId="245F9CF9" w14:textId="77777777" w:rsidR="005E5B5B" w:rsidRDefault="005E5B5B" w:rsidP="005E5B5B">
      <w:pPr>
        <w:pStyle w:val="PL"/>
      </w:pPr>
      <w:r>
        <w:t xml:space="preserve">      key id;</w:t>
      </w:r>
    </w:p>
    <w:p w14:paraId="0315BA0D" w14:textId="77777777" w:rsidR="005E5B5B" w:rsidRDefault="005E5B5B" w:rsidP="005E5B5B">
      <w:pPr>
        <w:pStyle w:val="PL"/>
      </w:pPr>
      <w:r>
        <w:t xml:space="preserve">      uses top3gpp:Top_Grp;</w:t>
      </w:r>
    </w:p>
    <w:p w14:paraId="738F4409" w14:textId="77777777" w:rsidR="005E5B5B" w:rsidRDefault="005E5B5B" w:rsidP="005E5B5B">
      <w:pPr>
        <w:pStyle w:val="PL"/>
      </w:pPr>
      <w:r>
        <w:t xml:space="preserve">      container attributes {</w:t>
      </w:r>
    </w:p>
    <w:p w14:paraId="5A31F9C4" w14:textId="77777777" w:rsidR="005E5B5B" w:rsidRDefault="005E5B5B" w:rsidP="005E5B5B">
      <w:pPr>
        <w:pStyle w:val="PL"/>
      </w:pPr>
      <w:r>
        <w:t xml:space="preserve">        uses EP_N5Grp;</w:t>
      </w:r>
    </w:p>
    <w:p w14:paraId="4A47C5B8" w14:textId="77777777" w:rsidR="005E5B5B" w:rsidRDefault="005E5B5B" w:rsidP="005E5B5B">
      <w:pPr>
        <w:pStyle w:val="PL"/>
      </w:pPr>
      <w:r>
        <w:t xml:space="preserve">      }</w:t>
      </w:r>
    </w:p>
    <w:p w14:paraId="3E7904CD" w14:textId="77777777" w:rsidR="005E5B5B" w:rsidRDefault="005E5B5B" w:rsidP="005E5B5B">
      <w:pPr>
        <w:pStyle w:val="PL"/>
      </w:pPr>
      <w:r>
        <w:t xml:space="preserve">    }</w:t>
      </w:r>
    </w:p>
    <w:p w14:paraId="43BA07F6" w14:textId="77777777" w:rsidR="005E5B5B" w:rsidRDefault="005E5B5B" w:rsidP="005E5B5B">
      <w:pPr>
        <w:pStyle w:val="PL"/>
      </w:pPr>
      <w:r>
        <w:t xml:space="preserve">    </w:t>
      </w:r>
    </w:p>
    <w:p w14:paraId="52D039E3" w14:textId="77777777" w:rsidR="005E5B5B" w:rsidRDefault="005E5B5B" w:rsidP="005E5B5B">
      <w:pPr>
        <w:pStyle w:val="PL"/>
      </w:pPr>
      <w:r>
        <w:t xml:space="preserve">    list EP_N7 {</w:t>
      </w:r>
    </w:p>
    <w:p w14:paraId="1949AB49" w14:textId="77777777" w:rsidR="005E5B5B" w:rsidRDefault="005E5B5B" w:rsidP="005E5B5B">
      <w:pPr>
        <w:pStyle w:val="PL"/>
      </w:pPr>
      <w:r>
        <w:t xml:space="preserve">      description "Represents the EP_N7 IOC.";</w:t>
      </w:r>
    </w:p>
    <w:p w14:paraId="3A3CBFA0" w14:textId="77777777" w:rsidR="005E5B5B" w:rsidRDefault="005E5B5B" w:rsidP="005E5B5B">
      <w:pPr>
        <w:pStyle w:val="PL"/>
      </w:pPr>
      <w:r>
        <w:t xml:space="preserve">      key id;</w:t>
      </w:r>
    </w:p>
    <w:p w14:paraId="47902821" w14:textId="77777777" w:rsidR="005E5B5B" w:rsidRDefault="005E5B5B" w:rsidP="005E5B5B">
      <w:pPr>
        <w:pStyle w:val="PL"/>
      </w:pPr>
      <w:r>
        <w:t xml:space="preserve">      uses top3gpp:Top_Grp;</w:t>
      </w:r>
    </w:p>
    <w:p w14:paraId="00604D03" w14:textId="77777777" w:rsidR="005E5B5B" w:rsidRDefault="005E5B5B" w:rsidP="005E5B5B">
      <w:pPr>
        <w:pStyle w:val="PL"/>
      </w:pPr>
      <w:r>
        <w:t xml:space="preserve">      container attributes {</w:t>
      </w:r>
    </w:p>
    <w:p w14:paraId="09772976" w14:textId="77777777" w:rsidR="005E5B5B" w:rsidRDefault="005E5B5B" w:rsidP="005E5B5B">
      <w:pPr>
        <w:pStyle w:val="PL"/>
      </w:pPr>
      <w:r>
        <w:t xml:space="preserve">        uses EP_N7Grp;</w:t>
      </w:r>
    </w:p>
    <w:p w14:paraId="3B7E3E47" w14:textId="77777777" w:rsidR="005E5B5B" w:rsidRDefault="005E5B5B" w:rsidP="005E5B5B">
      <w:pPr>
        <w:pStyle w:val="PL"/>
      </w:pPr>
      <w:r>
        <w:t xml:space="preserve">      }</w:t>
      </w:r>
    </w:p>
    <w:p w14:paraId="75280AAA" w14:textId="77777777" w:rsidR="005E5B5B" w:rsidRDefault="005E5B5B" w:rsidP="005E5B5B">
      <w:pPr>
        <w:pStyle w:val="PL"/>
      </w:pPr>
      <w:r>
        <w:t xml:space="preserve">    }</w:t>
      </w:r>
    </w:p>
    <w:p w14:paraId="1C2E075B" w14:textId="77777777" w:rsidR="005E5B5B" w:rsidRDefault="005E5B5B" w:rsidP="005E5B5B">
      <w:pPr>
        <w:pStyle w:val="PL"/>
      </w:pPr>
      <w:r>
        <w:t xml:space="preserve">    </w:t>
      </w:r>
    </w:p>
    <w:p w14:paraId="2CDD019B" w14:textId="77777777" w:rsidR="005E5B5B" w:rsidRDefault="005E5B5B" w:rsidP="005E5B5B">
      <w:pPr>
        <w:pStyle w:val="PL"/>
      </w:pPr>
      <w:r>
        <w:t xml:space="preserve">    list EP_N15 {</w:t>
      </w:r>
    </w:p>
    <w:p w14:paraId="35935F17" w14:textId="77777777" w:rsidR="005E5B5B" w:rsidRDefault="005E5B5B" w:rsidP="005E5B5B">
      <w:pPr>
        <w:pStyle w:val="PL"/>
      </w:pPr>
      <w:r>
        <w:t xml:space="preserve">      description "Represents the EP_N15 IOC.";</w:t>
      </w:r>
    </w:p>
    <w:p w14:paraId="71B3CFA4" w14:textId="77777777" w:rsidR="005E5B5B" w:rsidRDefault="005E5B5B" w:rsidP="005E5B5B">
      <w:pPr>
        <w:pStyle w:val="PL"/>
      </w:pPr>
      <w:r>
        <w:t xml:space="preserve">      key id;</w:t>
      </w:r>
    </w:p>
    <w:p w14:paraId="1A31C210" w14:textId="77777777" w:rsidR="005E5B5B" w:rsidRDefault="005E5B5B" w:rsidP="005E5B5B">
      <w:pPr>
        <w:pStyle w:val="PL"/>
      </w:pPr>
      <w:r>
        <w:t xml:space="preserve">      uses top3gpp:Top_Grp;</w:t>
      </w:r>
    </w:p>
    <w:p w14:paraId="01EEA07B" w14:textId="77777777" w:rsidR="005E5B5B" w:rsidRDefault="005E5B5B" w:rsidP="005E5B5B">
      <w:pPr>
        <w:pStyle w:val="PL"/>
      </w:pPr>
      <w:r>
        <w:t xml:space="preserve">      container attributes {</w:t>
      </w:r>
    </w:p>
    <w:p w14:paraId="3A8F38CB" w14:textId="77777777" w:rsidR="005E5B5B" w:rsidRDefault="005E5B5B" w:rsidP="005E5B5B">
      <w:pPr>
        <w:pStyle w:val="PL"/>
      </w:pPr>
      <w:r>
        <w:t xml:space="preserve">        uses EP_N15Grp;</w:t>
      </w:r>
    </w:p>
    <w:p w14:paraId="2382A0BD" w14:textId="77777777" w:rsidR="005E5B5B" w:rsidRDefault="005E5B5B" w:rsidP="005E5B5B">
      <w:pPr>
        <w:pStyle w:val="PL"/>
      </w:pPr>
      <w:r>
        <w:t xml:space="preserve">      }</w:t>
      </w:r>
    </w:p>
    <w:p w14:paraId="655D26BC" w14:textId="77777777" w:rsidR="005E5B5B" w:rsidRDefault="005E5B5B" w:rsidP="005E5B5B">
      <w:pPr>
        <w:pStyle w:val="PL"/>
      </w:pPr>
      <w:r>
        <w:t xml:space="preserve">    }</w:t>
      </w:r>
    </w:p>
    <w:p w14:paraId="41A3DD5A" w14:textId="77777777" w:rsidR="005E5B5B" w:rsidRDefault="005E5B5B" w:rsidP="005E5B5B">
      <w:pPr>
        <w:pStyle w:val="PL"/>
      </w:pPr>
      <w:r>
        <w:t xml:space="preserve">    </w:t>
      </w:r>
    </w:p>
    <w:p w14:paraId="466FA47B" w14:textId="77777777" w:rsidR="005E5B5B" w:rsidRDefault="005E5B5B" w:rsidP="005E5B5B">
      <w:pPr>
        <w:pStyle w:val="PL"/>
      </w:pPr>
      <w:r>
        <w:t xml:space="preserve">    list EP_N16 {</w:t>
      </w:r>
    </w:p>
    <w:p w14:paraId="4405D3E8" w14:textId="77777777" w:rsidR="005E5B5B" w:rsidRDefault="005E5B5B" w:rsidP="005E5B5B">
      <w:pPr>
        <w:pStyle w:val="PL"/>
      </w:pPr>
      <w:r>
        <w:t xml:space="preserve">      description "Represents the EP_N16 IOC.";</w:t>
      </w:r>
    </w:p>
    <w:p w14:paraId="2E9F413A" w14:textId="77777777" w:rsidR="005E5B5B" w:rsidRDefault="005E5B5B" w:rsidP="005E5B5B">
      <w:pPr>
        <w:pStyle w:val="PL"/>
      </w:pPr>
      <w:r>
        <w:t xml:space="preserve">      key id;</w:t>
      </w:r>
    </w:p>
    <w:p w14:paraId="2E960EA9" w14:textId="77777777" w:rsidR="005E5B5B" w:rsidRDefault="005E5B5B" w:rsidP="005E5B5B">
      <w:pPr>
        <w:pStyle w:val="PL"/>
      </w:pPr>
      <w:r>
        <w:t xml:space="preserve">      uses top3gpp:Top_Grp;</w:t>
      </w:r>
    </w:p>
    <w:p w14:paraId="4DBD32E6" w14:textId="77777777" w:rsidR="005E5B5B" w:rsidRDefault="005E5B5B" w:rsidP="005E5B5B">
      <w:pPr>
        <w:pStyle w:val="PL"/>
      </w:pPr>
      <w:r>
        <w:t xml:space="preserve">      container attributes {</w:t>
      </w:r>
    </w:p>
    <w:p w14:paraId="6E5682A9" w14:textId="77777777" w:rsidR="005E5B5B" w:rsidRDefault="005E5B5B" w:rsidP="005E5B5B">
      <w:pPr>
        <w:pStyle w:val="PL"/>
      </w:pPr>
      <w:r>
        <w:t xml:space="preserve">        uses EP_N16Grp;</w:t>
      </w:r>
    </w:p>
    <w:p w14:paraId="07DF76D3" w14:textId="77777777" w:rsidR="005E5B5B" w:rsidRDefault="005E5B5B" w:rsidP="005E5B5B">
      <w:pPr>
        <w:pStyle w:val="PL"/>
      </w:pPr>
      <w:r>
        <w:t xml:space="preserve">      }</w:t>
      </w:r>
    </w:p>
    <w:p w14:paraId="22DE1FA5" w14:textId="77777777" w:rsidR="005E5B5B" w:rsidRDefault="005E5B5B" w:rsidP="005E5B5B">
      <w:pPr>
        <w:pStyle w:val="PL"/>
      </w:pPr>
      <w:r>
        <w:t xml:space="preserve">    }</w:t>
      </w:r>
    </w:p>
    <w:p w14:paraId="3E70D01D" w14:textId="77777777" w:rsidR="005E5B5B" w:rsidRDefault="005E5B5B" w:rsidP="005E5B5B">
      <w:pPr>
        <w:pStyle w:val="PL"/>
      </w:pPr>
      <w:r>
        <w:t xml:space="preserve">    </w:t>
      </w:r>
    </w:p>
    <w:p w14:paraId="08ECB3D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EP_Rx</w:t>
      </w:r>
      <w:proofErr w:type="spellEnd"/>
      <w:r>
        <w:t xml:space="preserve"> {</w:t>
      </w:r>
    </w:p>
    <w:p w14:paraId="7BBC07A2" w14:textId="77777777" w:rsidR="005E5B5B" w:rsidRDefault="005E5B5B" w:rsidP="005E5B5B">
      <w:pPr>
        <w:pStyle w:val="PL"/>
      </w:pPr>
      <w:r>
        <w:t xml:space="preserve">      description "Represents the </w:t>
      </w:r>
      <w:proofErr w:type="spellStart"/>
      <w:r>
        <w:t>EP_Rx</w:t>
      </w:r>
      <w:proofErr w:type="spellEnd"/>
      <w:r>
        <w:t xml:space="preserve"> IOC.";</w:t>
      </w:r>
    </w:p>
    <w:p w14:paraId="777DCB75" w14:textId="77777777" w:rsidR="005E5B5B" w:rsidRDefault="005E5B5B" w:rsidP="005E5B5B">
      <w:pPr>
        <w:pStyle w:val="PL"/>
      </w:pPr>
      <w:r>
        <w:t xml:space="preserve">      key id;</w:t>
      </w:r>
    </w:p>
    <w:p w14:paraId="2FF34037" w14:textId="77777777" w:rsidR="005E5B5B" w:rsidRDefault="005E5B5B" w:rsidP="005E5B5B">
      <w:pPr>
        <w:pStyle w:val="PL"/>
      </w:pPr>
      <w:r>
        <w:t xml:space="preserve">      uses top3gpp:Top_Grp;</w:t>
      </w:r>
    </w:p>
    <w:p w14:paraId="21F3496F" w14:textId="77777777" w:rsidR="005E5B5B" w:rsidRDefault="005E5B5B" w:rsidP="005E5B5B">
      <w:pPr>
        <w:pStyle w:val="PL"/>
        <w:rPr>
          <w:lang w:val="fr-FR"/>
        </w:rPr>
      </w:pPr>
      <w:r>
        <w:t xml:space="preserve">      </w:t>
      </w:r>
      <w:r>
        <w:rPr>
          <w:lang w:val="fr-FR"/>
        </w:rPr>
        <w:t xml:space="preserve">container </w:t>
      </w:r>
      <w:proofErr w:type="spellStart"/>
      <w:r>
        <w:rPr>
          <w:lang w:val="fr-FR"/>
        </w:rPr>
        <w:t>attributes</w:t>
      </w:r>
      <w:proofErr w:type="spellEnd"/>
      <w:r>
        <w:rPr>
          <w:lang w:val="fr-FR"/>
        </w:rPr>
        <w:t xml:space="preserve"> {</w:t>
      </w:r>
    </w:p>
    <w:p w14:paraId="0D54FDCB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  uses </w:t>
      </w:r>
      <w:proofErr w:type="spellStart"/>
      <w:r>
        <w:rPr>
          <w:lang w:val="fr-FR"/>
        </w:rPr>
        <w:t>EP_RxGrp</w:t>
      </w:r>
      <w:proofErr w:type="spellEnd"/>
      <w:r>
        <w:rPr>
          <w:lang w:val="fr-FR"/>
        </w:rPr>
        <w:t>;</w:t>
      </w:r>
    </w:p>
    <w:p w14:paraId="10991FC1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}</w:t>
      </w:r>
    </w:p>
    <w:p w14:paraId="5D63DBC5" w14:textId="77777777" w:rsidR="005E5B5B" w:rsidRDefault="005E5B5B" w:rsidP="005E5B5B">
      <w:pPr>
        <w:pStyle w:val="PL"/>
      </w:pPr>
      <w:r>
        <w:t xml:space="preserve">    }</w:t>
      </w:r>
    </w:p>
    <w:p w14:paraId="5AF2F84B" w14:textId="77777777" w:rsidR="005E5B5B" w:rsidRDefault="005E5B5B" w:rsidP="005E5B5B">
      <w:pPr>
        <w:pStyle w:val="PL"/>
      </w:pPr>
      <w:r>
        <w:t xml:space="preserve">  }</w:t>
      </w:r>
    </w:p>
    <w:p w14:paraId="362C4C62" w14:textId="77777777" w:rsidR="005E5B5B" w:rsidRDefault="005E5B5B" w:rsidP="005E5B5B">
      <w:pPr>
        <w:pStyle w:val="PL"/>
      </w:pPr>
      <w:r>
        <w:t xml:space="preserve">  </w:t>
      </w:r>
    </w:p>
    <w:p w14:paraId="5C7B1E19" w14:textId="77777777" w:rsidR="005E5B5B" w:rsidRDefault="005E5B5B" w:rsidP="005E5B5B">
      <w:pPr>
        <w:pStyle w:val="PL"/>
      </w:pPr>
      <w:r>
        <w:t xml:space="preserve">  augment "/me3gpp:ManagedElement/sepp3gpp:SEPPFunction" {</w:t>
      </w:r>
    </w:p>
    <w:p w14:paraId="7A3E7E65" w14:textId="77777777" w:rsidR="005E5B5B" w:rsidRDefault="005E5B5B" w:rsidP="005E5B5B">
      <w:pPr>
        <w:pStyle w:val="PL"/>
      </w:pPr>
      <w:r>
        <w:t xml:space="preserve">    list EP_N32 {</w:t>
      </w:r>
    </w:p>
    <w:p w14:paraId="4A83D650" w14:textId="77777777" w:rsidR="005E5B5B" w:rsidRDefault="005E5B5B" w:rsidP="005E5B5B">
      <w:pPr>
        <w:pStyle w:val="PL"/>
      </w:pPr>
      <w:r>
        <w:t xml:space="preserve">      description "Represents the EP_N32 IOC.";</w:t>
      </w:r>
    </w:p>
    <w:p w14:paraId="3EC18B03" w14:textId="77777777" w:rsidR="005E5B5B" w:rsidRDefault="005E5B5B" w:rsidP="005E5B5B">
      <w:pPr>
        <w:pStyle w:val="PL"/>
      </w:pPr>
      <w:r>
        <w:t xml:space="preserve">      key id;</w:t>
      </w:r>
    </w:p>
    <w:p w14:paraId="21FEC4AA" w14:textId="77777777" w:rsidR="005E5B5B" w:rsidRDefault="005E5B5B" w:rsidP="005E5B5B">
      <w:pPr>
        <w:pStyle w:val="PL"/>
      </w:pPr>
      <w:r>
        <w:t xml:space="preserve">      uses top3gpp:Top_Grp;</w:t>
      </w:r>
    </w:p>
    <w:p w14:paraId="45CB67AD" w14:textId="77777777" w:rsidR="005E5B5B" w:rsidRDefault="005E5B5B" w:rsidP="005E5B5B">
      <w:pPr>
        <w:pStyle w:val="PL"/>
      </w:pPr>
      <w:r>
        <w:t xml:space="preserve">      container attributes {</w:t>
      </w:r>
    </w:p>
    <w:p w14:paraId="27554159" w14:textId="77777777" w:rsidR="005E5B5B" w:rsidRDefault="005E5B5B" w:rsidP="005E5B5B">
      <w:pPr>
        <w:pStyle w:val="PL"/>
      </w:pPr>
      <w:r>
        <w:t xml:space="preserve">        uses EP_N32Grp;</w:t>
      </w:r>
    </w:p>
    <w:p w14:paraId="0CB8C395" w14:textId="77777777" w:rsidR="005E5B5B" w:rsidRDefault="005E5B5B" w:rsidP="005E5B5B">
      <w:pPr>
        <w:pStyle w:val="PL"/>
      </w:pPr>
      <w:r>
        <w:t xml:space="preserve">      }</w:t>
      </w:r>
    </w:p>
    <w:p w14:paraId="2733F336" w14:textId="77777777" w:rsidR="005E5B5B" w:rsidRDefault="005E5B5B" w:rsidP="005E5B5B">
      <w:pPr>
        <w:pStyle w:val="PL"/>
      </w:pPr>
      <w:r>
        <w:t xml:space="preserve">    }</w:t>
      </w:r>
    </w:p>
    <w:p w14:paraId="0F062E6B" w14:textId="77777777" w:rsidR="005E5B5B" w:rsidRDefault="005E5B5B" w:rsidP="005E5B5B">
      <w:pPr>
        <w:pStyle w:val="PL"/>
      </w:pPr>
    </w:p>
    <w:p w14:paraId="7B2F8381" w14:textId="77777777" w:rsidR="005E5B5B" w:rsidRDefault="005E5B5B" w:rsidP="005E5B5B">
      <w:pPr>
        <w:pStyle w:val="PL"/>
      </w:pPr>
      <w:r>
        <w:t xml:space="preserve"> }    </w:t>
      </w:r>
    </w:p>
    <w:p w14:paraId="68D4D463" w14:textId="77777777" w:rsidR="005E5B5B" w:rsidRDefault="005E5B5B" w:rsidP="005E5B5B">
      <w:pPr>
        <w:pStyle w:val="PL"/>
      </w:pPr>
      <w:r>
        <w:t xml:space="preserve">  augment "/me3gpp:ManagedElement/smsf3gpp:SMSFFunction" {</w:t>
      </w:r>
    </w:p>
    <w:p w14:paraId="47E4C2CA" w14:textId="77777777" w:rsidR="005E5B5B" w:rsidRDefault="005E5B5B" w:rsidP="005E5B5B">
      <w:pPr>
        <w:pStyle w:val="PL"/>
      </w:pPr>
      <w:r>
        <w:t xml:space="preserve">    list EP_N20 {</w:t>
      </w:r>
    </w:p>
    <w:p w14:paraId="2E119DA5" w14:textId="77777777" w:rsidR="005E5B5B" w:rsidRDefault="005E5B5B" w:rsidP="005E5B5B">
      <w:pPr>
        <w:pStyle w:val="PL"/>
      </w:pPr>
      <w:r>
        <w:t xml:space="preserve">      description "Represents the EP_20 IOC.";</w:t>
      </w:r>
    </w:p>
    <w:p w14:paraId="74D989BF" w14:textId="77777777" w:rsidR="005E5B5B" w:rsidRDefault="005E5B5B" w:rsidP="005E5B5B">
      <w:pPr>
        <w:pStyle w:val="PL"/>
      </w:pPr>
      <w:r>
        <w:t xml:space="preserve">      key id;</w:t>
      </w:r>
    </w:p>
    <w:p w14:paraId="5886572D" w14:textId="77777777" w:rsidR="005E5B5B" w:rsidRDefault="005E5B5B" w:rsidP="005E5B5B">
      <w:pPr>
        <w:pStyle w:val="PL"/>
      </w:pPr>
      <w:r>
        <w:t xml:space="preserve">      uses top3gpp:Top_Grp;</w:t>
      </w:r>
    </w:p>
    <w:p w14:paraId="34CB3DAD" w14:textId="77777777" w:rsidR="005E5B5B" w:rsidRDefault="005E5B5B" w:rsidP="005E5B5B">
      <w:pPr>
        <w:pStyle w:val="PL"/>
      </w:pPr>
      <w:r>
        <w:t xml:space="preserve">      container attributes {</w:t>
      </w:r>
    </w:p>
    <w:p w14:paraId="7409F800" w14:textId="77777777" w:rsidR="005E5B5B" w:rsidRDefault="005E5B5B" w:rsidP="005E5B5B">
      <w:pPr>
        <w:pStyle w:val="PL"/>
      </w:pPr>
      <w:r>
        <w:t xml:space="preserve">        uses EP_N20Grp;</w:t>
      </w:r>
    </w:p>
    <w:p w14:paraId="3D7C1641" w14:textId="77777777" w:rsidR="005E5B5B" w:rsidRDefault="005E5B5B" w:rsidP="005E5B5B">
      <w:pPr>
        <w:pStyle w:val="PL"/>
      </w:pPr>
      <w:r>
        <w:t xml:space="preserve">      }</w:t>
      </w:r>
    </w:p>
    <w:p w14:paraId="5C6E9800" w14:textId="77777777" w:rsidR="005E5B5B" w:rsidRDefault="005E5B5B" w:rsidP="005E5B5B">
      <w:pPr>
        <w:pStyle w:val="PL"/>
      </w:pPr>
      <w:r>
        <w:t xml:space="preserve">    }</w:t>
      </w:r>
    </w:p>
    <w:p w14:paraId="19CA106B" w14:textId="77777777" w:rsidR="005E5B5B" w:rsidRDefault="005E5B5B" w:rsidP="005E5B5B">
      <w:pPr>
        <w:pStyle w:val="PL"/>
      </w:pPr>
      <w:r>
        <w:t xml:space="preserve">    </w:t>
      </w:r>
    </w:p>
    <w:p w14:paraId="77E4993B" w14:textId="77777777" w:rsidR="005E5B5B" w:rsidRDefault="005E5B5B" w:rsidP="005E5B5B">
      <w:pPr>
        <w:pStyle w:val="PL"/>
      </w:pPr>
      <w:r>
        <w:t xml:space="preserve">    list EP_N21 {</w:t>
      </w:r>
    </w:p>
    <w:p w14:paraId="17D76DC3" w14:textId="77777777" w:rsidR="005E5B5B" w:rsidRDefault="005E5B5B" w:rsidP="005E5B5B">
      <w:pPr>
        <w:pStyle w:val="PL"/>
      </w:pPr>
      <w:r>
        <w:t xml:space="preserve">      description "Represents the EP_N21 IOC.";</w:t>
      </w:r>
    </w:p>
    <w:p w14:paraId="3E9A9919" w14:textId="77777777" w:rsidR="005E5B5B" w:rsidRDefault="005E5B5B" w:rsidP="005E5B5B">
      <w:pPr>
        <w:pStyle w:val="PL"/>
      </w:pPr>
      <w:r>
        <w:t xml:space="preserve">      key id;</w:t>
      </w:r>
    </w:p>
    <w:p w14:paraId="4BF023F5" w14:textId="77777777" w:rsidR="005E5B5B" w:rsidRDefault="005E5B5B" w:rsidP="005E5B5B">
      <w:pPr>
        <w:pStyle w:val="PL"/>
      </w:pPr>
      <w:r>
        <w:t xml:space="preserve">      uses top3gpp:Top_Grp;</w:t>
      </w:r>
    </w:p>
    <w:p w14:paraId="56A0399B" w14:textId="77777777" w:rsidR="005E5B5B" w:rsidRDefault="005E5B5B" w:rsidP="005E5B5B">
      <w:pPr>
        <w:pStyle w:val="PL"/>
      </w:pPr>
      <w:r>
        <w:t xml:space="preserve">      container attributes {</w:t>
      </w:r>
    </w:p>
    <w:p w14:paraId="5BCED3B6" w14:textId="77777777" w:rsidR="005E5B5B" w:rsidRDefault="005E5B5B" w:rsidP="005E5B5B">
      <w:pPr>
        <w:pStyle w:val="PL"/>
      </w:pPr>
      <w:r>
        <w:t xml:space="preserve">        uses EP_N21Grp;</w:t>
      </w:r>
    </w:p>
    <w:p w14:paraId="289CD63E" w14:textId="77777777" w:rsidR="005E5B5B" w:rsidRDefault="005E5B5B" w:rsidP="005E5B5B">
      <w:pPr>
        <w:pStyle w:val="PL"/>
      </w:pPr>
      <w:r>
        <w:t xml:space="preserve">      }</w:t>
      </w:r>
    </w:p>
    <w:p w14:paraId="23D3DC4C" w14:textId="77777777" w:rsidR="005E5B5B" w:rsidRDefault="005E5B5B" w:rsidP="005E5B5B">
      <w:pPr>
        <w:pStyle w:val="PL"/>
      </w:pPr>
      <w:r>
        <w:t xml:space="preserve">    }</w:t>
      </w:r>
    </w:p>
    <w:p w14:paraId="11B705EF" w14:textId="77777777" w:rsidR="005E5B5B" w:rsidRDefault="005E5B5B" w:rsidP="005E5B5B">
      <w:pPr>
        <w:pStyle w:val="PL"/>
      </w:pPr>
      <w:r>
        <w:t xml:space="preserve">    </w:t>
      </w:r>
    </w:p>
    <w:p w14:paraId="356B6FC0" w14:textId="77777777" w:rsidR="005E5B5B" w:rsidRDefault="005E5B5B" w:rsidP="005E5B5B">
      <w:pPr>
        <w:pStyle w:val="PL"/>
      </w:pPr>
      <w:r>
        <w:t xml:space="preserve">    list EP_MAP_SMSC {</w:t>
      </w:r>
    </w:p>
    <w:p w14:paraId="75AAEEFD" w14:textId="77777777" w:rsidR="005E5B5B" w:rsidRDefault="005E5B5B" w:rsidP="005E5B5B">
      <w:pPr>
        <w:pStyle w:val="PL"/>
      </w:pPr>
      <w:r>
        <w:t xml:space="preserve">      description "Represents the EP_MAP_SMSC IOC.";</w:t>
      </w:r>
    </w:p>
    <w:p w14:paraId="399F62BC" w14:textId="77777777" w:rsidR="005E5B5B" w:rsidRDefault="005E5B5B" w:rsidP="005E5B5B">
      <w:pPr>
        <w:pStyle w:val="PL"/>
      </w:pPr>
      <w:r>
        <w:t xml:space="preserve">      key id;</w:t>
      </w:r>
    </w:p>
    <w:p w14:paraId="329BA5D5" w14:textId="77777777" w:rsidR="005E5B5B" w:rsidRDefault="005E5B5B" w:rsidP="005E5B5B">
      <w:pPr>
        <w:pStyle w:val="PL"/>
      </w:pPr>
      <w:r>
        <w:lastRenderedPageBreak/>
        <w:t xml:space="preserve">      uses top3gpp:Top_Grp;</w:t>
      </w:r>
    </w:p>
    <w:p w14:paraId="1835A690" w14:textId="77777777" w:rsidR="005E5B5B" w:rsidRDefault="005E5B5B" w:rsidP="005E5B5B">
      <w:pPr>
        <w:pStyle w:val="PL"/>
      </w:pPr>
      <w:r>
        <w:t xml:space="preserve">      container attributes {</w:t>
      </w:r>
    </w:p>
    <w:p w14:paraId="5D438F0B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EP_MAP_SMSCGrp</w:t>
      </w:r>
      <w:proofErr w:type="spellEnd"/>
      <w:r>
        <w:t>;</w:t>
      </w:r>
    </w:p>
    <w:p w14:paraId="03D383B3" w14:textId="77777777" w:rsidR="005E5B5B" w:rsidRDefault="005E5B5B" w:rsidP="005E5B5B">
      <w:pPr>
        <w:pStyle w:val="PL"/>
      </w:pPr>
      <w:r>
        <w:t xml:space="preserve">      }</w:t>
      </w:r>
    </w:p>
    <w:p w14:paraId="64701050" w14:textId="77777777" w:rsidR="005E5B5B" w:rsidRDefault="005E5B5B" w:rsidP="005E5B5B">
      <w:pPr>
        <w:pStyle w:val="PL"/>
      </w:pPr>
      <w:r>
        <w:t xml:space="preserve">    }</w:t>
      </w:r>
    </w:p>
    <w:p w14:paraId="3A2EC64C" w14:textId="77777777" w:rsidR="005E5B5B" w:rsidRDefault="005E5B5B" w:rsidP="005E5B5B">
      <w:pPr>
        <w:pStyle w:val="PL"/>
      </w:pPr>
      <w:r>
        <w:t xml:space="preserve">  }</w:t>
      </w:r>
    </w:p>
    <w:p w14:paraId="2F7A2767" w14:textId="77777777" w:rsidR="005E5B5B" w:rsidRDefault="005E5B5B" w:rsidP="005E5B5B">
      <w:pPr>
        <w:pStyle w:val="PL"/>
      </w:pPr>
      <w:r>
        <w:t xml:space="preserve">  </w:t>
      </w:r>
    </w:p>
    <w:p w14:paraId="7C46736E" w14:textId="77777777" w:rsidR="005E5B5B" w:rsidRDefault="005E5B5B" w:rsidP="005E5B5B">
      <w:pPr>
        <w:pStyle w:val="PL"/>
      </w:pPr>
      <w:r>
        <w:t xml:space="preserve">  augment "/me3gpp:ManagedElement/smf3gpp:SMFFunction" {</w:t>
      </w:r>
    </w:p>
    <w:p w14:paraId="35C73B12" w14:textId="77777777" w:rsidR="005E5B5B" w:rsidRDefault="005E5B5B" w:rsidP="005E5B5B">
      <w:pPr>
        <w:pStyle w:val="PL"/>
      </w:pPr>
      <w:r>
        <w:t xml:space="preserve">    list EP_N4 {</w:t>
      </w:r>
    </w:p>
    <w:p w14:paraId="373201F9" w14:textId="77777777" w:rsidR="005E5B5B" w:rsidRDefault="005E5B5B" w:rsidP="005E5B5B">
      <w:pPr>
        <w:pStyle w:val="PL"/>
      </w:pPr>
      <w:r>
        <w:t xml:space="preserve">      description "Represents the EP_N4 IOC.";</w:t>
      </w:r>
    </w:p>
    <w:p w14:paraId="14827E88" w14:textId="77777777" w:rsidR="005E5B5B" w:rsidRDefault="005E5B5B" w:rsidP="005E5B5B">
      <w:pPr>
        <w:pStyle w:val="PL"/>
      </w:pPr>
      <w:r>
        <w:t xml:space="preserve">      key id;</w:t>
      </w:r>
    </w:p>
    <w:p w14:paraId="6D3CEF69" w14:textId="77777777" w:rsidR="005E5B5B" w:rsidRDefault="005E5B5B" w:rsidP="005E5B5B">
      <w:pPr>
        <w:pStyle w:val="PL"/>
      </w:pPr>
      <w:r>
        <w:t xml:space="preserve">      uses top3gpp:Top_Grp;</w:t>
      </w:r>
    </w:p>
    <w:p w14:paraId="55B97E56" w14:textId="77777777" w:rsidR="005E5B5B" w:rsidRDefault="005E5B5B" w:rsidP="005E5B5B">
      <w:pPr>
        <w:pStyle w:val="PL"/>
      </w:pPr>
      <w:r>
        <w:t xml:space="preserve">      container attributes {</w:t>
      </w:r>
    </w:p>
    <w:p w14:paraId="4830985C" w14:textId="77777777" w:rsidR="005E5B5B" w:rsidRDefault="005E5B5B" w:rsidP="005E5B5B">
      <w:pPr>
        <w:pStyle w:val="PL"/>
      </w:pPr>
      <w:r>
        <w:t xml:space="preserve">        uses EP_N4Grp;</w:t>
      </w:r>
    </w:p>
    <w:p w14:paraId="0B51E993" w14:textId="77777777" w:rsidR="005E5B5B" w:rsidRDefault="005E5B5B" w:rsidP="005E5B5B">
      <w:pPr>
        <w:pStyle w:val="PL"/>
      </w:pPr>
      <w:r>
        <w:t xml:space="preserve">      }</w:t>
      </w:r>
    </w:p>
    <w:p w14:paraId="607A724F" w14:textId="77777777" w:rsidR="005E5B5B" w:rsidRDefault="005E5B5B" w:rsidP="005E5B5B">
      <w:pPr>
        <w:pStyle w:val="PL"/>
      </w:pPr>
      <w:r>
        <w:t xml:space="preserve">    }</w:t>
      </w:r>
    </w:p>
    <w:p w14:paraId="54802C98" w14:textId="77777777" w:rsidR="005E5B5B" w:rsidRDefault="005E5B5B" w:rsidP="005E5B5B">
      <w:pPr>
        <w:pStyle w:val="PL"/>
      </w:pPr>
      <w:r>
        <w:t xml:space="preserve">    </w:t>
      </w:r>
    </w:p>
    <w:p w14:paraId="543BB2A3" w14:textId="77777777" w:rsidR="005E5B5B" w:rsidRDefault="005E5B5B" w:rsidP="005E5B5B">
      <w:pPr>
        <w:pStyle w:val="PL"/>
      </w:pPr>
      <w:r>
        <w:t xml:space="preserve">    list EP_N7 {</w:t>
      </w:r>
    </w:p>
    <w:p w14:paraId="1140F4E1" w14:textId="77777777" w:rsidR="005E5B5B" w:rsidRDefault="005E5B5B" w:rsidP="005E5B5B">
      <w:pPr>
        <w:pStyle w:val="PL"/>
      </w:pPr>
      <w:r>
        <w:t xml:space="preserve">      description "Represents the EP_N7 IOC.";</w:t>
      </w:r>
    </w:p>
    <w:p w14:paraId="03FF112B" w14:textId="77777777" w:rsidR="005E5B5B" w:rsidRDefault="005E5B5B" w:rsidP="005E5B5B">
      <w:pPr>
        <w:pStyle w:val="PL"/>
      </w:pPr>
      <w:r>
        <w:t xml:space="preserve">      key id;</w:t>
      </w:r>
    </w:p>
    <w:p w14:paraId="6B423F4A" w14:textId="77777777" w:rsidR="005E5B5B" w:rsidRDefault="005E5B5B" w:rsidP="005E5B5B">
      <w:pPr>
        <w:pStyle w:val="PL"/>
      </w:pPr>
      <w:r>
        <w:t xml:space="preserve">      uses top3gpp:Top_Grp;</w:t>
      </w:r>
    </w:p>
    <w:p w14:paraId="6782DB36" w14:textId="77777777" w:rsidR="005E5B5B" w:rsidRDefault="005E5B5B" w:rsidP="005E5B5B">
      <w:pPr>
        <w:pStyle w:val="PL"/>
      </w:pPr>
      <w:r>
        <w:t xml:space="preserve">      container attributes {</w:t>
      </w:r>
    </w:p>
    <w:p w14:paraId="2220A506" w14:textId="77777777" w:rsidR="005E5B5B" w:rsidRDefault="005E5B5B" w:rsidP="005E5B5B">
      <w:pPr>
        <w:pStyle w:val="PL"/>
      </w:pPr>
      <w:r>
        <w:t xml:space="preserve">        uses EP_N7Grp;</w:t>
      </w:r>
    </w:p>
    <w:p w14:paraId="59679B10" w14:textId="77777777" w:rsidR="005E5B5B" w:rsidRDefault="005E5B5B" w:rsidP="005E5B5B">
      <w:pPr>
        <w:pStyle w:val="PL"/>
      </w:pPr>
      <w:r>
        <w:t xml:space="preserve">      }</w:t>
      </w:r>
    </w:p>
    <w:p w14:paraId="76B4A461" w14:textId="77777777" w:rsidR="005E5B5B" w:rsidRDefault="005E5B5B" w:rsidP="005E5B5B">
      <w:pPr>
        <w:pStyle w:val="PL"/>
      </w:pPr>
      <w:r>
        <w:t xml:space="preserve">    }</w:t>
      </w:r>
    </w:p>
    <w:p w14:paraId="0B1308D7" w14:textId="77777777" w:rsidR="005E5B5B" w:rsidRDefault="005E5B5B" w:rsidP="005E5B5B">
      <w:pPr>
        <w:pStyle w:val="PL"/>
      </w:pPr>
      <w:r>
        <w:t xml:space="preserve">    </w:t>
      </w:r>
    </w:p>
    <w:p w14:paraId="7446CD49" w14:textId="77777777" w:rsidR="005E5B5B" w:rsidRDefault="005E5B5B" w:rsidP="005E5B5B">
      <w:pPr>
        <w:pStyle w:val="PL"/>
      </w:pPr>
      <w:r>
        <w:t xml:space="preserve">    list EP_N10 {</w:t>
      </w:r>
    </w:p>
    <w:p w14:paraId="5B3E57AA" w14:textId="77777777" w:rsidR="005E5B5B" w:rsidRDefault="005E5B5B" w:rsidP="005E5B5B">
      <w:pPr>
        <w:pStyle w:val="PL"/>
      </w:pPr>
      <w:r>
        <w:t xml:space="preserve">      description "Represents the EP_N10 IOC.";</w:t>
      </w:r>
    </w:p>
    <w:p w14:paraId="01B5EF33" w14:textId="77777777" w:rsidR="005E5B5B" w:rsidRDefault="005E5B5B" w:rsidP="005E5B5B">
      <w:pPr>
        <w:pStyle w:val="PL"/>
      </w:pPr>
      <w:r>
        <w:t xml:space="preserve">      key id;</w:t>
      </w:r>
    </w:p>
    <w:p w14:paraId="3BA63438" w14:textId="77777777" w:rsidR="005E5B5B" w:rsidRDefault="005E5B5B" w:rsidP="005E5B5B">
      <w:pPr>
        <w:pStyle w:val="PL"/>
      </w:pPr>
      <w:r>
        <w:t xml:space="preserve">      uses top3gpp:Top_Grp;</w:t>
      </w:r>
    </w:p>
    <w:p w14:paraId="722E2721" w14:textId="77777777" w:rsidR="005E5B5B" w:rsidRDefault="005E5B5B" w:rsidP="005E5B5B">
      <w:pPr>
        <w:pStyle w:val="PL"/>
      </w:pPr>
      <w:r>
        <w:t xml:space="preserve">      container attributes {</w:t>
      </w:r>
    </w:p>
    <w:p w14:paraId="6FA00536" w14:textId="77777777" w:rsidR="005E5B5B" w:rsidRDefault="005E5B5B" w:rsidP="005E5B5B">
      <w:pPr>
        <w:pStyle w:val="PL"/>
      </w:pPr>
      <w:r>
        <w:t xml:space="preserve">        uses EP_N10Grp;</w:t>
      </w:r>
    </w:p>
    <w:p w14:paraId="68F4DBEE" w14:textId="77777777" w:rsidR="005E5B5B" w:rsidRDefault="005E5B5B" w:rsidP="005E5B5B">
      <w:pPr>
        <w:pStyle w:val="PL"/>
      </w:pPr>
      <w:r>
        <w:t xml:space="preserve">      }</w:t>
      </w:r>
    </w:p>
    <w:p w14:paraId="14A62848" w14:textId="77777777" w:rsidR="005E5B5B" w:rsidRDefault="005E5B5B" w:rsidP="005E5B5B">
      <w:pPr>
        <w:pStyle w:val="PL"/>
      </w:pPr>
      <w:r>
        <w:t xml:space="preserve">    }</w:t>
      </w:r>
    </w:p>
    <w:p w14:paraId="45641E6F" w14:textId="77777777" w:rsidR="005E5B5B" w:rsidRDefault="005E5B5B" w:rsidP="005E5B5B">
      <w:pPr>
        <w:pStyle w:val="PL"/>
      </w:pPr>
      <w:r>
        <w:t xml:space="preserve">    </w:t>
      </w:r>
    </w:p>
    <w:p w14:paraId="2CF05EB8" w14:textId="77777777" w:rsidR="005E5B5B" w:rsidRDefault="005E5B5B" w:rsidP="005E5B5B">
      <w:pPr>
        <w:pStyle w:val="PL"/>
      </w:pPr>
      <w:r>
        <w:t xml:space="preserve">    list EP_N11 {</w:t>
      </w:r>
    </w:p>
    <w:p w14:paraId="1C6E7CE2" w14:textId="77777777" w:rsidR="005E5B5B" w:rsidRDefault="005E5B5B" w:rsidP="005E5B5B">
      <w:pPr>
        <w:pStyle w:val="PL"/>
      </w:pPr>
      <w:r>
        <w:t xml:space="preserve">      description "Represents the EP_N11 IOC.";</w:t>
      </w:r>
    </w:p>
    <w:p w14:paraId="55B99AE1" w14:textId="77777777" w:rsidR="005E5B5B" w:rsidRDefault="005E5B5B" w:rsidP="005E5B5B">
      <w:pPr>
        <w:pStyle w:val="PL"/>
      </w:pPr>
      <w:r>
        <w:t xml:space="preserve">      key id;</w:t>
      </w:r>
    </w:p>
    <w:p w14:paraId="4C778D18" w14:textId="77777777" w:rsidR="005E5B5B" w:rsidRDefault="005E5B5B" w:rsidP="005E5B5B">
      <w:pPr>
        <w:pStyle w:val="PL"/>
      </w:pPr>
      <w:r>
        <w:t xml:space="preserve">      uses top3gpp:Top_Grp;</w:t>
      </w:r>
    </w:p>
    <w:p w14:paraId="216CA604" w14:textId="77777777" w:rsidR="005E5B5B" w:rsidRDefault="005E5B5B" w:rsidP="005E5B5B">
      <w:pPr>
        <w:pStyle w:val="PL"/>
      </w:pPr>
      <w:r>
        <w:t xml:space="preserve">      container attributes {</w:t>
      </w:r>
    </w:p>
    <w:p w14:paraId="6029A831" w14:textId="77777777" w:rsidR="005E5B5B" w:rsidRDefault="005E5B5B" w:rsidP="005E5B5B">
      <w:pPr>
        <w:pStyle w:val="PL"/>
      </w:pPr>
      <w:r>
        <w:t xml:space="preserve">        uses EP_N11Grp;</w:t>
      </w:r>
    </w:p>
    <w:p w14:paraId="3926373E" w14:textId="77777777" w:rsidR="005E5B5B" w:rsidRDefault="005E5B5B" w:rsidP="005E5B5B">
      <w:pPr>
        <w:pStyle w:val="PL"/>
      </w:pPr>
      <w:r>
        <w:t xml:space="preserve">      }</w:t>
      </w:r>
    </w:p>
    <w:p w14:paraId="0A221E64" w14:textId="77777777" w:rsidR="005E5B5B" w:rsidRDefault="005E5B5B" w:rsidP="005E5B5B">
      <w:pPr>
        <w:pStyle w:val="PL"/>
      </w:pPr>
      <w:r>
        <w:t xml:space="preserve">    }</w:t>
      </w:r>
    </w:p>
    <w:p w14:paraId="59F4A623" w14:textId="77777777" w:rsidR="005E5B5B" w:rsidRDefault="005E5B5B" w:rsidP="005E5B5B">
      <w:pPr>
        <w:pStyle w:val="PL"/>
      </w:pPr>
      <w:r>
        <w:t xml:space="preserve">    </w:t>
      </w:r>
    </w:p>
    <w:p w14:paraId="19967551" w14:textId="77777777" w:rsidR="005E5B5B" w:rsidRDefault="005E5B5B" w:rsidP="005E5B5B">
      <w:pPr>
        <w:pStyle w:val="PL"/>
      </w:pPr>
      <w:r>
        <w:t xml:space="preserve">    list EP_N16 {</w:t>
      </w:r>
    </w:p>
    <w:p w14:paraId="3C1F6DC8" w14:textId="77777777" w:rsidR="005E5B5B" w:rsidRDefault="005E5B5B" w:rsidP="005E5B5B">
      <w:pPr>
        <w:pStyle w:val="PL"/>
      </w:pPr>
      <w:r>
        <w:t xml:space="preserve">      description "Represents the EP_N16 IOC.";</w:t>
      </w:r>
    </w:p>
    <w:p w14:paraId="1CC364D4" w14:textId="77777777" w:rsidR="005E5B5B" w:rsidRDefault="005E5B5B" w:rsidP="005E5B5B">
      <w:pPr>
        <w:pStyle w:val="PL"/>
      </w:pPr>
      <w:r>
        <w:t xml:space="preserve">      key id;</w:t>
      </w:r>
    </w:p>
    <w:p w14:paraId="0EFFE452" w14:textId="77777777" w:rsidR="005E5B5B" w:rsidRDefault="005E5B5B" w:rsidP="005E5B5B">
      <w:pPr>
        <w:pStyle w:val="PL"/>
      </w:pPr>
      <w:r>
        <w:t xml:space="preserve">      uses top3gpp:Top_Grp;</w:t>
      </w:r>
    </w:p>
    <w:p w14:paraId="09E6E653" w14:textId="77777777" w:rsidR="005E5B5B" w:rsidRDefault="005E5B5B" w:rsidP="005E5B5B">
      <w:pPr>
        <w:pStyle w:val="PL"/>
      </w:pPr>
      <w:r>
        <w:t xml:space="preserve">      container attributes {</w:t>
      </w:r>
    </w:p>
    <w:p w14:paraId="7A1EAB08" w14:textId="77777777" w:rsidR="005E5B5B" w:rsidRDefault="005E5B5B" w:rsidP="005E5B5B">
      <w:pPr>
        <w:pStyle w:val="PL"/>
      </w:pPr>
      <w:r>
        <w:t xml:space="preserve">        uses EP_N16Grp;</w:t>
      </w:r>
    </w:p>
    <w:p w14:paraId="05944A8B" w14:textId="77777777" w:rsidR="005E5B5B" w:rsidRDefault="005E5B5B" w:rsidP="005E5B5B">
      <w:pPr>
        <w:pStyle w:val="PL"/>
      </w:pPr>
      <w:r>
        <w:t xml:space="preserve">      }</w:t>
      </w:r>
    </w:p>
    <w:p w14:paraId="24FC7B0F" w14:textId="77777777" w:rsidR="005E5B5B" w:rsidRDefault="005E5B5B" w:rsidP="005E5B5B">
      <w:pPr>
        <w:pStyle w:val="PL"/>
      </w:pPr>
      <w:r>
        <w:t xml:space="preserve">    }</w:t>
      </w:r>
    </w:p>
    <w:p w14:paraId="0509A9A6" w14:textId="77777777" w:rsidR="005E5B5B" w:rsidRDefault="005E5B5B" w:rsidP="005E5B5B">
      <w:pPr>
        <w:pStyle w:val="PL"/>
      </w:pPr>
      <w:r>
        <w:t xml:space="preserve">    </w:t>
      </w:r>
    </w:p>
    <w:p w14:paraId="5EBDE573" w14:textId="77777777" w:rsidR="005E5B5B" w:rsidRDefault="005E5B5B" w:rsidP="005E5B5B">
      <w:pPr>
        <w:pStyle w:val="PL"/>
      </w:pPr>
      <w:r>
        <w:t xml:space="preserve">    list EP_S5C {</w:t>
      </w:r>
    </w:p>
    <w:p w14:paraId="361843B2" w14:textId="77777777" w:rsidR="005E5B5B" w:rsidRDefault="005E5B5B" w:rsidP="005E5B5B">
      <w:pPr>
        <w:pStyle w:val="PL"/>
      </w:pPr>
      <w:r>
        <w:t xml:space="preserve">    description "Represents the EP_S5C IOC.";</w:t>
      </w:r>
    </w:p>
    <w:p w14:paraId="5BE9D21D" w14:textId="77777777" w:rsidR="005E5B5B" w:rsidRDefault="005E5B5B" w:rsidP="005E5B5B">
      <w:pPr>
        <w:pStyle w:val="PL"/>
      </w:pPr>
      <w:r>
        <w:t xml:space="preserve">      key id;</w:t>
      </w:r>
    </w:p>
    <w:p w14:paraId="342E8332" w14:textId="77777777" w:rsidR="005E5B5B" w:rsidRDefault="005E5B5B" w:rsidP="005E5B5B">
      <w:pPr>
        <w:pStyle w:val="PL"/>
      </w:pPr>
      <w:r>
        <w:t xml:space="preserve">      uses top3gpp:Top_Grp;</w:t>
      </w:r>
    </w:p>
    <w:p w14:paraId="776BD4C6" w14:textId="77777777" w:rsidR="005E5B5B" w:rsidRDefault="005E5B5B" w:rsidP="005E5B5B">
      <w:pPr>
        <w:pStyle w:val="PL"/>
      </w:pPr>
      <w:r>
        <w:t xml:space="preserve">      container attributes {</w:t>
      </w:r>
    </w:p>
    <w:p w14:paraId="7ECEB84C" w14:textId="77777777" w:rsidR="005E5B5B" w:rsidRDefault="005E5B5B" w:rsidP="005E5B5B">
      <w:pPr>
        <w:pStyle w:val="PL"/>
      </w:pPr>
      <w:r>
        <w:t xml:space="preserve">        uses EP_S5CGrp;</w:t>
      </w:r>
    </w:p>
    <w:p w14:paraId="5B812BED" w14:textId="77777777" w:rsidR="005E5B5B" w:rsidRDefault="005E5B5B" w:rsidP="005E5B5B">
      <w:pPr>
        <w:pStyle w:val="PL"/>
      </w:pPr>
      <w:r>
        <w:t xml:space="preserve">      }</w:t>
      </w:r>
    </w:p>
    <w:p w14:paraId="057F07BB" w14:textId="77777777" w:rsidR="005E5B5B" w:rsidRDefault="005E5B5B" w:rsidP="005E5B5B">
      <w:pPr>
        <w:pStyle w:val="PL"/>
      </w:pPr>
      <w:r>
        <w:t xml:space="preserve">    }</w:t>
      </w:r>
    </w:p>
    <w:p w14:paraId="7558423C" w14:textId="77777777" w:rsidR="005E5B5B" w:rsidRDefault="005E5B5B" w:rsidP="005E5B5B">
      <w:pPr>
        <w:pStyle w:val="PL"/>
      </w:pPr>
      <w:r>
        <w:t xml:space="preserve">  }</w:t>
      </w:r>
    </w:p>
    <w:p w14:paraId="55F1E591" w14:textId="77777777" w:rsidR="005E5B5B" w:rsidRDefault="005E5B5B" w:rsidP="005E5B5B">
      <w:pPr>
        <w:pStyle w:val="PL"/>
      </w:pPr>
      <w:r>
        <w:t xml:space="preserve">  </w:t>
      </w:r>
    </w:p>
    <w:p w14:paraId="3C00C990" w14:textId="77777777" w:rsidR="005E5B5B" w:rsidRDefault="005E5B5B" w:rsidP="005E5B5B">
      <w:pPr>
        <w:pStyle w:val="PL"/>
      </w:pPr>
      <w:r>
        <w:t xml:space="preserve">  augment "/me3gpp:ManagedElement/udm3gpp:UDMFunction" {</w:t>
      </w:r>
    </w:p>
    <w:p w14:paraId="054163A5" w14:textId="77777777" w:rsidR="005E5B5B" w:rsidRDefault="005E5B5B" w:rsidP="005E5B5B">
      <w:pPr>
        <w:pStyle w:val="PL"/>
      </w:pPr>
      <w:r>
        <w:t xml:space="preserve">    list EP_N8 {</w:t>
      </w:r>
    </w:p>
    <w:p w14:paraId="38986B9C" w14:textId="77777777" w:rsidR="005E5B5B" w:rsidRDefault="005E5B5B" w:rsidP="005E5B5B">
      <w:pPr>
        <w:pStyle w:val="PL"/>
      </w:pPr>
      <w:r>
        <w:t xml:space="preserve">      description "Represents the EP_N8 IOC.";</w:t>
      </w:r>
    </w:p>
    <w:p w14:paraId="4A652221" w14:textId="77777777" w:rsidR="005E5B5B" w:rsidRDefault="005E5B5B" w:rsidP="005E5B5B">
      <w:pPr>
        <w:pStyle w:val="PL"/>
      </w:pPr>
      <w:r>
        <w:t xml:space="preserve">      key id;</w:t>
      </w:r>
    </w:p>
    <w:p w14:paraId="24DB1964" w14:textId="77777777" w:rsidR="005E5B5B" w:rsidRDefault="005E5B5B" w:rsidP="005E5B5B">
      <w:pPr>
        <w:pStyle w:val="PL"/>
      </w:pPr>
      <w:r>
        <w:t xml:space="preserve">      uses top3gpp:Top_Grp;</w:t>
      </w:r>
    </w:p>
    <w:p w14:paraId="0469DD29" w14:textId="77777777" w:rsidR="005E5B5B" w:rsidRDefault="005E5B5B" w:rsidP="005E5B5B">
      <w:pPr>
        <w:pStyle w:val="PL"/>
      </w:pPr>
      <w:r>
        <w:t xml:space="preserve">      container attributes {</w:t>
      </w:r>
    </w:p>
    <w:p w14:paraId="6C561A79" w14:textId="77777777" w:rsidR="005E5B5B" w:rsidRDefault="005E5B5B" w:rsidP="005E5B5B">
      <w:pPr>
        <w:pStyle w:val="PL"/>
      </w:pPr>
      <w:r>
        <w:t xml:space="preserve">        uses EP_N8Grp;</w:t>
      </w:r>
    </w:p>
    <w:p w14:paraId="3E429715" w14:textId="77777777" w:rsidR="005E5B5B" w:rsidRDefault="005E5B5B" w:rsidP="005E5B5B">
      <w:pPr>
        <w:pStyle w:val="PL"/>
      </w:pPr>
      <w:r>
        <w:t xml:space="preserve">      }</w:t>
      </w:r>
    </w:p>
    <w:p w14:paraId="1BAAD5AD" w14:textId="77777777" w:rsidR="005E5B5B" w:rsidRDefault="005E5B5B" w:rsidP="005E5B5B">
      <w:pPr>
        <w:pStyle w:val="PL"/>
      </w:pPr>
      <w:r>
        <w:t xml:space="preserve">    }</w:t>
      </w:r>
    </w:p>
    <w:p w14:paraId="03D4078C" w14:textId="77777777" w:rsidR="005E5B5B" w:rsidRDefault="005E5B5B" w:rsidP="005E5B5B">
      <w:pPr>
        <w:pStyle w:val="PL"/>
      </w:pPr>
      <w:r>
        <w:t xml:space="preserve">    </w:t>
      </w:r>
    </w:p>
    <w:p w14:paraId="78323416" w14:textId="77777777" w:rsidR="005E5B5B" w:rsidRDefault="005E5B5B" w:rsidP="005E5B5B">
      <w:pPr>
        <w:pStyle w:val="PL"/>
      </w:pPr>
      <w:r>
        <w:t xml:space="preserve">    list EP_N10 {</w:t>
      </w:r>
    </w:p>
    <w:p w14:paraId="390532F8" w14:textId="77777777" w:rsidR="005E5B5B" w:rsidRDefault="005E5B5B" w:rsidP="005E5B5B">
      <w:pPr>
        <w:pStyle w:val="PL"/>
      </w:pPr>
      <w:r>
        <w:t xml:space="preserve">      description "Represents the EP_N10 IOC.";</w:t>
      </w:r>
    </w:p>
    <w:p w14:paraId="17811B0E" w14:textId="77777777" w:rsidR="005E5B5B" w:rsidRDefault="005E5B5B" w:rsidP="005E5B5B">
      <w:pPr>
        <w:pStyle w:val="PL"/>
      </w:pPr>
      <w:r>
        <w:t xml:space="preserve">      key id;</w:t>
      </w:r>
    </w:p>
    <w:p w14:paraId="4EF79C16" w14:textId="77777777" w:rsidR="005E5B5B" w:rsidRDefault="005E5B5B" w:rsidP="005E5B5B">
      <w:pPr>
        <w:pStyle w:val="PL"/>
      </w:pPr>
      <w:r>
        <w:t xml:space="preserve">      uses top3gpp:Top_Grp;</w:t>
      </w:r>
    </w:p>
    <w:p w14:paraId="0C2BD415" w14:textId="77777777" w:rsidR="005E5B5B" w:rsidRDefault="005E5B5B" w:rsidP="005E5B5B">
      <w:pPr>
        <w:pStyle w:val="PL"/>
      </w:pPr>
      <w:r>
        <w:t xml:space="preserve">      container attributes {</w:t>
      </w:r>
    </w:p>
    <w:p w14:paraId="0873E62D" w14:textId="77777777" w:rsidR="005E5B5B" w:rsidRDefault="005E5B5B" w:rsidP="005E5B5B">
      <w:pPr>
        <w:pStyle w:val="PL"/>
      </w:pPr>
      <w:r>
        <w:lastRenderedPageBreak/>
        <w:t xml:space="preserve">        uses EP_N10Grp;</w:t>
      </w:r>
    </w:p>
    <w:p w14:paraId="6151F6D5" w14:textId="77777777" w:rsidR="005E5B5B" w:rsidRDefault="005E5B5B" w:rsidP="005E5B5B">
      <w:pPr>
        <w:pStyle w:val="PL"/>
      </w:pPr>
      <w:r>
        <w:t xml:space="preserve">      }</w:t>
      </w:r>
    </w:p>
    <w:p w14:paraId="207722D8" w14:textId="77777777" w:rsidR="005E5B5B" w:rsidRDefault="005E5B5B" w:rsidP="005E5B5B">
      <w:pPr>
        <w:pStyle w:val="PL"/>
      </w:pPr>
      <w:r>
        <w:t xml:space="preserve">    }</w:t>
      </w:r>
    </w:p>
    <w:p w14:paraId="15808DAA" w14:textId="77777777" w:rsidR="005E5B5B" w:rsidRDefault="005E5B5B" w:rsidP="005E5B5B">
      <w:pPr>
        <w:pStyle w:val="PL"/>
      </w:pPr>
      <w:r>
        <w:t xml:space="preserve">    </w:t>
      </w:r>
    </w:p>
    <w:p w14:paraId="7FC77A63" w14:textId="77777777" w:rsidR="005E5B5B" w:rsidRDefault="005E5B5B" w:rsidP="005E5B5B">
      <w:pPr>
        <w:pStyle w:val="PL"/>
      </w:pPr>
      <w:r>
        <w:t xml:space="preserve">    list EP_N13 {</w:t>
      </w:r>
    </w:p>
    <w:p w14:paraId="22AF1AAF" w14:textId="77777777" w:rsidR="005E5B5B" w:rsidRDefault="005E5B5B" w:rsidP="005E5B5B">
      <w:pPr>
        <w:pStyle w:val="PL"/>
      </w:pPr>
      <w:r>
        <w:t xml:space="preserve">      description "Represents the EP_N13 IOC.";</w:t>
      </w:r>
    </w:p>
    <w:p w14:paraId="329F62A6" w14:textId="77777777" w:rsidR="005E5B5B" w:rsidRDefault="005E5B5B" w:rsidP="005E5B5B">
      <w:pPr>
        <w:pStyle w:val="PL"/>
      </w:pPr>
      <w:r>
        <w:t xml:space="preserve">      key id;</w:t>
      </w:r>
    </w:p>
    <w:p w14:paraId="27984130" w14:textId="77777777" w:rsidR="005E5B5B" w:rsidRDefault="005E5B5B" w:rsidP="005E5B5B">
      <w:pPr>
        <w:pStyle w:val="PL"/>
      </w:pPr>
      <w:r>
        <w:t xml:space="preserve">      uses top3gpp:Top_Grp;</w:t>
      </w:r>
    </w:p>
    <w:p w14:paraId="1709A1D6" w14:textId="77777777" w:rsidR="005E5B5B" w:rsidRDefault="005E5B5B" w:rsidP="005E5B5B">
      <w:pPr>
        <w:pStyle w:val="PL"/>
      </w:pPr>
      <w:r>
        <w:t xml:space="preserve">      container attributes {</w:t>
      </w:r>
    </w:p>
    <w:p w14:paraId="67924896" w14:textId="77777777" w:rsidR="005E5B5B" w:rsidRDefault="005E5B5B" w:rsidP="005E5B5B">
      <w:pPr>
        <w:pStyle w:val="PL"/>
      </w:pPr>
      <w:r>
        <w:t xml:space="preserve">        uses EP_N13Grp;</w:t>
      </w:r>
    </w:p>
    <w:p w14:paraId="71F78505" w14:textId="77777777" w:rsidR="005E5B5B" w:rsidRDefault="005E5B5B" w:rsidP="005E5B5B">
      <w:pPr>
        <w:pStyle w:val="PL"/>
      </w:pPr>
      <w:r>
        <w:t xml:space="preserve">      }</w:t>
      </w:r>
    </w:p>
    <w:p w14:paraId="3FB70B8D" w14:textId="77777777" w:rsidR="005E5B5B" w:rsidRDefault="005E5B5B" w:rsidP="005E5B5B">
      <w:pPr>
        <w:pStyle w:val="PL"/>
      </w:pPr>
      <w:r>
        <w:t xml:space="preserve">    }</w:t>
      </w:r>
    </w:p>
    <w:p w14:paraId="6C42E814" w14:textId="77777777" w:rsidR="005E5B5B" w:rsidRDefault="005E5B5B" w:rsidP="005E5B5B">
      <w:pPr>
        <w:pStyle w:val="PL"/>
      </w:pPr>
    </w:p>
    <w:p w14:paraId="5DCE2885" w14:textId="77777777" w:rsidR="005E5B5B" w:rsidRDefault="005E5B5B" w:rsidP="005E5B5B">
      <w:pPr>
        <w:pStyle w:val="PL"/>
      </w:pPr>
      <w:r>
        <w:t xml:space="preserve">  }</w:t>
      </w:r>
    </w:p>
    <w:p w14:paraId="48F56DD4" w14:textId="77777777" w:rsidR="005E5B5B" w:rsidRDefault="005E5B5B" w:rsidP="005E5B5B">
      <w:pPr>
        <w:pStyle w:val="PL"/>
      </w:pPr>
      <w:r>
        <w:t xml:space="preserve">  </w:t>
      </w:r>
    </w:p>
    <w:p w14:paraId="0A832CFE" w14:textId="77777777" w:rsidR="005E5B5B" w:rsidRDefault="005E5B5B" w:rsidP="005E5B5B">
      <w:pPr>
        <w:pStyle w:val="PL"/>
      </w:pPr>
      <w:r>
        <w:t xml:space="preserve">  augment "/me3gpp:ManagedElement/upf3gpp:UPFFunction" {</w:t>
      </w:r>
    </w:p>
    <w:p w14:paraId="6561D0FB" w14:textId="77777777" w:rsidR="005E5B5B" w:rsidRDefault="005E5B5B" w:rsidP="005E5B5B">
      <w:pPr>
        <w:pStyle w:val="PL"/>
      </w:pPr>
      <w:r>
        <w:t xml:space="preserve">    list EP_N4 {</w:t>
      </w:r>
    </w:p>
    <w:p w14:paraId="749B1CAD" w14:textId="77777777" w:rsidR="005E5B5B" w:rsidRDefault="005E5B5B" w:rsidP="005E5B5B">
      <w:pPr>
        <w:pStyle w:val="PL"/>
      </w:pPr>
      <w:r>
        <w:t xml:space="preserve">      description "Represents the EP_N4 IOC.";</w:t>
      </w:r>
    </w:p>
    <w:p w14:paraId="7DA7FD79" w14:textId="77777777" w:rsidR="005E5B5B" w:rsidRDefault="005E5B5B" w:rsidP="005E5B5B">
      <w:pPr>
        <w:pStyle w:val="PL"/>
      </w:pPr>
      <w:r>
        <w:t xml:space="preserve">      key id;</w:t>
      </w:r>
    </w:p>
    <w:p w14:paraId="30B40910" w14:textId="77777777" w:rsidR="005E5B5B" w:rsidRDefault="005E5B5B" w:rsidP="005E5B5B">
      <w:pPr>
        <w:pStyle w:val="PL"/>
      </w:pPr>
      <w:r>
        <w:t xml:space="preserve">      uses top3gpp:Top_Grp;</w:t>
      </w:r>
    </w:p>
    <w:p w14:paraId="05CC7944" w14:textId="77777777" w:rsidR="005E5B5B" w:rsidRDefault="005E5B5B" w:rsidP="005E5B5B">
      <w:pPr>
        <w:pStyle w:val="PL"/>
      </w:pPr>
      <w:r>
        <w:t xml:space="preserve">      container attributes {</w:t>
      </w:r>
    </w:p>
    <w:p w14:paraId="1054E000" w14:textId="77777777" w:rsidR="005E5B5B" w:rsidRDefault="005E5B5B" w:rsidP="005E5B5B">
      <w:pPr>
        <w:pStyle w:val="PL"/>
      </w:pPr>
      <w:r>
        <w:t xml:space="preserve">        uses EP_N4Grp;</w:t>
      </w:r>
    </w:p>
    <w:p w14:paraId="23221F9E" w14:textId="77777777" w:rsidR="005E5B5B" w:rsidRDefault="005E5B5B" w:rsidP="005E5B5B">
      <w:pPr>
        <w:pStyle w:val="PL"/>
      </w:pPr>
      <w:r>
        <w:t xml:space="preserve">      }</w:t>
      </w:r>
    </w:p>
    <w:p w14:paraId="6F23AC0A" w14:textId="77777777" w:rsidR="005E5B5B" w:rsidRDefault="005E5B5B" w:rsidP="005E5B5B">
      <w:pPr>
        <w:pStyle w:val="PL"/>
      </w:pPr>
      <w:r>
        <w:t xml:space="preserve">    }</w:t>
      </w:r>
    </w:p>
    <w:p w14:paraId="468BEBF3" w14:textId="77777777" w:rsidR="005E5B5B" w:rsidRDefault="005E5B5B" w:rsidP="005E5B5B">
      <w:pPr>
        <w:pStyle w:val="PL"/>
      </w:pPr>
      <w:r>
        <w:t xml:space="preserve">    </w:t>
      </w:r>
    </w:p>
    <w:p w14:paraId="00E7ADE9" w14:textId="77777777" w:rsidR="005E5B5B" w:rsidRDefault="005E5B5B" w:rsidP="005E5B5B">
      <w:pPr>
        <w:pStyle w:val="PL"/>
      </w:pPr>
      <w:r>
        <w:t xml:space="preserve">    list EP_N3 {</w:t>
      </w:r>
    </w:p>
    <w:p w14:paraId="530774F2" w14:textId="77777777" w:rsidR="005E5B5B" w:rsidRDefault="005E5B5B" w:rsidP="005E5B5B">
      <w:pPr>
        <w:pStyle w:val="PL"/>
      </w:pPr>
      <w:r>
        <w:t xml:space="preserve">      description "Represents the EP_N3 IOC.";</w:t>
      </w:r>
    </w:p>
    <w:p w14:paraId="601E55AF" w14:textId="77777777" w:rsidR="005E5B5B" w:rsidRDefault="005E5B5B" w:rsidP="005E5B5B">
      <w:pPr>
        <w:pStyle w:val="PL"/>
      </w:pPr>
      <w:r>
        <w:t xml:space="preserve">      key id;</w:t>
      </w:r>
    </w:p>
    <w:p w14:paraId="06CA03DA" w14:textId="77777777" w:rsidR="005E5B5B" w:rsidRDefault="005E5B5B" w:rsidP="005E5B5B">
      <w:pPr>
        <w:pStyle w:val="PL"/>
      </w:pPr>
      <w:r>
        <w:t xml:space="preserve">      uses top3gpp:Top_Grp;</w:t>
      </w:r>
    </w:p>
    <w:p w14:paraId="0F027D8B" w14:textId="77777777" w:rsidR="005E5B5B" w:rsidRDefault="005E5B5B" w:rsidP="005E5B5B">
      <w:pPr>
        <w:pStyle w:val="PL"/>
      </w:pPr>
      <w:r>
        <w:t xml:space="preserve">      container attributes {</w:t>
      </w:r>
    </w:p>
    <w:p w14:paraId="6D96EB93" w14:textId="77777777" w:rsidR="005E5B5B" w:rsidRDefault="005E5B5B" w:rsidP="005E5B5B">
      <w:pPr>
        <w:pStyle w:val="PL"/>
      </w:pPr>
      <w:r>
        <w:t xml:space="preserve">        uses EP_N3Grp;</w:t>
      </w:r>
    </w:p>
    <w:p w14:paraId="51D85B71" w14:textId="77777777" w:rsidR="005E5B5B" w:rsidRDefault="005E5B5B" w:rsidP="005E5B5B">
      <w:pPr>
        <w:pStyle w:val="PL"/>
      </w:pPr>
      <w:r>
        <w:t xml:space="preserve">      }</w:t>
      </w:r>
    </w:p>
    <w:p w14:paraId="7438CD66" w14:textId="77777777" w:rsidR="005E5B5B" w:rsidRDefault="005E5B5B" w:rsidP="005E5B5B">
      <w:pPr>
        <w:pStyle w:val="PL"/>
      </w:pPr>
      <w:r>
        <w:t xml:space="preserve">    }</w:t>
      </w:r>
    </w:p>
    <w:p w14:paraId="422CA99B" w14:textId="77777777" w:rsidR="005E5B5B" w:rsidRDefault="005E5B5B" w:rsidP="005E5B5B">
      <w:pPr>
        <w:pStyle w:val="PL"/>
      </w:pPr>
      <w:r>
        <w:t xml:space="preserve">    </w:t>
      </w:r>
    </w:p>
    <w:p w14:paraId="46737A59" w14:textId="77777777" w:rsidR="005E5B5B" w:rsidRDefault="005E5B5B" w:rsidP="005E5B5B">
      <w:pPr>
        <w:pStyle w:val="PL"/>
      </w:pPr>
      <w:r>
        <w:t xml:space="preserve">    list EP_N9 {</w:t>
      </w:r>
    </w:p>
    <w:p w14:paraId="57297668" w14:textId="77777777" w:rsidR="005E5B5B" w:rsidRDefault="005E5B5B" w:rsidP="005E5B5B">
      <w:pPr>
        <w:pStyle w:val="PL"/>
      </w:pPr>
      <w:r>
        <w:t xml:space="preserve">      description "Represents the EP_N9 IOC.";</w:t>
      </w:r>
    </w:p>
    <w:p w14:paraId="6CB057F5" w14:textId="77777777" w:rsidR="005E5B5B" w:rsidRDefault="005E5B5B" w:rsidP="005E5B5B">
      <w:pPr>
        <w:pStyle w:val="PL"/>
      </w:pPr>
      <w:r>
        <w:t xml:space="preserve">      key id;</w:t>
      </w:r>
    </w:p>
    <w:p w14:paraId="442B4C96" w14:textId="77777777" w:rsidR="005E5B5B" w:rsidRDefault="005E5B5B" w:rsidP="005E5B5B">
      <w:pPr>
        <w:pStyle w:val="PL"/>
      </w:pPr>
      <w:r>
        <w:t xml:space="preserve">      uses top3gpp:Top_Grp;</w:t>
      </w:r>
    </w:p>
    <w:p w14:paraId="4C25F6A0" w14:textId="77777777" w:rsidR="005E5B5B" w:rsidRDefault="005E5B5B" w:rsidP="005E5B5B">
      <w:pPr>
        <w:pStyle w:val="PL"/>
      </w:pPr>
      <w:r>
        <w:t xml:space="preserve">      container attributes {</w:t>
      </w:r>
    </w:p>
    <w:p w14:paraId="677333AF" w14:textId="77777777" w:rsidR="005E5B5B" w:rsidRDefault="005E5B5B" w:rsidP="005E5B5B">
      <w:pPr>
        <w:pStyle w:val="PL"/>
      </w:pPr>
      <w:r>
        <w:t xml:space="preserve">        uses EP_N9Grp;</w:t>
      </w:r>
    </w:p>
    <w:p w14:paraId="4992BF6D" w14:textId="77777777" w:rsidR="005E5B5B" w:rsidRDefault="005E5B5B" w:rsidP="005E5B5B">
      <w:pPr>
        <w:pStyle w:val="PL"/>
      </w:pPr>
      <w:r>
        <w:t xml:space="preserve">      }</w:t>
      </w:r>
    </w:p>
    <w:p w14:paraId="1DC6A64C" w14:textId="77777777" w:rsidR="005E5B5B" w:rsidRDefault="005E5B5B" w:rsidP="005E5B5B">
      <w:pPr>
        <w:pStyle w:val="PL"/>
      </w:pPr>
      <w:r>
        <w:t xml:space="preserve">    }</w:t>
      </w:r>
    </w:p>
    <w:p w14:paraId="68E66216" w14:textId="77777777" w:rsidR="005E5B5B" w:rsidRDefault="005E5B5B" w:rsidP="005E5B5B">
      <w:pPr>
        <w:pStyle w:val="PL"/>
      </w:pPr>
      <w:r>
        <w:t xml:space="preserve">    </w:t>
      </w:r>
    </w:p>
    <w:p w14:paraId="694DD3D6" w14:textId="77777777" w:rsidR="005E5B5B" w:rsidRDefault="005E5B5B" w:rsidP="005E5B5B">
      <w:pPr>
        <w:pStyle w:val="PL"/>
      </w:pPr>
      <w:r>
        <w:t xml:space="preserve">    list EP_S5U {</w:t>
      </w:r>
    </w:p>
    <w:p w14:paraId="69C49D85" w14:textId="77777777" w:rsidR="005E5B5B" w:rsidRDefault="005E5B5B" w:rsidP="005E5B5B">
      <w:pPr>
        <w:pStyle w:val="PL"/>
      </w:pPr>
      <w:r>
        <w:t xml:space="preserve">      description "Represents the EP_S5U IOC.";</w:t>
      </w:r>
    </w:p>
    <w:p w14:paraId="36DBDCEC" w14:textId="77777777" w:rsidR="005E5B5B" w:rsidRDefault="005E5B5B" w:rsidP="005E5B5B">
      <w:pPr>
        <w:pStyle w:val="PL"/>
      </w:pPr>
      <w:r>
        <w:t xml:space="preserve">      key id;</w:t>
      </w:r>
    </w:p>
    <w:p w14:paraId="2BB708E7" w14:textId="77777777" w:rsidR="005E5B5B" w:rsidRDefault="005E5B5B" w:rsidP="005E5B5B">
      <w:pPr>
        <w:pStyle w:val="PL"/>
      </w:pPr>
      <w:r>
        <w:t xml:space="preserve">      uses top3gpp:Top_Grp;</w:t>
      </w:r>
    </w:p>
    <w:p w14:paraId="27DD3E1E" w14:textId="77777777" w:rsidR="005E5B5B" w:rsidRDefault="005E5B5B" w:rsidP="005E5B5B">
      <w:pPr>
        <w:pStyle w:val="PL"/>
      </w:pPr>
      <w:r>
        <w:t xml:space="preserve">      container attributes {</w:t>
      </w:r>
    </w:p>
    <w:p w14:paraId="6DA4C137" w14:textId="77777777" w:rsidR="005E5B5B" w:rsidRDefault="005E5B5B" w:rsidP="005E5B5B">
      <w:pPr>
        <w:pStyle w:val="PL"/>
      </w:pPr>
      <w:r>
        <w:t xml:space="preserve">        uses EP_S5UGrp;</w:t>
      </w:r>
    </w:p>
    <w:p w14:paraId="64953D49" w14:textId="77777777" w:rsidR="005E5B5B" w:rsidRDefault="005E5B5B" w:rsidP="005E5B5B">
      <w:pPr>
        <w:pStyle w:val="PL"/>
      </w:pPr>
      <w:r>
        <w:t xml:space="preserve">      }</w:t>
      </w:r>
    </w:p>
    <w:p w14:paraId="4C5CFF59" w14:textId="77777777" w:rsidR="005E5B5B" w:rsidRDefault="005E5B5B" w:rsidP="005E5B5B">
      <w:pPr>
        <w:pStyle w:val="PL"/>
      </w:pPr>
      <w:r>
        <w:t xml:space="preserve">    }</w:t>
      </w:r>
    </w:p>
    <w:p w14:paraId="26BCCD67" w14:textId="77777777" w:rsidR="005E5B5B" w:rsidRDefault="005E5B5B" w:rsidP="005E5B5B">
      <w:pPr>
        <w:pStyle w:val="PL"/>
      </w:pPr>
      <w:r>
        <w:t xml:space="preserve">    </w:t>
      </w:r>
    </w:p>
    <w:p w14:paraId="3420BA9E" w14:textId="77777777" w:rsidR="005E5B5B" w:rsidRDefault="005E5B5B" w:rsidP="005E5B5B">
      <w:pPr>
        <w:pStyle w:val="PL"/>
      </w:pPr>
      <w:r>
        <w:t xml:space="preserve">    list EP_EP_N6 {</w:t>
      </w:r>
    </w:p>
    <w:p w14:paraId="66A3FCD6" w14:textId="77777777" w:rsidR="005E5B5B" w:rsidRDefault="005E5B5B" w:rsidP="005E5B5B">
      <w:pPr>
        <w:pStyle w:val="PL"/>
      </w:pPr>
      <w:r>
        <w:t xml:space="preserve">      description "Represents the EP_N6 IOC.";</w:t>
      </w:r>
    </w:p>
    <w:p w14:paraId="3C279BD9" w14:textId="77777777" w:rsidR="005E5B5B" w:rsidRDefault="005E5B5B" w:rsidP="005E5B5B">
      <w:pPr>
        <w:pStyle w:val="PL"/>
      </w:pPr>
      <w:r>
        <w:t xml:space="preserve">      key id;</w:t>
      </w:r>
    </w:p>
    <w:p w14:paraId="5692A235" w14:textId="77777777" w:rsidR="005E5B5B" w:rsidRDefault="005E5B5B" w:rsidP="005E5B5B">
      <w:pPr>
        <w:pStyle w:val="PL"/>
      </w:pPr>
      <w:r>
        <w:t xml:space="preserve">      uses top3gpp:Top_Grp;</w:t>
      </w:r>
    </w:p>
    <w:p w14:paraId="5265A4F1" w14:textId="77777777" w:rsidR="005E5B5B" w:rsidRPr="00B95478" w:rsidRDefault="005E5B5B" w:rsidP="005E5B5B">
      <w:pPr>
        <w:pStyle w:val="PL"/>
        <w:rPr>
          <w:lang w:val="fr-FR"/>
        </w:rPr>
      </w:pPr>
      <w:r>
        <w:t xml:space="preserve">      </w:t>
      </w:r>
      <w:r w:rsidRPr="00B95478">
        <w:rPr>
          <w:lang w:val="fr-FR"/>
        </w:rPr>
        <w:t xml:space="preserve">container </w:t>
      </w:r>
      <w:proofErr w:type="spellStart"/>
      <w:r w:rsidRPr="00B95478">
        <w:rPr>
          <w:lang w:val="fr-FR"/>
        </w:rPr>
        <w:t>attributes</w:t>
      </w:r>
      <w:proofErr w:type="spellEnd"/>
      <w:r w:rsidRPr="00B95478">
        <w:rPr>
          <w:lang w:val="fr-FR"/>
        </w:rPr>
        <w:t xml:space="preserve"> {</w:t>
      </w:r>
    </w:p>
    <w:p w14:paraId="20759BA7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      uses EP_N6Grp;</w:t>
      </w:r>
    </w:p>
    <w:p w14:paraId="5AE110EF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    }</w:t>
      </w:r>
    </w:p>
    <w:p w14:paraId="075394AB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  }</w:t>
      </w:r>
    </w:p>
    <w:p w14:paraId="2C7B108E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}</w:t>
      </w:r>
    </w:p>
    <w:p w14:paraId="0836E66A" w14:textId="430A88DB" w:rsidR="005E5B5B" w:rsidRDefault="005E5B5B" w:rsidP="00FA32FC">
      <w:pPr>
        <w:pStyle w:val="PL"/>
        <w:rPr>
          <w:lang w:val="fr-FR"/>
        </w:rPr>
      </w:pPr>
      <w:r w:rsidRPr="00B95478">
        <w:rPr>
          <w:lang w:val="fr-FR"/>
        </w:rPr>
        <w:t>}</w:t>
      </w:r>
    </w:p>
    <w:p w14:paraId="06311AE5" w14:textId="77777777" w:rsidR="00FA32FC" w:rsidRPr="00B95478" w:rsidRDefault="00FA32FC" w:rsidP="00FA32FC">
      <w:pPr>
        <w:pStyle w:val="PL"/>
        <w:rPr>
          <w:lang w:val="fr-FR"/>
        </w:rPr>
      </w:pPr>
    </w:p>
    <w:p w14:paraId="5411A652" w14:textId="77777777" w:rsidR="00FA32FC" w:rsidRDefault="00BD45EA" w:rsidP="00FA32FC">
      <w:pPr>
        <w:pStyle w:val="PL"/>
        <w:rPr>
          <w:lang w:val="fr-FR" w:eastAsia="zh-CN"/>
        </w:rPr>
      </w:pPr>
      <w:bookmarkStart w:id="66" w:name="_Toc59183398"/>
      <w:bookmarkStart w:id="67" w:name="_Toc59184864"/>
      <w:bookmarkStart w:id="68" w:name="_Toc59195799"/>
      <w:bookmarkStart w:id="69" w:name="_Toc59440228"/>
      <w:bookmarkStart w:id="70" w:name="_Toc67990668"/>
      <w:r w:rsidRPr="00BD45EA">
        <w:rPr>
          <w:lang w:val="fr-FR" w:eastAsia="zh-CN"/>
        </w:rPr>
        <w:t>&lt;CODE ENDS&gt;</w:t>
      </w:r>
    </w:p>
    <w:p w14:paraId="3D322748" w14:textId="1C4CD0B1" w:rsidR="005E5B5B" w:rsidRPr="006F2C97" w:rsidRDefault="005E5B5B" w:rsidP="005E5B5B">
      <w:pPr>
        <w:pStyle w:val="Heading2"/>
        <w:rPr>
          <w:lang w:val="fr-FR"/>
        </w:rPr>
      </w:pPr>
      <w:r w:rsidRPr="006F2C97">
        <w:rPr>
          <w:lang w:val="fr-FR" w:eastAsia="zh-CN"/>
        </w:rPr>
        <w:t>H.5.8</w:t>
      </w:r>
      <w:r w:rsidRPr="006F2C97">
        <w:rPr>
          <w:lang w:val="fr-FR" w:eastAsia="zh-CN"/>
        </w:rPr>
        <w:tab/>
        <w:t>module _3gpp-5gc-nrm-externalnrffunction.yang</w:t>
      </w:r>
      <w:bookmarkEnd w:id="66"/>
      <w:bookmarkEnd w:id="67"/>
      <w:bookmarkEnd w:id="68"/>
      <w:bookmarkEnd w:id="69"/>
      <w:bookmarkEnd w:id="70"/>
    </w:p>
    <w:p w14:paraId="3C2F00C8" w14:textId="77777777" w:rsidR="00FA32FC" w:rsidRPr="006F2C97" w:rsidRDefault="00FA32FC" w:rsidP="005E5B5B">
      <w:pPr>
        <w:pStyle w:val="PL"/>
        <w:rPr>
          <w:lang w:val="fr-FR"/>
        </w:rPr>
      </w:pPr>
      <w:r w:rsidRPr="006F2C97">
        <w:rPr>
          <w:lang w:val="fr-FR"/>
        </w:rPr>
        <w:t>&lt;CODE BEGINS&gt;</w:t>
      </w:r>
    </w:p>
    <w:p w14:paraId="4819C687" w14:textId="5BADF8CF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>module _3gpp-5gc-nrm-externalnrffunction {</w:t>
      </w:r>
    </w:p>
    <w:p w14:paraId="1FE20CED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yang-version 1.1;</w:t>
      </w:r>
    </w:p>
    <w:p w14:paraId="3E169872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</w:t>
      </w:r>
      <w:proofErr w:type="spellStart"/>
      <w:r w:rsidRPr="00B95478">
        <w:rPr>
          <w:lang w:val="fr-FR"/>
        </w:rPr>
        <w:t>namespace</w:t>
      </w:r>
      <w:proofErr w:type="spellEnd"/>
      <w:r w:rsidRPr="00B95478">
        <w:rPr>
          <w:lang w:val="fr-FR"/>
        </w:rPr>
        <w:t xml:space="preserve"> urn:3gpp:sa5:_3gpp-5gc-nrm-externalnrffunction;</w:t>
      </w:r>
    </w:p>
    <w:p w14:paraId="03E317AC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</w:t>
      </w:r>
      <w:proofErr w:type="spellStart"/>
      <w:r w:rsidRPr="00B95478">
        <w:rPr>
          <w:lang w:val="fr-FR"/>
        </w:rPr>
        <w:t>prefix</w:t>
      </w:r>
      <w:proofErr w:type="spellEnd"/>
      <w:r w:rsidRPr="00B95478">
        <w:rPr>
          <w:lang w:val="fr-FR"/>
        </w:rPr>
        <w:t xml:space="preserve"> extnrf3gpp;</w:t>
      </w:r>
    </w:p>
    <w:p w14:paraId="3A0FD530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</w:t>
      </w:r>
    </w:p>
    <w:p w14:paraId="0C7252A8" w14:textId="77777777" w:rsidR="005E5B5B" w:rsidRPr="00B95478" w:rsidRDefault="005E5B5B" w:rsidP="005E5B5B">
      <w:pPr>
        <w:pStyle w:val="PL"/>
        <w:rPr>
          <w:lang w:val="fr-FR"/>
        </w:rPr>
      </w:pPr>
      <w:r w:rsidRPr="00B95478">
        <w:rPr>
          <w:lang w:val="fr-FR"/>
        </w:rPr>
        <w:t xml:space="preserve">  import _3gpp-common-yang-types { </w:t>
      </w:r>
      <w:proofErr w:type="spellStart"/>
      <w:r w:rsidRPr="00B95478">
        <w:rPr>
          <w:lang w:val="fr-FR"/>
        </w:rPr>
        <w:t>prefix</w:t>
      </w:r>
      <w:proofErr w:type="spellEnd"/>
      <w:r w:rsidRPr="00B95478">
        <w:rPr>
          <w:lang w:val="fr-FR"/>
        </w:rPr>
        <w:t xml:space="preserve"> types3gpp; }</w:t>
      </w:r>
    </w:p>
    <w:p w14:paraId="18D99DB2" w14:textId="77777777" w:rsidR="005E5B5B" w:rsidRPr="006F2C97" w:rsidRDefault="005E5B5B" w:rsidP="005E5B5B">
      <w:pPr>
        <w:pStyle w:val="PL"/>
      </w:pPr>
      <w:r w:rsidRPr="00B95478">
        <w:rPr>
          <w:lang w:val="fr-FR"/>
        </w:rPr>
        <w:t xml:space="preserve">  </w:t>
      </w:r>
      <w:r w:rsidRPr="006F2C97">
        <w:t>import _3gpp-common-subnetwork { prefix subnet3gpp; }</w:t>
      </w:r>
    </w:p>
    <w:p w14:paraId="6F838503" w14:textId="77777777" w:rsidR="005E5B5B" w:rsidRDefault="005E5B5B" w:rsidP="005E5B5B">
      <w:pPr>
        <w:pStyle w:val="PL"/>
      </w:pPr>
      <w:r w:rsidRPr="006F2C97">
        <w:t xml:space="preserve">  </w:t>
      </w:r>
      <w:r>
        <w:t>import _3gpp-common-top { prefix top3gpp; }</w:t>
      </w:r>
    </w:p>
    <w:p w14:paraId="2392ABA5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4CCF8D9E" w14:textId="77777777" w:rsidR="005E5B5B" w:rsidRDefault="005E5B5B" w:rsidP="005E5B5B">
      <w:pPr>
        <w:pStyle w:val="PL"/>
      </w:pPr>
      <w:r>
        <w:lastRenderedPageBreak/>
        <w:t xml:space="preserve">  </w:t>
      </w:r>
    </w:p>
    <w:p w14:paraId="5178B479" w14:textId="77777777" w:rsidR="005E5B5B" w:rsidRDefault="005E5B5B" w:rsidP="005E5B5B">
      <w:pPr>
        <w:pStyle w:val="PL"/>
      </w:pPr>
      <w:r>
        <w:t xml:space="preserve">  description "This IOC represents external NRF function controlled by another management domain.";</w:t>
      </w:r>
    </w:p>
    <w:p w14:paraId="1EB06A23" w14:textId="77777777" w:rsidR="005E5B5B" w:rsidRDefault="005E5B5B" w:rsidP="005E5B5B">
      <w:pPr>
        <w:pStyle w:val="PL"/>
      </w:pPr>
    </w:p>
    <w:p w14:paraId="70E494EE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0C3274F6" w14:textId="77777777" w:rsidR="005E5B5B" w:rsidRDefault="005E5B5B" w:rsidP="005E5B5B">
      <w:pPr>
        <w:pStyle w:val="PL"/>
      </w:pPr>
      <w:r>
        <w:t xml:space="preserve">  revision 2019-06-11 {</w:t>
      </w:r>
    </w:p>
    <w:p w14:paraId="06BDB6A5" w14:textId="77777777" w:rsidR="005E5B5B" w:rsidRDefault="005E5B5B" w:rsidP="005E5B5B">
      <w:pPr>
        <w:pStyle w:val="PL"/>
      </w:pPr>
      <w:r>
        <w:t xml:space="preserve">    description "Ericsson refactoring.";</w:t>
      </w:r>
    </w:p>
    <w:p w14:paraId="3714910A" w14:textId="77777777" w:rsidR="005E5B5B" w:rsidRDefault="005E5B5B" w:rsidP="005E5B5B">
      <w:pPr>
        <w:pStyle w:val="PL"/>
      </w:pPr>
      <w:r>
        <w:t xml:space="preserve">  }</w:t>
      </w:r>
    </w:p>
    <w:p w14:paraId="2B0CEFD8" w14:textId="77777777" w:rsidR="005E5B5B" w:rsidRDefault="005E5B5B" w:rsidP="005E5B5B">
      <w:pPr>
        <w:pStyle w:val="PL"/>
      </w:pPr>
      <w:r>
        <w:t xml:space="preserve">  </w:t>
      </w:r>
    </w:p>
    <w:p w14:paraId="2A5A08B0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ExternalNRFFunctionGrp</w:t>
      </w:r>
      <w:proofErr w:type="spellEnd"/>
      <w:r>
        <w:t xml:space="preserve"> {</w:t>
      </w:r>
    </w:p>
    <w:p w14:paraId="5B0C0BE5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783146BA" w14:textId="77777777" w:rsidR="005E5B5B" w:rsidRDefault="005E5B5B" w:rsidP="005E5B5B">
      <w:pPr>
        <w:pStyle w:val="PL"/>
      </w:pPr>
      <w:r>
        <w:t xml:space="preserve">    </w:t>
      </w:r>
    </w:p>
    <w:p w14:paraId="1573350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FC6E15A" w14:textId="77777777" w:rsidR="005E5B5B" w:rsidRDefault="005E5B5B" w:rsidP="005E5B5B">
      <w:pPr>
        <w:pStyle w:val="PL"/>
      </w:pPr>
      <w:r>
        <w:t xml:space="preserve">      description "List of at most six entries of PLMN Identifiers, but at least one (the primary PLMN Id).</w:t>
      </w:r>
    </w:p>
    <w:p w14:paraId="0BC02B4A" w14:textId="77777777" w:rsidR="005E5B5B" w:rsidRDefault="005E5B5B" w:rsidP="005E5B5B">
      <w:pPr>
        <w:pStyle w:val="PL"/>
      </w:pPr>
      <w:r>
        <w:t xml:space="preserve">                   The PLMN Identifier is composed of a Mobile Country Code (MCC) and a Mobile Network Code (MNC).";</w:t>
      </w:r>
    </w:p>
    <w:p w14:paraId="66497771" w14:textId="77777777" w:rsidR="005E5B5B" w:rsidRDefault="005E5B5B" w:rsidP="005E5B5B">
      <w:pPr>
        <w:pStyle w:val="PL"/>
      </w:pPr>
      <w:r>
        <w:t xml:space="preserve">      min-elements 1;</w:t>
      </w:r>
    </w:p>
    <w:p w14:paraId="2B7827C8" w14:textId="77777777" w:rsidR="005E5B5B" w:rsidRDefault="005E5B5B" w:rsidP="005E5B5B">
      <w:pPr>
        <w:pStyle w:val="PL"/>
      </w:pPr>
      <w:r>
        <w:t xml:space="preserve">      max-elements 6;</w:t>
      </w:r>
    </w:p>
    <w:p w14:paraId="3B9AF58E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42CB1084" w14:textId="77777777" w:rsidR="005E5B5B" w:rsidRDefault="005E5B5B" w:rsidP="005E5B5B">
      <w:pPr>
        <w:pStyle w:val="PL"/>
      </w:pPr>
      <w:r>
        <w:t xml:space="preserve">      uses types3gpp:PLMNId;</w:t>
      </w:r>
    </w:p>
    <w:p w14:paraId="0345802F" w14:textId="77777777" w:rsidR="005E5B5B" w:rsidRDefault="005E5B5B" w:rsidP="005E5B5B">
      <w:pPr>
        <w:pStyle w:val="PL"/>
      </w:pPr>
      <w:r>
        <w:t xml:space="preserve">    }</w:t>
      </w:r>
    </w:p>
    <w:p w14:paraId="1C533197" w14:textId="77777777" w:rsidR="005E5B5B" w:rsidRDefault="005E5B5B" w:rsidP="005E5B5B">
      <w:pPr>
        <w:pStyle w:val="PL"/>
      </w:pPr>
      <w:r>
        <w:t xml:space="preserve">  }</w:t>
      </w:r>
    </w:p>
    <w:p w14:paraId="3EA22F45" w14:textId="77777777" w:rsidR="005E5B5B" w:rsidRDefault="005E5B5B" w:rsidP="005E5B5B">
      <w:pPr>
        <w:pStyle w:val="PL"/>
      </w:pPr>
      <w:r>
        <w:t xml:space="preserve">  </w:t>
      </w:r>
    </w:p>
    <w:p w14:paraId="6EFC4A7F" w14:textId="77777777" w:rsidR="005E5B5B" w:rsidRDefault="005E5B5B" w:rsidP="005E5B5B">
      <w:pPr>
        <w:pStyle w:val="PL"/>
      </w:pPr>
      <w:r>
        <w:t xml:space="preserve">  augment "/subnet3gpp:SubNetwork" {</w:t>
      </w:r>
    </w:p>
    <w:p w14:paraId="5FC2E192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ExternalNRFFunction</w:t>
      </w:r>
      <w:proofErr w:type="spellEnd"/>
      <w:r>
        <w:t xml:space="preserve"> {</w:t>
      </w:r>
    </w:p>
    <w:p w14:paraId="52548C8F" w14:textId="77777777" w:rsidR="005E5B5B" w:rsidRDefault="005E5B5B" w:rsidP="005E5B5B">
      <w:pPr>
        <w:pStyle w:val="PL"/>
      </w:pPr>
      <w:r>
        <w:t xml:space="preserve">      description "5G Core External NRF Function";</w:t>
      </w:r>
    </w:p>
    <w:p w14:paraId="10A120B8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070F35C" w14:textId="77777777" w:rsidR="005E5B5B" w:rsidRDefault="005E5B5B" w:rsidP="005E5B5B">
      <w:pPr>
        <w:pStyle w:val="PL"/>
      </w:pPr>
      <w:r>
        <w:t xml:space="preserve">      key id;</w:t>
      </w:r>
    </w:p>
    <w:p w14:paraId="5834D2F5" w14:textId="77777777" w:rsidR="005E5B5B" w:rsidRDefault="005E5B5B" w:rsidP="005E5B5B">
      <w:pPr>
        <w:pStyle w:val="PL"/>
      </w:pPr>
      <w:r>
        <w:t xml:space="preserve">      uses top3gpp:Top_Grp;</w:t>
      </w:r>
    </w:p>
    <w:p w14:paraId="7D8DE63B" w14:textId="77777777" w:rsidR="005E5B5B" w:rsidRDefault="005E5B5B" w:rsidP="005E5B5B">
      <w:pPr>
        <w:pStyle w:val="PL"/>
      </w:pPr>
      <w:r>
        <w:t xml:space="preserve">      container attributes {</w:t>
      </w:r>
    </w:p>
    <w:p w14:paraId="47C64E7C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ExternalNRFFunctionGrp</w:t>
      </w:r>
      <w:proofErr w:type="spellEnd"/>
      <w:r>
        <w:t>;</w:t>
      </w:r>
    </w:p>
    <w:p w14:paraId="1DBDB800" w14:textId="77777777" w:rsidR="005E5B5B" w:rsidRDefault="005E5B5B" w:rsidP="005E5B5B">
      <w:pPr>
        <w:pStyle w:val="PL"/>
      </w:pPr>
      <w:r>
        <w:t xml:space="preserve">      }</w:t>
      </w:r>
    </w:p>
    <w:p w14:paraId="1248A062" w14:textId="77777777" w:rsidR="005E5B5B" w:rsidRDefault="005E5B5B" w:rsidP="005E5B5B">
      <w:pPr>
        <w:pStyle w:val="PL"/>
      </w:pPr>
      <w:r>
        <w:t xml:space="preserve">      uses mf3gpp:ManagedFunctionContainedClasses;    }</w:t>
      </w:r>
    </w:p>
    <w:p w14:paraId="073D94EA" w14:textId="77777777" w:rsidR="005E5B5B" w:rsidRDefault="005E5B5B" w:rsidP="005E5B5B">
      <w:pPr>
        <w:pStyle w:val="PL"/>
      </w:pPr>
      <w:r>
        <w:t xml:space="preserve">  }</w:t>
      </w:r>
    </w:p>
    <w:p w14:paraId="5D03C267" w14:textId="77777777" w:rsidR="00453789" w:rsidRDefault="005E5B5B" w:rsidP="00453789">
      <w:pPr>
        <w:pStyle w:val="PL"/>
      </w:pPr>
      <w:r>
        <w:t>}</w:t>
      </w:r>
    </w:p>
    <w:p w14:paraId="60868928" w14:textId="7445E0ED" w:rsidR="005E5B5B" w:rsidRDefault="00453789" w:rsidP="00453789">
      <w:pPr>
        <w:pStyle w:val="PL"/>
      </w:pPr>
      <w:r w:rsidRPr="00BD45EA">
        <w:t xml:space="preserve">&lt;CODE </w:t>
      </w:r>
      <w:r>
        <w:t>END</w:t>
      </w:r>
      <w:r w:rsidRPr="00BD45EA">
        <w:t>S&gt;</w:t>
      </w:r>
    </w:p>
    <w:p w14:paraId="2217E152" w14:textId="77777777" w:rsidR="00453789" w:rsidRDefault="00453789" w:rsidP="005E5B5B">
      <w:pPr>
        <w:pStyle w:val="PL"/>
      </w:pPr>
    </w:p>
    <w:p w14:paraId="2448AD8F" w14:textId="06CCD221" w:rsidR="005E5B5B" w:rsidRDefault="005E5B5B" w:rsidP="000C0D25">
      <w:pPr>
        <w:pStyle w:val="Heading2"/>
        <w:rPr>
          <w:lang w:eastAsia="zh-CN"/>
        </w:rPr>
      </w:pPr>
      <w:bookmarkStart w:id="71" w:name="_Toc59183399"/>
      <w:bookmarkStart w:id="72" w:name="_Toc59184865"/>
      <w:bookmarkStart w:id="73" w:name="_Toc59195800"/>
      <w:bookmarkStart w:id="74" w:name="_Toc59440229"/>
      <w:bookmarkStart w:id="75" w:name="_Toc67990669"/>
      <w:r>
        <w:rPr>
          <w:lang w:eastAsia="zh-CN"/>
        </w:rPr>
        <w:t>H.5.9</w:t>
      </w:r>
      <w:r>
        <w:rPr>
          <w:lang w:eastAsia="zh-CN"/>
        </w:rPr>
        <w:tab/>
        <w:t>module _3gpp-5gc-nrm-externalnssffunction.yang</w:t>
      </w:r>
      <w:bookmarkEnd w:id="71"/>
      <w:bookmarkEnd w:id="72"/>
      <w:bookmarkEnd w:id="73"/>
      <w:bookmarkEnd w:id="74"/>
      <w:bookmarkEnd w:id="75"/>
    </w:p>
    <w:p w14:paraId="6875165B" w14:textId="77777777" w:rsidR="00453789" w:rsidRDefault="00BD45EA" w:rsidP="005E5B5B">
      <w:pPr>
        <w:pStyle w:val="PL"/>
      </w:pPr>
      <w:r w:rsidRPr="00BD45EA">
        <w:t>&lt;CODE BEGINS&gt;</w:t>
      </w:r>
    </w:p>
    <w:p w14:paraId="1336FB41" w14:textId="4D76FA81" w:rsidR="005E5B5B" w:rsidRDefault="005E5B5B" w:rsidP="005E5B5B">
      <w:pPr>
        <w:pStyle w:val="PL"/>
      </w:pPr>
      <w:r>
        <w:t>module _3gpp-5gc-nrm-externalnssffunction {</w:t>
      </w:r>
    </w:p>
    <w:p w14:paraId="3F5197D9" w14:textId="77777777" w:rsidR="005E5B5B" w:rsidRDefault="005E5B5B" w:rsidP="005E5B5B">
      <w:pPr>
        <w:pStyle w:val="PL"/>
      </w:pPr>
      <w:r>
        <w:t xml:space="preserve">  yang-version 1.1;</w:t>
      </w:r>
    </w:p>
    <w:p w14:paraId="383B3241" w14:textId="77777777" w:rsidR="005E5B5B" w:rsidRDefault="005E5B5B" w:rsidP="005E5B5B">
      <w:pPr>
        <w:pStyle w:val="PL"/>
      </w:pPr>
      <w:r>
        <w:t xml:space="preserve">  namespace urn:3gpp:sa5:_3gpp-5gc-nrm-externalnssffunction;</w:t>
      </w:r>
    </w:p>
    <w:p w14:paraId="5203B9F5" w14:textId="77777777" w:rsidR="005E5B5B" w:rsidRDefault="005E5B5B" w:rsidP="005E5B5B">
      <w:pPr>
        <w:pStyle w:val="PL"/>
      </w:pPr>
      <w:r>
        <w:t xml:space="preserve">  prefix extnssf3gpp;</w:t>
      </w:r>
    </w:p>
    <w:p w14:paraId="7401DDBE" w14:textId="77777777" w:rsidR="005E5B5B" w:rsidRDefault="005E5B5B" w:rsidP="005E5B5B">
      <w:pPr>
        <w:pStyle w:val="PL"/>
      </w:pPr>
      <w:r>
        <w:t xml:space="preserve">  </w:t>
      </w:r>
    </w:p>
    <w:p w14:paraId="06A4B7E4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782F4EA9" w14:textId="77777777" w:rsidR="005E5B5B" w:rsidRDefault="005E5B5B" w:rsidP="005E5B5B">
      <w:pPr>
        <w:pStyle w:val="PL"/>
      </w:pPr>
      <w:r>
        <w:t xml:space="preserve">  import _3gpp-common-subnetwork { prefix subnet3gpp; }</w:t>
      </w:r>
    </w:p>
    <w:p w14:paraId="49E9A95F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241384A5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1BD46D55" w14:textId="77777777" w:rsidR="005E5B5B" w:rsidRDefault="005E5B5B" w:rsidP="005E5B5B">
      <w:pPr>
        <w:pStyle w:val="PL"/>
      </w:pPr>
      <w:r>
        <w:t xml:space="preserve">  </w:t>
      </w:r>
    </w:p>
    <w:p w14:paraId="3F7322FB" w14:textId="77777777" w:rsidR="005E5B5B" w:rsidRDefault="005E5B5B" w:rsidP="005E5B5B">
      <w:pPr>
        <w:pStyle w:val="PL"/>
      </w:pPr>
      <w:r>
        <w:t xml:space="preserve">  description "This IOC represents external NSSF function controlled by another management domain.";</w:t>
      </w:r>
    </w:p>
    <w:p w14:paraId="3F11CD80" w14:textId="77777777" w:rsidR="005E5B5B" w:rsidRDefault="005E5B5B" w:rsidP="005E5B5B">
      <w:pPr>
        <w:pStyle w:val="PL"/>
      </w:pPr>
    </w:p>
    <w:p w14:paraId="29058AEE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54AFA7B9" w14:textId="77777777" w:rsidR="005E5B5B" w:rsidRDefault="005E5B5B" w:rsidP="005E5B5B">
      <w:pPr>
        <w:pStyle w:val="PL"/>
      </w:pPr>
      <w:r>
        <w:t xml:space="preserve">  revision 2019-06-11 {</w:t>
      </w:r>
    </w:p>
    <w:p w14:paraId="71C2472F" w14:textId="77777777" w:rsidR="005E5B5B" w:rsidRDefault="005E5B5B" w:rsidP="005E5B5B">
      <w:pPr>
        <w:pStyle w:val="PL"/>
      </w:pPr>
      <w:r>
        <w:t xml:space="preserve">    description "Ericsson refactoring.";</w:t>
      </w:r>
    </w:p>
    <w:p w14:paraId="4531D441" w14:textId="77777777" w:rsidR="005E5B5B" w:rsidRDefault="005E5B5B" w:rsidP="005E5B5B">
      <w:pPr>
        <w:pStyle w:val="PL"/>
      </w:pPr>
      <w:r>
        <w:t xml:space="preserve">  }</w:t>
      </w:r>
    </w:p>
    <w:p w14:paraId="23A896F5" w14:textId="77777777" w:rsidR="005E5B5B" w:rsidRDefault="005E5B5B" w:rsidP="005E5B5B">
      <w:pPr>
        <w:pStyle w:val="PL"/>
      </w:pPr>
      <w:r>
        <w:t xml:space="preserve">  </w:t>
      </w:r>
    </w:p>
    <w:p w14:paraId="15B40A93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ExternalNSSFFunctionGrp</w:t>
      </w:r>
      <w:proofErr w:type="spellEnd"/>
      <w:r>
        <w:t xml:space="preserve"> {</w:t>
      </w:r>
    </w:p>
    <w:p w14:paraId="37066D83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0CA418B4" w14:textId="77777777" w:rsidR="005E5B5B" w:rsidRDefault="005E5B5B" w:rsidP="005E5B5B">
      <w:pPr>
        <w:pStyle w:val="PL"/>
      </w:pPr>
      <w:r>
        <w:t xml:space="preserve">    </w:t>
      </w:r>
    </w:p>
    <w:p w14:paraId="0E546A44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577D6102" w14:textId="77777777" w:rsidR="005E5B5B" w:rsidRDefault="005E5B5B" w:rsidP="005E5B5B">
      <w:pPr>
        <w:pStyle w:val="PL"/>
      </w:pPr>
      <w:r>
        <w:t xml:space="preserve">      description "List of at most six entries of PLMN Identifiers, but at least one (the primary PLMN Id).</w:t>
      </w:r>
    </w:p>
    <w:p w14:paraId="7FFF6D4D" w14:textId="77777777" w:rsidR="005E5B5B" w:rsidRDefault="005E5B5B" w:rsidP="005E5B5B">
      <w:pPr>
        <w:pStyle w:val="PL"/>
      </w:pPr>
      <w:r>
        <w:t xml:space="preserve">                   The PLMN Identifier is composed of a Mobile Country Code (MCC) and a Mobile Network Code (MNC).";</w:t>
      </w:r>
    </w:p>
    <w:p w14:paraId="0511328A" w14:textId="77777777" w:rsidR="005E5B5B" w:rsidRDefault="005E5B5B" w:rsidP="005E5B5B">
      <w:pPr>
        <w:pStyle w:val="PL"/>
      </w:pPr>
      <w:r>
        <w:t xml:space="preserve">      min-elements 1;</w:t>
      </w:r>
    </w:p>
    <w:p w14:paraId="7FCC8C81" w14:textId="77777777" w:rsidR="005E5B5B" w:rsidRDefault="005E5B5B" w:rsidP="005E5B5B">
      <w:pPr>
        <w:pStyle w:val="PL"/>
      </w:pPr>
      <w:r>
        <w:t xml:space="preserve">      max-elements 6;</w:t>
      </w:r>
    </w:p>
    <w:p w14:paraId="65372FCA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11314D33" w14:textId="77777777" w:rsidR="005E5B5B" w:rsidRDefault="005E5B5B" w:rsidP="005E5B5B">
      <w:pPr>
        <w:pStyle w:val="PL"/>
      </w:pPr>
      <w:r>
        <w:t xml:space="preserve">      uses types3gpp:PLMNId;</w:t>
      </w:r>
    </w:p>
    <w:p w14:paraId="2B6B57D3" w14:textId="77777777" w:rsidR="005E5B5B" w:rsidRDefault="005E5B5B" w:rsidP="005E5B5B">
      <w:pPr>
        <w:pStyle w:val="PL"/>
      </w:pPr>
      <w:r>
        <w:t xml:space="preserve">    }</w:t>
      </w:r>
    </w:p>
    <w:p w14:paraId="5014F944" w14:textId="77777777" w:rsidR="005E5B5B" w:rsidRDefault="005E5B5B" w:rsidP="005E5B5B">
      <w:pPr>
        <w:pStyle w:val="PL"/>
      </w:pPr>
      <w:r>
        <w:t xml:space="preserve">  }</w:t>
      </w:r>
    </w:p>
    <w:p w14:paraId="4FAB87B5" w14:textId="77777777" w:rsidR="005E5B5B" w:rsidRDefault="005E5B5B" w:rsidP="005E5B5B">
      <w:pPr>
        <w:pStyle w:val="PL"/>
      </w:pPr>
      <w:r>
        <w:t xml:space="preserve">  </w:t>
      </w:r>
    </w:p>
    <w:p w14:paraId="02821B13" w14:textId="77777777" w:rsidR="005E5B5B" w:rsidRDefault="005E5B5B" w:rsidP="005E5B5B">
      <w:pPr>
        <w:pStyle w:val="PL"/>
      </w:pPr>
      <w:r>
        <w:t xml:space="preserve">  augment "/subnet3gpp:SubNetwork" {</w:t>
      </w:r>
    </w:p>
    <w:p w14:paraId="5455661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ExternalNSSFFunction</w:t>
      </w:r>
      <w:proofErr w:type="spellEnd"/>
      <w:r>
        <w:t xml:space="preserve"> {</w:t>
      </w:r>
    </w:p>
    <w:p w14:paraId="6B3A776B" w14:textId="77777777" w:rsidR="005E5B5B" w:rsidRDefault="005E5B5B" w:rsidP="005E5B5B">
      <w:pPr>
        <w:pStyle w:val="PL"/>
      </w:pPr>
      <w:r>
        <w:t xml:space="preserve">      description "5G Core External NSSF Function";</w:t>
      </w:r>
    </w:p>
    <w:p w14:paraId="3D042667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634211DC" w14:textId="77777777" w:rsidR="005E5B5B" w:rsidRDefault="005E5B5B" w:rsidP="005E5B5B">
      <w:pPr>
        <w:pStyle w:val="PL"/>
      </w:pPr>
      <w:r>
        <w:lastRenderedPageBreak/>
        <w:t xml:space="preserve">      key id;</w:t>
      </w:r>
    </w:p>
    <w:p w14:paraId="78B419F5" w14:textId="77777777" w:rsidR="005E5B5B" w:rsidRDefault="005E5B5B" w:rsidP="005E5B5B">
      <w:pPr>
        <w:pStyle w:val="PL"/>
      </w:pPr>
      <w:r>
        <w:t xml:space="preserve">      uses top3gpp:Top_Grp;</w:t>
      </w:r>
    </w:p>
    <w:p w14:paraId="3054C191" w14:textId="77777777" w:rsidR="005E5B5B" w:rsidRDefault="005E5B5B" w:rsidP="005E5B5B">
      <w:pPr>
        <w:pStyle w:val="PL"/>
      </w:pPr>
      <w:r>
        <w:t xml:space="preserve">      container attributes {</w:t>
      </w:r>
    </w:p>
    <w:p w14:paraId="3E92B15E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ExternalNSSFFunctionGrp</w:t>
      </w:r>
      <w:proofErr w:type="spellEnd"/>
      <w:r>
        <w:t>;</w:t>
      </w:r>
    </w:p>
    <w:p w14:paraId="1CAB26E3" w14:textId="77777777" w:rsidR="005E5B5B" w:rsidRDefault="005E5B5B" w:rsidP="005E5B5B">
      <w:pPr>
        <w:pStyle w:val="PL"/>
      </w:pPr>
      <w:r>
        <w:t xml:space="preserve">      }</w:t>
      </w:r>
    </w:p>
    <w:p w14:paraId="6CFF8DBB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22ED32C6" w14:textId="526871DD" w:rsidR="005E5B5B" w:rsidRDefault="005E5B5B" w:rsidP="00BD45EA">
      <w:pPr>
        <w:pStyle w:val="PL"/>
      </w:pPr>
      <w:r>
        <w:t xml:space="preserve">    }</w:t>
      </w:r>
    </w:p>
    <w:p w14:paraId="00C1A8E1" w14:textId="77777777" w:rsidR="005E5B5B" w:rsidRDefault="005E5B5B" w:rsidP="005E5B5B">
      <w:pPr>
        <w:pStyle w:val="PL"/>
      </w:pPr>
      <w:r>
        <w:t xml:space="preserve">  }</w:t>
      </w:r>
    </w:p>
    <w:p w14:paraId="20787623" w14:textId="3DD0A752" w:rsidR="005E5B5B" w:rsidRDefault="005E5B5B" w:rsidP="005E5B5B">
      <w:pPr>
        <w:pStyle w:val="PL"/>
      </w:pPr>
      <w:r>
        <w:t>}</w:t>
      </w:r>
    </w:p>
    <w:p w14:paraId="08AFB9CD" w14:textId="5D6FD366" w:rsidR="00453789" w:rsidRDefault="00453789" w:rsidP="005E5B5B">
      <w:pPr>
        <w:pStyle w:val="PL"/>
      </w:pPr>
      <w:r>
        <w:t>&lt;CODE ENDS&gt;</w:t>
      </w:r>
    </w:p>
    <w:p w14:paraId="4858F19C" w14:textId="278093AF" w:rsidR="005E5B5B" w:rsidRDefault="005E5B5B" w:rsidP="005E5B5B">
      <w:pPr>
        <w:pStyle w:val="Heading2"/>
      </w:pPr>
      <w:bookmarkStart w:id="76" w:name="_Toc59183400"/>
      <w:bookmarkStart w:id="77" w:name="_Toc59184866"/>
      <w:bookmarkStart w:id="78" w:name="_Toc59195801"/>
      <w:bookmarkStart w:id="79" w:name="_Toc59440230"/>
      <w:bookmarkStart w:id="80" w:name="_Toc67990670"/>
      <w:r>
        <w:rPr>
          <w:lang w:eastAsia="zh-CN"/>
        </w:rPr>
        <w:t>H.5.10</w:t>
      </w:r>
      <w:r>
        <w:rPr>
          <w:lang w:eastAsia="zh-CN"/>
        </w:rPr>
        <w:tab/>
        <w:t>module _3gpp-5gc-nrm-lmffunction.yang</w:t>
      </w:r>
      <w:bookmarkEnd w:id="76"/>
      <w:bookmarkEnd w:id="77"/>
      <w:bookmarkEnd w:id="78"/>
      <w:bookmarkEnd w:id="79"/>
      <w:bookmarkEnd w:id="80"/>
    </w:p>
    <w:p w14:paraId="3ECD8A24" w14:textId="082561B1" w:rsidR="00453789" w:rsidRDefault="00453789" w:rsidP="005E5B5B">
      <w:pPr>
        <w:pStyle w:val="PL"/>
      </w:pPr>
      <w:r w:rsidRPr="00BD45EA">
        <w:t>&lt;CODE BEGINS&gt;</w:t>
      </w:r>
    </w:p>
    <w:p w14:paraId="1739CB4C" w14:textId="5468428A" w:rsidR="005E5B5B" w:rsidRDefault="005E5B5B" w:rsidP="005E5B5B">
      <w:pPr>
        <w:pStyle w:val="PL"/>
      </w:pPr>
      <w:r>
        <w:t>module _3gpp-5gc-nrm-lmffunction {</w:t>
      </w:r>
    </w:p>
    <w:p w14:paraId="1F38E7B2" w14:textId="77777777" w:rsidR="005E5B5B" w:rsidRDefault="005E5B5B" w:rsidP="005E5B5B">
      <w:pPr>
        <w:pStyle w:val="PL"/>
      </w:pPr>
      <w:r>
        <w:t xml:space="preserve">  yang-version 1.1;</w:t>
      </w:r>
    </w:p>
    <w:p w14:paraId="651D5D45" w14:textId="77777777" w:rsidR="005E5B5B" w:rsidRDefault="005E5B5B" w:rsidP="005E5B5B">
      <w:pPr>
        <w:pStyle w:val="PL"/>
      </w:pPr>
      <w:r>
        <w:t xml:space="preserve">  </w:t>
      </w:r>
    </w:p>
    <w:p w14:paraId="32901674" w14:textId="77777777" w:rsidR="005E5B5B" w:rsidRDefault="005E5B5B" w:rsidP="005E5B5B">
      <w:pPr>
        <w:pStyle w:val="PL"/>
      </w:pPr>
      <w:r>
        <w:t xml:space="preserve">  namespace urn:3gpp:sa5:_3gpp-5gc-nrm-lmffunction;</w:t>
      </w:r>
    </w:p>
    <w:p w14:paraId="5CBA39AE" w14:textId="77777777" w:rsidR="005E5B5B" w:rsidRDefault="005E5B5B" w:rsidP="005E5B5B">
      <w:pPr>
        <w:pStyle w:val="PL"/>
      </w:pPr>
      <w:r>
        <w:t xml:space="preserve">  prefix lmf3gpp;</w:t>
      </w:r>
    </w:p>
    <w:p w14:paraId="6F43A45F" w14:textId="77777777" w:rsidR="005E5B5B" w:rsidRDefault="005E5B5B" w:rsidP="005E5B5B">
      <w:pPr>
        <w:pStyle w:val="PL"/>
      </w:pPr>
      <w:r>
        <w:t xml:space="preserve">  </w:t>
      </w:r>
    </w:p>
    <w:p w14:paraId="1105BA63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23CC34C5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6C112402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689F54A3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437EF16B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7800678A" w14:textId="77777777" w:rsidR="005E5B5B" w:rsidRDefault="005E5B5B" w:rsidP="005E5B5B">
      <w:pPr>
        <w:pStyle w:val="PL"/>
      </w:pPr>
      <w:r>
        <w:t xml:space="preserve">  </w:t>
      </w:r>
    </w:p>
    <w:p w14:paraId="429118E3" w14:textId="77777777" w:rsidR="005E5B5B" w:rsidRDefault="005E5B5B" w:rsidP="005E5B5B">
      <w:pPr>
        <w:pStyle w:val="PL"/>
      </w:pPr>
      <w:r>
        <w:t xml:space="preserve">  organization "3gpp SA5";</w:t>
      </w:r>
    </w:p>
    <w:p w14:paraId="53748AC4" w14:textId="77777777" w:rsidR="005E5B5B" w:rsidRDefault="005E5B5B" w:rsidP="005E5B5B">
      <w:pPr>
        <w:pStyle w:val="PL"/>
      </w:pPr>
      <w:r>
        <w:t xml:space="preserve">  description "This IOC represents the LMF function defined in 3GPP TS 23.501.";</w:t>
      </w:r>
    </w:p>
    <w:p w14:paraId="38FC53ED" w14:textId="77777777" w:rsidR="005E5B5B" w:rsidRDefault="005E5B5B" w:rsidP="005E5B5B">
      <w:pPr>
        <w:pStyle w:val="PL"/>
      </w:pPr>
      <w:r>
        <w:t xml:space="preserve">  reference "3GPP TS 28.541";</w:t>
      </w:r>
    </w:p>
    <w:p w14:paraId="432C72F4" w14:textId="77777777" w:rsidR="005E5B5B" w:rsidRDefault="005E5B5B" w:rsidP="005E5B5B">
      <w:pPr>
        <w:pStyle w:val="PL"/>
      </w:pPr>
      <w:r>
        <w:t xml:space="preserve">  </w:t>
      </w:r>
    </w:p>
    <w:p w14:paraId="1B42DBE6" w14:textId="77777777" w:rsidR="005E5B5B" w:rsidRDefault="005E5B5B" w:rsidP="005E5B5B">
      <w:pPr>
        <w:pStyle w:val="PL"/>
      </w:pPr>
      <w:r>
        <w:t xml:space="preserve">  revision 2019-10-25 { reference "S5-194457 S5193518"; }</w:t>
      </w:r>
    </w:p>
    <w:p w14:paraId="6EFAD78D" w14:textId="77777777" w:rsidR="005E5B5B" w:rsidRDefault="005E5B5B" w:rsidP="005E5B5B">
      <w:pPr>
        <w:pStyle w:val="PL"/>
      </w:pPr>
    </w:p>
    <w:p w14:paraId="282C23A0" w14:textId="77777777" w:rsidR="005E5B5B" w:rsidRDefault="005E5B5B" w:rsidP="005E5B5B">
      <w:pPr>
        <w:pStyle w:val="PL"/>
      </w:pPr>
      <w:r>
        <w:t xml:space="preserve">  revision 2019-05-15 {</w:t>
      </w:r>
    </w:p>
    <w:p w14:paraId="405F7E14" w14:textId="77777777" w:rsidR="005E5B5B" w:rsidRDefault="005E5B5B" w:rsidP="005E5B5B">
      <w:pPr>
        <w:pStyle w:val="PL"/>
      </w:pPr>
      <w:r>
        <w:t xml:space="preserve">    description "initial revision";</w:t>
      </w:r>
    </w:p>
    <w:p w14:paraId="2A748DA6" w14:textId="77777777" w:rsidR="005E5B5B" w:rsidRDefault="005E5B5B" w:rsidP="005E5B5B">
      <w:pPr>
        <w:pStyle w:val="PL"/>
      </w:pPr>
      <w:r>
        <w:t xml:space="preserve">    reference "Based on</w:t>
      </w:r>
    </w:p>
    <w:p w14:paraId="546ADE9D" w14:textId="77777777" w:rsidR="005E5B5B" w:rsidRDefault="005E5B5B" w:rsidP="005E5B5B">
      <w:pPr>
        <w:pStyle w:val="PL"/>
      </w:pPr>
      <w:r>
        <w:t xml:space="preserve">      3GPP TS 28.541 V15.X.XX";</w:t>
      </w:r>
    </w:p>
    <w:p w14:paraId="22EB078D" w14:textId="77777777" w:rsidR="005E5B5B" w:rsidRDefault="005E5B5B" w:rsidP="005E5B5B">
      <w:pPr>
        <w:pStyle w:val="PL"/>
      </w:pPr>
      <w:r>
        <w:t xml:space="preserve">  }</w:t>
      </w:r>
    </w:p>
    <w:p w14:paraId="2D8D6FE2" w14:textId="77777777" w:rsidR="005E5B5B" w:rsidRDefault="005E5B5B" w:rsidP="005E5B5B">
      <w:pPr>
        <w:pStyle w:val="PL"/>
      </w:pPr>
      <w:r>
        <w:t xml:space="preserve">    </w:t>
      </w:r>
    </w:p>
    <w:p w14:paraId="260A0BC4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LMFFunctionGrp</w:t>
      </w:r>
      <w:proofErr w:type="spellEnd"/>
      <w:r>
        <w:t xml:space="preserve"> {</w:t>
      </w:r>
    </w:p>
    <w:p w14:paraId="6A722FCC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39A09DE5" w14:textId="77777777" w:rsidR="005E5B5B" w:rsidRDefault="005E5B5B" w:rsidP="005E5B5B">
      <w:pPr>
        <w:pStyle w:val="PL"/>
      </w:pPr>
    </w:p>
    <w:p w14:paraId="61D62C8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0777582" w14:textId="77777777" w:rsidR="005E5B5B" w:rsidRDefault="005E5B5B" w:rsidP="005E5B5B">
      <w:pPr>
        <w:pStyle w:val="PL"/>
      </w:pPr>
      <w:r>
        <w:t xml:space="preserve">      description "List of at most six entries of PLMN Identifiers, but at least one (the primary PLMN Id).</w:t>
      </w:r>
    </w:p>
    <w:p w14:paraId="31E3F217" w14:textId="77777777" w:rsidR="005E5B5B" w:rsidRDefault="005E5B5B" w:rsidP="005E5B5B">
      <w:pPr>
        <w:pStyle w:val="PL"/>
      </w:pPr>
      <w:r>
        <w:t xml:space="preserve">                   The PLMN Identifier is composed of a Mobile Country Code (MCC) and a Mobile Network Code (MNC).";</w:t>
      </w:r>
    </w:p>
    <w:p w14:paraId="10CB2B8F" w14:textId="77777777" w:rsidR="005E5B5B" w:rsidRDefault="005E5B5B" w:rsidP="005E5B5B">
      <w:pPr>
        <w:pStyle w:val="PL"/>
      </w:pPr>
    </w:p>
    <w:p w14:paraId="5D52C033" w14:textId="77777777" w:rsidR="005E5B5B" w:rsidRDefault="005E5B5B" w:rsidP="005E5B5B">
      <w:pPr>
        <w:pStyle w:val="PL"/>
      </w:pPr>
      <w:r>
        <w:t xml:space="preserve">      min-elements 1;</w:t>
      </w:r>
    </w:p>
    <w:p w14:paraId="4AA447A8" w14:textId="77777777" w:rsidR="005E5B5B" w:rsidRDefault="005E5B5B" w:rsidP="005E5B5B">
      <w:pPr>
        <w:pStyle w:val="PL"/>
      </w:pPr>
      <w:r>
        <w:t xml:space="preserve">      max-elements 6;</w:t>
      </w:r>
    </w:p>
    <w:p w14:paraId="1B5DDDC9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7B12351E" w14:textId="77777777" w:rsidR="005E5B5B" w:rsidRDefault="005E5B5B" w:rsidP="005E5B5B">
      <w:pPr>
        <w:pStyle w:val="PL"/>
      </w:pPr>
      <w:r>
        <w:t xml:space="preserve">      uses types3gpp:PLMNId;</w:t>
      </w:r>
    </w:p>
    <w:p w14:paraId="048CBC95" w14:textId="77777777" w:rsidR="005E5B5B" w:rsidRDefault="005E5B5B" w:rsidP="005E5B5B">
      <w:pPr>
        <w:pStyle w:val="PL"/>
      </w:pPr>
      <w:r>
        <w:t xml:space="preserve">    }</w:t>
      </w:r>
    </w:p>
    <w:p w14:paraId="262B5D33" w14:textId="77777777" w:rsidR="005E5B5B" w:rsidRDefault="005E5B5B" w:rsidP="005E5B5B">
      <w:pPr>
        <w:pStyle w:val="PL"/>
      </w:pPr>
      <w:r>
        <w:t xml:space="preserve">    </w:t>
      </w:r>
    </w:p>
    <w:p w14:paraId="68A3226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556C9294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41400F95" w14:textId="77777777" w:rsidR="005E5B5B" w:rsidRDefault="005E5B5B" w:rsidP="005E5B5B">
      <w:pPr>
        <w:pStyle w:val="PL"/>
      </w:pPr>
      <w:r>
        <w:t xml:space="preserve">      min-elements 1;</w:t>
      </w:r>
    </w:p>
    <w:p w14:paraId="51A29C79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6659A386" w14:textId="77777777" w:rsidR="005E5B5B" w:rsidRDefault="005E5B5B" w:rsidP="005E5B5B">
      <w:pPr>
        <w:pStyle w:val="PL"/>
      </w:pPr>
      <w:r>
        <w:t xml:space="preserve">    }</w:t>
      </w:r>
    </w:p>
    <w:p w14:paraId="17E33628" w14:textId="77777777" w:rsidR="005E5B5B" w:rsidRDefault="005E5B5B" w:rsidP="005E5B5B">
      <w:pPr>
        <w:pStyle w:val="PL"/>
      </w:pPr>
    </w:p>
    <w:p w14:paraId="02A1544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022B0708" w14:textId="77777777" w:rsidR="005E5B5B" w:rsidRDefault="005E5B5B" w:rsidP="005E5B5B">
      <w:pPr>
        <w:pStyle w:val="PL"/>
      </w:pPr>
      <w:r>
        <w:t xml:space="preserve">      min-elements 1;</w:t>
      </w:r>
    </w:p>
    <w:p w14:paraId="47B96C37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2F794E32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5BB9ACA7" w14:textId="77777777" w:rsidR="005E5B5B" w:rsidRDefault="005E5B5B" w:rsidP="005E5B5B">
      <w:pPr>
        <w:pStyle w:val="PL"/>
      </w:pPr>
      <w:r>
        <w:t xml:space="preserve">    }</w:t>
      </w:r>
    </w:p>
    <w:p w14:paraId="7D21705C" w14:textId="77777777" w:rsidR="005E5B5B" w:rsidRDefault="005E5B5B" w:rsidP="005E5B5B">
      <w:pPr>
        <w:pStyle w:val="PL"/>
      </w:pPr>
      <w:r>
        <w:t xml:space="preserve">  }</w:t>
      </w:r>
    </w:p>
    <w:p w14:paraId="06E076A2" w14:textId="77777777" w:rsidR="005E5B5B" w:rsidRDefault="005E5B5B" w:rsidP="005E5B5B">
      <w:pPr>
        <w:pStyle w:val="PL"/>
      </w:pPr>
      <w:r>
        <w:t xml:space="preserve">  </w:t>
      </w:r>
    </w:p>
    <w:p w14:paraId="6C33C60B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19417FBF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LMFFunction</w:t>
      </w:r>
      <w:proofErr w:type="spellEnd"/>
      <w:r>
        <w:t xml:space="preserve"> {</w:t>
      </w:r>
    </w:p>
    <w:p w14:paraId="00CE7DA9" w14:textId="77777777" w:rsidR="005E5B5B" w:rsidRDefault="005E5B5B" w:rsidP="005E5B5B">
      <w:pPr>
        <w:pStyle w:val="PL"/>
      </w:pPr>
      <w:r>
        <w:t xml:space="preserve">      description "5G Core LMF Function";</w:t>
      </w:r>
    </w:p>
    <w:p w14:paraId="0CB76383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72714505" w14:textId="77777777" w:rsidR="005E5B5B" w:rsidRDefault="005E5B5B" w:rsidP="005E5B5B">
      <w:pPr>
        <w:pStyle w:val="PL"/>
      </w:pPr>
      <w:r>
        <w:t xml:space="preserve">      key id;</w:t>
      </w:r>
    </w:p>
    <w:p w14:paraId="7E71D181" w14:textId="77777777" w:rsidR="005E5B5B" w:rsidRDefault="005E5B5B" w:rsidP="005E5B5B">
      <w:pPr>
        <w:pStyle w:val="PL"/>
      </w:pPr>
      <w:r>
        <w:t xml:space="preserve">      uses top3gpp:Top_Grp;</w:t>
      </w:r>
    </w:p>
    <w:p w14:paraId="6F7F2DAF" w14:textId="77777777" w:rsidR="005E5B5B" w:rsidRDefault="005E5B5B" w:rsidP="005E5B5B">
      <w:pPr>
        <w:pStyle w:val="PL"/>
      </w:pPr>
      <w:r>
        <w:t xml:space="preserve">      container attributes {</w:t>
      </w:r>
    </w:p>
    <w:p w14:paraId="7D087B19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LMFFunctionGrp</w:t>
      </w:r>
      <w:proofErr w:type="spellEnd"/>
      <w:r>
        <w:t>;</w:t>
      </w:r>
    </w:p>
    <w:p w14:paraId="496756E8" w14:textId="77777777" w:rsidR="005E5B5B" w:rsidRDefault="005E5B5B" w:rsidP="005E5B5B">
      <w:pPr>
        <w:pStyle w:val="PL"/>
      </w:pPr>
      <w:r>
        <w:t xml:space="preserve">      }</w:t>
      </w:r>
    </w:p>
    <w:p w14:paraId="1C7DE09E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241EDB2D" w14:textId="77777777" w:rsidR="005E5B5B" w:rsidRDefault="005E5B5B" w:rsidP="005E5B5B">
      <w:pPr>
        <w:pStyle w:val="PL"/>
      </w:pPr>
      <w:r>
        <w:t xml:space="preserve">    }</w:t>
      </w:r>
    </w:p>
    <w:p w14:paraId="4ECB15A7" w14:textId="77777777" w:rsidR="005E5B5B" w:rsidRDefault="005E5B5B" w:rsidP="005E5B5B">
      <w:pPr>
        <w:pStyle w:val="PL"/>
      </w:pPr>
      <w:r>
        <w:lastRenderedPageBreak/>
        <w:t xml:space="preserve">  }</w:t>
      </w:r>
    </w:p>
    <w:p w14:paraId="6A968458" w14:textId="77777777" w:rsidR="00453789" w:rsidRDefault="005E5B5B" w:rsidP="00453789">
      <w:pPr>
        <w:pStyle w:val="PL"/>
      </w:pPr>
      <w:r>
        <w:t>}</w:t>
      </w:r>
    </w:p>
    <w:p w14:paraId="600A8C5F" w14:textId="2B6009A6" w:rsidR="005E5B5B" w:rsidRDefault="00453789" w:rsidP="00453789">
      <w:pPr>
        <w:pStyle w:val="PL"/>
      </w:pPr>
      <w:r>
        <w:t xml:space="preserve">&lt;CODE ENDS&gt;  </w:t>
      </w:r>
    </w:p>
    <w:p w14:paraId="0FB7F726" w14:textId="47C9D323" w:rsidR="005E5B5B" w:rsidRDefault="005E5B5B" w:rsidP="005E5B5B">
      <w:pPr>
        <w:pStyle w:val="Heading2"/>
      </w:pPr>
      <w:bookmarkStart w:id="81" w:name="_Toc59183401"/>
      <w:bookmarkStart w:id="82" w:name="_Toc59184867"/>
      <w:bookmarkStart w:id="83" w:name="_Toc59195802"/>
      <w:bookmarkStart w:id="84" w:name="_Toc59440231"/>
      <w:bookmarkStart w:id="85" w:name="_Toc67990671"/>
      <w:r>
        <w:rPr>
          <w:lang w:eastAsia="zh-CN"/>
        </w:rPr>
        <w:t>H.5.11</w:t>
      </w:r>
      <w:r>
        <w:rPr>
          <w:lang w:eastAsia="zh-CN"/>
        </w:rPr>
        <w:tab/>
        <w:t>module _3gpp-5gc-nrm-n3iwffunction.yang</w:t>
      </w:r>
      <w:bookmarkEnd w:id="81"/>
      <w:bookmarkEnd w:id="82"/>
      <w:bookmarkEnd w:id="83"/>
      <w:bookmarkEnd w:id="84"/>
      <w:bookmarkEnd w:id="85"/>
    </w:p>
    <w:p w14:paraId="05F7ECEA" w14:textId="77777777" w:rsidR="00453789" w:rsidRDefault="00BD45EA" w:rsidP="005E5B5B">
      <w:pPr>
        <w:pStyle w:val="PL"/>
      </w:pPr>
      <w:r w:rsidRPr="00BD45EA">
        <w:t>&lt;CODE BEGINS&gt;</w:t>
      </w:r>
    </w:p>
    <w:p w14:paraId="1F913018" w14:textId="244BAB50" w:rsidR="005E5B5B" w:rsidRDefault="005E5B5B" w:rsidP="005E5B5B">
      <w:pPr>
        <w:pStyle w:val="PL"/>
      </w:pPr>
      <w:r>
        <w:t>module _3gpp-5gc-nrm-n3iwffunction {</w:t>
      </w:r>
    </w:p>
    <w:p w14:paraId="1FEEC08B" w14:textId="77777777" w:rsidR="005E5B5B" w:rsidRDefault="005E5B5B" w:rsidP="005E5B5B">
      <w:pPr>
        <w:pStyle w:val="PL"/>
      </w:pPr>
      <w:r>
        <w:t xml:space="preserve">  yang-version 1.1;</w:t>
      </w:r>
    </w:p>
    <w:p w14:paraId="255D5456" w14:textId="77777777" w:rsidR="005E5B5B" w:rsidRDefault="005E5B5B" w:rsidP="005E5B5B">
      <w:pPr>
        <w:pStyle w:val="PL"/>
      </w:pPr>
      <w:r>
        <w:t xml:space="preserve">  </w:t>
      </w:r>
    </w:p>
    <w:p w14:paraId="087937CB" w14:textId="77777777" w:rsidR="005E5B5B" w:rsidRDefault="005E5B5B" w:rsidP="005E5B5B">
      <w:pPr>
        <w:pStyle w:val="PL"/>
      </w:pPr>
      <w:r>
        <w:t xml:space="preserve">  namespace urn:3gpp:sa5:_3gpp-5gc-nrm-n3iwffunction;</w:t>
      </w:r>
    </w:p>
    <w:p w14:paraId="2D5E2457" w14:textId="77777777" w:rsidR="005E5B5B" w:rsidRDefault="005E5B5B" w:rsidP="005E5B5B">
      <w:pPr>
        <w:pStyle w:val="PL"/>
      </w:pPr>
      <w:r>
        <w:t xml:space="preserve">  prefix n3iwf3gpp;</w:t>
      </w:r>
    </w:p>
    <w:p w14:paraId="0FA4DCEC" w14:textId="77777777" w:rsidR="005E5B5B" w:rsidRDefault="005E5B5B" w:rsidP="005E5B5B">
      <w:pPr>
        <w:pStyle w:val="PL"/>
      </w:pPr>
      <w:r>
        <w:t xml:space="preserve">  </w:t>
      </w:r>
    </w:p>
    <w:p w14:paraId="42BC0FDE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43B99216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4126390C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72676024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02E03CAB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6F841BB3" w14:textId="77777777" w:rsidR="005E5B5B" w:rsidRDefault="005E5B5B" w:rsidP="005E5B5B">
      <w:pPr>
        <w:pStyle w:val="PL"/>
      </w:pPr>
      <w:r>
        <w:t xml:space="preserve">  </w:t>
      </w:r>
    </w:p>
    <w:p w14:paraId="3A2788FB" w14:textId="77777777" w:rsidR="005E5B5B" w:rsidRDefault="005E5B5B" w:rsidP="005E5B5B">
      <w:pPr>
        <w:pStyle w:val="PL"/>
      </w:pPr>
      <w:r>
        <w:t xml:space="preserve">  organization "3gpp SA5";</w:t>
      </w:r>
    </w:p>
    <w:p w14:paraId="19BEE5C5" w14:textId="77777777" w:rsidR="005E5B5B" w:rsidRDefault="005E5B5B" w:rsidP="005E5B5B">
      <w:pPr>
        <w:pStyle w:val="PL"/>
      </w:pPr>
      <w:r>
        <w:t xml:space="preserve">  description "This IOC represents the N3IWF function which is used to enable non-3GPP</w:t>
      </w:r>
    </w:p>
    <w:p w14:paraId="4B816F36" w14:textId="77777777" w:rsidR="005E5B5B" w:rsidRDefault="005E5B5B" w:rsidP="005E5B5B">
      <w:pPr>
        <w:pStyle w:val="PL"/>
      </w:pPr>
      <w:r>
        <w:t xml:space="preserve">               access networks connected to the 5GC. For more information about the N3IWF, see 3GPP TS 23.501.";</w:t>
      </w:r>
    </w:p>
    <w:p w14:paraId="3F9450BF" w14:textId="77777777" w:rsidR="005E5B5B" w:rsidRDefault="005E5B5B" w:rsidP="005E5B5B">
      <w:pPr>
        <w:pStyle w:val="PL"/>
      </w:pPr>
      <w:r>
        <w:t xml:space="preserve">  reference "3GPP TS 28.541";</w:t>
      </w:r>
    </w:p>
    <w:p w14:paraId="37EA78F8" w14:textId="77777777" w:rsidR="005E5B5B" w:rsidRDefault="005E5B5B" w:rsidP="005E5B5B">
      <w:pPr>
        <w:pStyle w:val="PL"/>
      </w:pPr>
      <w:r>
        <w:t xml:space="preserve">  </w:t>
      </w:r>
    </w:p>
    <w:p w14:paraId="392F83CE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6EE05B23" w14:textId="77777777" w:rsidR="005E5B5B" w:rsidRDefault="005E5B5B" w:rsidP="005E5B5B">
      <w:pPr>
        <w:pStyle w:val="PL"/>
      </w:pPr>
      <w:r>
        <w:t xml:space="preserve">  revision 2019-05-22 {</w:t>
      </w:r>
    </w:p>
    <w:p w14:paraId="30153DBC" w14:textId="77777777" w:rsidR="005E5B5B" w:rsidRDefault="005E5B5B" w:rsidP="005E5B5B">
      <w:pPr>
        <w:pStyle w:val="PL"/>
      </w:pPr>
      <w:r>
        <w:t xml:space="preserve">    description "initial revision";</w:t>
      </w:r>
    </w:p>
    <w:p w14:paraId="39EE1E0E" w14:textId="77777777" w:rsidR="005E5B5B" w:rsidRDefault="005E5B5B" w:rsidP="005E5B5B">
      <w:pPr>
        <w:pStyle w:val="PL"/>
      </w:pPr>
      <w:r>
        <w:t xml:space="preserve">  }</w:t>
      </w:r>
    </w:p>
    <w:p w14:paraId="7F03C0DF" w14:textId="77777777" w:rsidR="005E5B5B" w:rsidRDefault="005E5B5B" w:rsidP="005E5B5B">
      <w:pPr>
        <w:pStyle w:val="PL"/>
      </w:pPr>
      <w:r>
        <w:t xml:space="preserve">  </w:t>
      </w:r>
    </w:p>
    <w:p w14:paraId="4E0B1748" w14:textId="77777777" w:rsidR="005E5B5B" w:rsidRDefault="005E5B5B" w:rsidP="005E5B5B">
      <w:pPr>
        <w:pStyle w:val="PL"/>
      </w:pPr>
      <w:r>
        <w:t xml:space="preserve">  grouping N3IWFFunctionGrp {</w:t>
      </w:r>
    </w:p>
    <w:p w14:paraId="1A891121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1762EF04" w14:textId="77777777" w:rsidR="005E5B5B" w:rsidRDefault="005E5B5B" w:rsidP="005E5B5B">
      <w:pPr>
        <w:pStyle w:val="PL"/>
      </w:pPr>
      <w:r>
        <w:t xml:space="preserve">    </w:t>
      </w:r>
    </w:p>
    <w:p w14:paraId="49781FA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20623FA7" w14:textId="77777777" w:rsidR="005E5B5B" w:rsidRDefault="005E5B5B" w:rsidP="005E5B5B">
      <w:pPr>
        <w:pStyle w:val="PL"/>
      </w:pPr>
      <w:r>
        <w:t xml:space="preserve">      description "List of at most six entries of PLMN Identifiers, but at least one (the primary PLMN Id).</w:t>
      </w:r>
    </w:p>
    <w:p w14:paraId="7430AD2D" w14:textId="77777777" w:rsidR="005E5B5B" w:rsidRDefault="005E5B5B" w:rsidP="005E5B5B">
      <w:pPr>
        <w:pStyle w:val="PL"/>
      </w:pPr>
      <w:r>
        <w:t xml:space="preserve">                   The PLMN Identifier is composed of a Mobile Country Code (MCC) and a Mobile Network Code (MNC).";</w:t>
      </w:r>
    </w:p>
    <w:p w14:paraId="0A708A71" w14:textId="77777777" w:rsidR="005E5B5B" w:rsidRDefault="005E5B5B" w:rsidP="005E5B5B">
      <w:pPr>
        <w:pStyle w:val="PL"/>
      </w:pPr>
    </w:p>
    <w:p w14:paraId="1A7BC487" w14:textId="77777777" w:rsidR="005E5B5B" w:rsidRDefault="005E5B5B" w:rsidP="005E5B5B">
      <w:pPr>
        <w:pStyle w:val="PL"/>
      </w:pPr>
      <w:r>
        <w:t xml:space="preserve">      min-elements 1;</w:t>
      </w:r>
    </w:p>
    <w:p w14:paraId="192F40B8" w14:textId="77777777" w:rsidR="005E5B5B" w:rsidRDefault="005E5B5B" w:rsidP="005E5B5B">
      <w:pPr>
        <w:pStyle w:val="PL"/>
      </w:pPr>
      <w:r>
        <w:t xml:space="preserve">      max-elements 6;</w:t>
      </w:r>
    </w:p>
    <w:p w14:paraId="44D285DF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5B668A3C" w14:textId="77777777" w:rsidR="005E5B5B" w:rsidRDefault="005E5B5B" w:rsidP="005E5B5B">
      <w:pPr>
        <w:pStyle w:val="PL"/>
      </w:pPr>
      <w:r>
        <w:t xml:space="preserve">      uses types3gpp:PLMNId;</w:t>
      </w:r>
    </w:p>
    <w:p w14:paraId="07D211EB" w14:textId="77777777" w:rsidR="005E5B5B" w:rsidRDefault="005E5B5B" w:rsidP="005E5B5B">
      <w:pPr>
        <w:pStyle w:val="PL"/>
      </w:pPr>
      <w:r>
        <w:t xml:space="preserve">    }</w:t>
      </w:r>
    </w:p>
    <w:p w14:paraId="210609FD" w14:textId="77777777" w:rsidR="005E5B5B" w:rsidRDefault="005E5B5B" w:rsidP="005E5B5B">
      <w:pPr>
        <w:pStyle w:val="PL"/>
      </w:pPr>
    </w:p>
    <w:p w14:paraId="7FB9E96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1A3CF57C" w14:textId="77777777" w:rsidR="005E5B5B" w:rsidRDefault="005E5B5B" w:rsidP="005E5B5B">
      <w:pPr>
        <w:pStyle w:val="PL"/>
      </w:pPr>
      <w:r>
        <w:t xml:space="preserve">      min-elements 1;</w:t>
      </w:r>
    </w:p>
    <w:p w14:paraId="2FA24554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7F4A7297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661B0B35" w14:textId="77777777" w:rsidR="005E5B5B" w:rsidRDefault="005E5B5B" w:rsidP="005E5B5B">
      <w:pPr>
        <w:pStyle w:val="PL"/>
      </w:pPr>
      <w:r>
        <w:t xml:space="preserve">    }</w:t>
      </w:r>
    </w:p>
    <w:p w14:paraId="3689CFF0" w14:textId="77777777" w:rsidR="005E5B5B" w:rsidRDefault="005E5B5B" w:rsidP="005E5B5B">
      <w:pPr>
        <w:pStyle w:val="PL"/>
      </w:pPr>
      <w:r>
        <w:t xml:space="preserve">  }</w:t>
      </w:r>
    </w:p>
    <w:p w14:paraId="5FFB024D" w14:textId="77777777" w:rsidR="005E5B5B" w:rsidRDefault="005E5B5B" w:rsidP="005E5B5B">
      <w:pPr>
        <w:pStyle w:val="PL"/>
      </w:pPr>
      <w:r>
        <w:t xml:space="preserve">  </w:t>
      </w:r>
    </w:p>
    <w:p w14:paraId="3B943531" w14:textId="43BF6943" w:rsidR="005E5B5B" w:rsidRDefault="005E5B5B" w:rsidP="005E5B5B">
      <w:pPr>
        <w:pStyle w:val="PL"/>
      </w:pPr>
      <w:r>
        <w:t xml:space="preserve">  augment "/me3gpp:ManagedElement" {</w:t>
      </w:r>
    </w:p>
    <w:p w14:paraId="3FC95DE3" w14:textId="77777777" w:rsidR="005E5B5B" w:rsidRDefault="005E5B5B" w:rsidP="005E5B5B">
      <w:pPr>
        <w:pStyle w:val="PL"/>
      </w:pPr>
      <w:r>
        <w:t xml:space="preserve">    list N3IWFFunction {</w:t>
      </w:r>
    </w:p>
    <w:p w14:paraId="2B239313" w14:textId="77777777" w:rsidR="005E5B5B" w:rsidRDefault="005E5B5B" w:rsidP="005E5B5B">
      <w:pPr>
        <w:pStyle w:val="PL"/>
      </w:pPr>
      <w:r>
        <w:t xml:space="preserve">      description "5G Core N3IWF Function";</w:t>
      </w:r>
    </w:p>
    <w:p w14:paraId="0ECE0FEE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245D0A4" w14:textId="77777777" w:rsidR="005E5B5B" w:rsidRDefault="005E5B5B" w:rsidP="005E5B5B">
      <w:pPr>
        <w:pStyle w:val="PL"/>
      </w:pPr>
      <w:r>
        <w:t xml:space="preserve">      key id;</w:t>
      </w:r>
    </w:p>
    <w:p w14:paraId="1B61D961" w14:textId="77777777" w:rsidR="005E5B5B" w:rsidRDefault="005E5B5B" w:rsidP="005E5B5B">
      <w:pPr>
        <w:pStyle w:val="PL"/>
      </w:pPr>
      <w:r>
        <w:t xml:space="preserve">      uses top3gpp:Top_Grp;</w:t>
      </w:r>
    </w:p>
    <w:p w14:paraId="13DD21C0" w14:textId="77777777" w:rsidR="005E5B5B" w:rsidRDefault="005E5B5B" w:rsidP="005E5B5B">
      <w:pPr>
        <w:pStyle w:val="PL"/>
      </w:pPr>
      <w:r>
        <w:t xml:space="preserve">      container attributes {</w:t>
      </w:r>
    </w:p>
    <w:p w14:paraId="25648F7B" w14:textId="77777777" w:rsidR="005E5B5B" w:rsidRDefault="005E5B5B" w:rsidP="005E5B5B">
      <w:pPr>
        <w:pStyle w:val="PL"/>
      </w:pPr>
      <w:r>
        <w:t xml:space="preserve">        uses N3IWFFunctionGrp;</w:t>
      </w:r>
    </w:p>
    <w:p w14:paraId="1DE11529" w14:textId="77777777" w:rsidR="005E5B5B" w:rsidRDefault="005E5B5B" w:rsidP="005E5B5B">
      <w:pPr>
        <w:pStyle w:val="PL"/>
      </w:pPr>
      <w:r>
        <w:t xml:space="preserve">      }</w:t>
      </w:r>
    </w:p>
    <w:p w14:paraId="5EF59791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0EC46F12" w14:textId="77777777" w:rsidR="005E5B5B" w:rsidRDefault="005E5B5B" w:rsidP="005E5B5B">
      <w:pPr>
        <w:pStyle w:val="PL"/>
      </w:pPr>
      <w:r>
        <w:t xml:space="preserve">    }</w:t>
      </w:r>
    </w:p>
    <w:p w14:paraId="20E5AD67" w14:textId="77777777" w:rsidR="005E5B5B" w:rsidRDefault="005E5B5B" w:rsidP="005E5B5B">
      <w:pPr>
        <w:pStyle w:val="PL"/>
      </w:pPr>
      <w:r>
        <w:t xml:space="preserve">  }</w:t>
      </w:r>
    </w:p>
    <w:p w14:paraId="6A45791C" w14:textId="77777777" w:rsidR="00453789" w:rsidRDefault="005E5B5B" w:rsidP="00453789">
      <w:pPr>
        <w:pStyle w:val="PL"/>
      </w:pPr>
      <w:r>
        <w:t>}</w:t>
      </w:r>
    </w:p>
    <w:p w14:paraId="263A142C" w14:textId="064416AB" w:rsidR="005E5B5B" w:rsidRDefault="00453789" w:rsidP="00453789">
      <w:pPr>
        <w:pStyle w:val="PL"/>
      </w:pPr>
      <w:r>
        <w:t>&lt;CODE ENDS&gt;</w:t>
      </w:r>
    </w:p>
    <w:p w14:paraId="1D24A7F7" w14:textId="2BE21FEA" w:rsidR="005E5B5B" w:rsidRDefault="005E5B5B" w:rsidP="005E5B5B">
      <w:pPr>
        <w:pStyle w:val="Heading2"/>
      </w:pPr>
      <w:bookmarkStart w:id="86" w:name="_Toc59183402"/>
      <w:bookmarkStart w:id="87" w:name="_Toc59184868"/>
      <w:bookmarkStart w:id="88" w:name="_Toc59195803"/>
      <w:bookmarkStart w:id="89" w:name="_Toc59440232"/>
      <w:bookmarkStart w:id="90" w:name="_Toc67990672"/>
      <w:r>
        <w:rPr>
          <w:lang w:eastAsia="zh-CN"/>
        </w:rPr>
        <w:t>H.5.12</w:t>
      </w:r>
      <w:r>
        <w:rPr>
          <w:lang w:eastAsia="zh-CN"/>
        </w:rPr>
        <w:tab/>
        <w:t>module _3gpp-5gc-nrm-nfprofile.yang</w:t>
      </w:r>
      <w:bookmarkEnd w:id="86"/>
      <w:bookmarkEnd w:id="87"/>
      <w:bookmarkEnd w:id="88"/>
      <w:bookmarkEnd w:id="89"/>
      <w:bookmarkEnd w:id="90"/>
    </w:p>
    <w:p w14:paraId="00C2AD1F" w14:textId="77777777" w:rsidR="008A74FB" w:rsidRDefault="008A74FB" w:rsidP="008A74FB">
      <w:pPr>
        <w:pStyle w:val="PL"/>
      </w:pPr>
      <w:bookmarkStart w:id="91" w:name="_Toc59183403"/>
      <w:bookmarkStart w:id="92" w:name="_Toc59184869"/>
      <w:bookmarkStart w:id="93" w:name="_Toc59195804"/>
      <w:bookmarkStart w:id="94" w:name="_Toc59440233"/>
      <w:bookmarkStart w:id="95" w:name="_Toc67990673"/>
      <w:r>
        <w:t>&lt;CODE BEGINS&gt;</w:t>
      </w:r>
    </w:p>
    <w:p w14:paraId="47782034" w14:textId="77777777" w:rsidR="008A74FB" w:rsidRDefault="008A74FB" w:rsidP="008A74FB">
      <w:pPr>
        <w:pStyle w:val="PL"/>
      </w:pPr>
      <w:r>
        <w:t>module _3gpp-5gc-nrm-nfprofile {</w:t>
      </w:r>
    </w:p>
    <w:p w14:paraId="66784F98" w14:textId="77777777" w:rsidR="008A74FB" w:rsidRDefault="008A74FB" w:rsidP="008A74FB">
      <w:pPr>
        <w:pStyle w:val="PL"/>
      </w:pPr>
      <w:r>
        <w:t xml:space="preserve">  yang-version 1.1;</w:t>
      </w:r>
    </w:p>
    <w:p w14:paraId="30926452" w14:textId="77777777" w:rsidR="008A74FB" w:rsidRDefault="008A74FB" w:rsidP="008A74FB">
      <w:pPr>
        <w:pStyle w:val="PL"/>
      </w:pPr>
      <w:r>
        <w:t xml:space="preserve">  </w:t>
      </w:r>
    </w:p>
    <w:p w14:paraId="7B1F590E" w14:textId="77777777" w:rsidR="008A74FB" w:rsidRDefault="008A74FB" w:rsidP="008A74FB">
      <w:pPr>
        <w:pStyle w:val="PL"/>
      </w:pPr>
      <w:r>
        <w:t xml:space="preserve">  namespace urn:3gpp:sa5:_3gpp-5gc-nrm-nfprofile;</w:t>
      </w:r>
    </w:p>
    <w:p w14:paraId="7CA861EC" w14:textId="77777777" w:rsidR="008A74FB" w:rsidRDefault="008A74FB" w:rsidP="008A74FB">
      <w:pPr>
        <w:pStyle w:val="PL"/>
      </w:pPr>
      <w:r>
        <w:t xml:space="preserve">  prefix nfp3gpp;</w:t>
      </w:r>
    </w:p>
    <w:p w14:paraId="62C1940B" w14:textId="77777777" w:rsidR="008A74FB" w:rsidRDefault="008A74FB" w:rsidP="008A74FB">
      <w:pPr>
        <w:pStyle w:val="PL"/>
      </w:pPr>
      <w:r>
        <w:t xml:space="preserve">  </w:t>
      </w:r>
    </w:p>
    <w:p w14:paraId="375946D5" w14:textId="77777777" w:rsidR="008A74FB" w:rsidRDefault="008A74FB" w:rsidP="008A74FB">
      <w:pPr>
        <w:pStyle w:val="PL"/>
      </w:pPr>
      <w:r>
        <w:lastRenderedPageBreak/>
        <w:t xml:space="preserve">  import _3gpp-common-yang-types { prefix types3gpp; }</w:t>
      </w:r>
    </w:p>
    <w:p w14:paraId="76FF353D" w14:textId="77777777" w:rsidR="008A74FB" w:rsidRDefault="008A74FB" w:rsidP="008A74F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37AA5986" w14:textId="77777777" w:rsidR="008A74FB" w:rsidRDefault="008A74FB" w:rsidP="008A74F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-yang-types { prefix yang; }</w:t>
      </w:r>
    </w:p>
    <w:p w14:paraId="1D3946F8" w14:textId="77777777" w:rsidR="008A74FB" w:rsidRDefault="008A74FB" w:rsidP="008A74FB">
      <w:pPr>
        <w:pStyle w:val="PL"/>
      </w:pPr>
      <w:r>
        <w:t xml:space="preserve">  import _3gpp-5gc-nrm-nfservice { prefix nfs3gpp; }</w:t>
      </w:r>
    </w:p>
    <w:p w14:paraId="3964510A" w14:textId="77777777" w:rsidR="008A74FB" w:rsidRDefault="008A74FB" w:rsidP="008A74FB">
      <w:pPr>
        <w:pStyle w:val="PL"/>
      </w:pPr>
      <w:r>
        <w:t xml:space="preserve">  </w:t>
      </w:r>
    </w:p>
    <w:p w14:paraId="5885C845" w14:textId="77777777" w:rsidR="008A74FB" w:rsidRDefault="008A74FB" w:rsidP="008A74FB">
      <w:pPr>
        <w:pStyle w:val="PL"/>
      </w:pPr>
      <w:r>
        <w:t xml:space="preserve">  organization "3gpp SA5";</w:t>
      </w:r>
    </w:p>
    <w:p w14:paraId="1F60DE87" w14:textId="77777777" w:rsidR="008A74FB" w:rsidRDefault="008A74FB" w:rsidP="008A74FB">
      <w:pPr>
        <w:pStyle w:val="PL"/>
      </w:pPr>
      <w:r>
        <w:t xml:space="preserve">  description "NF profile class.";</w:t>
      </w:r>
    </w:p>
    <w:p w14:paraId="6245A440" w14:textId="77777777" w:rsidR="008A74FB" w:rsidRDefault="008A74FB" w:rsidP="008A74FB">
      <w:pPr>
        <w:pStyle w:val="PL"/>
      </w:pPr>
      <w:r>
        <w:t xml:space="preserve">  reference "3GPP TS 29.510";</w:t>
      </w:r>
    </w:p>
    <w:p w14:paraId="24BB28D5" w14:textId="77777777" w:rsidR="008A74FB" w:rsidRDefault="008A74FB" w:rsidP="008A74FB">
      <w:pPr>
        <w:pStyle w:val="PL"/>
      </w:pPr>
      <w:r>
        <w:t xml:space="preserve">  </w:t>
      </w:r>
    </w:p>
    <w:p w14:paraId="3B1A3757" w14:textId="77777777" w:rsidR="008A74FB" w:rsidRDefault="008A74FB" w:rsidP="008A74FB">
      <w:pPr>
        <w:pStyle w:val="PL"/>
      </w:pPr>
      <w:r>
        <w:t xml:space="preserve">  revision 2023-02-14 { reference CR-0891; }</w:t>
      </w:r>
    </w:p>
    <w:p w14:paraId="77C9D4C7" w14:textId="77777777" w:rsidR="008A74FB" w:rsidRDefault="008A74FB" w:rsidP="008A74FB">
      <w:pPr>
        <w:pStyle w:val="PL"/>
      </w:pPr>
      <w:r>
        <w:t xml:space="preserve">  revision 2019-06-17 { reference "initial revision"; }</w:t>
      </w:r>
    </w:p>
    <w:p w14:paraId="14F4BDC6" w14:textId="77777777" w:rsidR="008A74FB" w:rsidRDefault="008A74FB" w:rsidP="008A74FB">
      <w:pPr>
        <w:pStyle w:val="PL"/>
      </w:pPr>
      <w:r>
        <w:t xml:space="preserve">  </w:t>
      </w:r>
    </w:p>
    <w:p w14:paraId="0C210291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NFProfileGrp</w:t>
      </w:r>
      <w:proofErr w:type="spellEnd"/>
      <w:r>
        <w:t xml:space="preserve"> {</w:t>
      </w:r>
    </w:p>
    <w:p w14:paraId="696C198A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nfInstanceID</w:t>
      </w:r>
      <w:proofErr w:type="spellEnd"/>
      <w:r>
        <w:t xml:space="preserve"> {</w:t>
      </w:r>
    </w:p>
    <w:p w14:paraId="731CAB0E" w14:textId="77777777" w:rsidR="008A74FB" w:rsidRDefault="008A74FB" w:rsidP="008A74FB">
      <w:pPr>
        <w:pStyle w:val="PL"/>
      </w:pPr>
      <w:r>
        <w:t xml:space="preserve">      description "String uniquely identifying a NF instance.";</w:t>
      </w:r>
    </w:p>
    <w:p w14:paraId="2DDB35D1" w14:textId="77777777" w:rsidR="008A74FB" w:rsidRDefault="008A74FB" w:rsidP="008A74FB">
      <w:pPr>
        <w:pStyle w:val="PL"/>
      </w:pPr>
      <w:r>
        <w:t xml:space="preserve">      mandatory true;</w:t>
      </w:r>
    </w:p>
    <w:p w14:paraId="4DAC64F9" w14:textId="77777777" w:rsidR="008A74FB" w:rsidRDefault="008A74FB" w:rsidP="008A74FB">
      <w:pPr>
        <w:pStyle w:val="PL"/>
      </w:pPr>
      <w:r>
        <w:t xml:space="preserve">      type string;</w:t>
      </w:r>
    </w:p>
    <w:p w14:paraId="69AA7A53" w14:textId="77777777" w:rsidR="008A74FB" w:rsidRDefault="008A74FB" w:rsidP="008A74FB">
      <w:pPr>
        <w:pStyle w:val="PL"/>
      </w:pPr>
      <w:r>
        <w:t xml:space="preserve">    }</w:t>
      </w:r>
    </w:p>
    <w:p w14:paraId="4C23A223" w14:textId="77777777" w:rsidR="008A74FB" w:rsidRDefault="008A74FB" w:rsidP="008A74FB">
      <w:pPr>
        <w:pStyle w:val="PL"/>
      </w:pPr>
      <w:r>
        <w:t xml:space="preserve">    </w:t>
      </w:r>
    </w:p>
    <w:p w14:paraId="0E0FE658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nfType</w:t>
      </w:r>
      <w:proofErr w:type="spellEnd"/>
      <w:r>
        <w:t xml:space="preserve"> {</w:t>
      </w:r>
    </w:p>
    <w:p w14:paraId="13047857" w14:textId="77777777" w:rsidR="008A74FB" w:rsidRDefault="008A74FB" w:rsidP="008A74FB">
      <w:pPr>
        <w:pStyle w:val="PL"/>
      </w:pPr>
      <w:r>
        <w:t xml:space="preserve">      description "Type of Network Function.";</w:t>
      </w:r>
    </w:p>
    <w:p w14:paraId="2D896830" w14:textId="77777777" w:rsidR="008A74FB" w:rsidRDefault="008A74FB" w:rsidP="008A74FB">
      <w:pPr>
        <w:pStyle w:val="PL"/>
      </w:pPr>
      <w:r>
        <w:t xml:space="preserve">      mandatory true;</w:t>
      </w:r>
    </w:p>
    <w:p w14:paraId="0B6ED754" w14:textId="77777777" w:rsidR="008A74FB" w:rsidRDefault="008A74FB" w:rsidP="008A74FB">
      <w:pPr>
        <w:pStyle w:val="PL"/>
      </w:pPr>
      <w:r>
        <w:t xml:space="preserve">      type types3gpp:NfType;</w:t>
      </w:r>
    </w:p>
    <w:p w14:paraId="3647557B" w14:textId="77777777" w:rsidR="008A74FB" w:rsidRDefault="008A74FB" w:rsidP="008A74FB">
      <w:pPr>
        <w:pStyle w:val="PL"/>
      </w:pPr>
      <w:r>
        <w:t xml:space="preserve">    }</w:t>
      </w:r>
    </w:p>
    <w:p w14:paraId="69A730B7" w14:textId="77777777" w:rsidR="008A74FB" w:rsidRDefault="008A74FB" w:rsidP="008A74FB">
      <w:pPr>
        <w:pStyle w:val="PL"/>
      </w:pPr>
      <w:r>
        <w:t xml:space="preserve">    </w:t>
      </w:r>
    </w:p>
    <w:p w14:paraId="4E04BEF0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nfStatus</w:t>
      </w:r>
      <w:proofErr w:type="spellEnd"/>
      <w:r>
        <w:t xml:space="preserve"> {</w:t>
      </w:r>
    </w:p>
    <w:p w14:paraId="271DCA97" w14:textId="77777777" w:rsidR="008A74FB" w:rsidRDefault="008A74FB" w:rsidP="008A74FB">
      <w:pPr>
        <w:pStyle w:val="PL"/>
      </w:pPr>
      <w:r>
        <w:t xml:space="preserve">      description "Status of the NF Instance.";</w:t>
      </w:r>
    </w:p>
    <w:p w14:paraId="3CF1CEAF" w14:textId="77777777" w:rsidR="008A74FB" w:rsidRDefault="008A74FB" w:rsidP="008A74FB">
      <w:pPr>
        <w:pStyle w:val="PL"/>
      </w:pPr>
      <w:r>
        <w:t xml:space="preserve">      mandatory true;</w:t>
      </w:r>
    </w:p>
    <w:p w14:paraId="2392E286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NFStatus</w:t>
      </w:r>
      <w:proofErr w:type="spellEnd"/>
      <w:r>
        <w:t>;</w:t>
      </w:r>
    </w:p>
    <w:p w14:paraId="5508E514" w14:textId="77777777" w:rsidR="008A74FB" w:rsidRDefault="008A74FB" w:rsidP="008A74FB">
      <w:pPr>
        <w:pStyle w:val="PL"/>
      </w:pPr>
      <w:r>
        <w:t xml:space="preserve">    }</w:t>
      </w:r>
    </w:p>
    <w:p w14:paraId="51490529" w14:textId="77777777" w:rsidR="008A74FB" w:rsidRDefault="008A74FB" w:rsidP="008A74FB">
      <w:pPr>
        <w:pStyle w:val="PL"/>
      </w:pPr>
      <w:r>
        <w:t xml:space="preserve">    </w:t>
      </w:r>
    </w:p>
    <w:p w14:paraId="7957C803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heartBeatTimer</w:t>
      </w:r>
      <w:proofErr w:type="spellEnd"/>
      <w:r>
        <w:t xml:space="preserve"> {</w:t>
      </w:r>
    </w:p>
    <w:p w14:paraId="37A11E4A" w14:textId="77777777" w:rsidR="008A74FB" w:rsidRDefault="008A74FB" w:rsidP="008A74FB">
      <w:pPr>
        <w:pStyle w:val="PL"/>
      </w:pPr>
      <w:r>
        <w:t xml:space="preserve">      description "Time in seconds expected between 2 consecutive heart-beat messages from</w:t>
      </w:r>
    </w:p>
    <w:p w14:paraId="3B13D8D2" w14:textId="77777777" w:rsidR="008A74FB" w:rsidRDefault="008A74FB" w:rsidP="008A74FB">
      <w:pPr>
        <w:pStyle w:val="PL"/>
      </w:pPr>
      <w:r>
        <w:t xml:space="preserve">                   an NF Instance to the NRF. It may be included in the registration request.</w:t>
      </w:r>
    </w:p>
    <w:p w14:paraId="0371C543" w14:textId="77777777" w:rsidR="008A74FB" w:rsidRDefault="008A74FB" w:rsidP="008A74FB">
      <w:pPr>
        <w:pStyle w:val="PL"/>
      </w:pPr>
      <w:r>
        <w:t xml:space="preserve">                   When present in the request it shall contain the heartbeat time proposed by the NF service consumer.";</w:t>
      </w:r>
    </w:p>
    <w:p w14:paraId="3EA94E11" w14:textId="77777777" w:rsidR="008A74FB" w:rsidRDefault="008A74FB" w:rsidP="008A74FB">
      <w:pPr>
        <w:pStyle w:val="PL"/>
      </w:pPr>
      <w:r>
        <w:t xml:space="preserve">      //conditional support</w:t>
      </w:r>
    </w:p>
    <w:p w14:paraId="0024BAE5" w14:textId="77777777" w:rsidR="008A74FB" w:rsidRDefault="008A74FB" w:rsidP="008A74FB">
      <w:pPr>
        <w:pStyle w:val="PL"/>
      </w:pPr>
      <w:r>
        <w:t xml:space="preserve">      type uint16;</w:t>
      </w:r>
    </w:p>
    <w:p w14:paraId="1C229911" w14:textId="77777777" w:rsidR="008A74FB" w:rsidRDefault="008A74FB" w:rsidP="008A74FB">
      <w:pPr>
        <w:pStyle w:val="PL"/>
      </w:pPr>
      <w:r>
        <w:t xml:space="preserve">    }</w:t>
      </w:r>
    </w:p>
    <w:p w14:paraId="7656EBA7" w14:textId="77777777" w:rsidR="008A74FB" w:rsidRDefault="008A74FB" w:rsidP="008A74FB">
      <w:pPr>
        <w:pStyle w:val="PL"/>
      </w:pPr>
      <w:r>
        <w:t xml:space="preserve">    </w:t>
      </w:r>
    </w:p>
    <w:p w14:paraId="7F9B6305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plmnList</w:t>
      </w:r>
      <w:proofErr w:type="spellEnd"/>
      <w:r>
        <w:t xml:space="preserve"> {</w:t>
      </w:r>
    </w:p>
    <w:p w14:paraId="0732B2AD" w14:textId="77777777" w:rsidR="008A74FB" w:rsidRDefault="008A74FB" w:rsidP="008A74FB">
      <w:pPr>
        <w:pStyle w:val="PL"/>
      </w:pPr>
      <w:r>
        <w:t xml:space="preserve">      description "PLMN(s) of the Network Function.</w:t>
      </w:r>
    </w:p>
    <w:p w14:paraId="3EFD5411" w14:textId="77777777" w:rsidR="008A74FB" w:rsidRDefault="008A74FB" w:rsidP="008A74FB">
      <w:pPr>
        <w:pStyle w:val="PL"/>
      </w:pPr>
      <w:r>
        <w:t xml:space="preserve">        This IE shall be present if this information is available for the NF.</w:t>
      </w:r>
    </w:p>
    <w:p w14:paraId="178ED304" w14:textId="77777777" w:rsidR="008A74FB" w:rsidRDefault="008A74FB" w:rsidP="008A74FB">
      <w:pPr>
        <w:pStyle w:val="PL"/>
      </w:pPr>
      <w:r>
        <w:t xml:space="preserve">                 If not provided, PLMN ID(s) of the PLMN of the NRF are assumed for the NF.";</w:t>
      </w:r>
    </w:p>
    <w:p w14:paraId="5D41F4D4" w14:textId="77777777" w:rsidR="008A74FB" w:rsidRDefault="008A74FB" w:rsidP="008A74FB">
      <w:pPr>
        <w:pStyle w:val="PL"/>
      </w:pPr>
      <w:r>
        <w:t xml:space="preserve">      </w:t>
      </w:r>
    </w:p>
    <w:p w14:paraId="465A4195" w14:textId="77777777" w:rsidR="008A74FB" w:rsidRDefault="008A74FB" w:rsidP="008A74FB">
      <w:pPr>
        <w:pStyle w:val="PL"/>
      </w:pPr>
      <w:r>
        <w:t xml:space="preserve">      //conditional support</w:t>
      </w:r>
    </w:p>
    <w:p w14:paraId="0F92BF6F" w14:textId="77777777" w:rsidR="008A74FB" w:rsidRDefault="008A74FB" w:rsidP="008A74FB">
      <w:pPr>
        <w:pStyle w:val="PL"/>
      </w:pPr>
      <w:r>
        <w:t xml:space="preserve">      min-elements 1;</w:t>
      </w:r>
    </w:p>
    <w:p w14:paraId="0BC6B1AF" w14:textId="77777777" w:rsidR="008A74FB" w:rsidRDefault="008A74FB" w:rsidP="008A74F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609B4E6E" w14:textId="77777777" w:rsidR="008A74FB" w:rsidRDefault="008A74FB" w:rsidP="008A74FB">
      <w:pPr>
        <w:pStyle w:val="PL"/>
      </w:pPr>
      <w:r>
        <w:t xml:space="preserve">      uses types3gpp:PLMNId;</w:t>
      </w:r>
    </w:p>
    <w:p w14:paraId="411CB338" w14:textId="77777777" w:rsidR="008A74FB" w:rsidRDefault="008A74FB" w:rsidP="008A74FB">
      <w:pPr>
        <w:pStyle w:val="PL"/>
      </w:pPr>
      <w:r>
        <w:t xml:space="preserve">    }</w:t>
      </w:r>
    </w:p>
    <w:p w14:paraId="05143C58" w14:textId="77777777" w:rsidR="008A74FB" w:rsidRDefault="008A74FB" w:rsidP="008A74FB">
      <w:pPr>
        <w:pStyle w:val="PL"/>
      </w:pPr>
      <w:r>
        <w:t xml:space="preserve">    </w:t>
      </w:r>
    </w:p>
    <w:p w14:paraId="745BBD01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sNssais</w:t>
      </w:r>
      <w:proofErr w:type="spellEnd"/>
      <w:r>
        <w:t xml:space="preserve"> { //is the key unique</w:t>
      </w:r>
    </w:p>
    <w:p w14:paraId="7E6EC2AD" w14:textId="77777777" w:rsidR="008A74FB" w:rsidRDefault="008A74FB" w:rsidP="008A74FB">
      <w:pPr>
        <w:pStyle w:val="PL"/>
      </w:pPr>
      <w:r>
        <w:t xml:space="preserve">      description "S-NSSAIs of the Network Function. If not provided, the NF can serve any S-NSSAI.</w:t>
      </w:r>
    </w:p>
    <w:p w14:paraId="7A2F55AA" w14:textId="77777777" w:rsidR="008A74FB" w:rsidRDefault="008A74FB" w:rsidP="008A74FB">
      <w:pPr>
        <w:pStyle w:val="PL"/>
      </w:pPr>
      <w:r>
        <w:t xml:space="preserve">                   When present this IE represents the list of S-NSSAIs supported in all the PLMNs listed in the </w:t>
      </w:r>
      <w:proofErr w:type="spellStart"/>
      <w:r>
        <w:t>plmnList</w:t>
      </w:r>
      <w:proofErr w:type="spellEnd"/>
      <w:r>
        <w:t xml:space="preserve"> IE.";</w:t>
      </w:r>
    </w:p>
    <w:p w14:paraId="04F64D7A" w14:textId="77777777" w:rsidR="008A74FB" w:rsidRDefault="008A74FB" w:rsidP="008A74FB">
      <w:pPr>
        <w:pStyle w:val="PL"/>
      </w:pPr>
      <w:r>
        <w:t xml:space="preserve">      min-elements 1;</w:t>
      </w:r>
    </w:p>
    <w:p w14:paraId="7806F864" w14:textId="77777777" w:rsidR="008A74FB" w:rsidRDefault="008A74FB" w:rsidP="008A74FB">
      <w:pPr>
        <w:pStyle w:val="PL"/>
      </w:pPr>
      <w:r>
        <w:t xml:space="preserve">      //optional support</w:t>
      </w:r>
    </w:p>
    <w:p w14:paraId="3E740193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sst</w:t>
      </w:r>
      <w:proofErr w:type="spellEnd"/>
      <w:r>
        <w:t xml:space="preserve"> </w:t>
      </w:r>
      <w:proofErr w:type="spellStart"/>
      <w:r>
        <w:t>sd</w:t>
      </w:r>
      <w:proofErr w:type="spellEnd"/>
      <w:r>
        <w:t>";</w:t>
      </w:r>
    </w:p>
    <w:p w14:paraId="036D37F4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Snssai</w:t>
      </w:r>
      <w:proofErr w:type="spellEnd"/>
      <w:r>
        <w:t>;</w:t>
      </w:r>
    </w:p>
    <w:p w14:paraId="10082D10" w14:textId="77777777" w:rsidR="008A74FB" w:rsidRDefault="008A74FB" w:rsidP="008A74FB">
      <w:pPr>
        <w:pStyle w:val="PL"/>
      </w:pPr>
      <w:r>
        <w:t xml:space="preserve">    }</w:t>
      </w:r>
    </w:p>
    <w:p w14:paraId="24B572BD" w14:textId="77777777" w:rsidR="008A74FB" w:rsidRDefault="008A74FB" w:rsidP="008A74FB">
      <w:pPr>
        <w:pStyle w:val="PL"/>
      </w:pPr>
      <w:r>
        <w:t xml:space="preserve">    </w:t>
      </w:r>
    </w:p>
    <w:p w14:paraId="5FFF91C7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perPlmnSnssaiList</w:t>
      </w:r>
      <w:proofErr w:type="spellEnd"/>
      <w:r>
        <w:t xml:space="preserve"> {</w:t>
      </w:r>
    </w:p>
    <w:p w14:paraId="6A886651" w14:textId="77777777" w:rsidR="008A74FB" w:rsidRDefault="008A74FB" w:rsidP="008A74FB">
      <w:pPr>
        <w:pStyle w:val="PL"/>
      </w:pPr>
      <w:r>
        <w:t xml:space="preserve">      description "This IE may be included when the list of S-NSSAIs supported by the NF for each PLMN it is supporting is different.</w:t>
      </w:r>
    </w:p>
    <w:p w14:paraId="0DCA2844" w14:textId="77777777" w:rsidR="008A74FB" w:rsidRDefault="008A74FB" w:rsidP="008A74FB">
      <w:pPr>
        <w:pStyle w:val="PL"/>
      </w:pPr>
      <w:r>
        <w:t xml:space="preserve">                   When present, this IE shall include the S-NSSAIs supported by the Network Function</w:t>
      </w:r>
    </w:p>
    <w:p w14:paraId="1F776F54" w14:textId="77777777" w:rsidR="008A74FB" w:rsidRDefault="008A74FB" w:rsidP="008A74FB">
      <w:pPr>
        <w:pStyle w:val="PL"/>
      </w:pPr>
      <w:r>
        <w:t xml:space="preserve">                   for each PLMN supported by the Network Function. When present, this IE shall override </w:t>
      </w:r>
      <w:proofErr w:type="spellStart"/>
      <w:r>
        <w:t>sNssais</w:t>
      </w:r>
      <w:proofErr w:type="spellEnd"/>
      <w:r>
        <w:t xml:space="preserve"> IE.";</w:t>
      </w:r>
    </w:p>
    <w:p w14:paraId="43F6ACF4" w14:textId="77777777" w:rsidR="008A74FB" w:rsidRDefault="008A74FB" w:rsidP="008A74FB">
      <w:pPr>
        <w:pStyle w:val="PL"/>
      </w:pPr>
      <w:r>
        <w:t xml:space="preserve">      min-elements 1;</w:t>
      </w:r>
    </w:p>
    <w:p w14:paraId="6955D266" w14:textId="77777777" w:rsidR="008A74FB" w:rsidRDefault="008A74FB" w:rsidP="008A74FB">
      <w:pPr>
        <w:pStyle w:val="PL"/>
      </w:pPr>
      <w:r>
        <w:t xml:space="preserve">      //optional support</w:t>
      </w:r>
    </w:p>
    <w:p w14:paraId="1C757104" w14:textId="77777777" w:rsidR="008A74FB" w:rsidRDefault="008A74FB" w:rsidP="008A74F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 //no obvious leaf to use as a key</w:t>
      </w:r>
    </w:p>
    <w:p w14:paraId="607D77C0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 type uint32; }</w:t>
      </w:r>
    </w:p>
    <w:p w14:paraId="4867DDA9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PlmnSnssai</w:t>
      </w:r>
      <w:proofErr w:type="spellEnd"/>
      <w:r>
        <w:t>;</w:t>
      </w:r>
    </w:p>
    <w:p w14:paraId="53AF7F39" w14:textId="77777777" w:rsidR="008A74FB" w:rsidRDefault="008A74FB" w:rsidP="008A74FB">
      <w:pPr>
        <w:pStyle w:val="PL"/>
      </w:pPr>
      <w:r>
        <w:t xml:space="preserve">    }</w:t>
      </w:r>
    </w:p>
    <w:p w14:paraId="0EB09DF4" w14:textId="77777777" w:rsidR="008A74FB" w:rsidRDefault="008A74FB" w:rsidP="008A74FB">
      <w:pPr>
        <w:pStyle w:val="PL"/>
      </w:pPr>
      <w:r>
        <w:t xml:space="preserve">    </w:t>
      </w:r>
    </w:p>
    <w:p w14:paraId="28A850DD" w14:textId="77777777" w:rsidR="008A74FB" w:rsidRDefault="008A74FB" w:rsidP="008A74FB">
      <w:pPr>
        <w:pStyle w:val="PL"/>
      </w:pPr>
      <w:r>
        <w:t xml:space="preserve">    leaf-list </w:t>
      </w:r>
      <w:proofErr w:type="spellStart"/>
      <w:r>
        <w:t>nsiList</w:t>
      </w:r>
      <w:proofErr w:type="spellEnd"/>
      <w:r>
        <w:t xml:space="preserve"> {</w:t>
      </w:r>
    </w:p>
    <w:p w14:paraId="5C33031A" w14:textId="77777777" w:rsidR="008A74FB" w:rsidRDefault="008A74FB" w:rsidP="008A74FB">
      <w:pPr>
        <w:pStyle w:val="PL"/>
      </w:pPr>
      <w:r>
        <w:t xml:space="preserve">      description "NSI identities of the Network Function.</w:t>
      </w:r>
    </w:p>
    <w:p w14:paraId="2C0AEDF7" w14:textId="77777777" w:rsidR="008A74FB" w:rsidRDefault="008A74FB" w:rsidP="008A74FB">
      <w:pPr>
        <w:pStyle w:val="PL"/>
      </w:pPr>
      <w:r>
        <w:t xml:space="preserve">                   If not provided, the NF can serve any NSI.";</w:t>
      </w:r>
    </w:p>
    <w:p w14:paraId="3A57D753" w14:textId="77777777" w:rsidR="008A74FB" w:rsidRDefault="008A74FB" w:rsidP="008A74FB">
      <w:pPr>
        <w:pStyle w:val="PL"/>
      </w:pPr>
      <w:r>
        <w:lastRenderedPageBreak/>
        <w:t xml:space="preserve">      //optional support</w:t>
      </w:r>
    </w:p>
    <w:p w14:paraId="56EC66A4" w14:textId="77777777" w:rsidR="008A74FB" w:rsidRDefault="008A74FB" w:rsidP="008A74FB">
      <w:pPr>
        <w:pStyle w:val="PL"/>
      </w:pPr>
      <w:r>
        <w:t xml:space="preserve">                   min-elements 1;</w:t>
      </w:r>
    </w:p>
    <w:p w14:paraId="462A731A" w14:textId="77777777" w:rsidR="008A74FB" w:rsidRDefault="008A74FB" w:rsidP="008A74FB">
      <w:pPr>
        <w:pStyle w:val="PL"/>
      </w:pPr>
      <w:r>
        <w:t xml:space="preserve">      type string;</w:t>
      </w:r>
    </w:p>
    <w:p w14:paraId="658E77E5" w14:textId="77777777" w:rsidR="008A74FB" w:rsidRDefault="008A74FB" w:rsidP="008A74FB">
      <w:pPr>
        <w:pStyle w:val="PL"/>
      </w:pPr>
      <w:r>
        <w:t xml:space="preserve">    }</w:t>
      </w:r>
    </w:p>
    <w:p w14:paraId="259A8906" w14:textId="77777777" w:rsidR="008A74FB" w:rsidRDefault="008A74FB" w:rsidP="008A74FB">
      <w:pPr>
        <w:pStyle w:val="PL"/>
      </w:pPr>
      <w:r>
        <w:t xml:space="preserve">    </w:t>
      </w:r>
    </w:p>
    <w:p w14:paraId="3487762F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fqdn</w:t>
      </w:r>
      <w:proofErr w:type="spellEnd"/>
      <w:r>
        <w:t xml:space="preserve"> {</w:t>
      </w:r>
    </w:p>
    <w:p w14:paraId="4BCDBC18" w14:textId="77777777" w:rsidR="008A74FB" w:rsidRDefault="008A74FB" w:rsidP="008A74FB">
      <w:pPr>
        <w:pStyle w:val="PL"/>
      </w:pPr>
      <w:r>
        <w:t xml:space="preserve">      description "FQDN of the Network Function. For AMF, the FQDN registered with the NRF</w:t>
      </w:r>
    </w:p>
    <w:p w14:paraId="2EB5C873" w14:textId="77777777" w:rsidR="008A74FB" w:rsidRDefault="008A74FB" w:rsidP="008A74FB">
      <w:pPr>
        <w:pStyle w:val="PL"/>
      </w:pPr>
      <w:r>
        <w:t xml:space="preserve">                   shall be that of the AMF Name.";</w:t>
      </w:r>
    </w:p>
    <w:p w14:paraId="0ED7B48E" w14:textId="77777777" w:rsidR="008A74FB" w:rsidRDefault="008A74FB" w:rsidP="008A74FB">
      <w:pPr>
        <w:pStyle w:val="PL"/>
      </w:pPr>
      <w:r>
        <w:t xml:space="preserve">      //conditional support</w:t>
      </w:r>
    </w:p>
    <w:p w14:paraId="043657B9" w14:textId="77777777" w:rsidR="008A74FB" w:rsidRDefault="008A74FB" w:rsidP="008A74FB">
      <w:pPr>
        <w:pStyle w:val="PL"/>
      </w:pPr>
      <w:r>
        <w:t xml:space="preserve">        type </w:t>
      </w:r>
      <w:proofErr w:type="spellStart"/>
      <w:r>
        <w:t>inet:domain-name</w:t>
      </w:r>
      <w:proofErr w:type="spellEnd"/>
      <w:r>
        <w:t>;</w:t>
      </w:r>
    </w:p>
    <w:p w14:paraId="33D00729" w14:textId="77777777" w:rsidR="008A74FB" w:rsidRDefault="008A74FB" w:rsidP="008A74FB">
      <w:pPr>
        <w:pStyle w:val="PL"/>
      </w:pPr>
      <w:r>
        <w:t xml:space="preserve">    }</w:t>
      </w:r>
    </w:p>
    <w:p w14:paraId="4EAF7727" w14:textId="77777777" w:rsidR="008A74FB" w:rsidRDefault="008A74FB" w:rsidP="008A74FB">
      <w:pPr>
        <w:pStyle w:val="PL"/>
      </w:pPr>
      <w:r>
        <w:t xml:space="preserve">    </w:t>
      </w:r>
    </w:p>
    <w:p w14:paraId="3C7AE30B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interPlmnFqdn</w:t>
      </w:r>
      <w:proofErr w:type="spellEnd"/>
      <w:r>
        <w:t xml:space="preserve"> {</w:t>
      </w:r>
    </w:p>
    <w:p w14:paraId="5164E899" w14:textId="77777777" w:rsidR="008A74FB" w:rsidRDefault="008A74FB" w:rsidP="008A74FB">
      <w:pPr>
        <w:pStyle w:val="PL"/>
      </w:pPr>
      <w:r>
        <w:t xml:space="preserve">      description "If the NF needs to be discoverable by other NFs in a different PLMN,</w:t>
      </w:r>
    </w:p>
    <w:p w14:paraId="273C19FD" w14:textId="77777777" w:rsidR="008A74FB" w:rsidRDefault="008A74FB" w:rsidP="008A74FB">
      <w:pPr>
        <w:pStyle w:val="PL"/>
      </w:pPr>
      <w:r>
        <w:t xml:space="preserve">                   then an FQDN that is used for inter-PLMN routing is specified.";</w:t>
      </w:r>
    </w:p>
    <w:p w14:paraId="47BDC1AC" w14:textId="77777777" w:rsidR="008A74FB" w:rsidRDefault="008A74FB" w:rsidP="008A74FB">
      <w:pPr>
        <w:pStyle w:val="PL"/>
      </w:pPr>
      <w:r>
        <w:t xml:space="preserve">      //conditional support</w:t>
      </w:r>
    </w:p>
    <w:p w14:paraId="55BBB741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1D72154D" w14:textId="77777777" w:rsidR="008A74FB" w:rsidRDefault="008A74FB" w:rsidP="008A74FB">
      <w:pPr>
        <w:pStyle w:val="PL"/>
      </w:pPr>
      <w:r>
        <w:t xml:space="preserve">    }</w:t>
      </w:r>
    </w:p>
    <w:p w14:paraId="3CA7F8E6" w14:textId="77777777" w:rsidR="008A74FB" w:rsidRDefault="008A74FB" w:rsidP="008A74FB">
      <w:pPr>
        <w:pStyle w:val="PL"/>
      </w:pPr>
      <w:r>
        <w:t xml:space="preserve">    </w:t>
      </w:r>
    </w:p>
    <w:p w14:paraId="130465CD" w14:textId="77777777" w:rsidR="008A74FB" w:rsidRDefault="008A74FB" w:rsidP="008A74FB">
      <w:pPr>
        <w:pStyle w:val="PL"/>
      </w:pPr>
      <w:r>
        <w:t xml:space="preserve">    leaf-list ipv4Addresses {</w:t>
      </w:r>
    </w:p>
    <w:p w14:paraId="2AC21F93" w14:textId="77777777" w:rsidR="008A74FB" w:rsidRDefault="008A74FB" w:rsidP="008A74FB">
      <w:pPr>
        <w:pStyle w:val="PL"/>
      </w:pPr>
      <w:r>
        <w:t xml:space="preserve">      description "IPv4 address(es) of the Network Function.";</w:t>
      </w:r>
    </w:p>
    <w:p w14:paraId="7442036B" w14:textId="77777777" w:rsidR="008A74FB" w:rsidRDefault="008A74FB" w:rsidP="008A74FB">
      <w:pPr>
        <w:pStyle w:val="PL"/>
      </w:pPr>
      <w:r>
        <w:t xml:space="preserve">      min-elements 1;</w:t>
      </w:r>
    </w:p>
    <w:p w14:paraId="238A28D8" w14:textId="77777777" w:rsidR="008A74FB" w:rsidRDefault="008A74FB" w:rsidP="008A74FB">
      <w:pPr>
        <w:pStyle w:val="PL"/>
      </w:pPr>
      <w:r>
        <w:t xml:space="preserve">      //conditional support</w:t>
      </w:r>
    </w:p>
    <w:p w14:paraId="064D9B72" w14:textId="77777777" w:rsidR="008A74FB" w:rsidRDefault="008A74FB" w:rsidP="008A74FB">
      <w:pPr>
        <w:pStyle w:val="PL"/>
      </w:pPr>
      <w:r>
        <w:t xml:space="preserve">      type inet:ipv4-address;</w:t>
      </w:r>
    </w:p>
    <w:p w14:paraId="6A5127FF" w14:textId="77777777" w:rsidR="008A74FB" w:rsidRDefault="008A74FB" w:rsidP="008A74FB">
      <w:pPr>
        <w:pStyle w:val="PL"/>
      </w:pPr>
      <w:r>
        <w:t xml:space="preserve">    }</w:t>
      </w:r>
    </w:p>
    <w:p w14:paraId="46785BB2" w14:textId="77777777" w:rsidR="008A74FB" w:rsidRDefault="008A74FB" w:rsidP="008A74FB">
      <w:pPr>
        <w:pStyle w:val="PL"/>
      </w:pPr>
      <w:r>
        <w:t xml:space="preserve">    </w:t>
      </w:r>
    </w:p>
    <w:p w14:paraId="12629163" w14:textId="77777777" w:rsidR="008A74FB" w:rsidRDefault="008A74FB" w:rsidP="008A74FB">
      <w:pPr>
        <w:pStyle w:val="PL"/>
      </w:pPr>
      <w:r>
        <w:t xml:space="preserve">    leaf-list ipv6Addresses {</w:t>
      </w:r>
    </w:p>
    <w:p w14:paraId="6A702EA5" w14:textId="77777777" w:rsidR="008A74FB" w:rsidRDefault="008A74FB" w:rsidP="008A74FB">
      <w:pPr>
        <w:pStyle w:val="PL"/>
      </w:pPr>
      <w:r>
        <w:t xml:space="preserve">      description "IPv6 address(es) of the Network Function.";</w:t>
      </w:r>
    </w:p>
    <w:p w14:paraId="6CBA6C2C" w14:textId="77777777" w:rsidR="008A74FB" w:rsidRDefault="008A74FB" w:rsidP="008A74FB">
      <w:pPr>
        <w:pStyle w:val="PL"/>
      </w:pPr>
      <w:r>
        <w:t xml:space="preserve">      min-elements 1;</w:t>
      </w:r>
    </w:p>
    <w:p w14:paraId="46D4B3F8" w14:textId="77777777" w:rsidR="008A74FB" w:rsidRDefault="008A74FB" w:rsidP="008A74FB">
      <w:pPr>
        <w:pStyle w:val="PL"/>
      </w:pPr>
      <w:r>
        <w:t xml:space="preserve">      //conditional support</w:t>
      </w:r>
    </w:p>
    <w:p w14:paraId="6908FECB" w14:textId="77777777" w:rsidR="008A74FB" w:rsidRDefault="008A74FB" w:rsidP="008A74FB">
      <w:pPr>
        <w:pStyle w:val="PL"/>
      </w:pPr>
      <w:r>
        <w:t xml:space="preserve">      type inet:ipv6-address;</w:t>
      </w:r>
    </w:p>
    <w:p w14:paraId="19239973" w14:textId="77777777" w:rsidR="008A74FB" w:rsidRDefault="008A74FB" w:rsidP="008A74FB">
      <w:pPr>
        <w:pStyle w:val="PL"/>
      </w:pPr>
      <w:r>
        <w:t xml:space="preserve">    }</w:t>
      </w:r>
    </w:p>
    <w:p w14:paraId="05C2933E" w14:textId="77777777" w:rsidR="008A74FB" w:rsidRDefault="008A74FB" w:rsidP="008A74FB">
      <w:pPr>
        <w:pStyle w:val="PL"/>
      </w:pPr>
      <w:r>
        <w:t xml:space="preserve">    </w:t>
      </w:r>
    </w:p>
    <w:p w14:paraId="1497696C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allowedPlmns</w:t>
      </w:r>
      <w:proofErr w:type="spellEnd"/>
      <w:r>
        <w:t xml:space="preserve"> {</w:t>
      </w:r>
    </w:p>
    <w:p w14:paraId="0FB41B0B" w14:textId="77777777" w:rsidR="008A74FB" w:rsidRDefault="008A74FB" w:rsidP="008A74FB">
      <w:pPr>
        <w:pStyle w:val="PL"/>
      </w:pPr>
      <w:r>
        <w:t xml:space="preserve">      description "PLMNs allowed to access the NF instance.</w:t>
      </w:r>
    </w:p>
    <w:p w14:paraId="0B7E416D" w14:textId="77777777" w:rsidR="008A74FB" w:rsidRDefault="008A74FB" w:rsidP="008A74FB">
      <w:pPr>
        <w:pStyle w:val="PL"/>
      </w:pPr>
      <w:r>
        <w:t xml:space="preserve">                   If not provided, any PLMN is allowed to access the NF.";</w:t>
      </w:r>
    </w:p>
    <w:p w14:paraId="05A0B091" w14:textId="77777777" w:rsidR="008A74FB" w:rsidRDefault="008A74FB" w:rsidP="008A74FB">
      <w:pPr>
        <w:pStyle w:val="PL"/>
      </w:pPr>
      <w:r>
        <w:t xml:space="preserve">      </w:t>
      </w:r>
    </w:p>
    <w:p w14:paraId="00A26679" w14:textId="77777777" w:rsidR="008A74FB" w:rsidRDefault="008A74FB" w:rsidP="008A74FB">
      <w:pPr>
        <w:pStyle w:val="PL"/>
      </w:pPr>
      <w:r>
        <w:t xml:space="preserve">      min-elements 1;</w:t>
      </w:r>
    </w:p>
    <w:p w14:paraId="7141E17B" w14:textId="77777777" w:rsidR="008A74FB" w:rsidRDefault="008A74FB" w:rsidP="008A74FB">
      <w:pPr>
        <w:pStyle w:val="PL"/>
      </w:pPr>
      <w:r>
        <w:t xml:space="preserve">      //optional support</w:t>
      </w:r>
    </w:p>
    <w:p w14:paraId="07742E5D" w14:textId="77777777" w:rsidR="008A74FB" w:rsidRDefault="008A74FB" w:rsidP="008A74F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0F235C69" w14:textId="77777777" w:rsidR="008A74FB" w:rsidRDefault="008A74FB" w:rsidP="008A74FB">
      <w:pPr>
        <w:pStyle w:val="PL"/>
      </w:pPr>
      <w:r>
        <w:t xml:space="preserve">      uses types3gpp:PLMNId;</w:t>
      </w:r>
    </w:p>
    <w:p w14:paraId="5A9CEB94" w14:textId="77777777" w:rsidR="008A74FB" w:rsidRDefault="008A74FB" w:rsidP="008A74FB">
      <w:pPr>
        <w:pStyle w:val="PL"/>
      </w:pPr>
      <w:r>
        <w:t xml:space="preserve">    }</w:t>
      </w:r>
    </w:p>
    <w:p w14:paraId="510678E3" w14:textId="77777777" w:rsidR="008A74FB" w:rsidRDefault="008A74FB" w:rsidP="008A74FB">
      <w:pPr>
        <w:pStyle w:val="PL"/>
      </w:pPr>
      <w:r>
        <w:t xml:space="preserve">    </w:t>
      </w:r>
    </w:p>
    <w:p w14:paraId="00587A6E" w14:textId="77777777" w:rsidR="008A74FB" w:rsidRDefault="008A74FB" w:rsidP="008A74FB">
      <w:pPr>
        <w:pStyle w:val="PL"/>
      </w:pPr>
      <w:r>
        <w:t xml:space="preserve">    leaf-list </w:t>
      </w:r>
      <w:proofErr w:type="spellStart"/>
      <w:r>
        <w:t>allowedNfTypes</w:t>
      </w:r>
      <w:proofErr w:type="spellEnd"/>
      <w:r>
        <w:t xml:space="preserve"> {</w:t>
      </w:r>
    </w:p>
    <w:p w14:paraId="5D5D78E5" w14:textId="77777777" w:rsidR="008A74FB" w:rsidRDefault="008A74FB" w:rsidP="008A74FB">
      <w:pPr>
        <w:pStyle w:val="PL"/>
      </w:pPr>
      <w:r>
        <w:t xml:space="preserve">      description "Type of the NFs allowed to access the NF instance.</w:t>
      </w:r>
    </w:p>
    <w:p w14:paraId="65F3C61A" w14:textId="77777777" w:rsidR="008A74FB" w:rsidRDefault="008A74FB" w:rsidP="008A74FB">
      <w:pPr>
        <w:pStyle w:val="PL"/>
      </w:pPr>
      <w:r>
        <w:t xml:space="preserve">                   If not provided, any NF type is allowed to access the NF.";</w:t>
      </w:r>
    </w:p>
    <w:p w14:paraId="5403C4A9" w14:textId="77777777" w:rsidR="008A74FB" w:rsidRDefault="008A74FB" w:rsidP="008A74FB">
      <w:pPr>
        <w:pStyle w:val="PL"/>
      </w:pPr>
      <w:r>
        <w:t xml:space="preserve">      min-elements 1;</w:t>
      </w:r>
    </w:p>
    <w:p w14:paraId="2F9C72D8" w14:textId="77777777" w:rsidR="008A74FB" w:rsidRDefault="008A74FB" w:rsidP="008A74FB">
      <w:pPr>
        <w:pStyle w:val="PL"/>
      </w:pPr>
      <w:r>
        <w:t xml:space="preserve">      //optional support</w:t>
      </w:r>
    </w:p>
    <w:p w14:paraId="1FEE8E14" w14:textId="77777777" w:rsidR="008A74FB" w:rsidRDefault="008A74FB" w:rsidP="008A74FB">
      <w:pPr>
        <w:pStyle w:val="PL"/>
      </w:pPr>
      <w:r>
        <w:t xml:space="preserve">      type types3gpp:NfType;</w:t>
      </w:r>
    </w:p>
    <w:p w14:paraId="1DCD654B" w14:textId="77777777" w:rsidR="008A74FB" w:rsidRDefault="008A74FB" w:rsidP="008A74FB">
      <w:pPr>
        <w:pStyle w:val="PL"/>
      </w:pPr>
      <w:r>
        <w:t xml:space="preserve">    }</w:t>
      </w:r>
    </w:p>
    <w:p w14:paraId="6BB3A16B" w14:textId="77777777" w:rsidR="008A74FB" w:rsidRDefault="008A74FB" w:rsidP="008A74FB">
      <w:pPr>
        <w:pStyle w:val="PL"/>
      </w:pPr>
      <w:r>
        <w:t xml:space="preserve">    </w:t>
      </w:r>
    </w:p>
    <w:p w14:paraId="65448865" w14:textId="77777777" w:rsidR="008A74FB" w:rsidRDefault="008A74FB" w:rsidP="008A74FB">
      <w:pPr>
        <w:pStyle w:val="PL"/>
      </w:pPr>
      <w:r>
        <w:t xml:space="preserve">    leaf-list </w:t>
      </w:r>
      <w:proofErr w:type="spellStart"/>
      <w:r>
        <w:t>allowedNfDomains</w:t>
      </w:r>
      <w:proofErr w:type="spellEnd"/>
      <w:r>
        <w:t xml:space="preserve"> {</w:t>
      </w:r>
    </w:p>
    <w:p w14:paraId="113174B8" w14:textId="77777777" w:rsidR="008A74FB" w:rsidRDefault="008A74FB" w:rsidP="008A74FB">
      <w:pPr>
        <w:pStyle w:val="PL"/>
      </w:pPr>
      <w:r>
        <w:t xml:space="preserve">      description "Pattern representing the NF domain names allowed to access the NF instance.</w:t>
      </w:r>
    </w:p>
    <w:p w14:paraId="31576B25" w14:textId="77777777" w:rsidR="008A74FB" w:rsidRDefault="008A74FB" w:rsidP="008A74FB">
      <w:pPr>
        <w:pStyle w:val="PL"/>
      </w:pPr>
      <w:r>
        <w:t xml:space="preserve">                   If not provided, any NF domain is allowed to access the NF.";</w:t>
      </w:r>
    </w:p>
    <w:p w14:paraId="01B63C0B" w14:textId="77777777" w:rsidR="008A74FB" w:rsidRDefault="008A74FB" w:rsidP="008A74FB">
      <w:pPr>
        <w:pStyle w:val="PL"/>
      </w:pPr>
      <w:r>
        <w:t xml:space="preserve">      min-elements 1;</w:t>
      </w:r>
    </w:p>
    <w:p w14:paraId="472A1E0E" w14:textId="77777777" w:rsidR="008A74FB" w:rsidRDefault="008A74FB" w:rsidP="008A74FB">
      <w:pPr>
        <w:pStyle w:val="PL"/>
      </w:pPr>
      <w:r>
        <w:t xml:space="preserve">      //optional support</w:t>
      </w:r>
    </w:p>
    <w:p w14:paraId="35CFD16F" w14:textId="77777777" w:rsidR="008A74FB" w:rsidRDefault="008A74FB" w:rsidP="008A74FB">
      <w:pPr>
        <w:pStyle w:val="PL"/>
      </w:pPr>
      <w:r>
        <w:t xml:space="preserve">      type string;</w:t>
      </w:r>
    </w:p>
    <w:p w14:paraId="00A271B6" w14:textId="77777777" w:rsidR="008A74FB" w:rsidRDefault="008A74FB" w:rsidP="008A74FB">
      <w:pPr>
        <w:pStyle w:val="PL"/>
      </w:pPr>
      <w:r>
        <w:t xml:space="preserve">    }</w:t>
      </w:r>
    </w:p>
    <w:p w14:paraId="72F0F32F" w14:textId="77777777" w:rsidR="008A74FB" w:rsidRDefault="008A74FB" w:rsidP="008A74FB">
      <w:pPr>
        <w:pStyle w:val="PL"/>
      </w:pPr>
      <w:r>
        <w:t xml:space="preserve">    </w:t>
      </w:r>
    </w:p>
    <w:p w14:paraId="20AE4864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allowedNssais</w:t>
      </w:r>
      <w:proofErr w:type="spellEnd"/>
      <w:r>
        <w:t xml:space="preserve"> { //is the key unique</w:t>
      </w:r>
    </w:p>
    <w:p w14:paraId="591BDC26" w14:textId="77777777" w:rsidR="008A74FB" w:rsidRDefault="008A74FB" w:rsidP="008A74FB">
      <w:pPr>
        <w:pStyle w:val="PL"/>
      </w:pPr>
      <w:r>
        <w:t xml:space="preserve">      description "S-NSSAI of the allowed slices to access the NF instance.</w:t>
      </w:r>
    </w:p>
    <w:p w14:paraId="1CD98402" w14:textId="77777777" w:rsidR="008A74FB" w:rsidRDefault="008A74FB" w:rsidP="008A74FB">
      <w:pPr>
        <w:pStyle w:val="PL"/>
      </w:pPr>
      <w:r>
        <w:t xml:space="preserve">                   If not provided, any slice is allowed to access the NF.";</w:t>
      </w:r>
    </w:p>
    <w:p w14:paraId="5FAA1146" w14:textId="77777777" w:rsidR="008A74FB" w:rsidRDefault="008A74FB" w:rsidP="008A74FB">
      <w:pPr>
        <w:pStyle w:val="PL"/>
      </w:pPr>
      <w:r>
        <w:t xml:space="preserve">      min-elements 1;</w:t>
      </w:r>
    </w:p>
    <w:p w14:paraId="1A658E63" w14:textId="77777777" w:rsidR="008A74FB" w:rsidRDefault="008A74FB" w:rsidP="008A74FB">
      <w:pPr>
        <w:pStyle w:val="PL"/>
      </w:pPr>
      <w:r>
        <w:t xml:space="preserve">      //optional support</w:t>
      </w:r>
    </w:p>
    <w:p w14:paraId="45142B47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sst</w:t>
      </w:r>
      <w:proofErr w:type="spellEnd"/>
      <w:r>
        <w:t xml:space="preserve"> </w:t>
      </w:r>
      <w:proofErr w:type="spellStart"/>
      <w:r>
        <w:t>sd</w:t>
      </w:r>
      <w:proofErr w:type="spellEnd"/>
      <w:r>
        <w:t>";</w:t>
      </w:r>
    </w:p>
    <w:p w14:paraId="31CD2F4A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Snssai</w:t>
      </w:r>
      <w:proofErr w:type="spellEnd"/>
      <w:r>
        <w:t>;</w:t>
      </w:r>
    </w:p>
    <w:p w14:paraId="279C0453" w14:textId="77777777" w:rsidR="008A74FB" w:rsidRDefault="008A74FB" w:rsidP="008A74FB">
      <w:pPr>
        <w:pStyle w:val="PL"/>
      </w:pPr>
      <w:r>
        <w:t xml:space="preserve">    }</w:t>
      </w:r>
    </w:p>
    <w:p w14:paraId="275EA0D9" w14:textId="77777777" w:rsidR="008A74FB" w:rsidRDefault="008A74FB" w:rsidP="008A74FB">
      <w:pPr>
        <w:pStyle w:val="PL"/>
      </w:pPr>
      <w:r>
        <w:t xml:space="preserve">    </w:t>
      </w:r>
    </w:p>
    <w:p w14:paraId="744D5D40" w14:textId="77777777" w:rsidR="008A74FB" w:rsidRDefault="008A74FB" w:rsidP="008A74FB">
      <w:pPr>
        <w:pStyle w:val="PL"/>
      </w:pPr>
      <w:r>
        <w:t xml:space="preserve">    leaf priority {</w:t>
      </w:r>
    </w:p>
    <w:p w14:paraId="56FF57D6" w14:textId="77777777" w:rsidR="008A74FB" w:rsidRDefault="008A74FB" w:rsidP="008A74FB">
      <w:pPr>
        <w:pStyle w:val="PL"/>
      </w:pPr>
      <w:r>
        <w:t xml:space="preserve">      description "Priority (relative to other NFs of the same type) in the range of 0-65535, to be used for NF selection;</w:t>
      </w:r>
    </w:p>
    <w:p w14:paraId="1CD982B0" w14:textId="77777777" w:rsidR="008A74FB" w:rsidRDefault="008A74FB" w:rsidP="008A74FB">
      <w:pPr>
        <w:pStyle w:val="PL"/>
      </w:pPr>
      <w:r>
        <w:t xml:space="preserve">                   lower values indicate a higher priority. If priority is also present in the </w:t>
      </w:r>
      <w:proofErr w:type="spellStart"/>
      <w:r>
        <w:t>nfServiceList</w:t>
      </w:r>
      <w:proofErr w:type="spellEnd"/>
      <w:r>
        <w:t xml:space="preserve"> parameters,</w:t>
      </w:r>
    </w:p>
    <w:p w14:paraId="5F775A86" w14:textId="77777777" w:rsidR="008A74FB" w:rsidRDefault="008A74FB" w:rsidP="008A74FB">
      <w:pPr>
        <w:pStyle w:val="PL"/>
      </w:pPr>
      <w:r>
        <w:t xml:space="preserve">                   those will have precedence over this value. The NRF may overwrite the received priority value when exposing</w:t>
      </w:r>
    </w:p>
    <w:p w14:paraId="00D8B68D" w14:textId="77777777" w:rsidR="008A74FB" w:rsidRDefault="008A74FB" w:rsidP="008A74FB">
      <w:pPr>
        <w:pStyle w:val="PL"/>
      </w:pPr>
      <w:r>
        <w:t xml:space="preserve">                   an </w:t>
      </w:r>
      <w:proofErr w:type="spellStart"/>
      <w:r>
        <w:t>NFProfile</w:t>
      </w:r>
      <w:proofErr w:type="spellEnd"/>
      <w:r>
        <w:t xml:space="preserve"> with the </w:t>
      </w:r>
      <w:proofErr w:type="spellStart"/>
      <w:r>
        <w:t>Nnrf_NFDiscovery</w:t>
      </w:r>
      <w:proofErr w:type="spellEnd"/>
      <w:r>
        <w:t xml:space="preserve"> service.";</w:t>
      </w:r>
    </w:p>
    <w:p w14:paraId="14DFF9F8" w14:textId="77777777" w:rsidR="008A74FB" w:rsidRDefault="008A74FB" w:rsidP="008A74FB">
      <w:pPr>
        <w:pStyle w:val="PL"/>
      </w:pPr>
      <w:r>
        <w:t xml:space="preserve">      //optional support</w:t>
      </w:r>
    </w:p>
    <w:p w14:paraId="6F856227" w14:textId="77777777" w:rsidR="008A74FB" w:rsidRDefault="008A74FB" w:rsidP="008A74FB">
      <w:pPr>
        <w:pStyle w:val="PL"/>
      </w:pPr>
      <w:r>
        <w:t xml:space="preserve">      type uint16;</w:t>
      </w:r>
    </w:p>
    <w:p w14:paraId="6B136D4F" w14:textId="77777777" w:rsidR="008A74FB" w:rsidRDefault="008A74FB" w:rsidP="008A74FB">
      <w:pPr>
        <w:pStyle w:val="PL"/>
      </w:pPr>
      <w:r>
        <w:lastRenderedPageBreak/>
        <w:t xml:space="preserve">    }</w:t>
      </w:r>
    </w:p>
    <w:p w14:paraId="635570F3" w14:textId="77777777" w:rsidR="008A74FB" w:rsidRDefault="008A74FB" w:rsidP="008A74FB">
      <w:pPr>
        <w:pStyle w:val="PL"/>
      </w:pPr>
      <w:r>
        <w:t xml:space="preserve">    </w:t>
      </w:r>
    </w:p>
    <w:p w14:paraId="5FDB00DA" w14:textId="77777777" w:rsidR="008A74FB" w:rsidRDefault="008A74FB" w:rsidP="008A74FB">
      <w:pPr>
        <w:pStyle w:val="PL"/>
      </w:pPr>
      <w:r>
        <w:t xml:space="preserve">    leaf capacity {</w:t>
      </w:r>
    </w:p>
    <w:p w14:paraId="6FBC9E95" w14:textId="77777777" w:rsidR="008A74FB" w:rsidRDefault="008A74FB" w:rsidP="008A74FB">
      <w:pPr>
        <w:pStyle w:val="PL"/>
      </w:pPr>
      <w:r>
        <w:t xml:space="preserve">      description "Static capacity information in the range of 0-65535, expressed as a weight</w:t>
      </w:r>
    </w:p>
    <w:p w14:paraId="321CAFD8" w14:textId="77777777" w:rsidR="008A74FB" w:rsidRDefault="008A74FB" w:rsidP="008A74FB">
      <w:pPr>
        <w:pStyle w:val="PL"/>
      </w:pPr>
      <w:r>
        <w:t xml:space="preserve">                   relative to other NF instances of the same type; if capacity is also present</w:t>
      </w:r>
    </w:p>
    <w:p w14:paraId="1192B2BC" w14:textId="77777777" w:rsidR="008A74FB" w:rsidRDefault="008A74FB" w:rsidP="008A74FB">
      <w:pPr>
        <w:pStyle w:val="PL"/>
      </w:pPr>
      <w:r>
        <w:t xml:space="preserve">                   in the </w:t>
      </w:r>
      <w:proofErr w:type="spellStart"/>
      <w:r>
        <w:t>nfServiceList</w:t>
      </w:r>
      <w:proofErr w:type="spellEnd"/>
      <w:r>
        <w:t xml:space="preserve"> parameters, those will have precedence over this value.";</w:t>
      </w:r>
    </w:p>
    <w:p w14:paraId="43DF91CA" w14:textId="77777777" w:rsidR="008A74FB" w:rsidRDefault="008A74FB" w:rsidP="008A74FB">
      <w:pPr>
        <w:pStyle w:val="PL"/>
      </w:pPr>
      <w:r>
        <w:t xml:space="preserve">      //optional support</w:t>
      </w:r>
    </w:p>
    <w:p w14:paraId="72E8D4C3" w14:textId="77777777" w:rsidR="008A74FB" w:rsidRDefault="008A74FB" w:rsidP="008A74FB">
      <w:pPr>
        <w:pStyle w:val="PL"/>
      </w:pPr>
      <w:r>
        <w:t xml:space="preserve">      type uint16;</w:t>
      </w:r>
    </w:p>
    <w:p w14:paraId="693729A2" w14:textId="77777777" w:rsidR="008A74FB" w:rsidRDefault="008A74FB" w:rsidP="008A74FB">
      <w:pPr>
        <w:pStyle w:val="PL"/>
      </w:pPr>
      <w:r>
        <w:t xml:space="preserve">    }</w:t>
      </w:r>
    </w:p>
    <w:p w14:paraId="0445222B" w14:textId="77777777" w:rsidR="008A74FB" w:rsidRDefault="008A74FB" w:rsidP="008A74FB">
      <w:pPr>
        <w:pStyle w:val="PL"/>
      </w:pPr>
      <w:r>
        <w:t xml:space="preserve">    </w:t>
      </w:r>
    </w:p>
    <w:p w14:paraId="6B3C77D4" w14:textId="77777777" w:rsidR="008A74FB" w:rsidRDefault="008A74FB" w:rsidP="008A74FB">
      <w:pPr>
        <w:pStyle w:val="PL"/>
      </w:pPr>
      <w:r>
        <w:t xml:space="preserve">    leaf load {</w:t>
      </w:r>
    </w:p>
    <w:p w14:paraId="09CDE04D" w14:textId="77777777" w:rsidR="008A74FB" w:rsidRDefault="008A74FB" w:rsidP="008A74FB">
      <w:pPr>
        <w:pStyle w:val="PL"/>
      </w:pPr>
      <w:r>
        <w:t xml:space="preserve">      description "Dynamic load information, ranged from 0 to 100, indicates the current load percentage of the NF.";</w:t>
      </w:r>
    </w:p>
    <w:p w14:paraId="3A22AD2F" w14:textId="77777777" w:rsidR="008A74FB" w:rsidRDefault="008A74FB" w:rsidP="008A74FB">
      <w:pPr>
        <w:pStyle w:val="PL"/>
      </w:pPr>
      <w:r>
        <w:t xml:space="preserve">      //optional support</w:t>
      </w:r>
    </w:p>
    <w:p w14:paraId="5F5ABB4A" w14:textId="77777777" w:rsidR="008A74FB" w:rsidRDefault="008A74FB" w:rsidP="008A74FB">
      <w:pPr>
        <w:pStyle w:val="PL"/>
      </w:pPr>
      <w:r>
        <w:t xml:space="preserve">      type types3gpp:Load;</w:t>
      </w:r>
    </w:p>
    <w:p w14:paraId="36CFF035" w14:textId="77777777" w:rsidR="008A74FB" w:rsidRDefault="008A74FB" w:rsidP="008A74FB">
      <w:pPr>
        <w:pStyle w:val="PL"/>
      </w:pPr>
      <w:r>
        <w:t xml:space="preserve">    }</w:t>
      </w:r>
    </w:p>
    <w:p w14:paraId="623EF16D" w14:textId="77777777" w:rsidR="008A74FB" w:rsidRDefault="008A74FB" w:rsidP="008A74FB">
      <w:pPr>
        <w:pStyle w:val="PL"/>
      </w:pPr>
      <w:r>
        <w:t xml:space="preserve">    </w:t>
      </w:r>
    </w:p>
    <w:p w14:paraId="23C0CA13" w14:textId="77777777" w:rsidR="008A74FB" w:rsidRDefault="008A74FB" w:rsidP="008A74FB">
      <w:pPr>
        <w:pStyle w:val="PL"/>
      </w:pPr>
      <w:r>
        <w:t xml:space="preserve">    leaf locality {</w:t>
      </w:r>
    </w:p>
    <w:p w14:paraId="36150ED3" w14:textId="77777777" w:rsidR="008A74FB" w:rsidRDefault="008A74FB" w:rsidP="008A74FB">
      <w:pPr>
        <w:pStyle w:val="PL"/>
      </w:pPr>
      <w:r>
        <w:t xml:space="preserve">      description "Operator defined information about the location of the NF instance (e.g. geographic location, data </w:t>
      </w:r>
      <w:proofErr w:type="spellStart"/>
      <w:r>
        <w:t>center</w:t>
      </w:r>
      <w:proofErr w:type="spellEnd"/>
      <w:r>
        <w:t>).";</w:t>
      </w:r>
    </w:p>
    <w:p w14:paraId="60E678E9" w14:textId="77777777" w:rsidR="008A74FB" w:rsidRDefault="008A74FB" w:rsidP="008A74FB">
      <w:pPr>
        <w:pStyle w:val="PL"/>
      </w:pPr>
      <w:r>
        <w:t xml:space="preserve">      //optional support</w:t>
      </w:r>
    </w:p>
    <w:p w14:paraId="04B96EB2" w14:textId="77777777" w:rsidR="008A74FB" w:rsidRDefault="008A74FB" w:rsidP="008A74FB">
      <w:pPr>
        <w:pStyle w:val="PL"/>
      </w:pPr>
      <w:r>
        <w:t xml:space="preserve">      type string;</w:t>
      </w:r>
    </w:p>
    <w:p w14:paraId="58D8534B" w14:textId="77777777" w:rsidR="008A74FB" w:rsidRDefault="008A74FB" w:rsidP="008A74FB">
      <w:pPr>
        <w:pStyle w:val="PL"/>
      </w:pPr>
      <w:r>
        <w:t xml:space="preserve">    }</w:t>
      </w:r>
    </w:p>
    <w:p w14:paraId="7E0039A9" w14:textId="77777777" w:rsidR="008A74FB" w:rsidRDefault="008A74FB" w:rsidP="008A74FB">
      <w:pPr>
        <w:pStyle w:val="PL"/>
      </w:pPr>
      <w:r>
        <w:t xml:space="preserve">    </w:t>
      </w:r>
    </w:p>
    <w:p w14:paraId="69B10B4B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udrInfo</w:t>
      </w:r>
      <w:proofErr w:type="spellEnd"/>
      <w:r>
        <w:t xml:space="preserve"> {</w:t>
      </w:r>
    </w:p>
    <w:p w14:paraId="480B22AC" w14:textId="77777777" w:rsidR="008A74FB" w:rsidRDefault="008A74FB" w:rsidP="008A74FB">
      <w:pPr>
        <w:pStyle w:val="PL"/>
      </w:pPr>
      <w:r>
        <w:t xml:space="preserve">      //optional support</w:t>
      </w:r>
    </w:p>
    <w:p w14:paraId="6E3E05EF" w14:textId="77777777" w:rsidR="008A74FB" w:rsidRDefault="008A74FB" w:rsidP="008A74FB">
      <w:pPr>
        <w:pStyle w:val="PL"/>
      </w:pPr>
      <w:r>
        <w:t xml:space="preserve">      </w:t>
      </w:r>
    </w:p>
    <w:p w14:paraId="5C769FC7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groupId</w:t>
      </w:r>
      <w:proofErr w:type="spellEnd"/>
      <w:r>
        <w:t xml:space="preserve"> {</w:t>
      </w:r>
    </w:p>
    <w:p w14:paraId="4DDC7C2B" w14:textId="77777777" w:rsidR="008A74FB" w:rsidRDefault="008A74FB" w:rsidP="008A74FB">
      <w:pPr>
        <w:pStyle w:val="PL"/>
      </w:pPr>
      <w:r>
        <w:t xml:space="preserve">        description "Identity of the UDR group that is served by the UDR instance.</w:t>
      </w:r>
    </w:p>
    <w:p w14:paraId="1E946686" w14:textId="77777777" w:rsidR="008A74FB" w:rsidRDefault="008A74FB" w:rsidP="008A74FB">
      <w:pPr>
        <w:pStyle w:val="PL"/>
      </w:pPr>
      <w:r>
        <w:t xml:space="preserve">          If not provided, the UDR instance does not pertain to any UDR group.";</w:t>
      </w:r>
    </w:p>
    <w:p w14:paraId="3E2DE18C" w14:textId="77777777" w:rsidR="008A74FB" w:rsidRDefault="008A74FB" w:rsidP="008A74FB">
      <w:pPr>
        <w:pStyle w:val="PL"/>
      </w:pPr>
      <w:r>
        <w:t xml:space="preserve">        //optional support</w:t>
      </w:r>
    </w:p>
    <w:p w14:paraId="01327A8D" w14:textId="77777777" w:rsidR="008A74FB" w:rsidRDefault="008A74FB" w:rsidP="008A74FB">
      <w:pPr>
        <w:pStyle w:val="PL"/>
      </w:pPr>
      <w:r>
        <w:t xml:space="preserve">        type string;</w:t>
      </w:r>
    </w:p>
    <w:p w14:paraId="089419AA" w14:textId="77777777" w:rsidR="008A74FB" w:rsidRDefault="008A74FB" w:rsidP="008A74FB">
      <w:pPr>
        <w:pStyle w:val="PL"/>
      </w:pPr>
      <w:r>
        <w:t xml:space="preserve">      }</w:t>
      </w:r>
    </w:p>
    <w:p w14:paraId="34A94934" w14:textId="77777777" w:rsidR="008A74FB" w:rsidRDefault="008A74FB" w:rsidP="008A74FB">
      <w:pPr>
        <w:pStyle w:val="PL"/>
      </w:pPr>
      <w:r>
        <w:t xml:space="preserve">      </w:t>
      </w:r>
    </w:p>
    <w:p w14:paraId="5D6A28F1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supiRanges</w:t>
      </w:r>
      <w:proofErr w:type="spellEnd"/>
      <w:r>
        <w:t xml:space="preserve"> {</w:t>
      </w:r>
    </w:p>
    <w:p w14:paraId="4CB18DF7" w14:textId="77777777" w:rsidR="008A74FB" w:rsidRDefault="008A74FB" w:rsidP="008A74FB">
      <w:pPr>
        <w:pStyle w:val="PL"/>
      </w:pPr>
      <w:r>
        <w:t xml:space="preserve">        description "List of ranges of SUPI's whose profile data is available in the UDR instance.";</w:t>
      </w:r>
    </w:p>
    <w:p w14:paraId="52A007CF" w14:textId="77777777" w:rsidR="008A74FB" w:rsidRDefault="008A74FB" w:rsidP="008A74FB">
      <w:pPr>
        <w:pStyle w:val="PL"/>
      </w:pPr>
      <w:r>
        <w:t xml:space="preserve">        key "start end pattern";</w:t>
      </w:r>
    </w:p>
    <w:p w14:paraId="60586A30" w14:textId="77777777" w:rsidR="008A74FB" w:rsidRDefault="008A74FB" w:rsidP="008A74FB">
      <w:pPr>
        <w:pStyle w:val="PL"/>
      </w:pPr>
      <w:r>
        <w:t xml:space="preserve">        min-elements 1;</w:t>
      </w:r>
    </w:p>
    <w:p w14:paraId="3AEE930C" w14:textId="77777777" w:rsidR="008A74FB" w:rsidRDefault="008A74FB" w:rsidP="008A74FB">
      <w:pPr>
        <w:pStyle w:val="PL"/>
      </w:pPr>
      <w:r>
        <w:t xml:space="preserve">        //optional support</w:t>
      </w:r>
    </w:p>
    <w:p w14:paraId="6D8C0481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SupiRange</w:t>
      </w:r>
      <w:proofErr w:type="spellEnd"/>
      <w:r>
        <w:t>;</w:t>
      </w:r>
    </w:p>
    <w:p w14:paraId="2F95BE34" w14:textId="77777777" w:rsidR="008A74FB" w:rsidRDefault="008A74FB" w:rsidP="008A74FB">
      <w:pPr>
        <w:pStyle w:val="PL"/>
      </w:pPr>
      <w:r>
        <w:t xml:space="preserve">      }</w:t>
      </w:r>
    </w:p>
    <w:p w14:paraId="1EAE95C1" w14:textId="77777777" w:rsidR="008A74FB" w:rsidRDefault="008A74FB" w:rsidP="008A74FB">
      <w:pPr>
        <w:pStyle w:val="PL"/>
      </w:pPr>
      <w:r>
        <w:t xml:space="preserve">      </w:t>
      </w:r>
    </w:p>
    <w:p w14:paraId="2AB3BDD1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gpsiRanges</w:t>
      </w:r>
      <w:proofErr w:type="spellEnd"/>
      <w:r>
        <w:t xml:space="preserve"> {</w:t>
      </w:r>
    </w:p>
    <w:p w14:paraId="4C85D750" w14:textId="77777777" w:rsidR="008A74FB" w:rsidRDefault="008A74FB" w:rsidP="008A74FB">
      <w:pPr>
        <w:pStyle w:val="PL"/>
      </w:pPr>
      <w:r>
        <w:t xml:space="preserve">        description "List of ranges of GPSIs whose profile data is available in the UDR instance.";</w:t>
      </w:r>
    </w:p>
    <w:p w14:paraId="45A1F07A" w14:textId="77777777" w:rsidR="008A74FB" w:rsidRDefault="008A74FB" w:rsidP="008A74FB">
      <w:pPr>
        <w:pStyle w:val="PL"/>
      </w:pPr>
      <w:r>
        <w:t xml:space="preserve">        key "start end pattern";</w:t>
      </w:r>
    </w:p>
    <w:p w14:paraId="70935F0B" w14:textId="77777777" w:rsidR="008A74FB" w:rsidRDefault="008A74FB" w:rsidP="008A74FB">
      <w:pPr>
        <w:pStyle w:val="PL"/>
      </w:pPr>
      <w:r>
        <w:t xml:space="preserve">        min-elements 1;</w:t>
      </w:r>
    </w:p>
    <w:p w14:paraId="60B22A52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r w:rsidRPr="00B43FB7">
        <w:rPr>
          <w:lang w:val="fr-FR"/>
        </w:rPr>
        <w:t>//</w:t>
      </w:r>
      <w:proofErr w:type="spellStart"/>
      <w:r w:rsidRPr="00B43FB7">
        <w:rPr>
          <w:lang w:val="fr-FR"/>
        </w:rPr>
        <w:t>optional</w:t>
      </w:r>
      <w:proofErr w:type="spellEnd"/>
      <w:r w:rsidRPr="00B43FB7">
        <w:rPr>
          <w:lang w:val="fr-FR"/>
        </w:rPr>
        <w:t xml:space="preserve"> support</w:t>
      </w:r>
    </w:p>
    <w:p w14:paraId="2E0E7969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uses </w:t>
      </w:r>
      <w:proofErr w:type="spellStart"/>
      <w:r w:rsidRPr="00B43FB7">
        <w:rPr>
          <w:lang w:val="fr-FR"/>
        </w:rPr>
        <w:t>IdentityRange</w:t>
      </w:r>
      <w:proofErr w:type="spellEnd"/>
      <w:r w:rsidRPr="00B43FB7">
        <w:rPr>
          <w:lang w:val="fr-FR"/>
        </w:rPr>
        <w:t>;</w:t>
      </w:r>
    </w:p>
    <w:p w14:paraId="7C548104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}</w:t>
      </w:r>
    </w:p>
    <w:p w14:paraId="50E6686B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</w:t>
      </w:r>
    </w:p>
    <w:p w14:paraId="3240B55A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</w:t>
      </w:r>
      <w:proofErr w:type="spellStart"/>
      <w:r w:rsidRPr="00B43FB7">
        <w:rPr>
          <w:lang w:val="fr-FR"/>
        </w:rPr>
        <w:t>list</w:t>
      </w:r>
      <w:proofErr w:type="spellEnd"/>
      <w:r w:rsidRPr="00B43FB7">
        <w:rPr>
          <w:lang w:val="fr-FR"/>
        </w:rPr>
        <w:t xml:space="preserve"> </w:t>
      </w:r>
      <w:proofErr w:type="spellStart"/>
      <w:r w:rsidRPr="00B43FB7">
        <w:rPr>
          <w:lang w:val="fr-FR"/>
        </w:rPr>
        <w:t>externalGroupIdentifiersRanges</w:t>
      </w:r>
      <w:proofErr w:type="spellEnd"/>
      <w:r w:rsidRPr="00B43FB7">
        <w:rPr>
          <w:lang w:val="fr-FR"/>
        </w:rPr>
        <w:t xml:space="preserve"> {</w:t>
      </w:r>
    </w:p>
    <w:p w14:paraId="777A076C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  </w:t>
      </w:r>
      <w:r>
        <w:t>description "List of ranges of external groups whose profile data is available in the UDR instance.";</w:t>
      </w:r>
    </w:p>
    <w:p w14:paraId="1F7BB040" w14:textId="77777777" w:rsidR="008A74FB" w:rsidRDefault="008A74FB" w:rsidP="008A74FB">
      <w:pPr>
        <w:pStyle w:val="PL"/>
      </w:pPr>
      <w:r>
        <w:t xml:space="preserve">        key "start end pattern";</w:t>
      </w:r>
    </w:p>
    <w:p w14:paraId="67253E05" w14:textId="77777777" w:rsidR="008A74FB" w:rsidRDefault="008A74FB" w:rsidP="008A74FB">
      <w:pPr>
        <w:pStyle w:val="PL"/>
      </w:pPr>
      <w:r>
        <w:t xml:space="preserve">        min-elements 1;</w:t>
      </w:r>
    </w:p>
    <w:p w14:paraId="1AC93D8E" w14:textId="77777777" w:rsidR="008A74FB" w:rsidRDefault="008A74FB" w:rsidP="008A74FB">
      <w:pPr>
        <w:pStyle w:val="PL"/>
      </w:pPr>
      <w:r>
        <w:t xml:space="preserve">        //optional support</w:t>
      </w:r>
    </w:p>
    <w:p w14:paraId="354B2E1A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IdentityRange</w:t>
      </w:r>
      <w:proofErr w:type="spellEnd"/>
      <w:r>
        <w:t>;</w:t>
      </w:r>
    </w:p>
    <w:p w14:paraId="20347A28" w14:textId="77777777" w:rsidR="008A74FB" w:rsidRDefault="008A74FB" w:rsidP="008A74FB">
      <w:pPr>
        <w:pStyle w:val="PL"/>
      </w:pPr>
      <w:r>
        <w:t xml:space="preserve">      }</w:t>
      </w:r>
    </w:p>
    <w:p w14:paraId="183F1ACA" w14:textId="77777777" w:rsidR="008A74FB" w:rsidRDefault="008A74FB" w:rsidP="008A74FB">
      <w:pPr>
        <w:pStyle w:val="PL"/>
      </w:pPr>
      <w:r>
        <w:t xml:space="preserve">      </w:t>
      </w:r>
    </w:p>
    <w:p w14:paraId="47F36B15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supportedDataSets</w:t>
      </w:r>
      <w:proofErr w:type="spellEnd"/>
      <w:r>
        <w:t xml:space="preserve"> {</w:t>
      </w:r>
    </w:p>
    <w:p w14:paraId="605FEB34" w14:textId="77777777" w:rsidR="008A74FB" w:rsidRDefault="008A74FB" w:rsidP="008A74FB">
      <w:pPr>
        <w:pStyle w:val="PL"/>
      </w:pPr>
      <w:r>
        <w:t xml:space="preserve">        description "List of supported data sets in the UDR instance.</w:t>
      </w:r>
    </w:p>
    <w:p w14:paraId="5ACF1D47" w14:textId="77777777" w:rsidR="008A74FB" w:rsidRDefault="008A74FB" w:rsidP="008A74FB">
      <w:pPr>
        <w:pStyle w:val="PL"/>
      </w:pPr>
      <w:r>
        <w:t xml:space="preserve">                     If not provided, the UDR supports all data sets.";</w:t>
      </w:r>
    </w:p>
    <w:p w14:paraId="56A32281" w14:textId="77777777" w:rsidR="008A74FB" w:rsidRDefault="008A74FB" w:rsidP="008A74FB">
      <w:pPr>
        <w:pStyle w:val="PL"/>
      </w:pPr>
      <w:r>
        <w:t xml:space="preserve">        min-elements 1;</w:t>
      </w:r>
    </w:p>
    <w:p w14:paraId="4B6F966A" w14:textId="77777777" w:rsidR="008A74FB" w:rsidRDefault="008A74FB" w:rsidP="008A74FB">
      <w:pPr>
        <w:pStyle w:val="PL"/>
      </w:pPr>
      <w:r>
        <w:t xml:space="preserve">        //optional support</w:t>
      </w:r>
    </w:p>
    <w:p w14:paraId="12EA3B66" w14:textId="77777777" w:rsidR="008A74FB" w:rsidRDefault="008A74FB" w:rsidP="008A74FB">
      <w:pPr>
        <w:pStyle w:val="PL"/>
      </w:pPr>
      <w:r>
        <w:t xml:space="preserve">        type </w:t>
      </w:r>
      <w:proofErr w:type="spellStart"/>
      <w:r>
        <w:t>DataSetId</w:t>
      </w:r>
      <w:proofErr w:type="spellEnd"/>
      <w:r>
        <w:t>;</w:t>
      </w:r>
    </w:p>
    <w:p w14:paraId="3EF57832" w14:textId="77777777" w:rsidR="008A74FB" w:rsidRDefault="008A74FB" w:rsidP="008A74FB">
      <w:pPr>
        <w:pStyle w:val="PL"/>
      </w:pPr>
      <w:r>
        <w:t xml:space="preserve">      }</w:t>
      </w:r>
    </w:p>
    <w:p w14:paraId="6A10DC38" w14:textId="77777777" w:rsidR="008A74FB" w:rsidRDefault="008A74FB" w:rsidP="008A74FB">
      <w:pPr>
        <w:pStyle w:val="PL"/>
      </w:pPr>
      <w:r>
        <w:t xml:space="preserve">    }</w:t>
      </w:r>
    </w:p>
    <w:p w14:paraId="23DD4A2E" w14:textId="77777777" w:rsidR="008A74FB" w:rsidRDefault="008A74FB" w:rsidP="008A74FB">
      <w:pPr>
        <w:pStyle w:val="PL"/>
      </w:pPr>
      <w:r>
        <w:t xml:space="preserve">    </w:t>
      </w:r>
    </w:p>
    <w:p w14:paraId="7B738785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udmInfo</w:t>
      </w:r>
      <w:proofErr w:type="spellEnd"/>
      <w:r>
        <w:t xml:space="preserve"> {</w:t>
      </w:r>
    </w:p>
    <w:p w14:paraId="1A22FE18" w14:textId="77777777" w:rsidR="008A74FB" w:rsidRDefault="008A74FB" w:rsidP="008A74FB">
      <w:pPr>
        <w:pStyle w:val="PL"/>
      </w:pPr>
      <w:r>
        <w:t xml:space="preserve">      //optional support</w:t>
      </w:r>
    </w:p>
    <w:p w14:paraId="4B7A8D19" w14:textId="77777777" w:rsidR="008A74FB" w:rsidRDefault="008A74FB" w:rsidP="008A74FB">
      <w:pPr>
        <w:pStyle w:val="PL"/>
      </w:pPr>
      <w:r>
        <w:t xml:space="preserve">      </w:t>
      </w:r>
    </w:p>
    <w:p w14:paraId="3783E2A2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groupId</w:t>
      </w:r>
      <w:proofErr w:type="spellEnd"/>
      <w:r>
        <w:t xml:space="preserve"> {</w:t>
      </w:r>
    </w:p>
    <w:p w14:paraId="599A1F91" w14:textId="77777777" w:rsidR="008A74FB" w:rsidRDefault="008A74FB" w:rsidP="008A74FB">
      <w:pPr>
        <w:pStyle w:val="PL"/>
      </w:pPr>
      <w:r>
        <w:t xml:space="preserve">        description "Identity of the UDM group that is served by the UDM instance.</w:t>
      </w:r>
    </w:p>
    <w:p w14:paraId="08B9D8CB" w14:textId="77777777" w:rsidR="008A74FB" w:rsidRDefault="008A74FB" w:rsidP="008A74FB">
      <w:pPr>
        <w:pStyle w:val="PL"/>
      </w:pPr>
      <w:r>
        <w:t xml:space="preserve">                     If not provided, the UDM instance does not pertain to any UDM group.";</w:t>
      </w:r>
    </w:p>
    <w:p w14:paraId="5CBE926D" w14:textId="77777777" w:rsidR="008A74FB" w:rsidRDefault="008A74FB" w:rsidP="008A74FB">
      <w:pPr>
        <w:pStyle w:val="PL"/>
      </w:pPr>
      <w:r>
        <w:t xml:space="preserve">        //optional support</w:t>
      </w:r>
    </w:p>
    <w:p w14:paraId="16043FA9" w14:textId="77777777" w:rsidR="008A74FB" w:rsidRDefault="008A74FB" w:rsidP="008A74FB">
      <w:pPr>
        <w:pStyle w:val="PL"/>
      </w:pPr>
      <w:r>
        <w:t xml:space="preserve">        type string;</w:t>
      </w:r>
    </w:p>
    <w:p w14:paraId="3C0AE4A0" w14:textId="77777777" w:rsidR="008A74FB" w:rsidRDefault="008A74FB" w:rsidP="008A74FB">
      <w:pPr>
        <w:pStyle w:val="PL"/>
      </w:pPr>
      <w:r>
        <w:t xml:space="preserve">      }</w:t>
      </w:r>
    </w:p>
    <w:p w14:paraId="08F1AABD" w14:textId="77777777" w:rsidR="008A74FB" w:rsidRDefault="008A74FB" w:rsidP="008A74FB">
      <w:pPr>
        <w:pStyle w:val="PL"/>
      </w:pPr>
      <w:r>
        <w:t xml:space="preserve">      </w:t>
      </w:r>
    </w:p>
    <w:p w14:paraId="3A2FDB9E" w14:textId="77777777" w:rsidR="008A74FB" w:rsidRDefault="008A74FB" w:rsidP="008A74FB">
      <w:pPr>
        <w:pStyle w:val="PL"/>
      </w:pPr>
      <w:r>
        <w:lastRenderedPageBreak/>
        <w:t xml:space="preserve">      list </w:t>
      </w:r>
      <w:proofErr w:type="spellStart"/>
      <w:r>
        <w:t>supiRanges</w:t>
      </w:r>
      <w:proofErr w:type="spellEnd"/>
      <w:r>
        <w:t xml:space="preserve"> {</w:t>
      </w:r>
    </w:p>
    <w:p w14:paraId="590916C3" w14:textId="77777777" w:rsidR="008A74FB" w:rsidRDefault="008A74FB" w:rsidP="008A74FB">
      <w:pPr>
        <w:pStyle w:val="PL"/>
      </w:pPr>
      <w:r>
        <w:t xml:space="preserve">        description "List of ranges of SUPI's whose profile data is available in the UDM instance.";</w:t>
      </w:r>
    </w:p>
    <w:p w14:paraId="4CBB12ED" w14:textId="77777777" w:rsidR="008A74FB" w:rsidRDefault="008A74FB" w:rsidP="008A74FB">
      <w:pPr>
        <w:pStyle w:val="PL"/>
      </w:pPr>
      <w:r>
        <w:t xml:space="preserve">        key "start end pattern";</w:t>
      </w:r>
    </w:p>
    <w:p w14:paraId="3FD1F101" w14:textId="77777777" w:rsidR="008A74FB" w:rsidRDefault="008A74FB" w:rsidP="008A74FB">
      <w:pPr>
        <w:pStyle w:val="PL"/>
      </w:pPr>
      <w:r>
        <w:t xml:space="preserve">        min-elements 1;</w:t>
      </w:r>
    </w:p>
    <w:p w14:paraId="74178435" w14:textId="77777777" w:rsidR="008A74FB" w:rsidRDefault="008A74FB" w:rsidP="008A74FB">
      <w:pPr>
        <w:pStyle w:val="PL"/>
      </w:pPr>
      <w:r>
        <w:t xml:space="preserve">        //optional support</w:t>
      </w:r>
    </w:p>
    <w:p w14:paraId="4537E515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SupiRange</w:t>
      </w:r>
      <w:proofErr w:type="spellEnd"/>
      <w:r>
        <w:t>;</w:t>
      </w:r>
    </w:p>
    <w:p w14:paraId="0C5C2BFA" w14:textId="77777777" w:rsidR="008A74FB" w:rsidRDefault="008A74FB" w:rsidP="008A74FB">
      <w:pPr>
        <w:pStyle w:val="PL"/>
      </w:pPr>
      <w:r>
        <w:t xml:space="preserve">      }</w:t>
      </w:r>
    </w:p>
    <w:p w14:paraId="470FC506" w14:textId="77777777" w:rsidR="008A74FB" w:rsidRDefault="008A74FB" w:rsidP="008A74FB">
      <w:pPr>
        <w:pStyle w:val="PL"/>
      </w:pPr>
      <w:r>
        <w:t xml:space="preserve">      </w:t>
      </w:r>
    </w:p>
    <w:p w14:paraId="430661A7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gpsiRanges</w:t>
      </w:r>
      <w:proofErr w:type="spellEnd"/>
      <w:r>
        <w:t xml:space="preserve"> {</w:t>
      </w:r>
    </w:p>
    <w:p w14:paraId="66DD21C7" w14:textId="77777777" w:rsidR="008A74FB" w:rsidRDefault="008A74FB" w:rsidP="008A74FB">
      <w:pPr>
        <w:pStyle w:val="PL"/>
      </w:pPr>
      <w:r>
        <w:t xml:space="preserve">        description "List of ranges of GPSIs whose profile data is available in the UDM instance.";</w:t>
      </w:r>
    </w:p>
    <w:p w14:paraId="4C65AE87" w14:textId="77777777" w:rsidR="008A74FB" w:rsidRDefault="008A74FB" w:rsidP="008A74FB">
      <w:pPr>
        <w:pStyle w:val="PL"/>
      </w:pPr>
      <w:r>
        <w:t xml:space="preserve">        key "start end pattern";</w:t>
      </w:r>
    </w:p>
    <w:p w14:paraId="73E545B6" w14:textId="77777777" w:rsidR="008A74FB" w:rsidRDefault="008A74FB" w:rsidP="008A74FB">
      <w:pPr>
        <w:pStyle w:val="PL"/>
      </w:pPr>
      <w:r>
        <w:t xml:space="preserve">        min-elements 1;</w:t>
      </w:r>
    </w:p>
    <w:p w14:paraId="3DB03AB3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r w:rsidRPr="00B43FB7">
        <w:rPr>
          <w:lang w:val="fr-FR"/>
        </w:rPr>
        <w:t>//</w:t>
      </w:r>
      <w:proofErr w:type="spellStart"/>
      <w:r w:rsidRPr="00B43FB7">
        <w:rPr>
          <w:lang w:val="fr-FR"/>
        </w:rPr>
        <w:t>optional</w:t>
      </w:r>
      <w:proofErr w:type="spellEnd"/>
      <w:r w:rsidRPr="00B43FB7">
        <w:rPr>
          <w:lang w:val="fr-FR"/>
        </w:rPr>
        <w:t xml:space="preserve"> support</w:t>
      </w:r>
    </w:p>
    <w:p w14:paraId="2CC8A7F1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uses </w:t>
      </w:r>
      <w:proofErr w:type="spellStart"/>
      <w:r w:rsidRPr="00B43FB7">
        <w:rPr>
          <w:lang w:val="fr-FR"/>
        </w:rPr>
        <w:t>IdentityRange</w:t>
      </w:r>
      <w:proofErr w:type="spellEnd"/>
      <w:r w:rsidRPr="00B43FB7">
        <w:rPr>
          <w:lang w:val="fr-FR"/>
        </w:rPr>
        <w:t>;</w:t>
      </w:r>
    </w:p>
    <w:p w14:paraId="28DF83E5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}</w:t>
      </w:r>
    </w:p>
    <w:p w14:paraId="21D3BCA3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</w:t>
      </w:r>
    </w:p>
    <w:p w14:paraId="52F887E4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</w:t>
      </w:r>
      <w:proofErr w:type="spellStart"/>
      <w:r w:rsidRPr="00B43FB7">
        <w:rPr>
          <w:lang w:val="fr-FR"/>
        </w:rPr>
        <w:t>list</w:t>
      </w:r>
      <w:proofErr w:type="spellEnd"/>
      <w:r w:rsidRPr="00B43FB7">
        <w:rPr>
          <w:lang w:val="fr-FR"/>
        </w:rPr>
        <w:t xml:space="preserve"> </w:t>
      </w:r>
      <w:proofErr w:type="spellStart"/>
      <w:r w:rsidRPr="00B43FB7">
        <w:rPr>
          <w:lang w:val="fr-FR"/>
        </w:rPr>
        <w:t>externalGroupIdentifiersRanges</w:t>
      </w:r>
      <w:proofErr w:type="spellEnd"/>
      <w:r w:rsidRPr="00B43FB7">
        <w:rPr>
          <w:lang w:val="fr-FR"/>
        </w:rPr>
        <w:t xml:space="preserve"> {</w:t>
      </w:r>
    </w:p>
    <w:p w14:paraId="23820508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  </w:t>
      </w:r>
      <w:r>
        <w:t>description "List of ranges of external groups whose profile data is available in the UDM instance.";</w:t>
      </w:r>
    </w:p>
    <w:p w14:paraId="4E07B728" w14:textId="77777777" w:rsidR="008A74FB" w:rsidRDefault="008A74FB" w:rsidP="008A74FB">
      <w:pPr>
        <w:pStyle w:val="PL"/>
      </w:pPr>
      <w:r>
        <w:t xml:space="preserve">        key "start end pattern";</w:t>
      </w:r>
    </w:p>
    <w:p w14:paraId="190A5CAA" w14:textId="77777777" w:rsidR="008A74FB" w:rsidRDefault="008A74FB" w:rsidP="008A74FB">
      <w:pPr>
        <w:pStyle w:val="PL"/>
      </w:pPr>
      <w:r>
        <w:t xml:space="preserve">        min-elements 1;</w:t>
      </w:r>
    </w:p>
    <w:p w14:paraId="3D91A526" w14:textId="77777777" w:rsidR="008A74FB" w:rsidRDefault="008A74FB" w:rsidP="008A74FB">
      <w:pPr>
        <w:pStyle w:val="PL"/>
      </w:pPr>
      <w:r>
        <w:t xml:space="preserve">        //optional support</w:t>
      </w:r>
    </w:p>
    <w:p w14:paraId="17796FE9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IdentityRange</w:t>
      </w:r>
      <w:proofErr w:type="spellEnd"/>
      <w:r>
        <w:t>;</w:t>
      </w:r>
    </w:p>
    <w:p w14:paraId="28C6ED9A" w14:textId="77777777" w:rsidR="008A74FB" w:rsidRDefault="008A74FB" w:rsidP="008A74FB">
      <w:pPr>
        <w:pStyle w:val="PL"/>
      </w:pPr>
      <w:r>
        <w:t xml:space="preserve">      }</w:t>
      </w:r>
    </w:p>
    <w:p w14:paraId="7295EA02" w14:textId="77777777" w:rsidR="008A74FB" w:rsidRDefault="008A74FB" w:rsidP="008A74FB">
      <w:pPr>
        <w:pStyle w:val="PL"/>
      </w:pPr>
      <w:r>
        <w:t xml:space="preserve">      </w:t>
      </w:r>
    </w:p>
    <w:p w14:paraId="7C3F5059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routingIndicators</w:t>
      </w:r>
      <w:proofErr w:type="spellEnd"/>
      <w:r>
        <w:t xml:space="preserve"> {</w:t>
      </w:r>
    </w:p>
    <w:p w14:paraId="23FA6FD4" w14:textId="77777777" w:rsidR="008A74FB" w:rsidRDefault="008A74FB" w:rsidP="008A74FB">
      <w:pPr>
        <w:pStyle w:val="PL"/>
      </w:pPr>
      <w:r>
        <w:t xml:space="preserve">        description "List of Routing Indicator information that allows to route network signalling with SUCI</w:t>
      </w:r>
    </w:p>
    <w:p w14:paraId="59A0D77B" w14:textId="77777777" w:rsidR="008A74FB" w:rsidRDefault="008A74FB" w:rsidP="008A74FB">
      <w:pPr>
        <w:pStyle w:val="PL"/>
      </w:pPr>
      <w:r>
        <w:t xml:space="preserve">                     to the UDM instance. If not provided, the UDM can serve any Routing Indicator.</w:t>
      </w:r>
    </w:p>
    <w:p w14:paraId="0A775DC2" w14:textId="77777777" w:rsidR="008A74FB" w:rsidRDefault="008A74FB" w:rsidP="008A74FB">
      <w:pPr>
        <w:pStyle w:val="PL"/>
      </w:pPr>
      <w:r>
        <w:t xml:space="preserve">                     Pattern: '^[0-9]{1,4}$'.";</w:t>
      </w:r>
    </w:p>
    <w:p w14:paraId="20548750" w14:textId="77777777" w:rsidR="008A74FB" w:rsidRDefault="008A74FB" w:rsidP="008A74FB">
      <w:pPr>
        <w:pStyle w:val="PL"/>
      </w:pPr>
      <w:r>
        <w:t xml:space="preserve">        //optional support</w:t>
      </w:r>
    </w:p>
    <w:p w14:paraId="65D7C580" w14:textId="77777777" w:rsidR="008A74FB" w:rsidRDefault="008A74FB" w:rsidP="008A74FB">
      <w:pPr>
        <w:pStyle w:val="PL"/>
      </w:pPr>
      <w:r>
        <w:t xml:space="preserve">        min-elements 1;</w:t>
      </w:r>
    </w:p>
    <w:p w14:paraId="21C0BD9B" w14:textId="77777777" w:rsidR="008A74FB" w:rsidRDefault="008A74FB" w:rsidP="008A74FB">
      <w:pPr>
        <w:pStyle w:val="PL"/>
      </w:pPr>
      <w:r>
        <w:t xml:space="preserve">        type string;</w:t>
      </w:r>
    </w:p>
    <w:p w14:paraId="7A36B1AE" w14:textId="77777777" w:rsidR="008A74FB" w:rsidRDefault="008A74FB" w:rsidP="008A74FB">
      <w:pPr>
        <w:pStyle w:val="PL"/>
      </w:pPr>
      <w:r>
        <w:t xml:space="preserve">      }</w:t>
      </w:r>
    </w:p>
    <w:p w14:paraId="1F4B6044" w14:textId="77777777" w:rsidR="008A74FB" w:rsidRDefault="008A74FB" w:rsidP="008A74FB">
      <w:pPr>
        <w:pStyle w:val="PL"/>
      </w:pPr>
      <w:r>
        <w:t xml:space="preserve">    }</w:t>
      </w:r>
    </w:p>
    <w:p w14:paraId="29B8D484" w14:textId="77777777" w:rsidR="008A74FB" w:rsidRDefault="008A74FB" w:rsidP="008A74FB">
      <w:pPr>
        <w:pStyle w:val="PL"/>
      </w:pPr>
      <w:r>
        <w:t xml:space="preserve">    </w:t>
      </w:r>
    </w:p>
    <w:p w14:paraId="32BD8E31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ausfInfo</w:t>
      </w:r>
      <w:proofErr w:type="spellEnd"/>
      <w:r>
        <w:t xml:space="preserve"> {</w:t>
      </w:r>
    </w:p>
    <w:p w14:paraId="2D04B728" w14:textId="77777777" w:rsidR="008A74FB" w:rsidRDefault="008A74FB" w:rsidP="008A74FB">
      <w:pPr>
        <w:pStyle w:val="PL"/>
      </w:pPr>
      <w:r>
        <w:t xml:space="preserve">      //optional support</w:t>
      </w:r>
    </w:p>
    <w:p w14:paraId="28F34CB4" w14:textId="77777777" w:rsidR="008A74FB" w:rsidRDefault="008A74FB" w:rsidP="008A74FB">
      <w:pPr>
        <w:pStyle w:val="PL"/>
      </w:pPr>
      <w:r>
        <w:t xml:space="preserve">      </w:t>
      </w:r>
    </w:p>
    <w:p w14:paraId="18D260B2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groupId</w:t>
      </w:r>
      <w:proofErr w:type="spellEnd"/>
      <w:r>
        <w:t xml:space="preserve"> {</w:t>
      </w:r>
    </w:p>
    <w:p w14:paraId="59D45532" w14:textId="77777777" w:rsidR="008A74FB" w:rsidRDefault="008A74FB" w:rsidP="008A74FB">
      <w:pPr>
        <w:pStyle w:val="PL"/>
      </w:pPr>
      <w:r>
        <w:t xml:space="preserve">        description "Identity of the AUSF group. If not provided, the AUSF instance does not pertain to any AUSF group.";</w:t>
      </w:r>
    </w:p>
    <w:p w14:paraId="41D53269" w14:textId="77777777" w:rsidR="008A74FB" w:rsidRDefault="008A74FB" w:rsidP="008A74FB">
      <w:pPr>
        <w:pStyle w:val="PL"/>
      </w:pPr>
      <w:r>
        <w:t xml:space="preserve">        //optional support</w:t>
      </w:r>
    </w:p>
    <w:p w14:paraId="2AFBB86B" w14:textId="77777777" w:rsidR="008A74FB" w:rsidRDefault="008A74FB" w:rsidP="008A74FB">
      <w:pPr>
        <w:pStyle w:val="PL"/>
      </w:pPr>
      <w:r>
        <w:t xml:space="preserve">        type string;</w:t>
      </w:r>
    </w:p>
    <w:p w14:paraId="15DEA549" w14:textId="77777777" w:rsidR="008A74FB" w:rsidRDefault="008A74FB" w:rsidP="008A74FB">
      <w:pPr>
        <w:pStyle w:val="PL"/>
      </w:pPr>
      <w:r>
        <w:t xml:space="preserve">      }</w:t>
      </w:r>
    </w:p>
    <w:p w14:paraId="19778EC7" w14:textId="77777777" w:rsidR="008A74FB" w:rsidRDefault="008A74FB" w:rsidP="008A74FB">
      <w:pPr>
        <w:pStyle w:val="PL"/>
      </w:pPr>
      <w:r>
        <w:t xml:space="preserve">      </w:t>
      </w:r>
    </w:p>
    <w:p w14:paraId="1AAD370C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supiRanges</w:t>
      </w:r>
      <w:proofErr w:type="spellEnd"/>
      <w:r>
        <w:t xml:space="preserve"> {</w:t>
      </w:r>
    </w:p>
    <w:p w14:paraId="0225772B" w14:textId="77777777" w:rsidR="008A74FB" w:rsidRDefault="008A74FB" w:rsidP="008A74FB">
      <w:pPr>
        <w:pStyle w:val="PL"/>
      </w:pPr>
      <w:r>
        <w:t xml:space="preserve">        description "List of ranges of SUPIs that can be served by the AUSF instance. If not provided, the AUSF can serve any SUPI.";</w:t>
      </w:r>
    </w:p>
    <w:p w14:paraId="72595BC0" w14:textId="77777777" w:rsidR="008A74FB" w:rsidRDefault="008A74FB" w:rsidP="008A74FB">
      <w:pPr>
        <w:pStyle w:val="PL"/>
      </w:pPr>
      <w:r>
        <w:t xml:space="preserve">        key "start end pattern";</w:t>
      </w:r>
    </w:p>
    <w:p w14:paraId="6921B841" w14:textId="77777777" w:rsidR="008A74FB" w:rsidRDefault="008A74FB" w:rsidP="008A74FB">
      <w:pPr>
        <w:pStyle w:val="PL"/>
      </w:pPr>
      <w:r>
        <w:t xml:space="preserve">        min-elements 1;</w:t>
      </w:r>
    </w:p>
    <w:p w14:paraId="4DA68EEC" w14:textId="77777777" w:rsidR="008A74FB" w:rsidRDefault="008A74FB" w:rsidP="008A74FB">
      <w:pPr>
        <w:pStyle w:val="PL"/>
      </w:pPr>
      <w:r>
        <w:t xml:space="preserve">        //optional support</w:t>
      </w:r>
    </w:p>
    <w:p w14:paraId="09C5D080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SupiRange</w:t>
      </w:r>
      <w:proofErr w:type="spellEnd"/>
      <w:r>
        <w:t>;</w:t>
      </w:r>
    </w:p>
    <w:p w14:paraId="04DC6D09" w14:textId="77777777" w:rsidR="008A74FB" w:rsidRDefault="008A74FB" w:rsidP="008A74FB">
      <w:pPr>
        <w:pStyle w:val="PL"/>
      </w:pPr>
      <w:r>
        <w:t xml:space="preserve">      }</w:t>
      </w:r>
    </w:p>
    <w:p w14:paraId="174F9E08" w14:textId="77777777" w:rsidR="008A74FB" w:rsidRDefault="008A74FB" w:rsidP="008A74FB">
      <w:pPr>
        <w:pStyle w:val="PL"/>
      </w:pPr>
      <w:r>
        <w:t xml:space="preserve">      </w:t>
      </w:r>
    </w:p>
    <w:p w14:paraId="646E4F61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routingIndicators</w:t>
      </w:r>
      <w:proofErr w:type="spellEnd"/>
      <w:r>
        <w:t xml:space="preserve"> {</w:t>
      </w:r>
    </w:p>
    <w:p w14:paraId="76E81819" w14:textId="77777777" w:rsidR="008A74FB" w:rsidRDefault="008A74FB" w:rsidP="008A74FB">
      <w:pPr>
        <w:pStyle w:val="PL"/>
      </w:pPr>
      <w:r>
        <w:t xml:space="preserve">        description "List of Routing Indicator information that allows to route network signalling with SUCI</w:t>
      </w:r>
    </w:p>
    <w:p w14:paraId="40F16B72" w14:textId="77777777" w:rsidR="008A74FB" w:rsidRDefault="008A74FB" w:rsidP="008A74FB">
      <w:pPr>
        <w:pStyle w:val="PL"/>
      </w:pPr>
      <w:r>
        <w:t xml:space="preserve">                     to the AUSF instance. If not provided, the AUSF can serve any Routing Indicator.</w:t>
      </w:r>
    </w:p>
    <w:p w14:paraId="08B3D1B4" w14:textId="77777777" w:rsidR="008A74FB" w:rsidRDefault="008A74FB" w:rsidP="008A74FB">
      <w:pPr>
        <w:pStyle w:val="PL"/>
      </w:pPr>
      <w:r>
        <w:t xml:space="preserve">                     Pattern: '^[0-9]{1,4}$'.";</w:t>
      </w:r>
    </w:p>
    <w:p w14:paraId="75809F55" w14:textId="77777777" w:rsidR="008A74FB" w:rsidRDefault="008A74FB" w:rsidP="008A74FB">
      <w:pPr>
        <w:pStyle w:val="PL"/>
      </w:pPr>
      <w:r>
        <w:t xml:space="preserve">        //optional support</w:t>
      </w:r>
    </w:p>
    <w:p w14:paraId="626D81E1" w14:textId="77777777" w:rsidR="008A74FB" w:rsidRDefault="008A74FB" w:rsidP="008A74FB">
      <w:pPr>
        <w:pStyle w:val="PL"/>
      </w:pPr>
      <w:r>
        <w:t xml:space="preserve">        min-elements 1;</w:t>
      </w:r>
    </w:p>
    <w:p w14:paraId="1E1C7446" w14:textId="77777777" w:rsidR="008A74FB" w:rsidRDefault="008A74FB" w:rsidP="008A74FB">
      <w:pPr>
        <w:pStyle w:val="PL"/>
      </w:pPr>
      <w:r>
        <w:t xml:space="preserve">        type string;</w:t>
      </w:r>
    </w:p>
    <w:p w14:paraId="44A56B9C" w14:textId="77777777" w:rsidR="008A74FB" w:rsidRDefault="008A74FB" w:rsidP="008A74FB">
      <w:pPr>
        <w:pStyle w:val="PL"/>
      </w:pPr>
      <w:r>
        <w:t xml:space="preserve">      }</w:t>
      </w:r>
    </w:p>
    <w:p w14:paraId="191E12C5" w14:textId="77777777" w:rsidR="008A74FB" w:rsidRDefault="008A74FB" w:rsidP="008A74FB">
      <w:pPr>
        <w:pStyle w:val="PL"/>
      </w:pPr>
      <w:r>
        <w:t xml:space="preserve">    }</w:t>
      </w:r>
    </w:p>
    <w:p w14:paraId="31C2D3E7" w14:textId="77777777" w:rsidR="008A74FB" w:rsidRDefault="008A74FB" w:rsidP="008A74FB">
      <w:pPr>
        <w:pStyle w:val="PL"/>
      </w:pPr>
      <w:r>
        <w:t xml:space="preserve">    </w:t>
      </w:r>
    </w:p>
    <w:p w14:paraId="1A481192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amfInfo</w:t>
      </w:r>
      <w:proofErr w:type="spellEnd"/>
      <w:r>
        <w:t xml:space="preserve"> {</w:t>
      </w:r>
    </w:p>
    <w:p w14:paraId="59D6E0E9" w14:textId="77777777" w:rsidR="008A74FB" w:rsidRDefault="008A74FB" w:rsidP="008A74FB">
      <w:pPr>
        <w:pStyle w:val="PL"/>
      </w:pPr>
      <w:r>
        <w:t xml:space="preserve">      //optional support</w:t>
      </w:r>
    </w:p>
    <w:p w14:paraId="237F2071" w14:textId="77777777" w:rsidR="008A74FB" w:rsidRDefault="008A74FB" w:rsidP="008A74FB">
      <w:pPr>
        <w:pStyle w:val="PL"/>
      </w:pPr>
      <w:r>
        <w:t xml:space="preserve">      </w:t>
      </w:r>
    </w:p>
    <w:p w14:paraId="5F0C41B3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amfRegionId</w:t>
      </w:r>
      <w:proofErr w:type="spellEnd"/>
      <w:r>
        <w:t xml:space="preserve"> {</w:t>
      </w:r>
    </w:p>
    <w:p w14:paraId="74416822" w14:textId="77777777" w:rsidR="008A74FB" w:rsidRDefault="008A74FB" w:rsidP="008A74FB">
      <w:pPr>
        <w:pStyle w:val="PL"/>
      </w:pPr>
      <w:r>
        <w:t xml:space="preserve">        description "AMF region identifier";</w:t>
      </w:r>
    </w:p>
    <w:p w14:paraId="0C44E713" w14:textId="77777777" w:rsidR="008A74FB" w:rsidRDefault="008A74FB" w:rsidP="008A74FB">
      <w:pPr>
        <w:pStyle w:val="PL"/>
      </w:pPr>
      <w:r>
        <w:t xml:space="preserve">        type string;</w:t>
      </w:r>
    </w:p>
    <w:p w14:paraId="4A618E28" w14:textId="77777777" w:rsidR="008A74FB" w:rsidRDefault="008A74FB" w:rsidP="008A74FB">
      <w:pPr>
        <w:pStyle w:val="PL"/>
      </w:pPr>
      <w:r>
        <w:t xml:space="preserve">      }</w:t>
      </w:r>
    </w:p>
    <w:p w14:paraId="1B976E99" w14:textId="77777777" w:rsidR="008A74FB" w:rsidRDefault="008A74FB" w:rsidP="008A74FB">
      <w:pPr>
        <w:pStyle w:val="PL"/>
      </w:pPr>
      <w:r>
        <w:t xml:space="preserve">      </w:t>
      </w:r>
    </w:p>
    <w:p w14:paraId="1B7AA3CC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amfSetId</w:t>
      </w:r>
      <w:proofErr w:type="spellEnd"/>
      <w:r>
        <w:t xml:space="preserve"> {</w:t>
      </w:r>
    </w:p>
    <w:p w14:paraId="4AEA9623" w14:textId="77777777" w:rsidR="008A74FB" w:rsidRDefault="008A74FB" w:rsidP="008A74FB">
      <w:pPr>
        <w:pStyle w:val="PL"/>
      </w:pPr>
      <w:r>
        <w:t xml:space="preserve">        description "AMF set identifier";</w:t>
      </w:r>
    </w:p>
    <w:p w14:paraId="248E8C11" w14:textId="77777777" w:rsidR="008A74FB" w:rsidRDefault="008A74FB" w:rsidP="008A74FB">
      <w:pPr>
        <w:pStyle w:val="PL"/>
      </w:pPr>
      <w:r>
        <w:t xml:space="preserve">        type string;</w:t>
      </w:r>
    </w:p>
    <w:p w14:paraId="0BA0295E" w14:textId="77777777" w:rsidR="008A74FB" w:rsidRDefault="008A74FB" w:rsidP="008A74FB">
      <w:pPr>
        <w:pStyle w:val="PL"/>
      </w:pPr>
      <w:r>
        <w:lastRenderedPageBreak/>
        <w:t xml:space="preserve">      }</w:t>
      </w:r>
    </w:p>
    <w:p w14:paraId="1A5FAFAD" w14:textId="77777777" w:rsidR="008A74FB" w:rsidRDefault="008A74FB" w:rsidP="008A74FB">
      <w:pPr>
        <w:pStyle w:val="PL"/>
      </w:pPr>
      <w:r>
        <w:t xml:space="preserve">      </w:t>
      </w:r>
    </w:p>
    <w:p w14:paraId="63E33FFC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guamiList</w:t>
      </w:r>
      <w:proofErr w:type="spellEnd"/>
      <w:r>
        <w:t xml:space="preserve"> {</w:t>
      </w:r>
    </w:p>
    <w:p w14:paraId="201A92F8" w14:textId="77777777" w:rsidR="008A74FB" w:rsidRDefault="008A74FB" w:rsidP="008A74FB">
      <w:pPr>
        <w:pStyle w:val="PL"/>
      </w:pPr>
      <w:r>
        <w:t xml:space="preserve">        description "List of supported GUAMIs.";</w:t>
      </w:r>
    </w:p>
    <w:p w14:paraId="36850791" w14:textId="77777777" w:rsidR="008A74FB" w:rsidRDefault="008A74FB" w:rsidP="008A74FB">
      <w:pPr>
        <w:pStyle w:val="PL"/>
      </w:pPr>
      <w:r>
        <w:t xml:space="preserve">        </w:t>
      </w:r>
    </w:p>
    <w:p w14:paraId="2880067E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5285C7D2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714F9808" w14:textId="77777777" w:rsidR="008A74FB" w:rsidRDefault="008A74FB" w:rsidP="008A74FB">
      <w:pPr>
        <w:pStyle w:val="PL"/>
      </w:pPr>
      <w:r>
        <w:t xml:space="preserve">        </w:t>
      </w:r>
    </w:p>
    <w:p w14:paraId="15885575" w14:textId="77777777" w:rsidR="008A74FB" w:rsidRDefault="008A74FB" w:rsidP="008A74FB">
      <w:pPr>
        <w:pStyle w:val="PL"/>
      </w:pPr>
      <w:r>
        <w:t xml:space="preserve">        min-elements 1;</w:t>
      </w:r>
    </w:p>
    <w:p w14:paraId="2A43285F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Guami</w:t>
      </w:r>
      <w:proofErr w:type="spellEnd"/>
      <w:r>
        <w:t>;</w:t>
      </w:r>
    </w:p>
    <w:p w14:paraId="6D708732" w14:textId="77777777" w:rsidR="008A74FB" w:rsidRDefault="008A74FB" w:rsidP="008A74FB">
      <w:pPr>
        <w:pStyle w:val="PL"/>
      </w:pPr>
      <w:r>
        <w:t xml:space="preserve">      }</w:t>
      </w:r>
    </w:p>
    <w:p w14:paraId="10FF7C55" w14:textId="77777777" w:rsidR="008A74FB" w:rsidRDefault="008A74FB" w:rsidP="008A74FB">
      <w:pPr>
        <w:pStyle w:val="PL"/>
      </w:pPr>
      <w:r>
        <w:t xml:space="preserve">      </w:t>
      </w:r>
    </w:p>
    <w:p w14:paraId="34518366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taiList</w:t>
      </w:r>
      <w:proofErr w:type="spellEnd"/>
      <w:r>
        <w:t xml:space="preserve"> {</w:t>
      </w:r>
    </w:p>
    <w:p w14:paraId="362AB493" w14:textId="77777777" w:rsidR="008A74FB" w:rsidRDefault="008A74FB" w:rsidP="008A74FB">
      <w:pPr>
        <w:pStyle w:val="PL"/>
      </w:pPr>
      <w:r>
        <w:t xml:space="preserve">        description "The list of TAIs the AMF can serve. It may contain the non-3GPP access TAI.</w:t>
      </w:r>
    </w:p>
    <w:p w14:paraId="1F5E410C" w14:textId="77777777" w:rsidR="008A74FB" w:rsidRDefault="008A74FB" w:rsidP="008A74FB">
      <w:pPr>
        <w:pStyle w:val="PL"/>
      </w:pPr>
      <w:r>
        <w:t xml:space="preserve">                     The absence of this attribute and the </w:t>
      </w:r>
      <w:proofErr w:type="spellStart"/>
      <w:r>
        <w:t>taiRangeList</w:t>
      </w:r>
      <w:proofErr w:type="spellEnd"/>
      <w:r>
        <w:t xml:space="preserve"> attribute indicate that</w:t>
      </w:r>
    </w:p>
    <w:p w14:paraId="7DF2346F" w14:textId="77777777" w:rsidR="008A74FB" w:rsidRDefault="008A74FB" w:rsidP="008A74FB">
      <w:pPr>
        <w:pStyle w:val="PL"/>
      </w:pPr>
      <w:r>
        <w:t xml:space="preserve">                     the AMF can be selected for any TAI in the serving network.";</w:t>
      </w:r>
    </w:p>
    <w:p w14:paraId="4FD286AD" w14:textId="77777777" w:rsidR="008A74FB" w:rsidRDefault="008A74FB" w:rsidP="008A74FB">
      <w:pPr>
        <w:pStyle w:val="PL"/>
      </w:pPr>
      <w:r>
        <w:t xml:space="preserve">        </w:t>
      </w:r>
    </w:p>
    <w:p w14:paraId="5A857A88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4DBA8B85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08875E89" w14:textId="77777777" w:rsidR="008A74FB" w:rsidRDefault="008A74FB" w:rsidP="008A74FB">
      <w:pPr>
        <w:pStyle w:val="PL"/>
      </w:pPr>
      <w:r>
        <w:t xml:space="preserve">        </w:t>
      </w:r>
    </w:p>
    <w:p w14:paraId="4C4272DA" w14:textId="77777777" w:rsidR="008A74FB" w:rsidRDefault="008A74FB" w:rsidP="008A74FB">
      <w:pPr>
        <w:pStyle w:val="PL"/>
      </w:pPr>
      <w:r>
        <w:t xml:space="preserve">        //optional support</w:t>
      </w:r>
    </w:p>
    <w:p w14:paraId="2C3D012B" w14:textId="77777777" w:rsidR="008A74FB" w:rsidRDefault="008A74FB" w:rsidP="008A74FB">
      <w:pPr>
        <w:pStyle w:val="PL"/>
      </w:pPr>
      <w:r>
        <w:t xml:space="preserve">        min-elements 1;</w:t>
      </w:r>
    </w:p>
    <w:p w14:paraId="3B629EA5" w14:textId="77777777" w:rsidR="008A74FB" w:rsidRDefault="008A74FB" w:rsidP="008A74FB">
      <w:pPr>
        <w:pStyle w:val="PL"/>
      </w:pPr>
      <w:r>
        <w:t xml:space="preserve">        uses types3gpp:TaiGrp;</w:t>
      </w:r>
    </w:p>
    <w:p w14:paraId="516CF97B" w14:textId="77777777" w:rsidR="008A74FB" w:rsidRDefault="008A74FB" w:rsidP="008A74FB">
      <w:pPr>
        <w:pStyle w:val="PL"/>
      </w:pPr>
      <w:r>
        <w:t xml:space="preserve">      }</w:t>
      </w:r>
    </w:p>
    <w:p w14:paraId="5CABBFD8" w14:textId="77777777" w:rsidR="008A74FB" w:rsidRDefault="008A74FB" w:rsidP="008A74FB">
      <w:pPr>
        <w:pStyle w:val="PL"/>
      </w:pPr>
      <w:r>
        <w:t xml:space="preserve">      </w:t>
      </w:r>
    </w:p>
    <w:p w14:paraId="43EBAB58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taiRangeList</w:t>
      </w:r>
      <w:proofErr w:type="spellEnd"/>
      <w:r>
        <w:t xml:space="preserve"> {</w:t>
      </w:r>
    </w:p>
    <w:p w14:paraId="43191BB2" w14:textId="77777777" w:rsidR="008A74FB" w:rsidRDefault="008A74FB" w:rsidP="008A74FB">
      <w:pPr>
        <w:pStyle w:val="PL"/>
      </w:pPr>
      <w:r>
        <w:t xml:space="preserve">        description "The range of TAIs the AMF can serve. The absence of this attribute and the </w:t>
      </w:r>
      <w:proofErr w:type="spellStart"/>
      <w:r>
        <w:t>taiList</w:t>
      </w:r>
      <w:proofErr w:type="spellEnd"/>
    </w:p>
    <w:p w14:paraId="35485581" w14:textId="77777777" w:rsidR="008A74FB" w:rsidRDefault="008A74FB" w:rsidP="008A74FB">
      <w:pPr>
        <w:pStyle w:val="PL"/>
      </w:pPr>
      <w:r>
        <w:t xml:space="preserve">                     attribute indicate that the AMF can be selected for any TAI in the serving network.";</w:t>
      </w:r>
    </w:p>
    <w:p w14:paraId="33050789" w14:textId="77777777" w:rsidR="008A74FB" w:rsidRDefault="008A74FB" w:rsidP="008A74FB">
      <w:pPr>
        <w:pStyle w:val="PL"/>
      </w:pPr>
      <w:r>
        <w:t xml:space="preserve">        //optional support</w:t>
      </w:r>
    </w:p>
    <w:p w14:paraId="62FEEC28" w14:textId="77777777" w:rsidR="008A74FB" w:rsidRDefault="008A74FB" w:rsidP="008A74FB">
      <w:pPr>
        <w:pStyle w:val="PL"/>
      </w:pPr>
      <w:r>
        <w:t xml:space="preserve">        min-elements 1;</w:t>
      </w:r>
    </w:p>
    <w:p w14:paraId="68B6AF1E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43690404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proofErr w:type="spellStart"/>
      <w:r w:rsidRPr="00B43FB7">
        <w:rPr>
          <w:lang w:val="fr-FR"/>
        </w:rPr>
        <w:t>leaf</w:t>
      </w:r>
      <w:proofErr w:type="spellEnd"/>
      <w:r w:rsidRPr="00B43FB7">
        <w:rPr>
          <w:lang w:val="fr-FR"/>
        </w:rPr>
        <w:t xml:space="preserve"> </w:t>
      </w:r>
      <w:proofErr w:type="spellStart"/>
      <w:r w:rsidRPr="00B43FB7">
        <w:rPr>
          <w:lang w:val="fr-FR"/>
        </w:rPr>
        <w:t>idx</w:t>
      </w:r>
      <w:proofErr w:type="spellEnd"/>
      <w:r w:rsidRPr="00B43FB7">
        <w:rPr>
          <w:lang w:val="fr-FR"/>
        </w:rPr>
        <w:t xml:space="preserve"> { type uint32; }</w:t>
      </w:r>
    </w:p>
    <w:p w14:paraId="2ECBD96F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uses </w:t>
      </w:r>
      <w:proofErr w:type="spellStart"/>
      <w:r w:rsidRPr="00B43FB7">
        <w:rPr>
          <w:lang w:val="fr-FR"/>
        </w:rPr>
        <w:t>TaiRange</w:t>
      </w:r>
      <w:proofErr w:type="spellEnd"/>
      <w:r w:rsidRPr="00B43FB7">
        <w:rPr>
          <w:lang w:val="fr-FR"/>
        </w:rPr>
        <w:t>;</w:t>
      </w:r>
    </w:p>
    <w:p w14:paraId="5D6131D7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</w:t>
      </w:r>
      <w:r>
        <w:t>}</w:t>
      </w:r>
    </w:p>
    <w:p w14:paraId="74C1FFFC" w14:textId="77777777" w:rsidR="008A74FB" w:rsidRDefault="008A74FB" w:rsidP="008A74FB">
      <w:pPr>
        <w:pStyle w:val="PL"/>
      </w:pPr>
      <w:r>
        <w:t xml:space="preserve">      </w:t>
      </w:r>
    </w:p>
    <w:p w14:paraId="5186628D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backupInfoAmfFailure</w:t>
      </w:r>
      <w:proofErr w:type="spellEnd"/>
      <w:r>
        <w:t xml:space="preserve"> {</w:t>
      </w:r>
    </w:p>
    <w:p w14:paraId="2B7FACBE" w14:textId="77777777" w:rsidR="008A74FB" w:rsidRDefault="008A74FB" w:rsidP="008A74FB">
      <w:pPr>
        <w:pStyle w:val="PL"/>
      </w:pPr>
      <w:r>
        <w:t xml:space="preserve">        description "List of GUAMIs for which the AMF acts as a backup for AMF failure.";</w:t>
      </w:r>
    </w:p>
    <w:p w14:paraId="5C12AF9E" w14:textId="77777777" w:rsidR="008A74FB" w:rsidRDefault="008A74FB" w:rsidP="008A74FB">
      <w:pPr>
        <w:pStyle w:val="PL"/>
      </w:pPr>
      <w:r>
        <w:t xml:space="preserve">        </w:t>
      </w:r>
    </w:p>
    <w:p w14:paraId="53E81BE3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0A82A4FE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5100495D" w14:textId="77777777" w:rsidR="008A74FB" w:rsidRDefault="008A74FB" w:rsidP="008A74FB">
      <w:pPr>
        <w:pStyle w:val="PL"/>
      </w:pPr>
      <w:r>
        <w:t xml:space="preserve">        </w:t>
      </w:r>
    </w:p>
    <w:p w14:paraId="130B4B41" w14:textId="77777777" w:rsidR="008A74FB" w:rsidRDefault="008A74FB" w:rsidP="008A74FB">
      <w:pPr>
        <w:pStyle w:val="PL"/>
      </w:pPr>
      <w:r>
        <w:t xml:space="preserve">        //optional support</w:t>
      </w:r>
    </w:p>
    <w:p w14:paraId="3352C79E" w14:textId="77777777" w:rsidR="008A74FB" w:rsidRDefault="008A74FB" w:rsidP="008A74FB">
      <w:pPr>
        <w:pStyle w:val="PL"/>
      </w:pPr>
      <w:r>
        <w:t xml:space="preserve">        min-elements 1;</w:t>
      </w:r>
    </w:p>
    <w:p w14:paraId="09C0CB6C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Guami</w:t>
      </w:r>
      <w:proofErr w:type="spellEnd"/>
      <w:r>
        <w:t>;</w:t>
      </w:r>
    </w:p>
    <w:p w14:paraId="4448AB9A" w14:textId="77777777" w:rsidR="008A74FB" w:rsidRDefault="008A74FB" w:rsidP="008A74FB">
      <w:pPr>
        <w:pStyle w:val="PL"/>
      </w:pPr>
      <w:r>
        <w:t xml:space="preserve">      }</w:t>
      </w:r>
    </w:p>
    <w:p w14:paraId="32EC03B8" w14:textId="77777777" w:rsidR="008A74FB" w:rsidRDefault="008A74FB" w:rsidP="008A74FB">
      <w:pPr>
        <w:pStyle w:val="PL"/>
      </w:pPr>
      <w:r>
        <w:t xml:space="preserve">      </w:t>
      </w:r>
    </w:p>
    <w:p w14:paraId="23577C58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backupInfoAmfRemoval</w:t>
      </w:r>
      <w:proofErr w:type="spellEnd"/>
      <w:r>
        <w:t xml:space="preserve"> {</w:t>
      </w:r>
    </w:p>
    <w:p w14:paraId="6E49EEEB" w14:textId="77777777" w:rsidR="008A74FB" w:rsidRDefault="008A74FB" w:rsidP="008A74FB">
      <w:pPr>
        <w:pStyle w:val="PL"/>
      </w:pPr>
      <w:r>
        <w:t xml:space="preserve">        description "List of GUAMIs for which the AMF acts as a backup for planned AMF removal.";</w:t>
      </w:r>
    </w:p>
    <w:p w14:paraId="255F9AFE" w14:textId="77777777" w:rsidR="008A74FB" w:rsidRDefault="008A74FB" w:rsidP="008A74FB">
      <w:pPr>
        <w:pStyle w:val="PL"/>
      </w:pPr>
      <w:r>
        <w:t xml:space="preserve">        </w:t>
      </w:r>
    </w:p>
    <w:p w14:paraId="5FC9D238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5C92A747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01282F14" w14:textId="77777777" w:rsidR="008A74FB" w:rsidRDefault="008A74FB" w:rsidP="008A74FB">
      <w:pPr>
        <w:pStyle w:val="PL"/>
      </w:pPr>
      <w:r>
        <w:t xml:space="preserve">        </w:t>
      </w:r>
    </w:p>
    <w:p w14:paraId="7DA2D566" w14:textId="77777777" w:rsidR="008A74FB" w:rsidRDefault="008A74FB" w:rsidP="008A74FB">
      <w:pPr>
        <w:pStyle w:val="PL"/>
      </w:pPr>
      <w:r>
        <w:t xml:space="preserve">        //optional support</w:t>
      </w:r>
    </w:p>
    <w:p w14:paraId="6AE1A0AA" w14:textId="77777777" w:rsidR="008A74FB" w:rsidRDefault="008A74FB" w:rsidP="008A74FB">
      <w:pPr>
        <w:pStyle w:val="PL"/>
      </w:pPr>
      <w:r>
        <w:t xml:space="preserve">        min-elements 1;</w:t>
      </w:r>
    </w:p>
    <w:p w14:paraId="6CDD93D0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Guami</w:t>
      </w:r>
      <w:proofErr w:type="spellEnd"/>
      <w:r>
        <w:t>;</w:t>
      </w:r>
    </w:p>
    <w:p w14:paraId="0B7C8EB9" w14:textId="77777777" w:rsidR="008A74FB" w:rsidRDefault="008A74FB" w:rsidP="008A74FB">
      <w:pPr>
        <w:pStyle w:val="PL"/>
      </w:pPr>
      <w:r>
        <w:t xml:space="preserve">      }</w:t>
      </w:r>
    </w:p>
    <w:p w14:paraId="447C01EF" w14:textId="77777777" w:rsidR="008A74FB" w:rsidRDefault="008A74FB" w:rsidP="008A74FB">
      <w:pPr>
        <w:pStyle w:val="PL"/>
      </w:pPr>
      <w:r>
        <w:t xml:space="preserve">      </w:t>
      </w:r>
    </w:p>
    <w:p w14:paraId="6463068A" w14:textId="77777777" w:rsidR="008A74FB" w:rsidRDefault="008A74FB" w:rsidP="008A74FB">
      <w:pPr>
        <w:pStyle w:val="PL"/>
      </w:pPr>
      <w:r>
        <w:t xml:space="preserve">      list n2InterfaceAmfInfo {</w:t>
      </w:r>
    </w:p>
    <w:p w14:paraId="45FEB85F" w14:textId="77777777" w:rsidR="008A74FB" w:rsidRDefault="008A74FB" w:rsidP="008A74FB">
      <w:pPr>
        <w:pStyle w:val="PL"/>
      </w:pPr>
      <w:r>
        <w:t xml:space="preserve">        description "N2 interface information of the AMF. This information needs not be sent in NF Discovery responses.</w:t>
      </w:r>
    </w:p>
    <w:p w14:paraId="57F3DEFD" w14:textId="77777777" w:rsidR="008A74FB" w:rsidRDefault="008A74FB" w:rsidP="008A74FB">
      <w:pPr>
        <w:pStyle w:val="PL"/>
      </w:pPr>
      <w:r>
        <w:t xml:space="preserve">                     It may be used by the NRF to update the DNS for AMF discovery by the 5G Access Network.";</w:t>
      </w:r>
    </w:p>
    <w:p w14:paraId="41BE7EE1" w14:textId="77777777" w:rsidR="008A74FB" w:rsidRDefault="008A74FB" w:rsidP="008A74FB">
      <w:pPr>
        <w:pStyle w:val="PL"/>
      </w:pPr>
      <w:r>
        <w:t xml:space="preserve">        </w:t>
      </w:r>
    </w:p>
    <w:p w14:paraId="441657F4" w14:textId="77777777" w:rsidR="008A74FB" w:rsidRDefault="008A74FB" w:rsidP="008A74FB">
      <w:pPr>
        <w:pStyle w:val="PL"/>
      </w:pPr>
      <w:r>
        <w:t xml:space="preserve">        //optional support</w:t>
      </w:r>
    </w:p>
    <w:p w14:paraId="2838F9CB" w14:textId="77777777" w:rsidR="008A74FB" w:rsidRDefault="008A74FB" w:rsidP="008A74FB">
      <w:pPr>
        <w:pStyle w:val="PL"/>
      </w:pPr>
      <w:r>
        <w:t xml:space="preserve">        max-elements 1;</w:t>
      </w:r>
    </w:p>
    <w:p w14:paraId="2CD3A588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4E822281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71728F5E" w14:textId="77777777" w:rsidR="008A74FB" w:rsidRDefault="008A74FB" w:rsidP="008A74FB">
      <w:pPr>
        <w:pStyle w:val="PL"/>
      </w:pPr>
      <w:r>
        <w:t xml:space="preserve">        uses N2InterfaceAmfInfo;</w:t>
      </w:r>
    </w:p>
    <w:p w14:paraId="52F3078D" w14:textId="77777777" w:rsidR="008A74FB" w:rsidRDefault="008A74FB" w:rsidP="008A74FB">
      <w:pPr>
        <w:pStyle w:val="PL"/>
      </w:pPr>
      <w:r>
        <w:t xml:space="preserve">      }</w:t>
      </w:r>
    </w:p>
    <w:p w14:paraId="5075968C" w14:textId="77777777" w:rsidR="008A74FB" w:rsidRDefault="008A74FB" w:rsidP="008A74FB">
      <w:pPr>
        <w:pStyle w:val="PL"/>
      </w:pPr>
      <w:r>
        <w:t xml:space="preserve">    }</w:t>
      </w:r>
    </w:p>
    <w:p w14:paraId="4A1D4908" w14:textId="77777777" w:rsidR="008A74FB" w:rsidRDefault="008A74FB" w:rsidP="008A74FB">
      <w:pPr>
        <w:pStyle w:val="PL"/>
      </w:pPr>
      <w:r>
        <w:t xml:space="preserve">    </w:t>
      </w:r>
    </w:p>
    <w:p w14:paraId="60879F61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smfInfo</w:t>
      </w:r>
      <w:proofErr w:type="spellEnd"/>
      <w:r>
        <w:t xml:space="preserve"> {</w:t>
      </w:r>
    </w:p>
    <w:p w14:paraId="4DFA4685" w14:textId="77777777" w:rsidR="008A74FB" w:rsidRDefault="008A74FB" w:rsidP="008A74FB">
      <w:pPr>
        <w:pStyle w:val="PL"/>
      </w:pPr>
      <w:r>
        <w:t xml:space="preserve">      //optional support</w:t>
      </w:r>
    </w:p>
    <w:p w14:paraId="157046F1" w14:textId="77777777" w:rsidR="008A74FB" w:rsidRDefault="008A74FB" w:rsidP="008A74FB">
      <w:pPr>
        <w:pStyle w:val="PL"/>
      </w:pPr>
      <w:r>
        <w:t xml:space="preserve">      </w:t>
      </w:r>
    </w:p>
    <w:p w14:paraId="0F5E513D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sNssaiSmfInfoList</w:t>
      </w:r>
      <w:proofErr w:type="spellEnd"/>
      <w:r>
        <w:t xml:space="preserve"> {</w:t>
      </w:r>
    </w:p>
    <w:p w14:paraId="305F41CA" w14:textId="77777777" w:rsidR="008A74FB" w:rsidRDefault="008A74FB" w:rsidP="008A74FB">
      <w:pPr>
        <w:pStyle w:val="PL"/>
      </w:pPr>
      <w:r>
        <w:t xml:space="preserve">        description "List of parameters supported by the SMF per S-NSSAI.";</w:t>
      </w:r>
    </w:p>
    <w:p w14:paraId="516BB7CD" w14:textId="77777777" w:rsidR="008A74FB" w:rsidRDefault="008A74FB" w:rsidP="008A74FB">
      <w:pPr>
        <w:pStyle w:val="PL"/>
      </w:pPr>
      <w:r>
        <w:lastRenderedPageBreak/>
        <w:t xml:space="preserve">        min-elements 1;</w:t>
      </w:r>
    </w:p>
    <w:p w14:paraId="2C771003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6EAE0313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24B8F4C1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sNssaiSmfInfoItem</w:t>
      </w:r>
      <w:proofErr w:type="spellEnd"/>
      <w:r>
        <w:t>;</w:t>
      </w:r>
    </w:p>
    <w:p w14:paraId="66924589" w14:textId="77777777" w:rsidR="008A74FB" w:rsidRDefault="008A74FB" w:rsidP="008A74FB">
      <w:pPr>
        <w:pStyle w:val="PL"/>
      </w:pPr>
      <w:r>
        <w:t xml:space="preserve">      }</w:t>
      </w:r>
    </w:p>
    <w:p w14:paraId="1482862B" w14:textId="77777777" w:rsidR="008A74FB" w:rsidRDefault="008A74FB" w:rsidP="008A74FB">
      <w:pPr>
        <w:pStyle w:val="PL"/>
      </w:pPr>
      <w:r>
        <w:t xml:space="preserve">      </w:t>
      </w:r>
    </w:p>
    <w:p w14:paraId="6E61DA96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taiList</w:t>
      </w:r>
      <w:proofErr w:type="spellEnd"/>
      <w:r>
        <w:t xml:space="preserve"> {</w:t>
      </w:r>
    </w:p>
    <w:p w14:paraId="3B0BAAD2" w14:textId="77777777" w:rsidR="008A74FB" w:rsidRDefault="008A74FB" w:rsidP="008A74FB">
      <w:pPr>
        <w:pStyle w:val="PL"/>
      </w:pPr>
      <w:r>
        <w:t xml:space="preserve">        description "The list of TAIs the SMF can serve. It may contain the non-3GPP access TAI.</w:t>
      </w:r>
    </w:p>
    <w:p w14:paraId="49A51DB8" w14:textId="77777777" w:rsidR="008A74FB" w:rsidRDefault="008A74FB" w:rsidP="008A74FB">
      <w:pPr>
        <w:pStyle w:val="PL"/>
      </w:pPr>
      <w:r>
        <w:t xml:space="preserve">                     The absence of this attribute and the </w:t>
      </w:r>
      <w:proofErr w:type="spellStart"/>
      <w:r>
        <w:t>taiRangeList</w:t>
      </w:r>
      <w:proofErr w:type="spellEnd"/>
      <w:r>
        <w:t xml:space="preserve"> attribute indicate that</w:t>
      </w:r>
    </w:p>
    <w:p w14:paraId="5E71F71B" w14:textId="77777777" w:rsidR="008A74FB" w:rsidRDefault="008A74FB" w:rsidP="008A74FB">
      <w:pPr>
        <w:pStyle w:val="PL"/>
      </w:pPr>
      <w:r>
        <w:t xml:space="preserve">                     the SMF can be selected for any TAI in the serving network.";</w:t>
      </w:r>
    </w:p>
    <w:p w14:paraId="5521A9CA" w14:textId="77777777" w:rsidR="008A74FB" w:rsidRDefault="008A74FB" w:rsidP="008A74FB">
      <w:pPr>
        <w:pStyle w:val="PL"/>
      </w:pPr>
      <w:r>
        <w:t xml:space="preserve">        </w:t>
      </w:r>
    </w:p>
    <w:p w14:paraId="077B8234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283EB3DF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08874795" w14:textId="77777777" w:rsidR="008A74FB" w:rsidRDefault="008A74FB" w:rsidP="008A74FB">
      <w:pPr>
        <w:pStyle w:val="PL"/>
      </w:pPr>
      <w:r>
        <w:t xml:space="preserve">        </w:t>
      </w:r>
    </w:p>
    <w:p w14:paraId="48D1E33D" w14:textId="77777777" w:rsidR="008A74FB" w:rsidRDefault="008A74FB" w:rsidP="008A74FB">
      <w:pPr>
        <w:pStyle w:val="PL"/>
      </w:pPr>
      <w:r>
        <w:t xml:space="preserve">        //optional support</w:t>
      </w:r>
    </w:p>
    <w:p w14:paraId="37077945" w14:textId="77777777" w:rsidR="008A74FB" w:rsidRDefault="008A74FB" w:rsidP="008A74FB">
      <w:pPr>
        <w:pStyle w:val="PL"/>
      </w:pPr>
      <w:r>
        <w:t xml:space="preserve">        min-elements 1;</w:t>
      </w:r>
    </w:p>
    <w:p w14:paraId="34C42B4D" w14:textId="77777777" w:rsidR="008A74FB" w:rsidRDefault="008A74FB" w:rsidP="008A74FB">
      <w:pPr>
        <w:pStyle w:val="PL"/>
      </w:pPr>
      <w:r>
        <w:t xml:space="preserve">        uses types3gpp:TaiGrp;</w:t>
      </w:r>
    </w:p>
    <w:p w14:paraId="64BDFDA4" w14:textId="77777777" w:rsidR="008A74FB" w:rsidRDefault="008A74FB" w:rsidP="008A74FB">
      <w:pPr>
        <w:pStyle w:val="PL"/>
      </w:pPr>
      <w:r>
        <w:t xml:space="preserve">      }</w:t>
      </w:r>
    </w:p>
    <w:p w14:paraId="67B86028" w14:textId="77777777" w:rsidR="008A74FB" w:rsidRDefault="008A74FB" w:rsidP="008A74FB">
      <w:pPr>
        <w:pStyle w:val="PL"/>
      </w:pPr>
      <w:r>
        <w:t xml:space="preserve">      </w:t>
      </w:r>
    </w:p>
    <w:p w14:paraId="274DC7BB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taiRangeList</w:t>
      </w:r>
      <w:proofErr w:type="spellEnd"/>
      <w:r>
        <w:t xml:space="preserve"> {</w:t>
      </w:r>
    </w:p>
    <w:p w14:paraId="6DF42BAB" w14:textId="77777777" w:rsidR="008A74FB" w:rsidRDefault="008A74FB" w:rsidP="008A74FB">
      <w:pPr>
        <w:pStyle w:val="PL"/>
      </w:pPr>
      <w:r>
        <w:t xml:space="preserve">        description "The range of TAIs the SMF can serve. The absence of this attribute and the </w:t>
      </w:r>
      <w:proofErr w:type="spellStart"/>
      <w:r>
        <w:t>taiList</w:t>
      </w:r>
      <w:proofErr w:type="spellEnd"/>
    </w:p>
    <w:p w14:paraId="4B3C3E0D" w14:textId="77777777" w:rsidR="008A74FB" w:rsidRDefault="008A74FB" w:rsidP="008A74FB">
      <w:pPr>
        <w:pStyle w:val="PL"/>
      </w:pPr>
      <w:r>
        <w:t xml:space="preserve">                     attribute indicate that the SMF can be selected for any TAI in the serving network.";</w:t>
      </w:r>
    </w:p>
    <w:p w14:paraId="6125472C" w14:textId="77777777" w:rsidR="008A74FB" w:rsidRDefault="008A74FB" w:rsidP="008A74FB">
      <w:pPr>
        <w:pStyle w:val="PL"/>
      </w:pPr>
      <w:r>
        <w:t xml:space="preserve">        //optional support</w:t>
      </w:r>
    </w:p>
    <w:p w14:paraId="6E2843A4" w14:textId="77777777" w:rsidR="008A74FB" w:rsidRDefault="008A74FB" w:rsidP="008A74FB">
      <w:pPr>
        <w:pStyle w:val="PL"/>
      </w:pPr>
      <w:r>
        <w:t xml:space="preserve">        min-elements 1;</w:t>
      </w:r>
    </w:p>
    <w:p w14:paraId="19B7D08F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3BC8B9AB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proofErr w:type="spellStart"/>
      <w:r w:rsidRPr="00B43FB7">
        <w:rPr>
          <w:lang w:val="fr-FR"/>
        </w:rPr>
        <w:t>leaf</w:t>
      </w:r>
      <w:proofErr w:type="spellEnd"/>
      <w:r w:rsidRPr="00B43FB7">
        <w:rPr>
          <w:lang w:val="fr-FR"/>
        </w:rPr>
        <w:t xml:space="preserve"> </w:t>
      </w:r>
      <w:proofErr w:type="spellStart"/>
      <w:r w:rsidRPr="00B43FB7">
        <w:rPr>
          <w:lang w:val="fr-FR"/>
        </w:rPr>
        <w:t>idx</w:t>
      </w:r>
      <w:proofErr w:type="spellEnd"/>
      <w:r w:rsidRPr="00B43FB7">
        <w:rPr>
          <w:lang w:val="fr-FR"/>
        </w:rPr>
        <w:t xml:space="preserve"> { type uint32; }</w:t>
      </w:r>
    </w:p>
    <w:p w14:paraId="1E87A60C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uses </w:t>
      </w:r>
      <w:proofErr w:type="spellStart"/>
      <w:r w:rsidRPr="00B43FB7">
        <w:rPr>
          <w:lang w:val="fr-FR"/>
        </w:rPr>
        <w:t>TaiRange</w:t>
      </w:r>
      <w:proofErr w:type="spellEnd"/>
      <w:r w:rsidRPr="00B43FB7">
        <w:rPr>
          <w:lang w:val="fr-FR"/>
        </w:rPr>
        <w:t>;</w:t>
      </w:r>
    </w:p>
    <w:p w14:paraId="54F9D46E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</w:t>
      </w:r>
      <w:r>
        <w:t>}</w:t>
      </w:r>
    </w:p>
    <w:p w14:paraId="0F575109" w14:textId="77777777" w:rsidR="008A74FB" w:rsidRDefault="008A74FB" w:rsidP="008A74FB">
      <w:pPr>
        <w:pStyle w:val="PL"/>
      </w:pPr>
      <w:r>
        <w:t xml:space="preserve">      </w:t>
      </w:r>
    </w:p>
    <w:p w14:paraId="23CC8E47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pgwFqdn</w:t>
      </w:r>
      <w:proofErr w:type="spellEnd"/>
      <w:r>
        <w:t xml:space="preserve"> {</w:t>
      </w:r>
    </w:p>
    <w:p w14:paraId="797B029F" w14:textId="77777777" w:rsidR="008A74FB" w:rsidRDefault="008A74FB" w:rsidP="008A74FB">
      <w:pPr>
        <w:pStyle w:val="PL"/>
      </w:pPr>
      <w:r>
        <w:t xml:space="preserve">        description "The FQDN of the PGW if the SMF is a combined SMF/PGW-C.";</w:t>
      </w:r>
    </w:p>
    <w:p w14:paraId="7F207CE0" w14:textId="77777777" w:rsidR="008A74FB" w:rsidRDefault="008A74FB" w:rsidP="008A74FB">
      <w:pPr>
        <w:pStyle w:val="PL"/>
      </w:pPr>
      <w:r>
        <w:t xml:space="preserve">        //optional support</w:t>
      </w:r>
    </w:p>
    <w:p w14:paraId="1C63ABF7" w14:textId="77777777" w:rsidR="008A74FB" w:rsidRDefault="008A74FB" w:rsidP="008A74FB">
      <w:pPr>
        <w:pStyle w:val="PL"/>
      </w:pPr>
      <w:r>
        <w:t xml:space="preserve">        type </w:t>
      </w:r>
      <w:proofErr w:type="spellStart"/>
      <w:r>
        <w:t>inet:domain-name</w:t>
      </w:r>
      <w:proofErr w:type="spellEnd"/>
      <w:r>
        <w:t>;</w:t>
      </w:r>
    </w:p>
    <w:p w14:paraId="36C8EFAF" w14:textId="77777777" w:rsidR="008A74FB" w:rsidRDefault="008A74FB" w:rsidP="008A74FB">
      <w:pPr>
        <w:pStyle w:val="PL"/>
      </w:pPr>
      <w:r>
        <w:t xml:space="preserve">      }</w:t>
      </w:r>
    </w:p>
    <w:p w14:paraId="559FD4F4" w14:textId="77777777" w:rsidR="008A74FB" w:rsidRDefault="008A74FB" w:rsidP="008A74FB">
      <w:pPr>
        <w:pStyle w:val="PL"/>
      </w:pPr>
      <w:r>
        <w:t xml:space="preserve">      </w:t>
      </w:r>
    </w:p>
    <w:p w14:paraId="6FB9804F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accessType</w:t>
      </w:r>
      <w:proofErr w:type="spellEnd"/>
      <w:r>
        <w:t xml:space="preserve"> {</w:t>
      </w:r>
    </w:p>
    <w:p w14:paraId="3A7C5794" w14:textId="77777777" w:rsidR="008A74FB" w:rsidRDefault="008A74FB" w:rsidP="008A74FB">
      <w:pPr>
        <w:pStyle w:val="PL"/>
      </w:pPr>
      <w:r>
        <w:t xml:space="preserve">        description "If included, this IE shall contain the access type (3GPP_ACCESS and/or NON_3GPP_ACCESS) supported by the SMF.</w:t>
      </w:r>
    </w:p>
    <w:p w14:paraId="4F388C6D" w14:textId="77777777" w:rsidR="008A74FB" w:rsidRDefault="008A74FB" w:rsidP="008A74FB">
      <w:pPr>
        <w:pStyle w:val="PL"/>
      </w:pPr>
      <w:r>
        <w:t xml:space="preserve">                     If not included, it shall be assumed the both access types are supported.";</w:t>
      </w:r>
    </w:p>
    <w:p w14:paraId="47700C43" w14:textId="77777777" w:rsidR="008A74FB" w:rsidRDefault="008A74FB" w:rsidP="008A74FB">
      <w:pPr>
        <w:pStyle w:val="PL"/>
      </w:pPr>
      <w:r>
        <w:t xml:space="preserve">        </w:t>
      </w:r>
    </w:p>
    <w:p w14:paraId="309337F0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r w:rsidRPr="00B43FB7">
        <w:rPr>
          <w:lang w:val="fr-FR"/>
        </w:rPr>
        <w:t>//</w:t>
      </w:r>
      <w:proofErr w:type="spellStart"/>
      <w:r w:rsidRPr="00B43FB7">
        <w:rPr>
          <w:lang w:val="fr-FR"/>
        </w:rPr>
        <w:t>conditional</w:t>
      </w:r>
      <w:proofErr w:type="spellEnd"/>
      <w:r w:rsidRPr="00B43FB7">
        <w:rPr>
          <w:lang w:val="fr-FR"/>
        </w:rPr>
        <w:t xml:space="preserve"> support</w:t>
      </w:r>
    </w:p>
    <w:p w14:paraId="1AD5C49C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min-</w:t>
      </w:r>
      <w:proofErr w:type="spellStart"/>
      <w:r w:rsidRPr="00B43FB7">
        <w:rPr>
          <w:lang w:val="fr-FR"/>
        </w:rPr>
        <w:t>elements</w:t>
      </w:r>
      <w:proofErr w:type="spellEnd"/>
      <w:r w:rsidRPr="00B43FB7">
        <w:rPr>
          <w:lang w:val="fr-FR"/>
        </w:rPr>
        <w:t xml:space="preserve"> 1;</w:t>
      </w:r>
    </w:p>
    <w:p w14:paraId="15E46705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max-</w:t>
      </w:r>
      <w:proofErr w:type="spellStart"/>
      <w:r w:rsidRPr="00B43FB7">
        <w:rPr>
          <w:lang w:val="fr-FR"/>
        </w:rPr>
        <w:t>elements</w:t>
      </w:r>
      <w:proofErr w:type="spellEnd"/>
      <w:r w:rsidRPr="00B43FB7">
        <w:rPr>
          <w:lang w:val="fr-FR"/>
        </w:rPr>
        <w:t xml:space="preserve"> 2;</w:t>
      </w:r>
    </w:p>
    <w:p w14:paraId="7650F631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  </w:t>
      </w:r>
      <w:r>
        <w:t xml:space="preserve">type </w:t>
      </w:r>
      <w:proofErr w:type="spellStart"/>
      <w:r>
        <w:t>AccessType</w:t>
      </w:r>
      <w:proofErr w:type="spellEnd"/>
      <w:r>
        <w:t>;</w:t>
      </w:r>
    </w:p>
    <w:p w14:paraId="1B01ABAA" w14:textId="77777777" w:rsidR="008A74FB" w:rsidRDefault="008A74FB" w:rsidP="008A74FB">
      <w:pPr>
        <w:pStyle w:val="PL"/>
      </w:pPr>
      <w:r>
        <w:t xml:space="preserve">      }</w:t>
      </w:r>
    </w:p>
    <w:p w14:paraId="2A2367F5" w14:textId="77777777" w:rsidR="008A74FB" w:rsidRDefault="008A74FB" w:rsidP="008A74FB">
      <w:pPr>
        <w:pStyle w:val="PL"/>
      </w:pPr>
      <w:r>
        <w:t xml:space="preserve">    }</w:t>
      </w:r>
    </w:p>
    <w:p w14:paraId="2B57FB9F" w14:textId="77777777" w:rsidR="008A74FB" w:rsidRDefault="008A74FB" w:rsidP="008A74FB">
      <w:pPr>
        <w:pStyle w:val="PL"/>
      </w:pPr>
      <w:r>
        <w:t xml:space="preserve">    </w:t>
      </w:r>
    </w:p>
    <w:p w14:paraId="695CBF87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upfInfo</w:t>
      </w:r>
      <w:proofErr w:type="spellEnd"/>
      <w:r>
        <w:t xml:space="preserve"> {</w:t>
      </w:r>
    </w:p>
    <w:p w14:paraId="262C83CC" w14:textId="77777777" w:rsidR="008A74FB" w:rsidRDefault="008A74FB" w:rsidP="008A74FB">
      <w:pPr>
        <w:pStyle w:val="PL"/>
      </w:pPr>
      <w:r>
        <w:t xml:space="preserve">      //optional support</w:t>
      </w:r>
    </w:p>
    <w:p w14:paraId="14C8F637" w14:textId="77777777" w:rsidR="008A74FB" w:rsidRDefault="008A74FB" w:rsidP="008A74FB">
      <w:pPr>
        <w:pStyle w:val="PL"/>
      </w:pPr>
      <w:r>
        <w:t xml:space="preserve">      </w:t>
      </w:r>
    </w:p>
    <w:p w14:paraId="7C9A4BEE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sNssaiUpfInfoList</w:t>
      </w:r>
      <w:proofErr w:type="spellEnd"/>
      <w:r>
        <w:t xml:space="preserve"> {</w:t>
      </w:r>
    </w:p>
    <w:p w14:paraId="465FF341" w14:textId="77777777" w:rsidR="008A74FB" w:rsidRDefault="008A74FB" w:rsidP="008A74FB">
      <w:pPr>
        <w:pStyle w:val="PL"/>
      </w:pPr>
      <w:r>
        <w:t xml:space="preserve">        description "List of parameters supported by the UPF per S-NSSAI.";</w:t>
      </w:r>
    </w:p>
    <w:p w14:paraId="6A03DFF3" w14:textId="77777777" w:rsidR="008A74FB" w:rsidRDefault="008A74FB" w:rsidP="008A74FB">
      <w:pPr>
        <w:pStyle w:val="PL"/>
      </w:pPr>
      <w:r>
        <w:t xml:space="preserve">        min-elements 1;</w:t>
      </w:r>
    </w:p>
    <w:p w14:paraId="31B3573A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48261FC4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799D77EB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SnssaiUpfInfoItem</w:t>
      </w:r>
      <w:proofErr w:type="spellEnd"/>
      <w:r>
        <w:t>;</w:t>
      </w:r>
    </w:p>
    <w:p w14:paraId="290E6AC8" w14:textId="77777777" w:rsidR="008A74FB" w:rsidRDefault="008A74FB" w:rsidP="008A74FB">
      <w:pPr>
        <w:pStyle w:val="PL"/>
      </w:pPr>
      <w:r>
        <w:t xml:space="preserve">      }</w:t>
      </w:r>
    </w:p>
    <w:p w14:paraId="2923509A" w14:textId="77777777" w:rsidR="008A74FB" w:rsidRDefault="008A74FB" w:rsidP="008A74FB">
      <w:pPr>
        <w:pStyle w:val="PL"/>
      </w:pPr>
      <w:r>
        <w:t xml:space="preserve">      </w:t>
      </w:r>
    </w:p>
    <w:p w14:paraId="4AD7E488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smfServingArea</w:t>
      </w:r>
      <w:proofErr w:type="spellEnd"/>
      <w:r>
        <w:t xml:space="preserve"> {</w:t>
      </w:r>
    </w:p>
    <w:p w14:paraId="57672546" w14:textId="77777777" w:rsidR="008A74FB" w:rsidRDefault="008A74FB" w:rsidP="008A74FB">
      <w:pPr>
        <w:pStyle w:val="PL"/>
      </w:pPr>
      <w:r>
        <w:t xml:space="preserve">        description "The SMF service area(s) the UPF can serve.</w:t>
      </w:r>
    </w:p>
    <w:p w14:paraId="2B0DCF8A" w14:textId="77777777" w:rsidR="008A74FB" w:rsidRDefault="008A74FB" w:rsidP="008A74FB">
      <w:pPr>
        <w:pStyle w:val="PL"/>
      </w:pPr>
      <w:r>
        <w:t xml:space="preserve">                     If not provided, the UPF can serve any SMF service area.";</w:t>
      </w:r>
    </w:p>
    <w:p w14:paraId="4BDFA431" w14:textId="77777777" w:rsidR="008A74FB" w:rsidRDefault="008A74FB" w:rsidP="008A74FB">
      <w:pPr>
        <w:pStyle w:val="PL"/>
      </w:pPr>
      <w:r>
        <w:t xml:space="preserve">        </w:t>
      </w:r>
    </w:p>
    <w:p w14:paraId="5DAADB71" w14:textId="77777777" w:rsidR="008A74FB" w:rsidRDefault="008A74FB" w:rsidP="008A74FB">
      <w:pPr>
        <w:pStyle w:val="PL"/>
      </w:pPr>
      <w:r>
        <w:t xml:space="preserve">        //optional support</w:t>
      </w:r>
    </w:p>
    <w:p w14:paraId="7EB1709D" w14:textId="77777777" w:rsidR="008A74FB" w:rsidRDefault="008A74FB" w:rsidP="008A74FB">
      <w:pPr>
        <w:pStyle w:val="PL"/>
      </w:pPr>
      <w:r>
        <w:t xml:space="preserve">        min-elements 1;</w:t>
      </w:r>
    </w:p>
    <w:p w14:paraId="783A2CD2" w14:textId="77777777" w:rsidR="008A74FB" w:rsidRDefault="008A74FB" w:rsidP="008A74FB">
      <w:pPr>
        <w:pStyle w:val="PL"/>
      </w:pPr>
      <w:r>
        <w:t xml:space="preserve">        type string;</w:t>
      </w:r>
    </w:p>
    <w:p w14:paraId="6AD662CE" w14:textId="77777777" w:rsidR="008A74FB" w:rsidRDefault="008A74FB" w:rsidP="008A74FB">
      <w:pPr>
        <w:pStyle w:val="PL"/>
      </w:pPr>
      <w:r>
        <w:t xml:space="preserve">      }</w:t>
      </w:r>
    </w:p>
    <w:p w14:paraId="3D99760B" w14:textId="77777777" w:rsidR="008A74FB" w:rsidRDefault="008A74FB" w:rsidP="008A74FB">
      <w:pPr>
        <w:pStyle w:val="PL"/>
      </w:pPr>
      <w:r>
        <w:t xml:space="preserve">      </w:t>
      </w:r>
    </w:p>
    <w:p w14:paraId="43524B8E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interfaceUpfInfo</w:t>
      </w:r>
      <w:proofErr w:type="spellEnd"/>
      <w:r>
        <w:t xml:space="preserve"> {</w:t>
      </w:r>
    </w:p>
    <w:p w14:paraId="47294BF8" w14:textId="77777777" w:rsidR="008A74FB" w:rsidRDefault="008A74FB" w:rsidP="008A74FB">
      <w:pPr>
        <w:pStyle w:val="PL"/>
      </w:pPr>
      <w:r>
        <w:t xml:space="preserve">        description "List of User Plane interfaces configured on the UPF. When this IE is provided in the NF Discovery response,</w:t>
      </w:r>
    </w:p>
    <w:p w14:paraId="16544A94" w14:textId="77777777" w:rsidR="008A74FB" w:rsidRDefault="008A74FB" w:rsidP="008A74FB">
      <w:pPr>
        <w:pStyle w:val="PL"/>
      </w:pPr>
      <w:r>
        <w:t xml:space="preserve">                     the NF Service Consumer (e.g. SMF) may use this information for UPF selection.";</w:t>
      </w:r>
    </w:p>
    <w:p w14:paraId="3ABDCF4E" w14:textId="77777777" w:rsidR="008A74FB" w:rsidRDefault="008A74FB" w:rsidP="008A74FB">
      <w:pPr>
        <w:pStyle w:val="PL"/>
      </w:pPr>
      <w:r>
        <w:t xml:space="preserve">        </w:t>
      </w:r>
    </w:p>
    <w:p w14:paraId="1EC6BE60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idx</w:t>
      </w:r>
      <w:proofErr w:type="spellEnd"/>
      <w:r>
        <w:t>; //no obvious leaf to use as a key</w:t>
      </w:r>
    </w:p>
    <w:p w14:paraId="498236F3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idx</w:t>
      </w:r>
      <w:proofErr w:type="spellEnd"/>
      <w:r>
        <w:t xml:space="preserve"> { type uint32; }</w:t>
      </w:r>
    </w:p>
    <w:p w14:paraId="2382EC75" w14:textId="77777777" w:rsidR="008A74FB" w:rsidRDefault="008A74FB" w:rsidP="008A74FB">
      <w:pPr>
        <w:pStyle w:val="PL"/>
      </w:pPr>
      <w:r>
        <w:t xml:space="preserve">        </w:t>
      </w:r>
    </w:p>
    <w:p w14:paraId="70B618B8" w14:textId="77777777" w:rsidR="008A74FB" w:rsidRDefault="008A74FB" w:rsidP="008A74FB">
      <w:pPr>
        <w:pStyle w:val="PL"/>
      </w:pPr>
      <w:r>
        <w:lastRenderedPageBreak/>
        <w:t xml:space="preserve">        //optional support</w:t>
      </w:r>
    </w:p>
    <w:p w14:paraId="14DF5158" w14:textId="77777777" w:rsidR="008A74FB" w:rsidRDefault="008A74FB" w:rsidP="008A74FB">
      <w:pPr>
        <w:pStyle w:val="PL"/>
      </w:pPr>
      <w:r>
        <w:t xml:space="preserve">        min-elements 1;</w:t>
      </w:r>
    </w:p>
    <w:p w14:paraId="5640523E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InterfaceUpfInfoItem</w:t>
      </w:r>
      <w:proofErr w:type="spellEnd"/>
      <w:r>
        <w:t>;</w:t>
      </w:r>
    </w:p>
    <w:p w14:paraId="7C9FF3FB" w14:textId="77777777" w:rsidR="008A74FB" w:rsidRDefault="008A74FB" w:rsidP="008A74FB">
      <w:pPr>
        <w:pStyle w:val="PL"/>
      </w:pPr>
      <w:r>
        <w:t xml:space="preserve">      }</w:t>
      </w:r>
    </w:p>
    <w:p w14:paraId="1F5FCDC3" w14:textId="77777777" w:rsidR="008A74FB" w:rsidRDefault="008A74FB" w:rsidP="008A74FB">
      <w:pPr>
        <w:pStyle w:val="PL"/>
      </w:pPr>
      <w:r>
        <w:t xml:space="preserve">      </w:t>
      </w:r>
    </w:p>
    <w:p w14:paraId="396562C5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iwkEpsInd</w:t>
      </w:r>
      <w:proofErr w:type="spellEnd"/>
      <w:r>
        <w:t xml:space="preserve"> {</w:t>
      </w:r>
    </w:p>
    <w:p w14:paraId="018AEA80" w14:textId="77777777" w:rsidR="008A74FB" w:rsidRDefault="008A74FB" w:rsidP="008A74FB">
      <w:pPr>
        <w:pStyle w:val="PL"/>
      </w:pPr>
      <w:r>
        <w:t xml:space="preserve">        description "Indicates whether interworking with EPS is supported by the UPF.</w:t>
      </w:r>
    </w:p>
    <w:p w14:paraId="4952D630" w14:textId="77777777" w:rsidR="008A74FB" w:rsidRDefault="008A74FB" w:rsidP="008A74FB">
      <w:pPr>
        <w:pStyle w:val="PL"/>
      </w:pPr>
      <w:r>
        <w:t xml:space="preserve">                     true: Supported</w:t>
      </w:r>
    </w:p>
    <w:p w14:paraId="09EFD74B" w14:textId="77777777" w:rsidR="008A74FB" w:rsidRDefault="008A74FB" w:rsidP="008A74FB">
      <w:pPr>
        <w:pStyle w:val="PL"/>
      </w:pPr>
      <w:r>
        <w:t xml:space="preserve">                     false (default): Not Supported";</w:t>
      </w:r>
    </w:p>
    <w:p w14:paraId="51230DBF" w14:textId="77777777" w:rsidR="008A74FB" w:rsidRDefault="008A74FB" w:rsidP="008A74FB">
      <w:pPr>
        <w:pStyle w:val="PL"/>
      </w:pPr>
      <w:r>
        <w:t xml:space="preserve">        </w:t>
      </w:r>
    </w:p>
    <w:p w14:paraId="48D32663" w14:textId="77777777" w:rsidR="008A74FB" w:rsidRDefault="008A74FB" w:rsidP="008A74FB">
      <w:pPr>
        <w:pStyle w:val="PL"/>
      </w:pPr>
      <w:r>
        <w:t xml:space="preserve">        //optional support</w:t>
      </w:r>
    </w:p>
    <w:p w14:paraId="6774812C" w14:textId="77777777" w:rsidR="008A74FB" w:rsidRDefault="008A74FB" w:rsidP="008A74FB">
      <w:pPr>
        <w:pStyle w:val="PL"/>
      </w:pPr>
      <w:r>
        <w:t xml:space="preserve">        type </w:t>
      </w:r>
      <w:proofErr w:type="spellStart"/>
      <w:r>
        <w:t>boolean</w:t>
      </w:r>
      <w:proofErr w:type="spellEnd"/>
      <w:r>
        <w:t>;</w:t>
      </w:r>
    </w:p>
    <w:p w14:paraId="7B8C73AF" w14:textId="77777777" w:rsidR="008A74FB" w:rsidRDefault="008A74FB" w:rsidP="008A74FB">
      <w:pPr>
        <w:pStyle w:val="PL"/>
      </w:pPr>
      <w:r>
        <w:t xml:space="preserve">      }</w:t>
      </w:r>
    </w:p>
    <w:p w14:paraId="563F06B2" w14:textId="77777777" w:rsidR="008A74FB" w:rsidRDefault="008A74FB" w:rsidP="008A74FB">
      <w:pPr>
        <w:pStyle w:val="PL"/>
      </w:pPr>
      <w:r>
        <w:t xml:space="preserve">      </w:t>
      </w:r>
    </w:p>
    <w:p w14:paraId="4AF0B9E6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pduSessionTypes</w:t>
      </w:r>
      <w:proofErr w:type="spellEnd"/>
      <w:r>
        <w:t xml:space="preserve"> {</w:t>
      </w:r>
    </w:p>
    <w:p w14:paraId="1018813A" w14:textId="77777777" w:rsidR="008A74FB" w:rsidRDefault="008A74FB" w:rsidP="008A74FB">
      <w:pPr>
        <w:pStyle w:val="PL"/>
      </w:pPr>
      <w:r>
        <w:t xml:space="preserve">        description "List of PDU session type(s) supported by the UPF. The absence of this attribute indicates that the UPF can be selected</w:t>
      </w:r>
    </w:p>
    <w:p w14:paraId="17224B4A" w14:textId="77777777" w:rsidR="008A74FB" w:rsidRDefault="008A74FB" w:rsidP="008A74FB">
      <w:pPr>
        <w:pStyle w:val="PL"/>
      </w:pPr>
      <w:r>
        <w:t xml:space="preserve">                     for any PDU session type.";</w:t>
      </w:r>
    </w:p>
    <w:p w14:paraId="19AF18B9" w14:textId="77777777" w:rsidR="008A74FB" w:rsidRDefault="008A74FB" w:rsidP="008A74FB">
      <w:pPr>
        <w:pStyle w:val="PL"/>
      </w:pPr>
      <w:r>
        <w:t xml:space="preserve">        </w:t>
      </w:r>
    </w:p>
    <w:p w14:paraId="6D542594" w14:textId="77777777" w:rsidR="008A74FB" w:rsidRPr="00B43FB7" w:rsidRDefault="008A74FB" w:rsidP="008A74FB">
      <w:pPr>
        <w:pStyle w:val="PL"/>
        <w:rPr>
          <w:lang w:val="fr-FR"/>
        </w:rPr>
      </w:pPr>
      <w:r>
        <w:t xml:space="preserve">        </w:t>
      </w:r>
      <w:r w:rsidRPr="00B43FB7">
        <w:rPr>
          <w:lang w:val="fr-FR"/>
        </w:rPr>
        <w:t>//</w:t>
      </w:r>
      <w:proofErr w:type="spellStart"/>
      <w:r w:rsidRPr="00B43FB7">
        <w:rPr>
          <w:lang w:val="fr-FR"/>
        </w:rPr>
        <w:t>optional</w:t>
      </w:r>
      <w:proofErr w:type="spellEnd"/>
      <w:r w:rsidRPr="00B43FB7">
        <w:rPr>
          <w:lang w:val="fr-FR"/>
        </w:rPr>
        <w:t xml:space="preserve"> support</w:t>
      </w:r>
    </w:p>
    <w:p w14:paraId="50329DB2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min-</w:t>
      </w:r>
      <w:proofErr w:type="spellStart"/>
      <w:r w:rsidRPr="00B43FB7">
        <w:rPr>
          <w:lang w:val="fr-FR"/>
        </w:rPr>
        <w:t>elements</w:t>
      </w:r>
      <w:proofErr w:type="spellEnd"/>
      <w:r w:rsidRPr="00B43FB7">
        <w:rPr>
          <w:lang w:val="fr-FR"/>
        </w:rPr>
        <w:t xml:space="preserve"> 1;</w:t>
      </w:r>
    </w:p>
    <w:p w14:paraId="40D8841D" w14:textId="77777777" w:rsidR="008A74FB" w:rsidRPr="00B43FB7" w:rsidRDefault="008A74FB" w:rsidP="008A74FB">
      <w:pPr>
        <w:pStyle w:val="PL"/>
        <w:rPr>
          <w:lang w:val="fr-FR"/>
        </w:rPr>
      </w:pPr>
      <w:r w:rsidRPr="00B43FB7">
        <w:rPr>
          <w:lang w:val="fr-FR"/>
        </w:rPr>
        <w:t xml:space="preserve">        type </w:t>
      </w:r>
      <w:proofErr w:type="spellStart"/>
      <w:r w:rsidRPr="00B43FB7">
        <w:rPr>
          <w:lang w:val="fr-FR"/>
        </w:rPr>
        <w:t>PduSessionType</w:t>
      </w:r>
      <w:proofErr w:type="spellEnd"/>
      <w:r w:rsidRPr="00B43FB7">
        <w:rPr>
          <w:lang w:val="fr-FR"/>
        </w:rPr>
        <w:t>;</w:t>
      </w:r>
    </w:p>
    <w:p w14:paraId="4D512D31" w14:textId="77777777" w:rsidR="008A74FB" w:rsidRDefault="008A74FB" w:rsidP="008A74FB">
      <w:pPr>
        <w:pStyle w:val="PL"/>
      </w:pPr>
      <w:r w:rsidRPr="00B43FB7">
        <w:rPr>
          <w:lang w:val="fr-FR"/>
        </w:rPr>
        <w:t xml:space="preserve">      </w:t>
      </w:r>
      <w:r>
        <w:t>}</w:t>
      </w:r>
    </w:p>
    <w:p w14:paraId="3E3F96C7" w14:textId="77777777" w:rsidR="008A74FB" w:rsidRDefault="008A74FB" w:rsidP="008A74FB">
      <w:pPr>
        <w:pStyle w:val="PL"/>
      </w:pPr>
      <w:r>
        <w:t xml:space="preserve">    }</w:t>
      </w:r>
    </w:p>
    <w:p w14:paraId="2888324D" w14:textId="77777777" w:rsidR="008A74FB" w:rsidRDefault="008A74FB" w:rsidP="008A74FB">
      <w:pPr>
        <w:pStyle w:val="PL"/>
      </w:pPr>
      <w:r>
        <w:t xml:space="preserve">    </w:t>
      </w:r>
    </w:p>
    <w:p w14:paraId="0BFE7DEE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pcfInfo</w:t>
      </w:r>
      <w:proofErr w:type="spellEnd"/>
      <w:r>
        <w:t xml:space="preserve"> {</w:t>
      </w:r>
    </w:p>
    <w:p w14:paraId="3D31D1A7" w14:textId="77777777" w:rsidR="008A74FB" w:rsidRDefault="008A74FB" w:rsidP="008A74FB">
      <w:pPr>
        <w:pStyle w:val="PL"/>
      </w:pPr>
      <w:r>
        <w:t xml:space="preserve">      //optional support</w:t>
      </w:r>
    </w:p>
    <w:p w14:paraId="3B44C45E" w14:textId="77777777" w:rsidR="008A74FB" w:rsidRDefault="008A74FB" w:rsidP="008A74FB">
      <w:pPr>
        <w:pStyle w:val="PL"/>
      </w:pPr>
      <w:r>
        <w:t xml:space="preserve">      </w:t>
      </w:r>
    </w:p>
    <w:p w14:paraId="582E15AD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dnnList</w:t>
      </w:r>
      <w:proofErr w:type="spellEnd"/>
      <w:r>
        <w:t xml:space="preserve"> {</w:t>
      </w:r>
    </w:p>
    <w:p w14:paraId="7B026B48" w14:textId="77777777" w:rsidR="008A74FB" w:rsidRDefault="008A74FB" w:rsidP="008A74FB">
      <w:pPr>
        <w:pStyle w:val="PL"/>
      </w:pPr>
      <w:r>
        <w:t xml:space="preserve">        description "DNNs supported by the PCF.</w:t>
      </w:r>
    </w:p>
    <w:p w14:paraId="26DA9667" w14:textId="77777777" w:rsidR="008A74FB" w:rsidRDefault="008A74FB" w:rsidP="008A74FB">
      <w:pPr>
        <w:pStyle w:val="PL"/>
      </w:pPr>
      <w:r>
        <w:t xml:space="preserve">                     If not provided, the PCF can serve any DNN.";</w:t>
      </w:r>
    </w:p>
    <w:p w14:paraId="2AC8C0F7" w14:textId="77777777" w:rsidR="008A74FB" w:rsidRDefault="008A74FB" w:rsidP="008A74FB">
      <w:pPr>
        <w:pStyle w:val="PL"/>
      </w:pPr>
      <w:r>
        <w:t xml:space="preserve">        </w:t>
      </w:r>
    </w:p>
    <w:p w14:paraId="729F8B82" w14:textId="77777777" w:rsidR="008A74FB" w:rsidRDefault="008A74FB" w:rsidP="008A74FB">
      <w:pPr>
        <w:pStyle w:val="PL"/>
      </w:pPr>
      <w:r>
        <w:t xml:space="preserve">        //optional support</w:t>
      </w:r>
    </w:p>
    <w:p w14:paraId="6DB7FAE0" w14:textId="77777777" w:rsidR="008A74FB" w:rsidRDefault="008A74FB" w:rsidP="008A74FB">
      <w:pPr>
        <w:pStyle w:val="PL"/>
      </w:pPr>
      <w:r>
        <w:t xml:space="preserve">        min-elements 1;</w:t>
      </w:r>
    </w:p>
    <w:p w14:paraId="46205EEF" w14:textId="77777777" w:rsidR="008A74FB" w:rsidRDefault="008A74FB" w:rsidP="008A74FB">
      <w:pPr>
        <w:pStyle w:val="PL"/>
      </w:pPr>
      <w:r>
        <w:t xml:space="preserve">        type string;</w:t>
      </w:r>
    </w:p>
    <w:p w14:paraId="62E6BE87" w14:textId="77777777" w:rsidR="008A74FB" w:rsidRDefault="008A74FB" w:rsidP="008A74FB">
      <w:pPr>
        <w:pStyle w:val="PL"/>
      </w:pPr>
      <w:r>
        <w:t xml:space="preserve">      }</w:t>
      </w:r>
    </w:p>
    <w:p w14:paraId="49283ABA" w14:textId="77777777" w:rsidR="008A74FB" w:rsidRDefault="008A74FB" w:rsidP="008A74FB">
      <w:pPr>
        <w:pStyle w:val="PL"/>
      </w:pPr>
      <w:r>
        <w:t xml:space="preserve">      </w:t>
      </w:r>
    </w:p>
    <w:p w14:paraId="2761CAD0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supiRanges</w:t>
      </w:r>
      <w:proofErr w:type="spellEnd"/>
      <w:r>
        <w:t xml:space="preserve"> {</w:t>
      </w:r>
    </w:p>
    <w:p w14:paraId="6DAE4DD9" w14:textId="77777777" w:rsidR="008A74FB" w:rsidRDefault="008A74FB" w:rsidP="008A74FB">
      <w:pPr>
        <w:pStyle w:val="PL"/>
      </w:pPr>
      <w:r>
        <w:t xml:space="preserve">        description "List of ranges of SUPIs that can be served by the PCF instance. If not provided, the PCF can serve any SUPI.";</w:t>
      </w:r>
    </w:p>
    <w:p w14:paraId="52ED7830" w14:textId="77777777" w:rsidR="008A74FB" w:rsidRDefault="008A74FB" w:rsidP="008A74FB">
      <w:pPr>
        <w:pStyle w:val="PL"/>
      </w:pPr>
      <w:r>
        <w:t xml:space="preserve">        key "start end pattern";</w:t>
      </w:r>
    </w:p>
    <w:p w14:paraId="7B28BB1A" w14:textId="77777777" w:rsidR="008A74FB" w:rsidRDefault="008A74FB" w:rsidP="008A74FB">
      <w:pPr>
        <w:pStyle w:val="PL"/>
      </w:pPr>
      <w:r>
        <w:t xml:space="preserve">        min-elements 1;</w:t>
      </w:r>
    </w:p>
    <w:p w14:paraId="649EC356" w14:textId="77777777" w:rsidR="008A74FB" w:rsidRDefault="008A74FB" w:rsidP="008A74FB">
      <w:pPr>
        <w:pStyle w:val="PL"/>
      </w:pPr>
      <w:r>
        <w:t xml:space="preserve">        //optional support</w:t>
      </w:r>
    </w:p>
    <w:p w14:paraId="39B8B3DA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SupiRange</w:t>
      </w:r>
      <w:proofErr w:type="spellEnd"/>
      <w:r>
        <w:t>;</w:t>
      </w:r>
    </w:p>
    <w:p w14:paraId="7DD88477" w14:textId="77777777" w:rsidR="008A74FB" w:rsidRDefault="008A74FB" w:rsidP="008A74FB">
      <w:pPr>
        <w:pStyle w:val="PL"/>
      </w:pPr>
      <w:r>
        <w:t xml:space="preserve">      }</w:t>
      </w:r>
    </w:p>
    <w:p w14:paraId="765EB400" w14:textId="77777777" w:rsidR="008A74FB" w:rsidRDefault="008A74FB" w:rsidP="008A74FB">
      <w:pPr>
        <w:pStyle w:val="PL"/>
      </w:pPr>
      <w:r>
        <w:t xml:space="preserve">      </w:t>
      </w:r>
    </w:p>
    <w:p w14:paraId="2A2C5E0F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rxDiamHost</w:t>
      </w:r>
      <w:proofErr w:type="spellEnd"/>
      <w:r>
        <w:t xml:space="preserve"> {</w:t>
      </w:r>
    </w:p>
    <w:p w14:paraId="03213B3F" w14:textId="77777777" w:rsidR="008A74FB" w:rsidRDefault="008A74FB" w:rsidP="008A74FB">
      <w:pPr>
        <w:pStyle w:val="PL"/>
      </w:pPr>
      <w:r>
        <w:t xml:space="preserve">        description "This IE shall be present if the PCF supports Rx interface.</w:t>
      </w:r>
    </w:p>
    <w:p w14:paraId="2CEA928A" w14:textId="77777777" w:rsidR="008A74FB" w:rsidRDefault="008A74FB" w:rsidP="008A74FB">
      <w:pPr>
        <w:pStyle w:val="PL"/>
      </w:pPr>
      <w:r>
        <w:t xml:space="preserve">                     When present, this IE shall indicate the Diameter host of the Rx interface for the PCF.</w:t>
      </w:r>
    </w:p>
    <w:p w14:paraId="3E0489E2" w14:textId="77777777" w:rsidR="008A74FB" w:rsidRPr="00B43FB7" w:rsidRDefault="008A74FB" w:rsidP="008A74FB">
      <w:pPr>
        <w:pStyle w:val="PL"/>
        <w:rPr>
          <w:lang w:val="es-ES"/>
        </w:rPr>
      </w:pPr>
      <w:r>
        <w:t xml:space="preserve">                     </w:t>
      </w:r>
      <w:proofErr w:type="spellStart"/>
      <w:r w:rsidRPr="00B43FB7">
        <w:rPr>
          <w:lang w:val="es-ES"/>
        </w:rPr>
        <w:t>Pattern</w:t>
      </w:r>
      <w:proofErr w:type="spellEnd"/>
      <w:r w:rsidRPr="00B43FB7">
        <w:rPr>
          <w:lang w:val="es-ES"/>
        </w:rPr>
        <w:t>: '^([A-Za-z0-9]+(-[A-Za-z0-9]+).)+[a-z]{2,}$'.";</w:t>
      </w:r>
    </w:p>
    <w:p w14:paraId="4F2A7419" w14:textId="77777777" w:rsidR="008A74FB" w:rsidRPr="00B43FB7" w:rsidRDefault="008A74FB" w:rsidP="008A74FB">
      <w:pPr>
        <w:pStyle w:val="PL"/>
        <w:rPr>
          <w:lang w:val="es-ES"/>
        </w:rPr>
      </w:pPr>
      <w:r w:rsidRPr="00B43FB7">
        <w:rPr>
          <w:lang w:val="es-ES"/>
        </w:rPr>
        <w:t xml:space="preserve">        </w:t>
      </w:r>
    </w:p>
    <w:p w14:paraId="2AB4CA7C" w14:textId="77777777" w:rsidR="008A74FB" w:rsidRDefault="008A74FB" w:rsidP="008A74FB">
      <w:pPr>
        <w:pStyle w:val="PL"/>
      </w:pPr>
      <w:r w:rsidRPr="00B43FB7">
        <w:rPr>
          <w:lang w:val="es-ES"/>
        </w:rPr>
        <w:t xml:space="preserve">        </w:t>
      </w:r>
      <w:r>
        <w:t>//conditional support</w:t>
      </w:r>
    </w:p>
    <w:p w14:paraId="74C8C3FF" w14:textId="77777777" w:rsidR="008A74FB" w:rsidRDefault="008A74FB" w:rsidP="008A74FB">
      <w:pPr>
        <w:pStyle w:val="PL"/>
      </w:pPr>
      <w:r>
        <w:t xml:space="preserve">        type string;</w:t>
      </w:r>
    </w:p>
    <w:p w14:paraId="5513FC61" w14:textId="77777777" w:rsidR="008A74FB" w:rsidRDefault="008A74FB" w:rsidP="008A74FB">
      <w:pPr>
        <w:pStyle w:val="PL"/>
      </w:pPr>
      <w:r>
        <w:t xml:space="preserve">      }</w:t>
      </w:r>
    </w:p>
    <w:p w14:paraId="7AC6010F" w14:textId="77777777" w:rsidR="008A74FB" w:rsidRDefault="008A74FB" w:rsidP="008A74FB">
      <w:pPr>
        <w:pStyle w:val="PL"/>
      </w:pPr>
      <w:r>
        <w:t xml:space="preserve">      </w:t>
      </w:r>
    </w:p>
    <w:p w14:paraId="192384E7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rxDiamRealm</w:t>
      </w:r>
      <w:proofErr w:type="spellEnd"/>
      <w:r>
        <w:t xml:space="preserve"> {</w:t>
      </w:r>
    </w:p>
    <w:p w14:paraId="02AE4D7D" w14:textId="77777777" w:rsidR="008A74FB" w:rsidRDefault="008A74FB" w:rsidP="008A74FB">
      <w:pPr>
        <w:pStyle w:val="PL"/>
      </w:pPr>
      <w:r>
        <w:t xml:space="preserve">        description "This IE shall be present if the PCF supports Rx interface.</w:t>
      </w:r>
    </w:p>
    <w:p w14:paraId="73DF7765" w14:textId="77777777" w:rsidR="008A74FB" w:rsidRDefault="008A74FB" w:rsidP="008A74FB">
      <w:pPr>
        <w:pStyle w:val="PL"/>
      </w:pPr>
      <w:r>
        <w:t xml:space="preserve">                     When present, this IE shall indicate the Diameter realm of the Rx interface for the PCF.</w:t>
      </w:r>
    </w:p>
    <w:p w14:paraId="5EF4465E" w14:textId="77777777" w:rsidR="008A74FB" w:rsidRPr="00B43FB7" w:rsidRDefault="008A74FB" w:rsidP="008A74FB">
      <w:pPr>
        <w:pStyle w:val="PL"/>
        <w:rPr>
          <w:lang w:val="es-ES"/>
        </w:rPr>
      </w:pPr>
      <w:r>
        <w:t xml:space="preserve">                     </w:t>
      </w:r>
      <w:proofErr w:type="spellStart"/>
      <w:r w:rsidRPr="00B43FB7">
        <w:rPr>
          <w:lang w:val="es-ES"/>
        </w:rPr>
        <w:t>Pattern</w:t>
      </w:r>
      <w:proofErr w:type="spellEnd"/>
      <w:r w:rsidRPr="00B43FB7">
        <w:rPr>
          <w:lang w:val="es-ES"/>
        </w:rPr>
        <w:t>: '^([A-Za-z0-9]+(-[A-Za-z0-9]+).)+[a-z]{2,}$'.";</w:t>
      </w:r>
    </w:p>
    <w:p w14:paraId="5C3C6B79" w14:textId="77777777" w:rsidR="008A74FB" w:rsidRPr="00B43FB7" w:rsidRDefault="008A74FB" w:rsidP="008A74FB">
      <w:pPr>
        <w:pStyle w:val="PL"/>
        <w:rPr>
          <w:lang w:val="es-ES"/>
        </w:rPr>
      </w:pPr>
      <w:r w:rsidRPr="00B43FB7">
        <w:rPr>
          <w:lang w:val="es-ES"/>
        </w:rPr>
        <w:t xml:space="preserve">        </w:t>
      </w:r>
    </w:p>
    <w:p w14:paraId="14F3ED4E" w14:textId="77777777" w:rsidR="008A74FB" w:rsidRDefault="008A74FB" w:rsidP="008A74FB">
      <w:pPr>
        <w:pStyle w:val="PL"/>
      </w:pPr>
      <w:r w:rsidRPr="00B43FB7">
        <w:rPr>
          <w:lang w:val="es-ES"/>
        </w:rPr>
        <w:t xml:space="preserve">        </w:t>
      </w:r>
      <w:r>
        <w:t>//conditional support</w:t>
      </w:r>
    </w:p>
    <w:p w14:paraId="6CE395D6" w14:textId="77777777" w:rsidR="008A74FB" w:rsidRDefault="008A74FB" w:rsidP="008A74FB">
      <w:pPr>
        <w:pStyle w:val="PL"/>
      </w:pPr>
      <w:r>
        <w:t xml:space="preserve">        type string;</w:t>
      </w:r>
    </w:p>
    <w:p w14:paraId="71F81E09" w14:textId="77777777" w:rsidR="008A74FB" w:rsidRDefault="008A74FB" w:rsidP="008A74FB">
      <w:pPr>
        <w:pStyle w:val="PL"/>
      </w:pPr>
      <w:r>
        <w:t xml:space="preserve">      }</w:t>
      </w:r>
    </w:p>
    <w:p w14:paraId="56A543AB" w14:textId="77777777" w:rsidR="008A74FB" w:rsidRDefault="008A74FB" w:rsidP="008A74FB">
      <w:pPr>
        <w:pStyle w:val="PL"/>
      </w:pPr>
      <w:r>
        <w:t xml:space="preserve">    }</w:t>
      </w:r>
    </w:p>
    <w:p w14:paraId="1D21CF77" w14:textId="77777777" w:rsidR="008A74FB" w:rsidRDefault="008A74FB" w:rsidP="008A74FB">
      <w:pPr>
        <w:pStyle w:val="PL"/>
      </w:pPr>
      <w:r>
        <w:t xml:space="preserve">    </w:t>
      </w:r>
    </w:p>
    <w:p w14:paraId="3520C1A0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bsfInfo</w:t>
      </w:r>
      <w:proofErr w:type="spellEnd"/>
      <w:r>
        <w:t xml:space="preserve"> {</w:t>
      </w:r>
    </w:p>
    <w:p w14:paraId="44B0F636" w14:textId="77777777" w:rsidR="008A74FB" w:rsidRDefault="008A74FB" w:rsidP="008A74FB">
      <w:pPr>
        <w:pStyle w:val="PL"/>
      </w:pPr>
      <w:r>
        <w:t xml:space="preserve">      //optional support</w:t>
      </w:r>
    </w:p>
    <w:p w14:paraId="53E23C59" w14:textId="77777777" w:rsidR="008A74FB" w:rsidRDefault="008A74FB" w:rsidP="008A74FB">
      <w:pPr>
        <w:pStyle w:val="PL"/>
      </w:pPr>
      <w:r>
        <w:t xml:space="preserve">      </w:t>
      </w:r>
    </w:p>
    <w:p w14:paraId="29320E28" w14:textId="77777777" w:rsidR="008A74FB" w:rsidRDefault="008A74FB" w:rsidP="008A74FB">
      <w:pPr>
        <w:pStyle w:val="PL"/>
      </w:pPr>
      <w:r>
        <w:t xml:space="preserve">      list ipv4AddressRanges {</w:t>
      </w:r>
    </w:p>
    <w:p w14:paraId="0055D69F" w14:textId="77777777" w:rsidR="008A74FB" w:rsidRDefault="008A74FB" w:rsidP="008A74FB">
      <w:pPr>
        <w:pStyle w:val="PL"/>
      </w:pPr>
      <w:r>
        <w:t xml:space="preserve">        description "List of ranges of IPv4 addresses handled by BSF.</w:t>
      </w:r>
    </w:p>
    <w:p w14:paraId="78174D2D" w14:textId="77777777" w:rsidR="008A74FB" w:rsidRDefault="008A74FB" w:rsidP="008A74FB">
      <w:pPr>
        <w:pStyle w:val="PL"/>
      </w:pPr>
      <w:r>
        <w:t xml:space="preserve">                     If not provided, the BSF can serve any IPv4 address.";</w:t>
      </w:r>
    </w:p>
    <w:p w14:paraId="30F8B920" w14:textId="77777777" w:rsidR="008A74FB" w:rsidRDefault="008A74FB" w:rsidP="008A74FB">
      <w:pPr>
        <w:pStyle w:val="PL"/>
      </w:pPr>
      <w:r>
        <w:t xml:space="preserve">        //optional support</w:t>
      </w:r>
    </w:p>
    <w:p w14:paraId="50E2D990" w14:textId="77777777" w:rsidR="008A74FB" w:rsidRDefault="008A74FB" w:rsidP="008A74FB">
      <w:pPr>
        <w:pStyle w:val="PL"/>
      </w:pPr>
      <w:r>
        <w:t xml:space="preserve">        key "start end";</w:t>
      </w:r>
    </w:p>
    <w:p w14:paraId="29C15A75" w14:textId="77777777" w:rsidR="008A74FB" w:rsidRDefault="008A74FB" w:rsidP="008A74FB">
      <w:pPr>
        <w:pStyle w:val="PL"/>
      </w:pPr>
      <w:r>
        <w:t xml:space="preserve">        uses types3gpp:Ipv4AddressRange;</w:t>
      </w:r>
    </w:p>
    <w:p w14:paraId="79B7F89E" w14:textId="77777777" w:rsidR="008A74FB" w:rsidRDefault="008A74FB" w:rsidP="008A74FB">
      <w:pPr>
        <w:pStyle w:val="PL"/>
      </w:pPr>
      <w:r>
        <w:t xml:space="preserve">      }</w:t>
      </w:r>
    </w:p>
    <w:p w14:paraId="21C9B57E" w14:textId="77777777" w:rsidR="008A74FB" w:rsidRDefault="008A74FB" w:rsidP="008A74FB">
      <w:pPr>
        <w:pStyle w:val="PL"/>
      </w:pPr>
      <w:r>
        <w:t xml:space="preserve">      </w:t>
      </w:r>
    </w:p>
    <w:p w14:paraId="5244726C" w14:textId="77777777" w:rsidR="008A74FB" w:rsidRDefault="008A74FB" w:rsidP="008A74FB">
      <w:pPr>
        <w:pStyle w:val="PL"/>
      </w:pPr>
      <w:r>
        <w:lastRenderedPageBreak/>
        <w:t xml:space="preserve">      leaf-list </w:t>
      </w:r>
      <w:proofErr w:type="spellStart"/>
      <w:r>
        <w:t>dnnList</w:t>
      </w:r>
      <w:proofErr w:type="spellEnd"/>
      <w:r>
        <w:t xml:space="preserve"> {</w:t>
      </w:r>
    </w:p>
    <w:p w14:paraId="26E6764C" w14:textId="77777777" w:rsidR="008A74FB" w:rsidRDefault="008A74FB" w:rsidP="008A74FB">
      <w:pPr>
        <w:pStyle w:val="PL"/>
      </w:pPr>
      <w:r>
        <w:t xml:space="preserve">        description "List of DNNs handled by the BSF</w:t>
      </w:r>
    </w:p>
    <w:p w14:paraId="72550C03" w14:textId="77777777" w:rsidR="008A74FB" w:rsidRDefault="008A74FB" w:rsidP="008A74FB">
      <w:pPr>
        <w:pStyle w:val="PL"/>
      </w:pPr>
      <w:r>
        <w:t xml:space="preserve">                     If not provided, the BSF can serve any DNN.";</w:t>
      </w:r>
    </w:p>
    <w:p w14:paraId="43BAB717" w14:textId="77777777" w:rsidR="008A74FB" w:rsidRDefault="008A74FB" w:rsidP="008A74FB">
      <w:pPr>
        <w:pStyle w:val="PL"/>
      </w:pPr>
      <w:r>
        <w:t xml:space="preserve">        </w:t>
      </w:r>
    </w:p>
    <w:p w14:paraId="6D0ECBB0" w14:textId="77777777" w:rsidR="008A74FB" w:rsidRDefault="008A74FB" w:rsidP="008A74FB">
      <w:pPr>
        <w:pStyle w:val="PL"/>
      </w:pPr>
      <w:r>
        <w:t xml:space="preserve">        //optional support</w:t>
      </w:r>
    </w:p>
    <w:p w14:paraId="6BA91313" w14:textId="77777777" w:rsidR="008A74FB" w:rsidRDefault="008A74FB" w:rsidP="008A74FB">
      <w:pPr>
        <w:pStyle w:val="PL"/>
      </w:pPr>
      <w:r>
        <w:t xml:space="preserve">        min-elements 1;</w:t>
      </w:r>
    </w:p>
    <w:p w14:paraId="504DAEB8" w14:textId="77777777" w:rsidR="008A74FB" w:rsidRDefault="008A74FB" w:rsidP="008A74FB">
      <w:pPr>
        <w:pStyle w:val="PL"/>
      </w:pPr>
      <w:r>
        <w:t xml:space="preserve">        type string;</w:t>
      </w:r>
    </w:p>
    <w:p w14:paraId="4F34BB8F" w14:textId="77777777" w:rsidR="008A74FB" w:rsidRDefault="008A74FB" w:rsidP="008A74FB">
      <w:pPr>
        <w:pStyle w:val="PL"/>
      </w:pPr>
      <w:r>
        <w:t xml:space="preserve">      }</w:t>
      </w:r>
    </w:p>
    <w:p w14:paraId="350C3A50" w14:textId="77777777" w:rsidR="008A74FB" w:rsidRDefault="008A74FB" w:rsidP="008A74FB">
      <w:pPr>
        <w:pStyle w:val="PL"/>
      </w:pPr>
      <w:r>
        <w:t xml:space="preserve">      </w:t>
      </w:r>
    </w:p>
    <w:p w14:paraId="3125CEFA" w14:textId="77777777" w:rsidR="008A74FB" w:rsidRDefault="008A74FB" w:rsidP="008A74FB">
      <w:pPr>
        <w:pStyle w:val="PL"/>
      </w:pPr>
      <w:r>
        <w:t xml:space="preserve">      leaf-list </w:t>
      </w:r>
      <w:proofErr w:type="spellStart"/>
      <w:r>
        <w:t>ipDomainList</w:t>
      </w:r>
      <w:proofErr w:type="spellEnd"/>
      <w:r>
        <w:t xml:space="preserve"> {</w:t>
      </w:r>
    </w:p>
    <w:p w14:paraId="12822457" w14:textId="77777777" w:rsidR="008A74FB" w:rsidRDefault="008A74FB" w:rsidP="008A74FB">
      <w:pPr>
        <w:pStyle w:val="PL"/>
      </w:pPr>
      <w:r>
        <w:t xml:space="preserve">        description "List of IPv4 address domains, as described in subclause 6.2 of 3GPP TS 29.513, handled by the BSF.</w:t>
      </w:r>
    </w:p>
    <w:p w14:paraId="25B8D714" w14:textId="77777777" w:rsidR="008A74FB" w:rsidRDefault="008A74FB" w:rsidP="008A74FB">
      <w:pPr>
        <w:pStyle w:val="PL"/>
      </w:pPr>
      <w:r>
        <w:t xml:space="preserve">                     If not provided, the BSF can serve any IP domain.";</w:t>
      </w:r>
    </w:p>
    <w:p w14:paraId="3F1FD9F4" w14:textId="77777777" w:rsidR="008A74FB" w:rsidRDefault="008A74FB" w:rsidP="008A74FB">
      <w:pPr>
        <w:pStyle w:val="PL"/>
      </w:pPr>
      <w:r>
        <w:t xml:space="preserve">        //optional support</w:t>
      </w:r>
    </w:p>
    <w:p w14:paraId="43F94E9E" w14:textId="77777777" w:rsidR="008A74FB" w:rsidRDefault="008A74FB" w:rsidP="008A74FB">
      <w:pPr>
        <w:pStyle w:val="PL"/>
      </w:pPr>
      <w:r>
        <w:t xml:space="preserve">        min-elements 1;</w:t>
      </w:r>
    </w:p>
    <w:p w14:paraId="4E49C93B" w14:textId="77777777" w:rsidR="008A74FB" w:rsidRDefault="008A74FB" w:rsidP="008A74FB">
      <w:pPr>
        <w:pStyle w:val="PL"/>
      </w:pPr>
      <w:r>
        <w:t xml:space="preserve">        type string;</w:t>
      </w:r>
    </w:p>
    <w:p w14:paraId="7FB9C15C" w14:textId="77777777" w:rsidR="008A74FB" w:rsidRDefault="008A74FB" w:rsidP="008A74FB">
      <w:pPr>
        <w:pStyle w:val="PL"/>
      </w:pPr>
      <w:r>
        <w:t xml:space="preserve">      }</w:t>
      </w:r>
    </w:p>
    <w:p w14:paraId="143BD9F7" w14:textId="77777777" w:rsidR="008A74FB" w:rsidRDefault="008A74FB" w:rsidP="008A74FB">
      <w:pPr>
        <w:pStyle w:val="PL"/>
      </w:pPr>
      <w:r>
        <w:t xml:space="preserve">      </w:t>
      </w:r>
    </w:p>
    <w:p w14:paraId="57258FCD" w14:textId="77777777" w:rsidR="008A74FB" w:rsidRDefault="008A74FB" w:rsidP="008A74FB">
      <w:pPr>
        <w:pStyle w:val="PL"/>
      </w:pPr>
      <w:r>
        <w:t xml:space="preserve">      list ipv6PrefixRanges {</w:t>
      </w:r>
    </w:p>
    <w:p w14:paraId="570A98B8" w14:textId="77777777" w:rsidR="008A74FB" w:rsidRDefault="008A74FB" w:rsidP="008A74FB">
      <w:pPr>
        <w:pStyle w:val="PL"/>
      </w:pPr>
      <w:r>
        <w:t xml:space="preserve">        description "List of ranges of IPv6 prefixes handled by the BSF.</w:t>
      </w:r>
    </w:p>
    <w:p w14:paraId="4C919E3D" w14:textId="77777777" w:rsidR="008A74FB" w:rsidRDefault="008A74FB" w:rsidP="008A74FB">
      <w:pPr>
        <w:pStyle w:val="PL"/>
      </w:pPr>
      <w:r>
        <w:t xml:space="preserve">                     If not provided, the BSF can serve any IPv6 prefix.";</w:t>
      </w:r>
    </w:p>
    <w:p w14:paraId="09706A5F" w14:textId="77777777" w:rsidR="008A74FB" w:rsidRDefault="008A74FB" w:rsidP="008A74FB">
      <w:pPr>
        <w:pStyle w:val="PL"/>
      </w:pPr>
      <w:r>
        <w:t xml:space="preserve">        //optional support</w:t>
      </w:r>
    </w:p>
    <w:p w14:paraId="38AD7AAE" w14:textId="77777777" w:rsidR="008A74FB" w:rsidRDefault="008A74FB" w:rsidP="008A74FB">
      <w:pPr>
        <w:pStyle w:val="PL"/>
      </w:pPr>
      <w:r>
        <w:t xml:space="preserve">        key "start end";</w:t>
      </w:r>
    </w:p>
    <w:p w14:paraId="72483994" w14:textId="77777777" w:rsidR="008A74FB" w:rsidRDefault="008A74FB" w:rsidP="008A74FB">
      <w:pPr>
        <w:pStyle w:val="PL"/>
      </w:pPr>
      <w:r>
        <w:t xml:space="preserve">        uses types3gpp:Ipv6PrefixRange;</w:t>
      </w:r>
    </w:p>
    <w:p w14:paraId="57D5D0D6" w14:textId="77777777" w:rsidR="008A74FB" w:rsidRDefault="008A74FB" w:rsidP="008A74FB">
      <w:pPr>
        <w:pStyle w:val="PL"/>
      </w:pPr>
      <w:r>
        <w:t xml:space="preserve">      }</w:t>
      </w:r>
    </w:p>
    <w:p w14:paraId="40B97523" w14:textId="77777777" w:rsidR="008A74FB" w:rsidRDefault="008A74FB" w:rsidP="008A74FB">
      <w:pPr>
        <w:pStyle w:val="PL"/>
      </w:pPr>
      <w:r>
        <w:t xml:space="preserve">    }</w:t>
      </w:r>
    </w:p>
    <w:p w14:paraId="25CF9FED" w14:textId="77777777" w:rsidR="008A74FB" w:rsidRDefault="008A74FB" w:rsidP="008A74FB">
      <w:pPr>
        <w:pStyle w:val="PL"/>
      </w:pPr>
      <w:r>
        <w:t xml:space="preserve">    </w:t>
      </w:r>
    </w:p>
    <w:p w14:paraId="29370344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chfInfo</w:t>
      </w:r>
      <w:proofErr w:type="spellEnd"/>
      <w:r>
        <w:t xml:space="preserve"> {</w:t>
      </w:r>
    </w:p>
    <w:p w14:paraId="3E851C13" w14:textId="77777777" w:rsidR="008A74FB" w:rsidRDefault="008A74FB" w:rsidP="008A74FB">
      <w:pPr>
        <w:pStyle w:val="PL"/>
      </w:pPr>
      <w:r>
        <w:t xml:space="preserve">      //optional support</w:t>
      </w:r>
    </w:p>
    <w:p w14:paraId="1392CC9D" w14:textId="77777777" w:rsidR="008A74FB" w:rsidRDefault="008A74FB" w:rsidP="008A74FB">
      <w:pPr>
        <w:pStyle w:val="PL"/>
      </w:pPr>
      <w:r>
        <w:t xml:space="preserve">      </w:t>
      </w:r>
    </w:p>
    <w:p w14:paraId="01C04FFF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supiRangeList</w:t>
      </w:r>
      <w:proofErr w:type="spellEnd"/>
      <w:r>
        <w:t xml:space="preserve"> {</w:t>
      </w:r>
    </w:p>
    <w:p w14:paraId="49C99C83" w14:textId="77777777" w:rsidR="008A74FB" w:rsidRDefault="008A74FB" w:rsidP="008A74FB">
      <w:pPr>
        <w:pStyle w:val="PL"/>
      </w:pPr>
      <w:r>
        <w:t xml:space="preserve">        description "List of ranges of SUPIs that can be served by the CHF instance. If not provided, the CHF can serve any SUPI.";</w:t>
      </w:r>
    </w:p>
    <w:p w14:paraId="5686343E" w14:textId="77777777" w:rsidR="008A74FB" w:rsidRDefault="008A74FB" w:rsidP="008A74FB">
      <w:pPr>
        <w:pStyle w:val="PL"/>
      </w:pPr>
      <w:r>
        <w:t xml:space="preserve">        key "start end pattern";</w:t>
      </w:r>
    </w:p>
    <w:p w14:paraId="758F1985" w14:textId="77777777" w:rsidR="008A74FB" w:rsidRDefault="008A74FB" w:rsidP="008A74FB">
      <w:pPr>
        <w:pStyle w:val="PL"/>
      </w:pPr>
      <w:r>
        <w:t xml:space="preserve">        min-elements 1;</w:t>
      </w:r>
    </w:p>
    <w:p w14:paraId="0DD2EBD8" w14:textId="77777777" w:rsidR="008A74FB" w:rsidRDefault="008A74FB" w:rsidP="008A74FB">
      <w:pPr>
        <w:pStyle w:val="PL"/>
      </w:pPr>
      <w:r>
        <w:t xml:space="preserve">        //optional support</w:t>
      </w:r>
    </w:p>
    <w:p w14:paraId="6FAE7FED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SupiRange</w:t>
      </w:r>
      <w:proofErr w:type="spellEnd"/>
      <w:r>
        <w:t>;</w:t>
      </w:r>
    </w:p>
    <w:p w14:paraId="146EABB9" w14:textId="77777777" w:rsidR="008A74FB" w:rsidRDefault="008A74FB" w:rsidP="008A74FB">
      <w:pPr>
        <w:pStyle w:val="PL"/>
      </w:pPr>
      <w:r>
        <w:t xml:space="preserve">      }</w:t>
      </w:r>
    </w:p>
    <w:p w14:paraId="74BE9F29" w14:textId="77777777" w:rsidR="008A74FB" w:rsidRDefault="008A74FB" w:rsidP="008A74FB">
      <w:pPr>
        <w:pStyle w:val="PL"/>
      </w:pPr>
      <w:r>
        <w:t xml:space="preserve">      </w:t>
      </w:r>
    </w:p>
    <w:p w14:paraId="4FECE89F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gpsiRangeList</w:t>
      </w:r>
      <w:proofErr w:type="spellEnd"/>
      <w:r>
        <w:t xml:space="preserve"> {</w:t>
      </w:r>
    </w:p>
    <w:p w14:paraId="4EA4F7FF" w14:textId="77777777" w:rsidR="008A74FB" w:rsidRDefault="008A74FB" w:rsidP="008A74FB">
      <w:pPr>
        <w:pStyle w:val="PL"/>
      </w:pPr>
      <w:r>
        <w:t xml:space="preserve">        description "List of ranges of GPSI that can be served by the CHF instance. If not provided, the CHF can serve any GPSI.";</w:t>
      </w:r>
    </w:p>
    <w:p w14:paraId="29CAE27B" w14:textId="77777777" w:rsidR="008A74FB" w:rsidRDefault="008A74FB" w:rsidP="008A74FB">
      <w:pPr>
        <w:pStyle w:val="PL"/>
      </w:pPr>
      <w:r>
        <w:t xml:space="preserve">        key "start end pattern";</w:t>
      </w:r>
    </w:p>
    <w:p w14:paraId="675F5149" w14:textId="77777777" w:rsidR="008A74FB" w:rsidRDefault="008A74FB" w:rsidP="008A74FB">
      <w:pPr>
        <w:pStyle w:val="PL"/>
      </w:pPr>
      <w:r>
        <w:t xml:space="preserve">        min-elements 1;</w:t>
      </w:r>
    </w:p>
    <w:p w14:paraId="4EBE5E19" w14:textId="77777777" w:rsidR="008A74FB" w:rsidRDefault="008A74FB" w:rsidP="008A74FB">
      <w:pPr>
        <w:pStyle w:val="PL"/>
      </w:pPr>
      <w:r>
        <w:t xml:space="preserve">        //optional support</w:t>
      </w:r>
    </w:p>
    <w:p w14:paraId="782CB33B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IdentityRange</w:t>
      </w:r>
      <w:proofErr w:type="spellEnd"/>
      <w:r>
        <w:t>;</w:t>
      </w:r>
    </w:p>
    <w:p w14:paraId="65E4C994" w14:textId="77777777" w:rsidR="008A74FB" w:rsidRDefault="008A74FB" w:rsidP="008A74FB">
      <w:pPr>
        <w:pStyle w:val="PL"/>
      </w:pPr>
      <w:r>
        <w:t xml:space="preserve">      }</w:t>
      </w:r>
    </w:p>
    <w:p w14:paraId="15162961" w14:textId="77777777" w:rsidR="008A74FB" w:rsidRDefault="008A74FB" w:rsidP="008A74FB">
      <w:pPr>
        <w:pStyle w:val="PL"/>
      </w:pPr>
      <w:r>
        <w:t xml:space="preserve">      </w:t>
      </w:r>
    </w:p>
    <w:p w14:paraId="0E3E3653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plmnRangeList</w:t>
      </w:r>
      <w:proofErr w:type="spellEnd"/>
      <w:r>
        <w:t xml:space="preserve"> {</w:t>
      </w:r>
    </w:p>
    <w:p w14:paraId="03B6B797" w14:textId="77777777" w:rsidR="008A74FB" w:rsidRDefault="008A74FB" w:rsidP="008A74FB">
      <w:pPr>
        <w:pStyle w:val="PL"/>
      </w:pPr>
      <w:r>
        <w:t xml:space="preserve">        description "List of ranges of PLMNs (including the PLMN IDs of the CHF instance) that can be served by the CHF instance.</w:t>
      </w:r>
    </w:p>
    <w:p w14:paraId="13ADE07E" w14:textId="77777777" w:rsidR="008A74FB" w:rsidRDefault="008A74FB" w:rsidP="008A74FB">
      <w:pPr>
        <w:pStyle w:val="PL"/>
      </w:pPr>
      <w:r>
        <w:t xml:space="preserve">                     If not provided, the CHF can serve any PLMN.";</w:t>
      </w:r>
    </w:p>
    <w:p w14:paraId="108A03F0" w14:textId="77777777" w:rsidR="008A74FB" w:rsidRDefault="008A74FB" w:rsidP="008A74FB">
      <w:pPr>
        <w:pStyle w:val="PL"/>
      </w:pPr>
      <w:r>
        <w:t xml:space="preserve">        </w:t>
      </w:r>
    </w:p>
    <w:p w14:paraId="19C5D094" w14:textId="77777777" w:rsidR="008A74FB" w:rsidRDefault="008A74FB" w:rsidP="008A74FB">
      <w:pPr>
        <w:pStyle w:val="PL"/>
      </w:pPr>
      <w:r>
        <w:t xml:space="preserve">        min-elements 1;</w:t>
      </w:r>
    </w:p>
    <w:p w14:paraId="54DF6EB1" w14:textId="77777777" w:rsidR="008A74FB" w:rsidRDefault="008A74FB" w:rsidP="008A74FB">
      <w:pPr>
        <w:pStyle w:val="PL"/>
      </w:pPr>
      <w:r>
        <w:t xml:space="preserve">        //optional support</w:t>
      </w:r>
    </w:p>
    <w:p w14:paraId="1AA66D98" w14:textId="77777777" w:rsidR="008A74FB" w:rsidRDefault="008A74FB" w:rsidP="008A74FB">
      <w:pPr>
        <w:pStyle w:val="PL"/>
      </w:pPr>
      <w:r>
        <w:t xml:space="preserve">        key "mcc </w:t>
      </w:r>
      <w:proofErr w:type="spellStart"/>
      <w:r>
        <w:t>mnc</w:t>
      </w:r>
      <w:proofErr w:type="spellEnd"/>
      <w:r>
        <w:t>";</w:t>
      </w:r>
    </w:p>
    <w:p w14:paraId="7DC72C44" w14:textId="77777777" w:rsidR="008A74FB" w:rsidRDefault="008A74FB" w:rsidP="008A74FB">
      <w:pPr>
        <w:pStyle w:val="PL"/>
      </w:pPr>
      <w:r>
        <w:t xml:space="preserve">        uses types3gpp:PLMNId;</w:t>
      </w:r>
    </w:p>
    <w:p w14:paraId="5CFA3AEA" w14:textId="77777777" w:rsidR="008A74FB" w:rsidRDefault="008A74FB" w:rsidP="008A74FB">
      <w:pPr>
        <w:pStyle w:val="PL"/>
      </w:pPr>
      <w:r>
        <w:t xml:space="preserve">      }</w:t>
      </w:r>
    </w:p>
    <w:p w14:paraId="06B319EC" w14:textId="77777777" w:rsidR="008A74FB" w:rsidRDefault="008A74FB" w:rsidP="008A74FB">
      <w:pPr>
        <w:pStyle w:val="PL"/>
      </w:pPr>
      <w:r>
        <w:t xml:space="preserve">    }</w:t>
      </w:r>
    </w:p>
    <w:p w14:paraId="1FF63054" w14:textId="77777777" w:rsidR="008A74FB" w:rsidRDefault="008A74FB" w:rsidP="008A74FB">
      <w:pPr>
        <w:pStyle w:val="PL"/>
      </w:pPr>
      <w:r>
        <w:t xml:space="preserve">    </w:t>
      </w:r>
    </w:p>
    <w:p w14:paraId="42A8C5D5" w14:textId="77777777" w:rsidR="008A74FB" w:rsidRDefault="008A74FB" w:rsidP="008A74FB">
      <w:pPr>
        <w:pStyle w:val="PL"/>
      </w:pPr>
      <w:r>
        <w:t xml:space="preserve">    grouping </w:t>
      </w:r>
      <w:proofErr w:type="spellStart"/>
      <w:r>
        <w:t>nrfInfoGrp</w:t>
      </w:r>
      <w:proofErr w:type="spellEnd"/>
      <w:r>
        <w:t xml:space="preserve"> {</w:t>
      </w:r>
    </w:p>
    <w:p w14:paraId="5FBA4283" w14:textId="77777777" w:rsidR="008A74FB" w:rsidRDefault="008A74FB" w:rsidP="008A74FB">
      <w:pPr>
        <w:pStyle w:val="PL"/>
      </w:pPr>
      <w:r>
        <w:t xml:space="preserve">      //optional support</w:t>
      </w:r>
    </w:p>
    <w:p w14:paraId="07967608" w14:textId="77777777" w:rsidR="008A74FB" w:rsidRDefault="008A74FB" w:rsidP="008A74FB">
      <w:pPr>
        <w:pStyle w:val="PL"/>
      </w:pPr>
      <w:r>
        <w:t xml:space="preserve">      </w:t>
      </w:r>
    </w:p>
    <w:p w14:paraId="323ACD99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servedUdrInfo</w:t>
      </w:r>
      <w:proofErr w:type="spellEnd"/>
      <w:r>
        <w:t xml:space="preserve"> {</w:t>
      </w:r>
    </w:p>
    <w:p w14:paraId="14EE455F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udrInfo</w:t>
      </w:r>
      <w:proofErr w:type="spellEnd"/>
      <w:r>
        <w:t xml:space="preserve"> attributes locally configured in the NRF or the NRF received during NF registration.";</w:t>
      </w:r>
    </w:p>
    <w:p w14:paraId="13E7F860" w14:textId="77777777" w:rsidR="008A74FB" w:rsidRDefault="008A74FB" w:rsidP="008A74FB">
      <w:pPr>
        <w:pStyle w:val="PL"/>
      </w:pPr>
      <w:r>
        <w:t xml:space="preserve">        //optional support</w:t>
      </w:r>
    </w:p>
    <w:p w14:paraId="45302A74" w14:textId="77777777" w:rsidR="008A74FB" w:rsidRDefault="008A74FB" w:rsidP="008A74FB">
      <w:pPr>
        <w:pStyle w:val="PL"/>
      </w:pPr>
      <w:r>
        <w:t xml:space="preserve">        </w:t>
      </w:r>
    </w:p>
    <w:p w14:paraId="63D98B17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2BB9E13A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150228D1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0EE49CFD" w14:textId="77777777" w:rsidR="008A74FB" w:rsidRDefault="008A74FB" w:rsidP="008A74FB">
      <w:pPr>
        <w:pStyle w:val="PL"/>
      </w:pPr>
      <w:r>
        <w:t xml:space="preserve">          type string;</w:t>
      </w:r>
    </w:p>
    <w:p w14:paraId="73675F30" w14:textId="77777777" w:rsidR="008A74FB" w:rsidRDefault="008A74FB" w:rsidP="008A74FB">
      <w:pPr>
        <w:pStyle w:val="PL"/>
      </w:pPr>
      <w:r>
        <w:t xml:space="preserve">        }</w:t>
      </w:r>
    </w:p>
    <w:p w14:paraId="5FBBA700" w14:textId="77777777" w:rsidR="008A74FB" w:rsidRDefault="008A74FB" w:rsidP="008A74FB">
      <w:pPr>
        <w:pStyle w:val="PL"/>
      </w:pPr>
      <w:r>
        <w:t xml:space="preserve">        </w:t>
      </w:r>
    </w:p>
    <w:p w14:paraId="3D02A0DD" w14:textId="77777777" w:rsidR="008A74FB" w:rsidRDefault="008A74FB" w:rsidP="008A74FB">
      <w:pPr>
        <w:pStyle w:val="PL"/>
      </w:pPr>
      <w:r>
        <w:t xml:space="preserve">        min-elements 1;</w:t>
      </w:r>
    </w:p>
    <w:p w14:paraId="28E20D69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udrInfo</w:t>
      </w:r>
      <w:proofErr w:type="spellEnd"/>
      <w:r>
        <w:t>;</w:t>
      </w:r>
    </w:p>
    <w:p w14:paraId="032947CB" w14:textId="77777777" w:rsidR="008A74FB" w:rsidRDefault="008A74FB" w:rsidP="008A74FB">
      <w:pPr>
        <w:pStyle w:val="PL"/>
      </w:pPr>
      <w:r>
        <w:t xml:space="preserve">      }</w:t>
      </w:r>
    </w:p>
    <w:p w14:paraId="61B3F7A2" w14:textId="77777777" w:rsidR="008A74FB" w:rsidRDefault="008A74FB" w:rsidP="008A74FB">
      <w:pPr>
        <w:pStyle w:val="PL"/>
      </w:pPr>
      <w:r>
        <w:t xml:space="preserve">      </w:t>
      </w:r>
    </w:p>
    <w:p w14:paraId="502FE73B" w14:textId="77777777" w:rsidR="008A74FB" w:rsidRDefault="008A74FB" w:rsidP="008A74FB">
      <w:pPr>
        <w:pStyle w:val="PL"/>
      </w:pPr>
      <w:r>
        <w:lastRenderedPageBreak/>
        <w:t xml:space="preserve">      list </w:t>
      </w:r>
      <w:proofErr w:type="spellStart"/>
      <w:r>
        <w:t>servedUdmInfo</w:t>
      </w:r>
      <w:proofErr w:type="spellEnd"/>
      <w:r>
        <w:t xml:space="preserve"> {</w:t>
      </w:r>
    </w:p>
    <w:p w14:paraId="58C6AA0F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udmInfo</w:t>
      </w:r>
      <w:proofErr w:type="spellEnd"/>
      <w:r>
        <w:t xml:space="preserve"> attributes locally configured in the NRF or the NRF received during NF registration.";</w:t>
      </w:r>
    </w:p>
    <w:p w14:paraId="5876E34E" w14:textId="77777777" w:rsidR="008A74FB" w:rsidRDefault="008A74FB" w:rsidP="008A74FB">
      <w:pPr>
        <w:pStyle w:val="PL"/>
      </w:pPr>
      <w:r>
        <w:t xml:space="preserve">        //optional support</w:t>
      </w:r>
    </w:p>
    <w:p w14:paraId="63FB09B7" w14:textId="77777777" w:rsidR="008A74FB" w:rsidRDefault="008A74FB" w:rsidP="008A74FB">
      <w:pPr>
        <w:pStyle w:val="PL"/>
      </w:pPr>
      <w:r>
        <w:t xml:space="preserve">        </w:t>
      </w:r>
    </w:p>
    <w:p w14:paraId="30B09E47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02B4D9BF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6F122098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25794782" w14:textId="77777777" w:rsidR="008A74FB" w:rsidRDefault="008A74FB" w:rsidP="008A74FB">
      <w:pPr>
        <w:pStyle w:val="PL"/>
      </w:pPr>
      <w:r>
        <w:t xml:space="preserve">          type string;</w:t>
      </w:r>
    </w:p>
    <w:p w14:paraId="38B8FA01" w14:textId="77777777" w:rsidR="008A74FB" w:rsidRDefault="008A74FB" w:rsidP="008A74FB">
      <w:pPr>
        <w:pStyle w:val="PL"/>
      </w:pPr>
      <w:r>
        <w:t xml:space="preserve">        }</w:t>
      </w:r>
    </w:p>
    <w:p w14:paraId="2B5BBF8C" w14:textId="77777777" w:rsidR="008A74FB" w:rsidRDefault="008A74FB" w:rsidP="008A74FB">
      <w:pPr>
        <w:pStyle w:val="PL"/>
      </w:pPr>
      <w:r>
        <w:t xml:space="preserve">        </w:t>
      </w:r>
    </w:p>
    <w:p w14:paraId="79D026C3" w14:textId="77777777" w:rsidR="008A74FB" w:rsidRDefault="008A74FB" w:rsidP="008A74FB">
      <w:pPr>
        <w:pStyle w:val="PL"/>
      </w:pPr>
      <w:r>
        <w:t xml:space="preserve">        min-elements 1;</w:t>
      </w:r>
    </w:p>
    <w:p w14:paraId="416BFCED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udmInfo</w:t>
      </w:r>
      <w:proofErr w:type="spellEnd"/>
      <w:r>
        <w:t>;</w:t>
      </w:r>
    </w:p>
    <w:p w14:paraId="66D2F420" w14:textId="77777777" w:rsidR="008A74FB" w:rsidRDefault="008A74FB" w:rsidP="008A74FB">
      <w:pPr>
        <w:pStyle w:val="PL"/>
      </w:pPr>
      <w:r>
        <w:t xml:space="preserve">      }</w:t>
      </w:r>
    </w:p>
    <w:p w14:paraId="45EC5C45" w14:textId="77777777" w:rsidR="008A74FB" w:rsidRDefault="008A74FB" w:rsidP="008A74FB">
      <w:pPr>
        <w:pStyle w:val="PL"/>
      </w:pPr>
      <w:r>
        <w:t xml:space="preserve">      </w:t>
      </w:r>
    </w:p>
    <w:p w14:paraId="179CAB72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servedAusfInfo</w:t>
      </w:r>
      <w:proofErr w:type="spellEnd"/>
      <w:r>
        <w:t xml:space="preserve"> {</w:t>
      </w:r>
    </w:p>
    <w:p w14:paraId="7069E8DC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ausfInfo</w:t>
      </w:r>
      <w:proofErr w:type="spellEnd"/>
      <w:r>
        <w:t xml:space="preserve"> attributes locally configured in the NRF or the NRF received during NF registration.";</w:t>
      </w:r>
    </w:p>
    <w:p w14:paraId="2A1745D2" w14:textId="77777777" w:rsidR="008A74FB" w:rsidRDefault="008A74FB" w:rsidP="008A74FB">
      <w:pPr>
        <w:pStyle w:val="PL"/>
      </w:pPr>
      <w:r>
        <w:t xml:space="preserve">        //optional support</w:t>
      </w:r>
    </w:p>
    <w:p w14:paraId="59DE538B" w14:textId="77777777" w:rsidR="008A74FB" w:rsidRDefault="008A74FB" w:rsidP="008A74FB">
      <w:pPr>
        <w:pStyle w:val="PL"/>
      </w:pPr>
      <w:r>
        <w:t xml:space="preserve">        </w:t>
      </w:r>
    </w:p>
    <w:p w14:paraId="4137D58F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1608B587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6728C911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22B686E4" w14:textId="77777777" w:rsidR="008A74FB" w:rsidRDefault="008A74FB" w:rsidP="008A74FB">
      <w:pPr>
        <w:pStyle w:val="PL"/>
      </w:pPr>
      <w:r>
        <w:t xml:space="preserve">          type string;</w:t>
      </w:r>
    </w:p>
    <w:p w14:paraId="4F619A04" w14:textId="77777777" w:rsidR="008A74FB" w:rsidRDefault="008A74FB" w:rsidP="008A74FB">
      <w:pPr>
        <w:pStyle w:val="PL"/>
      </w:pPr>
      <w:r>
        <w:t xml:space="preserve">        }</w:t>
      </w:r>
    </w:p>
    <w:p w14:paraId="6E5E6657" w14:textId="77777777" w:rsidR="008A74FB" w:rsidRDefault="008A74FB" w:rsidP="008A74FB">
      <w:pPr>
        <w:pStyle w:val="PL"/>
      </w:pPr>
      <w:r>
        <w:t xml:space="preserve">        </w:t>
      </w:r>
    </w:p>
    <w:p w14:paraId="3688FE1C" w14:textId="77777777" w:rsidR="008A74FB" w:rsidRDefault="008A74FB" w:rsidP="008A74FB">
      <w:pPr>
        <w:pStyle w:val="PL"/>
      </w:pPr>
      <w:r>
        <w:t xml:space="preserve">        min-elements 1;</w:t>
      </w:r>
    </w:p>
    <w:p w14:paraId="40893E3B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ausfInfo</w:t>
      </w:r>
      <w:proofErr w:type="spellEnd"/>
      <w:r>
        <w:t>;</w:t>
      </w:r>
    </w:p>
    <w:p w14:paraId="6C2530E7" w14:textId="77777777" w:rsidR="008A74FB" w:rsidRDefault="008A74FB" w:rsidP="008A74FB">
      <w:pPr>
        <w:pStyle w:val="PL"/>
      </w:pPr>
      <w:r>
        <w:t xml:space="preserve">      }</w:t>
      </w:r>
    </w:p>
    <w:p w14:paraId="69D1F518" w14:textId="77777777" w:rsidR="008A74FB" w:rsidRDefault="008A74FB" w:rsidP="008A74FB">
      <w:pPr>
        <w:pStyle w:val="PL"/>
      </w:pPr>
      <w:r>
        <w:t xml:space="preserve">      </w:t>
      </w:r>
    </w:p>
    <w:p w14:paraId="36B47834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servedAmfInfo</w:t>
      </w:r>
      <w:proofErr w:type="spellEnd"/>
      <w:r>
        <w:t xml:space="preserve"> {</w:t>
      </w:r>
    </w:p>
    <w:p w14:paraId="44743E9A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amfInfo</w:t>
      </w:r>
      <w:proofErr w:type="spellEnd"/>
      <w:r>
        <w:t xml:space="preserve"> attributes locally configured in the NRF or the NRF received during NF registration.";</w:t>
      </w:r>
    </w:p>
    <w:p w14:paraId="3A92805F" w14:textId="77777777" w:rsidR="008A74FB" w:rsidRDefault="008A74FB" w:rsidP="008A74FB">
      <w:pPr>
        <w:pStyle w:val="PL"/>
      </w:pPr>
      <w:r>
        <w:t xml:space="preserve">        //optional support</w:t>
      </w:r>
    </w:p>
    <w:p w14:paraId="2153A1F8" w14:textId="77777777" w:rsidR="008A74FB" w:rsidRDefault="008A74FB" w:rsidP="008A74FB">
      <w:pPr>
        <w:pStyle w:val="PL"/>
      </w:pPr>
      <w:r>
        <w:t xml:space="preserve">        </w:t>
      </w:r>
    </w:p>
    <w:p w14:paraId="20795853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6A3E2897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6DA80AC9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62B2AA5E" w14:textId="77777777" w:rsidR="008A74FB" w:rsidRDefault="008A74FB" w:rsidP="008A74FB">
      <w:pPr>
        <w:pStyle w:val="PL"/>
      </w:pPr>
      <w:r>
        <w:t xml:space="preserve">          type string;</w:t>
      </w:r>
    </w:p>
    <w:p w14:paraId="7B3EC0F8" w14:textId="77777777" w:rsidR="008A74FB" w:rsidRDefault="008A74FB" w:rsidP="008A74FB">
      <w:pPr>
        <w:pStyle w:val="PL"/>
      </w:pPr>
      <w:r>
        <w:t xml:space="preserve">        }</w:t>
      </w:r>
    </w:p>
    <w:p w14:paraId="317DEEB8" w14:textId="77777777" w:rsidR="008A74FB" w:rsidRDefault="008A74FB" w:rsidP="008A74FB">
      <w:pPr>
        <w:pStyle w:val="PL"/>
      </w:pPr>
      <w:r>
        <w:t xml:space="preserve">        </w:t>
      </w:r>
    </w:p>
    <w:p w14:paraId="473BCFCD" w14:textId="77777777" w:rsidR="008A74FB" w:rsidRDefault="008A74FB" w:rsidP="008A74FB">
      <w:pPr>
        <w:pStyle w:val="PL"/>
      </w:pPr>
      <w:r>
        <w:t xml:space="preserve">        min-elements 1;</w:t>
      </w:r>
    </w:p>
    <w:p w14:paraId="5C9FC5D6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amfInfo</w:t>
      </w:r>
      <w:proofErr w:type="spellEnd"/>
      <w:r>
        <w:t>;</w:t>
      </w:r>
    </w:p>
    <w:p w14:paraId="78757ED3" w14:textId="77777777" w:rsidR="008A74FB" w:rsidRDefault="008A74FB" w:rsidP="008A74FB">
      <w:pPr>
        <w:pStyle w:val="PL"/>
      </w:pPr>
      <w:r>
        <w:t xml:space="preserve">      }</w:t>
      </w:r>
    </w:p>
    <w:p w14:paraId="4E8F6DEC" w14:textId="77777777" w:rsidR="008A74FB" w:rsidRDefault="008A74FB" w:rsidP="008A74FB">
      <w:pPr>
        <w:pStyle w:val="PL"/>
      </w:pPr>
      <w:r>
        <w:t xml:space="preserve">      </w:t>
      </w:r>
    </w:p>
    <w:p w14:paraId="6F78C794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servedSmfInfo</w:t>
      </w:r>
      <w:proofErr w:type="spellEnd"/>
      <w:r>
        <w:t xml:space="preserve"> {</w:t>
      </w:r>
    </w:p>
    <w:p w14:paraId="078D7899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smfInfo</w:t>
      </w:r>
      <w:proofErr w:type="spellEnd"/>
      <w:r>
        <w:t xml:space="preserve"> attributes locally configured in the NRF or the NRF received during NF registration.";</w:t>
      </w:r>
    </w:p>
    <w:p w14:paraId="59583490" w14:textId="77777777" w:rsidR="008A74FB" w:rsidRDefault="008A74FB" w:rsidP="008A74FB">
      <w:pPr>
        <w:pStyle w:val="PL"/>
      </w:pPr>
      <w:r>
        <w:t xml:space="preserve">        //optional support</w:t>
      </w:r>
    </w:p>
    <w:p w14:paraId="27E54DE2" w14:textId="77777777" w:rsidR="008A74FB" w:rsidRDefault="008A74FB" w:rsidP="008A74FB">
      <w:pPr>
        <w:pStyle w:val="PL"/>
      </w:pPr>
      <w:r>
        <w:t xml:space="preserve">        </w:t>
      </w:r>
    </w:p>
    <w:p w14:paraId="22E99B37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76F444B9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13FD72CF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7D2A1D94" w14:textId="77777777" w:rsidR="008A74FB" w:rsidRDefault="008A74FB" w:rsidP="008A74FB">
      <w:pPr>
        <w:pStyle w:val="PL"/>
      </w:pPr>
      <w:r>
        <w:t xml:space="preserve">          type string;</w:t>
      </w:r>
    </w:p>
    <w:p w14:paraId="53BDA150" w14:textId="77777777" w:rsidR="008A74FB" w:rsidRDefault="008A74FB" w:rsidP="008A74FB">
      <w:pPr>
        <w:pStyle w:val="PL"/>
      </w:pPr>
      <w:r>
        <w:t xml:space="preserve">        }</w:t>
      </w:r>
    </w:p>
    <w:p w14:paraId="2CE25F4B" w14:textId="77777777" w:rsidR="008A74FB" w:rsidRDefault="008A74FB" w:rsidP="008A74FB">
      <w:pPr>
        <w:pStyle w:val="PL"/>
      </w:pPr>
      <w:r>
        <w:t xml:space="preserve">        </w:t>
      </w:r>
    </w:p>
    <w:p w14:paraId="036E82F0" w14:textId="77777777" w:rsidR="008A74FB" w:rsidRDefault="008A74FB" w:rsidP="008A74FB">
      <w:pPr>
        <w:pStyle w:val="PL"/>
      </w:pPr>
      <w:r>
        <w:t xml:space="preserve">        min-elements 1;</w:t>
      </w:r>
    </w:p>
    <w:p w14:paraId="41A1D7A0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smfInfo</w:t>
      </w:r>
      <w:proofErr w:type="spellEnd"/>
      <w:r>
        <w:t>;</w:t>
      </w:r>
    </w:p>
    <w:p w14:paraId="78D9F5EE" w14:textId="77777777" w:rsidR="008A74FB" w:rsidRDefault="008A74FB" w:rsidP="008A74FB">
      <w:pPr>
        <w:pStyle w:val="PL"/>
      </w:pPr>
      <w:r>
        <w:t xml:space="preserve">      }</w:t>
      </w:r>
    </w:p>
    <w:p w14:paraId="5CBC9F60" w14:textId="77777777" w:rsidR="008A74FB" w:rsidRDefault="008A74FB" w:rsidP="008A74FB">
      <w:pPr>
        <w:pStyle w:val="PL"/>
      </w:pPr>
      <w:r>
        <w:t xml:space="preserve">      </w:t>
      </w:r>
    </w:p>
    <w:p w14:paraId="4B3AFFB7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servedUpfInfo</w:t>
      </w:r>
      <w:proofErr w:type="spellEnd"/>
      <w:r>
        <w:t xml:space="preserve"> {</w:t>
      </w:r>
    </w:p>
    <w:p w14:paraId="3170E127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upfInfo</w:t>
      </w:r>
      <w:proofErr w:type="spellEnd"/>
      <w:r>
        <w:t xml:space="preserve"> attributes locally configured in the NRF or the NRF received during NF registration.";</w:t>
      </w:r>
    </w:p>
    <w:p w14:paraId="527A6E8E" w14:textId="77777777" w:rsidR="008A74FB" w:rsidRDefault="008A74FB" w:rsidP="008A74FB">
      <w:pPr>
        <w:pStyle w:val="PL"/>
      </w:pPr>
      <w:r>
        <w:t xml:space="preserve">        //optional support</w:t>
      </w:r>
    </w:p>
    <w:p w14:paraId="3DF0322D" w14:textId="77777777" w:rsidR="008A74FB" w:rsidRDefault="008A74FB" w:rsidP="008A74FB">
      <w:pPr>
        <w:pStyle w:val="PL"/>
      </w:pPr>
      <w:r>
        <w:t xml:space="preserve">        </w:t>
      </w:r>
    </w:p>
    <w:p w14:paraId="42C1B41A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1C27156D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226DB11E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6530A06A" w14:textId="77777777" w:rsidR="008A74FB" w:rsidRDefault="008A74FB" w:rsidP="008A74FB">
      <w:pPr>
        <w:pStyle w:val="PL"/>
      </w:pPr>
      <w:r>
        <w:t xml:space="preserve">          type string;</w:t>
      </w:r>
    </w:p>
    <w:p w14:paraId="1586FE84" w14:textId="77777777" w:rsidR="008A74FB" w:rsidRDefault="008A74FB" w:rsidP="008A74FB">
      <w:pPr>
        <w:pStyle w:val="PL"/>
      </w:pPr>
      <w:r>
        <w:t xml:space="preserve">        }</w:t>
      </w:r>
    </w:p>
    <w:p w14:paraId="76DED907" w14:textId="77777777" w:rsidR="008A74FB" w:rsidRDefault="008A74FB" w:rsidP="008A74FB">
      <w:pPr>
        <w:pStyle w:val="PL"/>
      </w:pPr>
      <w:r>
        <w:t xml:space="preserve">        </w:t>
      </w:r>
    </w:p>
    <w:p w14:paraId="5E38E1E5" w14:textId="77777777" w:rsidR="008A74FB" w:rsidRDefault="008A74FB" w:rsidP="008A74FB">
      <w:pPr>
        <w:pStyle w:val="PL"/>
      </w:pPr>
      <w:r>
        <w:t xml:space="preserve">        min-elements 1;</w:t>
      </w:r>
    </w:p>
    <w:p w14:paraId="473EEDE0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upfInfo</w:t>
      </w:r>
      <w:proofErr w:type="spellEnd"/>
      <w:r>
        <w:t>;</w:t>
      </w:r>
    </w:p>
    <w:p w14:paraId="5438827D" w14:textId="77777777" w:rsidR="008A74FB" w:rsidRDefault="008A74FB" w:rsidP="008A74FB">
      <w:pPr>
        <w:pStyle w:val="PL"/>
      </w:pPr>
      <w:r>
        <w:t xml:space="preserve">      }</w:t>
      </w:r>
    </w:p>
    <w:p w14:paraId="16F2E6A1" w14:textId="77777777" w:rsidR="008A74FB" w:rsidRDefault="008A74FB" w:rsidP="008A74FB">
      <w:pPr>
        <w:pStyle w:val="PL"/>
      </w:pPr>
      <w:r>
        <w:t xml:space="preserve">      </w:t>
      </w:r>
    </w:p>
    <w:p w14:paraId="7F867392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servedPcfInfo</w:t>
      </w:r>
      <w:proofErr w:type="spellEnd"/>
      <w:r>
        <w:t xml:space="preserve"> {</w:t>
      </w:r>
    </w:p>
    <w:p w14:paraId="640C9402" w14:textId="77777777" w:rsidR="008A74FB" w:rsidRDefault="008A74FB" w:rsidP="008A74FB">
      <w:pPr>
        <w:pStyle w:val="PL"/>
      </w:pPr>
      <w:r>
        <w:t xml:space="preserve">       description "This attribute contains all the </w:t>
      </w:r>
      <w:proofErr w:type="spellStart"/>
      <w:r>
        <w:t>pcfInfo</w:t>
      </w:r>
      <w:proofErr w:type="spellEnd"/>
      <w:r>
        <w:t xml:space="preserve"> attributes locally configured in the NRF or the NRF received during NF registration.";</w:t>
      </w:r>
    </w:p>
    <w:p w14:paraId="51970730" w14:textId="77777777" w:rsidR="008A74FB" w:rsidRDefault="008A74FB" w:rsidP="008A74FB">
      <w:pPr>
        <w:pStyle w:val="PL"/>
      </w:pPr>
      <w:r>
        <w:lastRenderedPageBreak/>
        <w:t xml:space="preserve">        //optional support</w:t>
      </w:r>
    </w:p>
    <w:p w14:paraId="29FB9CF2" w14:textId="77777777" w:rsidR="008A74FB" w:rsidRDefault="008A74FB" w:rsidP="008A74FB">
      <w:pPr>
        <w:pStyle w:val="PL"/>
      </w:pPr>
      <w:r>
        <w:t xml:space="preserve">        </w:t>
      </w:r>
    </w:p>
    <w:p w14:paraId="34C0C7F5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62C3C5E3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0B8B8509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027B6F82" w14:textId="77777777" w:rsidR="008A74FB" w:rsidRDefault="008A74FB" w:rsidP="008A74FB">
      <w:pPr>
        <w:pStyle w:val="PL"/>
      </w:pPr>
      <w:r>
        <w:t xml:space="preserve">          type string;</w:t>
      </w:r>
    </w:p>
    <w:p w14:paraId="54717B68" w14:textId="77777777" w:rsidR="008A74FB" w:rsidRDefault="008A74FB" w:rsidP="008A74FB">
      <w:pPr>
        <w:pStyle w:val="PL"/>
      </w:pPr>
      <w:r>
        <w:t xml:space="preserve">        }</w:t>
      </w:r>
    </w:p>
    <w:p w14:paraId="209832EE" w14:textId="77777777" w:rsidR="008A74FB" w:rsidRDefault="008A74FB" w:rsidP="008A74FB">
      <w:pPr>
        <w:pStyle w:val="PL"/>
      </w:pPr>
      <w:r>
        <w:t xml:space="preserve">        </w:t>
      </w:r>
    </w:p>
    <w:p w14:paraId="09E69F65" w14:textId="77777777" w:rsidR="008A74FB" w:rsidRDefault="008A74FB" w:rsidP="008A74FB">
      <w:pPr>
        <w:pStyle w:val="PL"/>
      </w:pPr>
      <w:r>
        <w:t xml:space="preserve">        min-elements 1;</w:t>
      </w:r>
    </w:p>
    <w:p w14:paraId="6F7D8B61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pcfInfo</w:t>
      </w:r>
      <w:proofErr w:type="spellEnd"/>
      <w:r>
        <w:t>;</w:t>
      </w:r>
    </w:p>
    <w:p w14:paraId="3E58F017" w14:textId="77777777" w:rsidR="008A74FB" w:rsidRDefault="008A74FB" w:rsidP="008A74FB">
      <w:pPr>
        <w:pStyle w:val="PL"/>
      </w:pPr>
      <w:r>
        <w:t xml:space="preserve">      }</w:t>
      </w:r>
    </w:p>
    <w:p w14:paraId="74FF72E7" w14:textId="77777777" w:rsidR="008A74FB" w:rsidRDefault="008A74FB" w:rsidP="008A74FB">
      <w:pPr>
        <w:pStyle w:val="PL"/>
      </w:pPr>
      <w:r>
        <w:t xml:space="preserve">      </w:t>
      </w:r>
    </w:p>
    <w:p w14:paraId="06E7EBE0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servedBsfInfo</w:t>
      </w:r>
      <w:proofErr w:type="spellEnd"/>
      <w:r>
        <w:t xml:space="preserve"> {</w:t>
      </w:r>
    </w:p>
    <w:p w14:paraId="0A50AFD8" w14:textId="77777777" w:rsidR="008A74FB" w:rsidRDefault="008A74FB" w:rsidP="008A74FB">
      <w:pPr>
        <w:pStyle w:val="PL"/>
      </w:pPr>
      <w:r>
        <w:t xml:space="preserve">       description "This attribute contains all the </w:t>
      </w:r>
      <w:proofErr w:type="spellStart"/>
      <w:r>
        <w:t>bsfInfo</w:t>
      </w:r>
      <w:proofErr w:type="spellEnd"/>
      <w:r>
        <w:t xml:space="preserve"> attributes locally configured in the NRF or the NRF received during NF registration.";</w:t>
      </w:r>
    </w:p>
    <w:p w14:paraId="54769F2D" w14:textId="77777777" w:rsidR="008A74FB" w:rsidRDefault="008A74FB" w:rsidP="008A74FB">
      <w:pPr>
        <w:pStyle w:val="PL"/>
      </w:pPr>
      <w:r>
        <w:t xml:space="preserve">        //optional support</w:t>
      </w:r>
    </w:p>
    <w:p w14:paraId="65C5538B" w14:textId="77777777" w:rsidR="008A74FB" w:rsidRDefault="008A74FB" w:rsidP="008A74FB">
      <w:pPr>
        <w:pStyle w:val="PL"/>
      </w:pPr>
      <w:r>
        <w:t xml:space="preserve">        </w:t>
      </w:r>
    </w:p>
    <w:p w14:paraId="5E22DF4D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7ADD64B6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1A6D8EDC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780E4165" w14:textId="77777777" w:rsidR="008A74FB" w:rsidRDefault="008A74FB" w:rsidP="008A74FB">
      <w:pPr>
        <w:pStyle w:val="PL"/>
      </w:pPr>
      <w:r>
        <w:t xml:space="preserve">          type string;</w:t>
      </w:r>
    </w:p>
    <w:p w14:paraId="55EFB7BA" w14:textId="77777777" w:rsidR="008A74FB" w:rsidRDefault="008A74FB" w:rsidP="008A74FB">
      <w:pPr>
        <w:pStyle w:val="PL"/>
      </w:pPr>
      <w:r>
        <w:t xml:space="preserve">        }</w:t>
      </w:r>
    </w:p>
    <w:p w14:paraId="6868341C" w14:textId="77777777" w:rsidR="008A74FB" w:rsidRDefault="008A74FB" w:rsidP="008A74FB">
      <w:pPr>
        <w:pStyle w:val="PL"/>
      </w:pPr>
      <w:r>
        <w:t xml:space="preserve">        </w:t>
      </w:r>
    </w:p>
    <w:p w14:paraId="00A3F256" w14:textId="77777777" w:rsidR="008A74FB" w:rsidRDefault="008A74FB" w:rsidP="008A74FB">
      <w:pPr>
        <w:pStyle w:val="PL"/>
      </w:pPr>
      <w:r>
        <w:t xml:space="preserve">        min-elements 1;</w:t>
      </w:r>
    </w:p>
    <w:p w14:paraId="2C9490C1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bsfInfo</w:t>
      </w:r>
      <w:proofErr w:type="spellEnd"/>
      <w:r>
        <w:t>;</w:t>
      </w:r>
    </w:p>
    <w:p w14:paraId="5A8208D7" w14:textId="77777777" w:rsidR="008A74FB" w:rsidRDefault="008A74FB" w:rsidP="008A74FB">
      <w:pPr>
        <w:pStyle w:val="PL"/>
      </w:pPr>
      <w:r>
        <w:t xml:space="preserve">      }</w:t>
      </w:r>
    </w:p>
    <w:p w14:paraId="499A0572" w14:textId="77777777" w:rsidR="008A74FB" w:rsidRDefault="008A74FB" w:rsidP="008A74FB">
      <w:pPr>
        <w:pStyle w:val="PL"/>
      </w:pPr>
      <w:r>
        <w:t xml:space="preserve">      </w:t>
      </w:r>
    </w:p>
    <w:p w14:paraId="34CFC6C6" w14:textId="77777777" w:rsidR="008A74FB" w:rsidRDefault="008A74FB" w:rsidP="008A74FB">
      <w:pPr>
        <w:pStyle w:val="PL"/>
      </w:pPr>
      <w:r>
        <w:t xml:space="preserve">      list </w:t>
      </w:r>
      <w:proofErr w:type="spellStart"/>
      <w:r>
        <w:t>servedChfInfo</w:t>
      </w:r>
      <w:proofErr w:type="spellEnd"/>
      <w:r>
        <w:t xml:space="preserve"> {</w:t>
      </w:r>
    </w:p>
    <w:p w14:paraId="22096409" w14:textId="77777777" w:rsidR="008A74FB" w:rsidRDefault="008A74FB" w:rsidP="008A74FB">
      <w:pPr>
        <w:pStyle w:val="PL"/>
      </w:pPr>
      <w:r>
        <w:t xml:space="preserve">        description "This attribute contains all the </w:t>
      </w:r>
      <w:proofErr w:type="spellStart"/>
      <w:r>
        <w:t>bsfInfo</w:t>
      </w:r>
      <w:proofErr w:type="spellEnd"/>
      <w:r>
        <w:t xml:space="preserve"> attributes locally configured in the NRF or the NRF received during NF registration.";</w:t>
      </w:r>
    </w:p>
    <w:p w14:paraId="5D4F7965" w14:textId="77777777" w:rsidR="008A74FB" w:rsidRDefault="008A74FB" w:rsidP="008A74FB">
      <w:pPr>
        <w:pStyle w:val="PL"/>
      </w:pPr>
      <w:r>
        <w:t xml:space="preserve">        //optional support</w:t>
      </w:r>
    </w:p>
    <w:p w14:paraId="4CF10683" w14:textId="77777777" w:rsidR="008A74FB" w:rsidRDefault="008A74FB" w:rsidP="008A74FB">
      <w:pPr>
        <w:pStyle w:val="PL"/>
      </w:pPr>
      <w:r>
        <w:t xml:space="preserve">        </w:t>
      </w:r>
    </w:p>
    <w:p w14:paraId="55939BDE" w14:textId="77777777" w:rsidR="008A74FB" w:rsidRDefault="008A74FB" w:rsidP="008A74FB">
      <w:pPr>
        <w:pStyle w:val="PL"/>
      </w:pPr>
      <w:r>
        <w:t xml:space="preserve">        key </w:t>
      </w:r>
      <w:proofErr w:type="spellStart"/>
      <w:r>
        <w:t>nfInstanceID</w:t>
      </w:r>
      <w:proofErr w:type="spellEnd"/>
      <w:r>
        <w:t>;</w:t>
      </w:r>
    </w:p>
    <w:p w14:paraId="1ACF6A0B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nfInstanceID</w:t>
      </w:r>
      <w:proofErr w:type="spellEnd"/>
      <w:r>
        <w:t xml:space="preserve"> {</w:t>
      </w:r>
    </w:p>
    <w:p w14:paraId="2223EC08" w14:textId="77777777" w:rsidR="008A74FB" w:rsidRDefault="008A74FB" w:rsidP="008A74FB">
      <w:pPr>
        <w:pStyle w:val="PL"/>
      </w:pPr>
      <w:r>
        <w:t xml:space="preserve">          description "String uniquely identifying a NF instance.";</w:t>
      </w:r>
    </w:p>
    <w:p w14:paraId="5722C60C" w14:textId="77777777" w:rsidR="008A74FB" w:rsidRDefault="008A74FB" w:rsidP="008A74FB">
      <w:pPr>
        <w:pStyle w:val="PL"/>
      </w:pPr>
      <w:r>
        <w:t xml:space="preserve">          type string;</w:t>
      </w:r>
    </w:p>
    <w:p w14:paraId="6C149DB6" w14:textId="77777777" w:rsidR="008A74FB" w:rsidRDefault="008A74FB" w:rsidP="008A74FB">
      <w:pPr>
        <w:pStyle w:val="PL"/>
      </w:pPr>
      <w:r>
        <w:t xml:space="preserve">        }</w:t>
      </w:r>
    </w:p>
    <w:p w14:paraId="6DF349C6" w14:textId="77777777" w:rsidR="008A74FB" w:rsidRDefault="008A74FB" w:rsidP="008A74FB">
      <w:pPr>
        <w:pStyle w:val="PL"/>
      </w:pPr>
      <w:r>
        <w:t xml:space="preserve">        </w:t>
      </w:r>
    </w:p>
    <w:p w14:paraId="2962181C" w14:textId="77777777" w:rsidR="008A74FB" w:rsidRDefault="008A74FB" w:rsidP="008A74FB">
      <w:pPr>
        <w:pStyle w:val="PL"/>
      </w:pPr>
      <w:r>
        <w:t xml:space="preserve">        min-elements 1;</w:t>
      </w:r>
    </w:p>
    <w:p w14:paraId="3343A24B" w14:textId="77777777" w:rsidR="008A74FB" w:rsidRDefault="008A74FB" w:rsidP="008A74FB">
      <w:pPr>
        <w:pStyle w:val="PL"/>
      </w:pPr>
      <w:r>
        <w:t xml:space="preserve">        uses </w:t>
      </w:r>
      <w:proofErr w:type="spellStart"/>
      <w:r>
        <w:t>chfInfo</w:t>
      </w:r>
      <w:proofErr w:type="spellEnd"/>
      <w:r>
        <w:t>;</w:t>
      </w:r>
    </w:p>
    <w:p w14:paraId="44B5F2F5" w14:textId="77777777" w:rsidR="008A74FB" w:rsidRDefault="008A74FB" w:rsidP="008A74FB">
      <w:pPr>
        <w:pStyle w:val="PL"/>
      </w:pPr>
      <w:r>
        <w:t xml:space="preserve">      }</w:t>
      </w:r>
    </w:p>
    <w:p w14:paraId="1336876F" w14:textId="77777777" w:rsidR="008A74FB" w:rsidRDefault="008A74FB" w:rsidP="008A74FB">
      <w:pPr>
        <w:pStyle w:val="PL"/>
      </w:pPr>
      <w:r>
        <w:t xml:space="preserve">    }</w:t>
      </w:r>
    </w:p>
    <w:p w14:paraId="2DF66C6A" w14:textId="77777777" w:rsidR="008A74FB" w:rsidRDefault="008A74FB" w:rsidP="008A74FB">
      <w:pPr>
        <w:pStyle w:val="PL"/>
      </w:pPr>
      <w:r>
        <w:t xml:space="preserve">    </w:t>
      </w:r>
    </w:p>
    <w:p w14:paraId="61A9F619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nrfInfo</w:t>
      </w:r>
      <w:proofErr w:type="spellEnd"/>
      <w:r>
        <w:t xml:space="preserve"> {</w:t>
      </w:r>
    </w:p>
    <w:p w14:paraId="505303E2" w14:textId="77777777" w:rsidR="008A74FB" w:rsidRDefault="008A74FB" w:rsidP="008A74F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 //no obvious leaf to use as a key</w:t>
      </w:r>
    </w:p>
    <w:p w14:paraId="1BC8D709" w14:textId="77777777" w:rsidR="008A74FB" w:rsidRDefault="008A74FB" w:rsidP="008A74FB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 type uint32; }</w:t>
      </w:r>
    </w:p>
    <w:p w14:paraId="02EE3742" w14:textId="77777777" w:rsidR="008A74FB" w:rsidRDefault="008A74FB" w:rsidP="008A74FB">
      <w:pPr>
        <w:pStyle w:val="PL"/>
      </w:pPr>
      <w:r>
        <w:t xml:space="preserve">      max-elements 1;</w:t>
      </w:r>
    </w:p>
    <w:p w14:paraId="07CAA14B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nrfInfoGrp</w:t>
      </w:r>
      <w:proofErr w:type="spellEnd"/>
      <w:r>
        <w:t>;</w:t>
      </w:r>
    </w:p>
    <w:p w14:paraId="039A6436" w14:textId="77777777" w:rsidR="008A74FB" w:rsidRDefault="008A74FB" w:rsidP="008A74FB">
      <w:pPr>
        <w:pStyle w:val="PL"/>
      </w:pPr>
      <w:r>
        <w:t xml:space="preserve">    }</w:t>
      </w:r>
    </w:p>
    <w:p w14:paraId="55032B4C" w14:textId="77777777" w:rsidR="008A74FB" w:rsidRDefault="008A74FB" w:rsidP="008A74FB">
      <w:pPr>
        <w:pStyle w:val="PL"/>
      </w:pPr>
      <w:r>
        <w:t xml:space="preserve">    </w:t>
      </w:r>
    </w:p>
    <w:p w14:paraId="75A0DC53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customInfo</w:t>
      </w:r>
      <w:proofErr w:type="spellEnd"/>
      <w:r>
        <w:t xml:space="preserve"> {</w:t>
      </w:r>
    </w:p>
    <w:p w14:paraId="37314DAB" w14:textId="77777777" w:rsidR="008A74FB" w:rsidRDefault="008A74FB" w:rsidP="008A74FB">
      <w:pPr>
        <w:pStyle w:val="PL"/>
      </w:pPr>
      <w:r>
        <w:t xml:space="preserve">      description "Specific data for custom Network Functions.";</w:t>
      </w:r>
    </w:p>
    <w:p w14:paraId="797D7A26" w14:textId="77777777" w:rsidR="008A74FB" w:rsidRDefault="008A74FB" w:rsidP="008A74FB">
      <w:pPr>
        <w:pStyle w:val="PL"/>
      </w:pPr>
      <w:r>
        <w:t xml:space="preserve">      type string;</w:t>
      </w:r>
    </w:p>
    <w:p w14:paraId="5DC40C9F" w14:textId="77777777" w:rsidR="008A74FB" w:rsidRDefault="008A74FB" w:rsidP="008A74FB">
      <w:pPr>
        <w:pStyle w:val="PL"/>
      </w:pPr>
      <w:r>
        <w:t xml:space="preserve">    }</w:t>
      </w:r>
    </w:p>
    <w:p w14:paraId="452523AD" w14:textId="77777777" w:rsidR="008A74FB" w:rsidRDefault="008A74FB" w:rsidP="008A74FB">
      <w:pPr>
        <w:pStyle w:val="PL"/>
      </w:pPr>
      <w:r>
        <w:t xml:space="preserve">    </w:t>
      </w:r>
    </w:p>
    <w:p w14:paraId="3CD67D9D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recoveryTime</w:t>
      </w:r>
      <w:proofErr w:type="spellEnd"/>
      <w:r>
        <w:t xml:space="preserve"> {</w:t>
      </w:r>
    </w:p>
    <w:p w14:paraId="0B9DBABE" w14:textId="77777777" w:rsidR="008A74FB" w:rsidRDefault="008A74FB" w:rsidP="008A74FB">
      <w:pPr>
        <w:pStyle w:val="PL"/>
      </w:pPr>
      <w:r>
        <w:t xml:space="preserve">      description "Timestamp when the NF was (re)started.";</w:t>
      </w:r>
    </w:p>
    <w:p w14:paraId="3D11C22C" w14:textId="77777777" w:rsidR="008A74FB" w:rsidRDefault="008A74FB" w:rsidP="008A74FB">
      <w:pPr>
        <w:pStyle w:val="PL"/>
      </w:pPr>
      <w:r>
        <w:t xml:space="preserve">      //optional support</w:t>
      </w:r>
    </w:p>
    <w:p w14:paraId="6D52DFD5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>;</w:t>
      </w:r>
    </w:p>
    <w:p w14:paraId="1F61E405" w14:textId="77777777" w:rsidR="008A74FB" w:rsidRDefault="008A74FB" w:rsidP="008A74FB">
      <w:pPr>
        <w:pStyle w:val="PL"/>
      </w:pPr>
      <w:r>
        <w:t xml:space="preserve">    }</w:t>
      </w:r>
    </w:p>
    <w:p w14:paraId="09754E30" w14:textId="77777777" w:rsidR="008A74FB" w:rsidRDefault="008A74FB" w:rsidP="008A74FB">
      <w:pPr>
        <w:pStyle w:val="PL"/>
      </w:pPr>
      <w:r>
        <w:t xml:space="preserve">    </w:t>
      </w:r>
    </w:p>
    <w:p w14:paraId="74454E04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nfServicePersistence</w:t>
      </w:r>
      <w:proofErr w:type="spellEnd"/>
      <w:r>
        <w:t xml:space="preserve"> {</w:t>
      </w:r>
    </w:p>
    <w:p w14:paraId="21CEF3B4" w14:textId="77777777" w:rsidR="008A74FB" w:rsidRDefault="008A74FB" w:rsidP="008A74FB">
      <w:pPr>
        <w:pStyle w:val="PL"/>
      </w:pPr>
      <w:r>
        <w:t xml:space="preserve">      description "If present, and set to true, it indicates that the different service instances of a same NF Service in this NF instance,</w:t>
      </w:r>
    </w:p>
    <w:p w14:paraId="1B680ACC" w14:textId="77777777" w:rsidR="008A74FB" w:rsidRDefault="008A74FB" w:rsidP="008A74FB">
      <w:pPr>
        <w:pStyle w:val="PL"/>
      </w:pPr>
      <w:r>
        <w:t xml:space="preserve">                   supporting a same API version, are capable to persist their resource state in shared storage and therefore these resources</w:t>
      </w:r>
    </w:p>
    <w:p w14:paraId="0172F5C0" w14:textId="77777777" w:rsidR="008A74FB" w:rsidRDefault="008A74FB" w:rsidP="008A74FB">
      <w:pPr>
        <w:pStyle w:val="PL"/>
      </w:pPr>
      <w:r>
        <w:t xml:space="preserve">                   are available after a new NF service instance supporting the same API version is selected by a NF Service Consumer (see 3GPP TS 23.527).</w:t>
      </w:r>
    </w:p>
    <w:p w14:paraId="324A7EB9" w14:textId="77777777" w:rsidR="008A74FB" w:rsidRDefault="008A74FB" w:rsidP="008A74FB">
      <w:pPr>
        <w:pStyle w:val="PL"/>
      </w:pPr>
      <w:r>
        <w:t xml:space="preserve">                   Otherwise, it indicates that the NF Service Instances of a same NF Service are not capable to share resource state inside the NF Instance.";</w:t>
      </w:r>
    </w:p>
    <w:p w14:paraId="6EEC4CFB" w14:textId="77777777" w:rsidR="008A74FB" w:rsidRDefault="008A74FB" w:rsidP="008A74FB">
      <w:pPr>
        <w:pStyle w:val="PL"/>
      </w:pPr>
      <w:r>
        <w:t xml:space="preserve">      </w:t>
      </w:r>
    </w:p>
    <w:p w14:paraId="7A52335A" w14:textId="77777777" w:rsidR="008A74FB" w:rsidRDefault="008A74FB" w:rsidP="008A74FB">
      <w:pPr>
        <w:pStyle w:val="PL"/>
      </w:pPr>
      <w:r>
        <w:t xml:space="preserve">      //optional support</w:t>
      </w:r>
    </w:p>
    <w:p w14:paraId="3E88F729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277EB64A" w14:textId="77777777" w:rsidR="008A74FB" w:rsidRDefault="008A74FB" w:rsidP="008A74FB">
      <w:pPr>
        <w:pStyle w:val="PL"/>
      </w:pPr>
      <w:r>
        <w:t xml:space="preserve">    }</w:t>
      </w:r>
    </w:p>
    <w:p w14:paraId="4323F8EB" w14:textId="77777777" w:rsidR="008A74FB" w:rsidRDefault="008A74FB" w:rsidP="008A74FB">
      <w:pPr>
        <w:pStyle w:val="PL"/>
      </w:pPr>
      <w:r>
        <w:t xml:space="preserve">    </w:t>
      </w:r>
    </w:p>
    <w:p w14:paraId="56112683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nfServices</w:t>
      </w:r>
      <w:proofErr w:type="spellEnd"/>
      <w:r>
        <w:t xml:space="preserve"> {</w:t>
      </w:r>
    </w:p>
    <w:p w14:paraId="6AFF52F1" w14:textId="77777777" w:rsidR="008A74FB" w:rsidRDefault="008A74FB" w:rsidP="008A74FB">
      <w:pPr>
        <w:pStyle w:val="PL"/>
      </w:pPr>
      <w:r>
        <w:t xml:space="preserve">      description "List of NF Service Instances. It shall include the services produced by the NF that can be discovered by other NFs.";</w:t>
      </w:r>
    </w:p>
    <w:p w14:paraId="601DE235" w14:textId="77777777" w:rsidR="008A74FB" w:rsidRDefault="008A74FB" w:rsidP="008A74FB">
      <w:pPr>
        <w:pStyle w:val="PL"/>
      </w:pPr>
      <w:r>
        <w:lastRenderedPageBreak/>
        <w:t xml:space="preserve">      key </w:t>
      </w:r>
      <w:proofErr w:type="spellStart"/>
      <w:r>
        <w:t>serviceInstanceID</w:t>
      </w:r>
      <w:proofErr w:type="spellEnd"/>
      <w:r>
        <w:t>;</w:t>
      </w:r>
    </w:p>
    <w:p w14:paraId="757BF26D" w14:textId="77777777" w:rsidR="008A74FB" w:rsidRDefault="008A74FB" w:rsidP="008A74FB">
      <w:pPr>
        <w:pStyle w:val="PL"/>
      </w:pPr>
      <w:r>
        <w:t xml:space="preserve">      //optional support</w:t>
      </w:r>
    </w:p>
    <w:p w14:paraId="2F10445F" w14:textId="77777777" w:rsidR="008A74FB" w:rsidRDefault="008A74FB" w:rsidP="008A74FB">
      <w:pPr>
        <w:pStyle w:val="PL"/>
      </w:pPr>
      <w:r>
        <w:t xml:space="preserve">      min-elements 1;</w:t>
      </w:r>
    </w:p>
    <w:p w14:paraId="1E1BC542" w14:textId="77777777" w:rsidR="008A74FB" w:rsidRDefault="008A74FB" w:rsidP="008A74FB">
      <w:pPr>
        <w:pStyle w:val="PL"/>
      </w:pPr>
      <w:r>
        <w:t xml:space="preserve">      uses nfs3gpp:NFServiceGrp;</w:t>
      </w:r>
    </w:p>
    <w:p w14:paraId="2A6B392A" w14:textId="77777777" w:rsidR="008A74FB" w:rsidRDefault="008A74FB" w:rsidP="008A74FB">
      <w:pPr>
        <w:pStyle w:val="PL"/>
      </w:pPr>
      <w:r>
        <w:t xml:space="preserve">    }</w:t>
      </w:r>
    </w:p>
    <w:p w14:paraId="6E7CBEF8" w14:textId="77777777" w:rsidR="008A74FB" w:rsidRDefault="008A74FB" w:rsidP="008A74FB">
      <w:pPr>
        <w:pStyle w:val="PL"/>
      </w:pPr>
      <w:r>
        <w:t xml:space="preserve">    </w:t>
      </w:r>
    </w:p>
    <w:p w14:paraId="42B73192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nfProfileChangesSupportInd</w:t>
      </w:r>
      <w:proofErr w:type="spellEnd"/>
      <w:r>
        <w:t xml:space="preserve"> {</w:t>
      </w:r>
    </w:p>
    <w:p w14:paraId="08F58316" w14:textId="77777777" w:rsidR="008A74FB" w:rsidRDefault="008A74FB" w:rsidP="008A74FB">
      <w:pPr>
        <w:pStyle w:val="PL"/>
      </w:pPr>
      <w:r>
        <w:t xml:space="preserve">      description "NF Profile Changes Support Indicator. This IE may be present in the </w:t>
      </w:r>
      <w:proofErr w:type="spellStart"/>
      <w:r>
        <w:t>NFRegister</w:t>
      </w:r>
      <w:proofErr w:type="spellEnd"/>
      <w:r>
        <w:t xml:space="preserve"> or </w:t>
      </w:r>
      <w:proofErr w:type="spellStart"/>
      <w:r>
        <w:t>NFUpdate</w:t>
      </w:r>
      <w:proofErr w:type="spellEnd"/>
      <w:r>
        <w:t xml:space="preserve"> (NF Profile Complete Replacement) request and shall be absent in the response.</w:t>
      </w:r>
    </w:p>
    <w:p w14:paraId="4DB29CB0" w14:textId="77777777" w:rsidR="008A74FB" w:rsidRDefault="008A74FB" w:rsidP="008A74FB">
      <w:pPr>
        <w:pStyle w:val="PL"/>
      </w:pPr>
      <w:r>
        <w:t xml:space="preserve">                   true: the NF Service Consumer supports receiving NF Profile Changes in the response.</w:t>
      </w:r>
    </w:p>
    <w:p w14:paraId="5831E088" w14:textId="77777777" w:rsidR="008A74FB" w:rsidRDefault="008A74FB" w:rsidP="008A74FB">
      <w:pPr>
        <w:pStyle w:val="PL"/>
      </w:pPr>
      <w:r>
        <w:t xml:space="preserve">                   false (default): the NF Service Consumer does not support receiving NF Profile Changes in the response.";</w:t>
      </w:r>
    </w:p>
    <w:p w14:paraId="0C7F9E05" w14:textId="77777777" w:rsidR="008A74FB" w:rsidRDefault="008A74FB" w:rsidP="008A74FB">
      <w:pPr>
        <w:pStyle w:val="PL"/>
      </w:pPr>
      <w:r>
        <w:t xml:space="preserve">      </w:t>
      </w:r>
    </w:p>
    <w:p w14:paraId="16DDECC7" w14:textId="77777777" w:rsidR="008A74FB" w:rsidRDefault="008A74FB" w:rsidP="008A74FB">
      <w:pPr>
        <w:pStyle w:val="PL"/>
      </w:pPr>
      <w:r>
        <w:t xml:space="preserve">      //optional support</w:t>
      </w:r>
    </w:p>
    <w:p w14:paraId="5AD1424B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28E91356" w14:textId="77777777" w:rsidR="008A74FB" w:rsidRDefault="008A74FB" w:rsidP="008A74FB">
      <w:pPr>
        <w:pStyle w:val="PL"/>
      </w:pPr>
      <w:r>
        <w:t xml:space="preserve">    }</w:t>
      </w:r>
    </w:p>
    <w:p w14:paraId="109786CA" w14:textId="77777777" w:rsidR="008A74FB" w:rsidRDefault="008A74FB" w:rsidP="008A74FB">
      <w:pPr>
        <w:pStyle w:val="PL"/>
      </w:pPr>
      <w:r>
        <w:t xml:space="preserve">    </w:t>
      </w:r>
    </w:p>
    <w:p w14:paraId="201A9DDF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nfProfileChangesInd</w:t>
      </w:r>
      <w:proofErr w:type="spellEnd"/>
      <w:r>
        <w:t xml:space="preserve"> {</w:t>
      </w:r>
    </w:p>
    <w:p w14:paraId="3827271D" w14:textId="77777777" w:rsidR="008A74FB" w:rsidRDefault="008A74FB" w:rsidP="008A74FB">
      <w:pPr>
        <w:pStyle w:val="PL"/>
      </w:pPr>
      <w:r>
        <w:t xml:space="preserve">      description "NF Profile Changes Indicator. This IE shall be absent in the request to the NRF and may be included by the NRF in </w:t>
      </w:r>
      <w:proofErr w:type="spellStart"/>
      <w:r>
        <w:t>NFRegister</w:t>
      </w:r>
      <w:proofErr w:type="spellEnd"/>
      <w:r>
        <w:t xml:space="preserve"> or </w:t>
      </w:r>
      <w:proofErr w:type="spellStart"/>
      <w:r>
        <w:t>NFUpdate</w:t>
      </w:r>
      <w:proofErr w:type="spellEnd"/>
      <w:r>
        <w:t xml:space="preserve"> (NF Profile Complete Replacement) response.</w:t>
      </w:r>
    </w:p>
    <w:p w14:paraId="511458BA" w14:textId="77777777" w:rsidR="008A74FB" w:rsidRDefault="008A74FB" w:rsidP="008A74FB">
      <w:pPr>
        <w:pStyle w:val="PL"/>
      </w:pPr>
      <w:r>
        <w:t xml:space="preserve">                   true: the NF Profile contains NF Profile changes.</w:t>
      </w:r>
    </w:p>
    <w:p w14:paraId="149CC591" w14:textId="77777777" w:rsidR="008A74FB" w:rsidRDefault="008A74FB" w:rsidP="008A74FB">
      <w:pPr>
        <w:pStyle w:val="PL"/>
      </w:pPr>
      <w:r>
        <w:t xml:space="preserve">                   false (default): complete NF Profile.";</w:t>
      </w:r>
    </w:p>
    <w:p w14:paraId="5D541807" w14:textId="77777777" w:rsidR="008A74FB" w:rsidRDefault="008A74FB" w:rsidP="008A74FB">
      <w:pPr>
        <w:pStyle w:val="PL"/>
      </w:pPr>
      <w:r>
        <w:t xml:space="preserve">      </w:t>
      </w:r>
    </w:p>
    <w:p w14:paraId="7E2AA1E6" w14:textId="77777777" w:rsidR="008A74FB" w:rsidRDefault="008A74FB" w:rsidP="008A74FB">
      <w:pPr>
        <w:pStyle w:val="PL"/>
      </w:pPr>
      <w:r>
        <w:t xml:space="preserve">      //optional support</w:t>
      </w:r>
    </w:p>
    <w:p w14:paraId="44920132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3044B2C2" w14:textId="77777777" w:rsidR="008A74FB" w:rsidRDefault="008A74FB" w:rsidP="008A74FB">
      <w:pPr>
        <w:pStyle w:val="PL"/>
      </w:pPr>
      <w:r>
        <w:t xml:space="preserve">    }</w:t>
      </w:r>
    </w:p>
    <w:p w14:paraId="568A7CEA" w14:textId="77777777" w:rsidR="008A74FB" w:rsidRDefault="008A74FB" w:rsidP="008A74FB">
      <w:pPr>
        <w:pStyle w:val="PL"/>
      </w:pPr>
      <w:r>
        <w:t xml:space="preserve">    </w:t>
      </w:r>
    </w:p>
    <w:p w14:paraId="19E6FEF1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defaultNotificationSubscriptions</w:t>
      </w:r>
      <w:proofErr w:type="spellEnd"/>
      <w:r>
        <w:t xml:space="preserve"> {</w:t>
      </w:r>
    </w:p>
    <w:p w14:paraId="4DCF2689" w14:textId="77777777" w:rsidR="008A74FB" w:rsidRDefault="008A74FB" w:rsidP="008A74FB">
      <w:pPr>
        <w:pStyle w:val="PL"/>
      </w:pPr>
      <w:r>
        <w:t xml:space="preserve">      description "Notification endpoints for different notification types.";</w:t>
      </w:r>
    </w:p>
    <w:p w14:paraId="1F063E72" w14:textId="77777777" w:rsidR="008A74FB" w:rsidRDefault="008A74FB" w:rsidP="008A74FB">
      <w:pPr>
        <w:pStyle w:val="PL"/>
      </w:pPr>
      <w:r>
        <w:t xml:space="preserve">      key </w:t>
      </w:r>
      <w:proofErr w:type="spellStart"/>
      <w:r>
        <w:t>notificationType</w:t>
      </w:r>
      <w:proofErr w:type="spellEnd"/>
      <w:r>
        <w:t>;</w:t>
      </w:r>
    </w:p>
    <w:p w14:paraId="4D966BBD" w14:textId="77777777" w:rsidR="008A74FB" w:rsidRDefault="008A74FB" w:rsidP="008A74FB">
      <w:pPr>
        <w:pStyle w:val="PL"/>
      </w:pPr>
      <w:r>
        <w:t xml:space="preserve">      //optional support</w:t>
      </w:r>
    </w:p>
    <w:p w14:paraId="1EB000B6" w14:textId="77777777" w:rsidR="008A74FB" w:rsidRDefault="008A74FB" w:rsidP="008A74FB">
      <w:pPr>
        <w:pStyle w:val="PL"/>
      </w:pPr>
      <w:r>
        <w:t xml:space="preserve">      min-elements 1;</w:t>
      </w:r>
    </w:p>
    <w:p w14:paraId="611811CB" w14:textId="77777777" w:rsidR="008A74FB" w:rsidRDefault="008A74FB" w:rsidP="008A74FB">
      <w:pPr>
        <w:pStyle w:val="PL"/>
      </w:pPr>
      <w:r>
        <w:t xml:space="preserve">      uses types3gpp:DefaultNotificationSubscription;</w:t>
      </w:r>
    </w:p>
    <w:p w14:paraId="736F841E" w14:textId="77777777" w:rsidR="008A74FB" w:rsidRDefault="008A74FB" w:rsidP="008A74FB">
      <w:pPr>
        <w:pStyle w:val="PL"/>
      </w:pPr>
      <w:r>
        <w:t xml:space="preserve">    }</w:t>
      </w:r>
    </w:p>
    <w:p w14:paraId="182C57E8" w14:textId="77777777" w:rsidR="008A74FB" w:rsidRDefault="008A74FB" w:rsidP="008A74FB">
      <w:pPr>
        <w:pStyle w:val="PL"/>
      </w:pPr>
      <w:r>
        <w:t xml:space="preserve">  }</w:t>
      </w:r>
    </w:p>
    <w:p w14:paraId="78350D0F" w14:textId="77777777" w:rsidR="008A74FB" w:rsidRDefault="008A74FB" w:rsidP="008A74FB">
      <w:pPr>
        <w:pStyle w:val="PL"/>
      </w:pPr>
      <w:r>
        <w:t xml:space="preserve">  </w:t>
      </w:r>
    </w:p>
    <w:p w14:paraId="2642F7FB" w14:textId="77777777" w:rsidR="008A74FB" w:rsidRDefault="008A74FB" w:rsidP="008A74FB">
      <w:pPr>
        <w:pStyle w:val="PL"/>
      </w:pPr>
      <w:r>
        <w:t xml:space="preserve">  typedef </w:t>
      </w:r>
      <w:proofErr w:type="spellStart"/>
      <w:r>
        <w:t>NFStatus</w:t>
      </w:r>
      <w:proofErr w:type="spellEnd"/>
      <w:r>
        <w:t xml:space="preserve"> {</w:t>
      </w:r>
    </w:p>
    <w:p w14:paraId="723011A7" w14:textId="77777777" w:rsidR="008A74FB" w:rsidRDefault="008A74FB" w:rsidP="008A74FB">
      <w:pPr>
        <w:pStyle w:val="PL"/>
      </w:pPr>
      <w:r>
        <w:t xml:space="preserve">    type enumeration {</w:t>
      </w:r>
    </w:p>
    <w:p w14:paraId="392219B9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REGISTERED;</w:t>
      </w:r>
    </w:p>
    <w:p w14:paraId="6C4190F7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SUSPENDED;</w:t>
      </w:r>
    </w:p>
    <w:p w14:paraId="2A634DDE" w14:textId="77777777" w:rsidR="008A74FB" w:rsidRDefault="008A74FB" w:rsidP="008A74FB">
      <w:pPr>
        <w:pStyle w:val="PL"/>
      </w:pPr>
      <w:r>
        <w:t xml:space="preserve">    }</w:t>
      </w:r>
    </w:p>
    <w:p w14:paraId="3EAEF41F" w14:textId="77777777" w:rsidR="008A74FB" w:rsidRDefault="008A74FB" w:rsidP="008A74FB">
      <w:pPr>
        <w:pStyle w:val="PL"/>
      </w:pPr>
      <w:r>
        <w:t xml:space="preserve">  }</w:t>
      </w:r>
    </w:p>
    <w:p w14:paraId="58D8251F" w14:textId="77777777" w:rsidR="008A74FB" w:rsidRDefault="008A74FB" w:rsidP="008A74FB">
      <w:pPr>
        <w:pStyle w:val="PL"/>
      </w:pPr>
      <w:r>
        <w:t xml:space="preserve">  </w:t>
      </w:r>
    </w:p>
    <w:p w14:paraId="77150A9F" w14:textId="77777777" w:rsidR="008A74FB" w:rsidRDefault="008A74FB" w:rsidP="008A74FB">
      <w:pPr>
        <w:pStyle w:val="PL"/>
      </w:pPr>
      <w:r>
        <w:t xml:space="preserve">  typedef </w:t>
      </w:r>
      <w:proofErr w:type="spellStart"/>
      <w:r>
        <w:t>DataSetId</w:t>
      </w:r>
      <w:proofErr w:type="spellEnd"/>
      <w:r>
        <w:t xml:space="preserve"> {</w:t>
      </w:r>
    </w:p>
    <w:p w14:paraId="7D457955" w14:textId="77777777" w:rsidR="008A74FB" w:rsidRDefault="008A74FB" w:rsidP="008A74FB">
      <w:pPr>
        <w:pStyle w:val="PL"/>
      </w:pPr>
      <w:r>
        <w:t xml:space="preserve">    type enumeration {</w:t>
      </w:r>
    </w:p>
    <w:p w14:paraId="6D4CB095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SUBSCRIPTION;</w:t>
      </w:r>
    </w:p>
    <w:p w14:paraId="321F23F7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POLICY;</w:t>
      </w:r>
    </w:p>
    <w:p w14:paraId="6FB37A7E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EXPOSURE;</w:t>
      </w:r>
    </w:p>
    <w:p w14:paraId="536F23B7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APPLICATION;</w:t>
      </w:r>
    </w:p>
    <w:p w14:paraId="69BA0BB4" w14:textId="77777777" w:rsidR="008A74FB" w:rsidRDefault="008A74FB" w:rsidP="008A74FB">
      <w:pPr>
        <w:pStyle w:val="PL"/>
      </w:pPr>
      <w:r>
        <w:t xml:space="preserve">    }</w:t>
      </w:r>
    </w:p>
    <w:p w14:paraId="215FEBA2" w14:textId="77777777" w:rsidR="008A74FB" w:rsidRDefault="008A74FB" w:rsidP="008A74FB">
      <w:pPr>
        <w:pStyle w:val="PL"/>
      </w:pPr>
      <w:r>
        <w:t xml:space="preserve">  }</w:t>
      </w:r>
    </w:p>
    <w:p w14:paraId="77DF6743" w14:textId="77777777" w:rsidR="008A74FB" w:rsidRDefault="008A74FB" w:rsidP="008A74FB">
      <w:pPr>
        <w:pStyle w:val="PL"/>
      </w:pPr>
      <w:r>
        <w:t xml:space="preserve">  </w:t>
      </w:r>
    </w:p>
    <w:p w14:paraId="50896522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SupiRange</w:t>
      </w:r>
      <w:proofErr w:type="spellEnd"/>
      <w:r>
        <w:t xml:space="preserve"> {</w:t>
      </w:r>
    </w:p>
    <w:p w14:paraId="41F9A37E" w14:textId="77777777" w:rsidR="008A74FB" w:rsidRDefault="008A74FB" w:rsidP="008A74FB">
      <w:pPr>
        <w:pStyle w:val="PL"/>
      </w:pPr>
      <w:r>
        <w:t xml:space="preserve">    leaf start {</w:t>
      </w:r>
    </w:p>
    <w:p w14:paraId="2101DFF5" w14:textId="77777777" w:rsidR="008A74FB" w:rsidRDefault="008A74FB" w:rsidP="008A74FB">
      <w:pPr>
        <w:pStyle w:val="PL"/>
      </w:pPr>
      <w:r>
        <w:t xml:space="preserve">      description "First value identifying the start of a SUPI range. To be used when the range of SUPI's can be represented as a numeric range (e.g., IMSI ranges).";</w:t>
      </w:r>
    </w:p>
    <w:p w14:paraId="5FF982E8" w14:textId="77777777" w:rsidR="008A74FB" w:rsidRDefault="008A74FB" w:rsidP="008A74FB">
      <w:pPr>
        <w:pStyle w:val="PL"/>
      </w:pPr>
      <w:r>
        <w:t xml:space="preserve">      type string {</w:t>
      </w:r>
    </w:p>
    <w:p w14:paraId="021FF45F" w14:textId="77777777" w:rsidR="008A74FB" w:rsidRDefault="008A74FB" w:rsidP="008A74FB">
      <w:pPr>
        <w:pStyle w:val="PL"/>
      </w:pPr>
      <w:r>
        <w:t xml:space="preserve">        pattern '^[0-9]+$';</w:t>
      </w:r>
    </w:p>
    <w:p w14:paraId="1EEE9E2E" w14:textId="77777777" w:rsidR="008A74FB" w:rsidRDefault="008A74FB" w:rsidP="008A74FB">
      <w:pPr>
        <w:pStyle w:val="PL"/>
      </w:pPr>
      <w:r>
        <w:t xml:space="preserve">      }</w:t>
      </w:r>
    </w:p>
    <w:p w14:paraId="433710FF" w14:textId="77777777" w:rsidR="008A74FB" w:rsidRDefault="008A74FB" w:rsidP="008A74FB">
      <w:pPr>
        <w:pStyle w:val="PL"/>
      </w:pPr>
      <w:r>
        <w:t xml:space="preserve">    }</w:t>
      </w:r>
    </w:p>
    <w:p w14:paraId="3293DFA7" w14:textId="77777777" w:rsidR="008A74FB" w:rsidRDefault="008A74FB" w:rsidP="008A74FB">
      <w:pPr>
        <w:pStyle w:val="PL"/>
      </w:pPr>
      <w:r>
        <w:t xml:space="preserve">    </w:t>
      </w:r>
    </w:p>
    <w:p w14:paraId="6DF7DB6A" w14:textId="77777777" w:rsidR="008A74FB" w:rsidRDefault="008A74FB" w:rsidP="008A74FB">
      <w:pPr>
        <w:pStyle w:val="PL"/>
      </w:pPr>
      <w:r>
        <w:t xml:space="preserve">    leaf end {</w:t>
      </w:r>
    </w:p>
    <w:p w14:paraId="58A951DD" w14:textId="77777777" w:rsidR="008A74FB" w:rsidRDefault="008A74FB" w:rsidP="008A74FB">
      <w:pPr>
        <w:pStyle w:val="PL"/>
      </w:pPr>
      <w:r>
        <w:t xml:space="preserve">      description "Last value identifying the end of a SUPI range. To be used when the range of SUPI's can be represented as a numeric range (e.g. IMSI ranges).";</w:t>
      </w:r>
    </w:p>
    <w:p w14:paraId="72B67BE6" w14:textId="77777777" w:rsidR="008A74FB" w:rsidRDefault="008A74FB" w:rsidP="008A74FB">
      <w:pPr>
        <w:pStyle w:val="PL"/>
      </w:pPr>
      <w:r>
        <w:t xml:space="preserve">      type string {</w:t>
      </w:r>
    </w:p>
    <w:p w14:paraId="5DBC26FB" w14:textId="77777777" w:rsidR="008A74FB" w:rsidRDefault="008A74FB" w:rsidP="008A74FB">
      <w:pPr>
        <w:pStyle w:val="PL"/>
      </w:pPr>
      <w:r>
        <w:t xml:space="preserve">        pattern '^[0-9]+$';</w:t>
      </w:r>
    </w:p>
    <w:p w14:paraId="163051EA" w14:textId="77777777" w:rsidR="008A74FB" w:rsidRDefault="008A74FB" w:rsidP="008A74FB">
      <w:pPr>
        <w:pStyle w:val="PL"/>
      </w:pPr>
      <w:r>
        <w:t xml:space="preserve">      }</w:t>
      </w:r>
    </w:p>
    <w:p w14:paraId="56C3329B" w14:textId="77777777" w:rsidR="008A74FB" w:rsidRDefault="008A74FB" w:rsidP="008A74FB">
      <w:pPr>
        <w:pStyle w:val="PL"/>
      </w:pPr>
      <w:r>
        <w:t xml:space="preserve">    }</w:t>
      </w:r>
    </w:p>
    <w:p w14:paraId="197951C8" w14:textId="77777777" w:rsidR="008A74FB" w:rsidRDefault="008A74FB" w:rsidP="008A74FB">
      <w:pPr>
        <w:pStyle w:val="PL"/>
      </w:pPr>
      <w:r>
        <w:t xml:space="preserve">    </w:t>
      </w:r>
    </w:p>
    <w:p w14:paraId="5E432797" w14:textId="77777777" w:rsidR="008A74FB" w:rsidRDefault="008A74FB" w:rsidP="008A74FB">
      <w:pPr>
        <w:pStyle w:val="PL"/>
      </w:pPr>
      <w:r>
        <w:t xml:space="preserve">    leaf pattern {</w:t>
      </w:r>
    </w:p>
    <w:p w14:paraId="5152C610" w14:textId="77777777" w:rsidR="008A74FB" w:rsidRDefault="008A74FB" w:rsidP="008A74FB">
      <w:pPr>
        <w:pStyle w:val="PL"/>
      </w:pPr>
      <w:r>
        <w:t xml:space="preserve">      description "Pattern representing the set of SUPI's belonging to this range.</w:t>
      </w:r>
    </w:p>
    <w:p w14:paraId="6F853777" w14:textId="77777777" w:rsidR="008A74FB" w:rsidRDefault="008A74FB" w:rsidP="008A74FB">
      <w:pPr>
        <w:pStyle w:val="PL"/>
      </w:pPr>
      <w:r>
        <w:t xml:space="preserve">                   A SUPI value is considered part of the range if and only if the SUPI string fully matches the regular expression.";</w:t>
      </w:r>
    </w:p>
    <w:p w14:paraId="64ADC065" w14:textId="77777777" w:rsidR="008A74FB" w:rsidRDefault="008A74FB" w:rsidP="008A74FB">
      <w:pPr>
        <w:pStyle w:val="PL"/>
      </w:pPr>
      <w:r>
        <w:t xml:space="preserve">      type string;</w:t>
      </w:r>
    </w:p>
    <w:p w14:paraId="78BADFBE" w14:textId="77777777" w:rsidR="008A74FB" w:rsidRDefault="008A74FB" w:rsidP="008A74FB">
      <w:pPr>
        <w:pStyle w:val="PL"/>
      </w:pPr>
      <w:r>
        <w:t xml:space="preserve">    }</w:t>
      </w:r>
    </w:p>
    <w:p w14:paraId="3426824C" w14:textId="77777777" w:rsidR="008A74FB" w:rsidRDefault="008A74FB" w:rsidP="008A74FB">
      <w:pPr>
        <w:pStyle w:val="PL"/>
      </w:pPr>
      <w:r>
        <w:t xml:space="preserve">  }</w:t>
      </w:r>
    </w:p>
    <w:p w14:paraId="44616444" w14:textId="77777777" w:rsidR="008A74FB" w:rsidRDefault="008A74FB" w:rsidP="008A74FB">
      <w:pPr>
        <w:pStyle w:val="PL"/>
      </w:pPr>
      <w:r>
        <w:t xml:space="preserve">  </w:t>
      </w:r>
    </w:p>
    <w:p w14:paraId="6750698E" w14:textId="77777777" w:rsidR="008A74FB" w:rsidRDefault="008A74FB" w:rsidP="008A74FB">
      <w:pPr>
        <w:pStyle w:val="PL"/>
      </w:pPr>
      <w:r>
        <w:lastRenderedPageBreak/>
        <w:t xml:space="preserve">  grouping </w:t>
      </w:r>
      <w:proofErr w:type="spellStart"/>
      <w:r>
        <w:t>IdentityRange</w:t>
      </w:r>
      <w:proofErr w:type="spellEnd"/>
      <w:r>
        <w:t xml:space="preserve"> {</w:t>
      </w:r>
    </w:p>
    <w:p w14:paraId="12EE5929" w14:textId="77777777" w:rsidR="008A74FB" w:rsidRDefault="008A74FB" w:rsidP="008A74FB">
      <w:pPr>
        <w:pStyle w:val="PL"/>
      </w:pPr>
      <w:r>
        <w:t xml:space="preserve">    leaf start {</w:t>
      </w:r>
    </w:p>
    <w:p w14:paraId="5CDF34F0" w14:textId="77777777" w:rsidR="008A74FB" w:rsidRDefault="008A74FB" w:rsidP="008A74FB">
      <w:pPr>
        <w:pStyle w:val="PL"/>
      </w:pPr>
      <w:r>
        <w:t xml:space="preserve">      description "First value identifying the start of an identity range. To be used when the range of identities can be represented as a numeric range (e.g., MSISDN ranges).";</w:t>
      </w:r>
    </w:p>
    <w:p w14:paraId="79FEBA1E" w14:textId="77777777" w:rsidR="008A74FB" w:rsidRDefault="008A74FB" w:rsidP="008A74FB">
      <w:pPr>
        <w:pStyle w:val="PL"/>
      </w:pPr>
      <w:r>
        <w:t xml:space="preserve">      type string {</w:t>
      </w:r>
    </w:p>
    <w:p w14:paraId="3C37166C" w14:textId="77777777" w:rsidR="008A74FB" w:rsidRDefault="008A74FB" w:rsidP="008A74FB">
      <w:pPr>
        <w:pStyle w:val="PL"/>
      </w:pPr>
      <w:r>
        <w:t xml:space="preserve">        pattern '^[0-9]+$';</w:t>
      </w:r>
    </w:p>
    <w:p w14:paraId="2863FB16" w14:textId="77777777" w:rsidR="008A74FB" w:rsidRDefault="008A74FB" w:rsidP="008A74FB">
      <w:pPr>
        <w:pStyle w:val="PL"/>
      </w:pPr>
      <w:r>
        <w:t xml:space="preserve">      }</w:t>
      </w:r>
    </w:p>
    <w:p w14:paraId="1EA44A45" w14:textId="77777777" w:rsidR="008A74FB" w:rsidRDefault="008A74FB" w:rsidP="008A74FB">
      <w:pPr>
        <w:pStyle w:val="PL"/>
      </w:pPr>
      <w:r>
        <w:t xml:space="preserve">    }</w:t>
      </w:r>
    </w:p>
    <w:p w14:paraId="1FC1F34A" w14:textId="77777777" w:rsidR="008A74FB" w:rsidRDefault="008A74FB" w:rsidP="008A74FB">
      <w:pPr>
        <w:pStyle w:val="PL"/>
      </w:pPr>
      <w:r>
        <w:t xml:space="preserve">    </w:t>
      </w:r>
    </w:p>
    <w:p w14:paraId="6E9F1687" w14:textId="77777777" w:rsidR="008A74FB" w:rsidRDefault="008A74FB" w:rsidP="008A74FB">
      <w:pPr>
        <w:pStyle w:val="PL"/>
      </w:pPr>
      <w:r>
        <w:t xml:space="preserve">    leaf end {</w:t>
      </w:r>
    </w:p>
    <w:p w14:paraId="68301F2B" w14:textId="77777777" w:rsidR="008A74FB" w:rsidRDefault="008A74FB" w:rsidP="008A74FB">
      <w:pPr>
        <w:pStyle w:val="PL"/>
      </w:pPr>
      <w:r>
        <w:t xml:space="preserve">      description "Last value identifying the end of an identity range. To be used when the range of identities can be represented as a numeric range (e.g. MSISDN ranges).";</w:t>
      </w:r>
    </w:p>
    <w:p w14:paraId="1928A4A4" w14:textId="77777777" w:rsidR="008A74FB" w:rsidRDefault="008A74FB" w:rsidP="008A74FB">
      <w:pPr>
        <w:pStyle w:val="PL"/>
      </w:pPr>
      <w:r>
        <w:t xml:space="preserve">      type string {</w:t>
      </w:r>
    </w:p>
    <w:p w14:paraId="4740F042" w14:textId="77777777" w:rsidR="008A74FB" w:rsidRDefault="008A74FB" w:rsidP="008A74FB">
      <w:pPr>
        <w:pStyle w:val="PL"/>
      </w:pPr>
      <w:r>
        <w:t xml:space="preserve">        pattern '^[0-9]+$';</w:t>
      </w:r>
    </w:p>
    <w:p w14:paraId="214DF529" w14:textId="77777777" w:rsidR="008A74FB" w:rsidRDefault="008A74FB" w:rsidP="008A74FB">
      <w:pPr>
        <w:pStyle w:val="PL"/>
      </w:pPr>
      <w:r>
        <w:t xml:space="preserve">      }</w:t>
      </w:r>
    </w:p>
    <w:p w14:paraId="46C2EFEC" w14:textId="77777777" w:rsidR="008A74FB" w:rsidRDefault="008A74FB" w:rsidP="008A74FB">
      <w:pPr>
        <w:pStyle w:val="PL"/>
      </w:pPr>
      <w:r>
        <w:t xml:space="preserve">    }</w:t>
      </w:r>
    </w:p>
    <w:p w14:paraId="3F7B1C42" w14:textId="77777777" w:rsidR="008A74FB" w:rsidRDefault="008A74FB" w:rsidP="008A74FB">
      <w:pPr>
        <w:pStyle w:val="PL"/>
      </w:pPr>
      <w:r>
        <w:t xml:space="preserve">    </w:t>
      </w:r>
    </w:p>
    <w:p w14:paraId="70F7DC8D" w14:textId="77777777" w:rsidR="008A74FB" w:rsidRDefault="008A74FB" w:rsidP="008A74FB">
      <w:pPr>
        <w:pStyle w:val="PL"/>
      </w:pPr>
      <w:r>
        <w:t xml:space="preserve">    leaf pattern {</w:t>
      </w:r>
    </w:p>
    <w:p w14:paraId="6FD4FF7C" w14:textId="77777777" w:rsidR="008A74FB" w:rsidRDefault="008A74FB" w:rsidP="008A74FB">
      <w:pPr>
        <w:pStyle w:val="PL"/>
      </w:pPr>
      <w:r>
        <w:t xml:space="preserve">      description "Pattern representing the set of identities belonging to this range.</w:t>
      </w:r>
    </w:p>
    <w:p w14:paraId="595A3866" w14:textId="77777777" w:rsidR="008A74FB" w:rsidRDefault="008A74FB" w:rsidP="008A74FB">
      <w:pPr>
        <w:pStyle w:val="PL"/>
      </w:pPr>
      <w:r>
        <w:t xml:space="preserve">                   An identity value is considered part of the range if and only if the identity string fully matches the regular expression.";</w:t>
      </w:r>
    </w:p>
    <w:p w14:paraId="753280BC" w14:textId="77777777" w:rsidR="008A74FB" w:rsidRDefault="008A74FB" w:rsidP="008A74FB">
      <w:pPr>
        <w:pStyle w:val="PL"/>
      </w:pPr>
      <w:r>
        <w:t xml:space="preserve">      type string;</w:t>
      </w:r>
    </w:p>
    <w:p w14:paraId="2D81AAC7" w14:textId="77777777" w:rsidR="008A74FB" w:rsidRDefault="008A74FB" w:rsidP="008A74FB">
      <w:pPr>
        <w:pStyle w:val="PL"/>
      </w:pPr>
      <w:r>
        <w:t xml:space="preserve">    }</w:t>
      </w:r>
    </w:p>
    <w:p w14:paraId="62815F25" w14:textId="77777777" w:rsidR="008A74FB" w:rsidRDefault="008A74FB" w:rsidP="008A74FB">
      <w:pPr>
        <w:pStyle w:val="PL"/>
      </w:pPr>
      <w:r>
        <w:t xml:space="preserve">  }</w:t>
      </w:r>
    </w:p>
    <w:p w14:paraId="182BF9E4" w14:textId="77777777" w:rsidR="008A74FB" w:rsidRDefault="008A74FB" w:rsidP="008A74FB">
      <w:pPr>
        <w:pStyle w:val="PL"/>
      </w:pPr>
      <w:r>
        <w:t xml:space="preserve">  </w:t>
      </w:r>
    </w:p>
    <w:p w14:paraId="6A1E656F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TacRange</w:t>
      </w:r>
      <w:proofErr w:type="spellEnd"/>
      <w:r>
        <w:t xml:space="preserve"> {</w:t>
      </w:r>
    </w:p>
    <w:p w14:paraId="2B2649B6" w14:textId="77777777" w:rsidR="008A74FB" w:rsidRDefault="008A74FB" w:rsidP="008A74FB">
      <w:pPr>
        <w:pStyle w:val="PL"/>
      </w:pPr>
      <w:r>
        <w:t xml:space="preserve">    leaf start {</w:t>
      </w:r>
    </w:p>
    <w:p w14:paraId="76E6A4A7" w14:textId="77777777" w:rsidR="008A74FB" w:rsidRDefault="008A74FB" w:rsidP="008A74FB">
      <w:pPr>
        <w:pStyle w:val="PL"/>
      </w:pPr>
      <w:r>
        <w:t xml:space="preserve">      description "First value identifying the start of a TAC range, to be used when the range of TAC's can be represented as a hexadecimal range (e.g., TAC ranges).";</w:t>
      </w:r>
    </w:p>
    <w:p w14:paraId="09479D32" w14:textId="77777777" w:rsidR="008A74FB" w:rsidRDefault="008A74FB" w:rsidP="008A74FB">
      <w:pPr>
        <w:pStyle w:val="PL"/>
      </w:pPr>
      <w:r>
        <w:t xml:space="preserve">      type string {</w:t>
      </w:r>
    </w:p>
    <w:p w14:paraId="1B664AD4" w14:textId="77777777" w:rsidR="008A74FB" w:rsidRDefault="008A74FB" w:rsidP="008A74FB">
      <w:pPr>
        <w:pStyle w:val="PL"/>
      </w:pPr>
      <w:r>
        <w:t xml:space="preserve">        pattern '^([A-Fa-f0-9]{4}|[A-Fa-f0-9]{6}$)';</w:t>
      </w:r>
    </w:p>
    <w:p w14:paraId="3E515B51" w14:textId="77777777" w:rsidR="008A74FB" w:rsidRDefault="008A74FB" w:rsidP="008A74FB">
      <w:pPr>
        <w:pStyle w:val="PL"/>
      </w:pPr>
      <w:r>
        <w:t xml:space="preserve">      }</w:t>
      </w:r>
    </w:p>
    <w:p w14:paraId="52290406" w14:textId="77777777" w:rsidR="008A74FB" w:rsidRDefault="008A74FB" w:rsidP="008A74FB">
      <w:pPr>
        <w:pStyle w:val="PL"/>
      </w:pPr>
      <w:r>
        <w:t xml:space="preserve">    }</w:t>
      </w:r>
    </w:p>
    <w:p w14:paraId="0A8C2C9B" w14:textId="77777777" w:rsidR="008A74FB" w:rsidRDefault="008A74FB" w:rsidP="008A74FB">
      <w:pPr>
        <w:pStyle w:val="PL"/>
      </w:pPr>
      <w:r>
        <w:t xml:space="preserve">    </w:t>
      </w:r>
    </w:p>
    <w:p w14:paraId="3E97E24B" w14:textId="77777777" w:rsidR="008A74FB" w:rsidRDefault="008A74FB" w:rsidP="008A74FB">
      <w:pPr>
        <w:pStyle w:val="PL"/>
      </w:pPr>
      <w:r>
        <w:t xml:space="preserve">    leaf end {</w:t>
      </w:r>
    </w:p>
    <w:p w14:paraId="63D1229F" w14:textId="77777777" w:rsidR="008A74FB" w:rsidRDefault="008A74FB" w:rsidP="008A74FB">
      <w:pPr>
        <w:pStyle w:val="PL"/>
      </w:pPr>
      <w:r>
        <w:t xml:space="preserve">      description "Last value identifying the end of a TAC range, to be used when the range of TAC's can be represented as a hexadecimal range (e.g. TAC ranges).";</w:t>
      </w:r>
    </w:p>
    <w:p w14:paraId="692A239F" w14:textId="77777777" w:rsidR="008A74FB" w:rsidRDefault="008A74FB" w:rsidP="008A74FB">
      <w:pPr>
        <w:pStyle w:val="PL"/>
      </w:pPr>
      <w:r>
        <w:t xml:space="preserve">      type string {</w:t>
      </w:r>
    </w:p>
    <w:p w14:paraId="10A58041" w14:textId="77777777" w:rsidR="008A74FB" w:rsidRDefault="008A74FB" w:rsidP="008A74FB">
      <w:pPr>
        <w:pStyle w:val="PL"/>
      </w:pPr>
      <w:r>
        <w:t xml:space="preserve">        pattern '^([A-Fa-f0-9]{4}|[A-Fa-f0-9]{6})$';</w:t>
      </w:r>
    </w:p>
    <w:p w14:paraId="3835E9E6" w14:textId="77777777" w:rsidR="008A74FB" w:rsidRDefault="008A74FB" w:rsidP="008A74FB">
      <w:pPr>
        <w:pStyle w:val="PL"/>
      </w:pPr>
      <w:r>
        <w:t xml:space="preserve">      }</w:t>
      </w:r>
    </w:p>
    <w:p w14:paraId="075ADD72" w14:textId="77777777" w:rsidR="008A74FB" w:rsidRDefault="008A74FB" w:rsidP="008A74FB">
      <w:pPr>
        <w:pStyle w:val="PL"/>
      </w:pPr>
      <w:r>
        <w:t xml:space="preserve">    }</w:t>
      </w:r>
    </w:p>
    <w:p w14:paraId="43EE1D6E" w14:textId="77777777" w:rsidR="008A74FB" w:rsidRDefault="008A74FB" w:rsidP="008A74FB">
      <w:pPr>
        <w:pStyle w:val="PL"/>
      </w:pPr>
      <w:r>
        <w:t xml:space="preserve">    </w:t>
      </w:r>
    </w:p>
    <w:p w14:paraId="20EBD596" w14:textId="77777777" w:rsidR="008A74FB" w:rsidRDefault="008A74FB" w:rsidP="008A74FB">
      <w:pPr>
        <w:pStyle w:val="PL"/>
      </w:pPr>
      <w:r>
        <w:t xml:space="preserve">    leaf pattern {</w:t>
      </w:r>
    </w:p>
    <w:p w14:paraId="126DA00E" w14:textId="77777777" w:rsidR="008A74FB" w:rsidRDefault="008A74FB" w:rsidP="008A74FB">
      <w:pPr>
        <w:pStyle w:val="PL"/>
      </w:pPr>
      <w:r>
        <w:t xml:space="preserve">      description "Pattern representing the set of TAC's belonging to this range.";</w:t>
      </w:r>
    </w:p>
    <w:p w14:paraId="12A1F448" w14:textId="77777777" w:rsidR="008A74FB" w:rsidRDefault="008A74FB" w:rsidP="008A74FB">
      <w:pPr>
        <w:pStyle w:val="PL"/>
      </w:pPr>
      <w:r>
        <w:t xml:space="preserve">      type string;</w:t>
      </w:r>
    </w:p>
    <w:p w14:paraId="6A2534A9" w14:textId="77777777" w:rsidR="008A74FB" w:rsidRDefault="008A74FB" w:rsidP="008A74FB">
      <w:pPr>
        <w:pStyle w:val="PL"/>
      </w:pPr>
      <w:r>
        <w:t xml:space="preserve">    }</w:t>
      </w:r>
    </w:p>
    <w:p w14:paraId="306234AD" w14:textId="77777777" w:rsidR="008A74FB" w:rsidRDefault="008A74FB" w:rsidP="008A74FB">
      <w:pPr>
        <w:pStyle w:val="PL"/>
      </w:pPr>
      <w:r>
        <w:t xml:space="preserve">  }</w:t>
      </w:r>
    </w:p>
    <w:p w14:paraId="428B9F4C" w14:textId="77777777" w:rsidR="008A74FB" w:rsidRDefault="008A74FB" w:rsidP="008A74FB">
      <w:pPr>
        <w:pStyle w:val="PL"/>
      </w:pPr>
      <w:r>
        <w:t xml:space="preserve">  </w:t>
      </w:r>
    </w:p>
    <w:p w14:paraId="016B0745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SnssaiUpfInfoItem</w:t>
      </w:r>
      <w:proofErr w:type="spellEnd"/>
      <w:r>
        <w:t xml:space="preserve"> {</w:t>
      </w:r>
    </w:p>
    <w:p w14:paraId="0202A1AF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sNssai</w:t>
      </w:r>
      <w:proofErr w:type="spellEnd"/>
      <w:r>
        <w:t xml:space="preserve"> { //is the key unique</w:t>
      </w:r>
    </w:p>
    <w:p w14:paraId="3A017238" w14:textId="77777777" w:rsidR="008A74FB" w:rsidRDefault="008A74FB" w:rsidP="008A74FB">
      <w:pPr>
        <w:pStyle w:val="PL"/>
      </w:pPr>
      <w:r>
        <w:t xml:space="preserve">      description "Supported S-NSSAI.";</w:t>
      </w:r>
    </w:p>
    <w:p w14:paraId="6487A3CC" w14:textId="77777777" w:rsidR="008A74FB" w:rsidRDefault="008A74FB" w:rsidP="008A74FB">
      <w:pPr>
        <w:pStyle w:val="PL"/>
      </w:pPr>
      <w:r>
        <w:t xml:space="preserve">      min-elements 1;</w:t>
      </w:r>
    </w:p>
    <w:p w14:paraId="42A3A559" w14:textId="77777777" w:rsidR="008A74FB" w:rsidRDefault="008A74FB" w:rsidP="008A74FB">
      <w:pPr>
        <w:pStyle w:val="PL"/>
      </w:pPr>
      <w:r>
        <w:t xml:space="preserve">      max-elements 1;</w:t>
      </w:r>
    </w:p>
    <w:p w14:paraId="1B0B11D0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sst</w:t>
      </w:r>
      <w:proofErr w:type="spellEnd"/>
      <w:r>
        <w:t xml:space="preserve"> </w:t>
      </w:r>
      <w:proofErr w:type="spellStart"/>
      <w:r>
        <w:t>sd</w:t>
      </w:r>
      <w:proofErr w:type="spellEnd"/>
      <w:r>
        <w:t>";</w:t>
      </w:r>
    </w:p>
    <w:p w14:paraId="12B7212C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Snssai</w:t>
      </w:r>
      <w:proofErr w:type="spellEnd"/>
      <w:r>
        <w:t>;</w:t>
      </w:r>
    </w:p>
    <w:p w14:paraId="168048D6" w14:textId="77777777" w:rsidR="008A74FB" w:rsidRDefault="008A74FB" w:rsidP="008A74FB">
      <w:pPr>
        <w:pStyle w:val="PL"/>
      </w:pPr>
      <w:r>
        <w:t xml:space="preserve">    }</w:t>
      </w:r>
    </w:p>
    <w:p w14:paraId="527707E4" w14:textId="77777777" w:rsidR="008A74FB" w:rsidRDefault="008A74FB" w:rsidP="008A74FB">
      <w:pPr>
        <w:pStyle w:val="PL"/>
      </w:pPr>
      <w:r>
        <w:t xml:space="preserve">  </w:t>
      </w:r>
    </w:p>
    <w:p w14:paraId="3B76A0FA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dnnUpfInfoList</w:t>
      </w:r>
      <w:proofErr w:type="spellEnd"/>
      <w:r>
        <w:t xml:space="preserve"> {</w:t>
      </w:r>
    </w:p>
    <w:p w14:paraId="510A66EB" w14:textId="77777777" w:rsidR="008A74FB" w:rsidRDefault="008A74FB" w:rsidP="008A74FB">
      <w:pPr>
        <w:pStyle w:val="PL"/>
      </w:pPr>
      <w:r>
        <w:t xml:space="preserve">      description "List of parameters supported by the UPF per DNN.";</w:t>
      </w:r>
    </w:p>
    <w:p w14:paraId="171B25E2" w14:textId="77777777" w:rsidR="008A74FB" w:rsidRDefault="008A74FB" w:rsidP="008A74FB">
      <w:pPr>
        <w:pStyle w:val="PL"/>
      </w:pPr>
      <w:r>
        <w:t xml:space="preserve">      min-elements 1;</w:t>
      </w:r>
    </w:p>
    <w:p w14:paraId="078900C8" w14:textId="77777777" w:rsidR="008A74FB" w:rsidRDefault="008A74FB" w:rsidP="008A74FB">
      <w:pPr>
        <w:pStyle w:val="PL"/>
      </w:pPr>
      <w:r>
        <w:t xml:space="preserve">      key </w:t>
      </w:r>
      <w:proofErr w:type="spellStart"/>
      <w:r>
        <w:t>dnn</w:t>
      </w:r>
      <w:proofErr w:type="spellEnd"/>
      <w:r>
        <w:t>;</w:t>
      </w:r>
    </w:p>
    <w:p w14:paraId="2DEFBC8B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DnnUpfInfoItem</w:t>
      </w:r>
      <w:proofErr w:type="spellEnd"/>
      <w:r>
        <w:t>;</w:t>
      </w:r>
    </w:p>
    <w:p w14:paraId="6120E9B3" w14:textId="77777777" w:rsidR="008A74FB" w:rsidRDefault="008A74FB" w:rsidP="008A74FB">
      <w:pPr>
        <w:pStyle w:val="PL"/>
      </w:pPr>
      <w:r>
        <w:t xml:space="preserve">    }</w:t>
      </w:r>
    </w:p>
    <w:p w14:paraId="46B263A0" w14:textId="77777777" w:rsidR="008A74FB" w:rsidRDefault="008A74FB" w:rsidP="008A74FB">
      <w:pPr>
        <w:pStyle w:val="PL"/>
      </w:pPr>
      <w:r>
        <w:t xml:space="preserve">  }</w:t>
      </w:r>
    </w:p>
    <w:p w14:paraId="44A4C4AC" w14:textId="77777777" w:rsidR="008A74FB" w:rsidRDefault="008A74FB" w:rsidP="008A74FB">
      <w:pPr>
        <w:pStyle w:val="PL"/>
      </w:pPr>
      <w:r>
        <w:t xml:space="preserve">  </w:t>
      </w:r>
    </w:p>
    <w:p w14:paraId="0019C245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DnnUpfInfoItem</w:t>
      </w:r>
      <w:proofErr w:type="spellEnd"/>
      <w:r>
        <w:t xml:space="preserve"> {</w:t>
      </w:r>
    </w:p>
    <w:p w14:paraId="773E84FD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dnn</w:t>
      </w:r>
      <w:proofErr w:type="spellEnd"/>
      <w:r>
        <w:t xml:space="preserve"> {</w:t>
      </w:r>
    </w:p>
    <w:p w14:paraId="3480D965" w14:textId="77777777" w:rsidR="008A74FB" w:rsidRDefault="008A74FB" w:rsidP="008A74FB">
      <w:pPr>
        <w:pStyle w:val="PL"/>
      </w:pPr>
      <w:r>
        <w:t xml:space="preserve">      description "String representing a Data Network.";</w:t>
      </w:r>
    </w:p>
    <w:p w14:paraId="4E20C624" w14:textId="77777777" w:rsidR="008A74FB" w:rsidRDefault="008A74FB" w:rsidP="008A74FB">
      <w:pPr>
        <w:pStyle w:val="PL"/>
      </w:pPr>
      <w:r>
        <w:t xml:space="preserve">      mandatory true;</w:t>
      </w:r>
    </w:p>
    <w:p w14:paraId="5A5E33BC" w14:textId="77777777" w:rsidR="008A74FB" w:rsidRDefault="008A74FB" w:rsidP="008A74FB">
      <w:pPr>
        <w:pStyle w:val="PL"/>
      </w:pPr>
      <w:r>
        <w:t xml:space="preserve">      type string;</w:t>
      </w:r>
    </w:p>
    <w:p w14:paraId="6AF39946" w14:textId="77777777" w:rsidR="008A74FB" w:rsidRDefault="008A74FB" w:rsidP="008A74FB">
      <w:pPr>
        <w:pStyle w:val="PL"/>
      </w:pPr>
      <w:r>
        <w:t xml:space="preserve">    }</w:t>
      </w:r>
    </w:p>
    <w:p w14:paraId="1E4BF470" w14:textId="77777777" w:rsidR="008A74FB" w:rsidRDefault="008A74FB" w:rsidP="008A74FB">
      <w:pPr>
        <w:pStyle w:val="PL"/>
      </w:pPr>
      <w:r>
        <w:t xml:space="preserve">    </w:t>
      </w:r>
    </w:p>
    <w:p w14:paraId="62ED36A4" w14:textId="77777777" w:rsidR="008A74FB" w:rsidRDefault="008A74FB" w:rsidP="008A74FB">
      <w:pPr>
        <w:pStyle w:val="PL"/>
      </w:pPr>
      <w:r>
        <w:t xml:space="preserve">    leaf-list </w:t>
      </w:r>
      <w:proofErr w:type="spellStart"/>
      <w:r>
        <w:t>dnaiList</w:t>
      </w:r>
      <w:proofErr w:type="spellEnd"/>
      <w:r>
        <w:t xml:space="preserve"> {</w:t>
      </w:r>
    </w:p>
    <w:p w14:paraId="41561622" w14:textId="77777777" w:rsidR="008A74FB" w:rsidRDefault="008A74FB" w:rsidP="008A74FB">
      <w:pPr>
        <w:pStyle w:val="PL"/>
      </w:pPr>
      <w:r>
        <w:t xml:space="preserve">      description "List of Data network access identifiers supported by the UPF for this DNN.</w:t>
      </w:r>
    </w:p>
    <w:p w14:paraId="1E9BE70D" w14:textId="77777777" w:rsidR="008A74FB" w:rsidRDefault="008A74FB" w:rsidP="008A74FB">
      <w:pPr>
        <w:pStyle w:val="PL"/>
      </w:pPr>
      <w:r>
        <w:t xml:space="preserve">                   The absence of this attribute indicates that the UPF can be selected for this DNN for any DNAI.";</w:t>
      </w:r>
    </w:p>
    <w:p w14:paraId="5DFBA940" w14:textId="77777777" w:rsidR="008A74FB" w:rsidRDefault="008A74FB" w:rsidP="008A74FB">
      <w:pPr>
        <w:pStyle w:val="PL"/>
      </w:pPr>
      <w:r>
        <w:t xml:space="preserve">      min-elements 1;</w:t>
      </w:r>
    </w:p>
    <w:p w14:paraId="1A98D9B0" w14:textId="77777777" w:rsidR="008A74FB" w:rsidRDefault="008A74FB" w:rsidP="008A74FB">
      <w:pPr>
        <w:pStyle w:val="PL"/>
      </w:pPr>
      <w:r>
        <w:lastRenderedPageBreak/>
        <w:t xml:space="preserve">      type string; //</w:t>
      </w:r>
      <w:proofErr w:type="spellStart"/>
      <w:r>
        <w:t>dnai</w:t>
      </w:r>
      <w:proofErr w:type="spellEnd"/>
      <w:r>
        <w:t xml:space="preserve"> is the type but its only a string with </w:t>
      </w:r>
      <w:proofErr w:type="spellStart"/>
      <w:r>
        <w:t>desc</w:t>
      </w:r>
      <w:proofErr w:type="spellEnd"/>
      <w:r>
        <w:t>: DNAI (Data network access identifier), is this needed as its own typedef or string is ok</w:t>
      </w:r>
    </w:p>
    <w:p w14:paraId="74E3FBD1" w14:textId="77777777" w:rsidR="008A74FB" w:rsidRDefault="008A74FB" w:rsidP="008A74FB">
      <w:pPr>
        <w:pStyle w:val="PL"/>
      </w:pPr>
      <w:r>
        <w:t xml:space="preserve">    }</w:t>
      </w:r>
    </w:p>
    <w:p w14:paraId="69407AAF" w14:textId="77777777" w:rsidR="008A74FB" w:rsidRDefault="008A74FB" w:rsidP="008A74FB">
      <w:pPr>
        <w:pStyle w:val="PL"/>
      </w:pPr>
      <w:r>
        <w:t xml:space="preserve">    </w:t>
      </w:r>
    </w:p>
    <w:p w14:paraId="69AF6BDB" w14:textId="77777777" w:rsidR="008A74FB" w:rsidRDefault="008A74FB" w:rsidP="008A74FB">
      <w:pPr>
        <w:pStyle w:val="PL"/>
      </w:pPr>
      <w:r>
        <w:t xml:space="preserve">    leaf-list </w:t>
      </w:r>
      <w:proofErr w:type="spellStart"/>
      <w:r>
        <w:t>pduSessionTypes</w:t>
      </w:r>
      <w:proofErr w:type="spellEnd"/>
      <w:r>
        <w:t xml:space="preserve"> {</w:t>
      </w:r>
    </w:p>
    <w:p w14:paraId="09C99A10" w14:textId="77777777" w:rsidR="008A74FB" w:rsidRDefault="008A74FB" w:rsidP="008A74FB">
      <w:pPr>
        <w:pStyle w:val="PL"/>
      </w:pPr>
      <w:r>
        <w:t xml:space="preserve">      description "List of PDU session type(s) supported by the UPF for a specific DNN.";</w:t>
      </w:r>
    </w:p>
    <w:p w14:paraId="162801B3" w14:textId="77777777" w:rsidR="008A74FB" w:rsidRDefault="008A74FB" w:rsidP="008A74FB">
      <w:pPr>
        <w:pStyle w:val="PL"/>
      </w:pPr>
      <w:r>
        <w:t xml:space="preserve">      min-elements 1;</w:t>
      </w:r>
    </w:p>
    <w:p w14:paraId="17D5F81C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PduSessionType</w:t>
      </w:r>
      <w:proofErr w:type="spellEnd"/>
      <w:r>
        <w:t>;</w:t>
      </w:r>
    </w:p>
    <w:p w14:paraId="069C19F9" w14:textId="77777777" w:rsidR="008A74FB" w:rsidRDefault="008A74FB" w:rsidP="008A74FB">
      <w:pPr>
        <w:pStyle w:val="PL"/>
      </w:pPr>
      <w:r>
        <w:t xml:space="preserve">    }</w:t>
      </w:r>
    </w:p>
    <w:p w14:paraId="2D9D2A18" w14:textId="77777777" w:rsidR="008A74FB" w:rsidRDefault="008A74FB" w:rsidP="008A74FB">
      <w:pPr>
        <w:pStyle w:val="PL"/>
      </w:pPr>
      <w:r>
        <w:t xml:space="preserve">  }</w:t>
      </w:r>
    </w:p>
    <w:p w14:paraId="01649CE2" w14:textId="77777777" w:rsidR="008A74FB" w:rsidRDefault="008A74FB" w:rsidP="008A74FB">
      <w:pPr>
        <w:pStyle w:val="PL"/>
      </w:pPr>
      <w:r>
        <w:t xml:space="preserve">  </w:t>
      </w:r>
    </w:p>
    <w:p w14:paraId="0BE34C7E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Snssai</w:t>
      </w:r>
      <w:proofErr w:type="spellEnd"/>
      <w:r>
        <w:t xml:space="preserve"> {</w:t>
      </w:r>
    </w:p>
    <w:p w14:paraId="29FA2EB4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sst</w:t>
      </w:r>
      <w:proofErr w:type="spellEnd"/>
      <w:r>
        <w:t xml:space="preserve"> {</w:t>
      </w:r>
    </w:p>
    <w:p w14:paraId="7DDE85D1" w14:textId="77777777" w:rsidR="008A74FB" w:rsidRDefault="008A74FB" w:rsidP="008A74FB">
      <w:pPr>
        <w:pStyle w:val="PL"/>
      </w:pPr>
      <w:r>
        <w:t xml:space="preserve">      description "Unsigned integer, within the range 0 to 255, representing the Slice/Service Type.</w:t>
      </w:r>
    </w:p>
    <w:p w14:paraId="5CC0A3FD" w14:textId="77777777" w:rsidR="008A74FB" w:rsidRDefault="008A74FB" w:rsidP="008A74FB">
      <w:pPr>
        <w:pStyle w:val="PL"/>
      </w:pPr>
      <w:r>
        <w:t xml:space="preserve">                   It indicates the expected Network Slice behaviour in terms of features and services.";</w:t>
      </w:r>
    </w:p>
    <w:p w14:paraId="65600949" w14:textId="77777777" w:rsidR="008A74FB" w:rsidRDefault="008A74FB" w:rsidP="008A74FB">
      <w:pPr>
        <w:pStyle w:val="PL"/>
      </w:pPr>
      <w:r>
        <w:t xml:space="preserve">      mandatory true;</w:t>
      </w:r>
    </w:p>
    <w:p w14:paraId="30511055" w14:textId="77777777" w:rsidR="008A74FB" w:rsidRDefault="008A74FB" w:rsidP="008A74FB">
      <w:pPr>
        <w:pStyle w:val="PL"/>
      </w:pPr>
      <w:r>
        <w:t xml:space="preserve">      type uint32;</w:t>
      </w:r>
    </w:p>
    <w:p w14:paraId="30EC6C6A" w14:textId="77777777" w:rsidR="008A74FB" w:rsidRDefault="008A74FB" w:rsidP="008A74FB">
      <w:pPr>
        <w:pStyle w:val="PL"/>
      </w:pPr>
      <w:r>
        <w:t xml:space="preserve">    }</w:t>
      </w:r>
    </w:p>
    <w:p w14:paraId="7907E8AF" w14:textId="77777777" w:rsidR="008A74FB" w:rsidRDefault="008A74FB" w:rsidP="008A74FB">
      <w:pPr>
        <w:pStyle w:val="PL"/>
      </w:pPr>
      <w:r>
        <w:t xml:space="preserve">    </w:t>
      </w:r>
    </w:p>
    <w:p w14:paraId="3F767B09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sd</w:t>
      </w:r>
      <w:proofErr w:type="spellEnd"/>
      <w:r>
        <w:t xml:space="preserve"> {</w:t>
      </w:r>
    </w:p>
    <w:p w14:paraId="3F5ACCAE" w14:textId="77777777" w:rsidR="008A74FB" w:rsidRDefault="008A74FB" w:rsidP="008A74FB">
      <w:pPr>
        <w:pStyle w:val="PL"/>
      </w:pPr>
      <w:r>
        <w:t xml:space="preserve">      description "3-octet string, representing the Slice Differentiator, in hexadecimal representation.";</w:t>
      </w:r>
    </w:p>
    <w:p w14:paraId="196B02D5" w14:textId="77777777" w:rsidR="008A74FB" w:rsidRDefault="008A74FB" w:rsidP="008A74FB">
      <w:pPr>
        <w:pStyle w:val="PL"/>
      </w:pPr>
      <w:r>
        <w:t xml:space="preserve">      //optional</w:t>
      </w:r>
    </w:p>
    <w:p w14:paraId="39587421" w14:textId="77777777" w:rsidR="008A74FB" w:rsidRDefault="008A74FB" w:rsidP="008A74FB">
      <w:pPr>
        <w:pStyle w:val="PL"/>
      </w:pPr>
      <w:r>
        <w:t xml:space="preserve">      type string {</w:t>
      </w:r>
    </w:p>
    <w:p w14:paraId="116BEC29" w14:textId="77777777" w:rsidR="008A74FB" w:rsidRDefault="008A74FB" w:rsidP="008A74FB">
      <w:pPr>
        <w:pStyle w:val="PL"/>
      </w:pPr>
      <w:r>
        <w:t xml:space="preserve">        pattern '^[A-Fa-f0-9]{6}$';</w:t>
      </w:r>
    </w:p>
    <w:p w14:paraId="744F9006" w14:textId="77777777" w:rsidR="008A74FB" w:rsidRDefault="008A74FB" w:rsidP="008A74FB">
      <w:pPr>
        <w:pStyle w:val="PL"/>
      </w:pPr>
      <w:r>
        <w:t xml:space="preserve">      }</w:t>
      </w:r>
    </w:p>
    <w:p w14:paraId="2B5519B0" w14:textId="77777777" w:rsidR="008A74FB" w:rsidRDefault="008A74FB" w:rsidP="008A74FB">
      <w:pPr>
        <w:pStyle w:val="PL"/>
      </w:pPr>
      <w:r>
        <w:t xml:space="preserve">    }</w:t>
      </w:r>
    </w:p>
    <w:p w14:paraId="7AC730CD" w14:textId="77777777" w:rsidR="008A74FB" w:rsidRDefault="008A74FB" w:rsidP="008A74FB">
      <w:pPr>
        <w:pStyle w:val="PL"/>
      </w:pPr>
      <w:r>
        <w:t xml:space="preserve">    </w:t>
      </w:r>
    </w:p>
    <w:p w14:paraId="46A82DB2" w14:textId="77777777" w:rsidR="008A74FB" w:rsidRDefault="008A74FB" w:rsidP="008A74FB">
      <w:pPr>
        <w:pStyle w:val="PL"/>
      </w:pPr>
      <w:r>
        <w:t xml:space="preserve">    reference "3GPP TS 29.571";</w:t>
      </w:r>
    </w:p>
    <w:p w14:paraId="3CEDDE01" w14:textId="77777777" w:rsidR="008A74FB" w:rsidRDefault="008A74FB" w:rsidP="008A74FB">
      <w:pPr>
        <w:pStyle w:val="PL"/>
      </w:pPr>
      <w:r>
        <w:t xml:space="preserve">  }</w:t>
      </w:r>
    </w:p>
    <w:p w14:paraId="0C6AAC20" w14:textId="77777777" w:rsidR="008A74FB" w:rsidRDefault="008A74FB" w:rsidP="008A74FB">
      <w:pPr>
        <w:pStyle w:val="PL"/>
      </w:pPr>
      <w:r>
        <w:t xml:space="preserve">  </w:t>
      </w:r>
    </w:p>
    <w:p w14:paraId="735A0058" w14:textId="77777777" w:rsidR="008A74FB" w:rsidRDefault="008A74FB" w:rsidP="008A74FB">
      <w:pPr>
        <w:pStyle w:val="PL"/>
      </w:pPr>
      <w:r>
        <w:t xml:space="preserve">  typedef </w:t>
      </w:r>
      <w:proofErr w:type="spellStart"/>
      <w:r>
        <w:t>PduSessionType</w:t>
      </w:r>
      <w:proofErr w:type="spellEnd"/>
      <w:r>
        <w:t xml:space="preserve"> {</w:t>
      </w:r>
    </w:p>
    <w:p w14:paraId="5ECC1D10" w14:textId="77777777" w:rsidR="008A74FB" w:rsidRDefault="008A74FB" w:rsidP="008A74FB">
      <w:pPr>
        <w:pStyle w:val="PL"/>
      </w:pPr>
      <w:r>
        <w:t xml:space="preserve">    type enumeration {</w:t>
      </w:r>
    </w:p>
    <w:p w14:paraId="5783DAA2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IPV4;</w:t>
      </w:r>
    </w:p>
    <w:p w14:paraId="7867614C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IPV6;</w:t>
      </w:r>
    </w:p>
    <w:p w14:paraId="310CA8C1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IPV4V6;</w:t>
      </w:r>
    </w:p>
    <w:p w14:paraId="4DB2CF9A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UNSTRUCTURED;</w:t>
      </w:r>
    </w:p>
    <w:p w14:paraId="5FD31877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ETHERNET;</w:t>
      </w:r>
    </w:p>
    <w:p w14:paraId="405E7F0C" w14:textId="77777777" w:rsidR="008A74FB" w:rsidRDefault="008A74FB" w:rsidP="008A74FB">
      <w:pPr>
        <w:pStyle w:val="PL"/>
      </w:pPr>
      <w:r>
        <w:t xml:space="preserve">    }</w:t>
      </w:r>
    </w:p>
    <w:p w14:paraId="043CC5D5" w14:textId="77777777" w:rsidR="008A74FB" w:rsidRDefault="008A74FB" w:rsidP="008A74FB">
      <w:pPr>
        <w:pStyle w:val="PL"/>
      </w:pPr>
      <w:r>
        <w:t xml:space="preserve">  }</w:t>
      </w:r>
    </w:p>
    <w:p w14:paraId="2A7E2105" w14:textId="77777777" w:rsidR="008A74FB" w:rsidRDefault="008A74FB" w:rsidP="008A74FB">
      <w:pPr>
        <w:pStyle w:val="PL"/>
      </w:pPr>
      <w:r>
        <w:t xml:space="preserve">  </w:t>
      </w:r>
    </w:p>
    <w:p w14:paraId="43C58FD6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Guami</w:t>
      </w:r>
      <w:proofErr w:type="spellEnd"/>
      <w:r>
        <w:t xml:space="preserve"> {</w:t>
      </w:r>
    </w:p>
    <w:p w14:paraId="0D2BE87A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68823ABA" w14:textId="77777777" w:rsidR="008A74FB" w:rsidRDefault="008A74FB" w:rsidP="008A74FB">
      <w:pPr>
        <w:pStyle w:val="PL"/>
      </w:pPr>
      <w:r>
        <w:t xml:space="preserve">      description "PLMN Identity.";</w:t>
      </w:r>
    </w:p>
    <w:p w14:paraId="6713EA6D" w14:textId="77777777" w:rsidR="008A74FB" w:rsidRDefault="008A74FB" w:rsidP="008A74FB">
      <w:pPr>
        <w:pStyle w:val="PL"/>
      </w:pPr>
      <w:r>
        <w:t xml:space="preserve">      min-elements 1;</w:t>
      </w:r>
    </w:p>
    <w:p w14:paraId="02155748" w14:textId="77777777" w:rsidR="008A74FB" w:rsidRDefault="008A74FB" w:rsidP="008A74FB">
      <w:pPr>
        <w:pStyle w:val="PL"/>
      </w:pPr>
      <w:r>
        <w:t xml:space="preserve">      max-elements 1;</w:t>
      </w:r>
    </w:p>
    <w:p w14:paraId="07C2060E" w14:textId="77777777" w:rsidR="008A74FB" w:rsidRDefault="008A74FB" w:rsidP="008A74F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396EF099" w14:textId="77777777" w:rsidR="008A74FB" w:rsidRDefault="008A74FB" w:rsidP="008A74FB">
      <w:pPr>
        <w:pStyle w:val="PL"/>
      </w:pPr>
      <w:r>
        <w:t xml:space="preserve">      uses types3gpp:PLMNId;</w:t>
      </w:r>
    </w:p>
    <w:p w14:paraId="7011002D" w14:textId="77777777" w:rsidR="008A74FB" w:rsidRDefault="008A74FB" w:rsidP="008A74FB">
      <w:pPr>
        <w:pStyle w:val="PL"/>
      </w:pPr>
      <w:r>
        <w:t xml:space="preserve">    }</w:t>
      </w:r>
    </w:p>
    <w:p w14:paraId="5740B0C3" w14:textId="77777777" w:rsidR="008A74FB" w:rsidRDefault="008A74FB" w:rsidP="008A74FB">
      <w:pPr>
        <w:pStyle w:val="PL"/>
      </w:pPr>
      <w:r>
        <w:t xml:space="preserve">    </w:t>
      </w:r>
    </w:p>
    <w:p w14:paraId="67CA10C3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amfId</w:t>
      </w:r>
      <w:proofErr w:type="spellEnd"/>
      <w:r>
        <w:t xml:space="preserve"> {</w:t>
      </w:r>
    </w:p>
    <w:p w14:paraId="4DF20692" w14:textId="77777777" w:rsidR="008A74FB" w:rsidRDefault="008A74FB" w:rsidP="008A74FB">
      <w:pPr>
        <w:pStyle w:val="PL"/>
      </w:pPr>
      <w:r>
        <w:t xml:space="preserve">      description "AMF Identity.";</w:t>
      </w:r>
    </w:p>
    <w:p w14:paraId="58F2E0EF" w14:textId="77777777" w:rsidR="008A74FB" w:rsidRDefault="008A74FB" w:rsidP="008A74FB">
      <w:pPr>
        <w:pStyle w:val="PL"/>
      </w:pPr>
      <w:r>
        <w:t xml:space="preserve">      min-elements 1;</w:t>
      </w:r>
    </w:p>
    <w:p w14:paraId="78AC1F1E" w14:textId="77777777" w:rsidR="008A74FB" w:rsidRDefault="008A74FB" w:rsidP="008A74FB">
      <w:pPr>
        <w:pStyle w:val="PL"/>
      </w:pPr>
      <w:r>
        <w:t xml:space="preserve">      max-elements 1;</w:t>
      </w:r>
    </w:p>
    <w:p w14:paraId="7E32AA1F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amfRegionId</w:t>
      </w:r>
      <w:proofErr w:type="spellEnd"/>
      <w:r>
        <w:t xml:space="preserve"> </w:t>
      </w:r>
      <w:proofErr w:type="spellStart"/>
      <w:r>
        <w:t>amfSetId</w:t>
      </w:r>
      <w:proofErr w:type="spellEnd"/>
      <w:r>
        <w:t xml:space="preserve"> </w:t>
      </w:r>
      <w:proofErr w:type="spellStart"/>
      <w:r>
        <w:t>amfPointer</w:t>
      </w:r>
      <w:proofErr w:type="spellEnd"/>
      <w:r>
        <w:t>";</w:t>
      </w:r>
    </w:p>
    <w:p w14:paraId="78B55A93" w14:textId="77777777" w:rsidR="008A74FB" w:rsidRDefault="008A74FB" w:rsidP="008A74FB">
      <w:pPr>
        <w:pStyle w:val="PL"/>
      </w:pPr>
      <w:r>
        <w:t xml:space="preserve">      uses types3gpp:AmfIdentifier;</w:t>
      </w:r>
    </w:p>
    <w:p w14:paraId="6060A838" w14:textId="77777777" w:rsidR="008A74FB" w:rsidRDefault="008A74FB" w:rsidP="008A74FB">
      <w:pPr>
        <w:pStyle w:val="PL"/>
      </w:pPr>
      <w:r>
        <w:t xml:space="preserve">    }</w:t>
      </w:r>
    </w:p>
    <w:p w14:paraId="77225F0E" w14:textId="77777777" w:rsidR="008A74FB" w:rsidRDefault="008A74FB" w:rsidP="008A74FB">
      <w:pPr>
        <w:pStyle w:val="PL"/>
      </w:pPr>
      <w:r>
        <w:t xml:space="preserve">  }</w:t>
      </w:r>
    </w:p>
    <w:p w14:paraId="7CA59FCE" w14:textId="77777777" w:rsidR="008A74FB" w:rsidRDefault="008A74FB" w:rsidP="008A74FB">
      <w:pPr>
        <w:pStyle w:val="PL"/>
      </w:pPr>
      <w:r>
        <w:t xml:space="preserve">  </w:t>
      </w:r>
    </w:p>
    <w:p w14:paraId="78F0AEA0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InterfaceUpfInfoItem</w:t>
      </w:r>
      <w:proofErr w:type="spellEnd"/>
      <w:r>
        <w:t xml:space="preserve"> {</w:t>
      </w:r>
    </w:p>
    <w:p w14:paraId="446815A7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interfaceType</w:t>
      </w:r>
      <w:proofErr w:type="spellEnd"/>
      <w:r>
        <w:t xml:space="preserve"> {</w:t>
      </w:r>
    </w:p>
    <w:p w14:paraId="6813864D" w14:textId="77777777" w:rsidR="008A74FB" w:rsidRDefault="008A74FB" w:rsidP="008A74FB">
      <w:pPr>
        <w:pStyle w:val="PL"/>
      </w:pPr>
      <w:r>
        <w:t xml:space="preserve">      description "User Plane interface type.";</w:t>
      </w:r>
    </w:p>
    <w:p w14:paraId="5014219F" w14:textId="77777777" w:rsidR="008A74FB" w:rsidRDefault="008A74FB" w:rsidP="008A74FB">
      <w:pPr>
        <w:pStyle w:val="PL"/>
      </w:pPr>
      <w:r>
        <w:t xml:space="preserve">      mandatory true;</w:t>
      </w:r>
    </w:p>
    <w:p w14:paraId="2F5AAEF3" w14:textId="77777777" w:rsidR="008A74FB" w:rsidRDefault="008A74FB" w:rsidP="008A74FB">
      <w:pPr>
        <w:pStyle w:val="PL"/>
      </w:pPr>
      <w:r>
        <w:t xml:space="preserve">      type </w:t>
      </w:r>
      <w:proofErr w:type="spellStart"/>
      <w:r>
        <w:t>UPInterfaceType</w:t>
      </w:r>
      <w:proofErr w:type="spellEnd"/>
      <w:r>
        <w:t>;</w:t>
      </w:r>
    </w:p>
    <w:p w14:paraId="44F6601E" w14:textId="77777777" w:rsidR="008A74FB" w:rsidRDefault="008A74FB" w:rsidP="008A74FB">
      <w:pPr>
        <w:pStyle w:val="PL"/>
      </w:pPr>
      <w:r>
        <w:t xml:space="preserve">    }</w:t>
      </w:r>
    </w:p>
    <w:p w14:paraId="3AD22F72" w14:textId="77777777" w:rsidR="008A74FB" w:rsidRDefault="008A74FB" w:rsidP="008A74FB">
      <w:pPr>
        <w:pStyle w:val="PL"/>
      </w:pPr>
      <w:r>
        <w:t xml:space="preserve">    </w:t>
      </w:r>
    </w:p>
    <w:p w14:paraId="2C730C5F" w14:textId="77777777" w:rsidR="008A74FB" w:rsidRDefault="008A74FB" w:rsidP="008A74FB">
      <w:pPr>
        <w:pStyle w:val="PL"/>
      </w:pPr>
      <w:r>
        <w:t xml:space="preserve">    ////At least one of the addressing parameters (ipv4address, ipv6adress or </w:t>
      </w:r>
      <w:proofErr w:type="spellStart"/>
      <w:r>
        <w:t>endpointFqdn</w:t>
      </w:r>
      <w:proofErr w:type="spellEnd"/>
      <w:r>
        <w:t xml:space="preserve">) shall be included in the </w:t>
      </w:r>
      <w:proofErr w:type="spellStart"/>
      <w:r>
        <w:t>InterfaceUpfInfoItem</w:t>
      </w:r>
      <w:proofErr w:type="spellEnd"/>
      <w:r>
        <w:t>.</w:t>
      </w:r>
    </w:p>
    <w:p w14:paraId="54AE57D3" w14:textId="77777777" w:rsidR="008A74FB" w:rsidRDefault="008A74FB" w:rsidP="008A74FB">
      <w:pPr>
        <w:pStyle w:val="PL"/>
      </w:pPr>
      <w:r>
        <w:t xml:space="preserve">    choice address {</w:t>
      </w:r>
    </w:p>
    <w:p w14:paraId="3F6C2626" w14:textId="77777777" w:rsidR="008A74FB" w:rsidRDefault="008A74FB" w:rsidP="008A74FB">
      <w:pPr>
        <w:pStyle w:val="PL"/>
      </w:pPr>
      <w:r>
        <w:t xml:space="preserve">      case ipv4EndpointAddresses {</w:t>
      </w:r>
    </w:p>
    <w:p w14:paraId="33005A3F" w14:textId="77777777" w:rsidR="008A74FB" w:rsidRDefault="008A74FB" w:rsidP="008A74FB">
      <w:pPr>
        <w:pStyle w:val="PL"/>
      </w:pPr>
      <w:r>
        <w:t xml:space="preserve">        leaf-list ipv4EndpointAddresses {</w:t>
      </w:r>
    </w:p>
    <w:p w14:paraId="2F92DF94" w14:textId="77777777" w:rsidR="008A74FB" w:rsidRDefault="008A74FB" w:rsidP="008A74FB">
      <w:pPr>
        <w:pStyle w:val="PL"/>
      </w:pPr>
      <w:r>
        <w:t xml:space="preserve">          description "Available endpoint IPv4 address(es) of the User Plane interface.";</w:t>
      </w:r>
    </w:p>
    <w:p w14:paraId="30980F8D" w14:textId="77777777" w:rsidR="008A74FB" w:rsidRDefault="008A74FB" w:rsidP="008A74FB">
      <w:pPr>
        <w:pStyle w:val="PL"/>
      </w:pPr>
      <w:r>
        <w:t xml:space="preserve">          //conditional support</w:t>
      </w:r>
    </w:p>
    <w:p w14:paraId="54996572" w14:textId="77777777" w:rsidR="008A74FB" w:rsidRDefault="008A74FB" w:rsidP="008A74FB">
      <w:pPr>
        <w:pStyle w:val="PL"/>
      </w:pPr>
      <w:r>
        <w:t xml:space="preserve">          min-elements 1;</w:t>
      </w:r>
    </w:p>
    <w:p w14:paraId="1BD59C5C" w14:textId="77777777" w:rsidR="008A74FB" w:rsidRDefault="008A74FB" w:rsidP="008A74FB">
      <w:pPr>
        <w:pStyle w:val="PL"/>
      </w:pPr>
      <w:r>
        <w:t xml:space="preserve">          type inet:ipv4-address;</w:t>
      </w:r>
    </w:p>
    <w:p w14:paraId="6CDC3602" w14:textId="77777777" w:rsidR="008A74FB" w:rsidRDefault="008A74FB" w:rsidP="008A74FB">
      <w:pPr>
        <w:pStyle w:val="PL"/>
      </w:pPr>
      <w:r>
        <w:t xml:space="preserve">        }</w:t>
      </w:r>
    </w:p>
    <w:p w14:paraId="5710DA98" w14:textId="77777777" w:rsidR="008A74FB" w:rsidRDefault="008A74FB" w:rsidP="008A74FB">
      <w:pPr>
        <w:pStyle w:val="PL"/>
      </w:pPr>
      <w:r>
        <w:t xml:space="preserve">      }</w:t>
      </w:r>
    </w:p>
    <w:p w14:paraId="3C9EDA67" w14:textId="77777777" w:rsidR="008A74FB" w:rsidRDefault="008A74FB" w:rsidP="008A74FB">
      <w:pPr>
        <w:pStyle w:val="PL"/>
      </w:pPr>
      <w:r>
        <w:lastRenderedPageBreak/>
        <w:t xml:space="preserve">    </w:t>
      </w:r>
    </w:p>
    <w:p w14:paraId="352D6B73" w14:textId="77777777" w:rsidR="008A74FB" w:rsidRDefault="008A74FB" w:rsidP="008A74FB">
      <w:pPr>
        <w:pStyle w:val="PL"/>
      </w:pPr>
      <w:r>
        <w:t xml:space="preserve">      case ipv6EndpointAddresses {</w:t>
      </w:r>
    </w:p>
    <w:p w14:paraId="2A7FDFF0" w14:textId="77777777" w:rsidR="008A74FB" w:rsidRDefault="008A74FB" w:rsidP="008A74FB">
      <w:pPr>
        <w:pStyle w:val="PL"/>
      </w:pPr>
      <w:r>
        <w:t xml:space="preserve">        leaf-list ipv6EndpointAddresses {</w:t>
      </w:r>
    </w:p>
    <w:p w14:paraId="06BEC6C5" w14:textId="77777777" w:rsidR="008A74FB" w:rsidRDefault="008A74FB" w:rsidP="008A74FB">
      <w:pPr>
        <w:pStyle w:val="PL"/>
      </w:pPr>
      <w:r>
        <w:t xml:space="preserve">          description "Available endpoint IPv6 address(es) of the User Plane interface.";</w:t>
      </w:r>
    </w:p>
    <w:p w14:paraId="5FDC191B" w14:textId="77777777" w:rsidR="008A74FB" w:rsidRDefault="008A74FB" w:rsidP="008A74FB">
      <w:pPr>
        <w:pStyle w:val="PL"/>
      </w:pPr>
      <w:r>
        <w:t xml:space="preserve">          //conditional support</w:t>
      </w:r>
    </w:p>
    <w:p w14:paraId="19BBFABA" w14:textId="77777777" w:rsidR="008A74FB" w:rsidRDefault="008A74FB" w:rsidP="008A74FB">
      <w:pPr>
        <w:pStyle w:val="PL"/>
      </w:pPr>
      <w:r>
        <w:t xml:space="preserve">          min-elements 1;</w:t>
      </w:r>
    </w:p>
    <w:p w14:paraId="5B8E63D9" w14:textId="77777777" w:rsidR="008A74FB" w:rsidRDefault="008A74FB" w:rsidP="008A74FB">
      <w:pPr>
        <w:pStyle w:val="PL"/>
      </w:pPr>
      <w:r>
        <w:t xml:space="preserve">          type inet:ipv6-address;</w:t>
      </w:r>
    </w:p>
    <w:p w14:paraId="0099511B" w14:textId="77777777" w:rsidR="008A74FB" w:rsidRDefault="008A74FB" w:rsidP="008A74FB">
      <w:pPr>
        <w:pStyle w:val="PL"/>
      </w:pPr>
      <w:r>
        <w:t xml:space="preserve">        }</w:t>
      </w:r>
    </w:p>
    <w:p w14:paraId="14C9210C" w14:textId="77777777" w:rsidR="008A74FB" w:rsidRDefault="008A74FB" w:rsidP="008A74FB">
      <w:pPr>
        <w:pStyle w:val="PL"/>
      </w:pPr>
      <w:r>
        <w:t xml:space="preserve">      }</w:t>
      </w:r>
    </w:p>
    <w:p w14:paraId="03059198" w14:textId="77777777" w:rsidR="008A74FB" w:rsidRDefault="008A74FB" w:rsidP="008A74FB">
      <w:pPr>
        <w:pStyle w:val="PL"/>
      </w:pPr>
      <w:r>
        <w:t xml:space="preserve">    </w:t>
      </w:r>
    </w:p>
    <w:p w14:paraId="07AF3719" w14:textId="77777777" w:rsidR="008A74FB" w:rsidRDefault="008A74FB" w:rsidP="008A74FB">
      <w:pPr>
        <w:pStyle w:val="PL"/>
      </w:pPr>
      <w:r>
        <w:t xml:space="preserve">      case </w:t>
      </w:r>
      <w:proofErr w:type="spellStart"/>
      <w:r>
        <w:t>endpointFqdn</w:t>
      </w:r>
      <w:proofErr w:type="spellEnd"/>
      <w:r>
        <w:t xml:space="preserve"> {</w:t>
      </w:r>
    </w:p>
    <w:p w14:paraId="67E15EC2" w14:textId="77777777" w:rsidR="008A74FB" w:rsidRDefault="008A74FB" w:rsidP="008A74FB">
      <w:pPr>
        <w:pStyle w:val="PL"/>
      </w:pPr>
      <w:r>
        <w:t xml:space="preserve">        leaf </w:t>
      </w:r>
      <w:proofErr w:type="spellStart"/>
      <w:r>
        <w:t>endpointFqdn</w:t>
      </w:r>
      <w:proofErr w:type="spellEnd"/>
      <w:r>
        <w:t xml:space="preserve"> {</w:t>
      </w:r>
    </w:p>
    <w:p w14:paraId="4BFD3928" w14:textId="77777777" w:rsidR="008A74FB" w:rsidRDefault="008A74FB" w:rsidP="008A74FB">
      <w:pPr>
        <w:pStyle w:val="PL"/>
      </w:pPr>
      <w:r>
        <w:t xml:space="preserve">          description "FQDN of available endpoint of the User Plane interface.";</w:t>
      </w:r>
    </w:p>
    <w:p w14:paraId="4C869011" w14:textId="77777777" w:rsidR="008A74FB" w:rsidRDefault="008A74FB" w:rsidP="008A74FB">
      <w:pPr>
        <w:pStyle w:val="PL"/>
      </w:pPr>
      <w:r>
        <w:t xml:space="preserve">          //conditional support</w:t>
      </w:r>
    </w:p>
    <w:p w14:paraId="6151C287" w14:textId="77777777" w:rsidR="008A74FB" w:rsidRDefault="008A74FB" w:rsidP="008A74FB">
      <w:pPr>
        <w:pStyle w:val="PL"/>
      </w:pPr>
      <w:r>
        <w:t xml:space="preserve">          type </w:t>
      </w:r>
      <w:proofErr w:type="spellStart"/>
      <w:r>
        <w:t>inet:domain-name</w:t>
      </w:r>
      <w:proofErr w:type="spellEnd"/>
      <w:r>
        <w:t>;</w:t>
      </w:r>
    </w:p>
    <w:p w14:paraId="18A09388" w14:textId="77777777" w:rsidR="008A74FB" w:rsidRDefault="008A74FB" w:rsidP="008A74FB">
      <w:pPr>
        <w:pStyle w:val="PL"/>
      </w:pPr>
      <w:r>
        <w:t xml:space="preserve">        }</w:t>
      </w:r>
    </w:p>
    <w:p w14:paraId="63487DC1" w14:textId="77777777" w:rsidR="008A74FB" w:rsidRDefault="008A74FB" w:rsidP="008A74FB">
      <w:pPr>
        <w:pStyle w:val="PL"/>
      </w:pPr>
      <w:r>
        <w:t xml:space="preserve">      }</w:t>
      </w:r>
    </w:p>
    <w:p w14:paraId="6F0D3B8A" w14:textId="77777777" w:rsidR="008A74FB" w:rsidRDefault="008A74FB" w:rsidP="008A74FB">
      <w:pPr>
        <w:pStyle w:val="PL"/>
      </w:pPr>
      <w:r>
        <w:t xml:space="preserve">    }</w:t>
      </w:r>
    </w:p>
    <w:p w14:paraId="69B20295" w14:textId="77777777" w:rsidR="008A74FB" w:rsidRDefault="008A74FB" w:rsidP="008A74FB">
      <w:pPr>
        <w:pStyle w:val="PL"/>
      </w:pPr>
      <w:r>
        <w:t xml:space="preserve">    </w:t>
      </w:r>
    </w:p>
    <w:p w14:paraId="6D1A0C3B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networkInstance</w:t>
      </w:r>
      <w:proofErr w:type="spellEnd"/>
      <w:r>
        <w:t xml:space="preserve"> {</w:t>
      </w:r>
    </w:p>
    <w:p w14:paraId="1B54282D" w14:textId="77777777" w:rsidR="008A74FB" w:rsidRDefault="008A74FB" w:rsidP="008A74FB">
      <w:pPr>
        <w:pStyle w:val="PL"/>
      </w:pPr>
      <w:r>
        <w:t xml:space="preserve">      description "Network Instance associated to the User Plane interface.";</w:t>
      </w:r>
    </w:p>
    <w:p w14:paraId="0695F9D4" w14:textId="77777777" w:rsidR="008A74FB" w:rsidRDefault="008A74FB" w:rsidP="008A74FB">
      <w:pPr>
        <w:pStyle w:val="PL"/>
      </w:pPr>
      <w:r>
        <w:t xml:space="preserve">      //optional support</w:t>
      </w:r>
    </w:p>
    <w:p w14:paraId="429DE553" w14:textId="77777777" w:rsidR="008A74FB" w:rsidRDefault="008A74FB" w:rsidP="008A74FB">
      <w:pPr>
        <w:pStyle w:val="PL"/>
      </w:pPr>
      <w:r>
        <w:t xml:space="preserve">      type string;</w:t>
      </w:r>
    </w:p>
    <w:p w14:paraId="3E737A8B" w14:textId="77777777" w:rsidR="008A74FB" w:rsidRDefault="008A74FB" w:rsidP="008A74FB">
      <w:pPr>
        <w:pStyle w:val="PL"/>
      </w:pPr>
      <w:r>
        <w:t xml:space="preserve">    }</w:t>
      </w:r>
    </w:p>
    <w:p w14:paraId="6F30F4B8" w14:textId="77777777" w:rsidR="008A74FB" w:rsidRDefault="008A74FB" w:rsidP="008A74FB">
      <w:pPr>
        <w:pStyle w:val="PL"/>
      </w:pPr>
      <w:r>
        <w:t xml:space="preserve">  }</w:t>
      </w:r>
    </w:p>
    <w:p w14:paraId="442928F6" w14:textId="77777777" w:rsidR="008A74FB" w:rsidRDefault="008A74FB" w:rsidP="008A74FB">
      <w:pPr>
        <w:pStyle w:val="PL"/>
      </w:pPr>
      <w:r>
        <w:t xml:space="preserve">  </w:t>
      </w:r>
    </w:p>
    <w:p w14:paraId="7A15316B" w14:textId="77777777" w:rsidR="008A74FB" w:rsidRDefault="008A74FB" w:rsidP="008A74FB">
      <w:pPr>
        <w:pStyle w:val="PL"/>
      </w:pPr>
      <w:r>
        <w:t xml:space="preserve">  typedef </w:t>
      </w:r>
      <w:proofErr w:type="spellStart"/>
      <w:r>
        <w:t>UPInterfaceType</w:t>
      </w:r>
      <w:proofErr w:type="spellEnd"/>
      <w:r>
        <w:t xml:space="preserve"> {</w:t>
      </w:r>
    </w:p>
    <w:p w14:paraId="1A15BDB9" w14:textId="77777777" w:rsidR="008A74FB" w:rsidRDefault="008A74FB" w:rsidP="008A74FB">
      <w:pPr>
        <w:pStyle w:val="PL"/>
      </w:pPr>
      <w:r>
        <w:t xml:space="preserve">    type enumeration {</w:t>
      </w:r>
    </w:p>
    <w:p w14:paraId="4F1C32C1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N3;</w:t>
      </w:r>
    </w:p>
    <w:p w14:paraId="07D3FA12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N6;</w:t>
      </w:r>
    </w:p>
    <w:p w14:paraId="6A2D43DA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N9;</w:t>
      </w:r>
    </w:p>
    <w:p w14:paraId="6590EEB1" w14:textId="77777777" w:rsidR="008A74FB" w:rsidRDefault="008A74FB" w:rsidP="008A74FB">
      <w:pPr>
        <w:pStyle w:val="PL"/>
      </w:pPr>
      <w:r>
        <w:t xml:space="preserve">    }</w:t>
      </w:r>
    </w:p>
    <w:p w14:paraId="0421D6BE" w14:textId="77777777" w:rsidR="008A74FB" w:rsidRDefault="008A74FB" w:rsidP="008A74FB">
      <w:pPr>
        <w:pStyle w:val="PL"/>
      </w:pPr>
      <w:r>
        <w:t xml:space="preserve">  }</w:t>
      </w:r>
    </w:p>
    <w:p w14:paraId="2137F3B8" w14:textId="77777777" w:rsidR="008A74FB" w:rsidRDefault="008A74FB" w:rsidP="008A74FB">
      <w:pPr>
        <w:pStyle w:val="PL"/>
      </w:pPr>
      <w:r>
        <w:t xml:space="preserve">  </w:t>
      </w:r>
    </w:p>
    <w:p w14:paraId="7A8D9243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TaiRange</w:t>
      </w:r>
      <w:proofErr w:type="spellEnd"/>
      <w:r>
        <w:t xml:space="preserve"> {</w:t>
      </w:r>
    </w:p>
    <w:p w14:paraId="24310BED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08A3590B" w14:textId="77777777" w:rsidR="008A74FB" w:rsidRDefault="008A74FB" w:rsidP="008A74FB">
      <w:pPr>
        <w:pStyle w:val="PL"/>
      </w:pPr>
      <w:r>
        <w:t xml:space="preserve">      description "PLMN ID related to the </w:t>
      </w:r>
      <w:proofErr w:type="spellStart"/>
      <w:r>
        <w:t>TacRange</w:t>
      </w:r>
      <w:proofErr w:type="spellEnd"/>
      <w:r>
        <w:t>.";</w:t>
      </w:r>
    </w:p>
    <w:p w14:paraId="7D9BBB95" w14:textId="77777777" w:rsidR="008A74FB" w:rsidRDefault="008A74FB" w:rsidP="008A74FB">
      <w:pPr>
        <w:pStyle w:val="PL"/>
      </w:pPr>
      <w:r>
        <w:t xml:space="preserve">      min-elements 1;</w:t>
      </w:r>
    </w:p>
    <w:p w14:paraId="5A7832FF" w14:textId="77777777" w:rsidR="008A74FB" w:rsidRDefault="008A74FB" w:rsidP="008A74FB">
      <w:pPr>
        <w:pStyle w:val="PL"/>
      </w:pPr>
      <w:r>
        <w:t xml:space="preserve">      max-elements 1;</w:t>
      </w:r>
    </w:p>
    <w:p w14:paraId="504941D1" w14:textId="77777777" w:rsidR="008A74FB" w:rsidRDefault="008A74FB" w:rsidP="008A74F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256EDF52" w14:textId="77777777" w:rsidR="008A74FB" w:rsidRDefault="008A74FB" w:rsidP="008A74FB">
      <w:pPr>
        <w:pStyle w:val="PL"/>
      </w:pPr>
      <w:r>
        <w:t xml:space="preserve">      uses types3gpp:PLMNId;</w:t>
      </w:r>
    </w:p>
    <w:p w14:paraId="297A11F3" w14:textId="77777777" w:rsidR="008A74FB" w:rsidRDefault="008A74FB" w:rsidP="008A74FB">
      <w:pPr>
        <w:pStyle w:val="PL"/>
      </w:pPr>
      <w:r>
        <w:t xml:space="preserve">    }</w:t>
      </w:r>
    </w:p>
    <w:p w14:paraId="4B0F63DB" w14:textId="77777777" w:rsidR="008A74FB" w:rsidRDefault="008A74FB" w:rsidP="008A74FB">
      <w:pPr>
        <w:pStyle w:val="PL"/>
      </w:pPr>
      <w:r>
        <w:t xml:space="preserve">    </w:t>
      </w:r>
    </w:p>
    <w:p w14:paraId="28769476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tacRangeList</w:t>
      </w:r>
      <w:proofErr w:type="spellEnd"/>
      <w:r>
        <w:t xml:space="preserve"> { //is this key unique</w:t>
      </w:r>
    </w:p>
    <w:p w14:paraId="682A4CC7" w14:textId="77777777" w:rsidR="008A74FB" w:rsidRDefault="008A74FB" w:rsidP="008A74FB">
      <w:pPr>
        <w:pStyle w:val="PL"/>
      </w:pPr>
      <w:r>
        <w:t xml:space="preserve">      description "The range of the TACs.";</w:t>
      </w:r>
    </w:p>
    <w:p w14:paraId="39D06D4C" w14:textId="77777777" w:rsidR="008A74FB" w:rsidRDefault="008A74FB" w:rsidP="008A74FB">
      <w:pPr>
        <w:pStyle w:val="PL"/>
      </w:pPr>
      <w:r>
        <w:t xml:space="preserve">      min-elements 1;</w:t>
      </w:r>
    </w:p>
    <w:p w14:paraId="0BFDD1E2" w14:textId="77777777" w:rsidR="008A74FB" w:rsidRDefault="008A74FB" w:rsidP="008A74FB">
      <w:pPr>
        <w:pStyle w:val="PL"/>
      </w:pPr>
      <w:r>
        <w:t xml:space="preserve">      key "start end";</w:t>
      </w:r>
    </w:p>
    <w:p w14:paraId="23697357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TacRange</w:t>
      </w:r>
      <w:proofErr w:type="spellEnd"/>
      <w:r>
        <w:t>;</w:t>
      </w:r>
    </w:p>
    <w:p w14:paraId="1F7A98D7" w14:textId="77777777" w:rsidR="008A74FB" w:rsidRDefault="008A74FB" w:rsidP="008A74FB">
      <w:pPr>
        <w:pStyle w:val="PL"/>
      </w:pPr>
      <w:r>
        <w:t xml:space="preserve">    }</w:t>
      </w:r>
    </w:p>
    <w:p w14:paraId="3D46277A" w14:textId="77777777" w:rsidR="008A74FB" w:rsidRDefault="008A74FB" w:rsidP="008A74FB">
      <w:pPr>
        <w:pStyle w:val="PL"/>
      </w:pPr>
      <w:r>
        <w:t xml:space="preserve">  }</w:t>
      </w:r>
    </w:p>
    <w:p w14:paraId="47655613" w14:textId="77777777" w:rsidR="008A74FB" w:rsidRDefault="008A74FB" w:rsidP="008A74FB">
      <w:pPr>
        <w:pStyle w:val="PL"/>
      </w:pPr>
      <w:r>
        <w:t xml:space="preserve">  </w:t>
      </w:r>
    </w:p>
    <w:p w14:paraId="15A4002E" w14:textId="77777777" w:rsidR="008A74FB" w:rsidRDefault="008A74FB" w:rsidP="008A74FB">
      <w:pPr>
        <w:pStyle w:val="PL"/>
      </w:pPr>
      <w:r>
        <w:t xml:space="preserve">  typedef </w:t>
      </w:r>
      <w:proofErr w:type="spellStart"/>
      <w:r>
        <w:t>AccessType</w:t>
      </w:r>
      <w:proofErr w:type="spellEnd"/>
      <w:r>
        <w:t xml:space="preserve"> {</w:t>
      </w:r>
    </w:p>
    <w:p w14:paraId="4FA7A00E" w14:textId="77777777" w:rsidR="008A74FB" w:rsidRDefault="008A74FB" w:rsidP="008A74FB">
      <w:pPr>
        <w:pStyle w:val="PL"/>
      </w:pPr>
      <w:r>
        <w:t xml:space="preserve">    type enumeration {</w:t>
      </w:r>
    </w:p>
    <w:p w14:paraId="6CB40D87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3GPP_ACCESS;</w:t>
      </w:r>
    </w:p>
    <w:p w14:paraId="5277E915" w14:textId="77777777" w:rsidR="008A74FB" w:rsidRDefault="008A74FB" w:rsidP="008A74FB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 xml:space="preserve"> NON_3GPP_ACCESS;</w:t>
      </w:r>
    </w:p>
    <w:p w14:paraId="5D3599FA" w14:textId="77777777" w:rsidR="008A74FB" w:rsidRDefault="008A74FB" w:rsidP="008A74FB">
      <w:pPr>
        <w:pStyle w:val="PL"/>
      </w:pPr>
      <w:r>
        <w:t xml:space="preserve">    }</w:t>
      </w:r>
    </w:p>
    <w:p w14:paraId="6C60F35E" w14:textId="77777777" w:rsidR="008A74FB" w:rsidRDefault="008A74FB" w:rsidP="008A74FB">
      <w:pPr>
        <w:pStyle w:val="PL"/>
      </w:pPr>
      <w:r>
        <w:t xml:space="preserve">  }</w:t>
      </w:r>
    </w:p>
    <w:p w14:paraId="5E655E66" w14:textId="77777777" w:rsidR="008A74FB" w:rsidRDefault="008A74FB" w:rsidP="008A74FB">
      <w:pPr>
        <w:pStyle w:val="PL"/>
      </w:pPr>
      <w:r>
        <w:t xml:space="preserve">  </w:t>
      </w:r>
    </w:p>
    <w:p w14:paraId="71E355A1" w14:textId="77777777" w:rsidR="008A74FB" w:rsidRDefault="008A74FB" w:rsidP="008A74FB">
      <w:pPr>
        <w:pStyle w:val="PL"/>
      </w:pPr>
      <w:r>
        <w:t xml:space="preserve">  grouping N2InterfaceAmfInfo {</w:t>
      </w:r>
    </w:p>
    <w:p w14:paraId="3958F4E1" w14:textId="77777777" w:rsidR="008A74FB" w:rsidRDefault="008A74FB" w:rsidP="008A74FB">
      <w:pPr>
        <w:pStyle w:val="PL"/>
      </w:pPr>
      <w:r>
        <w:t xml:space="preserve">    //At least one of the addressing parameters (ipv4address or ipv6adress) shall be included.</w:t>
      </w:r>
    </w:p>
    <w:p w14:paraId="24B72B17" w14:textId="77777777" w:rsidR="008A74FB" w:rsidRDefault="008A74FB" w:rsidP="008A74FB">
      <w:pPr>
        <w:pStyle w:val="PL"/>
      </w:pPr>
      <w:r>
        <w:t xml:space="preserve">    choice address {</w:t>
      </w:r>
    </w:p>
    <w:p w14:paraId="21FCD28C" w14:textId="77777777" w:rsidR="008A74FB" w:rsidRDefault="008A74FB" w:rsidP="008A74FB">
      <w:pPr>
        <w:pStyle w:val="PL"/>
      </w:pPr>
      <w:r>
        <w:t xml:space="preserve">      case ipv4EndpointAddress {</w:t>
      </w:r>
    </w:p>
    <w:p w14:paraId="7B25F961" w14:textId="77777777" w:rsidR="008A74FB" w:rsidRDefault="008A74FB" w:rsidP="008A74FB">
      <w:pPr>
        <w:pStyle w:val="PL"/>
      </w:pPr>
      <w:r>
        <w:t xml:space="preserve">        leaf-list ipv4EndpointAddress {</w:t>
      </w:r>
    </w:p>
    <w:p w14:paraId="7ADD0B1A" w14:textId="77777777" w:rsidR="008A74FB" w:rsidRDefault="008A74FB" w:rsidP="008A74FB">
      <w:pPr>
        <w:pStyle w:val="PL"/>
      </w:pPr>
      <w:r>
        <w:t xml:space="preserve">          description "Available AMF endpoint IPv4 address(es) for N2.";</w:t>
      </w:r>
    </w:p>
    <w:p w14:paraId="0CFFD0DF" w14:textId="77777777" w:rsidR="008A74FB" w:rsidRDefault="008A74FB" w:rsidP="008A74FB">
      <w:pPr>
        <w:pStyle w:val="PL"/>
      </w:pPr>
      <w:r>
        <w:t xml:space="preserve">          //conditional support</w:t>
      </w:r>
    </w:p>
    <w:p w14:paraId="4CFCA831" w14:textId="77777777" w:rsidR="008A74FB" w:rsidRDefault="008A74FB" w:rsidP="008A74FB">
      <w:pPr>
        <w:pStyle w:val="PL"/>
      </w:pPr>
      <w:r>
        <w:t xml:space="preserve">          min-elements 1;</w:t>
      </w:r>
    </w:p>
    <w:p w14:paraId="13CD4DF3" w14:textId="77777777" w:rsidR="008A74FB" w:rsidRDefault="008A74FB" w:rsidP="008A74FB">
      <w:pPr>
        <w:pStyle w:val="PL"/>
      </w:pPr>
      <w:r>
        <w:t xml:space="preserve">          type inet:ipv4-address;</w:t>
      </w:r>
    </w:p>
    <w:p w14:paraId="46341734" w14:textId="77777777" w:rsidR="008A74FB" w:rsidRDefault="008A74FB" w:rsidP="008A74FB">
      <w:pPr>
        <w:pStyle w:val="PL"/>
      </w:pPr>
      <w:r>
        <w:t xml:space="preserve">        }</w:t>
      </w:r>
    </w:p>
    <w:p w14:paraId="576AFB02" w14:textId="77777777" w:rsidR="008A74FB" w:rsidRDefault="008A74FB" w:rsidP="008A74FB">
      <w:pPr>
        <w:pStyle w:val="PL"/>
      </w:pPr>
      <w:r>
        <w:t xml:space="preserve">      }</w:t>
      </w:r>
    </w:p>
    <w:p w14:paraId="3E2C62C1" w14:textId="77777777" w:rsidR="008A74FB" w:rsidRDefault="008A74FB" w:rsidP="008A74FB">
      <w:pPr>
        <w:pStyle w:val="PL"/>
      </w:pPr>
      <w:r>
        <w:t xml:space="preserve">    </w:t>
      </w:r>
    </w:p>
    <w:p w14:paraId="47D55696" w14:textId="77777777" w:rsidR="008A74FB" w:rsidRDefault="008A74FB" w:rsidP="008A74FB">
      <w:pPr>
        <w:pStyle w:val="PL"/>
      </w:pPr>
      <w:r>
        <w:t xml:space="preserve">      case ipv6EndpointAddress {</w:t>
      </w:r>
    </w:p>
    <w:p w14:paraId="5E67957A" w14:textId="77777777" w:rsidR="008A74FB" w:rsidRDefault="008A74FB" w:rsidP="008A74FB">
      <w:pPr>
        <w:pStyle w:val="PL"/>
      </w:pPr>
      <w:r>
        <w:t xml:space="preserve">        leaf-list ipv6EndpointAddress {</w:t>
      </w:r>
    </w:p>
    <w:p w14:paraId="46DE531E" w14:textId="77777777" w:rsidR="008A74FB" w:rsidRDefault="008A74FB" w:rsidP="008A74FB">
      <w:pPr>
        <w:pStyle w:val="PL"/>
      </w:pPr>
      <w:r>
        <w:t xml:space="preserve">          description "Available AMF endpoint IPv6 address(es) for N2.";</w:t>
      </w:r>
    </w:p>
    <w:p w14:paraId="5A279205" w14:textId="77777777" w:rsidR="008A74FB" w:rsidRDefault="008A74FB" w:rsidP="008A74FB">
      <w:pPr>
        <w:pStyle w:val="PL"/>
      </w:pPr>
      <w:r>
        <w:t xml:space="preserve">          //conditional support</w:t>
      </w:r>
    </w:p>
    <w:p w14:paraId="3B19A7C7" w14:textId="77777777" w:rsidR="008A74FB" w:rsidRDefault="008A74FB" w:rsidP="008A74FB">
      <w:pPr>
        <w:pStyle w:val="PL"/>
      </w:pPr>
      <w:r>
        <w:t xml:space="preserve">          min-elements 1;</w:t>
      </w:r>
    </w:p>
    <w:p w14:paraId="62464E97" w14:textId="77777777" w:rsidR="008A74FB" w:rsidRDefault="008A74FB" w:rsidP="008A74FB">
      <w:pPr>
        <w:pStyle w:val="PL"/>
      </w:pPr>
      <w:r>
        <w:t xml:space="preserve">          type inet:ipv6-address;</w:t>
      </w:r>
    </w:p>
    <w:p w14:paraId="3E41D3C4" w14:textId="77777777" w:rsidR="008A74FB" w:rsidRDefault="008A74FB" w:rsidP="008A74FB">
      <w:pPr>
        <w:pStyle w:val="PL"/>
      </w:pPr>
      <w:r>
        <w:t xml:space="preserve">        }</w:t>
      </w:r>
    </w:p>
    <w:p w14:paraId="7E65E908" w14:textId="77777777" w:rsidR="008A74FB" w:rsidRDefault="008A74FB" w:rsidP="008A74FB">
      <w:pPr>
        <w:pStyle w:val="PL"/>
      </w:pPr>
      <w:r>
        <w:t xml:space="preserve">      }</w:t>
      </w:r>
    </w:p>
    <w:p w14:paraId="26A9C827" w14:textId="77777777" w:rsidR="008A74FB" w:rsidRDefault="008A74FB" w:rsidP="008A74FB">
      <w:pPr>
        <w:pStyle w:val="PL"/>
      </w:pPr>
      <w:r>
        <w:lastRenderedPageBreak/>
        <w:t xml:space="preserve">    }</w:t>
      </w:r>
    </w:p>
    <w:p w14:paraId="5A70378A" w14:textId="77777777" w:rsidR="008A74FB" w:rsidRDefault="008A74FB" w:rsidP="008A74FB">
      <w:pPr>
        <w:pStyle w:val="PL"/>
      </w:pPr>
      <w:r>
        <w:t xml:space="preserve">    </w:t>
      </w:r>
    </w:p>
    <w:p w14:paraId="1E0F8BE4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amfName</w:t>
      </w:r>
      <w:proofErr w:type="spellEnd"/>
      <w:r>
        <w:t xml:space="preserve"> {</w:t>
      </w:r>
    </w:p>
    <w:p w14:paraId="55766CBD" w14:textId="77777777" w:rsidR="008A74FB" w:rsidRDefault="008A74FB" w:rsidP="008A74FB">
      <w:pPr>
        <w:pStyle w:val="PL"/>
      </w:pPr>
      <w:r>
        <w:t xml:space="preserve">      description "AMF name.";</w:t>
      </w:r>
    </w:p>
    <w:p w14:paraId="3B36705E" w14:textId="77777777" w:rsidR="008A74FB" w:rsidRDefault="008A74FB" w:rsidP="008A74FB">
      <w:pPr>
        <w:pStyle w:val="PL"/>
      </w:pPr>
      <w:r>
        <w:t xml:space="preserve">      type string;</w:t>
      </w:r>
    </w:p>
    <w:p w14:paraId="32819A98" w14:textId="77777777" w:rsidR="008A74FB" w:rsidRDefault="008A74FB" w:rsidP="008A74FB">
      <w:pPr>
        <w:pStyle w:val="PL"/>
      </w:pPr>
      <w:r>
        <w:t xml:space="preserve">    }</w:t>
      </w:r>
    </w:p>
    <w:p w14:paraId="311487E5" w14:textId="77777777" w:rsidR="008A74FB" w:rsidRDefault="008A74FB" w:rsidP="008A74FB">
      <w:pPr>
        <w:pStyle w:val="PL"/>
      </w:pPr>
      <w:r>
        <w:t xml:space="preserve">  }</w:t>
      </w:r>
    </w:p>
    <w:p w14:paraId="7BAE2B63" w14:textId="77777777" w:rsidR="008A74FB" w:rsidRDefault="008A74FB" w:rsidP="008A74FB">
      <w:pPr>
        <w:pStyle w:val="PL"/>
      </w:pPr>
      <w:r>
        <w:t xml:space="preserve">  </w:t>
      </w:r>
    </w:p>
    <w:p w14:paraId="63C374F1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sNssaiSmfInfoItem</w:t>
      </w:r>
      <w:proofErr w:type="spellEnd"/>
      <w:r>
        <w:t xml:space="preserve"> {</w:t>
      </w:r>
    </w:p>
    <w:p w14:paraId="5C6A24AE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sNssai</w:t>
      </w:r>
      <w:proofErr w:type="spellEnd"/>
      <w:r>
        <w:t xml:space="preserve"> { //is the key unique</w:t>
      </w:r>
    </w:p>
    <w:p w14:paraId="6F0E0CF6" w14:textId="77777777" w:rsidR="008A74FB" w:rsidRDefault="008A74FB" w:rsidP="008A74FB">
      <w:pPr>
        <w:pStyle w:val="PL"/>
      </w:pPr>
      <w:r>
        <w:t xml:space="preserve">      description "Supported S-NSSAI.";</w:t>
      </w:r>
    </w:p>
    <w:p w14:paraId="09142CD6" w14:textId="77777777" w:rsidR="008A74FB" w:rsidRDefault="008A74FB" w:rsidP="008A74FB">
      <w:pPr>
        <w:pStyle w:val="PL"/>
      </w:pPr>
      <w:r>
        <w:t xml:space="preserve">      min-elements 1;</w:t>
      </w:r>
    </w:p>
    <w:p w14:paraId="6608BDC5" w14:textId="77777777" w:rsidR="008A74FB" w:rsidRDefault="008A74FB" w:rsidP="008A74FB">
      <w:pPr>
        <w:pStyle w:val="PL"/>
      </w:pPr>
      <w:r>
        <w:t xml:space="preserve">      max-elements 1;</w:t>
      </w:r>
    </w:p>
    <w:p w14:paraId="786518F6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sst</w:t>
      </w:r>
      <w:proofErr w:type="spellEnd"/>
      <w:r>
        <w:t xml:space="preserve"> </w:t>
      </w:r>
      <w:proofErr w:type="spellStart"/>
      <w:r>
        <w:t>sd</w:t>
      </w:r>
      <w:proofErr w:type="spellEnd"/>
      <w:r>
        <w:t>";</w:t>
      </w:r>
    </w:p>
    <w:p w14:paraId="597B92DF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Snssai</w:t>
      </w:r>
      <w:proofErr w:type="spellEnd"/>
      <w:r>
        <w:t>;</w:t>
      </w:r>
    </w:p>
    <w:p w14:paraId="74BE5870" w14:textId="77777777" w:rsidR="008A74FB" w:rsidRDefault="008A74FB" w:rsidP="008A74FB">
      <w:pPr>
        <w:pStyle w:val="PL"/>
      </w:pPr>
      <w:r>
        <w:t xml:space="preserve">    }</w:t>
      </w:r>
    </w:p>
    <w:p w14:paraId="4553C250" w14:textId="77777777" w:rsidR="008A74FB" w:rsidRDefault="008A74FB" w:rsidP="008A74FB">
      <w:pPr>
        <w:pStyle w:val="PL"/>
      </w:pPr>
      <w:r>
        <w:t xml:space="preserve">    </w:t>
      </w:r>
    </w:p>
    <w:p w14:paraId="39525A32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dnnSmfInfoList</w:t>
      </w:r>
      <w:proofErr w:type="spellEnd"/>
      <w:r>
        <w:t xml:space="preserve"> { //is the key unique</w:t>
      </w:r>
    </w:p>
    <w:p w14:paraId="275AEF8E" w14:textId="77777777" w:rsidR="008A74FB" w:rsidRDefault="008A74FB" w:rsidP="008A74FB">
      <w:pPr>
        <w:pStyle w:val="PL"/>
      </w:pPr>
      <w:r>
        <w:t xml:space="preserve">      description "List of parameters supported by the SMF per DNN.";</w:t>
      </w:r>
    </w:p>
    <w:p w14:paraId="66A4E7AF" w14:textId="77777777" w:rsidR="008A74FB" w:rsidRDefault="008A74FB" w:rsidP="008A74FB">
      <w:pPr>
        <w:pStyle w:val="PL"/>
      </w:pPr>
      <w:r>
        <w:t xml:space="preserve">      min-elements 1;</w:t>
      </w:r>
    </w:p>
    <w:p w14:paraId="5F592141" w14:textId="77777777" w:rsidR="008A74FB" w:rsidRDefault="008A74FB" w:rsidP="008A74FB">
      <w:pPr>
        <w:pStyle w:val="PL"/>
      </w:pPr>
      <w:r>
        <w:t xml:space="preserve">      key </w:t>
      </w:r>
      <w:proofErr w:type="spellStart"/>
      <w:r>
        <w:t>dnn</w:t>
      </w:r>
      <w:proofErr w:type="spellEnd"/>
      <w:r>
        <w:t>;</w:t>
      </w:r>
    </w:p>
    <w:p w14:paraId="795D9E0A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DnnSmfInfoItem</w:t>
      </w:r>
      <w:proofErr w:type="spellEnd"/>
      <w:r>
        <w:t>;</w:t>
      </w:r>
    </w:p>
    <w:p w14:paraId="1784E743" w14:textId="77777777" w:rsidR="008A74FB" w:rsidRDefault="008A74FB" w:rsidP="008A74FB">
      <w:pPr>
        <w:pStyle w:val="PL"/>
      </w:pPr>
      <w:r>
        <w:t xml:space="preserve">    }</w:t>
      </w:r>
    </w:p>
    <w:p w14:paraId="60A8B21B" w14:textId="77777777" w:rsidR="008A74FB" w:rsidRDefault="008A74FB" w:rsidP="008A74FB">
      <w:pPr>
        <w:pStyle w:val="PL"/>
      </w:pPr>
      <w:r>
        <w:t xml:space="preserve">  }</w:t>
      </w:r>
    </w:p>
    <w:p w14:paraId="42C59B90" w14:textId="77777777" w:rsidR="008A74FB" w:rsidRDefault="008A74FB" w:rsidP="008A74FB">
      <w:pPr>
        <w:pStyle w:val="PL"/>
      </w:pPr>
      <w:r>
        <w:t xml:space="preserve">  </w:t>
      </w:r>
    </w:p>
    <w:p w14:paraId="31EDB06A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DnnSmfInfoItem</w:t>
      </w:r>
      <w:proofErr w:type="spellEnd"/>
      <w:r>
        <w:t xml:space="preserve"> {</w:t>
      </w:r>
    </w:p>
    <w:p w14:paraId="0695A8D4" w14:textId="77777777" w:rsidR="008A74FB" w:rsidRDefault="008A74FB" w:rsidP="008A74FB">
      <w:pPr>
        <w:pStyle w:val="PL"/>
      </w:pPr>
      <w:r>
        <w:t xml:space="preserve">    leaf </w:t>
      </w:r>
      <w:proofErr w:type="spellStart"/>
      <w:r>
        <w:t>dnn</w:t>
      </w:r>
      <w:proofErr w:type="spellEnd"/>
      <w:r>
        <w:t xml:space="preserve"> {</w:t>
      </w:r>
    </w:p>
    <w:p w14:paraId="367A8A15" w14:textId="77777777" w:rsidR="008A74FB" w:rsidRDefault="008A74FB" w:rsidP="008A74FB">
      <w:pPr>
        <w:pStyle w:val="PL"/>
      </w:pPr>
      <w:r>
        <w:t xml:space="preserve">      description "Supported DNN.";</w:t>
      </w:r>
    </w:p>
    <w:p w14:paraId="161022E5" w14:textId="77777777" w:rsidR="008A74FB" w:rsidRDefault="008A74FB" w:rsidP="008A74FB">
      <w:pPr>
        <w:pStyle w:val="PL"/>
      </w:pPr>
      <w:r>
        <w:t xml:space="preserve">      mandatory true;</w:t>
      </w:r>
    </w:p>
    <w:p w14:paraId="041767D0" w14:textId="77777777" w:rsidR="008A74FB" w:rsidRDefault="008A74FB" w:rsidP="008A74FB">
      <w:pPr>
        <w:pStyle w:val="PL"/>
      </w:pPr>
      <w:r>
        <w:t xml:space="preserve">      type string;</w:t>
      </w:r>
    </w:p>
    <w:p w14:paraId="10F64805" w14:textId="77777777" w:rsidR="008A74FB" w:rsidRDefault="008A74FB" w:rsidP="008A74FB">
      <w:pPr>
        <w:pStyle w:val="PL"/>
      </w:pPr>
      <w:r>
        <w:t xml:space="preserve">    }</w:t>
      </w:r>
    </w:p>
    <w:p w14:paraId="533596CC" w14:textId="77777777" w:rsidR="008A74FB" w:rsidRDefault="008A74FB" w:rsidP="008A74FB">
      <w:pPr>
        <w:pStyle w:val="PL"/>
      </w:pPr>
      <w:r>
        <w:t xml:space="preserve">  }</w:t>
      </w:r>
    </w:p>
    <w:p w14:paraId="49E6E5AD" w14:textId="77777777" w:rsidR="008A74FB" w:rsidRDefault="008A74FB" w:rsidP="008A74FB">
      <w:pPr>
        <w:pStyle w:val="PL"/>
      </w:pPr>
      <w:r>
        <w:t xml:space="preserve">  </w:t>
      </w:r>
    </w:p>
    <w:p w14:paraId="3A060852" w14:textId="77777777" w:rsidR="008A74FB" w:rsidRDefault="008A74FB" w:rsidP="008A74FB">
      <w:pPr>
        <w:pStyle w:val="PL"/>
      </w:pPr>
      <w:r>
        <w:t xml:space="preserve">  grouping </w:t>
      </w:r>
      <w:proofErr w:type="spellStart"/>
      <w:r>
        <w:t>PlmnSnssai</w:t>
      </w:r>
      <w:proofErr w:type="spellEnd"/>
      <w:r>
        <w:t xml:space="preserve"> {</w:t>
      </w:r>
    </w:p>
    <w:p w14:paraId="147A0FE7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plmnId</w:t>
      </w:r>
      <w:proofErr w:type="spellEnd"/>
      <w:r>
        <w:t xml:space="preserve"> {</w:t>
      </w:r>
    </w:p>
    <w:p w14:paraId="29C0C9CA" w14:textId="77777777" w:rsidR="008A74FB" w:rsidRDefault="008A74FB" w:rsidP="008A74FB">
      <w:pPr>
        <w:pStyle w:val="PL"/>
      </w:pPr>
      <w:r>
        <w:t xml:space="preserve">      description "PLMN ID for which list of supported S-NSSAI(s) is provided.";</w:t>
      </w:r>
    </w:p>
    <w:p w14:paraId="640A1F0D" w14:textId="77777777" w:rsidR="008A74FB" w:rsidRDefault="008A74FB" w:rsidP="008A74FB">
      <w:pPr>
        <w:pStyle w:val="PL"/>
      </w:pPr>
      <w:r>
        <w:t xml:space="preserve">      min-elements 1;</w:t>
      </w:r>
    </w:p>
    <w:p w14:paraId="7356194D" w14:textId="77777777" w:rsidR="008A74FB" w:rsidRDefault="008A74FB" w:rsidP="008A74FB">
      <w:pPr>
        <w:pStyle w:val="PL"/>
      </w:pPr>
      <w:r>
        <w:t xml:space="preserve">      max-elements 1;</w:t>
      </w:r>
    </w:p>
    <w:p w14:paraId="4915882C" w14:textId="77777777" w:rsidR="008A74FB" w:rsidRDefault="008A74FB" w:rsidP="008A74F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5A15DAB9" w14:textId="77777777" w:rsidR="008A74FB" w:rsidRDefault="008A74FB" w:rsidP="008A74FB">
      <w:pPr>
        <w:pStyle w:val="PL"/>
      </w:pPr>
      <w:r>
        <w:t xml:space="preserve">      uses types3gpp:PLMNId;</w:t>
      </w:r>
    </w:p>
    <w:p w14:paraId="1374C3C6" w14:textId="77777777" w:rsidR="008A74FB" w:rsidRDefault="008A74FB" w:rsidP="008A74FB">
      <w:pPr>
        <w:pStyle w:val="PL"/>
      </w:pPr>
      <w:r>
        <w:t xml:space="preserve">    }</w:t>
      </w:r>
    </w:p>
    <w:p w14:paraId="0187513C" w14:textId="77777777" w:rsidR="008A74FB" w:rsidRDefault="008A74FB" w:rsidP="008A74FB">
      <w:pPr>
        <w:pStyle w:val="PL"/>
      </w:pPr>
      <w:r>
        <w:t xml:space="preserve">  </w:t>
      </w:r>
    </w:p>
    <w:p w14:paraId="3F441728" w14:textId="77777777" w:rsidR="008A74FB" w:rsidRDefault="008A74FB" w:rsidP="008A74F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 //is the key unique</w:t>
      </w:r>
    </w:p>
    <w:p w14:paraId="32392164" w14:textId="77777777" w:rsidR="008A74FB" w:rsidRDefault="008A74FB" w:rsidP="008A74FB">
      <w:pPr>
        <w:pStyle w:val="PL"/>
      </w:pPr>
      <w:r>
        <w:t xml:space="preserve">      description "The specific list of S-NSSAIs supported by the given PLMN.";</w:t>
      </w:r>
    </w:p>
    <w:p w14:paraId="54C2BFAF" w14:textId="77777777" w:rsidR="008A74FB" w:rsidRDefault="008A74FB" w:rsidP="008A74FB">
      <w:pPr>
        <w:pStyle w:val="PL"/>
      </w:pPr>
      <w:r>
        <w:t xml:space="preserve">      min-elements 1;</w:t>
      </w:r>
    </w:p>
    <w:p w14:paraId="4E408BEB" w14:textId="77777777" w:rsidR="008A74FB" w:rsidRDefault="008A74FB" w:rsidP="008A74FB">
      <w:pPr>
        <w:pStyle w:val="PL"/>
      </w:pPr>
      <w:r>
        <w:t xml:space="preserve">      key "</w:t>
      </w:r>
      <w:proofErr w:type="spellStart"/>
      <w:r>
        <w:t>sst</w:t>
      </w:r>
      <w:proofErr w:type="spellEnd"/>
      <w:r>
        <w:t xml:space="preserve"> </w:t>
      </w:r>
      <w:proofErr w:type="spellStart"/>
      <w:r>
        <w:t>sd</w:t>
      </w:r>
      <w:proofErr w:type="spellEnd"/>
      <w:r>
        <w:t>";</w:t>
      </w:r>
    </w:p>
    <w:p w14:paraId="1D448D11" w14:textId="77777777" w:rsidR="008A74FB" w:rsidRDefault="008A74FB" w:rsidP="008A74FB">
      <w:pPr>
        <w:pStyle w:val="PL"/>
      </w:pPr>
      <w:r>
        <w:t xml:space="preserve">      uses </w:t>
      </w:r>
      <w:proofErr w:type="spellStart"/>
      <w:r>
        <w:t>Snssai</w:t>
      </w:r>
      <w:proofErr w:type="spellEnd"/>
      <w:r>
        <w:t>;</w:t>
      </w:r>
    </w:p>
    <w:p w14:paraId="69E47EB8" w14:textId="77777777" w:rsidR="008A74FB" w:rsidRDefault="008A74FB" w:rsidP="008A74FB">
      <w:pPr>
        <w:pStyle w:val="PL"/>
      </w:pPr>
      <w:r>
        <w:t xml:space="preserve">    }</w:t>
      </w:r>
    </w:p>
    <w:p w14:paraId="7DDE45DC" w14:textId="77777777" w:rsidR="008A74FB" w:rsidRDefault="008A74FB" w:rsidP="008A74FB">
      <w:pPr>
        <w:pStyle w:val="PL"/>
      </w:pPr>
      <w:r>
        <w:t xml:space="preserve">  }</w:t>
      </w:r>
    </w:p>
    <w:p w14:paraId="532B1423" w14:textId="77777777" w:rsidR="008A74FB" w:rsidRDefault="008A74FB" w:rsidP="008A74FB">
      <w:pPr>
        <w:pStyle w:val="PL"/>
      </w:pPr>
      <w:r>
        <w:t>}</w:t>
      </w:r>
    </w:p>
    <w:p w14:paraId="36B06F70" w14:textId="77777777" w:rsidR="008A74FB" w:rsidRDefault="008A74FB" w:rsidP="008A74FB">
      <w:pPr>
        <w:pStyle w:val="PL"/>
      </w:pPr>
      <w:r>
        <w:t xml:space="preserve">&lt;CODE ENDS&gt; </w:t>
      </w:r>
    </w:p>
    <w:p w14:paraId="3A41D47F" w14:textId="77777777" w:rsidR="005E5B5B" w:rsidRDefault="005E5B5B" w:rsidP="005E5B5B">
      <w:pPr>
        <w:pStyle w:val="Heading2"/>
      </w:pPr>
      <w:r>
        <w:rPr>
          <w:lang w:eastAsia="zh-CN"/>
        </w:rPr>
        <w:t>H.5.13</w:t>
      </w:r>
      <w:r>
        <w:rPr>
          <w:lang w:eastAsia="zh-CN"/>
        </w:rPr>
        <w:tab/>
        <w:t>module _3gpp-5gc-nrm-nfservice.yang</w:t>
      </w:r>
      <w:bookmarkEnd w:id="91"/>
      <w:bookmarkEnd w:id="92"/>
      <w:bookmarkEnd w:id="93"/>
      <w:bookmarkEnd w:id="94"/>
      <w:bookmarkEnd w:id="95"/>
    </w:p>
    <w:p w14:paraId="0A81D738" w14:textId="77777777" w:rsidR="005E5B5B" w:rsidRDefault="005E5B5B" w:rsidP="005E5B5B">
      <w:pPr>
        <w:pStyle w:val="PL"/>
      </w:pPr>
      <w:r>
        <w:t>&lt;CODE BEGINS&gt;</w:t>
      </w:r>
    </w:p>
    <w:p w14:paraId="322A32F8" w14:textId="77777777" w:rsidR="005E5B5B" w:rsidRPr="00AD7F13" w:rsidRDefault="005E5B5B" w:rsidP="005E5B5B">
      <w:pPr>
        <w:pStyle w:val="PL"/>
      </w:pPr>
      <w:r w:rsidRPr="00AD7F13">
        <w:t>module _3gpp-5gc-nrm-nfservice {</w:t>
      </w:r>
    </w:p>
    <w:p w14:paraId="17F233B4" w14:textId="77777777" w:rsidR="005E5B5B" w:rsidRPr="00AD7F13" w:rsidRDefault="005E5B5B" w:rsidP="005E5B5B">
      <w:pPr>
        <w:pStyle w:val="PL"/>
      </w:pPr>
      <w:r w:rsidRPr="00AD7F13">
        <w:t xml:space="preserve">  yang-version 1.1;</w:t>
      </w:r>
    </w:p>
    <w:p w14:paraId="41B6518A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0A62EA1C" w14:textId="77777777" w:rsidR="005E5B5B" w:rsidRPr="00AD7F13" w:rsidRDefault="005E5B5B" w:rsidP="005E5B5B">
      <w:pPr>
        <w:pStyle w:val="PL"/>
      </w:pPr>
      <w:r w:rsidRPr="00AD7F13">
        <w:t xml:space="preserve">  namespace urn:3gpp:sa5:_3gpp-5gc-nrm-nfservice;</w:t>
      </w:r>
    </w:p>
    <w:p w14:paraId="0FBBF8E2" w14:textId="77777777" w:rsidR="005E5B5B" w:rsidRPr="00AD7F13" w:rsidRDefault="005E5B5B" w:rsidP="005E5B5B">
      <w:pPr>
        <w:pStyle w:val="PL"/>
      </w:pPr>
      <w:r w:rsidRPr="00AD7F13">
        <w:t xml:space="preserve">  prefix nfs3gpp;</w:t>
      </w:r>
    </w:p>
    <w:p w14:paraId="3947BF3B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10801F11" w14:textId="77777777" w:rsidR="005E5B5B" w:rsidRPr="00AD7F13" w:rsidRDefault="005E5B5B" w:rsidP="005E5B5B">
      <w:pPr>
        <w:pStyle w:val="PL"/>
      </w:pPr>
      <w:r w:rsidRPr="00AD7F13">
        <w:t xml:space="preserve">  import _3gpp-common-yang-types { prefix types3gpp; }</w:t>
      </w:r>
    </w:p>
    <w:p w14:paraId="1E34807B" w14:textId="77777777" w:rsidR="005E5B5B" w:rsidRPr="00AD7F13" w:rsidRDefault="005E5B5B" w:rsidP="005E5B5B">
      <w:pPr>
        <w:pStyle w:val="PL"/>
      </w:pPr>
      <w:r w:rsidRPr="00AD7F13">
        <w:t xml:space="preserve">  import </w:t>
      </w:r>
      <w:proofErr w:type="spellStart"/>
      <w:r w:rsidRPr="00AD7F13">
        <w:t>ietf</w:t>
      </w:r>
      <w:proofErr w:type="spellEnd"/>
      <w:r w:rsidRPr="00AD7F13">
        <w:t>-yang-types { prefix yang; }</w:t>
      </w:r>
    </w:p>
    <w:p w14:paraId="5F31B617" w14:textId="77777777" w:rsidR="005E5B5B" w:rsidRPr="00AD7F13" w:rsidRDefault="005E5B5B" w:rsidP="005E5B5B">
      <w:pPr>
        <w:pStyle w:val="PL"/>
      </w:pPr>
      <w:r w:rsidRPr="00AD7F13">
        <w:t xml:space="preserve">  import </w:t>
      </w:r>
      <w:proofErr w:type="spellStart"/>
      <w:r w:rsidRPr="00AD7F13">
        <w:t>ietf</w:t>
      </w:r>
      <w:proofErr w:type="spellEnd"/>
      <w:r w:rsidRPr="00AD7F13">
        <w:t>-</w:t>
      </w:r>
      <w:proofErr w:type="spellStart"/>
      <w:r w:rsidRPr="00AD7F13">
        <w:t>inet</w:t>
      </w:r>
      <w:proofErr w:type="spellEnd"/>
      <w:r w:rsidRPr="00AD7F13">
        <w:t xml:space="preserve">-types { prefix </w:t>
      </w:r>
      <w:proofErr w:type="spellStart"/>
      <w:r w:rsidRPr="00AD7F13">
        <w:t>inet</w:t>
      </w:r>
      <w:proofErr w:type="spellEnd"/>
      <w:r w:rsidRPr="00AD7F13">
        <w:t>; }</w:t>
      </w:r>
    </w:p>
    <w:p w14:paraId="11236E2B" w14:textId="77777777" w:rsidR="005E5B5B" w:rsidRPr="00AD7F13" w:rsidRDefault="005E5B5B" w:rsidP="005E5B5B">
      <w:pPr>
        <w:pStyle w:val="PL"/>
      </w:pPr>
      <w:r w:rsidRPr="00AD7F13">
        <w:t xml:space="preserve">  import _3gpp-5g-common-yang-types { prefix types5g3gpp; }</w:t>
      </w:r>
    </w:p>
    <w:p w14:paraId="17462AFC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79EBC455" w14:textId="77777777" w:rsidR="005E5B5B" w:rsidRPr="00AD7F13" w:rsidRDefault="005E5B5B" w:rsidP="005E5B5B">
      <w:pPr>
        <w:pStyle w:val="PL"/>
      </w:pPr>
      <w:r w:rsidRPr="00AD7F13">
        <w:t xml:space="preserve">  organization "3gpp SA5";</w:t>
      </w:r>
    </w:p>
    <w:p w14:paraId="64D7F952" w14:textId="77777777" w:rsidR="005E5B5B" w:rsidRPr="0041693A" w:rsidRDefault="005E5B5B" w:rsidP="005E5B5B">
      <w:pPr>
        <w:pStyle w:val="PL"/>
      </w:pPr>
      <w:r w:rsidRPr="0041693A">
        <w:t xml:space="preserve">  contact "https://www.3gpp.org/DynaReport/TSG-WG--S5--</w:t>
      </w:r>
      <w:proofErr w:type="spellStart"/>
      <w:r w:rsidRPr="0041693A">
        <w:t>officials.htm?Itemid</w:t>
      </w:r>
      <w:proofErr w:type="spellEnd"/>
      <w:r w:rsidRPr="0041693A">
        <w:t>=464";</w:t>
      </w:r>
    </w:p>
    <w:p w14:paraId="4C84B626" w14:textId="77777777" w:rsidR="005E5B5B" w:rsidRPr="00AD7F13" w:rsidRDefault="005E5B5B" w:rsidP="005E5B5B">
      <w:pPr>
        <w:pStyle w:val="PL"/>
      </w:pPr>
      <w:r w:rsidRPr="0041693A">
        <w:t xml:space="preserve">  </w:t>
      </w:r>
      <w:r w:rsidRPr="00AD7F13">
        <w:t>description "NF service class.";</w:t>
      </w:r>
    </w:p>
    <w:p w14:paraId="1A4CB735" w14:textId="77777777" w:rsidR="005E5B5B" w:rsidRPr="00AD7F13" w:rsidRDefault="005E5B5B" w:rsidP="005E5B5B">
      <w:pPr>
        <w:pStyle w:val="PL"/>
      </w:pPr>
      <w:r w:rsidRPr="00AD7F13">
        <w:t xml:space="preserve">  reference "3GPP TS 29.510";</w:t>
      </w:r>
    </w:p>
    <w:p w14:paraId="0C1D3935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58286EA2" w14:textId="77777777" w:rsidR="005E5B5B" w:rsidRPr="00AD7F13" w:rsidRDefault="005E5B5B" w:rsidP="005E5B5B">
      <w:pPr>
        <w:pStyle w:val="PL"/>
      </w:pPr>
      <w:r w:rsidRPr="00AD7F13">
        <w:t xml:space="preserve">  revision 2021-01-25 { reference CR-0454 ; }</w:t>
      </w:r>
    </w:p>
    <w:p w14:paraId="22292887" w14:textId="77777777" w:rsidR="005E5B5B" w:rsidRPr="00AD7F13" w:rsidRDefault="005E5B5B" w:rsidP="005E5B5B">
      <w:pPr>
        <w:pStyle w:val="PL"/>
      </w:pPr>
      <w:r w:rsidRPr="00AD7F13">
        <w:t xml:space="preserve">  revision 2020-11-05 { reference CR-0412 ; }</w:t>
      </w:r>
    </w:p>
    <w:p w14:paraId="20047732" w14:textId="77777777" w:rsidR="005E5B5B" w:rsidRPr="00AD7F13" w:rsidRDefault="005E5B5B" w:rsidP="005E5B5B">
      <w:pPr>
        <w:pStyle w:val="PL"/>
      </w:pPr>
      <w:r w:rsidRPr="00AD7F13">
        <w:t xml:space="preserve">  revision 2019-06-17 { reference "initial revision"; }</w:t>
      </w:r>
    </w:p>
    <w:p w14:paraId="665D7CD3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2B8A8551" w14:textId="77777777" w:rsidR="005E5B5B" w:rsidRPr="00AD7F13" w:rsidRDefault="005E5B5B" w:rsidP="005E5B5B">
      <w:pPr>
        <w:pStyle w:val="PL"/>
      </w:pPr>
      <w:r w:rsidRPr="00AD7F13">
        <w:t xml:space="preserve">  grouping </w:t>
      </w:r>
      <w:proofErr w:type="spellStart"/>
      <w:r w:rsidRPr="00AD7F13">
        <w:t>NFServiceGrp</w:t>
      </w:r>
      <w:proofErr w:type="spellEnd"/>
      <w:r w:rsidRPr="00AD7F13">
        <w:t xml:space="preserve"> {</w:t>
      </w:r>
    </w:p>
    <w:p w14:paraId="7C294605" w14:textId="77777777" w:rsidR="005E5B5B" w:rsidRPr="00AD7F13" w:rsidRDefault="005E5B5B" w:rsidP="005E5B5B">
      <w:pPr>
        <w:pStyle w:val="PL"/>
      </w:pPr>
      <w:r w:rsidRPr="00AD7F13">
        <w:t xml:space="preserve">    description "Represents the </w:t>
      </w:r>
      <w:proofErr w:type="spellStart"/>
      <w:r w:rsidRPr="00AD7F13">
        <w:t>NFService</w:t>
      </w:r>
      <w:proofErr w:type="spellEnd"/>
      <w:r w:rsidRPr="00AD7F13">
        <w:t xml:space="preserve"> IOC";</w:t>
      </w:r>
    </w:p>
    <w:p w14:paraId="5670269A" w14:textId="77777777" w:rsidR="005E5B5B" w:rsidRPr="00AD7F13" w:rsidRDefault="005E5B5B" w:rsidP="005E5B5B">
      <w:pPr>
        <w:pStyle w:val="PL"/>
      </w:pPr>
      <w:r w:rsidRPr="00AD7F13">
        <w:lastRenderedPageBreak/>
        <w:t xml:space="preserve">    leaf </w:t>
      </w:r>
      <w:proofErr w:type="spellStart"/>
      <w:r w:rsidRPr="00AD7F13">
        <w:t>serviceInstanceID</w:t>
      </w:r>
      <w:proofErr w:type="spellEnd"/>
      <w:r w:rsidRPr="00AD7F13">
        <w:t xml:space="preserve"> {</w:t>
      </w:r>
    </w:p>
    <w:p w14:paraId="2785B44B" w14:textId="77777777" w:rsidR="005E5B5B" w:rsidRPr="00AD7F13" w:rsidRDefault="005E5B5B" w:rsidP="005E5B5B">
      <w:pPr>
        <w:pStyle w:val="PL"/>
      </w:pPr>
      <w:r w:rsidRPr="00AD7F13">
        <w:t xml:space="preserve">      description </w:t>
      </w:r>
    </w:p>
    <w:p w14:paraId="4F626CA0" w14:textId="77777777" w:rsidR="005E5B5B" w:rsidRPr="00AD7F13" w:rsidRDefault="005E5B5B" w:rsidP="005E5B5B">
      <w:pPr>
        <w:pStyle w:val="PL"/>
      </w:pPr>
      <w:r w:rsidRPr="00AD7F13">
        <w:t xml:space="preserve">        "Unique ID of the service instance within a given NF Instance.";</w:t>
      </w:r>
    </w:p>
    <w:p w14:paraId="0DEE05A1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7F5A9A3F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51DC5BE5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DBE4785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57CA7F4C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serviceName</w:t>
      </w:r>
      <w:proofErr w:type="spellEnd"/>
      <w:r w:rsidRPr="00AD7F13">
        <w:t xml:space="preserve"> {</w:t>
      </w:r>
    </w:p>
    <w:p w14:paraId="0E82797A" w14:textId="77777777" w:rsidR="005E5B5B" w:rsidRPr="00AD7F13" w:rsidRDefault="005E5B5B" w:rsidP="005E5B5B">
      <w:pPr>
        <w:pStyle w:val="PL"/>
      </w:pPr>
      <w:r w:rsidRPr="00AD7F13">
        <w:t xml:space="preserve">      description "Name of the service instance (e.g. '</w:t>
      </w:r>
      <w:proofErr w:type="spellStart"/>
      <w:r w:rsidRPr="00AD7F13">
        <w:t>nudm-sdm</w:t>
      </w:r>
      <w:proofErr w:type="spellEnd"/>
      <w:r w:rsidRPr="00AD7F13">
        <w:t>').";</w:t>
      </w:r>
    </w:p>
    <w:p w14:paraId="3E7B0241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101255A7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ServiceName</w:t>
      </w:r>
      <w:proofErr w:type="spellEnd"/>
      <w:r w:rsidRPr="00AD7F13">
        <w:t>;</w:t>
      </w:r>
    </w:p>
    <w:p w14:paraId="2A6C9992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234C4ED5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4178FE39" w14:textId="77777777" w:rsidR="005E5B5B" w:rsidRPr="00AD7F13" w:rsidRDefault="005E5B5B" w:rsidP="005E5B5B">
      <w:pPr>
        <w:pStyle w:val="PL"/>
      </w:pPr>
      <w:r w:rsidRPr="00AD7F13">
        <w:t xml:space="preserve">    list versions { //check in review if key is ok (unique)</w:t>
      </w:r>
    </w:p>
    <w:p w14:paraId="59BD9710" w14:textId="77777777" w:rsidR="005E5B5B" w:rsidRPr="00AD7F13" w:rsidRDefault="005E5B5B" w:rsidP="005E5B5B">
      <w:pPr>
        <w:pStyle w:val="PL"/>
      </w:pPr>
      <w:r w:rsidRPr="00AD7F13">
        <w:t xml:space="preserve">      description "API versions supported by the NF Service and if available, </w:t>
      </w:r>
    </w:p>
    <w:p w14:paraId="59593028" w14:textId="77777777" w:rsidR="005E5B5B" w:rsidRPr="00AD7F13" w:rsidRDefault="005E5B5B" w:rsidP="005E5B5B">
      <w:pPr>
        <w:pStyle w:val="PL"/>
      </w:pPr>
      <w:r w:rsidRPr="00AD7F13">
        <w:t xml:space="preserve">        the corresponding retirement date of the NF Service.";</w:t>
      </w:r>
    </w:p>
    <w:p w14:paraId="4D994539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0C017B9E" w14:textId="77777777" w:rsidR="005E5B5B" w:rsidRPr="00AD7F13" w:rsidRDefault="005E5B5B" w:rsidP="005E5B5B">
      <w:pPr>
        <w:pStyle w:val="PL"/>
      </w:pPr>
      <w:r w:rsidRPr="00AD7F13">
        <w:t xml:space="preserve">      key "</w:t>
      </w:r>
      <w:proofErr w:type="spellStart"/>
      <w:r w:rsidRPr="00AD7F13">
        <w:t>apiVersionInUri</w:t>
      </w:r>
      <w:proofErr w:type="spellEnd"/>
      <w:r w:rsidRPr="00AD7F13">
        <w:t xml:space="preserve"> </w:t>
      </w:r>
      <w:proofErr w:type="spellStart"/>
      <w:r w:rsidRPr="00AD7F13">
        <w:t>apiFullVersion</w:t>
      </w:r>
      <w:proofErr w:type="spellEnd"/>
      <w:r w:rsidRPr="00AD7F13">
        <w:t>";</w:t>
      </w:r>
    </w:p>
    <w:p w14:paraId="2FF0230F" w14:textId="77777777" w:rsidR="005E5B5B" w:rsidRPr="00AD7F13" w:rsidRDefault="005E5B5B" w:rsidP="005E5B5B">
      <w:pPr>
        <w:pStyle w:val="PL"/>
      </w:pPr>
      <w:r w:rsidRPr="00AD7F13">
        <w:t xml:space="preserve">      uses </w:t>
      </w:r>
      <w:proofErr w:type="spellStart"/>
      <w:r w:rsidRPr="00AD7F13">
        <w:t>NFServiceVersion</w:t>
      </w:r>
      <w:proofErr w:type="spellEnd"/>
      <w:r w:rsidRPr="00AD7F13">
        <w:t>;</w:t>
      </w:r>
    </w:p>
    <w:p w14:paraId="2A7DB4F1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339347C2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3434BEE2" w14:textId="77777777" w:rsidR="005E5B5B" w:rsidRPr="00AD7F13" w:rsidRDefault="005E5B5B" w:rsidP="005E5B5B">
      <w:pPr>
        <w:pStyle w:val="PL"/>
      </w:pPr>
      <w:r w:rsidRPr="00AD7F13">
        <w:t xml:space="preserve">    leaf scheme {</w:t>
      </w:r>
    </w:p>
    <w:p w14:paraId="668BC309" w14:textId="77777777" w:rsidR="005E5B5B" w:rsidRPr="00AD7F13" w:rsidRDefault="005E5B5B" w:rsidP="005E5B5B">
      <w:pPr>
        <w:pStyle w:val="PL"/>
      </w:pPr>
      <w:r w:rsidRPr="00AD7F13">
        <w:t xml:space="preserve">      description "URI scheme (e.g. 'http', 'https').";</w:t>
      </w:r>
    </w:p>
    <w:p w14:paraId="1AC60F6E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3B4ABCAA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UriScheme</w:t>
      </w:r>
      <w:proofErr w:type="spellEnd"/>
      <w:r w:rsidRPr="00AD7F13">
        <w:t>;</w:t>
      </w:r>
    </w:p>
    <w:p w14:paraId="3D348719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232F8C8C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722F8EC1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nfServiceStatus</w:t>
      </w:r>
      <w:proofErr w:type="spellEnd"/>
      <w:r w:rsidRPr="00AD7F13">
        <w:t xml:space="preserve"> {</w:t>
      </w:r>
    </w:p>
    <w:p w14:paraId="25846F49" w14:textId="77777777" w:rsidR="005E5B5B" w:rsidRPr="00AD7F13" w:rsidRDefault="005E5B5B" w:rsidP="005E5B5B">
      <w:pPr>
        <w:pStyle w:val="PL"/>
      </w:pPr>
      <w:r w:rsidRPr="00AD7F13">
        <w:t xml:space="preserve">      description "Status of the NF Service Instance.";</w:t>
      </w:r>
    </w:p>
    <w:p w14:paraId="64AE1005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04A97B1E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NFServiceStatus</w:t>
      </w:r>
      <w:proofErr w:type="spellEnd"/>
      <w:r w:rsidRPr="00AD7F13">
        <w:t>;</w:t>
      </w:r>
    </w:p>
    <w:p w14:paraId="74E4E591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C47EA4F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3DF48B47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fqdn</w:t>
      </w:r>
      <w:proofErr w:type="spellEnd"/>
      <w:r w:rsidRPr="00AD7F13">
        <w:t xml:space="preserve"> {</w:t>
      </w:r>
    </w:p>
    <w:p w14:paraId="698FED92" w14:textId="77777777" w:rsidR="005E5B5B" w:rsidRPr="00AD7F13" w:rsidRDefault="005E5B5B" w:rsidP="005E5B5B">
      <w:pPr>
        <w:pStyle w:val="PL"/>
      </w:pPr>
      <w:r w:rsidRPr="00AD7F13">
        <w:t xml:space="preserve">      description "FQDN of the NF Service Instance.";</w:t>
      </w:r>
    </w:p>
    <w:p w14:paraId="5199DE84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16FA5E0C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inet:domain-name</w:t>
      </w:r>
      <w:proofErr w:type="spellEnd"/>
      <w:r w:rsidRPr="00AD7F13">
        <w:t>;</w:t>
      </w:r>
    </w:p>
    <w:p w14:paraId="1DF6C203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1E7DA3CA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550146C9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interPlmnFqdn</w:t>
      </w:r>
      <w:proofErr w:type="spellEnd"/>
      <w:r w:rsidRPr="00AD7F13">
        <w:t xml:space="preserve"> {</w:t>
      </w:r>
    </w:p>
    <w:p w14:paraId="2D057505" w14:textId="77777777" w:rsidR="005E5B5B" w:rsidRPr="00AD7F13" w:rsidRDefault="005E5B5B" w:rsidP="005E5B5B">
      <w:pPr>
        <w:pStyle w:val="PL"/>
      </w:pPr>
      <w:r w:rsidRPr="00AD7F13">
        <w:t xml:space="preserve">      description "If the NF service needs to be discoverable by other NFs in a </w:t>
      </w:r>
    </w:p>
    <w:p w14:paraId="45671F27" w14:textId="77777777" w:rsidR="005E5B5B" w:rsidRPr="00AD7F13" w:rsidRDefault="005E5B5B" w:rsidP="005E5B5B">
      <w:pPr>
        <w:pStyle w:val="PL"/>
      </w:pPr>
      <w:r w:rsidRPr="00AD7F13">
        <w:t xml:space="preserve">        different PLMN, then an FQDN that is used for inter PLMN routing.";</w:t>
      </w:r>
    </w:p>
    <w:p w14:paraId="2022E8F2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764F5438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inet:domain-name</w:t>
      </w:r>
      <w:proofErr w:type="spellEnd"/>
      <w:r w:rsidRPr="00AD7F13">
        <w:t>;</w:t>
      </w:r>
    </w:p>
    <w:p w14:paraId="5C5ECD0C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3BED23FF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138AB0ED" w14:textId="77777777" w:rsidR="005E5B5B" w:rsidRPr="00AD7F13" w:rsidRDefault="005E5B5B" w:rsidP="005E5B5B">
      <w:pPr>
        <w:pStyle w:val="PL"/>
      </w:pPr>
      <w:r w:rsidRPr="00AD7F13">
        <w:t xml:space="preserve">    list </w:t>
      </w:r>
      <w:proofErr w:type="spellStart"/>
      <w:r w:rsidRPr="00AD7F13">
        <w:t>ipEndPoints</w:t>
      </w:r>
      <w:proofErr w:type="spellEnd"/>
      <w:r w:rsidRPr="00AD7F13">
        <w:t xml:space="preserve"> {</w:t>
      </w:r>
    </w:p>
    <w:p w14:paraId="4AB22BEB" w14:textId="77777777" w:rsidR="005E5B5B" w:rsidRPr="00AD7F13" w:rsidRDefault="005E5B5B" w:rsidP="005E5B5B">
      <w:pPr>
        <w:pStyle w:val="PL"/>
      </w:pPr>
      <w:r w:rsidRPr="00AD7F13">
        <w:t xml:space="preserve">      description "IP address(es) and port information of the Network Function </w:t>
      </w:r>
    </w:p>
    <w:p w14:paraId="304BBC93" w14:textId="77777777" w:rsidR="005E5B5B" w:rsidRPr="00AD7F13" w:rsidRDefault="005E5B5B" w:rsidP="005E5B5B">
      <w:pPr>
        <w:pStyle w:val="PL"/>
      </w:pPr>
      <w:r w:rsidRPr="00AD7F13">
        <w:t xml:space="preserve">        (including IPv4 and/or IPv6 address)where the service is listening </w:t>
      </w:r>
    </w:p>
    <w:p w14:paraId="648E23F3" w14:textId="77777777" w:rsidR="005E5B5B" w:rsidRPr="00AD7F13" w:rsidRDefault="005E5B5B" w:rsidP="005E5B5B">
      <w:pPr>
        <w:pStyle w:val="PL"/>
      </w:pPr>
      <w:r w:rsidRPr="00AD7F13">
        <w:t xml:space="preserve">        for incoming service requests.";</w:t>
      </w:r>
    </w:p>
    <w:p w14:paraId="3C06053B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4E038E1C" w14:textId="77777777" w:rsidR="005E5B5B" w:rsidRPr="00AD7F13" w:rsidRDefault="005E5B5B" w:rsidP="005E5B5B">
      <w:pPr>
        <w:pStyle w:val="PL"/>
      </w:pPr>
      <w:r w:rsidRPr="00AD7F13">
        <w:t xml:space="preserve">      </w:t>
      </w:r>
    </w:p>
    <w:p w14:paraId="796FB4AA" w14:textId="77777777" w:rsidR="005E5B5B" w:rsidRPr="00AD7F13" w:rsidRDefault="005E5B5B" w:rsidP="005E5B5B">
      <w:pPr>
        <w:pStyle w:val="PL"/>
      </w:pPr>
      <w:r w:rsidRPr="00AD7F13">
        <w:t xml:space="preserve">      key </w:t>
      </w:r>
      <w:proofErr w:type="spellStart"/>
      <w:r w:rsidRPr="00AD7F13">
        <w:t>idx</w:t>
      </w:r>
      <w:proofErr w:type="spellEnd"/>
      <w:r w:rsidRPr="00AD7F13">
        <w:t>;</w:t>
      </w:r>
    </w:p>
    <w:p w14:paraId="4D72DE8F" w14:textId="77777777" w:rsidR="005E5B5B" w:rsidRPr="00AD7F13" w:rsidRDefault="005E5B5B" w:rsidP="005E5B5B">
      <w:pPr>
        <w:pStyle w:val="PL"/>
      </w:pPr>
      <w:r w:rsidRPr="00AD7F13">
        <w:t xml:space="preserve">      leaf </w:t>
      </w:r>
      <w:proofErr w:type="spellStart"/>
      <w:r w:rsidRPr="00AD7F13">
        <w:t>idx</w:t>
      </w:r>
      <w:proofErr w:type="spellEnd"/>
      <w:r w:rsidRPr="00AD7F13">
        <w:t xml:space="preserve"> {</w:t>
      </w:r>
    </w:p>
    <w:p w14:paraId="4AD0F714" w14:textId="77777777" w:rsidR="005E5B5B" w:rsidRPr="00AD7F13" w:rsidRDefault="005E5B5B" w:rsidP="005E5B5B">
      <w:pPr>
        <w:pStyle w:val="PL"/>
      </w:pPr>
      <w:r w:rsidRPr="00AD7F13">
        <w:t xml:space="preserve">        type string;</w:t>
      </w:r>
    </w:p>
    <w:p w14:paraId="4DA3A005" w14:textId="77777777" w:rsidR="005E5B5B" w:rsidRPr="00AD7F13" w:rsidRDefault="005E5B5B" w:rsidP="005E5B5B">
      <w:pPr>
        <w:pStyle w:val="PL"/>
      </w:pPr>
      <w:r w:rsidRPr="00AD7F13">
        <w:t xml:space="preserve">      }</w:t>
      </w:r>
    </w:p>
    <w:p w14:paraId="193EACEC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147C89B1" w14:textId="77777777" w:rsidR="005E5B5B" w:rsidRPr="00AD7F13" w:rsidRDefault="005E5B5B" w:rsidP="005E5B5B">
      <w:pPr>
        <w:pStyle w:val="PL"/>
      </w:pPr>
      <w:r w:rsidRPr="00AD7F13">
        <w:t xml:space="preserve">      uses </w:t>
      </w:r>
      <w:proofErr w:type="spellStart"/>
      <w:r w:rsidRPr="00AD7F13">
        <w:t>ipEndPoint</w:t>
      </w:r>
      <w:proofErr w:type="spellEnd"/>
      <w:r w:rsidRPr="00AD7F13">
        <w:t>;</w:t>
      </w:r>
    </w:p>
    <w:p w14:paraId="08BB085F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A3CD96A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5B6D7420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apiPrefix</w:t>
      </w:r>
      <w:proofErr w:type="spellEnd"/>
      <w:r w:rsidRPr="00AD7F13">
        <w:t xml:space="preserve"> {</w:t>
      </w:r>
    </w:p>
    <w:p w14:paraId="110CC772" w14:textId="77777777" w:rsidR="005E5B5B" w:rsidRPr="00AD7F13" w:rsidRDefault="005E5B5B" w:rsidP="005E5B5B">
      <w:pPr>
        <w:pStyle w:val="PL"/>
      </w:pPr>
      <w:r w:rsidRPr="00AD7F13">
        <w:t xml:space="preserve">      description "Optional path segment(s) used to construct the {</w:t>
      </w:r>
      <w:proofErr w:type="spellStart"/>
      <w:r w:rsidRPr="00AD7F13">
        <w:t>apiRoot</w:t>
      </w:r>
      <w:proofErr w:type="spellEnd"/>
      <w:r w:rsidRPr="00AD7F13">
        <w:t xml:space="preserve">} </w:t>
      </w:r>
    </w:p>
    <w:p w14:paraId="324C0F65" w14:textId="77777777" w:rsidR="005E5B5B" w:rsidRPr="00AD7F13" w:rsidRDefault="005E5B5B" w:rsidP="005E5B5B">
      <w:pPr>
        <w:pStyle w:val="PL"/>
      </w:pPr>
      <w:r w:rsidRPr="00AD7F13">
        <w:t xml:space="preserve">        variable of the different API URIs.";</w:t>
      </w:r>
    </w:p>
    <w:p w14:paraId="2AF76B43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70DAAD72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103CF2E4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D3ECDB4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3D6620B2" w14:textId="77777777" w:rsidR="005E5B5B" w:rsidRPr="00AD7F13" w:rsidRDefault="005E5B5B" w:rsidP="005E5B5B">
      <w:pPr>
        <w:pStyle w:val="PL"/>
      </w:pPr>
      <w:r w:rsidRPr="00AD7F13">
        <w:t xml:space="preserve">    list </w:t>
      </w:r>
      <w:proofErr w:type="spellStart"/>
      <w:r w:rsidRPr="00AD7F13">
        <w:t>defaultNotificationSubscriptions</w:t>
      </w:r>
      <w:proofErr w:type="spellEnd"/>
      <w:r w:rsidRPr="00AD7F13">
        <w:t xml:space="preserve"> {</w:t>
      </w:r>
    </w:p>
    <w:p w14:paraId="1201303F" w14:textId="77777777" w:rsidR="005E5B5B" w:rsidRPr="00AD7F13" w:rsidRDefault="005E5B5B" w:rsidP="005E5B5B">
      <w:pPr>
        <w:pStyle w:val="PL"/>
      </w:pPr>
      <w:r w:rsidRPr="00AD7F13">
        <w:t xml:space="preserve">      description "Notification endpoints for different notification types.";</w:t>
      </w:r>
    </w:p>
    <w:p w14:paraId="52A4A3B9" w14:textId="77777777" w:rsidR="005E5B5B" w:rsidRPr="00AD7F13" w:rsidRDefault="005E5B5B" w:rsidP="005E5B5B">
      <w:pPr>
        <w:pStyle w:val="PL"/>
      </w:pPr>
      <w:r w:rsidRPr="00AD7F13">
        <w:t xml:space="preserve">      key </w:t>
      </w:r>
      <w:proofErr w:type="spellStart"/>
      <w:r w:rsidRPr="00AD7F13">
        <w:t>notificationType</w:t>
      </w:r>
      <w:proofErr w:type="spellEnd"/>
      <w:r w:rsidRPr="00AD7F13">
        <w:t>;</w:t>
      </w:r>
    </w:p>
    <w:p w14:paraId="1129CAF3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0B5B7E7C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501002FC" w14:textId="77777777" w:rsidR="005E5B5B" w:rsidRPr="00AD7F13" w:rsidRDefault="005E5B5B" w:rsidP="005E5B5B">
      <w:pPr>
        <w:pStyle w:val="PL"/>
      </w:pPr>
      <w:r w:rsidRPr="00AD7F13">
        <w:t xml:space="preserve">      uses types3gpp:DefaultNotificationSubscription;</w:t>
      </w:r>
    </w:p>
    <w:p w14:paraId="114F5045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2AC72EED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365FF4FE" w14:textId="77777777" w:rsidR="005E5B5B" w:rsidRPr="00AD7F13" w:rsidRDefault="005E5B5B" w:rsidP="005E5B5B">
      <w:pPr>
        <w:pStyle w:val="PL"/>
      </w:pPr>
      <w:r w:rsidRPr="00AD7F13">
        <w:t xml:space="preserve">    list </w:t>
      </w:r>
      <w:proofErr w:type="spellStart"/>
      <w:r w:rsidRPr="00AD7F13">
        <w:t>allowedPlmns</w:t>
      </w:r>
      <w:proofErr w:type="spellEnd"/>
      <w:r w:rsidRPr="00AD7F13">
        <w:t xml:space="preserve"> {</w:t>
      </w:r>
    </w:p>
    <w:p w14:paraId="1A468546" w14:textId="77777777" w:rsidR="005E5B5B" w:rsidRPr="00AD7F13" w:rsidRDefault="005E5B5B" w:rsidP="005E5B5B">
      <w:pPr>
        <w:pStyle w:val="PL"/>
      </w:pPr>
      <w:r w:rsidRPr="00AD7F13">
        <w:t xml:space="preserve">      description "PLMNs allowed to access the service instance.</w:t>
      </w:r>
    </w:p>
    <w:p w14:paraId="1E738F78" w14:textId="77777777" w:rsidR="005E5B5B" w:rsidRPr="00AD7F13" w:rsidRDefault="005E5B5B" w:rsidP="005E5B5B">
      <w:pPr>
        <w:pStyle w:val="PL"/>
      </w:pPr>
      <w:r w:rsidRPr="00AD7F13">
        <w:t xml:space="preserve">        The absence of this attribute indicates that any PLMN is allowed to </w:t>
      </w:r>
    </w:p>
    <w:p w14:paraId="5253BB8B" w14:textId="77777777" w:rsidR="005E5B5B" w:rsidRPr="00AD7F13" w:rsidRDefault="005E5B5B" w:rsidP="005E5B5B">
      <w:pPr>
        <w:pStyle w:val="PL"/>
      </w:pPr>
      <w:r w:rsidRPr="00AD7F13">
        <w:lastRenderedPageBreak/>
        <w:t xml:space="preserve">        access the service instance.";</w:t>
      </w:r>
    </w:p>
    <w:p w14:paraId="714EB23D" w14:textId="77777777" w:rsidR="005E5B5B" w:rsidRPr="00AD7F13" w:rsidRDefault="005E5B5B" w:rsidP="005E5B5B">
      <w:pPr>
        <w:pStyle w:val="PL"/>
      </w:pPr>
      <w:r w:rsidRPr="00AD7F13">
        <w:t xml:space="preserve">      </w:t>
      </w:r>
    </w:p>
    <w:p w14:paraId="7318B9D4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169DFAF8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45B1C6CC" w14:textId="77777777" w:rsidR="005E5B5B" w:rsidRPr="00AD7F13" w:rsidRDefault="005E5B5B" w:rsidP="005E5B5B">
      <w:pPr>
        <w:pStyle w:val="PL"/>
      </w:pPr>
      <w:r w:rsidRPr="00AD7F13">
        <w:t xml:space="preserve">      key "mcc </w:t>
      </w:r>
      <w:proofErr w:type="spellStart"/>
      <w:r w:rsidRPr="00AD7F13">
        <w:t>mnc</w:t>
      </w:r>
      <w:proofErr w:type="spellEnd"/>
      <w:r w:rsidRPr="00AD7F13">
        <w:t>";</w:t>
      </w:r>
    </w:p>
    <w:p w14:paraId="50245D9F" w14:textId="77777777" w:rsidR="005E5B5B" w:rsidRPr="00AD7F13" w:rsidRDefault="005E5B5B" w:rsidP="005E5B5B">
      <w:pPr>
        <w:pStyle w:val="PL"/>
      </w:pPr>
      <w:r w:rsidRPr="00AD7F13">
        <w:t xml:space="preserve">      uses types3gpp:PLMNId;</w:t>
      </w:r>
    </w:p>
    <w:p w14:paraId="1E286A9D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F8ED850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760D2F47" w14:textId="77777777" w:rsidR="005E5B5B" w:rsidRPr="00AD7F13" w:rsidRDefault="005E5B5B" w:rsidP="005E5B5B">
      <w:pPr>
        <w:pStyle w:val="PL"/>
      </w:pPr>
      <w:r w:rsidRPr="00AD7F13">
        <w:t xml:space="preserve">    leaf-list </w:t>
      </w:r>
      <w:proofErr w:type="spellStart"/>
      <w:r w:rsidRPr="00AD7F13">
        <w:t>allowedNfTypes</w:t>
      </w:r>
      <w:proofErr w:type="spellEnd"/>
      <w:r w:rsidRPr="00AD7F13">
        <w:t xml:space="preserve"> {</w:t>
      </w:r>
    </w:p>
    <w:p w14:paraId="72DBBC2A" w14:textId="77777777" w:rsidR="005E5B5B" w:rsidRPr="00AD7F13" w:rsidRDefault="005E5B5B" w:rsidP="005E5B5B">
      <w:pPr>
        <w:pStyle w:val="PL"/>
      </w:pPr>
      <w:r w:rsidRPr="00AD7F13">
        <w:t xml:space="preserve">      description "Type of the NFs allowed to access the service instance.</w:t>
      </w:r>
    </w:p>
    <w:p w14:paraId="72CE7D62" w14:textId="77777777" w:rsidR="005E5B5B" w:rsidRPr="00AD7F13" w:rsidRDefault="005E5B5B" w:rsidP="005E5B5B">
      <w:pPr>
        <w:pStyle w:val="PL"/>
      </w:pPr>
      <w:r w:rsidRPr="00AD7F13">
        <w:t xml:space="preserve">        The absence of this attribute indicates that any NF type is allowed </w:t>
      </w:r>
    </w:p>
    <w:p w14:paraId="76AD089E" w14:textId="77777777" w:rsidR="005E5B5B" w:rsidRPr="00AD7F13" w:rsidRDefault="005E5B5B" w:rsidP="005E5B5B">
      <w:pPr>
        <w:pStyle w:val="PL"/>
      </w:pPr>
      <w:r w:rsidRPr="00AD7F13">
        <w:t xml:space="preserve">        to access the service instance.";</w:t>
      </w:r>
    </w:p>
    <w:p w14:paraId="67308484" w14:textId="77777777" w:rsidR="005E5B5B" w:rsidRPr="00AD7F13" w:rsidRDefault="005E5B5B" w:rsidP="005E5B5B">
      <w:pPr>
        <w:pStyle w:val="PL"/>
      </w:pPr>
      <w:r w:rsidRPr="00AD7F13">
        <w:t xml:space="preserve">      </w:t>
      </w:r>
    </w:p>
    <w:p w14:paraId="4B58A42E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229F4597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533D7344" w14:textId="77777777" w:rsidR="005E5B5B" w:rsidRPr="00AD7F13" w:rsidRDefault="005E5B5B" w:rsidP="005E5B5B">
      <w:pPr>
        <w:pStyle w:val="PL"/>
      </w:pPr>
      <w:r w:rsidRPr="00AD7F13">
        <w:t xml:space="preserve">      type types3gpp:NfType;</w:t>
      </w:r>
    </w:p>
    <w:p w14:paraId="777BE77E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676CCD46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540BE40D" w14:textId="77777777" w:rsidR="005E5B5B" w:rsidRPr="00AD7F13" w:rsidRDefault="005E5B5B" w:rsidP="005E5B5B">
      <w:pPr>
        <w:pStyle w:val="PL"/>
      </w:pPr>
      <w:r w:rsidRPr="00AD7F13">
        <w:t xml:space="preserve">    leaf-list </w:t>
      </w:r>
      <w:proofErr w:type="spellStart"/>
      <w:r w:rsidRPr="00AD7F13">
        <w:t>allowedNfDomains</w:t>
      </w:r>
      <w:proofErr w:type="spellEnd"/>
      <w:r w:rsidRPr="00AD7F13">
        <w:t xml:space="preserve"> {</w:t>
      </w:r>
    </w:p>
    <w:p w14:paraId="67389698" w14:textId="77777777" w:rsidR="005E5B5B" w:rsidRPr="00AD7F13" w:rsidRDefault="005E5B5B" w:rsidP="005E5B5B">
      <w:pPr>
        <w:pStyle w:val="PL"/>
      </w:pPr>
      <w:r w:rsidRPr="00AD7F13">
        <w:t xml:space="preserve">      description "Pattern representing the NF domain names allowed to access the service instance.";</w:t>
      </w:r>
    </w:p>
    <w:p w14:paraId="00F63730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00AFEA7B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77C33371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16997BB0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192ABD05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17A2377E" w14:textId="77777777" w:rsidR="005E5B5B" w:rsidRPr="00AD7F13" w:rsidRDefault="005E5B5B" w:rsidP="005E5B5B">
      <w:pPr>
        <w:pStyle w:val="PL"/>
      </w:pPr>
      <w:r w:rsidRPr="00AD7F13">
        <w:t xml:space="preserve">    list </w:t>
      </w:r>
      <w:proofErr w:type="spellStart"/>
      <w:r w:rsidRPr="00AD7F13">
        <w:t>allowedNssais</w:t>
      </w:r>
      <w:proofErr w:type="spellEnd"/>
      <w:r w:rsidRPr="00AD7F13">
        <w:t xml:space="preserve"> {</w:t>
      </w:r>
    </w:p>
    <w:p w14:paraId="4537ABF9" w14:textId="77777777" w:rsidR="005E5B5B" w:rsidRPr="00AD7F13" w:rsidRDefault="005E5B5B" w:rsidP="005E5B5B">
      <w:pPr>
        <w:pStyle w:val="PL"/>
      </w:pPr>
      <w:r w:rsidRPr="00AD7F13">
        <w:t xml:space="preserve">      description "S-NSSAI of the allowed slices to access the service instance.</w:t>
      </w:r>
    </w:p>
    <w:p w14:paraId="03CD4913" w14:textId="77777777" w:rsidR="005E5B5B" w:rsidRPr="00AD7F13" w:rsidRDefault="005E5B5B" w:rsidP="005E5B5B">
      <w:pPr>
        <w:pStyle w:val="PL"/>
      </w:pPr>
      <w:r w:rsidRPr="00AD7F13">
        <w:t xml:space="preserve">        The absence of this attribute indicates that any slice is allowed to </w:t>
      </w:r>
    </w:p>
    <w:p w14:paraId="75791AAB" w14:textId="77777777" w:rsidR="005E5B5B" w:rsidRPr="00AD7F13" w:rsidRDefault="005E5B5B" w:rsidP="005E5B5B">
      <w:pPr>
        <w:pStyle w:val="PL"/>
      </w:pPr>
      <w:r w:rsidRPr="00AD7F13">
        <w:t xml:space="preserve">        access the service instance.";</w:t>
      </w:r>
    </w:p>
    <w:p w14:paraId="4200F7E0" w14:textId="77777777" w:rsidR="005E5B5B" w:rsidRPr="00AD7F13" w:rsidRDefault="005E5B5B" w:rsidP="005E5B5B">
      <w:pPr>
        <w:pStyle w:val="PL"/>
      </w:pPr>
      <w:r w:rsidRPr="00AD7F13">
        <w:t xml:space="preserve">      min-elements 1;</w:t>
      </w:r>
    </w:p>
    <w:p w14:paraId="3A3219A0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2F0DF361" w14:textId="77777777" w:rsidR="005E5B5B" w:rsidRPr="00AD7F13" w:rsidRDefault="005E5B5B" w:rsidP="005E5B5B">
      <w:pPr>
        <w:pStyle w:val="PL"/>
      </w:pPr>
      <w:r w:rsidRPr="00AD7F13">
        <w:t xml:space="preserve">      key "</w:t>
      </w:r>
      <w:proofErr w:type="spellStart"/>
      <w:r w:rsidRPr="00AD7F13">
        <w:t>sd</w:t>
      </w:r>
      <w:proofErr w:type="spellEnd"/>
      <w:r w:rsidRPr="00AD7F13">
        <w:t xml:space="preserve"> </w:t>
      </w:r>
      <w:proofErr w:type="spellStart"/>
      <w:r w:rsidRPr="00AD7F13">
        <w:t>sst</w:t>
      </w:r>
      <w:proofErr w:type="spellEnd"/>
      <w:r w:rsidRPr="00AD7F13">
        <w:t>";</w:t>
      </w:r>
    </w:p>
    <w:p w14:paraId="453EAB6D" w14:textId="77777777" w:rsidR="005E5B5B" w:rsidRPr="00AD7F13" w:rsidRDefault="005E5B5B" w:rsidP="005E5B5B">
      <w:pPr>
        <w:pStyle w:val="PL"/>
      </w:pPr>
      <w:r w:rsidRPr="00AD7F13">
        <w:t xml:space="preserve">      uses types5g3gpp:SNssai;</w:t>
      </w:r>
    </w:p>
    <w:p w14:paraId="1043509D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1784C9D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7F1FD1A3" w14:textId="77777777" w:rsidR="005E5B5B" w:rsidRPr="00AD7F13" w:rsidRDefault="005E5B5B" w:rsidP="005E5B5B">
      <w:pPr>
        <w:pStyle w:val="PL"/>
      </w:pPr>
      <w:r w:rsidRPr="00AD7F13">
        <w:t xml:space="preserve">    leaf priority {</w:t>
      </w:r>
    </w:p>
    <w:p w14:paraId="02BA59AC" w14:textId="77777777" w:rsidR="005E5B5B" w:rsidRPr="00AD7F13" w:rsidRDefault="005E5B5B" w:rsidP="005E5B5B">
      <w:pPr>
        <w:pStyle w:val="PL"/>
      </w:pPr>
      <w:r w:rsidRPr="00AD7F13">
        <w:t xml:space="preserve">      description "Priority (relative to other services of the same type) </w:t>
      </w:r>
    </w:p>
    <w:p w14:paraId="420ED973" w14:textId="77777777" w:rsidR="005E5B5B" w:rsidRPr="00AD7F13" w:rsidRDefault="005E5B5B" w:rsidP="005E5B5B">
      <w:pPr>
        <w:pStyle w:val="PL"/>
      </w:pPr>
      <w:r w:rsidRPr="00AD7F13">
        <w:t xml:space="preserve">        in the range of 0-65535, to be used for NF Service selection; lower </w:t>
      </w:r>
    </w:p>
    <w:p w14:paraId="4EB8F2EF" w14:textId="77777777" w:rsidR="005E5B5B" w:rsidRPr="00AD7F13" w:rsidRDefault="005E5B5B" w:rsidP="005E5B5B">
      <w:pPr>
        <w:pStyle w:val="PL"/>
      </w:pPr>
      <w:r w:rsidRPr="00AD7F13">
        <w:t xml:space="preserve">        values indicate a higher priority.";</w:t>
      </w:r>
    </w:p>
    <w:p w14:paraId="284CA9B8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2017CB17" w14:textId="77777777" w:rsidR="005E5B5B" w:rsidRPr="00AD7F13" w:rsidRDefault="005E5B5B" w:rsidP="005E5B5B">
      <w:pPr>
        <w:pStyle w:val="PL"/>
      </w:pPr>
      <w:r w:rsidRPr="00AD7F13">
        <w:t xml:space="preserve">      type uint16;</w:t>
      </w:r>
    </w:p>
    <w:p w14:paraId="4BD703A0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12B2FBE7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77767A2C" w14:textId="77777777" w:rsidR="005E5B5B" w:rsidRPr="00AD7F13" w:rsidRDefault="005E5B5B" w:rsidP="005E5B5B">
      <w:pPr>
        <w:pStyle w:val="PL"/>
      </w:pPr>
      <w:r w:rsidRPr="00AD7F13">
        <w:t xml:space="preserve">    leaf capacity {</w:t>
      </w:r>
    </w:p>
    <w:p w14:paraId="1739DF1A" w14:textId="77777777" w:rsidR="005E5B5B" w:rsidRPr="00AD7F13" w:rsidRDefault="005E5B5B" w:rsidP="005E5B5B">
      <w:pPr>
        <w:pStyle w:val="PL"/>
      </w:pPr>
      <w:r w:rsidRPr="00AD7F13">
        <w:t xml:space="preserve">      description "Static capacity information in the range of 0-65535, </w:t>
      </w:r>
    </w:p>
    <w:p w14:paraId="22309854" w14:textId="77777777" w:rsidR="005E5B5B" w:rsidRPr="00AD7F13" w:rsidRDefault="005E5B5B" w:rsidP="005E5B5B">
      <w:pPr>
        <w:pStyle w:val="PL"/>
      </w:pPr>
      <w:r w:rsidRPr="00AD7F13">
        <w:t xml:space="preserve">        expressed as a weight relative to other services of the same type.";</w:t>
      </w:r>
    </w:p>
    <w:p w14:paraId="3D50849D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54FC5A6B" w14:textId="77777777" w:rsidR="005E5B5B" w:rsidRPr="00AD7F13" w:rsidRDefault="005E5B5B" w:rsidP="005E5B5B">
      <w:pPr>
        <w:pStyle w:val="PL"/>
      </w:pPr>
      <w:r w:rsidRPr="00AD7F13">
        <w:t xml:space="preserve">      type uint16;</w:t>
      </w:r>
    </w:p>
    <w:p w14:paraId="70259D79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6E172CA8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0A19130F" w14:textId="77777777" w:rsidR="005E5B5B" w:rsidRPr="00AD7F13" w:rsidRDefault="005E5B5B" w:rsidP="005E5B5B">
      <w:pPr>
        <w:pStyle w:val="PL"/>
      </w:pPr>
      <w:r w:rsidRPr="00AD7F13">
        <w:t xml:space="preserve">    leaf load {</w:t>
      </w:r>
    </w:p>
    <w:p w14:paraId="7EFCDAD2" w14:textId="77777777" w:rsidR="005E5B5B" w:rsidRPr="00AD7F13" w:rsidRDefault="005E5B5B" w:rsidP="005E5B5B">
      <w:pPr>
        <w:pStyle w:val="PL"/>
      </w:pPr>
      <w:r w:rsidRPr="00AD7F13">
        <w:t xml:space="preserve">      description "Dynamic load information, ranged from 0 to 100, indicates </w:t>
      </w:r>
    </w:p>
    <w:p w14:paraId="4563A938" w14:textId="77777777" w:rsidR="005E5B5B" w:rsidRPr="00AD7F13" w:rsidRDefault="005E5B5B" w:rsidP="005E5B5B">
      <w:pPr>
        <w:pStyle w:val="PL"/>
      </w:pPr>
      <w:r w:rsidRPr="00AD7F13">
        <w:t xml:space="preserve">        the current load percentage of the NF Service.";</w:t>
      </w:r>
    </w:p>
    <w:p w14:paraId="1B5F97CC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3D4F2767" w14:textId="77777777" w:rsidR="005E5B5B" w:rsidRPr="00AD7F13" w:rsidRDefault="005E5B5B" w:rsidP="005E5B5B">
      <w:pPr>
        <w:pStyle w:val="PL"/>
      </w:pPr>
      <w:r w:rsidRPr="00AD7F13">
        <w:t xml:space="preserve">      type types3gpp:Load;</w:t>
      </w:r>
    </w:p>
    <w:p w14:paraId="20A78066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54F584B2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69F090FB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recoveryTime</w:t>
      </w:r>
      <w:proofErr w:type="spellEnd"/>
      <w:r w:rsidRPr="00AD7F13">
        <w:t xml:space="preserve"> {</w:t>
      </w:r>
    </w:p>
    <w:p w14:paraId="4CF6D1BD" w14:textId="77777777" w:rsidR="005E5B5B" w:rsidRPr="00AD7F13" w:rsidRDefault="005E5B5B" w:rsidP="005E5B5B">
      <w:pPr>
        <w:pStyle w:val="PL"/>
      </w:pPr>
      <w:r w:rsidRPr="00AD7F13">
        <w:t xml:space="preserve">      description "Timestamp when the NF was (re)started.";</w:t>
      </w:r>
    </w:p>
    <w:p w14:paraId="33D9105C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295564F4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yang:date-and-time</w:t>
      </w:r>
      <w:proofErr w:type="spellEnd"/>
      <w:r w:rsidRPr="00AD7F13">
        <w:t>;</w:t>
      </w:r>
    </w:p>
    <w:p w14:paraId="4C0E9BB6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6778825C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152DFD2F" w14:textId="77777777" w:rsidR="005E5B5B" w:rsidRPr="00AD7F13" w:rsidRDefault="005E5B5B" w:rsidP="005E5B5B">
      <w:pPr>
        <w:pStyle w:val="PL"/>
      </w:pPr>
      <w:r w:rsidRPr="00AD7F13">
        <w:t xml:space="preserve">    list </w:t>
      </w:r>
      <w:proofErr w:type="spellStart"/>
      <w:r w:rsidRPr="00AD7F13">
        <w:t>chfServiceInfo</w:t>
      </w:r>
      <w:proofErr w:type="spellEnd"/>
      <w:r w:rsidRPr="00AD7F13">
        <w:t xml:space="preserve"> { //is the key unique</w:t>
      </w:r>
    </w:p>
    <w:p w14:paraId="2056ADEC" w14:textId="77777777" w:rsidR="005E5B5B" w:rsidRPr="00AD7F13" w:rsidRDefault="005E5B5B" w:rsidP="005E5B5B">
      <w:pPr>
        <w:pStyle w:val="PL"/>
      </w:pPr>
      <w:r w:rsidRPr="00AD7F13">
        <w:t xml:space="preserve">      description "Specific data for a CHF service instance.";</w:t>
      </w:r>
    </w:p>
    <w:p w14:paraId="385AF2E7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14255C4A" w14:textId="77777777" w:rsidR="005E5B5B" w:rsidRPr="00AD7F13" w:rsidRDefault="005E5B5B" w:rsidP="005E5B5B">
      <w:pPr>
        <w:pStyle w:val="PL"/>
      </w:pPr>
      <w:r w:rsidRPr="00AD7F13">
        <w:t xml:space="preserve">      max-elements 1;</w:t>
      </w:r>
    </w:p>
    <w:p w14:paraId="78524A96" w14:textId="77777777" w:rsidR="005E5B5B" w:rsidRPr="00AD7F13" w:rsidRDefault="005E5B5B" w:rsidP="005E5B5B">
      <w:pPr>
        <w:pStyle w:val="PL"/>
      </w:pPr>
      <w:r w:rsidRPr="00AD7F13">
        <w:t xml:space="preserve">      key "</w:t>
      </w:r>
      <w:proofErr w:type="spellStart"/>
      <w:r w:rsidRPr="00AD7F13">
        <w:t>primaryChfServiceInstance</w:t>
      </w:r>
      <w:proofErr w:type="spellEnd"/>
      <w:r w:rsidRPr="00AD7F13">
        <w:t xml:space="preserve"> </w:t>
      </w:r>
      <w:proofErr w:type="spellStart"/>
      <w:r w:rsidRPr="00AD7F13">
        <w:t>secondaryChfServiceInstance</w:t>
      </w:r>
      <w:proofErr w:type="spellEnd"/>
      <w:r w:rsidRPr="00AD7F13">
        <w:t>";</w:t>
      </w:r>
    </w:p>
    <w:p w14:paraId="0804562E" w14:textId="77777777" w:rsidR="005E5B5B" w:rsidRPr="00AD7F13" w:rsidRDefault="005E5B5B" w:rsidP="005E5B5B">
      <w:pPr>
        <w:pStyle w:val="PL"/>
      </w:pPr>
      <w:r w:rsidRPr="00AD7F13">
        <w:t xml:space="preserve">      uses </w:t>
      </w:r>
      <w:proofErr w:type="spellStart"/>
      <w:r w:rsidRPr="00AD7F13">
        <w:t>ChfServiceInfo</w:t>
      </w:r>
      <w:proofErr w:type="spellEnd"/>
      <w:r w:rsidRPr="00AD7F13">
        <w:t>;</w:t>
      </w:r>
    </w:p>
    <w:p w14:paraId="296AD597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290C226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0674D971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supportedFeatures</w:t>
      </w:r>
      <w:proofErr w:type="spellEnd"/>
      <w:r w:rsidRPr="00AD7F13">
        <w:t xml:space="preserve"> {</w:t>
      </w:r>
    </w:p>
    <w:p w14:paraId="4BC668EB" w14:textId="77777777" w:rsidR="005E5B5B" w:rsidRPr="00AD7F13" w:rsidRDefault="005E5B5B" w:rsidP="005E5B5B">
      <w:pPr>
        <w:pStyle w:val="PL"/>
      </w:pPr>
      <w:r w:rsidRPr="00AD7F13">
        <w:t xml:space="preserve">      description "Supported Features of the NF Service instance.";</w:t>
      </w:r>
    </w:p>
    <w:p w14:paraId="15B3D7EE" w14:textId="77777777" w:rsidR="005E5B5B" w:rsidRPr="00AD7F13" w:rsidRDefault="005E5B5B" w:rsidP="005E5B5B">
      <w:pPr>
        <w:pStyle w:val="PL"/>
      </w:pPr>
      <w:r w:rsidRPr="00AD7F13">
        <w:t xml:space="preserve">      //optional support</w:t>
      </w:r>
    </w:p>
    <w:p w14:paraId="2F6F847A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SupportedFeatures</w:t>
      </w:r>
      <w:proofErr w:type="spellEnd"/>
      <w:r w:rsidRPr="00AD7F13">
        <w:t>;</w:t>
      </w:r>
    </w:p>
    <w:p w14:paraId="643A0CF1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220F647A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438E5784" w14:textId="77777777" w:rsidR="005E5B5B" w:rsidRPr="00AD7F13" w:rsidRDefault="005E5B5B" w:rsidP="005E5B5B">
      <w:pPr>
        <w:pStyle w:val="PL"/>
      </w:pPr>
      <w:r w:rsidRPr="00AD7F13">
        <w:lastRenderedPageBreak/>
        <w:t xml:space="preserve">  </w:t>
      </w:r>
    </w:p>
    <w:p w14:paraId="46C02976" w14:textId="77777777" w:rsidR="005E5B5B" w:rsidRPr="00AD7F13" w:rsidRDefault="005E5B5B" w:rsidP="005E5B5B">
      <w:pPr>
        <w:pStyle w:val="PL"/>
      </w:pPr>
      <w:r w:rsidRPr="00AD7F13">
        <w:t xml:space="preserve">  typedef </w:t>
      </w:r>
      <w:proofErr w:type="spellStart"/>
      <w:r w:rsidRPr="00AD7F13">
        <w:t>SupportedFeatures</w:t>
      </w:r>
      <w:proofErr w:type="spellEnd"/>
      <w:r w:rsidRPr="00AD7F13">
        <w:t xml:space="preserve"> {</w:t>
      </w:r>
    </w:p>
    <w:p w14:paraId="55036AC8" w14:textId="77777777" w:rsidR="005E5B5B" w:rsidRPr="00AD7F13" w:rsidRDefault="005E5B5B" w:rsidP="005E5B5B">
      <w:pPr>
        <w:pStyle w:val="PL"/>
      </w:pPr>
      <w:r w:rsidRPr="00AD7F13">
        <w:t xml:space="preserve">    type string {</w:t>
      </w:r>
    </w:p>
    <w:p w14:paraId="7F246F77" w14:textId="77777777" w:rsidR="005E5B5B" w:rsidRPr="00AD7F13" w:rsidRDefault="005E5B5B" w:rsidP="005E5B5B">
      <w:pPr>
        <w:pStyle w:val="PL"/>
      </w:pPr>
      <w:r w:rsidRPr="00AD7F13">
        <w:t xml:space="preserve">      pattern '[A-Fa-f0-9]*';</w:t>
      </w:r>
    </w:p>
    <w:p w14:paraId="33D52F41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14829061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6FE9A2D1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71181400" w14:textId="77777777" w:rsidR="005E5B5B" w:rsidRPr="00AD7F13" w:rsidRDefault="005E5B5B" w:rsidP="005E5B5B">
      <w:pPr>
        <w:pStyle w:val="PL"/>
      </w:pPr>
      <w:r w:rsidRPr="00AD7F13">
        <w:t xml:space="preserve">  grouping </w:t>
      </w:r>
      <w:proofErr w:type="spellStart"/>
      <w:r w:rsidRPr="00AD7F13">
        <w:t>ipEndPoint</w:t>
      </w:r>
      <w:proofErr w:type="spellEnd"/>
      <w:r w:rsidRPr="00AD7F13">
        <w:t xml:space="preserve"> {</w:t>
      </w:r>
    </w:p>
    <w:p w14:paraId="43C42961" w14:textId="77777777" w:rsidR="005E5B5B" w:rsidRPr="00AD7F13" w:rsidRDefault="005E5B5B" w:rsidP="005E5B5B">
      <w:pPr>
        <w:pStyle w:val="PL"/>
      </w:pPr>
      <w:r w:rsidRPr="00AD7F13">
        <w:t xml:space="preserve">    choice address {</w:t>
      </w:r>
    </w:p>
    <w:p w14:paraId="57743EEF" w14:textId="77777777" w:rsidR="005E5B5B" w:rsidRPr="00AD7F13" w:rsidRDefault="005E5B5B" w:rsidP="005E5B5B">
      <w:pPr>
        <w:pStyle w:val="PL"/>
      </w:pPr>
      <w:r w:rsidRPr="00AD7F13">
        <w:t xml:space="preserve">      leaf ipv4Address {</w:t>
      </w:r>
    </w:p>
    <w:p w14:paraId="219F48B8" w14:textId="77777777" w:rsidR="005E5B5B" w:rsidRPr="00AD7F13" w:rsidRDefault="005E5B5B" w:rsidP="005E5B5B">
      <w:pPr>
        <w:pStyle w:val="PL"/>
      </w:pPr>
      <w:r w:rsidRPr="00AD7F13">
        <w:t xml:space="preserve">        type inet:ipv4-address;</w:t>
      </w:r>
    </w:p>
    <w:p w14:paraId="76B571EA" w14:textId="77777777" w:rsidR="005E5B5B" w:rsidRPr="00AD7F13" w:rsidRDefault="005E5B5B" w:rsidP="005E5B5B">
      <w:pPr>
        <w:pStyle w:val="PL"/>
      </w:pPr>
      <w:r w:rsidRPr="00AD7F13">
        <w:t xml:space="preserve">      }</w:t>
      </w:r>
    </w:p>
    <w:p w14:paraId="29E00B41" w14:textId="77777777" w:rsidR="005E5B5B" w:rsidRPr="00AD7F13" w:rsidRDefault="005E5B5B" w:rsidP="005E5B5B">
      <w:pPr>
        <w:pStyle w:val="PL"/>
      </w:pPr>
      <w:r w:rsidRPr="00AD7F13">
        <w:t xml:space="preserve">      </w:t>
      </w:r>
    </w:p>
    <w:p w14:paraId="131C9029" w14:textId="77777777" w:rsidR="005E5B5B" w:rsidRPr="00AD7F13" w:rsidRDefault="005E5B5B" w:rsidP="005E5B5B">
      <w:pPr>
        <w:pStyle w:val="PL"/>
      </w:pPr>
      <w:r w:rsidRPr="00AD7F13">
        <w:t xml:space="preserve">      leaf ipv6Address {</w:t>
      </w:r>
    </w:p>
    <w:p w14:paraId="49D33CAD" w14:textId="77777777" w:rsidR="005E5B5B" w:rsidRPr="00AD7F13" w:rsidRDefault="005E5B5B" w:rsidP="005E5B5B">
      <w:pPr>
        <w:pStyle w:val="PL"/>
      </w:pPr>
      <w:r w:rsidRPr="00AD7F13">
        <w:t xml:space="preserve">        type inet:ipv6-address;</w:t>
      </w:r>
    </w:p>
    <w:p w14:paraId="47CB9323" w14:textId="77777777" w:rsidR="005E5B5B" w:rsidRPr="00AD7F13" w:rsidRDefault="005E5B5B" w:rsidP="005E5B5B">
      <w:pPr>
        <w:pStyle w:val="PL"/>
      </w:pPr>
      <w:r w:rsidRPr="00AD7F13">
        <w:t xml:space="preserve">      }</w:t>
      </w:r>
    </w:p>
    <w:p w14:paraId="67D87AD5" w14:textId="77777777" w:rsidR="005E5B5B" w:rsidRPr="00AD7F13" w:rsidRDefault="005E5B5B" w:rsidP="005E5B5B">
      <w:pPr>
        <w:pStyle w:val="PL"/>
      </w:pPr>
      <w:r w:rsidRPr="00AD7F13">
        <w:t xml:space="preserve">      </w:t>
      </w:r>
    </w:p>
    <w:p w14:paraId="76ED2467" w14:textId="77777777" w:rsidR="005E5B5B" w:rsidRPr="00AD7F13" w:rsidRDefault="005E5B5B" w:rsidP="005E5B5B">
      <w:pPr>
        <w:pStyle w:val="PL"/>
      </w:pPr>
      <w:r w:rsidRPr="00AD7F13">
        <w:t xml:space="preserve">      leaf ipv6Prefix {</w:t>
      </w:r>
    </w:p>
    <w:p w14:paraId="029A7A42" w14:textId="77777777" w:rsidR="005E5B5B" w:rsidRPr="00AD7F13" w:rsidRDefault="005E5B5B" w:rsidP="005E5B5B">
      <w:pPr>
        <w:pStyle w:val="PL"/>
      </w:pPr>
      <w:r w:rsidRPr="00AD7F13">
        <w:t xml:space="preserve">        type inet:ipv6-prefix;</w:t>
      </w:r>
    </w:p>
    <w:p w14:paraId="7B50ECBF" w14:textId="77777777" w:rsidR="005E5B5B" w:rsidRPr="00AD7F13" w:rsidRDefault="005E5B5B" w:rsidP="005E5B5B">
      <w:pPr>
        <w:pStyle w:val="PL"/>
      </w:pPr>
      <w:r w:rsidRPr="00AD7F13">
        <w:t xml:space="preserve">      }</w:t>
      </w:r>
    </w:p>
    <w:p w14:paraId="6A97531F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4A5CC738" w14:textId="77777777" w:rsidR="005E5B5B" w:rsidRPr="00AD7F13" w:rsidRDefault="005E5B5B" w:rsidP="005E5B5B">
      <w:pPr>
        <w:pStyle w:val="PL"/>
      </w:pPr>
    </w:p>
    <w:p w14:paraId="64538BF4" w14:textId="77777777" w:rsidR="005E5B5B" w:rsidRPr="00AD7F13" w:rsidRDefault="005E5B5B" w:rsidP="005E5B5B">
      <w:pPr>
        <w:pStyle w:val="PL"/>
      </w:pPr>
      <w:r w:rsidRPr="00AD7F13">
        <w:t xml:space="preserve">    leaf transport {</w:t>
      </w:r>
    </w:p>
    <w:p w14:paraId="742CFCF5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TransportProtocol</w:t>
      </w:r>
      <w:proofErr w:type="spellEnd"/>
      <w:r w:rsidRPr="00AD7F13">
        <w:t>;</w:t>
      </w:r>
    </w:p>
    <w:p w14:paraId="7CF143BA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4EC0392B" w14:textId="77777777" w:rsidR="005E5B5B" w:rsidRPr="00AD7F13" w:rsidRDefault="005E5B5B" w:rsidP="005E5B5B">
      <w:pPr>
        <w:pStyle w:val="PL"/>
      </w:pPr>
    </w:p>
    <w:p w14:paraId="3F5E178A" w14:textId="77777777" w:rsidR="005E5B5B" w:rsidRPr="00AD7F13" w:rsidRDefault="005E5B5B" w:rsidP="005E5B5B">
      <w:pPr>
        <w:pStyle w:val="PL"/>
      </w:pPr>
      <w:r w:rsidRPr="00AD7F13">
        <w:t xml:space="preserve">    leaf port {</w:t>
      </w:r>
    </w:p>
    <w:p w14:paraId="17B9D8B6" w14:textId="77777777" w:rsidR="005E5B5B" w:rsidRPr="00AD7F13" w:rsidRDefault="005E5B5B" w:rsidP="005E5B5B">
      <w:pPr>
        <w:pStyle w:val="PL"/>
      </w:pPr>
      <w:r w:rsidRPr="00AD7F13">
        <w:t xml:space="preserve">      type uint16;</w:t>
      </w:r>
    </w:p>
    <w:p w14:paraId="4FBB6DD9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6471EC5B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018546B0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70F5896E" w14:textId="77777777" w:rsidR="005E5B5B" w:rsidRPr="00AD7F13" w:rsidRDefault="005E5B5B" w:rsidP="005E5B5B">
      <w:pPr>
        <w:pStyle w:val="PL"/>
      </w:pPr>
      <w:r w:rsidRPr="00AD7F13">
        <w:t xml:space="preserve">  typedef </w:t>
      </w:r>
      <w:proofErr w:type="spellStart"/>
      <w:r w:rsidRPr="00AD7F13">
        <w:t>TransportProtocol</w:t>
      </w:r>
      <w:proofErr w:type="spellEnd"/>
      <w:r w:rsidRPr="00AD7F13">
        <w:t xml:space="preserve"> {</w:t>
      </w:r>
    </w:p>
    <w:p w14:paraId="16A62359" w14:textId="77777777" w:rsidR="005E5B5B" w:rsidRPr="00AD7F13" w:rsidRDefault="005E5B5B" w:rsidP="005E5B5B">
      <w:pPr>
        <w:pStyle w:val="PL"/>
      </w:pPr>
      <w:r w:rsidRPr="00AD7F13">
        <w:t xml:space="preserve">    type enumeration {</w:t>
      </w:r>
    </w:p>
    <w:p w14:paraId="7EA6B903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TCP;</w:t>
      </w:r>
    </w:p>
    <w:p w14:paraId="5D14A452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STCP;</w:t>
      </w:r>
    </w:p>
    <w:p w14:paraId="7BF0BDEB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UDP;</w:t>
      </w:r>
    </w:p>
    <w:p w14:paraId="5DB2E24C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32A05640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4C19AA85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0FAF7EEB" w14:textId="77777777" w:rsidR="005E5B5B" w:rsidRPr="00AD7F13" w:rsidRDefault="005E5B5B" w:rsidP="005E5B5B">
      <w:pPr>
        <w:pStyle w:val="PL"/>
      </w:pPr>
      <w:r w:rsidRPr="00AD7F13">
        <w:t xml:space="preserve">  grouping </w:t>
      </w:r>
      <w:proofErr w:type="spellStart"/>
      <w:r w:rsidRPr="00AD7F13">
        <w:t>NFServiceVersion</w:t>
      </w:r>
      <w:proofErr w:type="spellEnd"/>
      <w:r w:rsidRPr="00AD7F13">
        <w:t xml:space="preserve"> {</w:t>
      </w:r>
    </w:p>
    <w:p w14:paraId="5AA4C59A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apiVersionInUri</w:t>
      </w:r>
      <w:proofErr w:type="spellEnd"/>
      <w:r w:rsidRPr="00AD7F13">
        <w:t xml:space="preserve"> {</w:t>
      </w:r>
    </w:p>
    <w:p w14:paraId="7E3D82AD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18CB2FF8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45FC0028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6F9EC7CF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396442C4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apiFullVersion</w:t>
      </w:r>
      <w:proofErr w:type="spellEnd"/>
      <w:r w:rsidRPr="00AD7F13">
        <w:t xml:space="preserve"> {</w:t>
      </w:r>
    </w:p>
    <w:p w14:paraId="566228B3" w14:textId="77777777" w:rsidR="005E5B5B" w:rsidRPr="00AD7F13" w:rsidRDefault="005E5B5B" w:rsidP="005E5B5B">
      <w:pPr>
        <w:pStyle w:val="PL"/>
      </w:pPr>
      <w:r w:rsidRPr="00AD7F13">
        <w:t xml:space="preserve">      mandatory true;</w:t>
      </w:r>
    </w:p>
    <w:p w14:paraId="0EC05085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02DDAA9A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0CE696D6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05354EC3" w14:textId="77777777" w:rsidR="005E5B5B" w:rsidRPr="00AD7F13" w:rsidRDefault="005E5B5B" w:rsidP="005E5B5B">
      <w:pPr>
        <w:pStyle w:val="PL"/>
      </w:pPr>
      <w:r w:rsidRPr="00AD7F13">
        <w:t xml:space="preserve">    leaf expiry {</w:t>
      </w:r>
    </w:p>
    <w:p w14:paraId="691B5017" w14:textId="77777777" w:rsidR="005E5B5B" w:rsidRPr="00AD7F13" w:rsidRDefault="005E5B5B" w:rsidP="005E5B5B">
      <w:pPr>
        <w:pStyle w:val="PL"/>
      </w:pPr>
      <w:r w:rsidRPr="00AD7F13">
        <w:t xml:space="preserve">      //optional to support</w:t>
      </w:r>
    </w:p>
    <w:p w14:paraId="57DC7B51" w14:textId="77777777" w:rsidR="005E5B5B" w:rsidRPr="00AD7F13" w:rsidRDefault="005E5B5B" w:rsidP="005E5B5B">
      <w:pPr>
        <w:pStyle w:val="PL"/>
      </w:pPr>
      <w:r w:rsidRPr="00AD7F13">
        <w:t xml:space="preserve">      type </w:t>
      </w:r>
      <w:proofErr w:type="spellStart"/>
      <w:r w:rsidRPr="00AD7F13">
        <w:t>yang:date-and-time</w:t>
      </w:r>
      <w:proofErr w:type="spellEnd"/>
      <w:r w:rsidRPr="00AD7F13">
        <w:t>;</w:t>
      </w:r>
    </w:p>
    <w:p w14:paraId="4073BA20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32B84673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62738809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0536AE72" w14:textId="77777777" w:rsidR="005E5B5B" w:rsidRPr="00AD7F13" w:rsidRDefault="005E5B5B" w:rsidP="005E5B5B">
      <w:pPr>
        <w:pStyle w:val="PL"/>
      </w:pPr>
      <w:r w:rsidRPr="00AD7F13">
        <w:t xml:space="preserve">  typedef </w:t>
      </w:r>
      <w:proofErr w:type="spellStart"/>
      <w:r w:rsidRPr="00AD7F13">
        <w:t>ServiceName</w:t>
      </w:r>
      <w:proofErr w:type="spellEnd"/>
      <w:r w:rsidRPr="00AD7F13">
        <w:t xml:space="preserve"> {</w:t>
      </w:r>
    </w:p>
    <w:p w14:paraId="1DCEF17B" w14:textId="77777777" w:rsidR="005E5B5B" w:rsidRPr="00AD7F13" w:rsidRDefault="005E5B5B" w:rsidP="005E5B5B">
      <w:pPr>
        <w:pStyle w:val="PL"/>
      </w:pPr>
      <w:r w:rsidRPr="00AD7F13">
        <w:t xml:space="preserve">    type enumeration {</w:t>
      </w:r>
    </w:p>
    <w:p w14:paraId="2712B9A7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NNRF_NFM;</w:t>
      </w:r>
    </w:p>
    <w:p w14:paraId="1468F777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NNRF_DISC;</w:t>
      </w:r>
    </w:p>
    <w:p w14:paraId="19EA41C3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NUDM_SDM;</w:t>
      </w:r>
    </w:p>
    <w:p w14:paraId="4AE98BCA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NUDM_UECM;</w:t>
      </w:r>
    </w:p>
    <w:p w14:paraId="7CA495D4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NUDM_UEAU;</w:t>
      </w:r>
    </w:p>
    <w:p w14:paraId="5114D0DD" w14:textId="77777777" w:rsidR="005E5B5B" w:rsidRPr="00AD7F13" w:rsidRDefault="005E5B5B" w:rsidP="005E5B5B">
      <w:pPr>
        <w:pStyle w:val="PL"/>
        <w:rPr>
          <w:lang w:val="es-ES"/>
        </w:rPr>
      </w:pPr>
      <w:r w:rsidRPr="00AD7F13">
        <w:t xml:space="preserve">      </w:t>
      </w:r>
      <w:proofErr w:type="spellStart"/>
      <w:r w:rsidRPr="00AD7F13">
        <w:rPr>
          <w:lang w:val="es-ES"/>
        </w:rPr>
        <w:t>enum</w:t>
      </w:r>
      <w:proofErr w:type="spellEnd"/>
      <w:r w:rsidRPr="00AD7F13">
        <w:rPr>
          <w:lang w:val="es-ES"/>
        </w:rPr>
        <w:t xml:space="preserve"> NUDM_EE;</w:t>
      </w:r>
    </w:p>
    <w:p w14:paraId="269D8906" w14:textId="77777777" w:rsidR="005E5B5B" w:rsidRPr="00AD7F13" w:rsidRDefault="005E5B5B" w:rsidP="005E5B5B">
      <w:pPr>
        <w:pStyle w:val="PL"/>
        <w:rPr>
          <w:lang w:val="es-ES"/>
        </w:rPr>
      </w:pPr>
      <w:r w:rsidRPr="00AD7F13">
        <w:rPr>
          <w:lang w:val="es-ES"/>
        </w:rPr>
        <w:t xml:space="preserve">      </w:t>
      </w:r>
      <w:proofErr w:type="spellStart"/>
      <w:r w:rsidRPr="00AD7F13">
        <w:rPr>
          <w:lang w:val="es-ES"/>
        </w:rPr>
        <w:t>enum</w:t>
      </w:r>
      <w:proofErr w:type="spellEnd"/>
      <w:r w:rsidRPr="00AD7F13">
        <w:rPr>
          <w:lang w:val="es-ES"/>
        </w:rPr>
        <w:t xml:space="preserve"> NUDM_PP;</w:t>
      </w:r>
    </w:p>
    <w:p w14:paraId="049E83C0" w14:textId="77777777" w:rsidR="005E5B5B" w:rsidRPr="00AD7F13" w:rsidRDefault="005E5B5B" w:rsidP="005E5B5B">
      <w:pPr>
        <w:pStyle w:val="PL"/>
      </w:pPr>
      <w:r w:rsidRPr="00AD7F13">
        <w:rPr>
          <w:lang w:val="es-ES"/>
        </w:rPr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NAMF_COMM;</w:t>
      </w:r>
    </w:p>
    <w:p w14:paraId="503104B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NAMF_EVTS;</w:t>
      </w:r>
    </w:p>
    <w:p w14:paraId="038DA6AA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NAMF_MT;</w:t>
      </w:r>
    </w:p>
    <w:p w14:paraId="6C3F694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NAMF_LOC;</w:t>
      </w:r>
    </w:p>
    <w:p w14:paraId="57B59D81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NSMF_PDUSESSION;</w:t>
      </w:r>
    </w:p>
    <w:p w14:paraId="6D68555F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NSMF_EVENT-EXPOSURE;</w:t>
      </w:r>
    </w:p>
    <w:p w14:paraId="56A012D9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NAUSF_AUTH;</w:t>
      </w:r>
    </w:p>
    <w:p w14:paraId="55FFFA0E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NAUSF_SORPROTECTION;</w:t>
      </w:r>
    </w:p>
    <w:p w14:paraId="5828C227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NNEF_PFDMANAGEMENT;</w:t>
      </w:r>
    </w:p>
    <w:p w14:paraId="2EAD2E8E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NPCF_AM-POLICY-CONTROL;</w:t>
      </w:r>
    </w:p>
    <w:p w14:paraId="44DFD60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NPCF_SMPOLICYCONTROL;</w:t>
      </w:r>
    </w:p>
    <w:p w14:paraId="5A21A4BA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NPCF_POLICYAUTHORIZATION;</w:t>
      </w:r>
    </w:p>
    <w:p w14:paraId="57B94E88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NPCF_BDTPOLICYCONTROL;</w:t>
      </w:r>
    </w:p>
    <w:p w14:paraId="7B06A4E0" w14:textId="77777777" w:rsidR="005E5B5B" w:rsidRPr="00AD7F13" w:rsidRDefault="005E5B5B" w:rsidP="005E5B5B">
      <w:pPr>
        <w:pStyle w:val="PL"/>
      </w:pPr>
      <w:r w:rsidRPr="00AD7F13">
        <w:lastRenderedPageBreak/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NPCF_EVENTEXPOSURE;</w:t>
      </w:r>
    </w:p>
    <w:p w14:paraId="48F00DAD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NPCF_UE_POLICY_CONTROL;</w:t>
      </w:r>
    </w:p>
    <w:p w14:paraId="3C4979B1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NSMSF_SMS;</w:t>
      </w:r>
    </w:p>
    <w:p w14:paraId="69CE5EF4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NNSSF_NSSELECTION;</w:t>
      </w:r>
    </w:p>
    <w:p w14:paraId="2D1DA6CF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NNSSF_NSSAIAVAILABILITY;</w:t>
      </w:r>
    </w:p>
    <w:p w14:paraId="659529D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NUDR_DR;</w:t>
      </w:r>
    </w:p>
    <w:p w14:paraId="26720FDE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NLMF_LOC;</w:t>
      </w:r>
    </w:p>
    <w:p w14:paraId="00D7826E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N5G_EIR_EIC;</w:t>
      </w:r>
    </w:p>
    <w:p w14:paraId="66B37413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NBSF_MANAGEMENT;</w:t>
      </w:r>
    </w:p>
    <w:p w14:paraId="0D78ED0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NCHF_SPENDINGLIMITCONTROL;</w:t>
      </w:r>
    </w:p>
    <w:p w14:paraId="7328CDBF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NCHF_CONVERGEDCHARGING;</w:t>
      </w:r>
    </w:p>
    <w:p w14:paraId="7F6A13CA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NNWDAF_EVENTSSUBSCRIPTION;</w:t>
      </w:r>
    </w:p>
    <w:p w14:paraId="238632E2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NNWDAF_ANALYTICSINFO;</w:t>
      </w:r>
    </w:p>
    <w:p w14:paraId="6E5ABD60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2A1FEB56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2594059B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3AA7CA19" w14:textId="77777777" w:rsidR="005E5B5B" w:rsidRPr="00AD7F13" w:rsidRDefault="005E5B5B" w:rsidP="005E5B5B">
      <w:pPr>
        <w:pStyle w:val="PL"/>
      </w:pPr>
      <w:r w:rsidRPr="00AD7F13">
        <w:t xml:space="preserve">  typedef </w:t>
      </w:r>
      <w:proofErr w:type="spellStart"/>
      <w:r w:rsidRPr="00AD7F13">
        <w:t>UriScheme</w:t>
      </w:r>
      <w:proofErr w:type="spellEnd"/>
      <w:r w:rsidRPr="00AD7F13">
        <w:t xml:space="preserve"> {</w:t>
      </w:r>
    </w:p>
    <w:p w14:paraId="5201032A" w14:textId="77777777" w:rsidR="005E5B5B" w:rsidRPr="00AD7F13" w:rsidRDefault="005E5B5B" w:rsidP="005E5B5B">
      <w:pPr>
        <w:pStyle w:val="PL"/>
      </w:pPr>
      <w:r w:rsidRPr="00AD7F13">
        <w:t xml:space="preserve">    type enumeration {</w:t>
      </w:r>
    </w:p>
    <w:p w14:paraId="0BE3332F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HTTP;</w:t>
      </w:r>
    </w:p>
    <w:p w14:paraId="262F4C25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HTTPS;</w:t>
      </w:r>
    </w:p>
    <w:p w14:paraId="7F88F883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44B2A7F6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14E25146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4954BA27" w14:textId="77777777" w:rsidR="005E5B5B" w:rsidRPr="00AD7F13" w:rsidRDefault="005E5B5B" w:rsidP="005E5B5B">
      <w:pPr>
        <w:pStyle w:val="PL"/>
      </w:pPr>
      <w:r w:rsidRPr="00AD7F13">
        <w:t xml:space="preserve">  typedef </w:t>
      </w:r>
      <w:proofErr w:type="spellStart"/>
      <w:r w:rsidRPr="00AD7F13">
        <w:t>NFServiceStatus</w:t>
      </w:r>
      <w:proofErr w:type="spellEnd"/>
      <w:r w:rsidRPr="00AD7F13">
        <w:t xml:space="preserve"> {</w:t>
      </w:r>
    </w:p>
    <w:p w14:paraId="52764E32" w14:textId="77777777" w:rsidR="005E5B5B" w:rsidRPr="00AD7F13" w:rsidRDefault="005E5B5B" w:rsidP="005E5B5B">
      <w:pPr>
        <w:pStyle w:val="PL"/>
      </w:pPr>
      <w:r w:rsidRPr="00AD7F13">
        <w:t xml:space="preserve">    type enumeration {</w:t>
      </w:r>
    </w:p>
    <w:p w14:paraId="1FA2C0D0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REGISTERED;</w:t>
      </w:r>
    </w:p>
    <w:p w14:paraId="41CBAD93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SUSPENDED;</w:t>
      </w:r>
    </w:p>
    <w:p w14:paraId="3DCEBB37" w14:textId="77777777" w:rsidR="005E5B5B" w:rsidRPr="00AD7F13" w:rsidRDefault="005E5B5B" w:rsidP="005E5B5B">
      <w:pPr>
        <w:pStyle w:val="PL"/>
      </w:pPr>
      <w:r w:rsidRPr="00AD7F13">
        <w:t xml:space="preserve">      </w:t>
      </w:r>
      <w:proofErr w:type="spellStart"/>
      <w:r w:rsidRPr="00AD7F13">
        <w:t>enum</w:t>
      </w:r>
      <w:proofErr w:type="spellEnd"/>
      <w:r w:rsidRPr="00AD7F13">
        <w:t xml:space="preserve"> UNDISCOVERABLE;</w:t>
      </w:r>
    </w:p>
    <w:p w14:paraId="3EF10C84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4079EE22" w14:textId="77777777" w:rsidR="005E5B5B" w:rsidRPr="00AD7F13" w:rsidRDefault="005E5B5B" w:rsidP="005E5B5B">
      <w:pPr>
        <w:pStyle w:val="PL"/>
      </w:pPr>
      <w:r w:rsidRPr="00AD7F13">
        <w:t xml:space="preserve">  }</w:t>
      </w:r>
    </w:p>
    <w:p w14:paraId="20B16173" w14:textId="77777777" w:rsidR="005E5B5B" w:rsidRPr="00AD7F13" w:rsidRDefault="005E5B5B" w:rsidP="005E5B5B">
      <w:pPr>
        <w:pStyle w:val="PL"/>
      </w:pPr>
      <w:r w:rsidRPr="00AD7F13">
        <w:t xml:space="preserve">  </w:t>
      </w:r>
    </w:p>
    <w:p w14:paraId="4FF43D1C" w14:textId="77777777" w:rsidR="005E5B5B" w:rsidRPr="00AD7F13" w:rsidRDefault="005E5B5B" w:rsidP="005E5B5B">
      <w:pPr>
        <w:pStyle w:val="PL"/>
      </w:pPr>
      <w:r w:rsidRPr="00AD7F13">
        <w:t xml:space="preserve">  grouping </w:t>
      </w:r>
      <w:proofErr w:type="spellStart"/>
      <w:r w:rsidRPr="00AD7F13">
        <w:t>ChfServiceInfo</w:t>
      </w:r>
      <w:proofErr w:type="spellEnd"/>
      <w:r w:rsidRPr="00AD7F13">
        <w:t xml:space="preserve"> {</w:t>
      </w:r>
    </w:p>
    <w:p w14:paraId="67D94E2F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primaryChfServiceInstance</w:t>
      </w:r>
      <w:proofErr w:type="spellEnd"/>
      <w:r w:rsidRPr="00AD7F13">
        <w:t xml:space="preserve"> {</w:t>
      </w:r>
    </w:p>
    <w:p w14:paraId="16995A50" w14:textId="77777777" w:rsidR="005E5B5B" w:rsidRPr="00AD7F13" w:rsidRDefault="005E5B5B" w:rsidP="005E5B5B">
      <w:pPr>
        <w:pStyle w:val="PL"/>
      </w:pPr>
      <w:r w:rsidRPr="00AD7F13">
        <w:t xml:space="preserve">      description "Shall be present if the CHF service instance serves as a </w:t>
      </w:r>
    </w:p>
    <w:p w14:paraId="142A5E7F" w14:textId="77777777" w:rsidR="005E5B5B" w:rsidRPr="00AD7F13" w:rsidRDefault="005E5B5B" w:rsidP="005E5B5B">
      <w:pPr>
        <w:pStyle w:val="PL"/>
      </w:pPr>
      <w:r w:rsidRPr="00AD7F13">
        <w:t xml:space="preserve">        secondary CHF instance of another primary CHF service instance.";</w:t>
      </w:r>
    </w:p>
    <w:p w14:paraId="3877E0CA" w14:textId="77777777" w:rsidR="005E5B5B" w:rsidRPr="00AD7F13" w:rsidRDefault="005E5B5B" w:rsidP="005E5B5B">
      <w:pPr>
        <w:pStyle w:val="PL"/>
      </w:pPr>
      <w:r w:rsidRPr="00AD7F13">
        <w:t xml:space="preserve">      //conditional to support</w:t>
      </w:r>
    </w:p>
    <w:p w14:paraId="69F77721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55A20D58" w14:textId="77777777" w:rsidR="005E5B5B" w:rsidRPr="00AD7F13" w:rsidRDefault="005E5B5B" w:rsidP="005E5B5B">
      <w:pPr>
        <w:pStyle w:val="PL"/>
      </w:pPr>
      <w:r w:rsidRPr="00AD7F13">
        <w:t xml:space="preserve">    }</w:t>
      </w:r>
    </w:p>
    <w:p w14:paraId="44E6D970" w14:textId="77777777" w:rsidR="005E5B5B" w:rsidRPr="00AD7F13" w:rsidRDefault="005E5B5B" w:rsidP="005E5B5B">
      <w:pPr>
        <w:pStyle w:val="PL"/>
      </w:pPr>
      <w:r w:rsidRPr="00AD7F13">
        <w:t xml:space="preserve">    </w:t>
      </w:r>
    </w:p>
    <w:p w14:paraId="673069D0" w14:textId="77777777" w:rsidR="005E5B5B" w:rsidRPr="00AD7F13" w:rsidRDefault="005E5B5B" w:rsidP="005E5B5B">
      <w:pPr>
        <w:pStyle w:val="PL"/>
      </w:pPr>
      <w:r w:rsidRPr="00AD7F13">
        <w:t xml:space="preserve">    leaf </w:t>
      </w:r>
      <w:proofErr w:type="spellStart"/>
      <w:r w:rsidRPr="00AD7F13">
        <w:t>secondaryChfServiceInstance</w:t>
      </w:r>
      <w:proofErr w:type="spellEnd"/>
      <w:r w:rsidRPr="00AD7F13">
        <w:t xml:space="preserve"> {</w:t>
      </w:r>
    </w:p>
    <w:p w14:paraId="47583F62" w14:textId="77777777" w:rsidR="005E5B5B" w:rsidRPr="00AD7F13" w:rsidRDefault="005E5B5B" w:rsidP="005E5B5B">
      <w:pPr>
        <w:pStyle w:val="PL"/>
      </w:pPr>
      <w:r w:rsidRPr="00AD7F13">
        <w:t xml:space="preserve">      description "Shall be present if the CHF service instance serves as a </w:t>
      </w:r>
    </w:p>
    <w:p w14:paraId="1F845EE2" w14:textId="77777777" w:rsidR="005E5B5B" w:rsidRPr="00AD7F13" w:rsidRDefault="005E5B5B" w:rsidP="005E5B5B">
      <w:pPr>
        <w:pStyle w:val="PL"/>
      </w:pPr>
      <w:r w:rsidRPr="00AD7F13">
        <w:t xml:space="preserve">        primary CHF instance of another secondary CHF service instance.";</w:t>
      </w:r>
    </w:p>
    <w:p w14:paraId="3438B422" w14:textId="77777777" w:rsidR="005E5B5B" w:rsidRPr="00AD7F13" w:rsidRDefault="005E5B5B" w:rsidP="005E5B5B">
      <w:pPr>
        <w:pStyle w:val="PL"/>
      </w:pPr>
      <w:r w:rsidRPr="00AD7F13">
        <w:t xml:space="preserve">      //conditional to support</w:t>
      </w:r>
    </w:p>
    <w:p w14:paraId="7E634062" w14:textId="77777777" w:rsidR="005E5B5B" w:rsidRPr="00AD7F13" w:rsidRDefault="005E5B5B" w:rsidP="005E5B5B">
      <w:pPr>
        <w:pStyle w:val="PL"/>
      </w:pPr>
      <w:r w:rsidRPr="00AD7F13">
        <w:t xml:space="preserve">      type string;</w:t>
      </w:r>
    </w:p>
    <w:p w14:paraId="40A9ED1B" w14:textId="77777777" w:rsidR="005E5B5B" w:rsidRPr="00A71A16" w:rsidRDefault="005E5B5B" w:rsidP="005E5B5B">
      <w:pPr>
        <w:pStyle w:val="PL"/>
      </w:pPr>
      <w:r w:rsidRPr="00AD7F13">
        <w:t xml:space="preserve">    </w:t>
      </w:r>
      <w:r w:rsidRPr="00A71A16">
        <w:t>}</w:t>
      </w:r>
    </w:p>
    <w:p w14:paraId="51FA083D" w14:textId="77777777" w:rsidR="005E5B5B" w:rsidRPr="00A71A16" w:rsidRDefault="005E5B5B" w:rsidP="005E5B5B">
      <w:pPr>
        <w:pStyle w:val="PL"/>
      </w:pPr>
      <w:r w:rsidRPr="00A71A16">
        <w:t xml:space="preserve">  }</w:t>
      </w:r>
    </w:p>
    <w:p w14:paraId="001AE76D" w14:textId="77777777" w:rsidR="005E5B5B" w:rsidRPr="00A71A16" w:rsidRDefault="005E5B5B" w:rsidP="005E5B5B">
      <w:pPr>
        <w:pStyle w:val="PL"/>
      </w:pPr>
      <w:r w:rsidRPr="00A71A16">
        <w:t>}</w:t>
      </w:r>
    </w:p>
    <w:p w14:paraId="232CFD37" w14:textId="77777777" w:rsidR="005E5B5B" w:rsidRPr="00A71A16" w:rsidRDefault="005E5B5B" w:rsidP="005E5B5B">
      <w:pPr>
        <w:pStyle w:val="PL"/>
      </w:pPr>
      <w:r w:rsidRPr="00A71A16">
        <w:t>&lt;CODE ENDS&gt;</w:t>
      </w:r>
    </w:p>
    <w:p w14:paraId="0FFAFECD" w14:textId="77777777" w:rsidR="005E5B5B" w:rsidRDefault="005E5B5B" w:rsidP="005E5B5B">
      <w:pPr>
        <w:pStyle w:val="Heading2"/>
      </w:pPr>
      <w:bookmarkStart w:id="96" w:name="_Toc59183404"/>
      <w:bookmarkStart w:id="97" w:name="_Toc59184870"/>
      <w:bookmarkStart w:id="98" w:name="_Toc59195805"/>
      <w:bookmarkStart w:id="99" w:name="_Toc59440234"/>
      <w:bookmarkStart w:id="100" w:name="_Toc67990674"/>
      <w:r>
        <w:rPr>
          <w:lang w:eastAsia="zh-CN"/>
        </w:rPr>
        <w:t>H.5.14</w:t>
      </w:r>
      <w:r>
        <w:rPr>
          <w:lang w:eastAsia="zh-CN"/>
        </w:rPr>
        <w:tab/>
        <w:t>module _3gpp-5gc-nrm-ngeirfunction.yang</w:t>
      </w:r>
      <w:bookmarkEnd w:id="96"/>
      <w:bookmarkEnd w:id="97"/>
      <w:bookmarkEnd w:id="98"/>
      <w:bookmarkEnd w:id="99"/>
      <w:bookmarkEnd w:id="100"/>
    </w:p>
    <w:p w14:paraId="4A525CD0" w14:textId="519EDAE1" w:rsidR="00DB295C" w:rsidRDefault="00DB295C" w:rsidP="005E5B5B">
      <w:pPr>
        <w:pStyle w:val="PL"/>
      </w:pPr>
      <w:r>
        <w:t>&lt;CODE BEGINS&gt;</w:t>
      </w:r>
    </w:p>
    <w:p w14:paraId="2B0DBBD7" w14:textId="72A54B9B" w:rsidR="005E5B5B" w:rsidRDefault="005E5B5B" w:rsidP="005E5B5B">
      <w:pPr>
        <w:pStyle w:val="PL"/>
      </w:pPr>
      <w:r>
        <w:t>module _3gpp-5gc-nrm-ngeirfunction {</w:t>
      </w:r>
    </w:p>
    <w:p w14:paraId="48EBF7E1" w14:textId="77777777" w:rsidR="005E5B5B" w:rsidRDefault="005E5B5B" w:rsidP="005E5B5B">
      <w:pPr>
        <w:pStyle w:val="PL"/>
      </w:pPr>
      <w:r>
        <w:t xml:space="preserve">  yang-version 1.1;</w:t>
      </w:r>
    </w:p>
    <w:p w14:paraId="1F91453D" w14:textId="77777777" w:rsidR="005E5B5B" w:rsidRDefault="005E5B5B" w:rsidP="005E5B5B">
      <w:pPr>
        <w:pStyle w:val="PL"/>
      </w:pPr>
      <w:r>
        <w:t xml:space="preserve">  </w:t>
      </w:r>
    </w:p>
    <w:p w14:paraId="2319E81D" w14:textId="77777777" w:rsidR="005E5B5B" w:rsidRDefault="005E5B5B" w:rsidP="005E5B5B">
      <w:pPr>
        <w:pStyle w:val="PL"/>
      </w:pPr>
      <w:r>
        <w:t xml:space="preserve">  namespace urn:3gpp:sa5:_3gpp-5gc-nrm-ngeirfunction;</w:t>
      </w:r>
    </w:p>
    <w:p w14:paraId="33EA67CB" w14:textId="77777777" w:rsidR="005E5B5B" w:rsidRDefault="005E5B5B" w:rsidP="005E5B5B">
      <w:pPr>
        <w:pStyle w:val="PL"/>
      </w:pPr>
      <w:r>
        <w:t xml:space="preserve">  prefix ngeir3gpp;</w:t>
      </w:r>
    </w:p>
    <w:p w14:paraId="429CA69F" w14:textId="77777777" w:rsidR="005E5B5B" w:rsidRDefault="005E5B5B" w:rsidP="005E5B5B">
      <w:pPr>
        <w:pStyle w:val="PL"/>
      </w:pPr>
      <w:r>
        <w:t xml:space="preserve">  </w:t>
      </w:r>
    </w:p>
    <w:p w14:paraId="0EB0ED5E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348EED31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6A2E338F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097CEF16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18ECD551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50C0525A" w14:textId="77777777" w:rsidR="005E5B5B" w:rsidRDefault="005E5B5B" w:rsidP="005E5B5B">
      <w:pPr>
        <w:pStyle w:val="PL"/>
      </w:pPr>
      <w:r>
        <w:t xml:space="preserve">  </w:t>
      </w:r>
    </w:p>
    <w:p w14:paraId="7D241CEF" w14:textId="77777777" w:rsidR="005E5B5B" w:rsidRDefault="005E5B5B" w:rsidP="005E5B5B">
      <w:pPr>
        <w:pStyle w:val="PL"/>
      </w:pPr>
      <w:r>
        <w:t xml:space="preserve">  organization "3gpp SA5";</w:t>
      </w:r>
    </w:p>
    <w:p w14:paraId="6D76FFA6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093A62D8" w14:textId="77777777" w:rsidR="005E5B5B" w:rsidRDefault="005E5B5B" w:rsidP="005E5B5B">
      <w:pPr>
        <w:pStyle w:val="PL"/>
      </w:pPr>
      <w:r>
        <w:t xml:space="preserve">  description "This IOC represents the 5G-EIR function in 5GC. For more </w:t>
      </w:r>
    </w:p>
    <w:p w14:paraId="1FEE9C5D" w14:textId="77777777" w:rsidR="005E5B5B" w:rsidRDefault="005E5B5B" w:rsidP="005E5B5B">
      <w:pPr>
        <w:pStyle w:val="PL"/>
      </w:pPr>
      <w:r>
        <w:t xml:space="preserve">    information about the 5G-EIR, see 3GPP TS 23.501.";</w:t>
      </w:r>
    </w:p>
    <w:p w14:paraId="1FF14F7D" w14:textId="77777777" w:rsidR="005E5B5B" w:rsidRDefault="005E5B5B" w:rsidP="005E5B5B">
      <w:pPr>
        <w:pStyle w:val="PL"/>
      </w:pPr>
      <w:r>
        <w:t xml:space="preserve">  reference "3GPP TS 28.541";</w:t>
      </w:r>
    </w:p>
    <w:p w14:paraId="07832EA1" w14:textId="77777777" w:rsidR="005E5B5B" w:rsidRDefault="005E5B5B" w:rsidP="005E5B5B">
      <w:pPr>
        <w:pStyle w:val="PL"/>
      </w:pPr>
      <w:r>
        <w:t xml:space="preserve">  </w:t>
      </w:r>
    </w:p>
    <w:p w14:paraId="638101A5" w14:textId="77777777" w:rsidR="00DB295C" w:rsidRDefault="00DB295C" w:rsidP="00DB295C">
      <w:pPr>
        <w:pStyle w:val="PL"/>
      </w:pPr>
      <w:r>
        <w:t xml:space="preserve">  revision 2022-01-07 { reference CR-0643; }</w:t>
      </w:r>
    </w:p>
    <w:p w14:paraId="4EA07D27" w14:textId="208CE673" w:rsidR="005E5B5B" w:rsidRDefault="005E5B5B" w:rsidP="005E5B5B">
      <w:pPr>
        <w:pStyle w:val="PL"/>
      </w:pPr>
      <w:r>
        <w:t xml:space="preserve">  revision 2020-11-</w:t>
      </w:r>
      <w:r w:rsidR="00DB295C">
        <w:t xml:space="preserve">06 </w:t>
      </w:r>
      <w:r>
        <w:t>{ reference CR-0412 ; }</w:t>
      </w:r>
    </w:p>
    <w:p w14:paraId="7DEE1083" w14:textId="77777777" w:rsidR="005E5B5B" w:rsidRDefault="005E5B5B" w:rsidP="005E5B5B">
      <w:pPr>
        <w:pStyle w:val="PL"/>
      </w:pPr>
      <w:r>
        <w:t xml:space="preserve">  revision 2019-10-25 { reference "S5-194457 S5-195427 S5-193518"; }  </w:t>
      </w:r>
    </w:p>
    <w:p w14:paraId="30FC7F81" w14:textId="77777777" w:rsidR="005E5B5B" w:rsidRDefault="005E5B5B" w:rsidP="005E5B5B">
      <w:pPr>
        <w:pStyle w:val="PL"/>
      </w:pPr>
    </w:p>
    <w:p w14:paraId="61B452E6" w14:textId="77777777" w:rsidR="005E5B5B" w:rsidRDefault="005E5B5B" w:rsidP="005E5B5B">
      <w:pPr>
        <w:pStyle w:val="PL"/>
      </w:pPr>
      <w:r>
        <w:t xml:space="preserve">  revision 2019-05-15 {reference "initial revision"; }</w:t>
      </w:r>
    </w:p>
    <w:p w14:paraId="5DDD35FE" w14:textId="77777777" w:rsidR="005E5B5B" w:rsidRDefault="005E5B5B" w:rsidP="005E5B5B">
      <w:pPr>
        <w:pStyle w:val="PL"/>
      </w:pPr>
      <w:r>
        <w:t xml:space="preserve">  </w:t>
      </w:r>
    </w:p>
    <w:p w14:paraId="0A6D3575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NGEIRFunctionGrp</w:t>
      </w:r>
      <w:proofErr w:type="spellEnd"/>
      <w:r>
        <w:t xml:space="preserve"> {</w:t>
      </w:r>
    </w:p>
    <w:p w14:paraId="1AA8775D" w14:textId="77777777" w:rsidR="005E5B5B" w:rsidRDefault="005E5B5B" w:rsidP="005E5B5B">
      <w:pPr>
        <w:pStyle w:val="PL"/>
      </w:pPr>
      <w:r>
        <w:lastRenderedPageBreak/>
        <w:t xml:space="preserve">    description "Represents the </w:t>
      </w:r>
      <w:proofErr w:type="spellStart"/>
      <w:r>
        <w:t>NGEIRFunction</w:t>
      </w:r>
      <w:proofErr w:type="spellEnd"/>
      <w:r>
        <w:t xml:space="preserve"> IOC";</w:t>
      </w:r>
    </w:p>
    <w:p w14:paraId="4BF7E48E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0007F727" w14:textId="77777777" w:rsidR="005E5B5B" w:rsidRDefault="005E5B5B" w:rsidP="005E5B5B">
      <w:pPr>
        <w:pStyle w:val="PL"/>
      </w:pPr>
      <w:r>
        <w:t xml:space="preserve">    </w:t>
      </w:r>
    </w:p>
    <w:p w14:paraId="4CA1454B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61EC3BF1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3EC47108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113109A4" w14:textId="77777777" w:rsidR="005E5B5B" w:rsidRDefault="005E5B5B" w:rsidP="005E5B5B">
      <w:pPr>
        <w:pStyle w:val="PL"/>
      </w:pPr>
      <w:r>
        <w:t xml:space="preserve">        The PLMN Identifier is composed of a Mobile Country Code (MCC) and </w:t>
      </w:r>
    </w:p>
    <w:p w14:paraId="214B81DE" w14:textId="77777777" w:rsidR="005E5B5B" w:rsidRDefault="005E5B5B" w:rsidP="005E5B5B">
      <w:pPr>
        <w:pStyle w:val="PL"/>
      </w:pPr>
      <w:r>
        <w:t xml:space="preserve">        a Mobile Network Code (MNC).";</w:t>
      </w:r>
    </w:p>
    <w:p w14:paraId="68C1D858" w14:textId="77777777" w:rsidR="005E5B5B" w:rsidRDefault="005E5B5B" w:rsidP="005E5B5B">
      <w:pPr>
        <w:pStyle w:val="PL"/>
      </w:pPr>
    </w:p>
    <w:p w14:paraId="6F9598BC" w14:textId="77777777" w:rsidR="005E5B5B" w:rsidRDefault="005E5B5B" w:rsidP="005E5B5B">
      <w:pPr>
        <w:pStyle w:val="PL"/>
      </w:pPr>
      <w:r>
        <w:t xml:space="preserve">      min-elements 1;</w:t>
      </w:r>
    </w:p>
    <w:p w14:paraId="59114C4C" w14:textId="77777777" w:rsidR="005E5B5B" w:rsidRDefault="005E5B5B" w:rsidP="005E5B5B">
      <w:pPr>
        <w:pStyle w:val="PL"/>
      </w:pPr>
      <w:r>
        <w:t xml:space="preserve">      max-elements 6;</w:t>
      </w:r>
    </w:p>
    <w:p w14:paraId="07A8DDF3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74575AB0" w14:textId="77777777" w:rsidR="005E5B5B" w:rsidRDefault="005E5B5B" w:rsidP="005E5B5B">
      <w:pPr>
        <w:pStyle w:val="PL"/>
      </w:pPr>
      <w:r>
        <w:t xml:space="preserve">      uses types3gpp:PLMNId;</w:t>
      </w:r>
    </w:p>
    <w:p w14:paraId="563F009B" w14:textId="77777777" w:rsidR="005E5B5B" w:rsidRDefault="005E5B5B" w:rsidP="005E5B5B">
      <w:pPr>
        <w:pStyle w:val="PL"/>
      </w:pPr>
      <w:r>
        <w:t xml:space="preserve">    }</w:t>
      </w:r>
    </w:p>
    <w:p w14:paraId="4A071F16" w14:textId="77777777" w:rsidR="005E5B5B" w:rsidRDefault="005E5B5B" w:rsidP="005E5B5B">
      <w:pPr>
        <w:pStyle w:val="PL"/>
      </w:pPr>
      <w:r>
        <w:t xml:space="preserve">    </w:t>
      </w:r>
    </w:p>
    <w:p w14:paraId="0E40749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59C5D0BF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14E60DF3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58B1DF98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3ADBAC86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18767683" w14:textId="77777777" w:rsidR="005E5B5B" w:rsidRDefault="005E5B5B" w:rsidP="005E5B5B">
      <w:pPr>
        <w:pStyle w:val="PL"/>
      </w:pPr>
      <w:r>
        <w:t xml:space="preserve">      //optional support</w:t>
      </w:r>
    </w:p>
    <w:p w14:paraId="13AD2D4D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75AF8ECE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6B0658A3" w14:textId="77777777" w:rsidR="005E5B5B" w:rsidRDefault="005E5B5B" w:rsidP="005E5B5B">
      <w:pPr>
        <w:pStyle w:val="PL"/>
      </w:pPr>
      <w:r>
        <w:t xml:space="preserve">      uses types5g3gpp:SNssai;</w:t>
      </w:r>
    </w:p>
    <w:p w14:paraId="6D836351" w14:textId="77777777" w:rsidR="005E5B5B" w:rsidRDefault="005E5B5B" w:rsidP="005E5B5B">
      <w:pPr>
        <w:pStyle w:val="PL"/>
      </w:pPr>
      <w:r>
        <w:t xml:space="preserve">    }</w:t>
      </w:r>
    </w:p>
    <w:p w14:paraId="64860F3D" w14:textId="77777777" w:rsidR="005E5B5B" w:rsidRDefault="005E5B5B" w:rsidP="005E5B5B">
      <w:pPr>
        <w:pStyle w:val="PL"/>
      </w:pPr>
      <w:r>
        <w:t xml:space="preserve">    </w:t>
      </w:r>
    </w:p>
    <w:p w14:paraId="060377E5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4E1B52C6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094353D2" w14:textId="77777777" w:rsidR="005E5B5B" w:rsidRDefault="005E5B5B" w:rsidP="005E5B5B">
      <w:pPr>
        <w:pStyle w:val="PL"/>
      </w:pPr>
      <w:r>
        <w:t xml:space="preserve">      min-elements 1;</w:t>
      </w:r>
    </w:p>
    <w:p w14:paraId="76F34340" w14:textId="77777777" w:rsidR="005E5B5B" w:rsidRDefault="005E5B5B" w:rsidP="005E5B5B">
      <w:pPr>
        <w:pStyle w:val="PL"/>
      </w:pPr>
      <w:r>
        <w:t xml:space="preserve">      max-elements 1;</w:t>
      </w:r>
    </w:p>
    <w:p w14:paraId="6D67F5A5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48479D79" w14:textId="77777777" w:rsidR="005E5B5B" w:rsidRDefault="005E5B5B" w:rsidP="005E5B5B">
      <w:pPr>
        <w:pStyle w:val="PL"/>
      </w:pPr>
      <w:r>
        <w:t xml:space="preserve">    }</w:t>
      </w:r>
    </w:p>
    <w:p w14:paraId="7E70FF66" w14:textId="77777777" w:rsidR="005E5B5B" w:rsidRDefault="005E5B5B" w:rsidP="005E5B5B">
      <w:pPr>
        <w:pStyle w:val="PL"/>
      </w:pPr>
    </w:p>
    <w:p w14:paraId="5002E11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19822512" w14:textId="77777777" w:rsidR="005E5B5B" w:rsidRDefault="005E5B5B" w:rsidP="005E5B5B">
      <w:pPr>
        <w:pStyle w:val="PL"/>
      </w:pPr>
      <w:r>
        <w:t xml:space="preserve">      min-elements 1;</w:t>
      </w:r>
    </w:p>
    <w:p w14:paraId="30D4E4BA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72578E75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24010502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5629E3C9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2014697E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4A1FC796" w14:textId="77777777" w:rsidR="005E5B5B" w:rsidRDefault="005E5B5B" w:rsidP="005E5B5B">
      <w:pPr>
        <w:pStyle w:val="PL"/>
      </w:pPr>
      <w:r>
        <w:t xml:space="preserve">    }</w:t>
      </w:r>
    </w:p>
    <w:p w14:paraId="4038A3E7" w14:textId="77777777" w:rsidR="005E5B5B" w:rsidRDefault="005E5B5B" w:rsidP="005E5B5B">
      <w:pPr>
        <w:pStyle w:val="PL"/>
      </w:pPr>
      <w:r>
        <w:t xml:space="preserve">  }</w:t>
      </w:r>
    </w:p>
    <w:p w14:paraId="57F4A9A9" w14:textId="77777777" w:rsidR="005E5B5B" w:rsidRDefault="005E5B5B" w:rsidP="005E5B5B">
      <w:pPr>
        <w:pStyle w:val="PL"/>
      </w:pPr>
      <w:r>
        <w:t xml:space="preserve">  </w:t>
      </w:r>
    </w:p>
    <w:p w14:paraId="601DA2F1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6C00DCA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NGEIRFunction</w:t>
      </w:r>
      <w:proofErr w:type="spellEnd"/>
      <w:r>
        <w:t xml:space="preserve"> {</w:t>
      </w:r>
    </w:p>
    <w:p w14:paraId="781CE799" w14:textId="77777777" w:rsidR="005E5B5B" w:rsidRDefault="005E5B5B" w:rsidP="005E5B5B">
      <w:pPr>
        <w:pStyle w:val="PL"/>
      </w:pPr>
      <w:r>
        <w:t xml:space="preserve">      description "5G Core NGEIR Function";</w:t>
      </w:r>
    </w:p>
    <w:p w14:paraId="07EDD3FE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49EA710B" w14:textId="77777777" w:rsidR="005E5B5B" w:rsidRDefault="005E5B5B" w:rsidP="005E5B5B">
      <w:pPr>
        <w:pStyle w:val="PL"/>
      </w:pPr>
      <w:r>
        <w:t xml:space="preserve">      key id;</w:t>
      </w:r>
    </w:p>
    <w:p w14:paraId="41FF8E8F" w14:textId="77777777" w:rsidR="005E5B5B" w:rsidRDefault="005E5B5B" w:rsidP="005E5B5B">
      <w:pPr>
        <w:pStyle w:val="PL"/>
      </w:pPr>
      <w:r>
        <w:t xml:space="preserve">      uses top3gpp:Top_Grp;</w:t>
      </w:r>
    </w:p>
    <w:p w14:paraId="040CDC72" w14:textId="77777777" w:rsidR="005E5B5B" w:rsidRDefault="005E5B5B" w:rsidP="005E5B5B">
      <w:pPr>
        <w:pStyle w:val="PL"/>
      </w:pPr>
      <w:r>
        <w:t xml:space="preserve">      container attributes {</w:t>
      </w:r>
    </w:p>
    <w:p w14:paraId="7C71A261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NGEIRFunctionGrp</w:t>
      </w:r>
      <w:proofErr w:type="spellEnd"/>
      <w:r>
        <w:t>;</w:t>
      </w:r>
    </w:p>
    <w:p w14:paraId="2E6F6072" w14:textId="77777777" w:rsidR="005E5B5B" w:rsidRDefault="005E5B5B" w:rsidP="005E5B5B">
      <w:pPr>
        <w:pStyle w:val="PL"/>
      </w:pPr>
      <w:r>
        <w:t xml:space="preserve">      }</w:t>
      </w:r>
    </w:p>
    <w:p w14:paraId="01D3BCFA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330561D7" w14:textId="77777777" w:rsidR="005E5B5B" w:rsidRDefault="005E5B5B" w:rsidP="005E5B5B">
      <w:pPr>
        <w:pStyle w:val="PL"/>
      </w:pPr>
      <w:r>
        <w:t xml:space="preserve">    }</w:t>
      </w:r>
    </w:p>
    <w:p w14:paraId="70875696" w14:textId="77777777" w:rsidR="005E5B5B" w:rsidRDefault="005E5B5B" w:rsidP="005E5B5B">
      <w:pPr>
        <w:pStyle w:val="PL"/>
      </w:pPr>
      <w:r>
        <w:t xml:space="preserve">  }</w:t>
      </w:r>
    </w:p>
    <w:p w14:paraId="1311B567" w14:textId="41A2084E" w:rsidR="005E5B5B" w:rsidRDefault="005E5B5B" w:rsidP="005E5B5B">
      <w:pPr>
        <w:pStyle w:val="PL"/>
      </w:pPr>
      <w:r>
        <w:t>}</w:t>
      </w:r>
    </w:p>
    <w:p w14:paraId="60E9F8B9" w14:textId="77777777" w:rsidR="00DB295C" w:rsidRDefault="00DB295C" w:rsidP="00DB295C">
      <w:pPr>
        <w:pStyle w:val="PL"/>
      </w:pPr>
      <w:r>
        <w:t>&lt;CODE ENDS&gt;</w:t>
      </w:r>
    </w:p>
    <w:p w14:paraId="00257B78" w14:textId="77777777" w:rsidR="00DB295C" w:rsidRDefault="00DB295C" w:rsidP="005E5B5B">
      <w:pPr>
        <w:pStyle w:val="PL"/>
      </w:pPr>
    </w:p>
    <w:p w14:paraId="2968DC1A" w14:textId="77777777" w:rsidR="005E5B5B" w:rsidRDefault="005E5B5B" w:rsidP="005E5B5B">
      <w:pPr>
        <w:pStyle w:val="Heading2"/>
      </w:pPr>
      <w:bookmarkStart w:id="101" w:name="_Toc59183405"/>
      <w:bookmarkStart w:id="102" w:name="_Toc59184871"/>
      <w:bookmarkStart w:id="103" w:name="_Toc59195806"/>
      <w:bookmarkStart w:id="104" w:name="_Toc59440235"/>
      <w:bookmarkStart w:id="105" w:name="_Toc67990675"/>
      <w:r>
        <w:rPr>
          <w:lang w:eastAsia="zh-CN"/>
        </w:rPr>
        <w:t>H.5.15</w:t>
      </w:r>
      <w:r>
        <w:rPr>
          <w:lang w:eastAsia="zh-CN"/>
        </w:rPr>
        <w:tab/>
        <w:t>module _3gpp-5gc-nrm-nrffunction.yang</w:t>
      </w:r>
      <w:bookmarkEnd w:id="101"/>
      <w:bookmarkEnd w:id="102"/>
      <w:bookmarkEnd w:id="103"/>
      <w:bookmarkEnd w:id="104"/>
      <w:bookmarkEnd w:id="105"/>
    </w:p>
    <w:p w14:paraId="370E4133" w14:textId="0D58B99B" w:rsidR="00453789" w:rsidRDefault="00453789" w:rsidP="005E5B5B">
      <w:pPr>
        <w:pStyle w:val="PL"/>
      </w:pPr>
      <w:r>
        <w:t>&lt;CODE BEGINS&gt;</w:t>
      </w:r>
    </w:p>
    <w:p w14:paraId="36D0A750" w14:textId="6083B045" w:rsidR="005E5B5B" w:rsidRDefault="005E5B5B" w:rsidP="005E5B5B">
      <w:pPr>
        <w:pStyle w:val="PL"/>
      </w:pPr>
      <w:r>
        <w:t>module _3gpp-5gc-nrm-nrffunction {</w:t>
      </w:r>
    </w:p>
    <w:p w14:paraId="7DAF880B" w14:textId="77777777" w:rsidR="005E5B5B" w:rsidRDefault="005E5B5B" w:rsidP="005E5B5B">
      <w:pPr>
        <w:pStyle w:val="PL"/>
      </w:pPr>
      <w:r>
        <w:t xml:space="preserve">  yang-version 1.1;</w:t>
      </w:r>
    </w:p>
    <w:p w14:paraId="520301FC" w14:textId="77777777" w:rsidR="005E5B5B" w:rsidRDefault="005E5B5B" w:rsidP="005E5B5B">
      <w:pPr>
        <w:pStyle w:val="PL"/>
      </w:pPr>
      <w:r>
        <w:t xml:space="preserve">  </w:t>
      </w:r>
    </w:p>
    <w:p w14:paraId="58700147" w14:textId="77777777" w:rsidR="005E5B5B" w:rsidRDefault="005E5B5B" w:rsidP="005E5B5B">
      <w:pPr>
        <w:pStyle w:val="PL"/>
      </w:pPr>
      <w:r>
        <w:t xml:space="preserve">  namespace urn:3gpp:sa5:_3gpp-5gc-nrm-nrffunction;</w:t>
      </w:r>
    </w:p>
    <w:p w14:paraId="5BEDEDBD" w14:textId="77777777" w:rsidR="005E5B5B" w:rsidRDefault="005E5B5B" w:rsidP="005E5B5B">
      <w:pPr>
        <w:pStyle w:val="PL"/>
      </w:pPr>
      <w:r>
        <w:t xml:space="preserve">  prefix nrf3gpp;</w:t>
      </w:r>
    </w:p>
    <w:p w14:paraId="51C6498B" w14:textId="77777777" w:rsidR="005E5B5B" w:rsidRDefault="005E5B5B" w:rsidP="005E5B5B">
      <w:pPr>
        <w:pStyle w:val="PL"/>
      </w:pPr>
      <w:r>
        <w:t xml:space="preserve">  </w:t>
      </w:r>
    </w:p>
    <w:p w14:paraId="3F004A30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092AF479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4FF1820D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7F16FA1F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2F866974" w14:textId="77777777" w:rsidR="005E5B5B" w:rsidRDefault="005E5B5B" w:rsidP="005E5B5B">
      <w:pPr>
        <w:pStyle w:val="PL"/>
      </w:pPr>
      <w:r>
        <w:t xml:space="preserve">  import _3gpp-5gc-nrm-nfprofile { prefix nfp3gpp; }</w:t>
      </w:r>
    </w:p>
    <w:p w14:paraId="52885A16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53F4DAC1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7378F301" w14:textId="77777777" w:rsidR="005E5B5B" w:rsidRDefault="005E5B5B" w:rsidP="005E5B5B">
      <w:pPr>
        <w:pStyle w:val="PL"/>
      </w:pPr>
      <w:r>
        <w:t xml:space="preserve">  </w:t>
      </w:r>
    </w:p>
    <w:p w14:paraId="020F65DA" w14:textId="77777777" w:rsidR="005E5B5B" w:rsidRDefault="005E5B5B" w:rsidP="005E5B5B">
      <w:pPr>
        <w:pStyle w:val="PL"/>
      </w:pPr>
      <w:r>
        <w:t xml:space="preserve">  organization "3gpp SA5";</w:t>
      </w:r>
    </w:p>
    <w:p w14:paraId="23C312AC" w14:textId="77777777" w:rsidR="005E5B5B" w:rsidRDefault="005E5B5B" w:rsidP="005E5B5B">
      <w:pPr>
        <w:pStyle w:val="PL"/>
      </w:pPr>
      <w:r>
        <w:lastRenderedPageBreak/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0DB005FD" w14:textId="77777777" w:rsidR="005E5B5B" w:rsidRDefault="005E5B5B" w:rsidP="005E5B5B">
      <w:pPr>
        <w:pStyle w:val="PL"/>
      </w:pPr>
      <w:r>
        <w:t xml:space="preserve">  description "This IOC represents the NRF function in 5GC.</w:t>
      </w:r>
    </w:p>
    <w:p w14:paraId="34E2798D" w14:textId="77777777" w:rsidR="005E5B5B" w:rsidRDefault="005E5B5B" w:rsidP="005E5B5B">
      <w:pPr>
        <w:pStyle w:val="PL"/>
      </w:pPr>
      <w:r>
        <w:t xml:space="preserve">               For more information about the NRF, see 3GPP TS 23.501 [2].";</w:t>
      </w:r>
    </w:p>
    <w:p w14:paraId="6F5DEA5D" w14:textId="77777777" w:rsidR="005E5B5B" w:rsidRDefault="005E5B5B" w:rsidP="005E5B5B">
      <w:pPr>
        <w:pStyle w:val="PL"/>
      </w:pPr>
      <w:r>
        <w:t xml:space="preserve">  reference "3GPP TS 28.541";</w:t>
      </w:r>
    </w:p>
    <w:p w14:paraId="00F4F151" w14:textId="77777777" w:rsidR="005E5B5B" w:rsidRDefault="005E5B5B" w:rsidP="005E5B5B">
      <w:pPr>
        <w:pStyle w:val="PL"/>
      </w:pPr>
      <w:r>
        <w:t xml:space="preserve">  </w:t>
      </w:r>
    </w:p>
    <w:p w14:paraId="001D9516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091D5C40" w14:textId="2928E125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2020-08-03 { reference "CR-0321"; }</w:t>
      </w:r>
    </w:p>
    <w:p w14:paraId="4668AAF6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3873838C" w14:textId="77777777" w:rsidR="005E5B5B" w:rsidRDefault="005E5B5B" w:rsidP="005E5B5B">
      <w:pPr>
        <w:pStyle w:val="PL"/>
      </w:pPr>
      <w:r>
        <w:t xml:space="preserve">  revision 2019-05-15 { reference "initial revision"; }</w:t>
      </w:r>
    </w:p>
    <w:p w14:paraId="428A6614" w14:textId="77777777" w:rsidR="005E5B5B" w:rsidRDefault="005E5B5B" w:rsidP="005E5B5B">
      <w:pPr>
        <w:pStyle w:val="PL"/>
      </w:pPr>
      <w:r>
        <w:t xml:space="preserve">  </w:t>
      </w:r>
    </w:p>
    <w:p w14:paraId="527AED66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NRFFunctionGrp</w:t>
      </w:r>
      <w:proofErr w:type="spellEnd"/>
      <w:r>
        <w:t xml:space="preserve"> {</w:t>
      </w:r>
    </w:p>
    <w:p w14:paraId="50F23D9E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NRFFunction</w:t>
      </w:r>
      <w:proofErr w:type="spellEnd"/>
      <w:r>
        <w:t xml:space="preserve"> IOC";</w:t>
      </w:r>
    </w:p>
    <w:p w14:paraId="7832AEE3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4B6C2829" w14:textId="77777777" w:rsidR="005E5B5B" w:rsidRDefault="005E5B5B" w:rsidP="005E5B5B">
      <w:pPr>
        <w:pStyle w:val="PL"/>
      </w:pPr>
      <w:r>
        <w:t xml:space="preserve">    </w:t>
      </w:r>
    </w:p>
    <w:p w14:paraId="0F4D83B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2BC3B125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0D6F96DC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0CFB352A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1C334B6D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76E14CCA" w14:textId="77777777" w:rsidR="005E5B5B" w:rsidRDefault="005E5B5B" w:rsidP="005E5B5B">
      <w:pPr>
        <w:pStyle w:val="PL"/>
        <w:rPr>
          <w:lang w:val="fr-FR"/>
        </w:rPr>
      </w:pPr>
    </w:p>
    <w:p w14:paraId="3C4BEA6D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476D39FA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4456189E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35FB3559" w14:textId="77777777" w:rsidR="005E5B5B" w:rsidRDefault="005E5B5B" w:rsidP="005E5B5B">
      <w:pPr>
        <w:pStyle w:val="PL"/>
      </w:pPr>
      <w:r>
        <w:t xml:space="preserve">      uses types3gpp:PLMNId;</w:t>
      </w:r>
    </w:p>
    <w:p w14:paraId="013A69E8" w14:textId="77777777" w:rsidR="005E5B5B" w:rsidRDefault="005E5B5B" w:rsidP="005E5B5B">
      <w:pPr>
        <w:pStyle w:val="PL"/>
      </w:pPr>
      <w:r>
        <w:t xml:space="preserve">    }</w:t>
      </w:r>
    </w:p>
    <w:p w14:paraId="38FDA334" w14:textId="77777777" w:rsidR="005E5B5B" w:rsidRDefault="005E5B5B" w:rsidP="005E5B5B">
      <w:pPr>
        <w:pStyle w:val="PL"/>
      </w:pPr>
      <w:r>
        <w:t xml:space="preserve">    </w:t>
      </w:r>
    </w:p>
    <w:p w14:paraId="756AC50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1C157942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7ED99909" w14:textId="77777777" w:rsidR="005E5B5B" w:rsidRDefault="005E5B5B" w:rsidP="005E5B5B">
      <w:pPr>
        <w:pStyle w:val="PL"/>
      </w:pPr>
      <w:r>
        <w:t xml:space="preserve">        interface.";</w:t>
      </w:r>
    </w:p>
    <w:p w14:paraId="7CD0FA15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7816F5BB" w14:textId="77777777" w:rsidR="005E5B5B" w:rsidRDefault="005E5B5B" w:rsidP="005E5B5B">
      <w:pPr>
        <w:pStyle w:val="PL"/>
      </w:pPr>
      <w:r>
        <w:t xml:space="preserve">    }</w:t>
      </w:r>
    </w:p>
    <w:p w14:paraId="23DDFBC0" w14:textId="77777777" w:rsidR="005E5B5B" w:rsidRDefault="005E5B5B" w:rsidP="005E5B5B">
      <w:pPr>
        <w:pStyle w:val="PL"/>
      </w:pPr>
    </w:p>
    <w:p w14:paraId="160FAF1F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cNSIIdList</w:t>
      </w:r>
      <w:proofErr w:type="spellEnd"/>
      <w:r>
        <w:t xml:space="preserve"> {</w:t>
      </w:r>
    </w:p>
    <w:p w14:paraId="72BDFED7" w14:textId="77777777" w:rsidR="005E5B5B" w:rsidRDefault="005E5B5B" w:rsidP="005E5B5B">
      <w:pPr>
        <w:pStyle w:val="PL"/>
      </w:pPr>
      <w:r>
        <w:t xml:space="preserve">      description "NSI ID. NSI ID is an identifier for identifying the Core </w:t>
      </w:r>
    </w:p>
    <w:p w14:paraId="7DE6825A" w14:textId="77777777" w:rsidR="005E5B5B" w:rsidRDefault="005E5B5B" w:rsidP="005E5B5B">
      <w:pPr>
        <w:pStyle w:val="PL"/>
      </w:pPr>
      <w:r>
        <w:t xml:space="preserve">        Network part of a Network Slice instance when multiple Network Slice </w:t>
      </w:r>
    </w:p>
    <w:p w14:paraId="0F23A777" w14:textId="77777777" w:rsidR="005E5B5B" w:rsidRDefault="005E5B5B" w:rsidP="005E5B5B">
      <w:pPr>
        <w:pStyle w:val="PL"/>
      </w:pPr>
      <w:r>
        <w:t xml:space="preserve">        instances of the same Network Slice are deployed, and there is a need </w:t>
      </w:r>
    </w:p>
    <w:p w14:paraId="65DC41F1" w14:textId="77777777" w:rsidR="005E5B5B" w:rsidRDefault="005E5B5B" w:rsidP="005E5B5B">
      <w:pPr>
        <w:pStyle w:val="PL"/>
      </w:pPr>
      <w:r>
        <w:t xml:space="preserve">        to differentiate between them in the 5GC, see clause 3.1 of TS 23.501 </w:t>
      </w:r>
    </w:p>
    <w:p w14:paraId="4DDA9FDA" w14:textId="77777777" w:rsidR="005E5B5B" w:rsidRDefault="005E5B5B" w:rsidP="005E5B5B">
      <w:pPr>
        <w:pStyle w:val="PL"/>
      </w:pPr>
      <w:r>
        <w:t xml:space="preserve">        and subclause 6.1.6.2.7 of 3GPP TS 29.531";</w:t>
      </w:r>
    </w:p>
    <w:p w14:paraId="57335E36" w14:textId="77777777" w:rsidR="005E5B5B" w:rsidRDefault="005E5B5B" w:rsidP="005E5B5B">
      <w:pPr>
        <w:pStyle w:val="PL"/>
      </w:pPr>
      <w:r>
        <w:t xml:space="preserve">      type string;</w:t>
      </w:r>
    </w:p>
    <w:p w14:paraId="68B22CA9" w14:textId="77777777" w:rsidR="005E5B5B" w:rsidRDefault="005E5B5B" w:rsidP="005E5B5B">
      <w:pPr>
        <w:pStyle w:val="PL"/>
      </w:pPr>
      <w:r>
        <w:t xml:space="preserve">    }</w:t>
      </w:r>
    </w:p>
    <w:p w14:paraId="16683094" w14:textId="77777777" w:rsidR="005E5B5B" w:rsidRDefault="005E5B5B" w:rsidP="005E5B5B">
      <w:pPr>
        <w:pStyle w:val="PL"/>
      </w:pPr>
      <w:r>
        <w:t xml:space="preserve">    </w:t>
      </w:r>
    </w:p>
    <w:p w14:paraId="361C67C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7AC6C244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36179DA5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43078EFE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14058E21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342A3206" w14:textId="77777777" w:rsidR="005E5B5B" w:rsidRDefault="005E5B5B" w:rsidP="005E5B5B">
      <w:pPr>
        <w:pStyle w:val="PL"/>
      </w:pPr>
      <w:r>
        <w:t xml:space="preserve">      //optional support</w:t>
      </w:r>
    </w:p>
    <w:p w14:paraId="51CDE632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6304FA15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50FAE360" w14:textId="77777777" w:rsidR="005E5B5B" w:rsidRDefault="005E5B5B" w:rsidP="005E5B5B">
      <w:pPr>
        <w:pStyle w:val="PL"/>
      </w:pPr>
      <w:r>
        <w:t xml:space="preserve">      uses types5g3gpp:SNssai;</w:t>
      </w:r>
    </w:p>
    <w:p w14:paraId="43F1BB5B" w14:textId="77777777" w:rsidR="005E5B5B" w:rsidRDefault="005E5B5B" w:rsidP="005E5B5B">
      <w:pPr>
        <w:pStyle w:val="PL"/>
      </w:pPr>
      <w:r>
        <w:t xml:space="preserve">    }</w:t>
      </w:r>
    </w:p>
    <w:p w14:paraId="2BAD77F6" w14:textId="77777777" w:rsidR="005E5B5B" w:rsidRDefault="005E5B5B" w:rsidP="005E5B5B">
      <w:pPr>
        <w:pStyle w:val="PL"/>
      </w:pPr>
      <w:r>
        <w:t xml:space="preserve">    </w:t>
      </w:r>
    </w:p>
    <w:p w14:paraId="38DFF36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nFProfileList</w:t>
      </w:r>
      <w:proofErr w:type="spellEnd"/>
      <w:r>
        <w:t xml:space="preserve"> {</w:t>
      </w:r>
    </w:p>
    <w:p w14:paraId="0289AADC" w14:textId="77777777" w:rsidR="005E5B5B" w:rsidRDefault="005E5B5B" w:rsidP="005E5B5B">
      <w:pPr>
        <w:pStyle w:val="PL"/>
      </w:pPr>
      <w:r>
        <w:t xml:space="preserve">      description "Set of </w:t>
      </w:r>
      <w:proofErr w:type="spellStart"/>
      <w:r>
        <w:t>NFProfile</w:t>
      </w:r>
      <w:proofErr w:type="spellEnd"/>
      <w:r>
        <w:t>(s) to be registered in the NRF instance.";</w:t>
      </w:r>
    </w:p>
    <w:p w14:paraId="766C77BC" w14:textId="77777777" w:rsidR="005E5B5B" w:rsidRDefault="005E5B5B" w:rsidP="005E5B5B">
      <w:pPr>
        <w:pStyle w:val="PL"/>
      </w:pPr>
      <w:r>
        <w:t xml:space="preserve">      //optional support</w:t>
      </w:r>
    </w:p>
    <w:p w14:paraId="3A3A61E2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nfInstanceID</w:t>
      </w:r>
      <w:proofErr w:type="spellEnd"/>
      <w:r>
        <w:t>;</w:t>
      </w:r>
    </w:p>
    <w:p w14:paraId="6CC9EBF2" w14:textId="77777777" w:rsidR="005E5B5B" w:rsidRDefault="005E5B5B" w:rsidP="005E5B5B">
      <w:pPr>
        <w:pStyle w:val="PL"/>
      </w:pPr>
      <w:r>
        <w:t xml:space="preserve">      uses nfp3gpp:NFProfileGrp;</w:t>
      </w:r>
    </w:p>
    <w:p w14:paraId="196DA2BF" w14:textId="77777777" w:rsidR="005E5B5B" w:rsidRDefault="005E5B5B" w:rsidP="005E5B5B">
      <w:pPr>
        <w:pStyle w:val="PL"/>
      </w:pPr>
      <w:r>
        <w:t xml:space="preserve">    }</w:t>
      </w:r>
    </w:p>
    <w:p w14:paraId="1E09285F" w14:textId="77777777" w:rsidR="005E5B5B" w:rsidRDefault="005E5B5B" w:rsidP="005E5B5B">
      <w:pPr>
        <w:pStyle w:val="PL"/>
      </w:pPr>
      <w:r>
        <w:t xml:space="preserve">  }</w:t>
      </w:r>
    </w:p>
    <w:p w14:paraId="605E73B7" w14:textId="77777777" w:rsidR="005E5B5B" w:rsidRDefault="005E5B5B" w:rsidP="005E5B5B">
      <w:pPr>
        <w:pStyle w:val="PL"/>
      </w:pPr>
      <w:r>
        <w:t xml:space="preserve">  </w:t>
      </w:r>
    </w:p>
    <w:p w14:paraId="228A1DF5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7ABF7C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NRFFunction</w:t>
      </w:r>
      <w:proofErr w:type="spellEnd"/>
      <w:r>
        <w:t xml:space="preserve"> {</w:t>
      </w:r>
    </w:p>
    <w:p w14:paraId="0B4C5FFD" w14:textId="77777777" w:rsidR="005E5B5B" w:rsidRDefault="005E5B5B" w:rsidP="005E5B5B">
      <w:pPr>
        <w:pStyle w:val="PL"/>
      </w:pPr>
      <w:r>
        <w:t xml:space="preserve">      description "5G Core NRF Function";</w:t>
      </w:r>
    </w:p>
    <w:p w14:paraId="0C0B1B38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211FF090" w14:textId="77777777" w:rsidR="005E5B5B" w:rsidRDefault="005E5B5B" w:rsidP="005E5B5B">
      <w:pPr>
        <w:pStyle w:val="PL"/>
      </w:pPr>
      <w:r>
        <w:t xml:space="preserve">      key id;</w:t>
      </w:r>
    </w:p>
    <w:p w14:paraId="615C8726" w14:textId="77777777" w:rsidR="005E5B5B" w:rsidRDefault="005E5B5B" w:rsidP="005E5B5B">
      <w:pPr>
        <w:pStyle w:val="PL"/>
      </w:pPr>
      <w:r>
        <w:t xml:space="preserve">      uses top3gpp:Top_Grp;</w:t>
      </w:r>
    </w:p>
    <w:p w14:paraId="35B9978B" w14:textId="77777777" w:rsidR="005E5B5B" w:rsidRDefault="005E5B5B" w:rsidP="005E5B5B">
      <w:pPr>
        <w:pStyle w:val="PL"/>
      </w:pPr>
      <w:r>
        <w:t xml:space="preserve">      container attributes {</w:t>
      </w:r>
    </w:p>
    <w:p w14:paraId="2BF78810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NRFFunctionGrp</w:t>
      </w:r>
      <w:proofErr w:type="spellEnd"/>
      <w:r>
        <w:t>;</w:t>
      </w:r>
    </w:p>
    <w:p w14:paraId="522B9C1D" w14:textId="77777777" w:rsidR="005E5B5B" w:rsidRDefault="005E5B5B" w:rsidP="005E5B5B">
      <w:pPr>
        <w:pStyle w:val="PL"/>
      </w:pPr>
      <w:r>
        <w:t xml:space="preserve">      }</w:t>
      </w:r>
    </w:p>
    <w:p w14:paraId="6E10D741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171EC6D6" w14:textId="77777777" w:rsidR="005E5B5B" w:rsidRDefault="005E5B5B" w:rsidP="005E5B5B">
      <w:pPr>
        <w:pStyle w:val="PL"/>
      </w:pPr>
      <w:r>
        <w:t xml:space="preserve">    }</w:t>
      </w:r>
    </w:p>
    <w:p w14:paraId="12BEBAB7" w14:textId="77777777" w:rsidR="005E5B5B" w:rsidRDefault="005E5B5B" w:rsidP="005E5B5B">
      <w:pPr>
        <w:pStyle w:val="PL"/>
      </w:pPr>
      <w:r>
        <w:t xml:space="preserve">  }</w:t>
      </w:r>
    </w:p>
    <w:p w14:paraId="68F3B86B" w14:textId="77777777" w:rsidR="00453789" w:rsidRDefault="005E5B5B" w:rsidP="00453789">
      <w:pPr>
        <w:pStyle w:val="PL"/>
      </w:pPr>
      <w:r>
        <w:t>}</w:t>
      </w:r>
    </w:p>
    <w:p w14:paraId="3A0DB015" w14:textId="68F6CDE4" w:rsidR="005E5B5B" w:rsidRDefault="00453789" w:rsidP="00453789">
      <w:pPr>
        <w:pStyle w:val="PL"/>
      </w:pPr>
      <w:r>
        <w:t>&lt;CODE ENDS&gt;</w:t>
      </w:r>
    </w:p>
    <w:p w14:paraId="3A28F8E9" w14:textId="77777777" w:rsidR="005E5B5B" w:rsidRDefault="005E5B5B" w:rsidP="005E5B5B">
      <w:pPr>
        <w:pStyle w:val="Heading2"/>
        <w:rPr>
          <w:lang w:eastAsia="zh-CN"/>
        </w:rPr>
      </w:pPr>
      <w:bookmarkStart w:id="106" w:name="_Toc59183406"/>
      <w:bookmarkStart w:id="107" w:name="_Toc59184872"/>
      <w:bookmarkStart w:id="108" w:name="_Toc59195807"/>
      <w:bookmarkStart w:id="109" w:name="_Toc59440236"/>
      <w:bookmarkStart w:id="110" w:name="_Toc67990676"/>
      <w:r>
        <w:rPr>
          <w:lang w:eastAsia="zh-CN"/>
        </w:rPr>
        <w:lastRenderedPageBreak/>
        <w:t>H.5.16</w:t>
      </w:r>
      <w:r>
        <w:rPr>
          <w:lang w:eastAsia="zh-CN"/>
        </w:rPr>
        <w:tab/>
        <w:t>module _3gpp-5gc-nrm-nssffunction.yang</w:t>
      </w:r>
      <w:bookmarkEnd w:id="106"/>
      <w:bookmarkEnd w:id="107"/>
      <w:bookmarkEnd w:id="108"/>
      <w:bookmarkEnd w:id="109"/>
      <w:bookmarkEnd w:id="110"/>
    </w:p>
    <w:p w14:paraId="69C64F69" w14:textId="4EAEDE92" w:rsidR="00453789" w:rsidRDefault="00453789" w:rsidP="005E5B5B">
      <w:pPr>
        <w:pStyle w:val="PL"/>
      </w:pPr>
      <w:r>
        <w:t>&lt;CODE BEGINS&gt;</w:t>
      </w:r>
    </w:p>
    <w:p w14:paraId="50E1CFF8" w14:textId="401B1375" w:rsidR="005E5B5B" w:rsidRDefault="005E5B5B" w:rsidP="005E5B5B">
      <w:pPr>
        <w:pStyle w:val="PL"/>
      </w:pPr>
      <w:r>
        <w:t>module _3gpp-5gc-nrm-nssffunction {</w:t>
      </w:r>
    </w:p>
    <w:p w14:paraId="01F44852" w14:textId="77777777" w:rsidR="005E5B5B" w:rsidRDefault="005E5B5B" w:rsidP="005E5B5B">
      <w:pPr>
        <w:pStyle w:val="PL"/>
      </w:pPr>
      <w:r>
        <w:t xml:space="preserve">  yang-version 1.1;</w:t>
      </w:r>
    </w:p>
    <w:p w14:paraId="1387227F" w14:textId="77777777" w:rsidR="005E5B5B" w:rsidRDefault="005E5B5B" w:rsidP="005E5B5B">
      <w:pPr>
        <w:pStyle w:val="PL"/>
      </w:pPr>
      <w:r>
        <w:t xml:space="preserve">  </w:t>
      </w:r>
    </w:p>
    <w:p w14:paraId="4243182A" w14:textId="77777777" w:rsidR="005E5B5B" w:rsidRDefault="005E5B5B" w:rsidP="005E5B5B">
      <w:pPr>
        <w:pStyle w:val="PL"/>
      </w:pPr>
      <w:r>
        <w:t xml:space="preserve">  namespace urn:3gpp:sa5:_3gpp-5gc-nrm-nssffunction;</w:t>
      </w:r>
    </w:p>
    <w:p w14:paraId="2302CC51" w14:textId="77777777" w:rsidR="005E5B5B" w:rsidRDefault="005E5B5B" w:rsidP="005E5B5B">
      <w:pPr>
        <w:pStyle w:val="PL"/>
      </w:pPr>
      <w:r>
        <w:t xml:space="preserve">  prefix nssf3gpp;</w:t>
      </w:r>
    </w:p>
    <w:p w14:paraId="3D64F6B9" w14:textId="77777777" w:rsidR="005E5B5B" w:rsidRDefault="005E5B5B" w:rsidP="005E5B5B">
      <w:pPr>
        <w:pStyle w:val="PL"/>
      </w:pPr>
      <w:r>
        <w:t xml:space="preserve">  </w:t>
      </w:r>
    </w:p>
    <w:p w14:paraId="6559F2FE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46CBE7AB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17836C75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27E4761C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0293CD18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7B2FB8AE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70CCD66F" w14:textId="77777777" w:rsidR="005E5B5B" w:rsidRDefault="005E5B5B" w:rsidP="005E5B5B">
      <w:pPr>
        <w:pStyle w:val="PL"/>
      </w:pPr>
      <w:r>
        <w:t xml:space="preserve">  </w:t>
      </w:r>
    </w:p>
    <w:p w14:paraId="7D4B4E64" w14:textId="77777777" w:rsidR="005E5B5B" w:rsidRDefault="005E5B5B" w:rsidP="005E5B5B">
      <w:pPr>
        <w:pStyle w:val="PL"/>
      </w:pPr>
      <w:r>
        <w:t xml:space="preserve">  organization "3gpp SA5";</w:t>
      </w:r>
    </w:p>
    <w:p w14:paraId="4D0B4C16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572C846" w14:textId="77777777" w:rsidR="005E5B5B" w:rsidRDefault="005E5B5B" w:rsidP="005E5B5B">
      <w:pPr>
        <w:pStyle w:val="PL"/>
      </w:pPr>
      <w:r>
        <w:t xml:space="preserve">  description "This IOC represents the NSSF function in 5GC. For more </w:t>
      </w:r>
    </w:p>
    <w:p w14:paraId="5F7A0EED" w14:textId="77777777" w:rsidR="005E5B5B" w:rsidRDefault="005E5B5B" w:rsidP="005E5B5B">
      <w:pPr>
        <w:pStyle w:val="PL"/>
      </w:pPr>
      <w:r>
        <w:t xml:space="preserve">    information about the NSSF, see 3GPP TS 23.501.";</w:t>
      </w:r>
    </w:p>
    <w:p w14:paraId="689B90B5" w14:textId="77777777" w:rsidR="005E5B5B" w:rsidRDefault="005E5B5B" w:rsidP="005E5B5B">
      <w:pPr>
        <w:pStyle w:val="PL"/>
      </w:pPr>
      <w:r>
        <w:t xml:space="preserve">  reference "3GPP TS 28.541";</w:t>
      </w:r>
    </w:p>
    <w:p w14:paraId="330B5E33" w14:textId="77777777" w:rsidR="005E5B5B" w:rsidRDefault="005E5B5B" w:rsidP="005E5B5B">
      <w:pPr>
        <w:pStyle w:val="PL"/>
      </w:pPr>
      <w:r>
        <w:t xml:space="preserve">  </w:t>
      </w:r>
    </w:p>
    <w:p w14:paraId="51345630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15124D27" w14:textId="09EB967A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2020-08-03 { reference "CR-0321"; }</w:t>
      </w:r>
    </w:p>
    <w:p w14:paraId="7A269354" w14:textId="77777777" w:rsidR="005E5B5B" w:rsidRDefault="005E5B5B" w:rsidP="005E5B5B">
      <w:pPr>
        <w:pStyle w:val="PL"/>
      </w:pPr>
      <w:r>
        <w:t xml:space="preserve">  revision 2019-10-25 { reference "S5-194457 S5-195427 S5-193518"; }</w:t>
      </w:r>
    </w:p>
    <w:p w14:paraId="34EEE644" w14:textId="77777777" w:rsidR="005E5B5B" w:rsidRDefault="005E5B5B" w:rsidP="005E5B5B">
      <w:pPr>
        <w:pStyle w:val="PL"/>
      </w:pPr>
      <w:r>
        <w:t xml:space="preserve">  revision 2019-05-15 { reference "initial revision"; }</w:t>
      </w:r>
    </w:p>
    <w:p w14:paraId="4C049625" w14:textId="77777777" w:rsidR="005E5B5B" w:rsidRDefault="005E5B5B" w:rsidP="005E5B5B">
      <w:pPr>
        <w:pStyle w:val="PL"/>
      </w:pPr>
      <w:r>
        <w:t xml:space="preserve">  </w:t>
      </w:r>
    </w:p>
    <w:p w14:paraId="6700E24E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NSSFFunctionGrp</w:t>
      </w:r>
      <w:proofErr w:type="spellEnd"/>
      <w:r>
        <w:t xml:space="preserve"> {</w:t>
      </w:r>
    </w:p>
    <w:p w14:paraId="27F6B483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NSSFFunction</w:t>
      </w:r>
      <w:proofErr w:type="spellEnd"/>
      <w:r>
        <w:t xml:space="preserve"> IOC";</w:t>
      </w:r>
    </w:p>
    <w:p w14:paraId="3E77C7D4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1439D960" w14:textId="77777777" w:rsidR="005E5B5B" w:rsidRDefault="005E5B5B" w:rsidP="005E5B5B">
      <w:pPr>
        <w:pStyle w:val="PL"/>
      </w:pPr>
      <w:r>
        <w:t xml:space="preserve">    </w:t>
      </w:r>
    </w:p>
    <w:p w14:paraId="0A54E4B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5D5D8E0" w14:textId="77777777" w:rsidR="005E5B5B" w:rsidRDefault="005E5B5B" w:rsidP="005E5B5B">
      <w:pPr>
        <w:pStyle w:val="PL"/>
      </w:pPr>
      <w:r>
        <w:t xml:space="preserve">      description "List of at most six entries of PLMN Identifiers, but at least </w:t>
      </w:r>
    </w:p>
    <w:p w14:paraId="27EDF845" w14:textId="77777777" w:rsidR="005E5B5B" w:rsidRDefault="005E5B5B" w:rsidP="005E5B5B">
      <w:pPr>
        <w:pStyle w:val="PL"/>
      </w:pPr>
      <w:r>
        <w:t xml:space="preserve">        one (the primary PLMN Id).</w:t>
      </w:r>
    </w:p>
    <w:p w14:paraId="6F5A424F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74AEC955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706EACCD" w14:textId="77777777" w:rsidR="005E5B5B" w:rsidRDefault="005E5B5B" w:rsidP="005E5B5B">
      <w:pPr>
        <w:pStyle w:val="PL"/>
        <w:rPr>
          <w:lang w:val="fr-FR"/>
        </w:rPr>
      </w:pPr>
    </w:p>
    <w:p w14:paraId="60E8161A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42A4D75C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48E6BE30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571B0224" w14:textId="77777777" w:rsidR="005E5B5B" w:rsidRDefault="005E5B5B" w:rsidP="005E5B5B">
      <w:pPr>
        <w:pStyle w:val="PL"/>
      </w:pPr>
      <w:r>
        <w:t xml:space="preserve">      uses types3gpp:PLMNId;</w:t>
      </w:r>
    </w:p>
    <w:p w14:paraId="422DFC97" w14:textId="77777777" w:rsidR="005E5B5B" w:rsidRDefault="005E5B5B" w:rsidP="005E5B5B">
      <w:pPr>
        <w:pStyle w:val="PL"/>
      </w:pPr>
      <w:r>
        <w:t xml:space="preserve">    }</w:t>
      </w:r>
    </w:p>
    <w:p w14:paraId="793FFAB4" w14:textId="77777777" w:rsidR="005E5B5B" w:rsidRDefault="005E5B5B" w:rsidP="005E5B5B">
      <w:pPr>
        <w:pStyle w:val="PL"/>
      </w:pPr>
      <w:r>
        <w:t xml:space="preserve">    </w:t>
      </w:r>
    </w:p>
    <w:p w14:paraId="2681C108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5AD70A46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06B20C61" w14:textId="77777777" w:rsidR="005E5B5B" w:rsidRDefault="005E5B5B" w:rsidP="005E5B5B">
      <w:pPr>
        <w:pStyle w:val="PL"/>
      </w:pPr>
      <w:r>
        <w:t xml:space="preserve">        interface.";</w:t>
      </w:r>
    </w:p>
    <w:p w14:paraId="77919CC2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2837AF2C" w14:textId="77777777" w:rsidR="005E5B5B" w:rsidRDefault="005E5B5B" w:rsidP="005E5B5B">
      <w:pPr>
        <w:pStyle w:val="PL"/>
      </w:pPr>
      <w:r>
        <w:t xml:space="preserve">    }</w:t>
      </w:r>
    </w:p>
    <w:p w14:paraId="7B47E5A6" w14:textId="77777777" w:rsidR="005E5B5B" w:rsidRDefault="005E5B5B" w:rsidP="005E5B5B">
      <w:pPr>
        <w:pStyle w:val="PL"/>
      </w:pPr>
      <w:r>
        <w:t xml:space="preserve">    </w:t>
      </w:r>
    </w:p>
    <w:p w14:paraId="10421A2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52F10B2D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0446971E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231FFE3E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1D6947AC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6AEF5F55" w14:textId="77777777" w:rsidR="005E5B5B" w:rsidRDefault="005E5B5B" w:rsidP="005E5B5B">
      <w:pPr>
        <w:pStyle w:val="PL"/>
      </w:pPr>
      <w:r>
        <w:t xml:space="preserve">      </w:t>
      </w:r>
    </w:p>
    <w:p w14:paraId="7C293583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53F6E9AF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426FCB98" w14:textId="77777777" w:rsidR="005E5B5B" w:rsidRDefault="005E5B5B" w:rsidP="005E5B5B">
      <w:pPr>
        <w:pStyle w:val="PL"/>
      </w:pPr>
      <w:r>
        <w:t xml:space="preserve">      uses types5g3gpp:SNssai;</w:t>
      </w:r>
    </w:p>
    <w:p w14:paraId="55E26B12" w14:textId="77777777" w:rsidR="005E5B5B" w:rsidRDefault="005E5B5B" w:rsidP="005E5B5B">
      <w:pPr>
        <w:pStyle w:val="PL"/>
      </w:pPr>
      <w:r>
        <w:t xml:space="preserve">    }</w:t>
      </w:r>
    </w:p>
    <w:p w14:paraId="6A327E1C" w14:textId="77777777" w:rsidR="005E5B5B" w:rsidRDefault="005E5B5B" w:rsidP="005E5B5B">
      <w:pPr>
        <w:pStyle w:val="PL"/>
      </w:pPr>
      <w:r>
        <w:t xml:space="preserve">    </w:t>
      </w:r>
    </w:p>
    <w:p w14:paraId="2E1CD994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cNSIIdList</w:t>
      </w:r>
      <w:proofErr w:type="spellEnd"/>
      <w:r>
        <w:t xml:space="preserve"> {</w:t>
      </w:r>
    </w:p>
    <w:p w14:paraId="23D3E1B4" w14:textId="77777777" w:rsidR="005E5B5B" w:rsidRDefault="005E5B5B" w:rsidP="005E5B5B">
      <w:pPr>
        <w:pStyle w:val="PL"/>
      </w:pPr>
      <w:r>
        <w:t xml:space="preserve">      description "NSI ID. NSI ID is an identifier for identifying the Core </w:t>
      </w:r>
    </w:p>
    <w:p w14:paraId="12866F30" w14:textId="77777777" w:rsidR="005E5B5B" w:rsidRDefault="005E5B5B" w:rsidP="005E5B5B">
      <w:pPr>
        <w:pStyle w:val="PL"/>
      </w:pPr>
      <w:r>
        <w:t xml:space="preserve">        Network part of a Network Slice instance when multiple Network Slice </w:t>
      </w:r>
    </w:p>
    <w:p w14:paraId="4A645223" w14:textId="77777777" w:rsidR="005E5B5B" w:rsidRDefault="005E5B5B" w:rsidP="005E5B5B">
      <w:pPr>
        <w:pStyle w:val="PL"/>
      </w:pPr>
      <w:r>
        <w:t xml:space="preserve">        instances of the same Network Slice are deployed, and there is a need </w:t>
      </w:r>
    </w:p>
    <w:p w14:paraId="05AFF06B" w14:textId="77777777" w:rsidR="005E5B5B" w:rsidRDefault="005E5B5B" w:rsidP="005E5B5B">
      <w:pPr>
        <w:pStyle w:val="PL"/>
      </w:pPr>
      <w:r>
        <w:t xml:space="preserve">        to differentiate between them in the 5GC, see clause 3.1 of TS 23.501 </w:t>
      </w:r>
    </w:p>
    <w:p w14:paraId="49A6FB55" w14:textId="77777777" w:rsidR="005E5B5B" w:rsidRDefault="005E5B5B" w:rsidP="005E5B5B">
      <w:pPr>
        <w:pStyle w:val="PL"/>
      </w:pPr>
      <w:r>
        <w:t xml:space="preserve">        and subclause 6.1.6.2.7 of 3GPP TS 29.531";</w:t>
      </w:r>
    </w:p>
    <w:p w14:paraId="2604CA24" w14:textId="77777777" w:rsidR="005E5B5B" w:rsidRDefault="005E5B5B" w:rsidP="005E5B5B">
      <w:pPr>
        <w:pStyle w:val="PL"/>
      </w:pPr>
      <w:r>
        <w:t xml:space="preserve">      type string;</w:t>
      </w:r>
    </w:p>
    <w:p w14:paraId="20CB8DE3" w14:textId="77777777" w:rsidR="005E5B5B" w:rsidRDefault="005E5B5B" w:rsidP="005E5B5B">
      <w:pPr>
        <w:pStyle w:val="PL"/>
      </w:pPr>
      <w:r>
        <w:t xml:space="preserve">    }</w:t>
      </w:r>
    </w:p>
    <w:p w14:paraId="3C0F09E4" w14:textId="77777777" w:rsidR="005E5B5B" w:rsidRDefault="005E5B5B" w:rsidP="005E5B5B">
      <w:pPr>
        <w:pStyle w:val="PL"/>
      </w:pPr>
      <w:r>
        <w:t xml:space="preserve">    </w:t>
      </w:r>
    </w:p>
    <w:p w14:paraId="27FB542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6FD864AF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5B9B8BD4" w14:textId="77777777" w:rsidR="005E5B5B" w:rsidRDefault="005E5B5B" w:rsidP="005E5B5B">
      <w:pPr>
        <w:pStyle w:val="PL"/>
      </w:pPr>
      <w:r>
        <w:t xml:space="preserve">      min-elements 1;</w:t>
      </w:r>
    </w:p>
    <w:p w14:paraId="79502066" w14:textId="77777777" w:rsidR="005E5B5B" w:rsidRDefault="005E5B5B" w:rsidP="005E5B5B">
      <w:pPr>
        <w:pStyle w:val="PL"/>
      </w:pPr>
      <w:r>
        <w:t xml:space="preserve">      max-elements 1;</w:t>
      </w:r>
    </w:p>
    <w:p w14:paraId="4D701367" w14:textId="77777777" w:rsidR="007C6489" w:rsidRDefault="007C6489" w:rsidP="005E5B5B">
      <w:pPr>
        <w:pStyle w:val="PL"/>
      </w:pPr>
      <w:r w:rsidRPr="007C6489">
        <w:t xml:space="preserve">      description "Profile definition of a Managed NF (See TS 23.501)";</w:t>
      </w:r>
    </w:p>
    <w:p w14:paraId="11F7E7D6" w14:textId="763AEBAC" w:rsidR="005E5B5B" w:rsidRDefault="005E5B5B" w:rsidP="005E5B5B">
      <w:pPr>
        <w:pStyle w:val="PL"/>
      </w:pPr>
      <w:r>
        <w:t xml:space="preserve">      uses types3gpp:ManagedNFProfile;</w:t>
      </w:r>
    </w:p>
    <w:p w14:paraId="6E85BD1A" w14:textId="77777777" w:rsidR="005E5B5B" w:rsidRDefault="005E5B5B" w:rsidP="005E5B5B">
      <w:pPr>
        <w:pStyle w:val="PL"/>
      </w:pPr>
      <w:r>
        <w:t xml:space="preserve">    }</w:t>
      </w:r>
    </w:p>
    <w:p w14:paraId="1BB48FC6" w14:textId="77777777" w:rsidR="005E5B5B" w:rsidRDefault="005E5B5B" w:rsidP="005E5B5B">
      <w:pPr>
        <w:pStyle w:val="PL"/>
      </w:pPr>
      <w:r>
        <w:t xml:space="preserve">  }</w:t>
      </w:r>
    </w:p>
    <w:p w14:paraId="78FC662F" w14:textId="77777777" w:rsidR="005E5B5B" w:rsidRDefault="005E5B5B" w:rsidP="005E5B5B">
      <w:pPr>
        <w:pStyle w:val="PL"/>
      </w:pPr>
      <w:r>
        <w:lastRenderedPageBreak/>
        <w:t xml:space="preserve">  </w:t>
      </w:r>
    </w:p>
    <w:p w14:paraId="05E90F51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58FD3BD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NSSFFunction</w:t>
      </w:r>
      <w:proofErr w:type="spellEnd"/>
      <w:r>
        <w:t xml:space="preserve"> {</w:t>
      </w:r>
    </w:p>
    <w:p w14:paraId="05EC8CE8" w14:textId="77777777" w:rsidR="005E5B5B" w:rsidRDefault="005E5B5B" w:rsidP="005E5B5B">
      <w:pPr>
        <w:pStyle w:val="PL"/>
      </w:pPr>
      <w:r>
        <w:t xml:space="preserve">      description "5G Core NSSF Function";</w:t>
      </w:r>
    </w:p>
    <w:p w14:paraId="5EE65ACC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46363EFE" w14:textId="77777777" w:rsidR="005E5B5B" w:rsidRDefault="005E5B5B" w:rsidP="005E5B5B">
      <w:pPr>
        <w:pStyle w:val="PL"/>
      </w:pPr>
      <w:r>
        <w:t xml:space="preserve">      key id;</w:t>
      </w:r>
    </w:p>
    <w:p w14:paraId="2A1B6BEB" w14:textId="77777777" w:rsidR="005E5B5B" w:rsidRDefault="005E5B5B" w:rsidP="005E5B5B">
      <w:pPr>
        <w:pStyle w:val="PL"/>
      </w:pPr>
      <w:r>
        <w:t xml:space="preserve">      uses top3gpp:Top_Grp;</w:t>
      </w:r>
    </w:p>
    <w:p w14:paraId="7907E172" w14:textId="77777777" w:rsidR="005E5B5B" w:rsidRDefault="005E5B5B" w:rsidP="005E5B5B">
      <w:pPr>
        <w:pStyle w:val="PL"/>
      </w:pPr>
      <w:r>
        <w:t xml:space="preserve">      container attributes {</w:t>
      </w:r>
    </w:p>
    <w:p w14:paraId="3E60D2C4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NSSFFunctionGrp</w:t>
      </w:r>
      <w:proofErr w:type="spellEnd"/>
      <w:r>
        <w:t>;</w:t>
      </w:r>
    </w:p>
    <w:p w14:paraId="238288E3" w14:textId="77777777" w:rsidR="005E5B5B" w:rsidRDefault="005E5B5B" w:rsidP="005E5B5B">
      <w:pPr>
        <w:pStyle w:val="PL"/>
      </w:pPr>
      <w:r>
        <w:t xml:space="preserve">      }</w:t>
      </w:r>
    </w:p>
    <w:p w14:paraId="61CA4494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27B5D2FC" w14:textId="77777777" w:rsidR="005E5B5B" w:rsidRDefault="005E5B5B" w:rsidP="005E5B5B">
      <w:pPr>
        <w:pStyle w:val="PL"/>
      </w:pPr>
      <w:r>
        <w:t xml:space="preserve">    }</w:t>
      </w:r>
    </w:p>
    <w:p w14:paraId="056BD2A2" w14:textId="77777777" w:rsidR="005E5B5B" w:rsidRDefault="005E5B5B" w:rsidP="005E5B5B">
      <w:pPr>
        <w:pStyle w:val="PL"/>
      </w:pPr>
      <w:r>
        <w:t xml:space="preserve">  }</w:t>
      </w:r>
    </w:p>
    <w:p w14:paraId="147C5677" w14:textId="77777777" w:rsidR="005E5B5B" w:rsidRDefault="005E5B5B" w:rsidP="005E5B5B">
      <w:pPr>
        <w:pStyle w:val="PL"/>
      </w:pPr>
      <w:r>
        <w:t>}</w:t>
      </w:r>
    </w:p>
    <w:p w14:paraId="69AC2972" w14:textId="77777777" w:rsidR="00453789" w:rsidRDefault="00453789" w:rsidP="00453789">
      <w:pPr>
        <w:pStyle w:val="PL"/>
      </w:pPr>
    </w:p>
    <w:p w14:paraId="010DBCE5" w14:textId="0CBEE5CA" w:rsidR="005E5B5B" w:rsidRDefault="00453789" w:rsidP="00453789">
      <w:pPr>
        <w:pStyle w:val="PL"/>
      </w:pPr>
      <w:r>
        <w:t>&lt;CODE ENDS&gt;</w:t>
      </w:r>
    </w:p>
    <w:p w14:paraId="0714505F" w14:textId="77777777" w:rsidR="005E5B5B" w:rsidRDefault="005E5B5B" w:rsidP="005E5B5B">
      <w:pPr>
        <w:pStyle w:val="Heading2"/>
        <w:rPr>
          <w:lang w:eastAsia="zh-CN"/>
        </w:rPr>
      </w:pPr>
      <w:bookmarkStart w:id="111" w:name="_Toc59183407"/>
      <w:bookmarkStart w:id="112" w:name="_Toc59184873"/>
      <w:bookmarkStart w:id="113" w:name="_Toc59195808"/>
      <w:bookmarkStart w:id="114" w:name="_Toc59440237"/>
      <w:bookmarkStart w:id="115" w:name="_Toc67990677"/>
      <w:r>
        <w:rPr>
          <w:lang w:eastAsia="zh-CN"/>
        </w:rPr>
        <w:t>H.5.17</w:t>
      </w:r>
      <w:r>
        <w:rPr>
          <w:lang w:eastAsia="zh-CN"/>
        </w:rPr>
        <w:tab/>
        <w:t>module _3gpp-5gc-nrm-nwdaffunction.yang</w:t>
      </w:r>
      <w:bookmarkEnd w:id="111"/>
      <w:bookmarkEnd w:id="112"/>
      <w:bookmarkEnd w:id="113"/>
      <w:bookmarkEnd w:id="114"/>
      <w:bookmarkEnd w:id="115"/>
    </w:p>
    <w:p w14:paraId="26D03B5E" w14:textId="48AC9E07" w:rsidR="00453789" w:rsidRDefault="00453789" w:rsidP="005E5B5B">
      <w:pPr>
        <w:pStyle w:val="PL"/>
      </w:pPr>
      <w:r>
        <w:t>&lt;CODE BEGINS&gt;</w:t>
      </w:r>
    </w:p>
    <w:p w14:paraId="315C0250" w14:textId="6C8AE06A" w:rsidR="005E5B5B" w:rsidRDefault="005E5B5B" w:rsidP="005E5B5B">
      <w:pPr>
        <w:pStyle w:val="PL"/>
      </w:pPr>
      <w:r>
        <w:t>module _3gpp-5gc-nrm-nwdaffunction {</w:t>
      </w:r>
    </w:p>
    <w:p w14:paraId="31D18613" w14:textId="77777777" w:rsidR="005E5B5B" w:rsidRDefault="005E5B5B" w:rsidP="005E5B5B">
      <w:pPr>
        <w:pStyle w:val="PL"/>
      </w:pPr>
      <w:r>
        <w:t xml:space="preserve">  yang-version 1.1;</w:t>
      </w:r>
    </w:p>
    <w:p w14:paraId="4E116247" w14:textId="77777777" w:rsidR="005E5B5B" w:rsidRDefault="005E5B5B" w:rsidP="005E5B5B">
      <w:pPr>
        <w:pStyle w:val="PL"/>
      </w:pPr>
      <w:r>
        <w:t xml:space="preserve">  </w:t>
      </w:r>
    </w:p>
    <w:p w14:paraId="0BF4180C" w14:textId="77777777" w:rsidR="005E5B5B" w:rsidRDefault="005E5B5B" w:rsidP="005E5B5B">
      <w:pPr>
        <w:pStyle w:val="PL"/>
      </w:pPr>
      <w:r>
        <w:t xml:space="preserve">  namespace urn:3gpp:sa5:_3gpp-5gc-nrm-nwdaffunction;</w:t>
      </w:r>
    </w:p>
    <w:p w14:paraId="2E4B42DA" w14:textId="77777777" w:rsidR="005E5B5B" w:rsidRDefault="005E5B5B" w:rsidP="005E5B5B">
      <w:pPr>
        <w:pStyle w:val="PL"/>
      </w:pPr>
      <w:r>
        <w:t xml:space="preserve">  prefix nwdaf3gpp;</w:t>
      </w:r>
    </w:p>
    <w:p w14:paraId="18506B68" w14:textId="77777777" w:rsidR="005E5B5B" w:rsidRDefault="005E5B5B" w:rsidP="005E5B5B">
      <w:pPr>
        <w:pStyle w:val="PL"/>
      </w:pPr>
      <w:r>
        <w:t xml:space="preserve">  </w:t>
      </w:r>
    </w:p>
    <w:p w14:paraId="60352FD3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73789095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34FA9A6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522C3985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05A772AB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03E6CB50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48127096" w14:textId="77777777" w:rsidR="005E5B5B" w:rsidRDefault="005E5B5B" w:rsidP="005E5B5B">
      <w:pPr>
        <w:pStyle w:val="PL"/>
      </w:pPr>
      <w:r>
        <w:t xml:space="preserve">  </w:t>
      </w:r>
    </w:p>
    <w:p w14:paraId="067610FF" w14:textId="77777777" w:rsidR="005E5B5B" w:rsidRDefault="005E5B5B" w:rsidP="005E5B5B">
      <w:pPr>
        <w:pStyle w:val="PL"/>
      </w:pPr>
      <w:r>
        <w:t xml:space="preserve">  organization "3gpp SA5";</w:t>
      </w:r>
    </w:p>
    <w:p w14:paraId="7A76CCB1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ECEC2CB" w14:textId="77777777" w:rsidR="007C6489" w:rsidRDefault="007C6489" w:rsidP="007C6489">
      <w:pPr>
        <w:pStyle w:val="PL"/>
      </w:pPr>
      <w:r>
        <w:t xml:space="preserve">  description "This IOC represents the NWDAF function in 5GC. For more </w:t>
      </w:r>
    </w:p>
    <w:p w14:paraId="654DABAD" w14:textId="1B090EA3" w:rsidR="005E5B5B" w:rsidRDefault="007C6489" w:rsidP="005E5B5B">
      <w:pPr>
        <w:pStyle w:val="PL"/>
      </w:pPr>
      <w:r>
        <w:t xml:space="preserve">    information about the NWDAF, see 3GPP TS 23.501.";</w:t>
      </w:r>
      <w:r w:rsidR="005E5B5B">
        <w:t xml:space="preserve">  reference "3GPP TS 28.541";</w:t>
      </w:r>
    </w:p>
    <w:p w14:paraId="6FBFF831" w14:textId="77777777" w:rsidR="005E5B5B" w:rsidRDefault="005E5B5B" w:rsidP="005E5B5B">
      <w:pPr>
        <w:pStyle w:val="PL"/>
      </w:pPr>
      <w:r>
        <w:t xml:space="preserve">  </w:t>
      </w:r>
    </w:p>
    <w:p w14:paraId="06127276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7452FF21" w14:textId="57B32081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2019-10-25 { reference "S5-194457 S5-195427 S5-193518"; }</w:t>
      </w:r>
    </w:p>
    <w:p w14:paraId="2F1279FE" w14:textId="77777777" w:rsidR="005E5B5B" w:rsidRDefault="005E5B5B" w:rsidP="005E5B5B">
      <w:pPr>
        <w:pStyle w:val="PL"/>
      </w:pPr>
      <w:r>
        <w:t xml:space="preserve">  </w:t>
      </w:r>
    </w:p>
    <w:p w14:paraId="72DED96A" w14:textId="77777777" w:rsidR="005E5B5B" w:rsidRDefault="005E5B5B" w:rsidP="005E5B5B">
      <w:pPr>
        <w:pStyle w:val="PL"/>
      </w:pPr>
      <w:r>
        <w:t xml:space="preserve">  revision 2019-05-15 {reference "initial revision"; }</w:t>
      </w:r>
    </w:p>
    <w:p w14:paraId="6A47B709" w14:textId="77777777" w:rsidR="005E5B5B" w:rsidRDefault="005E5B5B" w:rsidP="005E5B5B">
      <w:pPr>
        <w:pStyle w:val="PL"/>
      </w:pPr>
      <w:r>
        <w:t xml:space="preserve">  </w:t>
      </w:r>
    </w:p>
    <w:p w14:paraId="5C45B41A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NWDAFFunctionGrp</w:t>
      </w:r>
      <w:proofErr w:type="spellEnd"/>
      <w:r>
        <w:t xml:space="preserve"> {</w:t>
      </w:r>
    </w:p>
    <w:p w14:paraId="791B2F7F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NWDAFFunction</w:t>
      </w:r>
      <w:proofErr w:type="spellEnd"/>
      <w:r>
        <w:t xml:space="preserve"> IOC";</w:t>
      </w:r>
    </w:p>
    <w:p w14:paraId="22FA041D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6C7C9271" w14:textId="77777777" w:rsidR="005E5B5B" w:rsidRDefault="005E5B5B" w:rsidP="005E5B5B">
      <w:pPr>
        <w:pStyle w:val="PL"/>
      </w:pPr>
      <w:r>
        <w:t xml:space="preserve">    </w:t>
      </w:r>
    </w:p>
    <w:p w14:paraId="020AE4F4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6FE0754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0A6C258C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71E911FF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15644EF0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443504DC" w14:textId="77777777" w:rsidR="005E5B5B" w:rsidRDefault="005E5B5B" w:rsidP="005E5B5B">
      <w:pPr>
        <w:pStyle w:val="PL"/>
        <w:rPr>
          <w:lang w:val="fr-FR"/>
        </w:rPr>
      </w:pPr>
    </w:p>
    <w:p w14:paraId="41084430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752CBE39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508A9A46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704D5C26" w14:textId="77777777" w:rsidR="005E5B5B" w:rsidRDefault="005E5B5B" w:rsidP="005E5B5B">
      <w:pPr>
        <w:pStyle w:val="PL"/>
      </w:pPr>
      <w:r>
        <w:t xml:space="preserve">      uses types3gpp:PLMNId;</w:t>
      </w:r>
    </w:p>
    <w:p w14:paraId="62D50D25" w14:textId="77777777" w:rsidR="005E5B5B" w:rsidRDefault="005E5B5B" w:rsidP="005E5B5B">
      <w:pPr>
        <w:pStyle w:val="PL"/>
      </w:pPr>
      <w:r>
        <w:t xml:space="preserve">    }</w:t>
      </w:r>
    </w:p>
    <w:p w14:paraId="226641A6" w14:textId="77777777" w:rsidR="005E5B5B" w:rsidRDefault="005E5B5B" w:rsidP="005E5B5B">
      <w:pPr>
        <w:pStyle w:val="PL"/>
      </w:pPr>
      <w:r>
        <w:t xml:space="preserve">    </w:t>
      </w:r>
    </w:p>
    <w:p w14:paraId="47F144C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0DE8B7CD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33DFF2B7" w14:textId="77777777" w:rsidR="005E5B5B" w:rsidRDefault="005E5B5B" w:rsidP="005E5B5B">
      <w:pPr>
        <w:pStyle w:val="PL"/>
      </w:pPr>
      <w:r>
        <w:t xml:space="preserve">        interface.";</w:t>
      </w:r>
    </w:p>
    <w:p w14:paraId="316F15A5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0D9E3981" w14:textId="77777777" w:rsidR="005E5B5B" w:rsidRDefault="005E5B5B" w:rsidP="005E5B5B">
      <w:pPr>
        <w:pStyle w:val="PL"/>
      </w:pPr>
      <w:r>
        <w:t xml:space="preserve">    }</w:t>
      </w:r>
    </w:p>
    <w:p w14:paraId="0A10C62F" w14:textId="77777777" w:rsidR="005E5B5B" w:rsidRDefault="005E5B5B" w:rsidP="005E5B5B">
      <w:pPr>
        <w:pStyle w:val="PL"/>
      </w:pPr>
      <w:r>
        <w:t xml:space="preserve">    </w:t>
      </w:r>
    </w:p>
    <w:p w14:paraId="408FB504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64204047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444EDE3A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20B02945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212BF983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2F0FC7F8" w14:textId="77777777" w:rsidR="005E5B5B" w:rsidRDefault="005E5B5B" w:rsidP="005E5B5B">
      <w:pPr>
        <w:pStyle w:val="PL"/>
      </w:pPr>
      <w:r>
        <w:t xml:space="preserve">      //optional support</w:t>
      </w:r>
    </w:p>
    <w:p w14:paraId="0B774379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79642C48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1303B042" w14:textId="77777777" w:rsidR="005E5B5B" w:rsidRDefault="005E5B5B" w:rsidP="005E5B5B">
      <w:pPr>
        <w:pStyle w:val="PL"/>
      </w:pPr>
      <w:r>
        <w:t xml:space="preserve">      uses types5g3gpp:SNssai;</w:t>
      </w:r>
    </w:p>
    <w:p w14:paraId="0F8D8F40" w14:textId="77777777" w:rsidR="005E5B5B" w:rsidRDefault="005E5B5B" w:rsidP="005E5B5B">
      <w:pPr>
        <w:pStyle w:val="PL"/>
      </w:pPr>
      <w:r>
        <w:t xml:space="preserve">    }</w:t>
      </w:r>
    </w:p>
    <w:p w14:paraId="44BD315D" w14:textId="77777777" w:rsidR="005E5B5B" w:rsidRDefault="005E5B5B" w:rsidP="005E5B5B">
      <w:pPr>
        <w:pStyle w:val="PL"/>
      </w:pPr>
      <w:r>
        <w:t xml:space="preserve">    </w:t>
      </w:r>
    </w:p>
    <w:p w14:paraId="291B8F95" w14:textId="77777777" w:rsidR="005E5B5B" w:rsidRDefault="005E5B5B" w:rsidP="005E5B5B">
      <w:pPr>
        <w:pStyle w:val="PL"/>
      </w:pPr>
      <w:r>
        <w:lastRenderedPageBreak/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216015F5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7E370EC6" w14:textId="77777777" w:rsidR="005E5B5B" w:rsidRDefault="005E5B5B" w:rsidP="005E5B5B">
      <w:pPr>
        <w:pStyle w:val="PL"/>
      </w:pPr>
      <w:r>
        <w:t xml:space="preserve">      min-elements 1;</w:t>
      </w:r>
    </w:p>
    <w:p w14:paraId="213EB9AB" w14:textId="77777777" w:rsidR="005E5B5B" w:rsidRDefault="005E5B5B" w:rsidP="005E5B5B">
      <w:pPr>
        <w:pStyle w:val="PL"/>
      </w:pPr>
      <w:r>
        <w:t xml:space="preserve">      max-elements 1;</w:t>
      </w:r>
    </w:p>
    <w:p w14:paraId="18303C1C" w14:textId="77777777" w:rsidR="007C6489" w:rsidRDefault="007C6489" w:rsidP="005E5B5B">
      <w:pPr>
        <w:pStyle w:val="PL"/>
      </w:pPr>
      <w:r w:rsidRPr="007C6489">
        <w:t xml:space="preserve">      description "Profile definition of a Managed NF (See TS 23.501)";</w:t>
      </w:r>
    </w:p>
    <w:p w14:paraId="7E6592C9" w14:textId="315154D5" w:rsidR="005E5B5B" w:rsidRDefault="005E5B5B" w:rsidP="005E5B5B">
      <w:pPr>
        <w:pStyle w:val="PL"/>
      </w:pPr>
      <w:r>
        <w:t xml:space="preserve">      uses types3gpp:ManagedNFProfile;</w:t>
      </w:r>
    </w:p>
    <w:p w14:paraId="19BD15AB" w14:textId="77777777" w:rsidR="005E5B5B" w:rsidRDefault="005E5B5B" w:rsidP="005E5B5B">
      <w:pPr>
        <w:pStyle w:val="PL"/>
      </w:pPr>
      <w:r>
        <w:t xml:space="preserve">    }</w:t>
      </w:r>
    </w:p>
    <w:p w14:paraId="05F50349" w14:textId="77777777" w:rsidR="005E5B5B" w:rsidRDefault="005E5B5B" w:rsidP="005E5B5B">
      <w:pPr>
        <w:pStyle w:val="PL"/>
      </w:pPr>
    </w:p>
    <w:p w14:paraId="238BC9E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44CDA093" w14:textId="77777777" w:rsidR="005E5B5B" w:rsidRDefault="005E5B5B" w:rsidP="005E5B5B">
      <w:pPr>
        <w:pStyle w:val="PL"/>
      </w:pPr>
      <w:r>
        <w:t xml:space="preserve">      min-elements 1;</w:t>
      </w:r>
    </w:p>
    <w:p w14:paraId="1F95F255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567E72EE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4C0BFC50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02DB5977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3403D9E3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12CAA107" w14:textId="77777777" w:rsidR="005E5B5B" w:rsidRDefault="005E5B5B" w:rsidP="005E5B5B">
      <w:pPr>
        <w:pStyle w:val="PL"/>
      </w:pPr>
      <w:r>
        <w:t xml:space="preserve">    }</w:t>
      </w:r>
    </w:p>
    <w:p w14:paraId="02903F92" w14:textId="77777777" w:rsidR="005E5B5B" w:rsidRDefault="005E5B5B" w:rsidP="005E5B5B">
      <w:pPr>
        <w:pStyle w:val="PL"/>
      </w:pPr>
      <w:r>
        <w:t xml:space="preserve">  }</w:t>
      </w:r>
    </w:p>
    <w:p w14:paraId="72E37617" w14:textId="77777777" w:rsidR="005E5B5B" w:rsidRDefault="005E5B5B" w:rsidP="005E5B5B">
      <w:pPr>
        <w:pStyle w:val="PL"/>
      </w:pPr>
      <w:r>
        <w:t xml:space="preserve">  </w:t>
      </w:r>
    </w:p>
    <w:p w14:paraId="1B363716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09EC129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NWDAFFunction</w:t>
      </w:r>
      <w:proofErr w:type="spellEnd"/>
      <w:r>
        <w:t xml:space="preserve"> {</w:t>
      </w:r>
    </w:p>
    <w:p w14:paraId="4092359F" w14:textId="77777777" w:rsidR="005E5B5B" w:rsidRDefault="005E5B5B" w:rsidP="005E5B5B">
      <w:pPr>
        <w:pStyle w:val="PL"/>
      </w:pPr>
      <w:r>
        <w:t xml:space="preserve">      description "5G Core NWDAF Function";</w:t>
      </w:r>
    </w:p>
    <w:p w14:paraId="441FFDE3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A5BC13D" w14:textId="77777777" w:rsidR="005E5B5B" w:rsidRDefault="005E5B5B" w:rsidP="005E5B5B">
      <w:pPr>
        <w:pStyle w:val="PL"/>
      </w:pPr>
      <w:r>
        <w:t xml:space="preserve">      key id;</w:t>
      </w:r>
    </w:p>
    <w:p w14:paraId="4D10F77C" w14:textId="77777777" w:rsidR="005E5B5B" w:rsidRDefault="005E5B5B" w:rsidP="005E5B5B">
      <w:pPr>
        <w:pStyle w:val="PL"/>
      </w:pPr>
      <w:r>
        <w:t xml:space="preserve">      uses top3gpp:Top_Grp;</w:t>
      </w:r>
    </w:p>
    <w:p w14:paraId="1EF31DFA" w14:textId="77777777" w:rsidR="005E5B5B" w:rsidRDefault="005E5B5B" w:rsidP="005E5B5B">
      <w:pPr>
        <w:pStyle w:val="PL"/>
      </w:pPr>
      <w:r>
        <w:t xml:space="preserve">      container attributes {</w:t>
      </w:r>
    </w:p>
    <w:p w14:paraId="6FD1AFB2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NWDAFFunctionGrp</w:t>
      </w:r>
      <w:proofErr w:type="spellEnd"/>
      <w:r>
        <w:t>;</w:t>
      </w:r>
    </w:p>
    <w:p w14:paraId="5A4E427D" w14:textId="77777777" w:rsidR="005E5B5B" w:rsidRDefault="005E5B5B" w:rsidP="005E5B5B">
      <w:pPr>
        <w:pStyle w:val="PL"/>
      </w:pPr>
      <w:r>
        <w:t xml:space="preserve">      }</w:t>
      </w:r>
    </w:p>
    <w:p w14:paraId="075994F3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12B3D219" w14:textId="77777777" w:rsidR="005E5B5B" w:rsidRDefault="005E5B5B" w:rsidP="005E5B5B">
      <w:pPr>
        <w:pStyle w:val="PL"/>
      </w:pPr>
      <w:r>
        <w:t xml:space="preserve">    }</w:t>
      </w:r>
    </w:p>
    <w:p w14:paraId="178FB5D1" w14:textId="77777777" w:rsidR="005E5B5B" w:rsidRDefault="005E5B5B" w:rsidP="005E5B5B">
      <w:pPr>
        <w:pStyle w:val="PL"/>
      </w:pPr>
      <w:r>
        <w:t xml:space="preserve">  }</w:t>
      </w:r>
    </w:p>
    <w:p w14:paraId="2711AFD0" w14:textId="77777777" w:rsidR="00453789" w:rsidRDefault="005E5B5B" w:rsidP="00453789">
      <w:pPr>
        <w:pStyle w:val="PL"/>
      </w:pPr>
      <w:r>
        <w:t>}</w:t>
      </w:r>
    </w:p>
    <w:p w14:paraId="7F3ED742" w14:textId="6C927555" w:rsidR="005E5B5B" w:rsidRDefault="00453789" w:rsidP="00453789">
      <w:pPr>
        <w:pStyle w:val="PL"/>
      </w:pPr>
      <w:r>
        <w:t>&lt;CODE ENDS&gt;</w:t>
      </w:r>
    </w:p>
    <w:p w14:paraId="28D4F1FE" w14:textId="77777777" w:rsidR="005E5B5B" w:rsidRDefault="005E5B5B" w:rsidP="005E5B5B">
      <w:pPr>
        <w:pStyle w:val="Heading2"/>
      </w:pPr>
      <w:bookmarkStart w:id="116" w:name="_Toc59183408"/>
      <w:bookmarkStart w:id="117" w:name="_Toc59184874"/>
      <w:bookmarkStart w:id="118" w:name="_Toc59195809"/>
      <w:bookmarkStart w:id="119" w:name="_Toc59440238"/>
      <w:bookmarkStart w:id="120" w:name="_Toc67990678"/>
      <w:r>
        <w:rPr>
          <w:lang w:eastAsia="zh-CN"/>
        </w:rPr>
        <w:t>H.5.18</w:t>
      </w:r>
      <w:r>
        <w:rPr>
          <w:lang w:eastAsia="zh-CN"/>
        </w:rPr>
        <w:tab/>
        <w:t>module _3gpp-5gc-nrm-pcffunction.yang</w:t>
      </w:r>
      <w:bookmarkEnd w:id="116"/>
      <w:bookmarkEnd w:id="117"/>
      <w:bookmarkEnd w:id="118"/>
      <w:bookmarkEnd w:id="119"/>
      <w:bookmarkEnd w:id="120"/>
    </w:p>
    <w:p w14:paraId="08BA7507" w14:textId="70162CD1" w:rsidR="00453789" w:rsidRDefault="00453789" w:rsidP="005E5B5B">
      <w:pPr>
        <w:pStyle w:val="PL"/>
      </w:pPr>
      <w:r>
        <w:t>&lt;CODE BEGINS&gt;</w:t>
      </w:r>
    </w:p>
    <w:p w14:paraId="0C547039" w14:textId="512EBAA0" w:rsidR="005E5B5B" w:rsidRDefault="005E5B5B" w:rsidP="005E5B5B">
      <w:pPr>
        <w:pStyle w:val="PL"/>
      </w:pPr>
      <w:r>
        <w:t>module _3gpp-5gc-nrm-pcffunction {</w:t>
      </w:r>
    </w:p>
    <w:p w14:paraId="1E61F11B" w14:textId="77777777" w:rsidR="005E5B5B" w:rsidRDefault="005E5B5B" w:rsidP="005E5B5B">
      <w:pPr>
        <w:pStyle w:val="PL"/>
      </w:pPr>
      <w:r>
        <w:t xml:space="preserve">  yang-version 1.1;</w:t>
      </w:r>
    </w:p>
    <w:p w14:paraId="2E6B6DB4" w14:textId="77777777" w:rsidR="005E5B5B" w:rsidRDefault="005E5B5B" w:rsidP="005E5B5B">
      <w:pPr>
        <w:pStyle w:val="PL"/>
      </w:pPr>
      <w:r>
        <w:t xml:space="preserve">  </w:t>
      </w:r>
    </w:p>
    <w:p w14:paraId="6A5C6483" w14:textId="77777777" w:rsidR="005E5B5B" w:rsidRDefault="005E5B5B" w:rsidP="005E5B5B">
      <w:pPr>
        <w:pStyle w:val="PL"/>
      </w:pPr>
      <w:r>
        <w:t xml:space="preserve">  namespace urn:3gpp:sa5:_3gpp-5gc-nrm-pcffunction;</w:t>
      </w:r>
    </w:p>
    <w:p w14:paraId="7588D26C" w14:textId="77777777" w:rsidR="005E5B5B" w:rsidRDefault="005E5B5B" w:rsidP="005E5B5B">
      <w:pPr>
        <w:pStyle w:val="PL"/>
      </w:pPr>
      <w:r>
        <w:t xml:space="preserve">  prefix pcf3gpp;</w:t>
      </w:r>
    </w:p>
    <w:p w14:paraId="1CFD7B76" w14:textId="77777777" w:rsidR="005E5B5B" w:rsidRDefault="005E5B5B" w:rsidP="005E5B5B">
      <w:pPr>
        <w:pStyle w:val="PL"/>
      </w:pPr>
      <w:r>
        <w:t xml:space="preserve">  </w:t>
      </w:r>
    </w:p>
    <w:p w14:paraId="43762C04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2783809A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AE9640A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66AFDA80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035E5EE8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566BAE2A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7C0570D3" w14:textId="77777777" w:rsidR="005E5B5B" w:rsidRDefault="005E5B5B" w:rsidP="005E5B5B">
      <w:pPr>
        <w:pStyle w:val="PL"/>
      </w:pPr>
      <w:r>
        <w:t xml:space="preserve">  </w:t>
      </w:r>
    </w:p>
    <w:p w14:paraId="77C63A3F" w14:textId="77777777" w:rsidR="005E5B5B" w:rsidRDefault="005E5B5B" w:rsidP="005E5B5B">
      <w:pPr>
        <w:pStyle w:val="PL"/>
      </w:pPr>
      <w:r>
        <w:t xml:space="preserve">  organization "3gpp SA5";</w:t>
      </w:r>
    </w:p>
    <w:p w14:paraId="0AB57CCC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6F8165F7" w14:textId="77777777" w:rsidR="005E5B5B" w:rsidRDefault="005E5B5B" w:rsidP="005E5B5B">
      <w:pPr>
        <w:pStyle w:val="PL"/>
      </w:pPr>
      <w:r>
        <w:t xml:space="preserve">  description "This IOC represents the PCF function in 5GC. For more </w:t>
      </w:r>
    </w:p>
    <w:p w14:paraId="523195FD" w14:textId="77777777" w:rsidR="005E5B5B" w:rsidRDefault="005E5B5B" w:rsidP="005E5B5B">
      <w:pPr>
        <w:pStyle w:val="PL"/>
      </w:pPr>
      <w:r>
        <w:t xml:space="preserve">    information about the PCF, see 3GPP TS 23.501.";</w:t>
      </w:r>
    </w:p>
    <w:p w14:paraId="5353DC0F" w14:textId="77777777" w:rsidR="005E5B5B" w:rsidRDefault="005E5B5B" w:rsidP="005E5B5B">
      <w:pPr>
        <w:pStyle w:val="PL"/>
      </w:pPr>
      <w:r>
        <w:t xml:space="preserve">  reference "3GPP TS 28.541";</w:t>
      </w:r>
    </w:p>
    <w:p w14:paraId="532DFA6C" w14:textId="77777777" w:rsidR="005E5B5B" w:rsidRDefault="005E5B5B" w:rsidP="005E5B5B">
      <w:pPr>
        <w:pStyle w:val="PL"/>
      </w:pPr>
      <w:r>
        <w:t xml:space="preserve">  </w:t>
      </w:r>
    </w:p>
    <w:p w14:paraId="1715400D" w14:textId="77777777" w:rsidR="007C6489" w:rsidRDefault="005E5B5B" w:rsidP="007C6489">
      <w:pPr>
        <w:pStyle w:val="PL"/>
      </w:pPr>
      <w:r>
        <w:t xml:space="preserve"> </w:t>
      </w:r>
      <w:r w:rsidR="007C6489">
        <w:t xml:space="preserve">  revision 2023-04-26 { reference CR-0916; }</w:t>
      </w:r>
    </w:p>
    <w:p w14:paraId="25ECEC4F" w14:textId="2546E11B" w:rsidR="005E5B5B" w:rsidRDefault="007C6489" w:rsidP="007C6489">
      <w:pPr>
        <w:pStyle w:val="PL"/>
      </w:pPr>
      <w:r>
        <w:t xml:space="preserve">  revision 2020-11-08 { reference CR-0412 ; }</w:t>
      </w:r>
      <w:r w:rsidR="005E5B5B">
        <w:t xml:space="preserve"> revision 2020-11-05 { reference CR-0412 ; }</w:t>
      </w:r>
    </w:p>
    <w:p w14:paraId="0D325BD5" w14:textId="77777777" w:rsidR="005E5B5B" w:rsidRDefault="005E5B5B" w:rsidP="005E5B5B">
      <w:pPr>
        <w:pStyle w:val="PL"/>
      </w:pPr>
      <w:r>
        <w:t xml:space="preserve">  revision 2020-08-06 { reference "CR-0333"; }</w:t>
      </w:r>
    </w:p>
    <w:p w14:paraId="5FF9B8A5" w14:textId="77777777" w:rsidR="005E5B5B" w:rsidRDefault="005E5B5B" w:rsidP="005E5B5B">
      <w:pPr>
        <w:pStyle w:val="PL"/>
      </w:pPr>
      <w:r>
        <w:t xml:space="preserve">  revision 2020-08-06 { reference "CR-0331"; }</w:t>
      </w:r>
    </w:p>
    <w:p w14:paraId="0A2D699C" w14:textId="77777777" w:rsidR="005E5B5B" w:rsidRDefault="005E5B5B" w:rsidP="005E5B5B">
      <w:pPr>
        <w:pStyle w:val="PL"/>
      </w:pPr>
      <w:r>
        <w:t xml:space="preserve">  revision 2019-10-25 { reference "S5-194457 S5-193518"; }</w:t>
      </w:r>
    </w:p>
    <w:p w14:paraId="0B394D15" w14:textId="77777777" w:rsidR="005E5B5B" w:rsidRDefault="005E5B5B" w:rsidP="005E5B5B">
      <w:pPr>
        <w:pStyle w:val="PL"/>
      </w:pPr>
      <w:r>
        <w:t xml:space="preserve">  revision 2019-05-22 { reference "initial revision"; }</w:t>
      </w:r>
    </w:p>
    <w:p w14:paraId="304ED614" w14:textId="77777777" w:rsidR="005E5B5B" w:rsidRDefault="005E5B5B" w:rsidP="005E5B5B">
      <w:pPr>
        <w:pStyle w:val="PL"/>
      </w:pPr>
      <w:r>
        <w:t xml:space="preserve">  </w:t>
      </w:r>
    </w:p>
    <w:p w14:paraId="5B7780A0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PCFFuntionGrp</w:t>
      </w:r>
      <w:proofErr w:type="spellEnd"/>
      <w:r>
        <w:t xml:space="preserve"> {</w:t>
      </w:r>
    </w:p>
    <w:p w14:paraId="128E5F48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PCFFuntion</w:t>
      </w:r>
      <w:proofErr w:type="spellEnd"/>
      <w:r>
        <w:t xml:space="preserve"> IOC";</w:t>
      </w:r>
    </w:p>
    <w:p w14:paraId="7AEA08DF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7F634A4B" w14:textId="77777777" w:rsidR="005E5B5B" w:rsidRDefault="005E5B5B" w:rsidP="005E5B5B">
      <w:pPr>
        <w:pStyle w:val="PL"/>
      </w:pPr>
      <w:r>
        <w:t xml:space="preserve">    </w:t>
      </w:r>
    </w:p>
    <w:p w14:paraId="1F26260B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158E4525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0DFF6B6B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1AC8AC95" w14:textId="77777777" w:rsidR="005E5B5B" w:rsidRDefault="005E5B5B" w:rsidP="005E5B5B">
      <w:pPr>
        <w:pStyle w:val="PL"/>
      </w:pPr>
      <w:r>
        <w:t xml:space="preserve">        The PLMN Identifier is composed of a Mobile Country Code (MCC) and a  </w:t>
      </w:r>
    </w:p>
    <w:p w14:paraId="1F919943" w14:textId="77777777" w:rsidR="005E5B5B" w:rsidRDefault="005E5B5B" w:rsidP="005E5B5B">
      <w:pPr>
        <w:pStyle w:val="PL"/>
        <w:rPr>
          <w:lang w:val="fr-FR"/>
        </w:rPr>
      </w:pPr>
      <w:r>
        <w:t xml:space="preserve">       </w:t>
      </w:r>
      <w:r>
        <w:rPr>
          <w:lang w:val="fr-FR"/>
        </w:rPr>
        <w:t>Mobile Network Code (MNC).";</w:t>
      </w:r>
    </w:p>
    <w:p w14:paraId="2FB15D9B" w14:textId="77777777" w:rsidR="005E5B5B" w:rsidRDefault="005E5B5B" w:rsidP="005E5B5B">
      <w:pPr>
        <w:pStyle w:val="PL"/>
        <w:rPr>
          <w:lang w:val="fr-FR"/>
        </w:rPr>
      </w:pPr>
    </w:p>
    <w:p w14:paraId="4260DAFA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18BD703B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36873EE2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7D842775" w14:textId="77777777" w:rsidR="005E5B5B" w:rsidRDefault="005E5B5B" w:rsidP="005E5B5B">
      <w:pPr>
        <w:pStyle w:val="PL"/>
      </w:pPr>
      <w:r>
        <w:t xml:space="preserve">      uses types3gpp:PLMNId;</w:t>
      </w:r>
    </w:p>
    <w:p w14:paraId="51EABF05" w14:textId="77777777" w:rsidR="005E5B5B" w:rsidRDefault="005E5B5B" w:rsidP="005E5B5B">
      <w:pPr>
        <w:pStyle w:val="PL"/>
      </w:pPr>
      <w:r>
        <w:t xml:space="preserve">    }</w:t>
      </w:r>
    </w:p>
    <w:p w14:paraId="35AF050C" w14:textId="77777777" w:rsidR="005E5B5B" w:rsidRDefault="005E5B5B" w:rsidP="005E5B5B">
      <w:pPr>
        <w:pStyle w:val="PL"/>
      </w:pPr>
      <w:r>
        <w:lastRenderedPageBreak/>
        <w:t xml:space="preserve">    </w:t>
      </w:r>
    </w:p>
    <w:p w14:paraId="16617C3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34E74889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27D68198" w14:textId="77777777" w:rsidR="005E5B5B" w:rsidRDefault="005E5B5B" w:rsidP="005E5B5B">
      <w:pPr>
        <w:pStyle w:val="PL"/>
      </w:pPr>
      <w:r>
        <w:t xml:space="preserve">        interface.";</w:t>
      </w:r>
    </w:p>
    <w:p w14:paraId="6B36652E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20D4820F" w14:textId="77777777" w:rsidR="005E5B5B" w:rsidRDefault="005E5B5B" w:rsidP="005E5B5B">
      <w:pPr>
        <w:pStyle w:val="PL"/>
      </w:pPr>
      <w:r>
        <w:t xml:space="preserve">    }</w:t>
      </w:r>
    </w:p>
    <w:p w14:paraId="138E461B" w14:textId="77777777" w:rsidR="005E5B5B" w:rsidRDefault="005E5B5B" w:rsidP="005E5B5B">
      <w:pPr>
        <w:pStyle w:val="PL"/>
      </w:pPr>
      <w:r>
        <w:t xml:space="preserve">    </w:t>
      </w:r>
    </w:p>
    <w:p w14:paraId="5424265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09DEC739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428D885C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4AB5032B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1D4768FB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57932F49" w14:textId="77777777" w:rsidR="005E5B5B" w:rsidRDefault="005E5B5B" w:rsidP="005E5B5B">
      <w:pPr>
        <w:pStyle w:val="PL"/>
      </w:pPr>
      <w:r>
        <w:t xml:space="preserve">      //optional support</w:t>
      </w:r>
    </w:p>
    <w:p w14:paraId="4489F603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7BAF998B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1AA25C24" w14:textId="77777777" w:rsidR="005E5B5B" w:rsidRDefault="005E5B5B" w:rsidP="005E5B5B">
      <w:pPr>
        <w:pStyle w:val="PL"/>
      </w:pPr>
      <w:r>
        <w:t xml:space="preserve">      uses types5g3gpp:SNssai;</w:t>
      </w:r>
    </w:p>
    <w:p w14:paraId="61B58141" w14:textId="77777777" w:rsidR="005E5B5B" w:rsidRDefault="005E5B5B" w:rsidP="005E5B5B">
      <w:pPr>
        <w:pStyle w:val="PL"/>
      </w:pPr>
      <w:r>
        <w:t xml:space="preserve">    }</w:t>
      </w:r>
    </w:p>
    <w:p w14:paraId="0B2C92F4" w14:textId="77777777" w:rsidR="005E5B5B" w:rsidRDefault="005E5B5B" w:rsidP="005E5B5B">
      <w:pPr>
        <w:pStyle w:val="PL"/>
      </w:pPr>
      <w:r>
        <w:t xml:space="preserve">    </w:t>
      </w:r>
    </w:p>
    <w:p w14:paraId="480E432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6633F973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72F5A464" w14:textId="77777777" w:rsidR="005E5B5B" w:rsidRDefault="005E5B5B" w:rsidP="005E5B5B">
      <w:pPr>
        <w:pStyle w:val="PL"/>
      </w:pPr>
      <w:r>
        <w:t xml:space="preserve">      min-elements 1;</w:t>
      </w:r>
    </w:p>
    <w:p w14:paraId="54B07495" w14:textId="77777777" w:rsidR="005E5B5B" w:rsidRDefault="005E5B5B" w:rsidP="005E5B5B">
      <w:pPr>
        <w:pStyle w:val="PL"/>
      </w:pPr>
      <w:r>
        <w:t xml:space="preserve">      max-elements 1;</w:t>
      </w:r>
    </w:p>
    <w:p w14:paraId="10755378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000FE62F" w14:textId="77777777" w:rsidR="005E5B5B" w:rsidRDefault="005E5B5B" w:rsidP="005E5B5B">
      <w:pPr>
        <w:pStyle w:val="PL"/>
      </w:pPr>
      <w:r>
        <w:t xml:space="preserve">    }</w:t>
      </w:r>
    </w:p>
    <w:p w14:paraId="7CFE466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41DFD980" w14:textId="77777777" w:rsidR="005E5B5B" w:rsidRDefault="005E5B5B" w:rsidP="005E5B5B">
      <w:pPr>
        <w:pStyle w:val="PL"/>
      </w:pPr>
      <w:r>
        <w:t xml:space="preserve">      min-elements 1;</w:t>
      </w:r>
    </w:p>
    <w:p w14:paraId="43A7E355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1AC919EF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2FF4A870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57EE9685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7711513E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6E66AB0F" w14:textId="77777777" w:rsidR="005E5B5B" w:rsidRDefault="005E5B5B" w:rsidP="005E5B5B">
      <w:pPr>
        <w:pStyle w:val="PL"/>
      </w:pPr>
      <w:r>
        <w:t xml:space="preserve">    }</w:t>
      </w:r>
    </w:p>
    <w:p w14:paraId="73BD623F" w14:textId="77777777" w:rsidR="005E5B5B" w:rsidRDefault="005E5B5B" w:rsidP="005E5B5B">
      <w:pPr>
        <w:pStyle w:val="PL"/>
      </w:pPr>
      <w:r>
        <w:t xml:space="preserve">    leaf dynamic5QISetRef {</w:t>
      </w:r>
    </w:p>
    <w:p w14:paraId="436EF835" w14:textId="77777777" w:rsidR="005E5B5B" w:rsidRDefault="005E5B5B" w:rsidP="005E5B5B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1334E3B2" w14:textId="77777777" w:rsidR="005E5B5B" w:rsidRDefault="005E5B5B" w:rsidP="005E5B5B">
      <w:pPr>
        <w:pStyle w:val="PL"/>
      </w:pPr>
      <w:r>
        <w:t xml:space="preserve">      description "DN of the Dynamic5QISet that the </w:t>
      </w:r>
      <w:proofErr w:type="spellStart"/>
      <w:r>
        <w:t>PCFFunction</w:t>
      </w:r>
      <w:proofErr w:type="spellEnd"/>
      <w:r>
        <w:t xml:space="preserve"> supports </w:t>
      </w:r>
    </w:p>
    <w:p w14:paraId="6F0FE05A" w14:textId="77777777" w:rsidR="005E5B5B" w:rsidRDefault="005E5B5B" w:rsidP="005E5B5B">
      <w:pPr>
        <w:pStyle w:val="PL"/>
      </w:pPr>
      <w:r>
        <w:t xml:space="preserve">        (is associated to).";</w:t>
      </w:r>
    </w:p>
    <w:p w14:paraId="4F1EE1D8" w14:textId="77777777" w:rsidR="005E5B5B" w:rsidRDefault="005E5B5B" w:rsidP="005E5B5B">
      <w:pPr>
        <w:pStyle w:val="PL"/>
      </w:pPr>
      <w:r>
        <w:t xml:space="preserve">    }</w:t>
      </w:r>
    </w:p>
    <w:p w14:paraId="6ECAECC3" w14:textId="77777777" w:rsidR="005E5B5B" w:rsidRDefault="005E5B5B" w:rsidP="005E5B5B">
      <w:pPr>
        <w:pStyle w:val="PL"/>
      </w:pPr>
      <w:r>
        <w:t xml:space="preserve">    leaf configurable5QISetRef {</w:t>
      </w:r>
    </w:p>
    <w:p w14:paraId="79E9F81C" w14:textId="77777777" w:rsidR="005E5B5B" w:rsidRDefault="005E5B5B" w:rsidP="005E5B5B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1FE0535E" w14:textId="77777777" w:rsidR="005E5B5B" w:rsidRDefault="005E5B5B" w:rsidP="005E5B5B">
      <w:pPr>
        <w:pStyle w:val="PL"/>
      </w:pPr>
      <w:r>
        <w:t xml:space="preserve">      description "DN of the Configurable5QISet that the </w:t>
      </w:r>
      <w:proofErr w:type="spellStart"/>
      <w:r>
        <w:t>PCFFunction</w:t>
      </w:r>
      <w:proofErr w:type="spellEnd"/>
      <w:r>
        <w:t xml:space="preserve"> supports </w:t>
      </w:r>
    </w:p>
    <w:p w14:paraId="7BEB0719" w14:textId="77777777" w:rsidR="005E5B5B" w:rsidRDefault="005E5B5B" w:rsidP="005E5B5B">
      <w:pPr>
        <w:pStyle w:val="PL"/>
      </w:pPr>
      <w:r>
        <w:t xml:space="preserve">        (is associated to).";</w:t>
      </w:r>
    </w:p>
    <w:p w14:paraId="027C5501" w14:textId="77777777" w:rsidR="005E5B5B" w:rsidRDefault="005E5B5B" w:rsidP="005E5B5B">
      <w:pPr>
        <w:pStyle w:val="PL"/>
      </w:pPr>
      <w:r>
        <w:t xml:space="preserve">    }</w:t>
      </w:r>
    </w:p>
    <w:p w14:paraId="76D5B1D8" w14:textId="77777777" w:rsidR="005E5B5B" w:rsidRDefault="005E5B5B" w:rsidP="005E5B5B">
      <w:pPr>
        <w:pStyle w:val="PL"/>
      </w:pPr>
      <w:r>
        <w:t xml:space="preserve">  }</w:t>
      </w:r>
    </w:p>
    <w:p w14:paraId="7F14AB4C" w14:textId="77777777" w:rsidR="005E5B5B" w:rsidRDefault="005E5B5B" w:rsidP="005E5B5B">
      <w:pPr>
        <w:pStyle w:val="PL"/>
      </w:pPr>
      <w:r>
        <w:t xml:space="preserve">  </w:t>
      </w:r>
    </w:p>
    <w:p w14:paraId="56FC6EE1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D3699B6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PCFFunction</w:t>
      </w:r>
      <w:proofErr w:type="spellEnd"/>
      <w:r>
        <w:t xml:space="preserve"> {</w:t>
      </w:r>
    </w:p>
    <w:p w14:paraId="22B3AB25" w14:textId="77777777" w:rsidR="005E5B5B" w:rsidRDefault="005E5B5B" w:rsidP="005E5B5B">
      <w:pPr>
        <w:pStyle w:val="PL"/>
      </w:pPr>
      <w:r>
        <w:t xml:space="preserve">      description "5G Core PCF Function";</w:t>
      </w:r>
    </w:p>
    <w:p w14:paraId="61B95D9E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F495290" w14:textId="77777777" w:rsidR="005E5B5B" w:rsidRDefault="005E5B5B" w:rsidP="005E5B5B">
      <w:pPr>
        <w:pStyle w:val="PL"/>
      </w:pPr>
      <w:r>
        <w:t xml:space="preserve">      key id;</w:t>
      </w:r>
    </w:p>
    <w:p w14:paraId="5AF121D2" w14:textId="77777777" w:rsidR="005E5B5B" w:rsidRDefault="005E5B5B" w:rsidP="005E5B5B">
      <w:pPr>
        <w:pStyle w:val="PL"/>
      </w:pPr>
      <w:r>
        <w:t xml:space="preserve">      uses top3gpp:Top_Grp;</w:t>
      </w:r>
    </w:p>
    <w:p w14:paraId="6FAB6860" w14:textId="77777777" w:rsidR="005E5B5B" w:rsidRDefault="005E5B5B" w:rsidP="005E5B5B">
      <w:pPr>
        <w:pStyle w:val="PL"/>
      </w:pPr>
      <w:r>
        <w:t xml:space="preserve">      container attributes {</w:t>
      </w:r>
    </w:p>
    <w:p w14:paraId="1DD02B14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PCFFuntionGrp</w:t>
      </w:r>
      <w:proofErr w:type="spellEnd"/>
      <w:r>
        <w:t>;</w:t>
      </w:r>
    </w:p>
    <w:p w14:paraId="56117003" w14:textId="77777777" w:rsidR="005E5B5B" w:rsidRDefault="005E5B5B" w:rsidP="005E5B5B">
      <w:pPr>
        <w:pStyle w:val="PL"/>
      </w:pPr>
      <w:r>
        <w:t xml:space="preserve">      }</w:t>
      </w:r>
    </w:p>
    <w:p w14:paraId="76030372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6CA81CE1" w14:textId="77777777" w:rsidR="005E5B5B" w:rsidRDefault="005E5B5B" w:rsidP="005E5B5B">
      <w:pPr>
        <w:pStyle w:val="PL"/>
      </w:pPr>
      <w:r>
        <w:t xml:space="preserve">    }</w:t>
      </w:r>
    </w:p>
    <w:p w14:paraId="0868D64F" w14:textId="77777777" w:rsidR="005E5B5B" w:rsidRDefault="005E5B5B" w:rsidP="005E5B5B">
      <w:pPr>
        <w:pStyle w:val="PL"/>
      </w:pPr>
      <w:r>
        <w:t xml:space="preserve">  }</w:t>
      </w:r>
    </w:p>
    <w:p w14:paraId="58C4D561" w14:textId="77777777" w:rsidR="00453789" w:rsidRDefault="005E5B5B" w:rsidP="00453789">
      <w:pPr>
        <w:pStyle w:val="PL"/>
      </w:pPr>
      <w:r>
        <w:t>}</w:t>
      </w:r>
    </w:p>
    <w:p w14:paraId="38F23DD6" w14:textId="123ABE29" w:rsidR="005E5B5B" w:rsidRDefault="00453789" w:rsidP="00453789">
      <w:pPr>
        <w:pStyle w:val="PL"/>
      </w:pPr>
      <w:r>
        <w:t>&lt;CODE ENDS&gt;</w:t>
      </w:r>
    </w:p>
    <w:p w14:paraId="403B09DE" w14:textId="77777777" w:rsidR="005E5B5B" w:rsidRDefault="005E5B5B" w:rsidP="005E5B5B">
      <w:pPr>
        <w:pStyle w:val="Heading2"/>
        <w:rPr>
          <w:lang w:eastAsia="zh-CN"/>
        </w:rPr>
      </w:pPr>
      <w:bookmarkStart w:id="121" w:name="_Toc59183409"/>
      <w:bookmarkStart w:id="122" w:name="_Toc59184875"/>
      <w:bookmarkStart w:id="123" w:name="_Toc59195810"/>
      <w:bookmarkStart w:id="124" w:name="_Toc59440239"/>
      <w:bookmarkStart w:id="125" w:name="_Toc67990679"/>
      <w:r>
        <w:rPr>
          <w:lang w:eastAsia="zh-CN"/>
        </w:rPr>
        <w:t>H.5.19</w:t>
      </w:r>
      <w:r>
        <w:rPr>
          <w:lang w:eastAsia="zh-CN"/>
        </w:rPr>
        <w:tab/>
        <w:t>module _3gpp-5gc-nrm-seppfunction.yang</w:t>
      </w:r>
      <w:bookmarkEnd w:id="121"/>
      <w:bookmarkEnd w:id="122"/>
      <w:bookmarkEnd w:id="123"/>
      <w:bookmarkEnd w:id="124"/>
      <w:bookmarkEnd w:id="125"/>
    </w:p>
    <w:p w14:paraId="30729155" w14:textId="3D3060C6" w:rsidR="00453789" w:rsidRDefault="00453789" w:rsidP="005E5B5B">
      <w:pPr>
        <w:pStyle w:val="PL"/>
      </w:pPr>
      <w:r>
        <w:t>&lt;CODE BEGINS&gt;</w:t>
      </w:r>
    </w:p>
    <w:p w14:paraId="33F65C4C" w14:textId="6F30712C" w:rsidR="005E5B5B" w:rsidRDefault="005E5B5B" w:rsidP="005E5B5B">
      <w:pPr>
        <w:pStyle w:val="PL"/>
      </w:pPr>
      <w:r>
        <w:t>module _3gpp-5gc-nrm-seppfunction {</w:t>
      </w:r>
    </w:p>
    <w:p w14:paraId="0D3F9080" w14:textId="77777777" w:rsidR="005E5B5B" w:rsidRDefault="005E5B5B" w:rsidP="005E5B5B">
      <w:pPr>
        <w:pStyle w:val="PL"/>
      </w:pPr>
      <w:r>
        <w:t xml:space="preserve">  yang-version 1.1;</w:t>
      </w:r>
    </w:p>
    <w:p w14:paraId="5A973D83" w14:textId="77777777" w:rsidR="005E5B5B" w:rsidRDefault="005E5B5B" w:rsidP="005E5B5B">
      <w:pPr>
        <w:pStyle w:val="PL"/>
      </w:pPr>
      <w:r>
        <w:t xml:space="preserve">  </w:t>
      </w:r>
    </w:p>
    <w:p w14:paraId="771FC193" w14:textId="77777777" w:rsidR="005E5B5B" w:rsidRDefault="005E5B5B" w:rsidP="005E5B5B">
      <w:pPr>
        <w:pStyle w:val="PL"/>
      </w:pPr>
      <w:r>
        <w:t xml:space="preserve">  namespace urn:3gpp:sa5:_3gpp-5gc-nrm-seppfunction;</w:t>
      </w:r>
    </w:p>
    <w:p w14:paraId="18520F54" w14:textId="77777777" w:rsidR="005E5B5B" w:rsidRDefault="005E5B5B" w:rsidP="005E5B5B">
      <w:pPr>
        <w:pStyle w:val="PL"/>
      </w:pPr>
      <w:r>
        <w:t xml:space="preserve">  prefix sepp3gpp;</w:t>
      </w:r>
    </w:p>
    <w:p w14:paraId="1F22C4C9" w14:textId="77777777" w:rsidR="005E5B5B" w:rsidRDefault="005E5B5B" w:rsidP="005E5B5B">
      <w:pPr>
        <w:pStyle w:val="PL"/>
      </w:pPr>
      <w:r>
        <w:t xml:space="preserve">  </w:t>
      </w:r>
    </w:p>
    <w:p w14:paraId="13E42080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31BF7AEF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19DBF1A7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25D24A71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0F7EA26D" w14:textId="77777777" w:rsidR="005E5B5B" w:rsidRPr="005E5B5B" w:rsidRDefault="005E5B5B" w:rsidP="005E5B5B">
      <w:pPr>
        <w:pStyle w:val="PL"/>
      </w:pPr>
      <w:r w:rsidRPr="005E5B5B">
        <w:t xml:space="preserve">  import </w:t>
      </w:r>
      <w:proofErr w:type="spellStart"/>
      <w:r w:rsidRPr="005E5B5B">
        <w:t>ietf</w:t>
      </w:r>
      <w:proofErr w:type="spellEnd"/>
      <w:r w:rsidRPr="005E5B5B">
        <w:t>-</w:t>
      </w:r>
      <w:proofErr w:type="spellStart"/>
      <w:r w:rsidRPr="005E5B5B">
        <w:t>inet</w:t>
      </w:r>
      <w:proofErr w:type="spellEnd"/>
      <w:r w:rsidRPr="005E5B5B">
        <w:t xml:space="preserve">-types { prefix </w:t>
      </w:r>
      <w:proofErr w:type="spellStart"/>
      <w:r w:rsidRPr="005E5B5B">
        <w:t>inet</w:t>
      </w:r>
      <w:proofErr w:type="spellEnd"/>
      <w:r w:rsidRPr="005E5B5B">
        <w:t>; }</w:t>
      </w:r>
    </w:p>
    <w:p w14:paraId="0829ED1E" w14:textId="77777777" w:rsidR="005E5B5B" w:rsidRDefault="005E5B5B" w:rsidP="005E5B5B">
      <w:pPr>
        <w:pStyle w:val="PL"/>
      </w:pPr>
      <w:r>
        <w:t xml:space="preserve">  </w:t>
      </w:r>
    </w:p>
    <w:p w14:paraId="4B7A503F" w14:textId="77777777" w:rsidR="005E5B5B" w:rsidRDefault="005E5B5B" w:rsidP="005E5B5B">
      <w:pPr>
        <w:pStyle w:val="PL"/>
      </w:pPr>
      <w:r>
        <w:t xml:space="preserve">  organization "3gpp SA5";</w:t>
      </w:r>
    </w:p>
    <w:p w14:paraId="2E654B24" w14:textId="77777777" w:rsidR="005E5B5B" w:rsidRDefault="005E5B5B" w:rsidP="005E5B5B">
      <w:pPr>
        <w:pStyle w:val="PL"/>
      </w:pPr>
      <w:r>
        <w:t xml:space="preserve">  description "This IOC represents the SEPP function which support message filtering</w:t>
      </w:r>
    </w:p>
    <w:p w14:paraId="7F007E23" w14:textId="77777777" w:rsidR="005E5B5B" w:rsidRDefault="005E5B5B" w:rsidP="005E5B5B">
      <w:pPr>
        <w:pStyle w:val="PL"/>
      </w:pPr>
      <w:r>
        <w:lastRenderedPageBreak/>
        <w:t xml:space="preserve">               and policing on inter-PLMN control plane interface. For more information about the SEPP, see 3GPP TS 23.501.";</w:t>
      </w:r>
    </w:p>
    <w:p w14:paraId="50F411A7" w14:textId="77777777" w:rsidR="005E5B5B" w:rsidRDefault="005E5B5B" w:rsidP="005E5B5B">
      <w:pPr>
        <w:pStyle w:val="PL"/>
      </w:pPr>
      <w:r>
        <w:t xml:space="preserve">  reference "3GPP TS 28.541";</w:t>
      </w:r>
    </w:p>
    <w:p w14:paraId="3E562722" w14:textId="77777777" w:rsidR="005E5B5B" w:rsidRDefault="005E5B5B" w:rsidP="005E5B5B">
      <w:pPr>
        <w:pStyle w:val="PL"/>
      </w:pPr>
      <w:r>
        <w:t xml:space="preserve">  </w:t>
      </w:r>
    </w:p>
    <w:p w14:paraId="0A2819AC" w14:textId="77777777" w:rsidR="005E5B5B" w:rsidRDefault="005E5B5B" w:rsidP="005E5B5B">
      <w:pPr>
        <w:pStyle w:val="PL"/>
      </w:pPr>
      <w:r>
        <w:t xml:space="preserve">  revision 2020-08-03 { reference "CR-0321"; }</w:t>
      </w:r>
    </w:p>
    <w:p w14:paraId="3F6D988D" w14:textId="77777777" w:rsidR="005E5B5B" w:rsidRDefault="005E5B5B" w:rsidP="005E5B5B">
      <w:pPr>
        <w:pStyle w:val="PL"/>
      </w:pPr>
      <w:r>
        <w:t xml:space="preserve">  revision 2019-10-28 { reference S5-193518 ; }</w:t>
      </w:r>
    </w:p>
    <w:p w14:paraId="6A82347C" w14:textId="77777777" w:rsidR="005E5B5B" w:rsidRDefault="005E5B5B" w:rsidP="005E5B5B">
      <w:pPr>
        <w:pStyle w:val="PL"/>
      </w:pPr>
      <w:r>
        <w:t xml:space="preserve">    </w:t>
      </w:r>
    </w:p>
    <w:p w14:paraId="20245C08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typedef </w:t>
      </w:r>
      <w:proofErr w:type="spellStart"/>
      <w:r>
        <w:rPr>
          <w:rFonts w:eastAsia="SimSun"/>
        </w:rPr>
        <w:t>SEPPType</w:t>
      </w:r>
      <w:proofErr w:type="spellEnd"/>
      <w:r>
        <w:rPr>
          <w:rFonts w:eastAsia="SimSun"/>
        </w:rPr>
        <w:t xml:space="preserve"> {</w:t>
      </w:r>
    </w:p>
    <w:p w14:paraId="2DEB505C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reference "3GPP TS 23501";</w:t>
      </w:r>
    </w:p>
    <w:p w14:paraId="3776AEC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type enumeration {</w:t>
      </w:r>
    </w:p>
    <w:p w14:paraId="5F1B6AC5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</w:t>
      </w:r>
      <w:proofErr w:type="spellStart"/>
      <w:r>
        <w:rPr>
          <w:rFonts w:eastAsia="SimSun"/>
        </w:rPr>
        <w:t>enum</w:t>
      </w:r>
      <w:proofErr w:type="spellEnd"/>
      <w:r>
        <w:rPr>
          <w:rFonts w:eastAsia="SimSun"/>
        </w:rPr>
        <w:t xml:space="preserve"> CSEPP {</w:t>
      </w:r>
    </w:p>
    <w:p w14:paraId="39DBF20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value 0;</w:t>
      </w:r>
    </w:p>
    <w:p w14:paraId="45E147B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description "consumer SEPP";</w:t>
      </w:r>
    </w:p>
    <w:p w14:paraId="6E8A2341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}</w:t>
      </w:r>
    </w:p>
    <w:p w14:paraId="44776FA5" w14:textId="77777777" w:rsidR="005E5B5B" w:rsidRDefault="005E5B5B" w:rsidP="005E5B5B">
      <w:pPr>
        <w:pStyle w:val="PL"/>
        <w:rPr>
          <w:rFonts w:eastAsia="SimSun"/>
        </w:rPr>
      </w:pPr>
    </w:p>
    <w:p w14:paraId="3502F0AC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</w:t>
      </w:r>
      <w:proofErr w:type="spellStart"/>
      <w:r>
        <w:rPr>
          <w:rFonts w:eastAsia="SimSun"/>
        </w:rPr>
        <w:t>enum</w:t>
      </w:r>
      <w:proofErr w:type="spellEnd"/>
      <w:r>
        <w:rPr>
          <w:rFonts w:eastAsia="SimSun"/>
        </w:rPr>
        <w:t xml:space="preserve"> PSEPP {</w:t>
      </w:r>
    </w:p>
    <w:p w14:paraId="4CD7C742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value 1;</w:t>
      </w:r>
    </w:p>
    <w:p w14:paraId="0D04017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description "producer SEPP";</w:t>
      </w:r>
    </w:p>
    <w:p w14:paraId="6DB95845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}</w:t>
      </w:r>
    </w:p>
    <w:p w14:paraId="7A7C3CAF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0B30FBE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}</w:t>
      </w:r>
    </w:p>
    <w:p w14:paraId="713C061C" w14:textId="77777777" w:rsidR="005E5B5B" w:rsidRDefault="005E5B5B" w:rsidP="005E5B5B">
      <w:pPr>
        <w:pStyle w:val="PL"/>
        <w:rPr>
          <w:rFonts w:eastAsia="SimSun"/>
        </w:rPr>
      </w:pPr>
    </w:p>
    <w:p w14:paraId="26C3476D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SEPPFunctionGrp</w:t>
      </w:r>
      <w:proofErr w:type="spellEnd"/>
      <w:r>
        <w:t xml:space="preserve"> {</w:t>
      </w:r>
    </w:p>
    <w:p w14:paraId="2C97DFC4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59701A66" w14:textId="77777777" w:rsidR="005E5B5B" w:rsidRDefault="005E5B5B" w:rsidP="005E5B5B">
      <w:pPr>
        <w:pStyle w:val="PL"/>
      </w:pPr>
      <w:r>
        <w:t xml:space="preserve">  </w:t>
      </w:r>
    </w:p>
    <w:p w14:paraId="3CB19DBC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container </w:t>
      </w:r>
      <w:proofErr w:type="spellStart"/>
      <w:r>
        <w:rPr>
          <w:rFonts w:eastAsia="SimSun"/>
        </w:rPr>
        <w:t>pLMNId</w:t>
      </w:r>
      <w:proofErr w:type="spellEnd"/>
      <w:r>
        <w:rPr>
          <w:rFonts w:eastAsia="SimSun"/>
        </w:rPr>
        <w:t xml:space="preserve"> {</w:t>
      </w:r>
    </w:p>
    <w:p w14:paraId="04FD179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"PLMN Identifiers of the </w:t>
      </w:r>
      <w:proofErr w:type="spellStart"/>
      <w:r>
        <w:rPr>
          <w:rFonts w:eastAsia="SimSun"/>
        </w:rPr>
        <w:t>sepp</w:t>
      </w:r>
      <w:proofErr w:type="spellEnd"/>
      <w:r>
        <w:rPr>
          <w:rFonts w:eastAsia="SimSun"/>
        </w:rPr>
        <w:t>.</w:t>
      </w:r>
    </w:p>
    <w:p w14:paraId="7C7F54C5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           The PLMN Identifier is composed of a Mobile Country Code (MCC) and a Mobile Network Code (MNC).";</w:t>
      </w:r>
    </w:p>
    <w:p w14:paraId="3BE40400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uses types3gpp:PLMNId;</w:t>
      </w:r>
    </w:p>
    <w:p w14:paraId="357A4659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2EE98FB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</w:r>
    </w:p>
    <w:p w14:paraId="513B089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  <w:t xml:space="preserve">leaf </w:t>
      </w:r>
      <w:proofErr w:type="spellStart"/>
      <w:r>
        <w:rPr>
          <w:rFonts w:eastAsia="SimSun"/>
        </w:rPr>
        <w:t>sEPPType</w:t>
      </w:r>
      <w:proofErr w:type="spellEnd"/>
      <w:r>
        <w:rPr>
          <w:rFonts w:eastAsia="SimSun"/>
        </w:rPr>
        <w:t xml:space="preserve"> {</w:t>
      </w:r>
    </w:p>
    <w:p w14:paraId="60C66485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sepp3gpp:SEPPType;</w:t>
      </w:r>
    </w:p>
    <w:p w14:paraId="360B3B5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67EFC667" w14:textId="77777777" w:rsidR="005E5B5B" w:rsidRDefault="005E5B5B" w:rsidP="005E5B5B">
      <w:pPr>
        <w:pStyle w:val="PL"/>
        <w:rPr>
          <w:rFonts w:eastAsia="SimSun"/>
        </w:rPr>
      </w:pPr>
    </w:p>
    <w:p w14:paraId="749B42C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  <w:t xml:space="preserve">leaf </w:t>
      </w:r>
      <w:proofErr w:type="spellStart"/>
      <w:r>
        <w:rPr>
          <w:rFonts w:eastAsia="SimSun"/>
        </w:rPr>
        <w:t>sEPPId</w:t>
      </w:r>
      <w:proofErr w:type="spellEnd"/>
      <w:r>
        <w:rPr>
          <w:rFonts w:eastAsia="SimSun"/>
        </w:rPr>
        <w:t xml:space="preserve"> {</w:t>
      </w:r>
    </w:p>
    <w:p w14:paraId="035E5CBC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uint16;</w:t>
      </w:r>
    </w:p>
    <w:p w14:paraId="56185CD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7FAF1F1D" w14:textId="77777777" w:rsidR="005E5B5B" w:rsidRDefault="005E5B5B" w:rsidP="005E5B5B">
      <w:pPr>
        <w:pStyle w:val="PL"/>
        <w:rPr>
          <w:rFonts w:eastAsia="SimSun"/>
        </w:rPr>
      </w:pPr>
    </w:p>
    <w:p w14:paraId="7C498867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ab/>
        <w:t xml:space="preserve">leaf </w:t>
      </w:r>
      <w:proofErr w:type="spellStart"/>
      <w:r>
        <w:rPr>
          <w:rFonts w:eastAsia="SimSun"/>
        </w:rPr>
        <w:t>fqdn</w:t>
      </w:r>
      <w:proofErr w:type="spellEnd"/>
      <w:r>
        <w:rPr>
          <w:rFonts w:eastAsia="SimSun"/>
        </w:rPr>
        <w:t xml:space="preserve"> {</w:t>
      </w:r>
    </w:p>
    <w:p w14:paraId="2C02D4C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"The domain name of the SEPP.";</w:t>
      </w:r>
    </w:p>
    <w:p w14:paraId="03A9856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</w:t>
      </w:r>
      <w:proofErr w:type="spellStart"/>
      <w:r>
        <w:rPr>
          <w:rFonts w:eastAsia="SimSun"/>
        </w:rPr>
        <w:t>inet:domain-name</w:t>
      </w:r>
      <w:proofErr w:type="spellEnd"/>
      <w:r>
        <w:rPr>
          <w:rFonts w:eastAsia="SimSun"/>
        </w:rPr>
        <w:t>;</w:t>
      </w:r>
    </w:p>
    <w:p w14:paraId="197063B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07AF2BE5" w14:textId="77777777" w:rsidR="005E5B5B" w:rsidRDefault="005E5B5B" w:rsidP="005E5B5B">
      <w:pPr>
        <w:pStyle w:val="PL"/>
      </w:pPr>
      <w:r>
        <w:t xml:space="preserve">  }</w:t>
      </w:r>
    </w:p>
    <w:p w14:paraId="6633A8AF" w14:textId="77777777" w:rsidR="005E5B5B" w:rsidRDefault="005E5B5B" w:rsidP="005E5B5B">
      <w:pPr>
        <w:pStyle w:val="PL"/>
      </w:pPr>
      <w:r>
        <w:t xml:space="preserve">  </w:t>
      </w:r>
    </w:p>
    <w:p w14:paraId="66DB4020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043803D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SEPPFunction</w:t>
      </w:r>
      <w:proofErr w:type="spellEnd"/>
      <w:r>
        <w:t xml:space="preserve"> {</w:t>
      </w:r>
    </w:p>
    <w:p w14:paraId="73F70386" w14:textId="77777777" w:rsidR="005E5B5B" w:rsidRDefault="005E5B5B" w:rsidP="005E5B5B">
      <w:pPr>
        <w:pStyle w:val="PL"/>
      </w:pPr>
      <w:r>
        <w:t xml:space="preserve">      description "5G Core SEPP Function";</w:t>
      </w:r>
    </w:p>
    <w:p w14:paraId="664F1806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03599133" w14:textId="77777777" w:rsidR="005E5B5B" w:rsidRDefault="005E5B5B" w:rsidP="005E5B5B">
      <w:pPr>
        <w:pStyle w:val="PL"/>
      </w:pPr>
      <w:r>
        <w:t xml:space="preserve">      key id;</w:t>
      </w:r>
    </w:p>
    <w:p w14:paraId="1E23FE0A" w14:textId="77777777" w:rsidR="005E5B5B" w:rsidRDefault="005E5B5B" w:rsidP="005E5B5B">
      <w:pPr>
        <w:pStyle w:val="PL"/>
      </w:pPr>
      <w:r>
        <w:t xml:space="preserve">      uses top3gpp:Top_Grp;</w:t>
      </w:r>
    </w:p>
    <w:p w14:paraId="65D5750F" w14:textId="77777777" w:rsidR="005E5B5B" w:rsidRDefault="005E5B5B" w:rsidP="005E5B5B">
      <w:pPr>
        <w:pStyle w:val="PL"/>
      </w:pPr>
      <w:r>
        <w:t xml:space="preserve">      container attributes {</w:t>
      </w:r>
    </w:p>
    <w:p w14:paraId="48F8BFD4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SEPPFunctionGrp</w:t>
      </w:r>
      <w:proofErr w:type="spellEnd"/>
      <w:r>
        <w:t>;</w:t>
      </w:r>
    </w:p>
    <w:p w14:paraId="09E3F9C4" w14:textId="77777777" w:rsidR="005E5B5B" w:rsidRDefault="005E5B5B" w:rsidP="005E5B5B">
      <w:pPr>
        <w:pStyle w:val="PL"/>
      </w:pPr>
      <w:r>
        <w:t xml:space="preserve">      }</w:t>
      </w:r>
    </w:p>
    <w:p w14:paraId="09F18E34" w14:textId="77777777" w:rsidR="005E5B5B" w:rsidRDefault="005E5B5B" w:rsidP="005E5B5B">
      <w:pPr>
        <w:pStyle w:val="PL"/>
      </w:pPr>
      <w:r>
        <w:t xml:space="preserve">      uses mf3gpp:ManagedFunctionContainedClasses;    }</w:t>
      </w:r>
    </w:p>
    <w:p w14:paraId="12E904A2" w14:textId="77777777" w:rsidR="005E5B5B" w:rsidRDefault="005E5B5B" w:rsidP="005E5B5B">
      <w:pPr>
        <w:pStyle w:val="PL"/>
      </w:pPr>
      <w:r>
        <w:t xml:space="preserve">  }</w:t>
      </w:r>
    </w:p>
    <w:p w14:paraId="106386FB" w14:textId="77777777" w:rsidR="005E5B5B" w:rsidRDefault="005E5B5B" w:rsidP="005E5B5B">
      <w:pPr>
        <w:pStyle w:val="PL"/>
      </w:pPr>
      <w:r>
        <w:t>}</w:t>
      </w:r>
    </w:p>
    <w:p w14:paraId="5F7B598A" w14:textId="77777777" w:rsidR="00453789" w:rsidRDefault="00453789" w:rsidP="00453789">
      <w:pPr>
        <w:pStyle w:val="PL"/>
      </w:pPr>
    </w:p>
    <w:p w14:paraId="553E13A3" w14:textId="1A26F447" w:rsidR="005E5B5B" w:rsidRDefault="00453789" w:rsidP="00453789">
      <w:pPr>
        <w:pStyle w:val="PL"/>
      </w:pPr>
      <w:r>
        <w:t>&lt;CODE ENDS&gt;</w:t>
      </w:r>
    </w:p>
    <w:p w14:paraId="498446DB" w14:textId="1D6E794B" w:rsidR="005E5B5B" w:rsidRDefault="005E5B5B" w:rsidP="005E5B5B">
      <w:pPr>
        <w:pStyle w:val="Heading2"/>
      </w:pPr>
      <w:bookmarkStart w:id="126" w:name="_Toc59183410"/>
      <w:bookmarkStart w:id="127" w:name="_Toc59184876"/>
      <w:bookmarkStart w:id="128" w:name="_Toc59195811"/>
      <w:bookmarkStart w:id="129" w:name="_Toc59440240"/>
      <w:bookmarkStart w:id="130" w:name="_Toc67990680"/>
      <w:r>
        <w:rPr>
          <w:lang w:eastAsia="zh-CN"/>
        </w:rPr>
        <w:t>H.5.19a</w:t>
      </w:r>
      <w:r>
        <w:rPr>
          <w:lang w:eastAsia="zh-CN"/>
        </w:rPr>
        <w:tab/>
      </w:r>
      <w:r>
        <w:rPr>
          <w:lang w:eastAsia="zh-CN"/>
        </w:rPr>
        <w:tab/>
        <w:t>module _3gpp-5gc-nrm-</w:t>
      </w:r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externalseppfunction</w:t>
      </w:r>
      <w:r>
        <w:rPr>
          <w:lang w:eastAsia="zh-CN"/>
        </w:rPr>
        <w:t>.yang</w:t>
      </w:r>
      <w:bookmarkEnd w:id="126"/>
      <w:bookmarkEnd w:id="127"/>
      <w:bookmarkEnd w:id="128"/>
      <w:bookmarkEnd w:id="129"/>
      <w:bookmarkEnd w:id="130"/>
      <w:proofErr w:type="spellEnd"/>
    </w:p>
    <w:p w14:paraId="729F15F3" w14:textId="7D50086E" w:rsidR="005E5B5B" w:rsidRDefault="00453789" w:rsidP="005E5B5B">
      <w:pPr>
        <w:pStyle w:val="PL"/>
        <w:rPr>
          <w:rFonts w:eastAsia="SimSun"/>
        </w:rPr>
      </w:pPr>
      <w:r>
        <w:t>&lt;CODE BEGINS&gt;</w:t>
      </w:r>
    </w:p>
    <w:p w14:paraId="5C19F5A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>module _3gpp-5gc-nrm-externalseppfunction {</w:t>
      </w:r>
    </w:p>
    <w:p w14:paraId="6AF2C4F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yang-version 1.1;</w:t>
      </w:r>
    </w:p>
    <w:p w14:paraId="7E7C0143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76496225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namespace urn:3gpp:sa5:_3gpp-5gc-nrm-extternalseppfunction;</w:t>
      </w:r>
    </w:p>
    <w:p w14:paraId="78471A8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prefix extsepp3gpp;</w:t>
      </w:r>
    </w:p>
    <w:p w14:paraId="5AD28FD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5AE4948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import _3gpp-common-managed-function { prefix mf3gpp; }</w:t>
      </w:r>
    </w:p>
    <w:p w14:paraId="0E23CB9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import _3gpp-common-managed-element { prefix me3gpp; }</w:t>
      </w:r>
    </w:p>
    <w:p w14:paraId="0E45A4E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import _3gpp-common-yang-types { prefix types3gpp; }</w:t>
      </w:r>
    </w:p>
    <w:p w14:paraId="20D3742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import _3gpp-common-top { prefix top3gpp; }</w:t>
      </w:r>
    </w:p>
    <w:p w14:paraId="6B1CC8C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import </w:t>
      </w:r>
      <w:proofErr w:type="spellStart"/>
      <w:r>
        <w:rPr>
          <w:rFonts w:eastAsia="SimSun"/>
        </w:rPr>
        <w:t>ietf</w:t>
      </w:r>
      <w:proofErr w:type="spellEnd"/>
      <w:r>
        <w:rPr>
          <w:rFonts w:eastAsia="SimSun"/>
        </w:rPr>
        <w:t>-</w:t>
      </w:r>
      <w:proofErr w:type="spellStart"/>
      <w:r>
        <w:rPr>
          <w:rFonts w:eastAsia="SimSun"/>
        </w:rPr>
        <w:t>inet</w:t>
      </w:r>
      <w:proofErr w:type="spellEnd"/>
      <w:r>
        <w:rPr>
          <w:rFonts w:eastAsia="SimSun"/>
        </w:rPr>
        <w:t xml:space="preserve">-types { prefix </w:t>
      </w:r>
      <w:proofErr w:type="spellStart"/>
      <w:r>
        <w:rPr>
          <w:rFonts w:eastAsia="SimSun"/>
        </w:rPr>
        <w:t>inet</w:t>
      </w:r>
      <w:proofErr w:type="spellEnd"/>
      <w:r>
        <w:rPr>
          <w:rFonts w:eastAsia="SimSun"/>
        </w:rPr>
        <w:t>; }</w:t>
      </w:r>
    </w:p>
    <w:p w14:paraId="4A4F3962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5C593C57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organization "3gpp SA5";</w:t>
      </w:r>
    </w:p>
    <w:p w14:paraId="1DE910BF" w14:textId="77777777" w:rsidR="007C6489" w:rsidRPr="00AB5779" w:rsidRDefault="007C6489" w:rsidP="007C6489">
      <w:pPr>
        <w:pStyle w:val="PL"/>
        <w:rPr>
          <w:rFonts w:eastAsia="SimSun"/>
        </w:rPr>
      </w:pPr>
      <w:r w:rsidRPr="00AB5779">
        <w:rPr>
          <w:rFonts w:eastAsia="SimSun"/>
        </w:rPr>
        <w:lastRenderedPageBreak/>
        <w:t xml:space="preserve">  contact "https://www.3gpp.org/DynaReport/TSG-WG--S5--officials.htm?Itemid=464";</w:t>
      </w:r>
    </w:p>
    <w:p w14:paraId="113430A7" w14:textId="77777777" w:rsidR="007C6489" w:rsidRPr="007C6489" w:rsidRDefault="007C6489" w:rsidP="007C6489">
      <w:pPr>
        <w:pStyle w:val="PL"/>
        <w:rPr>
          <w:rFonts w:eastAsia="SimSun"/>
        </w:rPr>
      </w:pPr>
      <w:r w:rsidRPr="00AB5779">
        <w:rPr>
          <w:rFonts w:eastAsia="SimSun"/>
        </w:rPr>
        <w:t xml:space="preserve">  </w:t>
      </w:r>
      <w:r w:rsidRPr="007C6489">
        <w:rPr>
          <w:rFonts w:eastAsia="SimSun"/>
        </w:rPr>
        <w:t xml:space="preserve">description "This IOC represents the external SEPP function which support </w:t>
      </w:r>
    </w:p>
    <w:p w14:paraId="1A3B322A" w14:textId="77777777" w:rsidR="007C6489" w:rsidRPr="007C6489" w:rsidRDefault="007C6489" w:rsidP="007C6489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message filtering and policing on inter-PLMN control plane interface. </w:t>
      </w:r>
    </w:p>
    <w:p w14:paraId="437DF621" w14:textId="577CC92B" w:rsidR="005E5B5B" w:rsidRDefault="007C6489" w:rsidP="005E5B5B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For more information about the SEPP, see 3GPP TS 23.501.";</w:t>
      </w:r>
      <w:r w:rsidR="005E5B5B">
        <w:rPr>
          <w:rFonts w:eastAsia="SimSun"/>
        </w:rPr>
        <w:t xml:space="preserve">  reference "3GPP TS 28.541";</w:t>
      </w:r>
    </w:p>
    <w:p w14:paraId="5258319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30087B4D" w14:textId="77777777" w:rsidR="007C6489" w:rsidRPr="007C6489" w:rsidRDefault="007C6489" w:rsidP="007C6489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revision 2023-04-26 { reference CR-0916; }</w:t>
      </w:r>
    </w:p>
    <w:p w14:paraId="03FD6E04" w14:textId="3062A55C" w:rsidR="005E5B5B" w:rsidRDefault="007C6489" w:rsidP="005E5B5B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revision 2019-11-17 {reference "initial revision"; }</w:t>
      </w:r>
    </w:p>
    <w:p w14:paraId="2C7247C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grouping </w:t>
      </w:r>
      <w:proofErr w:type="spellStart"/>
      <w:r>
        <w:rPr>
          <w:rFonts w:eastAsia="SimSun"/>
        </w:rPr>
        <w:t>ExternalSEPPFunctionGrp</w:t>
      </w:r>
      <w:proofErr w:type="spellEnd"/>
      <w:r>
        <w:rPr>
          <w:rFonts w:eastAsia="SimSun"/>
        </w:rPr>
        <w:t xml:space="preserve"> {</w:t>
      </w:r>
    </w:p>
    <w:p w14:paraId="37394DB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uses mf3gpp:ManagedFunctionGrp;</w:t>
      </w:r>
    </w:p>
    <w:p w14:paraId="2C67B2A3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213CD76E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container </w:t>
      </w:r>
      <w:proofErr w:type="spellStart"/>
      <w:r>
        <w:rPr>
          <w:rFonts w:eastAsia="SimSun"/>
        </w:rPr>
        <w:t>pLMNId</w:t>
      </w:r>
      <w:proofErr w:type="spellEnd"/>
      <w:r>
        <w:rPr>
          <w:rFonts w:eastAsia="SimSun"/>
        </w:rPr>
        <w:t xml:space="preserve"> {</w:t>
      </w:r>
    </w:p>
    <w:p w14:paraId="362163F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"PLMN Identifiers of the </w:t>
      </w:r>
      <w:proofErr w:type="spellStart"/>
      <w:r>
        <w:rPr>
          <w:rFonts w:eastAsia="SimSun"/>
        </w:rPr>
        <w:t>sepp</w:t>
      </w:r>
      <w:proofErr w:type="spellEnd"/>
      <w:r>
        <w:rPr>
          <w:rFonts w:eastAsia="SimSun"/>
        </w:rPr>
        <w:t>.</w:t>
      </w:r>
    </w:p>
    <w:p w14:paraId="764C5D20" w14:textId="77777777" w:rsidR="007C6489" w:rsidRPr="007C6489" w:rsidRDefault="007C6489" w:rsidP="007C6489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    The PLMN Identifier is composed of a Mobile Country Code (MCC) and a </w:t>
      </w:r>
    </w:p>
    <w:p w14:paraId="0747BB88" w14:textId="53578A3A" w:rsidR="005E5B5B" w:rsidRPr="00AB5779" w:rsidRDefault="007C6489" w:rsidP="005E5B5B">
      <w:pPr>
        <w:pStyle w:val="PL"/>
        <w:rPr>
          <w:rFonts w:eastAsia="SimSun"/>
          <w:lang w:val="fr-FR"/>
        </w:rPr>
      </w:pPr>
      <w:r w:rsidRPr="007C6489">
        <w:rPr>
          <w:rFonts w:eastAsia="SimSun"/>
        </w:rPr>
        <w:t xml:space="preserve">        </w:t>
      </w:r>
      <w:r w:rsidRPr="00AB5779">
        <w:rPr>
          <w:rFonts w:eastAsia="SimSun"/>
          <w:lang w:val="fr-FR"/>
        </w:rPr>
        <w:t>Mobile Network Code (MNC).";</w:t>
      </w:r>
      <w:r w:rsidR="005E5B5B" w:rsidRPr="00AB5779">
        <w:rPr>
          <w:rFonts w:eastAsia="SimSun"/>
          <w:lang w:val="fr-FR"/>
        </w:rPr>
        <w:t xml:space="preserve">      uses types3gpp:PLMNId;</w:t>
      </w:r>
    </w:p>
    <w:p w14:paraId="65F204EE" w14:textId="77777777" w:rsidR="005E5B5B" w:rsidRDefault="005E5B5B" w:rsidP="005E5B5B">
      <w:pPr>
        <w:pStyle w:val="PL"/>
        <w:rPr>
          <w:rFonts w:eastAsia="SimSun"/>
        </w:rPr>
      </w:pPr>
      <w:r w:rsidRPr="00AB5779">
        <w:rPr>
          <w:rFonts w:eastAsia="SimSun"/>
          <w:lang w:val="fr-FR"/>
        </w:rPr>
        <w:t xml:space="preserve">    </w:t>
      </w:r>
      <w:r>
        <w:rPr>
          <w:rFonts w:eastAsia="SimSun"/>
        </w:rPr>
        <w:t>}</w:t>
      </w:r>
    </w:p>
    <w:p w14:paraId="10B404F7" w14:textId="77777777" w:rsidR="005E5B5B" w:rsidRDefault="005E5B5B" w:rsidP="005E5B5B">
      <w:pPr>
        <w:pStyle w:val="PL"/>
        <w:rPr>
          <w:rFonts w:eastAsia="SimSun"/>
        </w:rPr>
      </w:pPr>
    </w:p>
    <w:p w14:paraId="606241DA" w14:textId="2DD6B8E4" w:rsidR="005E5B5B" w:rsidRDefault="007C6489" w:rsidP="005E5B5B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leaf </w:t>
      </w:r>
      <w:proofErr w:type="spellStart"/>
      <w:r w:rsidRPr="007C6489">
        <w:rPr>
          <w:rFonts w:eastAsia="SimSun"/>
        </w:rPr>
        <w:t>sEPPId</w:t>
      </w:r>
      <w:proofErr w:type="spellEnd"/>
      <w:r w:rsidRPr="007C6489">
        <w:rPr>
          <w:rFonts w:eastAsia="SimSun"/>
        </w:rPr>
        <w:t xml:space="preserve"> {</w:t>
      </w:r>
      <w:r w:rsidR="005E5B5B">
        <w:rPr>
          <w:rFonts w:eastAsia="SimSun"/>
        </w:rPr>
        <w:t xml:space="preserve">      type uint16;</w:t>
      </w:r>
    </w:p>
    <w:p w14:paraId="34852F5F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    </w:t>
      </w:r>
    </w:p>
    <w:p w14:paraId="74772DEB" w14:textId="77777777" w:rsidR="005E5B5B" w:rsidRDefault="005E5B5B" w:rsidP="005E5B5B">
      <w:pPr>
        <w:pStyle w:val="PL"/>
        <w:rPr>
          <w:rFonts w:eastAsia="SimSun"/>
        </w:rPr>
      </w:pPr>
    </w:p>
    <w:p w14:paraId="23D8B1F2" w14:textId="4097C56C" w:rsidR="005E5B5B" w:rsidRDefault="007C6489" w:rsidP="005E5B5B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leaf </w:t>
      </w:r>
      <w:proofErr w:type="spellStart"/>
      <w:r w:rsidRPr="007C6489">
        <w:rPr>
          <w:rFonts w:eastAsia="SimSun"/>
        </w:rPr>
        <w:t>fqdn</w:t>
      </w:r>
      <w:proofErr w:type="spellEnd"/>
      <w:r w:rsidRPr="007C6489">
        <w:rPr>
          <w:rFonts w:eastAsia="SimSun"/>
        </w:rPr>
        <w:t xml:space="preserve"> {</w:t>
      </w:r>
      <w:r w:rsidR="005E5B5B">
        <w:rPr>
          <w:rFonts w:eastAsia="SimSun"/>
        </w:rPr>
        <w:t xml:space="preserve">      description "The domain name of the SEPP.";</w:t>
      </w:r>
    </w:p>
    <w:p w14:paraId="4B2F5699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type </w:t>
      </w:r>
      <w:proofErr w:type="spellStart"/>
      <w:r>
        <w:rPr>
          <w:rFonts w:eastAsia="SimSun"/>
        </w:rPr>
        <w:t>inet:domain-name</w:t>
      </w:r>
      <w:proofErr w:type="spellEnd"/>
      <w:r>
        <w:rPr>
          <w:rFonts w:eastAsia="SimSun"/>
        </w:rPr>
        <w:t>;</w:t>
      </w:r>
    </w:p>
    <w:p w14:paraId="721A0292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6B63D2D3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}</w:t>
      </w:r>
    </w:p>
    <w:p w14:paraId="6F9BCF1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</w:t>
      </w:r>
    </w:p>
    <w:p w14:paraId="476417CB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augment "/me3gpp:ManagedElement" {</w:t>
      </w:r>
    </w:p>
    <w:p w14:paraId="65F1A561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list </w:t>
      </w:r>
      <w:proofErr w:type="spellStart"/>
      <w:r>
        <w:rPr>
          <w:rFonts w:eastAsia="SimSun"/>
        </w:rPr>
        <w:t>ExternalSEPPFunction</w:t>
      </w:r>
      <w:proofErr w:type="spellEnd"/>
      <w:r>
        <w:rPr>
          <w:rFonts w:eastAsia="SimSun"/>
        </w:rPr>
        <w:t xml:space="preserve"> {</w:t>
      </w:r>
    </w:p>
    <w:p w14:paraId="026263E4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description "5G Core SEPP Function";</w:t>
      </w:r>
    </w:p>
    <w:p w14:paraId="139ED9A7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reference "3GPP TS 28.541";</w:t>
      </w:r>
    </w:p>
    <w:p w14:paraId="50109B82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key id;</w:t>
      </w:r>
    </w:p>
    <w:p w14:paraId="282AB1C7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uses top3gpp:Top_Grp;</w:t>
      </w:r>
    </w:p>
    <w:p w14:paraId="08F2FA2F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container attributes {</w:t>
      </w:r>
    </w:p>
    <w:p w14:paraId="6C749D3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  uses </w:t>
      </w:r>
      <w:proofErr w:type="spellStart"/>
      <w:r>
        <w:rPr>
          <w:rFonts w:eastAsia="SimSun"/>
        </w:rPr>
        <w:t>ExternalSEPPFunctionGrp</w:t>
      </w:r>
      <w:proofErr w:type="spellEnd"/>
      <w:r>
        <w:rPr>
          <w:rFonts w:eastAsia="SimSun"/>
        </w:rPr>
        <w:t>;</w:t>
      </w:r>
    </w:p>
    <w:p w14:paraId="50C00D0A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  }</w:t>
      </w:r>
    </w:p>
    <w:p w14:paraId="7B62E033" w14:textId="77777777" w:rsidR="007C6489" w:rsidRDefault="007C6489" w:rsidP="005E5B5B">
      <w:pPr>
        <w:pStyle w:val="PL"/>
        <w:rPr>
          <w:rFonts w:eastAsia="SimSun"/>
        </w:rPr>
      </w:pPr>
      <w:r w:rsidRPr="007C6489">
        <w:rPr>
          <w:rFonts w:eastAsia="SimSun"/>
        </w:rPr>
        <w:t xml:space="preserve">      uses mf3gpp:ManagedFunctionContainedClasses;</w:t>
      </w:r>
    </w:p>
    <w:p w14:paraId="72C10C2D" w14:textId="1E248DDC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  }</w:t>
      </w:r>
    </w:p>
    <w:p w14:paraId="72FD087D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 xml:space="preserve">  }</w:t>
      </w:r>
    </w:p>
    <w:p w14:paraId="703BA436" w14:textId="77777777" w:rsidR="005E5B5B" w:rsidRDefault="005E5B5B" w:rsidP="005E5B5B">
      <w:pPr>
        <w:pStyle w:val="PL"/>
        <w:rPr>
          <w:rFonts w:eastAsia="SimSun"/>
        </w:rPr>
      </w:pPr>
      <w:r>
        <w:rPr>
          <w:rFonts w:eastAsia="SimSun"/>
        </w:rPr>
        <w:t>}</w:t>
      </w:r>
    </w:p>
    <w:p w14:paraId="0FBA04F2" w14:textId="77777777" w:rsidR="00453789" w:rsidRDefault="00453789" w:rsidP="00453789">
      <w:pPr>
        <w:pStyle w:val="PL"/>
        <w:rPr>
          <w:rFonts w:eastAsia="SimSun"/>
        </w:rPr>
      </w:pPr>
    </w:p>
    <w:p w14:paraId="3B178EBF" w14:textId="6E5C73C7" w:rsidR="005E5B5B" w:rsidRDefault="00453789" w:rsidP="00453789">
      <w:pPr>
        <w:pStyle w:val="PL"/>
      </w:pPr>
      <w:r>
        <w:t>&lt;CODE ENDS&gt;</w:t>
      </w:r>
    </w:p>
    <w:p w14:paraId="11CC1B38" w14:textId="77777777" w:rsidR="005E5B5B" w:rsidRDefault="005E5B5B" w:rsidP="005E5B5B">
      <w:pPr>
        <w:pStyle w:val="Heading2"/>
      </w:pPr>
      <w:bookmarkStart w:id="131" w:name="_Toc59183411"/>
      <w:bookmarkStart w:id="132" w:name="_Toc59184877"/>
      <w:bookmarkStart w:id="133" w:name="_Toc59195812"/>
      <w:bookmarkStart w:id="134" w:name="_Toc59440241"/>
      <w:bookmarkStart w:id="135" w:name="_Toc67990681"/>
      <w:r>
        <w:rPr>
          <w:lang w:eastAsia="zh-CN"/>
        </w:rPr>
        <w:t>H.5.20</w:t>
      </w:r>
      <w:r>
        <w:rPr>
          <w:lang w:eastAsia="zh-CN"/>
        </w:rPr>
        <w:tab/>
        <w:t>module _3gpp-5gc-nrm-smffunction.yang</w:t>
      </w:r>
      <w:bookmarkEnd w:id="131"/>
      <w:bookmarkEnd w:id="132"/>
      <w:bookmarkEnd w:id="133"/>
      <w:bookmarkEnd w:id="134"/>
      <w:bookmarkEnd w:id="135"/>
    </w:p>
    <w:p w14:paraId="55444683" w14:textId="636ED5D6" w:rsidR="00453789" w:rsidRDefault="00453789" w:rsidP="005E5B5B">
      <w:pPr>
        <w:pStyle w:val="PL"/>
      </w:pPr>
      <w:r>
        <w:t>&lt;CODE BEGINS&gt;</w:t>
      </w:r>
    </w:p>
    <w:p w14:paraId="5E3CE10C" w14:textId="4FB45C43" w:rsidR="005E5B5B" w:rsidRDefault="005E5B5B" w:rsidP="005E5B5B">
      <w:pPr>
        <w:pStyle w:val="PL"/>
      </w:pPr>
      <w:r>
        <w:t>module _3gpp-5gc-nrm-smffunction {</w:t>
      </w:r>
    </w:p>
    <w:p w14:paraId="609281EB" w14:textId="77777777" w:rsidR="005E5B5B" w:rsidRDefault="005E5B5B" w:rsidP="005E5B5B">
      <w:pPr>
        <w:pStyle w:val="PL"/>
      </w:pPr>
      <w:r>
        <w:t xml:space="preserve">  yang-version 1.1;</w:t>
      </w:r>
    </w:p>
    <w:p w14:paraId="6F8EF82C" w14:textId="77777777" w:rsidR="005E5B5B" w:rsidRDefault="005E5B5B" w:rsidP="005E5B5B">
      <w:pPr>
        <w:pStyle w:val="PL"/>
      </w:pPr>
      <w:r>
        <w:t xml:space="preserve">  namespace urn:3gpp:sa5:_3gpp-5gc-nrm-smffunction;</w:t>
      </w:r>
    </w:p>
    <w:p w14:paraId="5AD3AE16" w14:textId="77777777" w:rsidR="005E5B5B" w:rsidRDefault="005E5B5B" w:rsidP="005E5B5B">
      <w:pPr>
        <w:pStyle w:val="PL"/>
      </w:pPr>
      <w:r>
        <w:t xml:space="preserve">  prefix smf3gpp;</w:t>
      </w:r>
    </w:p>
    <w:p w14:paraId="05CA76CF" w14:textId="77777777" w:rsidR="005E5B5B" w:rsidRDefault="005E5B5B" w:rsidP="005E5B5B">
      <w:pPr>
        <w:pStyle w:val="PL"/>
      </w:pPr>
    </w:p>
    <w:p w14:paraId="433C9D7E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0772D0C1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5ABF37C1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74CAD76E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24B77B84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2E0A47CD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5B715CF0" w14:textId="77777777" w:rsidR="005E5B5B" w:rsidRDefault="005E5B5B" w:rsidP="005E5B5B">
      <w:pPr>
        <w:pStyle w:val="PL"/>
      </w:pPr>
    </w:p>
    <w:p w14:paraId="27073862" w14:textId="77777777" w:rsidR="005E5B5B" w:rsidRDefault="005E5B5B" w:rsidP="005E5B5B">
      <w:pPr>
        <w:pStyle w:val="PL"/>
      </w:pPr>
      <w:r>
        <w:t xml:space="preserve">  organization "3gpp SA5";</w:t>
      </w:r>
    </w:p>
    <w:p w14:paraId="5B0ACF3B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8BCFD26" w14:textId="77777777" w:rsidR="005E5B5B" w:rsidRDefault="005E5B5B" w:rsidP="005E5B5B">
      <w:pPr>
        <w:pStyle w:val="PL"/>
      </w:pPr>
      <w:r>
        <w:t xml:space="preserve">  description "</w:t>
      </w:r>
      <w:proofErr w:type="spellStart"/>
      <w:r>
        <w:t>SMFFunction</w:t>
      </w:r>
      <w:proofErr w:type="spellEnd"/>
      <w:r>
        <w:t xml:space="preserve"> derived from basic </w:t>
      </w:r>
      <w:proofErr w:type="spellStart"/>
      <w:r>
        <w:t>ManagedFunction</w:t>
      </w:r>
      <w:proofErr w:type="spellEnd"/>
      <w:r>
        <w:t>.";</w:t>
      </w:r>
    </w:p>
    <w:p w14:paraId="1548782B" w14:textId="610FE779" w:rsidR="005E5B5B" w:rsidRDefault="007C6489" w:rsidP="005E5B5B">
      <w:pPr>
        <w:pStyle w:val="PL"/>
      </w:pPr>
      <w:r w:rsidRPr="007C6489">
        <w:t xml:space="preserve">  reference "3GPP TS 28.541";</w:t>
      </w:r>
    </w:p>
    <w:p w14:paraId="3A2FEC7E" w14:textId="77777777" w:rsidR="007C6489" w:rsidRDefault="007C6489" w:rsidP="005E5B5B">
      <w:pPr>
        <w:pStyle w:val="PL"/>
      </w:pPr>
    </w:p>
    <w:p w14:paraId="3CB4DC3C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08DE644A" w14:textId="046CA6FB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2020-08-06 { reference "CR-0333"; }</w:t>
      </w:r>
    </w:p>
    <w:p w14:paraId="56BA245A" w14:textId="77777777" w:rsidR="005E5B5B" w:rsidRDefault="005E5B5B" w:rsidP="005E5B5B">
      <w:pPr>
        <w:pStyle w:val="PL"/>
      </w:pPr>
      <w:r>
        <w:t xml:space="preserve">  revision 2020-06-03 { reference "CR-0286"; }</w:t>
      </w:r>
    </w:p>
    <w:p w14:paraId="3E1176C0" w14:textId="77777777" w:rsidR="005E5B5B" w:rsidRDefault="005E5B5B" w:rsidP="005E5B5B">
      <w:pPr>
        <w:pStyle w:val="PL"/>
      </w:pPr>
      <w:r>
        <w:t xml:space="preserve">  revision 2019-10-25 { reference "S5-194457 S5-193518"; }</w:t>
      </w:r>
    </w:p>
    <w:p w14:paraId="3F05665D" w14:textId="77777777" w:rsidR="005E5B5B" w:rsidRDefault="005E5B5B" w:rsidP="005E5B5B">
      <w:pPr>
        <w:pStyle w:val="PL"/>
      </w:pPr>
      <w:r>
        <w:t xml:space="preserve">  revision 2019-05-31 {reference "Ericsson refactoring."; }</w:t>
      </w:r>
    </w:p>
    <w:p w14:paraId="4D34C39E" w14:textId="77777777" w:rsidR="005E5B5B" w:rsidRDefault="005E5B5B" w:rsidP="005E5B5B">
      <w:pPr>
        <w:pStyle w:val="PL"/>
      </w:pPr>
      <w:r>
        <w:t xml:space="preserve">  revision 2018-08-07 { reference "Initial revision";}</w:t>
      </w:r>
    </w:p>
    <w:p w14:paraId="7C416953" w14:textId="77777777" w:rsidR="005E5B5B" w:rsidRDefault="005E5B5B" w:rsidP="005E5B5B">
      <w:pPr>
        <w:pStyle w:val="PL"/>
      </w:pPr>
    </w:p>
    <w:p w14:paraId="747288B0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SMFFunctionGrp</w:t>
      </w:r>
      <w:proofErr w:type="spellEnd"/>
      <w:r>
        <w:t xml:space="preserve"> {</w:t>
      </w:r>
    </w:p>
    <w:p w14:paraId="68F2CBBC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SMFFuntion</w:t>
      </w:r>
      <w:proofErr w:type="spellEnd"/>
      <w:r>
        <w:t xml:space="preserve"> IOC";</w:t>
      </w:r>
    </w:p>
    <w:p w14:paraId="457ED89E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2E48FFC3" w14:textId="77777777" w:rsidR="005E5B5B" w:rsidRDefault="005E5B5B" w:rsidP="005E5B5B">
      <w:pPr>
        <w:pStyle w:val="PL"/>
      </w:pPr>
    </w:p>
    <w:p w14:paraId="4188B7E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3504E201" w14:textId="77777777" w:rsidR="005E5B5B" w:rsidRDefault="005E5B5B" w:rsidP="005E5B5B">
      <w:pPr>
        <w:pStyle w:val="PL"/>
      </w:pPr>
      <w:r>
        <w:t xml:space="preserve">      min-elements 1;</w:t>
      </w:r>
    </w:p>
    <w:p w14:paraId="175F1137" w14:textId="77777777" w:rsidR="005E5B5B" w:rsidRDefault="005E5B5B" w:rsidP="005E5B5B">
      <w:pPr>
        <w:pStyle w:val="PL"/>
      </w:pPr>
      <w:r>
        <w:t xml:space="preserve">      description "A list of PLMN identifiers (Mobile Country Code and Mobile </w:t>
      </w:r>
    </w:p>
    <w:p w14:paraId="35241E15" w14:textId="77777777" w:rsidR="005E5B5B" w:rsidRDefault="005E5B5B" w:rsidP="005E5B5B">
      <w:pPr>
        <w:pStyle w:val="PL"/>
      </w:pPr>
      <w:r>
        <w:t xml:space="preserve">        Network Code).";</w:t>
      </w:r>
    </w:p>
    <w:p w14:paraId="45A2E0D3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1497C649" w14:textId="77777777" w:rsidR="005E5B5B" w:rsidRDefault="005E5B5B" w:rsidP="005E5B5B">
      <w:pPr>
        <w:pStyle w:val="PL"/>
      </w:pPr>
      <w:r>
        <w:t xml:space="preserve">      uses types3gpp:PLMNId;</w:t>
      </w:r>
    </w:p>
    <w:p w14:paraId="1D9EAAE0" w14:textId="77777777" w:rsidR="005E5B5B" w:rsidRDefault="005E5B5B" w:rsidP="005E5B5B">
      <w:pPr>
        <w:pStyle w:val="PL"/>
      </w:pPr>
      <w:r>
        <w:lastRenderedPageBreak/>
        <w:t xml:space="preserve">    }</w:t>
      </w:r>
    </w:p>
    <w:p w14:paraId="6B0E0A5F" w14:textId="77777777" w:rsidR="005E5B5B" w:rsidRDefault="005E5B5B" w:rsidP="005E5B5B">
      <w:pPr>
        <w:pStyle w:val="PL"/>
      </w:pPr>
    </w:p>
    <w:p w14:paraId="14B0C4CB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nRTACList</w:t>
      </w:r>
      <w:proofErr w:type="spellEnd"/>
      <w:r>
        <w:t xml:space="preserve"> {</w:t>
      </w:r>
    </w:p>
    <w:p w14:paraId="5C7A50F9" w14:textId="77777777" w:rsidR="005E5B5B" w:rsidRDefault="005E5B5B" w:rsidP="005E5B5B">
      <w:pPr>
        <w:pStyle w:val="PL"/>
      </w:pPr>
      <w:r>
        <w:t xml:space="preserve">      description "List of Tracking Area Codes (legacy TAC or extended TAC)</w:t>
      </w:r>
    </w:p>
    <w:p w14:paraId="5B814742" w14:textId="77777777" w:rsidR="005E5B5B" w:rsidRDefault="005E5B5B" w:rsidP="005E5B5B">
      <w:pPr>
        <w:pStyle w:val="PL"/>
      </w:pPr>
      <w:r>
        <w:t xml:space="preserve">      where the represented management function is serving.";</w:t>
      </w:r>
    </w:p>
    <w:p w14:paraId="099790E9" w14:textId="77777777" w:rsidR="005E5B5B" w:rsidRDefault="005E5B5B" w:rsidP="005E5B5B">
      <w:pPr>
        <w:pStyle w:val="PL"/>
      </w:pPr>
      <w:r>
        <w:t xml:space="preserve">      reference "TS 38.413 clause 9.3.3.10";</w:t>
      </w:r>
    </w:p>
    <w:p w14:paraId="169EFDA2" w14:textId="77777777" w:rsidR="005E5B5B" w:rsidRDefault="005E5B5B" w:rsidP="005E5B5B">
      <w:pPr>
        <w:pStyle w:val="PL"/>
      </w:pPr>
      <w:r>
        <w:t xml:space="preserve">      min-elements 1;</w:t>
      </w:r>
    </w:p>
    <w:p w14:paraId="6C74F229" w14:textId="77777777" w:rsidR="005E5B5B" w:rsidRDefault="005E5B5B" w:rsidP="005E5B5B">
      <w:pPr>
        <w:pStyle w:val="PL"/>
      </w:pPr>
      <w:r>
        <w:t xml:space="preserve">      config false;</w:t>
      </w:r>
    </w:p>
    <w:p w14:paraId="5D7B0594" w14:textId="77777777" w:rsidR="005E5B5B" w:rsidRDefault="005E5B5B" w:rsidP="005E5B5B">
      <w:pPr>
        <w:pStyle w:val="PL"/>
      </w:pPr>
      <w:r>
        <w:t xml:space="preserve">      type types3gpp:Tac;</w:t>
      </w:r>
    </w:p>
    <w:p w14:paraId="5391F42D" w14:textId="77777777" w:rsidR="005E5B5B" w:rsidRDefault="005E5B5B" w:rsidP="005E5B5B">
      <w:pPr>
        <w:pStyle w:val="PL"/>
      </w:pPr>
      <w:r>
        <w:t xml:space="preserve">    }</w:t>
      </w:r>
    </w:p>
    <w:p w14:paraId="21515464" w14:textId="77777777" w:rsidR="005E5B5B" w:rsidRDefault="005E5B5B" w:rsidP="005E5B5B">
      <w:pPr>
        <w:pStyle w:val="PL"/>
      </w:pPr>
    </w:p>
    <w:p w14:paraId="481F455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72B3D93E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78A21A07" w14:textId="77777777" w:rsidR="005E5B5B" w:rsidRDefault="005E5B5B" w:rsidP="005E5B5B">
      <w:pPr>
        <w:pStyle w:val="PL"/>
      </w:pPr>
      <w:r>
        <w:t xml:space="preserve">        interface.";</w:t>
      </w:r>
    </w:p>
    <w:p w14:paraId="7DCD7E24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4F6D382B" w14:textId="77777777" w:rsidR="005E5B5B" w:rsidRDefault="005E5B5B" w:rsidP="005E5B5B">
      <w:pPr>
        <w:pStyle w:val="PL"/>
      </w:pPr>
      <w:r>
        <w:t xml:space="preserve">    }</w:t>
      </w:r>
    </w:p>
    <w:p w14:paraId="2C10A4A9" w14:textId="77777777" w:rsidR="005E5B5B" w:rsidRDefault="005E5B5B" w:rsidP="005E5B5B">
      <w:pPr>
        <w:pStyle w:val="PL"/>
      </w:pPr>
    </w:p>
    <w:p w14:paraId="1589B57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5F03A0C5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293BA027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6F7BB1EF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77661FBF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23DCE164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6BBF8EAB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2ED1320E" w14:textId="77777777" w:rsidR="005E5B5B" w:rsidRDefault="005E5B5B" w:rsidP="005E5B5B">
      <w:pPr>
        <w:pStyle w:val="PL"/>
      </w:pPr>
      <w:r>
        <w:t xml:space="preserve">      uses types5g3gpp:SNssai;</w:t>
      </w:r>
    </w:p>
    <w:p w14:paraId="2A7A0759" w14:textId="77777777" w:rsidR="005E5B5B" w:rsidRDefault="005E5B5B" w:rsidP="005E5B5B">
      <w:pPr>
        <w:pStyle w:val="PL"/>
      </w:pPr>
      <w:r>
        <w:t xml:space="preserve">    }</w:t>
      </w:r>
    </w:p>
    <w:p w14:paraId="2678A704" w14:textId="77777777" w:rsidR="005E5B5B" w:rsidRDefault="005E5B5B" w:rsidP="005E5B5B">
      <w:pPr>
        <w:pStyle w:val="PL"/>
      </w:pPr>
      <w:r>
        <w:t xml:space="preserve">    </w:t>
      </w:r>
    </w:p>
    <w:p w14:paraId="7DAC1B7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4EA5B9D5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46D6FCEA" w14:textId="77777777" w:rsidR="005E5B5B" w:rsidRDefault="005E5B5B" w:rsidP="005E5B5B">
      <w:pPr>
        <w:pStyle w:val="PL"/>
      </w:pPr>
      <w:r>
        <w:t xml:space="preserve">      min-elements 1;</w:t>
      </w:r>
    </w:p>
    <w:p w14:paraId="40B1835C" w14:textId="77777777" w:rsidR="005E5B5B" w:rsidRDefault="005E5B5B" w:rsidP="005E5B5B">
      <w:pPr>
        <w:pStyle w:val="PL"/>
      </w:pPr>
      <w:r>
        <w:t xml:space="preserve">      max-elements 1;</w:t>
      </w:r>
    </w:p>
    <w:p w14:paraId="3E0E3A21" w14:textId="77777777" w:rsidR="007C6489" w:rsidRDefault="007C6489" w:rsidP="005E5B5B">
      <w:pPr>
        <w:pStyle w:val="PL"/>
      </w:pPr>
      <w:r w:rsidRPr="007C6489">
        <w:t xml:space="preserve">      description "Profile definition of a Managed NF (See TS 23.501)";</w:t>
      </w:r>
    </w:p>
    <w:p w14:paraId="75093EE7" w14:textId="335E2716" w:rsidR="005E5B5B" w:rsidRDefault="005E5B5B" w:rsidP="005E5B5B">
      <w:pPr>
        <w:pStyle w:val="PL"/>
      </w:pPr>
      <w:r>
        <w:t xml:space="preserve">      uses types3gpp:ManagedNFProfile;</w:t>
      </w:r>
    </w:p>
    <w:p w14:paraId="7EBF25FD" w14:textId="77777777" w:rsidR="005E5B5B" w:rsidRDefault="005E5B5B" w:rsidP="005E5B5B">
      <w:pPr>
        <w:pStyle w:val="PL"/>
      </w:pPr>
      <w:r>
        <w:t xml:space="preserve">    }</w:t>
      </w:r>
    </w:p>
    <w:p w14:paraId="062167B4" w14:textId="77777777" w:rsidR="005E5B5B" w:rsidRDefault="005E5B5B" w:rsidP="005E5B5B">
      <w:pPr>
        <w:pStyle w:val="PL"/>
      </w:pPr>
    </w:p>
    <w:p w14:paraId="4A94238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3024DD26" w14:textId="77777777" w:rsidR="005E5B5B" w:rsidRDefault="005E5B5B" w:rsidP="005E5B5B">
      <w:pPr>
        <w:pStyle w:val="PL"/>
      </w:pPr>
      <w:r>
        <w:t xml:space="preserve">      min-elements 1;</w:t>
      </w:r>
    </w:p>
    <w:p w14:paraId="1144B720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14320292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5D995A80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5F31DAEE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16A8D506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6601049E" w14:textId="77777777" w:rsidR="005E5B5B" w:rsidRDefault="005E5B5B" w:rsidP="005E5B5B">
      <w:pPr>
        <w:pStyle w:val="PL"/>
      </w:pPr>
      <w:r>
        <w:t xml:space="preserve">    }</w:t>
      </w:r>
    </w:p>
    <w:p w14:paraId="501B1F81" w14:textId="77777777" w:rsidR="005E5B5B" w:rsidRDefault="005E5B5B" w:rsidP="005E5B5B">
      <w:pPr>
        <w:pStyle w:val="PL"/>
      </w:pPr>
    </w:p>
    <w:p w14:paraId="3B94663D" w14:textId="77777777" w:rsidR="005E5B5B" w:rsidRDefault="005E5B5B" w:rsidP="005E5B5B">
      <w:pPr>
        <w:pStyle w:val="PL"/>
      </w:pPr>
      <w:r>
        <w:t xml:space="preserve">    leaf configurable5QISetRef {</w:t>
      </w:r>
    </w:p>
    <w:p w14:paraId="47230BD9" w14:textId="77777777" w:rsidR="005E5B5B" w:rsidRDefault="005E5B5B" w:rsidP="005E5B5B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268A6DEF" w14:textId="77777777" w:rsidR="005E5B5B" w:rsidRDefault="005E5B5B" w:rsidP="005E5B5B">
      <w:pPr>
        <w:pStyle w:val="PL"/>
      </w:pPr>
      <w:r>
        <w:t xml:space="preserve">      description "DN of the Configurable5QISet that the </w:t>
      </w:r>
      <w:proofErr w:type="spellStart"/>
      <w:r>
        <w:t>SMFFunction</w:t>
      </w:r>
      <w:proofErr w:type="spellEnd"/>
      <w:r>
        <w:t xml:space="preserve"> supports </w:t>
      </w:r>
    </w:p>
    <w:p w14:paraId="27A82518" w14:textId="77777777" w:rsidR="005E5B5B" w:rsidRDefault="005E5B5B" w:rsidP="005E5B5B">
      <w:pPr>
        <w:pStyle w:val="PL"/>
      </w:pPr>
      <w:r>
        <w:t xml:space="preserve">        (is associated to).";</w:t>
      </w:r>
    </w:p>
    <w:p w14:paraId="78A3D731" w14:textId="77777777" w:rsidR="005E5B5B" w:rsidRDefault="005E5B5B" w:rsidP="005E5B5B">
      <w:pPr>
        <w:pStyle w:val="PL"/>
      </w:pPr>
      <w:r>
        <w:t xml:space="preserve">    }</w:t>
      </w:r>
    </w:p>
    <w:p w14:paraId="40836BF6" w14:textId="77777777" w:rsidR="005E5B5B" w:rsidRDefault="005E5B5B" w:rsidP="005E5B5B">
      <w:pPr>
        <w:pStyle w:val="PL"/>
      </w:pPr>
    </w:p>
    <w:p w14:paraId="0CD18B45" w14:textId="77777777" w:rsidR="005E5B5B" w:rsidRDefault="005E5B5B" w:rsidP="005E5B5B">
      <w:pPr>
        <w:pStyle w:val="PL"/>
      </w:pPr>
      <w:r>
        <w:t xml:space="preserve">    leaf dynamic5QISetRef {</w:t>
      </w:r>
    </w:p>
    <w:p w14:paraId="5DD893CE" w14:textId="77777777" w:rsidR="005E5B5B" w:rsidRDefault="005E5B5B" w:rsidP="005E5B5B">
      <w:pPr>
        <w:pStyle w:val="PL"/>
      </w:pPr>
      <w:r>
        <w:t xml:space="preserve">      type </w:t>
      </w:r>
      <w:r>
        <w:rPr>
          <w:lang w:eastAsia="zh-CN"/>
        </w:rPr>
        <w:t>types3gpp:DistinguishedName;</w:t>
      </w:r>
    </w:p>
    <w:p w14:paraId="58AB3973" w14:textId="77777777" w:rsidR="005E5B5B" w:rsidRDefault="005E5B5B" w:rsidP="005E5B5B">
      <w:pPr>
        <w:pStyle w:val="PL"/>
      </w:pPr>
      <w:r>
        <w:t xml:space="preserve">      description "DN of the Dynamic5QISet that the </w:t>
      </w:r>
      <w:proofErr w:type="spellStart"/>
      <w:r>
        <w:t>SMFFunction</w:t>
      </w:r>
      <w:proofErr w:type="spellEnd"/>
      <w:r>
        <w:t xml:space="preserve"> supports </w:t>
      </w:r>
    </w:p>
    <w:p w14:paraId="3BC7D508" w14:textId="77777777" w:rsidR="005E5B5B" w:rsidRDefault="005E5B5B" w:rsidP="005E5B5B">
      <w:pPr>
        <w:pStyle w:val="PL"/>
      </w:pPr>
      <w:r>
        <w:t xml:space="preserve">        (is associated to).";</w:t>
      </w:r>
    </w:p>
    <w:p w14:paraId="7C446F17" w14:textId="77777777" w:rsidR="005E5B5B" w:rsidRDefault="005E5B5B" w:rsidP="005E5B5B">
      <w:pPr>
        <w:pStyle w:val="PL"/>
      </w:pPr>
      <w:r>
        <w:t xml:space="preserve">    }</w:t>
      </w:r>
    </w:p>
    <w:p w14:paraId="6866C7BB" w14:textId="77777777" w:rsidR="005E5B5B" w:rsidRDefault="005E5B5B" w:rsidP="005E5B5B">
      <w:pPr>
        <w:pStyle w:val="PL"/>
      </w:pPr>
      <w:r>
        <w:t xml:space="preserve">  }</w:t>
      </w:r>
    </w:p>
    <w:p w14:paraId="4A092CDF" w14:textId="77777777" w:rsidR="005E5B5B" w:rsidRDefault="005E5B5B" w:rsidP="005E5B5B">
      <w:pPr>
        <w:pStyle w:val="PL"/>
      </w:pPr>
    </w:p>
    <w:p w14:paraId="5D0B3BFB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1308E54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SMFFunction</w:t>
      </w:r>
      <w:proofErr w:type="spellEnd"/>
      <w:r>
        <w:t xml:space="preserve"> {</w:t>
      </w:r>
    </w:p>
    <w:p w14:paraId="57508725" w14:textId="77777777" w:rsidR="005E5B5B" w:rsidRDefault="005E5B5B" w:rsidP="005E5B5B">
      <w:pPr>
        <w:pStyle w:val="PL"/>
      </w:pPr>
      <w:r>
        <w:t xml:space="preserve">      description "5G Core SMF Function";</w:t>
      </w:r>
    </w:p>
    <w:p w14:paraId="475D72AE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670547B0" w14:textId="77777777" w:rsidR="005E5B5B" w:rsidRDefault="005E5B5B" w:rsidP="005E5B5B">
      <w:pPr>
        <w:pStyle w:val="PL"/>
      </w:pPr>
      <w:r>
        <w:t xml:space="preserve">      key id;</w:t>
      </w:r>
    </w:p>
    <w:p w14:paraId="509C19E8" w14:textId="77777777" w:rsidR="005E5B5B" w:rsidRDefault="005E5B5B" w:rsidP="005E5B5B">
      <w:pPr>
        <w:pStyle w:val="PL"/>
      </w:pPr>
      <w:r>
        <w:t xml:space="preserve">      uses top3gpp:Top_Grp;</w:t>
      </w:r>
    </w:p>
    <w:p w14:paraId="0F9AB380" w14:textId="77777777" w:rsidR="005E5B5B" w:rsidRDefault="005E5B5B" w:rsidP="005E5B5B">
      <w:pPr>
        <w:pStyle w:val="PL"/>
      </w:pPr>
      <w:r>
        <w:t xml:space="preserve">      container attributes {</w:t>
      </w:r>
    </w:p>
    <w:p w14:paraId="3CE4DD4A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SMFFunctionGrp</w:t>
      </w:r>
      <w:proofErr w:type="spellEnd"/>
      <w:r>
        <w:t>;</w:t>
      </w:r>
    </w:p>
    <w:p w14:paraId="330A24AB" w14:textId="77777777" w:rsidR="005E5B5B" w:rsidRDefault="005E5B5B" w:rsidP="005E5B5B">
      <w:pPr>
        <w:pStyle w:val="PL"/>
      </w:pPr>
      <w:r>
        <w:t xml:space="preserve">      }</w:t>
      </w:r>
    </w:p>
    <w:p w14:paraId="272D8439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183638DB" w14:textId="77777777" w:rsidR="005E5B5B" w:rsidRDefault="005E5B5B" w:rsidP="005E5B5B">
      <w:pPr>
        <w:pStyle w:val="PL"/>
      </w:pPr>
      <w:r>
        <w:t xml:space="preserve">    }</w:t>
      </w:r>
    </w:p>
    <w:p w14:paraId="732FDB3C" w14:textId="77777777" w:rsidR="005E5B5B" w:rsidRDefault="005E5B5B" w:rsidP="005E5B5B">
      <w:pPr>
        <w:pStyle w:val="PL"/>
      </w:pPr>
      <w:r>
        <w:t xml:space="preserve">  }</w:t>
      </w:r>
    </w:p>
    <w:p w14:paraId="3896812B" w14:textId="77777777" w:rsidR="00453789" w:rsidRDefault="005E5B5B" w:rsidP="00453789">
      <w:pPr>
        <w:pStyle w:val="PL"/>
      </w:pPr>
      <w:r>
        <w:t>}</w:t>
      </w:r>
    </w:p>
    <w:p w14:paraId="0DFA770C" w14:textId="00E618BB" w:rsidR="005E5B5B" w:rsidRDefault="00453789" w:rsidP="00453789">
      <w:pPr>
        <w:pStyle w:val="PL"/>
      </w:pPr>
      <w:r>
        <w:t>&lt;CODE ENDS&gt;</w:t>
      </w:r>
    </w:p>
    <w:p w14:paraId="5CB5D0B6" w14:textId="68620D67" w:rsidR="005E5B5B" w:rsidRDefault="005E5B5B" w:rsidP="005E5B5B">
      <w:pPr>
        <w:pStyle w:val="Heading2"/>
      </w:pPr>
      <w:bookmarkStart w:id="136" w:name="_Toc59183412"/>
      <w:bookmarkStart w:id="137" w:name="_Toc59184878"/>
      <w:bookmarkStart w:id="138" w:name="_Toc59195813"/>
      <w:bookmarkStart w:id="139" w:name="_Toc59440242"/>
      <w:bookmarkStart w:id="140" w:name="_Toc67990682"/>
      <w:r>
        <w:rPr>
          <w:lang w:eastAsia="zh-CN"/>
        </w:rPr>
        <w:t>H.5.21</w:t>
      </w:r>
      <w:r>
        <w:rPr>
          <w:lang w:eastAsia="zh-CN"/>
        </w:rPr>
        <w:tab/>
        <w:t>module _3gpp-5gc-nrm-smsffunction.yang</w:t>
      </w:r>
      <w:bookmarkEnd w:id="136"/>
      <w:bookmarkEnd w:id="137"/>
      <w:bookmarkEnd w:id="138"/>
      <w:bookmarkEnd w:id="139"/>
      <w:bookmarkEnd w:id="140"/>
    </w:p>
    <w:p w14:paraId="61A9E4CA" w14:textId="77777777" w:rsidR="00BD45EA" w:rsidRDefault="00BD45EA" w:rsidP="005E5B5B">
      <w:pPr>
        <w:pStyle w:val="PL"/>
      </w:pPr>
      <w:r w:rsidRPr="00BD45EA">
        <w:t>&lt;CODE BEGINS&gt;</w:t>
      </w:r>
    </w:p>
    <w:p w14:paraId="4614CFA7" w14:textId="4B3F97A8" w:rsidR="005E5B5B" w:rsidRDefault="005E5B5B" w:rsidP="005E5B5B">
      <w:pPr>
        <w:pStyle w:val="PL"/>
      </w:pPr>
      <w:r>
        <w:t>module _3gpp-5gc-nrm-smsffunction {</w:t>
      </w:r>
    </w:p>
    <w:p w14:paraId="276F04F9" w14:textId="77777777" w:rsidR="005E5B5B" w:rsidRDefault="005E5B5B" w:rsidP="005E5B5B">
      <w:pPr>
        <w:pStyle w:val="PL"/>
      </w:pPr>
      <w:r>
        <w:t xml:space="preserve">  yang-version 1.1;</w:t>
      </w:r>
    </w:p>
    <w:p w14:paraId="691E8CFC" w14:textId="77777777" w:rsidR="005E5B5B" w:rsidRDefault="005E5B5B" w:rsidP="005E5B5B">
      <w:pPr>
        <w:pStyle w:val="PL"/>
      </w:pPr>
      <w:r>
        <w:lastRenderedPageBreak/>
        <w:t xml:space="preserve">  </w:t>
      </w:r>
    </w:p>
    <w:p w14:paraId="54139928" w14:textId="77777777" w:rsidR="005E5B5B" w:rsidRDefault="005E5B5B" w:rsidP="005E5B5B">
      <w:pPr>
        <w:pStyle w:val="PL"/>
      </w:pPr>
      <w:r>
        <w:t xml:space="preserve">  namespace urn:3gpp:sa5:_3gpp-5gc-nrm-smsffunction;</w:t>
      </w:r>
    </w:p>
    <w:p w14:paraId="0EE765CE" w14:textId="77777777" w:rsidR="005E5B5B" w:rsidRDefault="005E5B5B" w:rsidP="005E5B5B">
      <w:pPr>
        <w:pStyle w:val="PL"/>
      </w:pPr>
      <w:r>
        <w:t xml:space="preserve">  prefix smsf3gpp;</w:t>
      </w:r>
    </w:p>
    <w:p w14:paraId="5E39543E" w14:textId="77777777" w:rsidR="005E5B5B" w:rsidRDefault="005E5B5B" w:rsidP="005E5B5B">
      <w:pPr>
        <w:pStyle w:val="PL"/>
      </w:pPr>
      <w:r>
        <w:t xml:space="preserve">  </w:t>
      </w:r>
    </w:p>
    <w:p w14:paraId="5861C881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3A55F1FA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0E30D9FE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03279468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207516ED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46FD3DF8" w14:textId="77777777" w:rsidR="005E5B5B" w:rsidRDefault="005E5B5B" w:rsidP="005E5B5B">
      <w:pPr>
        <w:pStyle w:val="PL"/>
      </w:pPr>
      <w:r>
        <w:t xml:space="preserve">  </w:t>
      </w:r>
    </w:p>
    <w:p w14:paraId="7C3F2297" w14:textId="77777777" w:rsidR="005E5B5B" w:rsidRDefault="005E5B5B" w:rsidP="005E5B5B">
      <w:pPr>
        <w:pStyle w:val="PL"/>
      </w:pPr>
      <w:r>
        <w:t xml:space="preserve">  organization "3gpp SA5";</w:t>
      </w:r>
    </w:p>
    <w:p w14:paraId="1D1EF058" w14:textId="77777777" w:rsidR="005E5B5B" w:rsidRDefault="005E5B5B" w:rsidP="005E5B5B">
      <w:pPr>
        <w:pStyle w:val="PL"/>
      </w:pPr>
      <w:r>
        <w:t xml:space="preserve">  description "This IOC represents the SMSF function defined in 3GPP TS 23.501.";</w:t>
      </w:r>
    </w:p>
    <w:p w14:paraId="46F7329D" w14:textId="77777777" w:rsidR="005E5B5B" w:rsidRDefault="005E5B5B" w:rsidP="005E5B5B">
      <w:pPr>
        <w:pStyle w:val="PL"/>
      </w:pPr>
      <w:r>
        <w:t xml:space="preserve">  reference "3GPP TS 28.541";</w:t>
      </w:r>
    </w:p>
    <w:p w14:paraId="145D984A" w14:textId="77777777" w:rsidR="005E5B5B" w:rsidRDefault="005E5B5B" w:rsidP="005E5B5B">
      <w:pPr>
        <w:pStyle w:val="PL"/>
      </w:pPr>
      <w:r>
        <w:t xml:space="preserve">  </w:t>
      </w:r>
    </w:p>
    <w:p w14:paraId="65A80DE5" w14:textId="77777777" w:rsidR="005E5B5B" w:rsidRDefault="005E5B5B" w:rsidP="005E5B5B">
      <w:pPr>
        <w:pStyle w:val="PL"/>
      </w:pPr>
      <w:r>
        <w:t xml:space="preserve">  revision 2019-10-25 { reference "S5-194457 S5-195427 S5-193518"; }</w:t>
      </w:r>
    </w:p>
    <w:p w14:paraId="7B2A012D" w14:textId="77777777" w:rsidR="005E5B5B" w:rsidRDefault="005E5B5B" w:rsidP="005E5B5B">
      <w:pPr>
        <w:pStyle w:val="PL"/>
      </w:pPr>
      <w:r>
        <w:t xml:space="preserve">    </w:t>
      </w:r>
    </w:p>
    <w:p w14:paraId="157C0646" w14:textId="77777777" w:rsidR="005E5B5B" w:rsidRDefault="005E5B5B" w:rsidP="005E5B5B">
      <w:pPr>
        <w:pStyle w:val="PL"/>
      </w:pPr>
      <w:r>
        <w:t xml:space="preserve">  revision 2019-05-15 {</w:t>
      </w:r>
    </w:p>
    <w:p w14:paraId="520966B2" w14:textId="77777777" w:rsidR="005E5B5B" w:rsidRDefault="005E5B5B" w:rsidP="005E5B5B">
      <w:pPr>
        <w:pStyle w:val="PL"/>
      </w:pPr>
      <w:r>
        <w:t xml:space="preserve">    description "initial revision";</w:t>
      </w:r>
    </w:p>
    <w:p w14:paraId="4DB5AE81" w14:textId="77777777" w:rsidR="005E5B5B" w:rsidRDefault="005E5B5B" w:rsidP="005E5B5B">
      <w:pPr>
        <w:pStyle w:val="PL"/>
      </w:pPr>
      <w:r>
        <w:t xml:space="preserve">    </w:t>
      </w:r>
    </w:p>
    <w:p w14:paraId="4DF45DA9" w14:textId="77777777" w:rsidR="005E5B5B" w:rsidRDefault="005E5B5B" w:rsidP="005E5B5B">
      <w:pPr>
        <w:pStyle w:val="PL"/>
      </w:pPr>
      <w:r>
        <w:t xml:space="preserve">  }</w:t>
      </w:r>
    </w:p>
    <w:p w14:paraId="32B9EB38" w14:textId="77777777" w:rsidR="005E5B5B" w:rsidRDefault="005E5B5B" w:rsidP="005E5B5B">
      <w:pPr>
        <w:pStyle w:val="PL"/>
      </w:pPr>
      <w:r>
        <w:t xml:space="preserve">  </w:t>
      </w:r>
    </w:p>
    <w:p w14:paraId="2181A07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SMSFFunctionGrp</w:t>
      </w:r>
      <w:proofErr w:type="spellEnd"/>
      <w:r>
        <w:t xml:space="preserve"> {</w:t>
      </w:r>
    </w:p>
    <w:p w14:paraId="04F6600F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7ACFDCF6" w14:textId="77777777" w:rsidR="005E5B5B" w:rsidRDefault="005E5B5B" w:rsidP="005E5B5B">
      <w:pPr>
        <w:pStyle w:val="PL"/>
      </w:pPr>
      <w:r>
        <w:t xml:space="preserve">    </w:t>
      </w:r>
    </w:p>
    <w:p w14:paraId="135CCE7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6A688F4D" w14:textId="77777777" w:rsidR="005E5B5B" w:rsidRDefault="005E5B5B" w:rsidP="005E5B5B">
      <w:pPr>
        <w:pStyle w:val="PL"/>
      </w:pPr>
      <w:r>
        <w:t xml:space="preserve">      description "List of at most six entries of PLMN Identifiers, but at least one (the primary PLMN Id).</w:t>
      </w:r>
    </w:p>
    <w:p w14:paraId="484E7D66" w14:textId="77777777" w:rsidR="005E5B5B" w:rsidRDefault="005E5B5B" w:rsidP="005E5B5B">
      <w:pPr>
        <w:pStyle w:val="PL"/>
      </w:pPr>
      <w:r>
        <w:t xml:space="preserve">                   The PLMN Identifier is composed of a Mobile Country Code (MCC) and a Mobile Network Code (MNC).";</w:t>
      </w:r>
    </w:p>
    <w:p w14:paraId="062D98A3" w14:textId="77777777" w:rsidR="005E5B5B" w:rsidRDefault="005E5B5B" w:rsidP="005E5B5B">
      <w:pPr>
        <w:pStyle w:val="PL"/>
      </w:pPr>
      <w:r>
        <w:t xml:space="preserve">      </w:t>
      </w:r>
    </w:p>
    <w:p w14:paraId="1E454BE1" w14:textId="77777777" w:rsidR="005E5B5B" w:rsidRDefault="005E5B5B" w:rsidP="005E5B5B">
      <w:pPr>
        <w:pStyle w:val="PL"/>
      </w:pPr>
      <w:r>
        <w:t xml:space="preserve">      min-elements 1;</w:t>
      </w:r>
    </w:p>
    <w:p w14:paraId="637CC616" w14:textId="77777777" w:rsidR="005E5B5B" w:rsidRDefault="005E5B5B" w:rsidP="005E5B5B">
      <w:pPr>
        <w:pStyle w:val="PL"/>
      </w:pPr>
      <w:r>
        <w:t xml:space="preserve">      max-elements 6;</w:t>
      </w:r>
    </w:p>
    <w:p w14:paraId="44C8218B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4CBBAC62" w14:textId="77777777" w:rsidR="005E5B5B" w:rsidRDefault="005E5B5B" w:rsidP="005E5B5B">
      <w:pPr>
        <w:pStyle w:val="PL"/>
      </w:pPr>
      <w:r>
        <w:t xml:space="preserve">      uses types3gpp:PLMNId;</w:t>
      </w:r>
    </w:p>
    <w:p w14:paraId="56D1121A" w14:textId="77777777" w:rsidR="005E5B5B" w:rsidRDefault="005E5B5B" w:rsidP="005E5B5B">
      <w:pPr>
        <w:pStyle w:val="PL"/>
      </w:pPr>
      <w:r>
        <w:t xml:space="preserve">    }    </w:t>
      </w:r>
    </w:p>
    <w:p w14:paraId="2DB05BDE" w14:textId="77777777" w:rsidR="005E5B5B" w:rsidRDefault="005E5B5B" w:rsidP="005E5B5B">
      <w:pPr>
        <w:pStyle w:val="PL"/>
      </w:pPr>
      <w:r>
        <w:t xml:space="preserve">    </w:t>
      </w:r>
    </w:p>
    <w:p w14:paraId="61C1271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4A069113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78F8644F" w14:textId="77777777" w:rsidR="005E5B5B" w:rsidRDefault="005E5B5B" w:rsidP="005E5B5B">
      <w:pPr>
        <w:pStyle w:val="PL"/>
      </w:pPr>
      <w:r>
        <w:t xml:space="preserve">      min-elements 1;</w:t>
      </w:r>
    </w:p>
    <w:p w14:paraId="6C2D25CE" w14:textId="77777777" w:rsidR="005E5B5B" w:rsidRDefault="005E5B5B" w:rsidP="005E5B5B">
      <w:pPr>
        <w:pStyle w:val="PL"/>
      </w:pPr>
      <w:r>
        <w:t xml:space="preserve">      uses types3gpp:ManagedNFProfile;</w:t>
      </w:r>
    </w:p>
    <w:p w14:paraId="1B103A76" w14:textId="77777777" w:rsidR="005E5B5B" w:rsidRDefault="005E5B5B" w:rsidP="005E5B5B">
      <w:pPr>
        <w:pStyle w:val="PL"/>
      </w:pPr>
      <w:r>
        <w:t xml:space="preserve">    }</w:t>
      </w:r>
    </w:p>
    <w:p w14:paraId="589F86A0" w14:textId="77777777" w:rsidR="005E5B5B" w:rsidRDefault="005E5B5B" w:rsidP="005E5B5B">
      <w:pPr>
        <w:pStyle w:val="PL"/>
      </w:pPr>
    </w:p>
    <w:p w14:paraId="7AFC8615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44B0CB4A" w14:textId="77777777" w:rsidR="005E5B5B" w:rsidRDefault="005E5B5B" w:rsidP="005E5B5B">
      <w:pPr>
        <w:pStyle w:val="PL"/>
      </w:pPr>
      <w:r>
        <w:t xml:space="preserve">      min-elements 1;</w:t>
      </w:r>
    </w:p>
    <w:p w14:paraId="4D73B2DE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6AA1D872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5DF97989" w14:textId="77777777" w:rsidR="005E5B5B" w:rsidRDefault="005E5B5B" w:rsidP="005E5B5B">
      <w:pPr>
        <w:pStyle w:val="PL"/>
      </w:pPr>
      <w:r>
        <w:t xml:space="preserve">    }</w:t>
      </w:r>
    </w:p>
    <w:p w14:paraId="46B85ABB" w14:textId="77777777" w:rsidR="005E5B5B" w:rsidRDefault="005E5B5B" w:rsidP="005E5B5B">
      <w:pPr>
        <w:pStyle w:val="PL"/>
      </w:pPr>
      <w:r>
        <w:t xml:space="preserve">  }</w:t>
      </w:r>
    </w:p>
    <w:p w14:paraId="297D893C" w14:textId="77777777" w:rsidR="005E5B5B" w:rsidRDefault="005E5B5B" w:rsidP="005E5B5B">
      <w:pPr>
        <w:pStyle w:val="PL"/>
      </w:pPr>
      <w:r>
        <w:t xml:space="preserve">  </w:t>
      </w:r>
    </w:p>
    <w:p w14:paraId="50067958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36A07CD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SMSFFunction</w:t>
      </w:r>
      <w:proofErr w:type="spellEnd"/>
      <w:r>
        <w:t xml:space="preserve"> {</w:t>
      </w:r>
    </w:p>
    <w:p w14:paraId="35BA0D5A" w14:textId="77777777" w:rsidR="005E5B5B" w:rsidRDefault="005E5B5B" w:rsidP="005E5B5B">
      <w:pPr>
        <w:pStyle w:val="PL"/>
      </w:pPr>
      <w:r>
        <w:t xml:space="preserve">      description "5G Core SMSF Function";</w:t>
      </w:r>
    </w:p>
    <w:p w14:paraId="3D9F1348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AB385FA" w14:textId="77777777" w:rsidR="005E5B5B" w:rsidRDefault="005E5B5B" w:rsidP="005E5B5B">
      <w:pPr>
        <w:pStyle w:val="PL"/>
      </w:pPr>
      <w:r>
        <w:t xml:space="preserve">      key id;</w:t>
      </w:r>
    </w:p>
    <w:p w14:paraId="742792F8" w14:textId="77777777" w:rsidR="005E5B5B" w:rsidRDefault="005E5B5B" w:rsidP="005E5B5B">
      <w:pPr>
        <w:pStyle w:val="PL"/>
      </w:pPr>
      <w:r>
        <w:t xml:space="preserve">      uses top3gpp:Top_Grp;</w:t>
      </w:r>
    </w:p>
    <w:p w14:paraId="2D3E3B6A" w14:textId="77777777" w:rsidR="005E5B5B" w:rsidRDefault="005E5B5B" w:rsidP="005E5B5B">
      <w:pPr>
        <w:pStyle w:val="PL"/>
      </w:pPr>
      <w:r>
        <w:t xml:space="preserve">      container attributes {</w:t>
      </w:r>
    </w:p>
    <w:p w14:paraId="477A2D25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SMSFFunctionGrp</w:t>
      </w:r>
      <w:proofErr w:type="spellEnd"/>
      <w:r>
        <w:t>;</w:t>
      </w:r>
    </w:p>
    <w:p w14:paraId="3522C3E7" w14:textId="77777777" w:rsidR="005E5B5B" w:rsidRDefault="005E5B5B" w:rsidP="005E5B5B">
      <w:pPr>
        <w:pStyle w:val="PL"/>
      </w:pPr>
      <w:r>
        <w:t xml:space="preserve">      }</w:t>
      </w:r>
    </w:p>
    <w:p w14:paraId="11C23822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62F02134" w14:textId="77777777" w:rsidR="005E5B5B" w:rsidRDefault="005E5B5B" w:rsidP="005E5B5B">
      <w:pPr>
        <w:pStyle w:val="PL"/>
      </w:pPr>
      <w:r>
        <w:t xml:space="preserve">    }</w:t>
      </w:r>
    </w:p>
    <w:p w14:paraId="3136B237" w14:textId="77777777" w:rsidR="005E5B5B" w:rsidRDefault="005E5B5B" w:rsidP="005E5B5B">
      <w:pPr>
        <w:pStyle w:val="PL"/>
      </w:pPr>
      <w:r>
        <w:t xml:space="preserve">  }</w:t>
      </w:r>
    </w:p>
    <w:p w14:paraId="1A5FB828" w14:textId="6E23FBC9" w:rsidR="005E5B5B" w:rsidRDefault="005E5B5B" w:rsidP="005E5B5B">
      <w:pPr>
        <w:pStyle w:val="PL"/>
      </w:pPr>
      <w:r>
        <w:t>}</w:t>
      </w:r>
    </w:p>
    <w:p w14:paraId="757F2D1A" w14:textId="71A331B0" w:rsidR="00BD45EA" w:rsidRDefault="00BD45EA" w:rsidP="005E5B5B">
      <w:pPr>
        <w:pStyle w:val="PL"/>
      </w:pPr>
      <w:r w:rsidRPr="00FA32FC">
        <w:t>&lt;CODE ENDS&gt;</w:t>
      </w:r>
    </w:p>
    <w:p w14:paraId="652897A4" w14:textId="77777777" w:rsidR="005E5B5B" w:rsidRDefault="005E5B5B" w:rsidP="005E5B5B">
      <w:pPr>
        <w:pStyle w:val="Heading2"/>
      </w:pPr>
      <w:bookmarkStart w:id="141" w:name="_Toc59183413"/>
      <w:bookmarkStart w:id="142" w:name="_Toc59184879"/>
      <w:bookmarkStart w:id="143" w:name="_Toc59195814"/>
      <w:bookmarkStart w:id="144" w:name="_Toc59440243"/>
      <w:bookmarkStart w:id="145" w:name="_Toc67990683"/>
      <w:r>
        <w:rPr>
          <w:lang w:eastAsia="zh-CN"/>
        </w:rPr>
        <w:t>H.5.22</w:t>
      </w:r>
      <w:r>
        <w:rPr>
          <w:lang w:eastAsia="zh-CN"/>
        </w:rPr>
        <w:tab/>
        <w:t>module _3gpp-5gc-nrm-udmfunction.yang</w:t>
      </w:r>
      <w:bookmarkEnd w:id="141"/>
      <w:bookmarkEnd w:id="142"/>
      <w:bookmarkEnd w:id="143"/>
      <w:bookmarkEnd w:id="144"/>
      <w:bookmarkEnd w:id="145"/>
    </w:p>
    <w:p w14:paraId="5091E70D" w14:textId="04982F24" w:rsidR="00BD45EA" w:rsidRDefault="00BD45EA" w:rsidP="005E5B5B">
      <w:pPr>
        <w:pStyle w:val="PL"/>
      </w:pPr>
      <w:r>
        <w:t>&lt;CODE BEGINS&gt;</w:t>
      </w:r>
    </w:p>
    <w:p w14:paraId="614E68DC" w14:textId="267423E6" w:rsidR="005E5B5B" w:rsidRDefault="005E5B5B" w:rsidP="005E5B5B">
      <w:pPr>
        <w:pStyle w:val="PL"/>
      </w:pPr>
      <w:r>
        <w:t>module _3gpp-5gc-nrm-udmfunction {</w:t>
      </w:r>
    </w:p>
    <w:p w14:paraId="1819AA8C" w14:textId="77777777" w:rsidR="005E5B5B" w:rsidRDefault="005E5B5B" w:rsidP="005E5B5B">
      <w:pPr>
        <w:pStyle w:val="PL"/>
      </w:pPr>
      <w:r>
        <w:t xml:space="preserve">  yang-version 1.1;</w:t>
      </w:r>
    </w:p>
    <w:p w14:paraId="2BB0828B" w14:textId="77777777" w:rsidR="005E5B5B" w:rsidRDefault="005E5B5B" w:rsidP="005E5B5B">
      <w:pPr>
        <w:pStyle w:val="PL"/>
      </w:pPr>
      <w:r>
        <w:t xml:space="preserve">  </w:t>
      </w:r>
    </w:p>
    <w:p w14:paraId="2D8CE57D" w14:textId="77777777" w:rsidR="005E5B5B" w:rsidRDefault="005E5B5B" w:rsidP="005E5B5B">
      <w:pPr>
        <w:pStyle w:val="PL"/>
      </w:pPr>
      <w:r>
        <w:t xml:space="preserve">  namespace urn:3gpp:sa5:_3gpp-5gc-nrm-udmfunction;</w:t>
      </w:r>
    </w:p>
    <w:p w14:paraId="114CC1D5" w14:textId="77777777" w:rsidR="005E5B5B" w:rsidRDefault="005E5B5B" w:rsidP="005E5B5B">
      <w:pPr>
        <w:pStyle w:val="PL"/>
      </w:pPr>
      <w:r>
        <w:t xml:space="preserve">  prefix udm3gpp;</w:t>
      </w:r>
    </w:p>
    <w:p w14:paraId="48B4BE8D" w14:textId="77777777" w:rsidR="005E5B5B" w:rsidRDefault="005E5B5B" w:rsidP="005E5B5B">
      <w:pPr>
        <w:pStyle w:val="PL"/>
      </w:pPr>
      <w:r>
        <w:t xml:space="preserve">  </w:t>
      </w:r>
    </w:p>
    <w:p w14:paraId="58FF0D93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4BB89EE3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04B4462E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12F512C7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5EDE1B62" w14:textId="77777777" w:rsidR="005E5B5B" w:rsidRPr="005E5B5B" w:rsidRDefault="005E5B5B" w:rsidP="005E5B5B">
      <w:pPr>
        <w:pStyle w:val="PL"/>
      </w:pPr>
      <w:r w:rsidRPr="005E5B5B">
        <w:lastRenderedPageBreak/>
        <w:t xml:space="preserve">  import _3gpp-5g-common-yang-types { prefix types5g3gpp; }</w:t>
      </w:r>
    </w:p>
    <w:p w14:paraId="09CD5632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25707C9B" w14:textId="77777777" w:rsidR="005E5B5B" w:rsidRDefault="005E5B5B" w:rsidP="005E5B5B">
      <w:pPr>
        <w:pStyle w:val="PL"/>
      </w:pPr>
      <w:r>
        <w:t xml:space="preserve">  </w:t>
      </w:r>
    </w:p>
    <w:p w14:paraId="676901E0" w14:textId="77777777" w:rsidR="005E5B5B" w:rsidRDefault="005E5B5B" w:rsidP="005E5B5B">
      <w:pPr>
        <w:pStyle w:val="PL"/>
      </w:pPr>
      <w:r>
        <w:t xml:space="preserve">  organization "3gpp SA5";</w:t>
      </w:r>
    </w:p>
    <w:p w14:paraId="4279D7B9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755BCE1" w14:textId="77777777" w:rsidR="005E5B5B" w:rsidRDefault="005E5B5B" w:rsidP="005E5B5B">
      <w:pPr>
        <w:pStyle w:val="PL"/>
      </w:pPr>
      <w:r>
        <w:t xml:space="preserve">  description "This IOC represents the UDM function in 5GC. For more </w:t>
      </w:r>
    </w:p>
    <w:p w14:paraId="0F3BFA6E" w14:textId="77777777" w:rsidR="005E5B5B" w:rsidRDefault="005E5B5B" w:rsidP="005E5B5B">
      <w:pPr>
        <w:pStyle w:val="PL"/>
      </w:pPr>
      <w:r>
        <w:t xml:space="preserve">    information about the UDM, see 3GPP TS 23.501.";</w:t>
      </w:r>
    </w:p>
    <w:p w14:paraId="0B02F6A7" w14:textId="77777777" w:rsidR="005E5B5B" w:rsidRDefault="005E5B5B" w:rsidP="005E5B5B">
      <w:pPr>
        <w:pStyle w:val="PL"/>
      </w:pPr>
      <w:r>
        <w:t xml:space="preserve">  reference "3GPP TS 28.541";</w:t>
      </w:r>
    </w:p>
    <w:p w14:paraId="0BBD09FC" w14:textId="77777777" w:rsidR="005E5B5B" w:rsidRDefault="005E5B5B" w:rsidP="005E5B5B">
      <w:pPr>
        <w:pStyle w:val="PL"/>
      </w:pPr>
      <w:r>
        <w:t xml:space="preserve">  </w:t>
      </w:r>
    </w:p>
    <w:p w14:paraId="2F76FA4C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7ABEA596" w14:textId="7E7167D4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2019-10-25 { reference "S5-194457 S5-195427 S5-193518"; }</w:t>
      </w:r>
    </w:p>
    <w:p w14:paraId="7EE365FF" w14:textId="77777777" w:rsidR="005E5B5B" w:rsidRDefault="005E5B5B" w:rsidP="005E5B5B">
      <w:pPr>
        <w:pStyle w:val="PL"/>
      </w:pPr>
      <w:r>
        <w:t xml:space="preserve">  revision 2019-05-22 { reference "initial revision";}</w:t>
      </w:r>
    </w:p>
    <w:p w14:paraId="74CCE73D" w14:textId="77777777" w:rsidR="005E5B5B" w:rsidRDefault="005E5B5B" w:rsidP="005E5B5B">
      <w:pPr>
        <w:pStyle w:val="PL"/>
      </w:pPr>
      <w:r>
        <w:t xml:space="preserve">  </w:t>
      </w:r>
    </w:p>
    <w:p w14:paraId="73CFF5E2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UDMFuntionGrp</w:t>
      </w:r>
      <w:proofErr w:type="spellEnd"/>
      <w:r>
        <w:t xml:space="preserve"> {</w:t>
      </w:r>
    </w:p>
    <w:p w14:paraId="0C18E082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UDMFuntion</w:t>
      </w:r>
      <w:proofErr w:type="spellEnd"/>
      <w:r>
        <w:t xml:space="preserve"> IOC";</w:t>
      </w:r>
    </w:p>
    <w:p w14:paraId="31698304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37D3F53D" w14:textId="77777777" w:rsidR="005E5B5B" w:rsidRDefault="005E5B5B" w:rsidP="005E5B5B">
      <w:pPr>
        <w:pStyle w:val="PL"/>
      </w:pPr>
      <w:r>
        <w:t xml:space="preserve">    </w:t>
      </w:r>
    </w:p>
    <w:p w14:paraId="5973F542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5094C57C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7668FE16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34E87C3E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55F31FE1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6B1ACDE8" w14:textId="77777777" w:rsidR="005E5B5B" w:rsidRDefault="005E5B5B" w:rsidP="005E5B5B">
      <w:pPr>
        <w:pStyle w:val="PL"/>
        <w:rPr>
          <w:lang w:val="fr-FR"/>
        </w:rPr>
      </w:pPr>
    </w:p>
    <w:p w14:paraId="7E5A2EF2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64C7E8E2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643E0063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39A1D173" w14:textId="77777777" w:rsidR="005E5B5B" w:rsidRDefault="005E5B5B" w:rsidP="005E5B5B">
      <w:pPr>
        <w:pStyle w:val="PL"/>
      </w:pPr>
      <w:r>
        <w:t xml:space="preserve">      uses types3gpp:PLMNId;</w:t>
      </w:r>
    </w:p>
    <w:p w14:paraId="0FECE972" w14:textId="77777777" w:rsidR="005E5B5B" w:rsidRDefault="005E5B5B" w:rsidP="005E5B5B">
      <w:pPr>
        <w:pStyle w:val="PL"/>
      </w:pPr>
      <w:r>
        <w:t xml:space="preserve">    }</w:t>
      </w:r>
    </w:p>
    <w:p w14:paraId="0EC46487" w14:textId="77777777" w:rsidR="005E5B5B" w:rsidRDefault="005E5B5B" w:rsidP="005E5B5B">
      <w:pPr>
        <w:pStyle w:val="PL"/>
      </w:pPr>
      <w:r>
        <w:t xml:space="preserve">    </w:t>
      </w:r>
    </w:p>
    <w:p w14:paraId="1F5145A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0BEA748F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3C8657B5" w14:textId="77777777" w:rsidR="005E5B5B" w:rsidRDefault="005E5B5B" w:rsidP="005E5B5B">
      <w:pPr>
        <w:pStyle w:val="PL"/>
      </w:pPr>
      <w:r>
        <w:t xml:space="preserve">        interface.";</w:t>
      </w:r>
    </w:p>
    <w:p w14:paraId="08DF98B8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04F275C8" w14:textId="77777777" w:rsidR="005E5B5B" w:rsidRDefault="005E5B5B" w:rsidP="005E5B5B">
      <w:pPr>
        <w:pStyle w:val="PL"/>
      </w:pPr>
      <w:r>
        <w:t xml:space="preserve">    }</w:t>
      </w:r>
    </w:p>
    <w:p w14:paraId="649D3034" w14:textId="77777777" w:rsidR="005E5B5B" w:rsidRDefault="005E5B5B" w:rsidP="005E5B5B">
      <w:pPr>
        <w:pStyle w:val="PL"/>
      </w:pPr>
      <w:r>
        <w:t xml:space="preserve">    </w:t>
      </w:r>
    </w:p>
    <w:p w14:paraId="7D4F1DB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5F340C16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6AC085BA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76D71353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340D406D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7B6D7760" w14:textId="77777777" w:rsidR="005E5B5B" w:rsidRDefault="005E5B5B" w:rsidP="005E5B5B">
      <w:pPr>
        <w:pStyle w:val="PL"/>
      </w:pPr>
      <w:r>
        <w:t xml:space="preserve">      //optional support</w:t>
      </w:r>
    </w:p>
    <w:p w14:paraId="31899FA7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07BE943A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35491E48" w14:textId="77777777" w:rsidR="005E5B5B" w:rsidRDefault="005E5B5B" w:rsidP="005E5B5B">
      <w:pPr>
        <w:pStyle w:val="PL"/>
      </w:pPr>
      <w:r>
        <w:t xml:space="preserve">      uses types5g3gpp:SNssai;</w:t>
      </w:r>
    </w:p>
    <w:p w14:paraId="511B8640" w14:textId="77777777" w:rsidR="005E5B5B" w:rsidRDefault="005E5B5B" w:rsidP="005E5B5B">
      <w:pPr>
        <w:pStyle w:val="PL"/>
      </w:pPr>
      <w:r>
        <w:t xml:space="preserve">    }</w:t>
      </w:r>
    </w:p>
    <w:p w14:paraId="27FA13C7" w14:textId="77777777" w:rsidR="005E5B5B" w:rsidRDefault="005E5B5B" w:rsidP="005E5B5B">
      <w:pPr>
        <w:pStyle w:val="PL"/>
      </w:pPr>
      <w:r>
        <w:t xml:space="preserve">    </w:t>
      </w:r>
    </w:p>
    <w:p w14:paraId="3FD57A8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7BCB7B70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484B806E" w14:textId="77777777" w:rsidR="005E5B5B" w:rsidRDefault="005E5B5B" w:rsidP="005E5B5B">
      <w:pPr>
        <w:pStyle w:val="PL"/>
      </w:pPr>
      <w:r>
        <w:t xml:space="preserve">      min-elements 1;</w:t>
      </w:r>
    </w:p>
    <w:p w14:paraId="138AE8D6" w14:textId="77777777" w:rsidR="005E5B5B" w:rsidRDefault="005E5B5B" w:rsidP="005E5B5B">
      <w:pPr>
        <w:pStyle w:val="PL"/>
      </w:pPr>
      <w:r>
        <w:t xml:space="preserve">      max-elements 1;</w:t>
      </w:r>
    </w:p>
    <w:p w14:paraId="23BBCCE6" w14:textId="77777777" w:rsidR="007C6489" w:rsidRDefault="007C6489" w:rsidP="005E5B5B">
      <w:pPr>
        <w:pStyle w:val="PL"/>
      </w:pPr>
      <w:r w:rsidRPr="007C6489">
        <w:t xml:space="preserve">      description "Profile definition of a Managed NF (See TS 23.501)";</w:t>
      </w:r>
    </w:p>
    <w:p w14:paraId="53130A4B" w14:textId="58C8A055" w:rsidR="005E5B5B" w:rsidRDefault="005E5B5B" w:rsidP="005E5B5B">
      <w:pPr>
        <w:pStyle w:val="PL"/>
      </w:pPr>
      <w:r>
        <w:t xml:space="preserve">      uses types3gpp:ManagedNFProfile;</w:t>
      </w:r>
    </w:p>
    <w:p w14:paraId="1C7ED410" w14:textId="77777777" w:rsidR="005E5B5B" w:rsidRDefault="005E5B5B" w:rsidP="005E5B5B">
      <w:pPr>
        <w:pStyle w:val="PL"/>
      </w:pPr>
      <w:r>
        <w:t xml:space="preserve">    }</w:t>
      </w:r>
    </w:p>
    <w:p w14:paraId="489A241B" w14:textId="77777777" w:rsidR="005E5B5B" w:rsidRDefault="005E5B5B" w:rsidP="005E5B5B">
      <w:pPr>
        <w:pStyle w:val="PL"/>
      </w:pPr>
    </w:p>
    <w:p w14:paraId="5C6805C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commModelList</w:t>
      </w:r>
      <w:proofErr w:type="spellEnd"/>
      <w:r>
        <w:t xml:space="preserve"> {</w:t>
      </w:r>
    </w:p>
    <w:p w14:paraId="1DB2D207" w14:textId="77777777" w:rsidR="005E5B5B" w:rsidRDefault="005E5B5B" w:rsidP="005E5B5B">
      <w:pPr>
        <w:pStyle w:val="PL"/>
      </w:pPr>
      <w:r>
        <w:t xml:space="preserve">      min-elements 1;</w:t>
      </w:r>
    </w:p>
    <w:p w14:paraId="7030207F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groupId</w:t>
      </w:r>
      <w:proofErr w:type="spellEnd"/>
      <w:r>
        <w:t>";</w:t>
      </w:r>
    </w:p>
    <w:p w14:paraId="015B8CB2" w14:textId="77777777" w:rsidR="005E5B5B" w:rsidRDefault="005E5B5B" w:rsidP="005E5B5B">
      <w:pPr>
        <w:pStyle w:val="PL"/>
      </w:pPr>
      <w:r>
        <w:t xml:space="preserve">      description "Specifies a list of </w:t>
      </w:r>
      <w:proofErr w:type="spellStart"/>
      <w:r>
        <w:t>commModel</w:t>
      </w:r>
      <w:proofErr w:type="spellEnd"/>
      <w:r>
        <w:t xml:space="preserve">. It can be used by NF and </w:t>
      </w:r>
    </w:p>
    <w:p w14:paraId="30313326" w14:textId="77777777" w:rsidR="005E5B5B" w:rsidRDefault="005E5B5B" w:rsidP="005E5B5B">
      <w:pPr>
        <w:pStyle w:val="PL"/>
      </w:pPr>
      <w:r>
        <w:t xml:space="preserve">        NF services to interact with each other in 5G Core network ";</w:t>
      </w:r>
    </w:p>
    <w:p w14:paraId="6A841245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67BDC1C2" w14:textId="77777777" w:rsidR="005E5B5B" w:rsidRDefault="005E5B5B" w:rsidP="005E5B5B">
      <w:pPr>
        <w:pStyle w:val="PL"/>
      </w:pPr>
      <w:r>
        <w:t xml:space="preserve">      uses types5g3gpp:CommModel;</w:t>
      </w:r>
    </w:p>
    <w:p w14:paraId="75BF2C27" w14:textId="77777777" w:rsidR="005E5B5B" w:rsidRDefault="005E5B5B" w:rsidP="005E5B5B">
      <w:pPr>
        <w:pStyle w:val="PL"/>
      </w:pPr>
      <w:r>
        <w:t xml:space="preserve">    }</w:t>
      </w:r>
    </w:p>
    <w:p w14:paraId="420DDDF6" w14:textId="77777777" w:rsidR="005E5B5B" w:rsidRDefault="005E5B5B" w:rsidP="005E5B5B">
      <w:pPr>
        <w:pStyle w:val="PL"/>
      </w:pPr>
      <w:r>
        <w:t xml:space="preserve">  }</w:t>
      </w:r>
    </w:p>
    <w:p w14:paraId="290901B5" w14:textId="77777777" w:rsidR="005E5B5B" w:rsidRDefault="005E5B5B" w:rsidP="005E5B5B">
      <w:pPr>
        <w:pStyle w:val="PL"/>
      </w:pPr>
      <w:r>
        <w:t xml:space="preserve">  </w:t>
      </w:r>
    </w:p>
    <w:p w14:paraId="59934057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01181D4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UDMFunction</w:t>
      </w:r>
      <w:proofErr w:type="spellEnd"/>
      <w:r>
        <w:t xml:space="preserve"> {</w:t>
      </w:r>
    </w:p>
    <w:p w14:paraId="1528E8B2" w14:textId="77777777" w:rsidR="005E5B5B" w:rsidRDefault="005E5B5B" w:rsidP="005E5B5B">
      <w:pPr>
        <w:pStyle w:val="PL"/>
      </w:pPr>
      <w:r>
        <w:t xml:space="preserve">      description "5G Core UDM Function";</w:t>
      </w:r>
    </w:p>
    <w:p w14:paraId="5D73A059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37DB57B4" w14:textId="77777777" w:rsidR="005E5B5B" w:rsidRDefault="005E5B5B" w:rsidP="005E5B5B">
      <w:pPr>
        <w:pStyle w:val="PL"/>
      </w:pPr>
      <w:r>
        <w:t xml:space="preserve">      key id;</w:t>
      </w:r>
    </w:p>
    <w:p w14:paraId="74C05C9E" w14:textId="77777777" w:rsidR="005E5B5B" w:rsidRDefault="005E5B5B" w:rsidP="005E5B5B">
      <w:pPr>
        <w:pStyle w:val="PL"/>
      </w:pPr>
      <w:r>
        <w:t xml:space="preserve">      uses top3gpp:Top_Grp;</w:t>
      </w:r>
    </w:p>
    <w:p w14:paraId="12AE1D80" w14:textId="77777777" w:rsidR="005E5B5B" w:rsidRDefault="005E5B5B" w:rsidP="005E5B5B">
      <w:pPr>
        <w:pStyle w:val="PL"/>
      </w:pPr>
      <w:r>
        <w:t xml:space="preserve">      container attributes {</w:t>
      </w:r>
    </w:p>
    <w:p w14:paraId="3CAE73F8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UDMFuntionGrp</w:t>
      </w:r>
      <w:proofErr w:type="spellEnd"/>
      <w:r>
        <w:t>;</w:t>
      </w:r>
    </w:p>
    <w:p w14:paraId="0BA3BAFA" w14:textId="77777777" w:rsidR="005E5B5B" w:rsidRDefault="005E5B5B" w:rsidP="005E5B5B">
      <w:pPr>
        <w:pStyle w:val="PL"/>
      </w:pPr>
      <w:r>
        <w:t xml:space="preserve">      }</w:t>
      </w:r>
    </w:p>
    <w:p w14:paraId="2348C00B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38FC3AD1" w14:textId="77777777" w:rsidR="005E5B5B" w:rsidRDefault="005E5B5B" w:rsidP="005E5B5B">
      <w:pPr>
        <w:pStyle w:val="PL"/>
      </w:pPr>
      <w:r>
        <w:t xml:space="preserve">    }</w:t>
      </w:r>
    </w:p>
    <w:p w14:paraId="3F692F14" w14:textId="77777777" w:rsidR="005E5B5B" w:rsidRDefault="005E5B5B" w:rsidP="005E5B5B">
      <w:pPr>
        <w:pStyle w:val="PL"/>
      </w:pPr>
      <w:r>
        <w:t xml:space="preserve">  }</w:t>
      </w:r>
    </w:p>
    <w:p w14:paraId="413FF339" w14:textId="59C3C1D5" w:rsidR="005E5B5B" w:rsidRDefault="005E5B5B" w:rsidP="005E5B5B">
      <w:pPr>
        <w:pStyle w:val="PL"/>
      </w:pPr>
      <w:r>
        <w:t>}</w:t>
      </w:r>
    </w:p>
    <w:p w14:paraId="45EFF5ED" w14:textId="3A338CB9" w:rsidR="00BD45EA" w:rsidRDefault="00BD45EA" w:rsidP="005E5B5B">
      <w:pPr>
        <w:pStyle w:val="PL"/>
      </w:pPr>
      <w:r w:rsidRPr="00FA32FC">
        <w:lastRenderedPageBreak/>
        <w:t>&lt;CODE ENDS&gt;</w:t>
      </w:r>
    </w:p>
    <w:p w14:paraId="4D62AD32" w14:textId="77777777" w:rsidR="005E5B5B" w:rsidRDefault="005E5B5B" w:rsidP="005E5B5B">
      <w:pPr>
        <w:pStyle w:val="Heading2"/>
      </w:pPr>
      <w:bookmarkStart w:id="146" w:name="_Toc59183414"/>
      <w:bookmarkStart w:id="147" w:name="_Toc59184880"/>
      <w:bookmarkStart w:id="148" w:name="_Toc59195815"/>
      <w:bookmarkStart w:id="149" w:name="_Toc59440244"/>
      <w:bookmarkStart w:id="150" w:name="_Toc67990684"/>
      <w:r>
        <w:rPr>
          <w:lang w:eastAsia="zh-CN"/>
        </w:rPr>
        <w:t>H.5.23</w:t>
      </w:r>
      <w:r>
        <w:rPr>
          <w:lang w:eastAsia="zh-CN"/>
        </w:rPr>
        <w:tab/>
        <w:t>module _3gpp-5gc-nrm-udrfunction.yang</w:t>
      </w:r>
      <w:bookmarkEnd w:id="146"/>
      <w:bookmarkEnd w:id="147"/>
      <w:bookmarkEnd w:id="148"/>
      <w:bookmarkEnd w:id="149"/>
      <w:bookmarkEnd w:id="150"/>
    </w:p>
    <w:p w14:paraId="421511A0" w14:textId="3A61E836" w:rsidR="00BD45EA" w:rsidRDefault="00BD45EA" w:rsidP="005E5B5B">
      <w:pPr>
        <w:pStyle w:val="PL"/>
      </w:pPr>
      <w:r>
        <w:t>&lt;CODE BEGINS&gt;</w:t>
      </w:r>
    </w:p>
    <w:p w14:paraId="5D9B28AF" w14:textId="5F14F558" w:rsidR="005E5B5B" w:rsidRDefault="005E5B5B" w:rsidP="005E5B5B">
      <w:pPr>
        <w:pStyle w:val="PL"/>
      </w:pPr>
      <w:r>
        <w:t>module _3gpp-5gc-nrm-udrfunction {</w:t>
      </w:r>
    </w:p>
    <w:p w14:paraId="2474B364" w14:textId="77777777" w:rsidR="005E5B5B" w:rsidRDefault="005E5B5B" w:rsidP="005E5B5B">
      <w:pPr>
        <w:pStyle w:val="PL"/>
      </w:pPr>
      <w:r>
        <w:t xml:space="preserve">  yang-version 1.1;</w:t>
      </w:r>
    </w:p>
    <w:p w14:paraId="2C12D9CC" w14:textId="77777777" w:rsidR="005E5B5B" w:rsidRDefault="005E5B5B" w:rsidP="005E5B5B">
      <w:pPr>
        <w:pStyle w:val="PL"/>
      </w:pPr>
      <w:r>
        <w:t xml:space="preserve">  </w:t>
      </w:r>
    </w:p>
    <w:p w14:paraId="6A3A321C" w14:textId="77777777" w:rsidR="005E5B5B" w:rsidRDefault="005E5B5B" w:rsidP="005E5B5B">
      <w:pPr>
        <w:pStyle w:val="PL"/>
      </w:pPr>
      <w:r>
        <w:t xml:space="preserve">  namespace urn:3gpp:sa5:_3gpp-5gc-nrm-udrfunction;</w:t>
      </w:r>
    </w:p>
    <w:p w14:paraId="55A1558E" w14:textId="77777777" w:rsidR="005E5B5B" w:rsidRDefault="005E5B5B" w:rsidP="005E5B5B">
      <w:pPr>
        <w:pStyle w:val="PL"/>
      </w:pPr>
      <w:r>
        <w:t xml:space="preserve">  prefix udr3gpp;</w:t>
      </w:r>
    </w:p>
    <w:p w14:paraId="295C0C51" w14:textId="77777777" w:rsidR="005E5B5B" w:rsidRDefault="005E5B5B" w:rsidP="005E5B5B">
      <w:pPr>
        <w:pStyle w:val="PL"/>
      </w:pPr>
      <w:r>
        <w:t xml:space="preserve">  </w:t>
      </w:r>
    </w:p>
    <w:p w14:paraId="4B515033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097E8707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560ECA7E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107B3166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6122BF90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0D1BE948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02D12D33" w14:textId="77777777" w:rsidR="005E5B5B" w:rsidRDefault="005E5B5B" w:rsidP="005E5B5B">
      <w:pPr>
        <w:pStyle w:val="PL"/>
      </w:pPr>
      <w:r>
        <w:t xml:space="preserve">  </w:t>
      </w:r>
    </w:p>
    <w:p w14:paraId="2DBFC04A" w14:textId="77777777" w:rsidR="005E5B5B" w:rsidRDefault="005E5B5B" w:rsidP="005E5B5B">
      <w:pPr>
        <w:pStyle w:val="PL"/>
      </w:pPr>
      <w:r>
        <w:t xml:space="preserve">  organization "3gpp SA5";</w:t>
      </w:r>
    </w:p>
    <w:p w14:paraId="3040AAA8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3BDFBC5C" w14:textId="77777777" w:rsidR="005E5B5B" w:rsidRDefault="005E5B5B" w:rsidP="005E5B5B">
      <w:pPr>
        <w:pStyle w:val="PL"/>
      </w:pPr>
      <w:r>
        <w:t xml:space="preserve">  description "This IOC represents the UDR function in 5GC. For more information </w:t>
      </w:r>
    </w:p>
    <w:p w14:paraId="1149DA49" w14:textId="77777777" w:rsidR="005E5B5B" w:rsidRDefault="005E5B5B" w:rsidP="005E5B5B">
      <w:pPr>
        <w:pStyle w:val="PL"/>
      </w:pPr>
      <w:r>
        <w:t xml:space="preserve">    about the UDR, see 3GPP TS 23.501.";</w:t>
      </w:r>
    </w:p>
    <w:p w14:paraId="5947D339" w14:textId="77777777" w:rsidR="005E5B5B" w:rsidRDefault="005E5B5B" w:rsidP="005E5B5B">
      <w:pPr>
        <w:pStyle w:val="PL"/>
      </w:pPr>
      <w:r>
        <w:t xml:space="preserve">  reference "3GPP TS 28.541";</w:t>
      </w:r>
    </w:p>
    <w:p w14:paraId="337F0E18" w14:textId="77777777" w:rsidR="005E5B5B" w:rsidRDefault="005E5B5B" w:rsidP="005E5B5B">
      <w:pPr>
        <w:pStyle w:val="PL"/>
      </w:pPr>
      <w:r>
        <w:t xml:space="preserve">  </w:t>
      </w:r>
    </w:p>
    <w:p w14:paraId="070A875B" w14:textId="6D2D57C6" w:rsidR="007C6489" w:rsidRDefault="005E5B5B" w:rsidP="007C6489">
      <w:pPr>
        <w:pStyle w:val="PL"/>
      </w:pPr>
      <w:r>
        <w:t xml:space="preserve"> </w:t>
      </w:r>
      <w:r w:rsidR="007C6489">
        <w:t xml:space="preserve"> revision 2023-04-26 { reference CR-0916; }</w:t>
      </w:r>
    </w:p>
    <w:p w14:paraId="2C4C8723" w14:textId="5FA93BD5" w:rsidR="005E5B5B" w:rsidRDefault="007C6489" w:rsidP="007C6489">
      <w:pPr>
        <w:pStyle w:val="PL"/>
      </w:pPr>
      <w:r>
        <w:t xml:space="preserve">  revision 2020-11-08 { reference CR-0412 ; }</w:t>
      </w:r>
    </w:p>
    <w:p w14:paraId="0EE90A15" w14:textId="77777777" w:rsidR="005E5B5B" w:rsidRDefault="005E5B5B" w:rsidP="005E5B5B">
      <w:pPr>
        <w:pStyle w:val="PL"/>
      </w:pPr>
      <w:r>
        <w:t xml:space="preserve">  revision 2019-10-25 { reference "S5-194457 S5-195427 S5-193518"; }</w:t>
      </w:r>
    </w:p>
    <w:p w14:paraId="1D347C3B" w14:textId="77777777" w:rsidR="005E5B5B" w:rsidRDefault="005E5B5B" w:rsidP="005E5B5B">
      <w:pPr>
        <w:pStyle w:val="PL"/>
      </w:pPr>
      <w:r>
        <w:t xml:space="preserve">    </w:t>
      </w:r>
    </w:p>
    <w:p w14:paraId="018EAA8B" w14:textId="77777777" w:rsidR="005E5B5B" w:rsidRDefault="005E5B5B" w:rsidP="005E5B5B">
      <w:pPr>
        <w:pStyle w:val="PL"/>
      </w:pPr>
      <w:r>
        <w:t xml:space="preserve">  revision 2019-05-22 {reference "initial revision"; }</w:t>
      </w:r>
    </w:p>
    <w:p w14:paraId="5931586F" w14:textId="77777777" w:rsidR="005E5B5B" w:rsidRDefault="005E5B5B" w:rsidP="005E5B5B">
      <w:pPr>
        <w:pStyle w:val="PL"/>
      </w:pPr>
      <w:r>
        <w:t xml:space="preserve">  </w:t>
      </w:r>
    </w:p>
    <w:p w14:paraId="551A6E2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UDRFuntionGrp</w:t>
      </w:r>
      <w:proofErr w:type="spellEnd"/>
      <w:r>
        <w:t xml:space="preserve"> {</w:t>
      </w:r>
    </w:p>
    <w:p w14:paraId="720156BD" w14:textId="77777777" w:rsidR="005E5B5B" w:rsidRDefault="005E5B5B" w:rsidP="005E5B5B">
      <w:pPr>
        <w:pStyle w:val="PL"/>
      </w:pPr>
      <w:r>
        <w:t xml:space="preserve">    description "</w:t>
      </w:r>
      <w:proofErr w:type="spellStart"/>
      <w:r>
        <w:t>Representse</w:t>
      </w:r>
      <w:proofErr w:type="spellEnd"/>
      <w:r>
        <w:t xml:space="preserve"> the </w:t>
      </w:r>
      <w:proofErr w:type="spellStart"/>
      <w:r>
        <w:t>UDRFuntion</w:t>
      </w:r>
      <w:proofErr w:type="spellEnd"/>
      <w:r>
        <w:t xml:space="preserve"> IOC";</w:t>
      </w:r>
    </w:p>
    <w:p w14:paraId="386978D0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414C899F" w14:textId="77777777" w:rsidR="005E5B5B" w:rsidRDefault="005E5B5B" w:rsidP="005E5B5B">
      <w:pPr>
        <w:pStyle w:val="PL"/>
      </w:pPr>
      <w:r>
        <w:t xml:space="preserve">    </w:t>
      </w:r>
    </w:p>
    <w:p w14:paraId="30486C3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656CFA9C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20D71115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75B7275F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0E6E5210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394EEEAE" w14:textId="77777777" w:rsidR="005E5B5B" w:rsidRDefault="005E5B5B" w:rsidP="005E5B5B">
      <w:pPr>
        <w:pStyle w:val="PL"/>
        <w:rPr>
          <w:lang w:val="fr-FR"/>
        </w:rPr>
      </w:pPr>
    </w:p>
    <w:p w14:paraId="24274BE6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1297835C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59971ADD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14EE8434" w14:textId="77777777" w:rsidR="005E5B5B" w:rsidRDefault="005E5B5B" w:rsidP="005E5B5B">
      <w:pPr>
        <w:pStyle w:val="PL"/>
      </w:pPr>
      <w:r>
        <w:t xml:space="preserve">      uses types3gpp:PLMNId;</w:t>
      </w:r>
    </w:p>
    <w:p w14:paraId="1D52724B" w14:textId="77777777" w:rsidR="005E5B5B" w:rsidRDefault="005E5B5B" w:rsidP="005E5B5B">
      <w:pPr>
        <w:pStyle w:val="PL"/>
      </w:pPr>
      <w:r>
        <w:t xml:space="preserve">    }</w:t>
      </w:r>
    </w:p>
    <w:p w14:paraId="7EF771F2" w14:textId="77777777" w:rsidR="005E5B5B" w:rsidRDefault="005E5B5B" w:rsidP="005E5B5B">
      <w:pPr>
        <w:pStyle w:val="PL"/>
      </w:pPr>
      <w:r>
        <w:t xml:space="preserve">    </w:t>
      </w:r>
    </w:p>
    <w:p w14:paraId="75DB54C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7A50973B" w14:textId="77777777" w:rsidR="005E5B5B" w:rsidRDefault="005E5B5B" w:rsidP="005E5B5B">
      <w:pPr>
        <w:pStyle w:val="PL"/>
      </w:pPr>
      <w:r>
        <w:t xml:space="preserve">      description "The FQDN of the registered NF instance in the service-based </w:t>
      </w:r>
    </w:p>
    <w:p w14:paraId="00C6A826" w14:textId="77777777" w:rsidR="005E5B5B" w:rsidRDefault="005E5B5B" w:rsidP="005E5B5B">
      <w:pPr>
        <w:pStyle w:val="PL"/>
      </w:pPr>
      <w:r>
        <w:t xml:space="preserve">        interface.";</w:t>
      </w:r>
    </w:p>
    <w:p w14:paraId="602D7B11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4BD71D08" w14:textId="77777777" w:rsidR="005E5B5B" w:rsidRDefault="005E5B5B" w:rsidP="005E5B5B">
      <w:pPr>
        <w:pStyle w:val="PL"/>
      </w:pPr>
      <w:r>
        <w:t xml:space="preserve">    }</w:t>
      </w:r>
    </w:p>
    <w:p w14:paraId="1681A9C1" w14:textId="77777777" w:rsidR="005E5B5B" w:rsidRDefault="005E5B5B" w:rsidP="005E5B5B">
      <w:pPr>
        <w:pStyle w:val="PL"/>
      </w:pPr>
      <w:r>
        <w:t xml:space="preserve">    </w:t>
      </w:r>
    </w:p>
    <w:p w14:paraId="075A0F8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251293A6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54B70678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0C800828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26C5A2DA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07054124" w14:textId="77777777" w:rsidR="005E5B5B" w:rsidRDefault="005E5B5B" w:rsidP="005E5B5B">
      <w:pPr>
        <w:pStyle w:val="PL"/>
      </w:pPr>
      <w:r>
        <w:t xml:space="preserve">      //optional support</w:t>
      </w:r>
    </w:p>
    <w:p w14:paraId="6FA0C18A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052DC592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48011E06" w14:textId="77777777" w:rsidR="005E5B5B" w:rsidRDefault="005E5B5B" w:rsidP="005E5B5B">
      <w:pPr>
        <w:pStyle w:val="PL"/>
      </w:pPr>
      <w:r>
        <w:t xml:space="preserve">      uses types5g3gpp:SNssai;</w:t>
      </w:r>
    </w:p>
    <w:p w14:paraId="6DE9978E" w14:textId="77777777" w:rsidR="005E5B5B" w:rsidRDefault="005E5B5B" w:rsidP="005E5B5B">
      <w:pPr>
        <w:pStyle w:val="PL"/>
      </w:pPr>
      <w:r>
        <w:t xml:space="preserve">    }</w:t>
      </w:r>
    </w:p>
    <w:p w14:paraId="35681873" w14:textId="77777777" w:rsidR="005E5B5B" w:rsidRDefault="005E5B5B" w:rsidP="005E5B5B">
      <w:pPr>
        <w:pStyle w:val="PL"/>
      </w:pPr>
      <w:r>
        <w:t xml:space="preserve">    </w:t>
      </w:r>
    </w:p>
    <w:p w14:paraId="757EC2F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1B0ACA70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0804E775" w14:textId="77777777" w:rsidR="005E5B5B" w:rsidRDefault="005E5B5B" w:rsidP="005E5B5B">
      <w:pPr>
        <w:pStyle w:val="PL"/>
      </w:pPr>
      <w:r>
        <w:t xml:space="preserve">      min-elements 1;</w:t>
      </w:r>
    </w:p>
    <w:p w14:paraId="3F3032E5" w14:textId="77777777" w:rsidR="005E5B5B" w:rsidRDefault="005E5B5B" w:rsidP="005E5B5B">
      <w:pPr>
        <w:pStyle w:val="PL"/>
      </w:pPr>
      <w:r>
        <w:t xml:space="preserve">      max-elements 1;</w:t>
      </w:r>
    </w:p>
    <w:p w14:paraId="29969C7F" w14:textId="77777777" w:rsidR="007C6489" w:rsidRDefault="007C6489" w:rsidP="005E5B5B">
      <w:pPr>
        <w:pStyle w:val="PL"/>
      </w:pPr>
      <w:r w:rsidRPr="007C6489">
        <w:t xml:space="preserve">      description "Profile definition of a Managed NF (See TS 23.501)";</w:t>
      </w:r>
    </w:p>
    <w:p w14:paraId="371D484B" w14:textId="0D950968" w:rsidR="005E5B5B" w:rsidRDefault="005E5B5B" w:rsidP="005E5B5B">
      <w:pPr>
        <w:pStyle w:val="PL"/>
      </w:pPr>
      <w:r>
        <w:t xml:space="preserve">      uses types3gpp:ManagedNFProfile;</w:t>
      </w:r>
    </w:p>
    <w:p w14:paraId="796B3B8F" w14:textId="77777777" w:rsidR="005E5B5B" w:rsidRDefault="005E5B5B" w:rsidP="005E5B5B">
      <w:pPr>
        <w:pStyle w:val="PL"/>
      </w:pPr>
      <w:r>
        <w:t xml:space="preserve">    }</w:t>
      </w:r>
    </w:p>
    <w:p w14:paraId="21D8E6BF" w14:textId="77777777" w:rsidR="005E5B5B" w:rsidRDefault="005E5B5B" w:rsidP="005E5B5B">
      <w:pPr>
        <w:pStyle w:val="PL"/>
      </w:pPr>
      <w:r>
        <w:t xml:space="preserve">  }</w:t>
      </w:r>
    </w:p>
    <w:p w14:paraId="1918E25D" w14:textId="77777777" w:rsidR="005E5B5B" w:rsidRDefault="005E5B5B" w:rsidP="005E5B5B">
      <w:pPr>
        <w:pStyle w:val="PL"/>
      </w:pPr>
      <w:r>
        <w:t xml:space="preserve">  </w:t>
      </w:r>
    </w:p>
    <w:p w14:paraId="6AB0CD5E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1BC38936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UDRFunction</w:t>
      </w:r>
      <w:proofErr w:type="spellEnd"/>
      <w:r>
        <w:t xml:space="preserve"> {</w:t>
      </w:r>
    </w:p>
    <w:p w14:paraId="37738BF9" w14:textId="77777777" w:rsidR="005E5B5B" w:rsidRDefault="005E5B5B" w:rsidP="005E5B5B">
      <w:pPr>
        <w:pStyle w:val="PL"/>
      </w:pPr>
      <w:r>
        <w:t xml:space="preserve">      description "5G Core UDR Function";</w:t>
      </w:r>
    </w:p>
    <w:p w14:paraId="66CDA180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79B9A7BA" w14:textId="77777777" w:rsidR="005E5B5B" w:rsidRDefault="005E5B5B" w:rsidP="005E5B5B">
      <w:pPr>
        <w:pStyle w:val="PL"/>
      </w:pPr>
      <w:r>
        <w:t xml:space="preserve">      key id;</w:t>
      </w:r>
    </w:p>
    <w:p w14:paraId="626490EA" w14:textId="77777777" w:rsidR="005E5B5B" w:rsidRDefault="005E5B5B" w:rsidP="005E5B5B">
      <w:pPr>
        <w:pStyle w:val="PL"/>
      </w:pPr>
      <w:r>
        <w:lastRenderedPageBreak/>
        <w:t xml:space="preserve">      uses top3gpp:Top_Grp;</w:t>
      </w:r>
    </w:p>
    <w:p w14:paraId="47185512" w14:textId="77777777" w:rsidR="005E5B5B" w:rsidRDefault="005E5B5B" w:rsidP="005E5B5B">
      <w:pPr>
        <w:pStyle w:val="PL"/>
      </w:pPr>
      <w:r>
        <w:t xml:space="preserve">      container attributes {</w:t>
      </w:r>
    </w:p>
    <w:p w14:paraId="0B847B3E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UDRFuntionGrp</w:t>
      </w:r>
      <w:proofErr w:type="spellEnd"/>
      <w:r>
        <w:t>;</w:t>
      </w:r>
    </w:p>
    <w:p w14:paraId="7478BBFB" w14:textId="77777777" w:rsidR="005E5B5B" w:rsidRDefault="005E5B5B" w:rsidP="005E5B5B">
      <w:pPr>
        <w:pStyle w:val="PL"/>
      </w:pPr>
      <w:r>
        <w:t xml:space="preserve">      }</w:t>
      </w:r>
    </w:p>
    <w:p w14:paraId="56D090CE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1A501C29" w14:textId="77777777" w:rsidR="005E5B5B" w:rsidRDefault="005E5B5B" w:rsidP="005E5B5B">
      <w:pPr>
        <w:pStyle w:val="PL"/>
      </w:pPr>
      <w:r>
        <w:t xml:space="preserve">    }</w:t>
      </w:r>
    </w:p>
    <w:p w14:paraId="0E5504E6" w14:textId="77777777" w:rsidR="005E5B5B" w:rsidRDefault="005E5B5B" w:rsidP="005E5B5B">
      <w:pPr>
        <w:pStyle w:val="PL"/>
      </w:pPr>
      <w:r>
        <w:t xml:space="preserve">  }</w:t>
      </w:r>
    </w:p>
    <w:p w14:paraId="6EA9A147" w14:textId="3EEA7EE8" w:rsidR="005E5B5B" w:rsidRDefault="005E5B5B" w:rsidP="005E5B5B">
      <w:pPr>
        <w:pStyle w:val="PL"/>
      </w:pPr>
      <w:r>
        <w:t>}</w:t>
      </w:r>
    </w:p>
    <w:p w14:paraId="45134F5D" w14:textId="6EF93DEB" w:rsidR="00BD45EA" w:rsidRDefault="00BD45EA" w:rsidP="005E5B5B">
      <w:pPr>
        <w:pStyle w:val="PL"/>
      </w:pPr>
      <w:r w:rsidRPr="00FA32FC">
        <w:t>&lt;CODE ENDS&gt;</w:t>
      </w:r>
    </w:p>
    <w:p w14:paraId="7C9D03B2" w14:textId="77777777" w:rsidR="005E5B5B" w:rsidRDefault="005E5B5B" w:rsidP="005E5B5B">
      <w:pPr>
        <w:pStyle w:val="Heading2"/>
      </w:pPr>
      <w:bookmarkStart w:id="151" w:name="_Toc59183415"/>
      <w:bookmarkStart w:id="152" w:name="_Toc59184881"/>
      <w:bookmarkStart w:id="153" w:name="_Toc59195816"/>
      <w:bookmarkStart w:id="154" w:name="_Toc59440245"/>
      <w:bookmarkStart w:id="155" w:name="_Toc67990685"/>
      <w:r>
        <w:rPr>
          <w:lang w:eastAsia="zh-CN"/>
        </w:rPr>
        <w:t>H.5.24</w:t>
      </w:r>
      <w:r>
        <w:rPr>
          <w:lang w:eastAsia="zh-CN"/>
        </w:rPr>
        <w:tab/>
        <w:t>module _3gpp-5gc-nrm-udsffunction.yang</w:t>
      </w:r>
      <w:bookmarkEnd w:id="151"/>
      <w:bookmarkEnd w:id="152"/>
      <w:bookmarkEnd w:id="153"/>
      <w:bookmarkEnd w:id="154"/>
      <w:bookmarkEnd w:id="155"/>
    </w:p>
    <w:p w14:paraId="2DD283DD" w14:textId="2A405C2C" w:rsidR="00BD45EA" w:rsidRDefault="00BD45EA" w:rsidP="005E5B5B">
      <w:pPr>
        <w:pStyle w:val="PL"/>
      </w:pPr>
      <w:r>
        <w:t>&lt;CODE BEGINS&gt;</w:t>
      </w:r>
    </w:p>
    <w:p w14:paraId="2EA3BAE0" w14:textId="579C9A26" w:rsidR="005E5B5B" w:rsidRDefault="005E5B5B" w:rsidP="005E5B5B">
      <w:pPr>
        <w:pStyle w:val="PL"/>
      </w:pPr>
      <w:r>
        <w:t>module _3gpp-5gc-nrm-udsffunction {</w:t>
      </w:r>
    </w:p>
    <w:p w14:paraId="5A44FCEA" w14:textId="77777777" w:rsidR="005E5B5B" w:rsidRDefault="005E5B5B" w:rsidP="005E5B5B">
      <w:pPr>
        <w:pStyle w:val="PL"/>
      </w:pPr>
      <w:r>
        <w:t xml:space="preserve">  yang-version 1.1;</w:t>
      </w:r>
    </w:p>
    <w:p w14:paraId="23A7792C" w14:textId="77777777" w:rsidR="005E5B5B" w:rsidRDefault="005E5B5B" w:rsidP="005E5B5B">
      <w:pPr>
        <w:pStyle w:val="PL"/>
      </w:pPr>
      <w:r>
        <w:t xml:space="preserve">  </w:t>
      </w:r>
    </w:p>
    <w:p w14:paraId="6AE0507E" w14:textId="77777777" w:rsidR="005E5B5B" w:rsidRDefault="005E5B5B" w:rsidP="005E5B5B">
      <w:pPr>
        <w:pStyle w:val="PL"/>
      </w:pPr>
      <w:r>
        <w:t xml:space="preserve">  namespace urn:3gpp:sa5:_3gpp-5gc-nrm-udsffunction;</w:t>
      </w:r>
    </w:p>
    <w:p w14:paraId="3A7CE4DD" w14:textId="77777777" w:rsidR="005E5B5B" w:rsidRDefault="005E5B5B" w:rsidP="005E5B5B">
      <w:pPr>
        <w:pStyle w:val="PL"/>
      </w:pPr>
      <w:r>
        <w:t xml:space="preserve">  prefix udsf3gpp;</w:t>
      </w:r>
    </w:p>
    <w:p w14:paraId="6464CC1F" w14:textId="77777777" w:rsidR="005E5B5B" w:rsidRDefault="005E5B5B" w:rsidP="005E5B5B">
      <w:pPr>
        <w:pStyle w:val="PL"/>
      </w:pPr>
      <w:r>
        <w:t xml:space="preserve">  </w:t>
      </w:r>
    </w:p>
    <w:p w14:paraId="09F7B94D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7F8C71FF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49FE383A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</w:t>
      </w:r>
      <w:proofErr w:type="spellStart"/>
      <w:r>
        <w:t>inet</w:t>
      </w:r>
      <w:proofErr w:type="spellEnd"/>
      <w:r>
        <w:t xml:space="preserve">-types { prefix </w:t>
      </w:r>
      <w:proofErr w:type="spellStart"/>
      <w:r>
        <w:t>inet</w:t>
      </w:r>
      <w:proofErr w:type="spellEnd"/>
      <w:r>
        <w:t>; }</w:t>
      </w:r>
    </w:p>
    <w:p w14:paraId="38BFD4D3" w14:textId="77777777" w:rsidR="005E5B5B" w:rsidRDefault="005E5B5B" w:rsidP="005E5B5B">
      <w:pPr>
        <w:pStyle w:val="PL"/>
      </w:pPr>
      <w:r>
        <w:t xml:space="preserve">  import _3gpp-common-yang-types { prefix types3gpp; }</w:t>
      </w:r>
    </w:p>
    <w:p w14:paraId="32546EA1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6C24F75E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6132CC07" w14:textId="77777777" w:rsidR="005E5B5B" w:rsidRDefault="005E5B5B" w:rsidP="005E5B5B">
      <w:pPr>
        <w:pStyle w:val="PL"/>
      </w:pPr>
      <w:r>
        <w:t xml:space="preserve">  </w:t>
      </w:r>
    </w:p>
    <w:p w14:paraId="74CA248C" w14:textId="77777777" w:rsidR="005E5B5B" w:rsidRDefault="005E5B5B" w:rsidP="005E5B5B">
      <w:pPr>
        <w:pStyle w:val="PL"/>
      </w:pPr>
      <w:r>
        <w:t xml:space="preserve">  organization "3gpp SA5";</w:t>
      </w:r>
    </w:p>
    <w:p w14:paraId="09E9004E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4ABD641C" w14:textId="77777777" w:rsidR="005E5B5B" w:rsidRDefault="005E5B5B" w:rsidP="005E5B5B">
      <w:pPr>
        <w:pStyle w:val="PL"/>
      </w:pPr>
      <w:r>
        <w:t xml:space="preserve">  description "This IOC represents the UDSF function which can be interacted </w:t>
      </w:r>
    </w:p>
    <w:p w14:paraId="5EB673B7" w14:textId="77777777" w:rsidR="005E5B5B" w:rsidRDefault="005E5B5B" w:rsidP="005E5B5B">
      <w:pPr>
        <w:pStyle w:val="PL"/>
      </w:pPr>
      <w:r>
        <w:t xml:space="preserve">    with any other 5GC NF defined in 3GPP TS 23.501.";</w:t>
      </w:r>
    </w:p>
    <w:p w14:paraId="188222C0" w14:textId="77777777" w:rsidR="005E5B5B" w:rsidRDefault="005E5B5B" w:rsidP="005E5B5B">
      <w:pPr>
        <w:pStyle w:val="PL"/>
      </w:pPr>
      <w:r>
        <w:t xml:space="preserve">  reference "3GPP TS 28.541";</w:t>
      </w:r>
    </w:p>
    <w:p w14:paraId="537BEF79" w14:textId="77777777" w:rsidR="005E5B5B" w:rsidRDefault="005E5B5B" w:rsidP="005E5B5B">
      <w:pPr>
        <w:pStyle w:val="PL"/>
      </w:pPr>
      <w:r>
        <w:t xml:space="preserve">  </w:t>
      </w:r>
    </w:p>
    <w:p w14:paraId="55052088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6CF72831" w14:textId="30B49DA3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2019-10-25 { reference "S5-194457 S5-195427 S5-193518"; }  </w:t>
      </w:r>
    </w:p>
    <w:p w14:paraId="60CDC82D" w14:textId="77777777" w:rsidR="005E5B5B" w:rsidRDefault="005E5B5B" w:rsidP="005E5B5B">
      <w:pPr>
        <w:pStyle w:val="PL"/>
      </w:pPr>
      <w:r>
        <w:t xml:space="preserve">  </w:t>
      </w:r>
    </w:p>
    <w:p w14:paraId="5185413C" w14:textId="77777777" w:rsidR="005E5B5B" w:rsidRDefault="005E5B5B" w:rsidP="005E5B5B">
      <w:pPr>
        <w:pStyle w:val="PL"/>
      </w:pPr>
      <w:r>
        <w:t xml:space="preserve">  revision 2019-05-22 { reference "initial revision"; }</w:t>
      </w:r>
    </w:p>
    <w:p w14:paraId="0024814E" w14:textId="77777777" w:rsidR="005E5B5B" w:rsidRDefault="005E5B5B" w:rsidP="005E5B5B">
      <w:pPr>
        <w:pStyle w:val="PL"/>
      </w:pPr>
      <w:r>
        <w:t xml:space="preserve">  </w:t>
      </w:r>
    </w:p>
    <w:p w14:paraId="13812D09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UDSFFuntionGrp</w:t>
      </w:r>
      <w:proofErr w:type="spellEnd"/>
      <w:r>
        <w:t xml:space="preserve"> {</w:t>
      </w:r>
    </w:p>
    <w:p w14:paraId="5DA95F60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UDSFFuntion</w:t>
      </w:r>
      <w:proofErr w:type="spellEnd"/>
      <w:r>
        <w:t xml:space="preserve"> IOC";</w:t>
      </w:r>
    </w:p>
    <w:p w14:paraId="45BCDB6B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793A795A" w14:textId="77777777" w:rsidR="005E5B5B" w:rsidRDefault="005E5B5B" w:rsidP="005E5B5B">
      <w:pPr>
        <w:pStyle w:val="PL"/>
      </w:pPr>
      <w:r>
        <w:t xml:space="preserve">    </w:t>
      </w:r>
    </w:p>
    <w:p w14:paraId="534E579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F83639E" w14:textId="77777777" w:rsidR="005E5B5B" w:rsidRDefault="005E5B5B" w:rsidP="005E5B5B">
      <w:pPr>
        <w:pStyle w:val="PL"/>
      </w:pPr>
      <w:r>
        <w:t xml:space="preserve">      description "List of at most six entries of PLMN Identifiers, but at </w:t>
      </w:r>
    </w:p>
    <w:p w14:paraId="6E9198D6" w14:textId="77777777" w:rsidR="005E5B5B" w:rsidRDefault="005E5B5B" w:rsidP="005E5B5B">
      <w:pPr>
        <w:pStyle w:val="PL"/>
      </w:pPr>
      <w:r>
        <w:t xml:space="preserve">        least one (the primary PLMN Id).</w:t>
      </w:r>
    </w:p>
    <w:p w14:paraId="62A12E12" w14:textId="77777777" w:rsidR="005E5B5B" w:rsidRDefault="005E5B5B" w:rsidP="005E5B5B">
      <w:pPr>
        <w:pStyle w:val="PL"/>
      </w:pPr>
      <w:r>
        <w:t xml:space="preserve">        The PLMN Identifier is composed of a Mobile Country Code (MCC) and a </w:t>
      </w:r>
    </w:p>
    <w:p w14:paraId="5C714AC5" w14:textId="77777777" w:rsidR="005E5B5B" w:rsidRDefault="005E5B5B" w:rsidP="005E5B5B">
      <w:pPr>
        <w:pStyle w:val="PL"/>
        <w:rPr>
          <w:lang w:val="fr-FR"/>
        </w:rPr>
      </w:pPr>
      <w:r>
        <w:t xml:space="preserve">        </w:t>
      </w:r>
      <w:r>
        <w:rPr>
          <w:lang w:val="fr-FR"/>
        </w:rPr>
        <w:t>Mobile Network Code (MNC).";</w:t>
      </w:r>
    </w:p>
    <w:p w14:paraId="014E466E" w14:textId="77777777" w:rsidR="005E5B5B" w:rsidRDefault="005E5B5B" w:rsidP="005E5B5B">
      <w:pPr>
        <w:pStyle w:val="PL"/>
        <w:rPr>
          <w:lang w:val="fr-FR"/>
        </w:rPr>
      </w:pPr>
    </w:p>
    <w:p w14:paraId="32F09BCA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 xml:space="preserve">      min-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1;</w:t>
      </w:r>
    </w:p>
    <w:p w14:paraId="53956634" w14:textId="77777777" w:rsidR="005E5B5B" w:rsidRDefault="005E5B5B" w:rsidP="005E5B5B">
      <w:pPr>
        <w:pStyle w:val="PL"/>
      </w:pPr>
      <w:r>
        <w:rPr>
          <w:lang w:val="fr-FR"/>
        </w:rPr>
        <w:t xml:space="preserve">      </w:t>
      </w:r>
      <w:r>
        <w:t>max-elements 6;</w:t>
      </w:r>
    </w:p>
    <w:p w14:paraId="257ECBB8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0C5A2684" w14:textId="77777777" w:rsidR="005E5B5B" w:rsidRDefault="005E5B5B" w:rsidP="005E5B5B">
      <w:pPr>
        <w:pStyle w:val="PL"/>
      </w:pPr>
      <w:r>
        <w:t xml:space="preserve">      uses types3gpp:PLMNId;</w:t>
      </w:r>
    </w:p>
    <w:p w14:paraId="7984532B" w14:textId="77777777" w:rsidR="005E5B5B" w:rsidRDefault="005E5B5B" w:rsidP="005E5B5B">
      <w:pPr>
        <w:pStyle w:val="PL"/>
      </w:pPr>
      <w:r>
        <w:t xml:space="preserve">    }</w:t>
      </w:r>
    </w:p>
    <w:p w14:paraId="647781D2" w14:textId="77777777" w:rsidR="005E5B5B" w:rsidRDefault="005E5B5B" w:rsidP="005E5B5B">
      <w:pPr>
        <w:pStyle w:val="PL"/>
      </w:pPr>
      <w:r>
        <w:t xml:space="preserve">    </w:t>
      </w:r>
    </w:p>
    <w:p w14:paraId="57BC300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sBIFQDN</w:t>
      </w:r>
      <w:proofErr w:type="spellEnd"/>
      <w:r>
        <w:t xml:space="preserve"> {</w:t>
      </w:r>
    </w:p>
    <w:p w14:paraId="698B551B" w14:textId="77777777" w:rsidR="005E5B5B" w:rsidRDefault="005E5B5B" w:rsidP="005E5B5B">
      <w:pPr>
        <w:pStyle w:val="PL"/>
      </w:pPr>
      <w:r>
        <w:t xml:space="preserve">      description "The FQDN of the registered NF instance in the </w:t>
      </w:r>
    </w:p>
    <w:p w14:paraId="214CE179" w14:textId="77777777" w:rsidR="005E5B5B" w:rsidRDefault="005E5B5B" w:rsidP="005E5B5B">
      <w:pPr>
        <w:pStyle w:val="PL"/>
      </w:pPr>
      <w:r>
        <w:t xml:space="preserve">        service-based interface.";</w:t>
      </w:r>
    </w:p>
    <w:p w14:paraId="1D72B1AE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inet:domain-name</w:t>
      </w:r>
      <w:proofErr w:type="spellEnd"/>
      <w:r>
        <w:t>;</w:t>
      </w:r>
    </w:p>
    <w:p w14:paraId="54172811" w14:textId="77777777" w:rsidR="005E5B5B" w:rsidRDefault="005E5B5B" w:rsidP="005E5B5B">
      <w:pPr>
        <w:pStyle w:val="PL"/>
      </w:pPr>
      <w:r>
        <w:t xml:space="preserve">    }</w:t>
      </w:r>
    </w:p>
    <w:p w14:paraId="1768F56F" w14:textId="77777777" w:rsidR="005E5B5B" w:rsidRDefault="005E5B5B" w:rsidP="005E5B5B">
      <w:pPr>
        <w:pStyle w:val="PL"/>
      </w:pPr>
      <w:r>
        <w:t xml:space="preserve">    </w:t>
      </w:r>
    </w:p>
    <w:p w14:paraId="309C7453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7D275530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68FC05C0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27758592" w14:textId="77777777" w:rsidR="005E5B5B" w:rsidRDefault="005E5B5B" w:rsidP="005E5B5B">
      <w:pPr>
        <w:pStyle w:val="PL"/>
      </w:pPr>
      <w:r>
        <w:t xml:space="preserve">                   An S-NSSAI has an SST (Slice/Service type) and an optional SD</w:t>
      </w:r>
    </w:p>
    <w:p w14:paraId="6291FE50" w14:textId="77777777" w:rsidR="005E5B5B" w:rsidRDefault="005E5B5B" w:rsidP="005E5B5B">
      <w:pPr>
        <w:pStyle w:val="PL"/>
      </w:pPr>
      <w:r>
        <w:t xml:space="preserve">                   (Slice Differentiator) field.";</w:t>
      </w:r>
    </w:p>
    <w:p w14:paraId="15D63FD2" w14:textId="77777777" w:rsidR="005E5B5B" w:rsidRDefault="005E5B5B" w:rsidP="005E5B5B">
      <w:pPr>
        <w:pStyle w:val="PL"/>
      </w:pPr>
      <w:r>
        <w:t xml:space="preserve">      //optional support</w:t>
      </w:r>
    </w:p>
    <w:p w14:paraId="575B1F53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5DCD8A4B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313F429A" w14:textId="77777777" w:rsidR="005E5B5B" w:rsidRDefault="005E5B5B" w:rsidP="005E5B5B">
      <w:pPr>
        <w:pStyle w:val="PL"/>
      </w:pPr>
      <w:r>
        <w:t xml:space="preserve">      uses types5g3gpp:SNssai;</w:t>
      </w:r>
    </w:p>
    <w:p w14:paraId="62EAE23D" w14:textId="77777777" w:rsidR="005E5B5B" w:rsidRDefault="005E5B5B" w:rsidP="005E5B5B">
      <w:pPr>
        <w:pStyle w:val="PL"/>
      </w:pPr>
      <w:r>
        <w:t xml:space="preserve">    }</w:t>
      </w:r>
    </w:p>
    <w:p w14:paraId="67F62542" w14:textId="77777777" w:rsidR="005E5B5B" w:rsidRDefault="005E5B5B" w:rsidP="005E5B5B">
      <w:pPr>
        <w:pStyle w:val="PL"/>
      </w:pPr>
      <w:r>
        <w:t xml:space="preserve">    </w:t>
      </w:r>
    </w:p>
    <w:p w14:paraId="690052C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4C749B85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307F277E" w14:textId="77777777" w:rsidR="005E5B5B" w:rsidRDefault="005E5B5B" w:rsidP="005E5B5B">
      <w:pPr>
        <w:pStyle w:val="PL"/>
      </w:pPr>
      <w:r>
        <w:t xml:space="preserve">      min-elements 1;</w:t>
      </w:r>
    </w:p>
    <w:p w14:paraId="191ACF03" w14:textId="77777777" w:rsidR="005E5B5B" w:rsidRDefault="005E5B5B" w:rsidP="005E5B5B">
      <w:pPr>
        <w:pStyle w:val="PL"/>
      </w:pPr>
      <w:r>
        <w:t xml:space="preserve">      max-elements 1;</w:t>
      </w:r>
    </w:p>
    <w:p w14:paraId="34846F72" w14:textId="77777777" w:rsidR="005E5B5B" w:rsidRDefault="005E5B5B" w:rsidP="005E5B5B">
      <w:pPr>
        <w:pStyle w:val="PL"/>
      </w:pPr>
      <w:r>
        <w:t xml:space="preserve">      description "Managed Network Function profile";</w:t>
      </w:r>
    </w:p>
    <w:p w14:paraId="57B43B95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385EB4CC" w14:textId="77777777" w:rsidR="005E5B5B" w:rsidRDefault="005E5B5B" w:rsidP="005E5B5B">
      <w:pPr>
        <w:pStyle w:val="PL"/>
      </w:pPr>
      <w:r>
        <w:lastRenderedPageBreak/>
        <w:t xml:space="preserve">      uses types3gpp:ManagedNFProfile;</w:t>
      </w:r>
    </w:p>
    <w:p w14:paraId="244ABEA4" w14:textId="77777777" w:rsidR="005E5B5B" w:rsidRDefault="005E5B5B" w:rsidP="005E5B5B">
      <w:pPr>
        <w:pStyle w:val="PL"/>
      </w:pPr>
      <w:r>
        <w:t xml:space="preserve">    }</w:t>
      </w:r>
    </w:p>
    <w:p w14:paraId="62806CD2" w14:textId="77777777" w:rsidR="005E5B5B" w:rsidRDefault="005E5B5B" w:rsidP="005E5B5B">
      <w:pPr>
        <w:pStyle w:val="PL"/>
      </w:pPr>
      <w:r>
        <w:t xml:space="preserve">  }</w:t>
      </w:r>
    </w:p>
    <w:p w14:paraId="73DBACEC" w14:textId="77777777" w:rsidR="005E5B5B" w:rsidRDefault="005E5B5B" w:rsidP="005E5B5B">
      <w:pPr>
        <w:pStyle w:val="PL"/>
      </w:pPr>
      <w:r>
        <w:t xml:space="preserve">  </w:t>
      </w:r>
    </w:p>
    <w:p w14:paraId="4D85C482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1FD082E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UDSFFunction</w:t>
      </w:r>
      <w:proofErr w:type="spellEnd"/>
      <w:r>
        <w:t xml:space="preserve"> {</w:t>
      </w:r>
    </w:p>
    <w:p w14:paraId="1D3B6D74" w14:textId="77777777" w:rsidR="005E5B5B" w:rsidRDefault="005E5B5B" w:rsidP="005E5B5B">
      <w:pPr>
        <w:pStyle w:val="PL"/>
      </w:pPr>
      <w:r>
        <w:t xml:space="preserve">      description "5G Core UDSF Function";</w:t>
      </w:r>
    </w:p>
    <w:p w14:paraId="0BE2CD31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16E6804F" w14:textId="77777777" w:rsidR="005E5B5B" w:rsidRDefault="005E5B5B" w:rsidP="005E5B5B">
      <w:pPr>
        <w:pStyle w:val="PL"/>
      </w:pPr>
      <w:r>
        <w:t xml:space="preserve">      key id;</w:t>
      </w:r>
    </w:p>
    <w:p w14:paraId="23D51052" w14:textId="77777777" w:rsidR="005E5B5B" w:rsidRDefault="005E5B5B" w:rsidP="005E5B5B">
      <w:pPr>
        <w:pStyle w:val="PL"/>
      </w:pPr>
      <w:r>
        <w:t xml:space="preserve">      uses top3gpp:Top_Grp;</w:t>
      </w:r>
    </w:p>
    <w:p w14:paraId="3FDFE76A" w14:textId="77777777" w:rsidR="005E5B5B" w:rsidRDefault="005E5B5B" w:rsidP="005E5B5B">
      <w:pPr>
        <w:pStyle w:val="PL"/>
      </w:pPr>
      <w:r>
        <w:t xml:space="preserve">      container attributes {</w:t>
      </w:r>
    </w:p>
    <w:p w14:paraId="0BBDAE3E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UDSFFuntionGrp</w:t>
      </w:r>
      <w:proofErr w:type="spellEnd"/>
      <w:r>
        <w:t>;</w:t>
      </w:r>
    </w:p>
    <w:p w14:paraId="06D2471C" w14:textId="77777777" w:rsidR="005E5B5B" w:rsidRDefault="005E5B5B" w:rsidP="005E5B5B">
      <w:pPr>
        <w:pStyle w:val="PL"/>
      </w:pPr>
      <w:r>
        <w:t xml:space="preserve">      }</w:t>
      </w:r>
    </w:p>
    <w:p w14:paraId="4BFEB4B1" w14:textId="77777777" w:rsidR="005E5B5B" w:rsidRDefault="005E5B5B" w:rsidP="005E5B5B">
      <w:pPr>
        <w:pStyle w:val="PL"/>
      </w:pPr>
      <w:r>
        <w:t xml:space="preserve">      uses mf3gpp:ManagedFunctionContainedClasses;    }</w:t>
      </w:r>
    </w:p>
    <w:p w14:paraId="0566DAFF" w14:textId="77777777" w:rsidR="005E5B5B" w:rsidRDefault="005E5B5B" w:rsidP="005E5B5B">
      <w:pPr>
        <w:pStyle w:val="PL"/>
      </w:pPr>
      <w:r>
        <w:t xml:space="preserve">  }</w:t>
      </w:r>
    </w:p>
    <w:p w14:paraId="55EC234E" w14:textId="55D3D7FE" w:rsidR="005E5B5B" w:rsidRDefault="005E5B5B" w:rsidP="005E5B5B">
      <w:pPr>
        <w:pStyle w:val="PL"/>
      </w:pPr>
      <w:r>
        <w:t>}</w:t>
      </w:r>
    </w:p>
    <w:p w14:paraId="3B121DFD" w14:textId="2E8BC8D2" w:rsidR="00BD45EA" w:rsidRDefault="00BD45EA" w:rsidP="005E5B5B">
      <w:pPr>
        <w:pStyle w:val="PL"/>
      </w:pPr>
      <w:r w:rsidRPr="00FA32FC">
        <w:t>&lt;CODE ENDS&gt;</w:t>
      </w:r>
    </w:p>
    <w:p w14:paraId="5F1349CA" w14:textId="77777777" w:rsidR="005E5B5B" w:rsidRDefault="005E5B5B" w:rsidP="005E5B5B">
      <w:pPr>
        <w:pStyle w:val="Heading2"/>
      </w:pPr>
      <w:bookmarkStart w:id="156" w:name="_Toc59183416"/>
      <w:bookmarkStart w:id="157" w:name="_Toc59184882"/>
      <w:bookmarkStart w:id="158" w:name="_Toc59195817"/>
      <w:bookmarkStart w:id="159" w:name="_Toc59440246"/>
      <w:bookmarkStart w:id="160" w:name="_Toc67990686"/>
      <w:r>
        <w:rPr>
          <w:lang w:eastAsia="zh-CN"/>
        </w:rPr>
        <w:t>H.5.25</w:t>
      </w:r>
      <w:r>
        <w:rPr>
          <w:lang w:eastAsia="zh-CN"/>
        </w:rPr>
        <w:tab/>
        <w:t>module _3gpp-5gc-nrm-upffunction.yang</w:t>
      </w:r>
      <w:bookmarkEnd w:id="156"/>
      <w:bookmarkEnd w:id="157"/>
      <w:bookmarkEnd w:id="158"/>
      <w:bookmarkEnd w:id="159"/>
      <w:bookmarkEnd w:id="160"/>
    </w:p>
    <w:p w14:paraId="2F6473F9" w14:textId="2AE11ACA" w:rsidR="00BD45EA" w:rsidRDefault="00BD45EA" w:rsidP="005E5B5B">
      <w:pPr>
        <w:pStyle w:val="PL"/>
      </w:pPr>
      <w:r>
        <w:t>&lt;CODE BEGINS&gt;</w:t>
      </w:r>
    </w:p>
    <w:p w14:paraId="0202BE27" w14:textId="3653294E" w:rsidR="005E5B5B" w:rsidRDefault="005E5B5B" w:rsidP="005E5B5B">
      <w:pPr>
        <w:pStyle w:val="PL"/>
      </w:pPr>
      <w:r>
        <w:t>module _3gpp-5gc-nrm-upffunction {</w:t>
      </w:r>
    </w:p>
    <w:p w14:paraId="3E4583A2" w14:textId="77777777" w:rsidR="005E5B5B" w:rsidRDefault="005E5B5B" w:rsidP="005E5B5B">
      <w:pPr>
        <w:pStyle w:val="PL"/>
      </w:pPr>
      <w:r>
        <w:t xml:space="preserve">  yang-version 1.1;</w:t>
      </w:r>
    </w:p>
    <w:p w14:paraId="0BD7B0CE" w14:textId="77777777" w:rsidR="005E5B5B" w:rsidRDefault="005E5B5B" w:rsidP="005E5B5B">
      <w:pPr>
        <w:pStyle w:val="PL"/>
      </w:pPr>
      <w:r>
        <w:t xml:space="preserve">  namespace urn:3gpp:sa5:_3gpp-5gc-nrm-upffunction;</w:t>
      </w:r>
    </w:p>
    <w:p w14:paraId="6CA675DF" w14:textId="77777777" w:rsidR="005E5B5B" w:rsidRDefault="005E5B5B" w:rsidP="005E5B5B">
      <w:pPr>
        <w:pStyle w:val="PL"/>
      </w:pPr>
      <w:r>
        <w:t xml:space="preserve">  prefix upf3gpp;</w:t>
      </w:r>
    </w:p>
    <w:p w14:paraId="4904DE34" w14:textId="77777777" w:rsidR="005E5B5B" w:rsidRDefault="005E5B5B" w:rsidP="005E5B5B">
      <w:pPr>
        <w:pStyle w:val="PL"/>
      </w:pPr>
    </w:p>
    <w:p w14:paraId="5ACD43D6" w14:textId="77777777" w:rsidR="005E5B5B" w:rsidRDefault="005E5B5B" w:rsidP="005E5B5B">
      <w:pPr>
        <w:pStyle w:val="PL"/>
      </w:pPr>
      <w:r>
        <w:t xml:space="preserve">  import _3gpp-common-managed-function { prefix mf3gpp; }</w:t>
      </w:r>
    </w:p>
    <w:p w14:paraId="0FB04582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8673AC1" w14:textId="77777777" w:rsidR="005E5B5B" w:rsidRPr="005E5B5B" w:rsidRDefault="005E5B5B" w:rsidP="005E5B5B">
      <w:pPr>
        <w:pStyle w:val="PL"/>
      </w:pPr>
      <w:r w:rsidRPr="005E5B5B">
        <w:t xml:space="preserve">  import _3gpp-common-yang-types { prefix types3gpp; }</w:t>
      </w:r>
    </w:p>
    <w:p w14:paraId="2B45F699" w14:textId="77777777" w:rsidR="005E5B5B" w:rsidRPr="005E5B5B" w:rsidRDefault="005E5B5B" w:rsidP="005E5B5B">
      <w:pPr>
        <w:pStyle w:val="PL"/>
      </w:pPr>
      <w:r w:rsidRPr="005E5B5B">
        <w:t xml:space="preserve">  import _3gpp-5g-common-yang-types { prefix types5g3gpp; }</w:t>
      </w:r>
    </w:p>
    <w:p w14:paraId="3612286B" w14:textId="77777777" w:rsidR="005E5B5B" w:rsidRPr="005E5B5B" w:rsidRDefault="005E5B5B" w:rsidP="005E5B5B">
      <w:pPr>
        <w:pStyle w:val="PL"/>
      </w:pPr>
      <w:r w:rsidRPr="005E5B5B">
        <w:t xml:space="preserve">  import _3gpp-common-top { prefix top3gpp; }</w:t>
      </w:r>
    </w:p>
    <w:p w14:paraId="71A56CBB" w14:textId="77777777" w:rsidR="005E5B5B" w:rsidRPr="005E5B5B" w:rsidRDefault="005E5B5B" w:rsidP="005E5B5B">
      <w:pPr>
        <w:pStyle w:val="PL"/>
      </w:pPr>
    </w:p>
    <w:p w14:paraId="7249364B" w14:textId="77777777" w:rsidR="005E5B5B" w:rsidRDefault="005E5B5B" w:rsidP="005E5B5B">
      <w:pPr>
        <w:pStyle w:val="PL"/>
      </w:pPr>
      <w:r>
        <w:t xml:space="preserve">  organization "3GPP SA5";</w:t>
      </w:r>
    </w:p>
    <w:p w14:paraId="7DB4DEE4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1ED7D694" w14:textId="77777777" w:rsidR="005E5B5B" w:rsidRDefault="005E5B5B" w:rsidP="005E5B5B">
      <w:pPr>
        <w:pStyle w:val="PL"/>
      </w:pPr>
      <w:r>
        <w:t xml:space="preserve">  description "</w:t>
      </w:r>
      <w:proofErr w:type="spellStart"/>
      <w:r>
        <w:t>UPFFunction</w:t>
      </w:r>
      <w:proofErr w:type="spellEnd"/>
      <w:r>
        <w:t xml:space="preserve"> derived from basic </w:t>
      </w:r>
      <w:proofErr w:type="spellStart"/>
      <w:r>
        <w:t>ManagedFunction</w:t>
      </w:r>
      <w:proofErr w:type="spellEnd"/>
      <w:r>
        <w:t>.";</w:t>
      </w:r>
    </w:p>
    <w:p w14:paraId="594FA815" w14:textId="77777777" w:rsidR="005E5B5B" w:rsidRDefault="005E5B5B" w:rsidP="005E5B5B">
      <w:pPr>
        <w:pStyle w:val="PL"/>
      </w:pPr>
      <w:r>
        <w:t xml:space="preserve">  reference "3GPP TS 28.541 5G Network Resource Model (NRM)";</w:t>
      </w:r>
    </w:p>
    <w:p w14:paraId="5FF00FEF" w14:textId="77777777" w:rsidR="005E5B5B" w:rsidRDefault="005E5B5B" w:rsidP="005E5B5B">
      <w:pPr>
        <w:pStyle w:val="PL"/>
      </w:pPr>
    </w:p>
    <w:p w14:paraId="4B0E384E" w14:textId="77777777" w:rsidR="007C6489" w:rsidRDefault="007C6489" w:rsidP="007C6489">
      <w:pPr>
        <w:pStyle w:val="PL"/>
      </w:pPr>
      <w:r>
        <w:t xml:space="preserve">  revision 2023-04-26 { reference CR-0916; }</w:t>
      </w:r>
    </w:p>
    <w:p w14:paraId="766ABFBC" w14:textId="38DBFAC2" w:rsidR="005E5B5B" w:rsidRDefault="007C6489" w:rsidP="005E5B5B">
      <w:pPr>
        <w:pStyle w:val="PL"/>
      </w:pPr>
      <w:r>
        <w:t xml:space="preserve">  revision 2020-11-08 { reference CR-0412 ; }</w:t>
      </w:r>
      <w:r w:rsidR="005E5B5B">
        <w:t xml:space="preserve">  revision 2019-10-25 { reference "S5-194457 S5-193518"; }</w:t>
      </w:r>
    </w:p>
    <w:p w14:paraId="784A87DA" w14:textId="77777777" w:rsidR="005E5B5B" w:rsidRDefault="005E5B5B" w:rsidP="005E5B5B">
      <w:pPr>
        <w:pStyle w:val="PL"/>
      </w:pPr>
      <w:r>
        <w:t xml:space="preserve">  revision 2019-05-31 { reference "Ericsson refactoring."; }</w:t>
      </w:r>
    </w:p>
    <w:p w14:paraId="5E4AC070" w14:textId="77777777" w:rsidR="005E5B5B" w:rsidRDefault="005E5B5B" w:rsidP="005E5B5B">
      <w:pPr>
        <w:pStyle w:val="PL"/>
      </w:pPr>
      <w:r>
        <w:t xml:space="preserve">  revision 2018-08-07 { reference "Initial revision"; }</w:t>
      </w:r>
    </w:p>
    <w:p w14:paraId="74C56778" w14:textId="77777777" w:rsidR="005E5B5B" w:rsidRDefault="005E5B5B" w:rsidP="005E5B5B">
      <w:pPr>
        <w:pStyle w:val="PL"/>
      </w:pPr>
    </w:p>
    <w:p w14:paraId="541F5E2E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UPFFunctionGrp</w:t>
      </w:r>
      <w:proofErr w:type="spellEnd"/>
      <w:r>
        <w:t xml:space="preserve"> {</w:t>
      </w:r>
    </w:p>
    <w:p w14:paraId="526CE0A7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UPFFunction</w:t>
      </w:r>
      <w:proofErr w:type="spellEnd"/>
      <w:r>
        <w:t xml:space="preserve"> IOC";</w:t>
      </w:r>
    </w:p>
    <w:p w14:paraId="35F34D9F" w14:textId="77777777" w:rsidR="005E5B5B" w:rsidRDefault="005E5B5B" w:rsidP="005E5B5B">
      <w:pPr>
        <w:pStyle w:val="PL"/>
      </w:pPr>
      <w:r>
        <w:t xml:space="preserve">    uses mf3gpp:ManagedFunctionGrp;</w:t>
      </w:r>
    </w:p>
    <w:p w14:paraId="51F59644" w14:textId="77777777" w:rsidR="005E5B5B" w:rsidRDefault="005E5B5B" w:rsidP="005E5B5B">
      <w:pPr>
        <w:pStyle w:val="PL"/>
      </w:pPr>
    </w:p>
    <w:p w14:paraId="55928FCF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pLMNIdList</w:t>
      </w:r>
      <w:proofErr w:type="spellEnd"/>
      <w:r>
        <w:t xml:space="preserve"> {</w:t>
      </w:r>
    </w:p>
    <w:p w14:paraId="72A3E19F" w14:textId="77777777" w:rsidR="005E5B5B" w:rsidRDefault="005E5B5B" w:rsidP="005E5B5B">
      <w:pPr>
        <w:pStyle w:val="PL"/>
      </w:pPr>
      <w:r>
        <w:t xml:space="preserve">      description "A list of PLMN identifiers (Mobile Country Code and Mobile </w:t>
      </w:r>
    </w:p>
    <w:p w14:paraId="14138068" w14:textId="77777777" w:rsidR="005E5B5B" w:rsidRDefault="005E5B5B" w:rsidP="005E5B5B">
      <w:pPr>
        <w:pStyle w:val="PL"/>
      </w:pPr>
      <w:r>
        <w:t xml:space="preserve">        Network Code).";</w:t>
      </w:r>
    </w:p>
    <w:p w14:paraId="4B31E222" w14:textId="77777777" w:rsidR="005E5B5B" w:rsidRDefault="005E5B5B" w:rsidP="005E5B5B">
      <w:pPr>
        <w:pStyle w:val="PL"/>
      </w:pPr>
      <w:r>
        <w:t xml:space="preserve">      min-elements 1;</w:t>
      </w:r>
    </w:p>
    <w:p w14:paraId="53BD0FB6" w14:textId="77777777" w:rsidR="005E5B5B" w:rsidRDefault="005E5B5B" w:rsidP="005E5B5B">
      <w:pPr>
        <w:pStyle w:val="PL"/>
      </w:pPr>
      <w:r>
        <w:t xml:space="preserve">      key "mcc </w:t>
      </w:r>
      <w:proofErr w:type="spellStart"/>
      <w:r>
        <w:t>mnc</w:t>
      </w:r>
      <w:proofErr w:type="spellEnd"/>
      <w:r>
        <w:t>";</w:t>
      </w:r>
    </w:p>
    <w:p w14:paraId="17109F66" w14:textId="77777777" w:rsidR="005E5B5B" w:rsidRDefault="005E5B5B" w:rsidP="005E5B5B">
      <w:pPr>
        <w:pStyle w:val="PL"/>
      </w:pPr>
      <w:r>
        <w:t xml:space="preserve">      uses types3gpp:PLMNId;</w:t>
      </w:r>
    </w:p>
    <w:p w14:paraId="73BFBD34" w14:textId="77777777" w:rsidR="005E5B5B" w:rsidRDefault="005E5B5B" w:rsidP="005E5B5B">
      <w:pPr>
        <w:pStyle w:val="PL"/>
      </w:pPr>
      <w:r>
        <w:t xml:space="preserve">    }</w:t>
      </w:r>
    </w:p>
    <w:p w14:paraId="1DCA7A17" w14:textId="77777777" w:rsidR="005E5B5B" w:rsidRDefault="005E5B5B" w:rsidP="005E5B5B">
      <w:pPr>
        <w:pStyle w:val="PL"/>
      </w:pPr>
    </w:p>
    <w:p w14:paraId="7BBA841E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nRTACList</w:t>
      </w:r>
      <w:proofErr w:type="spellEnd"/>
      <w:r>
        <w:t xml:space="preserve"> {</w:t>
      </w:r>
    </w:p>
    <w:p w14:paraId="3D6B62D8" w14:textId="77777777" w:rsidR="005E5B5B" w:rsidRDefault="005E5B5B" w:rsidP="005E5B5B">
      <w:pPr>
        <w:pStyle w:val="PL"/>
      </w:pPr>
      <w:r>
        <w:t xml:space="preserve">      description "List of Tracking Area Codes (legacy TAC or extended TAC) </w:t>
      </w:r>
    </w:p>
    <w:p w14:paraId="5BBBBA54" w14:textId="77777777" w:rsidR="005E5B5B" w:rsidRDefault="005E5B5B" w:rsidP="005E5B5B">
      <w:pPr>
        <w:pStyle w:val="PL"/>
      </w:pPr>
      <w:r>
        <w:t xml:space="preserve">                   where the represented management function is serving.";</w:t>
      </w:r>
    </w:p>
    <w:p w14:paraId="4BE81BC1" w14:textId="77777777" w:rsidR="005E5B5B" w:rsidRDefault="005E5B5B" w:rsidP="005E5B5B">
      <w:pPr>
        <w:pStyle w:val="PL"/>
      </w:pPr>
      <w:r>
        <w:t xml:space="preserve">                   reference "TS 38.413 clause 9.3.3.10";</w:t>
      </w:r>
    </w:p>
    <w:p w14:paraId="227DA2E4" w14:textId="77777777" w:rsidR="005E5B5B" w:rsidRDefault="005E5B5B" w:rsidP="005E5B5B">
      <w:pPr>
        <w:pStyle w:val="PL"/>
      </w:pPr>
      <w:r>
        <w:t xml:space="preserve">      min-elements 1;</w:t>
      </w:r>
    </w:p>
    <w:p w14:paraId="48DECE42" w14:textId="77777777" w:rsidR="005E5B5B" w:rsidRDefault="005E5B5B" w:rsidP="005E5B5B">
      <w:pPr>
        <w:pStyle w:val="PL"/>
      </w:pPr>
      <w:r>
        <w:t xml:space="preserve">      config false;</w:t>
      </w:r>
    </w:p>
    <w:p w14:paraId="269B941E" w14:textId="77777777" w:rsidR="005E5B5B" w:rsidRDefault="005E5B5B" w:rsidP="005E5B5B">
      <w:pPr>
        <w:pStyle w:val="PL"/>
      </w:pPr>
      <w:r>
        <w:t xml:space="preserve">      type types3gpp:Tac;</w:t>
      </w:r>
    </w:p>
    <w:p w14:paraId="398E0A15" w14:textId="77777777" w:rsidR="005E5B5B" w:rsidRDefault="005E5B5B" w:rsidP="005E5B5B">
      <w:pPr>
        <w:pStyle w:val="PL"/>
      </w:pPr>
      <w:r>
        <w:t xml:space="preserve">    }</w:t>
      </w:r>
    </w:p>
    <w:p w14:paraId="19259089" w14:textId="77777777" w:rsidR="005E5B5B" w:rsidRDefault="005E5B5B" w:rsidP="005E5B5B">
      <w:pPr>
        <w:pStyle w:val="PL"/>
      </w:pPr>
    </w:p>
    <w:p w14:paraId="5126A77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sNSSAIList</w:t>
      </w:r>
      <w:proofErr w:type="spellEnd"/>
      <w:r>
        <w:t xml:space="preserve"> {</w:t>
      </w:r>
    </w:p>
    <w:p w14:paraId="52F470CD" w14:textId="77777777" w:rsidR="005E5B5B" w:rsidRDefault="005E5B5B" w:rsidP="005E5B5B">
      <w:pPr>
        <w:pStyle w:val="PL"/>
      </w:pPr>
      <w:r>
        <w:t xml:space="preserve">      description "List of S-NSSAIs the managed object is capable of supporting.</w:t>
      </w:r>
    </w:p>
    <w:p w14:paraId="0698551F" w14:textId="77777777" w:rsidR="005E5B5B" w:rsidRDefault="005E5B5B" w:rsidP="005E5B5B">
      <w:pPr>
        <w:pStyle w:val="PL"/>
      </w:pPr>
      <w:r>
        <w:t xml:space="preserve">                   (Single Network Slice Selection Assistance Information)</w:t>
      </w:r>
    </w:p>
    <w:p w14:paraId="1D064847" w14:textId="77777777" w:rsidR="005E5B5B" w:rsidRDefault="005E5B5B" w:rsidP="005E5B5B">
      <w:pPr>
        <w:pStyle w:val="PL"/>
      </w:pPr>
      <w:r>
        <w:t xml:space="preserve">                   An S-NSSAI has an SST (Slice/Service type) and an optional SD </w:t>
      </w:r>
    </w:p>
    <w:p w14:paraId="150F803F" w14:textId="77777777" w:rsidR="005E5B5B" w:rsidRDefault="005E5B5B" w:rsidP="005E5B5B">
      <w:pPr>
        <w:pStyle w:val="PL"/>
      </w:pPr>
      <w:r>
        <w:t xml:space="preserve">                  (Slice Differentiator) field.";</w:t>
      </w:r>
    </w:p>
    <w:p w14:paraId="0EB7AA0F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3703CBA1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27A7B296" w14:textId="77777777" w:rsidR="005E5B5B" w:rsidRDefault="005E5B5B" w:rsidP="005E5B5B">
      <w:pPr>
        <w:pStyle w:val="PL"/>
      </w:pPr>
      <w:r>
        <w:t xml:space="preserve">      uses types5g3gpp:SNssai;</w:t>
      </w:r>
    </w:p>
    <w:p w14:paraId="677AE8D3" w14:textId="77777777" w:rsidR="005E5B5B" w:rsidRDefault="005E5B5B" w:rsidP="005E5B5B">
      <w:pPr>
        <w:pStyle w:val="PL"/>
      </w:pPr>
      <w:r>
        <w:t xml:space="preserve">    }</w:t>
      </w:r>
    </w:p>
    <w:p w14:paraId="7142D9AA" w14:textId="77777777" w:rsidR="005E5B5B" w:rsidRDefault="005E5B5B" w:rsidP="005E5B5B">
      <w:pPr>
        <w:pStyle w:val="PL"/>
      </w:pPr>
      <w:r>
        <w:t xml:space="preserve">    </w:t>
      </w:r>
    </w:p>
    <w:p w14:paraId="2CA547FE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managedNFProfile</w:t>
      </w:r>
      <w:proofErr w:type="spellEnd"/>
      <w:r>
        <w:t xml:space="preserve"> {</w:t>
      </w:r>
    </w:p>
    <w:p w14:paraId="5BC7B137" w14:textId="77777777" w:rsidR="005E5B5B" w:rsidRDefault="005E5B5B" w:rsidP="005E5B5B">
      <w:pPr>
        <w:pStyle w:val="PL"/>
      </w:pPr>
      <w:r>
        <w:t xml:space="preserve">      key </w:t>
      </w:r>
      <w:proofErr w:type="spellStart"/>
      <w:r>
        <w:t>idx</w:t>
      </w:r>
      <w:proofErr w:type="spellEnd"/>
      <w:r>
        <w:t>;</w:t>
      </w:r>
    </w:p>
    <w:p w14:paraId="16E671EF" w14:textId="77777777" w:rsidR="005E5B5B" w:rsidRDefault="005E5B5B" w:rsidP="005E5B5B">
      <w:pPr>
        <w:pStyle w:val="PL"/>
      </w:pPr>
      <w:r>
        <w:t xml:space="preserve">      min-elements 1;</w:t>
      </w:r>
    </w:p>
    <w:p w14:paraId="21ADA755" w14:textId="77777777" w:rsidR="005E5B5B" w:rsidRDefault="005E5B5B" w:rsidP="005E5B5B">
      <w:pPr>
        <w:pStyle w:val="PL"/>
      </w:pPr>
      <w:r>
        <w:lastRenderedPageBreak/>
        <w:t xml:space="preserve">      max-elements 1;</w:t>
      </w:r>
    </w:p>
    <w:p w14:paraId="79B2172F" w14:textId="4493BBE0" w:rsidR="005E5B5B" w:rsidRDefault="007C6489" w:rsidP="005E5B5B">
      <w:pPr>
        <w:pStyle w:val="PL"/>
      </w:pPr>
      <w:r w:rsidRPr="007C6489">
        <w:t xml:space="preserve">      description "Profile definition of a Managed NF (See TS 23.501)";</w:t>
      </w:r>
      <w:r w:rsidR="005E5B5B">
        <w:t xml:space="preserve">      uses types3gpp:ManagedNFProfile;</w:t>
      </w:r>
    </w:p>
    <w:p w14:paraId="403055B8" w14:textId="77777777" w:rsidR="005E5B5B" w:rsidRDefault="005E5B5B" w:rsidP="005E5B5B">
      <w:pPr>
        <w:pStyle w:val="PL"/>
      </w:pPr>
      <w:r>
        <w:t xml:space="preserve">    }</w:t>
      </w:r>
    </w:p>
    <w:p w14:paraId="19554033" w14:textId="77777777" w:rsidR="005E5B5B" w:rsidRDefault="005E5B5B" w:rsidP="005E5B5B">
      <w:pPr>
        <w:pStyle w:val="PL"/>
      </w:pPr>
      <w:r>
        <w:t xml:space="preserve"> </w:t>
      </w:r>
    </w:p>
    <w:p w14:paraId="768C9B86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supportedBMOList</w:t>
      </w:r>
      <w:proofErr w:type="spellEnd"/>
      <w:r>
        <w:t xml:space="preserve"> {</w:t>
      </w:r>
    </w:p>
    <w:p w14:paraId="0B3749F6" w14:textId="77777777" w:rsidR="005E5B5B" w:rsidRDefault="005E5B5B" w:rsidP="005E5B5B">
      <w:pPr>
        <w:pStyle w:val="PL"/>
      </w:pPr>
      <w:r>
        <w:t xml:space="preserve">      type string;</w:t>
      </w:r>
    </w:p>
    <w:p w14:paraId="631D1398" w14:textId="77777777" w:rsidR="005E5B5B" w:rsidRDefault="005E5B5B" w:rsidP="005E5B5B">
      <w:pPr>
        <w:pStyle w:val="PL"/>
      </w:pPr>
      <w:r>
        <w:t xml:space="preserve">      description "List of supported BMOs (Bridge Managed Objects) required </w:t>
      </w:r>
    </w:p>
    <w:p w14:paraId="6D859505" w14:textId="77777777" w:rsidR="005E5B5B" w:rsidRDefault="005E5B5B" w:rsidP="005E5B5B">
      <w:pPr>
        <w:pStyle w:val="PL"/>
      </w:pPr>
      <w:r>
        <w:t xml:space="preserve">        for integration with TSN system.";</w:t>
      </w:r>
    </w:p>
    <w:p w14:paraId="38B2C2C0" w14:textId="77777777" w:rsidR="005E5B5B" w:rsidRDefault="005E5B5B" w:rsidP="005E5B5B">
      <w:pPr>
        <w:pStyle w:val="PL"/>
      </w:pPr>
      <w:r>
        <w:t xml:space="preserve">    }</w:t>
      </w:r>
    </w:p>
    <w:p w14:paraId="3CE602D0" w14:textId="77777777" w:rsidR="005E5B5B" w:rsidRDefault="005E5B5B" w:rsidP="005E5B5B">
      <w:pPr>
        <w:pStyle w:val="PL"/>
      </w:pPr>
      <w:r>
        <w:t xml:space="preserve">  }</w:t>
      </w:r>
    </w:p>
    <w:p w14:paraId="5F06AED7" w14:textId="77777777" w:rsidR="005E5B5B" w:rsidRDefault="005E5B5B" w:rsidP="005E5B5B">
      <w:pPr>
        <w:pStyle w:val="PL"/>
      </w:pPr>
    </w:p>
    <w:p w14:paraId="1E6E60AC" w14:textId="77777777" w:rsidR="005E5B5B" w:rsidRDefault="005E5B5B" w:rsidP="005E5B5B">
      <w:pPr>
        <w:pStyle w:val="PL"/>
      </w:pPr>
      <w:r>
        <w:t xml:space="preserve">  augment /me3gpp:ManagedElement {</w:t>
      </w:r>
    </w:p>
    <w:p w14:paraId="0B7F75E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UPFFunction</w:t>
      </w:r>
      <w:proofErr w:type="spellEnd"/>
      <w:r>
        <w:t xml:space="preserve"> {</w:t>
      </w:r>
    </w:p>
    <w:p w14:paraId="33DB33CD" w14:textId="77777777" w:rsidR="005E5B5B" w:rsidRDefault="005E5B5B" w:rsidP="005E5B5B">
      <w:pPr>
        <w:pStyle w:val="PL"/>
      </w:pPr>
      <w:r>
        <w:t xml:space="preserve">      description "5G Core UPF Function";</w:t>
      </w:r>
    </w:p>
    <w:p w14:paraId="7B5F163C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09E5090A" w14:textId="77777777" w:rsidR="005E5B5B" w:rsidRDefault="005E5B5B" w:rsidP="005E5B5B">
      <w:pPr>
        <w:pStyle w:val="PL"/>
      </w:pPr>
      <w:r>
        <w:t xml:space="preserve">      key id;</w:t>
      </w:r>
    </w:p>
    <w:p w14:paraId="3298873F" w14:textId="77777777" w:rsidR="005E5B5B" w:rsidRDefault="005E5B5B" w:rsidP="005E5B5B">
      <w:pPr>
        <w:pStyle w:val="PL"/>
      </w:pPr>
      <w:r>
        <w:t xml:space="preserve">      uses top3gpp:Top_Grp;</w:t>
      </w:r>
    </w:p>
    <w:p w14:paraId="208941B9" w14:textId="77777777" w:rsidR="005E5B5B" w:rsidRDefault="005E5B5B" w:rsidP="005E5B5B">
      <w:pPr>
        <w:pStyle w:val="PL"/>
      </w:pPr>
      <w:r>
        <w:t xml:space="preserve">      container attributes {</w:t>
      </w:r>
    </w:p>
    <w:p w14:paraId="4CAB14C6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UPFFunctionGrp</w:t>
      </w:r>
      <w:proofErr w:type="spellEnd"/>
      <w:r>
        <w:t>;</w:t>
      </w:r>
    </w:p>
    <w:p w14:paraId="5A48BD1B" w14:textId="77777777" w:rsidR="005E5B5B" w:rsidRDefault="005E5B5B" w:rsidP="005E5B5B">
      <w:pPr>
        <w:pStyle w:val="PL"/>
      </w:pPr>
      <w:r>
        <w:t xml:space="preserve">      }</w:t>
      </w:r>
    </w:p>
    <w:p w14:paraId="338B9218" w14:textId="77777777" w:rsidR="005E5B5B" w:rsidRDefault="005E5B5B" w:rsidP="005E5B5B">
      <w:pPr>
        <w:pStyle w:val="PL"/>
      </w:pPr>
      <w:r>
        <w:t xml:space="preserve">      uses mf3gpp:ManagedFunctionContainedClasses;</w:t>
      </w:r>
    </w:p>
    <w:p w14:paraId="0C708208" w14:textId="77777777" w:rsidR="005E5B5B" w:rsidRDefault="005E5B5B" w:rsidP="005E5B5B">
      <w:pPr>
        <w:pStyle w:val="PL"/>
      </w:pPr>
      <w:r>
        <w:t xml:space="preserve">    }</w:t>
      </w:r>
    </w:p>
    <w:p w14:paraId="5339222E" w14:textId="77777777" w:rsidR="005E5B5B" w:rsidRDefault="005E5B5B" w:rsidP="005E5B5B">
      <w:pPr>
        <w:pStyle w:val="PL"/>
      </w:pPr>
      <w:r>
        <w:t xml:space="preserve">  }</w:t>
      </w:r>
    </w:p>
    <w:p w14:paraId="51E11E2B" w14:textId="69501EBA" w:rsidR="005E5B5B" w:rsidRDefault="005E5B5B" w:rsidP="005E5B5B">
      <w:pPr>
        <w:pStyle w:val="PL"/>
      </w:pPr>
      <w:r>
        <w:t>}</w:t>
      </w:r>
    </w:p>
    <w:p w14:paraId="41B7B0DE" w14:textId="001A8419" w:rsidR="00BD45EA" w:rsidRDefault="00BD45EA" w:rsidP="005E5B5B">
      <w:pPr>
        <w:pStyle w:val="PL"/>
      </w:pPr>
      <w:r w:rsidRPr="00FA32FC">
        <w:t>&lt;CODE ENDS&gt;</w:t>
      </w:r>
    </w:p>
    <w:p w14:paraId="444F4132" w14:textId="77777777" w:rsidR="005E5B5B" w:rsidRDefault="005E5B5B" w:rsidP="005E5B5B">
      <w:pPr>
        <w:pStyle w:val="Heading2"/>
      </w:pPr>
      <w:bookmarkStart w:id="161" w:name="_Toc59183417"/>
      <w:bookmarkStart w:id="162" w:name="_Toc59184883"/>
      <w:bookmarkStart w:id="163" w:name="_Toc59195818"/>
      <w:bookmarkStart w:id="164" w:name="_Toc59440247"/>
      <w:bookmarkStart w:id="165" w:name="_Toc67990687"/>
      <w:r>
        <w:rPr>
          <w:lang w:eastAsia="zh-CN"/>
        </w:rPr>
        <w:t>H.5.26</w:t>
      </w:r>
      <w:r>
        <w:rPr>
          <w:lang w:eastAsia="zh-CN"/>
        </w:rPr>
        <w:tab/>
        <w:t>module _3gpp-5gc-nrm-scpfunction.yang</w:t>
      </w:r>
      <w:bookmarkEnd w:id="161"/>
      <w:bookmarkEnd w:id="162"/>
      <w:bookmarkEnd w:id="163"/>
      <w:bookmarkEnd w:id="164"/>
      <w:bookmarkEnd w:id="165"/>
    </w:p>
    <w:p w14:paraId="2CBA97A5" w14:textId="2B88DB80" w:rsidR="00BD45EA" w:rsidRDefault="00BD45EA" w:rsidP="005E5B5B">
      <w:pPr>
        <w:pStyle w:val="PL"/>
        <w:rPr>
          <w:lang w:eastAsia="zh-CN"/>
        </w:rPr>
      </w:pPr>
      <w:r>
        <w:t>&lt;CODE BEGINS&gt;</w:t>
      </w:r>
    </w:p>
    <w:p w14:paraId="1A535D90" w14:textId="0DF28A91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>module _3gpp-5gc-nrm-scpfunction {</w:t>
      </w:r>
    </w:p>
    <w:p w14:paraId="0B392D7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yang-version 1.1;</w:t>
      </w:r>
    </w:p>
    <w:p w14:paraId="2B92D58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3B16499A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namespace urn:3gpp:sa5:_3gpp-5gc-nrm-scpfunction;</w:t>
      </w:r>
    </w:p>
    <w:p w14:paraId="61125D3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prefix scp3gpp;</w:t>
      </w:r>
    </w:p>
    <w:p w14:paraId="188E7FF1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2DCEF12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_3gpp-common-managed-function { prefix mf3gpp; }</w:t>
      </w:r>
    </w:p>
    <w:p w14:paraId="7707472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_3gpp-common-managed-element { prefix me3gpp; }</w:t>
      </w:r>
    </w:p>
    <w:p w14:paraId="6D40998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</w:t>
      </w:r>
      <w:proofErr w:type="spellStart"/>
      <w:r>
        <w:rPr>
          <w:lang w:eastAsia="zh-CN"/>
        </w:rPr>
        <w:t>ietf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-types { prefix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>; }</w:t>
      </w:r>
    </w:p>
    <w:p w14:paraId="624E901B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_3gpp-5g-common-yang-types { prefix types5g3gpp; }</w:t>
      </w:r>
    </w:p>
    <w:p w14:paraId="7AFB415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_3gpp-common-top { prefix top3gpp; }</w:t>
      </w:r>
    </w:p>
    <w:p w14:paraId="14065EC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536FC14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organization "3gpp SA5";</w:t>
      </w:r>
    </w:p>
    <w:p w14:paraId="3D5B8E36" w14:textId="77777777" w:rsidR="007C6489" w:rsidRPr="00AB5779" w:rsidRDefault="007C6489" w:rsidP="007C6489">
      <w:pPr>
        <w:pStyle w:val="PL"/>
        <w:rPr>
          <w:lang w:eastAsia="zh-CN"/>
        </w:rPr>
      </w:pPr>
      <w:r w:rsidRPr="00AB5779">
        <w:rPr>
          <w:lang w:eastAsia="zh-CN"/>
        </w:rPr>
        <w:t xml:space="preserve">  contact "https://www.3gpp.org/DynaReport/TSG-WG--S5--officials.htm?Itemid=464";</w:t>
      </w:r>
    </w:p>
    <w:p w14:paraId="7C6B90F8" w14:textId="77777777" w:rsidR="007C6489" w:rsidRDefault="007C6489" w:rsidP="007C6489">
      <w:pPr>
        <w:pStyle w:val="PL"/>
        <w:rPr>
          <w:lang w:eastAsia="zh-CN"/>
        </w:rPr>
      </w:pPr>
      <w:r w:rsidRPr="00AB5779">
        <w:rPr>
          <w:lang w:eastAsia="zh-CN"/>
        </w:rPr>
        <w:t xml:space="preserve">  </w:t>
      </w:r>
      <w:r>
        <w:rPr>
          <w:lang w:eastAsia="zh-CN"/>
        </w:rPr>
        <w:t xml:space="preserve">description "This IOC represents the SCP function in 5GC. For more </w:t>
      </w:r>
    </w:p>
    <w:p w14:paraId="1850F692" w14:textId="4AC459F7" w:rsidR="005E5B5B" w:rsidRDefault="007C6489" w:rsidP="005E5B5B">
      <w:pPr>
        <w:pStyle w:val="PL"/>
        <w:rPr>
          <w:lang w:eastAsia="zh-CN"/>
        </w:rPr>
      </w:pPr>
      <w:r>
        <w:rPr>
          <w:lang w:eastAsia="zh-CN"/>
        </w:rPr>
        <w:t xml:space="preserve">    information about the SCP, see 3GPP TS 23.501.";</w:t>
      </w:r>
      <w:r w:rsidR="005E5B5B">
        <w:rPr>
          <w:lang w:eastAsia="zh-CN"/>
        </w:rPr>
        <w:t xml:space="preserve">  reference "3GPP TS 28.541";</w:t>
      </w:r>
    </w:p>
    <w:p w14:paraId="750FED7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376F45E6" w14:textId="77777777" w:rsidR="007C6489" w:rsidRDefault="007C6489" w:rsidP="007C6489">
      <w:pPr>
        <w:pStyle w:val="PL"/>
        <w:rPr>
          <w:lang w:eastAsia="zh-CN"/>
        </w:rPr>
      </w:pPr>
      <w:r>
        <w:rPr>
          <w:lang w:eastAsia="zh-CN"/>
        </w:rPr>
        <w:t xml:space="preserve">  revision 2023-04-26 { reference CR-0916; }</w:t>
      </w:r>
    </w:p>
    <w:p w14:paraId="7E215E2E" w14:textId="4BC8938B" w:rsidR="005E5B5B" w:rsidRDefault="007C6489" w:rsidP="005E5B5B">
      <w:pPr>
        <w:pStyle w:val="PL"/>
        <w:rPr>
          <w:lang w:eastAsia="zh-CN"/>
        </w:rPr>
      </w:pPr>
      <w:r>
        <w:rPr>
          <w:lang w:eastAsia="zh-CN"/>
        </w:rPr>
        <w:t xml:space="preserve">  revision 2019-10-24 { reference "initial revision"; }</w:t>
      </w:r>
      <w:r w:rsidR="005E5B5B">
        <w:rPr>
          <w:lang w:eastAsia="zh-CN"/>
        </w:rPr>
        <w:t xml:space="preserve">  </w:t>
      </w:r>
    </w:p>
    <w:p w14:paraId="6126FFD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grouping </w:t>
      </w:r>
      <w:proofErr w:type="spellStart"/>
      <w:r>
        <w:rPr>
          <w:lang w:eastAsia="zh-CN"/>
        </w:rPr>
        <w:t>SCPFunctionGrp</w:t>
      </w:r>
      <w:proofErr w:type="spellEnd"/>
      <w:r>
        <w:rPr>
          <w:lang w:eastAsia="zh-CN"/>
        </w:rPr>
        <w:t xml:space="preserve"> {</w:t>
      </w:r>
    </w:p>
    <w:p w14:paraId="303117E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uses mf3gpp:ManagedFunctionGrp;</w:t>
      </w:r>
    </w:p>
    <w:p w14:paraId="666E88A7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</w:t>
      </w:r>
    </w:p>
    <w:p w14:paraId="397D4E0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leaf address {</w:t>
      </w:r>
    </w:p>
    <w:p w14:paraId="17282B5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"The host address of the SCP.";</w:t>
      </w:r>
    </w:p>
    <w:p w14:paraId="7B1310DA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type </w:t>
      </w:r>
      <w:proofErr w:type="spellStart"/>
      <w:r>
        <w:rPr>
          <w:lang w:eastAsia="zh-CN"/>
        </w:rPr>
        <w:t>inet:host</w:t>
      </w:r>
      <w:proofErr w:type="spellEnd"/>
      <w:r>
        <w:rPr>
          <w:lang w:eastAsia="zh-CN"/>
        </w:rPr>
        <w:t>;</w:t>
      </w:r>
    </w:p>
    <w:p w14:paraId="257A6525" w14:textId="39127C5C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}</w:t>
      </w:r>
    </w:p>
    <w:p w14:paraId="1539A539" w14:textId="77777777" w:rsidR="007C6489" w:rsidRDefault="007C6489" w:rsidP="005E5B5B">
      <w:pPr>
        <w:pStyle w:val="PL"/>
        <w:rPr>
          <w:lang w:eastAsia="zh-CN"/>
        </w:rPr>
      </w:pPr>
    </w:p>
    <w:p w14:paraId="4F88A42C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list </w:t>
      </w:r>
      <w:proofErr w:type="spellStart"/>
      <w:r>
        <w:rPr>
          <w:lang w:eastAsia="zh-CN"/>
        </w:rPr>
        <w:t>supportedFuncList</w:t>
      </w:r>
      <w:proofErr w:type="spellEnd"/>
      <w:r>
        <w:rPr>
          <w:lang w:eastAsia="zh-CN"/>
        </w:rPr>
        <w:t xml:space="preserve"> {</w:t>
      </w:r>
    </w:p>
    <w:p w14:paraId="480F1C27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min-elements 1;</w:t>
      </w:r>
    </w:p>
    <w:p w14:paraId="06B7DACA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key "function";</w:t>
      </w:r>
    </w:p>
    <w:p w14:paraId="5B038ED7" w14:textId="77777777" w:rsidR="007C6489" w:rsidRDefault="007C6489" w:rsidP="007C6489">
      <w:pPr>
        <w:pStyle w:val="PL"/>
        <w:rPr>
          <w:lang w:eastAsia="zh-CN"/>
        </w:rPr>
      </w:pPr>
      <w:r>
        <w:rPr>
          <w:lang w:eastAsia="zh-CN"/>
        </w:rPr>
        <w:t xml:space="preserve">      description "This parameter lists functionalities supported by a SCP. </w:t>
      </w:r>
    </w:p>
    <w:p w14:paraId="1BC54BCC" w14:textId="77777777" w:rsidR="001268C3" w:rsidRDefault="007C6489" w:rsidP="007C6489">
      <w:pPr>
        <w:pStyle w:val="PL"/>
        <w:rPr>
          <w:lang w:eastAsia="zh-CN"/>
        </w:rPr>
      </w:pPr>
      <w:r>
        <w:rPr>
          <w:lang w:eastAsia="zh-CN"/>
        </w:rPr>
        <w:t xml:space="preserve">        Refer to TS 23.501 ";</w:t>
      </w:r>
    </w:p>
    <w:p w14:paraId="565129F5" w14:textId="3ECB63ED" w:rsidR="005E5B5B" w:rsidRDefault="005E5B5B" w:rsidP="007C6489">
      <w:pPr>
        <w:pStyle w:val="PL"/>
        <w:rPr>
          <w:lang w:eastAsia="zh-CN"/>
        </w:rPr>
      </w:pPr>
      <w:r>
        <w:rPr>
          <w:lang w:eastAsia="zh-CN"/>
        </w:rPr>
        <w:t xml:space="preserve">      uses types5g3gpp:SupportedFunc;</w:t>
      </w:r>
    </w:p>
    <w:p w14:paraId="230AA8EC" w14:textId="4A931820" w:rsidR="005E5B5B" w:rsidRDefault="007C6489" w:rsidP="005E5B5B">
      <w:pPr>
        <w:pStyle w:val="PL"/>
        <w:rPr>
          <w:lang w:eastAsia="zh-CN"/>
        </w:rPr>
      </w:pPr>
      <w:r w:rsidRPr="007C6489">
        <w:rPr>
          <w:lang w:eastAsia="zh-CN"/>
        </w:rPr>
        <w:t xml:space="preserve">    }</w:t>
      </w:r>
      <w:r w:rsidR="005E5B5B">
        <w:rPr>
          <w:lang w:eastAsia="zh-CN"/>
        </w:rPr>
        <w:t xml:space="preserve">    </w:t>
      </w:r>
    </w:p>
    <w:p w14:paraId="6AFF2F77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}</w:t>
      </w:r>
    </w:p>
    <w:p w14:paraId="5ACCCEE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7E29883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augment "/me3gpp:ManagedElement" {</w:t>
      </w:r>
    </w:p>
    <w:p w14:paraId="1A5CB20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list </w:t>
      </w:r>
      <w:proofErr w:type="spellStart"/>
      <w:r>
        <w:rPr>
          <w:lang w:eastAsia="zh-CN"/>
        </w:rPr>
        <w:t>SCPFunction</w:t>
      </w:r>
      <w:proofErr w:type="spellEnd"/>
      <w:r>
        <w:rPr>
          <w:lang w:eastAsia="zh-CN"/>
        </w:rPr>
        <w:t xml:space="preserve"> {</w:t>
      </w:r>
    </w:p>
    <w:p w14:paraId="71277C8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"5G Core SCP Function";</w:t>
      </w:r>
    </w:p>
    <w:p w14:paraId="12E239A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reference "3GPP TS 28.541";</w:t>
      </w:r>
    </w:p>
    <w:p w14:paraId="0BCA0B5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key id;</w:t>
      </w:r>
    </w:p>
    <w:p w14:paraId="6121DC6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uses top3gpp:Top_Grp;</w:t>
      </w:r>
    </w:p>
    <w:p w14:paraId="6B102B8F" w14:textId="77777777" w:rsidR="005E5B5B" w:rsidRPr="00AB5779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</w:t>
      </w:r>
      <w:r w:rsidRPr="00AB5779">
        <w:rPr>
          <w:lang w:eastAsia="zh-CN"/>
        </w:rPr>
        <w:t>container attributes {</w:t>
      </w:r>
    </w:p>
    <w:p w14:paraId="6664013C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  uses SCPFunctionGrp;</w:t>
      </w:r>
    </w:p>
    <w:p w14:paraId="25905768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}</w:t>
      </w:r>
    </w:p>
    <w:p w14:paraId="25C2CD2B" w14:textId="77777777" w:rsidR="007C6489" w:rsidRPr="00AB5779" w:rsidRDefault="007C6489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uses mf3gpp:ManagedFunctionContainedClasses;</w:t>
      </w:r>
    </w:p>
    <w:p w14:paraId="2D75E6E2" w14:textId="2FA3460A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}</w:t>
      </w:r>
    </w:p>
    <w:p w14:paraId="1F272520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lastRenderedPageBreak/>
        <w:t xml:space="preserve">  }</w:t>
      </w:r>
    </w:p>
    <w:p w14:paraId="3BC7F8DE" w14:textId="0454255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>}</w:t>
      </w:r>
    </w:p>
    <w:p w14:paraId="2B291F3F" w14:textId="5325F9B7" w:rsidR="00BD45EA" w:rsidRPr="00AB5779" w:rsidRDefault="00BD45EA" w:rsidP="005E5B5B">
      <w:pPr>
        <w:pStyle w:val="PL"/>
        <w:rPr>
          <w:lang w:eastAsia="zh-CN"/>
        </w:rPr>
      </w:pPr>
      <w:r w:rsidRPr="00AB5779">
        <w:t>&lt;CODE ENDS&gt;</w:t>
      </w:r>
    </w:p>
    <w:p w14:paraId="01A337FD" w14:textId="77777777" w:rsidR="005E5B5B" w:rsidRDefault="005E5B5B" w:rsidP="005E5B5B">
      <w:pPr>
        <w:pStyle w:val="Heading2"/>
        <w:rPr>
          <w:lang w:eastAsia="zh-CN"/>
        </w:rPr>
      </w:pPr>
      <w:bookmarkStart w:id="166" w:name="_Toc59183418"/>
      <w:bookmarkStart w:id="167" w:name="_Toc59184884"/>
      <w:bookmarkStart w:id="168" w:name="_Toc59195819"/>
      <w:bookmarkStart w:id="169" w:name="_Toc59440248"/>
      <w:bookmarkStart w:id="170" w:name="_Toc67990688"/>
      <w:r>
        <w:rPr>
          <w:lang w:eastAsia="zh-CN"/>
        </w:rPr>
        <w:t>H.5.27</w:t>
      </w:r>
      <w:r>
        <w:rPr>
          <w:lang w:eastAsia="zh-CN"/>
        </w:rPr>
        <w:tab/>
        <w:t>module _3gpp-5gc-nrm-neffunction.yang</w:t>
      </w:r>
      <w:bookmarkEnd w:id="166"/>
      <w:bookmarkEnd w:id="167"/>
      <w:bookmarkEnd w:id="168"/>
      <w:bookmarkEnd w:id="169"/>
      <w:bookmarkEnd w:id="170"/>
    </w:p>
    <w:p w14:paraId="6DA7A87E" w14:textId="1658BA2C" w:rsidR="005E5B5B" w:rsidRDefault="005E5B5B" w:rsidP="005E5B5B">
      <w:pPr>
        <w:pStyle w:val="PL"/>
        <w:rPr>
          <w:lang w:eastAsia="zh-CN"/>
        </w:rPr>
      </w:pPr>
    </w:p>
    <w:p w14:paraId="64EAF669" w14:textId="7944E617" w:rsidR="009D1C83" w:rsidRDefault="009D1C83" w:rsidP="005E5B5B">
      <w:pPr>
        <w:pStyle w:val="PL"/>
        <w:rPr>
          <w:lang w:eastAsia="zh-CN"/>
        </w:rPr>
      </w:pPr>
      <w:r>
        <w:t>&lt;CODE BEGINS&gt;</w:t>
      </w:r>
    </w:p>
    <w:p w14:paraId="53F7E3D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>module _3gpp-5gc-nrm-neffunction {</w:t>
      </w:r>
    </w:p>
    <w:p w14:paraId="67EC43B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yang-version 1.1;</w:t>
      </w:r>
    </w:p>
    <w:p w14:paraId="6DEE751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700E89E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namespace urn:3gpp:sa5:_3gpp-5gc-nrm-neffunction;</w:t>
      </w:r>
    </w:p>
    <w:p w14:paraId="78CD7D0B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prefix nef3gpp;</w:t>
      </w:r>
    </w:p>
    <w:p w14:paraId="7E43014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6B94415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_3gpp-common-managed-function { prefix mf3gpp; }</w:t>
      </w:r>
    </w:p>
    <w:p w14:paraId="319B1333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_3gpp-common-managed-element { prefix me3gpp; }</w:t>
      </w:r>
    </w:p>
    <w:p w14:paraId="253C63B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</w:t>
      </w:r>
      <w:proofErr w:type="spellStart"/>
      <w:r>
        <w:rPr>
          <w:lang w:eastAsia="zh-CN"/>
        </w:rPr>
        <w:t>ietf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-types { prefix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>; }</w:t>
      </w:r>
    </w:p>
    <w:p w14:paraId="18CA5BAB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_3gpp-common-top { prefix top3gpp; }</w:t>
      </w:r>
    </w:p>
    <w:p w14:paraId="262B701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import _3gpp-5g-common-yang-types { prefix types5g3gpp; }</w:t>
      </w:r>
    </w:p>
    <w:p w14:paraId="6B77C1F9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6C59605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organization "3gpp SA5";</w:t>
      </w:r>
    </w:p>
    <w:p w14:paraId="3BD11529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F25AAF9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description "This IOC represents the NEF function in 5GC. For more </w:t>
      </w:r>
    </w:p>
    <w:p w14:paraId="431CED9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information about the NEF, see 3GPP TS 23.501.";</w:t>
      </w:r>
    </w:p>
    <w:p w14:paraId="47D2CF1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reference "3GPP TS 28.541";</w:t>
      </w:r>
    </w:p>
    <w:p w14:paraId="7D5F38AF" w14:textId="2FFEE0D8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  <w:r w:rsidR="00DF3DC6" w:rsidRPr="00DF3DC6">
        <w:rPr>
          <w:lang w:eastAsia="zh-CN"/>
        </w:rPr>
        <w:t xml:space="preserve">  revision 2023-04-26 { reference CR-0916; }</w:t>
      </w:r>
    </w:p>
    <w:p w14:paraId="391B39F0" w14:textId="77777777" w:rsidR="009D1C83" w:rsidRDefault="009D1C83" w:rsidP="009D1C83">
      <w:pPr>
        <w:pStyle w:val="PL"/>
      </w:pPr>
      <w:r>
        <w:t xml:space="preserve">  revision 2022-01-07 { reference CR-0643; }</w:t>
      </w:r>
    </w:p>
    <w:p w14:paraId="490E8C88" w14:textId="58717C94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revision 2020-11-</w:t>
      </w:r>
      <w:r w:rsidR="009D1C83">
        <w:rPr>
          <w:lang w:eastAsia="zh-CN"/>
        </w:rPr>
        <w:t xml:space="preserve">06 </w:t>
      </w:r>
      <w:r>
        <w:rPr>
          <w:lang w:eastAsia="zh-CN"/>
        </w:rPr>
        <w:t>{ reference CR-0412 ; }</w:t>
      </w:r>
    </w:p>
    <w:p w14:paraId="4E321A1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revision 2019-10-20 { reference "initial revision"; }</w:t>
      </w:r>
    </w:p>
    <w:p w14:paraId="731FD8A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27C7083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grouping </w:t>
      </w:r>
      <w:proofErr w:type="spellStart"/>
      <w:r>
        <w:rPr>
          <w:lang w:eastAsia="zh-CN"/>
        </w:rPr>
        <w:t>NEFFunctionGrp</w:t>
      </w:r>
      <w:proofErr w:type="spellEnd"/>
      <w:r>
        <w:rPr>
          <w:lang w:eastAsia="zh-CN"/>
        </w:rPr>
        <w:t xml:space="preserve"> {</w:t>
      </w:r>
    </w:p>
    <w:p w14:paraId="1991CF9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description "Represents the </w:t>
      </w:r>
      <w:proofErr w:type="spellStart"/>
      <w:r>
        <w:rPr>
          <w:lang w:eastAsia="zh-CN"/>
        </w:rPr>
        <w:t>NEFFunction</w:t>
      </w:r>
      <w:proofErr w:type="spellEnd"/>
      <w:r>
        <w:rPr>
          <w:lang w:eastAsia="zh-CN"/>
        </w:rPr>
        <w:t xml:space="preserve"> IOC";</w:t>
      </w:r>
    </w:p>
    <w:p w14:paraId="09D67A07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uses mf3gpp:ManagedFunctionGrp;</w:t>
      </w:r>
    </w:p>
    <w:p w14:paraId="041416AB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</w:t>
      </w:r>
    </w:p>
    <w:p w14:paraId="11B65379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leaf </w:t>
      </w:r>
      <w:proofErr w:type="spellStart"/>
      <w:r>
        <w:rPr>
          <w:lang w:eastAsia="zh-CN"/>
        </w:rPr>
        <w:t>sBIFQDN</w:t>
      </w:r>
      <w:proofErr w:type="spellEnd"/>
      <w:r>
        <w:rPr>
          <w:lang w:eastAsia="zh-CN"/>
        </w:rPr>
        <w:t xml:space="preserve"> {</w:t>
      </w:r>
    </w:p>
    <w:p w14:paraId="1AAD090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"The FQDN of the registered NF instance in the </w:t>
      </w:r>
    </w:p>
    <w:p w14:paraId="7B3FEA4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  service-based interface.";</w:t>
      </w:r>
    </w:p>
    <w:p w14:paraId="5E0B30A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type </w:t>
      </w:r>
      <w:proofErr w:type="spellStart"/>
      <w:r>
        <w:rPr>
          <w:lang w:eastAsia="zh-CN"/>
        </w:rPr>
        <w:t>inet:domain-name</w:t>
      </w:r>
      <w:proofErr w:type="spellEnd"/>
      <w:r>
        <w:rPr>
          <w:lang w:eastAsia="zh-CN"/>
        </w:rPr>
        <w:t>;</w:t>
      </w:r>
    </w:p>
    <w:p w14:paraId="6E5683E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}</w:t>
      </w:r>
    </w:p>
    <w:p w14:paraId="080F442F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</w:t>
      </w:r>
    </w:p>
    <w:p w14:paraId="4CB77DF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list </w:t>
      </w:r>
      <w:proofErr w:type="spellStart"/>
      <w:r>
        <w:rPr>
          <w:lang w:eastAsia="zh-CN"/>
        </w:rPr>
        <w:t>sNSSAIList</w:t>
      </w:r>
      <w:proofErr w:type="spellEnd"/>
      <w:r>
        <w:rPr>
          <w:lang w:eastAsia="zh-CN"/>
        </w:rPr>
        <w:t xml:space="preserve"> {</w:t>
      </w:r>
    </w:p>
    <w:p w14:paraId="3667493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"List of S-NSSAIs the managed object is capable of supporting.</w:t>
      </w:r>
    </w:p>
    <w:p w14:paraId="337175F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  (Single Network Slice Selection Assistance Information)</w:t>
      </w:r>
    </w:p>
    <w:p w14:paraId="22C73F2D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  An S-NSSAI has an SST (Slice/Service type) and an optional SD</w:t>
      </w:r>
    </w:p>
    <w:p w14:paraId="50CF6EE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  (Slice Differentiator) field.";</w:t>
      </w:r>
    </w:p>
    <w:p w14:paraId="40DE475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key "</w:t>
      </w:r>
      <w:proofErr w:type="spellStart"/>
      <w:r>
        <w:rPr>
          <w:lang w:eastAsia="zh-CN"/>
        </w:rPr>
        <w:t>sd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sst</w:t>
      </w:r>
      <w:proofErr w:type="spellEnd"/>
      <w:r>
        <w:rPr>
          <w:lang w:eastAsia="zh-CN"/>
        </w:rPr>
        <w:t>";</w:t>
      </w:r>
    </w:p>
    <w:p w14:paraId="2A62DF7F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uses types5g3gpp:SNssai;</w:t>
      </w:r>
    </w:p>
    <w:p w14:paraId="2E24C249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}</w:t>
      </w:r>
    </w:p>
    <w:p w14:paraId="533E385F" w14:textId="77777777" w:rsidR="005E5B5B" w:rsidRDefault="005E5B5B" w:rsidP="005E5B5B">
      <w:pPr>
        <w:pStyle w:val="PL"/>
        <w:rPr>
          <w:lang w:eastAsia="zh-CN"/>
        </w:rPr>
      </w:pPr>
    </w:p>
    <w:p w14:paraId="150563CA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leaf-list </w:t>
      </w:r>
      <w:proofErr w:type="spellStart"/>
      <w:r>
        <w:rPr>
          <w:lang w:eastAsia="zh-CN"/>
        </w:rPr>
        <w:t>capabilityList</w:t>
      </w:r>
      <w:proofErr w:type="spellEnd"/>
      <w:r>
        <w:rPr>
          <w:lang w:eastAsia="zh-CN"/>
        </w:rPr>
        <w:t xml:space="preserve"> {</w:t>
      </w:r>
    </w:p>
    <w:p w14:paraId="0AD1F69B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"List of supported capabilities of the NEF.";</w:t>
      </w:r>
    </w:p>
    <w:p w14:paraId="33EE50F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reference "3GPP TS 23.003";</w:t>
      </w:r>
    </w:p>
    <w:p w14:paraId="58A486C4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type string;</w:t>
      </w:r>
    </w:p>
    <w:p w14:paraId="3AD2FD2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}</w:t>
      </w:r>
    </w:p>
    <w:p w14:paraId="769907BC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</w:t>
      </w:r>
    </w:p>
    <w:p w14:paraId="67CAB5A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leaf </w:t>
      </w:r>
      <w:proofErr w:type="spellStart"/>
      <w:r>
        <w:rPr>
          <w:lang w:eastAsia="zh-CN"/>
        </w:rPr>
        <w:t>isCAPIFSup</w:t>
      </w:r>
      <w:proofErr w:type="spellEnd"/>
      <w:r>
        <w:rPr>
          <w:lang w:eastAsia="zh-CN"/>
        </w:rPr>
        <w:t xml:space="preserve"> {</w:t>
      </w:r>
    </w:p>
    <w:p w14:paraId="66A69E8E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type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;</w:t>
      </w:r>
    </w:p>
    <w:p w14:paraId="211D88DA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}</w:t>
      </w:r>
    </w:p>
    <w:p w14:paraId="0517CFD1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</w:t>
      </w:r>
    </w:p>
    <w:p w14:paraId="7D8C3660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}</w:t>
      </w:r>
    </w:p>
    <w:p w14:paraId="070EFC9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</w:t>
      </w:r>
    </w:p>
    <w:p w14:paraId="64FCB5C5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augment "/me3gpp:ManagedElement" {</w:t>
      </w:r>
    </w:p>
    <w:p w14:paraId="4DD63802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list </w:t>
      </w:r>
      <w:proofErr w:type="spellStart"/>
      <w:r>
        <w:rPr>
          <w:lang w:eastAsia="zh-CN"/>
        </w:rPr>
        <w:t>NEFFunction</w:t>
      </w:r>
      <w:proofErr w:type="spellEnd"/>
      <w:r>
        <w:rPr>
          <w:lang w:eastAsia="zh-CN"/>
        </w:rPr>
        <w:t xml:space="preserve"> {</w:t>
      </w:r>
    </w:p>
    <w:p w14:paraId="2E2F7EB8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description "5G Core NEF Function";</w:t>
      </w:r>
    </w:p>
    <w:p w14:paraId="6F1D1216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reference "3GPP TS 28.541";</w:t>
      </w:r>
    </w:p>
    <w:p w14:paraId="494BCD81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key id;</w:t>
      </w:r>
    </w:p>
    <w:p w14:paraId="7C179CE9" w14:textId="77777777" w:rsidR="005E5B5B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uses top3gpp:Top_Grp;</w:t>
      </w:r>
    </w:p>
    <w:p w14:paraId="30EB88B0" w14:textId="77777777" w:rsidR="005E5B5B" w:rsidRPr="00AB5779" w:rsidRDefault="005E5B5B" w:rsidP="005E5B5B">
      <w:pPr>
        <w:pStyle w:val="PL"/>
        <w:rPr>
          <w:lang w:eastAsia="zh-CN"/>
        </w:rPr>
      </w:pPr>
      <w:r>
        <w:rPr>
          <w:lang w:eastAsia="zh-CN"/>
        </w:rPr>
        <w:t xml:space="preserve">      </w:t>
      </w:r>
      <w:r w:rsidRPr="00AB5779">
        <w:rPr>
          <w:lang w:eastAsia="zh-CN"/>
        </w:rPr>
        <w:t>container attributes {</w:t>
      </w:r>
    </w:p>
    <w:p w14:paraId="56E78D18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  uses NEFFunctionGrp;</w:t>
      </w:r>
    </w:p>
    <w:p w14:paraId="0C1CC4AA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}</w:t>
      </w:r>
    </w:p>
    <w:p w14:paraId="7F8420B4" w14:textId="77777777" w:rsidR="00DF3DC6" w:rsidRPr="00AB5779" w:rsidRDefault="00DF3DC6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  uses mf3gpp:ManagedFunctionContainedClasses;</w:t>
      </w:r>
    </w:p>
    <w:p w14:paraId="46B1534C" w14:textId="62B61D04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  }</w:t>
      </w:r>
    </w:p>
    <w:p w14:paraId="1BD56487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 xml:space="preserve">  }</w:t>
      </w:r>
    </w:p>
    <w:p w14:paraId="647E4151" w14:textId="77777777" w:rsidR="005E5B5B" w:rsidRPr="00AB5779" w:rsidRDefault="005E5B5B" w:rsidP="005E5B5B">
      <w:pPr>
        <w:pStyle w:val="PL"/>
        <w:rPr>
          <w:lang w:eastAsia="zh-CN"/>
        </w:rPr>
      </w:pPr>
      <w:r w:rsidRPr="00AB5779">
        <w:rPr>
          <w:lang w:eastAsia="zh-CN"/>
        </w:rPr>
        <w:t>}</w:t>
      </w:r>
    </w:p>
    <w:p w14:paraId="37051CC7" w14:textId="77777777" w:rsidR="009D1C83" w:rsidRPr="00AB5779" w:rsidRDefault="009D1C83" w:rsidP="004F0D5C">
      <w:pPr>
        <w:pStyle w:val="PL"/>
      </w:pPr>
      <w:r w:rsidRPr="00AB5779">
        <w:t>&lt;CODE ENDS&gt;</w:t>
      </w:r>
    </w:p>
    <w:p w14:paraId="5A9CBC0E" w14:textId="77777777" w:rsidR="005E5B5B" w:rsidRPr="00AB5779" w:rsidRDefault="005E5B5B" w:rsidP="005E5B5B"/>
    <w:p w14:paraId="49E75A0C" w14:textId="77777777" w:rsidR="005E5B5B" w:rsidRPr="00AB5779" w:rsidRDefault="005E5B5B" w:rsidP="005E5B5B">
      <w:pPr>
        <w:pStyle w:val="Heading2"/>
      </w:pPr>
      <w:bookmarkStart w:id="171" w:name="_Toc59183419"/>
      <w:bookmarkStart w:id="172" w:name="_Toc59184885"/>
      <w:bookmarkStart w:id="173" w:name="_Toc59195820"/>
      <w:bookmarkStart w:id="174" w:name="_Toc59440249"/>
      <w:bookmarkStart w:id="175" w:name="_Toc67990689"/>
      <w:r w:rsidRPr="00AB5779">
        <w:rPr>
          <w:lang w:eastAsia="zh-CN"/>
        </w:rPr>
        <w:lastRenderedPageBreak/>
        <w:t>H.5.28</w:t>
      </w:r>
      <w:r w:rsidRPr="00AB5779">
        <w:rPr>
          <w:lang w:eastAsia="zh-CN"/>
        </w:rPr>
        <w:tab/>
        <w:t>module _3gpp-5gc-nrm-</w:t>
      </w:r>
      <w:r w:rsidRPr="00AB5779">
        <w:t>QFQoSMonitoringControl</w:t>
      </w:r>
      <w:r w:rsidRPr="00AB5779">
        <w:rPr>
          <w:lang w:eastAsia="zh-CN"/>
        </w:rPr>
        <w:t>.yang</w:t>
      </w:r>
      <w:bookmarkEnd w:id="171"/>
      <w:bookmarkEnd w:id="172"/>
      <w:bookmarkEnd w:id="173"/>
      <w:bookmarkEnd w:id="174"/>
      <w:bookmarkEnd w:id="175"/>
    </w:p>
    <w:p w14:paraId="15D78EE5" w14:textId="0991A649" w:rsidR="00D21F7C" w:rsidRDefault="00D21F7C" w:rsidP="005E5B5B">
      <w:pPr>
        <w:pStyle w:val="PL"/>
      </w:pPr>
      <w:r w:rsidRPr="000C3558">
        <w:t>&lt;CODE BEGINS&gt;</w:t>
      </w:r>
    </w:p>
    <w:p w14:paraId="4B766CF4" w14:textId="1CF8F4E4" w:rsidR="005E5B5B" w:rsidRDefault="005E5B5B" w:rsidP="005E5B5B">
      <w:pPr>
        <w:pStyle w:val="PL"/>
      </w:pPr>
      <w:r>
        <w:t>module _3gpp-5gc-nrm-QFQoSMonitoringControl {</w:t>
      </w:r>
    </w:p>
    <w:p w14:paraId="193EAA61" w14:textId="77777777" w:rsidR="005E5B5B" w:rsidRDefault="005E5B5B" w:rsidP="005E5B5B">
      <w:pPr>
        <w:pStyle w:val="PL"/>
      </w:pPr>
      <w:r>
        <w:t xml:space="preserve">  yang-version 1.1;</w:t>
      </w:r>
    </w:p>
    <w:p w14:paraId="141B07A2" w14:textId="77777777" w:rsidR="005E5B5B" w:rsidRDefault="005E5B5B" w:rsidP="005E5B5B">
      <w:pPr>
        <w:pStyle w:val="PL"/>
      </w:pPr>
      <w:r>
        <w:t xml:space="preserve">  </w:t>
      </w:r>
    </w:p>
    <w:p w14:paraId="6C0094C3" w14:textId="77777777" w:rsidR="005E5B5B" w:rsidRDefault="005E5B5B" w:rsidP="005E5B5B">
      <w:pPr>
        <w:pStyle w:val="PL"/>
      </w:pPr>
      <w:r>
        <w:t xml:space="preserve">  namespace urn:3gpp:sa5:_3gpp-5gc-nrm-QFQoSMonitoringControl;</w:t>
      </w:r>
    </w:p>
    <w:p w14:paraId="6D57DE8B" w14:textId="77777777" w:rsidR="005E5B5B" w:rsidRDefault="005E5B5B" w:rsidP="005E5B5B">
      <w:pPr>
        <w:pStyle w:val="PL"/>
      </w:pPr>
      <w:r>
        <w:t xml:space="preserve">  prefix qFQMCtrl3gpp;</w:t>
      </w:r>
    </w:p>
    <w:p w14:paraId="5F01754D" w14:textId="77777777" w:rsidR="005E5B5B" w:rsidRDefault="005E5B5B" w:rsidP="005E5B5B">
      <w:pPr>
        <w:pStyle w:val="PL"/>
      </w:pPr>
      <w:r>
        <w:t xml:space="preserve">  </w:t>
      </w:r>
    </w:p>
    <w:p w14:paraId="55FE0016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0C56222A" w14:textId="77777777" w:rsidR="005E5B5B" w:rsidRDefault="005E5B5B" w:rsidP="005E5B5B">
      <w:pPr>
        <w:pStyle w:val="PL"/>
      </w:pPr>
      <w:r>
        <w:t xml:space="preserve">  import _3gpp-5gc-nrm-smffunction { prefix smf3gpp; }</w:t>
      </w:r>
    </w:p>
    <w:p w14:paraId="5F695463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66D73D78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6A5E06D3" w14:textId="77777777" w:rsidR="005E5B5B" w:rsidRDefault="005E5B5B" w:rsidP="005E5B5B">
      <w:pPr>
        <w:pStyle w:val="PL"/>
      </w:pPr>
    </w:p>
    <w:p w14:paraId="0CF363E8" w14:textId="77777777" w:rsidR="00DF3DC6" w:rsidRDefault="00DF3DC6" w:rsidP="00DF3DC6">
      <w:pPr>
        <w:pStyle w:val="PL"/>
      </w:pPr>
      <w:r>
        <w:t xml:space="preserve">  organization "3gpp SA5";  </w:t>
      </w:r>
    </w:p>
    <w:p w14:paraId="7D1898C7" w14:textId="2B4A9CDE" w:rsidR="005E5B5B" w:rsidRDefault="00DF3DC6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  <w:r w:rsidR="005E5B5B">
        <w:t xml:space="preserve">  description "This IOC represents the capabilities and properties for control </w:t>
      </w:r>
    </w:p>
    <w:p w14:paraId="33AA027B" w14:textId="77777777" w:rsidR="005E5B5B" w:rsidRDefault="005E5B5B" w:rsidP="005E5B5B">
      <w:pPr>
        <w:pStyle w:val="PL"/>
      </w:pPr>
      <w:r>
        <w:t xml:space="preserve">    of QoS monitoring per QoS flow per UE for URLLC service defined </w:t>
      </w:r>
    </w:p>
    <w:p w14:paraId="1C2DE9A6" w14:textId="77777777" w:rsidR="005E5B5B" w:rsidRDefault="005E5B5B" w:rsidP="005E5B5B">
      <w:pPr>
        <w:pStyle w:val="PL"/>
      </w:pPr>
      <w:r>
        <w:t xml:space="preserve">    </w:t>
      </w:r>
    </w:p>
    <w:p w14:paraId="28694B4A" w14:textId="77777777" w:rsidR="005E5B5B" w:rsidRDefault="005E5B5B" w:rsidP="005E5B5B">
      <w:pPr>
        <w:pStyle w:val="PL"/>
      </w:pPr>
      <w:r>
        <w:t>in 3GPP TS 23.501.";</w:t>
      </w:r>
    </w:p>
    <w:p w14:paraId="6A7A2262" w14:textId="77777777" w:rsidR="005E5B5B" w:rsidRDefault="005E5B5B" w:rsidP="005E5B5B">
      <w:pPr>
        <w:pStyle w:val="PL"/>
      </w:pPr>
      <w:r>
        <w:t xml:space="preserve">  reference "3GPP TS 28.541";</w:t>
      </w:r>
    </w:p>
    <w:p w14:paraId="6A85F4E6" w14:textId="77777777" w:rsidR="005E5B5B" w:rsidRDefault="005E5B5B" w:rsidP="005E5B5B">
      <w:pPr>
        <w:pStyle w:val="PL"/>
        <w:rPr>
          <w:lang w:eastAsia="zh-CN"/>
        </w:rPr>
      </w:pPr>
    </w:p>
    <w:p w14:paraId="3D3D9B04" w14:textId="77777777" w:rsidR="00DF3DC6" w:rsidRDefault="00DF3DC6" w:rsidP="00DF3DC6">
      <w:pPr>
        <w:pStyle w:val="PL"/>
      </w:pPr>
      <w:r>
        <w:t xml:space="preserve">  revision 2023-04-26 { reference CR-0916; }</w:t>
      </w:r>
    </w:p>
    <w:p w14:paraId="1643EE20" w14:textId="452FA778" w:rsidR="005E5B5B" w:rsidRDefault="00DF3DC6" w:rsidP="005E5B5B">
      <w:pPr>
        <w:pStyle w:val="PL"/>
        <w:rPr>
          <w:lang w:eastAsia="zh-CN"/>
        </w:rPr>
      </w:pPr>
      <w:r>
        <w:t xml:space="preserve">  revision 2020-11-08 { reference CR-0412 ; }</w:t>
      </w:r>
      <w:r w:rsidR="005E5B5B">
        <w:t xml:space="preserve">  revision 2020-08-03 { reference "CR-0321"; }</w:t>
      </w:r>
    </w:p>
    <w:p w14:paraId="4712F40D" w14:textId="77777777" w:rsidR="005E5B5B" w:rsidRDefault="005E5B5B" w:rsidP="005E5B5B">
      <w:pPr>
        <w:pStyle w:val="PL"/>
      </w:pPr>
      <w:r>
        <w:t xml:space="preserve">  revision 2020-04-10 { reference "S5-202101";   }</w:t>
      </w:r>
    </w:p>
    <w:p w14:paraId="3D2979EE" w14:textId="77777777" w:rsidR="005E5B5B" w:rsidRPr="005E5B5B" w:rsidRDefault="005E5B5B" w:rsidP="005E5B5B">
      <w:pPr>
        <w:pStyle w:val="PL"/>
      </w:pPr>
    </w:p>
    <w:p w14:paraId="7B3765D1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QFPacketDelayThresholdsTypeGrp</w:t>
      </w:r>
      <w:proofErr w:type="spellEnd"/>
      <w:r>
        <w:t xml:space="preserve"> {</w:t>
      </w:r>
    </w:p>
    <w:p w14:paraId="1749F246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QFPacketDelayThresholdsType</w:t>
      </w:r>
      <w:proofErr w:type="spellEnd"/>
      <w:r>
        <w:t>";</w:t>
      </w:r>
    </w:p>
    <w:p w14:paraId="0AE017E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</w:rPr>
        <w:t>thresholdDl</w:t>
      </w:r>
      <w:proofErr w:type="spellEnd"/>
      <w:r>
        <w:t xml:space="preserve"> {</w:t>
      </w:r>
    </w:p>
    <w:p w14:paraId="52020D20" w14:textId="77777777" w:rsidR="005E5B5B" w:rsidRDefault="005E5B5B" w:rsidP="005E5B5B">
      <w:pPr>
        <w:pStyle w:val="PL"/>
      </w:pPr>
      <w:r>
        <w:t xml:space="preserve">      type uint32;</w:t>
      </w:r>
    </w:p>
    <w:p w14:paraId="33BE6968" w14:textId="77777777" w:rsidR="005E5B5B" w:rsidRDefault="005E5B5B" w:rsidP="005E5B5B">
      <w:pPr>
        <w:pStyle w:val="PL"/>
      </w:pPr>
      <w:r>
        <w:t xml:space="preserve">      units milliseconds;</w:t>
      </w:r>
    </w:p>
    <w:p w14:paraId="2ADE7A06" w14:textId="77777777" w:rsidR="005E5B5B" w:rsidRDefault="005E5B5B" w:rsidP="005E5B5B">
      <w:pPr>
        <w:pStyle w:val="PL"/>
      </w:pPr>
      <w:r>
        <w:t xml:space="preserve">      description "Downlink threshold";</w:t>
      </w:r>
    </w:p>
    <w:p w14:paraId="33FBF758" w14:textId="77777777" w:rsidR="005E5B5B" w:rsidRDefault="005E5B5B" w:rsidP="005E5B5B">
      <w:pPr>
        <w:pStyle w:val="PL"/>
      </w:pPr>
      <w:r>
        <w:t xml:space="preserve">    }</w:t>
      </w:r>
    </w:p>
    <w:p w14:paraId="644CC987" w14:textId="77777777" w:rsidR="005E5B5B" w:rsidRDefault="005E5B5B" w:rsidP="005E5B5B">
      <w:pPr>
        <w:pStyle w:val="PL"/>
      </w:pPr>
    </w:p>
    <w:p w14:paraId="70DC22B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</w:rPr>
        <w:t>thresholdUl</w:t>
      </w:r>
      <w:proofErr w:type="spellEnd"/>
      <w:r>
        <w:t xml:space="preserve"> {</w:t>
      </w:r>
    </w:p>
    <w:p w14:paraId="482CF583" w14:textId="77777777" w:rsidR="005E5B5B" w:rsidRDefault="005E5B5B" w:rsidP="005E5B5B">
      <w:pPr>
        <w:pStyle w:val="PL"/>
      </w:pPr>
      <w:r>
        <w:t xml:space="preserve">      type uint32;</w:t>
      </w:r>
    </w:p>
    <w:p w14:paraId="7FD3886A" w14:textId="77777777" w:rsidR="005E5B5B" w:rsidRDefault="005E5B5B" w:rsidP="005E5B5B">
      <w:pPr>
        <w:pStyle w:val="PL"/>
      </w:pPr>
      <w:r>
        <w:t xml:space="preserve">      units milliseconds;</w:t>
      </w:r>
    </w:p>
    <w:p w14:paraId="712544F0" w14:textId="77777777" w:rsidR="005E5B5B" w:rsidRDefault="005E5B5B" w:rsidP="005E5B5B">
      <w:pPr>
        <w:pStyle w:val="PL"/>
      </w:pPr>
      <w:r>
        <w:t xml:space="preserve">      description "Uplink threshold";</w:t>
      </w:r>
    </w:p>
    <w:p w14:paraId="3DD2A3E6" w14:textId="77777777" w:rsidR="005E5B5B" w:rsidRDefault="005E5B5B" w:rsidP="005E5B5B">
      <w:pPr>
        <w:pStyle w:val="PL"/>
      </w:pPr>
      <w:r>
        <w:t xml:space="preserve">     }</w:t>
      </w:r>
    </w:p>
    <w:p w14:paraId="54E67A02" w14:textId="77777777" w:rsidR="005E5B5B" w:rsidRDefault="005E5B5B" w:rsidP="005E5B5B">
      <w:pPr>
        <w:pStyle w:val="PL"/>
        <w:tabs>
          <w:tab w:val="clear" w:pos="384"/>
          <w:tab w:val="clear" w:pos="768"/>
        </w:tabs>
      </w:pPr>
    </w:p>
    <w:p w14:paraId="28E3753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</w:rPr>
        <w:t>thresholdRtt</w:t>
      </w:r>
      <w:proofErr w:type="spellEnd"/>
      <w:r>
        <w:t xml:space="preserve"> {</w:t>
      </w:r>
    </w:p>
    <w:p w14:paraId="3913CA2B" w14:textId="77777777" w:rsidR="005E5B5B" w:rsidRDefault="005E5B5B" w:rsidP="005E5B5B">
      <w:pPr>
        <w:pStyle w:val="PL"/>
      </w:pPr>
      <w:r>
        <w:t xml:space="preserve">      type uint32;</w:t>
      </w:r>
    </w:p>
    <w:p w14:paraId="473FA6A4" w14:textId="77777777" w:rsidR="005E5B5B" w:rsidRDefault="005E5B5B" w:rsidP="005E5B5B">
      <w:pPr>
        <w:pStyle w:val="PL"/>
      </w:pPr>
      <w:r>
        <w:t xml:space="preserve">      units milliseconds;</w:t>
      </w:r>
    </w:p>
    <w:p w14:paraId="6FE8C54E" w14:textId="77777777" w:rsidR="005E5B5B" w:rsidRDefault="005E5B5B" w:rsidP="005E5B5B">
      <w:pPr>
        <w:pStyle w:val="PL"/>
      </w:pPr>
      <w:r>
        <w:t xml:space="preserve">      description "Round trip threshold";</w:t>
      </w:r>
    </w:p>
    <w:p w14:paraId="4FE63879" w14:textId="77777777" w:rsidR="005E5B5B" w:rsidRDefault="005E5B5B" w:rsidP="005E5B5B">
      <w:pPr>
        <w:pStyle w:val="PL"/>
      </w:pPr>
      <w:r>
        <w:t xml:space="preserve">    }</w:t>
      </w:r>
    </w:p>
    <w:p w14:paraId="4E114C9A" w14:textId="77777777" w:rsidR="005E5B5B" w:rsidRPr="005E5B5B" w:rsidRDefault="005E5B5B" w:rsidP="005E5B5B">
      <w:pPr>
        <w:pStyle w:val="PL"/>
      </w:pPr>
      <w:r>
        <w:t xml:space="preserve">  }</w:t>
      </w:r>
    </w:p>
    <w:p w14:paraId="08B49733" w14:textId="77777777" w:rsidR="005E5B5B" w:rsidRDefault="005E5B5B" w:rsidP="005E5B5B">
      <w:pPr>
        <w:pStyle w:val="PL"/>
      </w:pPr>
    </w:p>
    <w:p w14:paraId="13193E8C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QFQoSMonitoringControlGrp</w:t>
      </w:r>
      <w:proofErr w:type="spellEnd"/>
      <w:r>
        <w:t xml:space="preserve"> {</w:t>
      </w:r>
    </w:p>
    <w:p w14:paraId="4A812B1E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QFQoSMonitoringControl</w:t>
      </w:r>
      <w:proofErr w:type="spellEnd"/>
      <w:r>
        <w:t xml:space="preserve"> IOC.";</w:t>
      </w:r>
    </w:p>
    <w:p w14:paraId="586008D2" w14:textId="77777777" w:rsidR="005E5B5B" w:rsidRDefault="005E5B5B" w:rsidP="005E5B5B">
      <w:pPr>
        <w:pStyle w:val="PL"/>
      </w:pPr>
      <w:r>
        <w:t xml:space="preserve">    reference "3GPP TS 28.541";</w:t>
      </w:r>
    </w:p>
    <w:p w14:paraId="773F41D8" w14:textId="77777777" w:rsidR="005E5B5B" w:rsidRDefault="005E5B5B" w:rsidP="005E5B5B">
      <w:pPr>
        <w:pStyle w:val="PL"/>
      </w:pPr>
    </w:p>
    <w:p w14:paraId="50CDE85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qFQoSMonitoring</w:t>
      </w:r>
      <w:r>
        <w:rPr>
          <w:rFonts w:cs="Courier New"/>
          <w:lang w:eastAsia="zh-CN"/>
        </w:rPr>
        <w:t>State</w:t>
      </w:r>
      <w:proofErr w:type="spellEnd"/>
      <w:r>
        <w:t xml:space="preserve"> {</w:t>
      </w:r>
    </w:p>
    <w:p w14:paraId="0657289A" w14:textId="77777777" w:rsidR="005E5B5B" w:rsidRDefault="005E5B5B" w:rsidP="005E5B5B">
      <w:pPr>
        <w:pStyle w:val="PL"/>
      </w:pPr>
      <w:r>
        <w:t xml:space="preserve">      description "The </w:t>
      </w:r>
      <w:r w:rsidRPr="005E5B5B">
        <w:t>state of QoS monitoring per QoS flow per UE.</w:t>
      </w:r>
      <w:r>
        <w:t>";</w:t>
      </w:r>
    </w:p>
    <w:p w14:paraId="58BD4B00" w14:textId="77777777" w:rsidR="005E5B5B" w:rsidRDefault="005E5B5B" w:rsidP="005E5B5B">
      <w:pPr>
        <w:pStyle w:val="PL"/>
      </w:pPr>
      <w:r>
        <w:t xml:space="preserve">      mandatory true;</w:t>
      </w:r>
    </w:p>
    <w:p w14:paraId="70F31B89" w14:textId="77777777" w:rsidR="005E5B5B" w:rsidRPr="005E5B5B" w:rsidRDefault="005E5B5B" w:rsidP="005E5B5B">
      <w:pPr>
        <w:pStyle w:val="PL"/>
      </w:pPr>
      <w:r w:rsidRPr="005E5B5B">
        <w:t xml:space="preserve">      type enumeration {</w:t>
      </w:r>
    </w:p>
    <w:p w14:paraId="39743D1F" w14:textId="77777777" w:rsidR="005E5B5B" w:rsidRPr="005E5B5B" w:rsidRDefault="005E5B5B" w:rsidP="005E5B5B">
      <w:pPr>
        <w:pStyle w:val="PL"/>
      </w:pPr>
      <w:r w:rsidRPr="005E5B5B">
        <w:t xml:space="preserve">        </w:t>
      </w:r>
      <w:proofErr w:type="spellStart"/>
      <w:r w:rsidRPr="005E5B5B">
        <w:t>enum</w:t>
      </w:r>
      <w:proofErr w:type="spellEnd"/>
      <w:r w:rsidRPr="005E5B5B">
        <w:t xml:space="preserve"> ENABLED;</w:t>
      </w:r>
    </w:p>
    <w:p w14:paraId="3B59ACE6" w14:textId="77777777" w:rsidR="005E5B5B" w:rsidRPr="005E5B5B" w:rsidRDefault="005E5B5B" w:rsidP="005E5B5B">
      <w:pPr>
        <w:pStyle w:val="PL"/>
      </w:pPr>
      <w:r w:rsidRPr="005E5B5B">
        <w:t xml:space="preserve">        </w:t>
      </w:r>
      <w:proofErr w:type="spellStart"/>
      <w:r w:rsidRPr="005E5B5B">
        <w:t>enum</w:t>
      </w:r>
      <w:proofErr w:type="spellEnd"/>
      <w:r w:rsidRPr="005E5B5B">
        <w:t xml:space="preserve"> DISABLED;</w:t>
      </w:r>
    </w:p>
    <w:p w14:paraId="7A4AB6D6" w14:textId="77777777" w:rsidR="005E5B5B" w:rsidRPr="005E5B5B" w:rsidRDefault="005E5B5B" w:rsidP="005E5B5B">
      <w:pPr>
        <w:pStyle w:val="PL"/>
      </w:pPr>
      <w:r w:rsidRPr="005E5B5B">
        <w:t xml:space="preserve">      }</w:t>
      </w:r>
    </w:p>
    <w:p w14:paraId="1F55344B" w14:textId="79FFB9C4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22C3E129" w14:textId="77777777" w:rsidR="005E5B5B" w:rsidRDefault="005E5B5B" w:rsidP="005E5B5B">
      <w:pPr>
        <w:pStyle w:val="PL"/>
      </w:pPr>
    </w:p>
    <w:p w14:paraId="4FA1B96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qFM</w:t>
      </w:r>
      <w:r>
        <w:rPr>
          <w:rFonts w:cs="Courier New"/>
          <w:lang w:eastAsia="zh-CN"/>
        </w:rPr>
        <w:t>onitoredSNSSAIs</w:t>
      </w:r>
      <w:proofErr w:type="spellEnd"/>
      <w:r>
        <w:t xml:space="preserve"> {</w:t>
      </w:r>
    </w:p>
    <w:p w14:paraId="0A52D0FB" w14:textId="77777777" w:rsidR="005E5B5B" w:rsidRPr="005E5B5B" w:rsidRDefault="005E5B5B" w:rsidP="005E5B5B">
      <w:pPr>
        <w:pStyle w:val="PL"/>
      </w:pPr>
      <w:r>
        <w:t xml:space="preserve">      description "</w:t>
      </w:r>
      <w:r w:rsidRPr="005E5B5B">
        <w:t>The S-NSSAIs for which the QoS monitoring per QoS flow</w:t>
      </w:r>
    </w:p>
    <w:p w14:paraId="2627ECE0" w14:textId="77777777" w:rsidR="005E5B5B" w:rsidRDefault="005E5B5B" w:rsidP="005E5B5B">
      <w:pPr>
        <w:pStyle w:val="PL"/>
      </w:pPr>
      <w:r w:rsidRPr="005E5B5B">
        <w:t xml:space="preserve">       per UE is to be performed.</w:t>
      </w:r>
      <w:r>
        <w:t>";</w:t>
      </w:r>
    </w:p>
    <w:p w14:paraId="64B70FFC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5DED22BE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6D5AB7F3" w14:textId="77777777" w:rsidR="005E5B5B" w:rsidRDefault="005E5B5B" w:rsidP="005E5B5B">
      <w:pPr>
        <w:pStyle w:val="PL"/>
      </w:pPr>
      <w:r>
        <w:t xml:space="preserve">      uses types5g3gpp:SNssai;}</w:t>
      </w:r>
    </w:p>
    <w:p w14:paraId="4C4FD8D1" w14:textId="77777777" w:rsidR="005E5B5B" w:rsidRDefault="005E5B5B" w:rsidP="005E5B5B">
      <w:pPr>
        <w:pStyle w:val="PL"/>
      </w:pPr>
    </w:p>
    <w:p w14:paraId="2E3DA75D" w14:textId="77777777" w:rsidR="005E5B5B" w:rsidRDefault="005E5B5B" w:rsidP="005E5B5B">
      <w:pPr>
        <w:pStyle w:val="PL"/>
      </w:pPr>
      <w:r>
        <w:t xml:space="preserve">    leaf-list qFM</w:t>
      </w:r>
      <w:r>
        <w:rPr>
          <w:rFonts w:cs="Courier New"/>
          <w:lang w:eastAsia="zh-CN"/>
        </w:rPr>
        <w:t>onitored5QIs</w:t>
      </w:r>
      <w:r>
        <w:t xml:space="preserve"> {</w:t>
      </w:r>
    </w:p>
    <w:p w14:paraId="0E4A61AC" w14:textId="77777777" w:rsidR="005E5B5B" w:rsidRPr="005E5B5B" w:rsidRDefault="005E5B5B" w:rsidP="005E5B5B">
      <w:pPr>
        <w:pStyle w:val="PL"/>
      </w:pPr>
      <w:r>
        <w:t xml:space="preserve">      description "</w:t>
      </w:r>
      <w:r w:rsidRPr="005E5B5B">
        <w:t xml:space="preserve">The 5QIs for which the QoS monitoring per QoS flow </w:t>
      </w:r>
    </w:p>
    <w:p w14:paraId="5691B084" w14:textId="77777777" w:rsidR="005E5B5B" w:rsidRDefault="005E5B5B" w:rsidP="005E5B5B">
      <w:pPr>
        <w:pStyle w:val="PL"/>
      </w:pPr>
      <w:r w:rsidRPr="005E5B5B">
        <w:t xml:space="preserve">       per UE is to be performed</w:t>
      </w:r>
      <w:r>
        <w:t>.";</w:t>
      </w:r>
    </w:p>
    <w:p w14:paraId="2E2D982A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26333F6D" w14:textId="77777777" w:rsidR="005E5B5B" w:rsidRDefault="005E5B5B" w:rsidP="005E5B5B">
      <w:pPr>
        <w:pStyle w:val="PL"/>
      </w:pPr>
      <w:r>
        <w:t xml:space="preserve">      type uint32 {</w:t>
      </w:r>
    </w:p>
    <w:p w14:paraId="17150CF8" w14:textId="77777777" w:rsidR="005E5B5B" w:rsidRDefault="005E5B5B" w:rsidP="005E5B5B">
      <w:pPr>
        <w:pStyle w:val="PL"/>
      </w:pPr>
      <w:r>
        <w:t xml:space="preserve">        range "0..255";</w:t>
      </w:r>
    </w:p>
    <w:p w14:paraId="1D9F4DCD" w14:textId="77777777" w:rsidR="005E5B5B" w:rsidRDefault="005E5B5B" w:rsidP="005E5B5B">
      <w:pPr>
        <w:pStyle w:val="PL"/>
      </w:pPr>
      <w:r>
        <w:t xml:space="preserve">      }</w:t>
      </w:r>
    </w:p>
    <w:p w14:paraId="037884CC" w14:textId="1163D8C0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418B38FC" w14:textId="77777777" w:rsidR="005E5B5B" w:rsidRDefault="005E5B5B" w:rsidP="005E5B5B">
      <w:pPr>
        <w:pStyle w:val="PL"/>
      </w:pPr>
    </w:p>
    <w:p w14:paraId="1516023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isEventTriggeredQFMonitoringSupported</w:t>
      </w:r>
      <w:proofErr w:type="spellEnd"/>
      <w:r>
        <w:t xml:space="preserve"> {</w:t>
      </w:r>
    </w:p>
    <w:p w14:paraId="085F3287" w14:textId="77777777" w:rsidR="005E5B5B" w:rsidRPr="005E5B5B" w:rsidRDefault="005E5B5B" w:rsidP="005E5B5B">
      <w:pPr>
        <w:pStyle w:val="PL"/>
      </w:pPr>
      <w:r>
        <w:lastRenderedPageBreak/>
        <w:t xml:space="preserve">      </w:t>
      </w:r>
      <w:r w:rsidRPr="005E5B5B">
        <w:t>description</w:t>
      </w:r>
      <w:r>
        <w:t xml:space="preserve"> "</w:t>
      </w:r>
      <w:r w:rsidRPr="005E5B5B">
        <w:t xml:space="preserve">It indicates whether the event based QoS monitoring </w:t>
      </w:r>
    </w:p>
    <w:p w14:paraId="472209E8" w14:textId="77777777" w:rsidR="005E5B5B" w:rsidRDefault="005E5B5B" w:rsidP="005E5B5B">
      <w:pPr>
        <w:pStyle w:val="PL"/>
      </w:pPr>
      <w:r w:rsidRPr="005E5B5B">
        <w:t xml:space="preserve">       reporting per QoS flow per UE is supported</w:t>
      </w:r>
      <w:r>
        <w:t>.";</w:t>
      </w:r>
    </w:p>
    <w:p w14:paraId="7FE2F134" w14:textId="77777777" w:rsidR="005E5B5B" w:rsidRDefault="005E5B5B" w:rsidP="005E5B5B">
      <w:pPr>
        <w:pStyle w:val="PL"/>
      </w:pPr>
      <w:r>
        <w:t xml:space="preserve">      mandatory true;</w:t>
      </w:r>
    </w:p>
    <w:p w14:paraId="404C559F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4B7D86CF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29A98912" w14:textId="5331953C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67FC3128" w14:textId="77777777" w:rsidR="005E5B5B" w:rsidRDefault="005E5B5B" w:rsidP="005E5B5B">
      <w:pPr>
        <w:pStyle w:val="PL"/>
      </w:pPr>
    </w:p>
    <w:p w14:paraId="50F6BF85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isPeriodicQFMonitoringSupported</w:t>
      </w:r>
      <w:proofErr w:type="spellEnd"/>
      <w:r>
        <w:t xml:space="preserve"> {</w:t>
      </w:r>
    </w:p>
    <w:p w14:paraId="251E320D" w14:textId="77777777" w:rsidR="005E5B5B" w:rsidRPr="005E5B5B" w:rsidRDefault="005E5B5B" w:rsidP="005E5B5B">
      <w:pPr>
        <w:pStyle w:val="PL"/>
      </w:pPr>
      <w:r>
        <w:t xml:space="preserve">      </w:t>
      </w:r>
      <w:r w:rsidRPr="005E5B5B">
        <w:t>description</w:t>
      </w:r>
      <w:r>
        <w:t xml:space="preserve"> "</w:t>
      </w:r>
      <w:r w:rsidRPr="005E5B5B">
        <w:t xml:space="preserve">It indicates whether the periodic QoS monitoring reporting </w:t>
      </w:r>
    </w:p>
    <w:p w14:paraId="1272E34F" w14:textId="77777777" w:rsidR="005E5B5B" w:rsidRDefault="005E5B5B" w:rsidP="005E5B5B">
      <w:pPr>
        <w:pStyle w:val="PL"/>
      </w:pPr>
      <w:r w:rsidRPr="005E5B5B">
        <w:t xml:space="preserve">       per QoS flow per UE is supported</w:t>
      </w:r>
      <w:r>
        <w:t>.";</w:t>
      </w:r>
    </w:p>
    <w:p w14:paraId="5C870538" w14:textId="77777777" w:rsidR="005E5B5B" w:rsidRDefault="005E5B5B" w:rsidP="005E5B5B">
      <w:pPr>
        <w:pStyle w:val="PL"/>
      </w:pPr>
      <w:r>
        <w:t xml:space="preserve">      mandatory true;</w:t>
      </w:r>
    </w:p>
    <w:p w14:paraId="42E02609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2C20084E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63EB546D" w14:textId="12A3C4C7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5612CD5C" w14:textId="77777777" w:rsidR="005E5B5B" w:rsidRDefault="005E5B5B" w:rsidP="005E5B5B">
      <w:pPr>
        <w:pStyle w:val="PL"/>
      </w:pPr>
    </w:p>
    <w:p w14:paraId="2A5D349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isSessionReleasedQFMonitoringSupported</w:t>
      </w:r>
      <w:proofErr w:type="spellEnd"/>
      <w:r>
        <w:t xml:space="preserve"> {</w:t>
      </w:r>
    </w:p>
    <w:p w14:paraId="54B83DFB" w14:textId="77777777" w:rsidR="005E5B5B" w:rsidRPr="005E5B5B" w:rsidRDefault="005E5B5B" w:rsidP="005E5B5B">
      <w:pPr>
        <w:pStyle w:val="PL"/>
      </w:pPr>
      <w:r>
        <w:t xml:space="preserve">      </w:t>
      </w:r>
      <w:r w:rsidRPr="005E5B5B">
        <w:t>description</w:t>
      </w:r>
      <w:r>
        <w:t xml:space="preserve"> "</w:t>
      </w:r>
      <w:r w:rsidRPr="005E5B5B">
        <w:t xml:space="preserve">It indicates whether the session release based QoS monitoring </w:t>
      </w:r>
    </w:p>
    <w:p w14:paraId="3B2EA2F2" w14:textId="77777777" w:rsidR="005E5B5B" w:rsidRDefault="005E5B5B" w:rsidP="005E5B5B">
      <w:pPr>
        <w:pStyle w:val="PL"/>
      </w:pPr>
      <w:r w:rsidRPr="005E5B5B">
        <w:t xml:space="preserve">       reporting  per QoS flow per UE is supported</w:t>
      </w:r>
      <w:r>
        <w:t>.";</w:t>
      </w:r>
    </w:p>
    <w:p w14:paraId="072DF2D0" w14:textId="77777777" w:rsidR="005E5B5B" w:rsidRDefault="005E5B5B" w:rsidP="005E5B5B">
      <w:pPr>
        <w:pStyle w:val="PL"/>
      </w:pPr>
      <w:r>
        <w:t xml:space="preserve">      mandatory true;</w:t>
      </w:r>
    </w:p>
    <w:p w14:paraId="08C8C153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18AD43A1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4A082CFD" w14:textId="7A21351A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36B2B3E9" w14:textId="77777777" w:rsidR="005E5B5B" w:rsidRPr="005E5B5B" w:rsidRDefault="005E5B5B" w:rsidP="005E5B5B">
      <w:pPr>
        <w:pStyle w:val="PL"/>
      </w:pPr>
    </w:p>
    <w:p w14:paraId="00ACCED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qFPacketDelayThresholds</w:t>
      </w:r>
      <w:proofErr w:type="spellEnd"/>
      <w:r>
        <w:t xml:space="preserve"> {</w:t>
      </w:r>
    </w:p>
    <w:p w14:paraId="00887FE7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idx</w:t>
      </w:r>
      <w:proofErr w:type="spellEnd"/>
      <w:r>
        <w:t>";</w:t>
      </w:r>
    </w:p>
    <w:p w14:paraId="0F9F7A51" w14:textId="77777777" w:rsidR="005E5B5B" w:rsidRDefault="005E5B5B" w:rsidP="005E5B5B">
      <w:pPr>
        <w:pStyle w:val="PL"/>
      </w:pPr>
      <w:r>
        <w:t xml:space="preserve">      min-elements 1;</w:t>
      </w:r>
    </w:p>
    <w:p w14:paraId="742439A5" w14:textId="77777777" w:rsidR="005E5B5B" w:rsidRDefault="005E5B5B" w:rsidP="005E5B5B">
      <w:pPr>
        <w:pStyle w:val="PL"/>
      </w:pPr>
      <w:r>
        <w:t xml:space="preserve">      max-elements 1;</w:t>
      </w:r>
    </w:p>
    <w:p w14:paraId="2CC453AF" w14:textId="77777777" w:rsidR="005E5B5B" w:rsidRDefault="005E5B5B" w:rsidP="005E5B5B">
      <w:pPr>
        <w:pStyle w:val="PL"/>
      </w:pPr>
      <w:r>
        <w:t xml:space="preserve">      description "It specifies the thresholds for reporting the packet delay </w:t>
      </w:r>
    </w:p>
    <w:p w14:paraId="02CB2FA1" w14:textId="77777777" w:rsidR="005E5B5B" w:rsidRDefault="005E5B5B" w:rsidP="005E5B5B">
      <w:pPr>
        <w:pStyle w:val="PL"/>
      </w:pPr>
      <w:r>
        <w:t xml:space="preserve">        between PSA and UE for QoS monitoring per QoS flow per UE.";</w:t>
      </w:r>
    </w:p>
    <w:p w14:paraId="47EED8CD" w14:textId="77777777" w:rsidR="005E5B5B" w:rsidRDefault="005E5B5B" w:rsidP="005E5B5B">
      <w:pPr>
        <w:pStyle w:val="PL"/>
      </w:pPr>
    </w:p>
    <w:p w14:paraId="31001BD9" w14:textId="77777777" w:rsidR="005E5B5B" w:rsidRDefault="005E5B5B" w:rsidP="005E5B5B">
      <w:pPr>
        <w:pStyle w:val="PL"/>
      </w:pPr>
      <w:r>
        <w:t xml:space="preserve">      leaf </w:t>
      </w:r>
      <w:proofErr w:type="spellStart"/>
      <w:r>
        <w:t>idx</w:t>
      </w:r>
      <w:proofErr w:type="spellEnd"/>
      <w:r>
        <w:t xml:space="preserve"> { type uint32 ; }</w:t>
      </w:r>
    </w:p>
    <w:p w14:paraId="6C392979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QFPacketDelayThresholdsTypeGrp</w:t>
      </w:r>
      <w:proofErr w:type="spellEnd"/>
      <w:r>
        <w:t>;</w:t>
      </w:r>
    </w:p>
    <w:p w14:paraId="67F8F865" w14:textId="77777777" w:rsidR="005E5B5B" w:rsidRDefault="005E5B5B" w:rsidP="005E5B5B">
      <w:pPr>
        <w:pStyle w:val="PL"/>
      </w:pPr>
      <w:r>
        <w:t xml:space="preserve">    }</w:t>
      </w:r>
    </w:p>
    <w:p w14:paraId="555E3B31" w14:textId="77777777" w:rsidR="005E5B5B" w:rsidRPr="005E5B5B" w:rsidRDefault="005E5B5B" w:rsidP="005E5B5B">
      <w:pPr>
        <w:pStyle w:val="PL"/>
        <w:tabs>
          <w:tab w:val="clear" w:pos="384"/>
        </w:tabs>
      </w:pPr>
    </w:p>
    <w:p w14:paraId="1B11B45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qFM</w:t>
      </w:r>
      <w:r>
        <w:rPr>
          <w:rFonts w:cs="Courier New"/>
          <w:lang w:eastAsia="zh-CN"/>
        </w:rPr>
        <w:t>inimumWaitTime</w:t>
      </w:r>
      <w:proofErr w:type="spellEnd"/>
      <w:r>
        <w:t xml:space="preserve"> {</w:t>
      </w:r>
    </w:p>
    <w:p w14:paraId="1140833E" w14:textId="77777777" w:rsidR="005E5B5B" w:rsidRPr="005E5B5B" w:rsidRDefault="005E5B5B" w:rsidP="005E5B5B">
      <w:pPr>
        <w:pStyle w:val="PL"/>
      </w:pPr>
      <w:r>
        <w:t xml:space="preserve">      description "</w:t>
      </w:r>
      <w:r w:rsidRPr="005E5B5B">
        <w:t>It specifies the minimum waiting time (in seconds) between</w:t>
      </w:r>
    </w:p>
    <w:p w14:paraId="72F78AE2" w14:textId="77777777" w:rsidR="005E5B5B" w:rsidRDefault="005E5B5B" w:rsidP="005E5B5B">
      <w:pPr>
        <w:pStyle w:val="PL"/>
      </w:pPr>
      <w:r>
        <w:t xml:space="preserve">       two consecutive reports for event triggered QoS monitoring reporting </w:t>
      </w:r>
    </w:p>
    <w:p w14:paraId="1D97E422" w14:textId="77777777" w:rsidR="005E5B5B" w:rsidRDefault="005E5B5B" w:rsidP="005E5B5B">
      <w:pPr>
        <w:pStyle w:val="PL"/>
      </w:pPr>
      <w:r w:rsidRPr="005E5B5B">
        <w:t xml:space="preserve">       per QoS flow per UE</w:t>
      </w:r>
      <w:r>
        <w:t>.";</w:t>
      </w:r>
    </w:p>
    <w:p w14:paraId="6717B2B5" w14:textId="77777777" w:rsidR="005E5B5B" w:rsidRPr="005E5B5B" w:rsidRDefault="005E5B5B" w:rsidP="005E5B5B">
      <w:pPr>
        <w:pStyle w:val="PL"/>
      </w:pPr>
      <w:r w:rsidRPr="005E5B5B">
        <w:t xml:space="preserve">      type </w:t>
      </w:r>
      <w:r>
        <w:t>uint32</w:t>
      </w:r>
      <w:r w:rsidRPr="005E5B5B">
        <w:t>;</w:t>
      </w:r>
    </w:p>
    <w:p w14:paraId="132FB91A" w14:textId="1A3A9057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28DCCAC7" w14:textId="77777777" w:rsidR="005E5B5B" w:rsidRDefault="005E5B5B" w:rsidP="005E5B5B">
      <w:pPr>
        <w:pStyle w:val="PL"/>
      </w:pPr>
    </w:p>
    <w:p w14:paraId="395BEDD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qFM</w:t>
      </w:r>
      <w:r>
        <w:rPr>
          <w:rFonts w:cs="Courier New"/>
          <w:lang w:eastAsia="zh-CN"/>
        </w:rPr>
        <w:t>easurementPeriod</w:t>
      </w:r>
      <w:proofErr w:type="spellEnd"/>
      <w:r>
        <w:t xml:space="preserve"> {</w:t>
      </w:r>
    </w:p>
    <w:p w14:paraId="16C017C4" w14:textId="77777777" w:rsidR="005E5B5B" w:rsidRDefault="005E5B5B" w:rsidP="005E5B5B">
      <w:pPr>
        <w:pStyle w:val="PL"/>
      </w:pPr>
      <w:r>
        <w:t xml:space="preserve">      description "</w:t>
      </w:r>
      <w:r w:rsidRPr="005E5B5B">
        <w:t xml:space="preserve">It specifies the period (in seconds) for reporting the </w:t>
      </w:r>
    </w:p>
    <w:p w14:paraId="625C78B1" w14:textId="77777777" w:rsidR="005E5B5B" w:rsidRDefault="005E5B5B" w:rsidP="005E5B5B">
      <w:pPr>
        <w:pStyle w:val="PL"/>
      </w:pPr>
      <w:r>
        <w:t xml:space="preserve">        </w:t>
      </w:r>
      <w:r w:rsidRPr="005E5B5B">
        <w:t>packet delay for QoS monitoring per QoS flow per UE</w:t>
      </w:r>
      <w:r>
        <w:t>.";</w:t>
      </w:r>
    </w:p>
    <w:p w14:paraId="108F0AE0" w14:textId="77777777" w:rsidR="005E5B5B" w:rsidRPr="005E5B5B" w:rsidRDefault="005E5B5B" w:rsidP="005E5B5B">
      <w:pPr>
        <w:pStyle w:val="PL"/>
      </w:pPr>
      <w:r w:rsidRPr="005E5B5B">
        <w:t xml:space="preserve">      type </w:t>
      </w:r>
      <w:r>
        <w:t>uint32</w:t>
      </w:r>
      <w:r w:rsidRPr="005E5B5B">
        <w:t>;</w:t>
      </w:r>
    </w:p>
    <w:p w14:paraId="5AA0EE6B" w14:textId="77777777" w:rsidR="005E5B5B" w:rsidRDefault="005E5B5B" w:rsidP="005E5B5B">
      <w:pPr>
        <w:pStyle w:val="PL"/>
      </w:pPr>
      <w:r w:rsidRPr="005E5B5B">
        <w:t xml:space="preserve">    }</w:t>
      </w:r>
    </w:p>
    <w:p w14:paraId="6AE75DCE" w14:textId="77777777" w:rsidR="005E5B5B" w:rsidRDefault="005E5B5B" w:rsidP="005E5B5B">
      <w:pPr>
        <w:pStyle w:val="PL"/>
      </w:pPr>
      <w:r>
        <w:t xml:space="preserve">  }    </w:t>
      </w:r>
    </w:p>
    <w:p w14:paraId="490686FF" w14:textId="77777777" w:rsidR="005E5B5B" w:rsidRDefault="005E5B5B" w:rsidP="005E5B5B">
      <w:pPr>
        <w:pStyle w:val="PL"/>
      </w:pPr>
    </w:p>
    <w:p w14:paraId="1A75B27D" w14:textId="77777777" w:rsidR="005E5B5B" w:rsidRDefault="005E5B5B" w:rsidP="005E5B5B">
      <w:pPr>
        <w:pStyle w:val="PL"/>
      </w:pPr>
      <w:r>
        <w:t xml:space="preserve">  augment "/me3gpp:ManagedElement/smf3gpp:SMFFunction" {</w:t>
      </w:r>
    </w:p>
    <w:p w14:paraId="304D34B0" w14:textId="77777777" w:rsidR="005E5B5B" w:rsidRDefault="005E5B5B" w:rsidP="005E5B5B">
      <w:pPr>
        <w:pStyle w:val="PL"/>
      </w:pPr>
    </w:p>
    <w:p w14:paraId="1CEAFE29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QFQoSMonitoringControl</w:t>
      </w:r>
      <w:proofErr w:type="spellEnd"/>
      <w:r>
        <w:t xml:space="preserve"> {</w:t>
      </w:r>
    </w:p>
    <w:p w14:paraId="7E252389" w14:textId="77777777" w:rsidR="005E5B5B" w:rsidRDefault="005E5B5B" w:rsidP="005E5B5B">
      <w:pPr>
        <w:pStyle w:val="PL"/>
      </w:pPr>
      <w:r>
        <w:t xml:space="preserve">      description "Represents the </w:t>
      </w:r>
      <w:proofErr w:type="spellStart"/>
      <w:r>
        <w:t>QFQoSMonitoringControl</w:t>
      </w:r>
      <w:proofErr w:type="spellEnd"/>
      <w:r>
        <w:t xml:space="preserve"> IOC.";</w:t>
      </w:r>
    </w:p>
    <w:p w14:paraId="71D14B42" w14:textId="77777777" w:rsidR="005E5B5B" w:rsidRDefault="005E5B5B" w:rsidP="005E5B5B">
      <w:pPr>
        <w:pStyle w:val="PL"/>
      </w:pPr>
      <w:r>
        <w:t xml:space="preserve">      reference "3GPP TS 28.541";</w:t>
      </w:r>
    </w:p>
    <w:p w14:paraId="05411300" w14:textId="77777777" w:rsidR="005E5B5B" w:rsidRDefault="005E5B5B" w:rsidP="005E5B5B">
      <w:pPr>
        <w:pStyle w:val="PL"/>
      </w:pPr>
      <w:r>
        <w:t xml:space="preserve">      key id;</w:t>
      </w:r>
    </w:p>
    <w:p w14:paraId="2C828965" w14:textId="77777777" w:rsidR="005E5B5B" w:rsidRDefault="005E5B5B" w:rsidP="005E5B5B">
      <w:pPr>
        <w:pStyle w:val="PL"/>
      </w:pPr>
      <w:r>
        <w:t xml:space="preserve">      uses top3gpp:Top_Grp;</w:t>
      </w:r>
    </w:p>
    <w:p w14:paraId="26DDA97B" w14:textId="77777777" w:rsidR="005E5B5B" w:rsidRDefault="005E5B5B" w:rsidP="005E5B5B">
      <w:pPr>
        <w:pStyle w:val="PL"/>
      </w:pPr>
      <w:r>
        <w:t xml:space="preserve">      container attributes {</w:t>
      </w:r>
    </w:p>
    <w:p w14:paraId="20BB9998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QFQoSMonitoringControlGrp</w:t>
      </w:r>
      <w:proofErr w:type="spellEnd"/>
      <w:r>
        <w:t>;</w:t>
      </w:r>
    </w:p>
    <w:p w14:paraId="580021C0" w14:textId="77777777" w:rsidR="005E5B5B" w:rsidRDefault="005E5B5B" w:rsidP="005E5B5B">
      <w:pPr>
        <w:pStyle w:val="PL"/>
      </w:pPr>
      <w:r>
        <w:t xml:space="preserve">      }</w:t>
      </w:r>
    </w:p>
    <w:p w14:paraId="181BB22C" w14:textId="77777777" w:rsidR="005E5B5B" w:rsidRDefault="005E5B5B" w:rsidP="005E5B5B">
      <w:pPr>
        <w:pStyle w:val="PL"/>
      </w:pPr>
      <w:r>
        <w:t xml:space="preserve">    }</w:t>
      </w:r>
    </w:p>
    <w:p w14:paraId="798EF947" w14:textId="77777777" w:rsidR="005E5B5B" w:rsidRDefault="005E5B5B" w:rsidP="005E5B5B">
      <w:pPr>
        <w:pStyle w:val="PL"/>
      </w:pPr>
      <w:r>
        <w:t xml:space="preserve">  }</w:t>
      </w:r>
    </w:p>
    <w:p w14:paraId="7CFE1AF1" w14:textId="77777777" w:rsidR="005E5B5B" w:rsidRDefault="005E5B5B" w:rsidP="005E5B5B">
      <w:pPr>
        <w:pStyle w:val="PL"/>
      </w:pPr>
      <w:r>
        <w:t>}</w:t>
      </w:r>
    </w:p>
    <w:p w14:paraId="3B5C7D06" w14:textId="5387538F" w:rsidR="005E5B5B" w:rsidRDefault="00D21F7C" w:rsidP="005E5B5B">
      <w:r w:rsidRPr="000C3558">
        <w:rPr>
          <w:rFonts w:ascii="Courier New" w:hAnsi="Courier New"/>
          <w:sz w:val="16"/>
        </w:rPr>
        <w:t>&lt;CODE ENDS&gt;</w:t>
      </w:r>
    </w:p>
    <w:p w14:paraId="66351131" w14:textId="77777777" w:rsidR="005E5B5B" w:rsidRDefault="005E5B5B" w:rsidP="005E5B5B">
      <w:pPr>
        <w:pStyle w:val="Heading2"/>
      </w:pPr>
      <w:bookmarkStart w:id="176" w:name="_Toc59183420"/>
      <w:bookmarkStart w:id="177" w:name="_Toc59184886"/>
      <w:bookmarkStart w:id="178" w:name="_Toc59195821"/>
      <w:bookmarkStart w:id="179" w:name="_Toc59440250"/>
      <w:bookmarkStart w:id="180" w:name="_Toc67990690"/>
      <w:r>
        <w:rPr>
          <w:lang w:eastAsia="zh-CN"/>
        </w:rPr>
        <w:t>H.5.29</w:t>
      </w:r>
      <w:r>
        <w:rPr>
          <w:lang w:eastAsia="zh-CN"/>
        </w:rPr>
        <w:tab/>
        <w:t>module _3gpp-5gc-nrm-GtpUPathQoSMonitoringControl.yang</w:t>
      </w:r>
      <w:bookmarkEnd w:id="176"/>
      <w:bookmarkEnd w:id="177"/>
      <w:bookmarkEnd w:id="178"/>
      <w:bookmarkEnd w:id="179"/>
      <w:bookmarkEnd w:id="180"/>
    </w:p>
    <w:p w14:paraId="2D1554E3" w14:textId="2666514C" w:rsidR="00D21F7C" w:rsidRDefault="00D21F7C" w:rsidP="005E5B5B">
      <w:pPr>
        <w:pStyle w:val="PL"/>
      </w:pPr>
      <w:r w:rsidRPr="000C3558">
        <w:t>&lt;CODE BEGINS&gt;</w:t>
      </w:r>
    </w:p>
    <w:p w14:paraId="1CE15F9E" w14:textId="688E1054" w:rsidR="005E5B5B" w:rsidRDefault="005E5B5B" w:rsidP="005E5B5B">
      <w:pPr>
        <w:pStyle w:val="PL"/>
      </w:pPr>
      <w:r>
        <w:t>module _3gpp-5gc-nrm-GtpUPathQoSMonitoringControl {</w:t>
      </w:r>
    </w:p>
    <w:p w14:paraId="0D1DE992" w14:textId="77777777" w:rsidR="005E5B5B" w:rsidRDefault="005E5B5B" w:rsidP="005E5B5B">
      <w:pPr>
        <w:pStyle w:val="PL"/>
      </w:pPr>
      <w:r>
        <w:t xml:space="preserve">  yang-version 1.1;</w:t>
      </w:r>
    </w:p>
    <w:p w14:paraId="4F965038" w14:textId="77777777" w:rsidR="005E5B5B" w:rsidRDefault="005E5B5B" w:rsidP="005E5B5B">
      <w:pPr>
        <w:pStyle w:val="PL"/>
      </w:pPr>
      <w:r>
        <w:t xml:space="preserve">  </w:t>
      </w:r>
    </w:p>
    <w:p w14:paraId="54904770" w14:textId="77777777" w:rsidR="005E5B5B" w:rsidRDefault="005E5B5B" w:rsidP="005E5B5B">
      <w:pPr>
        <w:pStyle w:val="PL"/>
      </w:pPr>
      <w:r>
        <w:t xml:space="preserve">  namespace urn:3gpp:sa5:_3gpp-5gc-nrm-GtpUPathQoSMonitoringControl;</w:t>
      </w:r>
    </w:p>
    <w:p w14:paraId="3E117E63" w14:textId="77777777" w:rsidR="005E5B5B" w:rsidRDefault="005E5B5B" w:rsidP="005E5B5B">
      <w:pPr>
        <w:pStyle w:val="PL"/>
      </w:pPr>
      <w:r>
        <w:t xml:space="preserve">  prefix gtpUPathQMCtrl3gpp;</w:t>
      </w:r>
    </w:p>
    <w:p w14:paraId="402A689E" w14:textId="77777777" w:rsidR="005E5B5B" w:rsidRDefault="005E5B5B" w:rsidP="005E5B5B">
      <w:pPr>
        <w:pStyle w:val="PL"/>
      </w:pPr>
      <w:r>
        <w:t xml:space="preserve">  </w:t>
      </w:r>
    </w:p>
    <w:p w14:paraId="35FC4845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2A6D54DC" w14:textId="77777777" w:rsidR="005E5B5B" w:rsidRDefault="005E5B5B" w:rsidP="005E5B5B">
      <w:pPr>
        <w:pStyle w:val="PL"/>
      </w:pPr>
      <w:r>
        <w:t xml:space="preserve">  import _3gpp-5g-common-yang-types { prefix types5g3gpp; }</w:t>
      </w:r>
    </w:p>
    <w:p w14:paraId="3F5D54F0" w14:textId="77777777" w:rsidR="005E5B5B" w:rsidRPr="005E5B5B" w:rsidRDefault="005E5B5B" w:rsidP="005E5B5B">
      <w:pPr>
        <w:pStyle w:val="PL"/>
      </w:pPr>
      <w:r w:rsidRPr="005E5B5B">
        <w:lastRenderedPageBreak/>
        <w:t xml:space="preserve">  import _3gpp-5gc-nrm-smffunction { prefix smf3gpp; }</w:t>
      </w:r>
    </w:p>
    <w:p w14:paraId="7A904CEE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0CE44D2F" w14:textId="77777777" w:rsidR="005E5B5B" w:rsidRDefault="005E5B5B" w:rsidP="005E5B5B">
      <w:pPr>
        <w:pStyle w:val="PL"/>
      </w:pPr>
      <w:r>
        <w:t xml:space="preserve">  </w:t>
      </w:r>
    </w:p>
    <w:p w14:paraId="2D71CE54" w14:textId="77777777" w:rsidR="005E5B5B" w:rsidRDefault="005E5B5B" w:rsidP="005E5B5B">
      <w:pPr>
        <w:pStyle w:val="PL"/>
      </w:pPr>
      <w:r>
        <w:t xml:space="preserve">  organization "3gpp SA5";</w:t>
      </w:r>
    </w:p>
    <w:p w14:paraId="02054695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1F718258" w14:textId="77777777" w:rsidR="005E5B5B" w:rsidRDefault="005E5B5B" w:rsidP="005E5B5B">
      <w:pPr>
        <w:pStyle w:val="PL"/>
      </w:pPr>
      <w:r>
        <w:t xml:space="preserve">  description "This IOC represents the capabilities and properties for control </w:t>
      </w:r>
    </w:p>
    <w:p w14:paraId="60A236FF" w14:textId="77777777" w:rsidR="005E5B5B" w:rsidRDefault="005E5B5B" w:rsidP="005E5B5B">
      <w:pPr>
        <w:pStyle w:val="PL"/>
      </w:pPr>
      <w:r>
        <w:t xml:space="preserve">    of GTP-U path QoS monitoring defined in 3GPP TS 23.501.";</w:t>
      </w:r>
    </w:p>
    <w:p w14:paraId="4A24BAFD" w14:textId="77777777" w:rsidR="005E5B5B" w:rsidRDefault="005E5B5B" w:rsidP="005E5B5B">
      <w:pPr>
        <w:pStyle w:val="PL"/>
      </w:pPr>
      <w:r>
        <w:t xml:space="preserve">  reference "3GPP TS 28.541";</w:t>
      </w:r>
    </w:p>
    <w:p w14:paraId="7E265A64" w14:textId="77777777" w:rsidR="005E5B5B" w:rsidRDefault="005E5B5B" w:rsidP="005E5B5B">
      <w:pPr>
        <w:pStyle w:val="PL"/>
        <w:rPr>
          <w:lang w:eastAsia="zh-CN"/>
        </w:rPr>
      </w:pPr>
    </w:p>
    <w:p w14:paraId="2066B068" w14:textId="77777777" w:rsidR="005E5B5B" w:rsidRDefault="005E5B5B" w:rsidP="005E5B5B">
      <w:pPr>
        <w:pStyle w:val="PL"/>
      </w:pPr>
      <w:r>
        <w:t xml:space="preserve">  revision 2020-11-05 { reference CR-0412 ; }</w:t>
      </w:r>
    </w:p>
    <w:p w14:paraId="1E8A45D9" w14:textId="77777777" w:rsidR="005E5B5B" w:rsidRDefault="005E5B5B" w:rsidP="005E5B5B">
      <w:pPr>
        <w:pStyle w:val="PL"/>
      </w:pPr>
      <w:r>
        <w:t xml:space="preserve">  revision 2020-09-30 { reference "CR-0393"; }</w:t>
      </w:r>
    </w:p>
    <w:p w14:paraId="39A654EC" w14:textId="77777777" w:rsidR="005E5B5B" w:rsidRDefault="005E5B5B" w:rsidP="005E5B5B">
      <w:pPr>
        <w:pStyle w:val="PL"/>
        <w:rPr>
          <w:lang w:eastAsia="zh-CN"/>
        </w:rPr>
      </w:pPr>
      <w:r>
        <w:t xml:space="preserve">  revision 2020-08-03 { reference "CR-0321"; }</w:t>
      </w:r>
    </w:p>
    <w:p w14:paraId="3D14B953" w14:textId="77777777" w:rsidR="005E5B5B" w:rsidRDefault="005E5B5B" w:rsidP="005E5B5B">
      <w:pPr>
        <w:pStyle w:val="PL"/>
      </w:pPr>
      <w:r>
        <w:t xml:space="preserve">  revision 2020-04-10 { reference "S5-202103"; }</w:t>
      </w:r>
    </w:p>
    <w:p w14:paraId="5F168BF4" w14:textId="77777777" w:rsidR="005E5B5B" w:rsidRPr="005E5B5B" w:rsidRDefault="005E5B5B" w:rsidP="005E5B5B">
      <w:pPr>
        <w:pStyle w:val="PL"/>
      </w:pPr>
    </w:p>
    <w:p w14:paraId="7F03F192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GtpUPathDelayThresholdsType</w:t>
      </w:r>
      <w:proofErr w:type="spellEnd"/>
      <w:r>
        <w:t xml:space="preserve"> {</w:t>
      </w:r>
    </w:p>
    <w:p w14:paraId="55575763" w14:textId="77777777" w:rsidR="005E5B5B" w:rsidRDefault="005E5B5B" w:rsidP="005E5B5B">
      <w:pPr>
        <w:pStyle w:val="PL"/>
      </w:pPr>
      <w:r>
        <w:t xml:space="preserve">    description "Thresholds for reporting the packet delay for GTP-U path QoS </w:t>
      </w:r>
    </w:p>
    <w:p w14:paraId="12C059CB" w14:textId="77777777" w:rsidR="005E5B5B" w:rsidRDefault="005E5B5B" w:rsidP="005E5B5B">
      <w:pPr>
        <w:pStyle w:val="PL"/>
      </w:pPr>
      <w:r>
        <w:t xml:space="preserve">      monitoring ";</w:t>
      </w:r>
    </w:p>
    <w:p w14:paraId="784178A4" w14:textId="77777777" w:rsidR="005E5B5B" w:rsidRDefault="005E5B5B" w:rsidP="005E5B5B">
      <w:pPr>
        <w:pStyle w:val="PL"/>
      </w:pPr>
      <w:r>
        <w:t xml:space="preserve">    reference "3GPP TS 29.244";</w:t>
      </w:r>
    </w:p>
    <w:p w14:paraId="02BE18C1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n3AveragePacketDelayThreshold</w:t>
      </w:r>
      <w:r>
        <w:t xml:space="preserve"> {</w:t>
      </w:r>
    </w:p>
    <w:p w14:paraId="51C84A40" w14:textId="77777777" w:rsidR="005E5B5B" w:rsidRDefault="005E5B5B" w:rsidP="005E5B5B">
      <w:pPr>
        <w:pStyle w:val="PL"/>
      </w:pPr>
      <w:r>
        <w:t xml:space="preserve">      mandatory true;</w:t>
      </w:r>
    </w:p>
    <w:p w14:paraId="0BD5648E" w14:textId="77777777" w:rsidR="005E5B5B" w:rsidRDefault="005E5B5B" w:rsidP="005E5B5B">
      <w:pPr>
        <w:pStyle w:val="PL"/>
      </w:pPr>
      <w:r>
        <w:t xml:space="preserve">      type uint32;</w:t>
      </w:r>
    </w:p>
    <w:p w14:paraId="147F43E6" w14:textId="77777777" w:rsidR="005E5B5B" w:rsidRDefault="005E5B5B" w:rsidP="005E5B5B">
      <w:pPr>
        <w:pStyle w:val="PL"/>
      </w:pPr>
      <w:r>
        <w:t xml:space="preserve">    }</w:t>
      </w:r>
    </w:p>
    <w:p w14:paraId="715C9DC0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n3MinPacketDelayThreshold</w:t>
      </w:r>
      <w:r>
        <w:t xml:space="preserve"> {</w:t>
      </w:r>
    </w:p>
    <w:p w14:paraId="091CCEBB" w14:textId="77777777" w:rsidR="005E5B5B" w:rsidRDefault="005E5B5B" w:rsidP="005E5B5B">
      <w:pPr>
        <w:pStyle w:val="PL"/>
      </w:pPr>
      <w:r>
        <w:t xml:space="preserve">      mandatory true;</w:t>
      </w:r>
    </w:p>
    <w:p w14:paraId="313398B4" w14:textId="77777777" w:rsidR="005E5B5B" w:rsidRDefault="005E5B5B" w:rsidP="005E5B5B">
      <w:pPr>
        <w:pStyle w:val="PL"/>
      </w:pPr>
      <w:r>
        <w:t xml:space="preserve">      type uint32;</w:t>
      </w:r>
    </w:p>
    <w:p w14:paraId="2375F0C8" w14:textId="6C06CC86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7EA2F5C1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n3MaxPacketDelayThreshold</w:t>
      </w:r>
      <w:r>
        <w:t xml:space="preserve"> {</w:t>
      </w:r>
    </w:p>
    <w:p w14:paraId="4CBAE9CB" w14:textId="77777777" w:rsidR="005E5B5B" w:rsidRDefault="005E5B5B" w:rsidP="005E5B5B">
      <w:pPr>
        <w:pStyle w:val="PL"/>
      </w:pPr>
      <w:r>
        <w:t xml:space="preserve">      mandatory true;</w:t>
      </w:r>
    </w:p>
    <w:p w14:paraId="39A7F42D" w14:textId="77777777" w:rsidR="005E5B5B" w:rsidRDefault="005E5B5B" w:rsidP="005E5B5B">
      <w:pPr>
        <w:pStyle w:val="PL"/>
      </w:pPr>
      <w:r>
        <w:t xml:space="preserve">      type uint32;</w:t>
      </w:r>
    </w:p>
    <w:p w14:paraId="7B4F3D9B" w14:textId="5032BC4A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29FB6CA7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n9AveragePacketDelayThreshold</w:t>
      </w:r>
      <w:r>
        <w:t xml:space="preserve"> {</w:t>
      </w:r>
    </w:p>
    <w:p w14:paraId="2D841A8F" w14:textId="77777777" w:rsidR="005E5B5B" w:rsidRDefault="005E5B5B" w:rsidP="005E5B5B">
      <w:pPr>
        <w:pStyle w:val="PL"/>
      </w:pPr>
      <w:r>
        <w:t xml:space="preserve">      mandatory true;</w:t>
      </w:r>
    </w:p>
    <w:p w14:paraId="3FFBBC43" w14:textId="77777777" w:rsidR="005E5B5B" w:rsidRDefault="005E5B5B" w:rsidP="005E5B5B">
      <w:pPr>
        <w:pStyle w:val="PL"/>
      </w:pPr>
      <w:r>
        <w:t xml:space="preserve">      type uint32;</w:t>
      </w:r>
    </w:p>
    <w:p w14:paraId="377227CA" w14:textId="77777777" w:rsidR="005E5B5B" w:rsidRDefault="005E5B5B" w:rsidP="005E5B5B">
      <w:pPr>
        <w:pStyle w:val="PL"/>
      </w:pPr>
      <w:r>
        <w:t xml:space="preserve">    }</w:t>
      </w:r>
    </w:p>
    <w:p w14:paraId="316D34DE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n9MinPacketDelayThreshold</w:t>
      </w:r>
      <w:r>
        <w:t xml:space="preserve"> {</w:t>
      </w:r>
    </w:p>
    <w:p w14:paraId="4592033D" w14:textId="77777777" w:rsidR="005E5B5B" w:rsidRDefault="005E5B5B" w:rsidP="005E5B5B">
      <w:pPr>
        <w:pStyle w:val="PL"/>
      </w:pPr>
      <w:r>
        <w:t xml:space="preserve">      mandatory true;</w:t>
      </w:r>
    </w:p>
    <w:p w14:paraId="0D9305CB" w14:textId="77777777" w:rsidR="005E5B5B" w:rsidRDefault="005E5B5B" w:rsidP="005E5B5B">
      <w:pPr>
        <w:pStyle w:val="PL"/>
      </w:pPr>
      <w:r>
        <w:t xml:space="preserve">      type uint32;</w:t>
      </w:r>
    </w:p>
    <w:p w14:paraId="5C51ECEC" w14:textId="14EEA107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4DFB1212" w14:textId="77777777" w:rsidR="005E5B5B" w:rsidRDefault="005E5B5B" w:rsidP="005E5B5B">
      <w:pPr>
        <w:pStyle w:val="PL"/>
      </w:pPr>
      <w:r>
        <w:t xml:space="preserve">    leaf </w:t>
      </w:r>
      <w:r>
        <w:rPr>
          <w:rFonts w:cs="Courier New"/>
          <w:lang w:eastAsia="zh-CN"/>
        </w:rPr>
        <w:t>n9MaxPacketDelayThreshold</w:t>
      </w:r>
      <w:r>
        <w:t xml:space="preserve"> {</w:t>
      </w:r>
    </w:p>
    <w:p w14:paraId="33F10B71" w14:textId="77777777" w:rsidR="005E5B5B" w:rsidRDefault="005E5B5B" w:rsidP="005E5B5B">
      <w:pPr>
        <w:pStyle w:val="PL"/>
      </w:pPr>
      <w:r>
        <w:t xml:space="preserve">      mandatory true;</w:t>
      </w:r>
    </w:p>
    <w:p w14:paraId="4150ABCB" w14:textId="77777777" w:rsidR="005E5B5B" w:rsidRDefault="005E5B5B" w:rsidP="005E5B5B">
      <w:pPr>
        <w:pStyle w:val="PL"/>
      </w:pPr>
      <w:r>
        <w:t xml:space="preserve">      type uint32;</w:t>
      </w:r>
    </w:p>
    <w:p w14:paraId="4EDB57FF" w14:textId="77777777" w:rsidR="005E5B5B" w:rsidRDefault="005E5B5B" w:rsidP="005E5B5B">
      <w:pPr>
        <w:pStyle w:val="PL"/>
      </w:pPr>
      <w:r>
        <w:t xml:space="preserve">    }</w:t>
      </w:r>
    </w:p>
    <w:p w14:paraId="4FCBB5E4" w14:textId="77777777" w:rsidR="005E5B5B" w:rsidRPr="005E5B5B" w:rsidRDefault="005E5B5B" w:rsidP="005E5B5B">
      <w:pPr>
        <w:pStyle w:val="PL"/>
      </w:pPr>
      <w:r>
        <w:t xml:space="preserve">  }</w:t>
      </w:r>
    </w:p>
    <w:p w14:paraId="550DC704" w14:textId="77777777" w:rsidR="005E5B5B" w:rsidRDefault="005E5B5B" w:rsidP="005E5B5B">
      <w:pPr>
        <w:pStyle w:val="PL"/>
      </w:pPr>
    </w:p>
    <w:p w14:paraId="0C98C078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GtpUPathQoSMonitoringControlGrp</w:t>
      </w:r>
      <w:proofErr w:type="spellEnd"/>
      <w:r>
        <w:t xml:space="preserve"> {</w:t>
      </w:r>
    </w:p>
    <w:p w14:paraId="5B1C712B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GtpUPathQoSMonitoringControl</w:t>
      </w:r>
      <w:proofErr w:type="spellEnd"/>
      <w:r>
        <w:t xml:space="preserve"> IOC.";</w:t>
      </w:r>
    </w:p>
    <w:p w14:paraId="6D2E5396" w14:textId="77777777" w:rsidR="005E5B5B" w:rsidRDefault="005E5B5B" w:rsidP="005E5B5B">
      <w:pPr>
        <w:pStyle w:val="PL"/>
      </w:pPr>
    </w:p>
    <w:p w14:paraId="2549A0F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gtpUPathQoSMonitoring</w:t>
      </w:r>
      <w:r>
        <w:rPr>
          <w:rFonts w:cs="Courier New"/>
          <w:lang w:eastAsia="zh-CN"/>
        </w:rPr>
        <w:t>State</w:t>
      </w:r>
      <w:proofErr w:type="spellEnd"/>
      <w:r>
        <w:t xml:space="preserve"> {</w:t>
      </w:r>
    </w:p>
    <w:p w14:paraId="14B03CB5" w14:textId="77777777" w:rsidR="005E5B5B" w:rsidRDefault="005E5B5B" w:rsidP="005E5B5B">
      <w:pPr>
        <w:pStyle w:val="PL"/>
      </w:pPr>
      <w:r>
        <w:t xml:space="preserve">      description "The </w:t>
      </w:r>
      <w:r w:rsidRPr="005E5B5B">
        <w:t>state of GTP-U path QoS monitoring.</w:t>
      </w:r>
      <w:r>
        <w:t>";</w:t>
      </w:r>
    </w:p>
    <w:p w14:paraId="4815A898" w14:textId="77777777" w:rsidR="005E5B5B" w:rsidRDefault="005E5B5B" w:rsidP="005E5B5B">
      <w:pPr>
        <w:pStyle w:val="PL"/>
      </w:pPr>
      <w:r>
        <w:t xml:space="preserve">      mandatory true;</w:t>
      </w:r>
    </w:p>
    <w:p w14:paraId="01F1BBF2" w14:textId="77777777" w:rsidR="005E5B5B" w:rsidRPr="005E5B5B" w:rsidRDefault="005E5B5B" w:rsidP="005E5B5B">
      <w:pPr>
        <w:pStyle w:val="PL"/>
      </w:pPr>
      <w:r w:rsidRPr="005E5B5B">
        <w:t xml:space="preserve">      type enumeration {</w:t>
      </w:r>
    </w:p>
    <w:p w14:paraId="31C3D588" w14:textId="77777777" w:rsidR="005E5B5B" w:rsidRPr="005E5B5B" w:rsidRDefault="005E5B5B" w:rsidP="005E5B5B">
      <w:pPr>
        <w:pStyle w:val="PL"/>
      </w:pPr>
      <w:r w:rsidRPr="005E5B5B">
        <w:t xml:space="preserve">        </w:t>
      </w:r>
      <w:proofErr w:type="spellStart"/>
      <w:r w:rsidRPr="005E5B5B">
        <w:t>enum</w:t>
      </w:r>
      <w:proofErr w:type="spellEnd"/>
      <w:r w:rsidRPr="005E5B5B">
        <w:t xml:space="preserve"> ENABLED;</w:t>
      </w:r>
    </w:p>
    <w:p w14:paraId="40E3991A" w14:textId="77777777" w:rsidR="005E5B5B" w:rsidRPr="005E5B5B" w:rsidRDefault="005E5B5B" w:rsidP="005E5B5B">
      <w:pPr>
        <w:pStyle w:val="PL"/>
      </w:pPr>
      <w:r w:rsidRPr="005E5B5B">
        <w:t xml:space="preserve">        </w:t>
      </w:r>
      <w:proofErr w:type="spellStart"/>
      <w:r w:rsidRPr="005E5B5B">
        <w:t>enum</w:t>
      </w:r>
      <w:proofErr w:type="spellEnd"/>
      <w:r w:rsidRPr="005E5B5B">
        <w:t xml:space="preserve"> DISABLED;</w:t>
      </w:r>
    </w:p>
    <w:p w14:paraId="76754AFD" w14:textId="77777777" w:rsidR="005E5B5B" w:rsidRPr="005E5B5B" w:rsidRDefault="005E5B5B" w:rsidP="005E5B5B">
      <w:pPr>
        <w:pStyle w:val="PL"/>
      </w:pPr>
      <w:r w:rsidRPr="005E5B5B">
        <w:t xml:space="preserve">      }</w:t>
      </w:r>
    </w:p>
    <w:p w14:paraId="0CCAD63B" w14:textId="169A345A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5C8954E5" w14:textId="77777777" w:rsidR="005E5B5B" w:rsidRDefault="005E5B5B" w:rsidP="005E5B5B">
      <w:pPr>
        <w:pStyle w:val="PL"/>
      </w:pPr>
    </w:p>
    <w:p w14:paraId="1B8ACFA0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gtpUPathM</w:t>
      </w:r>
      <w:r>
        <w:rPr>
          <w:rFonts w:cs="Courier New"/>
          <w:lang w:eastAsia="zh-CN"/>
        </w:rPr>
        <w:t>onitoredSNSSAIs</w:t>
      </w:r>
      <w:proofErr w:type="spellEnd"/>
      <w:r>
        <w:t xml:space="preserve"> {</w:t>
      </w:r>
    </w:p>
    <w:p w14:paraId="374BFF52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sd</w:t>
      </w:r>
      <w:proofErr w:type="spellEnd"/>
      <w:r>
        <w:t xml:space="preserve"> </w:t>
      </w:r>
      <w:proofErr w:type="spellStart"/>
      <w:r>
        <w:t>sst</w:t>
      </w:r>
      <w:proofErr w:type="spellEnd"/>
      <w:r>
        <w:t>";</w:t>
      </w:r>
    </w:p>
    <w:p w14:paraId="798ED097" w14:textId="77777777" w:rsidR="005E5B5B" w:rsidRDefault="005E5B5B" w:rsidP="005E5B5B">
      <w:pPr>
        <w:pStyle w:val="PL"/>
      </w:pPr>
      <w:r>
        <w:t xml:space="preserve">      description "The S-NSSAIs for which the </w:t>
      </w:r>
      <w:proofErr w:type="spellStart"/>
      <w:r>
        <w:t>the</w:t>
      </w:r>
      <w:proofErr w:type="spellEnd"/>
      <w:r>
        <w:t xml:space="preserve"> GTP-U path QoS monitoring is </w:t>
      </w:r>
    </w:p>
    <w:p w14:paraId="76E52EF5" w14:textId="77777777" w:rsidR="005E5B5B" w:rsidRDefault="005E5B5B" w:rsidP="005E5B5B">
      <w:pPr>
        <w:pStyle w:val="PL"/>
      </w:pPr>
      <w:r>
        <w:t xml:space="preserve">        to be performed.";</w:t>
      </w:r>
    </w:p>
    <w:p w14:paraId="514761D1" w14:textId="77777777" w:rsidR="005E5B5B" w:rsidRDefault="005E5B5B" w:rsidP="005E5B5B">
      <w:pPr>
        <w:pStyle w:val="PL"/>
      </w:pPr>
      <w:r>
        <w:t xml:space="preserve">      reference "3GPP TS 23.003";</w:t>
      </w:r>
    </w:p>
    <w:p w14:paraId="3A806FA9" w14:textId="77777777" w:rsidR="005E5B5B" w:rsidRDefault="005E5B5B" w:rsidP="005E5B5B">
      <w:pPr>
        <w:pStyle w:val="PL"/>
      </w:pPr>
      <w:r>
        <w:t xml:space="preserve">      uses types5g3gpp:SNssai;</w:t>
      </w:r>
    </w:p>
    <w:p w14:paraId="6C486CF9" w14:textId="73CCEA37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318990B5" w14:textId="77777777" w:rsidR="005E5B5B" w:rsidRDefault="005E5B5B" w:rsidP="005E5B5B">
      <w:pPr>
        <w:pStyle w:val="PL"/>
      </w:pPr>
    </w:p>
    <w:p w14:paraId="05813A29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rPr>
          <w:rFonts w:cs="Courier New"/>
          <w:lang w:eastAsia="zh-CN"/>
        </w:rPr>
        <w:t>monitoredDSCPs</w:t>
      </w:r>
      <w:proofErr w:type="spellEnd"/>
      <w:r>
        <w:t xml:space="preserve"> {</w:t>
      </w:r>
    </w:p>
    <w:p w14:paraId="49A0F888" w14:textId="77777777" w:rsidR="005E5B5B" w:rsidRDefault="005E5B5B" w:rsidP="005E5B5B">
      <w:pPr>
        <w:pStyle w:val="PL"/>
      </w:pPr>
      <w:r>
        <w:t xml:space="preserve">      description "The DSCPs for which the GTP-U path QoS monitoring is to be</w:t>
      </w:r>
    </w:p>
    <w:p w14:paraId="3F6B57BE" w14:textId="77777777" w:rsidR="005E5B5B" w:rsidRDefault="005E5B5B" w:rsidP="005E5B5B">
      <w:pPr>
        <w:pStyle w:val="PL"/>
      </w:pPr>
      <w:r>
        <w:t xml:space="preserve">        performed.";</w:t>
      </w:r>
    </w:p>
    <w:p w14:paraId="1411E1CD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0D103DC8" w14:textId="77777777" w:rsidR="005E5B5B" w:rsidRDefault="005E5B5B" w:rsidP="005E5B5B">
      <w:pPr>
        <w:pStyle w:val="PL"/>
      </w:pPr>
      <w:r>
        <w:t xml:space="preserve">      type uint32;</w:t>
      </w:r>
    </w:p>
    <w:p w14:paraId="431EDFFF" w14:textId="07007768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12841846" w14:textId="77777777" w:rsidR="005E5B5B" w:rsidRDefault="005E5B5B" w:rsidP="005E5B5B">
      <w:pPr>
        <w:pStyle w:val="PL"/>
      </w:pPr>
    </w:p>
    <w:p w14:paraId="70A3F8B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isEventTriggeredGtpUPathMonitoringSupported</w:t>
      </w:r>
      <w:proofErr w:type="spellEnd"/>
      <w:r>
        <w:t xml:space="preserve"> {</w:t>
      </w:r>
    </w:p>
    <w:p w14:paraId="5D8962AA" w14:textId="77777777" w:rsidR="005E5B5B" w:rsidRDefault="005E5B5B" w:rsidP="005E5B5B">
      <w:pPr>
        <w:pStyle w:val="PL"/>
      </w:pPr>
      <w:r>
        <w:t xml:space="preserve">      description "It indicates whether the event triggered GTP-U path QoS</w:t>
      </w:r>
    </w:p>
    <w:p w14:paraId="7A9AFA08" w14:textId="77777777" w:rsidR="005E5B5B" w:rsidRDefault="005E5B5B" w:rsidP="005E5B5B">
      <w:pPr>
        <w:pStyle w:val="PL"/>
      </w:pPr>
      <w:r>
        <w:t xml:space="preserve">        monitoring reporting based on thresholds is supported.";</w:t>
      </w:r>
    </w:p>
    <w:p w14:paraId="267702CA" w14:textId="77777777" w:rsidR="005E5B5B" w:rsidRDefault="005E5B5B" w:rsidP="005E5B5B">
      <w:pPr>
        <w:pStyle w:val="PL"/>
      </w:pPr>
      <w:r>
        <w:t xml:space="preserve">      mandatory true;</w:t>
      </w:r>
    </w:p>
    <w:p w14:paraId="3EB2B8DA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696A693F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32547EDD" w14:textId="23C3CF82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6E93AA1E" w14:textId="77777777" w:rsidR="005E5B5B" w:rsidRDefault="005E5B5B" w:rsidP="005E5B5B">
      <w:pPr>
        <w:pStyle w:val="PL"/>
      </w:pPr>
    </w:p>
    <w:p w14:paraId="31F225D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isPeriodicGtpUMonitoringSupported</w:t>
      </w:r>
      <w:proofErr w:type="spellEnd"/>
      <w:r>
        <w:t xml:space="preserve"> {</w:t>
      </w:r>
    </w:p>
    <w:p w14:paraId="31A20345" w14:textId="77777777" w:rsidR="005E5B5B" w:rsidRDefault="005E5B5B" w:rsidP="005E5B5B">
      <w:pPr>
        <w:pStyle w:val="PL"/>
      </w:pPr>
      <w:r>
        <w:t xml:space="preserve">      description "It indicates whether the periodic GTP-U path QoS monitoring </w:t>
      </w:r>
    </w:p>
    <w:p w14:paraId="2F642BF5" w14:textId="77777777" w:rsidR="005E5B5B" w:rsidRDefault="005E5B5B" w:rsidP="005E5B5B">
      <w:pPr>
        <w:pStyle w:val="PL"/>
      </w:pPr>
      <w:r>
        <w:t xml:space="preserve">        reporting is supported.";</w:t>
      </w:r>
    </w:p>
    <w:p w14:paraId="30F73131" w14:textId="77777777" w:rsidR="005E5B5B" w:rsidRDefault="005E5B5B" w:rsidP="005E5B5B">
      <w:pPr>
        <w:pStyle w:val="PL"/>
      </w:pPr>
      <w:r>
        <w:t xml:space="preserve">      mandatory true;</w:t>
      </w:r>
    </w:p>
    <w:p w14:paraId="162700D1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7157077F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32C78E78" w14:textId="5559D6E5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2CB16AD6" w14:textId="77777777" w:rsidR="005E5B5B" w:rsidRDefault="005E5B5B" w:rsidP="005E5B5B">
      <w:pPr>
        <w:pStyle w:val="PL"/>
      </w:pPr>
    </w:p>
    <w:p w14:paraId="2D5C5408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  <w:lang w:eastAsia="zh-CN"/>
        </w:rPr>
        <w:t>isImmediateGtpUMonitoringSupported</w:t>
      </w:r>
      <w:proofErr w:type="spellEnd"/>
      <w:r>
        <w:t xml:space="preserve"> {</w:t>
      </w:r>
    </w:p>
    <w:p w14:paraId="4A108AE7" w14:textId="77777777" w:rsidR="005E5B5B" w:rsidRDefault="005E5B5B" w:rsidP="005E5B5B">
      <w:pPr>
        <w:pStyle w:val="PL"/>
      </w:pPr>
      <w:r>
        <w:t xml:space="preserve">      description "It indicates whether the immediate GTP-U path QoS monitoring </w:t>
      </w:r>
    </w:p>
    <w:p w14:paraId="77AD8B25" w14:textId="77777777" w:rsidR="005E5B5B" w:rsidRDefault="005E5B5B" w:rsidP="005E5B5B">
      <w:pPr>
        <w:pStyle w:val="PL"/>
      </w:pPr>
      <w:r>
        <w:t xml:space="preserve">        reporting is supported.";</w:t>
      </w:r>
    </w:p>
    <w:p w14:paraId="57BFF25E" w14:textId="77777777" w:rsidR="005E5B5B" w:rsidRDefault="005E5B5B" w:rsidP="005E5B5B">
      <w:pPr>
        <w:pStyle w:val="PL"/>
      </w:pPr>
      <w:r>
        <w:t xml:space="preserve">      mandatory true;</w:t>
      </w:r>
    </w:p>
    <w:p w14:paraId="79C1D796" w14:textId="77777777" w:rsidR="005E5B5B" w:rsidRDefault="005E5B5B" w:rsidP="005E5B5B">
      <w:pPr>
        <w:pStyle w:val="PL"/>
      </w:pPr>
      <w:r>
        <w:t xml:space="preserve">      reference "3GPP TS 29.244";</w:t>
      </w:r>
    </w:p>
    <w:p w14:paraId="1C7894B9" w14:textId="77777777" w:rsidR="005E5B5B" w:rsidRPr="005E5B5B" w:rsidRDefault="005E5B5B" w:rsidP="005E5B5B">
      <w:pPr>
        <w:pStyle w:val="PL"/>
      </w:pPr>
      <w:r w:rsidRPr="005E5B5B">
        <w:t xml:space="preserve">      type </w:t>
      </w:r>
      <w:proofErr w:type="spellStart"/>
      <w:r w:rsidRPr="005E5B5B">
        <w:t>boolean</w:t>
      </w:r>
      <w:proofErr w:type="spellEnd"/>
      <w:r w:rsidRPr="005E5B5B">
        <w:t>;</w:t>
      </w:r>
    </w:p>
    <w:p w14:paraId="58EE412A" w14:textId="574E7E2F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4746DECB" w14:textId="77777777" w:rsidR="005E5B5B" w:rsidRDefault="005E5B5B" w:rsidP="005E5B5B">
      <w:pPr>
        <w:pStyle w:val="PL"/>
      </w:pPr>
    </w:p>
    <w:p w14:paraId="04DDF93A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gtpUPathDelayThresholds</w:t>
      </w:r>
      <w:proofErr w:type="spellEnd"/>
      <w:r>
        <w:t xml:space="preserve"> {</w:t>
      </w:r>
    </w:p>
    <w:p w14:paraId="52AED3A0" w14:textId="77777777" w:rsidR="005E5B5B" w:rsidRDefault="005E5B5B" w:rsidP="005E5B5B">
      <w:pPr>
        <w:pStyle w:val="PL"/>
      </w:pPr>
      <w:r>
        <w:t xml:space="preserve">      key n3AveragePacketDelayThreshold;  </w:t>
      </w:r>
    </w:p>
    <w:p w14:paraId="17F98BC0" w14:textId="77777777" w:rsidR="005E5B5B" w:rsidRDefault="005E5B5B" w:rsidP="005E5B5B">
      <w:pPr>
        <w:pStyle w:val="PL"/>
      </w:pPr>
      <w:r>
        <w:t xml:space="preserve">      // if max-elements is increased later, the key may need to be modified</w:t>
      </w:r>
    </w:p>
    <w:p w14:paraId="5B730A6F" w14:textId="77777777" w:rsidR="005E5B5B" w:rsidRDefault="005E5B5B" w:rsidP="005E5B5B">
      <w:pPr>
        <w:pStyle w:val="PL"/>
      </w:pPr>
      <w:r>
        <w:t xml:space="preserve">      min-elements 1;</w:t>
      </w:r>
    </w:p>
    <w:p w14:paraId="67641B50" w14:textId="77777777" w:rsidR="005E5B5B" w:rsidRDefault="005E5B5B" w:rsidP="005E5B5B">
      <w:pPr>
        <w:pStyle w:val="PL"/>
      </w:pPr>
      <w:r>
        <w:t xml:space="preserve">      max-elements 1;</w:t>
      </w:r>
    </w:p>
    <w:p w14:paraId="0678C7D9" w14:textId="77777777" w:rsidR="005E5B5B" w:rsidRDefault="005E5B5B" w:rsidP="005E5B5B">
      <w:pPr>
        <w:pStyle w:val="PL"/>
      </w:pPr>
      <w:r>
        <w:t xml:space="preserve">      description "It specifies the thresholds for reporting the packet delay </w:t>
      </w:r>
    </w:p>
    <w:p w14:paraId="62978601" w14:textId="77777777" w:rsidR="005E5B5B" w:rsidRDefault="005E5B5B" w:rsidP="005E5B5B">
      <w:pPr>
        <w:pStyle w:val="PL"/>
      </w:pPr>
      <w:r>
        <w:t xml:space="preserve">        for the GTO-U path QoS monitoring.";</w:t>
      </w:r>
    </w:p>
    <w:p w14:paraId="69FCBAB7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GtpUPathDelayThresholdsType</w:t>
      </w:r>
      <w:proofErr w:type="spellEnd"/>
      <w:r>
        <w:t>;</w:t>
      </w:r>
    </w:p>
    <w:p w14:paraId="1F93DCF8" w14:textId="77777777" w:rsidR="005E5B5B" w:rsidRDefault="005E5B5B" w:rsidP="005E5B5B">
      <w:pPr>
        <w:pStyle w:val="PL"/>
      </w:pPr>
      <w:r>
        <w:t xml:space="preserve">     }</w:t>
      </w:r>
    </w:p>
    <w:p w14:paraId="0690CB72" w14:textId="77777777" w:rsidR="005E5B5B" w:rsidRDefault="005E5B5B" w:rsidP="005E5B5B">
      <w:pPr>
        <w:pStyle w:val="PL"/>
      </w:pPr>
    </w:p>
    <w:p w14:paraId="7BD9947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gtpUPathM</w:t>
      </w:r>
      <w:r>
        <w:rPr>
          <w:rFonts w:cs="Courier New"/>
          <w:lang w:eastAsia="zh-CN"/>
        </w:rPr>
        <w:t>inimumWaitTime</w:t>
      </w:r>
      <w:proofErr w:type="spellEnd"/>
      <w:r>
        <w:t xml:space="preserve"> {</w:t>
      </w:r>
    </w:p>
    <w:p w14:paraId="6521F1C5" w14:textId="77777777" w:rsidR="005E5B5B" w:rsidRDefault="005E5B5B" w:rsidP="005E5B5B">
      <w:pPr>
        <w:pStyle w:val="PL"/>
      </w:pPr>
      <w:r>
        <w:t xml:space="preserve">      description "It specifies the minimum waiting time (in seconds) between </w:t>
      </w:r>
    </w:p>
    <w:p w14:paraId="624510AB" w14:textId="77777777" w:rsidR="005E5B5B" w:rsidRDefault="005E5B5B" w:rsidP="005E5B5B">
      <w:pPr>
        <w:pStyle w:val="PL"/>
      </w:pPr>
      <w:r>
        <w:t xml:space="preserve">        two consecutive reports for event triggered GTP-U path QoS monitoring </w:t>
      </w:r>
    </w:p>
    <w:p w14:paraId="0E9D64DD" w14:textId="77777777" w:rsidR="005E5B5B" w:rsidRDefault="005E5B5B" w:rsidP="005E5B5B">
      <w:pPr>
        <w:pStyle w:val="PL"/>
      </w:pPr>
      <w:r>
        <w:t xml:space="preserve">        reporting.";</w:t>
      </w:r>
    </w:p>
    <w:p w14:paraId="4733259C" w14:textId="77777777" w:rsidR="005E5B5B" w:rsidRPr="005E5B5B" w:rsidRDefault="005E5B5B" w:rsidP="005E5B5B">
      <w:pPr>
        <w:pStyle w:val="PL"/>
      </w:pPr>
      <w:r w:rsidRPr="005E5B5B">
        <w:t xml:space="preserve">      type </w:t>
      </w:r>
      <w:r>
        <w:t>uint32</w:t>
      </w:r>
      <w:r w:rsidRPr="005E5B5B">
        <w:t>;</w:t>
      </w:r>
    </w:p>
    <w:p w14:paraId="1036BBC6" w14:textId="52FD7F6A" w:rsidR="005E5B5B" w:rsidRDefault="00D21F7C" w:rsidP="005E5B5B">
      <w:pPr>
        <w:pStyle w:val="PL"/>
      </w:pPr>
      <w:r w:rsidRPr="00D21F7C">
        <w:t xml:space="preserve">    </w:t>
      </w:r>
      <w:r w:rsidR="005E5B5B">
        <w:t>}</w:t>
      </w:r>
    </w:p>
    <w:p w14:paraId="1ECE5633" w14:textId="77777777" w:rsidR="005E5B5B" w:rsidRDefault="005E5B5B" w:rsidP="005E5B5B">
      <w:pPr>
        <w:pStyle w:val="PL"/>
      </w:pPr>
    </w:p>
    <w:p w14:paraId="6CCDB000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gtpUPath</w:t>
      </w:r>
      <w:r>
        <w:rPr>
          <w:rFonts w:cs="Courier New"/>
          <w:lang w:eastAsia="zh-CN"/>
        </w:rPr>
        <w:t>MeasurementPeriod</w:t>
      </w:r>
      <w:proofErr w:type="spellEnd"/>
      <w:r>
        <w:t xml:space="preserve"> {</w:t>
      </w:r>
    </w:p>
    <w:p w14:paraId="29E5E929" w14:textId="77777777" w:rsidR="005E5B5B" w:rsidRDefault="005E5B5B" w:rsidP="005E5B5B">
      <w:pPr>
        <w:pStyle w:val="PL"/>
      </w:pPr>
      <w:r>
        <w:t xml:space="preserve">      description "It specifies the period (in seconds) for reporting the packet </w:t>
      </w:r>
    </w:p>
    <w:p w14:paraId="742E98CB" w14:textId="77777777" w:rsidR="005E5B5B" w:rsidRDefault="005E5B5B" w:rsidP="005E5B5B">
      <w:pPr>
        <w:pStyle w:val="PL"/>
      </w:pPr>
      <w:r>
        <w:t xml:space="preserve">        delay for GTP-U path QoS monitoring.";</w:t>
      </w:r>
    </w:p>
    <w:p w14:paraId="3AA887DA" w14:textId="77777777" w:rsidR="005E5B5B" w:rsidRPr="005E5B5B" w:rsidRDefault="005E5B5B" w:rsidP="005E5B5B">
      <w:pPr>
        <w:pStyle w:val="PL"/>
      </w:pPr>
      <w:r w:rsidRPr="005E5B5B">
        <w:t xml:space="preserve">      type </w:t>
      </w:r>
      <w:r>
        <w:t>uint32</w:t>
      </w:r>
      <w:r w:rsidRPr="005E5B5B">
        <w:t>;</w:t>
      </w:r>
    </w:p>
    <w:p w14:paraId="6E708372" w14:textId="77777777" w:rsidR="005E5B5B" w:rsidRDefault="005E5B5B" w:rsidP="005E5B5B">
      <w:pPr>
        <w:pStyle w:val="PL"/>
      </w:pPr>
      <w:r w:rsidRPr="005E5B5B">
        <w:t xml:space="preserve">    }</w:t>
      </w:r>
    </w:p>
    <w:p w14:paraId="6D6F90AA" w14:textId="77777777" w:rsidR="005E5B5B" w:rsidRDefault="005E5B5B" w:rsidP="005E5B5B">
      <w:pPr>
        <w:pStyle w:val="PL"/>
      </w:pPr>
      <w:r>
        <w:t xml:space="preserve">  }    </w:t>
      </w:r>
    </w:p>
    <w:p w14:paraId="6C0DCB75" w14:textId="77777777" w:rsidR="005E5B5B" w:rsidRDefault="005E5B5B" w:rsidP="005E5B5B">
      <w:pPr>
        <w:pStyle w:val="PL"/>
      </w:pPr>
    </w:p>
    <w:p w14:paraId="68433186" w14:textId="77777777" w:rsidR="005E5B5B" w:rsidRDefault="005E5B5B" w:rsidP="005E5B5B">
      <w:pPr>
        <w:pStyle w:val="PL"/>
      </w:pPr>
      <w:r>
        <w:t xml:space="preserve">  augment "/me3gpp:ManagedElement/smf3gpp:SMFFunction" {</w:t>
      </w:r>
    </w:p>
    <w:p w14:paraId="74CFE2C7" w14:textId="77777777" w:rsidR="005E5B5B" w:rsidRDefault="005E5B5B" w:rsidP="005E5B5B">
      <w:pPr>
        <w:pStyle w:val="PL"/>
      </w:pPr>
    </w:p>
    <w:p w14:paraId="663BEB38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GtpUPathQoSMonitoringControl</w:t>
      </w:r>
      <w:proofErr w:type="spellEnd"/>
      <w:r>
        <w:t xml:space="preserve"> {</w:t>
      </w:r>
    </w:p>
    <w:p w14:paraId="23BBB829" w14:textId="77777777" w:rsidR="005E5B5B" w:rsidRDefault="005E5B5B" w:rsidP="005E5B5B">
      <w:pPr>
        <w:pStyle w:val="PL"/>
      </w:pPr>
      <w:r>
        <w:t xml:space="preserve">      description "Specifies the capabilities and properties for control of </w:t>
      </w:r>
    </w:p>
    <w:p w14:paraId="7394B730" w14:textId="77777777" w:rsidR="005E5B5B" w:rsidRDefault="005E5B5B" w:rsidP="005E5B5B">
      <w:pPr>
        <w:pStyle w:val="PL"/>
      </w:pPr>
      <w:r>
        <w:t xml:space="preserve">        GTP-U path QoS monitoring. For more information about the GTP-U path </w:t>
      </w:r>
    </w:p>
    <w:p w14:paraId="2B44926B" w14:textId="77777777" w:rsidR="005E5B5B" w:rsidRDefault="005E5B5B" w:rsidP="005E5B5B">
      <w:pPr>
        <w:pStyle w:val="PL"/>
      </w:pPr>
      <w:r>
        <w:t xml:space="preserve">        QoS monitoring.";</w:t>
      </w:r>
    </w:p>
    <w:p w14:paraId="00B1CE98" w14:textId="77777777" w:rsidR="005E5B5B" w:rsidRDefault="005E5B5B" w:rsidP="005E5B5B">
      <w:pPr>
        <w:pStyle w:val="PL"/>
      </w:pPr>
      <w:r>
        <w:t xml:space="preserve">      reference "3GPP TS 23.501";</w:t>
      </w:r>
    </w:p>
    <w:p w14:paraId="404F47C7" w14:textId="77777777" w:rsidR="005E5B5B" w:rsidRDefault="005E5B5B" w:rsidP="005E5B5B">
      <w:pPr>
        <w:pStyle w:val="PL"/>
      </w:pPr>
      <w:r>
        <w:t xml:space="preserve">      key id;</w:t>
      </w:r>
    </w:p>
    <w:p w14:paraId="3C817DBA" w14:textId="77777777" w:rsidR="005E5B5B" w:rsidRDefault="005E5B5B" w:rsidP="005E5B5B">
      <w:pPr>
        <w:pStyle w:val="PL"/>
      </w:pPr>
      <w:r>
        <w:t xml:space="preserve">      uses top3gpp:Top_Grp;</w:t>
      </w:r>
    </w:p>
    <w:p w14:paraId="4EC1251B" w14:textId="77777777" w:rsidR="005E5B5B" w:rsidRDefault="005E5B5B" w:rsidP="005E5B5B">
      <w:pPr>
        <w:pStyle w:val="PL"/>
      </w:pPr>
      <w:r>
        <w:t xml:space="preserve">      container attributes {</w:t>
      </w:r>
    </w:p>
    <w:p w14:paraId="62B96329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GtpUPathQoSMonitoringControlGrp</w:t>
      </w:r>
      <w:proofErr w:type="spellEnd"/>
      <w:r>
        <w:t>;</w:t>
      </w:r>
    </w:p>
    <w:p w14:paraId="7D1DFA60" w14:textId="77777777" w:rsidR="005E5B5B" w:rsidRDefault="005E5B5B" w:rsidP="005E5B5B">
      <w:pPr>
        <w:pStyle w:val="PL"/>
      </w:pPr>
      <w:r>
        <w:t xml:space="preserve">      }</w:t>
      </w:r>
    </w:p>
    <w:p w14:paraId="021B36F4" w14:textId="77777777" w:rsidR="005E5B5B" w:rsidRDefault="005E5B5B" w:rsidP="005E5B5B">
      <w:pPr>
        <w:pStyle w:val="PL"/>
      </w:pPr>
      <w:r>
        <w:t xml:space="preserve">    }</w:t>
      </w:r>
    </w:p>
    <w:p w14:paraId="6917EEB4" w14:textId="77777777" w:rsidR="005E5B5B" w:rsidRDefault="005E5B5B" w:rsidP="005E5B5B">
      <w:pPr>
        <w:pStyle w:val="PL"/>
      </w:pPr>
      <w:r>
        <w:t xml:space="preserve">  }</w:t>
      </w:r>
    </w:p>
    <w:p w14:paraId="6C621355" w14:textId="77777777" w:rsidR="00D21F7C" w:rsidRDefault="005E5B5B" w:rsidP="00D21F7C">
      <w:pPr>
        <w:pStyle w:val="PL"/>
      </w:pPr>
      <w:r>
        <w:t>}</w:t>
      </w:r>
    </w:p>
    <w:p w14:paraId="562D54D8" w14:textId="098C99E5" w:rsidR="005E5B5B" w:rsidRDefault="00D21F7C" w:rsidP="00D21F7C">
      <w:pPr>
        <w:pStyle w:val="PL"/>
      </w:pPr>
      <w:r>
        <w:t>&lt;CODE ENDS&gt;</w:t>
      </w:r>
    </w:p>
    <w:p w14:paraId="241CD111" w14:textId="77777777" w:rsidR="005E5B5B" w:rsidRDefault="005E5B5B" w:rsidP="005E5B5B">
      <w:pPr>
        <w:pStyle w:val="PL"/>
      </w:pPr>
    </w:p>
    <w:p w14:paraId="008D308D" w14:textId="2DFE4C06" w:rsidR="005E5B5B" w:rsidRDefault="005E5B5B" w:rsidP="005E5B5B">
      <w:pPr>
        <w:pStyle w:val="Heading2"/>
      </w:pPr>
      <w:bookmarkStart w:id="181" w:name="_Toc59183421"/>
      <w:bookmarkStart w:id="182" w:name="_Toc59184887"/>
      <w:bookmarkStart w:id="183" w:name="_Toc59195822"/>
      <w:bookmarkStart w:id="184" w:name="_Toc59440251"/>
      <w:bookmarkStart w:id="185" w:name="_Toc67990691"/>
      <w:r>
        <w:rPr>
          <w:lang w:eastAsia="zh-CN"/>
        </w:rPr>
        <w:t>H.5.30</w:t>
      </w:r>
      <w:r>
        <w:rPr>
          <w:lang w:eastAsia="zh-CN"/>
        </w:rPr>
        <w:tab/>
        <w:t>module _3gpp-5gc-nrm-</w:t>
      </w:r>
      <w:r w:rsidR="00FA1C86">
        <w:rPr>
          <w:lang w:eastAsia="zh-CN"/>
        </w:rPr>
        <w:t>configurable5QISet</w:t>
      </w:r>
      <w:r>
        <w:rPr>
          <w:lang w:eastAsia="zh-CN"/>
        </w:rPr>
        <w:t>.yang</w:t>
      </w:r>
      <w:bookmarkEnd w:id="181"/>
      <w:bookmarkEnd w:id="182"/>
      <w:bookmarkEnd w:id="183"/>
      <w:bookmarkEnd w:id="184"/>
      <w:bookmarkEnd w:id="185"/>
    </w:p>
    <w:p w14:paraId="505D8B86" w14:textId="77777777" w:rsidR="000D2E02" w:rsidRDefault="000D2E02" w:rsidP="005E5B5B">
      <w:pPr>
        <w:pStyle w:val="PL"/>
      </w:pPr>
    </w:p>
    <w:p w14:paraId="052A5C9B" w14:textId="2FBE70AB" w:rsidR="00D21F7C" w:rsidRDefault="00D21F7C" w:rsidP="005E5B5B">
      <w:pPr>
        <w:pStyle w:val="PL"/>
      </w:pPr>
      <w:r w:rsidRPr="000C3558">
        <w:t>&lt;CODE BEGINS&gt;</w:t>
      </w:r>
    </w:p>
    <w:p w14:paraId="5CC407AD" w14:textId="77777777" w:rsidR="005A71D6" w:rsidRDefault="005A71D6" w:rsidP="005A71D6">
      <w:pPr>
        <w:pStyle w:val="PL"/>
      </w:pPr>
      <w:r>
        <w:t>module _3gpp-5gc-nrm-configurable5qiset {</w:t>
      </w:r>
    </w:p>
    <w:p w14:paraId="67674DF0" w14:textId="77777777" w:rsidR="005A71D6" w:rsidRDefault="005A71D6" w:rsidP="005A71D6">
      <w:pPr>
        <w:pStyle w:val="PL"/>
      </w:pPr>
      <w:r>
        <w:t xml:space="preserve">  yang-version 1.1;</w:t>
      </w:r>
    </w:p>
    <w:p w14:paraId="0125E514" w14:textId="77777777" w:rsidR="005A71D6" w:rsidRDefault="005A71D6" w:rsidP="005A71D6">
      <w:pPr>
        <w:pStyle w:val="PL"/>
      </w:pPr>
      <w:r>
        <w:t xml:space="preserve">  namespace urn:3gpp:sa5:_3gpp-5gc-nrm-configurable5qiset;</w:t>
      </w:r>
    </w:p>
    <w:p w14:paraId="25D1F188" w14:textId="77777777" w:rsidR="005A71D6" w:rsidRDefault="005A71D6" w:rsidP="005A71D6">
      <w:pPr>
        <w:pStyle w:val="PL"/>
      </w:pPr>
      <w:r>
        <w:t xml:space="preserve">  prefix conf5QIs3gpp;</w:t>
      </w:r>
    </w:p>
    <w:p w14:paraId="022BA9E8" w14:textId="77777777" w:rsidR="005A71D6" w:rsidRDefault="005A71D6" w:rsidP="005A71D6">
      <w:pPr>
        <w:pStyle w:val="PL"/>
      </w:pPr>
      <w:r>
        <w:t xml:space="preserve">  </w:t>
      </w:r>
    </w:p>
    <w:p w14:paraId="6021CA6F" w14:textId="77777777" w:rsidR="005A71D6" w:rsidRDefault="005A71D6" w:rsidP="005A71D6">
      <w:pPr>
        <w:pStyle w:val="PL"/>
      </w:pPr>
      <w:r>
        <w:t xml:space="preserve">  import _3gpp-common-top { prefix top3gpp; }</w:t>
      </w:r>
    </w:p>
    <w:p w14:paraId="0B5FFFC6" w14:textId="77777777" w:rsidR="005A71D6" w:rsidRDefault="005A71D6" w:rsidP="005A71D6">
      <w:pPr>
        <w:pStyle w:val="PL"/>
      </w:pPr>
      <w:r>
        <w:t xml:space="preserve">  </w:t>
      </w:r>
    </w:p>
    <w:p w14:paraId="7CE40FE4" w14:textId="77777777" w:rsidR="005A71D6" w:rsidRDefault="005A71D6" w:rsidP="005A71D6">
      <w:pPr>
        <w:pStyle w:val="PL"/>
      </w:pPr>
      <w:r>
        <w:t xml:space="preserve">  organization "3gpp SA5";</w:t>
      </w:r>
    </w:p>
    <w:p w14:paraId="54428A2C" w14:textId="77777777" w:rsidR="005A71D6" w:rsidRDefault="005A71D6" w:rsidP="005A71D6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17BBAD01" w14:textId="77777777" w:rsidR="005A71D6" w:rsidRDefault="005A71D6" w:rsidP="005A71D6">
      <w:pPr>
        <w:pStyle w:val="PL"/>
      </w:pPr>
      <w:r>
        <w:t xml:space="preserve">  description "This IOC represents the configurable 5QIs, including </w:t>
      </w:r>
    </w:p>
    <w:p w14:paraId="15E8ABE0" w14:textId="77777777" w:rsidR="005A71D6" w:rsidRDefault="005A71D6" w:rsidP="005A71D6">
      <w:pPr>
        <w:pStyle w:val="PL"/>
      </w:pPr>
      <w:r>
        <w:t xml:space="preserve">    their QoS characteristics, that need to be pre-configured </w:t>
      </w:r>
    </w:p>
    <w:p w14:paraId="1A165FCF" w14:textId="77777777" w:rsidR="005A71D6" w:rsidRDefault="005A71D6" w:rsidP="005A71D6">
      <w:pPr>
        <w:pStyle w:val="PL"/>
      </w:pPr>
      <w:r>
        <w:t xml:space="preserve">    (and configurable) to the 5G NFs.</w:t>
      </w:r>
    </w:p>
    <w:p w14:paraId="67663AD9" w14:textId="77777777" w:rsidR="005A71D6" w:rsidRDefault="005A71D6" w:rsidP="005A71D6">
      <w:pPr>
        <w:pStyle w:val="PL"/>
      </w:pPr>
    </w:p>
    <w:p w14:paraId="57EC8EF1" w14:textId="77777777" w:rsidR="005A71D6" w:rsidRDefault="005A71D6" w:rsidP="005A71D6">
      <w:pPr>
        <w:pStyle w:val="PL"/>
      </w:pPr>
      <w:r>
        <w:t xml:space="preserve">    The 5QI set definition supports multiple deployment scenarios.  The sets can</w:t>
      </w:r>
    </w:p>
    <w:p w14:paraId="293493E9" w14:textId="77777777" w:rsidR="005A71D6" w:rsidRDefault="005A71D6" w:rsidP="005A71D6">
      <w:pPr>
        <w:pStyle w:val="PL"/>
      </w:pPr>
      <w:r>
        <w:lastRenderedPageBreak/>
        <w:t xml:space="preserve">    be name contained by </w:t>
      </w:r>
      <w:proofErr w:type="spellStart"/>
      <w:r>
        <w:t>SubNetwork</w:t>
      </w:r>
      <w:proofErr w:type="spellEnd"/>
      <w:r>
        <w:t xml:space="preserve"> </w:t>
      </w:r>
      <w:proofErr w:type="spellStart"/>
      <w:r>
        <w:t>ManagedElement</w:t>
      </w:r>
      <w:proofErr w:type="spellEnd"/>
      <w:r>
        <w:t xml:space="preserve">, </w:t>
      </w:r>
      <w:proofErr w:type="spellStart"/>
      <w:r>
        <w:t>GNBDUFunction</w:t>
      </w:r>
      <w:proofErr w:type="spellEnd"/>
      <w:r>
        <w:t>,</w:t>
      </w:r>
    </w:p>
    <w:p w14:paraId="611B1BBF" w14:textId="77777777" w:rsidR="005A71D6" w:rsidRDefault="005A71D6" w:rsidP="005A71D6">
      <w:pPr>
        <w:pStyle w:val="PL"/>
      </w:pPr>
      <w:r>
        <w:t xml:space="preserve">    </w:t>
      </w:r>
      <w:proofErr w:type="spellStart"/>
      <w:r>
        <w:t>GNBCUUPFunction</w:t>
      </w:r>
      <w:proofErr w:type="spellEnd"/>
      <w:r>
        <w:t xml:space="preserve"> and </w:t>
      </w:r>
      <w:proofErr w:type="spellStart"/>
      <w:r>
        <w:t>GNBCUCPFunction</w:t>
      </w:r>
      <w:proofErr w:type="spellEnd"/>
      <w:r>
        <w:t>.  Sets are then referenced by attribute</w:t>
      </w:r>
    </w:p>
    <w:p w14:paraId="680460E0" w14:textId="77777777" w:rsidR="005A71D6" w:rsidRDefault="005A71D6" w:rsidP="005A71D6">
      <w:pPr>
        <w:pStyle w:val="PL"/>
      </w:pPr>
      <w:r>
        <w:t xml:space="preserve">    (configurable5QISetRef) in applicable MOIs.  For consistency it is </w:t>
      </w:r>
    </w:p>
    <w:p w14:paraId="0B056033" w14:textId="77777777" w:rsidR="005A71D6" w:rsidRDefault="005A71D6" w:rsidP="005A71D6">
      <w:pPr>
        <w:pStyle w:val="PL"/>
      </w:pPr>
      <w:r>
        <w:t xml:space="preserve">    recommended that referenced 5QI sets be defined within the same subtree.";</w:t>
      </w:r>
    </w:p>
    <w:p w14:paraId="68482A70" w14:textId="77777777" w:rsidR="005A71D6" w:rsidRDefault="005A71D6" w:rsidP="005A71D6">
      <w:pPr>
        <w:pStyle w:val="PL"/>
      </w:pPr>
    </w:p>
    <w:p w14:paraId="33910772" w14:textId="77777777" w:rsidR="005A71D6" w:rsidRDefault="005A71D6" w:rsidP="005A71D6">
      <w:pPr>
        <w:pStyle w:val="PL"/>
      </w:pPr>
      <w:r>
        <w:t xml:space="preserve">  reference "3GPP TS 28.541";</w:t>
      </w:r>
    </w:p>
    <w:p w14:paraId="5DD76473" w14:textId="77777777" w:rsidR="005A71D6" w:rsidRDefault="005A71D6" w:rsidP="005A71D6">
      <w:pPr>
        <w:pStyle w:val="PL"/>
      </w:pPr>
    </w:p>
    <w:p w14:paraId="2B3566EC" w14:textId="77777777" w:rsidR="005A71D6" w:rsidRDefault="005A71D6" w:rsidP="005A71D6">
      <w:pPr>
        <w:pStyle w:val="PL"/>
      </w:pPr>
      <w:r>
        <w:t xml:space="preserve">  revision 2022-11-02 { reference "CR-0753" ; }</w:t>
      </w:r>
    </w:p>
    <w:p w14:paraId="3ABA28BA" w14:textId="77777777" w:rsidR="005A71D6" w:rsidRDefault="005A71D6" w:rsidP="005A71D6">
      <w:pPr>
        <w:pStyle w:val="PL"/>
      </w:pPr>
      <w:r>
        <w:t xml:space="preserve">  revision 2022-07-28 { reference "CR-0770"; }</w:t>
      </w:r>
    </w:p>
    <w:p w14:paraId="12B93BDE" w14:textId="77777777" w:rsidR="005A71D6" w:rsidRDefault="005A71D6" w:rsidP="005A71D6">
      <w:pPr>
        <w:pStyle w:val="PL"/>
      </w:pPr>
      <w:r>
        <w:t xml:space="preserve">  revision 2022-04-29 { reference "CR-0729"; }</w:t>
      </w:r>
    </w:p>
    <w:p w14:paraId="673A7462" w14:textId="77777777" w:rsidR="005A71D6" w:rsidRDefault="005A71D6" w:rsidP="005A71D6">
      <w:pPr>
        <w:pStyle w:val="PL"/>
      </w:pPr>
      <w:r>
        <w:t xml:space="preserve">  revision 2022-01-07 { reference CR-0643; }</w:t>
      </w:r>
    </w:p>
    <w:p w14:paraId="488FD168" w14:textId="77777777" w:rsidR="005A71D6" w:rsidRDefault="005A71D6" w:rsidP="005A71D6">
      <w:pPr>
        <w:pStyle w:val="PL"/>
      </w:pPr>
      <w:r>
        <w:t xml:space="preserve">  revision 2020-08-04 { reference "CR-0321"; }</w:t>
      </w:r>
    </w:p>
    <w:p w14:paraId="50615BA5" w14:textId="77777777" w:rsidR="005A71D6" w:rsidRDefault="005A71D6" w:rsidP="005A71D6">
      <w:pPr>
        <w:pStyle w:val="PL"/>
      </w:pPr>
      <w:r>
        <w:t xml:space="preserve">  revision 2020-06-03 { reference "CR-0286"; }</w:t>
      </w:r>
    </w:p>
    <w:p w14:paraId="4205B31D" w14:textId="77777777" w:rsidR="005A71D6" w:rsidRDefault="005A71D6" w:rsidP="005A71D6">
      <w:pPr>
        <w:pStyle w:val="PL"/>
      </w:pPr>
    </w:p>
    <w:p w14:paraId="6FB54822" w14:textId="77777777" w:rsidR="005A71D6" w:rsidRDefault="005A71D6" w:rsidP="005A71D6">
      <w:pPr>
        <w:pStyle w:val="PL"/>
      </w:pPr>
      <w:r>
        <w:t xml:space="preserve">  grouping </w:t>
      </w:r>
      <w:proofErr w:type="spellStart"/>
      <w:r>
        <w:t>PacketErrorRateGrp</w:t>
      </w:r>
      <w:proofErr w:type="spellEnd"/>
      <w:r>
        <w:t xml:space="preserve"> {</w:t>
      </w:r>
    </w:p>
    <w:p w14:paraId="189D3013" w14:textId="77777777" w:rsidR="005A71D6" w:rsidRDefault="005A71D6" w:rsidP="005A71D6">
      <w:pPr>
        <w:pStyle w:val="PL"/>
      </w:pPr>
      <w:r>
        <w:t xml:space="preserve">    leaf scalar {</w:t>
      </w:r>
    </w:p>
    <w:p w14:paraId="6149F5C8" w14:textId="77777777" w:rsidR="005A71D6" w:rsidRDefault="005A71D6" w:rsidP="005A71D6">
      <w:pPr>
        <w:pStyle w:val="PL"/>
      </w:pPr>
      <w:r>
        <w:t xml:space="preserve">      type uint32 {</w:t>
      </w:r>
    </w:p>
    <w:p w14:paraId="6D66F24A" w14:textId="77777777" w:rsidR="005A71D6" w:rsidRDefault="005A71D6" w:rsidP="005A71D6">
      <w:pPr>
        <w:pStyle w:val="PL"/>
      </w:pPr>
      <w:r>
        <w:t xml:space="preserve">        range 0..9 ;</w:t>
      </w:r>
    </w:p>
    <w:p w14:paraId="2169EBA8" w14:textId="77777777" w:rsidR="005A71D6" w:rsidRDefault="005A71D6" w:rsidP="005A71D6">
      <w:pPr>
        <w:pStyle w:val="PL"/>
      </w:pPr>
      <w:r>
        <w:t xml:space="preserve">      }</w:t>
      </w:r>
    </w:p>
    <w:p w14:paraId="77825FB9" w14:textId="77777777" w:rsidR="005A71D6" w:rsidRDefault="005A71D6" w:rsidP="005A71D6">
      <w:pPr>
        <w:pStyle w:val="PL"/>
      </w:pPr>
      <w:r>
        <w:t xml:space="preserve">      mandatory true;</w:t>
      </w:r>
    </w:p>
    <w:p w14:paraId="5F9F3849" w14:textId="77777777" w:rsidR="005A71D6" w:rsidRDefault="005A71D6" w:rsidP="005A71D6">
      <w:pPr>
        <w:pStyle w:val="PL"/>
      </w:pPr>
      <w:r>
        <w:t xml:space="preserve">      description "The Packet Error Rate of a 5QI expressed as Scalar x 10-k </w:t>
      </w:r>
    </w:p>
    <w:p w14:paraId="7A3F40ED" w14:textId="77777777" w:rsidR="005A71D6" w:rsidRDefault="005A71D6" w:rsidP="005A71D6">
      <w:pPr>
        <w:pStyle w:val="PL"/>
      </w:pPr>
      <w:r>
        <w:t xml:space="preserve">        where k is the Exponent.";</w:t>
      </w:r>
    </w:p>
    <w:p w14:paraId="67AAC054" w14:textId="77777777" w:rsidR="005A71D6" w:rsidRDefault="005A71D6" w:rsidP="005A71D6">
      <w:pPr>
        <w:pStyle w:val="PL"/>
      </w:pPr>
      <w:r>
        <w:t xml:space="preserve">    }</w:t>
      </w:r>
    </w:p>
    <w:p w14:paraId="1CA136A7" w14:textId="77777777" w:rsidR="005A71D6" w:rsidRDefault="005A71D6" w:rsidP="005A71D6">
      <w:pPr>
        <w:pStyle w:val="PL"/>
      </w:pPr>
      <w:r>
        <w:t xml:space="preserve">    leaf exponent {</w:t>
      </w:r>
    </w:p>
    <w:p w14:paraId="6FBA59DD" w14:textId="77777777" w:rsidR="005A71D6" w:rsidRDefault="005A71D6" w:rsidP="005A71D6">
      <w:pPr>
        <w:pStyle w:val="PL"/>
      </w:pPr>
      <w:r>
        <w:t xml:space="preserve">      type uint32 {</w:t>
      </w:r>
    </w:p>
    <w:p w14:paraId="5B167223" w14:textId="77777777" w:rsidR="005A71D6" w:rsidRDefault="005A71D6" w:rsidP="005A71D6">
      <w:pPr>
        <w:pStyle w:val="PL"/>
      </w:pPr>
      <w:r>
        <w:t xml:space="preserve">        range 0..9 ;</w:t>
      </w:r>
    </w:p>
    <w:p w14:paraId="0725967D" w14:textId="77777777" w:rsidR="005A71D6" w:rsidRDefault="005A71D6" w:rsidP="005A71D6">
      <w:pPr>
        <w:pStyle w:val="PL"/>
      </w:pPr>
      <w:r>
        <w:t xml:space="preserve">      }</w:t>
      </w:r>
    </w:p>
    <w:p w14:paraId="480AF0DB" w14:textId="77777777" w:rsidR="005A71D6" w:rsidRDefault="005A71D6" w:rsidP="005A71D6">
      <w:pPr>
        <w:pStyle w:val="PL"/>
      </w:pPr>
      <w:r>
        <w:t xml:space="preserve">      mandatory true;</w:t>
      </w:r>
    </w:p>
    <w:p w14:paraId="66C6EB48" w14:textId="77777777" w:rsidR="005A71D6" w:rsidRDefault="005A71D6" w:rsidP="005A71D6">
      <w:pPr>
        <w:pStyle w:val="PL"/>
      </w:pPr>
      <w:r>
        <w:t xml:space="preserve">      description "The Packet Error Rate of a 5QI expressed as Scalar x 10-k, </w:t>
      </w:r>
    </w:p>
    <w:p w14:paraId="783D0E4E" w14:textId="77777777" w:rsidR="005A71D6" w:rsidRDefault="005A71D6" w:rsidP="005A71D6">
      <w:pPr>
        <w:pStyle w:val="PL"/>
      </w:pPr>
      <w:r>
        <w:t xml:space="preserve">        where k is the Exponent.";</w:t>
      </w:r>
    </w:p>
    <w:p w14:paraId="595ACEC7" w14:textId="77777777" w:rsidR="005A71D6" w:rsidRDefault="005A71D6" w:rsidP="005A71D6">
      <w:pPr>
        <w:pStyle w:val="PL"/>
      </w:pPr>
      <w:r>
        <w:t xml:space="preserve">    }</w:t>
      </w:r>
    </w:p>
    <w:p w14:paraId="0BBB9FA8" w14:textId="77777777" w:rsidR="005A71D6" w:rsidRDefault="005A71D6" w:rsidP="005A71D6">
      <w:pPr>
        <w:pStyle w:val="PL"/>
      </w:pPr>
      <w:r>
        <w:t xml:space="preserve">  }</w:t>
      </w:r>
    </w:p>
    <w:p w14:paraId="37E8B112" w14:textId="77777777" w:rsidR="005A71D6" w:rsidRDefault="005A71D6" w:rsidP="005A71D6">
      <w:pPr>
        <w:pStyle w:val="PL"/>
      </w:pPr>
    </w:p>
    <w:p w14:paraId="74DDCC7D" w14:textId="77777777" w:rsidR="005A71D6" w:rsidRDefault="005A71D6" w:rsidP="005A71D6">
      <w:pPr>
        <w:pStyle w:val="PL"/>
      </w:pPr>
      <w:r>
        <w:t xml:space="preserve">  grouping </w:t>
      </w:r>
      <w:proofErr w:type="spellStart"/>
      <w:r>
        <w:t>FiveQICharacteristicsGrp</w:t>
      </w:r>
      <w:proofErr w:type="spellEnd"/>
      <w:r>
        <w:t xml:space="preserve"> {</w:t>
      </w:r>
    </w:p>
    <w:p w14:paraId="7BFAC627" w14:textId="77777777" w:rsidR="005A71D6" w:rsidRDefault="005A71D6" w:rsidP="005A71D6">
      <w:pPr>
        <w:pStyle w:val="PL"/>
      </w:pPr>
      <w:r>
        <w:t xml:space="preserve">    description "Represents the </w:t>
      </w:r>
      <w:proofErr w:type="spellStart"/>
      <w:r>
        <w:t>FiveQICharacteristics</w:t>
      </w:r>
      <w:proofErr w:type="spellEnd"/>
      <w:r>
        <w:t xml:space="preserve"> IOC.";</w:t>
      </w:r>
    </w:p>
    <w:p w14:paraId="5E90B1FD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fiveQIValue</w:t>
      </w:r>
      <w:proofErr w:type="spellEnd"/>
      <w:r>
        <w:t xml:space="preserve"> {</w:t>
      </w:r>
    </w:p>
    <w:p w14:paraId="70091F6F" w14:textId="77777777" w:rsidR="005A71D6" w:rsidRDefault="005A71D6" w:rsidP="005A71D6">
      <w:pPr>
        <w:pStyle w:val="PL"/>
      </w:pPr>
      <w:r>
        <w:t xml:space="preserve">      type uint32 {</w:t>
      </w:r>
    </w:p>
    <w:p w14:paraId="2907CE13" w14:textId="77777777" w:rsidR="005A71D6" w:rsidRDefault="005A71D6" w:rsidP="005A71D6">
      <w:pPr>
        <w:pStyle w:val="PL"/>
      </w:pPr>
      <w:r>
        <w:t xml:space="preserve">        range 0..255 ;</w:t>
      </w:r>
    </w:p>
    <w:p w14:paraId="2B798658" w14:textId="77777777" w:rsidR="005A71D6" w:rsidRDefault="005A71D6" w:rsidP="005A71D6">
      <w:pPr>
        <w:pStyle w:val="PL"/>
      </w:pPr>
      <w:r>
        <w:t xml:space="preserve">      }</w:t>
      </w:r>
    </w:p>
    <w:p w14:paraId="7023B6D5" w14:textId="77777777" w:rsidR="005A71D6" w:rsidRDefault="005A71D6" w:rsidP="005A71D6">
      <w:pPr>
        <w:pStyle w:val="PL"/>
      </w:pPr>
      <w:r>
        <w:t xml:space="preserve">      mandatory true;</w:t>
      </w:r>
    </w:p>
    <w:p w14:paraId="2529F38E" w14:textId="77777777" w:rsidR="005A71D6" w:rsidRDefault="005A71D6" w:rsidP="005A71D6">
      <w:pPr>
        <w:pStyle w:val="PL"/>
      </w:pPr>
      <w:r>
        <w:t xml:space="preserve">      description "Identifies the 5QI value.";</w:t>
      </w:r>
    </w:p>
    <w:p w14:paraId="557150E6" w14:textId="77777777" w:rsidR="005A71D6" w:rsidRDefault="005A71D6" w:rsidP="005A71D6">
      <w:pPr>
        <w:pStyle w:val="PL"/>
      </w:pPr>
      <w:r>
        <w:t xml:space="preserve">    }</w:t>
      </w:r>
    </w:p>
    <w:p w14:paraId="773957E0" w14:textId="77777777" w:rsidR="005A71D6" w:rsidRDefault="005A71D6" w:rsidP="005A71D6">
      <w:pPr>
        <w:pStyle w:val="PL"/>
      </w:pPr>
    </w:p>
    <w:p w14:paraId="6DED21C9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resourceType</w:t>
      </w:r>
      <w:proofErr w:type="spellEnd"/>
      <w:r>
        <w:t xml:space="preserve"> {</w:t>
      </w:r>
    </w:p>
    <w:p w14:paraId="3D360E23" w14:textId="77777777" w:rsidR="005A71D6" w:rsidRDefault="005A71D6" w:rsidP="005A71D6">
      <w:pPr>
        <w:pStyle w:val="PL"/>
      </w:pPr>
      <w:r>
        <w:t xml:space="preserve">      type enumeration {</w:t>
      </w:r>
    </w:p>
    <w:p w14:paraId="5DC920C4" w14:textId="77777777" w:rsidR="005A71D6" w:rsidRDefault="005A71D6" w:rsidP="005A71D6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GBR;</w:t>
      </w:r>
    </w:p>
    <w:p w14:paraId="07FAE70F" w14:textId="77777777" w:rsidR="005A71D6" w:rsidRDefault="005A71D6" w:rsidP="005A71D6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NON_GBR;</w:t>
      </w:r>
    </w:p>
    <w:p w14:paraId="3F7ED47C" w14:textId="77777777" w:rsidR="005A71D6" w:rsidRDefault="005A71D6" w:rsidP="005A71D6">
      <w:pPr>
        <w:pStyle w:val="PL"/>
      </w:pPr>
      <w:r>
        <w:t xml:space="preserve">      }</w:t>
      </w:r>
    </w:p>
    <w:p w14:paraId="7FAA6F10" w14:textId="77777777" w:rsidR="005A71D6" w:rsidRDefault="005A71D6" w:rsidP="005A71D6">
      <w:pPr>
        <w:pStyle w:val="PL"/>
      </w:pPr>
      <w:r>
        <w:t xml:space="preserve">      mandatory true;</w:t>
      </w:r>
    </w:p>
    <w:p w14:paraId="4873A6BB" w14:textId="77777777" w:rsidR="005A71D6" w:rsidRDefault="005A71D6" w:rsidP="005A71D6">
      <w:pPr>
        <w:pStyle w:val="PL"/>
      </w:pPr>
      <w:r>
        <w:t xml:space="preserve">      description "It indicates the Resource Type of a 5QI, as specified </w:t>
      </w:r>
    </w:p>
    <w:p w14:paraId="17D03FC2" w14:textId="77777777" w:rsidR="005A71D6" w:rsidRDefault="005A71D6" w:rsidP="005A71D6">
      <w:pPr>
        <w:pStyle w:val="PL"/>
      </w:pPr>
      <w:r>
        <w:t xml:space="preserve">        in TS 23.501 ";</w:t>
      </w:r>
    </w:p>
    <w:p w14:paraId="2B2AB791" w14:textId="77777777" w:rsidR="005A71D6" w:rsidRDefault="005A71D6" w:rsidP="005A71D6">
      <w:pPr>
        <w:pStyle w:val="PL"/>
      </w:pPr>
      <w:r>
        <w:t xml:space="preserve">    }</w:t>
      </w:r>
    </w:p>
    <w:p w14:paraId="20D0F119" w14:textId="77777777" w:rsidR="005A71D6" w:rsidRDefault="005A71D6" w:rsidP="005A71D6">
      <w:pPr>
        <w:pStyle w:val="PL"/>
      </w:pPr>
      <w:r>
        <w:t xml:space="preserve">    </w:t>
      </w:r>
    </w:p>
    <w:p w14:paraId="0ABE0123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priorityLevel</w:t>
      </w:r>
      <w:proofErr w:type="spellEnd"/>
      <w:r>
        <w:t xml:space="preserve"> {</w:t>
      </w:r>
    </w:p>
    <w:p w14:paraId="363E3FE8" w14:textId="77777777" w:rsidR="005A71D6" w:rsidRDefault="005A71D6" w:rsidP="005A71D6">
      <w:pPr>
        <w:pStyle w:val="PL"/>
      </w:pPr>
      <w:r>
        <w:t xml:space="preserve">      type uint32 {</w:t>
      </w:r>
    </w:p>
    <w:p w14:paraId="0D2676DC" w14:textId="77777777" w:rsidR="005A71D6" w:rsidRDefault="005A71D6" w:rsidP="005A71D6">
      <w:pPr>
        <w:pStyle w:val="PL"/>
      </w:pPr>
      <w:r>
        <w:t xml:space="preserve">        range 0..127 ;</w:t>
      </w:r>
    </w:p>
    <w:p w14:paraId="17AA85A7" w14:textId="77777777" w:rsidR="005A71D6" w:rsidRDefault="005A71D6" w:rsidP="005A71D6">
      <w:pPr>
        <w:pStyle w:val="PL"/>
      </w:pPr>
      <w:r>
        <w:t xml:space="preserve">      }</w:t>
      </w:r>
    </w:p>
    <w:p w14:paraId="03D62632" w14:textId="77777777" w:rsidR="005A71D6" w:rsidRDefault="005A71D6" w:rsidP="005A71D6">
      <w:pPr>
        <w:pStyle w:val="PL"/>
      </w:pPr>
      <w:r>
        <w:t xml:space="preserve">      mandatory true;</w:t>
      </w:r>
    </w:p>
    <w:p w14:paraId="49840D6D" w14:textId="77777777" w:rsidR="005A71D6" w:rsidRDefault="005A71D6" w:rsidP="005A71D6">
      <w:pPr>
        <w:pStyle w:val="PL"/>
      </w:pPr>
      <w:r>
        <w:t xml:space="preserve">      description "It indicates the Priority Level of a 5QI, as specified</w:t>
      </w:r>
    </w:p>
    <w:p w14:paraId="6A03F074" w14:textId="77777777" w:rsidR="005A71D6" w:rsidRDefault="005A71D6" w:rsidP="005A71D6">
      <w:pPr>
        <w:pStyle w:val="PL"/>
      </w:pPr>
      <w:r>
        <w:t xml:space="preserve">        in TS 23.501.";</w:t>
      </w:r>
    </w:p>
    <w:p w14:paraId="342C7486" w14:textId="77777777" w:rsidR="005A71D6" w:rsidRDefault="005A71D6" w:rsidP="005A71D6">
      <w:pPr>
        <w:pStyle w:val="PL"/>
      </w:pPr>
      <w:r>
        <w:t xml:space="preserve">    }</w:t>
      </w:r>
    </w:p>
    <w:p w14:paraId="287EFF1D" w14:textId="77777777" w:rsidR="005A71D6" w:rsidRDefault="005A71D6" w:rsidP="005A71D6">
      <w:pPr>
        <w:pStyle w:val="PL"/>
      </w:pPr>
      <w:r>
        <w:t xml:space="preserve">    </w:t>
      </w:r>
    </w:p>
    <w:p w14:paraId="2B0DCB7C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packetDelayBudget</w:t>
      </w:r>
      <w:proofErr w:type="spellEnd"/>
      <w:r>
        <w:t xml:space="preserve"> {</w:t>
      </w:r>
    </w:p>
    <w:p w14:paraId="4B44269E" w14:textId="77777777" w:rsidR="005A71D6" w:rsidRDefault="005A71D6" w:rsidP="005A71D6">
      <w:pPr>
        <w:pStyle w:val="PL"/>
      </w:pPr>
      <w:r>
        <w:t xml:space="preserve">      type uint32 {</w:t>
      </w:r>
    </w:p>
    <w:p w14:paraId="108A5BAF" w14:textId="77777777" w:rsidR="005A71D6" w:rsidRDefault="005A71D6" w:rsidP="005A71D6">
      <w:pPr>
        <w:pStyle w:val="PL"/>
      </w:pPr>
      <w:r>
        <w:t xml:space="preserve">        range 0..1023 ;</w:t>
      </w:r>
    </w:p>
    <w:p w14:paraId="26EC0BB6" w14:textId="77777777" w:rsidR="005A71D6" w:rsidRDefault="005A71D6" w:rsidP="005A71D6">
      <w:pPr>
        <w:pStyle w:val="PL"/>
      </w:pPr>
      <w:r>
        <w:t xml:space="preserve">      }</w:t>
      </w:r>
    </w:p>
    <w:p w14:paraId="488A155D" w14:textId="77777777" w:rsidR="005A71D6" w:rsidRDefault="005A71D6" w:rsidP="005A71D6">
      <w:pPr>
        <w:pStyle w:val="PL"/>
      </w:pPr>
      <w:r>
        <w:t xml:space="preserve">      mandatory true;</w:t>
      </w:r>
    </w:p>
    <w:p w14:paraId="74627F3A" w14:textId="77777777" w:rsidR="005A71D6" w:rsidRDefault="005A71D6" w:rsidP="005A71D6">
      <w:pPr>
        <w:pStyle w:val="PL"/>
      </w:pPr>
      <w:r>
        <w:t xml:space="preserve">      description "Indicates the Packet Delay Budget (in unit of 0.5ms)of a 5QI, </w:t>
      </w:r>
    </w:p>
    <w:p w14:paraId="01B7CA3D" w14:textId="77777777" w:rsidR="005A71D6" w:rsidRDefault="005A71D6" w:rsidP="005A71D6">
      <w:pPr>
        <w:pStyle w:val="PL"/>
      </w:pPr>
      <w:r>
        <w:t xml:space="preserve">        as specified in TS 23.501 ";</w:t>
      </w:r>
    </w:p>
    <w:p w14:paraId="02D62483" w14:textId="77777777" w:rsidR="005A71D6" w:rsidRDefault="005A71D6" w:rsidP="005A71D6">
      <w:pPr>
        <w:pStyle w:val="PL"/>
      </w:pPr>
      <w:r>
        <w:t xml:space="preserve">    }</w:t>
      </w:r>
    </w:p>
    <w:p w14:paraId="6C43585B" w14:textId="77777777" w:rsidR="005A71D6" w:rsidRDefault="005A71D6" w:rsidP="005A71D6">
      <w:pPr>
        <w:pStyle w:val="PL"/>
      </w:pPr>
      <w:r>
        <w:t xml:space="preserve">    </w:t>
      </w:r>
    </w:p>
    <w:p w14:paraId="6EA196AF" w14:textId="77777777" w:rsidR="005A71D6" w:rsidRDefault="005A71D6" w:rsidP="005A71D6">
      <w:pPr>
        <w:pStyle w:val="PL"/>
      </w:pPr>
      <w:r>
        <w:t xml:space="preserve">    list </w:t>
      </w:r>
      <w:proofErr w:type="spellStart"/>
      <w:r>
        <w:t>packetErrorRate</w:t>
      </w:r>
      <w:proofErr w:type="spellEnd"/>
      <w:r>
        <w:t xml:space="preserve"> {</w:t>
      </w:r>
    </w:p>
    <w:p w14:paraId="481EA50B" w14:textId="77777777" w:rsidR="005A71D6" w:rsidRDefault="005A71D6" w:rsidP="005A71D6">
      <w:pPr>
        <w:pStyle w:val="PL"/>
      </w:pPr>
      <w:r>
        <w:t xml:space="preserve">      key "scalar exponent";</w:t>
      </w:r>
    </w:p>
    <w:p w14:paraId="5AAE7F5F" w14:textId="77777777" w:rsidR="005A71D6" w:rsidRDefault="005A71D6" w:rsidP="005A71D6">
      <w:pPr>
        <w:pStyle w:val="PL"/>
      </w:pPr>
      <w:r>
        <w:t xml:space="preserve">      min-elements 1;</w:t>
      </w:r>
    </w:p>
    <w:p w14:paraId="73593A52" w14:textId="77777777" w:rsidR="005A71D6" w:rsidRDefault="005A71D6" w:rsidP="005A71D6">
      <w:pPr>
        <w:pStyle w:val="PL"/>
      </w:pPr>
      <w:r>
        <w:t xml:space="preserve">      max-elements 1;</w:t>
      </w:r>
    </w:p>
    <w:p w14:paraId="411F61B0" w14:textId="77777777" w:rsidR="005A71D6" w:rsidRDefault="005A71D6" w:rsidP="005A71D6">
      <w:pPr>
        <w:pStyle w:val="PL"/>
      </w:pPr>
      <w:r>
        <w:t xml:space="preserve">      uses </w:t>
      </w:r>
      <w:proofErr w:type="spellStart"/>
      <w:r>
        <w:t>PacketErrorRateGrp</w:t>
      </w:r>
      <w:proofErr w:type="spellEnd"/>
      <w:r>
        <w:t>;</w:t>
      </w:r>
    </w:p>
    <w:p w14:paraId="6BF36730" w14:textId="77777777" w:rsidR="005A71D6" w:rsidRDefault="005A71D6" w:rsidP="005A71D6">
      <w:pPr>
        <w:pStyle w:val="PL"/>
      </w:pPr>
      <w:r>
        <w:t xml:space="preserve">      description "It indicates the Packet Error Rate of a 5QI,</w:t>
      </w:r>
    </w:p>
    <w:p w14:paraId="73CA9CDD" w14:textId="77777777" w:rsidR="005A71D6" w:rsidRDefault="005A71D6" w:rsidP="005A71D6">
      <w:pPr>
        <w:pStyle w:val="PL"/>
      </w:pPr>
      <w:r>
        <w:t xml:space="preserve">        as specified in TS 23.501.";</w:t>
      </w:r>
    </w:p>
    <w:p w14:paraId="3EF0B103" w14:textId="77777777" w:rsidR="005A71D6" w:rsidRDefault="005A71D6" w:rsidP="005A71D6">
      <w:pPr>
        <w:pStyle w:val="PL"/>
      </w:pPr>
      <w:r>
        <w:lastRenderedPageBreak/>
        <w:t xml:space="preserve">    }</w:t>
      </w:r>
    </w:p>
    <w:p w14:paraId="32C39B21" w14:textId="77777777" w:rsidR="005A71D6" w:rsidRDefault="005A71D6" w:rsidP="005A71D6">
      <w:pPr>
        <w:pStyle w:val="PL"/>
      </w:pPr>
    </w:p>
    <w:p w14:paraId="15230F11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averagingWindow</w:t>
      </w:r>
      <w:proofErr w:type="spellEnd"/>
      <w:r>
        <w:t xml:space="preserve"> {</w:t>
      </w:r>
    </w:p>
    <w:p w14:paraId="7D05BCFD" w14:textId="77777777" w:rsidR="005A71D6" w:rsidRDefault="005A71D6" w:rsidP="005A71D6">
      <w:pPr>
        <w:pStyle w:val="PL"/>
      </w:pPr>
      <w:r>
        <w:t xml:space="preserve">      type uint32 {</w:t>
      </w:r>
    </w:p>
    <w:p w14:paraId="6030307E" w14:textId="77777777" w:rsidR="005A71D6" w:rsidRDefault="005A71D6" w:rsidP="005A71D6">
      <w:pPr>
        <w:pStyle w:val="PL"/>
      </w:pPr>
      <w:r>
        <w:t xml:space="preserve">        range 0..4095 ;</w:t>
      </w:r>
    </w:p>
    <w:p w14:paraId="33C131E8" w14:textId="77777777" w:rsidR="005A71D6" w:rsidRDefault="005A71D6" w:rsidP="005A71D6">
      <w:pPr>
        <w:pStyle w:val="PL"/>
      </w:pPr>
      <w:r>
        <w:t xml:space="preserve">      }</w:t>
      </w:r>
    </w:p>
    <w:p w14:paraId="15A46CD9" w14:textId="77777777" w:rsidR="005A71D6" w:rsidRDefault="005A71D6" w:rsidP="005A71D6">
      <w:pPr>
        <w:pStyle w:val="PL"/>
      </w:pPr>
      <w:r>
        <w:t xml:space="preserve">      mandatory true;</w:t>
      </w:r>
    </w:p>
    <w:p w14:paraId="5FF072F5" w14:textId="77777777" w:rsidR="005A71D6" w:rsidRDefault="005A71D6" w:rsidP="005A71D6">
      <w:pPr>
        <w:pStyle w:val="PL"/>
      </w:pPr>
      <w:r>
        <w:t xml:space="preserve">      units </w:t>
      </w:r>
      <w:proofErr w:type="spellStart"/>
      <w:r>
        <w:t>ms</w:t>
      </w:r>
      <w:proofErr w:type="spellEnd"/>
      <w:r>
        <w:t>;</w:t>
      </w:r>
    </w:p>
    <w:p w14:paraId="26770EB3" w14:textId="77777777" w:rsidR="005A71D6" w:rsidRDefault="005A71D6" w:rsidP="005A71D6">
      <w:pPr>
        <w:pStyle w:val="PL"/>
      </w:pPr>
      <w:r>
        <w:t xml:space="preserve">      reference "TS 23.501";</w:t>
      </w:r>
    </w:p>
    <w:p w14:paraId="407BBFDF" w14:textId="77777777" w:rsidR="005A71D6" w:rsidRDefault="005A71D6" w:rsidP="005A71D6">
      <w:pPr>
        <w:pStyle w:val="PL"/>
      </w:pPr>
      <w:r>
        <w:t xml:space="preserve">    }</w:t>
      </w:r>
    </w:p>
    <w:p w14:paraId="667C957E" w14:textId="77777777" w:rsidR="005A71D6" w:rsidRDefault="005A71D6" w:rsidP="005A71D6">
      <w:pPr>
        <w:pStyle w:val="PL"/>
      </w:pPr>
      <w:r>
        <w:t xml:space="preserve">    </w:t>
      </w:r>
    </w:p>
    <w:p w14:paraId="547FE78D" w14:textId="77777777" w:rsidR="005A71D6" w:rsidRDefault="005A71D6" w:rsidP="005A71D6">
      <w:pPr>
        <w:pStyle w:val="PL"/>
      </w:pPr>
      <w:r>
        <w:t xml:space="preserve">    leaf </w:t>
      </w:r>
      <w:proofErr w:type="spellStart"/>
      <w:r>
        <w:t>maximumDataBurstVolume</w:t>
      </w:r>
      <w:proofErr w:type="spellEnd"/>
      <w:r>
        <w:t xml:space="preserve"> {</w:t>
      </w:r>
    </w:p>
    <w:p w14:paraId="49E2F1D3" w14:textId="77777777" w:rsidR="005A71D6" w:rsidRDefault="005A71D6" w:rsidP="005A71D6">
      <w:pPr>
        <w:pStyle w:val="PL"/>
      </w:pPr>
      <w:r>
        <w:t xml:space="preserve">      type uint32{</w:t>
      </w:r>
    </w:p>
    <w:p w14:paraId="2264112F" w14:textId="77777777" w:rsidR="005A71D6" w:rsidRDefault="005A71D6" w:rsidP="005A71D6">
      <w:pPr>
        <w:pStyle w:val="PL"/>
      </w:pPr>
      <w:r>
        <w:t xml:space="preserve">        range 0..4095 ;</w:t>
      </w:r>
    </w:p>
    <w:p w14:paraId="73F3F045" w14:textId="77777777" w:rsidR="005A71D6" w:rsidRDefault="005A71D6" w:rsidP="005A71D6">
      <w:pPr>
        <w:pStyle w:val="PL"/>
      </w:pPr>
      <w:r>
        <w:t xml:space="preserve">      }</w:t>
      </w:r>
    </w:p>
    <w:p w14:paraId="705569BF" w14:textId="77777777" w:rsidR="005A71D6" w:rsidRDefault="005A71D6" w:rsidP="005A71D6">
      <w:pPr>
        <w:pStyle w:val="PL"/>
      </w:pPr>
      <w:r>
        <w:t xml:space="preserve">      mandatory true;</w:t>
      </w:r>
    </w:p>
    <w:p w14:paraId="17C6A6C5" w14:textId="77777777" w:rsidR="005A71D6" w:rsidRDefault="005A71D6" w:rsidP="005A71D6">
      <w:pPr>
        <w:pStyle w:val="PL"/>
      </w:pPr>
      <w:r>
        <w:t xml:space="preserve">      units byte;</w:t>
      </w:r>
    </w:p>
    <w:p w14:paraId="3AF89A13" w14:textId="77777777" w:rsidR="005A71D6" w:rsidRDefault="005A71D6" w:rsidP="005A71D6">
      <w:pPr>
        <w:pStyle w:val="PL"/>
      </w:pPr>
      <w:r>
        <w:t xml:space="preserve">    }</w:t>
      </w:r>
    </w:p>
    <w:p w14:paraId="6E3BA1D1" w14:textId="77777777" w:rsidR="005A71D6" w:rsidRDefault="005A71D6" w:rsidP="005A71D6">
      <w:pPr>
        <w:pStyle w:val="PL"/>
      </w:pPr>
      <w:r>
        <w:t>}</w:t>
      </w:r>
    </w:p>
    <w:p w14:paraId="00BBC3BE" w14:textId="77777777" w:rsidR="005A71D6" w:rsidRDefault="005A71D6" w:rsidP="005A71D6">
      <w:pPr>
        <w:pStyle w:val="PL"/>
      </w:pPr>
    </w:p>
    <w:p w14:paraId="3E510A65" w14:textId="77777777" w:rsidR="005A71D6" w:rsidRDefault="005A71D6" w:rsidP="005A71D6">
      <w:pPr>
        <w:pStyle w:val="PL"/>
      </w:pPr>
      <w:r>
        <w:t xml:space="preserve">  grouping Configurable5QISetGrp {</w:t>
      </w:r>
    </w:p>
    <w:p w14:paraId="46088B46" w14:textId="77777777" w:rsidR="005A71D6" w:rsidRDefault="005A71D6" w:rsidP="005A71D6">
      <w:pPr>
        <w:pStyle w:val="PL"/>
      </w:pPr>
      <w:r>
        <w:t xml:space="preserve">    description "Represents the Configurable5QISet IOC.</w:t>
      </w:r>
    </w:p>
    <w:p w14:paraId="50D3E5C7" w14:textId="77777777" w:rsidR="005A71D6" w:rsidRDefault="005A71D6" w:rsidP="005A71D6">
      <w:pPr>
        <w:pStyle w:val="PL"/>
      </w:pPr>
      <w:r>
        <w:t xml:space="preserve">      No attributes defined.";</w:t>
      </w:r>
    </w:p>
    <w:p w14:paraId="6C22EBF7" w14:textId="77777777" w:rsidR="005A71D6" w:rsidRDefault="005A71D6" w:rsidP="005A71D6">
      <w:pPr>
        <w:pStyle w:val="PL"/>
      </w:pPr>
      <w:r>
        <w:t xml:space="preserve">  }</w:t>
      </w:r>
    </w:p>
    <w:p w14:paraId="12C3596C" w14:textId="77777777" w:rsidR="005A71D6" w:rsidRDefault="005A71D6" w:rsidP="005A71D6">
      <w:pPr>
        <w:pStyle w:val="PL"/>
      </w:pPr>
    </w:p>
    <w:p w14:paraId="6B4A2CEB" w14:textId="77777777" w:rsidR="005A71D6" w:rsidRDefault="005A71D6" w:rsidP="005A71D6">
      <w:pPr>
        <w:pStyle w:val="PL"/>
      </w:pPr>
      <w:r>
        <w:t xml:space="preserve">  grouping </w:t>
      </w:r>
      <w:proofErr w:type="spellStart"/>
      <w:r>
        <w:t>FiveQICharacteristicsSubtree</w:t>
      </w:r>
      <w:proofErr w:type="spellEnd"/>
      <w:r>
        <w:t xml:space="preserve"> {</w:t>
      </w:r>
    </w:p>
    <w:p w14:paraId="17AA256A" w14:textId="77777777" w:rsidR="005A71D6" w:rsidRDefault="005A71D6" w:rsidP="005A71D6">
      <w:pPr>
        <w:pStyle w:val="PL"/>
      </w:pPr>
      <w:r>
        <w:t xml:space="preserve">    list </w:t>
      </w:r>
      <w:proofErr w:type="spellStart"/>
      <w:r>
        <w:t>FiveQICharacteristics</w:t>
      </w:r>
      <w:proofErr w:type="spellEnd"/>
      <w:r>
        <w:t xml:space="preserve"> {</w:t>
      </w:r>
    </w:p>
    <w:p w14:paraId="756A18AA" w14:textId="77777777" w:rsidR="005A71D6" w:rsidRDefault="005A71D6" w:rsidP="005A71D6">
      <w:pPr>
        <w:pStyle w:val="PL"/>
      </w:pPr>
      <w:r>
        <w:t xml:space="preserve">      description "This specifies the 5QI value and the corresponding</w:t>
      </w:r>
    </w:p>
    <w:p w14:paraId="024124B4" w14:textId="77777777" w:rsidR="005A71D6" w:rsidRDefault="005A71D6" w:rsidP="005A71D6">
      <w:pPr>
        <w:pStyle w:val="PL"/>
      </w:pPr>
      <w:r>
        <w:t xml:space="preserve">        QoS characteristics for a 5QI.";</w:t>
      </w:r>
    </w:p>
    <w:p w14:paraId="1829B315" w14:textId="77777777" w:rsidR="005A71D6" w:rsidRDefault="005A71D6" w:rsidP="005A71D6">
      <w:pPr>
        <w:pStyle w:val="PL"/>
      </w:pPr>
      <w:r>
        <w:t xml:space="preserve">      key id;</w:t>
      </w:r>
    </w:p>
    <w:p w14:paraId="12C7EE1F" w14:textId="77777777" w:rsidR="005A71D6" w:rsidRDefault="005A71D6" w:rsidP="005A71D6">
      <w:pPr>
        <w:pStyle w:val="PL"/>
      </w:pPr>
      <w:r>
        <w:t xml:space="preserve">      uses top3gpp:Top_Grp;</w:t>
      </w:r>
    </w:p>
    <w:p w14:paraId="1B06DC4D" w14:textId="77777777" w:rsidR="005A71D6" w:rsidRDefault="005A71D6" w:rsidP="005A71D6">
      <w:pPr>
        <w:pStyle w:val="PL"/>
      </w:pPr>
      <w:r>
        <w:t xml:space="preserve">      container attributes {</w:t>
      </w:r>
    </w:p>
    <w:p w14:paraId="713E42EC" w14:textId="77777777" w:rsidR="005A71D6" w:rsidRDefault="005A71D6" w:rsidP="005A71D6">
      <w:pPr>
        <w:pStyle w:val="PL"/>
      </w:pPr>
      <w:r>
        <w:t xml:space="preserve">        uses </w:t>
      </w:r>
      <w:proofErr w:type="spellStart"/>
      <w:r>
        <w:t>FiveQICharacteristicsGrp</w:t>
      </w:r>
      <w:proofErr w:type="spellEnd"/>
      <w:r>
        <w:t>;</w:t>
      </w:r>
    </w:p>
    <w:p w14:paraId="7C9A467A" w14:textId="77777777" w:rsidR="005A71D6" w:rsidRDefault="005A71D6" w:rsidP="005A71D6">
      <w:pPr>
        <w:pStyle w:val="PL"/>
      </w:pPr>
      <w:r>
        <w:t xml:space="preserve">      }</w:t>
      </w:r>
    </w:p>
    <w:p w14:paraId="458EA224" w14:textId="77777777" w:rsidR="005A71D6" w:rsidRDefault="005A71D6" w:rsidP="005A71D6">
      <w:pPr>
        <w:pStyle w:val="PL"/>
      </w:pPr>
      <w:r>
        <w:t xml:space="preserve">    }  </w:t>
      </w:r>
    </w:p>
    <w:p w14:paraId="0BEF279B" w14:textId="77777777" w:rsidR="005A71D6" w:rsidRDefault="005A71D6" w:rsidP="005A71D6">
      <w:pPr>
        <w:pStyle w:val="PL"/>
      </w:pPr>
      <w:r>
        <w:t xml:space="preserve">  }    </w:t>
      </w:r>
    </w:p>
    <w:p w14:paraId="70CF27B1" w14:textId="77777777" w:rsidR="005A71D6" w:rsidRDefault="005A71D6" w:rsidP="005A71D6">
      <w:pPr>
        <w:pStyle w:val="PL"/>
      </w:pPr>
    </w:p>
    <w:p w14:paraId="5632AEF4" w14:textId="77777777" w:rsidR="005A71D6" w:rsidRDefault="005A71D6" w:rsidP="005A71D6">
      <w:pPr>
        <w:pStyle w:val="PL"/>
      </w:pPr>
      <w:r>
        <w:t xml:space="preserve">  grouping Configurable5QISetSubtree {</w:t>
      </w:r>
    </w:p>
    <w:p w14:paraId="716EB801" w14:textId="77777777" w:rsidR="005A71D6" w:rsidRDefault="005A71D6" w:rsidP="005A71D6">
      <w:pPr>
        <w:pStyle w:val="PL"/>
      </w:pPr>
      <w:r>
        <w:t xml:space="preserve">    list Configurable5QISet {</w:t>
      </w:r>
    </w:p>
    <w:p w14:paraId="3F95F7BF" w14:textId="77777777" w:rsidR="005A71D6" w:rsidRDefault="005A71D6" w:rsidP="005A71D6">
      <w:pPr>
        <w:pStyle w:val="PL"/>
      </w:pPr>
      <w:r>
        <w:t xml:space="preserve">      description "Specifies the non-standardized 5QIs, including their QoS </w:t>
      </w:r>
    </w:p>
    <w:p w14:paraId="774E3E1D" w14:textId="77777777" w:rsidR="005A71D6" w:rsidRDefault="005A71D6" w:rsidP="005A71D6">
      <w:pPr>
        <w:pStyle w:val="PL"/>
      </w:pPr>
      <w:r>
        <w:t xml:space="preserve">        characteristics, that need to be pre-configured (and configurable) to </w:t>
      </w:r>
    </w:p>
    <w:p w14:paraId="0FB1D5AD" w14:textId="77777777" w:rsidR="005A71D6" w:rsidRDefault="005A71D6" w:rsidP="005A71D6">
      <w:pPr>
        <w:pStyle w:val="PL"/>
      </w:pPr>
      <w:r>
        <w:t xml:space="preserve">        the 5G NFs, see 3GPP TS 23.501.";</w:t>
      </w:r>
    </w:p>
    <w:p w14:paraId="345EFA22" w14:textId="77777777" w:rsidR="005A71D6" w:rsidRDefault="005A71D6" w:rsidP="005A71D6">
      <w:pPr>
        <w:pStyle w:val="PL"/>
      </w:pPr>
      <w:r>
        <w:t xml:space="preserve">      key id;</w:t>
      </w:r>
    </w:p>
    <w:p w14:paraId="3AAEAB3D" w14:textId="77777777" w:rsidR="005A71D6" w:rsidRDefault="005A71D6" w:rsidP="005A71D6">
      <w:pPr>
        <w:pStyle w:val="PL"/>
      </w:pPr>
      <w:r>
        <w:t xml:space="preserve">      uses top3gpp:Top_Grp;</w:t>
      </w:r>
    </w:p>
    <w:p w14:paraId="59EC2889" w14:textId="77777777" w:rsidR="005A71D6" w:rsidRDefault="005A71D6" w:rsidP="005A71D6">
      <w:pPr>
        <w:pStyle w:val="PL"/>
      </w:pPr>
      <w:r>
        <w:t xml:space="preserve">      container attributes {</w:t>
      </w:r>
    </w:p>
    <w:p w14:paraId="53DC06C1" w14:textId="77777777" w:rsidR="005A71D6" w:rsidRDefault="005A71D6" w:rsidP="005A71D6">
      <w:pPr>
        <w:pStyle w:val="PL"/>
      </w:pPr>
      <w:r>
        <w:t xml:space="preserve">        uses Configurable5QISetGrp;</w:t>
      </w:r>
    </w:p>
    <w:p w14:paraId="3AFC0509" w14:textId="77777777" w:rsidR="005A71D6" w:rsidRDefault="005A71D6" w:rsidP="005A71D6">
      <w:pPr>
        <w:pStyle w:val="PL"/>
      </w:pPr>
      <w:r>
        <w:t xml:space="preserve">      }</w:t>
      </w:r>
    </w:p>
    <w:p w14:paraId="715A0BD3" w14:textId="77777777" w:rsidR="005A71D6" w:rsidRDefault="005A71D6" w:rsidP="005A71D6">
      <w:pPr>
        <w:pStyle w:val="PL"/>
      </w:pPr>
      <w:r>
        <w:t xml:space="preserve">      uses </w:t>
      </w:r>
      <w:proofErr w:type="spellStart"/>
      <w:r>
        <w:t>FiveQICharacteristicsSubtree</w:t>
      </w:r>
      <w:proofErr w:type="spellEnd"/>
      <w:r>
        <w:t>;</w:t>
      </w:r>
    </w:p>
    <w:p w14:paraId="26848A86" w14:textId="77777777" w:rsidR="005A71D6" w:rsidRDefault="005A71D6" w:rsidP="005A71D6">
      <w:pPr>
        <w:pStyle w:val="PL"/>
      </w:pPr>
      <w:r>
        <w:t xml:space="preserve">    }</w:t>
      </w:r>
    </w:p>
    <w:p w14:paraId="45C30DAC" w14:textId="77777777" w:rsidR="005A71D6" w:rsidRDefault="005A71D6" w:rsidP="005A71D6">
      <w:pPr>
        <w:pStyle w:val="PL"/>
      </w:pPr>
      <w:r>
        <w:t xml:space="preserve">  }</w:t>
      </w:r>
    </w:p>
    <w:p w14:paraId="3393366A" w14:textId="74A06A78" w:rsidR="005E5B5B" w:rsidRPr="00EC01E3" w:rsidRDefault="005A71D6" w:rsidP="00D21F7C">
      <w:pPr>
        <w:pStyle w:val="PL"/>
      </w:pPr>
      <w:r>
        <w:t>}</w:t>
      </w:r>
      <w:r w:rsidR="00D21F7C" w:rsidRPr="00EC01E3">
        <w:t>&lt;CODE ENDS&gt;</w:t>
      </w:r>
    </w:p>
    <w:p w14:paraId="319B52C8" w14:textId="77777777" w:rsidR="005E5B5B" w:rsidRPr="00EC01E3" w:rsidRDefault="005E5B5B" w:rsidP="005E5B5B">
      <w:pPr>
        <w:pStyle w:val="Heading2"/>
        <w:rPr>
          <w:lang w:eastAsia="zh-CN"/>
        </w:rPr>
      </w:pPr>
      <w:bookmarkStart w:id="186" w:name="_Toc59183422"/>
      <w:bookmarkStart w:id="187" w:name="_Toc59184888"/>
      <w:bookmarkStart w:id="188" w:name="_Toc59195823"/>
      <w:bookmarkStart w:id="189" w:name="_Toc59440252"/>
      <w:bookmarkStart w:id="190" w:name="_Toc67990692"/>
      <w:r w:rsidRPr="00EC01E3">
        <w:rPr>
          <w:lang w:eastAsia="zh-CN"/>
        </w:rPr>
        <w:t>H.5.31</w:t>
      </w:r>
      <w:r w:rsidRPr="00EC01E3">
        <w:rPr>
          <w:lang w:eastAsia="zh-CN"/>
        </w:rPr>
        <w:tab/>
        <w:t>module _3gpp-5gc-nrm-FiveQiDscpMappingSet.yang</w:t>
      </w:r>
      <w:bookmarkEnd w:id="186"/>
      <w:bookmarkEnd w:id="187"/>
      <w:bookmarkEnd w:id="188"/>
      <w:bookmarkEnd w:id="189"/>
      <w:bookmarkEnd w:id="190"/>
    </w:p>
    <w:p w14:paraId="6940BD6E" w14:textId="73B01174" w:rsidR="00D21F7C" w:rsidRDefault="00D21F7C" w:rsidP="005E5B5B">
      <w:pPr>
        <w:pStyle w:val="PL"/>
      </w:pPr>
      <w:r w:rsidRPr="000C3558">
        <w:t>&lt;CODE BEGINS&gt;</w:t>
      </w:r>
    </w:p>
    <w:p w14:paraId="2EC38711" w14:textId="4C8018B5" w:rsidR="005E5B5B" w:rsidRDefault="005E5B5B" w:rsidP="005E5B5B">
      <w:pPr>
        <w:pStyle w:val="PL"/>
      </w:pPr>
      <w:r>
        <w:t>module _3gpp-5gc-nrm-</w:t>
      </w:r>
      <w:r>
        <w:rPr>
          <w:lang w:eastAsia="zh-CN"/>
        </w:rPr>
        <w:t>FiveQiDscpMappingSet</w:t>
      </w:r>
      <w:r>
        <w:t xml:space="preserve"> {</w:t>
      </w:r>
    </w:p>
    <w:p w14:paraId="1E216ACC" w14:textId="77777777" w:rsidR="005E5B5B" w:rsidRDefault="005E5B5B" w:rsidP="005E5B5B">
      <w:pPr>
        <w:pStyle w:val="PL"/>
      </w:pPr>
      <w:r>
        <w:t xml:space="preserve">  yang-version 1.1;</w:t>
      </w:r>
    </w:p>
    <w:p w14:paraId="030AE2DD" w14:textId="77777777" w:rsidR="005E5B5B" w:rsidRDefault="005E5B5B" w:rsidP="005E5B5B">
      <w:pPr>
        <w:pStyle w:val="PL"/>
      </w:pPr>
      <w:r>
        <w:t xml:space="preserve">  </w:t>
      </w:r>
    </w:p>
    <w:p w14:paraId="53ADE817" w14:textId="77777777" w:rsidR="005E5B5B" w:rsidRDefault="005E5B5B" w:rsidP="005E5B5B">
      <w:pPr>
        <w:pStyle w:val="PL"/>
      </w:pPr>
      <w:r>
        <w:t xml:space="preserve">  namespace urn:3gpp:sa5:_3gpp-5gc-nrm-</w:t>
      </w:r>
      <w:r>
        <w:rPr>
          <w:lang w:eastAsia="zh-CN"/>
        </w:rPr>
        <w:t>FiveQiDscpMappingSet</w:t>
      </w:r>
      <w:r>
        <w:t>;</w:t>
      </w:r>
    </w:p>
    <w:p w14:paraId="51AD8FDA" w14:textId="77777777" w:rsidR="005E5B5B" w:rsidRDefault="005E5B5B" w:rsidP="005E5B5B">
      <w:pPr>
        <w:pStyle w:val="PL"/>
      </w:pPr>
      <w:r>
        <w:t xml:space="preserve">  prefix FiveQiDscpMapping3gpp;</w:t>
      </w:r>
    </w:p>
    <w:p w14:paraId="0A747258" w14:textId="77777777" w:rsidR="005E5B5B" w:rsidRDefault="005E5B5B" w:rsidP="005E5B5B">
      <w:pPr>
        <w:pStyle w:val="PL"/>
      </w:pPr>
      <w:r>
        <w:t xml:space="preserve">  </w:t>
      </w:r>
    </w:p>
    <w:p w14:paraId="30534CC5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06B50141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68FDCC5D" w14:textId="77777777" w:rsidR="005E5B5B" w:rsidRDefault="005E5B5B" w:rsidP="005E5B5B">
      <w:pPr>
        <w:pStyle w:val="PL"/>
      </w:pPr>
      <w:r>
        <w:t xml:space="preserve">  import _3gpp-5gc-nrm-smffunction { prefix smf3gpp; }</w:t>
      </w:r>
    </w:p>
    <w:p w14:paraId="6B95FD00" w14:textId="77777777" w:rsidR="005E5B5B" w:rsidRDefault="005E5B5B" w:rsidP="005E5B5B">
      <w:pPr>
        <w:pStyle w:val="PL"/>
      </w:pPr>
      <w:r>
        <w:t xml:space="preserve">  </w:t>
      </w:r>
    </w:p>
    <w:p w14:paraId="7417D472" w14:textId="77777777" w:rsidR="005E5B5B" w:rsidRDefault="005E5B5B" w:rsidP="005E5B5B">
      <w:pPr>
        <w:pStyle w:val="PL"/>
      </w:pPr>
      <w:r>
        <w:t xml:space="preserve">  organization "3gpp SA5";</w:t>
      </w:r>
    </w:p>
    <w:p w14:paraId="513E0589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536736CE" w14:textId="77777777" w:rsidR="005E5B5B" w:rsidRDefault="005E5B5B" w:rsidP="005E5B5B">
      <w:pPr>
        <w:pStyle w:val="PL"/>
      </w:pPr>
      <w:r>
        <w:t xml:space="preserve">  description " This IOC represents the set of mapping between 5QIs and DSCP.";</w:t>
      </w:r>
    </w:p>
    <w:p w14:paraId="39AE551A" w14:textId="77777777" w:rsidR="005E5B5B" w:rsidRDefault="005E5B5B" w:rsidP="005E5B5B">
      <w:pPr>
        <w:pStyle w:val="PL"/>
      </w:pPr>
      <w:r>
        <w:t xml:space="preserve">  reference "3GPP TS 28.541";</w:t>
      </w:r>
    </w:p>
    <w:p w14:paraId="70039F3C" w14:textId="77777777" w:rsidR="005E5B5B" w:rsidRDefault="005E5B5B" w:rsidP="005E5B5B">
      <w:pPr>
        <w:pStyle w:val="PL"/>
      </w:pPr>
    </w:p>
    <w:p w14:paraId="5600A400" w14:textId="77777777" w:rsidR="005E5B5B" w:rsidRDefault="005E5B5B" w:rsidP="005E5B5B">
      <w:pPr>
        <w:pStyle w:val="PL"/>
      </w:pPr>
      <w:r>
        <w:t xml:space="preserve">  revision 2020-08-03 { reference "CR-0321"; }</w:t>
      </w:r>
    </w:p>
    <w:p w14:paraId="71A080B8" w14:textId="77777777" w:rsidR="005E5B5B" w:rsidRDefault="005E5B5B" w:rsidP="005E5B5B">
      <w:pPr>
        <w:pStyle w:val="PL"/>
      </w:pPr>
      <w:r>
        <w:t xml:space="preserve">  revision 2020-05-27 { reference "CR-0287"; }</w:t>
      </w:r>
    </w:p>
    <w:p w14:paraId="35770230" w14:textId="77777777" w:rsidR="005E5B5B" w:rsidRDefault="005E5B5B" w:rsidP="005E5B5B">
      <w:pPr>
        <w:pStyle w:val="PL"/>
      </w:pPr>
    </w:p>
    <w:p w14:paraId="319BC248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rPr>
          <w:rFonts w:cs="Courier New"/>
          <w:lang w:eastAsia="zh-CN"/>
        </w:rPr>
        <w:t>FiveQiDscpMapping</w:t>
      </w:r>
      <w:proofErr w:type="spellEnd"/>
      <w:r>
        <w:t xml:space="preserve"> {</w:t>
      </w:r>
    </w:p>
    <w:p w14:paraId="3F790BA3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rPr>
          <w:rFonts w:cs="Courier New"/>
        </w:rPr>
        <w:t>fiveQIValues</w:t>
      </w:r>
      <w:proofErr w:type="spellEnd"/>
      <w:r>
        <w:t xml:space="preserve"> {</w:t>
      </w:r>
    </w:p>
    <w:p w14:paraId="21C050FF" w14:textId="77777777" w:rsidR="005E5B5B" w:rsidRDefault="005E5B5B" w:rsidP="005E5B5B">
      <w:pPr>
        <w:pStyle w:val="PL"/>
      </w:pPr>
      <w:r>
        <w:t xml:space="preserve">      type uint32 {</w:t>
      </w:r>
    </w:p>
    <w:p w14:paraId="69F005E0" w14:textId="77777777" w:rsidR="005E5B5B" w:rsidRDefault="005E5B5B" w:rsidP="005E5B5B">
      <w:pPr>
        <w:pStyle w:val="PL"/>
      </w:pPr>
      <w:r>
        <w:t xml:space="preserve">        range 0..255 ;</w:t>
      </w:r>
    </w:p>
    <w:p w14:paraId="381E47E7" w14:textId="77777777" w:rsidR="005E5B5B" w:rsidRDefault="005E5B5B" w:rsidP="005E5B5B">
      <w:pPr>
        <w:pStyle w:val="PL"/>
      </w:pPr>
      <w:r>
        <w:lastRenderedPageBreak/>
        <w:t xml:space="preserve">      }</w:t>
      </w:r>
    </w:p>
    <w:p w14:paraId="7CB94779" w14:textId="77777777" w:rsidR="005E5B5B" w:rsidRDefault="005E5B5B" w:rsidP="005E5B5B">
      <w:pPr>
        <w:pStyle w:val="PL"/>
      </w:pPr>
      <w:r>
        <w:t xml:space="preserve">      min-elements 1;</w:t>
      </w:r>
    </w:p>
    <w:p w14:paraId="6AF7F600" w14:textId="3ADB78A0" w:rsidR="005E5B5B" w:rsidRDefault="005E5B5B" w:rsidP="005E5B5B">
      <w:pPr>
        <w:pStyle w:val="PL"/>
      </w:pPr>
      <w:r>
        <w:t xml:space="preserve">      description " Identifies the 5QI values that are mapped to a same DSCP";</w:t>
      </w:r>
    </w:p>
    <w:p w14:paraId="45A54061" w14:textId="398D403D" w:rsidR="005E5B5B" w:rsidRDefault="00D21F7C" w:rsidP="005E5B5B">
      <w:pPr>
        <w:pStyle w:val="PL"/>
      </w:pPr>
      <w:r w:rsidRPr="00D21F7C">
        <w:t xml:space="preserve">  </w:t>
      </w:r>
      <w:r w:rsidR="005E5B5B">
        <w:t>}</w:t>
      </w:r>
    </w:p>
    <w:p w14:paraId="6FA3B61B" w14:textId="77777777" w:rsidR="005E5B5B" w:rsidRDefault="005E5B5B" w:rsidP="005E5B5B">
      <w:pPr>
        <w:pStyle w:val="PL"/>
      </w:pPr>
    </w:p>
    <w:p w14:paraId="768E271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rPr>
          <w:rFonts w:cs="Courier New"/>
        </w:rPr>
        <w:t>dscp</w:t>
      </w:r>
      <w:proofErr w:type="spellEnd"/>
      <w:r>
        <w:t xml:space="preserve"> {</w:t>
      </w:r>
    </w:p>
    <w:p w14:paraId="467E6BCE" w14:textId="77777777" w:rsidR="005E5B5B" w:rsidRDefault="005E5B5B" w:rsidP="005E5B5B">
      <w:pPr>
        <w:pStyle w:val="PL"/>
      </w:pPr>
      <w:r>
        <w:t xml:space="preserve">      type uint32 {</w:t>
      </w:r>
    </w:p>
    <w:p w14:paraId="7AFA9E91" w14:textId="77777777" w:rsidR="005E5B5B" w:rsidRDefault="005E5B5B" w:rsidP="005E5B5B">
      <w:pPr>
        <w:pStyle w:val="PL"/>
      </w:pPr>
      <w:r>
        <w:t xml:space="preserve">        range 0..255 ;</w:t>
      </w:r>
    </w:p>
    <w:p w14:paraId="7BA20D9E" w14:textId="77777777" w:rsidR="005E5B5B" w:rsidRDefault="005E5B5B" w:rsidP="005E5B5B">
      <w:pPr>
        <w:pStyle w:val="PL"/>
      </w:pPr>
      <w:r>
        <w:t xml:space="preserve">      }</w:t>
      </w:r>
    </w:p>
    <w:p w14:paraId="12F16ACD" w14:textId="77777777" w:rsidR="005E5B5B" w:rsidRDefault="005E5B5B" w:rsidP="005E5B5B">
      <w:pPr>
        <w:pStyle w:val="PL"/>
      </w:pPr>
      <w:r>
        <w:t xml:space="preserve">      mandatory true;</w:t>
      </w:r>
    </w:p>
    <w:p w14:paraId="529AEC73" w14:textId="77777777" w:rsidR="005E5B5B" w:rsidRDefault="005E5B5B" w:rsidP="005E5B5B">
      <w:pPr>
        <w:pStyle w:val="PL"/>
      </w:pPr>
      <w:r>
        <w:t>}</w:t>
      </w:r>
    </w:p>
    <w:p w14:paraId="1C6DD78A" w14:textId="77777777" w:rsidR="005E5B5B" w:rsidRPr="005E5B5B" w:rsidRDefault="005E5B5B" w:rsidP="005E5B5B">
      <w:pPr>
        <w:pStyle w:val="PL"/>
      </w:pPr>
      <w:r>
        <w:t xml:space="preserve">  }</w:t>
      </w:r>
    </w:p>
    <w:p w14:paraId="3CF281DB" w14:textId="77777777" w:rsidR="005E5B5B" w:rsidRDefault="005E5B5B" w:rsidP="005E5B5B">
      <w:pPr>
        <w:pStyle w:val="PL"/>
      </w:pPr>
    </w:p>
    <w:p w14:paraId="3E6C754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FiveQiDscpMappingSetGrp</w:t>
      </w:r>
      <w:proofErr w:type="spellEnd"/>
      <w:r>
        <w:t xml:space="preserve"> {</w:t>
      </w:r>
    </w:p>
    <w:p w14:paraId="61DC83B4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FiveQiDscpMappingSet</w:t>
      </w:r>
      <w:proofErr w:type="spellEnd"/>
      <w:r>
        <w:t xml:space="preserve"> IOC.";</w:t>
      </w:r>
    </w:p>
    <w:p w14:paraId="63B578D7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rPr>
          <w:rFonts w:cs="Courier New"/>
          <w:lang w:eastAsia="zh-CN"/>
        </w:rPr>
        <w:t>FiveQiDscpMappingList</w:t>
      </w:r>
      <w:proofErr w:type="spellEnd"/>
      <w:r>
        <w:t xml:space="preserve"> {</w:t>
      </w:r>
    </w:p>
    <w:p w14:paraId="43E9B1E3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dscp</w:t>
      </w:r>
      <w:proofErr w:type="spellEnd"/>
      <w:r>
        <w:t>";</w:t>
      </w:r>
    </w:p>
    <w:p w14:paraId="775A2CE0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rPr>
          <w:rFonts w:cs="Courier New"/>
          <w:lang w:eastAsia="zh-CN"/>
        </w:rPr>
        <w:t>FiveQiDscpMapping</w:t>
      </w:r>
      <w:proofErr w:type="spellEnd"/>
      <w:r>
        <w:t>;</w:t>
      </w:r>
    </w:p>
    <w:p w14:paraId="59787E4A" w14:textId="77777777" w:rsidR="005E5B5B" w:rsidRDefault="005E5B5B" w:rsidP="005E5B5B">
      <w:pPr>
        <w:pStyle w:val="PL"/>
      </w:pPr>
      <w:r>
        <w:t xml:space="preserve">    }</w:t>
      </w:r>
    </w:p>
    <w:p w14:paraId="7E91D2E4" w14:textId="77777777" w:rsidR="005E5B5B" w:rsidRDefault="005E5B5B" w:rsidP="005E5B5B">
      <w:pPr>
        <w:pStyle w:val="PL"/>
      </w:pPr>
      <w:r>
        <w:t xml:space="preserve">  }    </w:t>
      </w:r>
    </w:p>
    <w:p w14:paraId="3B547841" w14:textId="77777777" w:rsidR="005E5B5B" w:rsidRDefault="005E5B5B" w:rsidP="005E5B5B">
      <w:pPr>
        <w:pStyle w:val="PL"/>
      </w:pPr>
    </w:p>
    <w:p w14:paraId="3296202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FiveQiDscpMappingSetSubtree</w:t>
      </w:r>
      <w:proofErr w:type="spellEnd"/>
      <w:r>
        <w:t xml:space="preserve"> {</w:t>
      </w:r>
    </w:p>
    <w:p w14:paraId="445CE132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FiveQiDscpMappingSet</w:t>
      </w:r>
      <w:proofErr w:type="spellEnd"/>
      <w:r>
        <w:t xml:space="preserve"> {</w:t>
      </w:r>
    </w:p>
    <w:p w14:paraId="3A381142" w14:textId="77777777" w:rsidR="005E5B5B" w:rsidRDefault="005E5B5B" w:rsidP="005E5B5B">
      <w:pPr>
        <w:pStyle w:val="PL"/>
      </w:pPr>
      <w:r>
        <w:t xml:space="preserve">      description "Specifies the mapping between 5QIs and DSCPs.";</w:t>
      </w:r>
    </w:p>
    <w:p w14:paraId="13FADF81" w14:textId="77777777" w:rsidR="005E5B5B" w:rsidRDefault="005E5B5B" w:rsidP="005E5B5B">
      <w:pPr>
        <w:pStyle w:val="PL"/>
      </w:pPr>
      <w:r>
        <w:t xml:space="preserve">      key id;</w:t>
      </w:r>
    </w:p>
    <w:p w14:paraId="1A5D1921" w14:textId="77777777" w:rsidR="005E5B5B" w:rsidRDefault="005E5B5B" w:rsidP="005E5B5B">
      <w:pPr>
        <w:pStyle w:val="PL"/>
      </w:pPr>
      <w:r>
        <w:t xml:space="preserve">      uses top3gpp:Top_Grp;</w:t>
      </w:r>
    </w:p>
    <w:p w14:paraId="0099C27C" w14:textId="77777777" w:rsidR="005E5B5B" w:rsidRDefault="005E5B5B" w:rsidP="005E5B5B">
      <w:pPr>
        <w:pStyle w:val="PL"/>
      </w:pPr>
      <w:r>
        <w:t xml:space="preserve">      container attributes {</w:t>
      </w:r>
    </w:p>
    <w:p w14:paraId="25C6CB11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FiveQiDscpMappingSetGrp</w:t>
      </w:r>
      <w:proofErr w:type="spellEnd"/>
      <w:r>
        <w:t>;</w:t>
      </w:r>
    </w:p>
    <w:p w14:paraId="5669119C" w14:textId="77777777" w:rsidR="005E5B5B" w:rsidRDefault="005E5B5B" w:rsidP="005E5B5B">
      <w:pPr>
        <w:pStyle w:val="PL"/>
      </w:pPr>
      <w:r>
        <w:t xml:space="preserve">      }</w:t>
      </w:r>
    </w:p>
    <w:p w14:paraId="17D56920" w14:textId="77777777" w:rsidR="005E5B5B" w:rsidRDefault="005E5B5B" w:rsidP="005E5B5B">
      <w:pPr>
        <w:pStyle w:val="PL"/>
      </w:pPr>
      <w:r>
        <w:t xml:space="preserve">    }  </w:t>
      </w:r>
    </w:p>
    <w:p w14:paraId="712EAB84" w14:textId="77777777" w:rsidR="005E5B5B" w:rsidRDefault="005E5B5B" w:rsidP="005E5B5B">
      <w:pPr>
        <w:pStyle w:val="PL"/>
      </w:pPr>
      <w:r>
        <w:t xml:space="preserve">  }</w:t>
      </w:r>
    </w:p>
    <w:p w14:paraId="2676DE51" w14:textId="77777777" w:rsidR="005E5B5B" w:rsidRDefault="005E5B5B" w:rsidP="005E5B5B">
      <w:pPr>
        <w:pStyle w:val="PL"/>
      </w:pPr>
      <w:r>
        <w:t xml:space="preserve">  </w:t>
      </w:r>
    </w:p>
    <w:p w14:paraId="393B8A8A" w14:textId="77777777" w:rsidR="005E5B5B" w:rsidRDefault="005E5B5B" w:rsidP="005E5B5B">
      <w:pPr>
        <w:pStyle w:val="PL"/>
      </w:pPr>
      <w:r>
        <w:t xml:space="preserve">  augment "/me3gpp:ManagedElement/smf3gpp:SMFFunction" {</w:t>
      </w:r>
    </w:p>
    <w:p w14:paraId="3C3EA40E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FiveQiDscpMappingSetSubtree</w:t>
      </w:r>
      <w:proofErr w:type="spellEnd"/>
      <w:r>
        <w:t>;</w:t>
      </w:r>
    </w:p>
    <w:p w14:paraId="4A287158" w14:textId="77777777" w:rsidR="005E5B5B" w:rsidRDefault="005E5B5B" w:rsidP="005E5B5B">
      <w:pPr>
        <w:pStyle w:val="PL"/>
      </w:pPr>
      <w:r>
        <w:t xml:space="preserve">  } </w:t>
      </w:r>
    </w:p>
    <w:p w14:paraId="7133BF42" w14:textId="77777777" w:rsidR="00D21F7C" w:rsidRDefault="005E5B5B" w:rsidP="00D21F7C">
      <w:pPr>
        <w:pStyle w:val="PL"/>
      </w:pPr>
      <w:r>
        <w:t>}</w:t>
      </w:r>
    </w:p>
    <w:p w14:paraId="0C912905" w14:textId="693D45E7" w:rsidR="005E5B5B" w:rsidRDefault="00D21F7C" w:rsidP="00D21F7C">
      <w:pPr>
        <w:pStyle w:val="PL"/>
      </w:pPr>
      <w:r>
        <w:t>&lt;CODE ENDS&gt;</w:t>
      </w:r>
    </w:p>
    <w:p w14:paraId="37DF5572" w14:textId="77777777" w:rsidR="005E5B5B" w:rsidRDefault="005E5B5B" w:rsidP="005E5B5B"/>
    <w:p w14:paraId="0DDDCBD6" w14:textId="503879B0" w:rsidR="005E5B5B" w:rsidRDefault="005E5B5B" w:rsidP="005E5B5B">
      <w:pPr>
        <w:pStyle w:val="Heading2"/>
      </w:pPr>
      <w:bookmarkStart w:id="191" w:name="_Toc59183423"/>
      <w:bookmarkStart w:id="192" w:name="_Toc59184889"/>
      <w:bookmarkStart w:id="193" w:name="_Toc59195824"/>
      <w:bookmarkStart w:id="194" w:name="_Toc59440253"/>
      <w:bookmarkStart w:id="195" w:name="_Toc67990693"/>
      <w:r>
        <w:rPr>
          <w:lang w:eastAsia="zh-CN"/>
        </w:rPr>
        <w:t>H.5.32</w:t>
      </w:r>
      <w:r>
        <w:rPr>
          <w:lang w:eastAsia="zh-CN"/>
        </w:rPr>
        <w:tab/>
        <w:t>module _3gpp-5gc-nrm-</w:t>
      </w:r>
      <w:r w:rsidR="00DF3DC6" w:rsidRPr="00DF3DC6">
        <w:rPr>
          <w:lang w:eastAsia="zh-CN"/>
        </w:rPr>
        <w:t>predefinedpccruleset</w:t>
      </w:r>
      <w:r>
        <w:rPr>
          <w:lang w:eastAsia="zh-CN"/>
        </w:rPr>
        <w:t>.yang</w:t>
      </w:r>
      <w:bookmarkEnd w:id="191"/>
      <w:bookmarkEnd w:id="192"/>
      <w:bookmarkEnd w:id="193"/>
      <w:bookmarkEnd w:id="194"/>
      <w:bookmarkEnd w:id="195"/>
    </w:p>
    <w:p w14:paraId="3A53E0DB" w14:textId="77777777" w:rsidR="00BD45EA" w:rsidRDefault="00BD45EA" w:rsidP="005E5B5B">
      <w:pPr>
        <w:pStyle w:val="PL"/>
      </w:pPr>
      <w:r w:rsidRPr="00BD45EA">
        <w:t>&lt;CODE BEGINS&gt;</w:t>
      </w:r>
    </w:p>
    <w:p w14:paraId="10E186EB" w14:textId="22D757E6" w:rsidR="005E5B5B" w:rsidRDefault="005E5B5B" w:rsidP="005E5B5B">
      <w:pPr>
        <w:pStyle w:val="PL"/>
      </w:pPr>
      <w:r>
        <w:t>module _3gpp-5gc-nrm-predefinedpccruleset {</w:t>
      </w:r>
    </w:p>
    <w:p w14:paraId="3701A55C" w14:textId="77777777" w:rsidR="005E5B5B" w:rsidRDefault="005E5B5B" w:rsidP="005E5B5B">
      <w:pPr>
        <w:pStyle w:val="PL"/>
      </w:pPr>
      <w:r>
        <w:t xml:space="preserve">  yang-version 1.1;</w:t>
      </w:r>
    </w:p>
    <w:p w14:paraId="553198E8" w14:textId="77777777" w:rsidR="005E5B5B" w:rsidRDefault="005E5B5B" w:rsidP="005E5B5B">
      <w:pPr>
        <w:pStyle w:val="PL"/>
      </w:pPr>
      <w:r>
        <w:t xml:space="preserve">  </w:t>
      </w:r>
    </w:p>
    <w:p w14:paraId="6AC3D7FE" w14:textId="77777777" w:rsidR="005E5B5B" w:rsidRDefault="005E5B5B" w:rsidP="005E5B5B">
      <w:pPr>
        <w:pStyle w:val="PL"/>
      </w:pPr>
      <w:r>
        <w:t xml:space="preserve">  namespace urn:3gpp:sa5:_3gpp-5gc-nrm-predefinedpccruleset;</w:t>
      </w:r>
    </w:p>
    <w:p w14:paraId="764211B3" w14:textId="77777777" w:rsidR="005E5B5B" w:rsidRDefault="005E5B5B" w:rsidP="005E5B5B">
      <w:pPr>
        <w:pStyle w:val="PL"/>
      </w:pPr>
      <w:r>
        <w:t xml:space="preserve">  prefix PredPccRules3gpp;</w:t>
      </w:r>
    </w:p>
    <w:p w14:paraId="5FADE57B" w14:textId="77777777" w:rsidR="005E5B5B" w:rsidRDefault="005E5B5B" w:rsidP="005E5B5B">
      <w:pPr>
        <w:pStyle w:val="PL"/>
      </w:pPr>
      <w:r>
        <w:t xml:space="preserve">  </w:t>
      </w:r>
    </w:p>
    <w:p w14:paraId="2D49776D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6775EF8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5C835025" w14:textId="77777777" w:rsidR="005E5B5B" w:rsidRDefault="005E5B5B" w:rsidP="005E5B5B">
      <w:pPr>
        <w:pStyle w:val="PL"/>
      </w:pPr>
      <w:r>
        <w:t xml:space="preserve">  import _3gpp-5gc-nrm-smffunction { prefix smf3gpp; }</w:t>
      </w:r>
    </w:p>
    <w:p w14:paraId="34A6859E" w14:textId="77777777" w:rsidR="005E5B5B" w:rsidRDefault="005E5B5B" w:rsidP="005E5B5B">
      <w:pPr>
        <w:pStyle w:val="PL"/>
      </w:pPr>
      <w:r>
        <w:t xml:space="preserve">  import _3gpp-5gc-nrm-pcffunction { prefix pcf3gpp; }</w:t>
      </w:r>
    </w:p>
    <w:p w14:paraId="7360C0A2" w14:textId="77777777" w:rsidR="005E5B5B" w:rsidRDefault="005E5B5B" w:rsidP="005E5B5B">
      <w:pPr>
        <w:pStyle w:val="PL"/>
      </w:pPr>
      <w:r>
        <w:t xml:space="preserve">  import </w:t>
      </w:r>
      <w:proofErr w:type="spellStart"/>
      <w:r>
        <w:t>ietf</w:t>
      </w:r>
      <w:proofErr w:type="spellEnd"/>
      <w:r>
        <w:t>-yang-types { prefix yang; }</w:t>
      </w:r>
    </w:p>
    <w:p w14:paraId="61CAF691" w14:textId="77777777" w:rsidR="005E5B5B" w:rsidRDefault="005E5B5B" w:rsidP="005E5B5B">
      <w:pPr>
        <w:pStyle w:val="PL"/>
      </w:pPr>
      <w:r>
        <w:t xml:space="preserve">  </w:t>
      </w:r>
    </w:p>
    <w:p w14:paraId="42621249" w14:textId="77777777" w:rsidR="005E5B5B" w:rsidRDefault="005E5B5B" w:rsidP="005E5B5B">
      <w:pPr>
        <w:pStyle w:val="PL"/>
      </w:pPr>
      <w:r>
        <w:t xml:space="preserve">  organization "3gpp SA5";</w:t>
      </w:r>
    </w:p>
    <w:p w14:paraId="47644CCA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6DE2CC27" w14:textId="77777777" w:rsidR="005E5B5B" w:rsidRDefault="005E5B5B" w:rsidP="005E5B5B">
      <w:pPr>
        <w:pStyle w:val="PL"/>
      </w:pPr>
      <w:r>
        <w:t xml:space="preserve">  description "This IOC represents the predefined PCC rules, which are </w:t>
      </w:r>
    </w:p>
    <w:p w14:paraId="30BEEE27" w14:textId="77777777" w:rsidR="005E5B5B" w:rsidRDefault="005E5B5B" w:rsidP="005E5B5B">
      <w:pPr>
        <w:pStyle w:val="PL"/>
      </w:pPr>
      <w:r>
        <w:t xml:space="preserve">    configured to SMF and referenced by PCF.";</w:t>
      </w:r>
    </w:p>
    <w:p w14:paraId="27C31CEB" w14:textId="77777777" w:rsidR="005E5B5B" w:rsidRDefault="005E5B5B" w:rsidP="005E5B5B">
      <w:pPr>
        <w:pStyle w:val="PL"/>
      </w:pPr>
      <w:r>
        <w:t xml:space="preserve">  reference "3GPP TS 28.541";</w:t>
      </w:r>
    </w:p>
    <w:p w14:paraId="0339398B" w14:textId="77777777" w:rsidR="005E5B5B" w:rsidRDefault="005E5B5B" w:rsidP="005E5B5B">
      <w:pPr>
        <w:pStyle w:val="PL"/>
      </w:pPr>
    </w:p>
    <w:p w14:paraId="2C9DE211" w14:textId="77777777" w:rsidR="00DF3DC6" w:rsidRDefault="00DF3DC6" w:rsidP="00DF3DC6">
      <w:pPr>
        <w:pStyle w:val="PL"/>
      </w:pPr>
      <w:r>
        <w:t xml:space="preserve">  revision 2023-04-26 { reference CR-0916; }</w:t>
      </w:r>
    </w:p>
    <w:p w14:paraId="3DC635A2" w14:textId="5214150E" w:rsidR="005E5B5B" w:rsidRDefault="00DF3DC6" w:rsidP="005E5B5B">
      <w:pPr>
        <w:pStyle w:val="PL"/>
      </w:pPr>
      <w:r>
        <w:t xml:space="preserve">  revision 2020-10-04 { reference "CR-0393"; }</w:t>
      </w:r>
      <w:r w:rsidR="005E5B5B">
        <w:t xml:space="preserve">  revision 2020-08-21 { reference "CR-0330"; }</w:t>
      </w:r>
    </w:p>
    <w:p w14:paraId="78045AB8" w14:textId="77777777" w:rsidR="005E5B5B" w:rsidRDefault="005E5B5B" w:rsidP="005E5B5B">
      <w:pPr>
        <w:pStyle w:val="PL"/>
      </w:pPr>
    </w:p>
    <w:p w14:paraId="5A194100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TscaiInputContainer</w:t>
      </w:r>
      <w:proofErr w:type="spellEnd"/>
      <w:r>
        <w:t xml:space="preserve"> {</w:t>
      </w:r>
    </w:p>
    <w:p w14:paraId="15DF7618" w14:textId="77777777" w:rsidR="005E5B5B" w:rsidRDefault="005E5B5B" w:rsidP="005E5B5B">
      <w:pPr>
        <w:pStyle w:val="PL"/>
      </w:pPr>
      <w:r>
        <w:t xml:space="preserve">    description "It specifies the transports TSCAI input parameters for TSC </w:t>
      </w:r>
    </w:p>
    <w:p w14:paraId="38C22912" w14:textId="77777777" w:rsidR="005E5B5B" w:rsidRDefault="005E5B5B" w:rsidP="005E5B5B">
      <w:pPr>
        <w:pStyle w:val="PL"/>
      </w:pPr>
      <w:r>
        <w:t xml:space="preserve">      traffic</w:t>
      </w:r>
      <w:r>
        <w:rPr>
          <w:rFonts w:cs="Arial"/>
          <w:szCs w:val="18"/>
        </w:rPr>
        <w:t xml:space="preserve"> at the ingress interface of the DS-TT/UE</w:t>
      </w:r>
      <w:r>
        <w:t xml:space="preserve"> for a PCC rule.";</w:t>
      </w:r>
    </w:p>
    <w:p w14:paraId="0BAE73C8" w14:textId="77777777" w:rsidR="005E5B5B" w:rsidRDefault="005E5B5B" w:rsidP="005E5B5B">
      <w:pPr>
        <w:pStyle w:val="PL"/>
      </w:pPr>
      <w:r>
        <w:t xml:space="preserve">    reference " 3GPP TS 29.512";</w:t>
      </w:r>
    </w:p>
    <w:p w14:paraId="3E9C63C6" w14:textId="77777777" w:rsidR="005E5B5B" w:rsidRDefault="005E5B5B" w:rsidP="005E5B5B">
      <w:pPr>
        <w:pStyle w:val="PL"/>
      </w:pPr>
      <w:r>
        <w:t xml:space="preserve">    leaf periodicity {</w:t>
      </w:r>
    </w:p>
    <w:p w14:paraId="10AC6B8A" w14:textId="77777777" w:rsidR="005E5B5B" w:rsidRDefault="005E5B5B" w:rsidP="005E5B5B">
      <w:pPr>
        <w:pStyle w:val="PL"/>
      </w:pPr>
      <w:r>
        <w:t xml:space="preserve">      type uint32;</w:t>
      </w:r>
    </w:p>
    <w:p w14:paraId="41A640FC" w14:textId="77777777" w:rsidR="005E5B5B" w:rsidRDefault="005E5B5B" w:rsidP="005E5B5B">
      <w:pPr>
        <w:pStyle w:val="PL"/>
      </w:pPr>
      <w:r>
        <w:t xml:space="preserve">      description "It identifies the time period between the start of two bursts </w:t>
      </w:r>
    </w:p>
    <w:p w14:paraId="2217D1B3" w14:textId="77777777" w:rsidR="005E5B5B" w:rsidRDefault="005E5B5B" w:rsidP="005E5B5B">
      <w:pPr>
        <w:pStyle w:val="PL"/>
      </w:pPr>
      <w:r>
        <w:t xml:space="preserve">        in reference to the TSN GM.";</w:t>
      </w:r>
    </w:p>
    <w:p w14:paraId="06D484D1" w14:textId="77777777" w:rsidR="005E5B5B" w:rsidRDefault="005E5B5B" w:rsidP="005E5B5B">
      <w:pPr>
        <w:pStyle w:val="PL"/>
      </w:pPr>
      <w:r>
        <w:t xml:space="preserve">      reference "3GPP TS 29.571.";</w:t>
      </w:r>
    </w:p>
    <w:p w14:paraId="21F7EFAA" w14:textId="77777777" w:rsidR="005E5B5B" w:rsidRDefault="005E5B5B" w:rsidP="005E5B5B">
      <w:pPr>
        <w:pStyle w:val="PL"/>
      </w:pPr>
      <w:r>
        <w:t xml:space="preserve">    }</w:t>
      </w:r>
    </w:p>
    <w:p w14:paraId="3FB206E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burstArrivalTime</w:t>
      </w:r>
      <w:proofErr w:type="spellEnd"/>
      <w:r>
        <w:t xml:space="preserve"> {</w:t>
      </w:r>
    </w:p>
    <w:p w14:paraId="2BBFA3F6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>;</w:t>
      </w:r>
    </w:p>
    <w:p w14:paraId="7201D840" w14:textId="77777777" w:rsidR="005E5B5B" w:rsidRDefault="005E5B5B" w:rsidP="005E5B5B">
      <w:pPr>
        <w:pStyle w:val="PL"/>
      </w:pPr>
      <w:r>
        <w:t xml:space="preserve">      description "It Indicates the arrival time (in date-time format) of the </w:t>
      </w:r>
    </w:p>
    <w:p w14:paraId="4BD1FED1" w14:textId="77777777" w:rsidR="005E5B5B" w:rsidRDefault="005E5B5B" w:rsidP="005E5B5B">
      <w:pPr>
        <w:pStyle w:val="PL"/>
      </w:pPr>
      <w:r>
        <w:lastRenderedPageBreak/>
        <w:t xml:space="preserve">        data burst in reference to the TSN GM.";</w:t>
      </w:r>
    </w:p>
    <w:p w14:paraId="52298399" w14:textId="77777777" w:rsidR="005E5B5B" w:rsidRDefault="005E5B5B" w:rsidP="005E5B5B">
      <w:pPr>
        <w:pStyle w:val="PL"/>
      </w:pPr>
      <w:r>
        <w:t xml:space="preserve">      reference "3GPP,TS 29.571.";</w:t>
      </w:r>
    </w:p>
    <w:p w14:paraId="1DAA5F19" w14:textId="77777777" w:rsidR="005E5B5B" w:rsidRDefault="005E5B5B" w:rsidP="005E5B5B">
      <w:pPr>
        <w:pStyle w:val="PL"/>
      </w:pPr>
      <w:r>
        <w:t xml:space="preserve">    }</w:t>
      </w:r>
    </w:p>
    <w:p w14:paraId="2C0F05BE" w14:textId="77777777" w:rsidR="005E5B5B" w:rsidRDefault="005E5B5B" w:rsidP="005E5B5B">
      <w:pPr>
        <w:pStyle w:val="PL"/>
      </w:pPr>
      <w:r>
        <w:t xml:space="preserve">  }</w:t>
      </w:r>
    </w:p>
    <w:p w14:paraId="575C24B0" w14:textId="77777777" w:rsidR="005E5B5B" w:rsidRDefault="005E5B5B" w:rsidP="005E5B5B">
      <w:pPr>
        <w:pStyle w:val="PL"/>
      </w:pPr>
    </w:p>
    <w:p w14:paraId="04F8458A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ConditionData</w:t>
      </w:r>
      <w:proofErr w:type="spellEnd"/>
      <w:r>
        <w:t xml:space="preserve"> {</w:t>
      </w:r>
    </w:p>
    <w:p w14:paraId="43906B31" w14:textId="77777777" w:rsidR="005E5B5B" w:rsidRDefault="005E5B5B" w:rsidP="005E5B5B">
      <w:pPr>
        <w:pStyle w:val="PL"/>
      </w:pPr>
      <w:r>
        <w:t xml:space="preserve">    description "It specifies the specifies the condition data for a PCC rule.";</w:t>
      </w:r>
    </w:p>
    <w:p w14:paraId="166D092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condId</w:t>
      </w:r>
      <w:proofErr w:type="spellEnd"/>
      <w:r>
        <w:t xml:space="preserve"> {</w:t>
      </w:r>
    </w:p>
    <w:p w14:paraId="7004C22E" w14:textId="77777777" w:rsidR="005E5B5B" w:rsidRDefault="005E5B5B" w:rsidP="005E5B5B">
      <w:pPr>
        <w:pStyle w:val="PL"/>
      </w:pPr>
      <w:r>
        <w:t xml:space="preserve">      type string;</w:t>
      </w:r>
    </w:p>
    <w:p w14:paraId="019A5494" w14:textId="77777777" w:rsidR="005E5B5B" w:rsidRDefault="005E5B5B" w:rsidP="005E5B5B">
      <w:pPr>
        <w:pStyle w:val="PL"/>
      </w:pPr>
      <w:r>
        <w:t xml:space="preserve">      mandatory true;</w:t>
      </w:r>
    </w:p>
    <w:p w14:paraId="18AB5A9B" w14:textId="77777777" w:rsidR="005E5B5B" w:rsidRDefault="005E5B5B" w:rsidP="005E5B5B">
      <w:pPr>
        <w:pStyle w:val="PL"/>
      </w:pPr>
      <w:r>
        <w:t xml:space="preserve">      description "It uniquely identifies the condition data.";</w:t>
      </w:r>
    </w:p>
    <w:p w14:paraId="00BF9F91" w14:textId="77777777" w:rsidR="005E5B5B" w:rsidRDefault="005E5B5B" w:rsidP="005E5B5B">
      <w:pPr>
        <w:pStyle w:val="PL"/>
      </w:pPr>
      <w:r>
        <w:t xml:space="preserve">    }</w:t>
      </w:r>
    </w:p>
    <w:p w14:paraId="52591F9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activationTime</w:t>
      </w:r>
      <w:proofErr w:type="spellEnd"/>
      <w:r>
        <w:t xml:space="preserve"> {</w:t>
      </w:r>
    </w:p>
    <w:p w14:paraId="401D652B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>;</w:t>
      </w:r>
    </w:p>
    <w:p w14:paraId="42BEFBA3" w14:textId="77777777" w:rsidR="005E5B5B" w:rsidRDefault="005E5B5B" w:rsidP="005E5B5B">
      <w:pPr>
        <w:pStyle w:val="PL"/>
      </w:pPr>
      <w:r>
        <w:t xml:space="preserve">      description " It indicates the time (in date-time format) when the decision </w:t>
      </w:r>
    </w:p>
    <w:p w14:paraId="33C86DF6" w14:textId="77777777" w:rsidR="005E5B5B" w:rsidRDefault="005E5B5B" w:rsidP="005E5B5B">
      <w:pPr>
        <w:pStyle w:val="PL"/>
      </w:pPr>
      <w:r>
        <w:t xml:space="preserve">        data shall be activated.";</w:t>
      </w:r>
    </w:p>
    <w:p w14:paraId="2B2F56BA" w14:textId="77777777" w:rsidR="005E5B5B" w:rsidRDefault="005E5B5B" w:rsidP="005E5B5B">
      <w:pPr>
        <w:pStyle w:val="PL"/>
      </w:pPr>
      <w:r>
        <w:t xml:space="preserve">      reference "3GPP29.512 and TS 29.571.";</w:t>
      </w:r>
    </w:p>
    <w:p w14:paraId="521EE7AC" w14:textId="77777777" w:rsidR="005E5B5B" w:rsidRDefault="005E5B5B" w:rsidP="005E5B5B">
      <w:pPr>
        <w:pStyle w:val="PL"/>
      </w:pPr>
      <w:r>
        <w:t xml:space="preserve">    }</w:t>
      </w:r>
    </w:p>
    <w:p w14:paraId="06AAA3F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deactivationTime</w:t>
      </w:r>
      <w:proofErr w:type="spellEnd"/>
      <w:r>
        <w:t xml:space="preserve"> {</w:t>
      </w:r>
    </w:p>
    <w:p w14:paraId="5B617646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yang:date-and-time</w:t>
      </w:r>
      <w:proofErr w:type="spellEnd"/>
      <w:r>
        <w:t>;</w:t>
      </w:r>
    </w:p>
    <w:p w14:paraId="45034E12" w14:textId="77777777" w:rsidR="005E5B5B" w:rsidRDefault="005E5B5B" w:rsidP="005E5B5B">
      <w:pPr>
        <w:pStyle w:val="PL"/>
      </w:pPr>
      <w:r>
        <w:t xml:space="preserve">      description "It indicates the time (in date-time format) when the decision </w:t>
      </w:r>
    </w:p>
    <w:p w14:paraId="2AD6DEEF" w14:textId="77777777" w:rsidR="005E5B5B" w:rsidRDefault="005E5B5B" w:rsidP="005E5B5B">
      <w:pPr>
        <w:pStyle w:val="PL"/>
      </w:pPr>
      <w:r>
        <w:t xml:space="preserve">        data shall be deactivated.";</w:t>
      </w:r>
    </w:p>
    <w:p w14:paraId="10333ADD" w14:textId="77777777" w:rsidR="005E5B5B" w:rsidRDefault="005E5B5B" w:rsidP="005E5B5B">
      <w:pPr>
        <w:pStyle w:val="PL"/>
      </w:pPr>
      <w:r>
        <w:t xml:space="preserve">      reference "3GPPTS 29.512 and TS 29.571.";</w:t>
      </w:r>
    </w:p>
    <w:p w14:paraId="1865E111" w14:textId="77777777" w:rsidR="005E5B5B" w:rsidRDefault="005E5B5B" w:rsidP="005E5B5B">
      <w:pPr>
        <w:pStyle w:val="PL"/>
      </w:pPr>
      <w:r>
        <w:t xml:space="preserve">    }</w:t>
      </w:r>
    </w:p>
    <w:p w14:paraId="1778062C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accessType</w:t>
      </w:r>
      <w:proofErr w:type="spellEnd"/>
      <w:r>
        <w:t xml:space="preserve"> {</w:t>
      </w:r>
    </w:p>
    <w:p w14:paraId="729173EA" w14:textId="77777777" w:rsidR="005E5B5B" w:rsidRDefault="005E5B5B" w:rsidP="005E5B5B">
      <w:pPr>
        <w:pStyle w:val="PL"/>
      </w:pPr>
      <w:r>
        <w:t xml:space="preserve">      type enumeration {</w:t>
      </w:r>
    </w:p>
    <w:p w14:paraId="5118BF1C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3GPP_ACCESS;</w:t>
      </w:r>
    </w:p>
    <w:p w14:paraId="3D686C9D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NON_3GPP_ACCESS;</w:t>
      </w:r>
    </w:p>
    <w:p w14:paraId="6A1B9BE6" w14:textId="77777777" w:rsidR="005E5B5B" w:rsidRDefault="005E5B5B" w:rsidP="005E5B5B">
      <w:pPr>
        <w:pStyle w:val="PL"/>
      </w:pPr>
      <w:r>
        <w:t xml:space="preserve">      }</w:t>
      </w:r>
    </w:p>
    <w:p w14:paraId="4038B0BA" w14:textId="77777777" w:rsidR="005E5B5B" w:rsidRDefault="005E5B5B" w:rsidP="005E5B5B">
      <w:pPr>
        <w:pStyle w:val="PL"/>
      </w:pPr>
      <w:r>
        <w:t xml:space="preserve">      description "It provides the condition of access type of the UE when the </w:t>
      </w:r>
    </w:p>
    <w:p w14:paraId="59E0B82B" w14:textId="77777777" w:rsidR="005E5B5B" w:rsidRDefault="005E5B5B" w:rsidP="005E5B5B">
      <w:pPr>
        <w:pStyle w:val="PL"/>
      </w:pPr>
      <w:r>
        <w:t xml:space="preserve">        session AMBR shall be enforced.";</w:t>
      </w:r>
    </w:p>
    <w:p w14:paraId="1D063957" w14:textId="77777777" w:rsidR="005E5B5B" w:rsidRDefault="005E5B5B" w:rsidP="005E5B5B">
      <w:pPr>
        <w:pStyle w:val="PL"/>
      </w:pPr>
      <w:r>
        <w:t xml:space="preserve">      reference "3GPPTS 29.512.";</w:t>
      </w:r>
    </w:p>
    <w:p w14:paraId="12D291C7" w14:textId="77777777" w:rsidR="005E5B5B" w:rsidRDefault="005E5B5B" w:rsidP="005E5B5B">
      <w:pPr>
        <w:pStyle w:val="PL"/>
      </w:pPr>
      <w:r>
        <w:t xml:space="preserve">    }</w:t>
      </w:r>
    </w:p>
    <w:p w14:paraId="332F4A9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ratType</w:t>
      </w:r>
      <w:proofErr w:type="spellEnd"/>
      <w:r>
        <w:t xml:space="preserve"> {</w:t>
      </w:r>
    </w:p>
    <w:p w14:paraId="384D981D" w14:textId="77777777" w:rsidR="005E5B5B" w:rsidRDefault="005E5B5B" w:rsidP="005E5B5B">
      <w:pPr>
        <w:pStyle w:val="PL"/>
      </w:pPr>
      <w:r>
        <w:t xml:space="preserve">      type enumeration {</w:t>
      </w:r>
    </w:p>
    <w:p w14:paraId="13D163C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NR;</w:t>
      </w:r>
    </w:p>
    <w:p w14:paraId="62EDC1ED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EUTRA;</w:t>
      </w:r>
    </w:p>
    <w:p w14:paraId="56358BDF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WLAN;</w:t>
      </w:r>
    </w:p>
    <w:p w14:paraId="5F43BDA1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VIRTUAL;</w:t>
      </w:r>
    </w:p>
    <w:p w14:paraId="44CEBE9A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NBIOT;</w:t>
      </w:r>
    </w:p>
    <w:p w14:paraId="4A72F01D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WIRELINE;</w:t>
      </w:r>
    </w:p>
    <w:p w14:paraId="36725E07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WIRELINE_CABLE;</w:t>
      </w:r>
    </w:p>
    <w:p w14:paraId="5C8E160C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WIRELINE_BBF;</w:t>
      </w:r>
    </w:p>
    <w:p w14:paraId="51F0AC97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LTE-M;</w:t>
      </w:r>
    </w:p>
    <w:p w14:paraId="1919FBB8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NR_U;</w:t>
      </w:r>
    </w:p>
    <w:p w14:paraId="14DA73AD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EUTRA_U;</w:t>
      </w:r>
    </w:p>
    <w:p w14:paraId="1B945F4F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TRUSTED_N3GA;</w:t>
      </w:r>
    </w:p>
    <w:p w14:paraId="26191AAA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TRUSTED_WLAN;</w:t>
      </w:r>
    </w:p>
    <w:p w14:paraId="2C20B1BE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UTRA;</w:t>
      </w:r>
    </w:p>
    <w:p w14:paraId="7D4F9286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GERA;</w:t>
      </w:r>
    </w:p>
    <w:p w14:paraId="70B509F9" w14:textId="77777777" w:rsidR="005E5B5B" w:rsidRDefault="005E5B5B" w:rsidP="005E5B5B">
      <w:pPr>
        <w:pStyle w:val="PL"/>
      </w:pPr>
      <w:r>
        <w:t xml:space="preserve">      }</w:t>
      </w:r>
    </w:p>
    <w:p w14:paraId="6C4C99DA" w14:textId="77777777" w:rsidR="005E5B5B" w:rsidRDefault="005E5B5B" w:rsidP="005E5B5B">
      <w:pPr>
        <w:pStyle w:val="PL"/>
      </w:pPr>
      <w:r>
        <w:t xml:space="preserve">      description "It provides the condition of RAT type of the UE when the </w:t>
      </w:r>
    </w:p>
    <w:p w14:paraId="51B73EE6" w14:textId="77777777" w:rsidR="005E5B5B" w:rsidRDefault="005E5B5B" w:rsidP="005E5B5B">
      <w:pPr>
        <w:pStyle w:val="PL"/>
      </w:pPr>
      <w:r>
        <w:t xml:space="preserve">        session AMBR shall be enforced.";</w:t>
      </w:r>
    </w:p>
    <w:p w14:paraId="7DF4DD62" w14:textId="77777777" w:rsidR="005E5B5B" w:rsidRDefault="005E5B5B" w:rsidP="005E5B5B">
      <w:pPr>
        <w:pStyle w:val="PL"/>
      </w:pPr>
      <w:r>
        <w:t xml:space="preserve">      reference "3GPPTS 29.512 and TS 29.571.";</w:t>
      </w:r>
    </w:p>
    <w:p w14:paraId="35DE0505" w14:textId="77777777" w:rsidR="005E5B5B" w:rsidRDefault="005E5B5B" w:rsidP="005E5B5B">
      <w:pPr>
        <w:pStyle w:val="PL"/>
      </w:pPr>
      <w:r>
        <w:t xml:space="preserve">    }</w:t>
      </w:r>
    </w:p>
    <w:p w14:paraId="21735394" w14:textId="77777777" w:rsidR="005E5B5B" w:rsidRDefault="005E5B5B" w:rsidP="005E5B5B">
      <w:pPr>
        <w:pStyle w:val="PL"/>
      </w:pPr>
      <w:r>
        <w:t xml:space="preserve">  }</w:t>
      </w:r>
    </w:p>
    <w:p w14:paraId="605A2889" w14:textId="77777777" w:rsidR="005E5B5B" w:rsidRDefault="005E5B5B" w:rsidP="005E5B5B">
      <w:pPr>
        <w:pStyle w:val="PL"/>
      </w:pPr>
    </w:p>
    <w:p w14:paraId="7DD1EC74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SteeringMode</w:t>
      </w:r>
      <w:proofErr w:type="spellEnd"/>
      <w:r>
        <w:t xml:space="preserve"> {</w:t>
      </w:r>
    </w:p>
    <w:p w14:paraId="7969126D" w14:textId="77777777" w:rsidR="005E5B5B" w:rsidRDefault="005E5B5B" w:rsidP="005E5B5B">
      <w:pPr>
        <w:pStyle w:val="PL"/>
      </w:pPr>
      <w:r>
        <w:t xml:space="preserve">    description "It specifies the traffic distribution rule, see TS 29.512.";</w:t>
      </w:r>
    </w:p>
    <w:p w14:paraId="4EF4DC3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steerModeValue</w:t>
      </w:r>
      <w:proofErr w:type="spellEnd"/>
      <w:r>
        <w:t xml:space="preserve"> {</w:t>
      </w:r>
    </w:p>
    <w:p w14:paraId="22B0936E" w14:textId="77777777" w:rsidR="005E5B5B" w:rsidRDefault="005E5B5B" w:rsidP="005E5B5B">
      <w:pPr>
        <w:pStyle w:val="PL"/>
      </w:pPr>
      <w:r>
        <w:t xml:space="preserve">      type enumeration {</w:t>
      </w:r>
    </w:p>
    <w:p w14:paraId="6B14A2F3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ACTIVE_STANDBY;</w:t>
      </w:r>
    </w:p>
    <w:p w14:paraId="11BC22C4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LOAD_BALANCING;</w:t>
      </w:r>
    </w:p>
    <w:p w14:paraId="798E6EA0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SMALLEST_DELAY;</w:t>
      </w:r>
    </w:p>
    <w:p w14:paraId="6836DD85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PRIORITY_BASED;</w:t>
      </w:r>
    </w:p>
    <w:p w14:paraId="1BDD18A7" w14:textId="77777777" w:rsidR="005E5B5B" w:rsidRDefault="005E5B5B" w:rsidP="005E5B5B">
      <w:pPr>
        <w:pStyle w:val="PL"/>
      </w:pPr>
      <w:r>
        <w:t xml:space="preserve">      }</w:t>
      </w:r>
    </w:p>
    <w:p w14:paraId="0C077046" w14:textId="77777777" w:rsidR="005E5B5B" w:rsidRDefault="005E5B5B" w:rsidP="005E5B5B">
      <w:pPr>
        <w:pStyle w:val="PL"/>
      </w:pPr>
      <w:r>
        <w:t xml:space="preserve">      mandatory true;</w:t>
      </w:r>
    </w:p>
    <w:p w14:paraId="146AEA59" w14:textId="77777777" w:rsidR="005E5B5B" w:rsidRDefault="005E5B5B" w:rsidP="005E5B5B">
      <w:pPr>
        <w:pStyle w:val="PL"/>
      </w:pPr>
      <w:r>
        <w:t xml:space="preserve">      description "It indicates the value of the steering mode, see TS 29.512.";</w:t>
      </w:r>
    </w:p>
    <w:p w14:paraId="64AD25A8" w14:textId="77777777" w:rsidR="005E5B5B" w:rsidRDefault="005E5B5B" w:rsidP="005E5B5B">
      <w:pPr>
        <w:pStyle w:val="PL"/>
      </w:pPr>
      <w:r>
        <w:t xml:space="preserve">    }</w:t>
      </w:r>
    </w:p>
    <w:p w14:paraId="618A8940" w14:textId="77777777" w:rsidR="005E5B5B" w:rsidRDefault="005E5B5B" w:rsidP="005E5B5B">
      <w:pPr>
        <w:pStyle w:val="PL"/>
      </w:pPr>
      <w:r>
        <w:t xml:space="preserve">    leaf active {</w:t>
      </w:r>
    </w:p>
    <w:p w14:paraId="1AC059AF" w14:textId="77777777" w:rsidR="005E5B5B" w:rsidRDefault="005E5B5B" w:rsidP="005E5B5B">
      <w:pPr>
        <w:pStyle w:val="PL"/>
      </w:pPr>
      <w:r>
        <w:t xml:space="preserve">      type enumeration {</w:t>
      </w:r>
    </w:p>
    <w:p w14:paraId="603D449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3GPP_ACCESS;</w:t>
      </w:r>
    </w:p>
    <w:p w14:paraId="297D7A00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NON_3GPP_ACCESS;</w:t>
      </w:r>
    </w:p>
    <w:p w14:paraId="4DBE125D" w14:textId="77777777" w:rsidR="005E5B5B" w:rsidRDefault="005E5B5B" w:rsidP="005E5B5B">
      <w:pPr>
        <w:pStyle w:val="PL"/>
      </w:pPr>
      <w:r>
        <w:t xml:space="preserve">      }</w:t>
      </w:r>
    </w:p>
    <w:p w14:paraId="0FD354C0" w14:textId="77777777" w:rsidR="005E5B5B" w:rsidRDefault="005E5B5B" w:rsidP="005E5B5B">
      <w:pPr>
        <w:pStyle w:val="PL"/>
      </w:pPr>
      <w:r>
        <w:t xml:space="preserve">      description "It indicates the active access, see TS 29.571.";</w:t>
      </w:r>
    </w:p>
    <w:p w14:paraId="396710DC" w14:textId="77777777" w:rsidR="005E5B5B" w:rsidRDefault="005E5B5B" w:rsidP="005E5B5B">
      <w:pPr>
        <w:pStyle w:val="PL"/>
      </w:pPr>
      <w:r>
        <w:t xml:space="preserve">    }</w:t>
      </w:r>
    </w:p>
    <w:p w14:paraId="41FE89DC" w14:textId="77777777" w:rsidR="005E5B5B" w:rsidRDefault="005E5B5B" w:rsidP="005E5B5B">
      <w:pPr>
        <w:pStyle w:val="PL"/>
      </w:pPr>
      <w:r>
        <w:t xml:space="preserve">    leaf standby {</w:t>
      </w:r>
    </w:p>
    <w:p w14:paraId="5CFB90C4" w14:textId="77777777" w:rsidR="005E5B5B" w:rsidRDefault="005E5B5B" w:rsidP="005E5B5B">
      <w:pPr>
        <w:pStyle w:val="PL"/>
      </w:pPr>
      <w:r>
        <w:t xml:space="preserve">      type enumeration {</w:t>
      </w:r>
    </w:p>
    <w:p w14:paraId="39ED92DC" w14:textId="77777777" w:rsidR="005E5B5B" w:rsidRDefault="005E5B5B" w:rsidP="005E5B5B">
      <w:pPr>
        <w:pStyle w:val="PL"/>
      </w:pPr>
      <w:r>
        <w:lastRenderedPageBreak/>
        <w:t xml:space="preserve">        </w:t>
      </w:r>
      <w:proofErr w:type="spellStart"/>
      <w:r>
        <w:t>enum</w:t>
      </w:r>
      <w:proofErr w:type="spellEnd"/>
      <w:r>
        <w:t xml:space="preserve"> 3GPP_ACCESS;</w:t>
      </w:r>
    </w:p>
    <w:p w14:paraId="6A27CBB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NON_3GPP_ACCESS;</w:t>
      </w:r>
    </w:p>
    <w:p w14:paraId="13BF7531" w14:textId="77777777" w:rsidR="005E5B5B" w:rsidRDefault="005E5B5B" w:rsidP="005E5B5B">
      <w:pPr>
        <w:pStyle w:val="PL"/>
      </w:pPr>
      <w:r>
        <w:t xml:space="preserve">      }</w:t>
      </w:r>
    </w:p>
    <w:p w14:paraId="32FF8B61" w14:textId="77777777" w:rsidR="005E5B5B" w:rsidRDefault="005E5B5B" w:rsidP="005E5B5B">
      <w:pPr>
        <w:pStyle w:val="PL"/>
      </w:pPr>
      <w:r>
        <w:t xml:space="preserve">      description "It indicates the Standby access, see TS 29.571.";</w:t>
      </w:r>
    </w:p>
    <w:p w14:paraId="1092D305" w14:textId="77777777" w:rsidR="005E5B5B" w:rsidRDefault="005E5B5B" w:rsidP="005E5B5B">
      <w:pPr>
        <w:pStyle w:val="PL"/>
      </w:pPr>
      <w:r>
        <w:t xml:space="preserve">    }</w:t>
      </w:r>
    </w:p>
    <w:p w14:paraId="6BB624EE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threeGLoad</w:t>
      </w:r>
      <w:proofErr w:type="spellEnd"/>
      <w:r>
        <w:t xml:space="preserve"> {</w:t>
      </w:r>
    </w:p>
    <w:p w14:paraId="45B3AE8E" w14:textId="77777777" w:rsidR="005E5B5B" w:rsidRDefault="005E5B5B" w:rsidP="005E5B5B">
      <w:pPr>
        <w:pStyle w:val="PL"/>
      </w:pPr>
      <w:r>
        <w:t xml:space="preserve">      type uint8 {</w:t>
      </w:r>
    </w:p>
    <w:p w14:paraId="193C4D3D" w14:textId="77777777" w:rsidR="005E5B5B" w:rsidRDefault="005E5B5B" w:rsidP="005E5B5B">
      <w:pPr>
        <w:pStyle w:val="PL"/>
      </w:pPr>
      <w:r>
        <w:t xml:space="preserve">        range 0..100;</w:t>
      </w:r>
    </w:p>
    <w:p w14:paraId="396BD3DC" w14:textId="77777777" w:rsidR="005E5B5B" w:rsidRDefault="005E5B5B" w:rsidP="005E5B5B">
      <w:pPr>
        <w:pStyle w:val="PL"/>
      </w:pPr>
      <w:r>
        <w:t xml:space="preserve">      }</w:t>
      </w:r>
    </w:p>
    <w:p w14:paraId="78AB6953" w14:textId="77777777" w:rsidR="005E5B5B" w:rsidRDefault="005E5B5B" w:rsidP="005E5B5B">
      <w:pPr>
        <w:pStyle w:val="PL"/>
      </w:pPr>
      <w:r>
        <w:t xml:space="preserve">      description "It indicates the traffic load to steer to the 3GPP Access </w:t>
      </w:r>
    </w:p>
    <w:p w14:paraId="62F47D27" w14:textId="77777777" w:rsidR="005E5B5B" w:rsidRDefault="005E5B5B" w:rsidP="005E5B5B">
      <w:pPr>
        <w:pStyle w:val="PL"/>
      </w:pPr>
      <w:r>
        <w:t xml:space="preserve">        expressed in one percent.";</w:t>
      </w:r>
    </w:p>
    <w:p w14:paraId="58721F80" w14:textId="77777777" w:rsidR="005E5B5B" w:rsidRDefault="005E5B5B" w:rsidP="005E5B5B">
      <w:pPr>
        <w:pStyle w:val="PL"/>
      </w:pPr>
      <w:r>
        <w:t xml:space="preserve">    }</w:t>
      </w:r>
    </w:p>
    <w:p w14:paraId="2D2F65A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prioAcc</w:t>
      </w:r>
      <w:proofErr w:type="spellEnd"/>
      <w:r>
        <w:t xml:space="preserve"> {</w:t>
      </w:r>
    </w:p>
    <w:p w14:paraId="0E5B0CE3" w14:textId="77777777" w:rsidR="005E5B5B" w:rsidRDefault="005E5B5B" w:rsidP="005E5B5B">
      <w:pPr>
        <w:pStyle w:val="PL"/>
      </w:pPr>
      <w:r>
        <w:t xml:space="preserve">      type enumeration {</w:t>
      </w:r>
    </w:p>
    <w:p w14:paraId="560A1ECE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3GPP_ACCESS;</w:t>
      </w:r>
    </w:p>
    <w:p w14:paraId="5D4CA378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NON_3GPP_ACCESS;</w:t>
      </w:r>
    </w:p>
    <w:p w14:paraId="60281C3E" w14:textId="77777777" w:rsidR="005E5B5B" w:rsidRDefault="005E5B5B" w:rsidP="005E5B5B">
      <w:pPr>
        <w:pStyle w:val="PL"/>
      </w:pPr>
      <w:r>
        <w:t xml:space="preserve">      }</w:t>
      </w:r>
    </w:p>
    <w:p w14:paraId="7DD054B4" w14:textId="77777777" w:rsidR="005E5B5B" w:rsidRDefault="005E5B5B" w:rsidP="005E5B5B">
      <w:pPr>
        <w:pStyle w:val="PL"/>
      </w:pPr>
      <w:r>
        <w:t xml:space="preserve">      description "It indicates the high priority access.";</w:t>
      </w:r>
    </w:p>
    <w:p w14:paraId="3C4E89F5" w14:textId="77777777" w:rsidR="005E5B5B" w:rsidRDefault="005E5B5B" w:rsidP="005E5B5B">
      <w:pPr>
        <w:pStyle w:val="PL"/>
      </w:pPr>
      <w:r>
        <w:t xml:space="preserve">        reference "3GPPTS 29.571";</w:t>
      </w:r>
    </w:p>
    <w:p w14:paraId="2C0F4C8E" w14:textId="77777777" w:rsidR="005E5B5B" w:rsidRDefault="005E5B5B" w:rsidP="005E5B5B">
      <w:pPr>
        <w:pStyle w:val="PL"/>
      </w:pPr>
      <w:r>
        <w:t xml:space="preserve">    }</w:t>
      </w:r>
    </w:p>
    <w:p w14:paraId="61F8A12D" w14:textId="77777777" w:rsidR="005E5B5B" w:rsidRDefault="005E5B5B" w:rsidP="005E5B5B">
      <w:pPr>
        <w:pStyle w:val="PL"/>
      </w:pPr>
      <w:r>
        <w:t xml:space="preserve">  }</w:t>
      </w:r>
    </w:p>
    <w:p w14:paraId="1A4C2107" w14:textId="77777777" w:rsidR="005E5B5B" w:rsidRDefault="005E5B5B" w:rsidP="005E5B5B">
      <w:pPr>
        <w:pStyle w:val="PL"/>
      </w:pPr>
    </w:p>
    <w:p w14:paraId="759BCFAC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UpPathChgEvent</w:t>
      </w:r>
      <w:proofErr w:type="spellEnd"/>
      <w:r>
        <w:t xml:space="preserve"> {</w:t>
      </w:r>
    </w:p>
    <w:p w14:paraId="757AFA48" w14:textId="77777777" w:rsidR="005E5B5B" w:rsidRDefault="005E5B5B" w:rsidP="005E5B5B">
      <w:pPr>
        <w:pStyle w:val="PL"/>
      </w:pPr>
      <w:r>
        <w:t xml:space="preserve">    description "It specifies the information about the AF subscriptions of the </w:t>
      </w:r>
    </w:p>
    <w:p w14:paraId="09E0A5A7" w14:textId="77777777" w:rsidR="005E5B5B" w:rsidRDefault="005E5B5B" w:rsidP="005E5B5B">
      <w:pPr>
        <w:pStyle w:val="PL"/>
      </w:pPr>
      <w:r>
        <w:t xml:space="preserve">      UP path change.";</w:t>
      </w:r>
    </w:p>
    <w:p w14:paraId="0A3FB723" w14:textId="77777777" w:rsidR="005E5B5B" w:rsidRDefault="005E5B5B" w:rsidP="005E5B5B">
      <w:pPr>
        <w:pStyle w:val="PL"/>
      </w:pPr>
      <w:r>
        <w:t xml:space="preserve">    reference "3GPPTS 29.512";</w:t>
      </w:r>
    </w:p>
    <w:p w14:paraId="4961676C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notificationUri</w:t>
      </w:r>
      <w:proofErr w:type="spellEnd"/>
      <w:r>
        <w:t xml:space="preserve"> {</w:t>
      </w:r>
    </w:p>
    <w:p w14:paraId="38C96C6E" w14:textId="77777777" w:rsidR="005E5B5B" w:rsidRDefault="005E5B5B" w:rsidP="005E5B5B">
      <w:pPr>
        <w:pStyle w:val="PL"/>
      </w:pPr>
      <w:r>
        <w:t xml:space="preserve">      type string;</w:t>
      </w:r>
    </w:p>
    <w:p w14:paraId="22519BC4" w14:textId="77777777" w:rsidR="005E5B5B" w:rsidRDefault="005E5B5B" w:rsidP="005E5B5B">
      <w:pPr>
        <w:pStyle w:val="PL"/>
      </w:pPr>
      <w:r>
        <w:t xml:space="preserve">      mandatory true;</w:t>
      </w:r>
    </w:p>
    <w:p w14:paraId="2FD185F2" w14:textId="77777777" w:rsidR="005E5B5B" w:rsidRDefault="005E5B5B" w:rsidP="005E5B5B">
      <w:pPr>
        <w:pStyle w:val="PL"/>
      </w:pPr>
      <w:r>
        <w:t xml:space="preserve">      description "It provides notification address (Uri) of AF receiving the </w:t>
      </w:r>
    </w:p>
    <w:p w14:paraId="140C634B" w14:textId="77777777" w:rsidR="005E5B5B" w:rsidRDefault="005E5B5B" w:rsidP="005E5B5B">
      <w:pPr>
        <w:pStyle w:val="PL"/>
      </w:pPr>
      <w:r>
        <w:t xml:space="preserve">        event notification.";</w:t>
      </w:r>
    </w:p>
    <w:p w14:paraId="3A49E793" w14:textId="77777777" w:rsidR="005E5B5B" w:rsidRDefault="005E5B5B" w:rsidP="005E5B5B">
      <w:pPr>
        <w:pStyle w:val="PL"/>
      </w:pPr>
      <w:r>
        <w:t xml:space="preserve">    }</w:t>
      </w:r>
    </w:p>
    <w:p w14:paraId="4045B62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notifCorreId</w:t>
      </w:r>
      <w:proofErr w:type="spellEnd"/>
      <w:r>
        <w:t xml:space="preserve"> {</w:t>
      </w:r>
    </w:p>
    <w:p w14:paraId="4D693E59" w14:textId="77777777" w:rsidR="005E5B5B" w:rsidRDefault="005E5B5B" w:rsidP="005E5B5B">
      <w:pPr>
        <w:pStyle w:val="PL"/>
      </w:pPr>
      <w:r>
        <w:t xml:space="preserve">      type string;</w:t>
      </w:r>
    </w:p>
    <w:p w14:paraId="5989A9CF" w14:textId="77777777" w:rsidR="005E5B5B" w:rsidRDefault="005E5B5B" w:rsidP="005E5B5B">
      <w:pPr>
        <w:pStyle w:val="PL"/>
      </w:pPr>
      <w:r>
        <w:t xml:space="preserve">      mandatory true;</w:t>
      </w:r>
    </w:p>
    <w:p w14:paraId="11443D00" w14:textId="77777777" w:rsidR="005E5B5B" w:rsidRDefault="005E5B5B" w:rsidP="005E5B5B">
      <w:pPr>
        <w:pStyle w:val="PL"/>
      </w:pPr>
      <w:r>
        <w:t xml:space="preserve">      description "It is used to set the value of Notification Correlation ID in </w:t>
      </w:r>
    </w:p>
    <w:p w14:paraId="01E4D177" w14:textId="77777777" w:rsidR="005E5B5B" w:rsidRDefault="005E5B5B" w:rsidP="005E5B5B">
      <w:pPr>
        <w:pStyle w:val="PL"/>
      </w:pPr>
      <w:r>
        <w:t xml:space="preserve">        the notification sent by the SMF, see TS 29.512";</w:t>
      </w:r>
    </w:p>
    <w:p w14:paraId="42447901" w14:textId="77777777" w:rsidR="005E5B5B" w:rsidRDefault="005E5B5B" w:rsidP="005E5B5B">
      <w:pPr>
        <w:pStyle w:val="PL"/>
      </w:pPr>
      <w:r>
        <w:t xml:space="preserve">    }</w:t>
      </w:r>
    </w:p>
    <w:p w14:paraId="57E2ECB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dnaiChgType</w:t>
      </w:r>
      <w:proofErr w:type="spellEnd"/>
      <w:r>
        <w:t xml:space="preserve"> {</w:t>
      </w:r>
    </w:p>
    <w:p w14:paraId="37A0E32E" w14:textId="77777777" w:rsidR="005E5B5B" w:rsidRDefault="005E5B5B" w:rsidP="005E5B5B">
      <w:pPr>
        <w:pStyle w:val="PL"/>
      </w:pPr>
      <w:r>
        <w:t xml:space="preserve">      type enumeration {</w:t>
      </w:r>
    </w:p>
    <w:p w14:paraId="3238315B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EARLY;</w:t>
      </w:r>
    </w:p>
    <w:p w14:paraId="30CA3B23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EARLY_LATE;</w:t>
      </w:r>
    </w:p>
    <w:p w14:paraId="594B87B4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LATE;</w:t>
      </w:r>
    </w:p>
    <w:p w14:paraId="41A1E400" w14:textId="77777777" w:rsidR="005E5B5B" w:rsidRDefault="005E5B5B" w:rsidP="005E5B5B">
      <w:pPr>
        <w:pStyle w:val="PL"/>
      </w:pPr>
      <w:r>
        <w:t xml:space="preserve">      }</w:t>
      </w:r>
    </w:p>
    <w:p w14:paraId="7AB4A525" w14:textId="77777777" w:rsidR="005E5B5B" w:rsidRDefault="005E5B5B" w:rsidP="005E5B5B">
      <w:pPr>
        <w:pStyle w:val="PL"/>
      </w:pPr>
      <w:r>
        <w:t xml:space="preserve">      mandatory true;</w:t>
      </w:r>
    </w:p>
    <w:p w14:paraId="7F3071C7" w14:textId="77777777" w:rsidR="005E5B5B" w:rsidRDefault="005E5B5B" w:rsidP="005E5B5B">
      <w:pPr>
        <w:pStyle w:val="PL"/>
      </w:pPr>
      <w:r>
        <w:t xml:space="preserve">      description "It indicates the type of DNAI change, see TS 29.512";</w:t>
      </w:r>
    </w:p>
    <w:p w14:paraId="0089CA85" w14:textId="77777777" w:rsidR="005E5B5B" w:rsidRDefault="005E5B5B" w:rsidP="005E5B5B">
      <w:pPr>
        <w:pStyle w:val="PL"/>
      </w:pPr>
      <w:r>
        <w:t xml:space="preserve">    }</w:t>
      </w:r>
    </w:p>
    <w:p w14:paraId="412B0118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afAckInd</w:t>
      </w:r>
      <w:proofErr w:type="spellEnd"/>
      <w:r>
        <w:t xml:space="preserve"> {</w:t>
      </w:r>
    </w:p>
    <w:p w14:paraId="29D5D914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0BF58DAA" w14:textId="77777777" w:rsidR="005E5B5B" w:rsidRDefault="005E5B5B" w:rsidP="005E5B5B">
      <w:pPr>
        <w:pStyle w:val="PL"/>
      </w:pPr>
      <w:r>
        <w:t xml:space="preserve">      default false;</w:t>
      </w:r>
    </w:p>
    <w:p w14:paraId="66486B7A" w14:textId="77777777" w:rsidR="005E5B5B" w:rsidRDefault="005E5B5B" w:rsidP="005E5B5B">
      <w:pPr>
        <w:pStyle w:val="PL"/>
      </w:pPr>
      <w:r>
        <w:t xml:space="preserve">      description "It identifies whether the AF acknowledgement of UP path </w:t>
      </w:r>
    </w:p>
    <w:p w14:paraId="0350146C" w14:textId="77777777" w:rsidR="005E5B5B" w:rsidRDefault="005E5B5B" w:rsidP="005E5B5B">
      <w:pPr>
        <w:pStyle w:val="PL"/>
      </w:pPr>
      <w:r>
        <w:t xml:space="preserve">      event notification is expected.";</w:t>
      </w:r>
    </w:p>
    <w:p w14:paraId="322C1255" w14:textId="77777777" w:rsidR="005E5B5B" w:rsidRDefault="005E5B5B" w:rsidP="005E5B5B">
      <w:pPr>
        <w:pStyle w:val="PL"/>
      </w:pPr>
      <w:r>
        <w:t xml:space="preserve">    }</w:t>
      </w:r>
    </w:p>
    <w:p w14:paraId="5FC808F7" w14:textId="77777777" w:rsidR="005E5B5B" w:rsidRDefault="005E5B5B" w:rsidP="005E5B5B">
      <w:pPr>
        <w:pStyle w:val="PL"/>
      </w:pPr>
      <w:r>
        <w:t xml:space="preserve">  }</w:t>
      </w:r>
    </w:p>
    <w:p w14:paraId="180CE485" w14:textId="77777777" w:rsidR="005E5B5B" w:rsidRDefault="005E5B5B" w:rsidP="005E5B5B">
      <w:pPr>
        <w:pStyle w:val="PL"/>
      </w:pPr>
    </w:p>
    <w:p w14:paraId="41A76E4D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RouteInformation</w:t>
      </w:r>
      <w:proofErr w:type="spellEnd"/>
      <w:r>
        <w:t xml:space="preserve"> {</w:t>
      </w:r>
    </w:p>
    <w:p w14:paraId="4F3F4B5A" w14:textId="77777777" w:rsidR="005E5B5B" w:rsidRDefault="005E5B5B" w:rsidP="005E5B5B">
      <w:pPr>
        <w:pStyle w:val="PL"/>
      </w:pPr>
      <w:r>
        <w:t xml:space="preserve">    description "It specifies the traffic routing information.";</w:t>
      </w:r>
    </w:p>
    <w:p w14:paraId="4A3A8B32" w14:textId="77777777" w:rsidR="005E5B5B" w:rsidRDefault="005E5B5B" w:rsidP="005E5B5B">
      <w:pPr>
        <w:pStyle w:val="PL"/>
      </w:pPr>
      <w:r>
        <w:t xml:space="preserve">    leaf ipv4Addr {</w:t>
      </w:r>
    </w:p>
    <w:p w14:paraId="42FACC4A" w14:textId="77777777" w:rsidR="005E5B5B" w:rsidRDefault="005E5B5B" w:rsidP="005E5B5B">
      <w:pPr>
        <w:pStyle w:val="PL"/>
      </w:pPr>
      <w:r>
        <w:t xml:space="preserve">      type string;</w:t>
      </w:r>
    </w:p>
    <w:p w14:paraId="2A7C0588" w14:textId="77777777" w:rsidR="005E5B5B" w:rsidRDefault="005E5B5B" w:rsidP="005E5B5B">
      <w:pPr>
        <w:pStyle w:val="PL"/>
      </w:pPr>
      <w:r>
        <w:t xml:space="preserve">      description "It defines the Ipv4 address of the tunnel end point in the </w:t>
      </w:r>
    </w:p>
    <w:p w14:paraId="72ECF34B" w14:textId="77777777" w:rsidR="005E5B5B" w:rsidRDefault="005E5B5B" w:rsidP="005E5B5B">
      <w:pPr>
        <w:pStyle w:val="PL"/>
      </w:pPr>
      <w:r>
        <w:t xml:space="preserve">        data network, formatted in the dotted decimal notation.";</w:t>
      </w:r>
    </w:p>
    <w:p w14:paraId="073E69A1" w14:textId="77777777" w:rsidR="005E5B5B" w:rsidRDefault="005E5B5B" w:rsidP="005E5B5B">
      <w:pPr>
        <w:pStyle w:val="PL"/>
      </w:pPr>
      <w:r>
        <w:t xml:space="preserve">    }</w:t>
      </w:r>
    </w:p>
    <w:p w14:paraId="0066EFD4" w14:textId="77777777" w:rsidR="005E5B5B" w:rsidRDefault="005E5B5B" w:rsidP="005E5B5B">
      <w:pPr>
        <w:pStyle w:val="PL"/>
      </w:pPr>
      <w:r>
        <w:t xml:space="preserve">    leaf ipv6Addr {</w:t>
      </w:r>
    </w:p>
    <w:p w14:paraId="080B3D2F" w14:textId="77777777" w:rsidR="005E5B5B" w:rsidRDefault="005E5B5B" w:rsidP="005E5B5B">
      <w:pPr>
        <w:pStyle w:val="PL"/>
      </w:pPr>
      <w:r>
        <w:t xml:space="preserve">      type string;</w:t>
      </w:r>
    </w:p>
    <w:p w14:paraId="3236EB26" w14:textId="77777777" w:rsidR="005E5B5B" w:rsidRDefault="005E5B5B" w:rsidP="005E5B5B">
      <w:pPr>
        <w:pStyle w:val="PL"/>
      </w:pPr>
      <w:r>
        <w:t xml:space="preserve">      description "It defines the Ipv6 address of the tunnel end point in the </w:t>
      </w:r>
    </w:p>
    <w:p w14:paraId="7FE7E60F" w14:textId="77777777" w:rsidR="005E5B5B" w:rsidRDefault="005E5B5B" w:rsidP="005E5B5B">
      <w:pPr>
        <w:pStyle w:val="PL"/>
      </w:pPr>
      <w:r>
        <w:t xml:space="preserve">        data network.";</w:t>
      </w:r>
    </w:p>
    <w:p w14:paraId="7E71D986" w14:textId="77777777" w:rsidR="005E5B5B" w:rsidRDefault="005E5B5B" w:rsidP="005E5B5B">
      <w:pPr>
        <w:pStyle w:val="PL"/>
      </w:pPr>
      <w:r>
        <w:t xml:space="preserve">    }</w:t>
      </w:r>
    </w:p>
    <w:p w14:paraId="70B2ECE0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portNumber</w:t>
      </w:r>
      <w:proofErr w:type="spellEnd"/>
      <w:r>
        <w:t xml:space="preserve"> {</w:t>
      </w:r>
    </w:p>
    <w:p w14:paraId="1B364FAE" w14:textId="77777777" w:rsidR="005E5B5B" w:rsidRDefault="005E5B5B" w:rsidP="005E5B5B">
      <w:pPr>
        <w:pStyle w:val="PL"/>
      </w:pPr>
      <w:r>
        <w:t xml:space="preserve">      type uint32;</w:t>
      </w:r>
    </w:p>
    <w:p w14:paraId="0D9B74E5" w14:textId="77777777" w:rsidR="005E5B5B" w:rsidRDefault="005E5B5B" w:rsidP="005E5B5B">
      <w:pPr>
        <w:pStyle w:val="PL"/>
      </w:pPr>
      <w:r>
        <w:t xml:space="preserve">      mandatory true;</w:t>
      </w:r>
    </w:p>
    <w:p w14:paraId="1FE02EE3" w14:textId="77777777" w:rsidR="005E5B5B" w:rsidRDefault="005E5B5B" w:rsidP="005E5B5B">
      <w:pPr>
        <w:pStyle w:val="PL"/>
      </w:pPr>
      <w:r>
        <w:t xml:space="preserve">      description " It defines the UDP port number of the tunnel end point in </w:t>
      </w:r>
    </w:p>
    <w:p w14:paraId="76738F0E" w14:textId="77777777" w:rsidR="005E5B5B" w:rsidRDefault="005E5B5B" w:rsidP="005E5B5B">
      <w:pPr>
        <w:pStyle w:val="PL"/>
      </w:pPr>
      <w:r>
        <w:t xml:space="preserve">        the data network, see TS 29.571";</w:t>
      </w:r>
    </w:p>
    <w:p w14:paraId="4A440F0F" w14:textId="77777777" w:rsidR="005E5B5B" w:rsidRDefault="005E5B5B" w:rsidP="005E5B5B">
      <w:pPr>
        <w:pStyle w:val="PL"/>
      </w:pPr>
      <w:r>
        <w:t xml:space="preserve">    }</w:t>
      </w:r>
    </w:p>
    <w:p w14:paraId="30029FC5" w14:textId="77777777" w:rsidR="005E5B5B" w:rsidRDefault="005E5B5B" w:rsidP="005E5B5B">
      <w:pPr>
        <w:pStyle w:val="PL"/>
      </w:pPr>
      <w:r>
        <w:t xml:space="preserve">  }</w:t>
      </w:r>
    </w:p>
    <w:p w14:paraId="6FB822ED" w14:textId="77777777" w:rsidR="005E5B5B" w:rsidRDefault="005E5B5B" w:rsidP="005E5B5B">
      <w:pPr>
        <w:pStyle w:val="PL"/>
      </w:pPr>
    </w:p>
    <w:p w14:paraId="0620E08D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RouteToLocation</w:t>
      </w:r>
      <w:proofErr w:type="spellEnd"/>
      <w:r>
        <w:t xml:space="preserve"> {</w:t>
      </w:r>
    </w:p>
    <w:p w14:paraId="36533DD7" w14:textId="77777777" w:rsidR="005E5B5B" w:rsidRDefault="005E5B5B" w:rsidP="005E5B5B">
      <w:pPr>
        <w:pStyle w:val="PL"/>
        <w:rPr>
          <w:rFonts w:cs="Arial"/>
          <w:szCs w:val="18"/>
        </w:rPr>
      </w:pPr>
      <w:r>
        <w:t xml:space="preserve">    description "It specifies a </w:t>
      </w:r>
      <w:r>
        <w:rPr>
          <w:rFonts w:cs="Arial"/>
          <w:szCs w:val="18"/>
        </w:rPr>
        <w:t xml:space="preserve">list of location which the traffic shall be </w:t>
      </w:r>
    </w:p>
    <w:p w14:paraId="327838EC" w14:textId="77777777" w:rsidR="005E5B5B" w:rsidRDefault="005E5B5B" w:rsidP="005E5B5B">
      <w:pPr>
        <w:pStyle w:val="PL"/>
      </w:pPr>
      <w:r>
        <w:rPr>
          <w:rFonts w:cs="Arial"/>
          <w:szCs w:val="18"/>
        </w:rPr>
        <w:t xml:space="preserve">      routed to for the AF request</w:t>
      </w:r>
      <w:r>
        <w:t>.";</w:t>
      </w:r>
    </w:p>
    <w:p w14:paraId="492C8B14" w14:textId="77777777" w:rsidR="005E5B5B" w:rsidRDefault="005E5B5B" w:rsidP="005E5B5B">
      <w:pPr>
        <w:pStyle w:val="PL"/>
      </w:pPr>
      <w:r>
        <w:lastRenderedPageBreak/>
        <w:t xml:space="preserve">    leaf </w:t>
      </w:r>
      <w:proofErr w:type="spellStart"/>
      <w:r>
        <w:t>dnai</w:t>
      </w:r>
      <w:proofErr w:type="spellEnd"/>
      <w:r>
        <w:t xml:space="preserve"> {</w:t>
      </w:r>
    </w:p>
    <w:p w14:paraId="4CE053D5" w14:textId="77777777" w:rsidR="005E5B5B" w:rsidRDefault="005E5B5B" w:rsidP="005E5B5B">
      <w:pPr>
        <w:pStyle w:val="PL"/>
      </w:pPr>
      <w:r>
        <w:t xml:space="preserve">      type string;</w:t>
      </w:r>
    </w:p>
    <w:p w14:paraId="54FCFCDA" w14:textId="77777777" w:rsidR="005E5B5B" w:rsidRDefault="005E5B5B" w:rsidP="005E5B5B">
      <w:pPr>
        <w:pStyle w:val="PL"/>
      </w:pPr>
      <w:r>
        <w:t xml:space="preserve">      mandatory true;</w:t>
      </w:r>
    </w:p>
    <w:p w14:paraId="087D154F" w14:textId="77777777" w:rsidR="005E5B5B" w:rsidRDefault="005E5B5B" w:rsidP="005E5B5B">
      <w:pPr>
        <w:pStyle w:val="PL"/>
      </w:pPr>
      <w:r>
        <w:t xml:space="preserve">      description "It represents the DNAI (Data network access identifier).";</w:t>
      </w:r>
    </w:p>
    <w:p w14:paraId="41A73092" w14:textId="77777777" w:rsidR="005E5B5B" w:rsidRDefault="005E5B5B" w:rsidP="005E5B5B">
      <w:pPr>
        <w:pStyle w:val="PL"/>
      </w:pPr>
      <w:r>
        <w:t xml:space="preserve">      reference "3GPP </w:t>
      </w:r>
      <w:proofErr w:type="spellStart"/>
      <w:r>
        <w:t>3GPP</w:t>
      </w:r>
      <w:proofErr w:type="spellEnd"/>
      <w:r>
        <w:t> TS 23.501";</w:t>
      </w:r>
    </w:p>
    <w:p w14:paraId="45FF25B5" w14:textId="77777777" w:rsidR="005E5B5B" w:rsidRDefault="005E5B5B" w:rsidP="005E5B5B">
      <w:pPr>
        <w:pStyle w:val="PL"/>
      </w:pPr>
      <w:r>
        <w:t xml:space="preserve">    }</w:t>
      </w:r>
    </w:p>
    <w:p w14:paraId="68567455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routeInfo</w:t>
      </w:r>
      <w:proofErr w:type="spellEnd"/>
      <w:r>
        <w:t>{</w:t>
      </w:r>
    </w:p>
    <w:p w14:paraId="57B9CA14" w14:textId="77777777" w:rsidR="005E5B5B" w:rsidRDefault="005E5B5B" w:rsidP="005E5B5B">
      <w:pPr>
        <w:pStyle w:val="PL"/>
      </w:pPr>
      <w:r>
        <w:t xml:space="preserve">      description "It provides the traffic routing information.";</w:t>
      </w:r>
    </w:p>
    <w:p w14:paraId="0D8A3C02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RouteInformation</w:t>
      </w:r>
      <w:proofErr w:type="spellEnd"/>
      <w:r>
        <w:t>;</w:t>
      </w:r>
    </w:p>
    <w:p w14:paraId="0B2CCAEF" w14:textId="77777777" w:rsidR="005E5B5B" w:rsidRDefault="005E5B5B" w:rsidP="005E5B5B">
      <w:pPr>
        <w:pStyle w:val="PL"/>
      </w:pPr>
      <w:r>
        <w:t xml:space="preserve">    }</w:t>
      </w:r>
    </w:p>
    <w:p w14:paraId="5071DAC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routeProfId</w:t>
      </w:r>
      <w:proofErr w:type="spellEnd"/>
      <w:r>
        <w:t xml:space="preserve"> {</w:t>
      </w:r>
    </w:p>
    <w:p w14:paraId="3AE23D90" w14:textId="77777777" w:rsidR="005E5B5B" w:rsidRDefault="005E5B5B" w:rsidP="005E5B5B">
      <w:pPr>
        <w:pStyle w:val="PL"/>
      </w:pPr>
      <w:r>
        <w:t xml:space="preserve">      type string;</w:t>
      </w:r>
    </w:p>
    <w:p w14:paraId="1460852C" w14:textId="77777777" w:rsidR="005E5B5B" w:rsidRDefault="005E5B5B" w:rsidP="005E5B5B">
      <w:pPr>
        <w:pStyle w:val="PL"/>
      </w:pPr>
      <w:r>
        <w:t xml:space="preserve">      description "It identifies the routing profile.";</w:t>
      </w:r>
    </w:p>
    <w:p w14:paraId="55E1A3E1" w14:textId="77777777" w:rsidR="005E5B5B" w:rsidRDefault="005E5B5B" w:rsidP="005E5B5B">
      <w:pPr>
        <w:pStyle w:val="PL"/>
      </w:pPr>
      <w:r>
        <w:t xml:space="preserve">    }</w:t>
      </w:r>
    </w:p>
    <w:p w14:paraId="4C58BFBC" w14:textId="77777777" w:rsidR="005E5B5B" w:rsidRDefault="005E5B5B" w:rsidP="005E5B5B">
      <w:pPr>
        <w:pStyle w:val="PL"/>
      </w:pPr>
      <w:r>
        <w:t xml:space="preserve">  }</w:t>
      </w:r>
    </w:p>
    <w:p w14:paraId="03C076B4" w14:textId="77777777" w:rsidR="005E5B5B" w:rsidRDefault="005E5B5B" w:rsidP="005E5B5B">
      <w:pPr>
        <w:pStyle w:val="PL"/>
      </w:pPr>
    </w:p>
    <w:p w14:paraId="09967DFB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RedirectInformaton</w:t>
      </w:r>
      <w:proofErr w:type="spellEnd"/>
      <w:r>
        <w:t xml:space="preserve"> {</w:t>
      </w:r>
    </w:p>
    <w:p w14:paraId="6D6BCE90" w14:textId="77777777" w:rsidR="005E5B5B" w:rsidRDefault="005E5B5B" w:rsidP="005E5B5B">
      <w:pPr>
        <w:pStyle w:val="PL"/>
      </w:pPr>
      <w:r>
        <w:t xml:space="preserve">    description "It specifies the redirect information for traffic control in </w:t>
      </w:r>
    </w:p>
    <w:p w14:paraId="5BE055FC" w14:textId="77777777" w:rsidR="005E5B5B" w:rsidRDefault="005E5B5B" w:rsidP="005E5B5B">
      <w:pPr>
        <w:pStyle w:val="PL"/>
      </w:pPr>
      <w:r>
        <w:t xml:space="preserve">      the PCC rule.";</w:t>
      </w:r>
    </w:p>
    <w:p w14:paraId="484F7F2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redirectEnabled</w:t>
      </w:r>
      <w:proofErr w:type="spellEnd"/>
      <w:r>
        <w:t xml:space="preserve"> {</w:t>
      </w:r>
    </w:p>
    <w:p w14:paraId="2CCD2C58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562B0283" w14:textId="77777777" w:rsidR="005E5B5B" w:rsidRDefault="005E5B5B" w:rsidP="005E5B5B">
      <w:pPr>
        <w:pStyle w:val="PL"/>
      </w:pPr>
      <w:r>
        <w:t xml:space="preserve">      mandatory true;</w:t>
      </w:r>
    </w:p>
    <w:p w14:paraId="4B0C2D90" w14:textId="77777777" w:rsidR="005E5B5B" w:rsidRDefault="005E5B5B" w:rsidP="005E5B5B">
      <w:pPr>
        <w:pStyle w:val="PL"/>
      </w:pPr>
      <w:r>
        <w:t xml:space="preserve">      description "It indicates whether the redirect instruction is enabled.";</w:t>
      </w:r>
    </w:p>
    <w:p w14:paraId="2D3CBC37" w14:textId="77777777" w:rsidR="005E5B5B" w:rsidRDefault="005E5B5B" w:rsidP="005E5B5B">
      <w:pPr>
        <w:pStyle w:val="PL"/>
      </w:pPr>
      <w:r>
        <w:t xml:space="preserve">    }</w:t>
      </w:r>
    </w:p>
    <w:p w14:paraId="0E0D47BA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redirectAddressType</w:t>
      </w:r>
      <w:proofErr w:type="spellEnd"/>
      <w:r>
        <w:t xml:space="preserve"> {</w:t>
      </w:r>
    </w:p>
    <w:p w14:paraId="2E855176" w14:textId="77777777" w:rsidR="005E5B5B" w:rsidRDefault="005E5B5B" w:rsidP="005E5B5B">
      <w:pPr>
        <w:pStyle w:val="PL"/>
      </w:pPr>
      <w:r>
        <w:t xml:space="preserve">      type enumeration {</w:t>
      </w:r>
    </w:p>
    <w:p w14:paraId="4B92D9C2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IPV4_ADDR;</w:t>
      </w:r>
    </w:p>
    <w:p w14:paraId="5BB8C2AA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IPV6_ADDR;</w:t>
      </w:r>
    </w:p>
    <w:p w14:paraId="5A10CFC5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URL;</w:t>
      </w:r>
    </w:p>
    <w:p w14:paraId="51FF9481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SIP_URI;</w:t>
      </w:r>
    </w:p>
    <w:p w14:paraId="54F0EDD5" w14:textId="77777777" w:rsidR="005E5B5B" w:rsidRDefault="005E5B5B" w:rsidP="005E5B5B">
      <w:pPr>
        <w:pStyle w:val="PL"/>
      </w:pPr>
      <w:r>
        <w:t xml:space="preserve">      }</w:t>
      </w:r>
    </w:p>
    <w:p w14:paraId="39E0DD78" w14:textId="77777777" w:rsidR="005E5B5B" w:rsidRDefault="005E5B5B" w:rsidP="005E5B5B">
      <w:pPr>
        <w:pStyle w:val="PL"/>
      </w:pPr>
      <w:r>
        <w:t xml:space="preserve">      mandatory true;</w:t>
      </w:r>
    </w:p>
    <w:p w14:paraId="029D1D50" w14:textId="77777777" w:rsidR="005E5B5B" w:rsidRDefault="005E5B5B" w:rsidP="005E5B5B">
      <w:pPr>
        <w:pStyle w:val="PL"/>
      </w:pPr>
      <w:r>
        <w:t xml:space="preserve">      description "It indicates the type of redirect address.";</w:t>
      </w:r>
    </w:p>
    <w:p w14:paraId="607A3BEF" w14:textId="77777777" w:rsidR="005E5B5B" w:rsidRDefault="005E5B5B" w:rsidP="005E5B5B">
      <w:pPr>
        <w:pStyle w:val="PL"/>
      </w:pPr>
      <w:r>
        <w:t xml:space="preserve">      reference "3GPPTS 29.512";</w:t>
      </w:r>
    </w:p>
    <w:p w14:paraId="4C5A30AB" w14:textId="77777777" w:rsidR="005E5B5B" w:rsidRDefault="005E5B5B" w:rsidP="005E5B5B">
      <w:pPr>
        <w:pStyle w:val="PL"/>
      </w:pPr>
      <w:r>
        <w:t xml:space="preserve">    }</w:t>
      </w:r>
    </w:p>
    <w:p w14:paraId="3B09EFB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redirectServerAddress</w:t>
      </w:r>
      <w:proofErr w:type="spellEnd"/>
      <w:r>
        <w:t xml:space="preserve"> {</w:t>
      </w:r>
    </w:p>
    <w:p w14:paraId="073EAA16" w14:textId="77777777" w:rsidR="005E5B5B" w:rsidRDefault="005E5B5B" w:rsidP="005E5B5B">
      <w:pPr>
        <w:pStyle w:val="PL"/>
      </w:pPr>
      <w:r>
        <w:t xml:space="preserve">      type string;</w:t>
      </w:r>
    </w:p>
    <w:p w14:paraId="0A0FB69B" w14:textId="77777777" w:rsidR="005E5B5B" w:rsidRDefault="005E5B5B" w:rsidP="005E5B5B">
      <w:pPr>
        <w:pStyle w:val="PL"/>
      </w:pPr>
      <w:r>
        <w:t xml:space="preserve">      mandatory true;</w:t>
      </w:r>
    </w:p>
    <w:p w14:paraId="17DD1D05" w14:textId="77777777" w:rsidR="005E5B5B" w:rsidRDefault="005E5B5B" w:rsidP="005E5B5B">
      <w:pPr>
        <w:pStyle w:val="PL"/>
      </w:pPr>
      <w:r>
        <w:t xml:space="preserve">      description "It indicates the address of the redirect server.";</w:t>
      </w:r>
    </w:p>
    <w:p w14:paraId="18AF11F3" w14:textId="77777777" w:rsidR="005E5B5B" w:rsidRDefault="005E5B5B" w:rsidP="005E5B5B">
      <w:pPr>
        <w:pStyle w:val="PL"/>
      </w:pPr>
      <w:r>
        <w:t xml:space="preserve">    }</w:t>
      </w:r>
    </w:p>
    <w:p w14:paraId="0F50558C" w14:textId="77777777" w:rsidR="005E5B5B" w:rsidRDefault="005E5B5B" w:rsidP="005E5B5B">
      <w:pPr>
        <w:pStyle w:val="PL"/>
      </w:pPr>
      <w:r>
        <w:t xml:space="preserve">  }</w:t>
      </w:r>
    </w:p>
    <w:p w14:paraId="17EE8D2A" w14:textId="77777777" w:rsidR="005E5B5B" w:rsidRDefault="005E5B5B" w:rsidP="005E5B5B">
      <w:pPr>
        <w:pStyle w:val="PL"/>
      </w:pPr>
    </w:p>
    <w:p w14:paraId="35AA4BAA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TrafficControlDataInformation</w:t>
      </w:r>
      <w:proofErr w:type="spellEnd"/>
      <w:r>
        <w:t xml:space="preserve"> {</w:t>
      </w:r>
    </w:p>
    <w:p w14:paraId="61259691" w14:textId="77777777" w:rsidR="005E5B5B" w:rsidRDefault="005E5B5B" w:rsidP="005E5B5B">
      <w:pPr>
        <w:pStyle w:val="PL"/>
      </w:pPr>
      <w:r>
        <w:t xml:space="preserve">    description "It specifies the traffic control data for a service </w:t>
      </w:r>
    </w:p>
    <w:p w14:paraId="7A0E2265" w14:textId="77777777" w:rsidR="005E5B5B" w:rsidRDefault="005E5B5B" w:rsidP="005E5B5B">
      <w:pPr>
        <w:pStyle w:val="PL"/>
      </w:pPr>
      <w:r>
        <w:t xml:space="preserve">      flow of a PCC rule.";</w:t>
      </w:r>
    </w:p>
    <w:p w14:paraId="0B4A883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tcId</w:t>
      </w:r>
      <w:proofErr w:type="spellEnd"/>
      <w:r>
        <w:t xml:space="preserve"> {</w:t>
      </w:r>
    </w:p>
    <w:p w14:paraId="45583B7C" w14:textId="77777777" w:rsidR="005E5B5B" w:rsidRDefault="005E5B5B" w:rsidP="005E5B5B">
      <w:pPr>
        <w:pStyle w:val="PL"/>
      </w:pPr>
      <w:r>
        <w:t xml:space="preserve">      type string;</w:t>
      </w:r>
    </w:p>
    <w:p w14:paraId="64EEE2E7" w14:textId="77777777" w:rsidR="005E5B5B" w:rsidRDefault="005E5B5B" w:rsidP="005E5B5B">
      <w:pPr>
        <w:pStyle w:val="PL"/>
      </w:pPr>
      <w:r>
        <w:t xml:space="preserve">      mandatory true;</w:t>
      </w:r>
    </w:p>
    <w:p w14:paraId="3B83B679" w14:textId="77777777" w:rsidR="005E5B5B" w:rsidRDefault="005E5B5B" w:rsidP="005E5B5B">
      <w:pPr>
        <w:pStyle w:val="PL"/>
      </w:pPr>
      <w:r>
        <w:t xml:space="preserve">      description "It univocally identifies the traffic control policy data </w:t>
      </w:r>
    </w:p>
    <w:p w14:paraId="46FC11C7" w14:textId="77777777" w:rsidR="005E5B5B" w:rsidRDefault="005E5B5B" w:rsidP="005E5B5B">
      <w:pPr>
        <w:pStyle w:val="PL"/>
      </w:pPr>
      <w:r>
        <w:t xml:space="preserve">        within a PDU session.";</w:t>
      </w:r>
    </w:p>
    <w:p w14:paraId="4F42E69E" w14:textId="77777777" w:rsidR="005E5B5B" w:rsidRDefault="005E5B5B" w:rsidP="005E5B5B">
      <w:pPr>
        <w:pStyle w:val="PL"/>
      </w:pPr>
      <w:r>
        <w:t xml:space="preserve">    }</w:t>
      </w:r>
    </w:p>
    <w:p w14:paraId="549627BE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flowStatus</w:t>
      </w:r>
      <w:proofErr w:type="spellEnd"/>
      <w:r>
        <w:t xml:space="preserve"> {</w:t>
      </w:r>
    </w:p>
    <w:p w14:paraId="1F7F96E4" w14:textId="77777777" w:rsidR="005E5B5B" w:rsidRDefault="005E5B5B" w:rsidP="005E5B5B">
      <w:pPr>
        <w:pStyle w:val="PL"/>
      </w:pPr>
      <w:r>
        <w:t xml:space="preserve">      type enumeration {</w:t>
      </w:r>
    </w:p>
    <w:p w14:paraId="7CCC6DC2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ENABLED-UPLINK;</w:t>
      </w:r>
    </w:p>
    <w:p w14:paraId="499BAFE0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ENABLED-DOWNLINK;</w:t>
      </w:r>
    </w:p>
    <w:p w14:paraId="74B6FCB6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ENABLED;</w:t>
      </w:r>
    </w:p>
    <w:p w14:paraId="2B09D83E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DISABLED;</w:t>
      </w:r>
    </w:p>
    <w:p w14:paraId="33B97B65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REMOVED;</w:t>
      </w:r>
    </w:p>
    <w:p w14:paraId="6DBFA65C" w14:textId="77777777" w:rsidR="005E5B5B" w:rsidRDefault="005E5B5B" w:rsidP="005E5B5B">
      <w:pPr>
        <w:pStyle w:val="PL"/>
      </w:pPr>
      <w:r>
        <w:t xml:space="preserve">      }</w:t>
      </w:r>
    </w:p>
    <w:p w14:paraId="6C5DFB00" w14:textId="77777777" w:rsidR="005E5B5B" w:rsidRDefault="005E5B5B" w:rsidP="005E5B5B">
      <w:pPr>
        <w:pStyle w:val="PL"/>
      </w:pPr>
      <w:r>
        <w:t xml:space="preserve">      mandatory true;</w:t>
      </w:r>
    </w:p>
    <w:p w14:paraId="6C731846" w14:textId="77777777" w:rsidR="005E5B5B" w:rsidRDefault="005E5B5B" w:rsidP="005E5B5B">
      <w:pPr>
        <w:pStyle w:val="PL"/>
      </w:pPr>
      <w:r>
        <w:t xml:space="preserve">      description "It represents whether the service data flow(s) are enabled </w:t>
      </w:r>
    </w:p>
    <w:p w14:paraId="16771737" w14:textId="77777777" w:rsidR="005E5B5B" w:rsidRDefault="005E5B5B" w:rsidP="005E5B5B">
      <w:pPr>
        <w:pStyle w:val="PL"/>
      </w:pPr>
      <w:r>
        <w:t xml:space="preserve">        or disabled.";</w:t>
      </w:r>
    </w:p>
    <w:p w14:paraId="71C24E1A" w14:textId="77777777" w:rsidR="005E5B5B" w:rsidRDefault="005E5B5B" w:rsidP="005E5B5B">
      <w:pPr>
        <w:pStyle w:val="PL"/>
      </w:pPr>
      <w:r>
        <w:t xml:space="preserve">    }</w:t>
      </w:r>
    </w:p>
    <w:p w14:paraId="463B3355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redirectInfo</w:t>
      </w:r>
      <w:proofErr w:type="spellEnd"/>
      <w:r>
        <w:t xml:space="preserve"> {</w:t>
      </w:r>
    </w:p>
    <w:p w14:paraId="682D0F54" w14:textId="77777777" w:rsidR="005E5B5B" w:rsidRDefault="005E5B5B" w:rsidP="005E5B5B">
      <w:pPr>
        <w:pStyle w:val="PL"/>
      </w:pPr>
      <w:r>
        <w:t xml:space="preserve">      description "It contains the redirect information indicating whether the </w:t>
      </w:r>
    </w:p>
    <w:p w14:paraId="23B20659" w14:textId="77777777" w:rsidR="005E5B5B" w:rsidRDefault="005E5B5B" w:rsidP="005E5B5B">
      <w:pPr>
        <w:pStyle w:val="PL"/>
      </w:pPr>
      <w:r>
        <w:t xml:space="preserve">        detected application traffic should be redirected to another controlled</w:t>
      </w:r>
    </w:p>
    <w:p w14:paraId="7FAA4F55" w14:textId="77777777" w:rsidR="005E5B5B" w:rsidRDefault="005E5B5B" w:rsidP="005E5B5B">
      <w:pPr>
        <w:pStyle w:val="PL"/>
      </w:pPr>
      <w:r>
        <w:t xml:space="preserve">        address.";</w:t>
      </w:r>
    </w:p>
    <w:p w14:paraId="43B26943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RedirectInformaton</w:t>
      </w:r>
      <w:proofErr w:type="spellEnd"/>
      <w:r>
        <w:t>;</w:t>
      </w:r>
    </w:p>
    <w:p w14:paraId="2E7D1312" w14:textId="77777777" w:rsidR="005E5B5B" w:rsidRDefault="005E5B5B" w:rsidP="005E5B5B">
      <w:pPr>
        <w:pStyle w:val="PL"/>
      </w:pPr>
      <w:r>
        <w:t xml:space="preserve">    }</w:t>
      </w:r>
    </w:p>
    <w:p w14:paraId="0F516A51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addRedirectInfo</w:t>
      </w:r>
      <w:proofErr w:type="spellEnd"/>
      <w:r>
        <w:t xml:space="preserve"> {</w:t>
      </w:r>
    </w:p>
    <w:p w14:paraId="4168518F" w14:textId="77777777" w:rsidR="005E5B5B" w:rsidRDefault="005E5B5B" w:rsidP="005E5B5B">
      <w:pPr>
        <w:pStyle w:val="PL"/>
      </w:pPr>
      <w:r>
        <w:t xml:space="preserve">      description "It contains the additional redirect information indicating </w:t>
      </w:r>
    </w:p>
    <w:p w14:paraId="5A0DB443" w14:textId="77777777" w:rsidR="005E5B5B" w:rsidRDefault="005E5B5B" w:rsidP="005E5B5B">
      <w:pPr>
        <w:pStyle w:val="PL"/>
      </w:pPr>
      <w:r>
        <w:t xml:space="preserve">        whether the detected application traffic should be redirected to another </w:t>
      </w:r>
    </w:p>
    <w:p w14:paraId="5AC95BF5" w14:textId="77777777" w:rsidR="005E5B5B" w:rsidRDefault="005E5B5B" w:rsidP="005E5B5B">
      <w:pPr>
        <w:pStyle w:val="PL"/>
      </w:pPr>
      <w:r>
        <w:t xml:space="preserve">        controlled address.";</w:t>
      </w:r>
    </w:p>
    <w:p w14:paraId="79D9BC3D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redirectInfo</w:t>
      </w:r>
      <w:proofErr w:type="spellEnd"/>
      <w:r>
        <w:t xml:space="preserve"> {</w:t>
      </w:r>
    </w:p>
    <w:p w14:paraId="31176221" w14:textId="77777777" w:rsidR="005E5B5B" w:rsidRDefault="005E5B5B" w:rsidP="005E5B5B">
      <w:pPr>
        <w:pStyle w:val="PL"/>
      </w:pPr>
      <w:r>
        <w:t xml:space="preserve">        description "The list of redirect information indicating whether the </w:t>
      </w:r>
    </w:p>
    <w:p w14:paraId="691C4A1A" w14:textId="77777777" w:rsidR="005E5B5B" w:rsidRDefault="005E5B5B" w:rsidP="005E5B5B">
      <w:pPr>
        <w:pStyle w:val="PL"/>
      </w:pPr>
      <w:r>
        <w:t xml:space="preserve">          detected application traffic should be redirected to another </w:t>
      </w:r>
    </w:p>
    <w:p w14:paraId="7D53B789" w14:textId="77777777" w:rsidR="005E5B5B" w:rsidRDefault="005E5B5B" w:rsidP="005E5B5B">
      <w:pPr>
        <w:pStyle w:val="PL"/>
      </w:pPr>
      <w:r>
        <w:t xml:space="preserve">          controlled address.";</w:t>
      </w:r>
    </w:p>
    <w:p w14:paraId="0FB4F8C9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redirectServerAddress</w:t>
      </w:r>
      <w:proofErr w:type="spellEnd"/>
      <w:r>
        <w:t>";</w:t>
      </w:r>
    </w:p>
    <w:p w14:paraId="2CB8EDCB" w14:textId="77777777" w:rsidR="005E5B5B" w:rsidRDefault="005E5B5B" w:rsidP="005E5B5B">
      <w:pPr>
        <w:pStyle w:val="PL"/>
      </w:pPr>
      <w:r>
        <w:lastRenderedPageBreak/>
        <w:t xml:space="preserve">        uses </w:t>
      </w:r>
      <w:proofErr w:type="spellStart"/>
      <w:r>
        <w:t>RedirectInformaton</w:t>
      </w:r>
      <w:proofErr w:type="spellEnd"/>
      <w:r>
        <w:t>;</w:t>
      </w:r>
    </w:p>
    <w:p w14:paraId="4D87561E" w14:textId="77777777" w:rsidR="005E5B5B" w:rsidRDefault="005E5B5B" w:rsidP="005E5B5B">
      <w:pPr>
        <w:pStyle w:val="PL"/>
      </w:pPr>
      <w:r>
        <w:t xml:space="preserve">      }</w:t>
      </w:r>
    </w:p>
    <w:p w14:paraId="5BFFA0C7" w14:textId="77777777" w:rsidR="005E5B5B" w:rsidRDefault="005E5B5B" w:rsidP="005E5B5B">
      <w:pPr>
        <w:pStyle w:val="PL"/>
      </w:pPr>
      <w:r>
        <w:t xml:space="preserve">    }</w:t>
      </w:r>
    </w:p>
    <w:p w14:paraId="78C7D100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muteNotif</w:t>
      </w:r>
      <w:proofErr w:type="spellEnd"/>
      <w:r>
        <w:t xml:space="preserve"> {</w:t>
      </w:r>
    </w:p>
    <w:p w14:paraId="24A9DD9F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23A7D08A" w14:textId="77777777" w:rsidR="005E5B5B" w:rsidRDefault="005E5B5B" w:rsidP="005E5B5B">
      <w:pPr>
        <w:pStyle w:val="PL"/>
      </w:pPr>
      <w:r>
        <w:t xml:space="preserve">      default false;</w:t>
      </w:r>
    </w:p>
    <w:p w14:paraId="77F80550" w14:textId="77777777" w:rsidR="005E5B5B" w:rsidRDefault="005E5B5B" w:rsidP="005E5B5B">
      <w:pPr>
        <w:pStyle w:val="PL"/>
      </w:pPr>
      <w:r>
        <w:t xml:space="preserve">      description "It indicates whether </w:t>
      </w:r>
      <w:proofErr w:type="spellStart"/>
      <w:r>
        <w:t>applicat'on's</w:t>
      </w:r>
      <w:proofErr w:type="spellEnd"/>
      <w:r>
        <w:t xml:space="preserve"> start or stop notification </w:t>
      </w:r>
    </w:p>
    <w:p w14:paraId="00F0BD56" w14:textId="77777777" w:rsidR="005E5B5B" w:rsidRDefault="005E5B5B" w:rsidP="005E5B5B">
      <w:pPr>
        <w:pStyle w:val="PL"/>
      </w:pPr>
      <w:r>
        <w:t xml:space="preserve">        is to be muted.";</w:t>
      </w:r>
    </w:p>
    <w:p w14:paraId="2E9C35AE" w14:textId="77777777" w:rsidR="005E5B5B" w:rsidRDefault="005E5B5B" w:rsidP="005E5B5B">
      <w:pPr>
        <w:pStyle w:val="PL"/>
      </w:pPr>
      <w:r>
        <w:t xml:space="preserve">    }</w:t>
      </w:r>
    </w:p>
    <w:p w14:paraId="39C418D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trafficSteeringPolIdDl</w:t>
      </w:r>
      <w:proofErr w:type="spellEnd"/>
      <w:r>
        <w:t xml:space="preserve"> {</w:t>
      </w:r>
    </w:p>
    <w:p w14:paraId="32FA0A7F" w14:textId="77777777" w:rsidR="005E5B5B" w:rsidRDefault="005E5B5B" w:rsidP="005E5B5B">
      <w:pPr>
        <w:pStyle w:val="PL"/>
      </w:pPr>
      <w:r>
        <w:t xml:space="preserve">      type string;</w:t>
      </w:r>
    </w:p>
    <w:p w14:paraId="3D717B36" w14:textId="77777777" w:rsidR="005E5B5B" w:rsidRDefault="005E5B5B" w:rsidP="005E5B5B">
      <w:pPr>
        <w:pStyle w:val="PL"/>
      </w:pPr>
      <w:r>
        <w:t xml:space="preserve">      description "It references to a pre-configured traffic steering policy for downlink traffic at the SMF, see TS 29.512";</w:t>
      </w:r>
    </w:p>
    <w:p w14:paraId="45908EA0" w14:textId="77777777" w:rsidR="005E5B5B" w:rsidRDefault="005E5B5B" w:rsidP="005E5B5B">
      <w:pPr>
        <w:pStyle w:val="PL"/>
      </w:pPr>
      <w:r>
        <w:t xml:space="preserve">    }</w:t>
      </w:r>
    </w:p>
    <w:p w14:paraId="55BC58F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trafficSteeringPolIdUl</w:t>
      </w:r>
      <w:proofErr w:type="spellEnd"/>
      <w:r>
        <w:t xml:space="preserve"> {</w:t>
      </w:r>
    </w:p>
    <w:p w14:paraId="35AD77C3" w14:textId="77777777" w:rsidR="005E5B5B" w:rsidRDefault="005E5B5B" w:rsidP="005E5B5B">
      <w:pPr>
        <w:pStyle w:val="PL"/>
      </w:pPr>
      <w:r>
        <w:t xml:space="preserve">      type string;</w:t>
      </w:r>
    </w:p>
    <w:p w14:paraId="338E2766" w14:textId="77777777" w:rsidR="005E5B5B" w:rsidRDefault="005E5B5B" w:rsidP="005E5B5B">
      <w:pPr>
        <w:pStyle w:val="PL"/>
      </w:pPr>
      <w:r>
        <w:t xml:space="preserve">      description "It references to a pre-configured traffic steering policy for </w:t>
      </w:r>
    </w:p>
    <w:p w14:paraId="6F8A3996" w14:textId="77777777" w:rsidR="005E5B5B" w:rsidRDefault="005E5B5B" w:rsidP="005E5B5B">
      <w:pPr>
        <w:pStyle w:val="PL"/>
      </w:pPr>
      <w:r>
        <w:t xml:space="preserve">        uplink traffic at the SMF, see TS 29.512";</w:t>
      </w:r>
    </w:p>
    <w:p w14:paraId="24D01EEA" w14:textId="77777777" w:rsidR="005E5B5B" w:rsidRDefault="005E5B5B" w:rsidP="005E5B5B">
      <w:pPr>
        <w:pStyle w:val="PL"/>
      </w:pPr>
      <w:r>
        <w:t xml:space="preserve">    }</w:t>
      </w:r>
    </w:p>
    <w:p w14:paraId="5F3EAE61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routeToLocs</w:t>
      </w:r>
      <w:proofErr w:type="spellEnd"/>
      <w:r>
        <w:t xml:space="preserve"> {</w:t>
      </w:r>
    </w:p>
    <w:p w14:paraId="02B4A1FF" w14:textId="77777777" w:rsidR="005E5B5B" w:rsidRDefault="005E5B5B" w:rsidP="005E5B5B">
      <w:pPr>
        <w:pStyle w:val="PL"/>
      </w:pPr>
      <w:r>
        <w:t xml:space="preserve">      description "It provides a list of location which the traffic shall be </w:t>
      </w:r>
    </w:p>
    <w:p w14:paraId="66B7768C" w14:textId="77777777" w:rsidR="005E5B5B" w:rsidRDefault="005E5B5B" w:rsidP="005E5B5B">
      <w:pPr>
        <w:pStyle w:val="PL"/>
      </w:pPr>
      <w:r>
        <w:t xml:space="preserve">       routed to for the AF request.";</w:t>
      </w:r>
    </w:p>
    <w:p w14:paraId="274BBA92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routeToLoc</w:t>
      </w:r>
      <w:proofErr w:type="spellEnd"/>
      <w:r>
        <w:t xml:space="preserve"> {</w:t>
      </w:r>
    </w:p>
    <w:p w14:paraId="1F413820" w14:textId="77777777" w:rsidR="005E5B5B" w:rsidRDefault="005E5B5B" w:rsidP="005E5B5B">
      <w:pPr>
        <w:pStyle w:val="PL"/>
      </w:pPr>
      <w:r>
        <w:t xml:space="preserve">        description "The list of location which the traffic shall be routed to </w:t>
      </w:r>
    </w:p>
    <w:p w14:paraId="2412E93C" w14:textId="77777777" w:rsidR="005E5B5B" w:rsidRDefault="005E5B5B" w:rsidP="005E5B5B">
      <w:pPr>
        <w:pStyle w:val="PL"/>
      </w:pPr>
      <w:r>
        <w:t xml:space="preserve">          for the AF request.";</w:t>
      </w:r>
    </w:p>
    <w:p w14:paraId="048A72D3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dnai</w:t>
      </w:r>
      <w:proofErr w:type="spellEnd"/>
      <w:r>
        <w:t>";</w:t>
      </w:r>
    </w:p>
    <w:p w14:paraId="4E63BBD4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RouteToLocation</w:t>
      </w:r>
      <w:proofErr w:type="spellEnd"/>
      <w:r>
        <w:t>;</w:t>
      </w:r>
    </w:p>
    <w:p w14:paraId="6329902D" w14:textId="77777777" w:rsidR="005E5B5B" w:rsidRDefault="005E5B5B" w:rsidP="005E5B5B">
      <w:pPr>
        <w:pStyle w:val="PL"/>
      </w:pPr>
      <w:r>
        <w:t xml:space="preserve">      }</w:t>
      </w:r>
    </w:p>
    <w:p w14:paraId="4C8CF839" w14:textId="77777777" w:rsidR="005E5B5B" w:rsidRDefault="005E5B5B" w:rsidP="005E5B5B">
      <w:pPr>
        <w:pStyle w:val="PL"/>
      </w:pPr>
      <w:r>
        <w:t xml:space="preserve">    }</w:t>
      </w:r>
    </w:p>
    <w:p w14:paraId="571B6F6F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UpPathChgEvent</w:t>
      </w:r>
      <w:proofErr w:type="spellEnd"/>
      <w:r>
        <w:t>;</w:t>
      </w:r>
    </w:p>
    <w:p w14:paraId="528ECF2A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steerFun</w:t>
      </w:r>
      <w:proofErr w:type="spellEnd"/>
      <w:r>
        <w:t xml:space="preserve"> {</w:t>
      </w:r>
    </w:p>
    <w:p w14:paraId="4BAE4FEE" w14:textId="77777777" w:rsidR="005E5B5B" w:rsidRDefault="005E5B5B" w:rsidP="005E5B5B">
      <w:pPr>
        <w:pStyle w:val="PL"/>
      </w:pPr>
      <w:r>
        <w:t xml:space="preserve">      type enumeration {</w:t>
      </w:r>
    </w:p>
    <w:p w14:paraId="793D36D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MPTCP;</w:t>
      </w:r>
    </w:p>
    <w:p w14:paraId="3C6E176C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ATSSS_LL;</w:t>
      </w:r>
    </w:p>
    <w:p w14:paraId="668555FC" w14:textId="77777777" w:rsidR="005E5B5B" w:rsidRDefault="005E5B5B" w:rsidP="005E5B5B">
      <w:pPr>
        <w:pStyle w:val="PL"/>
      </w:pPr>
      <w:r>
        <w:t xml:space="preserve">      }</w:t>
      </w:r>
    </w:p>
    <w:p w14:paraId="244096E4" w14:textId="77777777" w:rsidR="005E5B5B" w:rsidRDefault="005E5B5B" w:rsidP="005E5B5B">
      <w:pPr>
        <w:pStyle w:val="PL"/>
      </w:pPr>
      <w:r>
        <w:t xml:space="preserve">      description "It indicates the applicable traffic steering functionality.";</w:t>
      </w:r>
    </w:p>
    <w:p w14:paraId="5CE96358" w14:textId="77777777" w:rsidR="005E5B5B" w:rsidRDefault="005E5B5B" w:rsidP="005E5B5B">
      <w:pPr>
        <w:pStyle w:val="PL"/>
      </w:pPr>
      <w:r>
        <w:t xml:space="preserve">      reference "3GPPTS 29.512";</w:t>
      </w:r>
    </w:p>
    <w:p w14:paraId="009521DB" w14:textId="77777777" w:rsidR="005E5B5B" w:rsidRDefault="005E5B5B" w:rsidP="005E5B5B">
      <w:pPr>
        <w:pStyle w:val="PL"/>
      </w:pPr>
      <w:r>
        <w:t xml:space="preserve">    }</w:t>
      </w:r>
    </w:p>
    <w:p w14:paraId="74407DD6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steerModeDl</w:t>
      </w:r>
      <w:proofErr w:type="spellEnd"/>
      <w:r>
        <w:t xml:space="preserve"> {</w:t>
      </w:r>
    </w:p>
    <w:p w14:paraId="69286C2F" w14:textId="77777777" w:rsidR="005E5B5B" w:rsidRDefault="005E5B5B" w:rsidP="005E5B5B">
      <w:pPr>
        <w:pStyle w:val="PL"/>
      </w:pPr>
      <w:r>
        <w:t xml:space="preserve">      description "It provides the traffic distribution rule across 3GPP and </w:t>
      </w:r>
    </w:p>
    <w:p w14:paraId="4ECB2C9A" w14:textId="77777777" w:rsidR="005E5B5B" w:rsidRDefault="005E5B5B" w:rsidP="005E5B5B">
      <w:pPr>
        <w:pStyle w:val="PL"/>
      </w:pPr>
      <w:r>
        <w:t xml:space="preserve">        Non-3GPP accesses to apply for downlink traffic.";</w:t>
      </w:r>
    </w:p>
    <w:p w14:paraId="637AEE81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SteeringMode</w:t>
      </w:r>
      <w:proofErr w:type="spellEnd"/>
      <w:r>
        <w:t>;</w:t>
      </w:r>
    </w:p>
    <w:p w14:paraId="7E1CAD8A" w14:textId="77777777" w:rsidR="005E5B5B" w:rsidRDefault="005E5B5B" w:rsidP="005E5B5B">
      <w:pPr>
        <w:pStyle w:val="PL"/>
      </w:pPr>
      <w:r>
        <w:t xml:space="preserve">    }</w:t>
      </w:r>
    </w:p>
    <w:p w14:paraId="2D3A8FCE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steerModeUl</w:t>
      </w:r>
      <w:proofErr w:type="spellEnd"/>
      <w:r>
        <w:t xml:space="preserve"> {</w:t>
      </w:r>
    </w:p>
    <w:p w14:paraId="3AAB914D" w14:textId="77777777" w:rsidR="005E5B5B" w:rsidRDefault="005E5B5B" w:rsidP="005E5B5B">
      <w:pPr>
        <w:pStyle w:val="PL"/>
      </w:pPr>
      <w:r>
        <w:t xml:space="preserve">      description "It provides the traffic distribution rule across 3GPP and Non-3GPP accesses to apply for uplink traffic.";</w:t>
      </w:r>
    </w:p>
    <w:p w14:paraId="62F20B0A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SteeringMode</w:t>
      </w:r>
      <w:proofErr w:type="spellEnd"/>
      <w:r>
        <w:t>;</w:t>
      </w:r>
    </w:p>
    <w:p w14:paraId="7A9E7730" w14:textId="77777777" w:rsidR="005E5B5B" w:rsidRDefault="005E5B5B" w:rsidP="005E5B5B">
      <w:pPr>
        <w:pStyle w:val="PL"/>
      </w:pPr>
      <w:r>
        <w:t xml:space="preserve">    }</w:t>
      </w:r>
    </w:p>
    <w:p w14:paraId="2C4F769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mulAccCtrl</w:t>
      </w:r>
      <w:proofErr w:type="spellEnd"/>
      <w:r>
        <w:t xml:space="preserve"> {</w:t>
      </w:r>
    </w:p>
    <w:p w14:paraId="7F85F00C" w14:textId="77777777" w:rsidR="005E5B5B" w:rsidRDefault="005E5B5B" w:rsidP="005E5B5B">
      <w:pPr>
        <w:pStyle w:val="PL"/>
      </w:pPr>
      <w:r>
        <w:t xml:space="preserve">      type enumeration {</w:t>
      </w:r>
    </w:p>
    <w:p w14:paraId="5056F11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ALLOWED;</w:t>
      </w:r>
    </w:p>
    <w:p w14:paraId="326C25EC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NOT_ALLOWED;</w:t>
      </w:r>
    </w:p>
    <w:p w14:paraId="79F7A067" w14:textId="77777777" w:rsidR="005E5B5B" w:rsidRDefault="005E5B5B" w:rsidP="005E5B5B">
      <w:pPr>
        <w:pStyle w:val="PL"/>
      </w:pPr>
      <w:r>
        <w:t xml:space="preserve">      }</w:t>
      </w:r>
    </w:p>
    <w:p w14:paraId="2BD18F2C" w14:textId="77777777" w:rsidR="005E5B5B" w:rsidRDefault="005E5B5B" w:rsidP="005E5B5B">
      <w:pPr>
        <w:pStyle w:val="PL"/>
      </w:pPr>
      <w:r>
        <w:t xml:space="preserve">      description "It indicates whether the service data flow, corresponding to the service data flow template, is allowed or not allowed.";</w:t>
      </w:r>
    </w:p>
    <w:p w14:paraId="216E5949" w14:textId="77777777" w:rsidR="005E5B5B" w:rsidRDefault="005E5B5B" w:rsidP="005E5B5B">
      <w:pPr>
        <w:pStyle w:val="PL"/>
      </w:pPr>
      <w:r>
        <w:t xml:space="preserve">    }</w:t>
      </w:r>
    </w:p>
    <w:p w14:paraId="2164183E" w14:textId="77777777" w:rsidR="005E5B5B" w:rsidRDefault="005E5B5B" w:rsidP="005E5B5B">
      <w:pPr>
        <w:pStyle w:val="PL"/>
      </w:pPr>
      <w:r>
        <w:t xml:space="preserve">  }</w:t>
      </w:r>
    </w:p>
    <w:p w14:paraId="1802CA62" w14:textId="77777777" w:rsidR="005E5B5B" w:rsidRDefault="005E5B5B" w:rsidP="005E5B5B">
      <w:pPr>
        <w:pStyle w:val="PL"/>
      </w:pPr>
    </w:p>
    <w:p w14:paraId="3E1ACC7F" w14:textId="77777777" w:rsidR="005E5B5B" w:rsidRDefault="005E5B5B" w:rsidP="005E5B5B">
      <w:pPr>
        <w:pStyle w:val="PL"/>
      </w:pPr>
      <w:r>
        <w:t xml:space="preserve">  grouping ARP {</w:t>
      </w:r>
    </w:p>
    <w:p w14:paraId="2523F523" w14:textId="77777777" w:rsidR="005E5B5B" w:rsidRDefault="005E5B5B" w:rsidP="005E5B5B">
      <w:pPr>
        <w:pStyle w:val="PL"/>
      </w:pPr>
      <w:r>
        <w:t xml:space="preserve">    description "It specifies the allocation and retention priority of a QoS control policy.";</w:t>
      </w:r>
    </w:p>
    <w:p w14:paraId="6F8000C0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priorityLevel</w:t>
      </w:r>
      <w:proofErr w:type="spellEnd"/>
      <w:r>
        <w:t xml:space="preserve"> {</w:t>
      </w:r>
    </w:p>
    <w:p w14:paraId="1CA9B911" w14:textId="77777777" w:rsidR="005E5B5B" w:rsidRDefault="005E5B5B" w:rsidP="005E5B5B">
      <w:pPr>
        <w:pStyle w:val="PL"/>
      </w:pPr>
      <w:r>
        <w:t xml:space="preserve">      type uint8 {</w:t>
      </w:r>
    </w:p>
    <w:p w14:paraId="362D89A2" w14:textId="77777777" w:rsidR="005E5B5B" w:rsidRDefault="005E5B5B" w:rsidP="005E5B5B">
      <w:pPr>
        <w:pStyle w:val="PL"/>
      </w:pPr>
      <w:r>
        <w:t xml:space="preserve">        range 1..15;</w:t>
      </w:r>
    </w:p>
    <w:p w14:paraId="0C05D822" w14:textId="77777777" w:rsidR="005E5B5B" w:rsidRDefault="005E5B5B" w:rsidP="005E5B5B">
      <w:pPr>
        <w:pStyle w:val="PL"/>
      </w:pPr>
      <w:r>
        <w:t xml:space="preserve">      }</w:t>
      </w:r>
    </w:p>
    <w:p w14:paraId="57414061" w14:textId="77777777" w:rsidR="005E5B5B" w:rsidRDefault="005E5B5B" w:rsidP="005E5B5B">
      <w:pPr>
        <w:pStyle w:val="PL"/>
      </w:pPr>
      <w:r>
        <w:t xml:space="preserve">      mandatory true;</w:t>
      </w:r>
    </w:p>
    <w:p w14:paraId="7D4FB3A2" w14:textId="77777777" w:rsidR="005E5B5B" w:rsidRDefault="005E5B5B" w:rsidP="005E5B5B">
      <w:pPr>
        <w:pStyle w:val="PL"/>
      </w:pPr>
      <w:r>
        <w:t xml:space="preserve">      description "It defines the relative importance of a resource request.";</w:t>
      </w:r>
    </w:p>
    <w:p w14:paraId="75AB4B5A" w14:textId="77777777" w:rsidR="005E5B5B" w:rsidRDefault="005E5B5B" w:rsidP="005E5B5B">
      <w:pPr>
        <w:pStyle w:val="PL"/>
      </w:pPr>
      <w:r>
        <w:t xml:space="preserve">    }</w:t>
      </w:r>
    </w:p>
    <w:p w14:paraId="4776C57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preemptCap</w:t>
      </w:r>
      <w:proofErr w:type="spellEnd"/>
      <w:r>
        <w:t xml:space="preserve"> {</w:t>
      </w:r>
    </w:p>
    <w:p w14:paraId="328327C0" w14:textId="77777777" w:rsidR="005E5B5B" w:rsidRDefault="005E5B5B" w:rsidP="005E5B5B">
      <w:pPr>
        <w:pStyle w:val="PL"/>
      </w:pPr>
      <w:r>
        <w:t xml:space="preserve">      type enumeration {</w:t>
      </w:r>
    </w:p>
    <w:p w14:paraId="6C98B455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NOT_PREEMPT;</w:t>
      </w:r>
    </w:p>
    <w:p w14:paraId="394B1AF0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MAY_PREEMPT;</w:t>
      </w:r>
    </w:p>
    <w:p w14:paraId="11553EFC" w14:textId="77777777" w:rsidR="005E5B5B" w:rsidRDefault="005E5B5B" w:rsidP="005E5B5B">
      <w:pPr>
        <w:pStyle w:val="PL"/>
      </w:pPr>
      <w:r>
        <w:t xml:space="preserve">      }</w:t>
      </w:r>
    </w:p>
    <w:p w14:paraId="0E5DFC34" w14:textId="77777777" w:rsidR="005E5B5B" w:rsidRDefault="005E5B5B" w:rsidP="005E5B5B">
      <w:pPr>
        <w:pStyle w:val="PL"/>
      </w:pPr>
      <w:r>
        <w:t xml:space="preserve">      mandatory true;</w:t>
      </w:r>
    </w:p>
    <w:p w14:paraId="46A10246" w14:textId="77777777" w:rsidR="005E5B5B" w:rsidRDefault="005E5B5B" w:rsidP="005E5B5B">
      <w:pPr>
        <w:pStyle w:val="PL"/>
      </w:pPr>
      <w:r>
        <w:t xml:space="preserve">      description "It defines whether a service data flow may get resources that were already assigned to another service data flow with a lower priority level.";</w:t>
      </w:r>
    </w:p>
    <w:p w14:paraId="29E117CA" w14:textId="77777777" w:rsidR="005E5B5B" w:rsidRDefault="005E5B5B" w:rsidP="005E5B5B">
      <w:pPr>
        <w:pStyle w:val="PL"/>
      </w:pPr>
      <w:r>
        <w:t xml:space="preserve">    }</w:t>
      </w:r>
    </w:p>
    <w:p w14:paraId="3B5A6A7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preemptVuln</w:t>
      </w:r>
      <w:proofErr w:type="spellEnd"/>
      <w:r>
        <w:t xml:space="preserve"> {</w:t>
      </w:r>
    </w:p>
    <w:p w14:paraId="16B4098A" w14:textId="77777777" w:rsidR="005E5B5B" w:rsidRDefault="005E5B5B" w:rsidP="005E5B5B">
      <w:pPr>
        <w:pStyle w:val="PL"/>
      </w:pPr>
      <w:r>
        <w:t xml:space="preserve">      type enumeration {</w:t>
      </w:r>
    </w:p>
    <w:p w14:paraId="13DEBB97" w14:textId="77777777" w:rsidR="005E5B5B" w:rsidRDefault="005E5B5B" w:rsidP="005E5B5B">
      <w:pPr>
        <w:pStyle w:val="PL"/>
      </w:pPr>
      <w:r>
        <w:lastRenderedPageBreak/>
        <w:t xml:space="preserve">        </w:t>
      </w:r>
      <w:proofErr w:type="spellStart"/>
      <w:r>
        <w:t>enum</w:t>
      </w:r>
      <w:proofErr w:type="spellEnd"/>
      <w:r>
        <w:t xml:space="preserve"> NOT_PREEMPTABLE;</w:t>
      </w:r>
    </w:p>
    <w:p w14:paraId="62CF5C21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PREEMPTABLE;</w:t>
      </w:r>
    </w:p>
    <w:p w14:paraId="480E5ABE" w14:textId="77777777" w:rsidR="005E5B5B" w:rsidRDefault="005E5B5B" w:rsidP="005E5B5B">
      <w:pPr>
        <w:pStyle w:val="PL"/>
      </w:pPr>
      <w:r>
        <w:t xml:space="preserve">      }</w:t>
      </w:r>
    </w:p>
    <w:p w14:paraId="69BC156B" w14:textId="77777777" w:rsidR="005E5B5B" w:rsidRDefault="005E5B5B" w:rsidP="005E5B5B">
      <w:pPr>
        <w:pStyle w:val="PL"/>
      </w:pPr>
      <w:r>
        <w:t xml:space="preserve">      mandatory true;</w:t>
      </w:r>
    </w:p>
    <w:p w14:paraId="6F8EA760" w14:textId="77777777" w:rsidR="005E5B5B" w:rsidRDefault="005E5B5B" w:rsidP="005E5B5B">
      <w:pPr>
        <w:pStyle w:val="PL"/>
      </w:pPr>
      <w:r>
        <w:t xml:space="preserve">      description "It defines whether a service data flow may lose the resources assigned to it in order to admit a service data flow with higher priority level.";</w:t>
      </w:r>
    </w:p>
    <w:p w14:paraId="4EB7F13B" w14:textId="77777777" w:rsidR="005E5B5B" w:rsidRDefault="005E5B5B" w:rsidP="005E5B5B">
      <w:pPr>
        <w:pStyle w:val="PL"/>
      </w:pPr>
      <w:r>
        <w:t xml:space="preserve">    }</w:t>
      </w:r>
    </w:p>
    <w:p w14:paraId="01AE38E2" w14:textId="77777777" w:rsidR="005E5B5B" w:rsidRDefault="005E5B5B" w:rsidP="005E5B5B">
      <w:pPr>
        <w:pStyle w:val="PL"/>
      </w:pPr>
      <w:r>
        <w:t xml:space="preserve">  }</w:t>
      </w:r>
    </w:p>
    <w:p w14:paraId="13C8DE6A" w14:textId="77777777" w:rsidR="005E5B5B" w:rsidRDefault="005E5B5B" w:rsidP="005E5B5B">
      <w:pPr>
        <w:pStyle w:val="PL"/>
      </w:pPr>
    </w:p>
    <w:p w14:paraId="1C0957B6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QosDataInformation</w:t>
      </w:r>
      <w:proofErr w:type="spellEnd"/>
      <w:r>
        <w:t xml:space="preserve"> {</w:t>
      </w:r>
    </w:p>
    <w:p w14:paraId="2D76AB5F" w14:textId="77777777" w:rsidR="005E5B5B" w:rsidRDefault="005E5B5B" w:rsidP="005E5B5B">
      <w:pPr>
        <w:pStyle w:val="PL"/>
      </w:pPr>
      <w:r>
        <w:t xml:space="preserve">    description "It specifies the QoS control policy data for a service flow of a PCC rule.";</w:t>
      </w:r>
    </w:p>
    <w:p w14:paraId="3C99359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qosId</w:t>
      </w:r>
      <w:proofErr w:type="spellEnd"/>
      <w:r>
        <w:t xml:space="preserve"> {</w:t>
      </w:r>
    </w:p>
    <w:p w14:paraId="5CA92EFA" w14:textId="77777777" w:rsidR="005E5B5B" w:rsidRDefault="005E5B5B" w:rsidP="005E5B5B">
      <w:pPr>
        <w:pStyle w:val="PL"/>
      </w:pPr>
      <w:r>
        <w:t xml:space="preserve">      type string;</w:t>
      </w:r>
    </w:p>
    <w:p w14:paraId="617C2035" w14:textId="77777777" w:rsidR="005E5B5B" w:rsidRDefault="005E5B5B" w:rsidP="005E5B5B">
      <w:pPr>
        <w:pStyle w:val="PL"/>
      </w:pPr>
      <w:r>
        <w:t xml:space="preserve">      mandatory true;</w:t>
      </w:r>
    </w:p>
    <w:p w14:paraId="71EC86F7" w14:textId="77777777" w:rsidR="005E5B5B" w:rsidRDefault="005E5B5B" w:rsidP="005E5B5B">
      <w:pPr>
        <w:pStyle w:val="PL"/>
      </w:pPr>
      <w:r>
        <w:t xml:space="preserve">      description "It identifies the QoS control policy data for a PCC rule.";</w:t>
      </w:r>
    </w:p>
    <w:p w14:paraId="1A029949" w14:textId="77777777" w:rsidR="005E5B5B" w:rsidRDefault="005E5B5B" w:rsidP="005E5B5B">
      <w:pPr>
        <w:pStyle w:val="PL"/>
      </w:pPr>
      <w:r>
        <w:t xml:space="preserve">    }</w:t>
      </w:r>
    </w:p>
    <w:p w14:paraId="70BF3A31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fiveQIValue</w:t>
      </w:r>
      <w:proofErr w:type="spellEnd"/>
      <w:r>
        <w:t xml:space="preserve"> {</w:t>
      </w:r>
    </w:p>
    <w:p w14:paraId="73285E3D" w14:textId="77777777" w:rsidR="005E5B5B" w:rsidRDefault="005E5B5B" w:rsidP="005E5B5B">
      <w:pPr>
        <w:pStyle w:val="PL"/>
      </w:pPr>
      <w:r>
        <w:t xml:space="preserve">      type uint8 {</w:t>
      </w:r>
    </w:p>
    <w:p w14:paraId="6EB42E7D" w14:textId="77777777" w:rsidR="005E5B5B" w:rsidRDefault="005E5B5B" w:rsidP="005E5B5B">
      <w:pPr>
        <w:pStyle w:val="PL"/>
      </w:pPr>
      <w:r>
        <w:t xml:space="preserve">        range 0..255;</w:t>
      </w:r>
    </w:p>
    <w:p w14:paraId="116853A5" w14:textId="77777777" w:rsidR="005E5B5B" w:rsidRDefault="005E5B5B" w:rsidP="005E5B5B">
      <w:pPr>
        <w:pStyle w:val="PL"/>
      </w:pPr>
      <w:r>
        <w:t xml:space="preserve">      }</w:t>
      </w:r>
    </w:p>
    <w:p w14:paraId="6A5D9983" w14:textId="77777777" w:rsidR="005E5B5B" w:rsidRDefault="005E5B5B" w:rsidP="005E5B5B">
      <w:pPr>
        <w:pStyle w:val="PL"/>
      </w:pPr>
      <w:r>
        <w:t xml:space="preserve">      mandatory true;</w:t>
      </w:r>
    </w:p>
    <w:p w14:paraId="23D715C0" w14:textId="77777777" w:rsidR="005E5B5B" w:rsidRDefault="005E5B5B" w:rsidP="005E5B5B">
      <w:pPr>
        <w:pStyle w:val="PL"/>
      </w:pPr>
      <w:r>
        <w:t xml:space="preserve">      description "It indicates the 5QI value.";</w:t>
      </w:r>
    </w:p>
    <w:p w14:paraId="0D6A3474" w14:textId="77777777" w:rsidR="005E5B5B" w:rsidRDefault="005E5B5B" w:rsidP="005E5B5B">
      <w:pPr>
        <w:pStyle w:val="PL"/>
      </w:pPr>
      <w:r>
        <w:t xml:space="preserve">    }</w:t>
      </w:r>
    </w:p>
    <w:p w14:paraId="3E6B077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maxbrUl</w:t>
      </w:r>
      <w:proofErr w:type="spellEnd"/>
      <w:r>
        <w:t xml:space="preserve"> {</w:t>
      </w:r>
    </w:p>
    <w:p w14:paraId="2B0ABC26" w14:textId="77777777" w:rsidR="005E5B5B" w:rsidRDefault="005E5B5B" w:rsidP="005E5B5B">
      <w:pPr>
        <w:pStyle w:val="PL"/>
      </w:pPr>
      <w:r>
        <w:t xml:space="preserve">      type string;</w:t>
      </w:r>
    </w:p>
    <w:p w14:paraId="55E0B5B3" w14:textId="77777777" w:rsidR="005E5B5B" w:rsidRDefault="005E5B5B" w:rsidP="005E5B5B">
      <w:pPr>
        <w:pStyle w:val="PL"/>
      </w:pPr>
      <w:r>
        <w:t xml:space="preserve">      description "It represents the maximum uplink bandwidth.";</w:t>
      </w:r>
    </w:p>
    <w:p w14:paraId="28A78133" w14:textId="77777777" w:rsidR="005E5B5B" w:rsidRDefault="005E5B5B" w:rsidP="005E5B5B">
      <w:pPr>
        <w:pStyle w:val="PL"/>
      </w:pPr>
      <w:r>
        <w:t xml:space="preserve">    }</w:t>
      </w:r>
    </w:p>
    <w:p w14:paraId="3D144DF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maxbrDl</w:t>
      </w:r>
      <w:proofErr w:type="spellEnd"/>
      <w:r>
        <w:t xml:space="preserve"> {</w:t>
      </w:r>
    </w:p>
    <w:p w14:paraId="4EFF6DF8" w14:textId="77777777" w:rsidR="005E5B5B" w:rsidRDefault="005E5B5B" w:rsidP="005E5B5B">
      <w:pPr>
        <w:pStyle w:val="PL"/>
      </w:pPr>
      <w:r>
        <w:t xml:space="preserve">      type string;</w:t>
      </w:r>
    </w:p>
    <w:p w14:paraId="382AA540" w14:textId="77777777" w:rsidR="005E5B5B" w:rsidRDefault="005E5B5B" w:rsidP="005E5B5B">
      <w:pPr>
        <w:pStyle w:val="PL"/>
      </w:pPr>
      <w:r>
        <w:t xml:space="preserve">      description "It represents the maximum downlink bandwidth.";</w:t>
      </w:r>
    </w:p>
    <w:p w14:paraId="57126024" w14:textId="77777777" w:rsidR="005E5B5B" w:rsidRDefault="005E5B5B" w:rsidP="005E5B5B">
      <w:pPr>
        <w:pStyle w:val="PL"/>
      </w:pPr>
      <w:r>
        <w:t xml:space="preserve">    }</w:t>
      </w:r>
    </w:p>
    <w:p w14:paraId="76FF216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gbrUl</w:t>
      </w:r>
      <w:proofErr w:type="spellEnd"/>
      <w:r>
        <w:t xml:space="preserve"> {</w:t>
      </w:r>
    </w:p>
    <w:p w14:paraId="34B0CAC7" w14:textId="77777777" w:rsidR="005E5B5B" w:rsidRDefault="005E5B5B" w:rsidP="005E5B5B">
      <w:pPr>
        <w:pStyle w:val="PL"/>
      </w:pPr>
      <w:r>
        <w:t xml:space="preserve">      type string;</w:t>
      </w:r>
    </w:p>
    <w:p w14:paraId="7D5FF8D9" w14:textId="77777777" w:rsidR="005E5B5B" w:rsidRDefault="005E5B5B" w:rsidP="005E5B5B">
      <w:pPr>
        <w:pStyle w:val="PL"/>
      </w:pPr>
      <w:r>
        <w:t xml:space="preserve">      description "It represents the guaranteed uplink bandwidth.";</w:t>
      </w:r>
    </w:p>
    <w:p w14:paraId="65DAA4C0" w14:textId="77777777" w:rsidR="005E5B5B" w:rsidRDefault="005E5B5B" w:rsidP="005E5B5B">
      <w:pPr>
        <w:pStyle w:val="PL"/>
      </w:pPr>
      <w:r>
        <w:t xml:space="preserve">    }</w:t>
      </w:r>
    </w:p>
    <w:p w14:paraId="0FEF46C6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gbrDl</w:t>
      </w:r>
      <w:proofErr w:type="spellEnd"/>
      <w:r>
        <w:t xml:space="preserve"> {</w:t>
      </w:r>
    </w:p>
    <w:p w14:paraId="697AD86B" w14:textId="77777777" w:rsidR="005E5B5B" w:rsidRDefault="005E5B5B" w:rsidP="005E5B5B">
      <w:pPr>
        <w:pStyle w:val="PL"/>
      </w:pPr>
      <w:r>
        <w:t xml:space="preserve">      type string;</w:t>
      </w:r>
    </w:p>
    <w:p w14:paraId="28CD6D72" w14:textId="77777777" w:rsidR="005E5B5B" w:rsidRDefault="005E5B5B" w:rsidP="005E5B5B">
      <w:pPr>
        <w:pStyle w:val="PL"/>
      </w:pPr>
      <w:r>
        <w:t xml:space="preserve">      description "It represents the guaranteed downlink bandwidth.";</w:t>
      </w:r>
    </w:p>
    <w:p w14:paraId="6BEC6975" w14:textId="77777777" w:rsidR="005E5B5B" w:rsidRDefault="005E5B5B" w:rsidP="005E5B5B">
      <w:pPr>
        <w:pStyle w:val="PL"/>
      </w:pPr>
      <w:r>
        <w:t xml:space="preserve">    }</w:t>
      </w:r>
    </w:p>
    <w:p w14:paraId="67968C70" w14:textId="77777777" w:rsidR="005E5B5B" w:rsidRDefault="005E5B5B" w:rsidP="005E5B5B">
      <w:pPr>
        <w:pStyle w:val="PL"/>
      </w:pPr>
      <w:r>
        <w:t xml:space="preserve">    uses ARP;</w:t>
      </w:r>
    </w:p>
    <w:p w14:paraId="159683E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qosNotificationControl</w:t>
      </w:r>
      <w:proofErr w:type="spellEnd"/>
      <w:r>
        <w:t xml:space="preserve"> {</w:t>
      </w:r>
    </w:p>
    <w:p w14:paraId="4A4FC967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71EE57FF" w14:textId="77777777" w:rsidR="005E5B5B" w:rsidRDefault="005E5B5B" w:rsidP="005E5B5B">
      <w:pPr>
        <w:pStyle w:val="PL"/>
      </w:pPr>
      <w:r>
        <w:t xml:space="preserve">      default false;</w:t>
      </w:r>
    </w:p>
    <w:p w14:paraId="5FB2BAD6" w14:textId="77777777" w:rsidR="005E5B5B" w:rsidRDefault="005E5B5B" w:rsidP="005E5B5B">
      <w:pPr>
        <w:pStyle w:val="PL"/>
      </w:pPr>
      <w:r>
        <w:t xml:space="preserve">      description "It indicates whether notifications are requested from 3GPP NG-RAN when the GFBR can no longer (or again) be guaranteed for a QoS Flow during the lifetime of the QoS Flow.";</w:t>
      </w:r>
    </w:p>
    <w:p w14:paraId="66B67E7A" w14:textId="77777777" w:rsidR="005E5B5B" w:rsidRDefault="005E5B5B" w:rsidP="005E5B5B">
      <w:pPr>
        <w:pStyle w:val="PL"/>
      </w:pPr>
      <w:r>
        <w:t xml:space="preserve">    }</w:t>
      </w:r>
    </w:p>
    <w:p w14:paraId="021F0D41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reflectiveQos</w:t>
      </w:r>
      <w:proofErr w:type="spellEnd"/>
      <w:r>
        <w:t xml:space="preserve"> {</w:t>
      </w:r>
    </w:p>
    <w:p w14:paraId="7C4C1E8C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0F3CD9F3" w14:textId="77777777" w:rsidR="005E5B5B" w:rsidRDefault="005E5B5B" w:rsidP="005E5B5B">
      <w:pPr>
        <w:pStyle w:val="PL"/>
      </w:pPr>
      <w:r>
        <w:t xml:space="preserve">      default false;</w:t>
      </w:r>
    </w:p>
    <w:p w14:paraId="2C81F7DA" w14:textId="77777777" w:rsidR="005E5B5B" w:rsidRDefault="005E5B5B" w:rsidP="005E5B5B">
      <w:pPr>
        <w:pStyle w:val="PL"/>
      </w:pPr>
      <w:r>
        <w:t xml:space="preserve">      description "Indicates whether the QoS information is reflective for the corresponding non-GBR service data flow";</w:t>
      </w:r>
    </w:p>
    <w:p w14:paraId="110E1EFF" w14:textId="77777777" w:rsidR="005E5B5B" w:rsidRDefault="005E5B5B" w:rsidP="005E5B5B">
      <w:pPr>
        <w:pStyle w:val="PL"/>
      </w:pPr>
      <w:r>
        <w:t xml:space="preserve">    }</w:t>
      </w:r>
    </w:p>
    <w:p w14:paraId="65C7C3F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sharingKeyDl</w:t>
      </w:r>
      <w:proofErr w:type="spellEnd"/>
      <w:r>
        <w:t xml:space="preserve"> {</w:t>
      </w:r>
    </w:p>
    <w:p w14:paraId="3BB60F29" w14:textId="77777777" w:rsidR="005E5B5B" w:rsidRDefault="005E5B5B" w:rsidP="005E5B5B">
      <w:pPr>
        <w:pStyle w:val="PL"/>
      </w:pPr>
      <w:r>
        <w:t xml:space="preserve">      type string;</w:t>
      </w:r>
    </w:p>
    <w:p w14:paraId="52705A5B" w14:textId="77777777" w:rsidR="005E5B5B" w:rsidRDefault="005E5B5B" w:rsidP="005E5B5B">
      <w:pPr>
        <w:pStyle w:val="PL"/>
      </w:pPr>
      <w:r>
        <w:t xml:space="preserve">      description "It indicates, by containing the same value, what PCC rules may share resource in downlink direction.";</w:t>
      </w:r>
    </w:p>
    <w:p w14:paraId="3B473352" w14:textId="77777777" w:rsidR="005E5B5B" w:rsidRDefault="005E5B5B" w:rsidP="005E5B5B">
      <w:pPr>
        <w:pStyle w:val="PL"/>
      </w:pPr>
      <w:r>
        <w:t xml:space="preserve">    }</w:t>
      </w:r>
    </w:p>
    <w:p w14:paraId="3588979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sharingKeyUl</w:t>
      </w:r>
      <w:proofErr w:type="spellEnd"/>
      <w:r>
        <w:t xml:space="preserve"> {</w:t>
      </w:r>
    </w:p>
    <w:p w14:paraId="542C9502" w14:textId="77777777" w:rsidR="005E5B5B" w:rsidRDefault="005E5B5B" w:rsidP="005E5B5B">
      <w:pPr>
        <w:pStyle w:val="PL"/>
      </w:pPr>
      <w:r>
        <w:t xml:space="preserve">      type string;</w:t>
      </w:r>
    </w:p>
    <w:p w14:paraId="4D5D520E" w14:textId="77777777" w:rsidR="005E5B5B" w:rsidRDefault="005E5B5B" w:rsidP="005E5B5B">
      <w:pPr>
        <w:pStyle w:val="PL"/>
      </w:pPr>
      <w:r>
        <w:t xml:space="preserve">      description "It indicates, by containing the same value, what PCC rules may share resource in uplink direction.";</w:t>
      </w:r>
    </w:p>
    <w:p w14:paraId="1021C53F" w14:textId="77777777" w:rsidR="005E5B5B" w:rsidRDefault="005E5B5B" w:rsidP="005E5B5B">
      <w:pPr>
        <w:pStyle w:val="PL"/>
      </w:pPr>
      <w:r>
        <w:t xml:space="preserve">    }</w:t>
      </w:r>
    </w:p>
    <w:p w14:paraId="7A98B369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maxPacketLossRateDl</w:t>
      </w:r>
      <w:proofErr w:type="spellEnd"/>
      <w:r>
        <w:t xml:space="preserve"> {</w:t>
      </w:r>
    </w:p>
    <w:p w14:paraId="4F27C5D2" w14:textId="77777777" w:rsidR="005E5B5B" w:rsidRDefault="005E5B5B" w:rsidP="005E5B5B">
      <w:pPr>
        <w:pStyle w:val="PL"/>
      </w:pPr>
      <w:r>
        <w:t xml:space="preserve">      type uint16 {</w:t>
      </w:r>
    </w:p>
    <w:p w14:paraId="43DCDABC" w14:textId="77777777" w:rsidR="005E5B5B" w:rsidRDefault="005E5B5B" w:rsidP="005E5B5B">
      <w:pPr>
        <w:pStyle w:val="PL"/>
      </w:pPr>
      <w:r>
        <w:t xml:space="preserve">        range 0..1000;</w:t>
      </w:r>
    </w:p>
    <w:p w14:paraId="0AC04926" w14:textId="77777777" w:rsidR="005E5B5B" w:rsidRDefault="005E5B5B" w:rsidP="005E5B5B">
      <w:pPr>
        <w:pStyle w:val="PL"/>
      </w:pPr>
      <w:r>
        <w:t xml:space="preserve">      }</w:t>
      </w:r>
    </w:p>
    <w:p w14:paraId="0DC2EB08" w14:textId="77777777" w:rsidR="005E5B5B" w:rsidRDefault="005E5B5B" w:rsidP="005E5B5B">
      <w:pPr>
        <w:pStyle w:val="PL"/>
      </w:pPr>
      <w:r>
        <w:t xml:space="preserve">      description "It indicates the downlink maximum rate for lost packets that can be tolerated for the service data flow.";</w:t>
      </w:r>
    </w:p>
    <w:p w14:paraId="09BF5C8A" w14:textId="77777777" w:rsidR="005E5B5B" w:rsidRDefault="005E5B5B" w:rsidP="005E5B5B">
      <w:pPr>
        <w:pStyle w:val="PL"/>
      </w:pPr>
      <w:r>
        <w:t xml:space="preserve">    }</w:t>
      </w:r>
    </w:p>
    <w:p w14:paraId="0D4DCA51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maxPacketLossRateUl</w:t>
      </w:r>
      <w:proofErr w:type="spellEnd"/>
      <w:r>
        <w:t xml:space="preserve"> {</w:t>
      </w:r>
    </w:p>
    <w:p w14:paraId="7C573108" w14:textId="77777777" w:rsidR="005E5B5B" w:rsidRDefault="005E5B5B" w:rsidP="005E5B5B">
      <w:pPr>
        <w:pStyle w:val="PL"/>
      </w:pPr>
      <w:r>
        <w:t xml:space="preserve">      type uint16 {</w:t>
      </w:r>
    </w:p>
    <w:p w14:paraId="3800F52B" w14:textId="77777777" w:rsidR="005E5B5B" w:rsidRDefault="005E5B5B" w:rsidP="005E5B5B">
      <w:pPr>
        <w:pStyle w:val="PL"/>
      </w:pPr>
      <w:r>
        <w:t xml:space="preserve">        range 0..1000;</w:t>
      </w:r>
    </w:p>
    <w:p w14:paraId="17CA56CE" w14:textId="77777777" w:rsidR="005E5B5B" w:rsidRDefault="005E5B5B" w:rsidP="005E5B5B">
      <w:pPr>
        <w:pStyle w:val="PL"/>
      </w:pPr>
      <w:r>
        <w:t xml:space="preserve">      }</w:t>
      </w:r>
    </w:p>
    <w:p w14:paraId="4870CAB1" w14:textId="77777777" w:rsidR="005E5B5B" w:rsidRDefault="005E5B5B" w:rsidP="005E5B5B">
      <w:pPr>
        <w:pStyle w:val="PL"/>
      </w:pPr>
      <w:r>
        <w:t xml:space="preserve">      description "It indicates the uplink maximum rate for lost packets that can be tolerated for the service data flow.";</w:t>
      </w:r>
    </w:p>
    <w:p w14:paraId="2A1CC86F" w14:textId="77777777" w:rsidR="005E5B5B" w:rsidRDefault="005E5B5B" w:rsidP="005E5B5B">
      <w:pPr>
        <w:pStyle w:val="PL"/>
      </w:pPr>
      <w:r>
        <w:t xml:space="preserve">    }</w:t>
      </w:r>
    </w:p>
    <w:p w14:paraId="2D4225E3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extMaxDataBurstVol</w:t>
      </w:r>
      <w:proofErr w:type="spellEnd"/>
      <w:r>
        <w:t xml:space="preserve"> {</w:t>
      </w:r>
    </w:p>
    <w:p w14:paraId="5DB44DF4" w14:textId="77777777" w:rsidR="005E5B5B" w:rsidRDefault="005E5B5B" w:rsidP="005E5B5B">
      <w:pPr>
        <w:pStyle w:val="PL"/>
      </w:pPr>
      <w:r>
        <w:t xml:space="preserve">      type uint32 {</w:t>
      </w:r>
    </w:p>
    <w:p w14:paraId="691F7755" w14:textId="77777777" w:rsidR="005E5B5B" w:rsidRDefault="005E5B5B" w:rsidP="005E5B5B">
      <w:pPr>
        <w:pStyle w:val="PL"/>
      </w:pPr>
      <w:r>
        <w:lastRenderedPageBreak/>
        <w:t xml:space="preserve">        range 4096..2000000;</w:t>
      </w:r>
    </w:p>
    <w:p w14:paraId="7731F515" w14:textId="77777777" w:rsidR="005E5B5B" w:rsidRDefault="005E5B5B" w:rsidP="005E5B5B">
      <w:pPr>
        <w:pStyle w:val="PL"/>
      </w:pPr>
      <w:r>
        <w:t xml:space="preserve">      }</w:t>
      </w:r>
    </w:p>
    <w:p w14:paraId="52941479" w14:textId="77777777" w:rsidR="005E5B5B" w:rsidRDefault="005E5B5B" w:rsidP="005E5B5B">
      <w:pPr>
        <w:pStyle w:val="PL"/>
      </w:pPr>
      <w:r>
        <w:t xml:space="preserve">      description "It denotes the largest amount of data that is required to be transferred within a period of 5G-AN PDB, see TS 29.512";</w:t>
      </w:r>
    </w:p>
    <w:p w14:paraId="15E24AE3" w14:textId="77777777" w:rsidR="005E5B5B" w:rsidRDefault="005E5B5B" w:rsidP="005E5B5B">
      <w:pPr>
        <w:pStyle w:val="PL"/>
      </w:pPr>
      <w:r>
        <w:t xml:space="preserve">    }</w:t>
      </w:r>
    </w:p>
    <w:p w14:paraId="255FB3A5" w14:textId="77777777" w:rsidR="005E5B5B" w:rsidRDefault="005E5B5B" w:rsidP="005E5B5B">
      <w:pPr>
        <w:pStyle w:val="PL"/>
      </w:pPr>
      <w:r>
        <w:t xml:space="preserve">  }</w:t>
      </w:r>
    </w:p>
    <w:p w14:paraId="637B77DD" w14:textId="77777777" w:rsidR="005E5B5B" w:rsidRDefault="005E5B5B" w:rsidP="005E5B5B">
      <w:pPr>
        <w:pStyle w:val="PL"/>
      </w:pPr>
    </w:p>
    <w:p w14:paraId="12B23899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EthFlowDescription</w:t>
      </w:r>
      <w:proofErr w:type="spellEnd"/>
      <w:r>
        <w:t xml:space="preserve"> {</w:t>
      </w:r>
    </w:p>
    <w:p w14:paraId="5A31FADB" w14:textId="77777777" w:rsidR="005E5B5B" w:rsidRDefault="005E5B5B" w:rsidP="005E5B5B">
      <w:pPr>
        <w:pStyle w:val="PL"/>
      </w:pPr>
      <w:r>
        <w:t xml:space="preserve">    description "It describes an Ethernet flow.";</w:t>
      </w:r>
    </w:p>
    <w:p w14:paraId="4A718304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destMacAddr</w:t>
      </w:r>
      <w:proofErr w:type="spellEnd"/>
      <w:r>
        <w:t xml:space="preserve"> {</w:t>
      </w:r>
    </w:p>
    <w:p w14:paraId="7FBC1A06" w14:textId="77777777" w:rsidR="005E5B5B" w:rsidRDefault="005E5B5B" w:rsidP="005E5B5B">
      <w:pPr>
        <w:pStyle w:val="PL"/>
      </w:pPr>
      <w:r>
        <w:t xml:space="preserve">      type string;</w:t>
      </w:r>
    </w:p>
    <w:p w14:paraId="6E3F55C2" w14:textId="77777777" w:rsidR="005E5B5B" w:rsidRDefault="005E5B5B" w:rsidP="005E5B5B">
      <w:pPr>
        <w:pStyle w:val="PL"/>
      </w:pPr>
      <w:r>
        <w:t xml:space="preserve">      mandatory true;</w:t>
      </w:r>
    </w:p>
    <w:p w14:paraId="0EC9DDCE" w14:textId="77777777" w:rsidR="005E5B5B" w:rsidRDefault="005E5B5B" w:rsidP="005E5B5B">
      <w:pPr>
        <w:pStyle w:val="PL"/>
      </w:pPr>
      <w:r>
        <w:t xml:space="preserve">      description "It specifies the destination MAC address formatted in the </w:t>
      </w:r>
    </w:p>
    <w:p w14:paraId="714ED1B8" w14:textId="77777777" w:rsidR="005E5B5B" w:rsidRDefault="005E5B5B" w:rsidP="005E5B5B">
      <w:pPr>
        <w:pStyle w:val="PL"/>
      </w:pPr>
      <w:r>
        <w:t xml:space="preserve">        hexadecimal .";</w:t>
      </w:r>
    </w:p>
    <w:p w14:paraId="77D06E49" w14:textId="77777777" w:rsidR="005E5B5B" w:rsidRDefault="005E5B5B" w:rsidP="005E5B5B">
      <w:pPr>
        <w:pStyle w:val="PL"/>
      </w:pPr>
      <w:r>
        <w:t xml:space="preserve">      reference "clause 1.1 and clause 2.1 of IETF RFC";</w:t>
      </w:r>
    </w:p>
    <w:p w14:paraId="1223DCD6" w14:textId="77777777" w:rsidR="005E5B5B" w:rsidRDefault="005E5B5B" w:rsidP="005E5B5B">
      <w:pPr>
        <w:pStyle w:val="PL"/>
      </w:pPr>
      <w:r>
        <w:t xml:space="preserve">    }</w:t>
      </w:r>
    </w:p>
    <w:p w14:paraId="04DBAA0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ethType</w:t>
      </w:r>
      <w:proofErr w:type="spellEnd"/>
      <w:r>
        <w:t xml:space="preserve"> {</w:t>
      </w:r>
    </w:p>
    <w:p w14:paraId="7A168F6D" w14:textId="77777777" w:rsidR="005E5B5B" w:rsidRDefault="005E5B5B" w:rsidP="005E5B5B">
      <w:pPr>
        <w:pStyle w:val="PL"/>
      </w:pPr>
      <w:r>
        <w:t xml:space="preserve">      type string;</w:t>
      </w:r>
    </w:p>
    <w:p w14:paraId="4E895457" w14:textId="77777777" w:rsidR="005E5B5B" w:rsidRDefault="005E5B5B" w:rsidP="005E5B5B">
      <w:pPr>
        <w:pStyle w:val="PL"/>
      </w:pPr>
      <w:r>
        <w:t xml:space="preserve">      mandatory true;</w:t>
      </w:r>
    </w:p>
    <w:p w14:paraId="05755E4F" w14:textId="77777777" w:rsidR="005E5B5B" w:rsidRDefault="005E5B5B" w:rsidP="005E5B5B">
      <w:pPr>
        <w:pStyle w:val="PL"/>
      </w:pPr>
      <w:r>
        <w:t xml:space="preserve">      description "A two-octet string that represents the </w:t>
      </w:r>
      <w:proofErr w:type="spellStart"/>
      <w:r>
        <w:t>Ethertype</w:t>
      </w:r>
      <w:proofErr w:type="spellEnd"/>
      <w:r>
        <w:t>.";</w:t>
      </w:r>
    </w:p>
    <w:p w14:paraId="02AFA1DE" w14:textId="77777777" w:rsidR="005E5B5B" w:rsidRDefault="005E5B5B" w:rsidP="005E5B5B">
      <w:pPr>
        <w:pStyle w:val="PL"/>
      </w:pPr>
      <w:r>
        <w:t xml:space="preserve">      reference "IEEE 802.3 and IETF RFC 7042 in hexadecimal representation.";</w:t>
      </w:r>
    </w:p>
    <w:p w14:paraId="26E178B9" w14:textId="77777777" w:rsidR="005E5B5B" w:rsidRDefault="005E5B5B" w:rsidP="005E5B5B">
      <w:pPr>
        <w:pStyle w:val="PL"/>
      </w:pPr>
      <w:r>
        <w:t xml:space="preserve">    }</w:t>
      </w:r>
    </w:p>
    <w:p w14:paraId="32E11818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fDesc</w:t>
      </w:r>
      <w:proofErr w:type="spellEnd"/>
      <w:r>
        <w:t xml:space="preserve"> {</w:t>
      </w:r>
    </w:p>
    <w:p w14:paraId="006614C2" w14:textId="77777777" w:rsidR="005E5B5B" w:rsidRDefault="005E5B5B" w:rsidP="005E5B5B">
      <w:pPr>
        <w:pStyle w:val="PL"/>
      </w:pPr>
      <w:r>
        <w:t xml:space="preserve">      type string;</w:t>
      </w:r>
    </w:p>
    <w:p w14:paraId="67370741" w14:textId="77777777" w:rsidR="005E5B5B" w:rsidRDefault="005E5B5B" w:rsidP="005E5B5B">
      <w:pPr>
        <w:pStyle w:val="PL"/>
      </w:pPr>
      <w:r>
        <w:t xml:space="preserve">      description "It contains the flow description for the Uplink or Downlink IP flow. It shall be present when the </w:t>
      </w:r>
      <w:proofErr w:type="spellStart"/>
      <w:r>
        <w:t>ethtype</w:t>
      </w:r>
      <w:proofErr w:type="spellEnd"/>
      <w:r>
        <w:t xml:space="preserve"> is IP.";</w:t>
      </w:r>
    </w:p>
    <w:p w14:paraId="451E2BF8" w14:textId="77777777" w:rsidR="005E5B5B" w:rsidRDefault="005E5B5B" w:rsidP="005E5B5B">
      <w:pPr>
        <w:pStyle w:val="PL"/>
      </w:pPr>
      <w:r>
        <w:t xml:space="preserve">    }</w:t>
      </w:r>
    </w:p>
    <w:p w14:paraId="3189ABC7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fDir</w:t>
      </w:r>
      <w:proofErr w:type="spellEnd"/>
      <w:r>
        <w:t xml:space="preserve"> {</w:t>
      </w:r>
    </w:p>
    <w:p w14:paraId="098FAD3D" w14:textId="77777777" w:rsidR="005E5B5B" w:rsidRDefault="005E5B5B" w:rsidP="005E5B5B">
      <w:pPr>
        <w:pStyle w:val="PL"/>
      </w:pPr>
      <w:r>
        <w:t xml:space="preserve">      type enumeration {</w:t>
      </w:r>
    </w:p>
    <w:p w14:paraId="67F5BC9F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DOWNLINK;</w:t>
      </w:r>
    </w:p>
    <w:p w14:paraId="59521A31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UPLINK;</w:t>
      </w:r>
    </w:p>
    <w:p w14:paraId="3DC3C25C" w14:textId="77777777" w:rsidR="005E5B5B" w:rsidRDefault="005E5B5B" w:rsidP="005E5B5B">
      <w:pPr>
        <w:pStyle w:val="PL"/>
      </w:pPr>
      <w:r>
        <w:t xml:space="preserve">      }</w:t>
      </w:r>
    </w:p>
    <w:p w14:paraId="1A04273B" w14:textId="77777777" w:rsidR="005E5B5B" w:rsidRDefault="005E5B5B" w:rsidP="005E5B5B">
      <w:pPr>
        <w:pStyle w:val="PL"/>
      </w:pPr>
      <w:r>
        <w:t xml:space="preserve">      mandatory true;</w:t>
      </w:r>
    </w:p>
    <w:p w14:paraId="2C61B3D0" w14:textId="77777777" w:rsidR="005E5B5B" w:rsidRDefault="005E5B5B" w:rsidP="005E5B5B">
      <w:pPr>
        <w:pStyle w:val="PL"/>
      </w:pPr>
      <w:r>
        <w:t xml:space="preserve">      description "It indicates the packet filter direction.";</w:t>
      </w:r>
    </w:p>
    <w:p w14:paraId="3B3C00F0" w14:textId="77777777" w:rsidR="005E5B5B" w:rsidRDefault="005E5B5B" w:rsidP="005E5B5B">
      <w:pPr>
        <w:pStyle w:val="PL"/>
      </w:pPr>
      <w:r>
        <w:t xml:space="preserve">    }</w:t>
      </w:r>
    </w:p>
    <w:p w14:paraId="07FCD0E1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sourceMacAddr</w:t>
      </w:r>
      <w:proofErr w:type="spellEnd"/>
      <w:r>
        <w:t xml:space="preserve"> {</w:t>
      </w:r>
    </w:p>
    <w:p w14:paraId="08E60B7A" w14:textId="77777777" w:rsidR="005E5B5B" w:rsidRDefault="005E5B5B" w:rsidP="005E5B5B">
      <w:pPr>
        <w:pStyle w:val="PL"/>
      </w:pPr>
      <w:r>
        <w:t xml:space="preserve">      type string;</w:t>
      </w:r>
    </w:p>
    <w:p w14:paraId="7C530296" w14:textId="77777777" w:rsidR="005E5B5B" w:rsidRDefault="005E5B5B" w:rsidP="005E5B5B">
      <w:pPr>
        <w:pStyle w:val="PL"/>
      </w:pPr>
      <w:r>
        <w:t xml:space="preserve">      mandatory true;</w:t>
      </w:r>
    </w:p>
    <w:p w14:paraId="17972856" w14:textId="77777777" w:rsidR="005E5B5B" w:rsidRDefault="005E5B5B" w:rsidP="005E5B5B">
      <w:pPr>
        <w:pStyle w:val="PL"/>
      </w:pPr>
      <w:r>
        <w:t xml:space="preserve">      description "It specifies the source MAC address formatted in the </w:t>
      </w:r>
    </w:p>
    <w:p w14:paraId="1CF317D4" w14:textId="77777777" w:rsidR="005E5B5B" w:rsidRDefault="005E5B5B" w:rsidP="005E5B5B">
      <w:pPr>
        <w:pStyle w:val="PL"/>
      </w:pPr>
      <w:r>
        <w:t xml:space="preserve">        hexadecimal notation.";</w:t>
      </w:r>
    </w:p>
    <w:p w14:paraId="34E5D66A" w14:textId="77777777" w:rsidR="005E5B5B" w:rsidRDefault="005E5B5B" w:rsidP="005E5B5B">
      <w:pPr>
        <w:pStyle w:val="PL"/>
      </w:pPr>
      <w:r>
        <w:t xml:space="preserve">      reference "clause 1.1 and clause 2.1 of IETF RFC 7042";</w:t>
      </w:r>
    </w:p>
    <w:p w14:paraId="705F7566" w14:textId="77777777" w:rsidR="005E5B5B" w:rsidRDefault="005E5B5B" w:rsidP="005E5B5B">
      <w:pPr>
        <w:pStyle w:val="PL"/>
      </w:pPr>
      <w:r>
        <w:t xml:space="preserve">    }</w:t>
      </w:r>
    </w:p>
    <w:p w14:paraId="1927C28B" w14:textId="77777777" w:rsidR="005E5B5B" w:rsidRDefault="005E5B5B" w:rsidP="005E5B5B">
      <w:pPr>
        <w:pStyle w:val="PL"/>
      </w:pPr>
      <w:r>
        <w:t xml:space="preserve">    leaf-list </w:t>
      </w:r>
      <w:proofErr w:type="spellStart"/>
      <w:r>
        <w:t>vlanTags</w:t>
      </w:r>
      <w:proofErr w:type="spellEnd"/>
      <w:r>
        <w:t xml:space="preserve"> {</w:t>
      </w:r>
    </w:p>
    <w:p w14:paraId="255F04F9" w14:textId="77777777" w:rsidR="005E5B5B" w:rsidRDefault="005E5B5B" w:rsidP="005E5B5B">
      <w:pPr>
        <w:pStyle w:val="PL"/>
      </w:pPr>
      <w:r>
        <w:t xml:space="preserve">      type string;</w:t>
      </w:r>
    </w:p>
    <w:p w14:paraId="494E79F5" w14:textId="77777777" w:rsidR="005E5B5B" w:rsidRDefault="005E5B5B" w:rsidP="005E5B5B">
      <w:pPr>
        <w:pStyle w:val="PL"/>
      </w:pPr>
      <w:r>
        <w:t xml:space="preserve">      description "It specifies the Customer-VLAN and/or Service-VLAN tags </w:t>
      </w:r>
    </w:p>
    <w:p w14:paraId="62A97A01" w14:textId="77777777" w:rsidR="005E5B5B" w:rsidRDefault="005E5B5B" w:rsidP="005E5B5B">
      <w:pPr>
        <w:pStyle w:val="PL"/>
      </w:pPr>
      <w:r>
        <w:t xml:space="preserve">        containing the VID, PCP/DEI fields as defined in IEEE 802.1Q and </w:t>
      </w:r>
    </w:p>
    <w:p w14:paraId="1ABA5594" w14:textId="77777777" w:rsidR="005E5B5B" w:rsidRDefault="005E5B5B" w:rsidP="005E5B5B">
      <w:pPr>
        <w:pStyle w:val="PL"/>
      </w:pPr>
      <w:r>
        <w:t xml:space="preserve">        IETF RFC 7042. The first/lower instance in the array stands for the </w:t>
      </w:r>
    </w:p>
    <w:p w14:paraId="7971C0BD" w14:textId="77777777" w:rsidR="005E5B5B" w:rsidRDefault="005E5B5B" w:rsidP="005E5B5B">
      <w:pPr>
        <w:pStyle w:val="PL"/>
      </w:pPr>
      <w:r>
        <w:t xml:space="preserve">        Customer-VLAN tag and the second/higher instance in the array stands </w:t>
      </w:r>
    </w:p>
    <w:p w14:paraId="1BFC18C9" w14:textId="77777777" w:rsidR="005E5B5B" w:rsidRDefault="005E5B5B" w:rsidP="005E5B5B">
      <w:pPr>
        <w:pStyle w:val="PL"/>
      </w:pPr>
      <w:r>
        <w:t xml:space="preserve">        for the Service-VLAN tag.";</w:t>
      </w:r>
    </w:p>
    <w:p w14:paraId="314F8FE4" w14:textId="77777777" w:rsidR="005E5B5B" w:rsidRDefault="005E5B5B" w:rsidP="005E5B5B">
      <w:pPr>
        <w:pStyle w:val="PL"/>
      </w:pPr>
      <w:r>
        <w:t xml:space="preserve">    }</w:t>
      </w:r>
    </w:p>
    <w:p w14:paraId="544FF27F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srcMacAddrEnd</w:t>
      </w:r>
      <w:proofErr w:type="spellEnd"/>
      <w:r>
        <w:t xml:space="preserve"> {</w:t>
      </w:r>
    </w:p>
    <w:p w14:paraId="1A16D5B8" w14:textId="77777777" w:rsidR="005E5B5B" w:rsidRDefault="005E5B5B" w:rsidP="005E5B5B">
      <w:pPr>
        <w:pStyle w:val="PL"/>
      </w:pPr>
      <w:r>
        <w:t xml:space="preserve">      type string;</w:t>
      </w:r>
    </w:p>
    <w:p w14:paraId="7911B6AD" w14:textId="77777777" w:rsidR="005E5B5B" w:rsidRDefault="005E5B5B" w:rsidP="005E5B5B">
      <w:pPr>
        <w:pStyle w:val="PL"/>
      </w:pPr>
      <w:r>
        <w:t xml:space="preserve">      description "It specifies the source MAC address end. If this attribute is present, the </w:t>
      </w:r>
      <w:proofErr w:type="spellStart"/>
      <w:r>
        <w:t>sourceMacAddr</w:t>
      </w:r>
      <w:proofErr w:type="spellEnd"/>
      <w:r>
        <w:t xml:space="preserve"> attribute specifies the source MAC address start. E.g. </w:t>
      </w:r>
      <w:proofErr w:type="spellStart"/>
      <w:r>
        <w:t>srcMacAddrEnd</w:t>
      </w:r>
      <w:proofErr w:type="spellEnd"/>
      <w:r>
        <w:t xml:space="preserve"> with value 00-10-A4-23-3E-FE and </w:t>
      </w:r>
      <w:proofErr w:type="spellStart"/>
      <w:r>
        <w:t>sourceMacAddr</w:t>
      </w:r>
      <w:proofErr w:type="spellEnd"/>
      <w:r>
        <w:t xml:space="preserve"> with value 00-10-A4-23-3E-02 means all MAC addresses from 00-10-A4-23-3E-02 up to and including 00-10-A4-23-3E-FE.";</w:t>
      </w:r>
    </w:p>
    <w:p w14:paraId="379A0BF3" w14:textId="77777777" w:rsidR="005E5B5B" w:rsidRDefault="005E5B5B" w:rsidP="005E5B5B">
      <w:pPr>
        <w:pStyle w:val="PL"/>
      </w:pPr>
      <w:r>
        <w:t xml:space="preserve">    }</w:t>
      </w:r>
    </w:p>
    <w:p w14:paraId="2BC941E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destMacAddrEnd</w:t>
      </w:r>
      <w:proofErr w:type="spellEnd"/>
      <w:r>
        <w:t xml:space="preserve"> {</w:t>
      </w:r>
    </w:p>
    <w:p w14:paraId="62F2A9A3" w14:textId="77777777" w:rsidR="005E5B5B" w:rsidRDefault="005E5B5B" w:rsidP="005E5B5B">
      <w:pPr>
        <w:pStyle w:val="PL"/>
      </w:pPr>
      <w:r>
        <w:t xml:space="preserve">      type string;</w:t>
      </w:r>
    </w:p>
    <w:p w14:paraId="1262C72E" w14:textId="77777777" w:rsidR="005E5B5B" w:rsidRDefault="005E5B5B" w:rsidP="005E5B5B">
      <w:pPr>
        <w:pStyle w:val="PL"/>
      </w:pPr>
      <w:r>
        <w:t xml:space="preserve">      description "It specifies the destination MAC address end. If this attribute is present, the </w:t>
      </w:r>
      <w:proofErr w:type="spellStart"/>
      <w:r>
        <w:t>destMacAddr</w:t>
      </w:r>
      <w:proofErr w:type="spellEnd"/>
      <w:r>
        <w:t xml:space="preserve"> attribute specifies the destination MAC address start.";</w:t>
      </w:r>
    </w:p>
    <w:p w14:paraId="727FF7F0" w14:textId="77777777" w:rsidR="005E5B5B" w:rsidRDefault="005E5B5B" w:rsidP="005E5B5B">
      <w:pPr>
        <w:pStyle w:val="PL"/>
      </w:pPr>
      <w:r>
        <w:t xml:space="preserve">    }</w:t>
      </w:r>
    </w:p>
    <w:p w14:paraId="3257B64A" w14:textId="77777777" w:rsidR="005E5B5B" w:rsidRDefault="005E5B5B" w:rsidP="005E5B5B">
      <w:pPr>
        <w:pStyle w:val="PL"/>
      </w:pPr>
      <w:r>
        <w:t xml:space="preserve">  }</w:t>
      </w:r>
    </w:p>
    <w:p w14:paraId="69F8F159" w14:textId="77777777" w:rsidR="005E5B5B" w:rsidRDefault="005E5B5B" w:rsidP="005E5B5B">
      <w:pPr>
        <w:pStyle w:val="PL"/>
      </w:pPr>
    </w:p>
    <w:p w14:paraId="0E4FD394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FlowInformation</w:t>
      </w:r>
      <w:proofErr w:type="spellEnd"/>
      <w:r>
        <w:t xml:space="preserve"> {</w:t>
      </w:r>
    </w:p>
    <w:p w14:paraId="27748BFD" w14:textId="77777777" w:rsidR="005E5B5B" w:rsidRDefault="005E5B5B" w:rsidP="005E5B5B">
      <w:pPr>
        <w:pStyle w:val="PL"/>
      </w:pPr>
      <w:r>
        <w:t xml:space="preserve">    description "It specifies the flow information of a PCC rule.";</w:t>
      </w:r>
    </w:p>
    <w:p w14:paraId="3D2B3DB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flowDescription</w:t>
      </w:r>
      <w:proofErr w:type="spellEnd"/>
      <w:r>
        <w:t xml:space="preserve"> {</w:t>
      </w:r>
    </w:p>
    <w:p w14:paraId="3EEBFA16" w14:textId="77777777" w:rsidR="005E5B5B" w:rsidRDefault="005E5B5B" w:rsidP="005E5B5B">
      <w:pPr>
        <w:pStyle w:val="PL"/>
      </w:pPr>
      <w:r>
        <w:t xml:space="preserve">      type string;</w:t>
      </w:r>
    </w:p>
    <w:p w14:paraId="7DE5FEF2" w14:textId="77777777" w:rsidR="005E5B5B" w:rsidRDefault="005E5B5B" w:rsidP="005E5B5B">
      <w:pPr>
        <w:pStyle w:val="PL"/>
      </w:pPr>
      <w:r>
        <w:t xml:space="preserve">      mandatory true;</w:t>
      </w:r>
    </w:p>
    <w:p w14:paraId="7B728BC3" w14:textId="77777777" w:rsidR="005E5B5B" w:rsidRDefault="005E5B5B" w:rsidP="005E5B5B">
      <w:pPr>
        <w:pStyle w:val="PL"/>
      </w:pPr>
      <w:r>
        <w:t xml:space="preserve">      description "It defines a packet filter for an IP flow.";</w:t>
      </w:r>
    </w:p>
    <w:p w14:paraId="7468AFCC" w14:textId="77777777" w:rsidR="005E5B5B" w:rsidRDefault="005E5B5B" w:rsidP="005E5B5B">
      <w:pPr>
        <w:pStyle w:val="PL"/>
      </w:pPr>
      <w:r>
        <w:t xml:space="preserve">    }</w:t>
      </w:r>
    </w:p>
    <w:p w14:paraId="6F2D1DF7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EthFlowDescription</w:t>
      </w:r>
      <w:proofErr w:type="spellEnd"/>
      <w:r>
        <w:t>;</w:t>
      </w:r>
    </w:p>
    <w:p w14:paraId="30E38C7C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packFiltId</w:t>
      </w:r>
      <w:proofErr w:type="spellEnd"/>
      <w:r>
        <w:t xml:space="preserve"> {</w:t>
      </w:r>
    </w:p>
    <w:p w14:paraId="24913F59" w14:textId="77777777" w:rsidR="005E5B5B" w:rsidRDefault="005E5B5B" w:rsidP="005E5B5B">
      <w:pPr>
        <w:pStyle w:val="PL"/>
      </w:pPr>
      <w:r>
        <w:t xml:space="preserve">      type string;</w:t>
      </w:r>
    </w:p>
    <w:p w14:paraId="73380C0D" w14:textId="77777777" w:rsidR="005E5B5B" w:rsidRDefault="005E5B5B" w:rsidP="005E5B5B">
      <w:pPr>
        <w:pStyle w:val="PL"/>
      </w:pPr>
      <w:r>
        <w:t xml:space="preserve">      mandatory true;</w:t>
      </w:r>
    </w:p>
    <w:p w14:paraId="48333CF1" w14:textId="77777777" w:rsidR="005E5B5B" w:rsidRDefault="005E5B5B" w:rsidP="005E5B5B">
      <w:pPr>
        <w:pStyle w:val="PL"/>
      </w:pPr>
      <w:r>
        <w:t xml:space="preserve">      description "It is the identifier of the packet filter.";</w:t>
      </w:r>
    </w:p>
    <w:p w14:paraId="70B5CAE1" w14:textId="77777777" w:rsidR="005E5B5B" w:rsidRDefault="005E5B5B" w:rsidP="005E5B5B">
      <w:pPr>
        <w:pStyle w:val="PL"/>
      </w:pPr>
      <w:r>
        <w:t xml:space="preserve">    }</w:t>
      </w:r>
    </w:p>
    <w:p w14:paraId="0935181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packetFilterUsage</w:t>
      </w:r>
      <w:proofErr w:type="spellEnd"/>
      <w:r>
        <w:t xml:space="preserve"> {</w:t>
      </w:r>
    </w:p>
    <w:p w14:paraId="54E9279B" w14:textId="77777777" w:rsidR="005E5B5B" w:rsidRDefault="005E5B5B" w:rsidP="005E5B5B">
      <w:pPr>
        <w:pStyle w:val="PL"/>
      </w:pPr>
      <w:r>
        <w:lastRenderedPageBreak/>
        <w:t xml:space="preserve">      type </w:t>
      </w:r>
      <w:proofErr w:type="spellStart"/>
      <w:r>
        <w:t>boolean</w:t>
      </w:r>
      <w:proofErr w:type="spellEnd"/>
      <w:r>
        <w:t>;</w:t>
      </w:r>
    </w:p>
    <w:p w14:paraId="0FA14093" w14:textId="77777777" w:rsidR="005E5B5B" w:rsidRDefault="005E5B5B" w:rsidP="005E5B5B">
      <w:pPr>
        <w:pStyle w:val="PL"/>
      </w:pPr>
      <w:r>
        <w:t xml:space="preserve">      default false;</w:t>
      </w:r>
    </w:p>
    <w:p w14:paraId="38370405" w14:textId="77777777" w:rsidR="005E5B5B" w:rsidRDefault="005E5B5B" w:rsidP="005E5B5B">
      <w:pPr>
        <w:pStyle w:val="PL"/>
      </w:pPr>
      <w:r>
        <w:t xml:space="preserve">      description "It indicates if the packet shall be sent to the UE.";</w:t>
      </w:r>
    </w:p>
    <w:p w14:paraId="31A20BA2" w14:textId="77777777" w:rsidR="005E5B5B" w:rsidRDefault="005E5B5B" w:rsidP="005E5B5B">
      <w:pPr>
        <w:pStyle w:val="PL"/>
      </w:pPr>
      <w:r>
        <w:t xml:space="preserve">    }</w:t>
      </w:r>
    </w:p>
    <w:p w14:paraId="30A51B3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tosTrafficClass</w:t>
      </w:r>
      <w:proofErr w:type="spellEnd"/>
      <w:r>
        <w:t xml:space="preserve"> {</w:t>
      </w:r>
    </w:p>
    <w:p w14:paraId="491122BB" w14:textId="77777777" w:rsidR="005E5B5B" w:rsidRDefault="005E5B5B" w:rsidP="005E5B5B">
      <w:pPr>
        <w:pStyle w:val="PL"/>
      </w:pPr>
      <w:r>
        <w:t xml:space="preserve">      type string;</w:t>
      </w:r>
    </w:p>
    <w:p w14:paraId="316E4A68" w14:textId="77777777" w:rsidR="005E5B5B" w:rsidRDefault="005E5B5B" w:rsidP="005E5B5B">
      <w:pPr>
        <w:pStyle w:val="PL"/>
      </w:pPr>
      <w:r>
        <w:t xml:space="preserve">      mandatory true;</w:t>
      </w:r>
    </w:p>
    <w:p w14:paraId="6F2955E3" w14:textId="77777777" w:rsidR="005E5B5B" w:rsidRDefault="005E5B5B" w:rsidP="005E5B5B">
      <w:pPr>
        <w:pStyle w:val="PL"/>
      </w:pPr>
      <w:r>
        <w:t xml:space="preserve">      description "It contains the Ipv4 Type-of-Service and mask field or the Ipv6 Traffic-Class field and mask field.";</w:t>
      </w:r>
    </w:p>
    <w:p w14:paraId="1FD0EB10" w14:textId="77777777" w:rsidR="005E5B5B" w:rsidRDefault="005E5B5B" w:rsidP="005E5B5B">
      <w:pPr>
        <w:pStyle w:val="PL"/>
      </w:pPr>
      <w:r>
        <w:t xml:space="preserve">    }</w:t>
      </w:r>
    </w:p>
    <w:p w14:paraId="2CD6998F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spi</w:t>
      </w:r>
      <w:proofErr w:type="spellEnd"/>
      <w:r>
        <w:t xml:space="preserve"> {</w:t>
      </w:r>
    </w:p>
    <w:p w14:paraId="3FCDC722" w14:textId="77777777" w:rsidR="005E5B5B" w:rsidRDefault="005E5B5B" w:rsidP="005E5B5B">
      <w:pPr>
        <w:pStyle w:val="PL"/>
      </w:pPr>
      <w:r>
        <w:t xml:space="preserve">      type string;</w:t>
      </w:r>
    </w:p>
    <w:p w14:paraId="545D486E" w14:textId="77777777" w:rsidR="005E5B5B" w:rsidRDefault="005E5B5B" w:rsidP="005E5B5B">
      <w:pPr>
        <w:pStyle w:val="PL"/>
      </w:pPr>
      <w:r>
        <w:t xml:space="preserve">      mandatory true;</w:t>
      </w:r>
    </w:p>
    <w:p w14:paraId="19B07F14" w14:textId="77777777" w:rsidR="005E5B5B" w:rsidRDefault="005E5B5B" w:rsidP="005E5B5B">
      <w:pPr>
        <w:pStyle w:val="PL"/>
      </w:pPr>
      <w:r>
        <w:t xml:space="preserve">      description "It is the security parameter index of the </w:t>
      </w:r>
      <w:proofErr w:type="spellStart"/>
      <w:r>
        <w:t>IPSec</w:t>
      </w:r>
      <w:proofErr w:type="spellEnd"/>
      <w:r>
        <w:t xml:space="preserve"> packet.";</w:t>
      </w:r>
    </w:p>
    <w:p w14:paraId="2307D0F3" w14:textId="77777777" w:rsidR="005E5B5B" w:rsidRDefault="005E5B5B" w:rsidP="005E5B5B">
      <w:pPr>
        <w:pStyle w:val="PL"/>
      </w:pPr>
      <w:r>
        <w:t xml:space="preserve">      reference "IETF RFC 4301";</w:t>
      </w:r>
    </w:p>
    <w:p w14:paraId="7DE7B3F8" w14:textId="77777777" w:rsidR="005E5B5B" w:rsidRDefault="005E5B5B" w:rsidP="005E5B5B">
      <w:pPr>
        <w:pStyle w:val="PL"/>
      </w:pPr>
      <w:r>
        <w:t xml:space="preserve">    }</w:t>
      </w:r>
    </w:p>
    <w:p w14:paraId="3CF02C0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flowLabel</w:t>
      </w:r>
      <w:proofErr w:type="spellEnd"/>
      <w:r>
        <w:t xml:space="preserve"> {</w:t>
      </w:r>
    </w:p>
    <w:p w14:paraId="64D6CB68" w14:textId="77777777" w:rsidR="005E5B5B" w:rsidRDefault="005E5B5B" w:rsidP="005E5B5B">
      <w:pPr>
        <w:pStyle w:val="PL"/>
      </w:pPr>
      <w:r>
        <w:t xml:space="preserve">      type string;</w:t>
      </w:r>
    </w:p>
    <w:p w14:paraId="1F464913" w14:textId="77777777" w:rsidR="005E5B5B" w:rsidRDefault="005E5B5B" w:rsidP="005E5B5B">
      <w:pPr>
        <w:pStyle w:val="PL"/>
      </w:pPr>
      <w:r>
        <w:t xml:space="preserve">      description "It specifies the Ipv6 flow label header field.";</w:t>
      </w:r>
    </w:p>
    <w:p w14:paraId="666E0DC8" w14:textId="77777777" w:rsidR="005E5B5B" w:rsidRDefault="005E5B5B" w:rsidP="005E5B5B">
      <w:pPr>
        <w:pStyle w:val="PL"/>
      </w:pPr>
      <w:r>
        <w:t xml:space="preserve">    }</w:t>
      </w:r>
    </w:p>
    <w:p w14:paraId="27138E1F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flowDirection</w:t>
      </w:r>
      <w:proofErr w:type="spellEnd"/>
      <w:r>
        <w:t xml:space="preserve"> {</w:t>
      </w:r>
    </w:p>
    <w:p w14:paraId="343FF448" w14:textId="77777777" w:rsidR="005E5B5B" w:rsidRDefault="005E5B5B" w:rsidP="005E5B5B">
      <w:pPr>
        <w:pStyle w:val="PL"/>
      </w:pPr>
      <w:r>
        <w:t xml:space="preserve">      type enumeration {</w:t>
      </w:r>
    </w:p>
    <w:p w14:paraId="148B50C4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DOWNLINK;</w:t>
      </w:r>
    </w:p>
    <w:p w14:paraId="3FA6242E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UPLINK;</w:t>
      </w:r>
    </w:p>
    <w:p w14:paraId="63C6BC4B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BIDIRECTIONAL;</w:t>
      </w:r>
    </w:p>
    <w:p w14:paraId="5A32834E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UNSPECIFIED;</w:t>
      </w:r>
    </w:p>
    <w:p w14:paraId="5EE41D0D" w14:textId="77777777" w:rsidR="005E5B5B" w:rsidRDefault="005E5B5B" w:rsidP="005E5B5B">
      <w:pPr>
        <w:pStyle w:val="PL"/>
      </w:pPr>
      <w:r>
        <w:t xml:space="preserve">      }</w:t>
      </w:r>
    </w:p>
    <w:p w14:paraId="703B7421" w14:textId="77777777" w:rsidR="005E5B5B" w:rsidRDefault="005E5B5B" w:rsidP="005E5B5B">
      <w:pPr>
        <w:pStyle w:val="PL"/>
      </w:pPr>
      <w:r>
        <w:t xml:space="preserve">      mandatory true;</w:t>
      </w:r>
    </w:p>
    <w:p w14:paraId="33E31238" w14:textId="77777777" w:rsidR="005E5B5B" w:rsidRDefault="005E5B5B" w:rsidP="005E5B5B">
      <w:pPr>
        <w:pStyle w:val="PL"/>
      </w:pPr>
      <w:r>
        <w:t xml:space="preserve">      description "It indicates the direction/directions that a filter is applicable.";</w:t>
      </w:r>
    </w:p>
    <w:p w14:paraId="293ECE7A" w14:textId="77777777" w:rsidR="005E5B5B" w:rsidRDefault="005E5B5B" w:rsidP="005E5B5B">
      <w:pPr>
        <w:pStyle w:val="PL"/>
      </w:pPr>
      <w:r>
        <w:t xml:space="preserve">    }</w:t>
      </w:r>
    </w:p>
    <w:p w14:paraId="6983F9E1" w14:textId="77777777" w:rsidR="005E5B5B" w:rsidRDefault="005E5B5B" w:rsidP="005E5B5B">
      <w:pPr>
        <w:pStyle w:val="PL"/>
      </w:pPr>
      <w:r>
        <w:t xml:space="preserve">  }</w:t>
      </w:r>
    </w:p>
    <w:p w14:paraId="07162B98" w14:textId="77777777" w:rsidR="005E5B5B" w:rsidRDefault="005E5B5B" w:rsidP="005E5B5B">
      <w:pPr>
        <w:pStyle w:val="PL"/>
      </w:pPr>
    </w:p>
    <w:p w14:paraId="78932D8C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PccRule</w:t>
      </w:r>
      <w:proofErr w:type="spellEnd"/>
      <w:r>
        <w:t xml:space="preserve"> {</w:t>
      </w:r>
    </w:p>
    <w:p w14:paraId="41475111" w14:textId="77777777" w:rsidR="005E5B5B" w:rsidRDefault="005E5B5B" w:rsidP="005E5B5B">
      <w:pPr>
        <w:pStyle w:val="PL"/>
      </w:pPr>
      <w:r>
        <w:t xml:space="preserve">    description "It specifies the PCC rule, see TS 29.512";</w:t>
      </w:r>
    </w:p>
    <w:p w14:paraId="67FDC0BB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pccRuleId</w:t>
      </w:r>
      <w:proofErr w:type="spellEnd"/>
      <w:r>
        <w:t xml:space="preserve"> {</w:t>
      </w:r>
    </w:p>
    <w:p w14:paraId="0CD7B1AF" w14:textId="77777777" w:rsidR="005E5B5B" w:rsidRDefault="005E5B5B" w:rsidP="005E5B5B">
      <w:pPr>
        <w:pStyle w:val="PL"/>
      </w:pPr>
      <w:r>
        <w:t xml:space="preserve">      type string;</w:t>
      </w:r>
    </w:p>
    <w:p w14:paraId="49C841B1" w14:textId="77777777" w:rsidR="005E5B5B" w:rsidRDefault="005E5B5B" w:rsidP="005E5B5B">
      <w:pPr>
        <w:pStyle w:val="PL"/>
      </w:pPr>
      <w:r>
        <w:t xml:space="preserve">      mandatory true;</w:t>
      </w:r>
    </w:p>
    <w:p w14:paraId="228D0935" w14:textId="77777777" w:rsidR="005E5B5B" w:rsidRDefault="005E5B5B" w:rsidP="005E5B5B">
      <w:pPr>
        <w:pStyle w:val="PL"/>
      </w:pPr>
      <w:r>
        <w:t xml:space="preserve">      description "It identifies the PCC rule.";</w:t>
      </w:r>
    </w:p>
    <w:p w14:paraId="17A6EAEE" w14:textId="77777777" w:rsidR="005E5B5B" w:rsidRDefault="005E5B5B" w:rsidP="005E5B5B">
      <w:pPr>
        <w:pStyle w:val="PL"/>
      </w:pPr>
      <w:r>
        <w:t xml:space="preserve">    }</w:t>
      </w:r>
    </w:p>
    <w:p w14:paraId="798F7A88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flowInfoList</w:t>
      </w:r>
      <w:proofErr w:type="spellEnd"/>
      <w:r>
        <w:t xml:space="preserve"> {</w:t>
      </w:r>
    </w:p>
    <w:p w14:paraId="105CBDF4" w14:textId="77777777" w:rsidR="005E5B5B" w:rsidRDefault="005E5B5B" w:rsidP="005E5B5B">
      <w:pPr>
        <w:pStyle w:val="PL"/>
      </w:pPr>
      <w:r>
        <w:t xml:space="preserve">      description "It is a list of IP flow packet filter information.";</w:t>
      </w:r>
    </w:p>
    <w:p w14:paraId="50EFE792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flowInfo</w:t>
      </w:r>
      <w:proofErr w:type="spellEnd"/>
      <w:r>
        <w:t xml:space="preserve"> {</w:t>
      </w:r>
    </w:p>
    <w:p w14:paraId="1E93B325" w14:textId="77777777" w:rsidR="005E5B5B" w:rsidRDefault="005E5B5B" w:rsidP="005E5B5B">
      <w:pPr>
        <w:pStyle w:val="PL"/>
      </w:pPr>
      <w:r>
        <w:t xml:space="preserve">        description "The list of IP flow packet filter information.";</w:t>
      </w:r>
    </w:p>
    <w:p w14:paraId="234C4386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packFiltId</w:t>
      </w:r>
      <w:proofErr w:type="spellEnd"/>
      <w:r>
        <w:t>";</w:t>
      </w:r>
    </w:p>
    <w:p w14:paraId="3FC71E2F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FlowInformation</w:t>
      </w:r>
      <w:proofErr w:type="spellEnd"/>
      <w:r>
        <w:t>;</w:t>
      </w:r>
    </w:p>
    <w:p w14:paraId="54DDB4E2" w14:textId="77777777" w:rsidR="005E5B5B" w:rsidRDefault="005E5B5B" w:rsidP="005E5B5B">
      <w:pPr>
        <w:pStyle w:val="PL"/>
      </w:pPr>
      <w:r>
        <w:t xml:space="preserve">      }</w:t>
      </w:r>
    </w:p>
    <w:p w14:paraId="58712AB3" w14:textId="77777777" w:rsidR="005E5B5B" w:rsidRDefault="005E5B5B" w:rsidP="005E5B5B">
      <w:pPr>
        <w:pStyle w:val="PL"/>
      </w:pPr>
      <w:r>
        <w:t xml:space="preserve">    }</w:t>
      </w:r>
    </w:p>
    <w:p w14:paraId="088004C0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applicationId</w:t>
      </w:r>
      <w:proofErr w:type="spellEnd"/>
      <w:r>
        <w:t xml:space="preserve"> {</w:t>
      </w:r>
    </w:p>
    <w:p w14:paraId="3242E68F" w14:textId="77777777" w:rsidR="005E5B5B" w:rsidRDefault="005E5B5B" w:rsidP="005E5B5B">
      <w:pPr>
        <w:pStyle w:val="PL"/>
      </w:pPr>
      <w:r>
        <w:t xml:space="preserve">      type string;</w:t>
      </w:r>
    </w:p>
    <w:p w14:paraId="4B93C740" w14:textId="77777777" w:rsidR="005E5B5B" w:rsidRDefault="005E5B5B" w:rsidP="005E5B5B">
      <w:pPr>
        <w:pStyle w:val="PL"/>
      </w:pPr>
      <w:r>
        <w:t xml:space="preserve">      default false;</w:t>
      </w:r>
    </w:p>
    <w:p w14:paraId="7F4FD124" w14:textId="77777777" w:rsidR="005E5B5B" w:rsidRDefault="005E5B5B" w:rsidP="005E5B5B">
      <w:pPr>
        <w:pStyle w:val="PL"/>
      </w:pPr>
      <w:r>
        <w:t xml:space="preserve">      description "A reference to the application detection filter configured </w:t>
      </w:r>
    </w:p>
    <w:p w14:paraId="34174BB0" w14:textId="77777777" w:rsidR="005E5B5B" w:rsidRDefault="005E5B5B" w:rsidP="005E5B5B">
      <w:pPr>
        <w:pStyle w:val="PL"/>
      </w:pPr>
      <w:r>
        <w:t xml:space="preserve">        at the UPF.";</w:t>
      </w:r>
    </w:p>
    <w:p w14:paraId="7CBF7148" w14:textId="77777777" w:rsidR="005E5B5B" w:rsidRDefault="005E5B5B" w:rsidP="005E5B5B">
      <w:pPr>
        <w:pStyle w:val="PL"/>
      </w:pPr>
      <w:r>
        <w:t xml:space="preserve">    }</w:t>
      </w:r>
    </w:p>
    <w:p w14:paraId="5769C8E5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appDescriptor</w:t>
      </w:r>
      <w:proofErr w:type="spellEnd"/>
      <w:r>
        <w:t xml:space="preserve"> {</w:t>
      </w:r>
    </w:p>
    <w:p w14:paraId="104CEF35" w14:textId="77777777" w:rsidR="005E5B5B" w:rsidRDefault="005E5B5B" w:rsidP="005E5B5B">
      <w:pPr>
        <w:pStyle w:val="PL"/>
      </w:pPr>
      <w:r>
        <w:t xml:space="preserve">      type string;</w:t>
      </w:r>
    </w:p>
    <w:p w14:paraId="72817AF3" w14:textId="77777777" w:rsidR="005E5B5B" w:rsidRDefault="005E5B5B" w:rsidP="005E5B5B">
      <w:pPr>
        <w:pStyle w:val="PL"/>
      </w:pPr>
      <w:r>
        <w:t xml:space="preserve">      description "It is the ATSSS rule application descriptor.";</w:t>
      </w:r>
    </w:p>
    <w:p w14:paraId="6C56AD0B" w14:textId="77777777" w:rsidR="005E5B5B" w:rsidRDefault="005E5B5B" w:rsidP="005E5B5B">
      <w:pPr>
        <w:pStyle w:val="PL"/>
      </w:pPr>
      <w:r>
        <w:t xml:space="preserve">    }</w:t>
      </w:r>
    </w:p>
    <w:p w14:paraId="54396712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contentVersion</w:t>
      </w:r>
      <w:proofErr w:type="spellEnd"/>
      <w:r>
        <w:t xml:space="preserve"> {</w:t>
      </w:r>
    </w:p>
    <w:p w14:paraId="393402EB" w14:textId="77777777" w:rsidR="005E5B5B" w:rsidRDefault="005E5B5B" w:rsidP="005E5B5B">
      <w:pPr>
        <w:pStyle w:val="PL"/>
      </w:pPr>
      <w:r>
        <w:t xml:space="preserve">      type uint8;</w:t>
      </w:r>
    </w:p>
    <w:p w14:paraId="1B60C1FF" w14:textId="77777777" w:rsidR="005E5B5B" w:rsidRDefault="005E5B5B" w:rsidP="005E5B5B">
      <w:pPr>
        <w:pStyle w:val="PL"/>
      </w:pPr>
      <w:r>
        <w:t xml:space="preserve">      description "Indicates the content version of the PCC rule.";</w:t>
      </w:r>
    </w:p>
    <w:p w14:paraId="69FF1832" w14:textId="77777777" w:rsidR="005E5B5B" w:rsidRDefault="005E5B5B" w:rsidP="005E5B5B">
      <w:pPr>
        <w:pStyle w:val="PL"/>
      </w:pPr>
      <w:r>
        <w:t xml:space="preserve">    }</w:t>
      </w:r>
    </w:p>
    <w:p w14:paraId="7A5017B8" w14:textId="77777777" w:rsidR="005E5B5B" w:rsidRDefault="005E5B5B" w:rsidP="005E5B5B">
      <w:pPr>
        <w:pStyle w:val="PL"/>
      </w:pPr>
      <w:r>
        <w:t xml:space="preserve">    leaf precedence {</w:t>
      </w:r>
    </w:p>
    <w:p w14:paraId="6DAADAB6" w14:textId="77777777" w:rsidR="005E5B5B" w:rsidRDefault="005E5B5B" w:rsidP="005E5B5B">
      <w:pPr>
        <w:pStyle w:val="PL"/>
      </w:pPr>
      <w:r>
        <w:t xml:space="preserve">      type uint8 {</w:t>
      </w:r>
    </w:p>
    <w:p w14:paraId="4E957579" w14:textId="77777777" w:rsidR="005E5B5B" w:rsidRDefault="005E5B5B" w:rsidP="005E5B5B">
      <w:pPr>
        <w:pStyle w:val="PL"/>
      </w:pPr>
      <w:r>
        <w:t xml:space="preserve">        range 0..255;</w:t>
      </w:r>
    </w:p>
    <w:p w14:paraId="56C87873" w14:textId="77777777" w:rsidR="005E5B5B" w:rsidRDefault="005E5B5B" w:rsidP="005E5B5B">
      <w:pPr>
        <w:pStyle w:val="PL"/>
      </w:pPr>
      <w:r>
        <w:t xml:space="preserve">      }</w:t>
      </w:r>
    </w:p>
    <w:p w14:paraId="63C1B748" w14:textId="77777777" w:rsidR="005E5B5B" w:rsidRDefault="005E5B5B" w:rsidP="005E5B5B">
      <w:pPr>
        <w:pStyle w:val="PL"/>
      </w:pPr>
      <w:r>
        <w:t xml:space="preserve">      description "It indicates the order in which this PCC rule is applied </w:t>
      </w:r>
    </w:p>
    <w:p w14:paraId="19A12764" w14:textId="77777777" w:rsidR="005E5B5B" w:rsidRDefault="005E5B5B" w:rsidP="005E5B5B">
      <w:pPr>
        <w:pStyle w:val="PL"/>
      </w:pPr>
      <w:r>
        <w:t xml:space="preserve">        relative to other PCC rules within the same PDU session.";</w:t>
      </w:r>
    </w:p>
    <w:p w14:paraId="5670DFD3" w14:textId="77777777" w:rsidR="005E5B5B" w:rsidRDefault="005E5B5B" w:rsidP="005E5B5B">
      <w:pPr>
        <w:pStyle w:val="PL"/>
      </w:pPr>
      <w:r>
        <w:t xml:space="preserve">    }</w:t>
      </w:r>
    </w:p>
    <w:p w14:paraId="434779D8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afSigProtocol</w:t>
      </w:r>
      <w:proofErr w:type="spellEnd"/>
      <w:r>
        <w:t xml:space="preserve"> {</w:t>
      </w:r>
    </w:p>
    <w:p w14:paraId="281A254B" w14:textId="77777777" w:rsidR="005E5B5B" w:rsidRDefault="005E5B5B" w:rsidP="005E5B5B">
      <w:pPr>
        <w:pStyle w:val="PL"/>
      </w:pPr>
      <w:r>
        <w:t xml:space="preserve">      type enumeration {</w:t>
      </w:r>
    </w:p>
    <w:p w14:paraId="0E156F36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NO_INFORMATION;</w:t>
      </w:r>
    </w:p>
    <w:p w14:paraId="67583099" w14:textId="77777777" w:rsidR="005E5B5B" w:rsidRDefault="005E5B5B" w:rsidP="005E5B5B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 xml:space="preserve"> SIP;</w:t>
      </w:r>
    </w:p>
    <w:p w14:paraId="3D4D5073" w14:textId="77777777" w:rsidR="005E5B5B" w:rsidRDefault="005E5B5B" w:rsidP="005E5B5B">
      <w:pPr>
        <w:pStyle w:val="PL"/>
      </w:pPr>
      <w:r>
        <w:t xml:space="preserve">      }</w:t>
      </w:r>
    </w:p>
    <w:p w14:paraId="5A1410B6" w14:textId="77777777" w:rsidR="005E5B5B" w:rsidRDefault="005E5B5B" w:rsidP="005E5B5B">
      <w:pPr>
        <w:pStyle w:val="PL"/>
      </w:pPr>
      <w:r>
        <w:t xml:space="preserve">      description "Indicates the protocol used for signalling between the UE </w:t>
      </w:r>
    </w:p>
    <w:p w14:paraId="4ED1F427" w14:textId="77777777" w:rsidR="005E5B5B" w:rsidRDefault="005E5B5B" w:rsidP="005E5B5B">
      <w:pPr>
        <w:pStyle w:val="PL"/>
      </w:pPr>
      <w:r>
        <w:t xml:space="preserve">        and the AF, the default value is NO_INFORMATION.";</w:t>
      </w:r>
    </w:p>
    <w:p w14:paraId="6790546E" w14:textId="77777777" w:rsidR="005E5B5B" w:rsidRDefault="005E5B5B" w:rsidP="005E5B5B">
      <w:pPr>
        <w:pStyle w:val="PL"/>
      </w:pPr>
      <w:r>
        <w:t xml:space="preserve">    }</w:t>
      </w:r>
    </w:p>
    <w:p w14:paraId="2703FF1E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isAppRelocatable</w:t>
      </w:r>
      <w:proofErr w:type="spellEnd"/>
      <w:r>
        <w:t xml:space="preserve"> {</w:t>
      </w:r>
    </w:p>
    <w:p w14:paraId="5F5EDEBD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5593E561" w14:textId="77777777" w:rsidR="005E5B5B" w:rsidRDefault="005E5B5B" w:rsidP="005E5B5B">
      <w:pPr>
        <w:pStyle w:val="PL"/>
      </w:pPr>
      <w:r>
        <w:lastRenderedPageBreak/>
        <w:t xml:space="preserve">      default false;</w:t>
      </w:r>
    </w:p>
    <w:p w14:paraId="441D8FD2" w14:textId="77777777" w:rsidR="005E5B5B" w:rsidRDefault="005E5B5B" w:rsidP="005E5B5B">
      <w:pPr>
        <w:pStyle w:val="PL"/>
      </w:pPr>
      <w:r>
        <w:t xml:space="preserve">      description "It indicates the application relocation possibility, the </w:t>
      </w:r>
    </w:p>
    <w:p w14:paraId="3D234B33" w14:textId="77777777" w:rsidR="005E5B5B" w:rsidRDefault="005E5B5B" w:rsidP="005E5B5B">
      <w:pPr>
        <w:pStyle w:val="PL"/>
      </w:pPr>
      <w:r>
        <w:t xml:space="preserve">        default value is NO_INFORMATION.";</w:t>
      </w:r>
    </w:p>
    <w:p w14:paraId="0E08AA30" w14:textId="77777777" w:rsidR="005E5B5B" w:rsidRDefault="005E5B5B" w:rsidP="005E5B5B">
      <w:pPr>
        <w:pStyle w:val="PL"/>
      </w:pPr>
      <w:r>
        <w:t xml:space="preserve">    }</w:t>
      </w:r>
    </w:p>
    <w:p w14:paraId="7D75B1ED" w14:textId="77777777" w:rsidR="005E5B5B" w:rsidRDefault="005E5B5B" w:rsidP="005E5B5B">
      <w:pPr>
        <w:pStyle w:val="PL"/>
      </w:pPr>
      <w:r>
        <w:t xml:space="preserve">    leaf </w:t>
      </w:r>
      <w:proofErr w:type="spellStart"/>
      <w:r>
        <w:t>isUeAddrPreserved</w:t>
      </w:r>
      <w:proofErr w:type="spellEnd"/>
      <w:r>
        <w:t xml:space="preserve"> {</w:t>
      </w:r>
    </w:p>
    <w:p w14:paraId="2737BDAC" w14:textId="77777777" w:rsidR="005E5B5B" w:rsidRDefault="005E5B5B" w:rsidP="005E5B5B">
      <w:pPr>
        <w:pStyle w:val="PL"/>
      </w:pPr>
      <w:r>
        <w:t xml:space="preserve">      type </w:t>
      </w:r>
      <w:proofErr w:type="spellStart"/>
      <w:r>
        <w:t>boolean</w:t>
      </w:r>
      <w:proofErr w:type="spellEnd"/>
      <w:r>
        <w:t>;</w:t>
      </w:r>
    </w:p>
    <w:p w14:paraId="20742A9B" w14:textId="77777777" w:rsidR="005E5B5B" w:rsidRDefault="005E5B5B" w:rsidP="005E5B5B">
      <w:pPr>
        <w:pStyle w:val="PL"/>
      </w:pPr>
      <w:r>
        <w:t xml:space="preserve">      default false;</w:t>
      </w:r>
    </w:p>
    <w:p w14:paraId="23933BDA" w14:textId="77777777" w:rsidR="005E5B5B" w:rsidRDefault="005E5B5B" w:rsidP="005E5B5B">
      <w:pPr>
        <w:pStyle w:val="PL"/>
      </w:pPr>
      <w:r>
        <w:t xml:space="preserve">      description "It Indicates whether UE IP address should be preserved.";</w:t>
      </w:r>
    </w:p>
    <w:p w14:paraId="626BCEDE" w14:textId="77777777" w:rsidR="005E5B5B" w:rsidRDefault="005E5B5B" w:rsidP="005E5B5B">
      <w:pPr>
        <w:pStyle w:val="PL"/>
      </w:pPr>
      <w:r>
        <w:t xml:space="preserve">    }</w:t>
      </w:r>
    </w:p>
    <w:p w14:paraId="5CEC0F16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qosData</w:t>
      </w:r>
      <w:proofErr w:type="spellEnd"/>
      <w:r>
        <w:t xml:space="preserve"> {</w:t>
      </w:r>
    </w:p>
    <w:p w14:paraId="670BA32B" w14:textId="77777777" w:rsidR="005E5B5B" w:rsidRDefault="005E5B5B" w:rsidP="005E5B5B">
      <w:pPr>
        <w:pStyle w:val="PL"/>
      </w:pPr>
      <w:r>
        <w:t xml:space="preserve">      description "It contains the QoS control policy data for a PCC rule.";</w:t>
      </w:r>
    </w:p>
    <w:p w14:paraId="447FA334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qosDataInfo</w:t>
      </w:r>
      <w:proofErr w:type="spellEnd"/>
      <w:r>
        <w:t xml:space="preserve"> {</w:t>
      </w:r>
    </w:p>
    <w:p w14:paraId="6FA4E205" w14:textId="77777777" w:rsidR="005E5B5B" w:rsidRDefault="005E5B5B" w:rsidP="005E5B5B">
      <w:pPr>
        <w:pStyle w:val="PL"/>
      </w:pPr>
      <w:r>
        <w:t xml:space="preserve">        description "The list of QoS control policy data.";</w:t>
      </w:r>
    </w:p>
    <w:p w14:paraId="237FDBBF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qosId</w:t>
      </w:r>
      <w:proofErr w:type="spellEnd"/>
      <w:r>
        <w:t>";</w:t>
      </w:r>
    </w:p>
    <w:p w14:paraId="7B1DE0A9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QosDataInformation</w:t>
      </w:r>
      <w:proofErr w:type="spellEnd"/>
      <w:r>
        <w:t>;</w:t>
      </w:r>
    </w:p>
    <w:p w14:paraId="4440AF07" w14:textId="77777777" w:rsidR="005E5B5B" w:rsidRDefault="005E5B5B" w:rsidP="005E5B5B">
      <w:pPr>
        <w:pStyle w:val="PL"/>
      </w:pPr>
      <w:r>
        <w:t xml:space="preserve">      }</w:t>
      </w:r>
    </w:p>
    <w:p w14:paraId="00876E4C" w14:textId="77777777" w:rsidR="005E5B5B" w:rsidRDefault="005E5B5B" w:rsidP="005E5B5B">
      <w:pPr>
        <w:pStyle w:val="PL"/>
      </w:pPr>
      <w:r>
        <w:t xml:space="preserve">    }</w:t>
      </w:r>
    </w:p>
    <w:p w14:paraId="669F0969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altQosParams</w:t>
      </w:r>
      <w:proofErr w:type="spellEnd"/>
      <w:r>
        <w:t xml:space="preserve"> {</w:t>
      </w:r>
    </w:p>
    <w:p w14:paraId="7E38FD00" w14:textId="77777777" w:rsidR="005E5B5B" w:rsidRDefault="005E5B5B" w:rsidP="005E5B5B">
      <w:pPr>
        <w:pStyle w:val="PL"/>
      </w:pPr>
      <w:r>
        <w:t xml:space="preserve">      description "It contains the QoS control policy data for the Alternative </w:t>
      </w:r>
    </w:p>
    <w:p w14:paraId="6B4ED7F7" w14:textId="77777777" w:rsidR="005E5B5B" w:rsidRDefault="005E5B5B" w:rsidP="005E5B5B">
      <w:pPr>
        <w:pStyle w:val="PL"/>
      </w:pPr>
      <w:r>
        <w:t xml:space="preserve">        QoS parameter sets of the service data flow.";</w:t>
      </w:r>
    </w:p>
    <w:p w14:paraId="4AC01F62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qosDataInfo</w:t>
      </w:r>
      <w:proofErr w:type="spellEnd"/>
      <w:r>
        <w:t xml:space="preserve"> {</w:t>
      </w:r>
    </w:p>
    <w:p w14:paraId="4780C7CB" w14:textId="77777777" w:rsidR="005E5B5B" w:rsidRDefault="005E5B5B" w:rsidP="005E5B5B">
      <w:pPr>
        <w:pStyle w:val="PL"/>
      </w:pPr>
      <w:r>
        <w:t xml:space="preserve">        description "The list of QoS control policy data.";</w:t>
      </w:r>
    </w:p>
    <w:p w14:paraId="327DA4BE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qosId</w:t>
      </w:r>
      <w:proofErr w:type="spellEnd"/>
      <w:r>
        <w:t>";</w:t>
      </w:r>
    </w:p>
    <w:p w14:paraId="1925D961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QosDataInformation</w:t>
      </w:r>
      <w:proofErr w:type="spellEnd"/>
      <w:r>
        <w:t>;</w:t>
      </w:r>
    </w:p>
    <w:p w14:paraId="5C11153C" w14:textId="77777777" w:rsidR="005E5B5B" w:rsidRDefault="005E5B5B" w:rsidP="005E5B5B">
      <w:pPr>
        <w:pStyle w:val="PL"/>
      </w:pPr>
      <w:r>
        <w:t xml:space="preserve">      }</w:t>
      </w:r>
    </w:p>
    <w:p w14:paraId="16688514" w14:textId="77777777" w:rsidR="005E5B5B" w:rsidRDefault="005E5B5B" w:rsidP="005E5B5B">
      <w:pPr>
        <w:pStyle w:val="PL"/>
      </w:pPr>
      <w:r>
        <w:t xml:space="preserve">    }</w:t>
      </w:r>
    </w:p>
    <w:p w14:paraId="42C6016B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trafficControlData</w:t>
      </w:r>
      <w:proofErr w:type="spellEnd"/>
      <w:r>
        <w:t xml:space="preserve"> {</w:t>
      </w:r>
    </w:p>
    <w:p w14:paraId="413145B4" w14:textId="77777777" w:rsidR="005E5B5B" w:rsidRDefault="005E5B5B" w:rsidP="005E5B5B">
      <w:pPr>
        <w:pStyle w:val="PL"/>
      </w:pPr>
      <w:r>
        <w:t xml:space="preserve">      description "It contains the traffic control policy data for a PCC rule.";</w:t>
      </w:r>
    </w:p>
    <w:p w14:paraId="1A4BF072" w14:textId="77777777" w:rsidR="005E5B5B" w:rsidRDefault="005E5B5B" w:rsidP="005E5B5B">
      <w:pPr>
        <w:pStyle w:val="PL"/>
      </w:pPr>
      <w:r>
        <w:t xml:space="preserve">      list </w:t>
      </w:r>
      <w:proofErr w:type="spellStart"/>
      <w:r>
        <w:t>trafficControlDataInfo</w:t>
      </w:r>
      <w:proofErr w:type="spellEnd"/>
      <w:r>
        <w:t xml:space="preserve"> {</w:t>
      </w:r>
    </w:p>
    <w:p w14:paraId="6E540806" w14:textId="77777777" w:rsidR="005E5B5B" w:rsidRDefault="005E5B5B" w:rsidP="005E5B5B">
      <w:pPr>
        <w:pStyle w:val="PL"/>
      </w:pPr>
      <w:r>
        <w:t xml:space="preserve">        description "The list of traffic control policy data.";</w:t>
      </w:r>
    </w:p>
    <w:p w14:paraId="28C4BA61" w14:textId="77777777" w:rsidR="005E5B5B" w:rsidRDefault="005E5B5B" w:rsidP="005E5B5B">
      <w:pPr>
        <w:pStyle w:val="PL"/>
      </w:pPr>
      <w:r>
        <w:t xml:space="preserve">        key "</w:t>
      </w:r>
      <w:proofErr w:type="spellStart"/>
      <w:r>
        <w:t>tcId</w:t>
      </w:r>
      <w:proofErr w:type="spellEnd"/>
      <w:r>
        <w:t>";</w:t>
      </w:r>
    </w:p>
    <w:p w14:paraId="1E2ED9CE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TrafficControlDataInformation</w:t>
      </w:r>
      <w:proofErr w:type="spellEnd"/>
      <w:r>
        <w:t>;</w:t>
      </w:r>
    </w:p>
    <w:p w14:paraId="06668104" w14:textId="77777777" w:rsidR="005E5B5B" w:rsidRDefault="005E5B5B" w:rsidP="005E5B5B">
      <w:pPr>
        <w:pStyle w:val="PL"/>
      </w:pPr>
      <w:r>
        <w:t xml:space="preserve">      }</w:t>
      </w:r>
    </w:p>
    <w:p w14:paraId="25702D61" w14:textId="77777777" w:rsidR="005E5B5B" w:rsidRDefault="005E5B5B" w:rsidP="005E5B5B">
      <w:pPr>
        <w:pStyle w:val="PL"/>
      </w:pPr>
      <w:r>
        <w:t xml:space="preserve">    }</w:t>
      </w:r>
    </w:p>
    <w:p w14:paraId="5B899B2F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ConditionData</w:t>
      </w:r>
      <w:proofErr w:type="spellEnd"/>
      <w:r>
        <w:t xml:space="preserve">; </w:t>
      </w:r>
    </w:p>
    <w:p w14:paraId="491335B6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tscaiInputUl</w:t>
      </w:r>
      <w:proofErr w:type="spellEnd"/>
      <w:r>
        <w:t xml:space="preserve"> {</w:t>
      </w:r>
    </w:p>
    <w:p w14:paraId="01006694" w14:textId="77777777" w:rsidR="005E5B5B" w:rsidRDefault="005E5B5B" w:rsidP="005E5B5B">
      <w:pPr>
        <w:pStyle w:val="PL"/>
      </w:pPr>
      <w:r>
        <w:t xml:space="preserve">      description "It contains transports TSCAI input parameters for TSC traffic at the ingress interface of the DS-TT/UE (uplink flow direction).";</w:t>
      </w:r>
    </w:p>
    <w:p w14:paraId="076BFEFB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TscaiInputContainer</w:t>
      </w:r>
      <w:proofErr w:type="spellEnd"/>
      <w:r>
        <w:t xml:space="preserve">; </w:t>
      </w:r>
    </w:p>
    <w:p w14:paraId="55219409" w14:textId="77777777" w:rsidR="005E5B5B" w:rsidRDefault="005E5B5B" w:rsidP="005E5B5B">
      <w:pPr>
        <w:pStyle w:val="PL"/>
      </w:pPr>
    </w:p>
    <w:p w14:paraId="04391319" w14:textId="77777777" w:rsidR="005E5B5B" w:rsidRDefault="005E5B5B" w:rsidP="005E5B5B">
      <w:pPr>
        <w:pStyle w:val="PL"/>
      </w:pPr>
      <w:r>
        <w:t xml:space="preserve">    }</w:t>
      </w:r>
    </w:p>
    <w:p w14:paraId="1C9E5E95" w14:textId="77777777" w:rsidR="005E5B5B" w:rsidRDefault="005E5B5B" w:rsidP="005E5B5B">
      <w:pPr>
        <w:pStyle w:val="PL"/>
      </w:pPr>
      <w:r>
        <w:t xml:space="preserve">    container </w:t>
      </w:r>
      <w:proofErr w:type="spellStart"/>
      <w:r>
        <w:t>tscaiInputDl</w:t>
      </w:r>
      <w:proofErr w:type="spellEnd"/>
      <w:r>
        <w:t xml:space="preserve"> {</w:t>
      </w:r>
    </w:p>
    <w:p w14:paraId="029F2BF6" w14:textId="77777777" w:rsidR="005E5B5B" w:rsidRDefault="005E5B5B" w:rsidP="005E5B5B">
      <w:pPr>
        <w:pStyle w:val="PL"/>
      </w:pPr>
      <w:r>
        <w:t xml:space="preserve">      description "It contains transports TSCAI input parameters for TSC traffic at the ingress of the NW-TT (downlink flow direction).";</w:t>
      </w:r>
    </w:p>
    <w:p w14:paraId="2F6627D4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TscaiInputContainer</w:t>
      </w:r>
      <w:proofErr w:type="spellEnd"/>
      <w:r>
        <w:t xml:space="preserve">; </w:t>
      </w:r>
    </w:p>
    <w:p w14:paraId="7D12B0FA" w14:textId="77777777" w:rsidR="005E5B5B" w:rsidRDefault="005E5B5B" w:rsidP="005E5B5B">
      <w:pPr>
        <w:pStyle w:val="PL"/>
      </w:pPr>
      <w:r>
        <w:t xml:space="preserve">    }</w:t>
      </w:r>
    </w:p>
    <w:p w14:paraId="511C6A2B" w14:textId="77777777" w:rsidR="005E5B5B" w:rsidRDefault="005E5B5B" w:rsidP="005E5B5B">
      <w:pPr>
        <w:pStyle w:val="PL"/>
      </w:pPr>
      <w:r>
        <w:t xml:space="preserve">  }</w:t>
      </w:r>
    </w:p>
    <w:p w14:paraId="4A21DD7F" w14:textId="77777777" w:rsidR="005E5B5B" w:rsidRDefault="005E5B5B" w:rsidP="005E5B5B">
      <w:pPr>
        <w:pStyle w:val="PL"/>
      </w:pPr>
    </w:p>
    <w:p w14:paraId="103B1DDE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PredefinedPccRuleSetGrp</w:t>
      </w:r>
      <w:proofErr w:type="spellEnd"/>
      <w:r>
        <w:t xml:space="preserve"> {</w:t>
      </w:r>
    </w:p>
    <w:p w14:paraId="46F58120" w14:textId="77777777" w:rsidR="005E5B5B" w:rsidRDefault="005E5B5B" w:rsidP="005E5B5B">
      <w:pPr>
        <w:pStyle w:val="PL"/>
      </w:pPr>
      <w:r>
        <w:t xml:space="preserve">    description "Represents the </w:t>
      </w:r>
      <w:proofErr w:type="spellStart"/>
      <w:r>
        <w:t>PredefinedPccRuleSet</w:t>
      </w:r>
      <w:proofErr w:type="spellEnd"/>
      <w:r>
        <w:t xml:space="preserve"> IOC.";</w:t>
      </w:r>
    </w:p>
    <w:p w14:paraId="53677A4C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PredefinedPccRules</w:t>
      </w:r>
      <w:proofErr w:type="spellEnd"/>
      <w:r>
        <w:t xml:space="preserve"> {</w:t>
      </w:r>
    </w:p>
    <w:p w14:paraId="43CB8F00" w14:textId="77777777" w:rsidR="005E5B5B" w:rsidRDefault="005E5B5B" w:rsidP="005E5B5B">
      <w:pPr>
        <w:pStyle w:val="PL"/>
      </w:pPr>
      <w:r>
        <w:t xml:space="preserve">      description "The list of predefined PCC rules.";</w:t>
      </w:r>
    </w:p>
    <w:p w14:paraId="7339C139" w14:textId="77777777" w:rsidR="005E5B5B" w:rsidRDefault="005E5B5B" w:rsidP="005E5B5B">
      <w:pPr>
        <w:pStyle w:val="PL"/>
      </w:pPr>
      <w:r>
        <w:t xml:space="preserve">      key "</w:t>
      </w:r>
      <w:proofErr w:type="spellStart"/>
      <w:r>
        <w:t>pccRuleId</w:t>
      </w:r>
      <w:proofErr w:type="spellEnd"/>
      <w:r>
        <w:t>";</w:t>
      </w:r>
    </w:p>
    <w:p w14:paraId="09B699D4" w14:textId="77777777" w:rsidR="005E5B5B" w:rsidRDefault="005E5B5B" w:rsidP="005E5B5B">
      <w:pPr>
        <w:pStyle w:val="PL"/>
      </w:pPr>
      <w:r>
        <w:t xml:space="preserve">      uses </w:t>
      </w:r>
      <w:proofErr w:type="spellStart"/>
      <w:r>
        <w:t>PccRule</w:t>
      </w:r>
      <w:proofErr w:type="spellEnd"/>
      <w:r>
        <w:t>;</w:t>
      </w:r>
    </w:p>
    <w:p w14:paraId="3D37FFB4" w14:textId="77777777" w:rsidR="005E5B5B" w:rsidRDefault="005E5B5B" w:rsidP="005E5B5B">
      <w:pPr>
        <w:pStyle w:val="PL"/>
      </w:pPr>
      <w:r>
        <w:t xml:space="preserve">    }</w:t>
      </w:r>
    </w:p>
    <w:p w14:paraId="2859843E" w14:textId="77777777" w:rsidR="005E5B5B" w:rsidRDefault="005E5B5B" w:rsidP="005E5B5B">
      <w:pPr>
        <w:pStyle w:val="PL"/>
      </w:pPr>
      <w:r>
        <w:t xml:space="preserve">  } </w:t>
      </w:r>
    </w:p>
    <w:p w14:paraId="0D330EED" w14:textId="77777777" w:rsidR="005E5B5B" w:rsidRDefault="005E5B5B" w:rsidP="005E5B5B">
      <w:pPr>
        <w:pStyle w:val="PL"/>
      </w:pPr>
    </w:p>
    <w:p w14:paraId="7AD049C0" w14:textId="77777777" w:rsidR="005E5B5B" w:rsidRDefault="005E5B5B" w:rsidP="005E5B5B">
      <w:pPr>
        <w:pStyle w:val="PL"/>
      </w:pPr>
      <w:r>
        <w:t xml:space="preserve">  grouping </w:t>
      </w:r>
      <w:proofErr w:type="spellStart"/>
      <w:r>
        <w:t>PredefinedPccRuleSetSubtree</w:t>
      </w:r>
      <w:proofErr w:type="spellEnd"/>
      <w:r>
        <w:t xml:space="preserve"> {</w:t>
      </w:r>
    </w:p>
    <w:p w14:paraId="23AA38AC" w14:textId="77777777" w:rsidR="005E5B5B" w:rsidRDefault="005E5B5B" w:rsidP="005E5B5B">
      <w:pPr>
        <w:pStyle w:val="PL"/>
      </w:pPr>
      <w:r>
        <w:t xml:space="preserve">    description "It specifies the </w:t>
      </w:r>
      <w:proofErr w:type="spellStart"/>
      <w:r>
        <w:t>PredefinedPccRuleSet</w:t>
      </w:r>
      <w:proofErr w:type="spellEnd"/>
      <w:r>
        <w:t xml:space="preserve"> IOC with inherited attributes.";</w:t>
      </w:r>
    </w:p>
    <w:p w14:paraId="544CE3F1" w14:textId="77777777" w:rsidR="005E5B5B" w:rsidRDefault="005E5B5B" w:rsidP="005E5B5B">
      <w:pPr>
        <w:pStyle w:val="PL"/>
      </w:pPr>
      <w:r>
        <w:t xml:space="preserve">    list </w:t>
      </w:r>
      <w:proofErr w:type="spellStart"/>
      <w:r>
        <w:t>PredefinedPccRuleSet</w:t>
      </w:r>
      <w:proofErr w:type="spellEnd"/>
      <w:r>
        <w:t xml:space="preserve"> {</w:t>
      </w:r>
    </w:p>
    <w:p w14:paraId="24D17D01" w14:textId="77777777" w:rsidR="005E5B5B" w:rsidRDefault="005E5B5B" w:rsidP="005E5B5B">
      <w:pPr>
        <w:pStyle w:val="PL"/>
      </w:pPr>
      <w:r>
        <w:t xml:space="preserve">      description "Specifies the predefined PCC rules.";</w:t>
      </w:r>
    </w:p>
    <w:p w14:paraId="13B54AC9" w14:textId="77777777" w:rsidR="005E5B5B" w:rsidRDefault="005E5B5B" w:rsidP="005E5B5B">
      <w:pPr>
        <w:pStyle w:val="PL"/>
      </w:pPr>
      <w:r>
        <w:t xml:space="preserve">      key "id";</w:t>
      </w:r>
    </w:p>
    <w:p w14:paraId="2D02B612" w14:textId="77777777" w:rsidR="005E5B5B" w:rsidRDefault="005E5B5B" w:rsidP="005E5B5B">
      <w:pPr>
        <w:pStyle w:val="PL"/>
      </w:pPr>
      <w:r>
        <w:t xml:space="preserve">      uses top3gpp:Top_Grp;</w:t>
      </w:r>
    </w:p>
    <w:p w14:paraId="5C0F9B17" w14:textId="77777777" w:rsidR="005E5B5B" w:rsidRDefault="005E5B5B" w:rsidP="005E5B5B">
      <w:pPr>
        <w:pStyle w:val="PL"/>
      </w:pPr>
      <w:r>
        <w:t xml:space="preserve">      container attributes {</w:t>
      </w:r>
    </w:p>
    <w:p w14:paraId="5DBDB74B" w14:textId="77777777" w:rsidR="005E5B5B" w:rsidRDefault="005E5B5B" w:rsidP="005E5B5B">
      <w:pPr>
        <w:pStyle w:val="PL"/>
      </w:pPr>
      <w:r>
        <w:t xml:space="preserve">        description "It contains the attributes defined specifically in the </w:t>
      </w:r>
      <w:proofErr w:type="spellStart"/>
      <w:r>
        <w:t>PredefinedPccRuleSet</w:t>
      </w:r>
      <w:proofErr w:type="spellEnd"/>
      <w:r>
        <w:t xml:space="preserve"> IOC.";</w:t>
      </w:r>
    </w:p>
    <w:p w14:paraId="522D8E57" w14:textId="77777777" w:rsidR="005E5B5B" w:rsidRDefault="005E5B5B" w:rsidP="005E5B5B">
      <w:pPr>
        <w:pStyle w:val="PL"/>
      </w:pPr>
      <w:r>
        <w:t xml:space="preserve">        uses </w:t>
      </w:r>
      <w:proofErr w:type="spellStart"/>
      <w:r>
        <w:t>PredefinedPccRuleSetGrp</w:t>
      </w:r>
      <w:proofErr w:type="spellEnd"/>
      <w:r>
        <w:t>;</w:t>
      </w:r>
    </w:p>
    <w:p w14:paraId="38BA6E22" w14:textId="77777777" w:rsidR="005E5B5B" w:rsidRDefault="005E5B5B" w:rsidP="005E5B5B">
      <w:pPr>
        <w:pStyle w:val="PL"/>
      </w:pPr>
      <w:r>
        <w:t xml:space="preserve">      }</w:t>
      </w:r>
    </w:p>
    <w:p w14:paraId="631FCF9D" w14:textId="77777777" w:rsidR="005E5B5B" w:rsidRDefault="005E5B5B" w:rsidP="005E5B5B">
      <w:pPr>
        <w:pStyle w:val="PL"/>
      </w:pPr>
      <w:r>
        <w:t xml:space="preserve">    }  </w:t>
      </w:r>
    </w:p>
    <w:p w14:paraId="566C9BE4" w14:textId="77777777" w:rsidR="005E5B5B" w:rsidRDefault="005E5B5B" w:rsidP="005E5B5B">
      <w:pPr>
        <w:pStyle w:val="PL"/>
      </w:pPr>
      <w:r>
        <w:t xml:space="preserve">  }</w:t>
      </w:r>
    </w:p>
    <w:p w14:paraId="1FA55C36" w14:textId="77777777" w:rsidR="005E5B5B" w:rsidRDefault="005E5B5B" w:rsidP="005E5B5B">
      <w:pPr>
        <w:pStyle w:val="PL"/>
      </w:pPr>
    </w:p>
    <w:p w14:paraId="25CF4A0D" w14:textId="77777777" w:rsidR="005E5B5B" w:rsidRDefault="005E5B5B" w:rsidP="005E5B5B">
      <w:pPr>
        <w:pStyle w:val="PL"/>
      </w:pPr>
      <w:r>
        <w:t xml:space="preserve">  augment "/me3gpp:ManagedElement/smf3gpp:SMFFunction" {</w:t>
      </w:r>
    </w:p>
    <w:p w14:paraId="1C58A4AC" w14:textId="77777777" w:rsidR="005E5B5B" w:rsidRDefault="005E5B5B" w:rsidP="005E5B5B">
      <w:pPr>
        <w:pStyle w:val="PL"/>
      </w:pPr>
      <w:r>
        <w:t xml:space="preserve">    description "It specifies the containment relation of </w:t>
      </w:r>
      <w:proofErr w:type="spellStart"/>
      <w:r>
        <w:t>PredefinedPccRuleSet</w:t>
      </w:r>
      <w:proofErr w:type="spellEnd"/>
      <w:r>
        <w:t xml:space="preserve"> MOI with </w:t>
      </w:r>
      <w:proofErr w:type="spellStart"/>
      <w:r>
        <w:t>SMFFunction</w:t>
      </w:r>
      <w:proofErr w:type="spellEnd"/>
      <w:r>
        <w:t xml:space="preserve"> MOI.";</w:t>
      </w:r>
    </w:p>
    <w:p w14:paraId="0FB22D0F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PredefinedPccRuleSetSubtree</w:t>
      </w:r>
      <w:proofErr w:type="spellEnd"/>
      <w:r>
        <w:t>;</w:t>
      </w:r>
    </w:p>
    <w:p w14:paraId="4177525E" w14:textId="77777777" w:rsidR="005E5B5B" w:rsidRDefault="005E5B5B" w:rsidP="005E5B5B">
      <w:pPr>
        <w:pStyle w:val="PL"/>
      </w:pPr>
      <w:r>
        <w:t xml:space="preserve">  }</w:t>
      </w:r>
    </w:p>
    <w:p w14:paraId="199FC9A6" w14:textId="77777777" w:rsidR="005E5B5B" w:rsidRDefault="005E5B5B" w:rsidP="005E5B5B">
      <w:pPr>
        <w:pStyle w:val="PL"/>
      </w:pPr>
    </w:p>
    <w:p w14:paraId="2207B58E" w14:textId="77777777" w:rsidR="005E5B5B" w:rsidRDefault="005E5B5B" w:rsidP="005E5B5B">
      <w:pPr>
        <w:pStyle w:val="PL"/>
      </w:pPr>
      <w:r>
        <w:t xml:space="preserve">  augment "/me3gpp:ManagedElement/pcf3gpp:PCFFunction" {</w:t>
      </w:r>
    </w:p>
    <w:p w14:paraId="1CCCD0AB" w14:textId="77777777" w:rsidR="005E5B5B" w:rsidRDefault="005E5B5B" w:rsidP="005E5B5B">
      <w:pPr>
        <w:pStyle w:val="PL"/>
      </w:pPr>
      <w:r>
        <w:lastRenderedPageBreak/>
        <w:t xml:space="preserve">    description "It specifies the containment relation of </w:t>
      </w:r>
      <w:proofErr w:type="spellStart"/>
      <w:r>
        <w:t>PredefinedPccRuleSet</w:t>
      </w:r>
      <w:proofErr w:type="spellEnd"/>
      <w:r>
        <w:t xml:space="preserve"> MOI with </w:t>
      </w:r>
      <w:proofErr w:type="spellStart"/>
      <w:r>
        <w:t>PCFFunction</w:t>
      </w:r>
      <w:proofErr w:type="spellEnd"/>
      <w:r>
        <w:t xml:space="preserve"> MOI.";</w:t>
      </w:r>
    </w:p>
    <w:p w14:paraId="786DFFEB" w14:textId="77777777" w:rsidR="005E5B5B" w:rsidRDefault="005E5B5B" w:rsidP="005E5B5B">
      <w:pPr>
        <w:pStyle w:val="PL"/>
      </w:pPr>
      <w:r>
        <w:t xml:space="preserve">    uses </w:t>
      </w:r>
      <w:proofErr w:type="spellStart"/>
      <w:r>
        <w:t>PredefinedPccRuleSetSubtree</w:t>
      </w:r>
      <w:proofErr w:type="spellEnd"/>
      <w:r>
        <w:t>;</w:t>
      </w:r>
    </w:p>
    <w:p w14:paraId="2EFFC55F" w14:textId="77777777" w:rsidR="005E5B5B" w:rsidRDefault="005E5B5B" w:rsidP="005E5B5B">
      <w:pPr>
        <w:pStyle w:val="PL"/>
      </w:pPr>
      <w:r>
        <w:t xml:space="preserve">  }</w:t>
      </w:r>
    </w:p>
    <w:p w14:paraId="25438FAD" w14:textId="77777777" w:rsidR="005E5B5B" w:rsidRDefault="005E5B5B" w:rsidP="005E5B5B">
      <w:pPr>
        <w:pStyle w:val="PL"/>
      </w:pPr>
      <w:r>
        <w:t>}</w:t>
      </w:r>
    </w:p>
    <w:p w14:paraId="2BEBA23C" w14:textId="7AA367F0" w:rsidR="005E5B5B" w:rsidRDefault="00BD45EA" w:rsidP="005E5B5B">
      <w:pPr>
        <w:pStyle w:val="PL"/>
      </w:pPr>
      <w:r w:rsidRPr="00BD45EA">
        <w:t>&lt;CODE ENDS&gt;</w:t>
      </w:r>
    </w:p>
    <w:p w14:paraId="09BBAF18" w14:textId="77777777" w:rsidR="005E5B5B" w:rsidRDefault="005E5B5B" w:rsidP="005E5B5B"/>
    <w:p w14:paraId="0038D04A" w14:textId="10AF5869" w:rsidR="005E5B5B" w:rsidRDefault="005E5B5B" w:rsidP="005E5B5B">
      <w:pPr>
        <w:pStyle w:val="Heading2"/>
      </w:pPr>
      <w:bookmarkStart w:id="196" w:name="_Toc59183424"/>
      <w:bookmarkStart w:id="197" w:name="_Toc59184890"/>
      <w:bookmarkStart w:id="198" w:name="_Toc59195825"/>
      <w:bookmarkStart w:id="199" w:name="_Toc59440254"/>
      <w:bookmarkStart w:id="200" w:name="_Toc67990694"/>
      <w:r>
        <w:rPr>
          <w:lang w:eastAsia="zh-CN"/>
        </w:rPr>
        <w:t>H.5.33</w:t>
      </w:r>
      <w:r>
        <w:rPr>
          <w:lang w:eastAsia="zh-CN"/>
        </w:rPr>
        <w:tab/>
        <w:t>module _3gpp-5gc-nrm-dynamic5QISet.yang</w:t>
      </w:r>
      <w:bookmarkEnd w:id="196"/>
      <w:bookmarkEnd w:id="197"/>
      <w:bookmarkEnd w:id="198"/>
      <w:bookmarkEnd w:id="199"/>
      <w:bookmarkEnd w:id="200"/>
    </w:p>
    <w:p w14:paraId="5A84C9DA" w14:textId="77777777" w:rsidR="00D21F7C" w:rsidRDefault="00D21F7C" w:rsidP="005E5B5B">
      <w:pPr>
        <w:pStyle w:val="PL"/>
      </w:pPr>
      <w:r w:rsidRPr="00D21F7C">
        <w:t>&lt;CODE BEGINS&gt;</w:t>
      </w:r>
    </w:p>
    <w:p w14:paraId="1E9B4C93" w14:textId="4FA3D08E" w:rsidR="005E5B5B" w:rsidRDefault="005E5B5B" w:rsidP="005E5B5B">
      <w:pPr>
        <w:pStyle w:val="PL"/>
      </w:pPr>
      <w:r>
        <w:t>module _3gpp-5gc-nrm-dynamic5qiset {</w:t>
      </w:r>
    </w:p>
    <w:p w14:paraId="416FCDEE" w14:textId="37581ACF" w:rsidR="00B9017C" w:rsidRDefault="005E5B5B" w:rsidP="005E5B5B">
      <w:pPr>
        <w:pStyle w:val="PL"/>
      </w:pPr>
      <w:r>
        <w:t xml:space="preserve">  yang-version 1.1;</w:t>
      </w:r>
    </w:p>
    <w:p w14:paraId="3AF02142" w14:textId="77777777" w:rsidR="005E5B5B" w:rsidRDefault="005E5B5B" w:rsidP="005E5B5B">
      <w:pPr>
        <w:pStyle w:val="PL"/>
      </w:pPr>
      <w:r>
        <w:t xml:space="preserve">  namespace urn:3gpp:sa5:_3gpp-5gc-nrm-dynamic5qiset;</w:t>
      </w:r>
    </w:p>
    <w:p w14:paraId="2938B6EC" w14:textId="77777777" w:rsidR="005E5B5B" w:rsidRDefault="005E5B5B" w:rsidP="005E5B5B">
      <w:pPr>
        <w:pStyle w:val="PL"/>
      </w:pPr>
      <w:r>
        <w:t xml:space="preserve">  prefix dyn5QIs3gpp;</w:t>
      </w:r>
    </w:p>
    <w:p w14:paraId="7FCE3C52" w14:textId="77777777" w:rsidR="005E5B5B" w:rsidRDefault="005E5B5B" w:rsidP="005E5B5B">
      <w:pPr>
        <w:pStyle w:val="PL"/>
      </w:pPr>
      <w:r>
        <w:t xml:space="preserve">  </w:t>
      </w:r>
    </w:p>
    <w:p w14:paraId="25ED05A9" w14:textId="77777777" w:rsidR="005E5B5B" w:rsidRDefault="005E5B5B" w:rsidP="005E5B5B">
      <w:pPr>
        <w:pStyle w:val="PL"/>
      </w:pPr>
      <w:r>
        <w:t xml:space="preserve">  import _3gpp-common-top { prefix top3gpp; }</w:t>
      </w:r>
    </w:p>
    <w:p w14:paraId="10FEDF37" w14:textId="77777777" w:rsidR="005E5B5B" w:rsidRDefault="005E5B5B" w:rsidP="005E5B5B">
      <w:pPr>
        <w:pStyle w:val="PL"/>
      </w:pPr>
      <w:r>
        <w:t xml:space="preserve">  import _3gpp-common-subnetwork { prefix subnet3gpp; }</w:t>
      </w:r>
    </w:p>
    <w:p w14:paraId="1CC60B03" w14:textId="77777777" w:rsidR="005E5B5B" w:rsidRDefault="005E5B5B" w:rsidP="005E5B5B">
      <w:pPr>
        <w:pStyle w:val="PL"/>
      </w:pPr>
      <w:r>
        <w:t xml:space="preserve">  import _3gpp-common-managed-element { prefix me3gpp; }</w:t>
      </w:r>
    </w:p>
    <w:p w14:paraId="74A1373F" w14:textId="77777777" w:rsidR="005E5B5B" w:rsidRDefault="005E5B5B" w:rsidP="005E5B5B">
      <w:pPr>
        <w:pStyle w:val="PL"/>
      </w:pPr>
      <w:r>
        <w:t xml:space="preserve">  import _3gpp-5gc-nrm-configurable5qiset { prefix Conf5QIs3gpp; }</w:t>
      </w:r>
    </w:p>
    <w:p w14:paraId="67D15ED3" w14:textId="77777777" w:rsidR="005E5B5B" w:rsidRDefault="005E5B5B" w:rsidP="005E5B5B">
      <w:pPr>
        <w:pStyle w:val="PL"/>
      </w:pPr>
      <w:r>
        <w:t xml:space="preserve">  </w:t>
      </w:r>
    </w:p>
    <w:p w14:paraId="662FB711" w14:textId="77777777" w:rsidR="005E5B5B" w:rsidRDefault="005E5B5B" w:rsidP="005E5B5B">
      <w:pPr>
        <w:pStyle w:val="PL"/>
      </w:pPr>
      <w:r>
        <w:t xml:space="preserve">  organization "3gpp SA5";</w:t>
      </w:r>
    </w:p>
    <w:p w14:paraId="4F8EEF07" w14:textId="77777777" w:rsidR="005E5B5B" w:rsidRDefault="005E5B5B" w:rsidP="005E5B5B">
      <w:pPr>
        <w:pStyle w:val="PL"/>
      </w:pPr>
      <w:r>
        <w:t xml:space="preserve">  contact "https://www.3gpp.org/DynaReport/TSG-WG--S5--</w:t>
      </w:r>
      <w:proofErr w:type="spellStart"/>
      <w:r>
        <w:t>officials.htm?Itemid</w:t>
      </w:r>
      <w:proofErr w:type="spellEnd"/>
      <w:r>
        <w:t>=464";</w:t>
      </w:r>
    </w:p>
    <w:p w14:paraId="3974AFF1" w14:textId="77777777" w:rsidR="005E5B5B" w:rsidRDefault="005E5B5B" w:rsidP="005E5B5B">
      <w:pPr>
        <w:pStyle w:val="PL"/>
      </w:pPr>
      <w:r>
        <w:t xml:space="preserve">  description "This IOC represents the dynamic 5QIs including their QoS </w:t>
      </w:r>
    </w:p>
    <w:p w14:paraId="4C8E8691" w14:textId="77777777" w:rsidR="005E5B5B" w:rsidRDefault="005E5B5B" w:rsidP="005E5B5B">
      <w:pPr>
        <w:pStyle w:val="PL"/>
      </w:pPr>
      <w:r>
        <w:t xml:space="preserve">    characteristics.";</w:t>
      </w:r>
    </w:p>
    <w:p w14:paraId="12CD5699" w14:textId="77777777" w:rsidR="005E5B5B" w:rsidRDefault="005E5B5B" w:rsidP="005E5B5B">
      <w:pPr>
        <w:pStyle w:val="PL"/>
      </w:pPr>
      <w:r>
        <w:t xml:space="preserve">  reference "3GPP TS 28.541";</w:t>
      </w:r>
    </w:p>
    <w:p w14:paraId="6A7FF0F7" w14:textId="77777777" w:rsidR="005E5B5B" w:rsidRDefault="005E5B5B" w:rsidP="005E5B5B">
      <w:pPr>
        <w:pStyle w:val="PL"/>
      </w:pPr>
    </w:p>
    <w:p w14:paraId="7D5312B1" w14:textId="77777777" w:rsidR="002F737C" w:rsidRDefault="002F737C" w:rsidP="00C64985">
      <w:pPr>
        <w:pStyle w:val="PL"/>
      </w:pPr>
      <w:r w:rsidRPr="002F737C">
        <w:t xml:space="preserve">  revision 2022-07-28 { reference "CR-0770"; }</w:t>
      </w:r>
    </w:p>
    <w:p w14:paraId="25265FD0" w14:textId="75F2C3EB" w:rsidR="00C64985" w:rsidRDefault="00C64985" w:rsidP="00C64985">
      <w:pPr>
        <w:pStyle w:val="PL"/>
      </w:pPr>
      <w:r>
        <w:t xml:space="preserve">  revision 2022-01-07 { reference CR-0643; }</w:t>
      </w:r>
    </w:p>
    <w:p w14:paraId="494C1536" w14:textId="7E79C07F" w:rsidR="005E5B5B" w:rsidRDefault="005E5B5B" w:rsidP="005E5B5B">
      <w:pPr>
        <w:pStyle w:val="PL"/>
      </w:pPr>
      <w:r>
        <w:t xml:space="preserve">  revision 2020-</w:t>
      </w:r>
      <w:r w:rsidR="00C64985">
        <w:t>10-01</w:t>
      </w:r>
      <w:r>
        <w:t xml:space="preserve"> { reference "CR-0393"; }</w:t>
      </w:r>
    </w:p>
    <w:p w14:paraId="06D69E86" w14:textId="77777777" w:rsidR="005E5B5B" w:rsidRDefault="005E5B5B" w:rsidP="005E5B5B">
      <w:pPr>
        <w:pStyle w:val="PL"/>
      </w:pPr>
      <w:r>
        <w:t xml:space="preserve">  revision 2020-08-06 { reference "CR-0333"; }</w:t>
      </w:r>
    </w:p>
    <w:p w14:paraId="728C2F5A" w14:textId="77777777" w:rsidR="005E5B5B" w:rsidRDefault="005E5B5B" w:rsidP="005E5B5B">
      <w:pPr>
        <w:pStyle w:val="PL"/>
      </w:pPr>
    </w:p>
    <w:p w14:paraId="07018423" w14:textId="77777777" w:rsidR="005E5B5B" w:rsidRDefault="005E5B5B" w:rsidP="005E5B5B">
      <w:pPr>
        <w:pStyle w:val="PL"/>
      </w:pPr>
      <w:r>
        <w:t xml:space="preserve">  grouping Dynamic5QISetGrp {</w:t>
      </w:r>
    </w:p>
    <w:p w14:paraId="6036F0AE" w14:textId="77777777" w:rsidR="005E5B5B" w:rsidRDefault="005E5B5B" w:rsidP="005E5B5B">
      <w:pPr>
        <w:pStyle w:val="PL"/>
      </w:pPr>
      <w:r>
        <w:t xml:space="preserve">    description "Represents the Dynamic5QISet IOC.";</w:t>
      </w:r>
    </w:p>
    <w:p w14:paraId="3FDCA5D3" w14:textId="0A9EC989" w:rsidR="00D21F7C" w:rsidRDefault="00D21F7C" w:rsidP="00AE2308">
      <w:pPr>
        <w:pStyle w:val="PL"/>
      </w:pPr>
      <w:r w:rsidRPr="00D21F7C">
        <w:t xml:space="preserve">    list dynamic5QIs {</w:t>
      </w:r>
    </w:p>
    <w:p w14:paraId="05989A77" w14:textId="77777777" w:rsidR="002F737C" w:rsidRDefault="002F737C" w:rsidP="002F737C">
      <w:pPr>
        <w:pStyle w:val="PL"/>
      </w:pPr>
      <w:r>
        <w:t xml:space="preserve">      description "This IOC specifies the dynamically assigned 5QIs </w:t>
      </w:r>
    </w:p>
    <w:p w14:paraId="4A6A7323" w14:textId="77777777" w:rsidR="002F737C" w:rsidRDefault="002F737C" w:rsidP="002F737C">
      <w:pPr>
        <w:pStyle w:val="PL"/>
      </w:pPr>
      <w:r>
        <w:t xml:space="preserve">        including their QoS characteristics, see 3GPP TS 23.501. </w:t>
      </w:r>
    </w:p>
    <w:p w14:paraId="70CFF07C" w14:textId="77777777" w:rsidR="002F737C" w:rsidRDefault="002F737C" w:rsidP="002F737C">
      <w:pPr>
        <w:pStyle w:val="PL"/>
      </w:pPr>
      <w:r>
        <w:t xml:space="preserve">        The instance of this IOC shall not be created or modified by the </w:t>
      </w:r>
    </w:p>
    <w:p w14:paraId="7449BF07" w14:textId="77777777" w:rsidR="002F737C" w:rsidRDefault="002F737C" w:rsidP="002F737C">
      <w:pPr>
        <w:pStyle w:val="PL"/>
      </w:pPr>
      <w:r>
        <w:t xml:space="preserve">        </w:t>
      </w:r>
      <w:proofErr w:type="spellStart"/>
      <w:r>
        <w:t>MnS</w:t>
      </w:r>
      <w:proofErr w:type="spellEnd"/>
      <w:r>
        <w:t xml:space="preserve"> consumer except for the instance associated to </w:t>
      </w:r>
    </w:p>
    <w:p w14:paraId="69B82AB8" w14:textId="77777777" w:rsidR="002F737C" w:rsidRDefault="002F737C" w:rsidP="002F737C">
      <w:pPr>
        <w:pStyle w:val="PL"/>
      </w:pPr>
      <w:r>
        <w:t xml:space="preserve">        </w:t>
      </w:r>
      <w:proofErr w:type="spellStart"/>
      <w:r>
        <w:t>PCFFunction</w:t>
      </w:r>
      <w:proofErr w:type="spellEnd"/>
      <w:r>
        <w:t xml:space="preserve"> MOI or </w:t>
      </w:r>
      <w:proofErr w:type="spellStart"/>
      <w:r>
        <w:t>SMFFunction</w:t>
      </w:r>
      <w:proofErr w:type="spellEnd"/>
      <w:r>
        <w:t xml:space="preserve"> MOI when the PCF is not deployed.";</w:t>
      </w:r>
    </w:p>
    <w:p w14:paraId="0DD693B2" w14:textId="6149DD35" w:rsidR="00AE2308" w:rsidRDefault="00AE2308" w:rsidP="002F737C">
      <w:pPr>
        <w:pStyle w:val="PL"/>
      </w:pPr>
      <w:r>
        <w:t xml:space="preserve">   </w:t>
      </w:r>
      <w:r w:rsidR="005E5B5B">
        <w:t xml:space="preserve"> </w:t>
      </w:r>
      <w:r>
        <w:t xml:space="preserve">  key id;</w:t>
      </w:r>
    </w:p>
    <w:p w14:paraId="536E998E" w14:textId="77777777" w:rsidR="00D21F7C" w:rsidRDefault="00D21F7C" w:rsidP="00D21F7C">
      <w:pPr>
        <w:pStyle w:val="PL"/>
      </w:pPr>
      <w:r>
        <w:t xml:space="preserve">      uses top3gpp:Top_Grp;</w:t>
      </w:r>
    </w:p>
    <w:p w14:paraId="48AE5E93" w14:textId="44F22B3E" w:rsidR="00AE2308" w:rsidRDefault="00D21F7C" w:rsidP="00AE2308">
      <w:pPr>
        <w:pStyle w:val="PL"/>
      </w:pPr>
      <w:r>
        <w:t xml:space="preserve">      container attributes {</w:t>
      </w:r>
    </w:p>
    <w:p w14:paraId="646EFE8C" w14:textId="77777777" w:rsidR="00AE2308" w:rsidRDefault="00AE2308" w:rsidP="00AE2308">
      <w:pPr>
        <w:pStyle w:val="PL"/>
      </w:pPr>
      <w:r>
        <w:t xml:space="preserve">         uses Conf5QIs3gpp:FiveQICharacteristicsGrp;    </w:t>
      </w:r>
    </w:p>
    <w:p w14:paraId="5CBC1895" w14:textId="0F53DCAF" w:rsidR="00AE2308" w:rsidRDefault="00AE2308" w:rsidP="00AE2308">
      <w:pPr>
        <w:pStyle w:val="PL"/>
      </w:pPr>
      <w:r>
        <w:tab/>
        <w:t xml:space="preserve">  }</w:t>
      </w:r>
    </w:p>
    <w:p w14:paraId="5B604879" w14:textId="77777777" w:rsidR="00D21F7C" w:rsidRDefault="00AE2308" w:rsidP="00D21F7C">
      <w:pPr>
        <w:pStyle w:val="PL"/>
      </w:pPr>
      <w:r>
        <w:tab/>
        <w:t>}</w:t>
      </w:r>
      <w:r w:rsidRPr="00AE2308">
        <w:t xml:space="preserve">  </w:t>
      </w:r>
    </w:p>
    <w:p w14:paraId="1F084887" w14:textId="17C92752" w:rsidR="005E5B5B" w:rsidRDefault="00D21F7C" w:rsidP="00D21F7C">
      <w:pPr>
        <w:pStyle w:val="PL"/>
      </w:pPr>
      <w:r>
        <w:t xml:space="preserve">  </w:t>
      </w:r>
      <w:r w:rsidR="005E5B5B">
        <w:t xml:space="preserve">}    </w:t>
      </w:r>
    </w:p>
    <w:p w14:paraId="1BD3298E" w14:textId="77777777" w:rsidR="005E5B5B" w:rsidRDefault="005E5B5B" w:rsidP="005E5B5B">
      <w:pPr>
        <w:pStyle w:val="PL"/>
      </w:pPr>
    </w:p>
    <w:p w14:paraId="0EEDDD25" w14:textId="77777777" w:rsidR="005E5B5B" w:rsidRDefault="005E5B5B" w:rsidP="005E5B5B">
      <w:pPr>
        <w:pStyle w:val="PL"/>
      </w:pPr>
      <w:r>
        <w:t xml:space="preserve">  grouping Dynamic5QISetSubtree {</w:t>
      </w:r>
    </w:p>
    <w:p w14:paraId="56497C87" w14:textId="77777777" w:rsidR="005E5B5B" w:rsidRDefault="005E5B5B" w:rsidP="005E5B5B">
      <w:pPr>
        <w:pStyle w:val="PL"/>
      </w:pPr>
      <w:r>
        <w:t xml:space="preserve">    description "Helps augmenting Dynamic5QISet into multiple places.";</w:t>
      </w:r>
    </w:p>
    <w:p w14:paraId="5C3B27B3" w14:textId="77777777" w:rsidR="005E5B5B" w:rsidRDefault="005E5B5B" w:rsidP="005E5B5B">
      <w:pPr>
        <w:pStyle w:val="PL"/>
      </w:pPr>
      <w:r>
        <w:t xml:space="preserve">    list Dynamic5QISet {</w:t>
      </w:r>
    </w:p>
    <w:p w14:paraId="646EE401" w14:textId="77777777" w:rsidR="005E5B5B" w:rsidRDefault="005E5B5B" w:rsidP="005E5B5B">
      <w:pPr>
        <w:pStyle w:val="PL"/>
      </w:pPr>
      <w:r>
        <w:t xml:space="preserve">      description "Specifies the dynamic 5QIs including their QoS </w:t>
      </w:r>
    </w:p>
    <w:p w14:paraId="0D2DDC5F" w14:textId="77777777" w:rsidR="005E5B5B" w:rsidRDefault="005E5B5B" w:rsidP="005E5B5B">
      <w:pPr>
        <w:pStyle w:val="PL"/>
      </w:pPr>
      <w:r>
        <w:t xml:space="preserve">        characteristics, see 3GPP TS 23.501.";</w:t>
      </w:r>
    </w:p>
    <w:p w14:paraId="336BF278" w14:textId="77777777" w:rsidR="005E5B5B" w:rsidRDefault="005E5B5B" w:rsidP="005E5B5B">
      <w:pPr>
        <w:pStyle w:val="PL"/>
      </w:pPr>
      <w:r>
        <w:t xml:space="preserve">      key "id";</w:t>
      </w:r>
    </w:p>
    <w:p w14:paraId="4F41A3C9" w14:textId="77777777" w:rsidR="005E5B5B" w:rsidRDefault="005E5B5B" w:rsidP="005E5B5B">
      <w:pPr>
        <w:pStyle w:val="PL"/>
      </w:pPr>
      <w:r>
        <w:t xml:space="preserve">      uses top3gpp:Top_Grp;</w:t>
      </w:r>
    </w:p>
    <w:p w14:paraId="243526B8" w14:textId="77777777" w:rsidR="005E5B5B" w:rsidRDefault="005E5B5B" w:rsidP="005E5B5B">
      <w:pPr>
        <w:pStyle w:val="PL"/>
      </w:pPr>
      <w:r>
        <w:t xml:space="preserve">      container attributes {</w:t>
      </w:r>
    </w:p>
    <w:p w14:paraId="261B2C60" w14:textId="77777777" w:rsidR="005E5B5B" w:rsidRDefault="005E5B5B" w:rsidP="005E5B5B">
      <w:pPr>
        <w:pStyle w:val="PL"/>
      </w:pPr>
      <w:r>
        <w:t xml:space="preserve">        uses Dynamic5QISetGrp;</w:t>
      </w:r>
    </w:p>
    <w:p w14:paraId="7B8215F2" w14:textId="77777777" w:rsidR="005E5B5B" w:rsidRDefault="005E5B5B" w:rsidP="005E5B5B">
      <w:pPr>
        <w:pStyle w:val="PL"/>
      </w:pPr>
      <w:r>
        <w:t xml:space="preserve">      }</w:t>
      </w:r>
    </w:p>
    <w:p w14:paraId="10CAB807" w14:textId="77777777" w:rsidR="002F737C" w:rsidRDefault="002F737C" w:rsidP="005E5B5B">
      <w:pPr>
        <w:pStyle w:val="PL"/>
      </w:pPr>
      <w:r w:rsidRPr="002F737C">
        <w:t xml:space="preserve">      uses Conf5QIs3gpp:FiveQICharacteristicsSubtree;</w:t>
      </w:r>
    </w:p>
    <w:p w14:paraId="4890D229" w14:textId="18D7259D" w:rsidR="005E5B5B" w:rsidRDefault="005E5B5B" w:rsidP="005E5B5B">
      <w:pPr>
        <w:pStyle w:val="PL"/>
      </w:pPr>
      <w:r>
        <w:t xml:space="preserve">    }  </w:t>
      </w:r>
    </w:p>
    <w:p w14:paraId="76DB4270" w14:textId="77777777" w:rsidR="005E5B5B" w:rsidRDefault="005E5B5B" w:rsidP="005E5B5B">
      <w:pPr>
        <w:pStyle w:val="PL"/>
      </w:pPr>
      <w:r>
        <w:t xml:space="preserve">  }</w:t>
      </w:r>
    </w:p>
    <w:p w14:paraId="5490B0D5" w14:textId="77777777" w:rsidR="005E5B5B" w:rsidRDefault="005E5B5B" w:rsidP="005E5B5B">
      <w:pPr>
        <w:pStyle w:val="PL"/>
      </w:pPr>
      <w:r>
        <w:t xml:space="preserve">  </w:t>
      </w:r>
    </w:p>
    <w:p w14:paraId="4DDCB5D1" w14:textId="77777777" w:rsidR="005E5B5B" w:rsidRDefault="005E5B5B" w:rsidP="005E5B5B">
      <w:pPr>
        <w:pStyle w:val="PL"/>
      </w:pPr>
      <w:r>
        <w:t xml:space="preserve">  augment "/subnet3gpp:SubNetwork" {</w:t>
      </w:r>
    </w:p>
    <w:p w14:paraId="2737F5FC" w14:textId="77777777" w:rsidR="005E5B5B" w:rsidRDefault="005E5B5B" w:rsidP="005E5B5B">
      <w:pPr>
        <w:pStyle w:val="PL"/>
      </w:pPr>
      <w:r>
        <w:t xml:space="preserve">    uses Dynamic5QISetSubtree;</w:t>
      </w:r>
    </w:p>
    <w:p w14:paraId="28E47CF8" w14:textId="77777777" w:rsidR="005E5B5B" w:rsidRDefault="005E5B5B" w:rsidP="005E5B5B">
      <w:pPr>
        <w:pStyle w:val="PL"/>
      </w:pPr>
      <w:r>
        <w:t xml:space="preserve">  }</w:t>
      </w:r>
    </w:p>
    <w:p w14:paraId="609B0750" w14:textId="77777777" w:rsidR="005E5B5B" w:rsidRDefault="005E5B5B" w:rsidP="005E5B5B">
      <w:pPr>
        <w:pStyle w:val="PL"/>
      </w:pPr>
    </w:p>
    <w:p w14:paraId="3674845F" w14:textId="77777777" w:rsidR="005E5B5B" w:rsidRDefault="005E5B5B" w:rsidP="005E5B5B">
      <w:pPr>
        <w:pStyle w:val="PL"/>
      </w:pPr>
      <w:r>
        <w:t xml:space="preserve">  augment "/me3gpp:ManagedElement" {</w:t>
      </w:r>
    </w:p>
    <w:p w14:paraId="2F06F11A" w14:textId="77777777" w:rsidR="005E5B5B" w:rsidRDefault="005E5B5B" w:rsidP="005E5B5B">
      <w:pPr>
        <w:pStyle w:val="PL"/>
      </w:pPr>
      <w:r>
        <w:t xml:space="preserve">    uses Dynamic5QISetSubtree;</w:t>
      </w:r>
    </w:p>
    <w:p w14:paraId="247E084C" w14:textId="77777777" w:rsidR="00AE2308" w:rsidRDefault="005E5B5B" w:rsidP="00AE2308">
      <w:pPr>
        <w:pStyle w:val="PL"/>
      </w:pPr>
      <w:r>
        <w:t xml:space="preserve">  }</w:t>
      </w:r>
    </w:p>
    <w:p w14:paraId="4574BA62" w14:textId="77777777" w:rsidR="005E5B5B" w:rsidRDefault="005E5B5B" w:rsidP="005E5B5B">
      <w:pPr>
        <w:pStyle w:val="PL"/>
      </w:pPr>
      <w:r>
        <w:t>}</w:t>
      </w:r>
    </w:p>
    <w:p w14:paraId="2A1F2B07" w14:textId="673CC1BD" w:rsidR="005E5B5B" w:rsidRPr="007E12B2" w:rsidRDefault="00D21F7C" w:rsidP="005E5B5B">
      <w:pPr>
        <w:rPr>
          <w:rFonts w:ascii="Courier New" w:hAnsi="Courier New" w:cs="Courier New"/>
          <w:sz w:val="16"/>
          <w:szCs w:val="16"/>
        </w:rPr>
      </w:pPr>
      <w:r w:rsidRPr="007E12B2">
        <w:rPr>
          <w:rFonts w:ascii="Courier New" w:hAnsi="Courier New" w:cs="Courier New"/>
          <w:sz w:val="16"/>
          <w:szCs w:val="16"/>
        </w:rPr>
        <w:t>&lt;CODE ENDS&gt;</w:t>
      </w:r>
    </w:p>
    <w:p w14:paraId="08C274D4" w14:textId="6CBD8F7A" w:rsidR="005E5B5B" w:rsidRDefault="005E5B5B" w:rsidP="005E5B5B">
      <w:pPr>
        <w:pStyle w:val="Heading1"/>
        <w:rPr>
          <w:lang w:eastAsia="zh-CN"/>
        </w:rPr>
      </w:pPr>
      <w:bookmarkStart w:id="201" w:name="_Toc59183425"/>
      <w:bookmarkStart w:id="202" w:name="_Toc59184891"/>
      <w:bookmarkStart w:id="203" w:name="_Toc59195826"/>
      <w:bookmarkStart w:id="204" w:name="_Toc59440255"/>
      <w:bookmarkStart w:id="205" w:name="_Toc67990695"/>
      <w:r>
        <w:rPr>
          <w:lang w:eastAsia="zh-CN"/>
        </w:rPr>
        <w:lastRenderedPageBreak/>
        <w:t>H.6</w:t>
      </w:r>
      <w:r>
        <w:rPr>
          <w:lang w:eastAsia="zh-CN"/>
        </w:rPr>
        <w:tab/>
        <w:t>Void</w:t>
      </w:r>
      <w:bookmarkEnd w:id="201"/>
      <w:bookmarkEnd w:id="202"/>
      <w:bookmarkEnd w:id="203"/>
      <w:bookmarkEnd w:id="204"/>
      <w:bookmarkEnd w:id="205"/>
    </w:p>
    <w:p w14:paraId="3F363754" w14:textId="77777777" w:rsidR="005E5B5B" w:rsidRPr="005E5B5B" w:rsidRDefault="005E5B5B" w:rsidP="005E5B5B">
      <w:pPr>
        <w:rPr>
          <w:lang w:eastAsia="zh-CN"/>
        </w:rPr>
      </w:pPr>
    </w:p>
    <w:p w14:paraId="27088EDB" w14:textId="77777777" w:rsidR="005E5B5B" w:rsidRDefault="005E5B5B" w:rsidP="005E5B5B">
      <w:pPr>
        <w:pStyle w:val="Heading1"/>
        <w:rPr>
          <w:lang w:eastAsia="zh-CN"/>
        </w:rPr>
      </w:pPr>
      <w:bookmarkStart w:id="206" w:name="_Toc59183426"/>
      <w:bookmarkStart w:id="207" w:name="_Toc59184892"/>
      <w:bookmarkStart w:id="208" w:name="_Toc59195827"/>
      <w:bookmarkStart w:id="209" w:name="_Toc59440256"/>
      <w:bookmarkStart w:id="210" w:name="_Toc67990696"/>
      <w:r>
        <w:rPr>
          <w:lang w:eastAsia="zh-CN"/>
        </w:rPr>
        <w:t>H.7</w:t>
      </w:r>
      <w:r>
        <w:rPr>
          <w:lang w:eastAsia="zh-CN"/>
        </w:rPr>
        <w:tab/>
        <w:t>Mount information</w:t>
      </w:r>
      <w:bookmarkEnd w:id="206"/>
      <w:bookmarkEnd w:id="207"/>
      <w:bookmarkEnd w:id="208"/>
      <w:bookmarkEnd w:id="209"/>
      <w:bookmarkEnd w:id="210"/>
    </w:p>
    <w:p w14:paraId="4F3049A3" w14:textId="77777777" w:rsidR="00C432C0" w:rsidRDefault="00C432C0" w:rsidP="00C432C0">
      <w:r>
        <w:t xml:space="preserve">If the class </w:t>
      </w:r>
      <w:proofErr w:type="spellStart"/>
      <w:r>
        <w:t>ManagedElement</w:t>
      </w:r>
      <w:proofErr w:type="spellEnd"/>
      <w:r>
        <w:t xml:space="preserve"> and the underlying hierarchy is contained under a </w:t>
      </w:r>
      <w:proofErr w:type="spellStart"/>
      <w:r>
        <w:t>SubNetwork</w:t>
      </w:r>
      <w:proofErr w:type="spellEnd"/>
      <w:r>
        <w:t xml:space="preserve"> all YANG modules containing IOCs that can be contained under the </w:t>
      </w:r>
      <w:proofErr w:type="spellStart"/>
      <w:r>
        <w:t>ManagedElement</w:t>
      </w:r>
      <w:proofErr w:type="spellEnd"/>
      <w:r>
        <w:t xml:space="preserve"> directly or under other IOCs contained by the </w:t>
      </w:r>
      <w:proofErr w:type="spellStart"/>
      <w:r>
        <w:t>ManagedElement</w:t>
      </w:r>
      <w:proofErr w:type="spellEnd"/>
      <w:r>
        <w:t xml:space="preserve"> and the YANG module for </w:t>
      </w:r>
      <w:proofErr w:type="spellStart"/>
      <w:r>
        <w:t>ManagedElement</w:t>
      </w:r>
      <w:proofErr w:type="spellEnd"/>
      <w:r>
        <w:t xml:space="preserve"> itself shall be mounted at the mountpoint "children-of-</w:t>
      </w:r>
      <w:proofErr w:type="spellStart"/>
      <w:r>
        <w:t>SubNetwork</w:t>
      </w:r>
      <w:proofErr w:type="spellEnd"/>
      <w:r>
        <w:t>" in the YANG module _3gpp-common-subnetwork. </w:t>
      </w:r>
    </w:p>
    <w:p w14:paraId="09D00E75" w14:textId="1915E660" w:rsidR="00C432C0" w:rsidRDefault="00C432C0" w:rsidP="00C432C0">
      <w:pPr>
        <w:rPr>
          <w:lang w:eastAsia="zh-CN"/>
        </w:rPr>
      </w:pPr>
      <w:r>
        <w:t>See IETF RFC 8528 [45] that describes the mechanism that adds the schema trees defined by a set of YANG modules onto a mount point defined in the schema tree in another YANG module.</w:t>
      </w:r>
    </w:p>
    <w:p w14:paraId="6AFCCCBB" w14:textId="4851AD7F" w:rsidR="005E5B5B" w:rsidRDefault="005E5B5B" w:rsidP="005E5B5B">
      <w:pPr>
        <w:pStyle w:val="Heading8"/>
      </w:pPr>
      <w:r>
        <w:br w:type="page"/>
      </w:r>
      <w:bookmarkStart w:id="211" w:name="_Toc59183427"/>
      <w:bookmarkStart w:id="212" w:name="_Toc59184893"/>
      <w:bookmarkStart w:id="213" w:name="_Toc59195828"/>
      <w:bookmarkStart w:id="214" w:name="_Toc59440257"/>
      <w:bookmarkStart w:id="215" w:name="_Toc67990697"/>
      <w:bookmarkStart w:id="216" w:name="historyclause"/>
      <w:r>
        <w:lastRenderedPageBreak/>
        <w:t>Annex I (normative):</w:t>
      </w:r>
      <w:r>
        <w:br/>
      </w:r>
      <w:bookmarkEnd w:id="211"/>
      <w:bookmarkEnd w:id="212"/>
      <w:bookmarkEnd w:id="213"/>
      <w:bookmarkEnd w:id="214"/>
      <w:r>
        <w:t>Void</w:t>
      </w:r>
      <w:bookmarkEnd w:id="215"/>
    </w:p>
    <w:p w14:paraId="0079C3D2" w14:textId="77777777" w:rsidR="005E5B5B" w:rsidRPr="005E5B5B" w:rsidRDefault="005E5B5B" w:rsidP="005E5B5B"/>
    <w:p w14:paraId="7F46FF11" w14:textId="77777777" w:rsidR="005E5B5B" w:rsidRDefault="005E5B5B" w:rsidP="005E5B5B">
      <w:pPr>
        <w:pStyle w:val="Heading8"/>
      </w:pPr>
      <w:r>
        <w:br w:type="page"/>
      </w:r>
      <w:bookmarkStart w:id="217" w:name="_Toc59183437"/>
      <w:bookmarkStart w:id="218" w:name="_Toc59184903"/>
      <w:bookmarkStart w:id="219" w:name="_Toc59195838"/>
      <w:bookmarkStart w:id="220" w:name="_Toc59440267"/>
      <w:bookmarkStart w:id="221" w:name="_Toc67990698"/>
      <w:r>
        <w:lastRenderedPageBreak/>
        <w:t>Annex J (normative):</w:t>
      </w:r>
      <w:r>
        <w:br/>
      </w:r>
      <w:proofErr w:type="spellStart"/>
      <w:r>
        <w:t>OpenAPI</w:t>
      </w:r>
      <w:proofErr w:type="spellEnd"/>
      <w:r>
        <w:t xml:space="preserve"> definition of the Slice NRM</w:t>
      </w:r>
      <w:bookmarkEnd w:id="217"/>
      <w:bookmarkEnd w:id="218"/>
      <w:bookmarkEnd w:id="219"/>
      <w:bookmarkEnd w:id="220"/>
      <w:bookmarkEnd w:id="221"/>
    </w:p>
    <w:p w14:paraId="61B426FC" w14:textId="77777777" w:rsidR="005E5B5B" w:rsidRDefault="005E5B5B" w:rsidP="005E5B5B">
      <w:pPr>
        <w:pStyle w:val="Heading1"/>
      </w:pPr>
      <w:bookmarkStart w:id="222" w:name="_Toc59184904"/>
      <w:bookmarkStart w:id="223" w:name="_Toc59195839"/>
      <w:bookmarkStart w:id="224" w:name="_Toc59440268"/>
      <w:bookmarkStart w:id="225" w:name="_Toc67990699"/>
      <w:bookmarkStart w:id="226" w:name="_Toc59183438"/>
      <w:r>
        <w:t>J.1</w:t>
      </w:r>
      <w:r>
        <w:tab/>
        <w:t>General</w:t>
      </w:r>
      <w:bookmarkEnd w:id="222"/>
      <w:bookmarkEnd w:id="223"/>
      <w:bookmarkEnd w:id="224"/>
      <w:bookmarkEnd w:id="225"/>
      <w:r>
        <w:t xml:space="preserve"> </w:t>
      </w:r>
      <w:bookmarkEnd w:id="226"/>
    </w:p>
    <w:p w14:paraId="57487C78" w14:textId="77777777" w:rsidR="005E5B5B" w:rsidRPr="005E5B5B" w:rsidRDefault="005E5B5B" w:rsidP="005E5B5B">
      <w:r>
        <w:t xml:space="preserve">This annex contains the </w:t>
      </w:r>
      <w:proofErr w:type="spellStart"/>
      <w:r w:rsidRPr="005E5B5B">
        <w:t>OpenAPI</w:t>
      </w:r>
      <w:proofErr w:type="spellEnd"/>
      <w:r w:rsidRPr="005E5B5B">
        <w:t xml:space="preserve"> definition of the Slice NRM in YAML format.</w:t>
      </w:r>
    </w:p>
    <w:p w14:paraId="12DBE927" w14:textId="77777777" w:rsidR="005E5B5B" w:rsidRDefault="005E5B5B" w:rsidP="005E5B5B">
      <w:r>
        <w:t>The Information Service (IS) of the NR NRM is defined in clause 6.</w:t>
      </w:r>
    </w:p>
    <w:p w14:paraId="198C43AE" w14:textId="62F9D625" w:rsidR="005E5B5B" w:rsidRDefault="005E5B5B" w:rsidP="005E5B5B">
      <w:pPr>
        <w:rPr>
          <w:lang w:eastAsia="zh-CN"/>
        </w:rPr>
      </w:pPr>
      <w:r>
        <w:t xml:space="preserve">Mapping rules to produce the </w:t>
      </w:r>
      <w:proofErr w:type="spellStart"/>
      <w:r w:rsidRPr="005E5B5B">
        <w:t>OpenAPI</w:t>
      </w:r>
      <w:proofErr w:type="spellEnd"/>
      <w:r w:rsidRPr="005E5B5B">
        <w:t xml:space="preserve"> definition based on the IS are defined in </w:t>
      </w:r>
      <w:r>
        <w:t>3GPP TS 32.160 [</w:t>
      </w:r>
      <w:r w:rsidR="0096654D">
        <w:rPr>
          <w:lang w:eastAsia="zh-CN"/>
        </w:rPr>
        <w:t>47</w:t>
      </w:r>
      <w:r>
        <w:t>]</w:t>
      </w:r>
      <w:r>
        <w:rPr>
          <w:lang w:eastAsia="zh-CN"/>
        </w:rPr>
        <w:t>.</w:t>
      </w:r>
    </w:p>
    <w:p w14:paraId="350D1AC4" w14:textId="77777777" w:rsidR="005E5B5B" w:rsidRDefault="005E5B5B" w:rsidP="005E5B5B">
      <w:pPr>
        <w:pStyle w:val="Heading1"/>
      </w:pPr>
      <w:bookmarkStart w:id="227" w:name="_Toc59183439"/>
      <w:bookmarkStart w:id="228" w:name="_Toc59184905"/>
      <w:bookmarkStart w:id="229" w:name="_Toc59195840"/>
      <w:bookmarkStart w:id="230" w:name="_Toc59440269"/>
      <w:bookmarkStart w:id="231" w:name="_Toc67990700"/>
      <w:r>
        <w:t>J.2</w:t>
      </w:r>
      <w:r>
        <w:tab/>
        <w:t>Void</w:t>
      </w:r>
      <w:bookmarkEnd w:id="227"/>
      <w:bookmarkEnd w:id="228"/>
      <w:bookmarkEnd w:id="229"/>
      <w:bookmarkEnd w:id="230"/>
      <w:bookmarkEnd w:id="231"/>
    </w:p>
    <w:p w14:paraId="75A1AA53" w14:textId="77777777" w:rsidR="005E5B5B" w:rsidRDefault="005E5B5B" w:rsidP="005E5B5B">
      <w:pPr>
        <w:pStyle w:val="Heading1"/>
      </w:pPr>
      <w:bookmarkStart w:id="232" w:name="_Toc59183440"/>
      <w:bookmarkStart w:id="233" w:name="_Toc59184906"/>
      <w:bookmarkStart w:id="234" w:name="_Toc59195841"/>
      <w:bookmarkStart w:id="235" w:name="_Toc59440270"/>
      <w:bookmarkStart w:id="236" w:name="_Toc67990701"/>
      <w:r>
        <w:t>J.3</w:t>
      </w:r>
      <w:r>
        <w:tab/>
        <w:t>Void</w:t>
      </w:r>
      <w:bookmarkEnd w:id="232"/>
      <w:bookmarkEnd w:id="233"/>
      <w:bookmarkEnd w:id="234"/>
      <w:bookmarkEnd w:id="235"/>
      <w:bookmarkEnd w:id="236"/>
    </w:p>
    <w:p w14:paraId="427A8C12" w14:textId="77777777" w:rsidR="005E5B5B" w:rsidRDefault="005E5B5B" w:rsidP="005E5B5B">
      <w:pPr>
        <w:pStyle w:val="Heading1"/>
      </w:pPr>
      <w:bookmarkStart w:id="237" w:name="_Toc59183441"/>
      <w:bookmarkStart w:id="238" w:name="_Toc59184907"/>
      <w:bookmarkStart w:id="239" w:name="_Toc59195842"/>
      <w:bookmarkStart w:id="240" w:name="_Toc59440271"/>
      <w:bookmarkStart w:id="241" w:name="_Toc67990702"/>
      <w:r>
        <w:t>J.4</w:t>
      </w:r>
      <w:r>
        <w:tab/>
        <w:t>Solution Set (SS) definitions</w:t>
      </w:r>
      <w:bookmarkEnd w:id="237"/>
      <w:bookmarkEnd w:id="238"/>
      <w:bookmarkEnd w:id="239"/>
      <w:bookmarkEnd w:id="240"/>
      <w:bookmarkEnd w:id="241"/>
    </w:p>
    <w:p w14:paraId="725C5F75" w14:textId="0BD497C3" w:rsidR="005E5B5B" w:rsidRDefault="005E5B5B" w:rsidP="005E5B5B">
      <w:pPr>
        <w:pStyle w:val="Heading2"/>
        <w:rPr>
          <w:lang w:eastAsia="zh-CN"/>
        </w:rPr>
      </w:pPr>
      <w:bookmarkStart w:id="242" w:name="_Toc59183442"/>
      <w:bookmarkStart w:id="243" w:name="_Toc59184908"/>
      <w:bookmarkStart w:id="244" w:name="_Toc59195843"/>
      <w:bookmarkStart w:id="245" w:name="_Toc59440272"/>
      <w:bookmarkStart w:id="246" w:name="_Toc67990703"/>
      <w:r>
        <w:rPr>
          <w:lang w:eastAsia="zh-CN"/>
        </w:rPr>
        <w:t>J.4.1</w:t>
      </w:r>
      <w:r>
        <w:rPr>
          <w:lang w:eastAsia="zh-CN"/>
        </w:rPr>
        <w:tab/>
        <w:t>Void</w:t>
      </w:r>
      <w:bookmarkEnd w:id="242"/>
      <w:bookmarkEnd w:id="243"/>
      <w:bookmarkEnd w:id="244"/>
      <w:bookmarkEnd w:id="245"/>
      <w:bookmarkEnd w:id="246"/>
    </w:p>
    <w:p w14:paraId="5CC7124C" w14:textId="3D29CDB1" w:rsidR="005E5B5B" w:rsidRDefault="005E5B5B" w:rsidP="005E5B5B">
      <w:pPr>
        <w:pStyle w:val="Heading2"/>
        <w:rPr>
          <w:lang w:eastAsia="zh-CN"/>
        </w:rPr>
      </w:pPr>
      <w:bookmarkStart w:id="247" w:name="_Toc59183443"/>
      <w:bookmarkStart w:id="248" w:name="_Toc59184909"/>
      <w:bookmarkStart w:id="249" w:name="_Toc59195844"/>
      <w:bookmarkStart w:id="250" w:name="_Toc59440273"/>
      <w:bookmarkStart w:id="251" w:name="_Toc67990704"/>
      <w:r>
        <w:rPr>
          <w:lang w:eastAsia="zh-CN"/>
        </w:rPr>
        <w:t>J.4.2</w:t>
      </w:r>
      <w:r>
        <w:rPr>
          <w:lang w:eastAsia="zh-CN"/>
        </w:rPr>
        <w:tab/>
        <w:t>Void</w:t>
      </w:r>
      <w:bookmarkEnd w:id="247"/>
      <w:bookmarkEnd w:id="248"/>
      <w:bookmarkEnd w:id="249"/>
      <w:bookmarkEnd w:id="250"/>
      <w:bookmarkEnd w:id="251"/>
    </w:p>
    <w:p w14:paraId="5C15E51E" w14:textId="406B2F92" w:rsidR="005E5B5B" w:rsidRDefault="005E5B5B" w:rsidP="005E5B5B">
      <w:pPr>
        <w:pStyle w:val="Heading2"/>
        <w:rPr>
          <w:lang w:eastAsia="zh-CN"/>
        </w:rPr>
      </w:pPr>
      <w:bookmarkStart w:id="252" w:name="_Toc59183444"/>
      <w:bookmarkStart w:id="253" w:name="_Toc59184910"/>
      <w:bookmarkStart w:id="254" w:name="_Toc59195845"/>
      <w:bookmarkStart w:id="255" w:name="_Toc59440274"/>
      <w:bookmarkStart w:id="256" w:name="_Toc67990705"/>
      <w:r>
        <w:rPr>
          <w:lang w:eastAsia="zh-CN"/>
        </w:rPr>
        <w:t>J.4.3</w:t>
      </w:r>
      <w:r>
        <w:rPr>
          <w:lang w:eastAsia="zh-CN"/>
        </w:rPr>
        <w:tab/>
      </w:r>
      <w:proofErr w:type="spellStart"/>
      <w:r>
        <w:rPr>
          <w:lang w:eastAsia="zh-CN"/>
        </w:rPr>
        <w:t>OpenAPI</w:t>
      </w:r>
      <w:proofErr w:type="spellEnd"/>
      <w:r>
        <w:rPr>
          <w:lang w:eastAsia="zh-CN"/>
        </w:rPr>
        <w:t xml:space="preserve"> document </w:t>
      </w:r>
      <w:r>
        <w:rPr>
          <w:rFonts w:ascii="Courier" w:eastAsia="MS Mincho" w:hAnsi="Courier"/>
          <w:szCs w:val="16"/>
        </w:rPr>
        <w:t>"</w:t>
      </w:r>
      <w:r w:rsidR="006B4D08" w:rsidRPr="00124D73">
        <w:rPr>
          <w:rFonts w:ascii="Courier" w:eastAsia="MS Mincho" w:hAnsi="Courier"/>
          <w:szCs w:val="16"/>
        </w:rPr>
        <w:t>TS28541_S</w:t>
      </w:r>
      <w:r>
        <w:rPr>
          <w:rFonts w:ascii="Courier" w:eastAsia="MS Mincho" w:hAnsi="Courier"/>
          <w:szCs w:val="16"/>
        </w:rPr>
        <w:t>liceNrm.yaml"</w:t>
      </w:r>
      <w:bookmarkEnd w:id="252"/>
      <w:bookmarkEnd w:id="253"/>
      <w:bookmarkEnd w:id="254"/>
      <w:bookmarkEnd w:id="255"/>
      <w:bookmarkEnd w:id="256"/>
    </w:p>
    <w:p w14:paraId="3FEFCA4F" w14:textId="77777777" w:rsidR="00AF329D" w:rsidRDefault="00AF329D" w:rsidP="00AF329D">
      <w:pPr>
        <w:pStyle w:val="PL"/>
      </w:pPr>
      <w:proofErr w:type="spellStart"/>
      <w:r>
        <w:t>openapi</w:t>
      </w:r>
      <w:proofErr w:type="spellEnd"/>
      <w:r>
        <w:t>: 3.0.1</w:t>
      </w:r>
    </w:p>
    <w:p w14:paraId="6D310952" w14:textId="77777777" w:rsidR="00AF329D" w:rsidRDefault="00AF329D" w:rsidP="00AF329D">
      <w:pPr>
        <w:pStyle w:val="PL"/>
      </w:pPr>
      <w:r>
        <w:t>info:</w:t>
      </w:r>
    </w:p>
    <w:p w14:paraId="0D3F79B7" w14:textId="77777777" w:rsidR="00AF329D" w:rsidRDefault="00AF329D" w:rsidP="00AF329D">
      <w:pPr>
        <w:pStyle w:val="PL"/>
      </w:pPr>
      <w:r>
        <w:t xml:space="preserve">  title: Slice NRM</w:t>
      </w:r>
    </w:p>
    <w:p w14:paraId="572D1CBF" w14:textId="77777777" w:rsidR="00AF329D" w:rsidRDefault="00AF329D" w:rsidP="00AF329D">
      <w:pPr>
        <w:pStyle w:val="PL"/>
      </w:pPr>
      <w:r>
        <w:t xml:space="preserve">  version: 18.4.0</w:t>
      </w:r>
    </w:p>
    <w:p w14:paraId="78B4BF39" w14:textId="77777777" w:rsidR="00AF329D" w:rsidRDefault="00AF329D" w:rsidP="00AF329D">
      <w:pPr>
        <w:pStyle w:val="PL"/>
      </w:pPr>
      <w:r>
        <w:t xml:space="preserve">  description: &gt;-</w:t>
      </w:r>
    </w:p>
    <w:p w14:paraId="4918E6DE" w14:textId="77777777" w:rsidR="00AF329D" w:rsidRDefault="00AF329D" w:rsidP="00AF329D">
      <w:pPr>
        <w:pStyle w:val="PL"/>
      </w:pPr>
      <w:r>
        <w:t xml:space="preserve">    OAS 3.0.1 specification of the Slice NRM</w:t>
      </w:r>
    </w:p>
    <w:p w14:paraId="5B5DA18C" w14:textId="77777777" w:rsidR="00AF329D" w:rsidRDefault="00AF329D" w:rsidP="00AF329D">
      <w:pPr>
        <w:pStyle w:val="PL"/>
      </w:pPr>
      <w:r>
        <w:t xml:space="preserve">    © 2023, 3GPP Organizational Partners (ARIB, ATIS, CCSA, ETSI, TSDSI, TTA, TTC).</w:t>
      </w:r>
    </w:p>
    <w:p w14:paraId="320B5BF7" w14:textId="77777777" w:rsidR="00AF329D" w:rsidRDefault="00AF329D" w:rsidP="00AF329D">
      <w:pPr>
        <w:pStyle w:val="PL"/>
      </w:pPr>
      <w:r>
        <w:t xml:space="preserve">    All rights reserved.</w:t>
      </w:r>
    </w:p>
    <w:p w14:paraId="78D3DFFA" w14:textId="77777777" w:rsidR="00AF329D" w:rsidRDefault="00AF329D" w:rsidP="00AF329D">
      <w:pPr>
        <w:pStyle w:val="PL"/>
      </w:pPr>
      <w:proofErr w:type="spellStart"/>
      <w:r>
        <w:t>externalDocs</w:t>
      </w:r>
      <w:proofErr w:type="spellEnd"/>
      <w:r>
        <w:t>:</w:t>
      </w:r>
    </w:p>
    <w:p w14:paraId="7344846F" w14:textId="77777777" w:rsidR="00AF329D" w:rsidRDefault="00AF329D" w:rsidP="00AF329D">
      <w:pPr>
        <w:pStyle w:val="PL"/>
      </w:pPr>
      <w:r>
        <w:t xml:space="preserve">  description: 3GPP TS 28.541; 5G NRM, Slice NRM</w:t>
      </w:r>
    </w:p>
    <w:p w14:paraId="26999807" w14:textId="77777777" w:rsidR="00AF329D" w:rsidRDefault="00AF329D" w:rsidP="00AF329D">
      <w:pPr>
        <w:pStyle w:val="PL"/>
      </w:pPr>
      <w:r>
        <w:t xml:space="preserve">  url: http://www.3gpp.org/ftp/Specs/archive/28_series/28.541/</w:t>
      </w:r>
    </w:p>
    <w:p w14:paraId="6D6A0833" w14:textId="77777777" w:rsidR="00AF329D" w:rsidRDefault="00AF329D" w:rsidP="00AF329D">
      <w:pPr>
        <w:pStyle w:val="PL"/>
      </w:pPr>
      <w:r>
        <w:t>paths: {}</w:t>
      </w:r>
    </w:p>
    <w:p w14:paraId="17C98D8F" w14:textId="77777777" w:rsidR="00AF329D" w:rsidRDefault="00AF329D" w:rsidP="00AF329D">
      <w:pPr>
        <w:pStyle w:val="PL"/>
      </w:pPr>
      <w:r>
        <w:t>components:</w:t>
      </w:r>
    </w:p>
    <w:p w14:paraId="2A485256" w14:textId="77777777" w:rsidR="00AF329D" w:rsidRDefault="00AF329D" w:rsidP="00AF329D">
      <w:pPr>
        <w:pStyle w:val="PL"/>
      </w:pPr>
      <w:r>
        <w:t xml:space="preserve">  schemas:</w:t>
      </w:r>
    </w:p>
    <w:p w14:paraId="338B673D" w14:textId="77777777" w:rsidR="00AF329D" w:rsidRDefault="00AF329D" w:rsidP="00AF329D">
      <w:pPr>
        <w:pStyle w:val="PL"/>
      </w:pPr>
    </w:p>
    <w:p w14:paraId="06045945" w14:textId="77777777" w:rsidR="00AF329D" w:rsidRDefault="00AF329D" w:rsidP="00AF329D">
      <w:pPr>
        <w:pStyle w:val="PL"/>
      </w:pPr>
      <w:r>
        <w:t>#------------ Type definitions ---------------------------------------------------</w:t>
      </w:r>
    </w:p>
    <w:p w14:paraId="6FE151D4" w14:textId="77777777" w:rsidR="00AF329D" w:rsidRDefault="00AF329D" w:rsidP="00AF329D">
      <w:pPr>
        <w:pStyle w:val="PL"/>
      </w:pPr>
    </w:p>
    <w:p w14:paraId="320D20D6" w14:textId="77777777" w:rsidR="00AF329D" w:rsidRDefault="00AF329D" w:rsidP="00AF329D">
      <w:pPr>
        <w:pStyle w:val="PL"/>
      </w:pPr>
      <w:r>
        <w:t xml:space="preserve">    Float:</w:t>
      </w:r>
    </w:p>
    <w:p w14:paraId="3CB17E18" w14:textId="77777777" w:rsidR="00AF329D" w:rsidRDefault="00AF329D" w:rsidP="00AF329D">
      <w:pPr>
        <w:pStyle w:val="PL"/>
      </w:pPr>
      <w:r>
        <w:t xml:space="preserve">      type: number</w:t>
      </w:r>
    </w:p>
    <w:p w14:paraId="003F3C15" w14:textId="77777777" w:rsidR="00AF329D" w:rsidRDefault="00AF329D" w:rsidP="00AF329D">
      <w:pPr>
        <w:pStyle w:val="PL"/>
      </w:pPr>
      <w:r>
        <w:t xml:space="preserve">      format: float</w:t>
      </w:r>
    </w:p>
    <w:p w14:paraId="14F0B18C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MobilityLevel</w:t>
      </w:r>
      <w:proofErr w:type="spellEnd"/>
      <w:r>
        <w:t>:</w:t>
      </w:r>
    </w:p>
    <w:p w14:paraId="70D7F903" w14:textId="77777777" w:rsidR="00AF329D" w:rsidRDefault="00AF329D" w:rsidP="00AF329D">
      <w:pPr>
        <w:pStyle w:val="PL"/>
      </w:pPr>
      <w:r>
        <w:t xml:space="preserve">      type: string</w:t>
      </w:r>
    </w:p>
    <w:p w14:paraId="2878D64B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3EC1BE02" w14:textId="77777777" w:rsidR="00AF329D" w:rsidRDefault="00AF329D" w:rsidP="00AF329D">
      <w:pPr>
        <w:pStyle w:val="PL"/>
      </w:pPr>
      <w:r>
        <w:t xml:space="preserve">        - STATIONARY</w:t>
      </w:r>
    </w:p>
    <w:p w14:paraId="29A32680" w14:textId="77777777" w:rsidR="00AF329D" w:rsidRDefault="00AF329D" w:rsidP="00AF329D">
      <w:pPr>
        <w:pStyle w:val="PL"/>
      </w:pPr>
      <w:r>
        <w:t xml:space="preserve">        - NOMADIC</w:t>
      </w:r>
    </w:p>
    <w:p w14:paraId="7308B2D2" w14:textId="77777777" w:rsidR="00AF329D" w:rsidRDefault="00AF329D" w:rsidP="00AF329D">
      <w:pPr>
        <w:pStyle w:val="PL"/>
      </w:pPr>
      <w:r>
        <w:t xml:space="preserve">        - RESTRICTED MOBILITY</w:t>
      </w:r>
    </w:p>
    <w:p w14:paraId="2FC11694" w14:textId="77777777" w:rsidR="00AF329D" w:rsidRDefault="00AF329D" w:rsidP="00AF329D">
      <w:pPr>
        <w:pStyle w:val="PL"/>
      </w:pPr>
      <w:r>
        <w:t xml:space="preserve">        - FULLY MOBILITY</w:t>
      </w:r>
    </w:p>
    <w:p w14:paraId="1D8C0203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SynAvailability</w:t>
      </w:r>
      <w:proofErr w:type="spellEnd"/>
      <w:r>
        <w:t>:</w:t>
      </w:r>
    </w:p>
    <w:p w14:paraId="1F35E331" w14:textId="77777777" w:rsidR="00AF329D" w:rsidRDefault="00AF329D" w:rsidP="00AF329D">
      <w:pPr>
        <w:pStyle w:val="PL"/>
      </w:pPr>
      <w:r>
        <w:t xml:space="preserve">      type: string</w:t>
      </w:r>
    </w:p>
    <w:p w14:paraId="715987D2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2BC65E6" w14:textId="77777777" w:rsidR="00AF329D" w:rsidRDefault="00AF329D" w:rsidP="00AF329D">
      <w:pPr>
        <w:pStyle w:val="PL"/>
      </w:pPr>
      <w:r>
        <w:t xml:space="preserve">        - NOT SUPPORTED</w:t>
      </w:r>
    </w:p>
    <w:p w14:paraId="609DDD87" w14:textId="77777777" w:rsidR="00AF329D" w:rsidRDefault="00AF329D" w:rsidP="00AF329D">
      <w:pPr>
        <w:pStyle w:val="PL"/>
      </w:pPr>
      <w:r>
        <w:t xml:space="preserve">        - BETWEEN BS AND UE</w:t>
      </w:r>
    </w:p>
    <w:p w14:paraId="23486DFE" w14:textId="77777777" w:rsidR="00AF329D" w:rsidRDefault="00AF329D" w:rsidP="00AF329D">
      <w:pPr>
        <w:pStyle w:val="PL"/>
      </w:pPr>
      <w:r>
        <w:t xml:space="preserve">        - BETWEEN BS AND UE &amp; UE AND UE</w:t>
      </w:r>
    </w:p>
    <w:p w14:paraId="2CB07CF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PositioningAvailability</w:t>
      </w:r>
      <w:proofErr w:type="spellEnd"/>
      <w:r>
        <w:t>:</w:t>
      </w:r>
    </w:p>
    <w:p w14:paraId="09B70BD1" w14:textId="77777777" w:rsidR="00AF329D" w:rsidRDefault="00AF329D" w:rsidP="00AF329D">
      <w:pPr>
        <w:pStyle w:val="PL"/>
      </w:pPr>
      <w:r>
        <w:lastRenderedPageBreak/>
        <w:t xml:space="preserve">      type: array</w:t>
      </w:r>
    </w:p>
    <w:p w14:paraId="4E4CFC9C" w14:textId="77777777" w:rsidR="00AF329D" w:rsidRDefault="00AF329D" w:rsidP="00AF329D">
      <w:pPr>
        <w:pStyle w:val="PL"/>
      </w:pPr>
      <w:r>
        <w:t xml:space="preserve">      items:</w:t>
      </w:r>
    </w:p>
    <w:p w14:paraId="7A83C289" w14:textId="77777777" w:rsidR="00AF329D" w:rsidRDefault="00AF329D" w:rsidP="00AF329D">
      <w:pPr>
        <w:pStyle w:val="PL"/>
      </w:pPr>
      <w:r>
        <w:t xml:space="preserve">        type: string</w:t>
      </w:r>
    </w:p>
    <w:p w14:paraId="2BCB081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>:</w:t>
      </w:r>
    </w:p>
    <w:p w14:paraId="2703349A" w14:textId="77777777" w:rsidR="00AF329D" w:rsidRDefault="00AF329D" w:rsidP="00AF329D">
      <w:pPr>
        <w:pStyle w:val="PL"/>
      </w:pPr>
      <w:r>
        <w:t xml:space="preserve">          - CIDE-CID</w:t>
      </w:r>
    </w:p>
    <w:p w14:paraId="4105B948" w14:textId="77777777" w:rsidR="00AF329D" w:rsidRDefault="00AF329D" w:rsidP="00AF329D">
      <w:pPr>
        <w:pStyle w:val="PL"/>
      </w:pPr>
      <w:r>
        <w:t xml:space="preserve">          - OTDOA</w:t>
      </w:r>
    </w:p>
    <w:p w14:paraId="13A1E7FC" w14:textId="77777777" w:rsidR="00AF329D" w:rsidRDefault="00AF329D" w:rsidP="00AF329D">
      <w:pPr>
        <w:pStyle w:val="PL"/>
      </w:pPr>
      <w:r>
        <w:t xml:space="preserve">          - RF FINGERPRINTING</w:t>
      </w:r>
    </w:p>
    <w:p w14:paraId="454D6672" w14:textId="77777777" w:rsidR="00AF329D" w:rsidRDefault="00AF329D" w:rsidP="00AF329D">
      <w:pPr>
        <w:pStyle w:val="PL"/>
      </w:pPr>
      <w:r>
        <w:t xml:space="preserve">          - AECID</w:t>
      </w:r>
    </w:p>
    <w:p w14:paraId="455FEA39" w14:textId="77777777" w:rsidR="00AF329D" w:rsidRDefault="00AF329D" w:rsidP="00AF329D">
      <w:pPr>
        <w:pStyle w:val="PL"/>
      </w:pPr>
      <w:r>
        <w:t xml:space="preserve">          - HYBRID POSITIONING</w:t>
      </w:r>
    </w:p>
    <w:p w14:paraId="0BA95923" w14:textId="77777777" w:rsidR="00AF329D" w:rsidRDefault="00AF329D" w:rsidP="00AF329D">
      <w:pPr>
        <w:pStyle w:val="PL"/>
      </w:pPr>
      <w:r>
        <w:t xml:space="preserve">          - NET-RTK</w:t>
      </w:r>
    </w:p>
    <w:p w14:paraId="7ACD51A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Predictionfrequency</w:t>
      </w:r>
      <w:proofErr w:type="spellEnd"/>
      <w:r>
        <w:t>:</w:t>
      </w:r>
    </w:p>
    <w:p w14:paraId="31C3625E" w14:textId="77777777" w:rsidR="00AF329D" w:rsidRDefault="00AF329D" w:rsidP="00AF329D">
      <w:pPr>
        <w:pStyle w:val="PL"/>
      </w:pPr>
      <w:r>
        <w:t xml:space="preserve">      type: string</w:t>
      </w:r>
    </w:p>
    <w:p w14:paraId="2FA18831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62F283AF" w14:textId="77777777" w:rsidR="00AF329D" w:rsidRDefault="00AF329D" w:rsidP="00AF329D">
      <w:pPr>
        <w:pStyle w:val="PL"/>
      </w:pPr>
      <w:r>
        <w:t xml:space="preserve">        - PERSEC</w:t>
      </w:r>
    </w:p>
    <w:p w14:paraId="0CB2C025" w14:textId="77777777" w:rsidR="00AF329D" w:rsidRDefault="00AF329D" w:rsidP="00AF329D">
      <w:pPr>
        <w:pStyle w:val="PL"/>
      </w:pPr>
      <w:r>
        <w:t xml:space="preserve">        - PERMIN</w:t>
      </w:r>
    </w:p>
    <w:p w14:paraId="408210AD" w14:textId="77777777" w:rsidR="00AF329D" w:rsidRDefault="00AF329D" w:rsidP="00AF329D">
      <w:pPr>
        <w:pStyle w:val="PL"/>
      </w:pPr>
      <w:r>
        <w:t xml:space="preserve">        - PERHOUR</w:t>
      </w:r>
    </w:p>
    <w:p w14:paraId="58C69064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SharingLevel</w:t>
      </w:r>
      <w:proofErr w:type="spellEnd"/>
      <w:r>
        <w:t>:</w:t>
      </w:r>
    </w:p>
    <w:p w14:paraId="549E3A79" w14:textId="77777777" w:rsidR="00AF329D" w:rsidRDefault="00AF329D" w:rsidP="00AF329D">
      <w:pPr>
        <w:pStyle w:val="PL"/>
      </w:pPr>
      <w:r>
        <w:t xml:space="preserve">      type: string</w:t>
      </w:r>
    </w:p>
    <w:p w14:paraId="55360E3F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5CD5C02" w14:textId="77777777" w:rsidR="00AF329D" w:rsidRDefault="00AF329D" w:rsidP="00AF329D">
      <w:pPr>
        <w:pStyle w:val="PL"/>
      </w:pPr>
      <w:r>
        <w:t xml:space="preserve">        - SHARED</w:t>
      </w:r>
    </w:p>
    <w:p w14:paraId="024F7965" w14:textId="77777777" w:rsidR="00AF329D" w:rsidRDefault="00AF329D" w:rsidP="00AF329D">
      <w:pPr>
        <w:pStyle w:val="PL"/>
      </w:pPr>
      <w:r>
        <w:t xml:space="preserve">        - NON-SHARED</w:t>
      </w:r>
    </w:p>
    <w:p w14:paraId="3DF0C1CD" w14:textId="77777777" w:rsidR="00AF329D" w:rsidRDefault="00AF329D" w:rsidP="00AF329D">
      <w:pPr>
        <w:pStyle w:val="PL"/>
      </w:pPr>
    </w:p>
    <w:p w14:paraId="5847B27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NetworkSliceSharingIndicator</w:t>
      </w:r>
      <w:proofErr w:type="spellEnd"/>
      <w:r>
        <w:t>:</w:t>
      </w:r>
    </w:p>
    <w:p w14:paraId="5196334E" w14:textId="77777777" w:rsidR="00AF329D" w:rsidRDefault="00AF329D" w:rsidP="00AF329D">
      <w:pPr>
        <w:pStyle w:val="PL"/>
      </w:pPr>
      <w:r>
        <w:t xml:space="preserve">      type: string</w:t>
      </w:r>
    </w:p>
    <w:p w14:paraId="0A3B1A65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8704D1D" w14:textId="77777777" w:rsidR="00AF329D" w:rsidRDefault="00AF329D" w:rsidP="00AF329D">
      <w:pPr>
        <w:pStyle w:val="PL"/>
      </w:pPr>
      <w:r>
        <w:t xml:space="preserve">        - SHARED</w:t>
      </w:r>
    </w:p>
    <w:p w14:paraId="274B22C2" w14:textId="77777777" w:rsidR="00AF329D" w:rsidRDefault="00AF329D" w:rsidP="00AF329D">
      <w:pPr>
        <w:pStyle w:val="PL"/>
      </w:pPr>
      <w:r>
        <w:t xml:space="preserve">        - NON-SHARED</w:t>
      </w:r>
    </w:p>
    <w:p w14:paraId="0881426C" w14:textId="77777777" w:rsidR="00AF329D" w:rsidRDefault="00AF329D" w:rsidP="00AF329D">
      <w:pPr>
        <w:pStyle w:val="PL"/>
      </w:pPr>
    </w:p>
    <w:p w14:paraId="61DDE9D2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SliceSimultaneousUse</w:t>
      </w:r>
      <w:proofErr w:type="spellEnd"/>
      <w:r>
        <w:t>:</w:t>
      </w:r>
    </w:p>
    <w:p w14:paraId="19600D29" w14:textId="77777777" w:rsidR="00AF329D" w:rsidRDefault="00AF329D" w:rsidP="00AF329D">
      <w:pPr>
        <w:pStyle w:val="PL"/>
      </w:pPr>
      <w:r>
        <w:t xml:space="preserve">      type: string</w:t>
      </w:r>
    </w:p>
    <w:p w14:paraId="14E598A4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471D8EA4" w14:textId="77777777" w:rsidR="00AF329D" w:rsidRDefault="00AF329D" w:rsidP="00AF329D">
      <w:pPr>
        <w:pStyle w:val="PL"/>
      </w:pPr>
      <w:r>
        <w:t xml:space="preserve">        - ZERO</w:t>
      </w:r>
    </w:p>
    <w:p w14:paraId="53F5F2DB" w14:textId="77777777" w:rsidR="00AF329D" w:rsidRDefault="00AF329D" w:rsidP="00AF329D">
      <w:pPr>
        <w:pStyle w:val="PL"/>
      </w:pPr>
      <w:r>
        <w:t xml:space="preserve">        - ONE</w:t>
      </w:r>
    </w:p>
    <w:p w14:paraId="1D72AE20" w14:textId="77777777" w:rsidR="00AF329D" w:rsidRDefault="00AF329D" w:rsidP="00AF329D">
      <w:pPr>
        <w:pStyle w:val="PL"/>
      </w:pPr>
      <w:r>
        <w:t xml:space="preserve">        - TWO</w:t>
      </w:r>
    </w:p>
    <w:p w14:paraId="538ED10C" w14:textId="77777777" w:rsidR="00AF329D" w:rsidRDefault="00AF329D" w:rsidP="00AF329D">
      <w:pPr>
        <w:pStyle w:val="PL"/>
      </w:pPr>
      <w:r>
        <w:t xml:space="preserve">        - THREE</w:t>
      </w:r>
    </w:p>
    <w:p w14:paraId="28F6A7E1" w14:textId="77777777" w:rsidR="00AF329D" w:rsidRDefault="00AF329D" w:rsidP="00AF329D">
      <w:pPr>
        <w:pStyle w:val="PL"/>
      </w:pPr>
      <w:r>
        <w:t xml:space="preserve">        - FOUR</w:t>
      </w:r>
    </w:p>
    <w:p w14:paraId="19933982" w14:textId="77777777" w:rsidR="00AF329D" w:rsidRDefault="00AF329D" w:rsidP="00AF329D">
      <w:pPr>
        <w:pStyle w:val="PL"/>
      </w:pPr>
      <w:r>
        <w:t xml:space="preserve">    Category:</w:t>
      </w:r>
    </w:p>
    <w:p w14:paraId="4011F0BD" w14:textId="77777777" w:rsidR="00AF329D" w:rsidRDefault="00AF329D" w:rsidP="00AF329D">
      <w:pPr>
        <w:pStyle w:val="PL"/>
      </w:pPr>
      <w:r>
        <w:t xml:space="preserve">      type: string</w:t>
      </w:r>
    </w:p>
    <w:p w14:paraId="0B4D6B90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3424322E" w14:textId="77777777" w:rsidR="00AF329D" w:rsidRDefault="00AF329D" w:rsidP="00AF329D">
      <w:pPr>
        <w:pStyle w:val="PL"/>
      </w:pPr>
      <w:r>
        <w:t xml:space="preserve">        - CHARACTER</w:t>
      </w:r>
    </w:p>
    <w:p w14:paraId="6BA5D165" w14:textId="77777777" w:rsidR="00AF329D" w:rsidRDefault="00AF329D" w:rsidP="00AF329D">
      <w:pPr>
        <w:pStyle w:val="PL"/>
      </w:pPr>
      <w:r>
        <w:t xml:space="preserve">        - SCALABILITY</w:t>
      </w:r>
    </w:p>
    <w:p w14:paraId="535F02DB" w14:textId="77777777" w:rsidR="00AF329D" w:rsidRDefault="00AF329D" w:rsidP="00AF329D">
      <w:pPr>
        <w:pStyle w:val="PL"/>
      </w:pPr>
      <w:r>
        <w:t xml:space="preserve">    Tagging:</w:t>
      </w:r>
    </w:p>
    <w:p w14:paraId="7EFD6C70" w14:textId="77777777" w:rsidR="00AF329D" w:rsidRDefault="00AF329D" w:rsidP="00AF329D">
      <w:pPr>
        <w:pStyle w:val="PL"/>
      </w:pPr>
      <w:r>
        <w:t xml:space="preserve">      type: array</w:t>
      </w:r>
    </w:p>
    <w:p w14:paraId="5B35FF92" w14:textId="77777777" w:rsidR="00AF329D" w:rsidRDefault="00AF329D" w:rsidP="00AF329D">
      <w:pPr>
        <w:pStyle w:val="PL"/>
      </w:pPr>
      <w:r>
        <w:t xml:space="preserve">      items:</w:t>
      </w:r>
    </w:p>
    <w:p w14:paraId="419A59AF" w14:textId="77777777" w:rsidR="00AF329D" w:rsidRDefault="00AF329D" w:rsidP="00AF329D">
      <w:pPr>
        <w:pStyle w:val="PL"/>
      </w:pPr>
      <w:r>
        <w:t xml:space="preserve">        type: string</w:t>
      </w:r>
    </w:p>
    <w:p w14:paraId="596F59A7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enum</w:t>
      </w:r>
      <w:proofErr w:type="spellEnd"/>
      <w:r>
        <w:t>:</w:t>
      </w:r>
    </w:p>
    <w:p w14:paraId="1FCF35A9" w14:textId="77777777" w:rsidR="00AF329D" w:rsidRDefault="00AF329D" w:rsidP="00AF329D">
      <w:pPr>
        <w:pStyle w:val="PL"/>
      </w:pPr>
      <w:r>
        <w:t xml:space="preserve">          - PERFORMANCE</w:t>
      </w:r>
    </w:p>
    <w:p w14:paraId="6B4A4DA3" w14:textId="77777777" w:rsidR="00AF329D" w:rsidRDefault="00AF329D" w:rsidP="00AF329D">
      <w:pPr>
        <w:pStyle w:val="PL"/>
      </w:pPr>
      <w:r>
        <w:t xml:space="preserve">          - FUNCTION</w:t>
      </w:r>
    </w:p>
    <w:p w14:paraId="1C915DBA" w14:textId="77777777" w:rsidR="00AF329D" w:rsidRDefault="00AF329D" w:rsidP="00AF329D">
      <w:pPr>
        <w:pStyle w:val="PL"/>
      </w:pPr>
      <w:r>
        <w:t xml:space="preserve">          - OPERATION</w:t>
      </w:r>
    </w:p>
    <w:p w14:paraId="0FC5779F" w14:textId="77777777" w:rsidR="00AF329D" w:rsidRDefault="00AF329D" w:rsidP="00AF329D">
      <w:pPr>
        <w:pStyle w:val="PL"/>
      </w:pPr>
      <w:r>
        <w:t xml:space="preserve">    Exposure:</w:t>
      </w:r>
    </w:p>
    <w:p w14:paraId="258ADA71" w14:textId="77777777" w:rsidR="00AF329D" w:rsidRDefault="00AF329D" w:rsidP="00AF329D">
      <w:pPr>
        <w:pStyle w:val="PL"/>
      </w:pPr>
      <w:r>
        <w:t xml:space="preserve">      type: string</w:t>
      </w:r>
    </w:p>
    <w:p w14:paraId="5AEAE60F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0088B275" w14:textId="77777777" w:rsidR="00AF329D" w:rsidRDefault="00AF329D" w:rsidP="00AF329D">
      <w:pPr>
        <w:pStyle w:val="PL"/>
      </w:pPr>
      <w:r>
        <w:t xml:space="preserve">        - API</w:t>
      </w:r>
    </w:p>
    <w:p w14:paraId="1732E04A" w14:textId="77777777" w:rsidR="00AF329D" w:rsidRDefault="00AF329D" w:rsidP="00AF329D">
      <w:pPr>
        <w:pStyle w:val="PL"/>
      </w:pPr>
      <w:r>
        <w:t xml:space="preserve">        - KPI</w:t>
      </w:r>
    </w:p>
    <w:p w14:paraId="15D329B0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ServAttrCom</w:t>
      </w:r>
      <w:proofErr w:type="spellEnd"/>
      <w:r>
        <w:t>:</w:t>
      </w:r>
    </w:p>
    <w:p w14:paraId="60F309C2" w14:textId="77777777" w:rsidR="00AF329D" w:rsidRDefault="00AF329D" w:rsidP="00AF329D">
      <w:pPr>
        <w:pStyle w:val="PL"/>
      </w:pPr>
      <w:r>
        <w:t xml:space="preserve">      type: object</w:t>
      </w:r>
    </w:p>
    <w:p w14:paraId="66CA3E3D" w14:textId="77777777" w:rsidR="00AF329D" w:rsidRDefault="00AF329D" w:rsidP="00AF329D">
      <w:pPr>
        <w:pStyle w:val="PL"/>
      </w:pPr>
      <w:r>
        <w:t xml:space="preserve">      properties:</w:t>
      </w:r>
    </w:p>
    <w:p w14:paraId="77C29BC0" w14:textId="77777777" w:rsidR="00AF329D" w:rsidRDefault="00AF329D" w:rsidP="00AF329D">
      <w:pPr>
        <w:pStyle w:val="PL"/>
      </w:pPr>
      <w:r>
        <w:t xml:space="preserve">        category:</w:t>
      </w:r>
    </w:p>
    <w:p w14:paraId="7FDDFCAC" w14:textId="77777777" w:rsidR="00AF329D" w:rsidRDefault="00AF329D" w:rsidP="00AF329D">
      <w:pPr>
        <w:pStyle w:val="PL"/>
      </w:pPr>
      <w:r>
        <w:t xml:space="preserve">          $ref: '#/components/schemas/Category'</w:t>
      </w:r>
    </w:p>
    <w:p w14:paraId="0233504B" w14:textId="77777777" w:rsidR="00AF329D" w:rsidRDefault="00AF329D" w:rsidP="00AF329D">
      <w:pPr>
        <w:pStyle w:val="PL"/>
      </w:pPr>
      <w:r>
        <w:t xml:space="preserve">        tagging:</w:t>
      </w:r>
    </w:p>
    <w:p w14:paraId="059BFFD4" w14:textId="77777777" w:rsidR="00AF329D" w:rsidRDefault="00AF329D" w:rsidP="00AF329D">
      <w:pPr>
        <w:pStyle w:val="PL"/>
      </w:pPr>
      <w:r>
        <w:t xml:space="preserve">          $ref: '#/components/schemas/Tagging'</w:t>
      </w:r>
    </w:p>
    <w:p w14:paraId="4CB20C6F" w14:textId="77777777" w:rsidR="00AF329D" w:rsidRDefault="00AF329D" w:rsidP="00AF329D">
      <w:pPr>
        <w:pStyle w:val="PL"/>
      </w:pPr>
      <w:r>
        <w:t xml:space="preserve">        exposure:</w:t>
      </w:r>
    </w:p>
    <w:p w14:paraId="6593D36E" w14:textId="77777777" w:rsidR="00AF329D" w:rsidRDefault="00AF329D" w:rsidP="00AF329D">
      <w:pPr>
        <w:pStyle w:val="PL"/>
      </w:pPr>
      <w:r>
        <w:t xml:space="preserve">          $ref: '#/components/schemas/Exposure'</w:t>
      </w:r>
    </w:p>
    <w:p w14:paraId="73232110" w14:textId="77777777" w:rsidR="00AF329D" w:rsidRDefault="00AF329D" w:rsidP="00AF329D">
      <w:pPr>
        <w:pStyle w:val="PL"/>
      </w:pPr>
      <w:r>
        <w:t xml:space="preserve">    Support:</w:t>
      </w:r>
    </w:p>
    <w:p w14:paraId="25B8578D" w14:textId="77777777" w:rsidR="00AF329D" w:rsidRDefault="00AF329D" w:rsidP="00AF329D">
      <w:pPr>
        <w:pStyle w:val="PL"/>
      </w:pPr>
      <w:r>
        <w:t xml:space="preserve">      type: string</w:t>
      </w:r>
    </w:p>
    <w:p w14:paraId="2C039610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20A0B57D" w14:textId="77777777" w:rsidR="00AF329D" w:rsidRDefault="00AF329D" w:rsidP="00AF329D">
      <w:pPr>
        <w:pStyle w:val="PL"/>
      </w:pPr>
      <w:r>
        <w:t xml:space="preserve">        - NOT SUPPORTED</w:t>
      </w:r>
    </w:p>
    <w:p w14:paraId="505F2F70" w14:textId="77777777" w:rsidR="00AF329D" w:rsidRDefault="00AF329D" w:rsidP="00AF329D">
      <w:pPr>
        <w:pStyle w:val="PL"/>
      </w:pPr>
      <w:r>
        <w:t xml:space="preserve">        - SUPPORTED</w:t>
      </w:r>
    </w:p>
    <w:p w14:paraId="6EABA9E9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DelayTolerance</w:t>
      </w:r>
      <w:proofErr w:type="spellEnd"/>
      <w:r>
        <w:t>:</w:t>
      </w:r>
    </w:p>
    <w:p w14:paraId="4AA241C3" w14:textId="77777777" w:rsidR="00AF329D" w:rsidRDefault="00AF329D" w:rsidP="00AF329D">
      <w:pPr>
        <w:pStyle w:val="PL"/>
      </w:pPr>
      <w:r>
        <w:t xml:space="preserve">      type: object</w:t>
      </w:r>
    </w:p>
    <w:p w14:paraId="4DC1A1E4" w14:textId="77777777" w:rsidR="00AF329D" w:rsidRDefault="00AF329D" w:rsidP="00AF329D">
      <w:pPr>
        <w:pStyle w:val="PL"/>
      </w:pPr>
      <w:r>
        <w:t xml:space="preserve">      properties:</w:t>
      </w:r>
    </w:p>
    <w:p w14:paraId="186C8FA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17D0D69D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41C5F4B1" w14:textId="77777777" w:rsidR="00AF329D" w:rsidRDefault="00AF329D" w:rsidP="00AF329D">
      <w:pPr>
        <w:pStyle w:val="PL"/>
      </w:pPr>
      <w:r>
        <w:t xml:space="preserve">        support:</w:t>
      </w:r>
    </w:p>
    <w:p w14:paraId="6248F1DB" w14:textId="77777777" w:rsidR="00AF329D" w:rsidRDefault="00AF329D" w:rsidP="00AF329D">
      <w:pPr>
        <w:pStyle w:val="PL"/>
      </w:pPr>
      <w:r>
        <w:t xml:space="preserve">          $ref: '#/components/schemas/Support'</w:t>
      </w:r>
    </w:p>
    <w:p w14:paraId="23734A4F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DeterministicComm</w:t>
      </w:r>
      <w:proofErr w:type="spellEnd"/>
      <w:r>
        <w:t>:</w:t>
      </w:r>
    </w:p>
    <w:p w14:paraId="18F673D2" w14:textId="77777777" w:rsidR="00AF329D" w:rsidRDefault="00AF329D" w:rsidP="00AF329D">
      <w:pPr>
        <w:pStyle w:val="PL"/>
      </w:pPr>
      <w:r>
        <w:t xml:space="preserve">      type: object</w:t>
      </w:r>
    </w:p>
    <w:p w14:paraId="41C5FED4" w14:textId="77777777" w:rsidR="00AF329D" w:rsidRDefault="00AF329D" w:rsidP="00AF329D">
      <w:pPr>
        <w:pStyle w:val="PL"/>
      </w:pPr>
      <w:r>
        <w:t xml:space="preserve">      properties:</w:t>
      </w:r>
    </w:p>
    <w:p w14:paraId="63CDE60D" w14:textId="77777777" w:rsidR="00AF329D" w:rsidRDefault="00AF329D" w:rsidP="00AF329D">
      <w:pPr>
        <w:pStyle w:val="PL"/>
      </w:pPr>
      <w:r>
        <w:lastRenderedPageBreak/>
        <w:t xml:space="preserve">        </w:t>
      </w:r>
      <w:proofErr w:type="spellStart"/>
      <w:r>
        <w:t>servAttrCom</w:t>
      </w:r>
      <w:proofErr w:type="spellEnd"/>
      <w:r>
        <w:t>:</w:t>
      </w:r>
    </w:p>
    <w:p w14:paraId="6CFF7529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1F3E8A13" w14:textId="77777777" w:rsidR="00AF329D" w:rsidRDefault="00AF329D" w:rsidP="00AF329D">
      <w:pPr>
        <w:pStyle w:val="PL"/>
      </w:pPr>
      <w:r>
        <w:t xml:space="preserve">        availability:</w:t>
      </w:r>
    </w:p>
    <w:p w14:paraId="3D43CF32" w14:textId="77777777" w:rsidR="00AF329D" w:rsidRDefault="00AF329D" w:rsidP="00AF329D">
      <w:pPr>
        <w:pStyle w:val="PL"/>
      </w:pPr>
      <w:r>
        <w:t xml:space="preserve">          $ref: '#/components/schemas/Support'</w:t>
      </w:r>
    </w:p>
    <w:p w14:paraId="6D709843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periodicityList</w:t>
      </w:r>
      <w:proofErr w:type="spellEnd"/>
      <w:r>
        <w:t>:</w:t>
      </w:r>
    </w:p>
    <w:p w14:paraId="138E4026" w14:textId="77777777" w:rsidR="00AF329D" w:rsidRDefault="00AF329D" w:rsidP="00AF329D">
      <w:pPr>
        <w:pStyle w:val="PL"/>
      </w:pPr>
      <w:r>
        <w:t xml:space="preserve">          type: array</w:t>
      </w:r>
    </w:p>
    <w:p w14:paraId="533FA461" w14:textId="77777777" w:rsidR="00AF329D" w:rsidRDefault="00AF329D" w:rsidP="00AF329D">
      <w:pPr>
        <w:pStyle w:val="PL"/>
      </w:pPr>
      <w:r>
        <w:t xml:space="preserve">          items:</w:t>
      </w:r>
    </w:p>
    <w:p w14:paraId="4B920E61" w14:textId="77777777" w:rsidR="00AF329D" w:rsidRDefault="00AF329D" w:rsidP="00AF329D">
      <w:pPr>
        <w:pStyle w:val="PL"/>
      </w:pPr>
      <w:r>
        <w:t xml:space="preserve">            type: integer</w:t>
      </w:r>
    </w:p>
    <w:p w14:paraId="3D3E83B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XLThpt</w:t>
      </w:r>
      <w:proofErr w:type="spellEnd"/>
      <w:r>
        <w:t>:</w:t>
      </w:r>
    </w:p>
    <w:p w14:paraId="224FF393" w14:textId="77777777" w:rsidR="00AF329D" w:rsidRDefault="00AF329D" w:rsidP="00AF329D">
      <w:pPr>
        <w:pStyle w:val="PL"/>
      </w:pPr>
      <w:r>
        <w:t xml:space="preserve">      type: object</w:t>
      </w:r>
    </w:p>
    <w:p w14:paraId="70401E0C" w14:textId="77777777" w:rsidR="00AF329D" w:rsidRDefault="00AF329D" w:rsidP="00AF329D">
      <w:pPr>
        <w:pStyle w:val="PL"/>
      </w:pPr>
      <w:r>
        <w:t xml:space="preserve">      properties:</w:t>
      </w:r>
    </w:p>
    <w:p w14:paraId="66CDB5C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7CC3AA92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797398F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guaThpt</w:t>
      </w:r>
      <w:proofErr w:type="spellEnd"/>
      <w:r>
        <w:t>:</w:t>
      </w:r>
    </w:p>
    <w:p w14:paraId="62C08510" w14:textId="77777777" w:rsidR="00AF329D" w:rsidRDefault="00AF329D" w:rsidP="00AF329D">
      <w:pPr>
        <w:pStyle w:val="PL"/>
      </w:pPr>
      <w:r>
        <w:t xml:space="preserve">          $ref: '#/components/schemas/Float'</w:t>
      </w:r>
    </w:p>
    <w:p w14:paraId="0EBD935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maxThpt</w:t>
      </w:r>
      <w:proofErr w:type="spellEnd"/>
      <w:r>
        <w:t>:</w:t>
      </w:r>
    </w:p>
    <w:p w14:paraId="19CAA3B0" w14:textId="77777777" w:rsidR="00AF329D" w:rsidRDefault="00AF329D" w:rsidP="00AF329D">
      <w:pPr>
        <w:pStyle w:val="PL"/>
      </w:pPr>
      <w:r>
        <w:t xml:space="preserve">          $ref: '#/components/schemas/Float'</w:t>
      </w:r>
    </w:p>
    <w:p w14:paraId="0DF64F10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MaxPktSize</w:t>
      </w:r>
      <w:proofErr w:type="spellEnd"/>
      <w:r>
        <w:t>:</w:t>
      </w:r>
    </w:p>
    <w:p w14:paraId="3D43CE29" w14:textId="77777777" w:rsidR="00AF329D" w:rsidRDefault="00AF329D" w:rsidP="00AF329D">
      <w:pPr>
        <w:pStyle w:val="PL"/>
      </w:pPr>
      <w:r>
        <w:t xml:space="preserve">      type: object</w:t>
      </w:r>
    </w:p>
    <w:p w14:paraId="6D48E152" w14:textId="77777777" w:rsidR="00AF329D" w:rsidRDefault="00AF329D" w:rsidP="00AF329D">
      <w:pPr>
        <w:pStyle w:val="PL"/>
      </w:pPr>
      <w:r>
        <w:t xml:space="preserve">      properties:</w:t>
      </w:r>
    </w:p>
    <w:p w14:paraId="1FF8EC3F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2B8BDE44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2FDAA514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maxsize</w:t>
      </w:r>
      <w:proofErr w:type="spellEnd"/>
      <w:r>
        <w:t>:</w:t>
      </w:r>
    </w:p>
    <w:p w14:paraId="71FBC9F4" w14:textId="77777777" w:rsidR="00AF329D" w:rsidRDefault="00AF329D" w:rsidP="00AF329D">
      <w:pPr>
        <w:pStyle w:val="PL"/>
      </w:pPr>
      <w:r>
        <w:t xml:space="preserve">          type: integer</w:t>
      </w:r>
    </w:p>
    <w:p w14:paraId="637F7FB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MaxNumberofPDUSessions</w:t>
      </w:r>
      <w:proofErr w:type="spellEnd"/>
      <w:r>
        <w:t>:</w:t>
      </w:r>
    </w:p>
    <w:p w14:paraId="2D54574B" w14:textId="77777777" w:rsidR="00AF329D" w:rsidRDefault="00AF329D" w:rsidP="00AF329D">
      <w:pPr>
        <w:pStyle w:val="PL"/>
      </w:pPr>
      <w:r>
        <w:t xml:space="preserve">      type: object</w:t>
      </w:r>
    </w:p>
    <w:p w14:paraId="17A5A5BA" w14:textId="77777777" w:rsidR="00AF329D" w:rsidRDefault="00AF329D" w:rsidP="00AF329D">
      <w:pPr>
        <w:pStyle w:val="PL"/>
      </w:pPr>
      <w:r>
        <w:t xml:space="preserve">      properties:</w:t>
      </w:r>
    </w:p>
    <w:p w14:paraId="48D37D01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746F5E2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6F7D349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nOofPDUSessions</w:t>
      </w:r>
      <w:proofErr w:type="spellEnd"/>
      <w:r>
        <w:t>:</w:t>
      </w:r>
    </w:p>
    <w:p w14:paraId="3156BCDA" w14:textId="77777777" w:rsidR="00AF329D" w:rsidRDefault="00AF329D" w:rsidP="00AF329D">
      <w:pPr>
        <w:pStyle w:val="PL"/>
      </w:pPr>
      <w:r>
        <w:t xml:space="preserve">          type: integer</w:t>
      </w:r>
    </w:p>
    <w:p w14:paraId="6797BBC1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KPIMonitoring</w:t>
      </w:r>
      <w:proofErr w:type="spellEnd"/>
      <w:r>
        <w:t>:</w:t>
      </w:r>
    </w:p>
    <w:p w14:paraId="430ABCAC" w14:textId="77777777" w:rsidR="00AF329D" w:rsidRDefault="00AF329D" w:rsidP="00AF329D">
      <w:pPr>
        <w:pStyle w:val="PL"/>
      </w:pPr>
      <w:r>
        <w:t xml:space="preserve">      type: object</w:t>
      </w:r>
    </w:p>
    <w:p w14:paraId="0DF4D8FF" w14:textId="77777777" w:rsidR="00AF329D" w:rsidRDefault="00AF329D" w:rsidP="00AF329D">
      <w:pPr>
        <w:pStyle w:val="PL"/>
      </w:pPr>
      <w:r>
        <w:t xml:space="preserve">      properties:</w:t>
      </w:r>
    </w:p>
    <w:p w14:paraId="05355F3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6B91A940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4E16DCE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kPIList</w:t>
      </w:r>
      <w:proofErr w:type="spellEnd"/>
      <w:r>
        <w:t>:</w:t>
      </w:r>
    </w:p>
    <w:p w14:paraId="5E259668" w14:textId="77777777" w:rsidR="00AF329D" w:rsidRDefault="00AF329D" w:rsidP="00AF329D">
      <w:pPr>
        <w:pStyle w:val="PL"/>
      </w:pPr>
      <w:r>
        <w:t xml:space="preserve">          type: array</w:t>
      </w:r>
    </w:p>
    <w:p w14:paraId="630803B9" w14:textId="77777777" w:rsidR="00AF329D" w:rsidRDefault="00AF329D" w:rsidP="00AF329D">
      <w:pPr>
        <w:pStyle w:val="PL"/>
      </w:pPr>
      <w:r>
        <w:t xml:space="preserve">          items:</w:t>
      </w:r>
    </w:p>
    <w:p w14:paraId="4583B848" w14:textId="77777777" w:rsidR="00AF329D" w:rsidRDefault="00AF329D" w:rsidP="00AF329D">
      <w:pPr>
        <w:pStyle w:val="PL"/>
      </w:pPr>
      <w:r>
        <w:t xml:space="preserve">            type: string</w:t>
      </w:r>
    </w:p>
    <w:p w14:paraId="69418775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NBIoT</w:t>
      </w:r>
      <w:proofErr w:type="spellEnd"/>
      <w:r>
        <w:t>:</w:t>
      </w:r>
    </w:p>
    <w:p w14:paraId="11F68386" w14:textId="77777777" w:rsidR="00AF329D" w:rsidRDefault="00AF329D" w:rsidP="00AF329D">
      <w:pPr>
        <w:pStyle w:val="PL"/>
      </w:pPr>
      <w:r>
        <w:t xml:space="preserve">      type: object</w:t>
      </w:r>
    </w:p>
    <w:p w14:paraId="3920745C" w14:textId="77777777" w:rsidR="00AF329D" w:rsidRDefault="00AF329D" w:rsidP="00AF329D">
      <w:pPr>
        <w:pStyle w:val="PL"/>
      </w:pPr>
      <w:r>
        <w:t xml:space="preserve">      properties:</w:t>
      </w:r>
    </w:p>
    <w:p w14:paraId="2D1CCE9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452EDA56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317B00C4" w14:textId="77777777" w:rsidR="00AF329D" w:rsidRDefault="00AF329D" w:rsidP="00AF329D">
      <w:pPr>
        <w:pStyle w:val="PL"/>
      </w:pPr>
      <w:r>
        <w:t xml:space="preserve">        support:</w:t>
      </w:r>
    </w:p>
    <w:p w14:paraId="56D92BC7" w14:textId="77777777" w:rsidR="00AF329D" w:rsidRDefault="00AF329D" w:rsidP="00AF329D">
      <w:pPr>
        <w:pStyle w:val="PL"/>
      </w:pPr>
      <w:r>
        <w:t xml:space="preserve">          $ref: '#/components/schemas/Support'</w:t>
      </w:r>
    </w:p>
    <w:p w14:paraId="6471638F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RadioSpectrum</w:t>
      </w:r>
      <w:proofErr w:type="spellEnd"/>
      <w:r>
        <w:t>:</w:t>
      </w:r>
    </w:p>
    <w:p w14:paraId="6D053EDC" w14:textId="77777777" w:rsidR="00AF329D" w:rsidRDefault="00AF329D" w:rsidP="00AF329D">
      <w:pPr>
        <w:pStyle w:val="PL"/>
      </w:pPr>
      <w:r>
        <w:t xml:space="preserve">      type: object</w:t>
      </w:r>
    </w:p>
    <w:p w14:paraId="7D497CEC" w14:textId="77777777" w:rsidR="00AF329D" w:rsidRDefault="00AF329D" w:rsidP="00AF329D">
      <w:pPr>
        <w:pStyle w:val="PL"/>
      </w:pPr>
      <w:r>
        <w:t xml:space="preserve">      properties:</w:t>
      </w:r>
    </w:p>
    <w:p w14:paraId="074A657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4C2275B2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6109F8B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nROperatingBands</w:t>
      </w:r>
      <w:proofErr w:type="spellEnd"/>
      <w:r>
        <w:t>:</w:t>
      </w:r>
    </w:p>
    <w:p w14:paraId="56986B03" w14:textId="77777777" w:rsidR="00AF329D" w:rsidRDefault="00AF329D" w:rsidP="00AF329D">
      <w:pPr>
        <w:pStyle w:val="PL"/>
      </w:pPr>
      <w:r>
        <w:t xml:space="preserve">          type: array</w:t>
      </w:r>
    </w:p>
    <w:p w14:paraId="304E31B3" w14:textId="77777777" w:rsidR="00AF329D" w:rsidRDefault="00AF329D" w:rsidP="00AF329D">
      <w:pPr>
        <w:pStyle w:val="PL"/>
      </w:pPr>
      <w:r>
        <w:t xml:space="preserve">          items: </w:t>
      </w:r>
    </w:p>
    <w:p w14:paraId="42D5712D" w14:textId="77777777" w:rsidR="00AF329D" w:rsidRDefault="00AF329D" w:rsidP="00AF329D">
      <w:pPr>
        <w:pStyle w:val="PL"/>
      </w:pPr>
      <w:r>
        <w:t xml:space="preserve">            type: string</w:t>
      </w:r>
    </w:p>
    <w:p w14:paraId="11639A53" w14:textId="77777777" w:rsidR="00AF329D" w:rsidRDefault="00AF329D" w:rsidP="00AF329D">
      <w:pPr>
        <w:pStyle w:val="PL"/>
      </w:pPr>
      <w:r>
        <w:t xml:space="preserve">    Synchronicity:</w:t>
      </w:r>
    </w:p>
    <w:p w14:paraId="352426DD" w14:textId="77777777" w:rsidR="00AF329D" w:rsidRDefault="00AF329D" w:rsidP="00AF329D">
      <w:pPr>
        <w:pStyle w:val="PL"/>
      </w:pPr>
      <w:r>
        <w:t xml:space="preserve">      type: object</w:t>
      </w:r>
    </w:p>
    <w:p w14:paraId="46F3B56A" w14:textId="77777777" w:rsidR="00AF329D" w:rsidRDefault="00AF329D" w:rsidP="00AF329D">
      <w:pPr>
        <w:pStyle w:val="PL"/>
      </w:pPr>
      <w:r>
        <w:t xml:space="preserve">      properties:</w:t>
      </w:r>
    </w:p>
    <w:p w14:paraId="0E838824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670A7E61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189F3D03" w14:textId="77777777" w:rsidR="00AF329D" w:rsidRDefault="00AF329D" w:rsidP="00AF329D">
      <w:pPr>
        <w:pStyle w:val="PL"/>
      </w:pPr>
      <w:r>
        <w:t xml:space="preserve">        availability:</w:t>
      </w:r>
    </w:p>
    <w:p w14:paraId="2FF4538A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SynAvailability</w:t>
      </w:r>
      <w:proofErr w:type="spellEnd"/>
      <w:r>
        <w:t>'</w:t>
      </w:r>
    </w:p>
    <w:p w14:paraId="4B35987E" w14:textId="77777777" w:rsidR="00AF329D" w:rsidRDefault="00AF329D" w:rsidP="00AF329D">
      <w:pPr>
        <w:pStyle w:val="PL"/>
      </w:pPr>
      <w:r>
        <w:t xml:space="preserve">        accuracy:</w:t>
      </w:r>
    </w:p>
    <w:p w14:paraId="6227FEED" w14:textId="77777777" w:rsidR="00AF329D" w:rsidRDefault="00AF329D" w:rsidP="00AF329D">
      <w:pPr>
        <w:pStyle w:val="PL"/>
      </w:pPr>
      <w:r>
        <w:t xml:space="preserve">          $ref: '#/components/schemas/Float'</w:t>
      </w:r>
    </w:p>
    <w:p w14:paraId="336BAC2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SynchronicityRANSubnet</w:t>
      </w:r>
      <w:proofErr w:type="spellEnd"/>
      <w:r>
        <w:t>:</w:t>
      </w:r>
    </w:p>
    <w:p w14:paraId="44B931A2" w14:textId="77777777" w:rsidR="00AF329D" w:rsidRDefault="00AF329D" w:rsidP="00AF329D">
      <w:pPr>
        <w:pStyle w:val="PL"/>
      </w:pPr>
      <w:r>
        <w:t xml:space="preserve">      type: object</w:t>
      </w:r>
    </w:p>
    <w:p w14:paraId="0FB1F44A" w14:textId="77777777" w:rsidR="00AF329D" w:rsidRDefault="00AF329D" w:rsidP="00AF329D">
      <w:pPr>
        <w:pStyle w:val="PL"/>
      </w:pPr>
      <w:r>
        <w:t xml:space="preserve">      properties:</w:t>
      </w:r>
    </w:p>
    <w:p w14:paraId="38F56598" w14:textId="77777777" w:rsidR="00AF329D" w:rsidRDefault="00AF329D" w:rsidP="00AF329D">
      <w:pPr>
        <w:pStyle w:val="PL"/>
      </w:pPr>
      <w:r>
        <w:t xml:space="preserve">        availability:</w:t>
      </w:r>
    </w:p>
    <w:p w14:paraId="3947403A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SynAvailability</w:t>
      </w:r>
      <w:proofErr w:type="spellEnd"/>
      <w:r>
        <w:t>'</w:t>
      </w:r>
    </w:p>
    <w:p w14:paraId="7D77B9E6" w14:textId="77777777" w:rsidR="00AF329D" w:rsidRDefault="00AF329D" w:rsidP="00AF329D">
      <w:pPr>
        <w:pStyle w:val="PL"/>
      </w:pPr>
      <w:r>
        <w:t xml:space="preserve">        accuracy:</w:t>
      </w:r>
    </w:p>
    <w:p w14:paraId="75239BAC" w14:textId="77777777" w:rsidR="00AF329D" w:rsidRDefault="00AF329D" w:rsidP="00AF329D">
      <w:pPr>
        <w:pStyle w:val="PL"/>
      </w:pPr>
      <w:r>
        <w:t xml:space="preserve">          $ref: '#/components/schemas/Float'</w:t>
      </w:r>
    </w:p>
    <w:p w14:paraId="7217FDB5" w14:textId="77777777" w:rsidR="00AF329D" w:rsidRDefault="00AF329D" w:rsidP="00AF329D">
      <w:pPr>
        <w:pStyle w:val="PL"/>
      </w:pPr>
      <w:r>
        <w:t xml:space="preserve">    Positioning:</w:t>
      </w:r>
    </w:p>
    <w:p w14:paraId="1D6CFC12" w14:textId="77777777" w:rsidR="00AF329D" w:rsidRDefault="00AF329D" w:rsidP="00AF329D">
      <w:pPr>
        <w:pStyle w:val="PL"/>
      </w:pPr>
      <w:r>
        <w:t xml:space="preserve">      type: object</w:t>
      </w:r>
    </w:p>
    <w:p w14:paraId="790F06FE" w14:textId="77777777" w:rsidR="00AF329D" w:rsidRDefault="00AF329D" w:rsidP="00AF329D">
      <w:pPr>
        <w:pStyle w:val="PL"/>
      </w:pPr>
      <w:r>
        <w:t xml:space="preserve">      properties:</w:t>
      </w:r>
    </w:p>
    <w:p w14:paraId="508C30E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2D3D578D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25548E32" w14:textId="77777777" w:rsidR="00AF329D" w:rsidRDefault="00AF329D" w:rsidP="00AF329D">
      <w:pPr>
        <w:pStyle w:val="PL"/>
      </w:pPr>
      <w:r>
        <w:t xml:space="preserve">        availability:</w:t>
      </w:r>
    </w:p>
    <w:p w14:paraId="37DFE310" w14:textId="77777777" w:rsidR="00AF329D" w:rsidRDefault="00AF329D" w:rsidP="00AF329D">
      <w:pPr>
        <w:pStyle w:val="PL"/>
      </w:pPr>
      <w:r>
        <w:lastRenderedPageBreak/>
        <w:t xml:space="preserve">          $ref: '#/components/schemas/</w:t>
      </w:r>
      <w:proofErr w:type="spellStart"/>
      <w:r>
        <w:t>PositioningAvailability</w:t>
      </w:r>
      <w:proofErr w:type="spellEnd"/>
      <w:r>
        <w:t>'</w:t>
      </w:r>
    </w:p>
    <w:p w14:paraId="2316C0E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predictionfrequency</w:t>
      </w:r>
      <w:proofErr w:type="spellEnd"/>
      <w:r>
        <w:t>:</w:t>
      </w:r>
    </w:p>
    <w:p w14:paraId="3AF3C49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Predictionfrequency</w:t>
      </w:r>
      <w:proofErr w:type="spellEnd"/>
      <w:r>
        <w:t>'</w:t>
      </w:r>
    </w:p>
    <w:p w14:paraId="34CAEC04" w14:textId="77777777" w:rsidR="00AF329D" w:rsidRDefault="00AF329D" w:rsidP="00AF329D">
      <w:pPr>
        <w:pStyle w:val="PL"/>
      </w:pPr>
      <w:r>
        <w:t xml:space="preserve">        accuracy:</w:t>
      </w:r>
    </w:p>
    <w:p w14:paraId="67CD30A4" w14:textId="77777777" w:rsidR="00AF329D" w:rsidRDefault="00AF329D" w:rsidP="00AF329D">
      <w:pPr>
        <w:pStyle w:val="PL"/>
      </w:pPr>
      <w:r>
        <w:t xml:space="preserve">          $ref: '#/components/schemas/Float'</w:t>
      </w:r>
    </w:p>
    <w:p w14:paraId="45CFDF97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PositioningRANSubnet</w:t>
      </w:r>
      <w:proofErr w:type="spellEnd"/>
      <w:r>
        <w:t>:</w:t>
      </w:r>
    </w:p>
    <w:p w14:paraId="52C17FCB" w14:textId="77777777" w:rsidR="00AF329D" w:rsidRDefault="00AF329D" w:rsidP="00AF329D">
      <w:pPr>
        <w:pStyle w:val="PL"/>
      </w:pPr>
      <w:r>
        <w:t xml:space="preserve">      type: object</w:t>
      </w:r>
    </w:p>
    <w:p w14:paraId="645063B6" w14:textId="77777777" w:rsidR="00AF329D" w:rsidRDefault="00AF329D" w:rsidP="00AF329D">
      <w:pPr>
        <w:pStyle w:val="PL"/>
      </w:pPr>
      <w:r>
        <w:t xml:space="preserve">      properties:</w:t>
      </w:r>
    </w:p>
    <w:p w14:paraId="7B0E3C91" w14:textId="77777777" w:rsidR="00AF329D" w:rsidRDefault="00AF329D" w:rsidP="00AF329D">
      <w:pPr>
        <w:pStyle w:val="PL"/>
      </w:pPr>
      <w:r>
        <w:t xml:space="preserve">        availability:</w:t>
      </w:r>
    </w:p>
    <w:p w14:paraId="6C3685C0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PositioningAvailability</w:t>
      </w:r>
      <w:proofErr w:type="spellEnd"/>
      <w:r>
        <w:t>'</w:t>
      </w:r>
    </w:p>
    <w:p w14:paraId="02B6195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predictionfrequency</w:t>
      </w:r>
      <w:proofErr w:type="spellEnd"/>
      <w:r>
        <w:t>:</w:t>
      </w:r>
    </w:p>
    <w:p w14:paraId="1EF75C40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Predictionfrequency</w:t>
      </w:r>
      <w:proofErr w:type="spellEnd"/>
      <w:r>
        <w:t>'</w:t>
      </w:r>
    </w:p>
    <w:p w14:paraId="129AD2D4" w14:textId="77777777" w:rsidR="00AF329D" w:rsidRDefault="00AF329D" w:rsidP="00AF329D">
      <w:pPr>
        <w:pStyle w:val="PL"/>
      </w:pPr>
      <w:r>
        <w:t xml:space="preserve">        accuracy:</w:t>
      </w:r>
    </w:p>
    <w:p w14:paraId="5896D5BF" w14:textId="77777777" w:rsidR="00AF329D" w:rsidRDefault="00AF329D" w:rsidP="00AF329D">
      <w:pPr>
        <w:pStyle w:val="PL"/>
      </w:pPr>
      <w:r>
        <w:t xml:space="preserve">          $ref: '#/components/schemas/Float'     </w:t>
      </w:r>
    </w:p>
    <w:p w14:paraId="2D92EC3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UserMgmtOpen</w:t>
      </w:r>
      <w:proofErr w:type="spellEnd"/>
      <w:r>
        <w:t>:</w:t>
      </w:r>
    </w:p>
    <w:p w14:paraId="787C95B3" w14:textId="77777777" w:rsidR="00AF329D" w:rsidRDefault="00AF329D" w:rsidP="00AF329D">
      <w:pPr>
        <w:pStyle w:val="PL"/>
      </w:pPr>
      <w:r>
        <w:t xml:space="preserve">      type: object</w:t>
      </w:r>
    </w:p>
    <w:p w14:paraId="5E87FC2C" w14:textId="77777777" w:rsidR="00AF329D" w:rsidRDefault="00AF329D" w:rsidP="00AF329D">
      <w:pPr>
        <w:pStyle w:val="PL"/>
      </w:pPr>
      <w:r>
        <w:t xml:space="preserve">      properties:</w:t>
      </w:r>
    </w:p>
    <w:p w14:paraId="21E1FF7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7612967A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4223B823" w14:textId="77777777" w:rsidR="00AF329D" w:rsidRDefault="00AF329D" w:rsidP="00AF329D">
      <w:pPr>
        <w:pStyle w:val="PL"/>
      </w:pPr>
      <w:r>
        <w:t xml:space="preserve">        support:</w:t>
      </w:r>
    </w:p>
    <w:p w14:paraId="6F5BED41" w14:textId="77777777" w:rsidR="00AF329D" w:rsidRDefault="00AF329D" w:rsidP="00AF329D">
      <w:pPr>
        <w:pStyle w:val="PL"/>
      </w:pPr>
      <w:r>
        <w:t xml:space="preserve">          $ref: '#/components/schemas/Support'</w:t>
      </w:r>
    </w:p>
    <w:p w14:paraId="34A9CEF3" w14:textId="77777777" w:rsidR="00AF329D" w:rsidRDefault="00AF329D" w:rsidP="00AF329D">
      <w:pPr>
        <w:pStyle w:val="PL"/>
      </w:pPr>
      <w:r>
        <w:t xml:space="preserve">    V2XCommModels:</w:t>
      </w:r>
    </w:p>
    <w:p w14:paraId="71750F53" w14:textId="77777777" w:rsidR="00AF329D" w:rsidRDefault="00AF329D" w:rsidP="00AF329D">
      <w:pPr>
        <w:pStyle w:val="PL"/>
      </w:pPr>
      <w:r>
        <w:t xml:space="preserve">      type: object</w:t>
      </w:r>
    </w:p>
    <w:p w14:paraId="32D9D532" w14:textId="77777777" w:rsidR="00AF329D" w:rsidRDefault="00AF329D" w:rsidP="00AF329D">
      <w:pPr>
        <w:pStyle w:val="PL"/>
      </w:pPr>
      <w:r>
        <w:t xml:space="preserve">      properties:</w:t>
      </w:r>
    </w:p>
    <w:p w14:paraId="69D4A45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1DB0D0BB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234461D7" w14:textId="77777777" w:rsidR="00AF329D" w:rsidRDefault="00AF329D" w:rsidP="00AF329D">
      <w:pPr>
        <w:pStyle w:val="PL"/>
      </w:pPr>
      <w:r>
        <w:t xml:space="preserve">        v2XMode:</w:t>
      </w:r>
    </w:p>
    <w:p w14:paraId="116A28A9" w14:textId="77777777" w:rsidR="00AF329D" w:rsidRDefault="00AF329D" w:rsidP="00AF329D">
      <w:pPr>
        <w:pStyle w:val="PL"/>
      </w:pPr>
      <w:r>
        <w:t xml:space="preserve">          $ref: '#/components/schemas/Support'</w:t>
      </w:r>
    </w:p>
    <w:p w14:paraId="30A68DAC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TermDensity</w:t>
      </w:r>
      <w:proofErr w:type="spellEnd"/>
      <w:r>
        <w:t>:</w:t>
      </w:r>
    </w:p>
    <w:p w14:paraId="0095D4C2" w14:textId="77777777" w:rsidR="00AF329D" w:rsidRDefault="00AF329D" w:rsidP="00AF329D">
      <w:pPr>
        <w:pStyle w:val="PL"/>
      </w:pPr>
      <w:r>
        <w:t xml:space="preserve">      type: object</w:t>
      </w:r>
    </w:p>
    <w:p w14:paraId="0F0FBEB7" w14:textId="77777777" w:rsidR="00AF329D" w:rsidRDefault="00AF329D" w:rsidP="00AF329D">
      <w:pPr>
        <w:pStyle w:val="PL"/>
      </w:pPr>
      <w:r>
        <w:t xml:space="preserve">      properties:</w:t>
      </w:r>
    </w:p>
    <w:p w14:paraId="6A143AB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251D415B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6E610B22" w14:textId="77777777" w:rsidR="00AF329D" w:rsidRDefault="00AF329D" w:rsidP="00AF329D">
      <w:pPr>
        <w:pStyle w:val="PL"/>
      </w:pPr>
      <w:r>
        <w:t xml:space="preserve">        density:</w:t>
      </w:r>
    </w:p>
    <w:p w14:paraId="1BF517B5" w14:textId="77777777" w:rsidR="00AF329D" w:rsidRDefault="00AF329D" w:rsidP="00AF329D">
      <w:pPr>
        <w:pStyle w:val="PL"/>
      </w:pPr>
      <w:r>
        <w:t xml:space="preserve">          type: integer</w:t>
      </w:r>
    </w:p>
    <w:p w14:paraId="249B3413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NsInfo</w:t>
      </w:r>
      <w:proofErr w:type="spellEnd"/>
      <w:r>
        <w:t>:</w:t>
      </w:r>
    </w:p>
    <w:p w14:paraId="71299504" w14:textId="77777777" w:rsidR="00AF329D" w:rsidRDefault="00AF329D" w:rsidP="00AF329D">
      <w:pPr>
        <w:pStyle w:val="PL"/>
      </w:pPr>
      <w:r>
        <w:t xml:space="preserve">      type: object</w:t>
      </w:r>
    </w:p>
    <w:p w14:paraId="6346ABAB" w14:textId="77777777" w:rsidR="00AF329D" w:rsidRDefault="00AF329D" w:rsidP="00AF329D">
      <w:pPr>
        <w:pStyle w:val="PL"/>
      </w:pPr>
      <w:r>
        <w:t xml:space="preserve">      properties:</w:t>
      </w:r>
    </w:p>
    <w:p w14:paraId="2934AAA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nsInstanceId</w:t>
      </w:r>
      <w:proofErr w:type="spellEnd"/>
      <w:r>
        <w:t>:</w:t>
      </w:r>
    </w:p>
    <w:p w14:paraId="64834884" w14:textId="77777777" w:rsidR="00AF329D" w:rsidRDefault="00AF329D" w:rsidP="00AF329D">
      <w:pPr>
        <w:pStyle w:val="PL"/>
      </w:pPr>
      <w:r>
        <w:t xml:space="preserve">          type: string</w:t>
      </w:r>
    </w:p>
    <w:p w14:paraId="1B81E23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nsName</w:t>
      </w:r>
      <w:proofErr w:type="spellEnd"/>
      <w:r>
        <w:t>:</w:t>
      </w:r>
    </w:p>
    <w:p w14:paraId="60D05842" w14:textId="77777777" w:rsidR="00AF329D" w:rsidRDefault="00AF329D" w:rsidP="00AF329D">
      <w:pPr>
        <w:pStyle w:val="PL"/>
      </w:pPr>
      <w:r>
        <w:t xml:space="preserve">          type: string</w:t>
      </w:r>
    </w:p>
    <w:p w14:paraId="33D6B49E" w14:textId="77777777" w:rsidR="00AF329D" w:rsidRDefault="00AF329D" w:rsidP="00AF329D">
      <w:pPr>
        <w:pStyle w:val="PL"/>
      </w:pPr>
      <w:r>
        <w:t xml:space="preserve">        description:</w:t>
      </w:r>
    </w:p>
    <w:p w14:paraId="4EDBE6AB" w14:textId="77777777" w:rsidR="00AF329D" w:rsidRDefault="00AF329D" w:rsidP="00AF329D">
      <w:pPr>
        <w:pStyle w:val="PL"/>
      </w:pPr>
      <w:r>
        <w:t xml:space="preserve">          type: string</w:t>
      </w:r>
    </w:p>
    <w:p w14:paraId="652CFCB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EmbbEEPerfReq</w:t>
      </w:r>
      <w:proofErr w:type="spellEnd"/>
      <w:r>
        <w:t>:</w:t>
      </w:r>
    </w:p>
    <w:p w14:paraId="09E80D71" w14:textId="77777777" w:rsidR="00AF329D" w:rsidRDefault="00AF329D" w:rsidP="00AF329D">
      <w:pPr>
        <w:pStyle w:val="PL"/>
      </w:pPr>
      <w:r>
        <w:t xml:space="preserve">      type: object</w:t>
      </w:r>
    </w:p>
    <w:p w14:paraId="26585F6D" w14:textId="77777777" w:rsidR="00AF329D" w:rsidRDefault="00AF329D" w:rsidP="00AF329D">
      <w:pPr>
        <w:pStyle w:val="PL"/>
      </w:pPr>
      <w:r>
        <w:t xml:space="preserve">      properties:</w:t>
      </w:r>
    </w:p>
    <w:p w14:paraId="275194F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kpiType</w:t>
      </w:r>
      <w:proofErr w:type="spellEnd"/>
      <w:r>
        <w:t>:</w:t>
      </w:r>
    </w:p>
    <w:p w14:paraId="7FCD972E" w14:textId="77777777" w:rsidR="00AF329D" w:rsidRDefault="00AF329D" w:rsidP="00AF329D">
      <w:pPr>
        <w:pStyle w:val="PL"/>
      </w:pPr>
      <w:r>
        <w:t xml:space="preserve">          type: string</w:t>
      </w:r>
    </w:p>
    <w:p w14:paraId="0D2DC7C9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3056181A" w14:textId="77777777" w:rsidR="00AF329D" w:rsidRDefault="00AF329D" w:rsidP="00AF329D">
      <w:pPr>
        <w:pStyle w:val="PL"/>
      </w:pPr>
      <w:r>
        <w:t xml:space="preserve">            - NUMOFBITS</w:t>
      </w:r>
    </w:p>
    <w:p w14:paraId="71E76C1E" w14:textId="77777777" w:rsidR="00AF329D" w:rsidRDefault="00AF329D" w:rsidP="00AF329D">
      <w:pPr>
        <w:pStyle w:val="PL"/>
      </w:pPr>
      <w:r>
        <w:t xml:space="preserve">            - NUMOFBITS_RANBASED</w:t>
      </w:r>
    </w:p>
    <w:p w14:paraId="562BB07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req</w:t>
      </w:r>
      <w:proofErr w:type="spellEnd"/>
      <w:r>
        <w:t>:</w:t>
      </w:r>
    </w:p>
    <w:p w14:paraId="651D788E" w14:textId="77777777" w:rsidR="00AF329D" w:rsidRDefault="00AF329D" w:rsidP="00AF329D">
      <w:pPr>
        <w:pStyle w:val="PL"/>
      </w:pPr>
      <w:r>
        <w:t xml:space="preserve">          type: number</w:t>
      </w:r>
    </w:p>
    <w:p w14:paraId="36A6C9AF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UrllcEEPerfReq</w:t>
      </w:r>
      <w:proofErr w:type="spellEnd"/>
      <w:r>
        <w:t>:</w:t>
      </w:r>
    </w:p>
    <w:p w14:paraId="37942035" w14:textId="77777777" w:rsidR="00AF329D" w:rsidRDefault="00AF329D" w:rsidP="00AF329D">
      <w:pPr>
        <w:pStyle w:val="PL"/>
      </w:pPr>
      <w:r>
        <w:t xml:space="preserve">      type: object</w:t>
      </w:r>
    </w:p>
    <w:p w14:paraId="48A45EBB" w14:textId="77777777" w:rsidR="00AF329D" w:rsidRDefault="00AF329D" w:rsidP="00AF329D">
      <w:pPr>
        <w:pStyle w:val="PL"/>
      </w:pPr>
      <w:r>
        <w:t xml:space="preserve">      properties:</w:t>
      </w:r>
    </w:p>
    <w:p w14:paraId="64D2FEB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kpiType</w:t>
      </w:r>
      <w:proofErr w:type="spellEnd"/>
      <w:r>
        <w:t>:</w:t>
      </w:r>
    </w:p>
    <w:p w14:paraId="0D831AC3" w14:textId="77777777" w:rsidR="00AF329D" w:rsidRDefault="00AF329D" w:rsidP="00AF329D">
      <w:pPr>
        <w:pStyle w:val="PL"/>
      </w:pPr>
      <w:r>
        <w:t xml:space="preserve">          type: string</w:t>
      </w:r>
    </w:p>
    <w:p w14:paraId="79A6619C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7EFB9567" w14:textId="77777777" w:rsidR="00AF329D" w:rsidRDefault="00AF329D" w:rsidP="00AF329D">
      <w:pPr>
        <w:pStyle w:val="PL"/>
      </w:pPr>
      <w:r>
        <w:t xml:space="preserve">            - INVOFLATENCY</w:t>
      </w:r>
    </w:p>
    <w:p w14:paraId="149F9AD0" w14:textId="77777777" w:rsidR="00AF329D" w:rsidRDefault="00AF329D" w:rsidP="00AF329D">
      <w:pPr>
        <w:pStyle w:val="PL"/>
      </w:pPr>
      <w:r>
        <w:t xml:space="preserve">            - NUMOFBITS_MULTIPLIED_INVOFLATENCY</w:t>
      </w:r>
    </w:p>
    <w:p w14:paraId="4A02E3E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req</w:t>
      </w:r>
      <w:proofErr w:type="spellEnd"/>
      <w:r>
        <w:t>:</w:t>
      </w:r>
    </w:p>
    <w:p w14:paraId="6BEE9DB6" w14:textId="77777777" w:rsidR="00AF329D" w:rsidRDefault="00AF329D" w:rsidP="00AF329D">
      <w:pPr>
        <w:pStyle w:val="PL"/>
      </w:pPr>
      <w:r>
        <w:t xml:space="preserve">          type: number</w:t>
      </w:r>
    </w:p>
    <w:p w14:paraId="3C254C2C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MIoTEEPerfReq</w:t>
      </w:r>
      <w:proofErr w:type="spellEnd"/>
      <w:r>
        <w:t>:</w:t>
      </w:r>
    </w:p>
    <w:p w14:paraId="7DE813F7" w14:textId="77777777" w:rsidR="00AF329D" w:rsidRDefault="00AF329D" w:rsidP="00AF329D">
      <w:pPr>
        <w:pStyle w:val="PL"/>
      </w:pPr>
      <w:r>
        <w:t xml:space="preserve">      type: object</w:t>
      </w:r>
    </w:p>
    <w:p w14:paraId="4B52DEB8" w14:textId="77777777" w:rsidR="00AF329D" w:rsidRDefault="00AF329D" w:rsidP="00AF329D">
      <w:pPr>
        <w:pStyle w:val="PL"/>
      </w:pPr>
      <w:r>
        <w:t xml:space="preserve">      properties:</w:t>
      </w:r>
    </w:p>
    <w:p w14:paraId="45371994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kpiType</w:t>
      </w:r>
      <w:proofErr w:type="spellEnd"/>
      <w:r>
        <w:t>:</w:t>
      </w:r>
    </w:p>
    <w:p w14:paraId="6DDD0958" w14:textId="77777777" w:rsidR="00AF329D" w:rsidRDefault="00AF329D" w:rsidP="00AF329D">
      <w:pPr>
        <w:pStyle w:val="PL"/>
      </w:pPr>
      <w:r>
        <w:t xml:space="preserve">          type: string</w:t>
      </w:r>
    </w:p>
    <w:p w14:paraId="53BC7937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enum</w:t>
      </w:r>
      <w:proofErr w:type="spellEnd"/>
      <w:r>
        <w:t>:</w:t>
      </w:r>
    </w:p>
    <w:p w14:paraId="008323C0" w14:textId="77777777" w:rsidR="00AF329D" w:rsidRDefault="00AF329D" w:rsidP="00AF329D">
      <w:pPr>
        <w:pStyle w:val="PL"/>
      </w:pPr>
      <w:r>
        <w:t xml:space="preserve">            - MAXREGSUBS</w:t>
      </w:r>
    </w:p>
    <w:p w14:paraId="41FF3E63" w14:textId="77777777" w:rsidR="00AF329D" w:rsidRDefault="00AF329D" w:rsidP="00AF329D">
      <w:pPr>
        <w:pStyle w:val="PL"/>
      </w:pPr>
      <w:r>
        <w:t xml:space="preserve">            - MEANACTIVEUES</w:t>
      </w:r>
    </w:p>
    <w:p w14:paraId="78093A4C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req</w:t>
      </w:r>
      <w:proofErr w:type="spellEnd"/>
      <w:r>
        <w:t>:</w:t>
      </w:r>
    </w:p>
    <w:p w14:paraId="150E7537" w14:textId="77777777" w:rsidR="00AF329D" w:rsidRDefault="00AF329D" w:rsidP="00AF329D">
      <w:pPr>
        <w:pStyle w:val="PL"/>
      </w:pPr>
      <w:r>
        <w:t xml:space="preserve">          type: number</w:t>
      </w:r>
    </w:p>
    <w:p w14:paraId="66B37F5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EEPerfReq</w:t>
      </w:r>
      <w:proofErr w:type="spellEnd"/>
      <w:r>
        <w:t>:</w:t>
      </w:r>
    </w:p>
    <w:p w14:paraId="0F292DEF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39D3F0EF" w14:textId="77777777" w:rsidR="00AF329D" w:rsidRDefault="00AF329D" w:rsidP="00AF329D">
      <w:pPr>
        <w:pStyle w:val="PL"/>
      </w:pPr>
      <w:r>
        <w:t xml:space="preserve">        - $ref: '#/components/schemas/</w:t>
      </w:r>
      <w:proofErr w:type="spellStart"/>
      <w:r>
        <w:t>EmbbEEPerfReq</w:t>
      </w:r>
      <w:proofErr w:type="spellEnd"/>
      <w:r>
        <w:t>'</w:t>
      </w:r>
    </w:p>
    <w:p w14:paraId="12CEC2C4" w14:textId="77777777" w:rsidR="00AF329D" w:rsidRDefault="00AF329D" w:rsidP="00AF329D">
      <w:pPr>
        <w:pStyle w:val="PL"/>
      </w:pPr>
      <w:r>
        <w:t xml:space="preserve">        - $ref: '#/components/schemas/</w:t>
      </w:r>
      <w:proofErr w:type="spellStart"/>
      <w:r>
        <w:t>UrllcEEPerfReq</w:t>
      </w:r>
      <w:proofErr w:type="spellEnd"/>
      <w:r>
        <w:t>'</w:t>
      </w:r>
    </w:p>
    <w:p w14:paraId="211286B0" w14:textId="77777777" w:rsidR="00AF329D" w:rsidRDefault="00AF329D" w:rsidP="00AF329D">
      <w:pPr>
        <w:pStyle w:val="PL"/>
      </w:pPr>
      <w:r>
        <w:lastRenderedPageBreak/>
        <w:t xml:space="preserve">        - $ref: '#/components/schemas/</w:t>
      </w:r>
      <w:proofErr w:type="spellStart"/>
      <w:r>
        <w:t>MIoTEEPerfReq</w:t>
      </w:r>
      <w:proofErr w:type="spellEnd"/>
      <w:r>
        <w:t>'</w:t>
      </w:r>
    </w:p>
    <w:p w14:paraId="5EC5CB3A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EnergyEfficiency</w:t>
      </w:r>
      <w:proofErr w:type="spellEnd"/>
      <w:r>
        <w:t>:</w:t>
      </w:r>
    </w:p>
    <w:p w14:paraId="6512603C" w14:textId="77777777" w:rsidR="00AF329D" w:rsidRDefault="00AF329D" w:rsidP="00AF329D">
      <w:pPr>
        <w:pStyle w:val="PL"/>
      </w:pPr>
      <w:r>
        <w:t xml:space="preserve">      type: object</w:t>
      </w:r>
    </w:p>
    <w:p w14:paraId="0D02DAC8" w14:textId="77777777" w:rsidR="00AF329D" w:rsidRDefault="00AF329D" w:rsidP="00AF329D">
      <w:pPr>
        <w:pStyle w:val="PL"/>
      </w:pPr>
      <w:r>
        <w:t xml:space="preserve">      properties:</w:t>
      </w:r>
    </w:p>
    <w:p w14:paraId="418FDD3C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47271193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40DA18E2" w14:textId="77777777" w:rsidR="00AF329D" w:rsidRDefault="00AF329D" w:rsidP="00AF329D">
      <w:pPr>
        <w:pStyle w:val="PL"/>
      </w:pPr>
      <w:r>
        <w:t xml:space="preserve">        performance:</w:t>
      </w:r>
    </w:p>
    <w:p w14:paraId="09F95FD6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EEPerfReq</w:t>
      </w:r>
      <w:proofErr w:type="spellEnd"/>
      <w:r>
        <w:t xml:space="preserve">'      </w:t>
      </w:r>
    </w:p>
    <w:p w14:paraId="3EDE3E07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NSSAASupport</w:t>
      </w:r>
      <w:proofErr w:type="spellEnd"/>
      <w:r>
        <w:t>:</w:t>
      </w:r>
    </w:p>
    <w:p w14:paraId="6EFE6F9A" w14:textId="77777777" w:rsidR="00AF329D" w:rsidRDefault="00AF329D" w:rsidP="00AF329D">
      <w:pPr>
        <w:pStyle w:val="PL"/>
      </w:pPr>
      <w:r>
        <w:t xml:space="preserve">      type: object</w:t>
      </w:r>
    </w:p>
    <w:p w14:paraId="320C57B7" w14:textId="77777777" w:rsidR="00AF329D" w:rsidRDefault="00AF329D" w:rsidP="00AF329D">
      <w:pPr>
        <w:pStyle w:val="PL"/>
      </w:pPr>
      <w:r>
        <w:t xml:space="preserve">      properties:</w:t>
      </w:r>
    </w:p>
    <w:p w14:paraId="1E8DC93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406C421B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1430CF77" w14:textId="77777777" w:rsidR="00AF329D" w:rsidRDefault="00AF329D" w:rsidP="00AF329D">
      <w:pPr>
        <w:pStyle w:val="PL"/>
      </w:pPr>
      <w:r>
        <w:t xml:space="preserve">        support:</w:t>
      </w:r>
    </w:p>
    <w:p w14:paraId="2F93D0EA" w14:textId="77777777" w:rsidR="00AF329D" w:rsidRDefault="00AF329D" w:rsidP="00AF329D">
      <w:pPr>
        <w:pStyle w:val="PL"/>
      </w:pPr>
      <w:r>
        <w:t xml:space="preserve">          $ref: '#/components/schemas/Support'  </w:t>
      </w:r>
    </w:p>
    <w:p w14:paraId="54C25BD3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SecFunc</w:t>
      </w:r>
      <w:proofErr w:type="spellEnd"/>
      <w:r>
        <w:t>:</w:t>
      </w:r>
    </w:p>
    <w:p w14:paraId="3F499E0C" w14:textId="77777777" w:rsidR="00AF329D" w:rsidRDefault="00AF329D" w:rsidP="00AF329D">
      <w:pPr>
        <w:pStyle w:val="PL"/>
      </w:pPr>
      <w:r>
        <w:t xml:space="preserve">      type: object</w:t>
      </w:r>
    </w:p>
    <w:p w14:paraId="0640F786" w14:textId="77777777" w:rsidR="00AF329D" w:rsidRDefault="00AF329D" w:rsidP="00AF329D">
      <w:pPr>
        <w:pStyle w:val="PL"/>
      </w:pPr>
      <w:r>
        <w:t xml:space="preserve">      properties:</w:t>
      </w:r>
    </w:p>
    <w:p w14:paraId="056475E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secFunId</w:t>
      </w:r>
      <w:proofErr w:type="spellEnd"/>
      <w:r>
        <w:t>:</w:t>
      </w:r>
    </w:p>
    <w:p w14:paraId="7A0B9E17" w14:textId="77777777" w:rsidR="00AF329D" w:rsidRDefault="00AF329D" w:rsidP="00AF329D">
      <w:pPr>
        <w:pStyle w:val="PL"/>
      </w:pPr>
      <w:r>
        <w:t xml:space="preserve">          type: string</w:t>
      </w:r>
    </w:p>
    <w:p w14:paraId="2ABCD8A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secFunType</w:t>
      </w:r>
      <w:proofErr w:type="spellEnd"/>
      <w:r>
        <w:t>:</w:t>
      </w:r>
    </w:p>
    <w:p w14:paraId="29CF977E" w14:textId="77777777" w:rsidR="00AF329D" w:rsidRDefault="00AF329D" w:rsidP="00AF329D">
      <w:pPr>
        <w:pStyle w:val="PL"/>
      </w:pPr>
      <w:r>
        <w:t xml:space="preserve">          type: string</w:t>
      </w:r>
    </w:p>
    <w:p w14:paraId="1BF3920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secRules</w:t>
      </w:r>
      <w:proofErr w:type="spellEnd"/>
      <w:r>
        <w:t>:</w:t>
      </w:r>
    </w:p>
    <w:p w14:paraId="6A367E98" w14:textId="77777777" w:rsidR="00AF329D" w:rsidRDefault="00AF329D" w:rsidP="00AF329D">
      <w:pPr>
        <w:pStyle w:val="PL"/>
      </w:pPr>
      <w:r>
        <w:t xml:space="preserve">          type: array</w:t>
      </w:r>
    </w:p>
    <w:p w14:paraId="47A37BD0" w14:textId="77777777" w:rsidR="00AF329D" w:rsidRDefault="00AF329D" w:rsidP="00AF329D">
      <w:pPr>
        <w:pStyle w:val="PL"/>
      </w:pPr>
      <w:r>
        <w:t xml:space="preserve">          items:</w:t>
      </w:r>
    </w:p>
    <w:p w14:paraId="65D1B84C" w14:textId="77777777" w:rsidR="00AF329D" w:rsidRDefault="00AF329D" w:rsidP="00AF329D">
      <w:pPr>
        <w:pStyle w:val="PL"/>
      </w:pPr>
      <w:r>
        <w:t xml:space="preserve">            type: string</w:t>
      </w:r>
    </w:p>
    <w:p w14:paraId="39981E5E" w14:textId="77777777" w:rsidR="00AF329D" w:rsidRDefault="00AF329D" w:rsidP="00AF329D">
      <w:pPr>
        <w:pStyle w:val="PL"/>
      </w:pPr>
      <w:r>
        <w:t xml:space="preserve">    N6Protection:</w:t>
      </w:r>
    </w:p>
    <w:p w14:paraId="1BD1BF10" w14:textId="77777777" w:rsidR="00AF329D" w:rsidRDefault="00AF329D" w:rsidP="00AF329D">
      <w:pPr>
        <w:pStyle w:val="PL"/>
      </w:pPr>
      <w:r>
        <w:t xml:space="preserve">      type: object</w:t>
      </w:r>
    </w:p>
    <w:p w14:paraId="589B8428" w14:textId="77777777" w:rsidR="00AF329D" w:rsidRDefault="00AF329D" w:rsidP="00AF329D">
      <w:pPr>
        <w:pStyle w:val="PL"/>
      </w:pPr>
      <w:r>
        <w:t xml:space="preserve">      properties:</w:t>
      </w:r>
    </w:p>
    <w:p w14:paraId="6129C6F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servAttrCom</w:t>
      </w:r>
      <w:proofErr w:type="spellEnd"/>
      <w:r>
        <w:t>:</w:t>
      </w:r>
    </w:p>
    <w:p w14:paraId="1AC3337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ServAttrCom</w:t>
      </w:r>
      <w:proofErr w:type="spellEnd"/>
      <w:r>
        <w:t>'</w:t>
      </w:r>
    </w:p>
    <w:p w14:paraId="4D9B5E5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secFuncList</w:t>
      </w:r>
      <w:proofErr w:type="spellEnd"/>
      <w:r>
        <w:t>:</w:t>
      </w:r>
    </w:p>
    <w:p w14:paraId="5C7EE2DB" w14:textId="77777777" w:rsidR="00AF329D" w:rsidRDefault="00AF329D" w:rsidP="00AF329D">
      <w:pPr>
        <w:pStyle w:val="PL"/>
      </w:pPr>
      <w:r>
        <w:t xml:space="preserve">          type: array</w:t>
      </w:r>
    </w:p>
    <w:p w14:paraId="0AD1CEB1" w14:textId="77777777" w:rsidR="00AF329D" w:rsidRDefault="00AF329D" w:rsidP="00AF329D">
      <w:pPr>
        <w:pStyle w:val="PL"/>
      </w:pPr>
      <w:r>
        <w:t xml:space="preserve">          items:</w:t>
      </w:r>
    </w:p>
    <w:p w14:paraId="2DF31BB1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SecFunc</w:t>
      </w:r>
      <w:proofErr w:type="spellEnd"/>
      <w:r>
        <w:t>'</w:t>
      </w:r>
    </w:p>
    <w:p w14:paraId="627A2266" w14:textId="77777777" w:rsidR="00AF329D" w:rsidRDefault="00AF329D" w:rsidP="00AF329D">
      <w:pPr>
        <w:pStyle w:val="PL"/>
      </w:pPr>
    </w:p>
    <w:p w14:paraId="02869FB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CNSliceSubnetProfile</w:t>
      </w:r>
      <w:proofErr w:type="spellEnd"/>
      <w:r>
        <w:t>:</w:t>
      </w:r>
    </w:p>
    <w:p w14:paraId="01AAD2BB" w14:textId="77777777" w:rsidR="00AF329D" w:rsidRDefault="00AF329D" w:rsidP="00AF329D">
      <w:pPr>
        <w:pStyle w:val="PL"/>
      </w:pPr>
      <w:r>
        <w:t xml:space="preserve">      type: object</w:t>
      </w:r>
    </w:p>
    <w:p w14:paraId="116304D7" w14:textId="77777777" w:rsidR="00AF329D" w:rsidRDefault="00AF329D" w:rsidP="00AF329D">
      <w:pPr>
        <w:pStyle w:val="PL"/>
      </w:pPr>
      <w:r>
        <w:t xml:space="preserve">      properties:</w:t>
      </w:r>
    </w:p>
    <w:p w14:paraId="1EBD595C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maxNumberofUEs</w:t>
      </w:r>
      <w:proofErr w:type="spellEnd"/>
      <w:r>
        <w:t>:</w:t>
      </w:r>
    </w:p>
    <w:p w14:paraId="6119E58C" w14:textId="77777777" w:rsidR="00AF329D" w:rsidRDefault="00AF329D" w:rsidP="00AF329D">
      <w:pPr>
        <w:pStyle w:val="PL"/>
      </w:pPr>
      <w:r>
        <w:t xml:space="preserve">          type: integer</w:t>
      </w:r>
    </w:p>
    <w:p w14:paraId="39880C4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dLLatency</w:t>
      </w:r>
      <w:proofErr w:type="spellEnd"/>
      <w:r>
        <w:t>:</w:t>
      </w:r>
    </w:p>
    <w:p w14:paraId="334C6A52" w14:textId="77777777" w:rsidR="00AF329D" w:rsidRDefault="00AF329D" w:rsidP="00AF329D">
      <w:pPr>
        <w:pStyle w:val="PL"/>
      </w:pPr>
      <w:r>
        <w:t xml:space="preserve">          type: number</w:t>
      </w:r>
    </w:p>
    <w:p w14:paraId="159793CC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uLLatency</w:t>
      </w:r>
      <w:proofErr w:type="spellEnd"/>
      <w:r>
        <w:t>:</w:t>
      </w:r>
    </w:p>
    <w:p w14:paraId="730DC1F0" w14:textId="77777777" w:rsidR="00AF329D" w:rsidRDefault="00AF329D" w:rsidP="00AF329D">
      <w:pPr>
        <w:pStyle w:val="PL"/>
      </w:pPr>
      <w:r>
        <w:t xml:space="preserve">          type: number</w:t>
      </w:r>
    </w:p>
    <w:p w14:paraId="71D6034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dLThptPerSliceSubnet</w:t>
      </w:r>
      <w:proofErr w:type="spellEnd"/>
      <w:r>
        <w:t>:</w:t>
      </w:r>
    </w:p>
    <w:p w14:paraId="3A49AF90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37E0F444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dLThptPerUE</w:t>
      </w:r>
      <w:proofErr w:type="spellEnd"/>
      <w:r>
        <w:t>:</w:t>
      </w:r>
    </w:p>
    <w:p w14:paraId="4C079D15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5B221A4D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uLThptPerSliceSubnet</w:t>
      </w:r>
      <w:proofErr w:type="spellEnd"/>
      <w:r>
        <w:t>:</w:t>
      </w:r>
    </w:p>
    <w:p w14:paraId="4657D67C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32CC3D1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uLThptPerUE</w:t>
      </w:r>
      <w:proofErr w:type="spellEnd"/>
      <w:r>
        <w:t>:</w:t>
      </w:r>
    </w:p>
    <w:p w14:paraId="604FB633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6D0DBA7C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maxNumberOfPDUSessions</w:t>
      </w:r>
      <w:proofErr w:type="spellEnd"/>
      <w:r>
        <w:t>:</w:t>
      </w:r>
    </w:p>
    <w:p w14:paraId="42B81FD5" w14:textId="77777777" w:rsidR="00AF329D" w:rsidRDefault="00AF329D" w:rsidP="00AF329D">
      <w:pPr>
        <w:pStyle w:val="PL"/>
      </w:pPr>
      <w:r>
        <w:t xml:space="preserve">          type: integer</w:t>
      </w:r>
    </w:p>
    <w:p w14:paraId="2CAA00B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coverageAreaTAList</w:t>
      </w:r>
      <w:proofErr w:type="spellEnd"/>
      <w:r>
        <w:t>:</w:t>
      </w:r>
    </w:p>
    <w:p w14:paraId="10EAAAF4" w14:textId="77777777" w:rsidR="00AF329D" w:rsidRDefault="00AF329D" w:rsidP="00AF329D">
      <w:pPr>
        <w:pStyle w:val="PL"/>
      </w:pPr>
      <w:r>
        <w:t xml:space="preserve">          $ref: 'TS28541_NrNrm.yaml#/components/schemas/</w:t>
      </w:r>
      <w:proofErr w:type="spellStart"/>
      <w:r>
        <w:t>NrTacList</w:t>
      </w:r>
      <w:proofErr w:type="spellEnd"/>
      <w:r>
        <w:t>'</w:t>
      </w:r>
    </w:p>
    <w:p w14:paraId="15ACFBC7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resourceSharingLevel</w:t>
      </w:r>
      <w:proofErr w:type="spellEnd"/>
      <w:r>
        <w:t>:</w:t>
      </w:r>
    </w:p>
    <w:p w14:paraId="2843D06B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SharingLevel</w:t>
      </w:r>
      <w:proofErr w:type="spellEnd"/>
      <w:r>
        <w:t>'</w:t>
      </w:r>
    </w:p>
    <w:p w14:paraId="4C9F6B84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dLMaxPktSize</w:t>
      </w:r>
      <w:proofErr w:type="spellEnd"/>
      <w:r>
        <w:t>:</w:t>
      </w:r>
    </w:p>
    <w:p w14:paraId="1AEC8E35" w14:textId="77777777" w:rsidR="00AF329D" w:rsidRDefault="00AF329D" w:rsidP="00AF329D">
      <w:pPr>
        <w:pStyle w:val="PL"/>
      </w:pPr>
      <w:r>
        <w:t xml:space="preserve">          type: integer</w:t>
      </w:r>
    </w:p>
    <w:p w14:paraId="0018464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uLMaxPktSize</w:t>
      </w:r>
      <w:proofErr w:type="spellEnd"/>
      <w:r>
        <w:t>:</w:t>
      </w:r>
    </w:p>
    <w:p w14:paraId="3E4C95B1" w14:textId="77777777" w:rsidR="00AF329D" w:rsidRDefault="00AF329D" w:rsidP="00AF329D">
      <w:pPr>
        <w:pStyle w:val="PL"/>
      </w:pPr>
      <w:r>
        <w:t xml:space="preserve">          type: integer</w:t>
      </w:r>
    </w:p>
    <w:p w14:paraId="1B176BDD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delayTolerance</w:t>
      </w:r>
      <w:proofErr w:type="spellEnd"/>
      <w:r>
        <w:t>:</w:t>
      </w:r>
    </w:p>
    <w:p w14:paraId="6C91C61D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DelayTolerance</w:t>
      </w:r>
      <w:proofErr w:type="spellEnd"/>
      <w:r>
        <w:t>'</w:t>
      </w:r>
    </w:p>
    <w:p w14:paraId="2F6A35A8" w14:textId="77777777" w:rsidR="00AF329D" w:rsidRDefault="00AF329D" w:rsidP="00AF329D">
      <w:pPr>
        <w:pStyle w:val="PL"/>
      </w:pPr>
      <w:r>
        <w:t xml:space="preserve">        synchronicity:</w:t>
      </w:r>
    </w:p>
    <w:p w14:paraId="18992FE5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SynchronicityRANSubnet</w:t>
      </w:r>
      <w:proofErr w:type="spellEnd"/>
      <w:r>
        <w:t>'</w:t>
      </w:r>
    </w:p>
    <w:p w14:paraId="47CF3111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sliceSimultaneousUse</w:t>
      </w:r>
      <w:proofErr w:type="spellEnd"/>
      <w:r>
        <w:t>:</w:t>
      </w:r>
    </w:p>
    <w:p w14:paraId="729A40F3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SliceSimultaneousUse</w:t>
      </w:r>
      <w:proofErr w:type="spellEnd"/>
      <w:r>
        <w:t>'</w:t>
      </w:r>
    </w:p>
    <w:p w14:paraId="22BA9A13" w14:textId="77777777" w:rsidR="00AF329D" w:rsidRDefault="00AF329D" w:rsidP="00AF329D">
      <w:pPr>
        <w:pStyle w:val="PL"/>
      </w:pPr>
      <w:r>
        <w:t xml:space="preserve">        reliability:</w:t>
      </w:r>
    </w:p>
    <w:p w14:paraId="6BB57EAD" w14:textId="77777777" w:rsidR="00AF329D" w:rsidRDefault="00AF329D" w:rsidP="00AF329D">
      <w:pPr>
        <w:pStyle w:val="PL"/>
      </w:pPr>
      <w:r>
        <w:t xml:space="preserve">          type: number</w:t>
      </w:r>
    </w:p>
    <w:p w14:paraId="2CC9A06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energyEfficiency</w:t>
      </w:r>
      <w:proofErr w:type="spellEnd"/>
      <w:r>
        <w:t>:</w:t>
      </w:r>
    </w:p>
    <w:p w14:paraId="4E1B0BBF" w14:textId="77777777" w:rsidR="00AF329D" w:rsidRDefault="00AF329D" w:rsidP="00AF329D">
      <w:pPr>
        <w:pStyle w:val="PL"/>
      </w:pPr>
      <w:r>
        <w:t xml:space="preserve">          type: number </w:t>
      </w:r>
    </w:p>
    <w:p w14:paraId="7E9E7C0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dLDeterministicComm</w:t>
      </w:r>
      <w:proofErr w:type="spellEnd"/>
      <w:r>
        <w:t>:</w:t>
      </w:r>
    </w:p>
    <w:p w14:paraId="2109B426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0C50DCE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uLDeterministicComm</w:t>
      </w:r>
      <w:proofErr w:type="spellEnd"/>
      <w:r>
        <w:t>:</w:t>
      </w:r>
    </w:p>
    <w:p w14:paraId="1537BEF3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16A51DC3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survivalTime</w:t>
      </w:r>
      <w:proofErr w:type="spellEnd"/>
      <w:r>
        <w:t>:</w:t>
      </w:r>
    </w:p>
    <w:p w14:paraId="57737F21" w14:textId="77777777" w:rsidR="00AF329D" w:rsidRDefault="00AF329D" w:rsidP="00AF329D">
      <w:pPr>
        <w:pStyle w:val="PL"/>
      </w:pPr>
      <w:r>
        <w:lastRenderedPageBreak/>
        <w:t xml:space="preserve">          type: number</w:t>
      </w:r>
    </w:p>
    <w:p w14:paraId="04E1052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nssaaSupport</w:t>
      </w:r>
      <w:proofErr w:type="spellEnd"/>
      <w:r>
        <w:t>:</w:t>
      </w:r>
    </w:p>
    <w:p w14:paraId="478FA626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NSSAASupport</w:t>
      </w:r>
      <w:proofErr w:type="spellEnd"/>
      <w:r>
        <w:t>'</w:t>
      </w:r>
    </w:p>
    <w:p w14:paraId="6CE5D8BE" w14:textId="77777777" w:rsidR="00AF329D" w:rsidRDefault="00AF329D" w:rsidP="00AF329D">
      <w:pPr>
        <w:pStyle w:val="PL"/>
      </w:pPr>
      <w:r>
        <w:t xml:space="preserve">        n6Protection:</w:t>
      </w:r>
    </w:p>
    <w:p w14:paraId="48B8E22A" w14:textId="77777777" w:rsidR="00AF329D" w:rsidRDefault="00AF329D" w:rsidP="00AF329D">
      <w:pPr>
        <w:pStyle w:val="PL"/>
      </w:pPr>
      <w:r>
        <w:t xml:space="preserve">          $ref: '#/components/schemas/N6Protection'    </w:t>
      </w:r>
    </w:p>
    <w:p w14:paraId="77C949E2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RANSliceSubnetProfile</w:t>
      </w:r>
      <w:proofErr w:type="spellEnd"/>
      <w:r>
        <w:t>:</w:t>
      </w:r>
    </w:p>
    <w:p w14:paraId="00246123" w14:textId="77777777" w:rsidR="00AF329D" w:rsidRDefault="00AF329D" w:rsidP="00AF329D">
      <w:pPr>
        <w:pStyle w:val="PL"/>
      </w:pPr>
      <w:r>
        <w:t xml:space="preserve">      type: object</w:t>
      </w:r>
    </w:p>
    <w:p w14:paraId="0EAF1CE9" w14:textId="77777777" w:rsidR="00AF329D" w:rsidRDefault="00AF329D" w:rsidP="00AF329D">
      <w:pPr>
        <w:pStyle w:val="PL"/>
      </w:pPr>
      <w:r>
        <w:t xml:space="preserve">      properties:</w:t>
      </w:r>
    </w:p>
    <w:p w14:paraId="6EF4DC07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coverageAreaTAList</w:t>
      </w:r>
      <w:proofErr w:type="spellEnd"/>
      <w:r>
        <w:t>:</w:t>
      </w:r>
    </w:p>
    <w:p w14:paraId="42A9E864" w14:textId="77777777" w:rsidR="00AF329D" w:rsidRDefault="00AF329D" w:rsidP="00AF329D">
      <w:pPr>
        <w:pStyle w:val="PL"/>
      </w:pPr>
      <w:r>
        <w:t xml:space="preserve">          $ref: 'TS28541_NrNrm.yaml#/components/schemas/</w:t>
      </w:r>
      <w:proofErr w:type="spellStart"/>
      <w:r>
        <w:t>NrTacList</w:t>
      </w:r>
      <w:proofErr w:type="spellEnd"/>
      <w:r>
        <w:t>'</w:t>
      </w:r>
    </w:p>
    <w:p w14:paraId="0B452D4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dLLatency</w:t>
      </w:r>
      <w:proofErr w:type="spellEnd"/>
      <w:r>
        <w:t>:</w:t>
      </w:r>
    </w:p>
    <w:p w14:paraId="77E7CF2B" w14:textId="77777777" w:rsidR="00AF329D" w:rsidRDefault="00AF329D" w:rsidP="00AF329D">
      <w:pPr>
        <w:pStyle w:val="PL"/>
      </w:pPr>
      <w:r>
        <w:t xml:space="preserve">          type: number</w:t>
      </w:r>
    </w:p>
    <w:p w14:paraId="1303898D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uLLatency</w:t>
      </w:r>
      <w:proofErr w:type="spellEnd"/>
      <w:r>
        <w:t>:</w:t>
      </w:r>
    </w:p>
    <w:p w14:paraId="09C0B37A" w14:textId="77777777" w:rsidR="00AF329D" w:rsidRDefault="00AF329D" w:rsidP="00AF329D">
      <w:pPr>
        <w:pStyle w:val="PL"/>
      </w:pPr>
      <w:r>
        <w:t xml:space="preserve">          type: number</w:t>
      </w:r>
    </w:p>
    <w:p w14:paraId="40B20D3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uEMobilityLevel</w:t>
      </w:r>
      <w:proofErr w:type="spellEnd"/>
      <w:r>
        <w:t>:</w:t>
      </w:r>
    </w:p>
    <w:p w14:paraId="09B1ABC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MobilityLevel</w:t>
      </w:r>
      <w:proofErr w:type="spellEnd"/>
      <w:r>
        <w:t>'</w:t>
      </w:r>
    </w:p>
    <w:p w14:paraId="0018D9D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resourceSharingLevel</w:t>
      </w:r>
      <w:proofErr w:type="spellEnd"/>
      <w:r>
        <w:t>:</w:t>
      </w:r>
    </w:p>
    <w:p w14:paraId="546A35C5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SharingLevel</w:t>
      </w:r>
      <w:proofErr w:type="spellEnd"/>
      <w:r>
        <w:t>'</w:t>
      </w:r>
    </w:p>
    <w:p w14:paraId="099D9B8A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maxNumberofUEs</w:t>
      </w:r>
      <w:proofErr w:type="spellEnd"/>
      <w:r>
        <w:t>:</w:t>
      </w:r>
    </w:p>
    <w:p w14:paraId="7E64BD7E" w14:textId="77777777" w:rsidR="00AF329D" w:rsidRDefault="00AF329D" w:rsidP="00AF329D">
      <w:pPr>
        <w:pStyle w:val="PL"/>
      </w:pPr>
      <w:r>
        <w:t xml:space="preserve">          type: integer</w:t>
      </w:r>
    </w:p>
    <w:p w14:paraId="79C68C1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activityFactor</w:t>
      </w:r>
      <w:proofErr w:type="spellEnd"/>
      <w:r>
        <w:t>:</w:t>
      </w:r>
    </w:p>
    <w:p w14:paraId="50F988B4" w14:textId="77777777" w:rsidR="00AF329D" w:rsidRDefault="00AF329D" w:rsidP="00AF329D">
      <w:pPr>
        <w:pStyle w:val="PL"/>
      </w:pPr>
      <w:r>
        <w:t xml:space="preserve">          type: integer</w:t>
      </w:r>
    </w:p>
    <w:p w14:paraId="0FFE315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dLThptPerSliceSubnet</w:t>
      </w:r>
      <w:proofErr w:type="spellEnd"/>
      <w:r>
        <w:t>:</w:t>
      </w:r>
    </w:p>
    <w:p w14:paraId="25B7A92E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11E203A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dLThptPerUE</w:t>
      </w:r>
      <w:proofErr w:type="spellEnd"/>
      <w:r>
        <w:t>:</w:t>
      </w:r>
    </w:p>
    <w:p w14:paraId="26B220FD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1AA85A2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uLThptPerSliceSubnet</w:t>
      </w:r>
      <w:proofErr w:type="spellEnd"/>
      <w:r>
        <w:t>:</w:t>
      </w:r>
    </w:p>
    <w:p w14:paraId="47979EFA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1EBAAC9F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uLThptPerUE</w:t>
      </w:r>
      <w:proofErr w:type="spellEnd"/>
      <w:r>
        <w:t>:</w:t>
      </w:r>
    </w:p>
    <w:p w14:paraId="7A7D1465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2B844F3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uESpeed</w:t>
      </w:r>
      <w:proofErr w:type="spellEnd"/>
      <w:r>
        <w:t>:</w:t>
      </w:r>
    </w:p>
    <w:p w14:paraId="0DDFD9CF" w14:textId="77777777" w:rsidR="00AF329D" w:rsidRDefault="00AF329D" w:rsidP="00AF329D">
      <w:pPr>
        <w:pStyle w:val="PL"/>
      </w:pPr>
      <w:r>
        <w:t xml:space="preserve">          type: integer</w:t>
      </w:r>
    </w:p>
    <w:p w14:paraId="5FB39218" w14:textId="77777777" w:rsidR="00AF329D" w:rsidRDefault="00AF329D" w:rsidP="00AF329D">
      <w:pPr>
        <w:pStyle w:val="PL"/>
      </w:pPr>
      <w:r>
        <w:t xml:space="preserve">        reliability:</w:t>
      </w:r>
    </w:p>
    <w:p w14:paraId="06F88FE5" w14:textId="77777777" w:rsidR="00AF329D" w:rsidRDefault="00AF329D" w:rsidP="00AF329D">
      <w:pPr>
        <w:pStyle w:val="PL"/>
      </w:pPr>
      <w:r>
        <w:t xml:space="preserve">          type: number</w:t>
      </w:r>
    </w:p>
    <w:p w14:paraId="08B4EA4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dLMaxPktSize</w:t>
      </w:r>
      <w:proofErr w:type="spellEnd"/>
      <w:r>
        <w:t>:</w:t>
      </w:r>
    </w:p>
    <w:p w14:paraId="1F8BA3F2" w14:textId="77777777" w:rsidR="00AF329D" w:rsidRDefault="00AF329D" w:rsidP="00AF329D">
      <w:pPr>
        <w:pStyle w:val="PL"/>
      </w:pPr>
      <w:r>
        <w:t xml:space="preserve">          type: integer</w:t>
      </w:r>
    </w:p>
    <w:p w14:paraId="4B1D36B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uLMaxPktSize</w:t>
      </w:r>
      <w:proofErr w:type="spellEnd"/>
      <w:r>
        <w:t>:</w:t>
      </w:r>
    </w:p>
    <w:p w14:paraId="3AC895A5" w14:textId="77777777" w:rsidR="00AF329D" w:rsidRDefault="00AF329D" w:rsidP="00AF329D">
      <w:pPr>
        <w:pStyle w:val="PL"/>
      </w:pPr>
      <w:r>
        <w:t xml:space="preserve">          type: integer</w:t>
      </w:r>
    </w:p>
    <w:p w14:paraId="3C21B741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nROperatingBands</w:t>
      </w:r>
      <w:proofErr w:type="spellEnd"/>
      <w:r>
        <w:t>:</w:t>
      </w:r>
    </w:p>
    <w:p w14:paraId="74800A0F" w14:textId="77777777" w:rsidR="00AF329D" w:rsidRDefault="00AF329D" w:rsidP="00AF329D">
      <w:pPr>
        <w:pStyle w:val="PL"/>
      </w:pPr>
      <w:r>
        <w:t xml:space="preserve">          type: array</w:t>
      </w:r>
    </w:p>
    <w:p w14:paraId="6F0ECC4B" w14:textId="77777777" w:rsidR="00AF329D" w:rsidRDefault="00AF329D" w:rsidP="00AF329D">
      <w:pPr>
        <w:pStyle w:val="PL"/>
      </w:pPr>
      <w:r>
        <w:t xml:space="preserve">          items: </w:t>
      </w:r>
    </w:p>
    <w:p w14:paraId="25C05A59" w14:textId="77777777" w:rsidR="00AF329D" w:rsidRDefault="00AF329D" w:rsidP="00AF329D">
      <w:pPr>
        <w:pStyle w:val="PL"/>
      </w:pPr>
      <w:r>
        <w:t xml:space="preserve">            type: string</w:t>
      </w:r>
    </w:p>
    <w:p w14:paraId="5F56E0F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delayTolerance</w:t>
      </w:r>
      <w:proofErr w:type="spellEnd"/>
      <w:r>
        <w:t>:</w:t>
      </w:r>
    </w:p>
    <w:p w14:paraId="230185BA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DelayTolerance</w:t>
      </w:r>
      <w:proofErr w:type="spellEnd"/>
      <w:r>
        <w:t>'</w:t>
      </w:r>
    </w:p>
    <w:p w14:paraId="0C73FF2C" w14:textId="77777777" w:rsidR="00AF329D" w:rsidRDefault="00AF329D" w:rsidP="00AF329D">
      <w:pPr>
        <w:pStyle w:val="PL"/>
      </w:pPr>
      <w:r>
        <w:t xml:space="preserve">        positioning:</w:t>
      </w:r>
    </w:p>
    <w:p w14:paraId="59110337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PositioningRANSubnet</w:t>
      </w:r>
      <w:proofErr w:type="spellEnd"/>
      <w:r>
        <w:t>'</w:t>
      </w:r>
    </w:p>
    <w:p w14:paraId="7CB532B6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sliceSimultaneousUse</w:t>
      </w:r>
      <w:proofErr w:type="spellEnd"/>
      <w:r>
        <w:t>:</w:t>
      </w:r>
    </w:p>
    <w:p w14:paraId="4E67793C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SliceSimultaneousUse</w:t>
      </w:r>
      <w:proofErr w:type="spellEnd"/>
      <w:r>
        <w:t>'</w:t>
      </w:r>
    </w:p>
    <w:p w14:paraId="72A2DC3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energyEfficiency</w:t>
      </w:r>
      <w:proofErr w:type="spellEnd"/>
      <w:r>
        <w:t>:</w:t>
      </w:r>
    </w:p>
    <w:p w14:paraId="6CE73FFC" w14:textId="77777777" w:rsidR="00AF329D" w:rsidRDefault="00AF329D" w:rsidP="00AF329D">
      <w:pPr>
        <w:pStyle w:val="PL"/>
      </w:pPr>
      <w:r>
        <w:t xml:space="preserve">          type: number</w:t>
      </w:r>
    </w:p>
    <w:p w14:paraId="7E8E994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termDensity</w:t>
      </w:r>
      <w:proofErr w:type="spellEnd"/>
      <w:r>
        <w:t>:</w:t>
      </w:r>
    </w:p>
    <w:p w14:paraId="3F9A7CC7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TermDensity</w:t>
      </w:r>
      <w:proofErr w:type="spellEnd"/>
      <w:r>
        <w:t>'</w:t>
      </w:r>
    </w:p>
    <w:p w14:paraId="24B1A541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survivalTime</w:t>
      </w:r>
      <w:proofErr w:type="spellEnd"/>
      <w:r>
        <w:t>:</w:t>
      </w:r>
    </w:p>
    <w:p w14:paraId="4E1D629D" w14:textId="77777777" w:rsidR="00AF329D" w:rsidRDefault="00AF329D" w:rsidP="00AF329D">
      <w:pPr>
        <w:pStyle w:val="PL"/>
      </w:pPr>
      <w:r>
        <w:t xml:space="preserve">          type: number</w:t>
      </w:r>
    </w:p>
    <w:p w14:paraId="585CFD1F" w14:textId="77777777" w:rsidR="00AF329D" w:rsidRDefault="00AF329D" w:rsidP="00AF329D">
      <w:pPr>
        <w:pStyle w:val="PL"/>
      </w:pPr>
      <w:r>
        <w:t xml:space="preserve">        synchronicity:</w:t>
      </w:r>
    </w:p>
    <w:p w14:paraId="0267712C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SynchronicityRANSubnet</w:t>
      </w:r>
      <w:proofErr w:type="spellEnd"/>
      <w:r>
        <w:t>'</w:t>
      </w:r>
    </w:p>
    <w:p w14:paraId="556D4F7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dLDeterministicComm</w:t>
      </w:r>
      <w:proofErr w:type="spellEnd"/>
      <w:r>
        <w:t>:</w:t>
      </w:r>
    </w:p>
    <w:p w14:paraId="5D8E880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400693A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uLDeterministicComm</w:t>
      </w:r>
      <w:proofErr w:type="spellEnd"/>
      <w:r>
        <w:t>:</w:t>
      </w:r>
    </w:p>
    <w:p w14:paraId="575B05DE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59FD0930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TopSliceSubnetProfile</w:t>
      </w:r>
      <w:proofErr w:type="spellEnd"/>
      <w:r>
        <w:t>:</w:t>
      </w:r>
    </w:p>
    <w:p w14:paraId="5B5653B9" w14:textId="77777777" w:rsidR="00AF329D" w:rsidRDefault="00AF329D" w:rsidP="00AF329D">
      <w:pPr>
        <w:pStyle w:val="PL"/>
      </w:pPr>
      <w:r>
        <w:t xml:space="preserve">      type: object</w:t>
      </w:r>
    </w:p>
    <w:p w14:paraId="19D6BF85" w14:textId="77777777" w:rsidR="00AF329D" w:rsidRDefault="00AF329D" w:rsidP="00AF329D">
      <w:pPr>
        <w:pStyle w:val="PL"/>
      </w:pPr>
      <w:r>
        <w:t xml:space="preserve">      properties:</w:t>
      </w:r>
    </w:p>
    <w:p w14:paraId="5E7E0697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dLLatency</w:t>
      </w:r>
      <w:proofErr w:type="spellEnd"/>
      <w:r>
        <w:t>:</w:t>
      </w:r>
    </w:p>
    <w:p w14:paraId="23CFAE51" w14:textId="77777777" w:rsidR="00AF329D" w:rsidRDefault="00AF329D" w:rsidP="00AF329D">
      <w:pPr>
        <w:pStyle w:val="PL"/>
      </w:pPr>
      <w:r>
        <w:t xml:space="preserve">          type: integer</w:t>
      </w:r>
    </w:p>
    <w:p w14:paraId="715F1CA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uLLatency</w:t>
      </w:r>
      <w:proofErr w:type="spellEnd"/>
      <w:r>
        <w:t>:</w:t>
      </w:r>
    </w:p>
    <w:p w14:paraId="68DA706E" w14:textId="77777777" w:rsidR="00AF329D" w:rsidRDefault="00AF329D" w:rsidP="00AF329D">
      <w:pPr>
        <w:pStyle w:val="PL"/>
      </w:pPr>
      <w:r>
        <w:t xml:space="preserve">          type: integer</w:t>
      </w:r>
    </w:p>
    <w:p w14:paraId="1F18164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maxNumberofUEs</w:t>
      </w:r>
      <w:proofErr w:type="spellEnd"/>
      <w:r>
        <w:t>:</w:t>
      </w:r>
    </w:p>
    <w:p w14:paraId="7A1BBEB1" w14:textId="77777777" w:rsidR="00AF329D" w:rsidRDefault="00AF329D" w:rsidP="00AF329D">
      <w:pPr>
        <w:pStyle w:val="PL"/>
      </w:pPr>
      <w:r>
        <w:t xml:space="preserve">          type: integer</w:t>
      </w:r>
    </w:p>
    <w:p w14:paraId="156F73C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dLThptPerSliceSubnet</w:t>
      </w:r>
      <w:proofErr w:type="spellEnd"/>
      <w:r>
        <w:t>:</w:t>
      </w:r>
    </w:p>
    <w:p w14:paraId="6FB96D49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37A27B1D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dLThptPerUE</w:t>
      </w:r>
      <w:proofErr w:type="spellEnd"/>
      <w:r>
        <w:t>:</w:t>
      </w:r>
    </w:p>
    <w:p w14:paraId="6F59C918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62849B7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uLThptPerSliceSubnet</w:t>
      </w:r>
      <w:proofErr w:type="spellEnd"/>
      <w:r>
        <w:t>:</w:t>
      </w:r>
    </w:p>
    <w:p w14:paraId="144C5CD4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5091E08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uLThptPerUE</w:t>
      </w:r>
      <w:proofErr w:type="spellEnd"/>
      <w:r>
        <w:t>:</w:t>
      </w:r>
    </w:p>
    <w:p w14:paraId="075F2E4E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XLThpt</w:t>
      </w:r>
      <w:proofErr w:type="spellEnd"/>
      <w:r>
        <w:t>'</w:t>
      </w:r>
    </w:p>
    <w:p w14:paraId="69800D9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dLMaxPktSize</w:t>
      </w:r>
      <w:proofErr w:type="spellEnd"/>
      <w:r>
        <w:t>:</w:t>
      </w:r>
    </w:p>
    <w:p w14:paraId="70968750" w14:textId="77777777" w:rsidR="00AF329D" w:rsidRDefault="00AF329D" w:rsidP="00AF329D">
      <w:pPr>
        <w:pStyle w:val="PL"/>
      </w:pPr>
      <w:r>
        <w:lastRenderedPageBreak/>
        <w:t xml:space="preserve">          type: integer</w:t>
      </w:r>
    </w:p>
    <w:p w14:paraId="59D1F502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uLMaxPktSize</w:t>
      </w:r>
      <w:proofErr w:type="spellEnd"/>
      <w:r>
        <w:t>:</w:t>
      </w:r>
    </w:p>
    <w:p w14:paraId="66B12BC2" w14:textId="77777777" w:rsidR="00AF329D" w:rsidRDefault="00AF329D" w:rsidP="00AF329D">
      <w:pPr>
        <w:pStyle w:val="PL"/>
      </w:pPr>
      <w:r>
        <w:t xml:space="preserve">          type: integer</w:t>
      </w:r>
    </w:p>
    <w:p w14:paraId="35E8B01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maxNumberOfPDUSessions</w:t>
      </w:r>
      <w:proofErr w:type="spellEnd"/>
      <w:r>
        <w:t>:</w:t>
      </w:r>
    </w:p>
    <w:p w14:paraId="3AB8D499" w14:textId="77777777" w:rsidR="00AF329D" w:rsidRDefault="00AF329D" w:rsidP="00AF329D">
      <w:pPr>
        <w:pStyle w:val="PL"/>
      </w:pPr>
      <w:r>
        <w:t xml:space="preserve">          type: integer</w:t>
      </w:r>
    </w:p>
    <w:p w14:paraId="5FC0D4C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nROperatingBands</w:t>
      </w:r>
      <w:proofErr w:type="spellEnd"/>
      <w:r>
        <w:t>:</w:t>
      </w:r>
    </w:p>
    <w:p w14:paraId="03B00FBF" w14:textId="77777777" w:rsidR="00AF329D" w:rsidRDefault="00AF329D" w:rsidP="00AF329D">
      <w:pPr>
        <w:pStyle w:val="PL"/>
      </w:pPr>
      <w:r>
        <w:t xml:space="preserve">          type: array</w:t>
      </w:r>
    </w:p>
    <w:p w14:paraId="1458B502" w14:textId="77777777" w:rsidR="00AF329D" w:rsidRDefault="00AF329D" w:rsidP="00AF329D">
      <w:pPr>
        <w:pStyle w:val="PL"/>
      </w:pPr>
      <w:r>
        <w:t xml:space="preserve">          items: </w:t>
      </w:r>
    </w:p>
    <w:p w14:paraId="2A24BE0F" w14:textId="77777777" w:rsidR="00AF329D" w:rsidRDefault="00AF329D" w:rsidP="00AF329D">
      <w:pPr>
        <w:pStyle w:val="PL"/>
      </w:pPr>
      <w:r>
        <w:t xml:space="preserve">            type: string</w:t>
      </w:r>
    </w:p>
    <w:p w14:paraId="5E9BFEF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sliceSimultaneousUse</w:t>
      </w:r>
      <w:proofErr w:type="spellEnd"/>
      <w:r>
        <w:t>:</w:t>
      </w:r>
    </w:p>
    <w:p w14:paraId="2192434C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SliceSimultaneousUse</w:t>
      </w:r>
      <w:proofErr w:type="spellEnd"/>
      <w:r>
        <w:t>'</w:t>
      </w:r>
    </w:p>
    <w:p w14:paraId="032C791B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energyEfficiency</w:t>
      </w:r>
      <w:proofErr w:type="spellEnd"/>
      <w:r>
        <w:t>:</w:t>
      </w:r>
    </w:p>
    <w:p w14:paraId="5C2EA0A7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EnergyEfficiency</w:t>
      </w:r>
      <w:proofErr w:type="spellEnd"/>
      <w:r>
        <w:t>'</w:t>
      </w:r>
    </w:p>
    <w:p w14:paraId="03D60815" w14:textId="77777777" w:rsidR="00AF329D" w:rsidRDefault="00AF329D" w:rsidP="00AF329D">
      <w:pPr>
        <w:pStyle w:val="PL"/>
      </w:pPr>
      <w:r>
        <w:t xml:space="preserve">        synchronicity:</w:t>
      </w:r>
    </w:p>
    <w:p w14:paraId="4500B6D7" w14:textId="77777777" w:rsidR="00AF329D" w:rsidRDefault="00AF329D" w:rsidP="00AF329D">
      <w:pPr>
        <w:pStyle w:val="PL"/>
      </w:pPr>
      <w:r>
        <w:t xml:space="preserve">          $ref: '#/components/schemas/Synchronicity'</w:t>
      </w:r>
    </w:p>
    <w:p w14:paraId="47732C33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delayTolerance</w:t>
      </w:r>
      <w:proofErr w:type="spellEnd"/>
      <w:r>
        <w:t>:</w:t>
      </w:r>
    </w:p>
    <w:p w14:paraId="28736F0E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DelayTolerance</w:t>
      </w:r>
      <w:proofErr w:type="spellEnd"/>
      <w:r>
        <w:t>'</w:t>
      </w:r>
    </w:p>
    <w:p w14:paraId="6F782D59" w14:textId="77777777" w:rsidR="00AF329D" w:rsidRDefault="00AF329D" w:rsidP="00AF329D">
      <w:pPr>
        <w:pStyle w:val="PL"/>
      </w:pPr>
      <w:r>
        <w:t xml:space="preserve">        positioning:</w:t>
      </w:r>
    </w:p>
    <w:p w14:paraId="70709130" w14:textId="77777777" w:rsidR="00AF329D" w:rsidRDefault="00AF329D" w:rsidP="00AF329D">
      <w:pPr>
        <w:pStyle w:val="PL"/>
      </w:pPr>
      <w:r>
        <w:t xml:space="preserve">          $ref: '#/components/schemas/Positioning'  </w:t>
      </w:r>
    </w:p>
    <w:p w14:paraId="297EC0F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termDensity</w:t>
      </w:r>
      <w:proofErr w:type="spellEnd"/>
      <w:r>
        <w:t>:</w:t>
      </w:r>
    </w:p>
    <w:p w14:paraId="7EBDBE89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TermDensity</w:t>
      </w:r>
      <w:proofErr w:type="spellEnd"/>
      <w:r>
        <w:t>'</w:t>
      </w:r>
    </w:p>
    <w:p w14:paraId="504382CF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activityFactor</w:t>
      </w:r>
      <w:proofErr w:type="spellEnd"/>
      <w:r>
        <w:t>:</w:t>
      </w:r>
    </w:p>
    <w:p w14:paraId="48FE0E8C" w14:textId="77777777" w:rsidR="00AF329D" w:rsidRDefault="00AF329D" w:rsidP="00AF329D">
      <w:pPr>
        <w:pStyle w:val="PL"/>
      </w:pPr>
      <w:r>
        <w:t xml:space="preserve">          type: integer</w:t>
      </w:r>
    </w:p>
    <w:p w14:paraId="5580F86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coverageAreaTAList</w:t>
      </w:r>
      <w:proofErr w:type="spellEnd"/>
      <w:r>
        <w:t>:</w:t>
      </w:r>
    </w:p>
    <w:p w14:paraId="4FC6AF08" w14:textId="77777777" w:rsidR="00AF329D" w:rsidRDefault="00AF329D" w:rsidP="00AF329D">
      <w:pPr>
        <w:pStyle w:val="PL"/>
      </w:pPr>
      <w:r>
        <w:t xml:space="preserve">          $ref: 'TS28541_NrNrm.yaml#/components/schemas/</w:t>
      </w:r>
      <w:proofErr w:type="spellStart"/>
      <w:r>
        <w:t>NrTacList</w:t>
      </w:r>
      <w:proofErr w:type="spellEnd"/>
      <w:r>
        <w:t>'</w:t>
      </w:r>
    </w:p>
    <w:p w14:paraId="1435AC69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resourceSharingLevel</w:t>
      </w:r>
      <w:proofErr w:type="spellEnd"/>
      <w:r>
        <w:t>:</w:t>
      </w:r>
    </w:p>
    <w:p w14:paraId="6A23FE33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SharingLevel</w:t>
      </w:r>
      <w:proofErr w:type="spellEnd"/>
      <w:r>
        <w:t>'</w:t>
      </w:r>
    </w:p>
    <w:p w14:paraId="01DBE45D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uEMobilityLevel</w:t>
      </w:r>
      <w:proofErr w:type="spellEnd"/>
      <w:r>
        <w:t>:</w:t>
      </w:r>
    </w:p>
    <w:p w14:paraId="6BD48499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MobilityLevel</w:t>
      </w:r>
      <w:proofErr w:type="spellEnd"/>
      <w:r>
        <w:t>'</w:t>
      </w:r>
    </w:p>
    <w:p w14:paraId="52EFBFFE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uESpeed</w:t>
      </w:r>
      <w:proofErr w:type="spellEnd"/>
      <w:r>
        <w:t>:</w:t>
      </w:r>
    </w:p>
    <w:p w14:paraId="52A55F18" w14:textId="77777777" w:rsidR="00AF329D" w:rsidRDefault="00AF329D" w:rsidP="00AF329D">
      <w:pPr>
        <w:pStyle w:val="PL"/>
      </w:pPr>
      <w:r>
        <w:t xml:space="preserve">          type: integer</w:t>
      </w:r>
    </w:p>
    <w:p w14:paraId="2D3E042C" w14:textId="77777777" w:rsidR="00AF329D" w:rsidRDefault="00AF329D" w:rsidP="00AF329D">
      <w:pPr>
        <w:pStyle w:val="PL"/>
      </w:pPr>
      <w:r>
        <w:t xml:space="preserve">        reliability:</w:t>
      </w:r>
    </w:p>
    <w:p w14:paraId="3F32C767" w14:textId="77777777" w:rsidR="00AF329D" w:rsidRDefault="00AF329D" w:rsidP="00AF329D">
      <w:pPr>
        <w:pStyle w:val="PL"/>
      </w:pPr>
      <w:r>
        <w:t xml:space="preserve">          type: number</w:t>
      </w:r>
    </w:p>
    <w:p w14:paraId="1A1895D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dLDeterministicComm</w:t>
      </w:r>
      <w:proofErr w:type="spellEnd"/>
      <w:r>
        <w:t>:</w:t>
      </w:r>
    </w:p>
    <w:p w14:paraId="3C38D6EF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6B9A5E65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uLDeterministicComm</w:t>
      </w:r>
      <w:proofErr w:type="spellEnd"/>
      <w:r>
        <w:t>:</w:t>
      </w:r>
    </w:p>
    <w:p w14:paraId="1C244526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DeterministicComm</w:t>
      </w:r>
      <w:proofErr w:type="spellEnd"/>
      <w:r>
        <w:t>'</w:t>
      </w:r>
    </w:p>
    <w:p w14:paraId="367D9168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survivalTime</w:t>
      </w:r>
      <w:proofErr w:type="spellEnd"/>
      <w:r>
        <w:t>:</w:t>
      </w:r>
    </w:p>
    <w:p w14:paraId="0A400B04" w14:textId="77777777" w:rsidR="00AF329D" w:rsidRDefault="00AF329D" w:rsidP="00AF329D">
      <w:pPr>
        <w:pStyle w:val="PL"/>
      </w:pPr>
      <w:r>
        <w:t xml:space="preserve">          type: number</w:t>
      </w:r>
    </w:p>
    <w:p w14:paraId="55F34FD3" w14:textId="77777777" w:rsidR="00AF329D" w:rsidRDefault="00AF329D" w:rsidP="00AF329D">
      <w:pPr>
        <w:pStyle w:val="PL"/>
      </w:pPr>
      <w:r>
        <w:t xml:space="preserve">        </w:t>
      </w:r>
      <w:proofErr w:type="spellStart"/>
      <w:r>
        <w:t>nssaaSupport</w:t>
      </w:r>
      <w:proofErr w:type="spellEnd"/>
      <w:r>
        <w:t>:</w:t>
      </w:r>
    </w:p>
    <w:p w14:paraId="724A3468" w14:textId="77777777" w:rsidR="00AF329D" w:rsidRDefault="00AF329D" w:rsidP="00AF329D">
      <w:pPr>
        <w:pStyle w:val="PL"/>
      </w:pPr>
      <w:r>
        <w:t xml:space="preserve">          $ref: '#/components/schemas/</w:t>
      </w:r>
      <w:proofErr w:type="spellStart"/>
      <w:r>
        <w:t>NSSAASupport</w:t>
      </w:r>
      <w:proofErr w:type="spellEnd"/>
      <w:r>
        <w:t>'</w:t>
      </w:r>
    </w:p>
    <w:p w14:paraId="23C9630F" w14:textId="77777777" w:rsidR="00AF329D" w:rsidRDefault="00AF329D" w:rsidP="00AF329D">
      <w:pPr>
        <w:pStyle w:val="PL"/>
      </w:pPr>
      <w:r>
        <w:t xml:space="preserve">        n6Protection:</w:t>
      </w:r>
    </w:p>
    <w:p w14:paraId="7FE9F1DD" w14:textId="77777777" w:rsidR="00AF329D" w:rsidRDefault="00AF329D" w:rsidP="00AF329D">
      <w:pPr>
        <w:pStyle w:val="PL"/>
      </w:pPr>
      <w:r>
        <w:t xml:space="preserve">          $ref: '#/components/schemas/N6Protection'</w:t>
      </w:r>
    </w:p>
    <w:p w14:paraId="4CF0AD0F" w14:textId="77777777" w:rsidR="00AF329D" w:rsidRDefault="00AF329D" w:rsidP="00AF329D">
      <w:pPr>
        <w:pStyle w:val="PL"/>
      </w:pPr>
    </w:p>
    <w:p w14:paraId="482C095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ServiceProfile</w:t>
      </w:r>
      <w:proofErr w:type="spellEnd"/>
      <w:r>
        <w:t>:</w:t>
      </w:r>
    </w:p>
    <w:p w14:paraId="5C702AB9" w14:textId="77777777" w:rsidR="00AF329D" w:rsidRDefault="00AF329D" w:rsidP="00AF329D">
      <w:pPr>
        <w:pStyle w:val="PL"/>
      </w:pPr>
      <w:r>
        <w:t xml:space="preserve">      type: object</w:t>
      </w:r>
    </w:p>
    <w:p w14:paraId="5623D14C" w14:textId="77777777" w:rsidR="00AF329D" w:rsidRDefault="00AF329D" w:rsidP="00AF329D">
      <w:pPr>
        <w:pStyle w:val="PL"/>
      </w:pPr>
      <w:r>
        <w:t xml:space="preserve">      properties:</w:t>
      </w:r>
    </w:p>
    <w:p w14:paraId="37214580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serviceProfileId</w:t>
      </w:r>
      <w:proofErr w:type="spellEnd"/>
      <w:r>
        <w:t xml:space="preserve">: </w:t>
      </w:r>
    </w:p>
    <w:p w14:paraId="127400C4" w14:textId="77777777" w:rsidR="00AF329D" w:rsidRDefault="00AF329D" w:rsidP="00AF329D">
      <w:pPr>
        <w:pStyle w:val="PL"/>
      </w:pPr>
      <w:r>
        <w:t xml:space="preserve">            type: string</w:t>
      </w:r>
    </w:p>
    <w:p w14:paraId="074E1AB3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plmnInfoList</w:t>
      </w:r>
      <w:proofErr w:type="spellEnd"/>
      <w:r>
        <w:t>:</w:t>
      </w:r>
    </w:p>
    <w:p w14:paraId="5A63010B" w14:textId="77777777" w:rsidR="00AF329D" w:rsidRDefault="00AF329D" w:rsidP="00AF329D">
      <w:pPr>
        <w:pStyle w:val="PL"/>
      </w:pPr>
      <w:r>
        <w:t xml:space="preserve">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232BEFCB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maxNumberofUEs</w:t>
      </w:r>
      <w:proofErr w:type="spellEnd"/>
      <w:r>
        <w:t>:</w:t>
      </w:r>
    </w:p>
    <w:p w14:paraId="679B0EB1" w14:textId="77777777" w:rsidR="00AF329D" w:rsidRDefault="00AF329D" w:rsidP="00AF329D">
      <w:pPr>
        <w:pStyle w:val="PL"/>
      </w:pPr>
      <w:r>
        <w:t xml:space="preserve">            type: number</w:t>
      </w:r>
    </w:p>
    <w:p w14:paraId="428F953C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dLLatency</w:t>
      </w:r>
      <w:proofErr w:type="spellEnd"/>
      <w:r>
        <w:t>:</w:t>
      </w:r>
    </w:p>
    <w:p w14:paraId="195CFF15" w14:textId="77777777" w:rsidR="00AF329D" w:rsidRDefault="00AF329D" w:rsidP="00AF329D">
      <w:pPr>
        <w:pStyle w:val="PL"/>
      </w:pPr>
      <w:r>
        <w:t xml:space="preserve">            type: number</w:t>
      </w:r>
    </w:p>
    <w:p w14:paraId="1FB28BC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uLLatency</w:t>
      </w:r>
      <w:proofErr w:type="spellEnd"/>
      <w:r>
        <w:t>:</w:t>
      </w:r>
    </w:p>
    <w:p w14:paraId="1FA8AE74" w14:textId="77777777" w:rsidR="00AF329D" w:rsidRDefault="00AF329D" w:rsidP="00AF329D">
      <w:pPr>
        <w:pStyle w:val="PL"/>
      </w:pPr>
      <w:r>
        <w:t xml:space="preserve">            type: number</w:t>
      </w:r>
    </w:p>
    <w:p w14:paraId="25396039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uEMobilityLevel</w:t>
      </w:r>
      <w:proofErr w:type="spellEnd"/>
      <w:r>
        <w:t>:</w:t>
      </w:r>
    </w:p>
    <w:p w14:paraId="252D3A82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MobilityLevel</w:t>
      </w:r>
      <w:proofErr w:type="spellEnd"/>
      <w:r>
        <w:t>'</w:t>
      </w:r>
    </w:p>
    <w:p w14:paraId="532A51DC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sst</w:t>
      </w:r>
      <w:proofErr w:type="spellEnd"/>
      <w:r>
        <w:t>:</w:t>
      </w:r>
    </w:p>
    <w:p w14:paraId="19934D73" w14:textId="77777777" w:rsidR="00AF329D" w:rsidRDefault="00AF329D" w:rsidP="00AF329D">
      <w:pPr>
        <w:pStyle w:val="PL"/>
      </w:pPr>
      <w:r>
        <w:t xml:space="preserve">            $ref: 'TS28541_NrNrm.yaml#/components/schemas/</w:t>
      </w:r>
      <w:proofErr w:type="spellStart"/>
      <w:r>
        <w:t>Sst</w:t>
      </w:r>
      <w:proofErr w:type="spellEnd"/>
      <w:r>
        <w:t>'</w:t>
      </w:r>
    </w:p>
    <w:p w14:paraId="430EF72A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networkSliceSharingIndicator</w:t>
      </w:r>
      <w:proofErr w:type="spellEnd"/>
      <w:r>
        <w:t>:</w:t>
      </w:r>
    </w:p>
    <w:p w14:paraId="302CDD8D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NetworkSliceSharingIndicator</w:t>
      </w:r>
      <w:proofErr w:type="spellEnd"/>
      <w:r>
        <w:t>'</w:t>
      </w:r>
    </w:p>
    <w:p w14:paraId="443C3527" w14:textId="77777777" w:rsidR="00AF329D" w:rsidRDefault="00AF329D" w:rsidP="00AF329D">
      <w:pPr>
        <w:pStyle w:val="PL"/>
      </w:pPr>
      <w:r>
        <w:t xml:space="preserve">          availability:</w:t>
      </w:r>
    </w:p>
    <w:p w14:paraId="54CFE538" w14:textId="77777777" w:rsidR="00AF329D" w:rsidRDefault="00AF329D" w:rsidP="00AF329D">
      <w:pPr>
        <w:pStyle w:val="PL"/>
      </w:pPr>
      <w:r>
        <w:t xml:space="preserve">            type: number</w:t>
      </w:r>
    </w:p>
    <w:p w14:paraId="46997D32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delayTolerance</w:t>
      </w:r>
      <w:proofErr w:type="spellEnd"/>
      <w:r>
        <w:t>:</w:t>
      </w:r>
    </w:p>
    <w:p w14:paraId="0964B791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DelayTolerance</w:t>
      </w:r>
      <w:proofErr w:type="spellEnd"/>
      <w:r>
        <w:t>'</w:t>
      </w:r>
    </w:p>
    <w:p w14:paraId="77E2E55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dLDeterministicComm</w:t>
      </w:r>
      <w:proofErr w:type="spellEnd"/>
      <w:r>
        <w:t>:</w:t>
      </w:r>
    </w:p>
    <w:p w14:paraId="5684B56F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DeterministicComm</w:t>
      </w:r>
      <w:proofErr w:type="spellEnd"/>
      <w:r>
        <w:t>'</w:t>
      </w:r>
    </w:p>
    <w:p w14:paraId="3C314F26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uLDeterministicComm</w:t>
      </w:r>
      <w:proofErr w:type="spellEnd"/>
      <w:r>
        <w:t>:</w:t>
      </w:r>
    </w:p>
    <w:p w14:paraId="4AB626E4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DeterministicComm</w:t>
      </w:r>
      <w:proofErr w:type="spellEnd"/>
      <w:r>
        <w:t>'</w:t>
      </w:r>
    </w:p>
    <w:p w14:paraId="48FEDA9C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dLThptPerSlice</w:t>
      </w:r>
      <w:proofErr w:type="spellEnd"/>
      <w:r>
        <w:t>:</w:t>
      </w:r>
    </w:p>
    <w:p w14:paraId="74156E15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XLThpt</w:t>
      </w:r>
      <w:proofErr w:type="spellEnd"/>
      <w:r>
        <w:t>'</w:t>
      </w:r>
    </w:p>
    <w:p w14:paraId="752D0C8B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dLThptPerUE</w:t>
      </w:r>
      <w:proofErr w:type="spellEnd"/>
      <w:r>
        <w:t>:</w:t>
      </w:r>
    </w:p>
    <w:p w14:paraId="5C472682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XLThpt</w:t>
      </w:r>
      <w:proofErr w:type="spellEnd"/>
      <w:r>
        <w:t>'</w:t>
      </w:r>
    </w:p>
    <w:p w14:paraId="309D265D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uLThptPerSlice</w:t>
      </w:r>
      <w:proofErr w:type="spellEnd"/>
      <w:r>
        <w:t>:</w:t>
      </w:r>
    </w:p>
    <w:p w14:paraId="17D58F29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XLThpt</w:t>
      </w:r>
      <w:proofErr w:type="spellEnd"/>
      <w:r>
        <w:t>'</w:t>
      </w:r>
    </w:p>
    <w:p w14:paraId="76E1D568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uLThptPerUE</w:t>
      </w:r>
      <w:proofErr w:type="spellEnd"/>
      <w:r>
        <w:t>:</w:t>
      </w:r>
    </w:p>
    <w:p w14:paraId="50C4FBDA" w14:textId="77777777" w:rsidR="00AF329D" w:rsidRDefault="00AF329D" w:rsidP="00AF329D">
      <w:pPr>
        <w:pStyle w:val="PL"/>
      </w:pPr>
      <w:r>
        <w:lastRenderedPageBreak/>
        <w:t xml:space="preserve">            $ref: '#/components/schemas/</w:t>
      </w:r>
      <w:proofErr w:type="spellStart"/>
      <w:r>
        <w:t>XLThpt</w:t>
      </w:r>
      <w:proofErr w:type="spellEnd"/>
      <w:r>
        <w:t>'</w:t>
      </w:r>
    </w:p>
    <w:p w14:paraId="2FFECAD0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dLMaxPktSize</w:t>
      </w:r>
      <w:proofErr w:type="spellEnd"/>
      <w:r>
        <w:t>:</w:t>
      </w:r>
    </w:p>
    <w:p w14:paraId="5CB767A0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MaxPktSize</w:t>
      </w:r>
      <w:proofErr w:type="spellEnd"/>
      <w:r>
        <w:t>'</w:t>
      </w:r>
    </w:p>
    <w:p w14:paraId="030F4BB5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uLMaxPktSize</w:t>
      </w:r>
      <w:proofErr w:type="spellEnd"/>
      <w:r>
        <w:t>:</w:t>
      </w:r>
    </w:p>
    <w:p w14:paraId="7CD8056A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MaxPktSize</w:t>
      </w:r>
      <w:proofErr w:type="spellEnd"/>
      <w:r>
        <w:t>'</w:t>
      </w:r>
    </w:p>
    <w:p w14:paraId="0654A93A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maxNumberofPDUSessions</w:t>
      </w:r>
      <w:proofErr w:type="spellEnd"/>
      <w:r>
        <w:t>:</w:t>
      </w:r>
    </w:p>
    <w:p w14:paraId="78ECC7E5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MaxNumberofPDUSessions</w:t>
      </w:r>
      <w:proofErr w:type="spellEnd"/>
      <w:r>
        <w:t>'</w:t>
      </w:r>
    </w:p>
    <w:p w14:paraId="2EBD9461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kPIMonitoring</w:t>
      </w:r>
      <w:proofErr w:type="spellEnd"/>
      <w:r>
        <w:t>:</w:t>
      </w:r>
    </w:p>
    <w:p w14:paraId="39F20E34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KPIMonitoring</w:t>
      </w:r>
      <w:proofErr w:type="spellEnd"/>
      <w:r>
        <w:t>'</w:t>
      </w:r>
    </w:p>
    <w:p w14:paraId="1617A6E0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nBIoT</w:t>
      </w:r>
      <w:proofErr w:type="spellEnd"/>
      <w:r>
        <w:t>:</w:t>
      </w:r>
    </w:p>
    <w:p w14:paraId="2469ABE1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NBIoT</w:t>
      </w:r>
      <w:proofErr w:type="spellEnd"/>
      <w:r>
        <w:t>'</w:t>
      </w:r>
    </w:p>
    <w:p w14:paraId="04F39BAD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radioSpectrum</w:t>
      </w:r>
      <w:proofErr w:type="spellEnd"/>
      <w:r>
        <w:t>:</w:t>
      </w:r>
    </w:p>
    <w:p w14:paraId="10A7F386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RadioSpectrum</w:t>
      </w:r>
      <w:proofErr w:type="spellEnd"/>
      <w:r>
        <w:t>'</w:t>
      </w:r>
    </w:p>
    <w:p w14:paraId="16360D96" w14:textId="77777777" w:rsidR="00AF329D" w:rsidRDefault="00AF329D" w:rsidP="00AF329D">
      <w:pPr>
        <w:pStyle w:val="PL"/>
      </w:pPr>
      <w:r>
        <w:t xml:space="preserve">          synchronicity:</w:t>
      </w:r>
    </w:p>
    <w:p w14:paraId="32B3E5EC" w14:textId="77777777" w:rsidR="00AF329D" w:rsidRDefault="00AF329D" w:rsidP="00AF329D">
      <w:pPr>
        <w:pStyle w:val="PL"/>
      </w:pPr>
      <w:r>
        <w:t xml:space="preserve">            $ref: '#/components/schemas/Synchronicity'</w:t>
      </w:r>
    </w:p>
    <w:p w14:paraId="3A884B94" w14:textId="77777777" w:rsidR="00AF329D" w:rsidRDefault="00AF329D" w:rsidP="00AF329D">
      <w:pPr>
        <w:pStyle w:val="PL"/>
      </w:pPr>
      <w:r>
        <w:t xml:space="preserve">          positioning:</w:t>
      </w:r>
    </w:p>
    <w:p w14:paraId="19C83320" w14:textId="77777777" w:rsidR="00AF329D" w:rsidRDefault="00AF329D" w:rsidP="00AF329D">
      <w:pPr>
        <w:pStyle w:val="PL"/>
      </w:pPr>
      <w:r>
        <w:t xml:space="preserve">            $ref: '#/components/schemas/Positioning'</w:t>
      </w:r>
    </w:p>
    <w:p w14:paraId="305E1B9B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userMgmtOpen</w:t>
      </w:r>
      <w:proofErr w:type="spellEnd"/>
      <w:r>
        <w:t>:</w:t>
      </w:r>
    </w:p>
    <w:p w14:paraId="2555E001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UserMgmtOpen</w:t>
      </w:r>
      <w:proofErr w:type="spellEnd"/>
      <w:r>
        <w:t>'</w:t>
      </w:r>
    </w:p>
    <w:p w14:paraId="6A7F3FE8" w14:textId="77777777" w:rsidR="00AF329D" w:rsidRDefault="00AF329D" w:rsidP="00AF329D">
      <w:pPr>
        <w:pStyle w:val="PL"/>
      </w:pPr>
      <w:r>
        <w:t xml:space="preserve">          v2XCommModels:</w:t>
      </w:r>
    </w:p>
    <w:p w14:paraId="2EC3944E" w14:textId="77777777" w:rsidR="00AF329D" w:rsidRDefault="00AF329D" w:rsidP="00AF329D">
      <w:pPr>
        <w:pStyle w:val="PL"/>
      </w:pPr>
      <w:r>
        <w:t xml:space="preserve">            $ref: '#/components/schemas/V2XCommModels'</w:t>
      </w:r>
    </w:p>
    <w:p w14:paraId="201D32D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coverageArea</w:t>
      </w:r>
      <w:proofErr w:type="spellEnd"/>
      <w:r>
        <w:t>:</w:t>
      </w:r>
    </w:p>
    <w:p w14:paraId="1B33B53A" w14:textId="77777777" w:rsidR="00AF329D" w:rsidRDefault="00AF329D" w:rsidP="00AF329D">
      <w:pPr>
        <w:pStyle w:val="PL"/>
      </w:pPr>
      <w:r>
        <w:t xml:space="preserve">            $ref: 'TS28623_ComDefs.yaml#/components/schemas/</w:t>
      </w:r>
      <w:proofErr w:type="spellStart"/>
      <w:r>
        <w:t>GeoArea</w:t>
      </w:r>
      <w:proofErr w:type="spellEnd"/>
      <w:r>
        <w:t>'</w:t>
      </w:r>
    </w:p>
    <w:p w14:paraId="29BC2D1E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termDensity</w:t>
      </w:r>
      <w:proofErr w:type="spellEnd"/>
      <w:r>
        <w:t>:</w:t>
      </w:r>
    </w:p>
    <w:p w14:paraId="331B9078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TermDensity</w:t>
      </w:r>
      <w:proofErr w:type="spellEnd"/>
      <w:r>
        <w:t>'</w:t>
      </w:r>
    </w:p>
    <w:p w14:paraId="43822AC1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activityFactor</w:t>
      </w:r>
      <w:proofErr w:type="spellEnd"/>
      <w:r>
        <w:t>:</w:t>
      </w:r>
    </w:p>
    <w:p w14:paraId="73AEFBD0" w14:textId="77777777" w:rsidR="00AF329D" w:rsidRDefault="00AF329D" w:rsidP="00AF329D">
      <w:pPr>
        <w:pStyle w:val="PL"/>
      </w:pPr>
      <w:r>
        <w:t xml:space="preserve">            $ref: '#/components/schemas/Float'</w:t>
      </w:r>
    </w:p>
    <w:p w14:paraId="1AFF424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uESpeed</w:t>
      </w:r>
      <w:proofErr w:type="spellEnd"/>
      <w:r>
        <w:t>:</w:t>
      </w:r>
    </w:p>
    <w:p w14:paraId="4D9DED2A" w14:textId="77777777" w:rsidR="00AF329D" w:rsidRDefault="00AF329D" w:rsidP="00AF329D">
      <w:pPr>
        <w:pStyle w:val="PL"/>
      </w:pPr>
      <w:r>
        <w:t xml:space="preserve">            type: integer</w:t>
      </w:r>
    </w:p>
    <w:p w14:paraId="3EA04285" w14:textId="77777777" w:rsidR="00AF329D" w:rsidRDefault="00AF329D" w:rsidP="00AF329D">
      <w:pPr>
        <w:pStyle w:val="PL"/>
      </w:pPr>
      <w:r>
        <w:t xml:space="preserve">          jitter:</w:t>
      </w:r>
    </w:p>
    <w:p w14:paraId="2524AF20" w14:textId="77777777" w:rsidR="00AF329D" w:rsidRDefault="00AF329D" w:rsidP="00AF329D">
      <w:pPr>
        <w:pStyle w:val="PL"/>
      </w:pPr>
      <w:r>
        <w:t xml:space="preserve">            type: integer</w:t>
      </w:r>
    </w:p>
    <w:p w14:paraId="0B5F2B0E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survivalTime</w:t>
      </w:r>
      <w:proofErr w:type="spellEnd"/>
      <w:r>
        <w:t>:</w:t>
      </w:r>
    </w:p>
    <w:p w14:paraId="5D03760D" w14:textId="77777777" w:rsidR="00AF329D" w:rsidRDefault="00AF329D" w:rsidP="00AF329D">
      <w:pPr>
        <w:pStyle w:val="PL"/>
      </w:pPr>
      <w:r>
        <w:t xml:space="preserve">            type: number</w:t>
      </w:r>
    </w:p>
    <w:p w14:paraId="68D4B2E0" w14:textId="77777777" w:rsidR="00AF329D" w:rsidRDefault="00AF329D" w:rsidP="00AF329D">
      <w:pPr>
        <w:pStyle w:val="PL"/>
      </w:pPr>
      <w:r>
        <w:t xml:space="preserve">          reliability:</w:t>
      </w:r>
    </w:p>
    <w:p w14:paraId="42DF39A1" w14:textId="77777777" w:rsidR="00AF329D" w:rsidRDefault="00AF329D" w:rsidP="00AF329D">
      <w:pPr>
        <w:pStyle w:val="PL"/>
      </w:pPr>
      <w:r>
        <w:t xml:space="preserve">            type: number</w:t>
      </w:r>
    </w:p>
    <w:p w14:paraId="08B2B1CE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maxDLDataVolume</w:t>
      </w:r>
      <w:proofErr w:type="spellEnd"/>
      <w:r>
        <w:t>:</w:t>
      </w:r>
    </w:p>
    <w:p w14:paraId="4A5BD6EB" w14:textId="77777777" w:rsidR="00AF329D" w:rsidRDefault="00AF329D" w:rsidP="00AF329D">
      <w:pPr>
        <w:pStyle w:val="PL"/>
      </w:pPr>
      <w:r>
        <w:t xml:space="preserve">            type: number</w:t>
      </w:r>
    </w:p>
    <w:p w14:paraId="4050E038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maxULDataVolume</w:t>
      </w:r>
      <w:proofErr w:type="spellEnd"/>
      <w:r>
        <w:t>:</w:t>
      </w:r>
    </w:p>
    <w:p w14:paraId="79B69EEE" w14:textId="77777777" w:rsidR="00AF329D" w:rsidRDefault="00AF329D" w:rsidP="00AF329D">
      <w:pPr>
        <w:pStyle w:val="PL"/>
      </w:pPr>
      <w:r>
        <w:t xml:space="preserve">            type: number</w:t>
      </w:r>
    </w:p>
    <w:p w14:paraId="6DFC0173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sliceSimultaneousUse</w:t>
      </w:r>
      <w:proofErr w:type="spellEnd"/>
      <w:r>
        <w:t>:</w:t>
      </w:r>
    </w:p>
    <w:p w14:paraId="77D095AE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SliceSimultaneousUse</w:t>
      </w:r>
      <w:proofErr w:type="spellEnd"/>
      <w:r>
        <w:t>'</w:t>
      </w:r>
    </w:p>
    <w:p w14:paraId="180B2CA0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energyEfficiency</w:t>
      </w:r>
      <w:proofErr w:type="spellEnd"/>
      <w:r>
        <w:t>:</w:t>
      </w:r>
    </w:p>
    <w:p w14:paraId="7FBBA5B3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EnergyEfficiency</w:t>
      </w:r>
      <w:proofErr w:type="spellEnd"/>
      <w:r>
        <w:t>'</w:t>
      </w:r>
    </w:p>
    <w:p w14:paraId="5CD0D157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nssaaSupport</w:t>
      </w:r>
      <w:proofErr w:type="spellEnd"/>
      <w:r>
        <w:t>:</w:t>
      </w:r>
    </w:p>
    <w:p w14:paraId="51FBE69F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NSSAASupport</w:t>
      </w:r>
      <w:proofErr w:type="spellEnd"/>
      <w:r>
        <w:t>'</w:t>
      </w:r>
    </w:p>
    <w:p w14:paraId="47CB50CE" w14:textId="77777777" w:rsidR="00AF329D" w:rsidRDefault="00AF329D" w:rsidP="00AF329D">
      <w:pPr>
        <w:pStyle w:val="PL"/>
      </w:pPr>
      <w:r>
        <w:t xml:space="preserve">          n6Protection:</w:t>
      </w:r>
    </w:p>
    <w:p w14:paraId="5DE7D004" w14:textId="77777777" w:rsidR="00AF329D" w:rsidRDefault="00AF329D" w:rsidP="00AF329D">
      <w:pPr>
        <w:pStyle w:val="PL"/>
      </w:pPr>
      <w:r>
        <w:t xml:space="preserve">            $ref: '#/components/schemas/N6Protection'</w:t>
      </w:r>
    </w:p>
    <w:p w14:paraId="212419D9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SliceProfile</w:t>
      </w:r>
      <w:proofErr w:type="spellEnd"/>
      <w:r>
        <w:t>:</w:t>
      </w:r>
    </w:p>
    <w:p w14:paraId="01005EFF" w14:textId="77777777" w:rsidR="00AF329D" w:rsidRDefault="00AF329D" w:rsidP="00AF329D">
      <w:pPr>
        <w:pStyle w:val="PL"/>
      </w:pPr>
      <w:r>
        <w:t xml:space="preserve">      type: object</w:t>
      </w:r>
    </w:p>
    <w:p w14:paraId="064902DB" w14:textId="77777777" w:rsidR="00AF329D" w:rsidRDefault="00AF329D" w:rsidP="00AF329D">
      <w:pPr>
        <w:pStyle w:val="PL"/>
      </w:pPr>
      <w:r>
        <w:t xml:space="preserve">      properties:</w:t>
      </w:r>
    </w:p>
    <w:p w14:paraId="39FF3119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sliceProfileId</w:t>
      </w:r>
      <w:proofErr w:type="spellEnd"/>
      <w:r>
        <w:t xml:space="preserve">: </w:t>
      </w:r>
    </w:p>
    <w:p w14:paraId="0E0B717F" w14:textId="77777777" w:rsidR="00AF329D" w:rsidRDefault="00AF329D" w:rsidP="00AF329D">
      <w:pPr>
        <w:pStyle w:val="PL"/>
      </w:pPr>
      <w:r>
        <w:t xml:space="preserve">            type: string</w:t>
      </w:r>
    </w:p>
    <w:p w14:paraId="680DCE7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plmnInfoList</w:t>
      </w:r>
      <w:proofErr w:type="spellEnd"/>
      <w:r>
        <w:t>:</w:t>
      </w:r>
    </w:p>
    <w:p w14:paraId="74B6369E" w14:textId="77777777" w:rsidR="00AF329D" w:rsidRDefault="00AF329D" w:rsidP="00AF329D">
      <w:pPr>
        <w:pStyle w:val="PL"/>
      </w:pPr>
      <w:r>
        <w:t xml:space="preserve">            $ref: 'TS28541_NrNrm.yaml#/components/schemas/</w:t>
      </w:r>
      <w:proofErr w:type="spellStart"/>
      <w:r>
        <w:t>PlmnInfoList</w:t>
      </w:r>
      <w:proofErr w:type="spellEnd"/>
      <w:r>
        <w:t>'</w:t>
      </w:r>
    </w:p>
    <w:p w14:paraId="0D5A3C9E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cNSliceSubnetProfile</w:t>
      </w:r>
      <w:proofErr w:type="spellEnd"/>
      <w:r>
        <w:t>:</w:t>
      </w:r>
    </w:p>
    <w:p w14:paraId="59D43E8E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CNSliceSubnetProfile</w:t>
      </w:r>
      <w:proofErr w:type="spellEnd"/>
      <w:r>
        <w:t>'</w:t>
      </w:r>
    </w:p>
    <w:p w14:paraId="3E70C087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rANSliceSubnetProfile</w:t>
      </w:r>
      <w:proofErr w:type="spellEnd"/>
      <w:r>
        <w:t>:</w:t>
      </w:r>
    </w:p>
    <w:p w14:paraId="0696C6F3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RANSliceSubnetProfile</w:t>
      </w:r>
      <w:proofErr w:type="spellEnd"/>
      <w:r>
        <w:t>'</w:t>
      </w:r>
    </w:p>
    <w:p w14:paraId="615B0BD4" w14:textId="77777777" w:rsidR="00AF329D" w:rsidRDefault="00AF329D" w:rsidP="00AF329D">
      <w:pPr>
        <w:pStyle w:val="PL"/>
      </w:pPr>
      <w:r>
        <w:t xml:space="preserve">          </w:t>
      </w:r>
      <w:proofErr w:type="spellStart"/>
      <w:r>
        <w:t>topSliceSubnetProfile</w:t>
      </w:r>
      <w:proofErr w:type="spellEnd"/>
      <w:r>
        <w:t>:</w:t>
      </w:r>
    </w:p>
    <w:p w14:paraId="7CE19CA7" w14:textId="77777777" w:rsidR="00AF329D" w:rsidRDefault="00AF329D" w:rsidP="00AF329D">
      <w:pPr>
        <w:pStyle w:val="PL"/>
      </w:pPr>
      <w:r>
        <w:t xml:space="preserve">            $ref: '#/components/schemas/</w:t>
      </w:r>
      <w:proofErr w:type="spellStart"/>
      <w:r>
        <w:t>TopSliceSubnetProfile</w:t>
      </w:r>
      <w:proofErr w:type="spellEnd"/>
      <w:r>
        <w:t>'</w:t>
      </w:r>
    </w:p>
    <w:p w14:paraId="7643AE4C" w14:textId="77777777" w:rsidR="00AF329D" w:rsidRDefault="00AF329D" w:rsidP="00AF329D">
      <w:pPr>
        <w:pStyle w:val="PL"/>
      </w:pPr>
    </w:p>
    <w:p w14:paraId="1D828EBA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IpAddress</w:t>
      </w:r>
      <w:proofErr w:type="spellEnd"/>
      <w:r>
        <w:t>:</w:t>
      </w:r>
    </w:p>
    <w:p w14:paraId="34AA2573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7E6B893C" w14:textId="77777777" w:rsidR="00AF329D" w:rsidRDefault="00AF329D" w:rsidP="00AF329D">
      <w:pPr>
        <w:pStyle w:val="PL"/>
      </w:pPr>
      <w:r>
        <w:t xml:space="preserve">        - $ref: 'TS28623_ComDefs.yaml#/components/schemas/Ipv4Addr'</w:t>
      </w:r>
    </w:p>
    <w:p w14:paraId="7E7CC88A" w14:textId="77777777" w:rsidR="00AF329D" w:rsidRDefault="00AF329D" w:rsidP="00AF329D">
      <w:pPr>
        <w:pStyle w:val="PL"/>
      </w:pPr>
      <w:r>
        <w:t xml:space="preserve">        - $ref: 'TS28623_ComDefs.yaml#/components/schemas/Ipv6Addr'</w:t>
      </w:r>
    </w:p>
    <w:p w14:paraId="14265F2E" w14:textId="77777777" w:rsidR="00AF329D" w:rsidRDefault="00AF329D" w:rsidP="00AF329D">
      <w:pPr>
        <w:pStyle w:val="PL"/>
      </w:pPr>
      <w:r>
        <w:t xml:space="preserve">    </w:t>
      </w:r>
    </w:p>
    <w:p w14:paraId="1F1E23BB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LogicalInterfaceInfo</w:t>
      </w:r>
      <w:proofErr w:type="spellEnd"/>
      <w:r>
        <w:t>:</w:t>
      </w:r>
    </w:p>
    <w:p w14:paraId="624D835D" w14:textId="77777777" w:rsidR="00AF329D" w:rsidRDefault="00AF329D" w:rsidP="00AF329D">
      <w:pPr>
        <w:pStyle w:val="PL"/>
      </w:pPr>
      <w:r>
        <w:t xml:space="preserve">      type: object</w:t>
      </w:r>
    </w:p>
    <w:p w14:paraId="52B57D19" w14:textId="77777777" w:rsidR="00AF329D" w:rsidRDefault="00AF329D" w:rsidP="00AF329D">
      <w:pPr>
        <w:pStyle w:val="PL"/>
      </w:pPr>
      <w:r>
        <w:t xml:space="preserve">      properties:</w:t>
      </w:r>
    </w:p>
    <w:p w14:paraId="178CFAA8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logicalInterfaceType</w:t>
      </w:r>
      <w:proofErr w:type="spellEnd"/>
      <w:r>
        <w:t>:</w:t>
      </w:r>
    </w:p>
    <w:p w14:paraId="1678B8F4" w14:textId="77777777" w:rsidR="00AF329D" w:rsidRDefault="00AF329D" w:rsidP="00AF329D">
      <w:pPr>
        <w:pStyle w:val="PL"/>
      </w:pPr>
      <w:r>
        <w:t xml:space="preserve">           type: string</w:t>
      </w:r>
    </w:p>
    <w:p w14:paraId="305C2BC7" w14:textId="77777777" w:rsidR="00AF329D" w:rsidRDefault="00AF329D" w:rsidP="00AF329D">
      <w:pPr>
        <w:pStyle w:val="PL"/>
      </w:pPr>
      <w:r>
        <w:t xml:space="preserve">           </w:t>
      </w:r>
      <w:proofErr w:type="spellStart"/>
      <w:r>
        <w:t>enum</w:t>
      </w:r>
      <w:proofErr w:type="spellEnd"/>
      <w:r>
        <w:t xml:space="preserve">: </w:t>
      </w:r>
    </w:p>
    <w:p w14:paraId="5B08418A" w14:textId="77777777" w:rsidR="00AF329D" w:rsidRDefault="00AF329D" w:rsidP="00AF329D">
      <w:pPr>
        <w:pStyle w:val="PL"/>
      </w:pPr>
      <w:r>
        <w:t xml:space="preserve">            - VLAN</w:t>
      </w:r>
    </w:p>
    <w:p w14:paraId="66C73993" w14:textId="77777777" w:rsidR="00AF329D" w:rsidRDefault="00AF329D" w:rsidP="00AF329D">
      <w:pPr>
        <w:pStyle w:val="PL"/>
      </w:pPr>
      <w:r>
        <w:t xml:space="preserve">            - MPLS</w:t>
      </w:r>
    </w:p>
    <w:p w14:paraId="03F8B291" w14:textId="77777777" w:rsidR="00AF329D" w:rsidRDefault="00AF329D" w:rsidP="00AF329D">
      <w:pPr>
        <w:pStyle w:val="PL"/>
      </w:pPr>
      <w:r>
        <w:t xml:space="preserve">            - Segment</w:t>
      </w:r>
    </w:p>
    <w:p w14:paraId="76E7294F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logicalInterfaceId</w:t>
      </w:r>
      <w:proofErr w:type="spellEnd"/>
      <w:r>
        <w:t>:</w:t>
      </w:r>
    </w:p>
    <w:p w14:paraId="1D28A43A" w14:textId="77777777" w:rsidR="00AF329D" w:rsidRDefault="00AF329D" w:rsidP="00AF329D">
      <w:pPr>
        <w:pStyle w:val="PL"/>
      </w:pPr>
      <w:r>
        <w:t xml:space="preserve">           type: string</w:t>
      </w:r>
    </w:p>
    <w:p w14:paraId="3B310788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systemName</w:t>
      </w:r>
      <w:proofErr w:type="spellEnd"/>
      <w:r>
        <w:t>:</w:t>
      </w:r>
    </w:p>
    <w:p w14:paraId="62FACAAA" w14:textId="77777777" w:rsidR="00AF329D" w:rsidRDefault="00AF329D" w:rsidP="00AF329D">
      <w:pPr>
        <w:pStyle w:val="PL"/>
      </w:pPr>
      <w:r>
        <w:lastRenderedPageBreak/>
        <w:t xml:space="preserve">           type: string</w:t>
      </w:r>
    </w:p>
    <w:p w14:paraId="4A3DC8EE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portName</w:t>
      </w:r>
      <w:proofErr w:type="spellEnd"/>
      <w:r>
        <w:t>:</w:t>
      </w:r>
    </w:p>
    <w:p w14:paraId="3F521EE3" w14:textId="77777777" w:rsidR="00AF329D" w:rsidRDefault="00AF329D" w:rsidP="00AF329D">
      <w:pPr>
        <w:pStyle w:val="PL"/>
      </w:pPr>
      <w:r>
        <w:t xml:space="preserve">           type: string</w:t>
      </w:r>
    </w:p>
    <w:p w14:paraId="4C77CECB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routingProtocol</w:t>
      </w:r>
      <w:proofErr w:type="spellEnd"/>
      <w:r>
        <w:t>:</w:t>
      </w:r>
    </w:p>
    <w:p w14:paraId="2B4523E7" w14:textId="77777777" w:rsidR="00AF329D" w:rsidRDefault="00AF329D" w:rsidP="00AF329D">
      <w:pPr>
        <w:pStyle w:val="PL"/>
      </w:pPr>
      <w:r>
        <w:t xml:space="preserve">           type: string</w:t>
      </w:r>
    </w:p>
    <w:p w14:paraId="167F2CD0" w14:textId="77777777" w:rsidR="00AF329D" w:rsidRDefault="00AF329D" w:rsidP="00AF329D">
      <w:pPr>
        <w:pStyle w:val="PL"/>
      </w:pPr>
      <w:r>
        <w:t xml:space="preserve">           </w:t>
      </w:r>
      <w:proofErr w:type="spellStart"/>
      <w:r>
        <w:t>enum</w:t>
      </w:r>
      <w:proofErr w:type="spellEnd"/>
      <w:r>
        <w:t xml:space="preserve">: </w:t>
      </w:r>
    </w:p>
    <w:p w14:paraId="27E6DD83" w14:textId="77777777" w:rsidR="00AF329D" w:rsidRDefault="00AF329D" w:rsidP="00AF329D">
      <w:pPr>
        <w:pStyle w:val="PL"/>
      </w:pPr>
      <w:r>
        <w:t xml:space="preserve">            - RIP</w:t>
      </w:r>
    </w:p>
    <w:p w14:paraId="5ECCBC09" w14:textId="77777777" w:rsidR="00AF329D" w:rsidRDefault="00AF329D" w:rsidP="00AF329D">
      <w:pPr>
        <w:pStyle w:val="PL"/>
      </w:pPr>
      <w:r>
        <w:t xml:space="preserve">            - IGMP</w:t>
      </w:r>
    </w:p>
    <w:p w14:paraId="6F56901D" w14:textId="77777777" w:rsidR="00AF329D" w:rsidRDefault="00AF329D" w:rsidP="00AF329D">
      <w:pPr>
        <w:pStyle w:val="PL"/>
      </w:pPr>
      <w:r>
        <w:t xml:space="preserve">            - OSPF</w:t>
      </w:r>
    </w:p>
    <w:p w14:paraId="66E3A97C" w14:textId="77777777" w:rsidR="00AF329D" w:rsidRDefault="00AF329D" w:rsidP="00AF329D">
      <w:pPr>
        <w:pStyle w:val="PL"/>
      </w:pPr>
      <w:r>
        <w:t xml:space="preserve">            - EGP</w:t>
      </w:r>
    </w:p>
    <w:p w14:paraId="46E9EB1D" w14:textId="77777777" w:rsidR="00AF329D" w:rsidRDefault="00AF329D" w:rsidP="00AF329D">
      <w:pPr>
        <w:pStyle w:val="PL"/>
      </w:pPr>
      <w:r>
        <w:t xml:space="preserve">            - EIGRP</w:t>
      </w:r>
    </w:p>
    <w:p w14:paraId="16ED950C" w14:textId="77777777" w:rsidR="00AF329D" w:rsidRDefault="00AF329D" w:rsidP="00AF329D">
      <w:pPr>
        <w:pStyle w:val="PL"/>
      </w:pPr>
      <w:r>
        <w:t xml:space="preserve">            - BGP</w:t>
      </w:r>
    </w:p>
    <w:p w14:paraId="337BBB36" w14:textId="77777777" w:rsidR="00AF329D" w:rsidRDefault="00AF329D" w:rsidP="00AF329D">
      <w:pPr>
        <w:pStyle w:val="PL"/>
      </w:pPr>
      <w:r>
        <w:t xml:space="preserve">            - IS-IS</w:t>
      </w:r>
    </w:p>
    <w:p w14:paraId="2CC9D5E5" w14:textId="77777777" w:rsidR="00AF329D" w:rsidRDefault="00AF329D" w:rsidP="00AF329D">
      <w:pPr>
        <w:pStyle w:val="PL"/>
      </w:pPr>
    </w:p>
    <w:p w14:paraId="561F6C69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ConnectionPointInfo</w:t>
      </w:r>
      <w:proofErr w:type="spellEnd"/>
      <w:r>
        <w:t>:</w:t>
      </w:r>
    </w:p>
    <w:p w14:paraId="0E8ED728" w14:textId="77777777" w:rsidR="00AF329D" w:rsidRDefault="00AF329D" w:rsidP="00AF329D">
      <w:pPr>
        <w:pStyle w:val="PL"/>
      </w:pPr>
      <w:r>
        <w:t xml:space="preserve">      type: object</w:t>
      </w:r>
    </w:p>
    <w:p w14:paraId="18E0D94C" w14:textId="77777777" w:rsidR="00AF329D" w:rsidRDefault="00AF329D" w:rsidP="00AF329D">
      <w:pPr>
        <w:pStyle w:val="PL"/>
      </w:pPr>
      <w:r>
        <w:t xml:space="preserve">      properties:</w:t>
      </w:r>
    </w:p>
    <w:p w14:paraId="04FD0231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connectionPointId</w:t>
      </w:r>
      <w:proofErr w:type="spellEnd"/>
      <w:r>
        <w:t>:</w:t>
      </w:r>
    </w:p>
    <w:p w14:paraId="7949D382" w14:textId="77777777" w:rsidR="00AF329D" w:rsidRDefault="00AF329D" w:rsidP="00AF329D">
      <w:pPr>
        <w:pStyle w:val="PL"/>
      </w:pPr>
      <w:r>
        <w:t xml:space="preserve">           type: string</w:t>
      </w:r>
    </w:p>
    <w:p w14:paraId="20442DE5" w14:textId="77777777" w:rsidR="00AF329D" w:rsidRDefault="00AF329D" w:rsidP="00AF329D">
      <w:pPr>
        <w:pStyle w:val="PL"/>
      </w:pPr>
      <w:r>
        <w:t xml:space="preserve">         </w:t>
      </w:r>
      <w:proofErr w:type="spellStart"/>
      <w:r>
        <w:t>connectionPointIdType</w:t>
      </w:r>
      <w:proofErr w:type="spellEnd"/>
      <w:r>
        <w:t>:</w:t>
      </w:r>
    </w:p>
    <w:p w14:paraId="72A173D8" w14:textId="77777777" w:rsidR="00AF329D" w:rsidRDefault="00AF329D" w:rsidP="00AF329D">
      <w:pPr>
        <w:pStyle w:val="PL"/>
      </w:pPr>
      <w:r>
        <w:t xml:space="preserve">           type: string</w:t>
      </w:r>
    </w:p>
    <w:p w14:paraId="36E61483" w14:textId="77777777" w:rsidR="00AF329D" w:rsidRDefault="00AF329D" w:rsidP="00AF329D">
      <w:pPr>
        <w:pStyle w:val="PL"/>
      </w:pPr>
      <w:r>
        <w:t xml:space="preserve">           </w:t>
      </w:r>
      <w:proofErr w:type="spellStart"/>
      <w:r>
        <w:t>enum</w:t>
      </w:r>
      <w:proofErr w:type="spellEnd"/>
      <w:r>
        <w:t xml:space="preserve">: </w:t>
      </w:r>
    </w:p>
    <w:p w14:paraId="33ADC6EC" w14:textId="77777777" w:rsidR="00AF329D" w:rsidRDefault="00AF329D" w:rsidP="00AF329D">
      <w:pPr>
        <w:pStyle w:val="PL"/>
      </w:pPr>
      <w:r>
        <w:t xml:space="preserve">            - VLAN</w:t>
      </w:r>
    </w:p>
    <w:p w14:paraId="2CB523B4" w14:textId="77777777" w:rsidR="00AF329D" w:rsidRDefault="00AF329D" w:rsidP="00AF329D">
      <w:pPr>
        <w:pStyle w:val="PL"/>
      </w:pPr>
      <w:r>
        <w:t xml:space="preserve">            - MPLS</w:t>
      </w:r>
    </w:p>
    <w:p w14:paraId="3C276D4F" w14:textId="77777777" w:rsidR="00AF329D" w:rsidRDefault="00AF329D" w:rsidP="00AF329D">
      <w:pPr>
        <w:pStyle w:val="PL"/>
      </w:pPr>
      <w:r>
        <w:t xml:space="preserve">            - SEGMENT</w:t>
      </w:r>
    </w:p>
    <w:p w14:paraId="4F993D06" w14:textId="77777777" w:rsidR="00AF329D" w:rsidRDefault="00AF329D" w:rsidP="00AF329D">
      <w:pPr>
        <w:pStyle w:val="PL"/>
      </w:pPr>
      <w:r>
        <w:t xml:space="preserve">            - IPV4</w:t>
      </w:r>
    </w:p>
    <w:p w14:paraId="44C6FA67" w14:textId="77777777" w:rsidR="00AF329D" w:rsidRDefault="00AF329D" w:rsidP="00AF329D">
      <w:pPr>
        <w:pStyle w:val="PL"/>
      </w:pPr>
      <w:r>
        <w:t xml:space="preserve">            - IPV6</w:t>
      </w:r>
    </w:p>
    <w:p w14:paraId="2081187D" w14:textId="77777777" w:rsidR="00AF329D" w:rsidRDefault="00AF329D" w:rsidP="00AF329D">
      <w:pPr>
        <w:pStyle w:val="PL"/>
      </w:pPr>
      <w:r>
        <w:t xml:space="preserve">            - ATTACHMENT_CIRCUIT</w:t>
      </w:r>
    </w:p>
    <w:p w14:paraId="13952970" w14:textId="77777777" w:rsidR="00AF329D" w:rsidRDefault="00AF329D" w:rsidP="00AF329D">
      <w:pPr>
        <w:pStyle w:val="PL"/>
      </w:pPr>
    </w:p>
    <w:p w14:paraId="5C635FB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ServiceProfileList</w:t>
      </w:r>
      <w:proofErr w:type="spellEnd"/>
      <w:r>
        <w:t>:</w:t>
      </w:r>
    </w:p>
    <w:p w14:paraId="6B5CBC62" w14:textId="77777777" w:rsidR="00AF329D" w:rsidRDefault="00AF329D" w:rsidP="00AF329D">
      <w:pPr>
        <w:pStyle w:val="PL"/>
      </w:pPr>
      <w:r>
        <w:t xml:space="preserve">       type: array</w:t>
      </w:r>
    </w:p>
    <w:p w14:paraId="5FB3FCED" w14:textId="77777777" w:rsidR="00AF329D" w:rsidRDefault="00AF329D" w:rsidP="00AF329D">
      <w:pPr>
        <w:pStyle w:val="PL"/>
      </w:pPr>
      <w:r>
        <w:t xml:space="preserve">       items:</w:t>
      </w:r>
    </w:p>
    <w:p w14:paraId="16FAFDB8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ServiceProfile</w:t>
      </w:r>
      <w:proofErr w:type="spellEnd"/>
      <w:r>
        <w:t>'</w:t>
      </w:r>
    </w:p>
    <w:p w14:paraId="35E44BB8" w14:textId="77777777" w:rsidR="00AF329D" w:rsidRDefault="00AF329D" w:rsidP="00AF329D">
      <w:pPr>
        <w:pStyle w:val="PL"/>
      </w:pPr>
      <w:r>
        <w:t xml:space="preserve">            </w:t>
      </w:r>
    </w:p>
    <w:p w14:paraId="12399D73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SliceProfileList</w:t>
      </w:r>
      <w:proofErr w:type="spellEnd"/>
      <w:r>
        <w:t>:</w:t>
      </w:r>
    </w:p>
    <w:p w14:paraId="475A02D1" w14:textId="77777777" w:rsidR="00AF329D" w:rsidRDefault="00AF329D" w:rsidP="00AF329D">
      <w:pPr>
        <w:pStyle w:val="PL"/>
      </w:pPr>
      <w:r>
        <w:t xml:space="preserve">      type: array</w:t>
      </w:r>
    </w:p>
    <w:p w14:paraId="632AF50C" w14:textId="77777777" w:rsidR="00AF329D" w:rsidRDefault="00AF329D" w:rsidP="00AF329D">
      <w:pPr>
        <w:pStyle w:val="PL"/>
      </w:pPr>
      <w:r>
        <w:t xml:space="preserve">      items:</w:t>
      </w:r>
    </w:p>
    <w:p w14:paraId="0207C77F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SliceProfile</w:t>
      </w:r>
      <w:proofErr w:type="spellEnd"/>
      <w:r>
        <w:t>'</w:t>
      </w:r>
    </w:p>
    <w:p w14:paraId="7F7D0975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FeasibilityResult</w:t>
      </w:r>
      <w:proofErr w:type="spellEnd"/>
      <w:r>
        <w:t>:</w:t>
      </w:r>
    </w:p>
    <w:p w14:paraId="7AE0C1CB" w14:textId="77777777" w:rsidR="00AF329D" w:rsidRDefault="00AF329D" w:rsidP="00AF329D">
      <w:pPr>
        <w:pStyle w:val="PL"/>
      </w:pPr>
      <w:r>
        <w:t xml:space="preserve">      description: &gt;-</w:t>
      </w:r>
    </w:p>
    <w:p w14:paraId="1B777612" w14:textId="77777777" w:rsidR="00AF329D" w:rsidRDefault="00AF329D" w:rsidP="00AF329D">
      <w:pPr>
        <w:pStyle w:val="PL"/>
      </w:pPr>
      <w:r>
        <w:t xml:space="preserve">        An attribute which specifies the feasibility check result for the feasibility check and reservation job.</w:t>
      </w:r>
    </w:p>
    <w:p w14:paraId="50F9449D" w14:textId="77777777" w:rsidR="00AF329D" w:rsidRDefault="00AF329D" w:rsidP="00AF329D">
      <w:pPr>
        <w:pStyle w:val="PL"/>
      </w:pPr>
      <w:r>
        <w:t xml:space="preserve">      type: string</w:t>
      </w:r>
    </w:p>
    <w:p w14:paraId="05CA1E18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35F13724" w14:textId="77777777" w:rsidR="00AF329D" w:rsidRDefault="00AF329D" w:rsidP="00AF329D">
      <w:pPr>
        <w:pStyle w:val="PL"/>
      </w:pPr>
      <w:r>
        <w:t xml:space="preserve">        - FEASIBLE</w:t>
      </w:r>
    </w:p>
    <w:p w14:paraId="01DD314E" w14:textId="77777777" w:rsidR="00AF329D" w:rsidRDefault="00AF329D" w:rsidP="00AF329D">
      <w:pPr>
        <w:pStyle w:val="PL"/>
      </w:pPr>
      <w:r>
        <w:t xml:space="preserve">        - INFEASIBLE</w:t>
      </w:r>
    </w:p>
    <w:p w14:paraId="1DB92CEB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InFeasibleReason</w:t>
      </w:r>
      <w:proofErr w:type="spellEnd"/>
      <w:r>
        <w:t>:</w:t>
      </w:r>
    </w:p>
    <w:p w14:paraId="63FCF3F6" w14:textId="77777777" w:rsidR="00AF329D" w:rsidRDefault="00AF329D" w:rsidP="00AF329D">
      <w:pPr>
        <w:pStyle w:val="PL"/>
      </w:pPr>
      <w:r>
        <w:t xml:space="preserve">      description: &gt;-</w:t>
      </w:r>
    </w:p>
    <w:p w14:paraId="7A2804DF" w14:textId="77777777" w:rsidR="00AF329D" w:rsidRDefault="00AF329D" w:rsidP="00AF329D">
      <w:pPr>
        <w:pStyle w:val="PL"/>
      </w:pPr>
      <w:r>
        <w:t xml:space="preserve">        An attribute that specifies the additional reason information if the feasibility check result is </w:t>
      </w:r>
      <w:proofErr w:type="spellStart"/>
      <w:r>
        <w:t>infeasible.The</w:t>
      </w:r>
      <w:proofErr w:type="spellEnd"/>
      <w:r>
        <w:t xml:space="preserve"> detailed ENUM value is FFS. </w:t>
      </w:r>
    </w:p>
    <w:p w14:paraId="6C4FDD6A" w14:textId="77777777" w:rsidR="00AF329D" w:rsidRDefault="00AF329D" w:rsidP="00AF329D">
      <w:pPr>
        <w:pStyle w:val="PL"/>
      </w:pPr>
      <w:r>
        <w:t xml:space="preserve">      type: string</w:t>
      </w:r>
    </w:p>
    <w:p w14:paraId="4EEE15D5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RecommendationRequest</w:t>
      </w:r>
      <w:proofErr w:type="spellEnd"/>
      <w:r>
        <w:t>:</w:t>
      </w:r>
    </w:p>
    <w:p w14:paraId="1EC85CA1" w14:textId="77777777" w:rsidR="00AF329D" w:rsidRDefault="00AF329D" w:rsidP="00AF329D">
      <w:pPr>
        <w:pStyle w:val="PL"/>
      </w:pPr>
      <w:r>
        <w:t xml:space="preserve">      description: &gt;-</w:t>
      </w:r>
    </w:p>
    <w:p w14:paraId="07965493" w14:textId="77777777" w:rsidR="00AF329D" w:rsidRDefault="00AF329D" w:rsidP="00AF329D">
      <w:pPr>
        <w:pStyle w:val="PL"/>
      </w:pPr>
      <w:r>
        <w:t xml:space="preserve">        An attribute represents </w:t>
      </w:r>
      <w:proofErr w:type="spellStart"/>
      <w:r>
        <w:t>MnS</w:t>
      </w:r>
      <w:proofErr w:type="spellEnd"/>
      <w:r>
        <w:t xml:space="preserve"> consumer's request for recommended network slice related requirements.</w:t>
      </w:r>
    </w:p>
    <w:p w14:paraId="2D3734D7" w14:textId="77777777" w:rsidR="00AF329D" w:rsidRDefault="00AF329D" w:rsidP="00AF329D">
      <w:pPr>
        <w:pStyle w:val="PL"/>
      </w:pPr>
      <w:r>
        <w:t xml:space="preserve">      type: </w:t>
      </w:r>
      <w:proofErr w:type="spellStart"/>
      <w:r>
        <w:t>boolean</w:t>
      </w:r>
      <w:proofErr w:type="spellEnd"/>
      <w:r>
        <w:t xml:space="preserve">    </w:t>
      </w:r>
    </w:p>
    <w:p w14:paraId="39F2E0B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RecommendedRequirements</w:t>
      </w:r>
      <w:proofErr w:type="spellEnd"/>
      <w:r>
        <w:t>:</w:t>
      </w:r>
    </w:p>
    <w:p w14:paraId="35A49B30" w14:textId="77777777" w:rsidR="00AF329D" w:rsidRDefault="00AF329D" w:rsidP="00AF329D">
      <w:pPr>
        <w:pStyle w:val="PL"/>
      </w:pPr>
      <w:r>
        <w:t xml:space="preserve">      description: &gt;-</w:t>
      </w:r>
    </w:p>
    <w:p w14:paraId="06E242D4" w14:textId="77777777" w:rsidR="00AF329D" w:rsidRDefault="00AF329D" w:rsidP="00AF329D">
      <w:pPr>
        <w:pStyle w:val="PL"/>
      </w:pPr>
      <w:r>
        <w:t xml:space="preserve">        An attribute that specifies the recommended network slicing related requirements (i.e. </w:t>
      </w:r>
      <w:proofErr w:type="spellStart"/>
      <w:r>
        <w:t>ServiceProfile</w:t>
      </w:r>
      <w:proofErr w:type="spellEnd"/>
      <w:r>
        <w:t xml:space="preserve"> and </w:t>
      </w:r>
      <w:proofErr w:type="spellStart"/>
      <w:r>
        <w:t>SliceProfile</w:t>
      </w:r>
      <w:proofErr w:type="spellEnd"/>
      <w:r>
        <w:t xml:space="preserve"> information) which can be supported by the </w:t>
      </w:r>
      <w:proofErr w:type="spellStart"/>
      <w:r>
        <w:t>MnS</w:t>
      </w:r>
      <w:proofErr w:type="spellEnd"/>
      <w:r>
        <w:t xml:space="preserve"> producer.. </w:t>
      </w:r>
    </w:p>
    <w:p w14:paraId="312A6FF2" w14:textId="77777777" w:rsidR="00AF329D" w:rsidRDefault="00AF329D" w:rsidP="00AF329D">
      <w:pPr>
        <w:pStyle w:val="PL"/>
      </w:pPr>
      <w:r>
        <w:t xml:space="preserve">      type: string</w:t>
      </w:r>
    </w:p>
    <w:p w14:paraId="441561D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ResourceReservation</w:t>
      </w:r>
      <w:proofErr w:type="spellEnd"/>
      <w:r>
        <w:t>:</w:t>
      </w:r>
    </w:p>
    <w:p w14:paraId="03576786" w14:textId="77777777" w:rsidR="00AF329D" w:rsidRDefault="00AF329D" w:rsidP="00AF329D">
      <w:pPr>
        <w:pStyle w:val="PL"/>
      </w:pPr>
      <w:r>
        <w:t xml:space="preserve">      description: &gt;-</w:t>
      </w:r>
    </w:p>
    <w:p w14:paraId="4B2B412B" w14:textId="77777777" w:rsidR="00AF329D" w:rsidRDefault="00AF329D" w:rsidP="00AF329D">
      <w:pPr>
        <w:pStyle w:val="PL"/>
      </w:pPr>
      <w:r>
        <w:t xml:space="preserve">        An attribute represents </w:t>
      </w:r>
      <w:proofErr w:type="spellStart"/>
      <w:r>
        <w:t>MnS</w:t>
      </w:r>
      <w:proofErr w:type="spellEnd"/>
      <w:r>
        <w:t xml:space="preserve"> consumer's requirements for resource reservation.</w:t>
      </w:r>
    </w:p>
    <w:p w14:paraId="556FDF05" w14:textId="77777777" w:rsidR="00AF329D" w:rsidRDefault="00AF329D" w:rsidP="00AF329D">
      <w:pPr>
        <w:pStyle w:val="PL"/>
      </w:pPr>
      <w:r>
        <w:t xml:space="preserve">      type: </w:t>
      </w:r>
      <w:proofErr w:type="spellStart"/>
      <w:r>
        <w:t>boolean</w:t>
      </w:r>
      <w:proofErr w:type="spellEnd"/>
    </w:p>
    <w:p w14:paraId="3FCB98D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RequestedReservationExpiration</w:t>
      </w:r>
      <w:proofErr w:type="spellEnd"/>
      <w:r>
        <w:t>:</w:t>
      </w:r>
    </w:p>
    <w:p w14:paraId="00B3114E" w14:textId="77777777" w:rsidR="00AF329D" w:rsidRDefault="00AF329D" w:rsidP="00AF329D">
      <w:pPr>
        <w:pStyle w:val="PL"/>
      </w:pPr>
      <w:r>
        <w:t xml:space="preserve">      description: &gt;-</w:t>
      </w:r>
    </w:p>
    <w:p w14:paraId="70AB7C5B" w14:textId="77777777" w:rsidR="00AF329D" w:rsidRDefault="00AF329D" w:rsidP="00AF329D">
      <w:pPr>
        <w:pStyle w:val="PL"/>
      </w:pPr>
      <w:r>
        <w:t xml:space="preserve">        An attribute which </w:t>
      </w:r>
      <w:proofErr w:type="spellStart"/>
      <w:r>
        <w:t>specifes</w:t>
      </w:r>
      <w:proofErr w:type="spellEnd"/>
      <w:r>
        <w:t xml:space="preserve"> </w:t>
      </w:r>
      <w:proofErr w:type="spellStart"/>
      <w:r>
        <w:t>MnS</w:t>
      </w:r>
      <w:proofErr w:type="spellEnd"/>
      <w:r>
        <w:t xml:space="preserve"> </w:t>
      </w:r>
      <w:proofErr w:type="spellStart"/>
      <w:r>
        <w:t>consuner's</w:t>
      </w:r>
      <w:proofErr w:type="spellEnd"/>
      <w:r>
        <w:t xml:space="preserve"> requirements for the validity period of the resource reservation.</w:t>
      </w:r>
    </w:p>
    <w:p w14:paraId="7DCE908A" w14:textId="77777777" w:rsidR="00AF329D" w:rsidRDefault="00AF329D" w:rsidP="00AF329D">
      <w:pPr>
        <w:pStyle w:val="PL"/>
      </w:pPr>
      <w:r>
        <w:t xml:space="preserve">      type: string</w:t>
      </w:r>
    </w:p>
    <w:p w14:paraId="788BEFA5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ResourceReservationStatus</w:t>
      </w:r>
      <w:proofErr w:type="spellEnd"/>
      <w:r>
        <w:t>:</w:t>
      </w:r>
    </w:p>
    <w:p w14:paraId="2B759457" w14:textId="77777777" w:rsidR="00AF329D" w:rsidRDefault="00AF329D" w:rsidP="00AF329D">
      <w:pPr>
        <w:pStyle w:val="PL"/>
      </w:pPr>
      <w:r>
        <w:t xml:space="preserve">      description: &gt;-</w:t>
      </w:r>
    </w:p>
    <w:p w14:paraId="58C889C6" w14:textId="77777777" w:rsidR="00AF329D" w:rsidRDefault="00AF329D" w:rsidP="00AF329D">
      <w:pPr>
        <w:pStyle w:val="PL"/>
      </w:pPr>
      <w:r>
        <w:t xml:space="preserve">        An attribute which specifies the resource reservation result for the feasibility check job.</w:t>
      </w:r>
    </w:p>
    <w:p w14:paraId="205A454D" w14:textId="77777777" w:rsidR="00AF329D" w:rsidRDefault="00AF329D" w:rsidP="00AF329D">
      <w:pPr>
        <w:pStyle w:val="PL"/>
      </w:pPr>
      <w:r>
        <w:t xml:space="preserve">      type: string</w:t>
      </w:r>
    </w:p>
    <w:p w14:paraId="422162AE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enum</w:t>
      </w:r>
      <w:proofErr w:type="spellEnd"/>
      <w:r>
        <w:t>:</w:t>
      </w:r>
    </w:p>
    <w:p w14:paraId="15D38089" w14:textId="77777777" w:rsidR="00AF329D" w:rsidRDefault="00AF329D" w:rsidP="00AF329D">
      <w:pPr>
        <w:pStyle w:val="PL"/>
      </w:pPr>
      <w:r>
        <w:t xml:space="preserve">        - RESERVED</w:t>
      </w:r>
    </w:p>
    <w:p w14:paraId="6DF6BAA5" w14:textId="77777777" w:rsidR="00AF329D" w:rsidRDefault="00AF329D" w:rsidP="00AF329D">
      <w:pPr>
        <w:pStyle w:val="PL"/>
      </w:pPr>
      <w:r>
        <w:t xml:space="preserve">        - UNRESERVED</w:t>
      </w:r>
    </w:p>
    <w:p w14:paraId="2D633298" w14:textId="77777777" w:rsidR="00AF329D" w:rsidRDefault="00AF329D" w:rsidP="00AF329D">
      <w:pPr>
        <w:pStyle w:val="PL"/>
      </w:pPr>
      <w:r>
        <w:t xml:space="preserve">        - USED</w:t>
      </w:r>
    </w:p>
    <w:p w14:paraId="5198C55D" w14:textId="77777777" w:rsidR="00AF329D" w:rsidRDefault="00AF329D" w:rsidP="00AF329D">
      <w:pPr>
        <w:pStyle w:val="PL"/>
      </w:pPr>
      <w:r>
        <w:lastRenderedPageBreak/>
        <w:t xml:space="preserve">    </w:t>
      </w:r>
      <w:proofErr w:type="spellStart"/>
      <w:r>
        <w:t>ReservationExpiration</w:t>
      </w:r>
      <w:proofErr w:type="spellEnd"/>
      <w:r>
        <w:t>:</w:t>
      </w:r>
    </w:p>
    <w:p w14:paraId="6CD859F3" w14:textId="77777777" w:rsidR="00AF329D" w:rsidRDefault="00AF329D" w:rsidP="00AF329D">
      <w:pPr>
        <w:pStyle w:val="PL"/>
      </w:pPr>
      <w:r>
        <w:t xml:space="preserve">      description: &gt;-</w:t>
      </w:r>
    </w:p>
    <w:p w14:paraId="42FF9EF6" w14:textId="77777777" w:rsidR="00AF329D" w:rsidRDefault="00AF329D" w:rsidP="00AF329D">
      <w:pPr>
        <w:pStyle w:val="PL"/>
      </w:pPr>
      <w:r>
        <w:t xml:space="preserve">        An attribute which </w:t>
      </w:r>
      <w:proofErr w:type="spellStart"/>
      <w:r>
        <w:t>specifes</w:t>
      </w:r>
      <w:proofErr w:type="spellEnd"/>
      <w:r>
        <w:t xml:space="preserve"> the actual validity period of the resource reservation..</w:t>
      </w:r>
    </w:p>
    <w:p w14:paraId="63821B8E" w14:textId="77777777" w:rsidR="00AF329D" w:rsidRDefault="00AF329D" w:rsidP="00AF329D">
      <w:pPr>
        <w:pStyle w:val="PL"/>
      </w:pPr>
      <w:r>
        <w:t xml:space="preserve">      type: string</w:t>
      </w:r>
    </w:p>
    <w:p w14:paraId="11680EC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ReservationFailureReason</w:t>
      </w:r>
      <w:proofErr w:type="spellEnd"/>
      <w:r>
        <w:t>:</w:t>
      </w:r>
    </w:p>
    <w:p w14:paraId="600B82E4" w14:textId="77777777" w:rsidR="00AF329D" w:rsidRDefault="00AF329D" w:rsidP="00AF329D">
      <w:pPr>
        <w:pStyle w:val="PL"/>
      </w:pPr>
      <w:r>
        <w:t xml:space="preserve">      description: &gt;-</w:t>
      </w:r>
    </w:p>
    <w:p w14:paraId="34A9512D" w14:textId="77777777" w:rsidR="00AF329D" w:rsidRDefault="00AF329D" w:rsidP="00AF329D">
      <w:pPr>
        <w:pStyle w:val="PL"/>
      </w:pPr>
      <w:r>
        <w:t xml:space="preserve">        An attribute that specifies the additional reason information if the reservation is failed. </w:t>
      </w:r>
    </w:p>
    <w:p w14:paraId="5E9BF7D9" w14:textId="77777777" w:rsidR="00AF329D" w:rsidRDefault="00AF329D" w:rsidP="00AF329D">
      <w:pPr>
        <w:pStyle w:val="PL"/>
      </w:pPr>
      <w:r>
        <w:t xml:space="preserve">      type: string</w:t>
      </w:r>
    </w:p>
    <w:p w14:paraId="20802B22" w14:textId="77777777" w:rsidR="00AF329D" w:rsidRDefault="00AF329D" w:rsidP="00AF329D">
      <w:pPr>
        <w:pStyle w:val="PL"/>
      </w:pPr>
    </w:p>
    <w:p w14:paraId="70036F05" w14:textId="77777777" w:rsidR="00AF329D" w:rsidRDefault="00AF329D" w:rsidP="00AF329D">
      <w:pPr>
        <w:pStyle w:val="PL"/>
      </w:pPr>
    </w:p>
    <w:p w14:paraId="4EC71172" w14:textId="77777777" w:rsidR="00AF329D" w:rsidRDefault="00AF329D" w:rsidP="00AF329D">
      <w:pPr>
        <w:pStyle w:val="PL"/>
      </w:pPr>
    </w:p>
    <w:p w14:paraId="45F51B5B" w14:textId="77777777" w:rsidR="00AF329D" w:rsidRDefault="00AF329D" w:rsidP="00AF329D">
      <w:pPr>
        <w:pStyle w:val="PL"/>
      </w:pPr>
      <w:r>
        <w:t>#------------ Definition of concrete IOCs ----------------------------------------</w:t>
      </w:r>
    </w:p>
    <w:p w14:paraId="67273CD6" w14:textId="77777777" w:rsidR="00AF329D" w:rsidRDefault="00AF329D" w:rsidP="00AF329D">
      <w:pPr>
        <w:pStyle w:val="PL"/>
      </w:pPr>
    </w:p>
    <w:p w14:paraId="6755C238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MnS</w:t>
      </w:r>
      <w:proofErr w:type="spellEnd"/>
      <w:r>
        <w:t>:</w:t>
      </w:r>
    </w:p>
    <w:p w14:paraId="6008CE6F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4CE46E56" w14:textId="77777777" w:rsidR="00AF329D" w:rsidRDefault="00AF329D" w:rsidP="00AF329D">
      <w:pPr>
        <w:pStyle w:val="PL"/>
      </w:pPr>
      <w:r>
        <w:t xml:space="preserve">        - type: object</w:t>
      </w:r>
    </w:p>
    <w:p w14:paraId="7269B64D" w14:textId="77777777" w:rsidR="00AF329D" w:rsidRDefault="00AF329D" w:rsidP="00AF329D">
      <w:pPr>
        <w:pStyle w:val="PL"/>
      </w:pPr>
      <w:r>
        <w:t xml:space="preserve">          properties:</w:t>
      </w:r>
    </w:p>
    <w:p w14:paraId="5C8398BD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SubNetwork</w:t>
      </w:r>
      <w:proofErr w:type="spellEnd"/>
      <w:r>
        <w:t>:</w:t>
      </w:r>
    </w:p>
    <w:p w14:paraId="3F8772BC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SubNetwork</w:t>
      </w:r>
      <w:proofErr w:type="spellEnd"/>
      <w:r>
        <w:t>-Multiple'</w:t>
      </w:r>
    </w:p>
    <w:p w14:paraId="4A497B9A" w14:textId="77777777" w:rsidR="00AF329D" w:rsidRDefault="00AF329D" w:rsidP="00AF329D">
      <w:pPr>
        <w:pStyle w:val="PL"/>
      </w:pPr>
      <w:r>
        <w:t>#        - type: object</w:t>
      </w:r>
    </w:p>
    <w:p w14:paraId="00178C9B" w14:textId="77777777" w:rsidR="00AF329D" w:rsidRDefault="00AF329D" w:rsidP="00AF329D">
      <w:pPr>
        <w:pStyle w:val="PL"/>
      </w:pPr>
      <w:r>
        <w:t>#          properties:</w:t>
      </w:r>
    </w:p>
    <w:p w14:paraId="2279B8A1" w14:textId="77777777" w:rsidR="00AF329D" w:rsidRDefault="00AF329D" w:rsidP="00AF329D">
      <w:pPr>
        <w:pStyle w:val="PL"/>
      </w:pPr>
      <w:r>
        <w:t xml:space="preserve">#            </w:t>
      </w:r>
      <w:proofErr w:type="spellStart"/>
      <w:r>
        <w:t>ManagedElement</w:t>
      </w:r>
      <w:proofErr w:type="spellEnd"/>
      <w:r>
        <w:t>:</w:t>
      </w:r>
    </w:p>
    <w:p w14:paraId="32ACB34F" w14:textId="77777777" w:rsidR="00AF329D" w:rsidRDefault="00AF329D" w:rsidP="00AF329D">
      <w:pPr>
        <w:pStyle w:val="PL"/>
      </w:pPr>
      <w:r>
        <w:t>#              $ref: '#/components/schemas/</w:t>
      </w:r>
      <w:proofErr w:type="spellStart"/>
      <w:r>
        <w:t>ManagedElement</w:t>
      </w:r>
      <w:proofErr w:type="spellEnd"/>
      <w:r>
        <w:t>-Multiple'</w:t>
      </w:r>
    </w:p>
    <w:p w14:paraId="2667B55E" w14:textId="77777777" w:rsidR="00AF329D" w:rsidRDefault="00AF329D" w:rsidP="00AF329D">
      <w:pPr>
        <w:pStyle w:val="PL"/>
      </w:pPr>
    </w:p>
    <w:p w14:paraId="73A59E8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SubNetwork</w:t>
      </w:r>
      <w:proofErr w:type="spellEnd"/>
      <w:r>
        <w:t>-Single:</w:t>
      </w:r>
    </w:p>
    <w:p w14:paraId="33C08B66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CB08B69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1BE146AA" w14:textId="77777777" w:rsidR="00AF329D" w:rsidRDefault="00AF329D" w:rsidP="00AF329D">
      <w:pPr>
        <w:pStyle w:val="PL"/>
      </w:pPr>
      <w:r>
        <w:t xml:space="preserve">        - type: object</w:t>
      </w:r>
    </w:p>
    <w:p w14:paraId="2C60A3A1" w14:textId="77777777" w:rsidR="00AF329D" w:rsidRDefault="00AF329D" w:rsidP="00AF329D">
      <w:pPr>
        <w:pStyle w:val="PL"/>
      </w:pPr>
      <w:r>
        <w:t xml:space="preserve">          properties:</w:t>
      </w:r>
    </w:p>
    <w:p w14:paraId="12720FFD" w14:textId="77777777" w:rsidR="00AF329D" w:rsidRDefault="00AF329D" w:rsidP="00AF329D">
      <w:pPr>
        <w:pStyle w:val="PL"/>
      </w:pPr>
      <w:r>
        <w:t xml:space="preserve">            attributes:</w:t>
      </w:r>
    </w:p>
    <w:p w14:paraId="3CDC0EBD" w14:textId="77777777" w:rsidR="00AF329D" w:rsidRDefault="00AF329D" w:rsidP="00AF329D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612E3A7B" w14:textId="77777777" w:rsidR="00AF329D" w:rsidRDefault="00AF329D" w:rsidP="00AF329D">
      <w:pPr>
        <w:pStyle w:val="PL"/>
      </w:pPr>
      <w:r>
        <w:t xml:space="preserve">                - $ref: 'TS28623_GenericNrm.yaml#/components/schemas/</w:t>
      </w:r>
      <w:proofErr w:type="spellStart"/>
      <w:r>
        <w:t>SubNetwork-Attr</w:t>
      </w:r>
      <w:proofErr w:type="spellEnd"/>
      <w:r>
        <w:t>'</w:t>
      </w:r>
    </w:p>
    <w:p w14:paraId="45866802" w14:textId="77777777" w:rsidR="00AF329D" w:rsidRDefault="00AF329D" w:rsidP="00AF329D">
      <w:pPr>
        <w:pStyle w:val="PL"/>
      </w:pPr>
      <w:r>
        <w:t xml:space="preserve">        - $ref: 'TS28623_GenericNrm.yaml#/components/schemas/</w:t>
      </w:r>
      <w:proofErr w:type="spellStart"/>
      <w:r>
        <w:t>SubNetwork-ncO</w:t>
      </w:r>
      <w:proofErr w:type="spellEnd"/>
      <w:r>
        <w:t>'</w:t>
      </w:r>
    </w:p>
    <w:p w14:paraId="50510112" w14:textId="77777777" w:rsidR="00AF329D" w:rsidRDefault="00AF329D" w:rsidP="00AF329D">
      <w:pPr>
        <w:pStyle w:val="PL"/>
      </w:pPr>
      <w:r>
        <w:t xml:space="preserve">        - type: object</w:t>
      </w:r>
    </w:p>
    <w:p w14:paraId="4EA30267" w14:textId="77777777" w:rsidR="00AF329D" w:rsidRDefault="00AF329D" w:rsidP="00AF329D">
      <w:pPr>
        <w:pStyle w:val="PL"/>
      </w:pPr>
      <w:r>
        <w:t xml:space="preserve">          properties:</w:t>
      </w:r>
    </w:p>
    <w:p w14:paraId="5EA014B7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SubNetwork</w:t>
      </w:r>
      <w:proofErr w:type="spellEnd"/>
      <w:r>
        <w:t>:</w:t>
      </w:r>
    </w:p>
    <w:p w14:paraId="3E478E84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SubNetwork</w:t>
      </w:r>
      <w:proofErr w:type="spellEnd"/>
      <w:r>
        <w:t>-Multiple'</w:t>
      </w:r>
    </w:p>
    <w:p w14:paraId="5A333638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NetworkSlice</w:t>
      </w:r>
      <w:proofErr w:type="spellEnd"/>
      <w:r>
        <w:t>:</w:t>
      </w:r>
    </w:p>
    <w:p w14:paraId="79B3DB21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NetworkSlice</w:t>
      </w:r>
      <w:proofErr w:type="spellEnd"/>
      <w:r>
        <w:t>-Multiple'</w:t>
      </w:r>
    </w:p>
    <w:p w14:paraId="03EA8A90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NetworkSliceSubnet</w:t>
      </w:r>
      <w:proofErr w:type="spellEnd"/>
      <w:r>
        <w:t>:</w:t>
      </w:r>
    </w:p>
    <w:p w14:paraId="57D2564E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NetworkSliceSubnet</w:t>
      </w:r>
      <w:proofErr w:type="spellEnd"/>
      <w:r>
        <w:t>-Multiple'</w:t>
      </w:r>
    </w:p>
    <w:p w14:paraId="3B45DDAE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EP_Transport</w:t>
      </w:r>
      <w:proofErr w:type="spellEnd"/>
      <w:r>
        <w:t>:</w:t>
      </w:r>
    </w:p>
    <w:p w14:paraId="025632E8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EP_Transport</w:t>
      </w:r>
      <w:proofErr w:type="spellEnd"/>
      <w:r>
        <w:t>-Multiple'</w:t>
      </w:r>
    </w:p>
    <w:p w14:paraId="3FEBA7D4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NetworkSliceSubnetProviderCapabilities</w:t>
      </w:r>
      <w:proofErr w:type="spellEnd"/>
      <w:r>
        <w:t>:</w:t>
      </w:r>
    </w:p>
    <w:p w14:paraId="4E9236AD" w14:textId="77777777" w:rsidR="00AF329D" w:rsidRDefault="00AF329D" w:rsidP="00AF329D">
      <w:pPr>
        <w:pStyle w:val="PL"/>
      </w:pPr>
      <w:r>
        <w:t xml:space="preserve">              $ref: '#/components/schemas/NetworkSliceSubnetProviderCapabilities-Multiple'</w:t>
      </w:r>
    </w:p>
    <w:p w14:paraId="5A486057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FeasibilityCheckAndReservationJob</w:t>
      </w:r>
      <w:proofErr w:type="spellEnd"/>
      <w:r>
        <w:t>:</w:t>
      </w:r>
    </w:p>
    <w:p w14:paraId="25A4CD1D" w14:textId="77777777" w:rsidR="00AF329D" w:rsidRDefault="00AF329D" w:rsidP="00AF329D">
      <w:pPr>
        <w:pStyle w:val="PL"/>
      </w:pPr>
      <w:r>
        <w:t xml:space="preserve">              $ref: '#/components/schemas/FeasibilityCheckAndReservationJob-Multiple'</w:t>
      </w:r>
    </w:p>
    <w:p w14:paraId="3E5D8D67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NetworkSliceController</w:t>
      </w:r>
      <w:proofErr w:type="spellEnd"/>
      <w:r>
        <w:t>:</w:t>
      </w:r>
    </w:p>
    <w:p w14:paraId="26068747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NetworkSliceController</w:t>
      </w:r>
      <w:proofErr w:type="spellEnd"/>
      <w:r>
        <w:t>-Multiple'</w:t>
      </w:r>
    </w:p>
    <w:p w14:paraId="638086FB" w14:textId="77777777" w:rsidR="00AF329D" w:rsidRDefault="00AF329D" w:rsidP="00AF329D">
      <w:pPr>
        <w:pStyle w:val="PL"/>
      </w:pPr>
      <w:r>
        <w:t xml:space="preserve">            </w:t>
      </w:r>
      <w:proofErr w:type="spellStart"/>
      <w:r>
        <w:t>NetworkSliceSubnetController</w:t>
      </w:r>
      <w:proofErr w:type="spellEnd"/>
      <w:r>
        <w:t>:</w:t>
      </w:r>
    </w:p>
    <w:p w14:paraId="54C7435E" w14:textId="77777777" w:rsidR="00AF329D" w:rsidRDefault="00AF329D" w:rsidP="00AF329D">
      <w:pPr>
        <w:pStyle w:val="PL"/>
      </w:pPr>
      <w:r>
        <w:t xml:space="preserve">              $ref: '#/components/schemas/</w:t>
      </w:r>
      <w:proofErr w:type="spellStart"/>
      <w:r>
        <w:t>NetworkSliceSubnetController</w:t>
      </w:r>
      <w:proofErr w:type="spellEnd"/>
      <w:r>
        <w:t>-Multiple'</w:t>
      </w:r>
    </w:p>
    <w:p w14:paraId="7B705479" w14:textId="77777777" w:rsidR="00AF329D" w:rsidRDefault="00AF329D" w:rsidP="00AF329D">
      <w:pPr>
        <w:pStyle w:val="PL"/>
      </w:pPr>
    </w:p>
    <w:p w14:paraId="1F65924E" w14:textId="77777777" w:rsidR="00AF329D" w:rsidRDefault="00AF329D" w:rsidP="00AF329D">
      <w:pPr>
        <w:pStyle w:val="PL"/>
      </w:pPr>
    </w:p>
    <w:p w14:paraId="16AA86F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</w:t>
      </w:r>
      <w:proofErr w:type="spellEnd"/>
      <w:r>
        <w:t>-Single:</w:t>
      </w:r>
    </w:p>
    <w:p w14:paraId="27096AC8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F525073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03E524CC" w14:textId="77777777" w:rsidR="00AF329D" w:rsidRDefault="00AF329D" w:rsidP="00AF329D">
      <w:pPr>
        <w:pStyle w:val="PL"/>
      </w:pPr>
      <w:r>
        <w:t xml:space="preserve">        - type: object</w:t>
      </w:r>
    </w:p>
    <w:p w14:paraId="08C1517F" w14:textId="77777777" w:rsidR="00AF329D" w:rsidRDefault="00AF329D" w:rsidP="00AF329D">
      <w:pPr>
        <w:pStyle w:val="PL"/>
      </w:pPr>
      <w:r>
        <w:t xml:space="preserve">          properties:</w:t>
      </w:r>
    </w:p>
    <w:p w14:paraId="7B602F21" w14:textId="77777777" w:rsidR="00AF329D" w:rsidRDefault="00AF329D" w:rsidP="00AF329D">
      <w:pPr>
        <w:pStyle w:val="PL"/>
      </w:pPr>
      <w:r>
        <w:t xml:space="preserve">            attributes:</w:t>
      </w:r>
    </w:p>
    <w:p w14:paraId="33FCF575" w14:textId="77777777" w:rsidR="00AF329D" w:rsidRDefault="00AF329D" w:rsidP="00AF329D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0A6155B6" w14:textId="77777777" w:rsidR="00AF329D" w:rsidRDefault="00AF329D" w:rsidP="00AF329D">
      <w:pPr>
        <w:pStyle w:val="PL"/>
      </w:pPr>
      <w:r>
        <w:t xml:space="preserve">                - type: object</w:t>
      </w:r>
    </w:p>
    <w:p w14:paraId="5321D02D" w14:textId="77777777" w:rsidR="00AF329D" w:rsidRDefault="00AF329D" w:rsidP="00AF329D">
      <w:pPr>
        <w:pStyle w:val="PL"/>
      </w:pPr>
      <w:r>
        <w:t xml:space="preserve">                  properties:</w:t>
      </w:r>
    </w:p>
    <w:p w14:paraId="533C3CDE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networkSliceSubnetRef</w:t>
      </w:r>
      <w:proofErr w:type="spellEnd"/>
      <w:r>
        <w:t>:</w:t>
      </w:r>
    </w:p>
    <w:p w14:paraId="48F7E76A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6975B462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operationalState</w:t>
      </w:r>
      <w:proofErr w:type="spellEnd"/>
      <w:r>
        <w:t>:</w:t>
      </w:r>
    </w:p>
    <w:p w14:paraId="6395FC80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OperationalState</w:t>
      </w:r>
      <w:proofErr w:type="spellEnd"/>
      <w:r>
        <w:t>'</w:t>
      </w:r>
    </w:p>
    <w:p w14:paraId="0C049FBB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administrativeState</w:t>
      </w:r>
      <w:proofErr w:type="spellEnd"/>
      <w:r>
        <w:t>:</w:t>
      </w:r>
    </w:p>
    <w:p w14:paraId="28708B9F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00A91F91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serviceProfileList</w:t>
      </w:r>
      <w:proofErr w:type="spellEnd"/>
      <w:r>
        <w:t>:</w:t>
      </w:r>
    </w:p>
    <w:p w14:paraId="732CB81E" w14:textId="77777777" w:rsidR="00AF329D" w:rsidRDefault="00AF329D" w:rsidP="00AF329D">
      <w:pPr>
        <w:pStyle w:val="PL"/>
      </w:pPr>
      <w:r>
        <w:t xml:space="preserve">                      $ref: '#/components/schemas/</w:t>
      </w:r>
      <w:proofErr w:type="spellStart"/>
      <w:r>
        <w:t>ServiceProfileList</w:t>
      </w:r>
      <w:proofErr w:type="spellEnd"/>
      <w:r>
        <w:t>'</w:t>
      </w:r>
    </w:p>
    <w:p w14:paraId="15A04AD1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networkSliceControllerRef</w:t>
      </w:r>
      <w:proofErr w:type="spellEnd"/>
      <w:r>
        <w:t>:</w:t>
      </w:r>
    </w:p>
    <w:p w14:paraId="4162F2F1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0C0ED82D" w14:textId="77777777" w:rsidR="00AF329D" w:rsidRDefault="00AF329D" w:rsidP="00AF329D">
      <w:pPr>
        <w:pStyle w:val="PL"/>
      </w:pPr>
    </w:p>
    <w:p w14:paraId="3087FAE9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</w:t>
      </w:r>
      <w:proofErr w:type="spellEnd"/>
      <w:r>
        <w:t>-Single:</w:t>
      </w:r>
    </w:p>
    <w:p w14:paraId="6BB177D6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124F399E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04621308" w14:textId="77777777" w:rsidR="00AF329D" w:rsidRDefault="00AF329D" w:rsidP="00AF329D">
      <w:pPr>
        <w:pStyle w:val="PL"/>
      </w:pPr>
      <w:r>
        <w:t xml:space="preserve">        - type: object</w:t>
      </w:r>
    </w:p>
    <w:p w14:paraId="4180C8F6" w14:textId="77777777" w:rsidR="00AF329D" w:rsidRDefault="00AF329D" w:rsidP="00AF329D">
      <w:pPr>
        <w:pStyle w:val="PL"/>
      </w:pPr>
      <w:r>
        <w:t xml:space="preserve">          properties:</w:t>
      </w:r>
    </w:p>
    <w:p w14:paraId="04AA61E8" w14:textId="77777777" w:rsidR="00AF329D" w:rsidRDefault="00AF329D" w:rsidP="00AF329D">
      <w:pPr>
        <w:pStyle w:val="PL"/>
      </w:pPr>
      <w:r>
        <w:lastRenderedPageBreak/>
        <w:t xml:space="preserve">            attributes:</w:t>
      </w:r>
    </w:p>
    <w:p w14:paraId="177AC146" w14:textId="77777777" w:rsidR="00AF329D" w:rsidRDefault="00AF329D" w:rsidP="00AF329D">
      <w:pPr>
        <w:pStyle w:val="PL"/>
      </w:pPr>
      <w:r>
        <w:t xml:space="preserve">              </w:t>
      </w:r>
      <w:proofErr w:type="spellStart"/>
      <w:r>
        <w:t>allOf</w:t>
      </w:r>
      <w:proofErr w:type="spellEnd"/>
      <w:r>
        <w:t>:</w:t>
      </w:r>
    </w:p>
    <w:p w14:paraId="5B55528D" w14:textId="77777777" w:rsidR="00AF329D" w:rsidRDefault="00AF329D" w:rsidP="00AF329D">
      <w:pPr>
        <w:pStyle w:val="PL"/>
      </w:pPr>
      <w:r>
        <w:t xml:space="preserve">                - type: object</w:t>
      </w:r>
    </w:p>
    <w:p w14:paraId="734CC6EF" w14:textId="77777777" w:rsidR="00AF329D" w:rsidRDefault="00AF329D" w:rsidP="00AF329D">
      <w:pPr>
        <w:pStyle w:val="PL"/>
      </w:pPr>
      <w:r>
        <w:t xml:space="preserve">                  properties:</w:t>
      </w:r>
    </w:p>
    <w:p w14:paraId="6378A540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managedFunctionRefList</w:t>
      </w:r>
      <w:proofErr w:type="spellEnd"/>
      <w:r>
        <w:t>:</w:t>
      </w:r>
    </w:p>
    <w:p w14:paraId="26686DC8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0F4849DB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networkSliceSubnetRefList</w:t>
      </w:r>
      <w:proofErr w:type="spellEnd"/>
      <w:r>
        <w:t>:</w:t>
      </w:r>
    </w:p>
    <w:p w14:paraId="634612E0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124EFDAF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operationalState</w:t>
      </w:r>
      <w:proofErr w:type="spellEnd"/>
      <w:r>
        <w:t>:</w:t>
      </w:r>
    </w:p>
    <w:p w14:paraId="7B66E209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OperationalState</w:t>
      </w:r>
      <w:proofErr w:type="spellEnd"/>
      <w:r>
        <w:t>'</w:t>
      </w:r>
    </w:p>
    <w:p w14:paraId="34FA6DB4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administrativeState</w:t>
      </w:r>
      <w:proofErr w:type="spellEnd"/>
      <w:r>
        <w:t>:</w:t>
      </w:r>
    </w:p>
    <w:p w14:paraId="064F64BE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2ED8720A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nsInfo</w:t>
      </w:r>
      <w:proofErr w:type="spellEnd"/>
      <w:r>
        <w:t>:</w:t>
      </w:r>
    </w:p>
    <w:p w14:paraId="409BB922" w14:textId="77777777" w:rsidR="00AF329D" w:rsidRDefault="00AF329D" w:rsidP="00AF329D">
      <w:pPr>
        <w:pStyle w:val="PL"/>
      </w:pPr>
      <w:r>
        <w:t xml:space="preserve">                      $ref: '#/components/schemas/</w:t>
      </w:r>
      <w:proofErr w:type="spellStart"/>
      <w:r>
        <w:t>NsInfo</w:t>
      </w:r>
      <w:proofErr w:type="spellEnd"/>
      <w:r>
        <w:t>'</w:t>
      </w:r>
    </w:p>
    <w:p w14:paraId="311A1C7A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sliceProfileList</w:t>
      </w:r>
      <w:proofErr w:type="spellEnd"/>
      <w:r>
        <w:t>:</w:t>
      </w:r>
    </w:p>
    <w:p w14:paraId="51C346F7" w14:textId="77777777" w:rsidR="00AF329D" w:rsidRDefault="00AF329D" w:rsidP="00AF329D">
      <w:pPr>
        <w:pStyle w:val="PL"/>
      </w:pPr>
      <w:r>
        <w:t xml:space="preserve">                      $ref: '#/components/schemas/</w:t>
      </w:r>
      <w:proofErr w:type="spellStart"/>
      <w:r>
        <w:t>SliceProfileList</w:t>
      </w:r>
      <w:proofErr w:type="spellEnd"/>
      <w:r>
        <w:t>'</w:t>
      </w:r>
    </w:p>
    <w:p w14:paraId="4B8658FB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epTransportRefList</w:t>
      </w:r>
      <w:proofErr w:type="spellEnd"/>
      <w:r>
        <w:t>:</w:t>
      </w:r>
    </w:p>
    <w:p w14:paraId="7C107A8F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1F3AB6F0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priorityLabel</w:t>
      </w:r>
      <w:proofErr w:type="spellEnd"/>
      <w:r>
        <w:t>:</w:t>
      </w:r>
    </w:p>
    <w:p w14:paraId="2A88D9C0" w14:textId="77777777" w:rsidR="00AF329D" w:rsidRDefault="00AF329D" w:rsidP="00AF329D">
      <w:pPr>
        <w:pStyle w:val="PL"/>
      </w:pPr>
      <w:r>
        <w:t xml:space="preserve">                      type: integer</w:t>
      </w:r>
    </w:p>
    <w:p w14:paraId="5F1655F1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networkSliceSubnetType</w:t>
      </w:r>
      <w:proofErr w:type="spellEnd"/>
      <w:r>
        <w:t>:</w:t>
      </w:r>
    </w:p>
    <w:p w14:paraId="76EBEB6B" w14:textId="77777777" w:rsidR="00AF329D" w:rsidRDefault="00AF329D" w:rsidP="00AF329D">
      <w:pPr>
        <w:pStyle w:val="PL"/>
      </w:pPr>
      <w:r>
        <w:t xml:space="preserve">                      type: string</w:t>
      </w:r>
    </w:p>
    <w:p w14:paraId="53B36526" w14:textId="77777777" w:rsidR="00AF329D" w:rsidRDefault="00AF329D" w:rsidP="00AF329D">
      <w:pPr>
        <w:pStyle w:val="PL"/>
      </w:pPr>
      <w:r>
        <w:t xml:space="preserve">                      </w:t>
      </w:r>
      <w:proofErr w:type="spellStart"/>
      <w:r>
        <w:t>enum</w:t>
      </w:r>
      <w:proofErr w:type="spellEnd"/>
      <w:r>
        <w:t>:</w:t>
      </w:r>
    </w:p>
    <w:p w14:paraId="243C579F" w14:textId="77777777" w:rsidR="00AF329D" w:rsidRDefault="00AF329D" w:rsidP="00AF329D">
      <w:pPr>
        <w:pStyle w:val="PL"/>
      </w:pPr>
      <w:r>
        <w:t xml:space="preserve">                        - TOP_SLICESUBNET</w:t>
      </w:r>
    </w:p>
    <w:p w14:paraId="39FA290E" w14:textId="77777777" w:rsidR="00AF329D" w:rsidRDefault="00AF329D" w:rsidP="00AF329D">
      <w:pPr>
        <w:pStyle w:val="PL"/>
      </w:pPr>
      <w:r>
        <w:t xml:space="preserve">                        - RAN_SLICESUBNET</w:t>
      </w:r>
    </w:p>
    <w:p w14:paraId="4D05E410" w14:textId="77777777" w:rsidR="00AF329D" w:rsidRDefault="00AF329D" w:rsidP="00AF329D">
      <w:pPr>
        <w:pStyle w:val="PL"/>
      </w:pPr>
      <w:r>
        <w:t xml:space="preserve">                        - CN_SLICESUBNET</w:t>
      </w:r>
    </w:p>
    <w:p w14:paraId="760B1BD1" w14:textId="77777777" w:rsidR="00AF329D" w:rsidRDefault="00AF329D" w:rsidP="00AF329D">
      <w:pPr>
        <w:pStyle w:val="PL"/>
      </w:pPr>
      <w:r>
        <w:t xml:space="preserve">                    </w:t>
      </w:r>
      <w:proofErr w:type="spellStart"/>
      <w:r>
        <w:t>networkSliceSubnetControllerRef</w:t>
      </w:r>
      <w:proofErr w:type="spellEnd"/>
      <w:r>
        <w:t>:</w:t>
      </w:r>
    </w:p>
    <w:p w14:paraId="2337113F" w14:textId="77777777" w:rsidR="00AF329D" w:rsidRDefault="00AF329D" w:rsidP="00AF329D">
      <w:pPr>
        <w:pStyle w:val="PL"/>
      </w:pPr>
      <w:r>
        <w:t xml:space="preserve">    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129D5C28" w14:textId="77777777" w:rsidR="00AF329D" w:rsidRDefault="00AF329D" w:rsidP="00AF329D">
      <w:pPr>
        <w:pStyle w:val="PL"/>
      </w:pPr>
    </w:p>
    <w:p w14:paraId="39E51BD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EP_Transport</w:t>
      </w:r>
      <w:proofErr w:type="spellEnd"/>
      <w:r>
        <w:t>-Single:</w:t>
      </w:r>
    </w:p>
    <w:p w14:paraId="2569A827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6164979D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6B194BC2" w14:textId="77777777" w:rsidR="00AF329D" w:rsidRDefault="00AF329D" w:rsidP="00AF329D">
      <w:pPr>
        <w:pStyle w:val="PL"/>
      </w:pPr>
      <w:r>
        <w:t xml:space="preserve">        - type: object</w:t>
      </w:r>
    </w:p>
    <w:p w14:paraId="447C36A1" w14:textId="77777777" w:rsidR="00AF329D" w:rsidRDefault="00AF329D" w:rsidP="00AF329D">
      <w:pPr>
        <w:pStyle w:val="PL"/>
      </w:pPr>
      <w:r>
        <w:t xml:space="preserve">          properties:</w:t>
      </w:r>
    </w:p>
    <w:p w14:paraId="6C48A0B8" w14:textId="77777777" w:rsidR="00AF329D" w:rsidRDefault="00AF329D" w:rsidP="00AF329D">
      <w:pPr>
        <w:pStyle w:val="PL"/>
      </w:pPr>
      <w:r>
        <w:t xml:space="preserve">            attributes:</w:t>
      </w:r>
    </w:p>
    <w:p w14:paraId="394A91B4" w14:textId="77777777" w:rsidR="00AF329D" w:rsidRDefault="00AF329D" w:rsidP="00AF329D">
      <w:pPr>
        <w:pStyle w:val="PL"/>
      </w:pPr>
      <w:r>
        <w:t xml:space="preserve">              type: object</w:t>
      </w:r>
    </w:p>
    <w:p w14:paraId="7CC47EBA" w14:textId="77777777" w:rsidR="00AF329D" w:rsidRDefault="00AF329D" w:rsidP="00AF329D">
      <w:pPr>
        <w:pStyle w:val="PL"/>
      </w:pPr>
      <w:r>
        <w:t xml:space="preserve">              properties:</w:t>
      </w:r>
    </w:p>
    <w:p w14:paraId="193EABB2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ipAddress</w:t>
      </w:r>
      <w:proofErr w:type="spellEnd"/>
      <w:r>
        <w:t>:</w:t>
      </w:r>
    </w:p>
    <w:p w14:paraId="144D848A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IpAddress</w:t>
      </w:r>
      <w:proofErr w:type="spellEnd"/>
      <w:r>
        <w:t>'</w:t>
      </w:r>
    </w:p>
    <w:p w14:paraId="7CE2506F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localLogicalInterfaceInfo</w:t>
      </w:r>
      <w:proofErr w:type="spellEnd"/>
      <w:r>
        <w:t>:</w:t>
      </w:r>
    </w:p>
    <w:p w14:paraId="1134BC45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LogicalInterfaceInfo</w:t>
      </w:r>
      <w:proofErr w:type="spellEnd"/>
      <w:r>
        <w:t>'</w:t>
      </w:r>
    </w:p>
    <w:p w14:paraId="2F2765FB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qosProfile</w:t>
      </w:r>
      <w:proofErr w:type="spellEnd"/>
      <w:r>
        <w:t>:</w:t>
      </w:r>
    </w:p>
    <w:p w14:paraId="15800988" w14:textId="77777777" w:rsidR="00AF329D" w:rsidRDefault="00AF329D" w:rsidP="00AF329D">
      <w:pPr>
        <w:pStyle w:val="PL"/>
      </w:pPr>
      <w:r>
        <w:t xml:space="preserve">                  type: string </w:t>
      </w:r>
    </w:p>
    <w:p w14:paraId="6BFA547C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epApplicationRefs</w:t>
      </w:r>
      <w:proofErr w:type="spellEnd"/>
      <w:r>
        <w:t>:</w:t>
      </w:r>
    </w:p>
    <w:p w14:paraId="7D880E15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DnList</w:t>
      </w:r>
      <w:proofErr w:type="spellEnd"/>
      <w:r>
        <w:t>'</w:t>
      </w:r>
    </w:p>
    <w:p w14:paraId="67913157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connectionPointRefList</w:t>
      </w:r>
      <w:proofErr w:type="spellEnd"/>
      <w:r>
        <w:t>:</w:t>
      </w:r>
    </w:p>
    <w:p w14:paraId="481EBE3B" w14:textId="77777777" w:rsidR="00AF329D" w:rsidRDefault="00AF329D" w:rsidP="00AF329D">
      <w:pPr>
        <w:pStyle w:val="PL"/>
      </w:pPr>
      <w:r>
        <w:t xml:space="preserve">                  type: array</w:t>
      </w:r>
    </w:p>
    <w:p w14:paraId="5E74BF4A" w14:textId="77777777" w:rsidR="00AF329D" w:rsidRDefault="00AF329D" w:rsidP="00AF329D">
      <w:pPr>
        <w:pStyle w:val="PL"/>
      </w:pPr>
      <w:r>
        <w:t xml:space="preserve">                  items:</w:t>
      </w:r>
    </w:p>
    <w:p w14:paraId="3FDB5C44" w14:textId="77777777" w:rsidR="00AF329D" w:rsidRDefault="00AF329D" w:rsidP="00AF329D">
      <w:pPr>
        <w:pStyle w:val="PL"/>
      </w:pPr>
      <w:r>
        <w:t xml:space="preserve">                    $ref: '#/components/schemas/</w:t>
      </w:r>
      <w:proofErr w:type="spellStart"/>
      <w:r>
        <w:t>ConnectionPointInfo</w:t>
      </w:r>
      <w:proofErr w:type="spellEnd"/>
      <w:r>
        <w:t>'</w:t>
      </w:r>
    </w:p>
    <w:p w14:paraId="5D6F6322" w14:textId="77777777" w:rsidR="00AF329D" w:rsidRDefault="00AF329D" w:rsidP="00AF329D">
      <w:pPr>
        <w:pStyle w:val="PL"/>
      </w:pPr>
      <w:r>
        <w:t xml:space="preserve">   </w:t>
      </w:r>
    </w:p>
    <w:p w14:paraId="153B05AB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NetworkSliceSubnetProviderCapabilities</w:t>
      </w:r>
      <w:proofErr w:type="spellEnd"/>
      <w:r>
        <w:t>-Single:</w:t>
      </w:r>
    </w:p>
    <w:p w14:paraId="14551D55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052FFCD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2B2C1E9C" w14:textId="77777777" w:rsidR="00AF329D" w:rsidRDefault="00AF329D" w:rsidP="00AF329D">
      <w:pPr>
        <w:pStyle w:val="PL"/>
      </w:pPr>
      <w:r>
        <w:t xml:space="preserve">        - type: object</w:t>
      </w:r>
    </w:p>
    <w:p w14:paraId="569F16EB" w14:textId="77777777" w:rsidR="00AF329D" w:rsidRDefault="00AF329D" w:rsidP="00AF329D">
      <w:pPr>
        <w:pStyle w:val="PL"/>
      </w:pPr>
      <w:r>
        <w:t xml:space="preserve">          properties:</w:t>
      </w:r>
    </w:p>
    <w:p w14:paraId="303F23D1" w14:textId="77777777" w:rsidR="00AF329D" w:rsidRDefault="00AF329D" w:rsidP="00AF329D">
      <w:pPr>
        <w:pStyle w:val="PL"/>
      </w:pPr>
      <w:r>
        <w:t xml:space="preserve">            attributes:</w:t>
      </w:r>
    </w:p>
    <w:p w14:paraId="014DD8BB" w14:textId="77777777" w:rsidR="00AF329D" w:rsidRDefault="00AF329D" w:rsidP="00AF329D">
      <w:pPr>
        <w:pStyle w:val="PL"/>
      </w:pPr>
      <w:r>
        <w:t xml:space="preserve">              type: object</w:t>
      </w:r>
    </w:p>
    <w:p w14:paraId="22801C35" w14:textId="77777777" w:rsidR="00AF329D" w:rsidRDefault="00AF329D" w:rsidP="00AF329D">
      <w:pPr>
        <w:pStyle w:val="PL"/>
      </w:pPr>
      <w:r>
        <w:t xml:space="preserve">              properties:</w:t>
      </w:r>
    </w:p>
    <w:p w14:paraId="27C6DF6B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dLlatency</w:t>
      </w:r>
      <w:proofErr w:type="spellEnd"/>
      <w:r>
        <w:t xml:space="preserve">: </w:t>
      </w:r>
    </w:p>
    <w:p w14:paraId="1375D9C3" w14:textId="77777777" w:rsidR="00AF329D" w:rsidRDefault="00AF329D" w:rsidP="00AF329D">
      <w:pPr>
        <w:pStyle w:val="PL"/>
      </w:pPr>
      <w:r>
        <w:t xml:space="preserve">                  type: integer</w:t>
      </w:r>
    </w:p>
    <w:p w14:paraId="2B2FCD6B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uLlatency</w:t>
      </w:r>
      <w:proofErr w:type="spellEnd"/>
      <w:r>
        <w:t>:</w:t>
      </w:r>
    </w:p>
    <w:p w14:paraId="63E84D36" w14:textId="77777777" w:rsidR="00AF329D" w:rsidRDefault="00AF329D" w:rsidP="00AF329D">
      <w:pPr>
        <w:pStyle w:val="PL"/>
      </w:pPr>
      <w:r>
        <w:t xml:space="preserve">                  type: integer</w:t>
      </w:r>
    </w:p>
    <w:p w14:paraId="61E6EFD0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dLThptPerSliceSubnet</w:t>
      </w:r>
      <w:proofErr w:type="spellEnd"/>
      <w:r>
        <w:t>:</w:t>
      </w:r>
    </w:p>
    <w:p w14:paraId="738AE2F7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XLThpt</w:t>
      </w:r>
      <w:proofErr w:type="spellEnd"/>
      <w:r>
        <w:t>'</w:t>
      </w:r>
    </w:p>
    <w:p w14:paraId="323206DB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uLThptPerSliceSubnet</w:t>
      </w:r>
      <w:proofErr w:type="spellEnd"/>
      <w:r>
        <w:t>:</w:t>
      </w:r>
    </w:p>
    <w:p w14:paraId="443DD367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XLThpt</w:t>
      </w:r>
      <w:proofErr w:type="spellEnd"/>
      <w:r>
        <w:t>'</w:t>
      </w:r>
    </w:p>
    <w:p w14:paraId="12E3FA13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coverageAreaTAList</w:t>
      </w:r>
      <w:proofErr w:type="spellEnd"/>
      <w:r>
        <w:t>:</w:t>
      </w:r>
    </w:p>
    <w:p w14:paraId="4EFD74B5" w14:textId="77777777" w:rsidR="00AF329D" w:rsidRDefault="00AF329D" w:rsidP="00AF329D">
      <w:pPr>
        <w:pStyle w:val="PL"/>
      </w:pPr>
      <w:r>
        <w:t xml:space="preserve">                  $ref: 'TS28541_NrNrm.yaml#/components/schemas/</w:t>
      </w:r>
      <w:proofErr w:type="spellStart"/>
      <w:r>
        <w:t>NrTacList</w:t>
      </w:r>
      <w:proofErr w:type="spellEnd"/>
      <w:r>
        <w:t>'</w:t>
      </w:r>
    </w:p>
    <w:p w14:paraId="6C731A5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FeasibilityCheckAndReservationJob</w:t>
      </w:r>
      <w:proofErr w:type="spellEnd"/>
      <w:r>
        <w:t>-Single:</w:t>
      </w:r>
    </w:p>
    <w:p w14:paraId="16C78774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7FA437FE" w14:textId="77777777" w:rsidR="00AF329D" w:rsidRDefault="00AF329D" w:rsidP="00AF329D">
      <w:pPr>
        <w:pStyle w:val="PL"/>
      </w:pPr>
      <w:r>
        <w:t xml:space="preserve">        - $ref: 'TS28623_GenericNrm.yaml#/components/schemas/Top'     </w:t>
      </w:r>
    </w:p>
    <w:p w14:paraId="5A04F6B8" w14:textId="77777777" w:rsidR="00AF329D" w:rsidRDefault="00AF329D" w:rsidP="00AF329D">
      <w:pPr>
        <w:pStyle w:val="PL"/>
      </w:pPr>
      <w:r>
        <w:t xml:space="preserve">        - type: object</w:t>
      </w:r>
    </w:p>
    <w:p w14:paraId="0B79DCF8" w14:textId="77777777" w:rsidR="00AF329D" w:rsidRDefault="00AF329D" w:rsidP="00AF329D">
      <w:pPr>
        <w:pStyle w:val="PL"/>
      </w:pPr>
      <w:r>
        <w:t xml:space="preserve">          properties: </w:t>
      </w:r>
    </w:p>
    <w:p w14:paraId="5D1ECDB0" w14:textId="77777777" w:rsidR="00AF329D" w:rsidRDefault="00AF329D" w:rsidP="00AF329D">
      <w:pPr>
        <w:pStyle w:val="PL"/>
      </w:pPr>
      <w:r>
        <w:t xml:space="preserve">            attributes:</w:t>
      </w:r>
    </w:p>
    <w:p w14:paraId="01C5D09A" w14:textId="77777777" w:rsidR="00AF329D" w:rsidRDefault="00AF329D" w:rsidP="00AF329D">
      <w:pPr>
        <w:pStyle w:val="PL"/>
      </w:pPr>
      <w:r>
        <w:t xml:space="preserve">              type: object</w:t>
      </w:r>
    </w:p>
    <w:p w14:paraId="1CE05A7F" w14:textId="77777777" w:rsidR="00AF329D" w:rsidRDefault="00AF329D" w:rsidP="00AF329D">
      <w:pPr>
        <w:pStyle w:val="PL"/>
      </w:pPr>
      <w:r>
        <w:t xml:space="preserve">              properties:</w:t>
      </w:r>
    </w:p>
    <w:p w14:paraId="65FC769B" w14:textId="77777777" w:rsidR="00AF329D" w:rsidRDefault="00AF329D" w:rsidP="00AF329D">
      <w:pPr>
        <w:pStyle w:val="PL"/>
      </w:pPr>
      <w:r>
        <w:t xml:space="preserve">                profile:</w:t>
      </w:r>
    </w:p>
    <w:p w14:paraId="215EF931" w14:textId="77777777" w:rsidR="00AF329D" w:rsidRDefault="00AF329D" w:rsidP="00AF329D">
      <w:pPr>
        <w:pStyle w:val="PL"/>
      </w:pPr>
      <w:r>
        <w:t xml:space="preserve">                  </w:t>
      </w:r>
      <w:proofErr w:type="spellStart"/>
      <w:r>
        <w:t>oneOf</w:t>
      </w:r>
      <w:proofErr w:type="spellEnd"/>
      <w:r>
        <w:t xml:space="preserve">: </w:t>
      </w:r>
    </w:p>
    <w:p w14:paraId="538AA152" w14:textId="77777777" w:rsidR="00AF329D" w:rsidRDefault="00AF329D" w:rsidP="00AF329D">
      <w:pPr>
        <w:pStyle w:val="PL"/>
      </w:pPr>
      <w:r>
        <w:lastRenderedPageBreak/>
        <w:t xml:space="preserve">                    - $ref: '#/components/schemas/</w:t>
      </w:r>
      <w:proofErr w:type="spellStart"/>
      <w:r>
        <w:t>SliceProfile</w:t>
      </w:r>
      <w:proofErr w:type="spellEnd"/>
      <w:r>
        <w:t>'</w:t>
      </w:r>
    </w:p>
    <w:p w14:paraId="085B9C70" w14:textId="77777777" w:rsidR="00AF329D" w:rsidRDefault="00AF329D" w:rsidP="00AF329D">
      <w:pPr>
        <w:pStyle w:val="PL"/>
      </w:pPr>
      <w:r>
        <w:t xml:space="preserve">                    - $ref: '#/components/schemas/</w:t>
      </w:r>
      <w:proofErr w:type="spellStart"/>
      <w:r>
        <w:t>ServiceProfile</w:t>
      </w:r>
      <w:proofErr w:type="spellEnd"/>
      <w:r>
        <w:t>'</w:t>
      </w:r>
    </w:p>
    <w:p w14:paraId="3D8D1967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resourceReservation</w:t>
      </w:r>
      <w:proofErr w:type="spellEnd"/>
      <w:r>
        <w:t>:</w:t>
      </w:r>
    </w:p>
    <w:p w14:paraId="69145E68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ResourceReservation</w:t>
      </w:r>
      <w:proofErr w:type="spellEnd"/>
      <w:r>
        <w:t>'</w:t>
      </w:r>
    </w:p>
    <w:p w14:paraId="4D769B64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recommendationRequest</w:t>
      </w:r>
      <w:proofErr w:type="spellEnd"/>
      <w:r>
        <w:t>:</w:t>
      </w:r>
    </w:p>
    <w:p w14:paraId="5A341C79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RecommendationRequest</w:t>
      </w:r>
      <w:proofErr w:type="spellEnd"/>
      <w:r>
        <w:t>'</w:t>
      </w:r>
    </w:p>
    <w:p w14:paraId="1C35434C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requestedReservationExpiration</w:t>
      </w:r>
      <w:proofErr w:type="spellEnd"/>
      <w:r>
        <w:t>:</w:t>
      </w:r>
    </w:p>
    <w:p w14:paraId="42637F52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RequestedReservationExpiration</w:t>
      </w:r>
      <w:proofErr w:type="spellEnd"/>
      <w:r>
        <w:t>'</w:t>
      </w:r>
    </w:p>
    <w:p w14:paraId="7E1835EA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processMonitor</w:t>
      </w:r>
      <w:proofErr w:type="spellEnd"/>
      <w:r>
        <w:t>:</w:t>
      </w:r>
    </w:p>
    <w:p w14:paraId="01D95D01" w14:textId="77777777" w:rsidR="00AF329D" w:rsidRDefault="00AF329D" w:rsidP="00AF329D">
      <w:pPr>
        <w:pStyle w:val="PL"/>
      </w:pPr>
      <w:r>
        <w:t xml:space="preserve">                  $ref: 'TS28623_GenericNrm.yaml#/components/schemas/</w:t>
      </w:r>
      <w:proofErr w:type="spellStart"/>
      <w:r>
        <w:t>ProcessMonitor</w:t>
      </w:r>
      <w:proofErr w:type="spellEnd"/>
      <w:r>
        <w:t>'</w:t>
      </w:r>
    </w:p>
    <w:p w14:paraId="0AD1A0BF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feasibilityResult</w:t>
      </w:r>
      <w:proofErr w:type="spellEnd"/>
      <w:r>
        <w:t>:</w:t>
      </w:r>
    </w:p>
    <w:p w14:paraId="27106767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FeasibilityResult</w:t>
      </w:r>
      <w:proofErr w:type="spellEnd"/>
      <w:r>
        <w:t>'</w:t>
      </w:r>
    </w:p>
    <w:p w14:paraId="3B5BA4BD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inFeasibleReason</w:t>
      </w:r>
      <w:proofErr w:type="spellEnd"/>
      <w:r>
        <w:t>:</w:t>
      </w:r>
    </w:p>
    <w:p w14:paraId="45CBB872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InFeasibleReason</w:t>
      </w:r>
      <w:proofErr w:type="spellEnd"/>
      <w:r>
        <w:t>'</w:t>
      </w:r>
    </w:p>
    <w:p w14:paraId="336FBE0A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resourceReservationStatus</w:t>
      </w:r>
      <w:proofErr w:type="spellEnd"/>
      <w:r>
        <w:t>:</w:t>
      </w:r>
    </w:p>
    <w:p w14:paraId="60DA4A31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ResourceReservationStatus</w:t>
      </w:r>
      <w:proofErr w:type="spellEnd"/>
      <w:r>
        <w:t>'</w:t>
      </w:r>
    </w:p>
    <w:p w14:paraId="315D1B5C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reservationFailureReason</w:t>
      </w:r>
      <w:proofErr w:type="spellEnd"/>
      <w:r>
        <w:t>:</w:t>
      </w:r>
    </w:p>
    <w:p w14:paraId="5BEF5EEE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ReservationFailureReason</w:t>
      </w:r>
      <w:proofErr w:type="spellEnd"/>
      <w:r>
        <w:t>'</w:t>
      </w:r>
    </w:p>
    <w:p w14:paraId="0919A762" w14:textId="77777777" w:rsidR="00AF329D" w:rsidRDefault="00AF329D" w:rsidP="00AF329D">
      <w:pPr>
        <w:pStyle w:val="PL"/>
      </w:pPr>
    </w:p>
    <w:p w14:paraId="383702B0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reservationExpiration</w:t>
      </w:r>
      <w:proofErr w:type="spellEnd"/>
      <w:r>
        <w:t>:</w:t>
      </w:r>
    </w:p>
    <w:p w14:paraId="316EFA99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ReservationExpiration</w:t>
      </w:r>
      <w:proofErr w:type="spellEnd"/>
      <w:r>
        <w:t>'</w:t>
      </w:r>
    </w:p>
    <w:p w14:paraId="09907F33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recommendedRequirements</w:t>
      </w:r>
      <w:proofErr w:type="spellEnd"/>
      <w:r>
        <w:t>:</w:t>
      </w:r>
    </w:p>
    <w:p w14:paraId="076C832D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RecommendedRequirements</w:t>
      </w:r>
      <w:proofErr w:type="spellEnd"/>
      <w:r>
        <w:t>'</w:t>
      </w:r>
    </w:p>
    <w:p w14:paraId="68F0F8F0" w14:textId="77777777" w:rsidR="00AF329D" w:rsidRDefault="00AF329D" w:rsidP="00AF329D">
      <w:pPr>
        <w:pStyle w:val="PL"/>
      </w:pPr>
    </w:p>
    <w:p w14:paraId="7F8AF3B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NetworkSliceController</w:t>
      </w:r>
      <w:proofErr w:type="spellEnd"/>
      <w:r>
        <w:t>-Single:</w:t>
      </w:r>
    </w:p>
    <w:p w14:paraId="10B590B9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207DD4D0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1659ED9B" w14:textId="77777777" w:rsidR="00AF329D" w:rsidRDefault="00AF329D" w:rsidP="00AF329D">
      <w:pPr>
        <w:pStyle w:val="PL"/>
      </w:pPr>
      <w:r>
        <w:t xml:space="preserve">        - type: object</w:t>
      </w:r>
    </w:p>
    <w:p w14:paraId="12FD1613" w14:textId="77777777" w:rsidR="00AF329D" w:rsidRDefault="00AF329D" w:rsidP="00AF329D">
      <w:pPr>
        <w:pStyle w:val="PL"/>
      </w:pPr>
      <w:r>
        <w:t xml:space="preserve">          properties: </w:t>
      </w:r>
    </w:p>
    <w:p w14:paraId="12448450" w14:textId="77777777" w:rsidR="00AF329D" w:rsidRDefault="00AF329D" w:rsidP="00AF329D">
      <w:pPr>
        <w:pStyle w:val="PL"/>
      </w:pPr>
      <w:r>
        <w:t xml:space="preserve">            attributes:</w:t>
      </w:r>
    </w:p>
    <w:p w14:paraId="6994A762" w14:textId="77777777" w:rsidR="00AF329D" w:rsidRDefault="00AF329D" w:rsidP="00AF329D">
      <w:pPr>
        <w:pStyle w:val="PL"/>
      </w:pPr>
      <w:r>
        <w:t xml:space="preserve">              type: object</w:t>
      </w:r>
    </w:p>
    <w:p w14:paraId="06E64EE5" w14:textId="77777777" w:rsidR="00AF329D" w:rsidRDefault="00AF329D" w:rsidP="00AF329D">
      <w:pPr>
        <w:pStyle w:val="PL"/>
      </w:pPr>
      <w:r>
        <w:t xml:space="preserve">              properties:</w:t>
      </w:r>
    </w:p>
    <w:p w14:paraId="4C6D5712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inputServiceProfile</w:t>
      </w:r>
      <w:proofErr w:type="spellEnd"/>
      <w:r>
        <w:t>:</w:t>
      </w:r>
    </w:p>
    <w:p w14:paraId="19B22A01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ServiceProfile</w:t>
      </w:r>
      <w:proofErr w:type="spellEnd"/>
      <w:r>
        <w:t>'</w:t>
      </w:r>
    </w:p>
    <w:p w14:paraId="63022162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serviceProfileId</w:t>
      </w:r>
      <w:proofErr w:type="spellEnd"/>
      <w:r>
        <w:t xml:space="preserve">: </w:t>
      </w:r>
    </w:p>
    <w:p w14:paraId="63C78F35" w14:textId="77777777" w:rsidR="00AF329D" w:rsidRDefault="00AF329D" w:rsidP="00AF329D">
      <w:pPr>
        <w:pStyle w:val="PL"/>
      </w:pPr>
      <w:r>
        <w:t xml:space="preserve">                  type: string</w:t>
      </w:r>
    </w:p>
    <w:p w14:paraId="79CDBF97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operationalState</w:t>
      </w:r>
      <w:proofErr w:type="spellEnd"/>
      <w:r>
        <w:t>:</w:t>
      </w:r>
    </w:p>
    <w:p w14:paraId="653BEDCD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OperationalState</w:t>
      </w:r>
      <w:proofErr w:type="spellEnd"/>
      <w:r>
        <w:t>'</w:t>
      </w:r>
    </w:p>
    <w:p w14:paraId="471ECBAE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administrativeState</w:t>
      </w:r>
      <w:proofErr w:type="spellEnd"/>
      <w:r>
        <w:t>:</w:t>
      </w:r>
    </w:p>
    <w:p w14:paraId="0378B5DF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48E5CF74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availabilityStatus</w:t>
      </w:r>
      <w:proofErr w:type="spellEnd"/>
      <w:r>
        <w:t>:</w:t>
      </w:r>
    </w:p>
    <w:p w14:paraId="33546BC2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AvailabilityStatus</w:t>
      </w:r>
      <w:proofErr w:type="spellEnd"/>
      <w:r>
        <w:t>'</w:t>
      </w:r>
    </w:p>
    <w:p w14:paraId="48B6CA6B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processMonitor</w:t>
      </w:r>
      <w:proofErr w:type="spellEnd"/>
      <w:r>
        <w:t>:</w:t>
      </w:r>
    </w:p>
    <w:p w14:paraId="278035A7" w14:textId="77777777" w:rsidR="00AF329D" w:rsidRDefault="00AF329D" w:rsidP="00AF329D">
      <w:pPr>
        <w:pStyle w:val="PL"/>
      </w:pPr>
      <w:r>
        <w:t xml:space="preserve">                  $ref: 'TS28623_GenericNrm.yaml#/components/schemas/</w:t>
      </w:r>
      <w:proofErr w:type="spellStart"/>
      <w:r>
        <w:t>ProcessMonitor</w:t>
      </w:r>
      <w:proofErr w:type="spellEnd"/>
      <w:r>
        <w:t>'</w:t>
      </w:r>
    </w:p>
    <w:p w14:paraId="7C9705C8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networkSliceRef</w:t>
      </w:r>
      <w:proofErr w:type="spellEnd"/>
      <w:r>
        <w:t>:</w:t>
      </w:r>
    </w:p>
    <w:p w14:paraId="48C5B9C0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6473CA66" w14:textId="77777777" w:rsidR="00AF329D" w:rsidRDefault="00AF329D" w:rsidP="00AF329D">
      <w:pPr>
        <w:pStyle w:val="PL"/>
      </w:pPr>
    </w:p>
    <w:p w14:paraId="4928881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NetworkSliceSubnetController</w:t>
      </w:r>
      <w:proofErr w:type="spellEnd"/>
      <w:r>
        <w:t>-Single:</w:t>
      </w:r>
    </w:p>
    <w:p w14:paraId="32FAB14E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allOf</w:t>
      </w:r>
      <w:proofErr w:type="spellEnd"/>
      <w:r>
        <w:t>:</w:t>
      </w:r>
    </w:p>
    <w:p w14:paraId="5670BEF9" w14:textId="77777777" w:rsidR="00AF329D" w:rsidRDefault="00AF329D" w:rsidP="00AF329D">
      <w:pPr>
        <w:pStyle w:val="PL"/>
      </w:pPr>
      <w:r>
        <w:t xml:space="preserve">        - $ref: 'TS28623_GenericNrm.yaml#/components/schemas/Top'</w:t>
      </w:r>
    </w:p>
    <w:p w14:paraId="3E5B34CB" w14:textId="77777777" w:rsidR="00AF329D" w:rsidRDefault="00AF329D" w:rsidP="00AF329D">
      <w:pPr>
        <w:pStyle w:val="PL"/>
      </w:pPr>
      <w:r>
        <w:t xml:space="preserve">        - type: object</w:t>
      </w:r>
    </w:p>
    <w:p w14:paraId="4C051D85" w14:textId="77777777" w:rsidR="00AF329D" w:rsidRDefault="00AF329D" w:rsidP="00AF329D">
      <w:pPr>
        <w:pStyle w:val="PL"/>
      </w:pPr>
      <w:r>
        <w:t xml:space="preserve">          properties: </w:t>
      </w:r>
    </w:p>
    <w:p w14:paraId="7B4A65FB" w14:textId="77777777" w:rsidR="00AF329D" w:rsidRDefault="00AF329D" w:rsidP="00AF329D">
      <w:pPr>
        <w:pStyle w:val="PL"/>
      </w:pPr>
      <w:r>
        <w:t xml:space="preserve">            attributes:</w:t>
      </w:r>
    </w:p>
    <w:p w14:paraId="7037593F" w14:textId="77777777" w:rsidR="00AF329D" w:rsidRDefault="00AF329D" w:rsidP="00AF329D">
      <w:pPr>
        <w:pStyle w:val="PL"/>
      </w:pPr>
      <w:r>
        <w:t xml:space="preserve">              type: object</w:t>
      </w:r>
    </w:p>
    <w:p w14:paraId="1667CAE3" w14:textId="77777777" w:rsidR="00AF329D" w:rsidRDefault="00AF329D" w:rsidP="00AF329D">
      <w:pPr>
        <w:pStyle w:val="PL"/>
      </w:pPr>
      <w:r>
        <w:t xml:space="preserve">              properties:</w:t>
      </w:r>
    </w:p>
    <w:p w14:paraId="26DF29D4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inputSliceProfile</w:t>
      </w:r>
      <w:proofErr w:type="spellEnd"/>
      <w:r>
        <w:t>:</w:t>
      </w:r>
    </w:p>
    <w:p w14:paraId="5A5468CE" w14:textId="77777777" w:rsidR="00AF329D" w:rsidRDefault="00AF329D" w:rsidP="00AF329D">
      <w:pPr>
        <w:pStyle w:val="PL"/>
      </w:pPr>
      <w:r>
        <w:t xml:space="preserve">                  $ref: '#/components/schemas/</w:t>
      </w:r>
      <w:proofErr w:type="spellStart"/>
      <w:r>
        <w:t>SliceProfile</w:t>
      </w:r>
      <w:proofErr w:type="spellEnd"/>
      <w:r>
        <w:t>'</w:t>
      </w:r>
    </w:p>
    <w:p w14:paraId="734588EA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sliceProfileId</w:t>
      </w:r>
      <w:proofErr w:type="spellEnd"/>
      <w:r>
        <w:t xml:space="preserve">: </w:t>
      </w:r>
    </w:p>
    <w:p w14:paraId="4DA2704B" w14:textId="77777777" w:rsidR="00AF329D" w:rsidRDefault="00AF329D" w:rsidP="00AF329D">
      <w:pPr>
        <w:pStyle w:val="PL"/>
      </w:pPr>
      <w:r>
        <w:t xml:space="preserve">                  type: string</w:t>
      </w:r>
    </w:p>
    <w:p w14:paraId="6BBACDAD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operationalState</w:t>
      </w:r>
      <w:proofErr w:type="spellEnd"/>
      <w:r>
        <w:t>:</w:t>
      </w:r>
    </w:p>
    <w:p w14:paraId="78715D48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OperationalState</w:t>
      </w:r>
      <w:proofErr w:type="spellEnd"/>
      <w:r>
        <w:t>'</w:t>
      </w:r>
    </w:p>
    <w:p w14:paraId="301481AD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administrativeState</w:t>
      </w:r>
      <w:proofErr w:type="spellEnd"/>
      <w:r>
        <w:t>:</w:t>
      </w:r>
    </w:p>
    <w:p w14:paraId="1DBFA0B1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AdministrativeState</w:t>
      </w:r>
      <w:proofErr w:type="spellEnd"/>
      <w:r>
        <w:t>'</w:t>
      </w:r>
    </w:p>
    <w:p w14:paraId="5B846DC8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availabilityStatus</w:t>
      </w:r>
      <w:proofErr w:type="spellEnd"/>
      <w:r>
        <w:t>:</w:t>
      </w:r>
    </w:p>
    <w:p w14:paraId="02747670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AvailabilityStatus</w:t>
      </w:r>
      <w:proofErr w:type="spellEnd"/>
      <w:r>
        <w:t>'</w:t>
      </w:r>
    </w:p>
    <w:p w14:paraId="48F065ED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processMonitor</w:t>
      </w:r>
      <w:proofErr w:type="spellEnd"/>
      <w:r>
        <w:t>:</w:t>
      </w:r>
    </w:p>
    <w:p w14:paraId="49831AA1" w14:textId="77777777" w:rsidR="00AF329D" w:rsidRDefault="00AF329D" w:rsidP="00AF329D">
      <w:pPr>
        <w:pStyle w:val="PL"/>
      </w:pPr>
      <w:r>
        <w:t xml:space="preserve">                  $ref: 'TS28623_GenericNrm.yaml#/components/schemas/</w:t>
      </w:r>
      <w:proofErr w:type="spellStart"/>
      <w:r>
        <w:t>ProcessMonitor</w:t>
      </w:r>
      <w:proofErr w:type="spellEnd"/>
      <w:r>
        <w:t>'</w:t>
      </w:r>
    </w:p>
    <w:p w14:paraId="45A161B0" w14:textId="77777777" w:rsidR="00AF329D" w:rsidRDefault="00AF329D" w:rsidP="00AF329D">
      <w:pPr>
        <w:pStyle w:val="PL"/>
      </w:pPr>
      <w:r>
        <w:t xml:space="preserve">                </w:t>
      </w:r>
      <w:proofErr w:type="spellStart"/>
      <w:r>
        <w:t>networkSliceSubnetRef</w:t>
      </w:r>
      <w:proofErr w:type="spellEnd"/>
      <w:r>
        <w:t>:</w:t>
      </w:r>
    </w:p>
    <w:p w14:paraId="5B2D768D" w14:textId="77777777" w:rsidR="00AF329D" w:rsidRDefault="00AF329D" w:rsidP="00AF329D">
      <w:pPr>
        <w:pStyle w:val="PL"/>
      </w:pPr>
      <w:r>
        <w:t xml:space="preserve">                  $ref: 'TS28623_ComDefs.yaml#/components/schemas/</w:t>
      </w:r>
      <w:proofErr w:type="spellStart"/>
      <w:r>
        <w:t>Dn</w:t>
      </w:r>
      <w:proofErr w:type="spellEnd"/>
      <w:r>
        <w:t>'</w:t>
      </w:r>
    </w:p>
    <w:p w14:paraId="7A29E259" w14:textId="77777777" w:rsidR="00AF329D" w:rsidRDefault="00AF329D" w:rsidP="00AF329D">
      <w:pPr>
        <w:pStyle w:val="PL"/>
      </w:pPr>
    </w:p>
    <w:p w14:paraId="33DD7C73" w14:textId="77777777" w:rsidR="00AF329D" w:rsidRDefault="00AF329D" w:rsidP="00AF329D">
      <w:pPr>
        <w:pStyle w:val="PL"/>
      </w:pPr>
      <w:r>
        <w:t>#-------- Definition of JSON arrays for name-contained IOCs ----------------------</w:t>
      </w:r>
    </w:p>
    <w:p w14:paraId="52FC1507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SubNetwork</w:t>
      </w:r>
      <w:proofErr w:type="spellEnd"/>
      <w:r>
        <w:t>-Multiple:</w:t>
      </w:r>
    </w:p>
    <w:p w14:paraId="2BBF91CC" w14:textId="77777777" w:rsidR="00AF329D" w:rsidRDefault="00AF329D" w:rsidP="00AF329D">
      <w:pPr>
        <w:pStyle w:val="PL"/>
      </w:pPr>
      <w:r>
        <w:t xml:space="preserve">      type: array</w:t>
      </w:r>
    </w:p>
    <w:p w14:paraId="6F491A4B" w14:textId="77777777" w:rsidR="00AF329D" w:rsidRDefault="00AF329D" w:rsidP="00AF329D">
      <w:pPr>
        <w:pStyle w:val="PL"/>
      </w:pPr>
      <w:r>
        <w:t xml:space="preserve">      items:</w:t>
      </w:r>
    </w:p>
    <w:p w14:paraId="6282B19F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SubNetwork</w:t>
      </w:r>
      <w:proofErr w:type="spellEnd"/>
      <w:r>
        <w:t>-Single'</w:t>
      </w:r>
    </w:p>
    <w:p w14:paraId="4AE4FCB3" w14:textId="77777777" w:rsidR="00AF329D" w:rsidRDefault="00AF329D" w:rsidP="00AF329D">
      <w:pPr>
        <w:pStyle w:val="PL"/>
      </w:pPr>
    </w:p>
    <w:p w14:paraId="4DBF33FF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</w:t>
      </w:r>
      <w:proofErr w:type="spellEnd"/>
      <w:r>
        <w:t>-Multiple:</w:t>
      </w:r>
    </w:p>
    <w:p w14:paraId="3B3A96BA" w14:textId="77777777" w:rsidR="00AF329D" w:rsidRDefault="00AF329D" w:rsidP="00AF329D">
      <w:pPr>
        <w:pStyle w:val="PL"/>
      </w:pPr>
      <w:r>
        <w:t xml:space="preserve">      type: array</w:t>
      </w:r>
    </w:p>
    <w:p w14:paraId="51B53649" w14:textId="77777777" w:rsidR="00AF329D" w:rsidRDefault="00AF329D" w:rsidP="00AF329D">
      <w:pPr>
        <w:pStyle w:val="PL"/>
      </w:pPr>
      <w:r>
        <w:lastRenderedPageBreak/>
        <w:t xml:space="preserve">      items:</w:t>
      </w:r>
    </w:p>
    <w:p w14:paraId="2FF06AC2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NetworkSlice</w:t>
      </w:r>
      <w:proofErr w:type="spellEnd"/>
      <w:r>
        <w:t>-Single'</w:t>
      </w:r>
    </w:p>
    <w:p w14:paraId="353C5EF5" w14:textId="77777777" w:rsidR="00AF329D" w:rsidRDefault="00AF329D" w:rsidP="00AF329D">
      <w:pPr>
        <w:pStyle w:val="PL"/>
      </w:pPr>
    </w:p>
    <w:p w14:paraId="6813A59B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</w:t>
      </w:r>
      <w:proofErr w:type="spellEnd"/>
      <w:r>
        <w:t>-Multiple:</w:t>
      </w:r>
    </w:p>
    <w:p w14:paraId="54C52BE2" w14:textId="77777777" w:rsidR="00AF329D" w:rsidRDefault="00AF329D" w:rsidP="00AF329D">
      <w:pPr>
        <w:pStyle w:val="PL"/>
      </w:pPr>
      <w:r>
        <w:t xml:space="preserve">      type: array</w:t>
      </w:r>
    </w:p>
    <w:p w14:paraId="2B31719E" w14:textId="77777777" w:rsidR="00AF329D" w:rsidRDefault="00AF329D" w:rsidP="00AF329D">
      <w:pPr>
        <w:pStyle w:val="PL"/>
      </w:pPr>
      <w:r>
        <w:t xml:space="preserve">      items:</w:t>
      </w:r>
    </w:p>
    <w:p w14:paraId="22E07F2F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NetworkSliceSubnet</w:t>
      </w:r>
      <w:proofErr w:type="spellEnd"/>
      <w:r>
        <w:t>-Single'</w:t>
      </w:r>
    </w:p>
    <w:p w14:paraId="197BFE2D" w14:textId="77777777" w:rsidR="00AF329D" w:rsidRDefault="00AF329D" w:rsidP="00AF329D">
      <w:pPr>
        <w:pStyle w:val="PL"/>
      </w:pPr>
      <w:r>
        <w:t xml:space="preserve">                      </w:t>
      </w:r>
    </w:p>
    <w:p w14:paraId="44D2BE7E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EP_Transport</w:t>
      </w:r>
      <w:proofErr w:type="spellEnd"/>
      <w:r>
        <w:t>-Multiple:</w:t>
      </w:r>
    </w:p>
    <w:p w14:paraId="63E2BFD0" w14:textId="77777777" w:rsidR="00AF329D" w:rsidRDefault="00AF329D" w:rsidP="00AF329D">
      <w:pPr>
        <w:pStyle w:val="PL"/>
      </w:pPr>
      <w:r>
        <w:t xml:space="preserve">      type: array</w:t>
      </w:r>
    </w:p>
    <w:p w14:paraId="0CE578D0" w14:textId="77777777" w:rsidR="00AF329D" w:rsidRDefault="00AF329D" w:rsidP="00AF329D">
      <w:pPr>
        <w:pStyle w:val="PL"/>
      </w:pPr>
      <w:r>
        <w:t xml:space="preserve">      items:</w:t>
      </w:r>
    </w:p>
    <w:p w14:paraId="5A588CC4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EP_Transport</w:t>
      </w:r>
      <w:proofErr w:type="spellEnd"/>
      <w:r>
        <w:t>-Single'</w:t>
      </w:r>
    </w:p>
    <w:p w14:paraId="121D26CE" w14:textId="77777777" w:rsidR="00AF329D" w:rsidRDefault="00AF329D" w:rsidP="00AF329D">
      <w:pPr>
        <w:pStyle w:val="PL"/>
      </w:pPr>
      <w:r>
        <w:t xml:space="preserve">    </w:t>
      </w:r>
    </w:p>
    <w:p w14:paraId="03665A06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NetworkSliceSubnetProviderCapabilities</w:t>
      </w:r>
      <w:proofErr w:type="spellEnd"/>
      <w:r>
        <w:t>-Multiple:</w:t>
      </w:r>
    </w:p>
    <w:p w14:paraId="0898399A" w14:textId="77777777" w:rsidR="00AF329D" w:rsidRDefault="00AF329D" w:rsidP="00AF329D">
      <w:pPr>
        <w:pStyle w:val="PL"/>
      </w:pPr>
      <w:r>
        <w:t xml:space="preserve">      type: array</w:t>
      </w:r>
    </w:p>
    <w:p w14:paraId="52E67CDF" w14:textId="77777777" w:rsidR="00AF329D" w:rsidRDefault="00AF329D" w:rsidP="00AF329D">
      <w:pPr>
        <w:pStyle w:val="PL"/>
      </w:pPr>
      <w:r>
        <w:t xml:space="preserve">      items:</w:t>
      </w:r>
    </w:p>
    <w:p w14:paraId="6F514C21" w14:textId="77777777" w:rsidR="00AF329D" w:rsidRDefault="00AF329D" w:rsidP="00AF329D">
      <w:pPr>
        <w:pStyle w:val="PL"/>
      </w:pPr>
      <w:r>
        <w:t xml:space="preserve">        $ref: '#/components/schemas/NetworkSliceSubnetProviderCapabilities-Single'</w:t>
      </w:r>
    </w:p>
    <w:p w14:paraId="1CE27504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FeasibilityCheckAndReservationJob</w:t>
      </w:r>
      <w:proofErr w:type="spellEnd"/>
      <w:r>
        <w:t>-Multiple:</w:t>
      </w:r>
    </w:p>
    <w:p w14:paraId="36AFEB00" w14:textId="77777777" w:rsidR="00AF329D" w:rsidRDefault="00AF329D" w:rsidP="00AF329D">
      <w:pPr>
        <w:pStyle w:val="PL"/>
      </w:pPr>
      <w:r>
        <w:t xml:space="preserve">      type: array</w:t>
      </w:r>
    </w:p>
    <w:p w14:paraId="15D742F5" w14:textId="77777777" w:rsidR="00AF329D" w:rsidRDefault="00AF329D" w:rsidP="00AF329D">
      <w:pPr>
        <w:pStyle w:val="PL"/>
      </w:pPr>
      <w:r>
        <w:t xml:space="preserve">      items:</w:t>
      </w:r>
    </w:p>
    <w:p w14:paraId="7E307051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FeasibilityCheckAndReservationJob</w:t>
      </w:r>
      <w:proofErr w:type="spellEnd"/>
      <w:r>
        <w:t xml:space="preserve">-Single'   </w:t>
      </w:r>
    </w:p>
    <w:p w14:paraId="2351BFED" w14:textId="77777777" w:rsidR="00AF329D" w:rsidRDefault="00AF329D" w:rsidP="00AF329D">
      <w:pPr>
        <w:pStyle w:val="PL"/>
      </w:pPr>
    </w:p>
    <w:p w14:paraId="123C9B2D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NetworkSliceController</w:t>
      </w:r>
      <w:proofErr w:type="spellEnd"/>
      <w:r>
        <w:t>-Multiple:</w:t>
      </w:r>
    </w:p>
    <w:p w14:paraId="3A19CA0A" w14:textId="77777777" w:rsidR="00AF329D" w:rsidRDefault="00AF329D" w:rsidP="00AF329D">
      <w:pPr>
        <w:pStyle w:val="PL"/>
      </w:pPr>
      <w:r>
        <w:t xml:space="preserve">      type: array</w:t>
      </w:r>
    </w:p>
    <w:p w14:paraId="0A68C06C" w14:textId="77777777" w:rsidR="00AF329D" w:rsidRDefault="00AF329D" w:rsidP="00AF329D">
      <w:pPr>
        <w:pStyle w:val="PL"/>
      </w:pPr>
      <w:r>
        <w:t xml:space="preserve">      items:</w:t>
      </w:r>
    </w:p>
    <w:p w14:paraId="6FAA9A17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NetworkSliceController</w:t>
      </w:r>
      <w:proofErr w:type="spellEnd"/>
      <w:r>
        <w:t xml:space="preserve">-Single'   </w:t>
      </w:r>
    </w:p>
    <w:p w14:paraId="7EE660A8" w14:textId="77777777" w:rsidR="00AF329D" w:rsidRDefault="00AF329D" w:rsidP="00AF329D">
      <w:pPr>
        <w:pStyle w:val="PL"/>
      </w:pPr>
    </w:p>
    <w:p w14:paraId="67171A6B" w14:textId="77777777" w:rsidR="00AF329D" w:rsidRDefault="00AF329D" w:rsidP="00AF329D">
      <w:pPr>
        <w:pStyle w:val="PL"/>
      </w:pPr>
      <w:r>
        <w:t xml:space="preserve">    </w:t>
      </w:r>
      <w:proofErr w:type="spellStart"/>
      <w:r>
        <w:t>NetworkSliceSubnetController</w:t>
      </w:r>
      <w:proofErr w:type="spellEnd"/>
      <w:r>
        <w:t>-Multiple:</w:t>
      </w:r>
    </w:p>
    <w:p w14:paraId="7C5D71C7" w14:textId="77777777" w:rsidR="00AF329D" w:rsidRDefault="00AF329D" w:rsidP="00AF329D">
      <w:pPr>
        <w:pStyle w:val="PL"/>
      </w:pPr>
      <w:r>
        <w:t xml:space="preserve">      type: array</w:t>
      </w:r>
    </w:p>
    <w:p w14:paraId="27E2E99D" w14:textId="77777777" w:rsidR="00AF329D" w:rsidRDefault="00AF329D" w:rsidP="00AF329D">
      <w:pPr>
        <w:pStyle w:val="PL"/>
      </w:pPr>
      <w:r>
        <w:t xml:space="preserve">      items:</w:t>
      </w:r>
    </w:p>
    <w:p w14:paraId="4728EB80" w14:textId="77777777" w:rsidR="00AF329D" w:rsidRDefault="00AF329D" w:rsidP="00AF329D">
      <w:pPr>
        <w:pStyle w:val="PL"/>
      </w:pPr>
      <w:r>
        <w:t xml:space="preserve">        $ref: '#/components/schemas/</w:t>
      </w:r>
      <w:proofErr w:type="spellStart"/>
      <w:r>
        <w:t>NetworkSliceSubnetController</w:t>
      </w:r>
      <w:proofErr w:type="spellEnd"/>
      <w:r>
        <w:t>-Single'</w:t>
      </w:r>
    </w:p>
    <w:p w14:paraId="07DF6193" w14:textId="77777777" w:rsidR="00AF329D" w:rsidRDefault="00AF329D" w:rsidP="00AF329D">
      <w:pPr>
        <w:pStyle w:val="PL"/>
      </w:pPr>
    </w:p>
    <w:p w14:paraId="1FAEF03D" w14:textId="77777777" w:rsidR="00AF329D" w:rsidRDefault="00AF329D" w:rsidP="00AF329D">
      <w:pPr>
        <w:pStyle w:val="PL"/>
      </w:pPr>
      <w:r>
        <w:t>#------------ Definitions in TS 28.541 for TS 28.532 -----------------------------</w:t>
      </w:r>
    </w:p>
    <w:p w14:paraId="1543119B" w14:textId="77777777" w:rsidR="00AF329D" w:rsidRDefault="00AF329D" w:rsidP="00AF329D">
      <w:pPr>
        <w:pStyle w:val="PL"/>
      </w:pPr>
    </w:p>
    <w:p w14:paraId="490718B0" w14:textId="77777777" w:rsidR="00AF329D" w:rsidRDefault="00AF329D" w:rsidP="00AF329D">
      <w:pPr>
        <w:pStyle w:val="PL"/>
      </w:pPr>
      <w:r>
        <w:t xml:space="preserve">    resources-</w:t>
      </w:r>
      <w:proofErr w:type="spellStart"/>
      <w:r>
        <w:t>sliceNrm</w:t>
      </w:r>
      <w:proofErr w:type="spellEnd"/>
      <w:r>
        <w:t>:</w:t>
      </w:r>
    </w:p>
    <w:p w14:paraId="304AE650" w14:textId="77777777" w:rsidR="00AF329D" w:rsidRDefault="00AF329D" w:rsidP="00AF329D">
      <w:pPr>
        <w:pStyle w:val="PL"/>
      </w:pPr>
      <w:r>
        <w:t xml:space="preserve">      </w:t>
      </w:r>
      <w:proofErr w:type="spellStart"/>
      <w:r>
        <w:t>oneOf</w:t>
      </w:r>
      <w:proofErr w:type="spellEnd"/>
      <w:r>
        <w:t>:</w:t>
      </w:r>
    </w:p>
    <w:p w14:paraId="447264C0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MnS</w:t>
      </w:r>
      <w:proofErr w:type="spellEnd"/>
      <w:r>
        <w:t>'</w:t>
      </w:r>
    </w:p>
    <w:p w14:paraId="739003D8" w14:textId="77777777" w:rsidR="00AF329D" w:rsidRDefault="00AF329D" w:rsidP="00AF329D">
      <w:pPr>
        <w:pStyle w:val="PL"/>
      </w:pPr>
      <w:r>
        <w:t xml:space="preserve">               </w:t>
      </w:r>
    </w:p>
    <w:p w14:paraId="76F07D76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SubNetwork</w:t>
      </w:r>
      <w:proofErr w:type="spellEnd"/>
      <w:r>
        <w:t>-Single'</w:t>
      </w:r>
    </w:p>
    <w:p w14:paraId="030A0BC9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NetworkSlice</w:t>
      </w:r>
      <w:proofErr w:type="spellEnd"/>
      <w:r>
        <w:t>-Single'</w:t>
      </w:r>
    </w:p>
    <w:p w14:paraId="3372D17F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NetworkSliceSubnet</w:t>
      </w:r>
      <w:proofErr w:type="spellEnd"/>
      <w:r>
        <w:t>-Single'</w:t>
      </w:r>
    </w:p>
    <w:p w14:paraId="56DBC6CF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EP_Transport</w:t>
      </w:r>
      <w:proofErr w:type="spellEnd"/>
      <w:r>
        <w:t>-Single'</w:t>
      </w:r>
    </w:p>
    <w:p w14:paraId="4866E397" w14:textId="77777777" w:rsidR="00AF329D" w:rsidRDefault="00AF329D" w:rsidP="00AF329D">
      <w:pPr>
        <w:pStyle w:val="PL"/>
      </w:pPr>
      <w:r>
        <w:t xml:space="preserve">       - $ref: '#/components/schemas/NetworkSliceSubnetProviderCapabilities-Single'</w:t>
      </w:r>
    </w:p>
    <w:p w14:paraId="2E360361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FeasibilityCheckAndReservationJob</w:t>
      </w:r>
      <w:proofErr w:type="spellEnd"/>
      <w:r>
        <w:t>-Single'</w:t>
      </w:r>
    </w:p>
    <w:p w14:paraId="692C6CD0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NetworkSliceController</w:t>
      </w:r>
      <w:proofErr w:type="spellEnd"/>
      <w:r>
        <w:t>-Single'</w:t>
      </w:r>
    </w:p>
    <w:p w14:paraId="685759D3" w14:textId="77777777" w:rsidR="00AF329D" w:rsidRDefault="00AF329D" w:rsidP="00AF329D">
      <w:pPr>
        <w:pStyle w:val="PL"/>
      </w:pPr>
      <w:r>
        <w:t xml:space="preserve">       - $ref: '#/components/schemas/</w:t>
      </w:r>
      <w:proofErr w:type="spellStart"/>
      <w:r>
        <w:t>NetworkSliceSubnetController</w:t>
      </w:r>
      <w:proofErr w:type="spellEnd"/>
      <w:r>
        <w:t>-Single'</w:t>
      </w:r>
    </w:p>
    <w:p w14:paraId="0AA2FCEB" w14:textId="77777777" w:rsidR="005E5B5B" w:rsidRDefault="005E5B5B" w:rsidP="005E5B5B">
      <w:pPr>
        <w:pStyle w:val="PL"/>
      </w:pPr>
    </w:p>
    <w:p w14:paraId="38020AF8" w14:textId="67087837" w:rsidR="005E5B5B" w:rsidRDefault="005E5B5B" w:rsidP="005E5B5B">
      <w:pPr>
        <w:pStyle w:val="Heading8"/>
      </w:pPr>
      <w:r>
        <w:br w:type="page"/>
      </w:r>
      <w:bookmarkStart w:id="257" w:name="_Toc59183445"/>
      <w:bookmarkStart w:id="258" w:name="_Toc59184911"/>
      <w:bookmarkStart w:id="259" w:name="_Toc59195846"/>
      <w:bookmarkStart w:id="260" w:name="_Toc59440275"/>
      <w:bookmarkStart w:id="261" w:name="_Toc67990706"/>
      <w:r>
        <w:lastRenderedPageBreak/>
        <w:t>Annex K (normative):</w:t>
      </w:r>
      <w:r>
        <w:br/>
        <w:t>Void</w:t>
      </w:r>
      <w:bookmarkEnd w:id="257"/>
      <w:bookmarkEnd w:id="258"/>
      <w:bookmarkEnd w:id="259"/>
      <w:bookmarkEnd w:id="260"/>
      <w:bookmarkEnd w:id="261"/>
    </w:p>
    <w:p w14:paraId="4AF8C82C" w14:textId="77777777" w:rsidR="005E5B5B" w:rsidRPr="005E5B5B" w:rsidRDefault="005E5B5B" w:rsidP="005E5B5B"/>
    <w:p w14:paraId="416BA5B5" w14:textId="3A1CC881" w:rsidR="005E5B5B" w:rsidRDefault="005E5B5B" w:rsidP="005E5B5B">
      <w:pPr>
        <w:pStyle w:val="Heading8"/>
      </w:pPr>
      <w:r>
        <w:br w:type="page"/>
      </w:r>
      <w:bookmarkStart w:id="262" w:name="_Toc59183446"/>
      <w:bookmarkStart w:id="263" w:name="_Toc59184912"/>
      <w:bookmarkStart w:id="264" w:name="_Toc59195847"/>
      <w:bookmarkStart w:id="265" w:name="_Toc59440276"/>
      <w:bookmarkStart w:id="266" w:name="_Toc67990707"/>
      <w:r>
        <w:lastRenderedPageBreak/>
        <w:t>Annex L (normative):</w:t>
      </w:r>
      <w:r>
        <w:br/>
        <w:t xml:space="preserve">Relation of GSMA GST, </w:t>
      </w:r>
      <w:proofErr w:type="spellStart"/>
      <w:r>
        <w:t>ServiceProfile</w:t>
      </w:r>
      <w:proofErr w:type="spellEnd"/>
      <w:r>
        <w:t xml:space="preserve"> and </w:t>
      </w:r>
      <w:proofErr w:type="spellStart"/>
      <w:r>
        <w:t>SliceProfile</w:t>
      </w:r>
      <w:bookmarkEnd w:id="262"/>
      <w:bookmarkEnd w:id="263"/>
      <w:bookmarkEnd w:id="264"/>
      <w:bookmarkEnd w:id="265"/>
      <w:bookmarkEnd w:id="266"/>
      <w:proofErr w:type="spellEnd"/>
    </w:p>
    <w:p w14:paraId="59C0F3E2" w14:textId="7D44CD1C" w:rsidR="005E5B5B" w:rsidRDefault="005E5B5B" w:rsidP="005E5B5B">
      <w:pPr>
        <w:pStyle w:val="Heading1"/>
      </w:pPr>
      <w:bookmarkStart w:id="267" w:name="_Toc59184913"/>
      <w:bookmarkStart w:id="268" w:name="_Toc59195848"/>
      <w:bookmarkStart w:id="269" w:name="_Toc59440277"/>
      <w:bookmarkStart w:id="270" w:name="_Toc67990708"/>
      <w:bookmarkStart w:id="271" w:name="_Toc59183447"/>
      <w:r>
        <w:t>L.1</w:t>
      </w:r>
      <w:r>
        <w:tab/>
        <w:t>General</w:t>
      </w:r>
      <w:bookmarkEnd w:id="267"/>
      <w:bookmarkEnd w:id="268"/>
      <w:bookmarkEnd w:id="269"/>
      <w:bookmarkEnd w:id="270"/>
      <w:bookmarkEnd w:id="271"/>
    </w:p>
    <w:p w14:paraId="5A590ADA" w14:textId="04031A91" w:rsidR="005E5B5B" w:rsidRDefault="005E5B5B" w:rsidP="005E5B5B">
      <w:r>
        <w:t>This annex describes the</w:t>
      </w:r>
      <w:r w:rsidRPr="005E5B5B">
        <w:t xml:space="preserve"> relation between GSMA GST</w:t>
      </w:r>
      <w:r w:rsidR="00E95F92">
        <w:t xml:space="preserve"> </w:t>
      </w:r>
      <w:r w:rsidRPr="005E5B5B">
        <w:t xml:space="preserve">[50] and </w:t>
      </w:r>
      <w:r w:rsidR="00E95F92">
        <w:t>the</w:t>
      </w:r>
      <w:r w:rsidRPr="005E5B5B">
        <w:t xml:space="preserve"> </w:t>
      </w:r>
      <w:proofErr w:type="spellStart"/>
      <w:r>
        <w:rPr>
          <w:rFonts w:ascii="Courier New" w:hAnsi="Courier New" w:cs="Courier New"/>
          <w:lang w:eastAsia="zh-CN"/>
        </w:rPr>
        <w:t>ServiceProfile</w:t>
      </w:r>
      <w:proofErr w:type="spellEnd"/>
      <w:r w:rsidRPr="005E5B5B">
        <w:t xml:space="preserve"> and </w:t>
      </w:r>
      <w:proofErr w:type="spellStart"/>
      <w:r>
        <w:rPr>
          <w:rFonts w:ascii="Courier New" w:hAnsi="Courier New" w:cs="Courier New"/>
          <w:lang w:eastAsia="zh-CN"/>
        </w:rPr>
        <w:t>SliceProfile</w:t>
      </w:r>
      <w:proofErr w:type="spellEnd"/>
      <w:r w:rsidR="00E95F92">
        <w:t xml:space="preserve"> captured in the network slice NRM fragment (see clause 6)</w:t>
      </w:r>
      <w:r>
        <w:t>.</w:t>
      </w:r>
    </w:p>
    <w:p w14:paraId="250240A9" w14:textId="77777777" w:rsidR="005E5B5B" w:rsidRDefault="005E5B5B" w:rsidP="005E5B5B">
      <w:pPr>
        <w:pStyle w:val="Heading1"/>
      </w:pPr>
      <w:bookmarkStart w:id="272" w:name="_Toc59183448"/>
      <w:bookmarkStart w:id="273" w:name="_Toc59184914"/>
      <w:bookmarkStart w:id="274" w:name="_Toc59195849"/>
      <w:bookmarkStart w:id="275" w:name="_Toc59440278"/>
      <w:bookmarkStart w:id="276" w:name="_Toc67990709"/>
      <w:r>
        <w:t>L.2</w:t>
      </w:r>
      <w:r>
        <w:tab/>
        <w:t xml:space="preserve">GSMA GST, </w:t>
      </w:r>
      <w:proofErr w:type="spellStart"/>
      <w:r>
        <w:t>ServiceProfile</w:t>
      </w:r>
      <w:proofErr w:type="spellEnd"/>
      <w:r>
        <w:t xml:space="preserve"> and </w:t>
      </w:r>
      <w:proofErr w:type="spellStart"/>
      <w:r>
        <w:t>sliceProfile</w:t>
      </w:r>
      <w:bookmarkEnd w:id="272"/>
      <w:bookmarkEnd w:id="273"/>
      <w:bookmarkEnd w:id="274"/>
      <w:bookmarkEnd w:id="275"/>
      <w:bookmarkEnd w:id="276"/>
      <w:proofErr w:type="spellEnd"/>
    </w:p>
    <w:p w14:paraId="627769B6" w14:textId="728E7DCB" w:rsidR="005E5B5B" w:rsidRDefault="005E5B5B" w:rsidP="005E5B5B">
      <w:pPr>
        <w:rPr>
          <w:lang w:eastAsia="zh-CN"/>
        </w:rPr>
      </w:pPr>
      <w:r>
        <w:rPr>
          <w:lang w:eastAsia="zh-CN"/>
        </w:rPr>
        <w:t>The GSMA GST is used as the SLA information for the communication between the NSC (e.g.</w:t>
      </w:r>
      <w:r w:rsidR="00FC5C0F" w:rsidRPr="00FC5C0F">
        <w:rPr>
          <w:lang w:eastAsia="zh-CN"/>
        </w:rPr>
        <w:t>,</w:t>
      </w:r>
      <w:r>
        <w:rPr>
          <w:lang w:eastAsia="zh-CN"/>
        </w:rPr>
        <w:t xml:space="preserve"> vertical industry) and the NSP. The SLA requirements can be fulfilled from management aspect and control aspect in a coordinated way. The SLS includes </w:t>
      </w:r>
      <w:proofErr w:type="spellStart"/>
      <w:r>
        <w:rPr>
          <w:rFonts w:ascii="Courier New" w:hAnsi="Courier New" w:cs="Courier New"/>
          <w:lang w:eastAsia="zh-CN"/>
        </w:rPr>
        <w:t>ServiceProfile</w:t>
      </w:r>
      <w:proofErr w:type="spellEnd"/>
      <w:r>
        <w:rPr>
          <w:lang w:eastAsia="zh-CN"/>
        </w:rPr>
        <w:t xml:space="preserve"> information model.</w:t>
      </w:r>
    </w:p>
    <w:p w14:paraId="1A1F4E8D" w14:textId="24A6F61D" w:rsidR="005E5B5B" w:rsidRDefault="005E5B5B" w:rsidP="005E5B5B">
      <w:pPr>
        <w:rPr>
          <w:lang w:eastAsia="zh-CN"/>
        </w:rPr>
      </w:pPr>
      <w:r>
        <w:rPr>
          <w:lang w:eastAsia="zh-CN"/>
        </w:rPr>
        <w:t>As shown in figure L.2.1, the GST </w:t>
      </w:r>
      <w:r w:rsidR="008C6789">
        <w:rPr>
          <w:lang w:eastAsia="zh-CN"/>
        </w:rPr>
        <w:t xml:space="preserve">parameters [50] are used as input to </w:t>
      </w:r>
      <w:proofErr w:type="spellStart"/>
      <w:r w:rsidR="008C6789">
        <w:rPr>
          <w:rFonts w:ascii="Courier New" w:hAnsi="Courier New" w:cs="Courier New"/>
          <w:lang w:eastAsia="zh-CN"/>
        </w:rPr>
        <w:t>ServiceProfile</w:t>
      </w:r>
      <w:proofErr w:type="spellEnd"/>
      <w:r w:rsidR="008C6789">
        <w:rPr>
          <w:rFonts w:ascii="Courier New" w:hAnsi="Courier New" w:cs="Courier New"/>
          <w:lang w:eastAsia="zh-CN"/>
        </w:rPr>
        <w:t>.</w:t>
      </w:r>
      <w:r w:rsidR="008C6789">
        <w:rPr>
          <w:lang w:eastAsia="zh-CN"/>
        </w:rPr>
        <w:t xml:space="preserve">  </w:t>
      </w:r>
      <w:r w:rsidR="008C6789">
        <w:rPr>
          <w:color w:val="000000"/>
        </w:rPr>
        <w:t xml:space="preserve">The </w:t>
      </w:r>
      <w:proofErr w:type="spellStart"/>
      <w:r w:rsidR="008C6789">
        <w:rPr>
          <w:rFonts w:ascii="Courier New" w:hAnsi="Courier New" w:cs="Courier New"/>
          <w:color w:val="000000"/>
        </w:rPr>
        <w:t>ServiceProfile</w:t>
      </w:r>
      <w:proofErr w:type="spellEnd"/>
      <w:r w:rsidR="008C6789" w:rsidRPr="000C0D25">
        <w:t xml:space="preserve"> which defines the service requirements </w:t>
      </w:r>
      <w:r w:rsidR="00FC5C0F">
        <w:t xml:space="preserve">related to a particular NSC, is translated into the </w:t>
      </w:r>
      <w:proofErr w:type="spellStart"/>
      <w:r w:rsidR="00FC5C0F" w:rsidRPr="00D5564D">
        <w:rPr>
          <w:rFonts w:ascii="Courier New" w:hAnsi="Courier New" w:cs="Courier New"/>
        </w:rPr>
        <w:t>SliceProfile</w:t>
      </w:r>
      <w:proofErr w:type="spellEnd"/>
      <w:r w:rsidR="008C6789" w:rsidRPr="000C0D25">
        <w:t xml:space="preserve">. </w:t>
      </w:r>
      <w:r w:rsidR="00FC5C0F">
        <w:t xml:space="preserve">In particular, </w:t>
      </w:r>
      <w:r w:rsidR="00FC5C0F">
        <w:rPr>
          <w:lang w:eastAsia="zh-CN"/>
        </w:rPr>
        <w:t>t</w:t>
      </w:r>
      <w:r w:rsidR="00FC5C0F" w:rsidRPr="00F72B9A">
        <w:rPr>
          <w:lang w:eastAsia="zh-CN"/>
        </w:rPr>
        <w:t xml:space="preserve">he </w:t>
      </w:r>
      <w:r w:rsidR="00FC5C0F">
        <w:rPr>
          <w:lang w:eastAsia="zh-CN"/>
        </w:rPr>
        <w:t xml:space="preserve">attributes captured in the </w:t>
      </w:r>
      <w:proofErr w:type="spellStart"/>
      <w:r w:rsidR="00FC5C0F" w:rsidRPr="00F72B9A">
        <w:rPr>
          <w:rFonts w:ascii="Courier New" w:hAnsi="Courier New" w:cs="Courier New"/>
          <w:lang w:eastAsia="zh-CN"/>
        </w:rPr>
        <w:t>ServiceProfile</w:t>
      </w:r>
      <w:proofErr w:type="spellEnd"/>
      <w:r w:rsidR="00FC5C0F" w:rsidRPr="00F72B9A">
        <w:rPr>
          <w:lang w:eastAsia="zh-CN"/>
        </w:rPr>
        <w:t xml:space="preserve"> are </w:t>
      </w:r>
      <w:r w:rsidR="00FC5C0F">
        <w:rPr>
          <w:lang w:eastAsia="zh-CN"/>
        </w:rPr>
        <w:t>mapped</w:t>
      </w:r>
      <w:r w:rsidR="00FC5C0F" w:rsidRPr="00F72B9A">
        <w:rPr>
          <w:lang w:eastAsia="zh-CN"/>
        </w:rPr>
        <w:t xml:space="preserve"> to </w:t>
      </w:r>
      <w:proofErr w:type="spellStart"/>
      <w:r w:rsidR="00FC5C0F">
        <w:rPr>
          <w:rFonts w:ascii="Courier New" w:hAnsi="Courier New" w:cs="Courier New"/>
          <w:szCs w:val="18"/>
          <w:lang w:eastAsia="zh-CN"/>
        </w:rPr>
        <w:t>TopSliceSubnetProfile</w:t>
      </w:r>
      <w:proofErr w:type="spellEnd"/>
      <w:r w:rsidR="00FC5C0F">
        <w:rPr>
          <w:lang w:eastAsia="zh-CN"/>
        </w:rPr>
        <w:t xml:space="preserve"> attributes. Based on the </w:t>
      </w:r>
      <w:proofErr w:type="spellStart"/>
      <w:r w:rsidR="00FC5C0F" w:rsidRPr="00D5564D">
        <w:rPr>
          <w:rFonts w:ascii="Courier New" w:hAnsi="Courier New" w:cs="Courier New"/>
          <w:lang w:eastAsia="zh-CN"/>
        </w:rPr>
        <w:t>Top</w:t>
      </w:r>
      <w:r w:rsidR="00FC5C0F">
        <w:rPr>
          <w:rFonts w:ascii="Courier New" w:hAnsi="Courier New" w:cs="Courier New"/>
          <w:lang w:eastAsia="zh-CN"/>
        </w:rPr>
        <w:t>SliceSubnetProfile</w:t>
      </w:r>
      <w:proofErr w:type="spellEnd"/>
      <w:r w:rsidR="00FC5C0F">
        <w:rPr>
          <w:lang w:eastAsia="zh-CN"/>
        </w:rPr>
        <w:t xml:space="preserve"> attributes, the corresponding requirements for the dedicated domain specific network slice subnets are defined. For example, the </w:t>
      </w:r>
      <w:proofErr w:type="spellStart"/>
      <w:r w:rsidR="00FC5C0F">
        <w:rPr>
          <w:rFonts w:ascii="Courier New" w:hAnsi="Courier New" w:cs="Courier New"/>
          <w:szCs w:val="18"/>
          <w:lang w:eastAsia="zh-CN"/>
        </w:rPr>
        <w:t>CNSliceSubnetProfile</w:t>
      </w:r>
      <w:proofErr w:type="spellEnd"/>
      <w:r w:rsidR="00FC5C0F">
        <w:rPr>
          <w:lang w:eastAsia="zh-CN"/>
        </w:rPr>
        <w:t xml:space="preserve"> attributes are used to carry 5GC domain requirements, the </w:t>
      </w:r>
      <w:proofErr w:type="spellStart"/>
      <w:r w:rsidR="00FC5C0F">
        <w:rPr>
          <w:rFonts w:ascii="Courier New" w:hAnsi="Courier New" w:cs="Courier New"/>
          <w:szCs w:val="18"/>
          <w:lang w:eastAsia="zh-CN"/>
        </w:rPr>
        <w:t>RANSliceSubnetProfile</w:t>
      </w:r>
      <w:proofErr w:type="spellEnd"/>
      <w:r w:rsidR="00FC5C0F">
        <w:rPr>
          <w:lang w:eastAsia="zh-CN"/>
        </w:rPr>
        <w:t xml:space="preserve"> attributes are used to carry NG-RAN domain requirements, and the TN requirements are derived and provide input to the TN domain.</w:t>
      </w:r>
    </w:p>
    <w:p w14:paraId="3E152C1F" w14:textId="0EAE615C" w:rsidR="005E5B5B" w:rsidRDefault="008C6789" w:rsidP="005E5B5B">
      <w:pPr>
        <w:rPr>
          <w:lang w:eastAsia="zh-CN"/>
        </w:rPr>
      </w:pPr>
      <w:r w:rsidRPr="00BF04BF">
        <w:rPr>
          <w:lang w:eastAsia="zh-CN"/>
        </w:rPr>
        <w:t xml:space="preserve">As shown in Table L.2.1 some of the attributes in </w:t>
      </w:r>
      <w:proofErr w:type="spellStart"/>
      <w:r w:rsidR="00C3175F">
        <w:rPr>
          <w:rFonts w:ascii="Courier New" w:hAnsi="Courier New" w:cs="Courier New"/>
          <w:szCs w:val="18"/>
          <w:lang w:eastAsia="zh-CN"/>
        </w:rPr>
        <w:t>CNSliceSubnetProfile</w:t>
      </w:r>
      <w:proofErr w:type="spellEnd"/>
      <w:r w:rsidRPr="00BF04BF">
        <w:rPr>
          <w:lang w:eastAsia="zh-CN"/>
        </w:rPr>
        <w:t xml:space="preserve"> and </w:t>
      </w:r>
      <w:proofErr w:type="spellStart"/>
      <w:r w:rsidR="00C3175F">
        <w:rPr>
          <w:rFonts w:ascii="Courier New" w:hAnsi="Courier New" w:cs="Courier New"/>
          <w:szCs w:val="18"/>
          <w:lang w:eastAsia="zh-CN"/>
        </w:rPr>
        <w:t>RANSliceSubnetProfile</w:t>
      </w:r>
      <w:proofErr w:type="spellEnd"/>
      <w:r w:rsidRPr="00BF04BF">
        <w:rPr>
          <w:lang w:eastAsia="zh-CN"/>
        </w:rPr>
        <w:t xml:space="preserve"> parameters can be translated to </w:t>
      </w:r>
      <w:r w:rsidRPr="00A933ED">
        <w:rPr>
          <w:lang w:eastAsia="zh-CN"/>
        </w:rPr>
        <w:t xml:space="preserve">configurable parameters related to network function behaviour to satisfy </w:t>
      </w:r>
      <w:r w:rsidR="00C3175F" w:rsidRPr="00A933ED">
        <w:rPr>
          <w:lang w:eastAsia="zh-CN"/>
        </w:rPr>
        <w:t>SL</w:t>
      </w:r>
      <w:r w:rsidR="00C3175F">
        <w:rPr>
          <w:lang w:eastAsia="zh-CN"/>
        </w:rPr>
        <w:t>S</w:t>
      </w:r>
      <w:r w:rsidR="00C3175F" w:rsidRPr="00A933ED">
        <w:rPr>
          <w:lang w:eastAsia="zh-CN"/>
        </w:rPr>
        <w:t xml:space="preserve"> </w:t>
      </w:r>
      <w:r w:rsidRPr="00A933ED">
        <w:rPr>
          <w:lang w:eastAsia="zh-CN"/>
        </w:rPr>
        <w:t>of the service in the control plane</w:t>
      </w:r>
      <w:r w:rsidRPr="00BF04BF">
        <w:rPr>
          <w:lang w:eastAsia="zh-CN"/>
        </w:rPr>
        <w:t>. While other information (e.g</w:t>
      </w:r>
      <w:r w:rsidR="00F72B9A">
        <w:rPr>
          <w:lang w:eastAsia="zh-CN"/>
        </w:rPr>
        <w:t>.</w:t>
      </w:r>
      <w:r w:rsidR="00FC5C0F" w:rsidRPr="00FC5C0F">
        <w:rPr>
          <w:lang w:eastAsia="zh-CN"/>
        </w:rPr>
        <w:t>,</w:t>
      </w:r>
      <w:r w:rsidRPr="00BF04BF">
        <w:rPr>
          <w:lang w:eastAsia="zh-CN"/>
        </w:rPr>
        <w:t xml:space="preserve"> delay tolerance, determi</w:t>
      </w:r>
      <w:r w:rsidR="00F72B9A">
        <w:rPr>
          <w:lang w:eastAsia="zh-CN"/>
        </w:rPr>
        <w:t>ni</w:t>
      </w:r>
      <w:r w:rsidRPr="00BF04BF">
        <w:rPr>
          <w:lang w:eastAsia="zh-CN"/>
        </w:rPr>
        <w:t xml:space="preserve">stic communication support) in </w:t>
      </w:r>
      <w:proofErr w:type="spellStart"/>
      <w:r w:rsidR="00C3175F">
        <w:rPr>
          <w:rFonts w:ascii="Courier New" w:hAnsi="Courier New" w:cs="Courier New"/>
          <w:szCs w:val="18"/>
          <w:lang w:eastAsia="zh-CN"/>
        </w:rPr>
        <w:t>CNSliceSubnetProfile</w:t>
      </w:r>
      <w:proofErr w:type="spellEnd"/>
      <w:r w:rsidRPr="00BF04BF">
        <w:rPr>
          <w:lang w:eastAsia="zh-CN"/>
        </w:rPr>
        <w:t xml:space="preserve"> and </w:t>
      </w:r>
      <w:proofErr w:type="spellStart"/>
      <w:r w:rsidR="00C3175F">
        <w:rPr>
          <w:rFonts w:ascii="Courier New" w:hAnsi="Courier New" w:cs="Courier New"/>
          <w:szCs w:val="18"/>
          <w:lang w:eastAsia="zh-CN"/>
        </w:rPr>
        <w:t>RANSliceSubnetProfile</w:t>
      </w:r>
      <w:proofErr w:type="spellEnd"/>
      <w:r w:rsidRPr="00BF04BF">
        <w:rPr>
          <w:lang w:eastAsia="zh-CN"/>
        </w:rPr>
        <w:t xml:space="preserve"> are kept at OAM domain and </w:t>
      </w:r>
      <w:r>
        <w:rPr>
          <w:lang w:eastAsia="zh-CN"/>
        </w:rPr>
        <w:t xml:space="preserve">is </w:t>
      </w:r>
      <w:r w:rsidRPr="00BF04BF">
        <w:rPr>
          <w:lang w:eastAsia="zh-CN"/>
        </w:rPr>
        <w:t>used to determine the overall behaviour of the network slice.</w:t>
      </w:r>
    </w:p>
    <w:p w14:paraId="4D4A843E" w14:textId="148A149E" w:rsidR="005E5B5B" w:rsidRPr="005E5B5B" w:rsidRDefault="005E5B5B" w:rsidP="005E5B5B">
      <w:r w:rsidRPr="005E5B5B">
        <w:t>The following table show the translation of GST attributes.</w:t>
      </w:r>
    </w:p>
    <w:p w14:paraId="3EC01657" w14:textId="77777777" w:rsidR="005E5B5B" w:rsidRDefault="005E5B5B" w:rsidP="005E5B5B">
      <w:pPr>
        <w:pStyle w:val="TH"/>
        <w:rPr>
          <w:lang w:eastAsia="zh-CN"/>
        </w:rPr>
      </w:pPr>
      <w:r>
        <w:rPr>
          <w:lang w:eastAsia="zh-CN"/>
        </w:rPr>
        <w:t>Table L.2.1: GST translation</w:t>
      </w:r>
    </w:p>
    <w:tbl>
      <w:tblPr>
        <w:tblW w:w="96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057"/>
        <w:gridCol w:w="1662"/>
        <w:gridCol w:w="2179"/>
        <w:gridCol w:w="1504"/>
        <w:gridCol w:w="2179"/>
        <w:gridCol w:w="1050"/>
      </w:tblGrid>
      <w:tr w:rsidR="008C6789" w14:paraId="1083C0A2" w14:textId="77777777" w:rsidTr="00521F0B">
        <w:trPr>
          <w:trHeight w:val="42"/>
        </w:trPr>
        <w:tc>
          <w:tcPr>
            <w:tcW w:w="1176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A25DCF2" w14:textId="1C9DDC8B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r w:rsidRPr="00521F0B">
              <w:rPr>
                <w:b w:val="0"/>
                <w:bCs/>
                <w:lang w:val="en-IN"/>
              </w:rPr>
              <w:t xml:space="preserve">GST </w:t>
            </w:r>
            <w:r w:rsidR="00C3175F" w:rsidRPr="000C0D25">
              <w:rPr>
                <w:b w:val="0"/>
                <w:bCs/>
                <w:lang w:val="en-IN"/>
              </w:rPr>
              <w:t>parameter</w:t>
            </w:r>
            <w:r w:rsidR="00C3175F">
              <w:rPr>
                <w:b w:val="0"/>
                <w:bCs/>
                <w:lang w:val="en-IN"/>
              </w:rPr>
              <w:t>s</w:t>
            </w:r>
          </w:p>
        </w:tc>
        <w:tc>
          <w:tcPr>
            <w:tcW w:w="1867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499A2BD8" w14:textId="6F2287E6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proofErr w:type="spellStart"/>
            <w:r w:rsidRPr="00521F0B">
              <w:rPr>
                <w:b w:val="0"/>
                <w:bCs/>
                <w:lang w:val="en-IN"/>
              </w:rPr>
              <w:t>ServiceProfile</w:t>
            </w:r>
            <w:proofErr w:type="spellEnd"/>
            <w:r w:rsidRPr="00521F0B">
              <w:rPr>
                <w:b w:val="0"/>
                <w:bCs/>
                <w:lang w:val="en-IN"/>
              </w:rPr>
              <w:t xml:space="preserve"> </w:t>
            </w:r>
            <w:r w:rsidR="00C3175F" w:rsidRPr="000C0D25">
              <w:rPr>
                <w:b w:val="0"/>
                <w:bCs/>
                <w:lang w:val="en-IN"/>
              </w:rPr>
              <w:t>attribute</w:t>
            </w:r>
            <w:r w:rsidR="00C3175F">
              <w:rPr>
                <w:b w:val="0"/>
                <w:bCs/>
                <w:lang w:val="en-IN"/>
              </w:rPr>
              <w:t>s</w:t>
            </w:r>
          </w:p>
        </w:tc>
        <w:tc>
          <w:tcPr>
            <w:tcW w:w="5385" w:type="dxa"/>
            <w:gridSpan w:val="3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hideMark/>
          </w:tcPr>
          <w:p w14:paraId="4CEF55BA" w14:textId="5D678F56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proofErr w:type="spellStart"/>
            <w:r w:rsidRPr="00521F0B">
              <w:rPr>
                <w:b w:val="0"/>
                <w:bCs/>
                <w:lang w:val="en-IN"/>
              </w:rPr>
              <w:t>SliceProfile</w:t>
            </w:r>
            <w:proofErr w:type="spellEnd"/>
            <w:r w:rsidRPr="00521F0B">
              <w:rPr>
                <w:b w:val="0"/>
                <w:bCs/>
                <w:lang w:val="en-IN"/>
              </w:rPr>
              <w:t xml:space="preserve"> Parameter</w:t>
            </w:r>
          </w:p>
        </w:tc>
        <w:tc>
          <w:tcPr>
            <w:tcW w:w="1203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41EE6A9" w14:textId="1AC486BB" w:rsidR="008C6789" w:rsidRPr="00521F0B" w:rsidRDefault="00C3175F" w:rsidP="005E5B5B">
            <w:pPr>
              <w:pStyle w:val="TAH"/>
              <w:rPr>
                <w:b w:val="0"/>
                <w:bCs/>
                <w:sz w:val="16"/>
                <w:szCs w:val="16"/>
                <w:lang w:val="en-IN"/>
              </w:rPr>
            </w:pPr>
            <w:r w:rsidRPr="00521F0B">
              <w:rPr>
                <w:b w:val="0"/>
                <w:bCs/>
                <w:sz w:val="16"/>
                <w:szCs w:val="16"/>
                <w:lang w:val="en-IN"/>
              </w:rPr>
              <w:t>Configura</w:t>
            </w:r>
            <w:r>
              <w:rPr>
                <w:b w:val="0"/>
                <w:bCs/>
                <w:sz w:val="16"/>
                <w:szCs w:val="16"/>
                <w:lang w:val="en-IN"/>
              </w:rPr>
              <w:t>tion</w:t>
            </w:r>
            <w:r w:rsidRPr="00521F0B">
              <w:rPr>
                <w:b w:val="0"/>
                <w:bCs/>
                <w:sz w:val="16"/>
                <w:szCs w:val="16"/>
                <w:lang w:val="en-IN"/>
              </w:rPr>
              <w:t xml:space="preserve"> </w:t>
            </w:r>
            <w:r w:rsidR="008C6789" w:rsidRPr="00521F0B">
              <w:rPr>
                <w:b w:val="0"/>
                <w:bCs/>
                <w:sz w:val="16"/>
                <w:szCs w:val="16"/>
                <w:lang w:val="en-IN"/>
              </w:rPr>
              <w:t>Parameter</w:t>
            </w:r>
            <w:r>
              <w:rPr>
                <w:b w:val="0"/>
                <w:bCs/>
                <w:sz w:val="16"/>
                <w:szCs w:val="16"/>
                <w:lang w:val="en-IN"/>
              </w:rPr>
              <w:t>s</w:t>
            </w:r>
          </w:p>
        </w:tc>
      </w:tr>
      <w:tr w:rsidR="008C6789" w14:paraId="71C7C4A4" w14:textId="77777777" w:rsidTr="008C6789">
        <w:trPr>
          <w:trHeight w:val="42"/>
        </w:trPr>
        <w:tc>
          <w:tcPr>
            <w:tcW w:w="1176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449B501E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  <w:tc>
          <w:tcPr>
            <w:tcW w:w="1867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155D61D9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3A7F783B" w14:textId="26440D11" w:rsidR="008C6789" w:rsidRPr="009D37BB" w:rsidRDefault="008C6789" w:rsidP="008C6789">
            <w:pPr>
              <w:pStyle w:val="TAH"/>
              <w:rPr>
                <w:lang w:val="en-IN"/>
              </w:rPr>
            </w:pPr>
            <w:proofErr w:type="spellStart"/>
            <w:r>
              <w:rPr>
                <w:b w:val="0"/>
                <w:bCs/>
                <w:szCs w:val="22"/>
                <w:lang w:val="en-IN"/>
              </w:rPr>
              <w:t>TopSlice</w:t>
            </w:r>
            <w:proofErr w:type="spellEnd"/>
            <w:r>
              <w:rPr>
                <w:b w:val="0"/>
                <w:bCs/>
                <w:szCs w:val="22"/>
                <w:lang w:val="en-IN"/>
              </w:rPr>
              <w:br/>
            </w:r>
            <w:proofErr w:type="spellStart"/>
            <w:r>
              <w:rPr>
                <w:b w:val="0"/>
                <w:bCs/>
                <w:szCs w:val="22"/>
                <w:lang w:val="en-IN"/>
              </w:rPr>
              <w:t>SubnetProfile</w:t>
            </w:r>
            <w:proofErr w:type="spellEnd"/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344454" w14:textId="6169E675" w:rsidR="008C6789" w:rsidRPr="009D37BB" w:rsidRDefault="008C6789" w:rsidP="008C6789">
            <w:pPr>
              <w:pStyle w:val="TAH"/>
              <w:rPr>
                <w:lang w:val="en-IN"/>
              </w:rPr>
            </w:pPr>
            <w:proofErr w:type="spellStart"/>
            <w:r>
              <w:rPr>
                <w:b w:val="0"/>
                <w:bCs/>
                <w:szCs w:val="22"/>
                <w:lang w:val="en-IN"/>
              </w:rPr>
              <w:t>RANSlice</w:t>
            </w:r>
            <w:proofErr w:type="spellEnd"/>
            <w:r>
              <w:rPr>
                <w:b w:val="0"/>
                <w:bCs/>
                <w:szCs w:val="22"/>
                <w:lang w:val="en-IN"/>
              </w:rPr>
              <w:br/>
            </w:r>
            <w:proofErr w:type="spellStart"/>
            <w:r>
              <w:rPr>
                <w:b w:val="0"/>
                <w:bCs/>
                <w:szCs w:val="22"/>
                <w:lang w:val="en-IN"/>
              </w:rPr>
              <w:t>SubnetProfile</w:t>
            </w:r>
            <w:proofErr w:type="spellEnd"/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30D760C" w14:textId="048CEAE4" w:rsidR="008C6789" w:rsidRPr="009D37BB" w:rsidRDefault="008C6789" w:rsidP="008C6789">
            <w:pPr>
              <w:pStyle w:val="TAH"/>
              <w:rPr>
                <w:lang w:val="en-IN"/>
              </w:rPr>
            </w:pPr>
            <w:proofErr w:type="spellStart"/>
            <w:r>
              <w:rPr>
                <w:b w:val="0"/>
                <w:bCs/>
                <w:szCs w:val="22"/>
                <w:lang w:val="en-IN"/>
              </w:rPr>
              <w:t>CNSlice</w:t>
            </w:r>
            <w:proofErr w:type="spellEnd"/>
            <w:r>
              <w:rPr>
                <w:b w:val="0"/>
                <w:bCs/>
                <w:szCs w:val="22"/>
                <w:lang w:val="en-IN"/>
              </w:rPr>
              <w:t xml:space="preserve"> </w:t>
            </w:r>
            <w:proofErr w:type="spellStart"/>
            <w:r>
              <w:rPr>
                <w:b w:val="0"/>
                <w:bCs/>
                <w:szCs w:val="22"/>
                <w:lang w:val="en-IN"/>
              </w:rPr>
              <w:t>SubnetProfile</w:t>
            </w:r>
            <w:proofErr w:type="spellEnd"/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203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6676AC95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</w:tr>
      <w:tr w:rsidR="008C6789" w14:paraId="405B2CD1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981B529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277" w:name="_Toc40279616"/>
            <w:bookmarkStart w:id="278" w:name="_Toc19716973"/>
            <w:bookmarkStart w:id="279" w:name="_Toc41058673"/>
            <w:bookmarkStart w:id="280" w:name="_Toc40812104"/>
            <w:r w:rsidRPr="005E5B5B">
              <w:rPr>
                <w:b/>
                <w:bCs/>
                <w:lang w:val="en-IN"/>
              </w:rPr>
              <w:t xml:space="preserve">Maximum number of </w:t>
            </w:r>
            <w:bookmarkEnd w:id="277"/>
            <w:bookmarkEnd w:id="278"/>
            <w:r w:rsidRPr="005E5B5B">
              <w:rPr>
                <w:b/>
                <w:bCs/>
                <w:lang w:val="en-IN"/>
              </w:rPr>
              <w:t>UEs</w:t>
            </w:r>
            <w:bookmarkEnd w:id="279"/>
            <w:bookmarkEnd w:id="280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700FA31C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maxNumberofUEs</w:t>
            </w:r>
            <w:proofErr w:type="spellEnd"/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2F15260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maxNumberofUE</w:t>
            </w:r>
            <w:proofErr w:type="spellEnd"/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28130" w14:textId="58E8A41C" w:rsidR="008C6789" w:rsidRDefault="008C6789" w:rsidP="008C6789">
            <w:pPr>
              <w:pStyle w:val="TAL"/>
              <w:rPr>
                <w:szCs w:val="22"/>
                <w:lang w:val="en-IN"/>
              </w:rPr>
            </w:pPr>
            <w:proofErr w:type="spellStart"/>
            <w:r>
              <w:rPr>
                <w:szCs w:val="22"/>
                <w:lang w:val="en-IN"/>
              </w:rPr>
              <w:t>maxNumberofUEs</w:t>
            </w:r>
            <w:proofErr w:type="spellEnd"/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45653" w14:textId="6FECB07E" w:rsidR="008C6789" w:rsidRDefault="008C6789" w:rsidP="008C6789">
            <w:pPr>
              <w:pStyle w:val="TAL"/>
              <w:rPr>
                <w:szCs w:val="22"/>
                <w:lang w:val="en-IN"/>
              </w:rPr>
            </w:pPr>
            <w:proofErr w:type="spellStart"/>
            <w:r>
              <w:rPr>
                <w:szCs w:val="22"/>
                <w:lang w:val="en-IN"/>
              </w:rPr>
              <w:t>maxNumberofUEs</w:t>
            </w:r>
            <w:proofErr w:type="spellEnd"/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1EF1E141" w14:textId="37427D89" w:rsidR="008C6789" w:rsidRPr="009D37BB" w:rsidRDefault="008C6789" w:rsidP="008C6789">
            <w:pPr>
              <w:pStyle w:val="TAL"/>
              <w:rPr>
                <w:lang w:val="en-IN"/>
              </w:rPr>
            </w:pPr>
            <w:r>
              <w:rPr>
                <w:szCs w:val="22"/>
                <w:lang w:val="en-IN"/>
              </w:rPr>
              <w:t>attributes in NSACF</w:t>
            </w:r>
          </w:p>
        </w:tc>
      </w:tr>
      <w:tr w:rsidR="008C6789" w14:paraId="437612E3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4D31C3B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281" w:name="_Toc40279615"/>
            <w:bookmarkStart w:id="282" w:name="_Toc19716972"/>
            <w:bookmarkStart w:id="283" w:name="_Toc41058672"/>
            <w:bookmarkStart w:id="284" w:name="_Toc40812103"/>
            <w:r w:rsidRPr="005E5B5B">
              <w:rPr>
                <w:b/>
                <w:bCs/>
                <w:lang w:val="en-IN"/>
              </w:rPr>
              <w:t xml:space="preserve">Maximum number of </w:t>
            </w:r>
            <w:bookmarkEnd w:id="281"/>
            <w:bookmarkEnd w:id="282"/>
            <w:r w:rsidRPr="005E5B5B">
              <w:rPr>
                <w:b/>
                <w:bCs/>
                <w:lang w:val="en-IN"/>
              </w:rPr>
              <w:t>PDU sessions</w:t>
            </w:r>
            <w:bookmarkEnd w:id="283"/>
            <w:bookmarkEnd w:id="284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1EEAFC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maxNumberofConns</w:t>
            </w:r>
            <w:proofErr w:type="spellEnd"/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CDAC69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maxNumberofPDUSessions</w:t>
            </w:r>
            <w:proofErr w:type="spellEnd"/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877FB" w14:textId="663BC84F" w:rsidR="008C6789" w:rsidRPr="009D37BB" w:rsidRDefault="008C6789" w:rsidP="008C6789">
            <w:pPr>
              <w:pStyle w:val="TAL"/>
              <w:rPr>
                <w:lang w:val="en-IN"/>
              </w:rPr>
            </w:pPr>
            <w:r>
              <w:rPr>
                <w:szCs w:val="22"/>
                <w:lang w:val="en-IN"/>
              </w:rPr>
              <w:t>N/A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6C45E" w14:textId="1E806654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szCs w:val="22"/>
                <w:lang w:val="en-IN"/>
              </w:rPr>
              <w:t>maxNumberofPDUSessions</w:t>
            </w:r>
            <w:proofErr w:type="spellEnd"/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001E333" w14:textId="3240555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  <w:tr w:rsidR="008C6789" w14:paraId="0308352A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3BF75DE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285" w:name="_Toc41058662"/>
            <w:bookmarkStart w:id="286" w:name="_Toc40812093"/>
            <w:bookmarkStart w:id="287" w:name="_Toc40279605"/>
            <w:bookmarkStart w:id="288" w:name="_Toc19716962"/>
            <w:r w:rsidRPr="005E5B5B">
              <w:rPr>
                <w:b/>
                <w:bCs/>
                <w:lang w:val="en-IN"/>
              </w:rPr>
              <w:t>Downlink maximum throughput per UE</w:t>
            </w:r>
            <w:bookmarkEnd w:id="285"/>
            <w:bookmarkEnd w:id="286"/>
            <w:bookmarkEnd w:id="287"/>
            <w:bookmarkEnd w:id="288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319929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dLThptPerUE</w:t>
            </w:r>
            <w:proofErr w:type="spellEnd"/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719E654" w14:textId="0CD6B6E8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dLThptPerUE</w:t>
            </w:r>
            <w:proofErr w:type="spellEnd"/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C036B" w14:textId="0071774C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szCs w:val="22"/>
                <w:lang w:val="en-IN"/>
              </w:rPr>
              <w:t>dLThptPerUE</w:t>
            </w:r>
            <w:proofErr w:type="spellEnd"/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48A7F" w14:textId="1BFA5D6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szCs w:val="22"/>
                <w:lang w:val="en-IN"/>
              </w:rPr>
              <w:t>dLThptPerUE</w:t>
            </w:r>
            <w:proofErr w:type="spellEnd"/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7A5E9D5" w14:textId="29783B38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  <w:tr w:rsidR="008C6789" w14:paraId="63B69757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CEC3798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289" w:name="_Toc41058688"/>
            <w:bookmarkStart w:id="290" w:name="_Toc40812119"/>
            <w:bookmarkStart w:id="291" w:name="_Toc40279631"/>
            <w:bookmarkStart w:id="292" w:name="_Toc19716989"/>
            <w:r w:rsidRPr="005E5B5B">
              <w:rPr>
                <w:b/>
                <w:bCs/>
                <w:lang w:val="en-IN"/>
              </w:rPr>
              <w:t>Uplink maximum throughput per UE</w:t>
            </w:r>
            <w:bookmarkEnd w:id="289"/>
            <w:bookmarkEnd w:id="290"/>
            <w:bookmarkEnd w:id="291"/>
            <w:bookmarkEnd w:id="292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D1DA305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uLThptPerUE</w:t>
            </w:r>
            <w:proofErr w:type="spellEnd"/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503CC29" w14:textId="2433965C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lang w:val="en-IN"/>
              </w:rPr>
              <w:t>uLThptPerUE</w:t>
            </w:r>
            <w:proofErr w:type="spellEnd"/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F8EE9" w14:textId="6EDDF422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szCs w:val="22"/>
                <w:lang w:val="en-IN"/>
              </w:rPr>
              <w:t>uLThptPerUE</w:t>
            </w:r>
            <w:proofErr w:type="spellEnd"/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3B667" w14:textId="53EBBF23" w:rsidR="008C6789" w:rsidRPr="009D37BB" w:rsidRDefault="008C6789" w:rsidP="008C6789">
            <w:pPr>
              <w:pStyle w:val="TAL"/>
              <w:rPr>
                <w:lang w:val="en-IN"/>
              </w:rPr>
            </w:pPr>
            <w:proofErr w:type="spellStart"/>
            <w:r w:rsidRPr="009D37BB">
              <w:rPr>
                <w:szCs w:val="22"/>
                <w:lang w:val="en-IN"/>
              </w:rPr>
              <w:t>uLThptPerUE</w:t>
            </w:r>
            <w:proofErr w:type="spellEnd"/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DBC1676" w14:textId="6BC1D19F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</w:tbl>
    <w:p w14:paraId="6ED8C2CA" w14:textId="77777777" w:rsidR="005E5B5B" w:rsidRDefault="005E5B5B" w:rsidP="005E5B5B">
      <w:pPr>
        <w:rPr>
          <w:lang w:eastAsia="zh-CN"/>
        </w:rPr>
      </w:pPr>
    </w:p>
    <w:p w14:paraId="0CB5A597" w14:textId="0EEA3850" w:rsidR="005E5B5B" w:rsidRPr="005E5B5B" w:rsidRDefault="005E5B5B" w:rsidP="005E5B5B">
      <w:pPr>
        <w:pStyle w:val="EditorsNote"/>
      </w:pPr>
      <w:r w:rsidRPr="005E5B5B">
        <w:t>Editor's note:</w:t>
      </w:r>
      <w:r w:rsidRPr="005E5B5B">
        <w:tab/>
        <w:t>The list of exact configurable parameters is to be revisited depending on the requirements from SA2 and RAN WGs.</w:t>
      </w:r>
    </w:p>
    <w:p w14:paraId="64722F96" w14:textId="77777777" w:rsidR="005E5B5B" w:rsidRDefault="005E5B5B" w:rsidP="005E5B5B">
      <w:pPr>
        <w:pStyle w:val="NO"/>
        <w:rPr>
          <w:lang w:eastAsia="zh-CN"/>
        </w:rPr>
      </w:pPr>
      <w:r>
        <w:rPr>
          <w:lang w:eastAsia="zh-CN"/>
        </w:rPr>
        <w:t>NOTE:</w:t>
      </w:r>
      <w:r>
        <w:rPr>
          <w:lang w:eastAsia="zh-CN"/>
        </w:rPr>
        <w:tab/>
        <w:t>Void.</w:t>
      </w:r>
    </w:p>
    <w:bookmarkStart w:id="293" w:name="_MON_1717414227"/>
    <w:bookmarkEnd w:id="293"/>
    <w:p w14:paraId="2FEF5286" w14:textId="343C7686" w:rsidR="005E5B5B" w:rsidRDefault="00FC5C0F" w:rsidP="00FC5C0F">
      <w:pPr>
        <w:pStyle w:val="TH"/>
      </w:pPr>
      <w:r>
        <w:object w:dxaOrig="9030" w:dyaOrig="4204" w14:anchorId="3F6C2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09.1pt" o:ole="">
            <v:imagedata r:id="rId9" o:title=""/>
          </v:shape>
          <o:OLEObject Type="Embed" ProgID="Word.Document.12" ShapeID="_x0000_i1025" DrawAspect="Content" ObjectID="_1749296605" r:id="rId10">
            <o:FieldCodes>\s</o:FieldCodes>
          </o:OLEObject>
        </w:object>
      </w:r>
    </w:p>
    <w:p w14:paraId="45A7CA56" w14:textId="4A7F1700" w:rsidR="005E5B5B" w:rsidRDefault="005E5B5B" w:rsidP="005E5B5B">
      <w:pPr>
        <w:pStyle w:val="TF"/>
      </w:pPr>
      <w:r>
        <w:rPr>
          <w:lang w:eastAsia="zh-CN"/>
        </w:rPr>
        <w:t>Figure L.2.1 Relation between GSMA GST, ServiceProfile and SliceProfile</w:t>
      </w:r>
    </w:p>
    <w:p w14:paraId="510A285F" w14:textId="189E8612" w:rsidR="005E5B5B" w:rsidRDefault="005E5B5B" w:rsidP="005E5B5B">
      <w:pPr>
        <w:pStyle w:val="Heading8"/>
      </w:pPr>
      <w:r>
        <w:br w:type="page"/>
      </w:r>
      <w:bookmarkStart w:id="294" w:name="_Toc59183449"/>
      <w:bookmarkStart w:id="295" w:name="_Toc59184915"/>
      <w:bookmarkStart w:id="296" w:name="_Toc59195850"/>
      <w:bookmarkStart w:id="297" w:name="_Toc59440279"/>
      <w:bookmarkStart w:id="298" w:name="_Toc67990710"/>
      <w:r>
        <w:lastRenderedPageBreak/>
        <w:t>Annex M (normative):</w:t>
      </w:r>
      <w:r>
        <w:br/>
        <w:t>Managed NF Service state handling</w:t>
      </w:r>
      <w:bookmarkEnd w:id="294"/>
      <w:bookmarkEnd w:id="295"/>
      <w:bookmarkEnd w:id="296"/>
      <w:bookmarkEnd w:id="297"/>
      <w:bookmarkEnd w:id="298"/>
    </w:p>
    <w:p w14:paraId="0DBBAA45" w14:textId="77777777" w:rsidR="005E5B5B" w:rsidRDefault="005E5B5B" w:rsidP="005E5B5B">
      <w:pPr>
        <w:pStyle w:val="Heading1"/>
      </w:pPr>
      <w:bookmarkStart w:id="299" w:name="_Toc59183450"/>
      <w:bookmarkStart w:id="300" w:name="_Toc59184916"/>
      <w:bookmarkStart w:id="301" w:name="_Toc59195851"/>
      <w:bookmarkStart w:id="302" w:name="_Toc59440280"/>
      <w:bookmarkStart w:id="303" w:name="_Toc67990711"/>
      <w:r>
        <w:t>M.1</w:t>
      </w:r>
      <w:r>
        <w:tab/>
        <w:t>Combined state diagram for a Managed NF Service</w:t>
      </w:r>
      <w:bookmarkEnd w:id="299"/>
      <w:bookmarkEnd w:id="300"/>
      <w:bookmarkEnd w:id="301"/>
      <w:bookmarkEnd w:id="302"/>
      <w:bookmarkEnd w:id="303"/>
    </w:p>
    <w:p w14:paraId="737FBFCD" w14:textId="77777777" w:rsidR="005E5B5B" w:rsidRDefault="005E5B5B" w:rsidP="005E5B5B">
      <w:pPr>
        <w:pStyle w:val="TH"/>
      </w:pPr>
      <w:r>
        <w:object w:dxaOrig="9435" w:dyaOrig="4965" w14:anchorId="6EA72A7F">
          <v:shape id="_x0000_i1026" type="#_x0000_t75" style="width:470.8pt;height:249.2pt" o:ole="">
            <v:imagedata r:id="rId11" o:title=""/>
          </v:shape>
          <o:OLEObject Type="Embed" ProgID="Word.Document.8" ShapeID="_x0000_i1026" DrawAspect="Content" ObjectID="_1749296606" r:id="rId12">
            <o:FieldCodes>\s</o:FieldCodes>
          </o:OLEObject>
        </w:object>
      </w:r>
    </w:p>
    <w:p w14:paraId="06EE1828" w14:textId="77777777" w:rsidR="005E5B5B" w:rsidRDefault="005E5B5B" w:rsidP="005E5B5B">
      <w:pPr>
        <w:pStyle w:val="TF"/>
      </w:pPr>
      <w:r>
        <w:t>Figure M.1-1: Combined Managed NF Service state diagram</w:t>
      </w:r>
    </w:p>
    <w:p w14:paraId="77217398" w14:textId="77777777" w:rsidR="005E5B5B" w:rsidRDefault="005E5B5B" w:rsidP="005E5B5B">
      <w:pPr>
        <w:pStyle w:val="TH"/>
      </w:pPr>
      <w:r>
        <w:lastRenderedPageBreak/>
        <w:t>Table M.1-1: The Managed NF Service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5E5B5B" w14:paraId="727B2B57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073499" w14:textId="2858DBB4" w:rsidR="005E5B5B" w:rsidRDefault="005E5B5B" w:rsidP="005E5B5B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79B755" w14:textId="77777777" w:rsidR="005E5B5B" w:rsidRDefault="005E5B5B" w:rsidP="005E5B5B">
            <w:pPr>
              <w:pStyle w:val="TAH"/>
            </w:pPr>
            <w:r>
              <w:t>The state transition events and actions</w:t>
            </w:r>
          </w:p>
        </w:tc>
      </w:tr>
      <w:tr w:rsidR="005E5B5B" w14:paraId="2442483E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548" w14:textId="77777777" w:rsidR="005E5B5B" w:rsidRDefault="005E5B5B" w:rsidP="005E5B5B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C4F3" w14:textId="77777777" w:rsidR="005E5B5B" w:rsidRDefault="005E5B5B" w:rsidP="005E5B5B">
            <w:pPr>
              <w:pStyle w:val="TAL"/>
            </w:pPr>
            <w:r>
              <w:t>Event: Received information of deployment of a Network Function (NF) service.</w:t>
            </w:r>
          </w:p>
          <w:p w14:paraId="48D165FC" w14:textId="5AC8B7D3" w:rsidR="005E5B5B" w:rsidRDefault="005E5B5B" w:rsidP="005E5B5B">
            <w:pPr>
              <w:pStyle w:val="TAL"/>
            </w:pPr>
            <w:r>
              <w:t>Action: Create a ManagedNFService instance (MSI)  whose(Administrative/Operational/Registration) are set to Locked/Disabled/Deregistered.</w:t>
            </w:r>
          </w:p>
        </w:tc>
      </w:tr>
      <w:tr w:rsidR="005E5B5B" w14:paraId="0E5B2645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483E" w14:textId="77777777" w:rsidR="005E5B5B" w:rsidRDefault="005E5B5B" w:rsidP="005E5B5B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4492" w14:textId="77777777" w:rsidR="005E5B5B" w:rsidRDefault="005E5B5B" w:rsidP="005E5B5B">
            <w:pPr>
              <w:pStyle w:val="TAL"/>
            </w:pPr>
            <w:r>
              <w:t>Event: Received information of positive state change of the NF service.</w:t>
            </w:r>
          </w:p>
          <w:p w14:paraId="09DD6AE9" w14:textId="77777777" w:rsidR="005E5B5B" w:rsidRDefault="005E5B5B" w:rsidP="005E5B5B">
            <w:pPr>
              <w:pStyle w:val="TAL"/>
            </w:pPr>
            <w:r>
              <w:t>Action: Set the Operational state of the MSI to Enabled.</w:t>
            </w:r>
          </w:p>
        </w:tc>
      </w:tr>
      <w:tr w:rsidR="005E5B5B" w14:paraId="37D8C4B8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CC54" w14:textId="77777777" w:rsidR="005E5B5B" w:rsidRDefault="005E5B5B" w:rsidP="005E5B5B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933F" w14:textId="77777777" w:rsidR="005E5B5B" w:rsidRDefault="005E5B5B" w:rsidP="005E5B5B">
            <w:pPr>
              <w:pStyle w:val="TAL"/>
            </w:pPr>
            <w:r>
              <w:t>Event: Received CM operation to unlock the NF Service or the NF.</w:t>
            </w:r>
          </w:p>
          <w:p w14:paraId="4B0BC4D5" w14:textId="77777777" w:rsidR="005E5B5B" w:rsidRDefault="005E5B5B" w:rsidP="005E5B5B">
            <w:pPr>
              <w:pStyle w:val="TAL"/>
            </w:pPr>
            <w:r>
              <w:t>Action: Set the Administrative state of the MSI  to Unlocked.</w:t>
            </w:r>
          </w:p>
          <w:p w14:paraId="1D8AFD44" w14:textId="77777777" w:rsidR="005E5B5B" w:rsidRDefault="005E5B5B" w:rsidP="005E5B5B">
            <w:pPr>
              <w:pStyle w:val="TAL"/>
            </w:pPr>
          </w:p>
          <w:p w14:paraId="6D92E7F0" w14:textId="5F58552E" w:rsidR="005E5B5B" w:rsidRDefault="005E5B5B" w:rsidP="005E5B5B">
            <w:pPr>
              <w:pStyle w:val="TAL"/>
            </w:pPr>
            <w:r>
              <w:t>Note: Changing Administrative state on NF service level is optional</w:t>
            </w:r>
          </w:p>
        </w:tc>
      </w:tr>
      <w:tr w:rsidR="005E5B5B" w14:paraId="23D05401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B4B" w14:textId="77777777" w:rsidR="005E5B5B" w:rsidRDefault="005E5B5B" w:rsidP="005E5B5B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348F" w14:textId="77777777" w:rsidR="005E5B5B" w:rsidRDefault="005E5B5B" w:rsidP="005E5B5B">
            <w:pPr>
              <w:pStyle w:val="TAL"/>
            </w:pPr>
            <w:r>
              <w:t>Event: Received information that the NF Service is registered to an NRF either by the NF itself or by an OAM system on behalf of the NF.</w:t>
            </w:r>
          </w:p>
          <w:p w14:paraId="1C7A886C" w14:textId="1C1EA979" w:rsidR="005E5B5B" w:rsidRDefault="005E5B5B" w:rsidP="005E5B5B">
            <w:pPr>
              <w:pStyle w:val="TAL"/>
            </w:pPr>
            <w:r>
              <w:t>Action: Set the registration state of the MSI to Registered.</w:t>
            </w:r>
          </w:p>
        </w:tc>
      </w:tr>
      <w:tr w:rsidR="005E5B5B" w14:paraId="0B4B2FF9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9C2" w14:textId="77777777" w:rsidR="005E5B5B" w:rsidRDefault="005E5B5B" w:rsidP="005E5B5B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DE36" w14:textId="77777777" w:rsidR="005E5B5B" w:rsidRDefault="005E5B5B" w:rsidP="005E5B5B">
            <w:pPr>
              <w:pStyle w:val="TAL"/>
            </w:pPr>
            <w:r>
              <w:t>Event: Received information that the NF Service is deregistered from the NRF either by the NF itself or by an OAM system on behalf of the NF.</w:t>
            </w:r>
          </w:p>
          <w:p w14:paraId="2318D90B" w14:textId="1823451A" w:rsidR="005E5B5B" w:rsidRDefault="005E5B5B" w:rsidP="005E5B5B">
            <w:pPr>
              <w:pStyle w:val="TAL"/>
            </w:pPr>
            <w:r>
              <w:t>Action: Set registration state of the MSI to Deregistered.</w:t>
            </w:r>
          </w:p>
        </w:tc>
      </w:tr>
      <w:tr w:rsidR="005E5B5B" w14:paraId="7F521126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270A" w14:textId="77777777" w:rsidR="005E5B5B" w:rsidRDefault="005E5B5B" w:rsidP="005E5B5B">
            <w:pPr>
              <w:pStyle w:val="TAL"/>
            </w:pPr>
            <w:r>
              <w:t>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A4B1" w14:textId="77777777" w:rsidR="005E5B5B" w:rsidRDefault="005E5B5B" w:rsidP="005E5B5B">
            <w:pPr>
              <w:pStyle w:val="TAL"/>
            </w:pPr>
            <w:r>
              <w:t>Event: Received information that the NF Service is unavailable because of, for example, limitation of resource or other exceptions.</w:t>
            </w:r>
          </w:p>
          <w:p w14:paraId="06A4F006" w14:textId="77777777" w:rsidR="005E5B5B" w:rsidRDefault="005E5B5B" w:rsidP="005E5B5B">
            <w:pPr>
              <w:pStyle w:val="TAL"/>
            </w:pPr>
            <w:r>
              <w:t>Action: Set the Operational state of the MSI to Disabled.</w:t>
            </w:r>
          </w:p>
          <w:p w14:paraId="0098C1DE" w14:textId="77777777" w:rsidR="005E5B5B" w:rsidRDefault="005E5B5B" w:rsidP="005E5B5B">
            <w:pPr>
              <w:pStyle w:val="TAL"/>
            </w:pPr>
          </w:p>
        </w:tc>
      </w:tr>
      <w:tr w:rsidR="005E5B5B" w14:paraId="322CF478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E528" w14:textId="77777777" w:rsidR="005E5B5B" w:rsidRDefault="005E5B5B" w:rsidP="005E5B5B">
            <w:pPr>
              <w:pStyle w:val="TAL"/>
            </w:pPr>
            <w:r>
              <w:t>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E268" w14:textId="5C39D837" w:rsidR="005E5B5B" w:rsidRDefault="005E5B5B" w:rsidP="005E5B5B">
            <w:pPr>
              <w:pStyle w:val="TAL"/>
            </w:pPr>
            <w:r>
              <w:t>Event: Received information that the NF Service is unavailable.</w:t>
            </w:r>
          </w:p>
          <w:p w14:paraId="2F99966F" w14:textId="77777777" w:rsidR="005E5B5B" w:rsidRDefault="005E5B5B" w:rsidP="005E5B5B">
            <w:pPr>
              <w:pStyle w:val="TAL"/>
            </w:pPr>
            <w:r>
              <w:t>Action: Deregister the NF Service on behalf of the NF, and set the registration state of the MSI to Deregistered.</w:t>
            </w:r>
          </w:p>
        </w:tc>
      </w:tr>
      <w:tr w:rsidR="005E5B5B" w14:paraId="53B097F2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78C3" w14:textId="77777777" w:rsidR="005E5B5B" w:rsidRDefault="005E5B5B" w:rsidP="005E5B5B">
            <w:pPr>
              <w:pStyle w:val="TAL"/>
            </w:pPr>
            <w:r>
              <w:t>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8A29" w14:textId="77777777" w:rsidR="005E5B5B" w:rsidRDefault="005E5B5B" w:rsidP="005E5B5B">
            <w:pPr>
              <w:pStyle w:val="TAL"/>
            </w:pPr>
            <w:r>
              <w:t>Event: Received CM operation to lock the NF Service or the NF.</w:t>
            </w:r>
          </w:p>
          <w:p w14:paraId="22751F04" w14:textId="77777777" w:rsidR="005E5B5B" w:rsidRDefault="005E5B5B" w:rsidP="005E5B5B">
            <w:pPr>
              <w:pStyle w:val="TAL"/>
            </w:pPr>
            <w:r>
              <w:t>Action: Set the Administrative state of the MSI to Locked.</w:t>
            </w:r>
          </w:p>
          <w:p w14:paraId="023397F3" w14:textId="77777777" w:rsidR="005E5B5B" w:rsidRDefault="005E5B5B" w:rsidP="005E5B5B">
            <w:pPr>
              <w:pStyle w:val="TAL"/>
            </w:pPr>
          </w:p>
          <w:p w14:paraId="4193870B" w14:textId="61EE9050" w:rsidR="005E5B5B" w:rsidRDefault="005E5B5B" w:rsidP="005E5B5B">
            <w:pPr>
              <w:pStyle w:val="TAL"/>
            </w:pPr>
            <w:r>
              <w:t>Note: Changing Administrative state on NF service level is optional</w:t>
            </w:r>
          </w:p>
        </w:tc>
      </w:tr>
      <w:tr w:rsidR="005E5B5B" w14:paraId="5904FAFB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0EC8" w14:textId="77777777" w:rsidR="005E5B5B" w:rsidRDefault="005E5B5B" w:rsidP="005E5B5B">
            <w:pPr>
              <w:pStyle w:val="TAL"/>
            </w:pPr>
            <w:r>
              <w:t>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EFC4" w14:textId="77777777" w:rsidR="005E5B5B" w:rsidRDefault="005E5B5B" w:rsidP="005E5B5B">
            <w:pPr>
              <w:pStyle w:val="TAL"/>
            </w:pPr>
            <w:r>
              <w:t>Event: Received information that the NF Service is terminated or deleted,</w:t>
            </w:r>
          </w:p>
          <w:p w14:paraId="1CA3F544" w14:textId="77777777" w:rsidR="005E5B5B" w:rsidRDefault="005E5B5B" w:rsidP="005E5B5B">
            <w:pPr>
              <w:pStyle w:val="TAL"/>
            </w:pPr>
            <w:r>
              <w:t>Action: Delete the MSI  and set its state to NULL.</w:t>
            </w:r>
          </w:p>
        </w:tc>
      </w:tr>
    </w:tbl>
    <w:p w14:paraId="2F1D61C0" w14:textId="77777777" w:rsidR="005E5B5B" w:rsidRDefault="005E5B5B" w:rsidP="005E5B5B"/>
    <w:p w14:paraId="153BD22D" w14:textId="77777777" w:rsidR="005E5B5B" w:rsidRPr="0041693A" w:rsidRDefault="005E5B5B" w:rsidP="005E5B5B">
      <w:pPr>
        <w:pStyle w:val="Heading8"/>
      </w:pPr>
      <w:r>
        <w:br w:type="page"/>
      </w:r>
      <w:r w:rsidRPr="00157558">
        <w:lastRenderedPageBreak/>
        <w:t xml:space="preserve">Annex </w:t>
      </w:r>
      <w:r>
        <w:t>N</w:t>
      </w:r>
      <w:r w:rsidRPr="00157558">
        <w:t xml:space="preserve"> (normative):</w:t>
      </w:r>
      <w:r w:rsidRPr="0041693A">
        <w:br/>
      </w:r>
      <w:r w:rsidRPr="00157558">
        <w:t>YANG definition of the Slice NRM</w:t>
      </w:r>
    </w:p>
    <w:p w14:paraId="32FAD081" w14:textId="1FC4F4C3" w:rsidR="005E5B5B" w:rsidRDefault="005E5B5B" w:rsidP="005E5B5B">
      <w:pPr>
        <w:pStyle w:val="Heading1"/>
      </w:pPr>
      <w:r>
        <w:t>N.1</w:t>
      </w:r>
      <w:r>
        <w:tab/>
        <w:t>General</w:t>
      </w:r>
    </w:p>
    <w:p w14:paraId="10F8A210" w14:textId="77777777" w:rsidR="005E5B5B" w:rsidRDefault="005E5B5B" w:rsidP="005E5B5B">
      <w:pPr>
        <w:rPr>
          <w:lang w:eastAsia="zh-CN"/>
        </w:rPr>
      </w:pPr>
      <w:r>
        <w:rPr>
          <w:lang w:eastAsia="zh-CN"/>
        </w:rPr>
        <w:t>This annex contains the YANG definitions for the Slice NRM in YANG format.</w:t>
      </w:r>
    </w:p>
    <w:p w14:paraId="6CCDBE8E" w14:textId="77777777" w:rsidR="005E5B5B" w:rsidRDefault="005E5B5B" w:rsidP="005E5B5B">
      <w:pPr>
        <w:rPr>
          <w:lang w:eastAsia="zh-CN"/>
        </w:rPr>
      </w:pPr>
      <w:r>
        <w:rPr>
          <w:lang w:eastAsia="zh-CN"/>
        </w:rPr>
        <w:t>The Information Service (IS) of the Slice NRM is defined in clause 6.</w:t>
      </w:r>
    </w:p>
    <w:p w14:paraId="1ECE749A" w14:textId="77777777" w:rsidR="005E5B5B" w:rsidRDefault="005E5B5B" w:rsidP="005E5B5B">
      <w:pPr>
        <w:rPr>
          <w:lang w:eastAsia="zh-CN"/>
        </w:rPr>
      </w:pPr>
      <w:r>
        <w:rPr>
          <w:lang w:eastAsia="zh-CN"/>
        </w:rPr>
        <w:t>Mapping rules to produce the YANG definition based on the IS are defined in TS 32.160 [14].</w:t>
      </w:r>
    </w:p>
    <w:p w14:paraId="71E1BCCD" w14:textId="77777777" w:rsidR="005E5B5B" w:rsidRDefault="005E5B5B" w:rsidP="005E5B5B">
      <w:pPr>
        <w:pStyle w:val="Heading1"/>
        <w:rPr>
          <w:noProof/>
        </w:rPr>
      </w:pPr>
      <w:bookmarkStart w:id="304" w:name="_Toc67990712"/>
      <w:r>
        <w:rPr>
          <w:noProof/>
        </w:rPr>
        <w:t>N.2</w:t>
      </w:r>
      <w:r>
        <w:rPr>
          <w:noProof/>
        </w:rPr>
        <w:tab/>
        <w:t>Modules</w:t>
      </w:r>
      <w:bookmarkEnd w:id="304"/>
    </w:p>
    <w:p w14:paraId="7C14ED98" w14:textId="77777777" w:rsidR="005E5B5B" w:rsidRDefault="005E5B5B" w:rsidP="005E5B5B">
      <w:pPr>
        <w:pStyle w:val="Heading2"/>
        <w:rPr>
          <w:noProof/>
        </w:rPr>
      </w:pPr>
      <w:bookmarkStart w:id="305" w:name="_Toc67990713"/>
      <w:r>
        <w:rPr>
          <w:noProof/>
        </w:rPr>
        <w:t>N.2.1</w:t>
      </w:r>
      <w:r>
        <w:rPr>
          <w:noProof/>
        </w:rPr>
        <w:tab/>
        <w:t>module _3gpp-ns-nrm-networkslice.yang</w:t>
      </w:r>
      <w:bookmarkEnd w:id="305"/>
    </w:p>
    <w:p w14:paraId="49EBDA6D" w14:textId="77777777" w:rsidR="005E5B5B" w:rsidRDefault="005E5B5B" w:rsidP="005E5B5B">
      <w:pPr>
        <w:pStyle w:val="PL"/>
      </w:pPr>
      <w:r>
        <w:t>&lt;CODE BEGINS&gt;</w:t>
      </w:r>
    </w:p>
    <w:p w14:paraId="72ACE7D7" w14:textId="77777777" w:rsidR="00C34F65" w:rsidRDefault="00C34F65" w:rsidP="00C34F65">
      <w:pPr>
        <w:pStyle w:val="PL"/>
      </w:pPr>
      <w:r>
        <w:t>module _3gpp-ns-nrm-networkslice {</w:t>
      </w:r>
    </w:p>
    <w:p w14:paraId="6E470CC0" w14:textId="77777777" w:rsidR="00C34F65" w:rsidRDefault="00C34F65" w:rsidP="00C34F65">
      <w:pPr>
        <w:pStyle w:val="PL"/>
      </w:pPr>
      <w:r>
        <w:t xml:space="preserve">  yang-version 1.1;</w:t>
      </w:r>
    </w:p>
    <w:p w14:paraId="36C12673" w14:textId="77777777" w:rsidR="00C34F65" w:rsidRDefault="00C34F65" w:rsidP="00C34F65">
      <w:pPr>
        <w:pStyle w:val="PL"/>
      </w:pPr>
      <w:r>
        <w:t xml:space="preserve">  namespace urn:3gpp:sa5:_3gpp-ns-nrm-networkslice;</w:t>
      </w:r>
    </w:p>
    <w:p w14:paraId="2AECD7A1" w14:textId="77777777" w:rsidR="00C34F65" w:rsidRDefault="00C34F65" w:rsidP="00C34F65">
      <w:pPr>
        <w:pStyle w:val="PL"/>
      </w:pPr>
      <w:r>
        <w:t xml:space="preserve">  prefix ns3gpp;</w:t>
      </w:r>
    </w:p>
    <w:p w14:paraId="5B190AC3" w14:textId="77777777" w:rsidR="00C34F65" w:rsidRDefault="00C34F65" w:rsidP="00C34F65">
      <w:pPr>
        <w:pStyle w:val="PL"/>
      </w:pPr>
    </w:p>
    <w:p w14:paraId="3228FD3F" w14:textId="77777777" w:rsidR="00C34F65" w:rsidRDefault="00C34F65" w:rsidP="00C34F65">
      <w:pPr>
        <w:pStyle w:val="PL"/>
      </w:pPr>
      <w:r>
        <w:t xml:space="preserve">  import _3gpp-common-subnetwork { prefix subnet3gpp; }</w:t>
      </w:r>
    </w:p>
    <w:p w14:paraId="698819A6" w14:textId="77777777" w:rsidR="00C34F65" w:rsidRDefault="00C34F65" w:rsidP="00C34F65">
      <w:pPr>
        <w:pStyle w:val="PL"/>
      </w:pPr>
      <w:r>
        <w:t xml:space="preserve">  import _3gpp-common-yang-types { prefix types3gpp; }</w:t>
      </w:r>
    </w:p>
    <w:p w14:paraId="254CE540" w14:textId="77777777" w:rsidR="00C34F65" w:rsidRDefault="00C34F65" w:rsidP="00C34F65">
      <w:pPr>
        <w:pStyle w:val="PL"/>
      </w:pPr>
      <w:r>
        <w:t xml:space="preserve">  import _3gpp-common-top { prefix top3gpp; }</w:t>
      </w:r>
    </w:p>
    <w:p w14:paraId="120389F7" w14:textId="77777777" w:rsidR="00C34F65" w:rsidRDefault="00C34F65" w:rsidP="00C34F65">
      <w:pPr>
        <w:pStyle w:val="PL"/>
      </w:pPr>
    </w:p>
    <w:p w14:paraId="2CD087AC" w14:textId="77777777" w:rsidR="00C34F65" w:rsidRDefault="00C34F65" w:rsidP="00C34F65">
      <w:pPr>
        <w:pStyle w:val="PL"/>
      </w:pPr>
      <w:r>
        <w:t xml:space="preserve">  include _3gpp-ns-nrm-serviceprofile;</w:t>
      </w:r>
    </w:p>
    <w:p w14:paraId="56F19B23" w14:textId="77777777" w:rsidR="00C34F65" w:rsidRDefault="00C34F65" w:rsidP="00C34F65">
      <w:pPr>
        <w:pStyle w:val="PL"/>
      </w:pPr>
    </w:p>
    <w:p w14:paraId="0DD97CC3" w14:textId="77777777" w:rsidR="00C34F65" w:rsidRDefault="00C34F65" w:rsidP="00C34F65">
      <w:pPr>
        <w:pStyle w:val="PL"/>
      </w:pPr>
      <w:r>
        <w:t xml:space="preserve">  organization "3GPP SA5";</w:t>
      </w:r>
    </w:p>
    <w:p w14:paraId="6B93FFA8" w14:textId="77777777" w:rsidR="00C34F65" w:rsidRDefault="00C34F65" w:rsidP="00C34F65">
      <w:pPr>
        <w:pStyle w:val="PL"/>
      </w:pPr>
      <w:r>
        <w:t xml:space="preserve">  contact </w:t>
      </w:r>
    </w:p>
    <w:p w14:paraId="27C3C06D" w14:textId="77777777" w:rsidR="00C34F65" w:rsidRDefault="00C34F65" w:rsidP="00C34F65">
      <w:pPr>
        <w:pStyle w:val="PL"/>
      </w:pPr>
      <w:r>
        <w:t xml:space="preserve">    "https://www.3gpp.org/DynaReport/TSG-WG--S5--officials.htm?Itemid=464";</w:t>
      </w:r>
    </w:p>
    <w:p w14:paraId="1BB9DAC2" w14:textId="77777777" w:rsidR="00C34F65" w:rsidRDefault="00C34F65" w:rsidP="00C34F65">
      <w:pPr>
        <w:pStyle w:val="PL"/>
      </w:pPr>
      <w:r>
        <w:t xml:space="preserve">  description "A network slice instance in a 5G network.";</w:t>
      </w:r>
    </w:p>
    <w:p w14:paraId="440A110E" w14:textId="77777777" w:rsidR="00C34F65" w:rsidRDefault="00C34F65" w:rsidP="00C34F65">
      <w:pPr>
        <w:pStyle w:val="PL"/>
      </w:pPr>
      <w:r>
        <w:t xml:space="preserve">  reference "3GPP TS 28.541</w:t>
      </w:r>
    </w:p>
    <w:p w14:paraId="513D11FD" w14:textId="77777777" w:rsidR="00C34F65" w:rsidRDefault="00C34F65" w:rsidP="00C34F65">
      <w:pPr>
        <w:pStyle w:val="PL"/>
      </w:pPr>
      <w:r>
        <w:t xml:space="preserve">    Management and orchestration; </w:t>
      </w:r>
    </w:p>
    <w:p w14:paraId="2EE7F0D3" w14:textId="77777777" w:rsidR="00C34F65" w:rsidRDefault="00C34F65" w:rsidP="00C34F65">
      <w:pPr>
        <w:pStyle w:val="PL"/>
      </w:pPr>
      <w:r>
        <w:t xml:space="preserve">    5G Network Resource Model (NRM);</w:t>
      </w:r>
    </w:p>
    <w:p w14:paraId="130EA74C" w14:textId="77777777" w:rsidR="00C34F65" w:rsidRDefault="00C34F65" w:rsidP="00C34F65">
      <w:pPr>
        <w:pStyle w:val="PL"/>
      </w:pPr>
      <w:r>
        <w:t xml:space="preserve">    Information model definitions for network slice NRM (chapter 6)</w:t>
      </w:r>
    </w:p>
    <w:p w14:paraId="3434BD84" w14:textId="77777777" w:rsidR="00C34F65" w:rsidRDefault="00C34F65" w:rsidP="00C34F65">
      <w:pPr>
        <w:pStyle w:val="PL"/>
      </w:pPr>
      <w:r>
        <w:t xml:space="preserve">    ";</w:t>
      </w:r>
    </w:p>
    <w:p w14:paraId="66573F8D" w14:textId="77777777" w:rsidR="00C34F65" w:rsidRDefault="00C34F65" w:rsidP="00C34F65">
      <w:pPr>
        <w:pStyle w:val="PL"/>
      </w:pPr>
    </w:p>
    <w:p w14:paraId="5242BA4F" w14:textId="789FAC6C" w:rsidR="002F737C" w:rsidRDefault="002F737C" w:rsidP="00C34F65">
      <w:pPr>
        <w:pStyle w:val="PL"/>
      </w:pPr>
      <w:r w:rsidRPr="002F737C">
        <w:t xml:space="preserve">  revision 2022-07-26 { reference CR-</w:t>
      </w:r>
      <w:r w:rsidR="00017564" w:rsidRPr="002F737C">
        <w:t>07</w:t>
      </w:r>
      <w:r w:rsidR="00017564">
        <w:t>70</w:t>
      </w:r>
      <w:r w:rsidRPr="002F737C">
        <w:t>; }</w:t>
      </w:r>
    </w:p>
    <w:p w14:paraId="3C2DF2D1" w14:textId="64920E7D" w:rsidR="00C34F65" w:rsidRDefault="00C34F65" w:rsidP="00C34F65">
      <w:pPr>
        <w:pStyle w:val="PL"/>
      </w:pPr>
      <w:r>
        <w:t xml:space="preserve">  revision 2020-06-02 {</w:t>
      </w:r>
    </w:p>
    <w:p w14:paraId="49C919A9" w14:textId="77777777" w:rsidR="00C34F65" w:rsidRDefault="00C34F65" w:rsidP="00C34F65">
      <w:pPr>
        <w:pStyle w:val="PL"/>
      </w:pPr>
      <w:r>
        <w:t xml:space="preserve">    reference "CR-0485, CR-0508";</w:t>
      </w:r>
    </w:p>
    <w:p w14:paraId="42EA4B26" w14:textId="77777777" w:rsidR="00C34F65" w:rsidRDefault="00C34F65" w:rsidP="00C34F65">
      <w:pPr>
        <w:pStyle w:val="PL"/>
      </w:pPr>
      <w:r>
        <w:t xml:space="preserve">  }</w:t>
      </w:r>
    </w:p>
    <w:p w14:paraId="3151DA15" w14:textId="77777777" w:rsidR="00C34F65" w:rsidRDefault="00C34F65" w:rsidP="00C34F65">
      <w:pPr>
        <w:pStyle w:val="PL"/>
      </w:pPr>
    </w:p>
    <w:p w14:paraId="2C2812F9" w14:textId="77777777" w:rsidR="00C34F65" w:rsidRDefault="00C34F65" w:rsidP="00C34F65">
      <w:pPr>
        <w:pStyle w:val="PL"/>
      </w:pPr>
      <w:r>
        <w:t xml:space="preserve">  revision 2020-02-19 {</w:t>
      </w:r>
    </w:p>
    <w:p w14:paraId="186CAEE7" w14:textId="77777777" w:rsidR="00C34F65" w:rsidRDefault="00C34F65" w:rsidP="00C34F65">
      <w:pPr>
        <w:pStyle w:val="PL"/>
      </w:pPr>
      <w:r>
        <w:t xml:space="preserve">    description "Introduction of YANG definitions for network slice NRM";</w:t>
      </w:r>
    </w:p>
    <w:p w14:paraId="1C7EA298" w14:textId="77777777" w:rsidR="00C34F65" w:rsidRDefault="00C34F65" w:rsidP="00C34F65">
      <w:pPr>
        <w:pStyle w:val="PL"/>
      </w:pPr>
      <w:r>
        <w:t xml:space="preserve">    reference "CR-0458";</w:t>
      </w:r>
    </w:p>
    <w:p w14:paraId="4130706B" w14:textId="77777777" w:rsidR="00C34F65" w:rsidRDefault="00C34F65" w:rsidP="00C34F65">
      <w:pPr>
        <w:pStyle w:val="PL"/>
      </w:pPr>
      <w:r>
        <w:t xml:space="preserve">  }</w:t>
      </w:r>
    </w:p>
    <w:p w14:paraId="7A55927B" w14:textId="77777777" w:rsidR="00C34F65" w:rsidRDefault="00C34F65" w:rsidP="00C34F65">
      <w:pPr>
        <w:pStyle w:val="PL"/>
      </w:pPr>
    </w:p>
    <w:p w14:paraId="494BDE2D" w14:textId="7790BCFF" w:rsidR="00C34F65" w:rsidRDefault="00C34F65" w:rsidP="00C34F65">
      <w:pPr>
        <w:pStyle w:val="PL"/>
      </w:pPr>
      <w:r>
        <w:t xml:space="preserve">  grouping NetworkSliceGrp {</w:t>
      </w:r>
    </w:p>
    <w:p w14:paraId="0A5C3312" w14:textId="17B99294" w:rsidR="00C34F65" w:rsidRDefault="006A6B86" w:rsidP="00C34F65">
      <w:pPr>
        <w:pStyle w:val="PL"/>
      </w:pPr>
      <w:r w:rsidRPr="006A6B86">
        <w:t xml:space="preserve">    description "Represents the NetworkSlice IOC";</w:t>
      </w:r>
    </w:p>
    <w:p w14:paraId="0E1FF70F" w14:textId="77777777" w:rsidR="00C34F65" w:rsidRDefault="00C34F65" w:rsidP="00C34F65">
      <w:pPr>
        <w:pStyle w:val="PL"/>
      </w:pPr>
      <w:r>
        <w:t xml:space="preserve">    leaf operationalState {</w:t>
      </w:r>
    </w:p>
    <w:p w14:paraId="7B55B2CB" w14:textId="77777777" w:rsidR="00C34F65" w:rsidRDefault="00C34F65" w:rsidP="00C34F65">
      <w:pPr>
        <w:pStyle w:val="PL"/>
      </w:pPr>
      <w:r>
        <w:t xml:space="preserve">      description "The operational state of the network slice instance. </w:t>
      </w:r>
    </w:p>
    <w:p w14:paraId="21B9065E" w14:textId="45390624" w:rsidR="00C34F65" w:rsidRDefault="00C34F65" w:rsidP="00C34F65">
      <w:pPr>
        <w:pStyle w:val="PL"/>
      </w:pPr>
      <w:r>
        <w:t xml:space="preserve">        It describes whether or not the resource is installed </w:t>
      </w:r>
    </w:p>
    <w:p w14:paraId="5235F7EC" w14:textId="77777777" w:rsidR="00C34F65" w:rsidRDefault="00C34F65" w:rsidP="00C34F65">
      <w:pPr>
        <w:pStyle w:val="PL"/>
      </w:pPr>
      <w:r>
        <w:t xml:space="preserve">        and working.";</w:t>
      </w:r>
    </w:p>
    <w:p w14:paraId="537EC110" w14:textId="77777777" w:rsidR="00C34F65" w:rsidRDefault="00C34F65" w:rsidP="00C34F65">
      <w:pPr>
        <w:pStyle w:val="PL"/>
      </w:pPr>
      <w:r>
        <w:t xml:space="preserve">      type types3gpp:OperationalState;</w:t>
      </w:r>
    </w:p>
    <w:p w14:paraId="59467B1D" w14:textId="77777777" w:rsidR="006A6B86" w:rsidRDefault="006A6B86" w:rsidP="006A6B86">
      <w:pPr>
        <w:pStyle w:val="PL"/>
      </w:pPr>
      <w:r>
        <w:t xml:space="preserve">      config false;</w:t>
      </w:r>
    </w:p>
    <w:p w14:paraId="6A3C38F5" w14:textId="77777777" w:rsidR="006A6B86" w:rsidRDefault="006A6B86" w:rsidP="006A6B86">
      <w:pPr>
        <w:pStyle w:val="PL"/>
      </w:pPr>
      <w:r>
        <w:t xml:space="preserve">      mandatory true;</w:t>
      </w:r>
    </w:p>
    <w:p w14:paraId="40C1529D" w14:textId="19F1BF15" w:rsidR="00C34F65" w:rsidRDefault="00C34F65" w:rsidP="006A6B86">
      <w:pPr>
        <w:pStyle w:val="PL"/>
      </w:pPr>
      <w:r>
        <w:t xml:space="preserve">    }</w:t>
      </w:r>
    </w:p>
    <w:p w14:paraId="538B15AB" w14:textId="77777777" w:rsidR="00C34F65" w:rsidRDefault="00C34F65" w:rsidP="00C34F65">
      <w:pPr>
        <w:pStyle w:val="PL"/>
      </w:pPr>
    </w:p>
    <w:p w14:paraId="19CB29A6" w14:textId="77777777" w:rsidR="00C34F65" w:rsidRDefault="00C34F65" w:rsidP="00C34F65">
      <w:pPr>
        <w:pStyle w:val="PL"/>
      </w:pPr>
      <w:r>
        <w:t xml:space="preserve">    leaf administrativeState {</w:t>
      </w:r>
    </w:p>
    <w:p w14:paraId="220987B1" w14:textId="77777777" w:rsidR="00C34F65" w:rsidRDefault="00C34F65" w:rsidP="00C34F65">
      <w:pPr>
        <w:pStyle w:val="PL"/>
      </w:pPr>
      <w:r>
        <w:t xml:space="preserve">      description "The administrative state of the network slice instance. </w:t>
      </w:r>
    </w:p>
    <w:p w14:paraId="62A76897" w14:textId="77777777" w:rsidR="00C34F65" w:rsidRDefault="00C34F65" w:rsidP="00C34F65">
      <w:pPr>
        <w:pStyle w:val="PL"/>
      </w:pPr>
      <w:r>
        <w:t xml:space="preserve">        It describes the permission to use or prohibition against </w:t>
      </w:r>
    </w:p>
    <w:p w14:paraId="4B645A26" w14:textId="77777777" w:rsidR="00C34F65" w:rsidRDefault="00C34F65" w:rsidP="00C34F65">
      <w:pPr>
        <w:pStyle w:val="PL"/>
      </w:pPr>
      <w:r>
        <w:t xml:space="preserve">        using the instance, imposed through the OAM services.";</w:t>
      </w:r>
    </w:p>
    <w:p w14:paraId="63E32FDB" w14:textId="77777777" w:rsidR="00C34F65" w:rsidRDefault="00C34F65" w:rsidP="00C34F65">
      <w:pPr>
        <w:pStyle w:val="PL"/>
      </w:pPr>
      <w:r>
        <w:t xml:space="preserve">      type types3gpp:AdministrativeState;</w:t>
      </w:r>
    </w:p>
    <w:p w14:paraId="33CAE8EF" w14:textId="77777777" w:rsidR="006A6B86" w:rsidRDefault="006A6B86" w:rsidP="00C34F65">
      <w:pPr>
        <w:pStyle w:val="PL"/>
      </w:pPr>
      <w:r w:rsidRPr="006A6B86">
        <w:t xml:space="preserve">      default LOCKED;</w:t>
      </w:r>
    </w:p>
    <w:p w14:paraId="1DAFCC69" w14:textId="33B4A280" w:rsidR="00C34F65" w:rsidRDefault="00C34F65" w:rsidP="00C34F65">
      <w:pPr>
        <w:pStyle w:val="PL"/>
      </w:pPr>
      <w:r>
        <w:t xml:space="preserve">    }</w:t>
      </w:r>
    </w:p>
    <w:p w14:paraId="7C41A88A" w14:textId="77777777" w:rsidR="00C34F65" w:rsidRDefault="00C34F65" w:rsidP="00C34F65">
      <w:pPr>
        <w:pStyle w:val="PL"/>
      </w:pPr>
    </w:p>
    <w:p w14:paraId="7DEBB283" w14:textId="77777777" w:rsidR="00C34F65" w:rsidRDefault="00C34F65" w:rsidP="00C34F65">
      <w:pPr>
        <w:pStyle w:val="PL"/>
      </w:pPr>
      <w:r>
        <w:t xml:space="preserve">    list serviceProfileList {</w:t>
      </w:r>
    </w:p>
    <w:p w14:paraId="562C3982" w14:textId="77777777" w:rsidR="00C34F65" w:rsidRDefault="00C34F65" w:rsidP="00C34F65">
      <w:pPr>
        <w:pStyle w:val="PL"/>
      </w:pPr>
      <w:r>
        <w:lastRenderedPageBreak/>
        <w:t xml:space="preserve">      description "A list of service profiles supported by the network </w:t>
      </w:r>
    </w:p>
    <w:p w14:paraId="79A71C0C" w14:textId="77777777" w:rsidR="00C34F65" w:rsidRDefault="00C34F65" w:rsidP="00C34F65">
      <w:pPr>
        <w:pStyle w:val="PL"/>
      </w:pPr>
      <w:r>
        <w:t xml:space="preserve">        slice instance.";</w:t>
      </w:r>
    </w:p>
    <w:p w14:paraId="1AEBE0D0" w14:textId="77777777" w:rsidR="00C34F65" w:rsidRDefault="00C34F65" w:rsidP="00C34F65">
      <w:pPr>
        <w:pStyle w:val="PL"/>
      </w:pPr>
      <w:r>
        <w:t xml:space="preserve">      key serviceProfileId;</w:t>
      </w:r>
    </w:p>
    <w:p w14:paraId="661C4721" w14:textId="77777777" w:rsidR="00C34F65" w:rsidRDefault="00C34F65" w:rsidP="00C34F65">
      <w:pPr>
        <w:pStyle w:val="PL"/>
      </w:pPr>
      <w:r>
        <w:t xml:space="preserve">      uses ServiceProfileGrp;</w:t>
      </w:r>
    </w:p>
    <w:p w14:paraId="65E1A656" w14:textId="77777777" w:rsidR="00C34F65" w:rsidRDefault="00C34F65" w:rsidP="00C34F65">
      <w:pPr>
        <w:pStyle w:val="PL"/>
      </w:pPr>
      <w:r>
        <w:t xml:space="preserve">    }</w:t>
      </w:r>
    </w:p>
    <w:p w14:paraId="1CB719EB" w14:textId="77777777" w:rsidR="00C34F65" w:rsidRDefault="00C34F65" w:rsidP="00C34F65">
      <w:pPr>
        <w:pStyle w:val="PL"/>
      </w:pPr>
    </w:p>
    <w:p w14:paraId="376A1CB2" w14:textId="77777777" w:rsidR="00C34F65" w:rsidRDefault="00C34F65" w:rsidP="00C34F65">
      <w:pPr>
        <w:pStyle w:val="PL"/>
      </w:pPr>
      <w:r>
        <w:t xml:space="preserve">    leaf networkSliceSubnetRef {</w:t>
      </w:r>
    </w:p>
    <w:p w14:paraId="1B10362D" w14:textId="77777777" w:rsidR="006A6B86" w:rsidRDefault="006A6B86" w:rsidP="006A6B86">
      <w:pPr>
        <w:pStyle w:val="PL"/>
      </w:pPr>
      <w:r>
        <w:t xml:space="preserve">      type types3gpp:DistinguishedName; </w:t>
      </w:r>
    </w:p>
    <w:p w14:paraId="57FB11B2" w14:textId="77777777" w:rsidR="006A6B86" w:rsidRDefault="006A6B86" w:rsidP="006A6B86">
      <w:pPr>
        <w:pStyle w:val="PL"/>
      </w:pPr>
      <w:r>
        <w:t xml:space="preserve">      config false;</w:t>
      </w:r>
    </w:p>
    <w:p w14:paraId="55E2C017" w14:textId="77777777" w:rsidR="006A6B86" w:rsidRDefault="006A6B86" w:rsidP="006A6B86">
      <w:pPr>
        <w:pStyle w:val="PL"/>
      </w:pPr>
      <w:r>
        <w:t xml:space="preserve">      mandatory true;</w:t>
      </w:r>
    </w:p>
    <w:p w14:paraId="76F017CE" w14:textId="77777777" w:rsidR="006A6B86" w:rsidRDefault="006A6B86" w:rsidP="006A6B86">
      <w:pPr>
        <w:pStyle w:val="PL"/>
      </w:pPr>
      <w:r>
        <w:t xml:space="preserve">      description "DN of NetworkSliceSubnet relating to the </w:t>
      </w:r>
    </w:p>
    <w:p w14:paraId="56F6D853" w14:textId="25C39993" w:rsidR="006A6B86" w:rsidRDefault="006A6B86" w:rsidP="00C34F65">
      <w:pPr>
        <w:pStyle w:val="PL"/>
      </w:pPr>
      <w:r>
        <w:t xml:space="preserve">        NetworkSlice instance";</w:t>
      </w:r>
    </w:p>
    <w:p w14:paraId="2D97F04F" w14:textId="64882B6D" w:rsidR="00C34F65" w:rsidRDefault="00C34F65" w:rsidP="00C34F65">
      <w:pPr>
        <w:pStyle w:val="PL"/>
      </w:pPr>
      <w:r>
        <w:t xml:space="preserve">    }</w:t>
      </w:r>
    </w:p>
    <w:p w14:paraId="38EADF57" w14:textId="77777777" w:rsidR="00C34F65" w:rsidRDefault="00C34F65" w:rsidP="00C34F65">
      <w:pPr>
        <w:pStyle w:val="PL"/>
      </w:pPr>
      <w:r>
        <w:t xml:space="preserve">  }</w:t>
      </w:r>
    </w:p>
    <w:p w14:paraId="2586E1E0" w14:textId="77777777" w:rsidR="00C34F65" w:rsidRDefault="00C34F65" w:rsidP="00C34F65">
      <w:pPr>
        <w:pStyle w:val="PL"/>
      </w:pPr>
    </w:p>
    <w:p w14:paraId="312999BC" w14:textId="77777777" w:rsidR="006A6B86" w:rsidRDefault="006A6B86" w:rsidP="006A6B86">
      <w:pPr>
        <w:pStyle w:val="PL"/>
      </w:pPr>
      <w:r>
        <w:t xml:space="preserve">  augment /subnet3gpp:SubNetwork {  </w:t>
      </w:r>
    </w:p>
    <w:p w14:paraId="42941CFA" w14:textId="23FB8482" w:rsidR="00C34F65" w:rsidRDefault="006A6B86" w:rsidP="006A6B86">
      <w:pPr>
        <w:pStyle w:val="PL"/>
      </w:pPr>
      <w:r>
        <w:t xml:space="preserve">  </w:t>
      </w:r>
      <w:r w:rsidR="00C34F65">
        <w:t xml:space="preserve">  list NetworkSlice {</w:t>
      </w:r>
    </w:p>
    <w:p w14:paraId="47286B0D" w14:textId="169DFCB7" w:rsidR="00C34F65" w:rsidRDefault="00C34F65" w:rsidP="00C34F65">
      <w:pPr>
        <w:pStyle w:val="PL"/>
      </w:pPr>
      <w:r>
        <w:t xml:space="preserve">  </w:t>
      </w:r>
      <w:r w:rsidR="006A6B86" w:rsidRPr="006A6B86">
        <w:t xml:space="preserve">  </w:t>
      </w:r>
      <w:r>
        <w:t xml:space="preserve">  description "Represents the properties of a network slice instance in </w:t>
      </w:r>
    </w:p>
    <w:p w14:paraId="749FAF74" w14:textId="7CC9596A" w:rsidR="00C34F65" w:rsidRDefault="00C34F65" w:rsidP="00C34F65">
      <w:pPr>
        <w:pStyle w:val="PL"/>
      </w:pPr>
      <w:r>
        <w:t xml:space="preserve">    </w:t>
      </w:r>
      <w:r w:rsidR="006A6B86" w:rsidRPr="006A6B86">
        <w:t xml:space="preserve">  </w:t>
      </w:r>
      <w:r>
        <w:t xml:space="preserve">  a 5G network.";</w:t>
      </w:r>
    </w:p>
    <w:p w14:paraId="2D1AFE43" w14:textId="614D8BD7" w:rsidR="00C34F65" w:rsidRDefault="006A6B86" w:rsidP="00C34F65">
      <w:pPr>
        <w:pStyle w:val="PL"/>
      </w:pPr>
      <w:r w:rsidRPr="006A6B86">
        <w:t xml:space="preserve">  </w:t>
      </w:r>
      <w:r w:rsidR="00C34F65">
        <w:t xml:space="preserve">    key id;</w:t>
      </w:r>
    </w:p>
    <w:p w14:paraId="7F991366" w14:textId="77777777" w:rsidR="00C34F65" w:rsidRDefault="00C34F65" w:rsidP="00C34F65">
      <w:pPr>
        <w:pStyle w:val="PL"/>
      </w:pPr>
      <w:r>
        <w:t xml:space="preserve">    </w:t>
      </w:r>
    </w:p>
    <w:p w14:paraId="2E8A1FB3" w14:textId="3882CB77" w:rsidR="00C34F65" w:rsidRDefault="00C34F65" w:rsidP="00C34F65">
      <w:pPr>
        <w:pStyle w:val="PL"/>
      </w:pPr>
      <w:r>
        <w:t xml:space="preserve">  </w:t>
      </w:r>
      <w:r w:rsidR="006A6B86" w:rsidRPr="006A6B86">
        <w:t xml:space="preserve">  </w:t>
      </w:r>
      <w:r>
        <w:t xml:space="preserve">  container attributes {</w:t>
      </w:r>
    </w:p>
    <w:p w14:paraId="03EEE262" w14:textId="3EF6C5E5" w:rsidR="00C34F65" w:rsidRDefault="00C34F65" w:rsidP="00C34F65">
      <w:pPr>
        <w:pStyle w:val="PL"/>
      </w:pPr>
      <w:r>
        <w:t xml:space="preserve">    </w:t>
      </w:r>
      <w:r w:rsidR="006A6B86" w:rsidRPr="006A6B86">
        <w:t xml:space="preserve">  </w:t>
      </w:r>
      <w:r>
        <w:t xml:space="preserve">  uses NetworkSliceGrp;</w:t>
      </w:r>
    </w:p>
    <w:p w14:paraId="7E6F8098" w14:textId="45671B27" w:rsidR="00C34F65" w:rsidRDefault="006A6B86" w:rsidP="00C34F65">
      <w:pPr>
        <w:pStyle w:val="PL"/>
      </w:pPr>
      <w:r w:rsidRPr="006A6B86">
        <w:t xml:space="preserve">  </w:t>
      </w:r>
      <w:r w:rsidR="00C34F65">
        <w:t xml:space="preserve">    }</w:t>
      </w:r>
    </w:p>
    <w:p w14:paraId="16A553DD" w14:textId="77777777" w:rsidR="00C34F65" w:rsidRDefault="00C34F65" w:rsidP="00C34F65">
      <w:pPr>
        <w:pStyle w:val="PL"/>
      </w:pPr>
      <w:r>
        <w:t xml:space="preserve">    </w:t>
      </w:r>
    </w:p>
    <w:p w14:paraId="7EEE2B2C" w14:textId="77777777" w:rsidR="006A6B86" w:rsidRDefault="00C34F65" w:rsidP="006A6B86">
      <w:pPr>
        <w:pStyle w:val="PL"/>
      </w:pPr>
      <w:r>
        <w:t xml:space="preserve">  </w:t>
      </w:r>
      <w:r w:rsidR="006A6B86" w:rsidRPr="006A6B86">
        <w:t xml:space="preserve">  </w:t>
      </w:r>
      <w:r>
        <w:t xml:space="preserve">  uses top3gpp:Top_Grp;</w:t>
      </w:r>
    </w:p>
    <w:p w14:paraId="5F8EF683" w14:textId="11FB4427" w:rsidR="00C34F65" w:rsidRDefault="006A6B86" w:rsidP="006A6B86">
      <w:pPr>
        <w:pStyle w:val="PL"/>
      </w:pPr>
      <w:r>
        <w:t xml:space="preserve">    }</w:t>
      </w:r>
    </w:p>
    <w:p w14:paraId="0A93E665" w14:textId="77777777" w:rsidR="00C34F65" w:rsidRDefault="00C34F65" w:rsidP="00C34F65">
      <w:pPr>
        <w:pStyle w:val="PL"/>
      </w:pPr>
      <w:r>
        <w:t xml:space="preserve">  }</w:t>
      </w:r>
    </w:p>
    <w:p w14:paraId="66FA6C42" w14:textId="77777777" w:rsidR="00C34F65" w:rsidRDefault="00C34F65" w:rsidP="00C34F65">
      <w:pPr>
        <w:pStyle w:val="PL"/>
      </w:pPr>
      <w:r>
        <w:t>}</w:t>
      </w:r>
    </w:p>
    <w:p w14:paraId="4ED7F8A7" w14:textId="77777777" w:rsidR="005E5B5B" w:rsidRDefault="005E5B5B" w:rsidP="005E5B5B">
      <w:pPr>
        <w:pStyle w:val="PL"/>
      </w:pPr>
      <w:r>
        <w:t>&lt;CODE ENDS&gt;</w:t>
      </w:r>
    </w:p>
    <w:p w14:paraId="4E6AF4D6" w14:textId="77777777" w:rsidR="005E5B5B" w:rsidRDefault="005E5B5B" w:rsidP="005E5B5B">
      <w:pPr>
        <w:pStyle w:val="PL"/>
      </w:pPr>
    </w:p>
    <w:p w14:paraId="783F8B3B" w14:textId="77777777" w:rsidR="005E5B5B" w:rsidRDefault="005E5B5B" w:rsidP="005E5B5B">
      <w:pPr>
        <w:pStyle w:val="Heading2"/>
      </w:pPr>
      <w:bookmarkStart w:id="306" w:name="_Toc67990714"/>
      <w:r>
        <w:t>N.2.2</w:t>
      </w:r>
      <w:r>
        <w:tab/>
        <w:t>module _3gpp-ns-nrm-networkslicesubnet.yang</w:t>
      </w:r>
      <w:bookmarkEnd w:id="306"/>
      <w:r>
        <w:t xml:space="preserve"> </w:t>
      </w:r>
    </w:p>
    <w:p w14:paraId="38CD604D" w14:textId="77777777" w:rsidR="005E5B5B" w:rsidRDefault="005E5B5B" w:rsidP="005E5B5B">
      <w:pPr>
        <w:pStyle w:val="PL"/>
      </w:pPr>
      <w:r>
        <w:t>&lt;CODE BEGINS&gt;</w:t>
      </w:r>
    </w:p>
    <w:p w14:paraId="7B646AE4" w14:textId="77777777" w:rsidR="00C34F65" w:rsidRDefault="00C34F65" w:rsidP="00C34F65">
      <w:pPr>
        <w:pStyle w:val="PL"/>
      </w:pPr>
      <w:r>
        <w:t>module _3gpp-ns-nrm-networkslicesubnet {</w:t>
      </w:r>
    </w:p>
    <w:p w14:paraId="5665B93E" w14:textId="77777777" w:rsidR="00C34F65" w:rsidRDefault="00C34F65" w:rsidP="00C34F65">
      <w:pPr>
        <w:pStyle w:val="PL"/>
      </w:pPr>
      <w:r>
        <w:t xml:space="preserve">  yang-version 1.1;</w:t>
      </w:r>
    </w:p>
    <w:p w14:paraId="178068A7" w14:textId="77777777" w:rsidR="00C34F65" w:rsidRDefault="00C34F65" w:rsidP="00C34F65">
      <w:pPr>
        <w:pStyle w:val="PL"/>
      </w:pPr>
      <w:r>
        <w:t xml:space="preserve">  </w:t>
      </w:r>
    </w:p>
    <w:p w14:paraId="343B7C13" w14:textId="77777777" w:rsidR="00C34F65" w:rsidRDefault="00C34F65" w:rsidP="00C34F65">
      <w:pPr>
        <w:pStyle w:val="PL"/>
      </w:pPr>
      <w:r>
        <w:t xml:space="preserve">  namespace urn:3gpp:sa5:_3gpp-ns-nrm-networkslicesubnet;</w:t>
      </w:r>
    </w:p>
    <w:p w14:paraId="6913C196" w14:textId="77777777" w:rsidR="00C34F65" w:rsidRDefault="00C34F65" w:rsidP="00C34F65">
      <w:pPr>
        <w:pStyle w:val="PL"/>
      </w:pPr>
      <w:r>
        <w:t xml:space="preserve">  prefix nss3gpp;</w:t>
      </w:r>
    </w:p>
    <w:p w14:paraId="35F68BC8" w14:textId="77777777" w:rsidR="00C34F65" w:rsidRDefault="00C34F65" w:rsidP="00C34F65">
      <w:pPr>
        <w:pStyle w:val="PL"/>
      </w:pPr>
      <w:r>
        <w:t xml:space="preserve">  </w:t>
      </w:r>
    </w:p>
    <w:p w14:paraId="4E5D4DE6" w14:textId="77777777" w:rsidR="00C34F65" w:rsidRDefault="00C34F65" w:rsidP="00C34F65">
      <w:pPr>
        <w:pStyle w:val="PL"/>
      </w:pPr>
      <w:r>
        <w:t xml:space="preserve">  import _3gpp-common-yang-types { prefix types3gpp; }</w:t>
      </w:r>
    </w:p>
    <w:p w14:paraId="6C824D04" w14:textId="77777777" w:rsidR="00C34F65" w:rsidRDefault="00C34F65" w:rsidP="00C34F65">
      <w:pPr>
        <w:pStyle w:val="PL"/>
      </w:pPr>
      <w:r>
        <w:t xml:space="preserve">  import _3gpp-common-subnetwork { prefix subnet3gpp; }</w:t>
      </w:r>
    </w:p>
    <w:p w14:paraId="4709016C" w14:textId="77777777" w:rsidR="00C34F65" w:rsidRDefault="00C34F65" w:rsidP="00C34F65">
      <w:pPr>
        <w:pStyle w:val="PL"/>
      </w:pPr>
      <w:r>
        <w:t xml:space="preserve">  import _3gpp-common-top { prefix top3gpp; }</w:t>
      </w:r>
    </w:p>
    <w:p w14:paraId="700589F5" w14:textId="77777777" w:rsidR="00C34F65" w:rsidRDefault="00C34F65" w:rsidP="00C34F65">
      <w:pPr>
        <w:pStyle w:val="PL"/>
      </w:pPr>
    </w:p>
    <w:p w14:paraId="1F8A7670" w14:textId="77777777" w:rsidR="00C34F65" w:rsidRDefault="00C34F65" w:rsidP="00C34F65">
      <w:pPr>
        <w:pStyle w:val="PL"/>
      </w:pPr>
      <w:r>
        <w:t xml:space="preserve">  include _3gpp-ns-nrm-sliceprofile;</w:t>
      </w:r>
    </w:p>
    <w:p w14:paraId="1DEE7909" w14:textId="77777777" w:rsidR="00C34F65" w:rsidRDefault="00C34F65" w:rsidP="00C34F65">
      <w:pPr>
        <w:pStyle w:val="PL"/>
      </w:pPr>
      <w:r>
        <w:t xml:space="preserve">  </w:t>
      </w:r>
    </w:p>
    <w:p w14:paraId="60A619A5" w14:textId="77777777" w:rsidR="00C34F65" w:rsidRDefault="00C34F65" w:rsidP="00C34F65">
      <w:pPr>
        <w:pStyle w:val="PL"/>
      </w:pPr>
      <w:r>
        <w:t xml:space="preserve">  organization "3GPP SA5";</w:t>
      </w:r>
    </w:p>
    <w:p w14:paraId="5F32C4CD" w14:textId="77777777" w:rsidR="00C34F65" w:rsidRDefault="00C34F65" w:rsidP="00C34F65">
      <w:pPr>
        <w:pStyle w:val="PL"/>
      </w:pPr>
      <w:r>
        <w:t xml:space="preserve">  contact </w:t>
      </w:r>
    </w:p>
    <w:p w14:paraId="39B4E1F6" w14:textId="77777777" w:rsidR="00C34F65" w:rsidRDefault="00C34F65" w:rsidP="00C34F65">
      <w:pPr>
        <w:pStyle w:val="PL"/>
      </w:pPr>
      <w:r>
        <w:t xml:space="preserve">    "https://www.3gpp.org/DynaReport/TSG-WG--S5--officials.htm?Itemid=464";</w:t>
      </w:r>
    </w:p>
    <w:p w14:paraId="6B4D6D03" w14:textId="77777777" w:rsidR="00C34F65" w:rsidRDefault="00C34F65" w:rsidP="00C34F65">
      <w:pPr>
        <w:pStyle w:val="PL"/>
      </w:pPr>
      <w:r>
        <w:t xml:space="preserve">  description "This IOC represents the properties of a network slice subnet </w:t>
      </w:r>
    </w:p>
    <w:p w14:paraId="145BF358" w14:textId="77777777" w:rsidR="00C34F65" w:rsidRDefault="00C34F65" w:rsidP="00C34F65">
      <w:pPr>
        <w:pStyle w:val="PL"/>
      </w:pPr>
      <w:r>
        <w:t xml:space="preserve">    instance in a 5G network.";</w:t>
      </w:r>
    </w:p>
    <w:p w14:paraId="26933623" w14:textId="77777777" w:rsidR="00C34F65" w:rsidRDefault="00C34F65" w:rsidP="00C34F65">
      <w:pPr>
        <w:pStyle w:val="PL"/>
      </w:pPr>
      <w:r>
        <w:t xml:space="preserve">  reference "3GPP TS 28.541</w:t>
      </w:r>
    </w:p>
    <w:p w14:paraId="789094E8" w14:textId="77777777" w:rsidR="00C34F65" w:rsidRDefault="00C34F65" w:rsidP="00C34F65">
      <w:pPr>
        <w:pStyle w:val="PL"/>
      </w:pPr>
      <w:r>
        <w:t xml:space="preserve">    Management and orchestration; </w:t>
      </w:r>
    </w:p>
    <w:p w14:paraId="5DAD9153" w14:textId="77777777" w:rsidR="00C34F65" w:rsidRDefault="00C34F65" w:rsidP="00C34F65">
      <w:pPr>
        <w:pStyle w:val="PL"/>
      </w:pPr>
      <w:r>
        <w:t xml:space="preserve">    5G Network Resource Model (NRM);</w:t>
      </w:r>
    </w:p>
    <w:p w14:paraId="66ACFF88" w14:textId="77777777" w:rsidR="00C34F65" w:rsidRDefault="00C34F65" w:rsidP="00C34F65">
      <w:pPr>
        <w:pStyle w:val="PL"/>
      </w:pPr>
      <w:r>
        <w:t xml:space="preserve">    Information model definitions for network slice NRM (chapter 6)</w:t>
      </w:r>
    </w:p>
    <w:p w14:paraId="15D3F134" w14:textId="77777777" w:rsidR="00C34F65" w:rsidRDefault="00C34F65" w:rsidP="00C34F65">
      <w:pPr>
        <w:pStyle w:val="PL"/>
      </w:pPr>
      <w:r>
        <w:t xml:space="preserve">    ";</w:t>
      </w:r>
    </w:p>
    <w:p w14:paraId="7ED927D6" w14:textId="77777777" w:rsidR="00C34F65" w:rsidRDefault="00C34F65" w:rsidP="00C34F65">
      <w:pPr>
        <w:pStyle w:val="PL"/>
      </w:pPr>
    </w:p>
    <w:p w14:paraId="3AAC2CC7" w14:textId="20A6ABBD" w:rsidR="006A6B86" w:rsidRDefault="006A6B86" w:rsidP="00C34F65">
      <w:pPr>
        <w:pStyle w:val="PL"/>
      </w:pPr>
      <w:r w:rsidRPr="006A6B86">
        <w:t xml:space="preserve">  revision 2022-07-26 { reference CR-07</w:t>
      </w:r>
      <w:r w:rsidR="00017564">
        <w:t>70</w:t>
      </w:r>
      <w:r w:rsidRPr="006A6B86">
        <w:t>; }</w:t>
      </w:r>
    </w:p>
    <w:p w14:paraId="6BDA35AD" w14:textId="6F6617CE" w:rsidR="00C34F65" w:rsidRDefault="00C34F65" w:rsidP="00C34F65">
      <w:pPr>
        <w:pStyle w:val="PL"/>
      </w:pPr>
      <w:r>
        <w:t xml:space="preserve">  revision 2021-05-05 {</w:t>
      </w:r>
    </w:p>
    <w:p w14:paraId="2D4A0E48" w14:textId="77777777" w:rsidR="00C34F65" w:rsidRDefault="00C34F65" w:rsidP="00C34F65">
      <w:pPr>
        <w:pStyle w:val="PL"/>
      </w:pPr>
      <w:r>
        <w:t xml:space="preserve">    description "replace perfReq with 3 new datatypes xxxSliceSubnetProfile";</w:t>
      </w:r>
    </w:p>
    <w:p w14:paraId="0D12B14F" w14:textId="77777777" w:rsidR="00C34F65" w:rsidRDefault="00C34F65" w:rsidP="00C34F65">
      <w:pPr>
        <w:pStyle w:val="PL"/>
      </w:pPr>
      <w:r>
        <w:t xml:space="preserve">    reference "CR-0485";</w:t>
      </w:r>
    </w:p>
    <w:p w14:paraId="2128CC50" w14:textId="77777777" w:rsidR="00C34F65" w:rsidRDefault="00C34F65" w:rsidP="00C34F65">
      <w:pPr>
        <w:pStyle w:val="PL"/>
      </w:pPr>
      <w:r>
        <w:t xml:space="preserve">  }</w:t>
      </w:r>
    </w:p>
    <w:p w14:paraId="3532DDC6" w14:textId="77777777" w:rsidR="00C34F65" w:rsidRDefault="00C34F65" w:rsidP="00C34F65">
      <w:pPr>
        <w:pStyle w:val="PL"/>
      </w:pPr>
    </w:p>
    <w:p w14:paraId="7B72BE0E" w14:textId="77777777" w:rsidR="00C34F65" w:rsidRDefault="00C34F65" w:rsidP="00C34F65">
      <w:pPr>
        <w:pStyle w:val="PL"/>
      </w:pPr>
      <w:r>
        <w:t xml:space="preserve">  revision 2020-02-19 {</w:t>
      </w:r>
    </w:p>
    <w:p w14:paraId="7BF22A13" w14:textId="77777777" w:rsidR="00C34F65" w:rsidRDefault="00C34F65" w:rsidP="00C34F65">
      <w:pPr>
        <w:pStyle w:val="PL"/>
      </w:pPr>
      <w:r>
        <w:t xml:space="preserve">    description "Introduction of YANG definitions for network slice NRM";</w:t>
      </w:r>
    </w:p>
    <w:p w14:paraId="14451902" w14:textId="77777777" w:rsidR="00C34F65" w:rsidRDefault="00C34F65" w:rsidP="00C34F65">
      <w:pPr>
        <w:pStyle w:val="PL"/>
      </w:pPr>
      <w:r>
        <w:t xml:space="preserve">    reference "CR-0458";</w:t>
      </w:r>
    </w:p>
    <w:p w14:paraId="39DD302D" w14:textId="77777777" w:rsidR="00C34F65" w:rsidRDefault="00C34F65" w:rsidP="00C34F65">
      <w:pPr>
        <w:pStyle w:val="PL"/>
      </w:pPr>
      <w:r>
        <w:t xml:space="preserve">  }</w:t>
      </w:r>
    </w:p>
    <w:p w14:paraId="758E0F01" w14:textId="77777777" w:rsidR="00C34F65" w:rsidRDefault="00C34F65" w:rsidP="00C34F65">
      <w:pPr>
        <w:pStyle w:val="PL"/>
      </w:pPr>
      <w:r>
        <w:t xml:space="preserve">  </w:t>
      </w:r>
    </w:p>
    <w:p w14:paraId="65E27F57" w14:textId="77777777" w:rsidR="00C34F65" w:rsidRDefault="00C34F65" w:rsidP="00C34F65">
      <w:pPr>
        <w:pStyle w:val="PL"/>
      </w:pPr>
      <w:r>
        <w:t xml:space="preserve">  revision 2019-06-07 {</w:t>
      </w:r>
    </w:p>
    <w:p w14:paraId="3D3C0EB0" w14:textId="77777777" w:rsidR="00C34F65" w:rsidRDefault="00C34F65" w:rsidP="00C34F65">
      <w:pPr>
        <w:pStyle w:val="PL"/>
      </w:pPr>
      <w:r>
        <w:t xml:space="preserve">    description "initial revision";</w:t>
      </w:r>
    </w:p>
    <w:p w14:paraId="440C46DC" w14:textId="77777777" w:rsidR="00C34F65" w:rsidRDefault="00C34F65" w:rsidP="00C34F65">
      <w:pPr>
        <w:pStyle w:val="PL"/>
      </w:pPr>
      <w:r>
        <w:t xml:space="preserve">    reference "Based on</w:t>
      </w:r>
    </w:p>
    <w:p w14:paraId="2607465B" w14:textId="77777777" w:rsidR="00C34F65" w:rsidRDefault="00C34F65" w:rsidP="00C34F65">
      <w:pPr>
        <w:pStyle w:val="PL"/>
      </w:pPr>
      <w:r>
        <w:t xml:space="preserve">      3GPP TS 28.541 V15.X.XX";</w:t>
      </w:r>
    </w:p>
    <w:p w14:paraId="0022E223" w14:textId="77777777" w:rsidR="00C34F65" w:rsidRDefault="00C34F65" w:rsidP="00C34F65">
      <w:pPr>
        <w:pStyle w:val="PL"/>
      </w:pPr>
      <w:r>
        <w:t xml:space="preserve">  }</w:t>
      </w:r>
    </w:p>
    <w:p w14:paraId="5549FA5B" w14:textId="77777777" w:rsidR="00C34F65" w:rsidRDefault="00C34F65" w:rsidP="00C34F65">
      <w:pPr>
        <w:pStyle w:val="PL"/>
      </w:pPr>
      <w:r>
        <w:t xml:space="preserve">  </w:t>
      </w:r>
    </w:p>
    <w:p w14:paraId="18CD1395" w14:textId="77777777" w:rsidR="00C34F65" w:rsidRDefault="00C34F65" w:rsidP="00C34F65">
      <w:pPr>
        <w:pStyle w:val="PL"/>
      </w:pPr>
      <w:r>
        <w:t xml:space="preserve">  typedef ETSI-GS-NFV-Identifier {</w:t>
      </w:r>
    </w:p>
    <w:p w14:paraId="0E74FEDE" w14:textId="77777777" w:rsidR="00C34F65" w:rsidRDefault="00C34F65" w:rsidP="00C34F65">
      <w:pPr>
        <w:pStyle w:val="PL"/>
      </w:pPr>
      <w:r>
        <w:t xml:space="preserve">    type string;</w:t>
      </w:r>
    </w:p>
    <w:p w14:paraId="396245EB" w14:textId="77777777" w:rsidR="00C34F65" w:rsidRDefault="00C34F65" w:rsidP="00C34F65">
      <w:pPr>
        <w:pStyle w:val="PL"/>
      </w:pPr>
      <w:r>
        <w:lastRenderedPageBreak/>
        <w:t xml:space="preserve">    reference "ETSI GS NFV-IFA 013";</w:t>
      </w:r>
    </w:p>
    <w:p w14:paraId="0A2115DA" w14:textId="77777777" w:rsidR="00C34F65" w:rsidRDefault="00C34F65" w:rsidP="00C34F65">
      <w:pPr>
        <w:pStyle w:val="PL"/>
      </w:pPr>
      <w:r>
        <w:t xml:space="preserve">  }</w:t>
      </w:r>
    </w:p>
    <w:p w14:paraId="324FF8A1" w14:textId="77777777" w:rsidR="00C34F65" w:rsidRDefault="00C34F65" w:rsidP="00C34F65">
      <w:pPr>
        <w:pStyle w:val="PL"/>
      </w:pPr>
    </w:p>
    <w:p w14:paraId="41020750" w14:textId="77777777" w:rsidR="00C34F65" w:rsidRDefault="00C34F65" w:rsidP="00C34F65">
      <w:pPr>
        <w:pStyle w:val="PL"/>
      </w:pPr>
      <w:r>
        <w:t xml:space="preserve">  grouping EPTransportGrp {</w:t>
      </w:r>
    </w:p>
    <w:p w14:paraId="05DF6534" w14:textId="77777777" w:rsidR="00C34F65" w:rsidRDefault="00C34F65" w:rsidP="00C34F65">
      <w:pPr>
        <w:pStyle w:val="PL"/>
      </w:pPr>
      <w:r>
        <w:t xml:space="preserve">    leaf ipAddress {</w:t>
      </w:r>
    </w:p>
    <w:p w14:paraId="663A26E6" w14:textId="77777777" w:rsidR="00C34F65" w:rsidRDefault="00C34F65" w:rsidP="00C34F65">
      <w:pPr>
        <w:pStyle w:val="PL"/>
      </w:pPr>
      <w:r>
        <w:t xml:space="preserve">      description "This parameter specifies the IP address assigned to a </w:t>
      </w:r>
    </w:p>
    <w:p w14:paraId="5FF3296F" w14:textId="77777777" w:rsidR="00C34F65" w:rsidRDefault="00C34F65" w:rsidP="00C34F65">
      <w:pPr>
        <w:pStyle w:val="PL"/>
      </w:pPr>
      <w:r>
        <w:t xml:space="preserve">        logical transport interface/endpoint. It can be an IPv4 address </w:t>
      </w:r>
    </w:p>
    <w:p w14:paraId="0E896609" w14:textId="77777777" w:rsidR="00C34F65" w:rsidRDefault="00C34F65" w:rsidP="00C34F65">
      <w:pPr>
        <w:pStyle w:val="PL"/>
      </w:pPr>
      <w:r>
        <w:t xml:space="preserve">        (See RFC 791) or an IPv6 address (See RFC 2373).";</w:t>
      </w:r>
    </w:p>
    <w:p w14:paraId="481C3186" w14:textId="77777777" w:rsidR="00C34F65" w:rsidRDefault="00C34F65" w:rsidP="00C34F65">
      <w:pPr>
        <w:pStyle w:val="PL"/>
      </w:pPr>
      <w:r>
        <w:t xml:space="preserve">      mandatory true;</w:t>
      </w:r>
    </w:p>
    <w:p w14:paraId="7CA4BBBD" w14:textId="77777777" w:rsidR="00C34F65" w:rsidRDefault="00C34F65" w:rsidP="00C34F65">
      <w:pPr>
        <w:pStyle w:val="PL"/>
      </w:pPr>
      <w:r>
        <w:t xml:space="preserve">      type string;</w:t>
      </w:r>
    </w:p>
    <w:p w14:paraId="56C34E99" w14:textId="77777777" w:rsidR="00C34F65" w:rsidRDefault="00C34F65" w:rsidP="00C34F65">
      <w:pPr>
        <w:pStyle w:val="PL"/>
      </w:pPr>
      <w:r>
        <w:t xml:space="preserve">    }</w:t>
      </w:r>
    </w:p>
    <w:p w14:paraId="1DAB370D" w14:textId="77777777" w:rsidR="00C34F65" w:rsidRDefault="00C34F65" w:rsidP="00C34F65">
      <w:pPr>
        <w:pStyle w:val="PL"/>
      </w:pPr>
      <w:r>
        <w:t xml:space="preserve">    leaf logicInterfaceId {</w:t>
      </w:r>
    </w:p>
    <w:p w14:paraId="4C6B9DAD" w14:textId="77777777" w:rsidR="00C34F65" w:rsidRDefault="00C34F65" w:rsidP="00C34F65">
      <w:pPr>
        <w:pStyle w:val="PL"/>
      </w:pPr>
      <w:r>
        <w:t xml:space="preserve">      description "This parameter specifies the identify of a logical </w:t>
      </w:r>
    </w:p>
    <w:p w14:paraId="578CD947" w14:textId="77777777" w:rsidR="00C34F65" w:rsidRDefault="00C34F65" w:rsidP="00C34F65">
      <w:pPr>
        <w:pStyle w:val="PL"/>
      </w:pPr>
      <w:r>
        <w:t xml:space="preserve">        transport interface. It could be VLAN ID (See IEEE 802.1Q), </w:t>
      </w:r>
    </w:p>
    <w:p w14:paraId="5178540E" w14:textId="77777777" w:rsidR="00C34F65" w:rsidRDefault="00C34F65" w:rsidP="00C34F65">
      <w:pPr>
        <w:pStyle w:val="PL"/>
      </w:pPr>
      <w:r>
        <w:t xml:space="preserve">        MPLS Tag or Segment ID.";</w:t>
      </w:r>
    </w:p>
    <w:p w14:paraId="103D8012" w14:textId="77777777" w:rsidR="00C34F65" w:rsidRDefault="00C34F65" w:rsidP="00C34F65">
      <w:pPr>
        <w:pStyle w:val="PL"/>
      </w:pPr>
      <w:r>
        <w:t xml:space="preserve">      mandatory true;</w:t>
      </w:r>
    </w:p>
    <w:p w14:paraId="2266E3FE" w14:textId="77777777" w:rsidR="00C34F65" w:rsidRDefault="00C34F65" w:rsidP="00C34F65">
      <w:pPr>
        <w:pStyle w:val="PL"/>
      </w:pPr>
      <w:r>
        <w:t xml:space="preserve">      type string;</w:t>
      </w:r>
    </w:p>
    <w:p w14:paraId="60455C9D" w14:textId="77777777" w:rsidR="00C34F65" w:rsidRDefault="00C34F65" w:rsidP="00C34F65">
      <w:pPr>
        <w:pStyle w:val="PL"/>
      </w:pPr>
      <w:r>
        <w:t xml:space="preserve">    }</w:t>
      </w:r>
    </w:p>
    <w:p w14:paraId="5FFEEEF7" w14:textId="77777777" w:rsidR="00C34F65" w:rsidRDefault="00C34F65" w:rsidP="00C34F65">
      <w:pPr>
        <w:pStyle w:val="PL"/>
      </w:pPr>
      <w:r>
        <w:t xml:space="preserve">    leaf-list nextHopInfo {</w:t>
      </w:r>
    </w:p>
    <w:p w14:paraId="52226434" w14:textId="77777777" w:rsidR="00C34F65" w:rsidRDefault="00C34F65" w:rsidP="00C34F65">
      <w:pPr>
        <w:pStyle w:val="PL"/>
      </w:pPr>
      <w:r>
        <w:t xml:space="preserve">      description "This parameter is used to identify ingress transport </w:t>
      </w:r>
    </w:p>
    <w:p w14:paraId="0C6AFD01" w14:textId="77777777" w:rsidR="00C34F65" w:rsidRDefault="00C34F65" w:rsidP="00C34F65">
      <w:pPr>
        <w:pStyle w:val="PL"/>
      </w:pPr>
      <w:r>
        <w:t xml:space="preserve">        node. Each node can be identified by any of combination of IP </w:t>
      </w:r>
    </w:p>
    <w:p w14:paraId="7F78C83B" w14:textId="77777777" w:rsidR="00C34F65" w:rsidRDefault="00C34F65" w:rsidP="00C34F65">
      <w:pPr>
        <w:pStyle w:val="PL"/>
      </w:pPr>
      <w:r>
        <w:t xml:space="preserve">        address of next-hop router of transport network, system name, </w:t>
      </w:r>
    </w:p>
    <w:p w14:paraId="57A67A77" w14:textId="77777777" w:rsidR="00C34F65" w:rsidRDefault="00C34F65" w:rsidP="00C34F65">
      <w:pPr>
        <w:pStyle w:val="PL"/>
      </w:pPr>
      <w:r>
        <w:t xml:space="preserve">        port name, IP management address of transport nodes.";</w:t>
      </w:r>
    </w:p>
    <w:p w14:paraId="28B50AF6" w14:textId="77777777" w:rsidR="00C34F65" w:rsidRDefault="00C34F65" w:rsidP="00C34F65">
      <w:pPr>
        <w:pStyle w:val="PL"/>
      </w:pPr>
      <w:r>
        <w:t xml:space="preserve">      type string;</w:t>
      </w:r>
    </w:p>
    <w:p w14:paraId="44725024" w14:textId="77777777" w:rsidR="00C34F65" w:rsidRDefault="00C34F65" w:rsidP="00C34F65">
      <w:pPr>
        <w:pStyle w:val="PL"/>
      </w:pPr>
      <w:r>
        <w:t xml:space="preserve">    }</w:t>
      </w:r>
    </w:p>
    <w:p w14:paraId="70794792" w14:textId="77777777" w:rsidR="00C34F65" w:rsidRDefault="00C34F65" w:rsidP="00C34F65">
      <w:pPr>
        <w:pStyle w:val="PL"/>
      </w:pPr>
      <w:r>
        <w:t xml:space="preserve">    leaf-list qosProfile {</w:t>
      </w:r>
    </w:p>
    <w:p w14:paraId="77BBABB7" w14:textId="77777777" w:rsidR="00C34F65" w:rsidRDefault="00C34F65" w:rsidP="00C34F65">
      <w:pPr>
        <w:pStyle w:val="PL"/>
      </w:pPr>
      <w:r>
        <w:t xml:space="preserve">      description "This parameter specifies reference to QoS Profile for </w:t>
      </w:r>
    </w:p>
    <w:p w14:paraId="75B77919" w14:textId="77777777" w:rsidR="00C34F65" w:rsidRDefault="00C34F65" w:rsidP="00C34F65">
      <w:pPr>
        <w:pStyle w:val="PL"/>
      </w:pPr>
      <w:r>
        <w:t xml:space="preserve">      a logical transport interface. A QoS profile includes a set of </w:t>
      </w:r>
    </w:p>
    <w:p w14:paraId="1AADAA65" w14:textId="77777777" w:rsidR="00C34F65" w:rsidRDefault="00C34F65" w:rsidP="00C34F65">
      <w:pPr>
        <w:pStyle w:val="PL"/>
      </w:pPr>
      <w:r>
        <w:t xml:space="preserve">      parameters which are locally provisioned on both sides of a logical </w:t>
      </w:r>
    </w:p>
    <w:p w14:paraId="136EB757" w14:textId="77777777" w:rsidR="00C34F65" w:rsidRDefault="00C34F65" w:rsidP="00C34F65">
      <w:pPr>
        <w:pStyle w:val="PL"/>
      </w:pPr>
      <w:r>
        <w:t xml:space="preserve">      transport interface.";</w:t>
      </w:r>
    </w:p>
    <w:p w14:paraId="197C457F" w14:textId="77777777" w:rsidR="00C34F65" w:rsidRDefault="00C34F65" w:rsidP="00C34F65">
      <w:pPr>
        <w:pStyle w:val="PL"/>
      </w:pPr>
      <w:r>
        <w:t xml:space="preserve">      type string;</w:t>
      </w:r>
    </w:p>
    <w:p w14:paraId="4F82D827" w14:textId="77777777" w:rsidR="00C34F65" w:rsidRDefault="00C34F65" w:rsidP="00C34F65">
      <w:pPr>
        <w:pStyle w:val="PL"/>
      </w:pPr>
      <w:r>
        <w:t xml:space="preserve">    }</w:t>
      </w:r>
    </w:p>
    <w:p w14:paraId="69AB20CA" w14:textId="77777777" w:rsidR="00C34F65" w:rsidRDefault="00C34F65" w:rsidP="00C34F65">
      <w:pPr>
        <w:pStyle w:val="PL"/>
      </w:pPr>
      <w:r>
        <w:t xml:space="preserve">    leaf-list epApplicationRef {</w:t>
      </w:r>
    </w:p>
    <w:p w14:paraId="6515D04E" w14:textId="77777777" w:rsidR="00C34F65" w:rsidRDefault="00C34F65" w:rsidP="00C34F65">
      <w:pPr>
        <w:pStyle w:val="PL"/>
      </w:pPr>
      <w:r>
        <w:t xml:space="preserve">      description "This parameter specifies a list of application level </w:t>
      </w:r>
    </w:p>
    <w:p w14:paraId="10E521E5" w14:textId="77777777" w:rsidR="00C34F65" w:rsidRDefault="00C34F65" w:rsidP="00C34F65">
      <w:pPr>
        <w:pStyle w:val="PL"/>
      </w:pPr>
      <w:r>
        <w:t xml:space="preserve">        EPs associated with the logical transport interface.";</w:t>
      </w:r>
    </w:p>
    <w:p w14:paraId="415214B3" w14:textId="77777777" w:rsidR="00C34F65" w:rsidRDefault="00C34F65" w:rsidP="00C34F65">
      <w:pPr>
        <w:pStyle w:val="PL"/>
      </w:pPr>
      <w:r>
        <w:t xml:space="preserve">      min-elements 1;</w:t>
      </w:r>
    </w:p>
    <w:p w14:paraId="04F0EDF3" w14:textId="77777777" w:rsidR="00C34F65" w:rsidRDefault="00C34F65" w:rsidP="00C34F65">
      <w:pPr>
        <w:pStyle w:val="PL"/>
      </w:pPr>
      <w:r>
        <w:t xml:space="preserve">      type types3gpp:DistinguishedName;</w:t>
      </w:r>
    </w:p>
    <w:p w14:paraId="29E52B5E" w14:textId="77777777" w:rsidR="00C34F65" w:rsidRDefault="00C34F65" w:rsidP="00C34F65">
      <w:pPr>
        <w:pStyle w:val="PL"/>
      </w:pPr>
      <w:r>
        <w:t xml:space="preserve">    }</w:t>
      </w:r>
    </w:p>
    <w:p w14:paraId="57BD6F71" w14:textId="77777777" w:rsidR="00C34F65" w:rsidRDefault="00C34F65" w:rsidP="00C34F65">
      <w:pPr>
        <w:pStyle w:val="PL"/>
      </w:pPr>
      <w:r>
        <w:t xml:space="preserve">    uses top3gpp:Top_Grp;</w:t>
      </w:r>
    </w:p>
    <w:p w14:paraId="19692808" w14:textId="77777777" w:rsidR="00C34F65" w:rsidRDefault="00C34F65" w:rsidP="00C34F65">
      <w:pPr>
        <w:pStyle w:val="PL"/>
      </w:pPr>
      <w:r>
        <w:t xml:space="preserve">  }</w:t>
      </w:r>
    </w:p>
    <w:p w14:paraId="7231768C" w14:textId="77777777" w:rsidR="00C34F65" w:rsidRDefault="00C34F65" w:rsidP="00C34F65">
      <w:pPr>
        <w:pStyle w:val="PL"/>
      </w:pPr>
    </w:p>
    <w:p w14:paraId="6E9DC92D" w14:textId="77777777" w:rsidR="00C34F65" w:rsidRDefault="00C34F65" w:rsidP="00C34F65">
      <w:pPr>
        <w:pStyle w:val="PL"/>
      </w:pPr>
      <w:r>
        <w:t xml:space="preserve">  grouping NsInfoGrp {</w:t>
      </w:r>
    </w:p>
    <w:p w14:paraId="363BA7FA" w14:textId="77777777" w:rsidR="00C34F65" w:rsidRDefault="00C34F65" w:rsidP="00C34F65">
      <w:pPr>
        <w:pStyle w:val="PL"/>
      </w:pPr>
      <w:r>
        <w:t xml:space="preserve">    description "The NsInfo of the NS instance corresponding to the network </w:t>
      </w:r>
    </w:p>
    <w:p w14:paraId="29A7F990" w14:textId="77777777" w:rsidR="00C34F65" w:rsidRDefault="00C34F65" w:rsidP="00C34F65">
      <w:pPr>
        <w:pStyle w:val="PL"/>
      </w:pPr>
      <w:r>
        <w:t xml:space="preserve">      slice subnet instance.";</w:t>
      </w:r>
    </w:p>
    <w:p w14:paraId="2C1DD7B0" w14:textId="77777777" w:rsidR="00C34F65" w:rsidRDefault="00C34F65" w:rsidP="00C34F65">
      <w:pPr>
        <w:pStyle w:val="PL"/>
      </w:pPr>
      <w:r>
        <w:t xml:space="preserve">    //suport condition: It shall be supported if the NSS instance is </w:t>
      </w:r>
    </w:p>
    <w:p w14:paraId="0FE854A1" w14:textId="77777777" w:rsidR="00C34F65" w:rsidRDefault="00C34F65" w:rsidP="00C34F65">
      <w:pPr>
        <w:pStyle w:val="PL"/>
      </w:pPr>
      <w:r>
        <w:t xml:space="preserve">    //realized in the virtualized environment. </w:t>
      </w:r>
    </w:p>
    <w:p w14:paraId="5F036839" w14:textId="77777777" w:rsidR="00C34F65" w:rsidRDefault="00C34F65" w:rsidP="00C34F65">
      <w:pPr>
        <w:pStyle w:val="PL"/>
      </w:pPr>
      <w:r>
        <w:t xml:space="preserve">    // Otherwise this attribute shall be absent.</w:t>
      </w:r>
    </w:p>
    <w:p w14:paraId="20C23457" w14:textId="77777777" w:rsidR="00C34F65" w:rsidRDefault="00C34F65" w:rsidP="00C34F65">
      <w:pPr>
        <w:pStyle w:val="PL"/>
      </w:pPr>
      <w:r>
        <w:t xml:space="preserve">    reference "ETSI GS NFV-IFA 013 clause 8.3.3.2.2, which can be found at</w:t>
      </w:r>
    </w:p>
    <w:p w14:paraId="555EBB15" w14:textId="77777777" w:rsidR="00C34F65" w:rsidRDefault="00C34F65" w:rsidP="00C34F65">
      <w:pPr>
        <w:pStyle w:val="PL"/>
      </w:pPr>
      <w:r>
        <w:t xml:space="preserve">      https://www.etsi.org/deliver/etsi_gs/NFV-IFA/001_099/013</w:t>
      </w:r>
    </w:p>
    <w:p w14:paraId="2E3BE76D" w14:textId="77777777" w:rsidR="00C34F65" w:rsidRDefault="00C34F65" w:rsidP="00C34F65">
      <w:pPr>
        <w:pStyle w:val="PL"/>
      </w:pPr>
      <w:r>
        <w:t xml:space="preserve">      /03.04.01_60/gs_NFV-IFA013v030401p.pdf page 123-124";</w:t>
      </w:r>
    </w:p>
    <w:p w14:paraId="4B2A0F6C" w14:textId="77777777" w:rsidR="00C34F65" w:rsidRDefault="00C34F65" w:rsidP="00C34F65">
      <w:pPr>
        <w:pStyle w:val="PL"/>
      </w:pPr>
      <w:r>
        <w:t xml:space="preserve">    leaf nSInstanceId {</w:t>
      </w:r>
    </w:p>
    <w:p w14:paraId="279E7F5F" w14:textId="77777777" w:rsidR="00C34F65" w:rsidRDefault="00C34F65" w:rsidP="00C34F65">
      <w:pPr>
        <w:pStyle w:val="PL"/>
      </w:pPr>
      <w:r>
        <w:t xml:space="preserve">      description "Uniquely identifies the NS instance.";</w:t>
      </w:r>
    </w:p>
    <w:p w14:paraId="068930E3" w14:textId="77777777" w:rsidR="00C34F65" w:rsidRDefault="00C34F65" w:rsidP="00C34F65">
      <w:pPr>
        <w:pStyle w:val="PL"/>
      </w:pPr>
      <w:r>
        <w:t xml:space="preserve">      config false;</w:t>
      </w:r>
    </w:p>
    <w:p w14:paraId="582531FB" w14:textId="77777777" w:rsidR="00C34F65" w:rsidRDefault="00C34F65" w:rsidP="00C34F65">
      <w:pPr>
        <w:pStyle w:val="PL"/>
      </w:pPr>
      <w:r>
        <w:t xml:space="preserve">      type ETSI-GS-NFV-Identifier;</w:t>
      </w:r>
    </w:p>
    <w:p w14:paraId="25FB48E5" w14:textId="77777777" w:rsidR="00C34F65" w:rsidRDefault="00C34F65" w:rsidP="00C34F65">
      <w:pPr>
        <w:pStyle w:val="PL"/>
      </w:pPr>
      <w:r>
        <w:t xml:space="preserve">    }</w:t>
      </w:r>
    </w:p>
    <w:p w14:paraId="34284372" w14:textId="77777777" w:rsidR="00C34F65" w:rsidRDefault="00C34F65" w:rsidP="00C34F65">
      <w:pPr>
        <w:pStyle w:val="PL"/>
      </w:pPr>
      <w:r>
        <w:t xml:space="preserve">    leaf nsName {</w:t>
      </w:r>
    </w:p>
    <w:p w14:paraId="07B0467B" w14:textId="77777777" w:rsidR="00C34F65" w:rsidRDefault="00C34F65" w:rsidP="00C34F65">
      <w:pPr>
        <w:pStyle w:val="PL"/>
      </w:pPr>
      <w:r>
        <w:t xml:space="preserve">      description "Human readable name of the NS instance.";</w:t>
      </w:r>
    </w:p>
    <w:p w14:paraId="108C9CE6" w14:textId="77777777" w:rsidR="00C34F65" w:rsidRDefault="00C34F65" w:rsidP="00C34F65">
      <w:pPr>
        <w:pStyle w:val="PL"/>
      </w:pPr>
      <w:r>
        <w:t xml:space="preserve">      type string;</w:t>
      </w:r>
    </w:p>
    <w:p w14:paraId="7D6BF094" w14:textId="77777777" w:rsidR="00C34F65" w:rsidRDefault="00C34F65" w:rsidP="00C34F65">
      <w:pPr>
        <w:pStyle w:val="PL"/>
      </w:pPr>
      <w:r>
        <w:t xml:space="preserve">      config false;</w:t>
      </w:r>
    </w:p>
    <w:p w14:paraId="30F9537B" w14:textId="77777777" w:rsidR="00C34F65" w:rsidRDefault="00C34F65" w:rsidP="00C34F65">
      <w:pPr>
        <w:pStyle w:val="PL"/>
      </w:pPr>
      <w:r>
        <w:t xml:space="preserve">    }</w:t>
      </w:r>
    </w:p>
    <w:p w14:paraId="680456F2" w14:textId="77777777" w:rsidR="00C34F65" w:rsidRDefault="00C34F65" w:rsidP="00C34F65">
      <w:pPr>
        <w:pStyle w:val="PL"/>
      </w:pPr>
      <w:r>
        <w:t xml:space="preserve">    leaf description {</w:t>
      </w:r>
    </w:p>
    <w:p w14:paraId="098863C6" w14:textId="77777777" w:rsidR="00C34F65" w:rsidRDefault="00C34F65" w:rsidP="00C34F65">
      <w:pPr>
        <w:pStyle w:val="PL"/>
      </w:pPr>
      <w:r>
        <w:t xml:space="preserve">      description "Human readable description of the NS instance.";</w:t>
      </w:r>
    </w:p>
    <w:p w14:paraId="50685EF2" w14:textId="77777777" w:rsidR="00C34F65" w:rsidRDefault="00C34F65" w:rsidP="00C34F65">
      <w:pPr>
        <w:pStyle w:val="PL"/>
      </w:pPr>
      <w:r>
        <w:t xml:space="preserve">      config false;</w:t>
      </w:r>
    </w:p>
    <w:p w14:paraId="4F0F56B6" w14:textId="77777777" w:rsidR="00C34F65" w:rsidRDefault="00C34F65" w:rsidP="00C34F65">
      <w:pPr>
        <w:pStyle w:val="PL"/>
      </w:pPr>
      <w:r>
        <w:t xml:space="preserve">      type string;</w:t>
      </w:r>
    </w:p>
    <w:p w14:paraId="1A7E5411" w14:textId="77777777" w:rsidR="00C34F65" w:rsidRDefault="00C34F65" w:rsidP="00C34F65">
      <w:pPr>
        <w:pStyle w:val="PL"/>
      </w:pPr>
      <w:r>
        <w:t xml:space="preserve">    }</w:t>
      </w:r>
    </w:p>
    <w:p w14:paraId="7B6BE2BE" w14:textId="77777777" w:rsidR="00C34F65" w:rsidRDefault="00C34F65" w:rsidP="00C34F65">
      <w:pPr>
        <w:pStyle w:val="PL"/>
      </w:pPr>
      <w:r>
        <w:t xml:space="preserve">  }</w:t>
      </w:r>
    </w:p>
    <w:p w14:paraId="74E699AB" w14:textId="77777777" w:rsidR="00C34F65" w:rsidRDefault="00C34F65" w:rsidP="00C34F65">
      <w:pPr>
        <w:pStyle w:val="PL"/>
      </w:pPr>
    </w:p>
    <w:p w14:paraId="4DA21EB2" w14:textId="77777777" w:rsidR="00C34F65" w:rsidRDefault="00C34F65" w:rsidP="00C34F65">
      <w:pPr>
        <w:pStyle w:val="PL"/>
      </w:pPr>
      <w:r>
        <w:t xml:space="preserve">  grouping NetworkSliceSubnetGrp {</w:t>
      </w:r>
    </w:p>
    <w:p w14:paraId="75A9EAE0" w14:textId="40D3FF02" w:rsidR="00C34F65" w:rsidRDefault="006A6B86" w:rsidP="00C34F65">
      <w:pPr>
        <w:pStyle w:val="PL"/>
      </w:pPr>
      <w:r w:rsidRPr="006A6B86">
        <w:t xml:space="preserve">    description "Represents the NetworkSliceSubnet IOC.";</w:t>
      </w:r>
    </w:p>
    <w:p w14:paraId="12A47B3B" w14:textId="77777777" w:rsidR="00C34F65" w:rsidRDefault="00C34F65" w:rsidP="00C34F65">
      <w:pPr>
        <w:pStyle w:val="PL"/>
      </w:pPr>
      <w:r>
        <w:t xml:space="preserve">    </w:t>
      </w:r>
    </w:p>
    <w:p w14:paraId="4B18309E" w14:textId="77777777" w:rsidR="00C34F65" w:rsidRDefault="00C34F65" w:rsidP="00C34F65">
      <w:pPr>
        <w:pStyle w:val="PL"/>
      </w:pPr>
      <w:r>
        <w:t xml:space="preserve">    leaf operationalState {</w:t>
      </w:r>
    </w:p>
    <w:p w14:paraId="0FADDB76" w14:textId="77777777" w:rsidR="006A6B86" w:rsidRDefault="006A6B86" w:rsidP="006A6B86">
      <w:pPr>
        <w:pStyle w:val="PL"/>
      </w:pPr>
      <w:r>
        <w:t xml:space="preserve">      description "The operational state of the resouce. </w:t>
      </w:r>
    </w:p>
    <w:p w14:paraId="4F1FCD11" w14:textId="6BF6BC63" w:rsidR="006A6B86" w:rsidRDefault="006A6B86" w:rsidP="00C34F65">
      <w:pPr>
        <w:pStyle w:val="PL"/>
      </w:pPr>
      <w:r>
        <w:t xml:space="preserve">        It describes whether or not the resource is installed </w:t>
      </w:r>
    </w:p>
    <w:p w14:paraId="48F88C15" w14:textId="635F03C0" w:rsidR="00C34F65" w:rsidRDefault="00C34F65" w:rsidP="00C34F65">
      <w:pPr>
        <w:pStyle w:val="PL"/>
      </w:pPr>
      <w:r>
        <w:t xml:space="preserve">        and working.";</w:t>
      </w:r>
    </w:p>
    <w:p w14:paraId="0222E30A" w14:textId="77777777" w:rsidR="00C34F65" w:rsidRDefault="00C34F65" w:rsidP="00C34F65">
      <w:pPr>
        <w:pStyle w:val="PL"/>
      </w:pPr>
      <w:r>
        <w:t xml:space="preserve">      mandatory true;</w:t>
      </w:r>
    </w:p>
    <w:p w14:paraId="0F6CAF35" w14:textId="77777777" w:rsidR="00C34F65" w:rsidRDefault="00C34F65" w:rsidP="00C34F65">
      <w:pPr>
        <w:pStyle w:val="PL"/>
      </w:pPr>
      <w:r>
        <w:t xml:space="preserve">      config false;</w:t>
      </w:r>
    </w:p>
    <w:p w14:paraId="578A3D0D" w14:textId="77777777" w:rsidR="00C34F65" w:rsidRDefault="00C34F65" w:rsidP="00C34F65">
      <w:pPr>
        <w:pStyle w:val="PL"/>
      </w:pPr>
      <w:r>
        <w:t xml:space="preserve">      type types3gpp:OperationalState;</w:t>
      </w:r>
    </w:p>
    <w:p w14:paraId="6D55006D" w14:textId="77777777" w:rsidR="00C34F65" w:rsidRDefault="00C34F65" w:rsidP="00C34F65">
      <w:pPr>
        <w:pStyle w:val="PL"/>
      </w:pPr>
      <w:r>
        <w:t xml:space="preserve">    }</w:t>
      </w:r>
    </w:p>
    <w:p w14:paraId="70FE343B" w14:textId="77777777" w:rsidR="00C34F65" w:rsidRDefault="00C34F65" w:rsidP="00C34F65">
      <w:pPr>
        <w:pStyle w:val="PL"/>
      </w:pPr>
      <w:r>
        <w:lastRenderedPageBreak/>
        <w:t xml:space="preserve">    </w:t>
      </w:r>
    </w:p>
    <w:p w14:paraId="6326A528" w14:textId="77777777" w:rsidR="00C34F65" w:rsidRDefault="00C34F65" w:rsidP="00C34F65">
      <w:pPr>
        <w:pStyle w:val="PL"/>
      </w:pPr>
      <w:r>
        <w:t xml:space="preserve">    leaf administrativeState {</w:t>
      </w:r>
    </w:p>
    <w:p w14:paraId="5C9AD4C2" w14:textId="77777777" w:rsidR="00C34F65" w:rsidRDefault="00C34F65" w:rsidP="00C34F65">
      <w:pPr>
        <w:pStyle w:val="PL"/>
      </w:pPr>
      <w:r>
        <w:t xml:space="preserve">      description "The administrative state of the network slice instance.</w:t>
      </w:r>
    </w:p>
    <w:p w14:paraId="3AE0FF87" w14:textId="77777777" w:rsidR="00C34F65" w:rsidRDefault="00C34F65" w:rsidP="00C34F65">
      <w:pPr>
        <w:pStyle w:val="PL"/>
      </w:pPr>
      <w:r>
        <w:t xml:space="preserve">        It describes the permission to use or prohibition against</w:t>
      </w:r>
    </w:p>
    <w:p w14:paraId="64B7AAD8" w14:textId="77777777" w:rsidR="00C34F65" w:rsidRDefault="00C34F65" w:rsidP="00C34F65">
      <w:pPr>
        <w:pStyle w:val="PL"/>
      </w:pPr>
      <w:r>
        <w:t xml:space="preserve">        using the instance, imposed through the OAM services.";</w:t>
      </w:r>
    </w:p>
    <w:p w14:paraId="75220146" w14:textId="351738EB" w:rsidR="00C34F65" w:rsidRDefault="00AD0A9F" w:rsidP="00C34F65">
      <w:pPr>
        <w:pStyle w:val="PL"/>
      </w:pPr>
      <w:r w:rsidRPr="00D36DE6">
        <w:t xml:space="preserve">      default LOCKED;</w:t>
      </w:r>
    </w:p>
    <w:p w14:paraId="4148F4E4" w14:textId="1BE8CEB0" w:rsidR="00C27A47" w:rsidRDefault="00C34F65" w:rsidP="00C34F65">
      <w:pPr>
        <w:pStyle w:val="PL"/>
      </w:pPr>
      <w:r>
        <w:t xml:space="preserve">      type types3gpp:AdministrativeState;</w:t>
      </w:r>
    </w:p>
    <w:p w14:paraId="3ED3DFCF" w14:textId="04DD8521" w:rsidR="00C34F65" w:rsidRDefault="00C34F65" w:rsidP="00C34F65">
      <w:pPr>
        <w:pStyle w:val="PL"/>
      </w:pPr>
      <w:r>
        <w:t xml:space="preserve">    }</w:t>
      </w:r>
    </w:p>
    <w:p w14:paraId="613DD9DF" w14:textId="77777777" w:rsidR="00C34F65" w:rsidRDefault="00C34F65" w:rsidP="00C34F65">
      <w:pPr>
        <w:pStyle w:val="PL"/>
      </w:pPr>
      <w:r>
        <w:t xml:space="preserve">    </w:t>
      </w:r>
    </w:p>
    <w:p w14:paraId="1CDC1967" w14:textId="77777777" w:rsidR="00C34F65" w:rsidRDefault="00C34F65" w:rsidP="00C34F65">
      <w:pPr>
        <w:pStyle w:val="PL"/>
      </w:pPr>
      <w:r>
        <w:t xml:space="preserve">    list nsInfo {</w:t>
      </w:r>
    </w:p>
    <w:p w14:paraId="42C752A5" w14:textId="77777777" w:rsidR="00C34F65" w:rsidRDefault="00C34F65" w:rsidP="00C34F65">
      <w:pPr>
        <w:pStyle w:val="PL"/>
      </w:pPr>
      <w:r>
        <w:t xml:space="preserve">      description "This list represents the properties of network service </w:t>
      </w:r>
    </w:p>
    <w:p w14:paraId="73BA4FB1" w14:textId="77777777" w:rsidR="00C34F65" w:rsidRDefault="00C34F65" w:rsidP="00C34F65">
      <w:pPr>
        <w:pStyle w:val="PL"/>
      </w:pPr>
      <w:r>
        <w:t xml:space="preserve">        information corresponding to the network slice subnet instance.";</w:t>
      </w:r>
    </w:p>
    <w:p w14:paraId="4D902BA4" w14:textId="77777777" w:rsidR="00C34F65" w:rsidRDefault="00C34F65" w:rsidP="00C34F65">
      <w:pPr>
        <w:pStyle w:val="PL"/>
      </w:pPr>
      <w:r>
        <w:t xml:space="preserve">      reference "ETSI GS NFV-IFA 013 clause 8.3.3.2.2";</w:t>
      </w:r>
    </w:p>
    <w:p w14:paraId="2EE7139D" w14:textId="77777777" w:rsidR="00C34F65" w:rsidRDefault="00C34F65" w:rsidP="00C34F65">
      <w:pPr>
        <w:pStyle w:val="PL"/>
      </w:pPr>
      <w:r>
        <w:t xml:space="preserve">      config false;</w:t>
      </w:r>
    </w:p>
    <w:p w14:paraId="71E82A20" w14:textId="77777777" w:rsidR="00C34F65" w:rsidRDefault="00C34F65" w:rsidP="00C34F65">
      <w:pPr>
        <w:pStyle w:val="PL"/>
      </w:pPr>
      <w:r>
        <w:t xml:space="preserve">      key nSInstanceId;</w:t>
      </w:r>
    </w:p>
    <w:p w14:paraId="72A50163" w14:textId="77777777" w:rsidR="00C34F65" w:rsidRDefault="00C34F65" w:rsidP="00C34F65">
      <w:pPr>
        <w:pStyle w:val="PL"/>
      </w:pPr>
      <w:r>
        <w:t xml:space="preserve">      max-elements 1;</w:t>
      </w:r>
    </w:p>
    <w:p w14:paraId="3F33253B" w14:textId="77777777" w:rsidR="00C34F65" w:rsidRDefault="00C34F65" w:rsidP="00C34F65">
      <w:pPr>
        <w:pStyle w:val="PL"/>
      </w:pPr>
      <w:r>
        <w:t xml:space="preserve">      uses NsInfoGrp;</w:t>
      </w:r>
    </w:p>
    <w:p w14:paraId="2828226D" w14:textId="77777777" w:rsidR="00C34F65" w:rsidRDefault="00C34F65" w:rsidP="00C34F65">
      <w:pPr>
        <w:pStyle w:val="PL"/>
      </w:pPr>
      <w:r>
        <w:t xml:space="preserve">    }</w:t>
      </w:r>
    </w:p>
    <w:p w14:paraId="26BD68D8" w14:textId="77777777" w:rsidR="00C34F65" w:rsidRDefault="00C34F65" w:rsidP="00C34F65">
      <w:pPr>
        <w:pStyle w:val="PL"/>
      </w:pPr>
    </w:p>
    <w:p w14:paraId="4B6BF79E" w14:textId="77777777" w:rsidR="00C34F65" w:rsidRDefault="00C34F65" w:rsidP="00C34F65">
      <w:pPr>
        <w:pStyle w:val="PL"/>
      </w:pPr>
      <w:r>
        <w:t xml:space="preserve">    list sliceProfileList {</w:t>
      </w:r>
    </w:p>
    <w:p w14:paraId="08073760" w14:textId="77777777" w:rsidR="00C34F65" w:rsidRDefault="00C34F65" w:rsidP="00C34F65">
      <w:pPr>
        <w:pStyle w:val="PL"/>
      </w:pPr>
      <w:r>
        <w:t xml:space="preserve">      description "List of SliceProfiles supported by the network slice </w:t>
      </w:r>
    </w:p>
    <w:p w14:paraId="17E42296" w14:textId="77777777" w:rsidR="00C34F65" w:rsidRDefault="00C34F65" w:rsidP="00C34F65">
      <w:pPr>
        <w:pStyle w:val="PL"/>
      </w:pPr>
      <w:r>
        <w:t xml:space="preserve">        subnet instance. All members of the list, instances of SliceProfile, </w:t>
      </w:r>
    </w:p>
    <w:p w14:paraId="260F9DA0" w14:textId="77777777" w:rsidR="00C34F65" w:rsidRDefault="00C34F65" w:rsidP="00C34F65">
      <w:pPr>
        <w:pStyle w:val="PL"/>
      </w:pPr>
      <w:r>
        <w:t xml:space="preserve">        shall contain the same datatype representing slice profile requirements: </w:t>
      </w:r>
    </w:p>
    <w:p w14:paraId="401EC164" w14:textId="77777777" w:rsidR="00C34F65" w:rsidRDefault="00C34F65" w:rsidP="00C34F65">
      <w:pPr>
        <w:pStyle w:val="PL"/>
      </w:pPr>
      <w:r>
        <w:t xml:space="preserve">        TopSliceSubnetProfile, RANSliceSubnetProfile or CNSliceSubnetProfile.  </w:t>
      </w:r>
    </w:p>
    <w:p w14:paraId="76EDF0FE" w14:textId="77777777" w:rsidR="00C34F65" w:rsidRDefault="00C34F65" w:rsidP="00C34F65">
      <w:pPr>
        <w:pStyle w:val="PL"/>
      </w:pPr>
      <w:r>
        <w:t xml:space="preserve">        Members of the list may contain TopSliceSubnetProfile datatype </w:t>
      </w:r>
    </w:p>
    <w:p w14:paraId="21432E0C" w14:textId="77777777" w:rsidR="00C34F65" w:rsidRDefault="00C34F65" w:rsidP="00C34F65">
      <w:pPr>
        <w:pStyle w:val="PL"/>
      </w:pPr>
      <w:r>
        <w:t xml:space="preserve">        only when this attribute (sliceProfileList) belongs to </w:t>
      </w:r>
    </w:p>
    <w:p w14:paraId="294A39E2" w14:textId="77777777" w:rsidR="00C34F65" w:rsidRDefault="00C34F65" w:rsidP="00C34F65">
      <w:pPr>
        <w:pStyle w:val="PL"/>
      </w:pPr>
      <w:r>
        <w:t xml:space="preserve">        a NetworkSliceSubnet that is directly referenced by a NetworkSlice";</w:t>
      </w:r>
    </w:p>
    <w:p w14:paraId="1F9B5D6F" w14:textId="77777777" w:rsidR="00C34F65" w:rsidRDefault="00C34F65" w:rsidP="00C34F65">
      <w:pPr>
        <w:pStyle w:val="PL"/>
      </w:pPr>
      <w:r>
        <w:t xml:space="preserve">      key sliceProfileId;</w:t>
      </w:r>
    </w:p>
    <w:p w14:paraId="265C25FF" w14:textId="77777777" w:rsidR="00C34F65" w:rsidRDefault="00C34F65" w:rsidP="00C34F65">
      <w:pPr>
        <w:pStyle w:val="PL"/>
      </w:pPr>
      <w:r>
        <w:t xml:space="preserve">      uses SliceProfileGrp;</w:t>
      </w:r>
    </w:p>
    <w:p w14:paraId="382A63BB" w14:textId="77777777" w:rsidR="00C34F65" w:rsidRDefault="00C34F65" w:rsidP="00C34F65">
      <w:pPr>
        <w:pStyle w:val="PL"/>
      </w:pPr>
      <w:r>
        <w:t xml:space="preserve">    }</w:t>
      </w:r>
    </w:p>
    <w:p w14:paraId="4D40CA56" w14:textId="77777777" w:rsidR="00C34F65" w:rsidRDefault="00C34F65" w:rsidP="00C34F65">
      <w:pPr>
        <w:pStyle w:val="PL"/>
      </w:pPr>
      <w:r>
        <w:t xml:space="preserve">    </w:t>
      </w:r>
    </w:p>
    <w:p w14:paraId="75E2E244" w14:textId="77777777" w:rsidR="00C27A47" w:rsidRDefault="00C27A47" w:rsidP="00C27A47">
      <w:pPr>
        <w:pStyle w:val="PL"/>
      </w:pPr>
      <w:r>
        <w:t xml:space="preserve">    leaf priorityLabel {</w:t>
      </w:r>
    </w:p>
    <w:p w14:paraId="1C0F3D7F" w14:textId="77777777" w:rsidR="00C27A47" w:rsidRDefault="00C27A47" w:rsidP="00C27A47">
      <w:pPr>
        <w:pStyle w:val="PL"/>
      </w:pPr>
      <w:r>
        <w:t xml:space="preserve">      type int32 ;</w:t>
      </w:r>
    </w:p>
    <w:p w14:paraId="0FB6EF1B" w14:textId="77777777" w:rsidR="00C27A47" w:rsidRDefault="00C27A47" w:rsidP="00C27A47">
      <w:pPr>
        <w:pStyle w:val="PL"/>
      </w:pPr>
      <w:r>
        <w:t xml:space="preserve">      mandatory true ;</w:t>
      </w:r>
    </w:p>
    <w:p w14:paraId="77FF9A99" w14:textId="77777777" w:rsidR="00C27A47" w:rsidRDefault="00C27A47" w:rsidP="00C27A47">
      <w:pPr>
        <w:pStyle w:val="PL"/>
      </w:pPr>
      <w:r>
        <w:t xml:space="preserve">      description "Specifies a label that consumer would assign a value on </w:t>
      </w:r>
    </w:p>
    <w:p w14:paraId="23DADDD7" w14:textId="77777777" w:rsidR="00C27A47" w:rsidRDefault="00C27A47" w:rsidP="00C27A47">
      <w:pPr>
        <w:pStyle w:val="PL"/>
      </w:pPr>
      <w:r>
        <w:t xml:space="preserve">        an instance of network slice subnet. The management system takes </w:t>
      </w:r>
    </w:p>
    <w:p w14:paraId="1E7D3722" w14:textId="77777777" w:rsidR="00C27A47" w:rsidRDefault="00C27A47" w:rsidP="00C27A47">
      <w:pPr>
        <w:pStyle w:val="PL"/>
      </w:pPr>
      <w:r>
        <w:t xml:space="preserve">        the value of this attribute into account. The effect of this </w:t>
      </w:r>
    </w:p>
    <w:p w14:paraId="44B8C567" w14:textId="77777777" w:rsidR="00C27A47" w:rsidRDefault="00C27A47" w:rsidP="00C27A47">
      <w:pPr>
        <w:pStyle w:val="PL"/>
      </w:pPr>
      <w:r>
        <w:t xml:space="preserve">        attribute value to the subject managed entity is not standardized";</w:t>
      </w:r>
    </w:p>
    <w:p w14:paraId="7F79E724" w14:textId="77777777" w:rsidR="00C27A47" w:rsidRDefault="00C27A47" w:rsidP="00C27A47">
      <w:pPr>
        <w:pStyle w:val="PL"/>
      </w:pPr>
      <w:r>
        <w:t xml:space="preserve">    }</w:t>
      </w:r>
    </w:p>
    <w:p w14:paraId="02A55169" w14:textId="77777777" w:rsidR="00C27A47" w:rsidRDefault="00C27A47" w:rsidP="00C27A47">
      <w:pPr>
        <w:pStyle w:val="PL"/>
      </w:pPr>
      <w:r>
        <w:t xml:space="preserve">    </w:t>
      </w:r>
    </w:p>
    <w:p w14:paraId="1B30CA0A" w14:textId="77777777" w:rsidR="00C27A47" w:rsidRDefault="00C27A47" w:rsidP="00C27A47">
      <w:pPr>
        <w:pStyle w:val="PL"/>
      </w:pPr>
      <w:r>
        <w:t xml:space="preserve">    leaf networkSliceSubnetType {</w:t>
      </w:r>
    </w:p>
    <w:p w14:paraId="39C3B182" w14:textId="77777777" w:rsidR="00C27A47" w:rsidRDefault="00C27A47" w:rsidP="00C27A47">
      <w:pPr>
        <w:pStyle w:val="PL"/>
      </w:pPr>
      <w:r>
        <w:t xml:space="preserve">      type enumeration {</w:t>
      </w:r>
    </w:p>
    <w:p w14:paraId="237DAAD6" w14:textId="77777777" w:rsidR="00C27A47" w:rsidRDefault="00C27A47" w:rsidP="00C27A47">
      <w:pPr>
        <w:pStyle w:val="PL"/>
      </w:pPr>
      <w:r>
        <w:t xml:space="preserve">        enum TOP_SLICESUBNET;</w:t>
      </w:r>
    </w:p>
    <w:p w14:paraId="270F88B8" w14:textId="77777777" w:rsidR="00C27A47" w:rsidRDefault="00C27A47" w:rsidP="00C27A47">
      <w:pPr>
        <w:pStyle w:val="PL"/>
      </w:pPr>
      <w:r>
        <w:t xml:space="preserve">        enum RAN_SLICESUBNET;</w:t>
      </w:r>
    </w:p>
    <w:p w14:paraId="19FCBE6F" w14:textId="77777777" w:rsidR="00C27A47" w:rsidRDefault="00C27A47" w:rsidP="00C27A47">
      <w:pPr>
        <w:pStyle w:val="PL"/>
      </w:pPr>
      <w:r>
        <w:t xml:space="preserve">        enum CN_SLICESUBNET;</w:t>
      </w:r>
    </w:p>
    <w:p w14:paraId="102255A9" w14:textId="77777777" w:rsidR="00C27A47" w:rsidRDefault="00C27A47" w:rsidP="00C27A47">
      <w:pPr>
        <w:pStyle w:val="PL"/>
      </w:pPr>
      <w:r>
        <w:t xml:space="preserve">      }</w:t>
      </w:r>
    </w:p>
    <w:p w14:paraId="103CE3C1" w14:textId="77777777" w:rsidR="00C27A47" w:rsidRDefault="00C27A47" w:rsidP="00C27A47">
      <w:pPr>
        <w:pStyle w:val="PL"/>
      </w:pPr>
      <w:r>
        <w:t xml:space="preserve">      mandatory true;</w:t>
      </w:r>
    </w:p>
    <w:p w14:paraId="0AFA0ECD" w14:textId="77777777" w:rsidR="00C27A47" w:rsidRDefault="00C27A47" w:rsidP="00C27A47">
      <w:pPr>
        <w:pStyle w:val="PL"/>
      </w:pPr>
      <w:r>
        <w:t xml:space="preserve">      description "Indicates the type of network slice subnet, including:</w:t>
      </w:r>
    </w:p>
    <w:p w14:paraId="36167DFA" w14:textId="77777777" w:rsidR="00C27A47" w:rsidRDefault="00C27A47" w:rsidP="00C27A47">
      <w:pPr>
        <w:pStyle w:val="PL"/>
      </w:pPr>
      <w:r>
        <w:t xml:space="preserve">        - Top network slice subnet</w:t>
      </w:r>
    </w:p>
    <w:p w14:paraId="17EBBFCE" w14:textId="77777777" w:rsidR="00C27A47" w:rsidRDefault="00C27A47" w:rsidP="00C27A47">
      <w:pPr>
        <w:pStyle w:val="PL"/>
      </w:pPr>
      <w:r>
        <w:t xml:space="preserve">        - RAN network slice subnet</w:t>
      </w:r>
    </w:p>
    <w:p w14:paraId="4A2A0F76" w14:textId="77777777" w:rsidR="00C27A47" w:rsidRDefault="00C27A47" w:rsidP="00C27A47">
      <w:pPr>
        <w:pStyle w:val="PL"/>
      </w:pPr>
      <w:r>
        <w:t xml:space="preserve">        - CN network slice subnet";</w:t>
      </w:r>
    </w:p>
    <w:p w14:paraId="4AA00299" w14:textId="77777777" w:rsidR="00C27A47" w:rsidRDefault="00C27A47" w:rsidP="00C27A47">
      <w:pPr>
        <w:pStyle w:val="PL"/>
      </w:pPr>
      <w:r>
        <w:t xml:space="preserve">    }</w:t>
      </w:r>
    </w:p>
    <w:p w14:paraId="77909486" w14:textId="77777777" w:rsidR="00C27A47" w:rsidRDefault="00C27A47" w:rsidP="00C27A47">
      <w:pPr>
        <w:pStyle w:val="PL"/>
      </w:pPr>
      <w:r>
        <w:t xml:space="preserve">    </w:t>
      </w:r>
    </w:p>
    <w:p w14:paraId="009EDCEF" w14:textId="77777777" w:rsidR="00C27A47" w:rsidRDefault="00C27A47" w:rsidP="00C27A47">
      <w:pPr>
        <w:pStyle w:val="PL"/>
      </w:pPr>
      <w:r>
        <w:t xml:space="preserve">    leaf-list managedFunctionRef {</w:t>
      </w:r>
    </w:p>
    <w:p w14:paraId="698E60DD" w14:textId="77777777" w:rsidR="00C27A47" w:rsidRDefault="00C27A47" w:rsidP="00C27A47">
      <w:pPr>
        <w:pStyle w:val="PL"/>
      </w:pPr>
      <w:r>
        <w:t xml:space="preserve">      type types3gpp:DistinguishedName; </w:t>
      </w:r>
    </w:p>
    <w:p w14:paraId="1626E64A" w14:textId="77777777" w:rsidR="00C27A47" w:rsidRDefault="00C27A47" w:rsidP="00C27A47">
      <w:pPr>
        <w:pStyle w:val="PL"/>
      </w:pPr>
      <w:r>
        <w:t xml:space="preserve">      config false;</w:t>
      </w:r>
    </w:p>
    <w:p w14:paraId="6D5D6851" w14:textId="77777777" w:rsidR="00C27A47" w:rsidRDefault="00C27A47" w:rsidP="00C27A47">
      <w:pPr>
        <w:pStyle w:val="PL"/>
      </w:pPr>
      <w:r>
        <w:t xml:space="preserve">      description "This holds a list of DN of ManagedFunction instances </w:t>
      </w:r>
    </w:p>
    <w:p w14:paraId="3377D78C" w14:textId="77777777" w:rsidR="00C27A47" w:rsidRDefault="00C27A47" w:rsidP="00C27A47">
      <w:pPr>
        <w:pStyle w:val="PL"/>
      </w:pPr>
      <w:r>
        <w:t xml:space="preserve">        supporting the NetworkSliceSubnet instance.";</w:t>
      </w:r>
    </w:p>
    <w:p w14:paraId="1794F3E6" w14:textId="77777777" w:rsidR="00C27A47" w:rsidRDefault="00C27A47" w:rsidP="00C27A47">
      <w:pPr>
        <w:pStyle w:val="PL"/>
      </w:pPr>
      <w:r>
        <w:t xml:space="preserve">    }</w:t>
      </w:r>
    </w:p>
    <w:p w14:paraId="485D7075" w14:textId="77777777" w:rsidR="00C27A47" w:rsidRDefault="00C27A47" w:rsidP="00C27A47">
      <w:pPr>
        <w:pStyle w:val="PL"/>
      </w:pPr>
    </w:p>
    <w:p w14:paraId="43B0114B" w14:textId="77777777" w:rsidR="00C27A47" w:rsidRDefault="00C27A47" w:rsidP="00C27A47">
      <w:pPr>
        <w:pStyle w:val="PL"/>
      </w:pPr>
      <w:r>
        <w:t xml:space="preserve">    leaf-list networkSliceSubnetRef {</w:t>
      </w:r>
    </w:p>
    <w:p w14:paraId="54944D73" w14:textId="77777777" w:rsidR="00C27A47" w:rsidRDefault="00C27A47" w:rsidP="00C27A47">
      <w:pPr>
        <w:pStyle w:val="PL"/>
      </w:pPr>
      <w:r>
        <w:t xml:space="preserve">      type types3gpp:DistinguishedName; </w:t>
      </w:r>
    </w:p>
    <w:p w14:paraId="586C217F" w14:textId="77777777" w:rsidR="00C27A47" w:rsidRDefault="00C27A47" w:rsidP="00C27A47">
      <w:pPr>
        <w:pStyle w:val="PL"/>
      </w:pPr>
      <w:r>
        <w:t xml:space="preserve">      config false;</w:t>
      </w:r>
    </w:p>
    <w:p w14:paraId="474DF47B" w14:textId="77777777" w:rsidR="00C27A47" w:rsidRDefault="00C27A47" w:rsidP="00C27A47">
      <w:pPr>
        <w:pStyle w:val="PL"/>
      </w:pPr>
      <w:r>
        <w:t xml:space="preserve">      description "List of DNs of constituent NetworkSliceSubnet supporting </w:t>
      </w:r>
    </w:p>
    <w:p w14:paraId="14A8E961" w14:textId="77777777" w:rsidR="00C27A47" w:rsidRDefault="00C27A47" w:rsidP="00C27A47">
      <w:pPr>
        <w:pStyle w:val="PL"/>
      </w:pPr>
      <w:r>
        <w:t xml:space="preserve">        NetworkSliceSubnet instance .";</w:t>
      </w:r>
    </w:p>
    <w:p w14:paraId="2F0DE7C9" w14:textId="77777777" w:rsidR="00C27A47" w:rsidRDefault="00C27A47" w:rsidP="00C27A47">
      <w:pPr>
        <w:pStyle w:val="PL"/>
      </w:pPr>
      <w:r>
        <w:t xml:space="preserve">    }</w:t>
      </w:r>
    </w:p>
    <w:p w14:paraId="4381D0AD" w14:textId="77777777" w:rsidR="00C27A47" w:rsidRDefault="00C27A47" w:rsidP="00C27A47">
      <w:pPr>
        <w:pStyle w:val="PL"/>
      </w:pPr>
      <w:r>
        <w:t xml:space="preserve">    </w:t>
      </w:r>
    </w:p>
    <w:p w14:paraId="662F61B3" w14:textId="77777777" w:rsidR="00C27A47" w:rsidRDefault="00C27A47" w:rsidP="00C27A47">
      <w:pPr>
        <w:pStyle w:val="PL"/>
      </w:pPr>
      <w:r>
        <w:t xml:space="preserve">    leaf-list epTransportRef {</w:t>
      </w:r>
    </w:p>
    <w:p w14:paraId="42C3FC99" w14:textId="77777777" w:rsidR="00C27A47" w:rsidRDefault="00C27A47" w:rsidP="00C27A47">
      <w:pPr>
        <w:pStyle w:val="PL"/>
      </w:pPr>
      <w:r>
        <w:t xml:space="preserve">      type types3gpp:DistinguishedName; </w:t>
      </w:r>
    </w:p>
    <w:p w14:paraId="73BE5AFC" w14:textId="77777777" w:rsidR="00C27A47" w:rsidRDefault="00C27A47" w:rsidP="00C27A47">
      <w:pPr>
        <w:pStyle w:val="PL"/>
      </w:pPr>
      <w:r>
        <w:t xml:space="preserve">      description "List of transport level EPs associated with the </w:t>
      </w:r>
    </w:p>
    <w:p w14:paraId="68B57AD8" w14:textId="77777777" w:rsidR="00C27A47" w:rsidRDefault="00C27A47" w:rsidP="00C27A47">
      <w:pPr>
        <w:pStyle w:val="PL"/>
      </w:pPr>
      <w:r>
        <w:t xml:space="preserve">        application level EP (i.e. EP_N3 or EP_NgU) or network slice subnet.";</w:t>
      </w:r>
    </w:p>
    <w:p w14:paraId="7C4713CC" w14:textId="4DCE6B32" w:rsidR="00C27A47" w:rsidRDefault="00C27A47" w:rsidP="00C34F65">
      <w:pPr>
        <w:pStyle w:val="PL"/>
      </w:pPr>
      <w:r>
        <w:t xml:space="preserve">    }</w:t>
      </w:r>
    </w:p>
    <w:p w14:paraId="36B7C2FD" w14:textId="2F5C2012" w:rsidR="00C34F65" w:rsidRDefault="00C34F65" w:rsidP="00C34F65">
      <w:pPr>
        <w:pStyle w:val="PL"/>
      </w:pPr>
      <w:r>
        <w:t xml:space="preserve">  }</w:t>
      </w:r>
    </w:p>
    <w:p w14:paraId="42C023D3" w14:textId="77777777" w:rsidR="00C34F65" w:rsidRDefault="00C34F65" w:rsidP="00C34F65">
      <w:pPr>
        <w:pStyle w:val="PL"/>
      </w:pPr>
      <w:r>
        <w:t xml:space="preserve">  </w:t>
      </w:r>
    </w:p>
    <w:p w14:paraId="6E68AC4F" w14:textId="77777777" w:rsidR="00C27A47" w:rsidRDefault="00C27A47" w:rsidP="00C27A47">
      <w:pPr>
        <w:pStyle w:val="PL"/>
      </w:pPr>
      <w:r>
        <w:t xml:space="preserve">  augment /subnet3gpp:SubNetwork {</w:t>
      </w:r>
    </w:p>
    <w:p w14:paraId="602B2D2B" w14:textId="40A74A0F" w:rsidR="00C34F65" w:rsidRDefault="00C27A47" w:rsidP="00C27A47">
      <w:pPr>
        <w:pStyle w:val="PL"/>
      </w:pPr>
      <w:r>
        <w:t xml:space="preserve">  </w:t>
      </w:r>
      <w:r w:rsidR="00C34F65">
        <w:t xml:space="preserve">  list NetworkSliceSubnet {</w:t>
      </w:r>
    </w:p>
    <w:p w14:paraId="7370AA74" w14:textId="36F5682A" w:rsidR="00C34F65" w:rsidRDefault="00C34F65" w:rsidP="00C34F65">
      <w:pPr>
        <w:pStyle w:val="PL"/>
      </w:pPr>
      <w:r>
        <w:t xml:space="preserve">  </w:t>
      </w:r>
      <w:r w:rsidR="00C27A47" w:rsidRPr="00C27A47">
        <w:t xml:space="preserve">  </w:t>
      </w:r>
      <w:r>
        <w:t xml:space="preserve">  description "Represents the properties of a network slice subnet </w:t>
      </w:r>
    </w:p>
    <w:p w14:paraId="5D197DA0" w14:textId="02F33702" w:rsidR="00C27A47" w:rsidRDefault="00C34F65" w:rsidP="00C27A47">
      <w:pPr>
        <w:pStyle w:val="PL"/>
      </w:pPr>
      <w:r>
        <w:t xml:space="preserve">    </w:t>
      </w:r>
      <w:r w:rsidR="00C27A47" w:rsidRPr="00C27A47">
        <w:t xml:space="preserve">  </w:t>
      </w:r>
      <w:r>
        <w:t xml:space="preserve">  instance in a 5G network</w:t>
      </w:r>
      <w:r w:rsidR="00C27A47">
        <w:t>.</w:t>
      </w:r>
    </w:p>
    <w:p w14:paraId="35F554DE" w14:textId="77777777" w:rsidR="00C27A47" w:rsidRDefault="00C27A47" w:rsidP="00C27A47">
      <w:pPr>
        <w:pStyle w:val="PL"/>
      </w:pPr>
      <w:r>
        <w:lastRenderedPageBreak/>
        <w:t xml:space="preserve">        </w:t>
      </w:r>
    </w:p>
    <w:p w14:paraId="1FC59826" w14:textId="77777777" w:rsidR="00C27A47" w:rsidRDefault="00C27A47" w:rsidP="00C27A47">
      <w:pPr>
        <w:pStyle w:val="PL"/>
      </w:pPr>
      <w:r>
        <w:t xml:space="preserve">        The NetworkSliceSubnet can be categorized by following types:</w:t>
      </w:r>
    </w:p>
    <w:p w14:paraId="7A6AB8ED" w14:textId="77777777" w:rsidR="00C27A47" w:rsidRDefault="00C27A47" w:rsidP="00C27A47">
      <w:pPr>
        <w:pStyle w:val="PL"/>
      </w:pPr>
      <w:r>
        <w:t xml:space="preserve">        - RANSliceSubne represent the RAN network slice subnet in a 5G network, </w:t>
      </w:r>
    </w:p>
    <w:p w14:paraId="6B45551B" w14:textId="77777777" w:rsidR="00C27A47" w:rsidRDefault="00C27A47" w:rsidP="00C27A47">
      <w:pPr>
        <w:pStyle w:val="PL"/>
      </w:pPr>
      <w:r>
        <w:t xml:space="preserve">        which is associated to one or multiple 'RANSliceSubnetProfile'.</w:t>
      </w:r>
    </w:p>
    <w:p w14:paraId="5DDED422" w14:textId="77777777" w:rsidR="00C27A47" w:rsidRDefault="00C27A47" w:rsidP="00C27A47">
      <w:pPr>
        <w:pStyle w:val="PL"/>
      </w:pPr>
      <w:r>
        <w:t xml:space="preserve">        - CNSliceSubnet represent the CN network slice subnet in a 5G network, </w:t>
      </w:r>
    </w:p>
    <w:p w14:paraId="487D08C6" w14:textId="77777777" w:rsidR="00C27A47" w:rsidRDefault="00C27A47" w:rsidP="00C27A47">
      <w:pPr>
        <w:pStyle w:val="PL"/>
      </w:pPr>
      <w:r>
        <w:t xml:space="preserve">        which is associated to one or multiple 'CNSliceSubnetProfile'.</w:t>
      </w:r>
    </w:p>
    <w:p w14:paraId="7FC66765" w14:textId="77777777" w:rsidR="00C27A47" w:rsidRDefault="00C27A47" w:rsidP="00C27A47">
      <w:pPr>
        <w:pStyle w:val="PL"/>
      </w:pPr>
      <w:r>
        <w:t xml:space="preserve">        - TopSliceSubnet represent the top network slice subnet in a 5G network, </w:t>
      </w:r>
    </w:p>
    <w:p w14:paraId="79799B3A" w14:textId="77777777" w:rsidR="00C27A47" w:rsidRDefault="00C27A47" w:rsidP="00C27A47">
      <w:pPr>
        <w:pStyle w:val="PL"/>
      </w:pPr>
      <w:r>
        <w:t xml:space="preserve">        which is associated to one or multiple 'TopSliceSubnetProfile'.</w:t>
      </w:r>
    </w:p>
    <w:p w14:paraId="494504EB" w14:textId="77777777" w:rsidR="00C27A47" w:rsidRDefault="00C27A47" w:rsidP="00C27A47">
      <w:pPr>
        <w:pStyle w:val="PL"/>
      </w:pPr>
      <w:r>
        <w:t xml:space="preserve">        </w:t>
      </w:r>
    </w:p>
    <w:p w14:paraId="77DA8728" w14:textId="77777777" w:rsidR="00C27A47" w:rsidRDefault="00C27A47" w:rsidP="00C27A47">
      <w:pPr>
        <w:pStyle w:val="PL"/>
      </w:pPr>
      <w:r>
        <w:t xml:space="preserve">        The attribute epTransportRef is used to specify a list of EP_Transport </w:t>
      </w:r>
    </w:p>
    <w:p w14:paraId="157FF6EE" w14:textId="77777777" w:rsidR="00C27A47" w:rsidRDefault="00C27A47" w:rsidP="00C27A47">
      <w:pPr>
        <w:pStyle w:val="PL"/>
      </w:pPr>
      <w:r>
        <w:t xml:space="preserve">        instance as transport resources to be aggregated to a NetworkSliceSubnet </w:t>
      </w:r>
    </w:p>
    <w:p w14:paraId="6930C36D" w14:textId="77777777" w:rsidR="00C27A47" w:rsidRDefault="00C27A47" w:rsidP="00C27A47">
      <w:pPr>
        <w:pStyle w:val="PL"/>
      </w:pPr>
      <w:r>
        <w:t xml:space="preserve">        instance. The MnS consumer determines the EP_Transport instance(s) to </w:t>
      </w:r>
    </w:p>
    <w:p w14:paraId="0EC62AEE" w14:textId="77777777" w:rsidR="00C27A47" w:rsidRDefault="00C27A47" w:rsidP="00C27A47">
      <w:pPr>
        <w:pStyle w:val="PL"/>
      </w:pPr>
      <w:r>
        <w:t xml:space="preserve">        support EP_Application instances as part of the NetworkSliceSubnet </w:t>
      </w:r>
    </w:p>
    <w:p w14:paraId="6369A960" w14:textId="77777777" w:rsidR="00C27A47" w:rsidRDefault="00C27A47" w:rsidP="00C27A47">
      <w:pPr>
        <w:pStyle w:val="PL"/>
      </w:pPr>
      <w:r>
        <w:t xml:space="preserve">        instance and request the MnS producer to configure the attribute </w:t>
      </w:r>
    </w:p>
    <w:p w14:paraId="6793BB90" w14:textId="77777777" w:rsidR="00C27A47" w:rsidRDefault="00C27A47" w:rsidP="00C27A47">
      <w:pPr>
        <w:pStyle w:val="PL"/>
      </w:pPr>
      <w:r>
        <w:t xml:space="preserve">        epTransportRef of the NetworkSliceSubnet. </w:t>
      </w:r>
    </w:p>
    <w:p w14:paraId="298F6E89" w14:textId="77777777" w:rsidR="00C27A47" w:rsidRDefault="00C27A47" w:rsidP="00C27A47">
      <w:pPr>
        <w:pStyle w:val="PL"/>
      </w:pPr>
      <w:r>
        <w:t xml:space="preserve">        </w:t>
      </w:r>
    </w:p>
    <w:p w14:paraId="7E9054D5" w14:textId="77777777" w:rsidR="00C27A47" w:rsidRDefault="00C27A47" w:rsidP="00C27A47">
      <w:pPr>
        <w:pStyle w:val="PL"/>
      </w:pPr>
      <w:r>
        <w:t xml:space="preserve">        The EP_Transport is name contained by SubNetwork, and an EP_Transport </w:t>
      </w:r>
    </w:p>
    <w:p w14:paraId="02137222" w14:textId="77777777" w:rsidR="00C27A47" w:rsidRDefault="00C27A47" w:rsidP="00C27A47">
      <w:pPr>
        <w:pStyle w:val="PL"/>
      </w:pPr>
      <w:r>
        <w:t xml:space="preserve">        instance can be a new instance created for the EP_Application instances </w:t>
      </w:r>
    </w:p>
    <w:p w14:paraId="3F0E347B" w14:textId="77777777" w:rsidR="00C27A47" w:rsidRDefault="00C27A47" w:rsidP="00C27A47">
      <w:pPr>
        <w:pStyle w:val="PL"/>
      </w:pPr>
      <w:r>
        <w:t xml:space="preserve">        as part of NetworkSliceSubnet instance or an existing instance reused </w:t>
      </w:r>
    </w:p>
    <w:p w14:paraId="44480A31" w14:textId="1F001A05" w:rsidR="00C34F65" w:rsidRDefault="00C27A47" w:rsidP="00C27A47">
      <w:pPr>
        <w:pStyle w:val="PL"/>
      </w:pPr>
      <w:r>
        <w:t xml:space="preserve">        for EP_Application instance.";</w:t>
      </w:r>
    </w:p>
    <w:p w14:paraId="1ABBE2EE" w14:textId="5E94FEEC" w:rsidR="00C34F65" w:rsidRDefault="00C34F65" w:rsidP="00C34F65">
      <w:pPr>
        <w:pStyle w:val="PL"/>
      </w:pPr>
      <w:r>
        <w:t xml:space="preserve">    </w:t>
      </w:r>
      <w:r w:rsidR="00C27A47" w:rsidRPr="00C27A47">
        <w:t xml:space="preserve">  </w:t>
      </w:r>
      <w:r>
        <w:t>key id;</w:t>
      </w:r>
    </w:p>
    <w:p w14:paraId="34FD71DE" w14:textId="77777777" w:rsidR="00C34F65" w:rsidRDefault="00C34F65" w:rsidP="00C34F65">
      <w:pPr>
        <w:pStyle w:val="PL"/>
      </w:pPr>
    </w:p>
    <w:p w14:paraId="5A2C672B" w14:textId="4791F309" w:rsidR="00C34F65" w:rsidRDefault="00C27A47" w:rsidP="00C34F65">
      <w:pPr>
        <w:pStyle w:val="PL"/>
      </w:pPr>
      <w:r w:rsidRPr="00C27A47">
        <w:t xml:space="preserve">  </w:t>
      </w:r>
      <w:r w:rsidR="00C34F65">
        <w:t xml:space="preserve">    container attributes {</w:t>
      </w:r>
    </w:p>
    <w:p w14:paraId="3BA0A4BF" w14:textId="452579A9" w:rsidR="00C34F65" w:rsidRDefault="00C27A47" w:rsidP="00C34F65">
      <w:pPr>
        <w:pStyle w:val="PL"/>
      </w:pPr>
      <w:r w:rsidRPr="00C27A47">
        <w:t xml:space="preserve">  </w:t>
      </w:r>
      <w:r w:rsidR="00C34F65">
        <w:t xml:space="preserve">      uses NetworkSliceSubnetGrp;</w:t>
      </w:r>
    </w:p>
    <w:p w14:paraId="35A57D19" w14:textId="6DFAECD5" w:rsidR="00C34F65" w:rsidRDefault="00C34F65" w:rsidP="00C34F65">
      <w:pPr>
        <w:pStyle w:val="PL"/>
      </w:pPr>
      <w:r>
        <w:t xml:space="preserve">    </w:t>
      </w:r>
      <w:r w:rsidR="00AD0A9F" w:rsidRPr="00AD0A9F">
        <w:t xml:space="preserve">  </w:t>
      </w:r>
      <w:r>
        <w:t>}</w:t>
      </w:r>
    </w:p>
    <w:p w14:paraId="28BCF81B" w14:textId="77777777" w:rsidR="00C34F65" w:rsidRDefault="00C34F65" w:rsidP="00C34F65">
      <w:pPr>
        <w:pStyle w:val="PL"/>
      </w:pPr>
    </w:p>
    <w:p w14:paraId="0D4A4DED" w14:textId="77777777" w:rsidR="00AD0A9F" w:rsidRDefault="00C34F65" w:rsidP="00AD0A9F">
      <w:pPr>
        <w:pStyle w:val="PL"/>
      </w:pPr>
      <w:r>
        <w:t xml:space="preserve">    </w:t>
      </w:r>
      <w:r w:rsidR="00AD0A9F" w:rsidRPr="00AD0A9F">
        <w:t xml:space="preserve">  </w:t>
      </w:r>
      <w:r>
        <w:t>uses top3gpp:Top_Grp;</w:t>
      </w:r>
    </w:p>
    <w:p w14:paraId="7486FD58" w14:textId="769C44CD" w:rsidR="00C34F65" w:rsidRDefault="00AD0A9F" w:rsidP="00AD0A9F">
      <w:pPr>
        <w:pStyle w:val="PL"/>
      </w:pPr>
      <w:r>
        <w:t xml:space="preserve">    }</w:t>
      </w:r>
    </w:p>
    <w:p w14:paraId="6C638365" w14:textId="77777777" w:rsidR="00C34F65" w:rsidRDefault="00C34F65" w:rsidP="00C34F65">
      <w:pPr>
        <w:pStyle w:val="PL"/>
      </w:pPr>
      <w:r>
        <w:t xml:space="preserve">  }</w:t>
      </w:r>
    </w:p>
    <w:p w14:paraId="40B4AE5B" w14:textId="77777777" w:rsidR="00C34F65" w:rsidRDefault="00C34F65" w:rsidP="00C34F65">
      <w:pPr>
        <w:pStyle w:val="PL"/>
      </w:pPr>
      <w:r>
        <w:t>}</w:t>
      </w:r>
    </w:p>
    <w:p w14:paraId="1586E8A8" w14:textId="77777777" w:rsidR="005E5B5B" w:rsidRDefault="005E5B5B" w:rsidP="005E5B5B">
      <w:pPr>
        <w:pStyle w:val="PL"/>
      </w:pPr>
      <w:r>
        <w:t>&lt;CODE ENDS&gt;</w:t>
      </w:r>
    </w:p>
    <w:p w14:paraId="739822E2" w14:textId="77777777" w:rsidR="005E5B5B" w:rsidRDefault="005E5B5B" w:rsidP="005E5B5B">
      <w:pPr>
        <w:pStyle w:val="PL"/>
      </w:pPr>
    </w:p>
    <w:p w14:paraId="2E7F3E99" w14:textId="6A1C041D" w:rsidR="005E5B5B" w:rsidRPr="00CF3CE0" w:rsidRDefault="005E5B5B" w:rsidP="005E5B5B">
      <w:pPr>
        <w:pStyle w:val="Heading2"/>
      </w:pPr>
      <w:bookmarkStart w:id="307" w:name="_Toc67990715"/>
      <w:r w:rsidRPr="00CF3CE0">
        <w:t>N.2.3</w:t>
      </w:r>
      <w:r w:rsidRPr="00CF3CE0">
        <w:tab/>
      </w:r>
      <w:bookmarkEnd w:id="307"/>
      <w:r w:rsidR="00C00C59" w:rsidRPr="00CF3CE0">
        <w:t>Void</w:t>
      </w:r>
    </w:p>
    <w:p w14:paraId="538DA7A9" w14:textId="77777777" w:rsidR="005E5B5B" w:rsidRPr="00CF3CE0" w:rsidRDefault="005E5B5B" w:rsidP="005E5B5B">
      <w:pPr>
        <w:pStyle w:val="PL"/>
      </w:pPr>
    </w:p>
    <w:p w14:paraId="7C65DE73" w14:textId="77777777" w:rsidR="005E5B5B" w:rsidRPr="00CF3CE0" w:rsidRDefault="005E5B5B" w:rsidP="005E5B5B">
      <w:pPr>
        <w:pStyle w:val="Heading2"/>
      </w:pPr>
      <w:bookmarkStart w:id="308" w:name="_Toc67990716"/>
      <w:r w:rsidRPr="00CF3CE0">
        <w:t>N.2.4</w:t>
      </w:r>
      <w:r w:rsidRPr="00CF3CE0">
        <w:tab/>
        <w:t>module _3gpp-ns-nrm-serviceprofile.yang</w:t>
      </w:r>
      <w:bookmarkEnd w:id="308"/>
    </w:p>
    <w:p w14:paraId="6B13DCBB" w14:textId="77777777" w:rsidR="005E5B5B" w:rsidRDefault="005E5B5B" w:rsidP="005E5B5B">
      <w:pPr>
        <w:pStyle w:val="PL"/>
      </w:pPr>
      <w:r>
        <w:t>&lt;CODE BEGINS&gt;</w:t>
      </w:r>
    </w:p>
    <w:p w14:paraId="440729D4" w14:textId="77777777" w:rsidR="00C34F65" w:rsidRPr="00C34F65" w:rsidRDefault="00C34F65" w:rsidP="00C34F65">
      <w:pPr>
        <w:pStyle w:val="PL"/>
      </w:pPr>
      <w:r w:rsidRPr="00C34F65">
        <w:t>submodule _3gpp-ns-nrm-serviceprofile {</w:t>
      </w:r>
    </w:p>
    <w:p w14:paraId="61DC7372" w14:textId="77777777" w:rsidR="00C34F65" w:rsidRPr="00C34F65" w:rsidRDefault="00C34F65" w:rsidP="00C34F65">
      <w:pPr>
        <w:pStyle w:val="PL"/>
      </w:pPr>
      <w:r w:rsidRPr="00C34F65">
        <w:t xml:space="preserve">  yang-version 1.1;</w:t>
      </w:r>
    </w:p>
    <w:p w14:paraId="6145B68D" w14:textId="77777777" w:rsidR="00C34F65" w:rsidRPr="00C34F65" w:rsidRDefault="00C34F65" w:rsidP="00C34F65">
      <w:pPr>
        <w:pStyle w:val="PL"/>
      </w:pPr>
      <w:r w:rsidRPr="00C34F65">
        <w:t xml:space="preserve">  belongs-to _3gpp-ns-nrm-networkslice { prefix ns3gpp; }</w:t>
      </w:r>
    </w:p>
    <w:p w14:paraId="4A792CC4" w14:textId="77777777" w:rsidR="00C34F65" w:rsidRPr="00C34F65" w:rsidRDefault="00C34F65" w:rsidP="00C34F65">
      <w:pPr>
        <w:pStyle w:val="PL"/>
      </w:pPr>
    </w:p>
    <w:p w14:paraId="25B74A79" w14:textId="77777777" w:rsidR="00C34F65" w:rsidRPr="00C34F65" w:rsidRDefault="00C34F65" w:rsidP="00C34F65">
      <w:pPr>
        <w:pStyle w:val="PL"/>
      </w:pPr>
      <w:r w:rsidRPr="00C34F65">
        <w:t xml:space="preserve">  import _3gpp-common-yang-types { prefix types3gpp; }</w:t>
      </w:r>
    </w:p>
    <w:p w14:paraId="03B0D3AF" w14:textId="77777777" w:rsidR="00C34F65" w:rsidRPr="00C34F65" w:rsidRDefault="00C34F65" w:rsidP="00C34F65">
      <w:pPr>
        <w:pStyle w:val="PL"/>
      </w:pPr>
      <w:r w:rsidRPr="00C34F65">
        <w:t xml:space="preserve">  import _3gpp-5g-common-yang-types { prefix types5g3gpp; }</w:t>
      </w:r>
    </w:p>
    <w:p w14:paraId="31B59E3E" w14:textId="77777777" w:rsidR="00C34F65" w:rsidRPr="00C34F65" w:rsidRDefault="00C34F65" w:rsidP="00C34F65">
      <w:pPr>
        <w:pStyle w:val="PL"/>
      </w:pPr>
      <w:r w:rsidRPr="00C34F65">
        <w:t xml:space="preserve">  import _3gpp-ns-nrm-common { prefix ns3cmn; }</w:t>
      </w:r>
    </w:p>
    <w:p w14:paraId="1F8476CF" w14:textId="77777777" w:rsidR="00C34F65" w:rsidRPr="00C34F65" w:rsidRDefault="00C34F65" w:rsidP="00C34F65">
      <w:pPr>
        <w:pStyle w:val="PL"/>
      </w:pPr>
    </w:p>
    <w:p w14:paraId="37CEA536" w14:textId="77777777" w:rsidR="00C34F65" w:rsidRPr="00C34F65" w:rsidRDefault="00C34F65" w:rsidP="00C34F65">
      <w:pPr>
        <w:pStyle w:val="PL"/>
      </w:pPr>
      <w:r w:rsidRPr="00C34F65">
        <w:t xml:space="preserve">  organization "3GPP SA5";</w:t>
      </w:r>
    </w:p>
    <w:p w14:paraId="0DA4E36F" w14:textId="77777777" w:rsidR="00C34F65" w:rsidRPr="00C34F65" w:rsidRDefault="00C34F65" w:rsidP="00C34F65">
      <w:pPr>
        <w:pStyle w:val="PL"/>
      </w:pPr>
      <w:r w:rsidRPr="00C34F65">
        <w:t xml:space="preserve">  contact </w:t>
      </w:r>
    </w:p>
    <w:p w14:paraId="09B5D280" w14:textId="77777777" w:rsidR="00C34F65" w:rsidRPr="00C34F65" w:rsidRDefault="00C34F65" w:rsidP="00C34F65">
      <w:pPr>
        <w:pStyle w:val="PL"/>
      </w:pPr>
      <w:r w:rsidRPr="00C34F65">
        <w:t xml:space="preserve">    "https://www.3gpp.org/DynaReport/TSG-WG--S5--officials.htm?Itemid=464";</w:t>
      </w:r>
    </w:p>
    <w:p w14:paraId="1F591C51" w14:textId="77777777" w:rsidR="00C34F65" w:rsidRPr="00C34F65" w:rsidRDefault="00C34F65" w:rsidP="00C34F65">
      <w:pPr>
        <w:pStyle w:val="PL"/>
      </w:pPr>
      <w:r w:rsidRPr="00C34F65">
        <w:t xml:space="preserve">  description "A network slice instance in a 5G network.";</w:t>
      </w:r>
    </w:p>
    <w:p w14:paraId="38A02286" w14:textId="77777777" w:rsidR="00C34F65" w:rsidRPr="00C34F65" w:rsidRDefault="00C34F65" w:rsidP="00C34F65">
      <w:pPr>
        <w:pStyle w:val="PL"/>
      </w:pPr>
      <w:r w:rsidRPr="00C34F65">
        <w:t xml:space="preserve">  reference "3GPP TS 28.541</w:t>
      </w:r>
    </w:p>
    <w:p w14:paraId="72593303" w14:textId="77777777" w:rsidR="00C34F65" w:rsidRPr="00C34F65" w:rsidRDefault="00C34F65" w:rsidP="00C34F65">
      <w:pPr>
        <w:pStyle w:val="PL"/>
      </w:pPr>
      <w:r w:rsidRPr="00C34F65">
        <w:t xml:space="preserve">    Management and orchestration; </w:t>
      </w:r>
    </w:p>
    <w:p w14:paraId="6306ED1A" w14:textId="77777777" w:rsidR="00C34F65" w:rsidRPr="00C34F65" w:rsidRDefault="00C34F65" w:rsidP="00C34F65">
      <w:pPr>
        <w:pStyle w:val="PL"/>
      </w:pPr>
      <w:r w:rsidRPr="00C34F65">
        <w:t xml:space="preserve">    5G Network Resource Model (NRM);</w:t>
      </w:r>
    </w:p>
    <w:p w14:paraId="1BC2F7C2" w14:textId="77777777" w:rsidR="00C34F65" w:rsidRPr="00C34F65" w:rsidRDefault="00C34F65" w:rsidP="00C34F65">
      <w:pPr>
        <w:pStyle w:val="PL"/>
      </w:pPr>
      <w:r w:rsidRPr="00C34F65">
        <w:t xml:space="preserve">    Information model definitions for network slice NRM (chapter 6)</w:t>
      </w:r>
    </w:p>
    <w:p w14:paraId="21A783E0" w14:textId="77777777" w:rsidR="00C34F65" w:rsidRPr="00C34F65" w:rsidRDefault="00C34F65" w:rsidP="00C34F65">
      <w:pPr>
        <w:pStyle w:val="PL"/>
      </w:pPr>
      <w:r w:rsidRPr="00C34F65">
        <w:t xml:space="preserve">    ";</w:t>
      </w:r>
    </w:p>
    <w:p w14:paraId="327AFD45" w14:textId="77777777" w:rsidR="00C34F65" w:rsidRPr="00C34F65" w:rsidRDefault="00C34F65" w:rsidP="00C34F65">
      <w:pPr>
        <w:pStyle w:val="PL"/>
      </w:pPr>
    </w:p>
    <w:p w14:paraId="33531230" w14:textId="77777777" w:rsidR="00C34F65" w:rsidRPr="00C34F65" w:rsidRDefault="00C34F65" w:rsidP="00C34F65">
      <w:pPr>
        <w:pStyle w:val="PL"/>
      </w:pPr>
      <w:r w:rsidRPr="00C34F65">
        <w:t xml:space="preserve">  revision 2020-06-02 {</w:t>
      </w:r>
    </w:p>
    <w:p w14:paraId="14ED9847" w14:textId="77777777" w:rsidR="00C34F65" w:rsidRPr="00C34F65" w:rsidRDefault="00C34F65" w:rsidP="00C34F65">
      <w:pPr>
        <w:pStyle w:val="PL"/>
      </w:pPr>
      <w:r w:rsidRPr="00C34F65">
        <w:t xml:space="preserve">    reference "CR-0485, CR-0508";</w:t>
      </w:r>
    </w:p>
    <w:p w14:paraId="79F7914A" w14:textId="77777777" w:rsidR="00C34F65" w:rsidRPr="00C34F65" w:rsidRDefault="00C34F65" w:rsidP="00C34F65">
      <w:pPr>
        <w:pStyle w:val="PL"/>
      </w:pPr>
      <w:r w:rsidRPr="00C34F65">
        <w:t xml:space="preserve">  }</w:t>
      </w:r>
    </w:p>
    <w:p w14:paraId="298DB840" w14:textId="77777777" w:rsidR="00C34F65" w:rsidRPr="00C34F65" w:rsidRDefault="00C34F65" w:rsidP="00C34F65">
      <w:pPr>
        <w:pStyle w:val="PL"/>
      </w:pPr>
    </w:p>
    <w:p w14:paraId="3CE2262C" w14:textId="77777777" w:rsidR="00C34F65" w:rsidRPr="00C34F65" w:rsidRDefault="00C34F65" w:rsidP="00C34F65">
      <w:pPr>
        <w:pStyle w:val="PL"/>
      </w:pPr>
      <w:r w:rsidRPr="00C34F65">
        <w:t xml:space="preserve">  revision 2020-02-19 {</w:t>
      </w:r>
    </w:p>
    <w:p w14:paraId="4ADF454B" w14:textId="77777777" w:rsidR="00C34F65" w:rsidRPr="00C34F65" w:rsidRDefault="00C34F65" w:rsidP="00C34F65">
      <w:pPr>
        <w:pStyle w:val="PL"/>
      </w:pPr>
      <w:r w:rsidRPr="00C34F65">
        <w:t xml:space="preserve">    description "Introduction of YANG definitions for network slice NRM";</w:t>
      </w:r>
    </w:p>
    <w:p w14:paraId="727229E1" w14:textId="77777777" w:rsidR="00C34F65" w:rsidRPr="00C34F65" w:rsidRDefault="00C34F65" w:rsidP="00C34F65">
      <w:pPr>
        <w:pStyle w:val="PL"/>
      </w:pPr>
      <w:r w:rsidRPr="00C34F65">
        <w:t xml:space="preserve">    reference "CR-0458";</w:t>
      </w:r>
    </w:p>
    <w:p w14:paraId="20BDA290" w14:textId="77777777" w:rsidR="00C34F65" w:rsidRPr="00C34F65" w:rsidRDefault="00C34F65" w:rsidP="00C34F65">
      <w:pPr>
        <w:pStyle w:val="PL"/>
      </w:pPr>
      <w:r w:rsidRPr="00C34F65">
        <w:t xml:space="preserve">  }</w:t>
      </w:r>
    </w:p>
    <w:p w14:paraId="261231AD" w14:textId="77777777" w:rsidR="00C34F65" w:rsidRPr="00C34F65" w:rsidRDefault="00C34F65" w:rsidP="00C34F65">
      <w:pPr>
        <w:pStyle w:val="PL"/>
      </w:pPr>
    </w:p>
    <w:p w14:paraId="230878A4" w14:textId="77777777" w:rsidR="00C34F65" w:rsidRPr="00C34F65" w:rsidRDefault="00C34F65" w:rsidP="00C34F65">
      <w:pPr>
        <w:pStyle w:val="PL"/>
      </w:pPr>
      <w:r w:rsidRPr="00C34F65">
        <w:t xml:space="preserve">  revision 2019-06-23 {</w:t>
      </w:r>
    </w:p>
    <w:p w14:paraId="1708E74C" w14:textId="77777777" w:rsidR="00C34F65" w:rsidRPr="00C34F65" w:rsidRDefault="00C34F65" w:rsidP="00C34F65">
      <w:pPr>
        <w:pStyle w:val="PL"/>
      </w:pPr>
      <w:r w:rsidRPr="00C34F65">
        <w:t xml:space="preserve">    description "Initial revision";</w:t>
      </w:r>
    </w:p>
    <w:p w14:paraId="4B9E1F88" w14:textId="77777777" w:rsidR="00C34F65" w:rsidRPr="00C34F65" w:rsidRDefault="00C34F65" w:rsidP="00C34F65">
      <w:pPr>
        <w:pStyle w:val="PL"/>
      </w:pPr>
      <w:r w:rsidRPr="00C34F65">
        <w:t xml:space="preserve">    reference "3GPP TS 28.541 V15.X.XX";</w:t>
      </w:r>
    </w:p>
    <w:p w14:paraId="0C2C84D8" w14:textId="77777777" w:rsidR="00C34F65" w:rsidRPr="00C34F65" w:rsidRDefault="00C34F65" w:rsidP="00C34F65">
      <w:pPr>
        <w:pStyle w:val="PL"/>
      </w:pPr>
      <w:r w:rsidRPr="00C34F65">
        <w:t xml:space="preserve">  }</w:t>
      </w:r>
    </w:p>
    <w:p w14:paraId="22F0FD2E" w14:textId="77777777" w:rsidR="00C34F65" w:rsidRPr="00C34F65" w:rsidRDefault="00C34F65" w:rsidP="00C34F65">
      <w:pPr>
        <w:pStyle w:val="PL"/>
      </w:pPr>
    </w:p>
    <w:p w14:paraId="122D95B8" w14:textId="77777777" w:rsidR="00C34F65" w:rsidRPr="00C34F65" w:rsidRDefault="00C34F65" w:rsidP="00C34F65">
      <w:pPr>
        <w:pStyle w:val="PL"/>
      </w:pPr>
      <w:r w:rsidRPr="00C34F65">
        <w:t xml:space="preserve">  typedef availability-percentage {</w:t>
      </w:r>
    </w:p>
    <w:p w14:paraId="79D57CAC" w14:textId="77777777" w:rsidR="00C34F65" w:rsidRPr="00C34F65" w:rsidRDefault="00C34F65" w:rsidP="00C34F65">
      <w:pPr>
        <w:pStyle w:val="PL"/>
      </w:pPr>
      <w:r w:rsidRPr="00C34F65">
        <w:t xml:space="preserve">    description "</w:t>
      </w:r>
    </w:p>
    <w:p w14:paraId="0E1CC19B" w14:textId="77777777" w:rsidR="00C34F65" w:rsidRPr="00C34F65" w:rsidRDefault="00C34F65" w:rsidP="00C34F65">
      <w:pPr>
        <w:pStyle w:val="PL"/>
      </w:pPr>
      <w:r w:rsidRPr="00C34F65">
        <w:t xml:space="preserve">      Percentage value of the amount of time the end-to-end communication </w:t>
      </w:r>
    </w:p>
    <w:p w14:paraId="003C192D" w14:textId="77777777" w:rsidR="00C34F65" w:rsidRPr="00C34F65" w:rsidRDefault="00C34F65" w:rsidP="00C34F65">
      <w:pPr>
        <w:pStyle w:val="PL"/>
      </w:pPr>
      <w:r w:rsidRPr="00C34F65">
        <w:t xml:space="preserve">      service is delivered according to an agreed QoS, divided by the amount </w:t>
      </w:r>
    </w:p>
    <w:p w14:paraId="1C9E79DD" w14:textId="77777777" w:rsidR="00C34F65" w:rsidRPr="00C34F65" w:rsidRDefault="00C34F65" w:rsidP="00C34F65">
      <w:pPr>
        <w:pStyle w:val="PL"/>
      </w:pPr>
      <w:r w:rsidRPr="00C34F65">
        <w:lastRenderedPageBreak/>
        <w:t xml:space="preserve">      of time the system is expected to deliver the end-to-end service </w:t>
      </w:r>
    </w:p>
    <w:p w14:paraId="06B5D4B4" w14:textId="77777777" w:rsidR="00C34F65" w:rsidRPr="00C34F65" w:rsidRDefault="00C34F65" w:rsidP="00C34F65">
      <w:pPr>
        <w:pStyle w:val="PL"/>
      </w:pPr>
      <w:r w:rsidRPr="00C34F65">
        <w:t xml:space="preserve">      according to the specification in a specific area.";</w:t>
      </w:r>
    </w:p>
    <w:p w14:paraId="08ADAED9" w14:textId="77777777" w:rsidR="00C34F65" w:rsidRPr="00C34F65" w:rsidRDefault="00C34F65" w:rsidP="00C34F65">
      <w:pPr>
        <w:pStyle w:val="PL"/>
      </w:pPr>
      <w:r w:rsidRPr="00C34F65">
        <w:t xml:space="preserve">    reference "3GPP TS 22.261 3.1";</w:t>
      </w:r>
    </w:p>
    <w:p w14:paraId="0A1969D1" w14:textId="77777777" w:rsidR="00C34F65" w:rsidRPr="00C34F65" w:rsidRDefault="00C34F65" w:rsidP="00C34F65">
      <w:pPr>
        <w:pStyle w:val="PL"/>
      </w:pPr>
      <w:r w:rsidRPr="00C34F65">
        <w:t xml:space="preserve">    type decimal64 { </w:t>
      </w:r>
    </w:p>
    <w:p w14:paraId="0BFD2622" w14:textId="77777777" w:rsidR="00C34F65" w:rsidRPr="00C34F65" w:rsidRDefault="00C34F65" w:rsidP="00C34F65">
      <w:pPr>
        <w:pStyle w:val="PL"/>
      </w:pPr>
      <w:r w:rsidRPr="00C34F65">
        <w:t xml:space="preserve">      fraction-digits 4; // E.g. 99.9999</w:t>
      </w:r>
    </w:p>
    <w:p w14:paraId="09ACAA77" w14:textId="77777777" w:rsidR="00C34F65" w:rsidRPr="00C34F65" w:rsidRDefault="00C34F65" w:rsidP="00C34F65">
      <w:pPr>
        <w:pStyle w:val="PL"/>
      </w:pPr>
      <w:r w:rsidRPr="00C34F65">
        <w:t xml:space="preserve">      range 0..100;</w:t>
      </w:r>
    </w:p>
    <w:p w14:paraId="40144EFA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6626AC0D" w14:textId="77777777" w:rsidR="00C34F65" w:rsidRPr="00C34F65" w:rsidRDefault="00C34F65" w:rsidP="00C34F65">
      <w:pPr>
        <w:pStyle w:val="PL"/>
      </w:pPr>
      <w:r w:rsidRPr="00C34F65">
        <w:t xml:space="preserve">  }</w:t>
      </w:r>
    </w:p>
    <w:p w14:paraId="74A369C1" w14:textId="77777777" w:rsidR="00C34F65" w:rsidRPr="00C34F65" w:rsidRDefault="00C34F65" w:rsidP="00C34F65">
      <w:pPr>
        <w:pStyle w:val="PL"/>
      </w:pPr>
    </w:p>
    <w:p w14:paraId="3C1CF4B2" w14:textId="77777777" w:rsidR="00C34F65" w:rsidRPr="00C34F65" w:rsidRDefault="00C34F65" w:rsidP="00C34F65">
      <w:pPr>
        <w:pStyle w:val="PL"/>
      </w:pPr>
      <w:r w:rsidRPr="00C34F65">
        <w:t xml:space="preserve">  typedef V2XMode-enum {</w:t>
      </w:r>
    </w:p>
    <w:p w14:paraId="3DE41393" w14:textId="77777777" w:rsidR="00C34F65" w:rsidRPr="00C34F65" w:rsidRDefault="00C34F65" w:rsidP="00C34F65">
      <w:pPr>
        <w:pStyle w:val="PL"/>
      </w:pPr>
      <w:r w:rsidRPr="00C34F65">
        <w:t xml:space="preserve">    type enumeration {</w:t>
      </w:r>
    </w:p>
    <w:p w14:paraId="71CFD01B" w14:textId="77777777" w:rsidR="00C34F65" w:rsidRPr="00C34F65" w:rsidRDefault="00C34F65" w:rsidP="00C34F65">
      <w:pPr>
        <w:pStyle w:val="PL"/>
      </w:pPr>
      <w:r w:rsidRPr="00C34F65">
        <w:t xml:space="preserve">      enum NOT_SUPPORTED;</w:t>
      </w:r>
    </w:p>
    <w:p w14:paraId="4C6F969E" w14:textId="77777777" w:rsidR="00C34F65" w:rsidRPr="00C34F65" w:rsidRDefault="00C34F65" w:rsidP="00C34F65">
      <w:pPr>
        <w:pStyle w:val="PL"/>
      </w:pPr>
      <w:r w:rsidRPr="00C34F65">
        <w:t xml:space="preserve">      enum SUPPORTED_BY_NR;</w:t>
      </w:r>
    </w:p>
    <w:p w14:paraId="6FF1FA25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311659F9" w14:textId="77777777" w:rsidR="00C34F65" w:rsidRPr="00C34F65" w:rsidRDefault="00C34F65" w:rsidP="00C34F65">
      <w:pPr>
        <w:pStyle w:val="PL"/>
      </w:pPr>
      <w:r w:rsidRPr="00C34F65">
        <w:t xml:space="preserve">  }</w:t>
      </w:r>
    </w:p>
    <w:p w14:paraId="41867B1A" w14:textId="77777777" w:rsidR="00C34F65" w:rsidRPr="00C34F65" w:rsidRDefault="00C34F65" w:rsidP="00C34F65">
      <w:pPr>
        <w:pStyle w:val="PL"/>
      </w:pPr>
    </w:p>
    <w:p w14:paraId="5F2D5F86" w14:textId="77777777" w:rsidR="00C34F65" w:rsidRPr="00C34F65" w:rsidRDefault="00C34F65" w:rsidP="00C34F65">
      <w:pPr>
        <w:pStyle w:val="PL"/>
      </w:pPr>
      <w:r w:rsidRPr="00C34F65">
        <w:t xml:space="preserve">  grouping ServiceProfileGrp {</w:t>
      </w:r>
    </w:p>
    <w:p w14:paraId="6AB671AB" w14:textId="77777777" w:rsidR="00C34F65" w:rsidRPr="00C34F65" w:rsidRDefault="00C34F65" w:rsidP="00C34F65">
      <w:pPr>
        <w:pStyle w:val="PL"/>
      </w:pPr>
    </w:p>
    <w:p w14:paraId="74338CBA" w14:textId="77777777" w:rsidR="00C34F65" w:rsidRPr="00C34F65" w:rsidRDefault="00C34F65" w:rsidP="00C34F65">
      <w:pPr>
        <w:pStyle w:val="PL"/>
      </w:pPr>
      <w:r w:rsidRPr="00C34F65">
        <w:t xml:space="preserve">    leaf serviceProfileId {</w:t>
      </w:r>
    </w:p>
    <w:p w14:paraId="78AAB314" w14:textId="77777777" w:rsidR="00C34F65" w:rsidRPr="00C34F65" w:rsidRDefault="00C34F65" w:rsidP="00C34F65">
      <w:pPr>
        <w:pStyle w:val="PL"/>
      </w:pPr>
      <w:r w:rsidRPr="00C34F65">
        <w:t xml:space="preserve">      description "Service profile identifier.";</w:t>
      </w:r>
    </w:p>
    <w:p w14:paraId="47A4FBAE" w14:textId="77777777" w:rsidR="00C34F65" w:rsidRPr="00C34F65" w:rsidRDefault="00C34F65" w:rsidP="00C34F65">
      <w:pPr>
        <w:pStyle w:val="PL"/>
      </w:pPr>
      <w:r w:rsidRPr="00C34F65">
        <w:t xml:space="preserve">      type types3gpp:DistinguishedName;</w:t>
      </w:r>
    </w:p>
    <w:p w14:paraId="1F580DF7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01C88B6" w14:textId="77777777" w:rsidR="00C34F65" w:rsidRPr="00C34F65" w:rsidRDefault="00C34F65" w:rsidP="00C34F65">
      <w:pPr>
        <w:pStyle w:val="PL"/>
      </w:pPr>
    </w:p>
    <w:p w14:paraId="31B568A3" w14:textId="77777777" w:rsidR="00C34F65" w:rsidRPr="00C34F65" w:rsidRDefault="00C34F65" w:rsidP="00C34F65">
      <w:pPr>
        <w:pStyle w:val="PL"/>
      </w:pPr>
      <w:r w:rsidRPr="00C34F65">
        <w:t xml:space="preserve">    list sNSSAIList {</w:t>
      </w:r>
    </w:p>
    <w:p w14:paraId="177C09BD" w14:textId="77777777" w:rsidR="00C34F65" w:rsidRPr="00C34F65" w:rsidRDefault="00C34F65" w:rsidP="00C34F65">
      <w:pPr>
        <w:pStyle w:val="PL"/>
      </w:pPr>
      <w:r w:rsidRPr="00C34F65">
        <w:t xml:space="preserve">      description "The S-NSSAI list to be supported by the new NSI to be </w:t>
      </w:r>
    </w:p>
    <w:p w14:paraId="0C8E46F2" w14:textId="77777777" w:rsidR="00C34F65" w:rsidRPr="00C34F65" w:rsidRDefault="00C34F65" w:rsidP="00C34F65">
      <w:pPr>
        <w:pStyle w:val="PL"/>
      </w:pPr>
      <w:r w:rsidRPr="00C34F65">
        <w:t xml:space="preserve">        created or the existing NSI to be re-used.";</w:t>
      </w:r>
    </w:p>
    <w:p w14:paraId="494456A1" w14:textId="77777777" w:rsidR="00C34F65" w:rsidRPr="00C34F65" w:rsidRDefault="00C34F65" w:rsidP="00C34F65">
      <w:pPr>
        <w:pStyle w:val="PL"/>
      </w:pPr>
      <w:r w:rsidRPr="00C34F65">
        <w:t xml:space="preserve">      min-elements 1;</w:t>
      </w:r>
    </w:p>
    <w:p w14:paraId="5DBC387A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18CF7FEE" w14:textId="77777777" w:rsidR="00C34F65" w:rsidRPr="00C34F65" w:rsidRDefault="00C34F65" w:rsidP="00C34F65">
      <w:pPr>
        <w:pStyle w:val="PL"/>
      </w:pPr>
      <w:r w:rsidRPr="00C34F65">
        <w:t xml:space="preserve">      unique "sst sd";</w:t>
      </w:r>
    </w:p>
    <w:p w14:paraId="6B6B9E9B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1AB095A6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0369C62B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0BE41054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47531C8A" w14:textId="77777777" w:rsidR="00C34F65" w:rsidRPr="00C34F65" w:rsidRDefault="00C34F65" w:rsidP="00C34F65">
      <w:pPr>
        <w:pStyle w:val="PL"/>
      </w:pPr>
      <w:r w:rsidRPr="00C34F65">
        <w:t xml:space="preserve">      uses types5g3gpp:SNssai;</w:t>
      </w:r>
    </w:p>
    <w:p w14:paraId="5A7AB28C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30208B96" w14:textId="77777777" w:rsidR="00C34F65" w:rsidRPr="00C34F65" w:rsidRDefault="00C34F65" w:rsidP="00C34F65">
      <w:pPr>
        <w:pStyle w:val="PL"/>
      </w:pPr>
    </w:p>
    <w:p w14:paraId="6B97D474" w14:textId="77777777" w:rsidR="00C34F65" w:rsidRPr="00C34F65" w:rsidRDefault="00C34F65" w:rsidP="00C34F65">
      <w:pPr>
        <w:pStyle w:val="PL"/>
      </w:pPr>
      <w:r w:rsidRPr="00C34F65">
        <w:t xml:space="preserve">    list pLMNIdList {</w:t>
      </w:r>
    </w:p>
    <w:p w14:paraId="3ABE539D" w14:textId="77777777" w:rsidR="00C34F65" w:rsidRPr="00C34F65" w:rsidRDefault="00C34F65" w:rsidP="00C34F65">
      <w:pPr>
        <w:pStyle w:val="PL"/>
      </w:pPr>
      <w:r w:rsidRPr="00C34F65">
        <w:t xml:space="preserve">      description "List of PLMN IDs.";</w:t>
      </w:r>
    </w:p>
    <w:p w14:paraId="329A700C" w14:textId="77777777" w:rsidR="00C34F65" w:rsidRPr="00C34F65" w:rsidRDefault="00C34F65" w:rsidP="00C34F65">
      <w:pPr>
        <w:pStyle w:val="PL"/>
      </w:pPr>
      <w:r w:rsidRPr="00C34F65">
        <w:t xml:space="preserve">      min-elements 1;</w:t>
      </w:r>
    </w:p>
    <w:p w14:paraId="69C9572C" w14:textId="77777777" w:rsidR="00C34F65" w:rsidRPr="00C34F65" w:rsidRDefault="00C34F65" w:rsidP="00C34F65">
      <w:pPr>
        <w:pStyle w:val="PL"/>
      </w:pPr>
      <w:r w:rsidRPr="00C34F65">
        <w:t xml:space="preserve">      key "mcc mnc";</w:t>
      </w:r>
    </w:p>
    <w:p w14:paraId="6C221284" w14:textId="77777777" w:rsidR="00C34F65" w:rsidRPr="00C34F65" w:rsidRDefault="00C34F65" w:rsidP="00C34F65">
      <w:pPr>
        <w:pStyle w:val="PL"/>
      </w:pPr>
      <w:r w:rsidRPr="00C34F65">
        <w:t xml:space="preserve">      ordered-by user;</w:t>
      </w:r>
    </w:p>
    <w:p w14:paraId="722D427E" w14:textId="77777777" w:rsidR="00C34F65" w:rsidRPr="00C34F65" w:rsidRDefault="00C34F65" w:rsidP="00C34F65">
      <w:pPr>
        <w:pStyle w:val="PL"/>
      </w:pPr>
      <w:r w:rsidRPr="00C34F65">
        <w:t xml:space="preserve">      uses types3gpp:PLMNId;</w:t>
      </w:r>
    </w:p>
    <w:p w14:paraId="4D5CD562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7D72E2F2" w14:textId="77777777" w:rsidR="00C34F65" w:rsidRPr="00C34F65" w:rsidRDefault="00C34F65" w:rsidP="00C34F65">
      <w:pPr>
        <w:pStyle w:val="PL"/>
      </w:pPr>
    </w:p>
    <w:p w14:paraId="3B794FA8" w14:textId="77777777" w:rsidR="00C34F65" w:rsidRPr="00C34F65" w:rsidRDefault="00C34F65" w:rsidP="00C34F65">
      <w:pPr>
        <w:pStyle w:val="PL"/>
      </w:pPr>
      <w:r w:rsidRPr="00C34F65">
        <w:t xml:space="preserve">    leaf maxNumberofUEs {</w:t>
      </w:r>
    </w:p>
    <w:p w14:paraId="37F1AFAE" w14:textId="77777777" w:rsidR="00C34F65" w:rsidRPr="00C34F65" w:rsidRDefault="00C34F65" w:rsidP="00C34F65">
      <w:pPr>
        <w:pStyle w:val="PL"/>
      </w:pPr>
      <w:r w:rsidRPr="00C34F65">
        <w:t xml:space="preserve">      description "The maximum number of UEs that may simultaneously </w:t>
      </w:r>
    </w:p>
    <w:p w14:paraId="4DED8345" w14:textId="77777777" w:rsidR="00C34F65" w:rsidRPr="00C34F65" w:rsidRDefault="00C34F65" w:rsidP="00C34F65">
      <w:pPr>
        <w:pStyle w:val="PL"/>
      </w:pPr>
      <w:r w:rsidRPr="00C34F65">
        <w:t xml:space="preserve">        access the network slice instance.";</w:t>
      </w:r>
    </w:p>
    <w:p w14:paraId="2BD1DED6" w14:textId="77777777" w:rsidR="00C34F65" w:rsidRPr="00C34F65" w:rsidRDefault="00C34F65" w:rsidP="00C34F65">
      <w:pPr>
        <w:pStyle w:val="PL"/>
      </w:pPr>
      <w:r w:rsidRPr="00C34F65">
        <w:t xml:space="preserve">      mandatory true;</w:t>
      </w:r>
    </w:p>
    <w:p w14:paraId="2D5E7961" w14:textId="77777777" w:rsidR="00C34F65" w:rsidRPr="00C34F65" w:rsidRDefault="00C34F65" w:rsidP="00C34F65">
      <w:pPr>
        <w:pStyle w:val="PL"/>
      </w:pPr>
      <w:r w:rsidRPr="00C34F65">
        <w:t xml:space="preserve">      type uint64;</w:t>
      </w:r>
    </w:p>
    <w:p w14:paraId="1C635C93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AE3412E" w14:textId="77777777" w:rsidR="00C34F65" w:rsidRPr="00C34F65" w:rsidRDefault="00C34F65" w:rsidP="00C34F65">
      <w:pPr>
        <w:pStyle w:val="PL"/>
      </w:pPr>
    </w:p>
    <w:p w14:paraId="6B484A04" w14:textId="77777777" w:rsidR="00C34F65" w:rsidRPr="00C34F65" w:rsidRDefault="00C34F65" w:rsidP="00C34F65">
      <w:pPr>
        <w:pStyle w:val="PL"/>
      </w:pPr>
      <w:r w:rsidRPr="00C34F65">
        <w:t xml:space="preserve">    leaf-list coverageArea {</w:t>
      </w:r>
    </w:p>
    <w:p w14:paraId="4F4C6028" w14:textId="77777777" w:rsidR="00C34F65" w:rsidRPr="00C34F65" w:rsidRDefault="00C34F65" w:rsidP="00C34F65">
      <w:pPr>
        <w:pStyle w:val="PL"/>
      </w:pPr>
      <w:r w:rsidRPr="00C34F65">
        <w:t xml:space="preserve">       min-elements 1;</w:t>
      </w:r>
    </w:p>
    <w:p w14:paraId="4011BD2A" w14:textId="77777777" w:rsidR="00C34F65" w:rsidRPr="00C34F65" w:rsidRDefault="00C34F65" w:rsidP="00C34F65">
      <w:pPr>
        <w:pStyle w:val="PL"/>
      </w:pPr>
      <w:r w:rsidRPr="00C34F65">
        <w:t xml:space="preserve">       description "A list of TrackingAreas where the NSI can be selected.";</w:t>
      </w:r>
    </w:p>
    <w:p w14:paraId="0392DDE9" w14:textId="77777777" w:rsidR="00C34F65" w:rsidRPr="00C34F65" w:rsidRDefault="00C34F65" w:rsidP="00C34F65">
      <w:pPr>
        <w:pStyle w:val="PL"/>
      </w:pPr>
      <w:r w:rsidRPr="00C34F65">
        <w:t xml:space="preserve">       type types3gpp:Tac;</w:t>
      </w:r>
    </w:p>
    <w:p w14:paraId="3457EB78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BF11A6F" w14:textId="77777777" w:rsidR="00C34F65" w:rsidRPr="00C34F65" w:rsidRDefault="00C34F65" w:rsidP="00C34F65">
      <w:pPr>
        <w:pStyle w:val="PL"/>
      </w:pPr>
    </w:p>
    <w:p w14:paraId="5B8FE4DF" w14:textId="77777777" w:rsidR="00C34F65" w:rsidRPr="00C34F65" w:rsidRDefault="00C34F65" w:rsidP="00C34F65">
      <w:pPr>
        <w:pStyle w:val="PL"/>
      </w:pPr>
      <w:r w:rsidRPr="00C34F65">
        <w:t xml:space="preserve">    leaf latency {</w:t>
      </w:r>
    </w:p>
    <w:p w14:paraId="3A4C22F7" w14:textId="77777777" w:rsidR="00C34F65" w:rsidRPr="00C34F65" w:rsidRDefault="00C34F65" w:rsidP="00C34F65">
      <w:pPr>
        <w:pStyle w:val="PL"/>
      </w:pPr>
      <w:r w:rsidRPr="00C34F65">
        <w:t xml:space="preserve">      description "The packet transmission latency (milliseconds) through </w:t>
      </w:r>
    </w:p>
    <w:p w14:paraId="15E64369" w14:textId="77777777" w:rsidR="00C34F65" w:rsidRPr="00C34F65" w:rsidRDefault="00C34F65" w:rsidP="00C34F65">
      <w:pPr>
        <w:pStyle w:val="PL"/>
      </w:pPr>
      <w:r w:rsidRPr="00C34F65">
        <w:t xml:space="preserve">        the RAN, CN, and TN part of 5G network, used to evaluate utilization </w:t>
      </w:r>
    </w:p>
    <w:p w14:paraId="3DB4D947" w14:textId="77777777" w:rsidR="00C34F65" w:rsidRPr="00C34F65" w:rsidRDefault="00C34F65" w:rsidP="00C34F65">
      <w:pPr>
        <w:pStyle w:val="PL"/>
      </w:pPr>
      <w:r w:rsidRPr="00C34F65">
        <w:t xml:space="preserve">        performance of the end-to-end network slice instance.";</w:t>
      </w:r>
    </w:p>
    <w:p w14:paraId="5E00533B" w14:textId="77777777" w:rsidR="00C34F65" w:rsidRPr="00C34F65" w:rsidRDefault="00C34F65" w:rsidP="00C34F65">
      <w:pPr>
        <w:pStyle w:val="PL"/>
      </w:pPr>
      <w:r w:rsidRPr="00C34F65">
        <w:t xml:space="preserve">      reference "3GPP TS 28.554 clause 6.3.1";</w:t>
      </w:r>
    </w:p>
    <w:p w14:paraId="4D85E17D" w14:textId="77777777" w:rsidR="00C34F65" w:rsidRPr="00C34F65" w:rsidRDefault="00C34F65" w:rsidP="00C34F65">
      <w:pPr>
        <w:pStyle w:val="PL"/>
      </w:pPr>
      <w:r w:rsidRPr="00C34F65">
        <w:t xml:space="preserve">      mandatory true;</w:t>
      </w:r>
    </w:p>
    <w:p w14:paraId="24285732" w14:textId="77777777" w:rsidR="00C34F65" w:rsidRPr="00C34F65" w:rsidRDefault="00C34F65" w:rsidP="00C34F65">
      <w:pPr>
        <w:pStyle w:val="PL"/>
      </w:pPr>
      <w:r w:rsidRPr="00C34F65">
        <w:t xml:space="preserve">      type uint16;</w:t>
      </w:r>
    </w:p>
    <w:p w14:paraId="3AA5EA63" w14:textId="77777777" w:rsidR="00C34F65" w:rsidRPr="00C34F65" w:rsidRDefault="00C34F65" w:rsidP="00C34F65">
      <w:pPr>
        <w:pStyle w:val="PL"/>
      </w:pPr>
      <w:r w:rsidRPr="00C34F65">
        <w:t xml:space="preserve">      units milliseconds;</w:t>
      </w:r>
    </w:p>
    <w:p w14:paraId="0A1DADE9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FA5843C" w14:textId="77777777" w:rsidR="00C34F65" w:rsidRPr="00C34F65" w:rsidRDefault="00C34F65" w:rsidP="00C34F65">
      <w:pPr>
        <w:pStyle w:val="PL"/>
      </w:pPr>
    </w:p>
    <w:p w14:paraId="7BCEBB4C" w14:textId="77777777" w:rsidR="00C34F65" w:rsidRPr="00C34F65" w:rsidRDefault="00C34F65" w:rsidP="00C34F65">
      <w:pPr>
        <w:pStyle w:val="PL"/>
      </w:pPr>
      <w:r w:rsidRPr="00C34F65">
        <w:t xml:space="preserve">    leaf uEMobilityLevel {</w:t>
      </w:r>
    </w:p>
    <w:p w14:paraId="44F45A14" w14:textId="77777777" w:rsidR="00C34F65" w:rsidRPr="00C34F65" w:rsidRDefault="00C34F65" w:rsidP="00C34F65">
      <w:pPr>
        <w:pStyle w:val="PL"/>
      </w:pPr>
      <w:r w:rsidRPr="00C34F65">
        <w:t xml:space="preserve">      description "The mobility level of UE accessing the network slice </w:t>
      </w:r>
    </w:p>
    <w:p w14:paraId="6D309AB0" w14:textId="77777777" w:rsidR="00C34F65" w:rsidRPr="00C34F65" w:rsidRDefault="00C34F65" w:rsidP="00C34F65">
      <w:pPr>
        <w:pStyle w:val="PL"/>
      </w:pPr>
      <w:r w:rsidRPr="00C34F65">
        <w:t xml:space="preserve">        instance.";</w:t>
      </w:r>
    </w:p>
    <w:p w14:paraId="7CAB4194" w14:textId="77777777" w:rsidR="00C34F65" w:rsidRPr="00C34F65" w:rsidRDefault="00C34F65" w:rsidP="00C34F65">
      <w:pPr>
        <w:pStyle w:val="PL"/>
      </w:pPr>
      <w:r w:rsidRPr="00C34F65">
        <w:t xml:space="preserve">      reference "3GPP TS 22.261 clause 6.2.1";</w:t>
      </w:r>
    </w:p>
    <w:p w14:paraId="50FFBD7B" w14:textId="77777777" w:rsidR="00C34F65" w:rsidRPr="00C34F65" w:rsidRDefault="00C34F65" w:rsidP="00C34F65">
      <w:pPr>
        <w:pStyle w:val="PL"/>
      </w:pPr>
      <w:r w:rsidRPr="00C34F65">
        <w:t xml:space="preserve">      type types3gpp:UeMobilityLevel;</w:t>
      </w:r>
    </w:p>
    <w:p w14:paraId="7E14F51E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050C6D26" w14:textId="77777777" w:rsidR="00C34F65" w:rsidRPr="00C34F65" w:rsidRDefault="00C34F65" w:rsidP="00C34F65">
      <w:pPr>
        <w:pStyle w:val="PL"/>
      </w:pPr>
    </w:p>
    <w:p w14:paraId="48C3F7FC" w14:textId="77777777" w:rsidR="00C34F65" w:rsidRPr="00C34F65" w:rsidRDefault="00C34F65" w:rsidP="00C34F65">
      <w:pPr>
        <w:pStyle w:val="PL"/>
      </w:pPr>
      <w:r w:rsidRPr="00C34F65">
        <w:t xml:space="preserve">    leaf resourceSharingLevel {</w:t>
      </w:r>
    </w:p>
    <w:p w14:paraId="210D6CB2" w14:textId="77777777" w:rsidR="00C34F65" w:rsidRPr="00C34F65" w:rsidRDefault="00C34F65" w:rsidP="00C34F65">
      <w:pPr>
        <w:pStyle w:val="PL"/>
      </w:pPr>
      <w:r w:rsidRPr="00C34F65">
        <w:t xml:space="preserve">      description "Specifies whether the resources to be allocated to the </w:t>
      </w:r>
    </w:p>
    <w:p w14:paraId="1B0F9C98" w14:textId="77777777" w:rsidR="00C34F65" w:rsidRPr="00C34F65" w:rsidRDefault="00C34F65" w:rsidP="00C34F65">
      <w:pPr>
        <w:pStyle w:val="PL"/>
      </w:pPr>
      <w:r w:rsidRPr="00C34F65">
        <w:t xml:space="preserve">        network slice instance may be shared with another network slice </w:t>
      </w:r>
    </w:p>
    <w:p w14:paraId="40F721F9" w14:textId="77777777" w:rsidR="00C34F65" w:rsidRPr="00C34F65" w:rsidRDefault="00C34F65" w:rsidP="00C34F65">
      <w:pPr>
        <w:pStyle w:val="PL"/>
      </w:pPr>
      <w:r w:rsidRPr="00C34F65">
        <w:t xml:space="preserve">        instance(s).";</w:t>
      </w:r>
    </w:p>
    <w:p w14:paraId="63DF347B" w14:textId="77777777" w:rsidR="00C34F65" w:rsidRPr="00C34F65" w:rsidRDefault="00C34F65" w:rsidP="00C34F65">
      <w:pPr>
        <w:pStyle w:val="PL"/>
      </w:pPr>
      <w:r w:rsidRPr="00C34F65">
        <w:lastRenderedPageBreak/>
        <w:t xml:space="preserve">      type types3gpp:ResourceSharingLevel;</w:t>
      </w:r>
    </w:p>
    <w:p w14:paraId="04ED4986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E2A504E" w14:textId="77777777" w:rsidR="00C34F65" w:rsidRPr="00C34F65" w:rsidRDefault="00C34F65" w:rsidP="00C34F65">
      <w:pPr>
        <w:pStyle w:val="PL"/>
      </w:pPr>
    </w:p>
    <w:p w14:paraId="585783C5" w14:textId="77777777" w:rsidR="00C34F65" w:rsidRPr="00C34F65" w:rsidRDefault="00C34F65" w:rsidP="00C34F65">
      <w:pPr>
        <w:pStyle w:val="PL"/>
      </w:pPr>
      <w:r w:rsidRPr="00C34F65">
        <w:t xml:space="preserve">    //Stage2 issue: The sNSSAIList above specifies one or potentially </w:t>
      </w:r>
    </w:p>
    <w:p w14:paraId="306708B0" w14:textId="77777777" w:rsidR="00C34F65" w:rsidRPr="00C34F65" w:rsidRDefault="00C34F65" w:rsidP="00C34F65">
      <w:pPr>
        <w:pStyle w:val="PL"/>
      </w:pPr>
      <w:r w:rsidRPr="00C34F65">
        <w:t xml:space="preserve">    //              several sST objects for the service profile.</w:t>
      </w:r>
    </w:p>
    <w:p w14:paraId="7BC525E5" w14:textId="77777777" w:rsidR="00C34F65" w:rsidRPr="00C34F65" w:rsidRDefault="00C34F65" w:rsidP="00C34F65">
      <w:pPr>
        <w:pStyle w:val="PL"/>
      </w:pPr>
      <w:r w:rsidRPr="00C34F65">
        <w:t xml:space="preserve">    //              How do they relate?</w:t>
      </w:r>
    </w:p>
    <w:p w14:paraId="554BB9DA" w14:textId="77777777" w:rsidR="00C34F65" w:rsidRPr="00C34F65" w:rsidRDefault="00C34F65" w:rsidP="00C34F65">
      <w:pPr>
        <w:pStyle w:val="PL"/>
      </w:pPr>
      <w:r w:rsidRPr="00C34F65">
        <w:t xml:space="preserve">    leaf sST {</w:t>
      </w:r>
    </w:p>
    <w:p w14:paraId="5525BD2E" w14:textId="77777777" w:rsidR="00C34F65" w:rsidRPr="00C34F65" w:rsidRDefault="00C34F65" w:rsidP="00C34F65">
      <w:pPr>
        <w:pStyle w:val="PL"/>
      </w:pPr>
      <w:r w:rsidRPr="00C34F65">
        <w:t xml:space="preserve">      description "Specifies the slice/service type. See 3GPP TS 23.501 </w:t>
      </w:r>
    </w:p>
    <w:p w14:paraId="23D77783" w14:textId="77777777" w:rsidR="00C34F65" w:rsidRPr="00C34F65" w:rsidRDefault="00C34F65" w:rsidP="00C34F65">
      <w:pPr>
        <w:pStyle w:val="PL"/>
      </w:pPr>
      <w:r w:rsidRPr="00C34F65">
        <w:t xml:space="preserve">        for defined values.";</w:t>
      </w:r>
    </w:p>
    <w:p w14:paraId="1C10A25A" w14:textId="77777777" w:rsidR="00C34F65" w:rsidRPr="00C34F65" w:rsidRDefault="00C34F65" w:rsidP="00C34F65">
      <w:pPr>
        <w:pStyle w:val="PL"/>
      </w:pPr>
      <w:r w:rsidRPr="00C34F65">
        <w:t xml:space="preserve">      mandatory true;</w:t>
      </w:r>
    </w:p>
    <w:p w14:paraId="45310E4B" w14:textId="77777777" w:rsidR="00C34F65" w:rsidRPr="00C34F65" w:rsidRDefault="00C34F65" w:rsidP="00C34F65">
      <w:pPr>
        <w:pStyle w:val="PL"/>
      </w:pPr>
      <w:r w:rsidRPr="00C34F65">
        <w:t xml:space="preserve">      type uint32;</w:t>
      </w:r>
    </w:p>
    <w:p w14:paraId="05FE248C" w14:textId="77777777" w:rsidR="00C34F65" w:rsidRPr="00C34F65" w:rsidRDefault="00C34F65" w:rsidP="00C34F65">
      <w:pPr>
        <w:pStyle w:val="PL"/>
      </w:pPr>
      <w:r w:rsidRPr="00C34F65">
        <w:t xml:space="preserve">      reference "3GPP TS 23.501 5.15.2.2";</w:t>
      </w:r>
    </w:p>
    <w:p w14:paraId="01CCC569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7BE099D" w14:textId="77777777" w:rsidR="00C34F65" w:rsidRPr="00C34F65" w:rsidRDefault="00C34F65" w:rsidP="00C34F65">
      <w:pPr>
        <w:pStyle w:val="PL"/>
      </w:pPr>
    </w:p>
    <w:p w14:paraId="408395EB" w14:textId="77777777" w:rsidR="00C34F65" w:rsidRPr="00C34F65" w:rsidRDefault="00C34F65" w:rsidP="00C34F65">
      <w:pPr>
        <w:pStyle w:val="PL"/>
      </w:pPr>
      <w:r w:rsidRPr="00C34F65">
        <w:t xml:space="preserve">    leaf availability {</w:t>
      </w:r>
    </w:p>
    <w:p w14:paraId="131B2699" w14:textId="77777777" w:rsidR="00C34F65" w:rsidRPr="00C34F65" w:rsidRDefault="00C34F65" w:rsidP="00C34F65">
      <w:pPr>
        <w:pStyle w:val="PL"/>
      </w:pPr>
      <w:r w:rsidRPr="00C34F65">
        <w:t xml:space="preserve">      description "The availability requirement for a network slice </w:t>
      </w:r>
    </w:p>
    <w:p w14:paraId="13A48756" w14:textId="77777777" w:rsidR="00C34F65" w:rsidRPr="00C34F65" w:rsidRDefault="00C34F65" w:rsidP="00C34F65">
      <w:pPr>
        <w:pStyle w:val="PL"/>
      </w:pPr>
      <w:r w:rsidRPr="00C34F65">
        <w:t xml:space="preserve">        instance, expressed as a percentage.";</w:t>
      </w:r>
    </w:p>
    <w:p w14:paraId="29E8BA39" w14:textId="77777777" w:rsidR="00C34F65" w:rsidRPr="00C34F65" w:rsidRDefault="00C34F65" w:rsidP="00C34F65">
      <w:pPr>
        <w:pStyle w:val="PL"/>
      </w:pPr>
      <w:r w:rsidRPr="00C34F65">
        <w:t xml:space="preserve">      type availability-percentage;</w:t>
      </w:r>
    </w:p>
    <w:p w14:paraId="603CD739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919A098" w14:textId="77777777" w:rsidR="00C34F65" w:rsidRPr="00C34F65" w:rsidRDefault="00C34F65" w:rsidP="00C34F65">
      <w:pPr>
        <w:pStyle w:val="PL"/>
      </w:pPr>
    </w:p>
    <w:p w14:paraId="07329681" w14:textId="77777777" w:rsidR="00C34F65" w:rsidRPr="00C34F65" w:rsidRDefault="00C34F65" w:rsidP="00C34F65">
      <w:pPr>
        <w:pStyle w:val="PL"/>
      </w:pPr>
      <w:r w:rsidRPr="00C34F65">
        <w:t xml:space="preserve">    list delayTolerance {</w:t>
      </w:r>
    </w:p>
    <w:p w14:paraId="3AC47794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properties of service delivery </w:t>
      </w:r>
    </w:p>
    <w:p w14:paraId="1E2C42C2" w14:textId="77777777" w:rsidR="00C34F65" w:rsidRPr="00C34F65" w:rsidRDefault="00C34F65" w:rsidP="00C34F65">
      <w:pPr>
        <w:pStyle w:val="PL"/>
      </w:pPr>
      <w:r w:rsidRPr="00C34F65">
        <w:t xml:space="preserve">        flexibility, especially for the vertical services that are not </w:t>
      </w:r>
    </w:p>
    <w:p w14:paraId="2309C5B9" w14:textId="77777777" w:rsidR="00C34F65" w:rsidRPr="00C34F65" w:rsidRDefault="00C34F65" w:rsidP="00C34F65">
      <w:pPr>
        <w:pStyle w:val="PL"/>
      </w:pPr>
      <w:r w:rsidRPr="00C34F65">
        <w:t xml:space="preserve">        chasing a high system performance.";</w:t>
      </w:r>
    </w:p>
    <w:p w14:paraId="48F31B5B" w14:textId="77777777" w:rsidR="00C34F65" w:rsidRPr="00C34F65" w:rsidRDefault="00C34F65" w:rsidP="00C34F65">
      <w:pPr>
        <w:pStyle w:val="PL"/>
      </w:pPr>
      <w:r w:rsidRPr="00C34F65">
        <w:t xml:space="preserve">      reference "TS 22.104 clause 4.3";</w:t>
      </w:r>
    </w:p>
    <w:p w14:paraId="316D4109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4764BAFB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7E65F84F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28F3F9B1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32BED30B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5DB31B5F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3B2DE534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ABEBFA0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32CA3EC2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13D665F5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23121470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07A6DB84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27400DBA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5F5B69F1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50FC266E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745B28AB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683418BC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31A5E4CD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444753A8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7F611CEF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4B9FF2E9" w14:textId="77777777" w:rsidR="00C34F65" w:rsidRPr="00C34F65" w:rsidRDefault="00C34F65" w:rsidP="00C34F65">
      <w:pPr>
        <w:pStyle w:val="PL"/>
      </w:pPr>
      <w:r w:rsidRPr="00C34F65">
        <w:t xml:space="preserve">      leaf support {</w:t>
      </w:r>
    </w:p>
    <w:p w14:paraId="5236B8AC" w14:textId="77777777" w:rsidR="00C34F65" w:rsidRPr="00C34F65" w:rsidRDefault="00C34F65" w:rsidP="00C34F65">
      <w:pPr>
        <w:pStyle w:val="PL"/>
      </w:pPr>
      <w:r w:rsidRPr="00C34F65">
        <w:t xml:space="preserve">        description "An attribute specifies whether or not the network </w:t>
      </w:r>
    </w:p>
    <w:p w14:paraId="18578B22" w14:textId="77777777" w:rsidR="00C34F65" w:rsidRPr="00C34F65" w:rsidRDefault="00C34F65" w:rsidP="00C34F65">
      <w:pPr>
        <w:pStyle w:val="PL"/>
      </w:pPr>
      <w:r w:rsidRPr="00C34F65">
        <w:t xml:space="preserve">          slice supports service delivery flexibility, especially for the </w:t>
      </w:r>
    </w:p>
    <w:p w14:paraId="7181595C" w14:textId="77777777" w:rsidR="00C34F65" w:rsidRPr="00C34F65" w:rsidRDefault="00C34F65" w:rsidP="00C34F65">
      <w:pPr>
        <w:pStyle w:val="PL"/>
      </w:pPr>
      <w:r w:rsidRPr="00C34F65">
        <w:t xml:space="preserve">          vertical services that are not chasing a high system performance.";</w:t>
      </w:r>
    </w:p>
    <w:p w14:paraId="0A4E1F9A" w14:textId="77777777" w:rsidR="00C34F65" w:rsidRPr="00C34F65" w:rsidRDefault="00C34F65" w:rsidP="00C34F65">
      <w:pPr>
        <w:pStyle w:val="PL"/>
      </w:pPr>
      <w:r w:rsidRPr="00C34F65">
        <w:t xml:space="preserve">        type ns3cmn:Support-enum;</w:t>
      </w:r>
    </w:p>
    <w:p w14:paraId="721F101D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2CBA1914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7A60E782" w14:textId="77777777" w:rsidR="00C34F65" w:rsidRPr="00C34F65" w:rsidRDefault="00C34F65" w:rsidP="00C34F65">
      <w:pPr>
        <w:pStyle w:val="PL"/>
      </w:pPr>
      <w:r w:rsidRPr="00C34F65">
        <w:t xml:space="preserve">    list deterministicComm {</w:t>
      </w:r>
    </w:p>
    <w:p w14:paraId="729E5EDC" w14:textId="77777777" w:rsidR="00C34F65" w:rsidRPr="00C34F65" w:rsidRDefault="00C34F65" w:rsidP="00C34F65">
      <w:pPr>
        <w:pStyle w:val="PL"/>
      </w:pPr>
      <w:r w:rsidRPr="00C34F65">
        <w:t xml:space="preserve">      //Stage2 issue: deterministicComm is not defined in 28.541 chapter 6, </w:t>
      </w:r>
    </w:p>
    <w:p w14:paraId="40AA08D8" w14:textId="77777777" w:rsidR="00C34F65" w:rsidRPr="00C34F65" w:rsidRDefault="00C34F65" w:rsidP="00C34F65">
      <w:pPr>
        <w:pStyle w:val="PL"/>
      </w:pPr>
      <w:r w:rsidRPr="00C34F65">
        <w:t xml:space="preserve">      //              but I guess deterministicComm is meant</w:t>
      </w:r>
    </w:p>
    <w:p w14:paraId="56222819" w14:textId="77777777" w:rsidR="00C34F65" w:rsidRPr="00C34F65" w:rsidRDefault="00C34F65" w:rsidP="00C34F65">
      <w:pPr>
        <w:pStyle w:val="PL"/>
      </w:pPr>
      <w:r w:rsidRPr="00C34F65">
        <w:t xml:space="preserve">      description "This list represents the properties of the deterministic </w:t>
      </w:r>
    </w:p>
    <w:p w14:paraId="77693AEB" w14:textId="77777777" w:rsidR="00C34F65" w:rsidRPr="00C34F65" w:rsidRDefault="00C34F65" w:rsidP="00C34F65">
      <w:pPr>
        <w:pStyle w:val="PL"/>
      </w:pPr>
      <w:r w:rsidRPr="00C34F65">
        <w:t xml:space="preserve">        communication for periodic user traffic. Periodic traffic refers to the </w:t>
      </w:r>
    </w:p>
    <w:p w14:paraId="1B064288" w14:textId="77777777" w:rsidR="00C34F65" w:rsidRPr="00C34F65" w:rsidRDefault="00C34F65" w:rsidP="00C34F65">
      <w:pPr>
        <w:pStyle w:val="PL"/>
      </w:pPr>
      <w:r w:rsidRPr="00C34F65">
        <w:t xml:space="preserve">        type of traffic with periodic transmissions.";</w:t>
      </w:r>
    </w:p>
    <w:p w14:paraId="5A332A4E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77EAD670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07317A4E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102DC04E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46372C21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4DA4C5E1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4548250D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7BC2352B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647E9D78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686BDF54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0D639873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40DC1BB7" w14:textId="77777777" w:rsidR="00C34F65" w:rsidRPr="00C34F65" w:rsidRDefault="00C34F65" w:rsidP="00C34F65">
      <w:pPr>
        <w:pStyle w:val="PL"/>
      </w:pPr>
      <w:r w:rsidRPr="00C34F65">
        <w:t xml:space="preserve">        config false;</w:t>
      </w:r>
    </w:p>
    <w:p w14:paraId="57200E33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03CDA8C0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03CF88A6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4BB9F2F0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37A9C897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078115D0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7E2E6E94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56550F70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83E1647" w14:textId="77777777" w:rsidR="00C34F65" w:rsidRPr="00C34F65" w:rsidRDefault="00C34F65" w:rsidP="00C34F65">
      <w:pPr>
        <w:pStyle w:val="PL"/>
      </w:pPr>
      <w:r w:rsidRPr="00C34F65">
        <w:lastRenderedPageBreak/>
        <w:t xml:space="preserve">      leaf availability {</w:t>
      </w:r>
    </w:p>
    <w:p w14:paraId="20E96C6C" w14:textId="77777777" w:rsidR="00C34F65" w:rsidRPr="00C34F65" w:rsidRDefault="00C34F65" w:rsidP="00C34F65">
      <w:pPr>
        <w:pStyle w:val="PL"/>
      </w:pPr>
      <w:r w:rsidRPr="00C34F65">
        <w:t xml:space="preserve">        //Stage2 issue: Defined differently in 28.541 chapter 6, but XML </w:t>
      </w:r>
    </w:p>
    <w:p w14:paraId="35F141C7" w14:textId="77777777" w:rsidR="00C34F65" w:rsidRPr="00C34F65" w:rsidRDefault="00C34F65" w:rsidP="00C34F65">
      <w:pPr>
        <w:pStyle w:val="PL"/>
      </w:pPr>
      <w:r w:rsidRPr="00C34F65">
        <w:t xml:space="preserve">        //              uses DeterministicCommAvailability</w:t>
      </w:r>
    </w:p>
    <w:p w14:paraId="03754145" w14:textId="77777777" w:rsidR="00C34F65" w:rsidRPr="00C34F65" w:rsidRDefault="00C34F65" w:rsidP="00C34F65">
      <w:pPr>
        <w:pStyle w:val="PL"/>
      </w:pPr>
      <w:r w:rsidRPr="00C34F65">
        <w:t xml:space="preserve">        config false;</w:t>
      </w:r>
    </w:p>
    <w:p w14:paraId="44559C9A" w14:textId="77777777" w:rsidR="00C34F65" w:rsidRPr="00C34F65" w:rsidRDefault="00C34F65" w:rsidP="00C34F65">
      <w:pPr>
        <w:pStyle w:val="PL"/>
      </w:pPr>
      <w:r w:rsidRPr="00C34F65">
        <w:t xml:space="preserve">        type ns3cmn:DeterminCommAvailability;</w:t>
      </w:r>
    </w:p>
    <w:p w14:paraId="2365A40D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0D5353FA" w14:textId="77777777" w:rsidR="00C34F65" w:rsidRPr="00C34F65" w:rsidRDefault="00C34F65" w:rsidP="00C34F65">
      <w:pPr>
        <w:pStyle w:val="PL"/>
      </w:pPr>
      <w:r w:rsidRPr="00C34F65">
        <w:t xml:space="preserve">      leaf periodicityList {</w:t>
      </w:r>
    </w:p>
    <w:p w14:paraId="50C95BB6" w14:textId="77777777" w:rsidR="00C34F65" w:rsidRPr="00C34F65" w:rsidRDefault="00C34F65" w:rsidP="00C34F65">
      <w:pPr>
        <w:pStyle w:val="PL"/>
      </w:pPr>
      <w:r w:rsidRPr="00C34F65">
        <w:t xml:space="preserve">        //Stage2 issue: Not defined in 28.541 chapter 6. XML and YAML </w:t>
      </w:r>
    </w:p>
    <w:p w14:paraId="57D0304E" w14:textId="77777777" w:rsidR="00C34F65" w:rsidRPr="00C34F65" w:rsidRDefault="00C34F65" w:rsidP="00C34F65">
      <w:pPr>
        <w:pStyle w:val="PL"/>
      </w:pPr>
      <w:r w:rsidRPr="00C34F65">
        <w:t xml:space="preserve">        //              says "string".</w:t>
      </w:r>
    </w:p>
    <w:p w14:paraId="68D9FC59" w14:textId="77777777" w:rsidR="00C34F65" w:rsidRPr="00C34F65" w:rsidRDefault="00C34F65" w:rsidP="00C34F65">
      <w:pPr>
        <w:pStyle w:val="PL"/>
      </w:pPr>
      <w:r w:rsidRPr="00C34F65">
        <w:t xml:space="preserve">        type string;</w:t>
      </w:r>
    </w:p>
    <w:p w14:paraId="0DB2BE46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D3A320A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5C9E5C5C" w14:textId="77777777" w:rsidR="00C34F65" w:rsidRPr="00C34F65" w:rsidRDefault="00C34F65" w:rsidP="00C34F65">
      <w:pPr>
        <w:pStyle w:val="PL"/>
      </w:pPr>
      <w:r w:rsidRPr="00C34F65">
        <w:t xml:space="preserve">    list dLThptPerSlice {</w:t>
      </w:r>
    </w:p>
    <w:p w14:paraId="424A0E23" w14:textId="77777777" w:rsidR="00C34F65" w:rsidRPr="00C34F65" w:rsidRDefault="00C34F65" w:rsidP="00C34F65">
      <w:pPr>
        <w:pStyle w:val="PL"/>
      </w:pPr>
      <w:r w:rsidRPr="00C34F65">
        <w:t xml:space="preserve">      description "This attribute defines achievable data rate of the </w:t>
      </w:r>
    </w:p>
    <w:p w14:paraId="2E0D30F4" w14:textId="77777777" w:rsidR="00C34F65" w:rsidRPr="00C34F65" w:rsidRDefault="00C34F65" w:rsidP="00C34F65">
      <w:pPr>
        <w:pStyle w:val="PL"/>
      </w:pPr>
      <w:r w:rsidRPr="00C34F65">
        <w:t xml:space="preserve">        network slice in downlink that is available ubiquitously across </w:t>
      </w:r>
    </w:p>
    <w:p w14:paraId="4B1BCB1E" w14:textId="77777777" w:rsidR="00C34F65" w:rsidRPr="00C34F65" w:rsidRDefault="00C34F65" w:rsidP="00C34F65">
      <w:pPr>
        <w:pStyle w:val="PL"/>
      </w:pPr>
      <w:r w:rsidRPr="00C34F65">
        <w:t xml:space="preserve">        the coverage area of the slice";</w:t>
      </w:r>
    </w:p>
    <w:p w14:paraId="044C2CDF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79621ADC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43AD5E6F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6D0CB38B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1B50D8EE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079ED8A3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3E9A533" w14:textId="77777777" w:rsidR="00C34F65" w:rsidRPr="00C34F65" w:rsidRDefault="00C34F65" w:rsidP="00C34F65">
      <w:pPr>
        <w:pStyle w:val="PL"/>
      </w:pPr>
      <w:r w:rsidRPr="00C34F65">
        <w:t xml:space="preserve">      uses ns3cmn:XLThptGrp;</w:t>
      </w:r>
    </w:p>
    <w:p w14:paraId="65739A60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EF630AA" w14:textId="77777777" w:rsidR="00C34F65" w:rsidRPr="00C34F65" w:rsidRDefault="00C34F65" w:rsidP="00C34F65">
      <w:pPr>
        <w:pStyle w:val="PL"/>
      </w:pPr>
      <w:r w:rsidRPr="00C34F65">
        <w:t xml:space="preserve">    list dLThptPerUE {</w:t>
      </w:r>
    </w:p>
    <w:p w14:paraId="65B5B0CA" w14:textId="77777777" w:rsidR="00C34F65" w:rsidRPr="00C34F65" w:rsidRDefault="00C34F65" w:rsidP="00C34F65">
      <w:pPr>
        <w:pStyle w:val="PL"/>
      </w:pPr>
      <w:r w:rsidRPr="00C34F65">
        <w:t xml:space="preserve">      description "This attribute defines data rate supported by the network </w:t>
      </w:r>
    </w:p>
    <w:p w14:paraId="064C16B8" w14:textId="77777777" w:rsidR="00C34F65" w:rsidRPr="00C34F65" w:rsidRDefault="00C34F65" w:rsidP="00C34F65">
      <w:pPr>
        <w:pStyle w:val="PL"/>
      </w:pPr>
      <w:r w:rsidRPr="00C34F65">
        <w:t xml:space="preserve">        slice per UE";</w:t>
      </w:r>
    </w:p>
    <w:p w14:paraId="30104273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7AD1F2B1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635863FD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5100CC22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26A40B6C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7E56E441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67F9064" w14:textId="77777777" w:rsidR="00C34F65" w:rsidRPr="00C34F65" w:rsidRDefault="00C34F65" w:rsidP="00C34F65">
      <w:pPr>
        <w:pStyle w:val="PL"/>
      </w:pPr>
      <w:r w:rsidRPr="00C34F65">
        <w:t xml:space="preserve">      uses ns3cmn:XLThptGrp;</w:t>
      </w:r>
    </w:p>
    <w:p w14:paraId="46D3330E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F5A7B0D" w14:textId="77777777" w:rsidR="00C34F65" w:rsidRPr="00C34F65" w:rsidRDefault="00C34F65" w:rsidP="00C34F65">
      <w:pPr>
        <w:pStyle w:val="PL"/>
      </w:pPr>
      <w:r w:rsidRPr="00C34F65">
        <w:t xml:space="preserve">    list uLThptPerSlice {</w:t>
      </w:r>
    </w:p>
    <w:p w14:paraId="3D2F68D5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5ED57550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3E027845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7FCCD2B8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6FBCCD02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3911C2C8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96A52A3" w14:textId="77777777" w:rsidR="00C34F65" w:rsidRPr="00C34F65" w:rsidRDefault="00C34F65" w:rsidP="00C34F65">
      <w:pPr>
        <w:pStyle w:val="PL"/>
      </w:pPr>
      <w:r w:rsidRPr="00C34F65">
        <w:t xml:space="preserve">      description "This attribute defines achievable data rate of the </w:t>
      </w:r>
    </w:p>
    <w:p w14:paraId="7EF12B33" w14:textId="77777777" w:rsidR="00C34F65" w:rsidRPr="00C34F65" w:rsidRDefault="00C34F65" w:rsidP="00C34F65">
      <w:pPr>
        <w:pStyle w:val="PL"/>
      </w:pPr>
      <w:r w:rsidRPr="00C34F65">
        <w:t xml:space="preserve">        network slice in uplink that is available ubiquitously across </w:t>
      </w:r>
    </w:p>
    <w:p w14:paraId="05134AA1" w14:textId="77777777" w:rsidR="00C34F65" w:rsidRPr="00C34F65" w:rsidRDefault="00C34F65" w:rsidP="00C34F65">
      <w:pPr>
        <w:pStyle w:val="PL"/>
      </w:pPr>
      <w:r w:rsidRPr="00C34F65">
        <w:t xml:space="preserve">        the coverage area of the slice";</w:t>
      </w:r>
    </w:p>
    <w:p w14:paraId="5022A2C8" w14:textId="77777777" w:rsidR="00C34F65" w:rsidRPr="00C34F65" w:rsidRDefault="00C34F65" w:rsidP="00C34F65">
      <w:pPr>
        <w:pStyle w:val="PL"/>
      </w:pPr>
      <w:r w:rsidRPr="00C34F65">
        <w:t xml:space="preserve">      uses ns3cmn:XLThptGrp;</w:t>
      </w:r>
    </w:p>
    <w:p w14:paraId="5BCBB782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314BE2CD" w14:textId="77777777" w:rsidR="00C34F65" w:rsidRPr="00C34F65" w:rsidRDefault="00C34F65" w:rsidP="00C34F65">
      <w:pPr>
        <w:pStyle w:val="PL"/>
      </w:pPr>
      <w:r w:rsidRPr="00C34F65">
        <w:t xml:space="preserve">    list uLThptPerUE {</w:t>
      </w:r>
    </w:p>
    <w:p w14:paraId="47488D84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4569DFE3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09BEE6A1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7BA255D3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1DC3675B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6C60D085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592C5C93" w14:textId="77777777" w:rsidR="00C34F65" w:rsidRPr="00C34F65" w:rsidRDefault="00C34F65" w:rsidP="00C34F65">
      <w:pPr>
        <w:pStyle w:val="PL"/>
      </w:pPr>
      <w:r w:rsidRPr="00C34F65">
        <w:t xml:space="preserve">      description "This attribute defines data rate supported by the </w:t>
      </w:r>
    </w:p>
    <w:p w14:paraId="15E860BA" w14:textId="77777777" w:rsidR="00C34F65" w:rsidRPr="00C34F65" w:rsidRDefault="00C34F65" w:rsidP="00C34F65">
      <w:pPr>
        <w:pStyle w:val="PL"/>
      </w:pPr>
      <w:r w:rsidRPr="00C34F65">
        <w:t xml:space="preserve">        network slice per UE";</w:t>
      </w:r>
    </w:p>
    <w:p w14:paraId="0ED37393" w14:textId="77777777" w:rsidR="00C34F65" w:rsidRPr="00C34F65" w:rsidRDefault="00C34F65" w:rsidP="00C34F65">
      <w:pPr>
        <w:pStyle w:val="PL"/>
      </w:pPr>
      <w:r w:rsidRPr="00C34F65">
        <w:t xml:space="preserve">      uses ns3cmn:XLThptGrp;</w:t>
      </w:r>
    </w:p>
    <w:p w14:paraId="61058420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2BAAA288" w14:textId="77777777" w:rsidR="00C34F65" w:rsidRPr="00C34F65" w:rsidRDefault="00C34F65" w:rsidP="00C34F65">
      <w:pPr>
        <w:pStyle w:val="PL"/>
      </w:pPr>
      <w:r w:rsidRPr="00C34F65">
        <w:t xml:space="preserve">    list maxPktSize {</w:t>
      </w:r>
    </w:p>
    <w:p w14:paraId="4C2A0C41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0424F315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188E1B76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1EC04580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51370BDA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47CE878E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593338DD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D194DCE" w14:textId="77777777" w:rsidR="00C34F65" w:rsidRPr="00C34F65" w:rsidRDefault="00C34F65" w:rsidP="00C34F65">
      <w:pPr>
        <w:pStyle w:val="PL"/>
      </w:pPr>
      <w:r w:rsidRPr="00C34F65">
        <w:t xml:space="preserve">      description "This parameter specifies the maximum packet size </w:t>
      </w:r>
    </w:p>
    <w:p w14:paraId="6ECA914E" w14:textId="77777777" w:rsidR="00C34F65" w:rsidRPr="00C34F65" w:rsidRDefault="00C34F65" w:rsidP="00C34F65">
      <w:pPr>
        <w:pStyle w:val="PL"/>
      </w:pPr>
      <w:r w:rsidRPr="00C34F65">
        <w:t xml:space="preserve">        supported by the network slice";</w:t>
      </w:r>
    </w:p>
    <w:p w14:paraId="6C354363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52671617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57C74433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12903C2F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4261A0E1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3665AE5B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75DEB1FF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7B5F74C6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180FDAED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334E677A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61E481B2" w14:textId="77777777" w:rsidR="00C34F65" w:rsidRPr="00C34F65" w:rsidRDefault="00C34F65" w:rsidP="00C34F65">
      <w:pPr>
        <w:pStyle w:val="PL"/>
      </w:pPr>
      <w:r w:rsidRPr="00C34F65">
        <w:lastRenderedPageBreak/>
        <w:t xml:space="preserve">        }</w:t>
      </w:r>
    </w:p>
    <w:p w14:paraId="1650635B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25005DCC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A1B1661" w14:textId="77777777" w:rsidR="00C34F65" w:rsidRPr="00C34F65" w:rsidRDefault="00C34F65" w:rsidP="00C34F65">
      <w:pPr>
        <w:pStyle w:val="PL"/>
      </w:pPr>
      <w:r w:rsidRPr="00C34F65">
        <w:t xml:space="preserve">      leaf maxSize {</w:t>
      </w:r>
    </w:p>
    <w:p w14:paraId="1C3654B7" w14:textId="77777777" w:rsidR="00C34F65" w:rsidRPr="00C34F65" w:rsidRDefault="00C34F65" w:rsidP="00C34F65">
      <w:pPr>
        <w:pStyle w:val="PL"/>
      </w:pPr>
      <w:r w:rsidRPr="00C34F65">
        <w:t xml:space="preserve">        //Stage2 issue: Not defined in 28.541, guessing integer bytes</w:t>
      </w:r>
    </w:p>
    <w:p w14:paraId="6B5CC346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60BC499E" w14:textId="77777777" w:rsidR="00C34F65" w:rsidRPr="00C34F65" w:rsidRDefault="00C34F65" w:rsidP="00C34F65">
      <w:pPr>
        <w:pStyle w:val="PL"/>
      </w:pPr>
      <w:r w:rsidRPr="00C34F65">
        <w:t xml:space="preserve">        units bytes;</w:t>
      </w:r>
    </w:p>
    <w:p w14:paraId="32610F89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509DCC24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50AD64F5" w14:textId="77777777" w:rsidR="00C34F65" w:rsidRPr="00C34F65" w:rsidRDefault="00C34F65" w:rsidP="00C34F65">
      <w:pPr>
        <w:pStyle w:val="PL"/>
      </w:pPr>
      <w:r w:rsidRPr="00C34F65">
        <w:t xml:space="preserve">    list maxNumberofPDUSessions {</w:t>
      </w:r>
    </w:p>
    <w:p w14:paraId="2706E9B7" w14:textId="77777777" w:rsidR="00C34F65" w:rsidRPr="00C34F65" w:rsidRDefault="00C34F65" w:rsidP="00C34F65">
      <w:pPr>
        <w:pStyle w:val="PL"/>
      </w:pPr>
      <w:r w:rsidRPr="00C34F65">
        <w:t xml:space="preserve">      description "Represents the maximum number of </w:t>
      </w:r>
    </w:p>
    <w:p w14:paraId="4F40DBBC" w14:textId="77777777" w:rsidR="00C34F65" w:rsidRPr="00C34F65" w:rsidRDefault="00C34F65" w:rsidP="00C34F65">
      <w:pPr>
        <w:pStyle w:val="PL"/>
      </w:pPr>
      <w:r w:rsidRPr="00C34F65">
        <w:t xml:space="preserve">        concurrent PDU sessions supported by the network slice";</w:t>
      </w:r>
    </w:p>
    <w:p w14:paraId="063A955D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1080D100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38DEBA07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53936DE4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59EBAB61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411A8320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31254921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E733D0B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25F9C8D5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7A9A5457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0DA279F5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2D2D524B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3EBADA1E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214E86B2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5C920D50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6A15AE2C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5CC7AE57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73783012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64D91507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77089C5C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20636810" w14:textId="77777777" w:rsidR="00C34F65" w:rsidRPr="00C34F65" w:rsidRDefault="00C34F65" w:rsidP="00C34F65">
      <w:pPr>
        <w:pStyle w:val="PL"/>
      </w:pPr>
      <w:r w:rsidRPr="00C34F65">
        <w:t xml:space="preserve">      leaf nOofPDUSessions {</w:t>
      </w:r>
    </w:p>
    <w:p w14:paraId="209C045B" w14:textId="77777777" w:rsidR="00C34F65" w:rsidRPr="00C34F65" w:rsidRDefault="00C34F65" w:rsidP="00C34F65">
      <w:pPr>
        <w:pStyle w:val="PL"/>
      </w:pPr>
      <w:r w:rsidRPr="00C34F65">
        <w:t xml:space="preserve">        //Stage2 issue: Not defined in 28.541, guessing integer</w:t>
      </w:r>
    </w:p>
    <w:p w14:paraId="1C5FE908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267BA6CF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0BB10F0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5385BACD" w14:textId="77777777" w:rsidR="00C34F65" w:rsidRPr="00C34F65" w:rsidRDefault="00C34F65" w:rsidP="00C34F65">
      <w:pPr>
        <w:pStyle w:val="PL"/>
      </w:pPr>
      <w:r w:rsidRPr="00C34F65">
        <w:t xml:space="preserve">    list kPIMonitoring {</w:t>
      </w:r>
    </w:p>
    <w:p w14:paraId="4C5C2ECD" w14:textId="77777777" w:rsidR="00C34F65" w:rsidRPr="00C34F65" w:rsidRDefault="00C34F65" w:rsidP="00C34F65">
      <w:pPr>
        <w:pStyle w:val="PL"/>
      </w:pPr>
      <w:r w:rsidRPr="00C34F65">
        <w:t xml:space="preserve">      description "Represents performance monitoring";</w:t>
      </w:r>
    </w:p>
    <w:p w14:paraId="077C50A2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472E0861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4C044D8D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5C1FEBAB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4FA0E9F8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6B3CA9AE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11466935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553EC66F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644F624B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547ACC82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06047B56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74FC3921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0B288B3F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2D72A4DD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222B75DF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7855BFB4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0CA8587A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3156EC01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6EA8B83B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59B08F6A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57AC992" w14:textId="77777777" w:rsidR="00C34F65" w:rsidRPr="00C34F65" w:rsidRDefault="00C34F65" w:rsidP="00C34F65">
      <w:pPr>
        <w:pStyle w:val="PL"/>
      </w:pPr>
      <w:r w:rsidRPr="00C34F65">
        <w:t xml:space="preserve">      leaf kPIList {</w:t>
      </w:r>
    </w:p>
    <w:p w14:paraId="3293CDBE" w14:textId="77777777" w:rsidR="00C34F65" w:rsidRPr="00C34F65" w:rsidRDefault="00C34F65" w:rsidP="00C34F65">
      <w:pPr>
        <w:pStyle w:val="PL"/>
      </w:pPr>
      <w:r w:rsidRPr="00C34F65">
        <w:t xml:space="preserve">        //Stage2 issue: Data format not specified, low interoperability</w:t>
      </w:r>
    </w:p>
    <w:p w14:paraId="6B48B47C" w14:textId="77777777" w:rsidR="00C34F65" w:rsidRPr="00C34F65" w:rsidRDefault="00C34F65" w:rsidP="00C34F65">
      <w:pPr>
        <w:pStyle w:val="PL"/>
      </w:pPr>
      <w:r w:rsidRPr="00C34F65">
        <w:t xml:space="preserve">        description "An attribute specifies the name list of KQIs and KPIs </w:t>
      </w:r>
    </w:p>
    <w:p w14:paraId="5F40D74E" w14:textId="77777777" w:rsidR="00C34F65" w:rsidRPr="00C34F65" w:rsidRDefault="00C34F65" w:rsidP="00C34F65">
      <w:pPr>
        <w:pStyle w:val="PL"/>
      </w:pPr>
      <w:r w:rsidRPr="00C34F65">
        <w:t xml:space="preserve">        available for performance monitoring";</w:t>
      </w:r>
    </w:p>
    <w:p w14:paraId="5590B8A8" w14:textId="77777777" w:rsidR="00C34F65" w:rsidRPr="00C34F65" w:rsidRDefault="00C34F65" w:rsidP="00C34F65">
      <w:pPr>
        <w:pStyle w:val="PL"/>
      </w:pPr>
      <w:r w:rsidRPr="00C34F65">
        <w:t xml:space="preserve">        type string;</w:t>
      </w:r>
    </w:p>
    <w:p w14:paraId="2C08DF65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B6F01C7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CA41233" w14:textId="77777777" w:rsidR="00C34F65" w:rsidRPr="00C34F65" w:rsidRDefault="00C34F65" w:rsidP="00C34F65">
      <w:pPr>
        <w:pStyle w:val="PL"/>
      </w:pPr>
      <w:r w:rsidRPr="00C34F65">
        <w:t xml:space="preserve">    list userMgmtOpen {</w:t>
      </w:r>
    </w:p>
    <w:p w14:paraId="5D5AFF60" w14:textId="77777777" w:rsidR="00C34F65" w:rsidRPr="00C34F65" w:rsidRDefault="00C34F65" w:rsidP="00C34F65">
      <w:pPr>
        <w:pStyle w:val="PL"/>
      </w:pPr>
      <w:r w:rsidRPr="00C34F65">
        <w:t xml:space="preserve">      description "An attribute specifies whether or not the network slice </w:t>
      </w:r>
    </w:p>
    <w:p w14:paraId="0703DF58" w14:textId="77777777" w:rsidR="00C34F65" w:rsidRPr="00C34F65" w:rsidRDefault="00C34F65" w:rsidP="00C34F65">
      <w:pPr>
        <w:pStyle w:val="PL"/>
      </w:pPr>
      <w:r w:rsidRPr="00C34F65">
        <w:t xml:space="preserve">        supports the capability for the NSC to manage their users or groups </w:t>
      </w:r>
    </w:p>
    <w:p w14:paraId="3A9BE1CD" w14:textId="77777777" w:rsidR="00C34F65" w:rsidRPr="00C34F65" w:rsidRDefault="00C34F65" w:rsidP="00C34F65">
      <w:pPr>
        <w:pStyle w:val="PL"/>
      </w:pPr>
      <w:r w:rsidRPr="00C34F65">
        <w:t xml:space="preserve">        of users' network services and corresponding requirements.";</w:t>
      </w:r>
    </w:p>
    <w:p w14:paraId="09323D1C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675F0129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42BC5F41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4F9F26E4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27A3D059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527C9FCD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120B6187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59A93AA7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4C3C04DD" w14:textId="77777777" w:rsidR="00C34F65" w:rsidRPr="00C34F65" w:rsidRDefault="00C34F65" w:rsidP="00C34F65">
      <w:pPr>
        <w:pStyle w:val="PL"/>
      </w:pPr>
      <w:r w:rsidRPr="00C34F65">
        <w:lastRenderedPageBreak/>
        <w:t xml:space="preserve">        description "This list represents the common properties of service </w:t>
      </w:r>
    </w:p>
    <w:p w14:paraId="35937737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75514627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49FD49D1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1505B650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172FD74F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2163A6AD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06FDFE70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5916BC05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5837E189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72D416D0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4D7C25CB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2EC2BCE1" w14:textId="77777777" w:rsidR="00C34F65" w:rsidRPr="00C34F65" w:rsidRDefault="00C34F65" w:rsidP="00C34F65">
      <w:pPr>
        <w:pStyle w:val="PL"/>
      </w:pPr>
      <w:r w:rsidRPr="00C34F65">
        <w:t xml:space="preserve">      leaf support {</w:t>
      </w:r>
    </w:p>
    <w:p w14:paraId="7FD4DF4C" w14:textId="77777777" w:rsidR="00C34F65" w:rsidRPr="00C34F65" w:rsidRDefault="00C34F65" w:rsidP="00C34F65">
      <w:pPr>
        <w:pStyle w:val="PL"/>
      </w:pPr>
      <w:r w:rsidRPr="00C34F65">
        <w:t xml:space="preserve">        type ns3cmn:Support-enum;</w:t>
      </w:r>
    </w:p>
    <w:p w14:paraId="24876577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94C4DA2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7F4B4406" w14:textId="77777777" w:rsidR="00C34F65" w:rsidRPr="00C34F65" w:rsidRDefault="00C34F65" w:rsidP="00C34F65">
      <w:pPr>
        <w:pStyle w:val="PL"/>
      </w:pPr>
      <w:r w:rsidRPr="00C34F65">
        <w:t xml:space="preserve">    list v2XCommModels {</w:t>
      </w:r>
    </w:p>
    <w:p w14:paraId="057D83E8" w14:textId="77777777" w:rsidR="00C34F65" w:rsidRPr="00C34F65" w:rsidRDefault="00C34F65" w:rsidP="00C34F65">
      <w:pPr>
        <w:pStyle w:val="PL"/>
      </w:pPr>
      <w:r w:rsidRPr="00C34F65">
        <w:t xml:space="preserve">      description "An attribute specifies whether or not the V2X </w:t>
      </w:r>
    </w:p>
    <w:p w14:paraId="3B3A1A26" w14:textId="77777777" w:rsidR="00C34F65" w:rsidRPr="00C34F65" w:rsidRDefault="00C34F65" w:rsidP="00C34F65">
      <w:pPr>
        <w:pStyle w:val="PL"/>
      </w:pPr>
      <w:r w:rsidRPr="00C34F65">
        <w:t xml:space="preserve">        communication mode is supported by the network slice.";</w:t>
      </w:r>
    </w:p>
    <w:p w14:paraId="3F09E67E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79DC3C92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110CB436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2F6A492B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1B85D063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779830AA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248FEDA2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409C2DB4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429221AA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7B225756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6F7D839D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3D2F042A" w14:textId="77777777" w:rsidR="00C34F65" w:rsidRPr="00C34F65" w:rsidRDefault="00C34F65" w:rsidP="00C34F65">
      <w:pPr>
        <w:pStyle w:val="PL"/>
      </w:pPr>
      <w:r w:rsidRPr="00C34F65">
        <w:t xml:space="preserve">        tagging and exposure";</w:t>
      </w:r>
    </w:p>
    <w:p w14:paraId="4FBF88E9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01F441B1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1288DE1F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27BE154C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4243BA68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3B5311A8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7CD926C1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31B0BA51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3E8872C" w14:textId="77777777" w:rsidR="00C34F65" w:rsidRPr="00C34F65" w:rsidRDefault="00C34F65" w:rsidP="00C34F65">
      <w:pPr>
        <w:pStyle w:val="PL"/>
      </w:pPr>
      <w:r w:rsidRPr="00C34F65">
        <w:t xml:space="preserve">      leaf v2XMode {</w:t>
      </w:r>
    </w:p>
    <w:p w14:paraId="6A968357" w14:textId="77777777" w:rsidR="00C34F65" w:rsidRPr="00C34F65" w:rsidRDefault="00C34F65" w:rsidP="00C34F65">
      <w:pPr>
        <w:pStyle w:val="PL"/>
      </w:pPr>
      <w:r w:rsidRPr="00C34F65">
        <w:t xml:space="preserve">        type V2XMode-enum;</w:t>
      </w:r>
    </w:p>
    <w:p w14:paraId="2B399113" w14:textId="77777777" w:rsidR="00C34F65" w:rsidRPr="00C34F65" w:rsidRDefault="00C34F65" w:rsidP="00C34F65">
      <w:pPr>
        <w:pStyle w:val="PL"/>
      </w:pPr>
      <w:r w:rsidRPr="00C34F65">
        <w:t xml:space="preserve">      }        </w:t>
      </w:r>
    </w:p>
    <w:p w14:paraId="5A7F5207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617AC55C" w14:textId="77777777" w:rsidR="00C34F65" w:rsidRPr="00C34F65" w:rsidRDefault="00C34F65" w:rsidP="00C34F65">
      <w:pPr>
        <w:pStyle w:val="PL"/>
      </w:pPr>
      <w:r w:rsidRPr="00C34F65">
        <w:t xml:space="preserve">    list termDensity {</w:t>
      </w:r>
    </w:p>
    <w:p w14:paraId="3DF24D10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overall user density over </w:t>
      </w:r>
    </w:p>
    <w:p w14:paraId="13833535" w14:textId="77777777" w:rsidR="00C34F65" w:rsidRPr="00C34F65" w:rsidRDefault="00C34F65" w:rsidP="00C34F65">
      <w:pPr>
        <w:pStyle w:val="PL"/>
      </w:pPr>
      <w:r w:rsidRPr="00C34F65">
        <w:t xml:space="preserve">        the coverage area of the network slice";</w:t>
      </w:r>
    </w:p>
    <w:p w14:paraId="2B9CF64A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3FA14C06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29EE6589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39BA0D11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319405EA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16B3B974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07DE49A5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75BC02C0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48C2685A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652A0E0C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1969DBE5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0D25AB7F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7930EFAA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6567465D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4603567F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091A1185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481EC474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5F636543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0330B45A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7E83A194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ADAB683" w14:textId="77777777" w:rsidR="00C34F65" w:rsidRPr="00C34F65" w:rsidRDefault="00C34F65" w:rsidP="00C34F65">
      <w:pPr>
        <w:pStyle w:val="PL"/>
      </w:pPr>
      <w:r w:rsidRPr="00C34F65">
        <w:t xml:space="preserve">      leaf density {</w:t>
      </w:r>
    </w:p>
    <w:p w14:paraId="539880DA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1C940D0E" w14:textId="77777777" w:rsidR="00C34F65" w:rsidRPr="00C34F65" w:rsidRDefault="00C34F65" w:rsidP="00C34F65">
      <w:pPr>
        <w:pStyle w:val="PL"/>
      </w:pPr>
      <w:r w:rsidRPr="00C34F65">
        <w:t xml:space="preserve">        units users/km2;</w:t>
      </w:r>
    </w:p>
    <w:p w14:paraId="76C58E1A" w14:textId="77777777" w:rsidR="00C34F65" w:rsidRPr="00C34F65" w:rsidRDefault="00C34F65" w:rsidP="00C34F65">
      <w:pPr>
        <w:pStyle w:val="PL"/>
      </w:pPr>
      <w:r w:rsidRPr="00C34F65">
        <w:t xml:space="preserve">      }        </w:t>
      </w:r>
    </w:p>
    <w:p w14:paraId="13E9683F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7C50E278" w14:textId="77777777" w:rsidR="00C34F65" w:rsidRPr="00C34F65" w:rsidRDefault="00C34F65" w:rsidP="00C34F65">
      <w:pPr>
        <w:pStyle w:val="PL"/>
      </w:pPr>
      <w:r w:rsidRPr="00C34F65">
        <w:t xml:space="preserve">    leaf activityFactor {</w:t>
      </w:r>
    </w:p>
    <w:p w14:paraId="460D0E87" w14:textId="77777777" w:rsidR="00C34F65" w:rsidRPr="00C34F65" w:rsidRDefault="00C34F65" w:rsidP="00C34F65">
      <w:pPr>
        <w:pStyle w:val="PL"/>
      </w:pPr>
      <w:r w:rsidRPr="00C34F65">
        <w:t xml:space="preserve">      //Stage2 issue: This is modeled as writable/config true in 28.542, </w:t>
      </w:r>
    </w:p>
    <w:p w14:paraId="7DF33179" w14:textId="77777777" w:rsidR="00C34F65" w:rsidRPr="00C34F65" w:rsidRDefault="00C34F65" w:rsidP="00C34F65">
      <w:pPr>
        <w:pStyle w:val="PL"/>
      </w:pPr>
      <w:r w:rsidRPr="00C34F65">
        <w:t xml:space="preserve">      //              but that does not appear to match the description</w:t>
      </w:r>
    </w:p>
    <w:p w14:paraId="75BDE664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percentage value of the </w:t>
      </w:r>
    </w:p>
    <w:p w14:paraId="113C78DA" w14:textId="77777777" w:rsidR="00C34F65" w:rsidRPr="00C34F65" w:rsidRDefault="00C34F65" w:rsidP="00C34F65">
      <w:pPr>
        <w:pStyle w:val="PL"/>
      </w:pPr>
      <w:r w:rsidRPr="00C34F65">
        <w:t xml:space="preserve">        amount of simultaneous active UEs to the total number of UEs where </w:t>
      </w:r>
    </w:p>
    <w:p w14:paraId="57F4F3AC" w14:textId="77777777" w:rsidR="00C34F65" w:rsidRPr="00C34F65" w:rsidRDefault="00C34F65" w:rsidP="00C34F65">
      <w:pPr>
        <w:pStyle w:val="PL"/>
      </w:pPr>
      <w:r w:rsidRPr="00C34F65">
        <w:t xml:space="preserve">        active means the UEs are exchanging data with the network";</w:t>
      </w:r>
    </w:p>
    <w:p w14:paraId="6B34FB54" w14:textId="77777777" w:rsidR="00C34F65" w:rsidRPr="00C34F65" w:rsidRDefault="00C34F65" w:rsidP="00C34F65">
      <w:pPr>
        <w:pStyle w:val="PL"/>
      </w:pPr>
      <w:r w:rsidRPr="00C34F65">
        <w:t xml:space="preserve">      reference "TS 22.261 Table 7.1-1";</w:t>
      </w:r>
    </w:p>
    <w:p w14:paraId="6A9AAA4B" w14:textId="77777777" w:rsidR="00C34F65" w:rsidRPr="00C34F65" w:rsidRDefault="00C34F65" w:rsidP="00C34F65">
      <w:pPr>
        <w:pStyle w:val="PL"/>
      </w:pPr>
      <w:r w:rsidRPr="00C34F65">
        <w:lastRenderedPageBreak/>
        <w:t xml:space="preserve">      type decimal64 {</w:t>
      </w:r>
    </w:p>
    <w:p w14:paraId="4A83E4EC" w14:textId="77777777" w:rsidR="00C34F65" w:rsidRPr="00C34F65" w:rsidRDefault="00C34F65" w:rsidP="00C34F65">
      <w:pPr>
        <w:pStyle w:val="PL"/>
      </w:pPr>
      <w:r w:rsidRPr="00C34F65">
        <w:t xml:space="preserve">        fraction-digits 1;</w:t>
      </w:r>
    </w:p>
    <w:p w14:paraId="40F21E3B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237E97E0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4A952911" w14:textId="77777777" w:rsidR="00C34F65" w:rsidRPr="00C34F65" w:rsidRDefault="00C34F65" w:rsidP="00C34F65">
      <w:pPr>
        <w:pStyle w:val="PL"/>
      </w:pPr>
      <w:r w:rsidRPr="00C34F65">
        <w:t xml:space="preserve">    leaf uESpeed {</w:t>
      </w:r>
    </w:p>
    <w:p w14:paraId="57554FF5" w14:textId="77777777" w:rsidR="00C34F65" w:rsidRPr="00C34F65" w:rsidRDefault="00C34F65" w:rsidP="00C34F65">
      <w:pPr>
        <w:pStyle w:val="PL"/>
      </w:pPr>
      <w:r w:rsidRPr="00C34F65">
        <w:t xml:space="preserve">      //Stage2 issue: This is modeled as writable/config true in 28.542, </w:t>
      </w:r>
    </w:p>
    <w:p w14:paraId="7EE96196" w14:textId="77777777" w:rsidR="00C34F65" w:rsidRPr="00C34F65" w:rsidRDefault="00C34F65" w:rsidP="00C34F65">
      <w:pPr>
        <w:pStyle w:val="PL"/>
      </w:pPr>
      <w:r w:rsidRPr="00C34F65">
        <w:t xml:space="preserve">      //              but that does not appear to match the description</w:t>
      </w:r>
    </w:p>
    <w:p w14:paraId="5A51B3CC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maximum speed (in km/hour) </w:t>
      </w:r>
    </w:p>
    <w:p w14:paraId="0B6B8024" w14:textId="77777777" w:rsidR="00C34F65" w:rsidRPr="00C34F65" w:rsidRDefault="00C34F65" w:rsidP="00C34F65">
      <w:pPr>
        <w:pStyle w:val="PL"/>
      </w:pPr>
      <w:r w:rsidRPr="00C34F65">
        <w:t xml:space="preserve">        supported by the network slice at which a defined QoS can be </w:t>
      </w:r>
    </w:p>
    <w:p w14:paraId="361F8F30" w14:textId="77777777" w:rsidR="00C34F65" w:rsidRPr="00C34F65" w:rsidRDefault="00C34F65" w:rsidP="00C34F65">
      <w:pPr>
        <w:pStyle w:val="PL"/>
      </w:pPr>
      <w:r w:rsidRPr="00C34F65">
        <w:t xml:space="preserve">        achieved";</w:t>
      </w:r>
    </w:p>
    <w:p w14:paraId="73C5016C" w14:textId="77777777" w:rsidR="00C34F65" w:rsidRPr="00C34F65" w:rsidRDefault="00C34F65" w:rsidP="00C34F65">
      <w:pPr>
        <w:pStyle w:val="PL"/>
      </w:pPr>
      <w:r w:rsidRPr="00C34F65">
        <w:t xml:space="preserve">      type uint32;</w:t>
      </w:r>
    </w:p>
    <w:p w14:paraId="67D47608" w14:textId="77777777" w:rsidR="00C34F65" w:rsidRPr="00C34F65" w:rsidRDefault="00C34F65" w:rsidP="00C34F65">
      <w:pPr>
        <w:pStyle w:val="PL"/>
      </w:pPr>
      <w:r w:rsidRPr="00C34F65">
        <w:t xml:space="preserve">      units km/h;</w:t>
      </w:r>
    </w:p>
    <w:p w14:paraId="5CC0FD07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72B7D380" w14:textId="77777777" w:rsidR="00C34F65" w:rsidRPr="00C34F65" w:rsidRDefault="00C34F65" w:rsidP="00C34F65">
      <w:pPr>
        <w:pStyle w:val="PL"/>
      </w:pPr>
      <w:r w:rsidRPr="00C34F65">
        <w:t xml:space="preserve">    leaf jitter {</w:t>
      </w:r>
    </w:p>
    <w:p w14:paraId="1139CD2A" w14:textId="77777777" w:rsidR="00C34F65" w:rsidRPr="00C34F65" w:rsidRDefault="00C34F65" w:rsidP="00C34F65">
      <w:pPr>
        <w:pStyle w:val="PL"/>
      </w:pPr>
      <w:r w:rsidRPr="00C34F65">
        <w:t xml:space="preserve">      //Stage2 issue: This is modeled as writable/config true in 28.542, </w:t>
      </w:r>
    </w:p>
    <w:p w14:paraId="71807AE1" w14:textId="77777777" w:rsidR="00C34F65" w:rsidRPr="00C34F65" w:rsidRDefault="00C34F65" w:rsidP="00C34F65">
      <w:pPr>
        <w:pStyle w:val="PL"/>
      </w:pPr>
      <w:r w:rsidRPr="00C34F65">
        <w:t xml:space="preserve">      //              but that does not appear to match the description</w:t>
      </w:r>
    </w:p>
    <w:p w14:paraId="68F6F389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deviation from the desired </w:t>
      </w:r>
    </w:p>
    <w:p w14:paraId="64E9BAE4" w14:textId="77777777" w:rsidR="00C34F65" w:rsidRPr="00C34F65" w:rsidRDefault="00C34F65" w:rsidP="00C34F65">
      <w:pPr>
        <w:pStyle w:val="PL"/>
      </w:pPr>
      <w:r w:rsidRPr="00C34F65">
        <w:t xml:space="preserve">        value to the actual value when assessing time parameters";</w:t>
      </w:r>
    </w:p>
    <w:p w14:paraId="75B39AC9" w14:textId="77777777" w:rsidR="00C34F65" w:rsidRPr="00C34F65" w:rsidRDefault="00C34F65" w:rsidP="00C34F65">
      <w:pPr>
        <w:pStyle w:val="PL"/>
      </w:pPr>
      <w:r w:rsidRPr="00C34F65">
        <w:t xml:space="preserve">      reference "TS 22.104 clause C.4.1";</w:t>
      </w:r>
    </w:p>
    <w:p w14:paraId="064608AF" w14:textId="77777777" w:rsidR="00C34F65" w:rsidRPr="00C34F65" w:rsidRDefault="00C34F65" w:rsidP="00C34F65">
      <w:pPr>
        <w:pStyle w:val="PL"/>
      </w:pPr>
      <w:r w:rsidRPr="00C34F65">
        <w:t xml:space="preserve">      type uint32;</w:t>
      </w:r>
    </w:p>
    <w:p w14:paraId="47C7D832" w14:textId="77777777" w:rsidR="00C34F65" w:rsidRPr="00C34F65" w:rsidRDefault="00C34F65" w:rsidP="00C34F65">
      <w:pPr>
        <w:pStyle w:val="PL"/>
      </w:pPr>
      <w:r w:rsidRPr="00C34F65">
        <w:t xml:space="preserve">      units microseconds;</w:t>
      </w:r>
    </w:p>
    <w:p w14:paraId="58BDDFF6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0745CC7E" w14:textId="77777777" w:rsidR="00C34F65" w:rsidRPr="00C34F65" w:rsidRDefault="00C34F65" w:rsidP="00C34F65">
      <w:pPr>
        <w:pStyle w:val="PL"/>
      </w:pPr>
      <w:r w:rsidRPr="00C34F65">
        <w:t xml:space="preserve">    leaf survivalTime {</w:t>
      </w:r>
    </w:p>
    <w:p w14:paraId="1BC2B55F" w14:textId="77777777" w:rsidR="00C34F65" w:rsidRPr="00C34F65" w:rsidRDefault="00C34F65" w:rsidP="00C34F65">
      <w:pPr>
        <w:pStyle w:val="PL"/>
      </w:pPr>
      <w:r w:rsidRPr="00C34F65">
        <w:t xml:space="preserve">      description "An attribute specifies the time that an application </w:t>
      </w:r>
    </w:p>
    <w:p w14:paraId="17B4CED0" w14:textId="77777777" w:rsidR="00C34F65" w:rsidRPr="00C34F65" w:rsidRDefault="00C34F65" w:rsidP="00C34F65">
      <w:pPr>
        <w:pStyle w:val="PL"/>
      </w:pPr>
      <w:r w:rsidRPr="00C34F65">
        <w:t xml:space="preserve">        consuming a communication service may continue without an </w:t>
      </w:r>
    </w:p>
    <w:p w14:paraId="0E6EB81D" w14:textId="77777777" w:rsidR="00C34F65" w:rsidRPr="00C34F65" w:rsidRDefault="00C34F65" w:rsidP="00C34F65">
      <w:pPr>
        <w:pStyle w:val="PL"/>
      </w:pPr>
      <w:r w:rsidRPr="00C34F65">
        <w:t xml:space="preserve">        anticipated message.";</w:t>
      </w:r>
    </w:p>
    <w:p w14:paraId="4899ED01" w14:textId="77777777" w:rsidR="00C34F65" w:rsidRPr="00C34F65" w:rsidRDefault="00C34F65" w:rsidP="00C34F65">
      <w:pPr>
        <w:pStyle w:val="PL"/>
      </w:pPr>
      <w:r w:rsidRPr="00C34F65">
        <w:t xml:space="preserve">      reference "TS 22.104 clause 5";</w:t>
      </w:r>
    </w:p>
    <w:p w14:paraId="5426093E" w14:textId="77777777" w:rsidR="00C34F65" w:rsidRPr="00C34F65" w:rsidRDefault="00C34F65" w:rsidP="00C34F65">
      <w:pPr>
        <w:pStyle w:val="PL"/>
      </w:pPr>
      <w:r w:rsidRPr="00C34F65">
        <w:t xml:space="preserve">      type string;</w:t>
      </w:r>
    </w:p>
    <w:p w14:paraId="523D6D1C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198F9FFE" w14:textId="77777777" w:rsidR="00C34F65" w:rsidRPr="00C34F65" w:rsidRDefault="00C34F65" w:rsidP="00C34F65">
      <w:pPr>
        <w:pStyle w:val="PL"/>
      </w:pPr>
      <w:r w:rsidRPr="00C34F65">
        <w:t xml:space="preserve">    leaf reliability {</w:t>
      </w:r>
    </w:p>
    <w:p w14:paraId="35F99E6D" w14:textId="77777777" w:rsidR="00C34F65" w:rsidRPr="00C34F65" w:rsidRDefault="00C34F65" w:rsidP="00C34F65">
      <w:pPr>
        <w:pStyle w:val="PL"/>
      </w:pPr>
      <w:r w:rsidRPr="00C34F65">
        <w:t xml:space="preserve">      description "An attribute specifies in the context of network layer </w:t>
      </w:r>
    </w:p>
    <w:p w14:paraId="443F9C8E" w14:textId="77777777" w:rsidR="00C34F65" w:rsidRPr="00C34F65" w:rsidRDefault="00C34F65" w:rsidP="00C34F65">
      <w:pPr>
        <w:pStyle w:val="PL"/>
      </w:pPr>
      <w:r w:rsidRPr="00C34F65">
        <w:t xml:space="preserve">        packet transmissions, percentage value of the amount of sent </w:t>
      </w:r>
    </w:p>
    <w:p w14:paraId="5765CF13" w14:textId="77777777" w:rsidR="00C34F65" w:rsidRPr="00C34F65" w:rsidRDefault="00C34F65" w:rsidP="00C34F65">
      <w:pPr>
        <w:pStyle w:val="PL"/>
      </w:pPr>
      <w:r w:rsidRPr="00C34F65">
        <w:t xml:space="preserve">        network layer packets successfully delivered to a given system </w:t>
      </w:r>
    </w:p>
    <w:p w14:paraId="77C5DD6C" w14:textId="77777777" w:rsidR="00C34F65" w:rsidRPr="00C34F65" w:rsidRDefault="00C34F65" w:rsidP="00C34F65">
      <w:pPr>
        <w:pStyle w:val="PL"/>
      </w:pPr>
      <w:r w:rsidRPr="00C34F65">
        <w:t xml:space="preserve">        entity within the time constraint required by the targeted service, </w:t>
      </w:r>
    </w:p>
    <w:p w14:paraId="7CCC6A0C" w14:textId="77777777" w:rsidR="00C34F65" w:rsidRPr="00C34F65" w:rsidRDefault="00C34F65" w:rsidP="00C34F65">
      <w:pPr>
        <w:pStyle w:val="PL"/>
      </w:pPr>
      <w:r w:rsidRPr="00C34F65">
        <w:t xml:space="preserve">        divided by the total number of sent network layer packets.";</w:t>
      </w:r>
    </w:p>
    <w:p w14:paraId="490D4B44" w14:textId="77777777" w:rsidR="00C34F65" w:rsidRPr="00C34F65" w:rsidRDefault="00C34F65" w:rsidP="00C34F65">
      <w:pPr>
        <w:pStyle w:val="PL"/>
      </w:pPr>
      <w:r w:rsidRPr="00C34F65">
        <w:t xml:space="preserve">      reference "TS 22.261, TS 22.104";</w:t>
      </w:r>
    </w:p>
    <w:p w14:paraId="1E0D41C1" w14:textId="77777777" w:rsidR="00C34F65" w:rsidRPr="00C34F65" w:rsidRDefault="00C34F65" w:rsidP="00C34F65">
      <w:pPr>
        <w:pStyle w:val="PL"/>
      </w:pPr>
      <w:r w:rsidRPr="00C34F65">
        <w:t xml:space="preserve">      type string;</w:t>
      </w:r>
    </w:p>
    <w:p w14:paraId="7DA0389D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06A8E563" w14:textId="77777777" w:rsidR="00C34F65" w:rsidRPr="00C34F65" w:rsidRDefault="00C34F65" w:rsidP="00C34F65">
      <w:pPr>
        <w:pStyle w:val="PL"/>
      </w:pPr>
      <w:r w:rsidRPr="00C34F65">
        <w:t xml:space="preserve">    leaf maxDLDataVolume {</w:t>
      </w:r>
    </w:p>
    <w:p w14:paraId="1874AE4E" w14:textId="77777777" w:rsidR="00C34F65" w:rsidRPr="00C34F65" w:rsidRDefault="00C34F65" w:rsidP="00C34F65">
      <w:pPr>
        <w:pStyle w:val="PL"/>
      </w:pPr>
      <w:r w:rsidRPr="00C34F65">
        <w:t xml:space="preserve">      //Stage2 issue: Not defined in 28.541. XML and YAML says "string"</w:t>
      </w:r>
    </w:p>
    <w:p w14:paraId="4F4FA7AC" w14:textId="77777777" w:rsidR="00C34F65" w:rsidRPr="00C34F65" w:rsidRDefault="00C34F65" w:rsidP="00C34F65">
      <w:pPr>
        <w:pStyle w:val="PL"/>
      </w:pPr>
      <w:r w:rsidRPr="00C34F65">
        <w:t xml:space="preserve">      type string;</w:t>
      </w:r>
    </w:p>
    <w:p w14:paraId="3DE05A4F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62F566F5" w14:textId="77777777" w:rsidR="00C34F65" w:rsidRPr="00C34F65" w:rsidRDefault="00C34F65" w:rsidP="00C34F65">
      <w:pPr>
        <w:pStyle w:val="PL"/>
      </w:pPr>
      <w:r w:rsidRPr="00C34F65">
        <w:t xml:space="preserve">    leaf maxULDataVolume {</w:t>
      </w:r>
    </w:p>
    <w:p w14:paraId="7B7BB22C" w14:textId="77777777" w:rsidR="00C34F65" w:rsidRPr="00C34F65" w:rsidRDefault="00C34F65" w:rsidP="00C34F65">
      <w:pPr>
        <w:pStyle w:val="PL"/>
      </w:pPr>
      <w:r w:rsidRPr="00C34F65">
        <w:t xml:space="preserve">      //Stage2 issue: Not defined in 28.541. XML and YAML says "string"</w:t>
      </w:r>
    </w:p>
    <w:p w14:paraId="536F34C6" w14:textId="77777777" w:rsidR="00C34F65" w:rsidRPr="00C34F65" w:rsidRDefault="00C34F65" w:rsidP="00C34F65">
      <w:pPr>
        <w:pStyle w:val="PL"/>
      </w:pPr>
      <w:r w:rsidRPr="00C34F65">
        <w:t xml:space="preserve">      type string;</w:t>
      </w:r>
    </w:p>
    <w:p w14:paraId="6C487442" w14:textId="77777777" w:rsidR="00C34F65" w:rsidRPr="00C34F65" w:rsidRDefault="00C34F65" w:rsidP="00C34F65">
      <w:pPr>
        <w:pStyle w:val="PL"/>
      </w:pPr>
      <w:r w:rsidRPr="00C34F65">
        <w:t xml:space="preserve">    }</w:t>
      </w:r>
    </w:p>
    <w:p w14:paraId="32A0EA22" w14:textId="77777777" w:rsidR="00C34F65" w:rsidRPr="00C34F65" w:rsidRDefault="00C34F65" w:rsidP="00C34F65">
      <w:pPr>
        <w:pStyle w:val="PL"/>
      </w:pPr>
      <w:r w:rsidRPr="00C34F65">
        <w:t xml:space="preserve">    list nBIoT {</w:t>
      </w:r>
    </w:p>
    <w:p w14:paraId="6242F264" w14:textId="77777777" w:rsidR="00C34F65" w:rsidRPr="00C34F65" w:rsidRDefault="00C34F65" w:rsidP="00C34F65">
      <w:pPr>
        <w:pStyle w:val="PL"/>
      </w:pPr>
      <w:r w:rsidRPr="00C34F65">
        <w:t xml:space="preserve">      description "An attribute specifies whether NB-IoT is supported in </w:t>
      </w:r>
    </w:p>
    <w:p w14:paraId="3D59D094" w14:textId="77777777" w:rsidR="00C34F65" w:rsidRPr="00C34F65" w:rsidRDefault="00C34F65" w:rsidP="00C34F65">
      <w:pPr>
        <w:pStyle w:val="PL"/>
      </w:pPr>
      <w:r w:rsidRPr="00C34F65">
        <w:t xml:space="preserve">        the RAN in the network slice";</w:t>
      </w:r>
    </w:p>
    <w:p w14:paraId="39A386F9" w14:textId="77777777" w:rsidR="00C34F65" w:rsidRPr="00C34F65" w:rsidRDefault="00C34F65" w:rsidP="00C34F65">
      <w:pPr>
        <w:pStyle w:val="PL"/>
      </w:pPr>
      <w:r w:rsidRPr="00C34F65">
        <w:t xml:space="preserve">      config false;</w:t>
      </w:r>
    </w:p>
    <w:p w14:paraId="517DC3B1" w14:textId="77777777" w:rsidR="00C34F65" w:rsidRPr="00C34F65" w:rsidRDefault="00C34F65" w:rsidP="00C34F65">
      <w:pPr>
        <w:pStyle w:val="PL"/>
      </w:pPr>
      <w:r w:rsidRPr="00C34F65">
        <w:t xml:space="preserve">      key idx;</w:t>
      </w:r>
    </w:p>
    <w:p w14:paraId="60C930D8" w14:textId="77777777" w:rsidR="00C34F65" w:rsidRPr="00C34F65" w:rsidRDefault="00C34F65" w:rsidP="00C34F65">
      <w:pPr>
        <w:pStyle w:val="PL"/>
      </w:pPr>
      <w:r w:rsidRPr="00C34F65">
        <w:t xml:space="preserve">      max-elements 1;</w:t>
      </w:r>
    </w:p>
    <w:p w14:paraId="2163BC9E" w14:textId="77777777" w:rsidR="00C34F65" w:rsidRPr="00C34F65" w:rsidRDefault="00C34F65" w:rsidP="00C34F65">
      <w:pPr>
        <w:pStyle w:val="PL"/>
      </w:pPr>
      <w:r w:rsidRPr="00C34F65">
        <w:t xml:space="preserve">      leaf idx {</w:t>
      </w:r>
    </w:p>
    <w:p w14:paraId="0A47AD54" w14:textId="77777777" w:rsidR="00C34F65" w:rsidRPr="00C34F65" w:rsidRDefault="00C34F65" w:rsidP="00C34F65">
      <w:pPr>
        <w:pStyle w:val="PL"/>
      </w:pPr>
      <w:r w:rsidRPr="00C34F65">
        <w:t xml:space="preserve">        description "Synthetic index for the element.";</w:t>
      </w:r>
    </w:p>
    <w:p w14:paraId="7AD11E45" w14:textId="77777777" w:rsidR="00C34F65" w:rsidRPr="00C34F65" w:rsidRDefault="00C34F65" w:rsidP="00C34F65">
      <w:pPr>
        <w:pStyle w:val="PL"/>
      </w:pPr>
      <w:r w:rsidRPr="00C34F65">
        <w:t xml:space="preserve">        type uint32;</w:t>
      </w:r>
    </w:p>
    <w:p w14:paraId="43832418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190C7D45" w14:textId="77777777" w:rsidR="00C34F65" w:rsidRPr="00C34F65" w:rsidRDefault="00C34F65" w:rsidP="00C34F65">
      <w:pPr>
        <w:pStyle w:val="PL"/>
      </w:pPr>
      <w:r w:rsidRPr="00C34F65">
        <w:t xml:space="preserve">      list servAttrCom {</w:t>
      </w:r>
    </w:p>
    <w:p w14:paraId="0F2E7DA9" w14:textId="77777777" w:rsidR="00C34F65" w:rsidRPr="00C34F65" w:rsidRDefault="00C34F65" w:rsidP="00C34F65">
      <w:pPr>
        <w:pStyle w:val="PL"/>
      </w:pPr>
      <w:r w:rsidRPr="00C34F65">
        <w:t xml:space="preserve">        description "This list represents the common properties of service </w:t>
      </w:r>
    </w:p>
    <w:p w14:paraId="05977BB6" w14:textId="77777777" w:rsidR="00C34F65" w:rsidRPr="00C34F65" w:rsidRDefault="00C34F65" w:rsidP="00C34F65">
      <w:pPr>
        <w:pStyle w:val="PL"/>
      </w:pPr>
      <w:r w:rsidRPr="00C34F65">
        <w:t xml:space="preserve">          requirement related attributes.";</w:t>
      </w:r>
    </w:p>
    <w:p w14:paraId="1F71BB41" w14:textId="77777777" w:rsidR="00C34F65" w:rsidRPr="00C34F65" w:rsidRDefault="00C34F65" w:rsidP="00C34F65">
      <w:pPr>
        <w:pStyle w:val="PL"/>
      </w:pPr>
      <w:r w:rsidRPr="00C34F65">
        <w:t xml:space="preserve">        reference "GSMA NG.116 corresponding to Attribute categories, </w:t>
      </w:r>
    </w:p>
    <w:p w14:paraId="692960B0" w14:textId="77777777" w:rsidR="00C34F65" w:rsidRPr="00C34F65" w:rsidRDefault="00C34F65" w:rsidP="00C34F65">
      <w:pPr>
        <w:pStyle w:val="PL"/>
      </w:pPr>
      <w:r w:rsidRPr="00C34F65">
        <w:t xml:space="preserve">          tagging and exposure";</w:t>
      </w:r>
    </w:p>
    <w:p w14:paraId="736F22FD" w14:textId="77777777" w:rsidR="00C34F65" w:rsidRPr="00C34F65" w:rsidRDefault="00C34F65" w:rsidP="00C34F65">
      <w:pPr>
        <w:pStyle w:val="PL"/>
      </w:pPr>
      <w:r w:rsidRPr="00C34F65">
        <w:t xml:space="preserve">        key idx;</w:t>
      </w:r>
    </w:p>
    <w:p w14:paraId="099E4910" w14:textId="77777777" w:rsidR="00C34F65" w:rsidRPr="00C34F65" w:rsidRDefault="00C34F65" w:rsidP="00C34F65">
      <w:pPr>
        <w:pStyle w:val="PL"/>
      </w:pPr>
      <w:r w:rsidRPr="00C34F65">
        <w:t xml:space="preserve">        max-elements 1;</w:t>
      </w:r>
    </w:p>
    <w:p w14:paraId="186595C0" w14:textId="77777777" w:rsidR="00C34F65" w:rsidRPr="00C34F65" w:rsidRDefault="00C34F65" w:rsidP="00C34F65">
      <w:pPr>
        <w:pStyle w:val="PL"/>
      </w:pPr>
      <w:r w:rsidRPr="00C34F65">
        <w:t xml:space="preserve">        leaf idx {</w:t>
      </w:r>
    </w:p>
    <w:p w14:paraId="0C2E9D4D" w14:textId="77777777" w:rsidR="00C34F65" w:rsidRPr="00C34F65" w:rsidRDefault="00C34F65" w:rsidP="00C34F65">
      <w:pPr>
        <w:pStyle w:val="PL"/>
      </w:pPr>
      <w:r w:rsidRPr="00C34F65">
        <w:t xml:space="preserve">          description "Synthetic index for the element.";</w:t>
      </w:r>
    </w:p>
    <w:p w14:paraId="73554F70" w14:textId="77777777" w:rsidR="00C34F65" w:rsidRPr="00C34F65" w:rsidRDefault="00C34F65" w:rsidP="00C34F65">
      <w:pPr>
        <w:pStyle w:val="PL"/>
      </w:pPr>
      <w:r w:rsidRPr="00C34F65">
        <w:t xml:space="preserve">          type uint32;</w:t>
      </w:r>
    </w:p>
    <w:p w14:paraId="2AD56BEF" w14:textId="77777777" w:rsidR="00C34F65" w:rsidRPr="00C34F65" w:rsidRDefault="00C34F65" w:rsidP="00C34F65">
      <w:pPr>
        <w:pStyle w:val="PL"/>
      </w:pPr>
      <w:r w:rsidRPr="00C34F65">
        <w:t xml:space="preserve">        }</w:t>
      </w:r>
    </w:p>
    <w:p w14:paraId="589A6732" w14:textId="77777777" w:rsidR="00C34F65" w:rsidRPr="00C34F65" w:rsidRDefault="00C34F65" w:rsidP="00C34F65">
      <w:pPr>
        <w:pStyle w:val="PL"/>
      </w:pPr>
      <w:r w:rsidRPr="00C34F65">
        <w:t xml:space="preserve">        uses ns3cmn:ServAttrComGrp;</w:t>
      </w:r>
    </w:p>
    <w:p w14:paraId="3675CBEC" w14:textId="77777777" w:rsidR="00C34F65" w:rsidRPr="00C34F65" w:rsidRDefault="00C34F65" w:rsidP="00C34F65">
      <w:pPr>
        <w:pStyle w:val="PL"/>
      </w:pPr>
      <w:r w:rsidRPr="00C34F65">
        <w:t xml:space="preserve">      }</w:t>
      </w:r>
    </w:p>
    <w:p w14:paraId="601CDFA5" w14:textId="77777777" w:rsidR="00C34F65" w:rsidRPr="00C34F65" w:rsidRDefault="00C34F65" w:rsidP="00C34F65">
      <w:pPr>
        <w:pStyle w:val="PL"/>
      </w:pPr>
      <w:r w:rsidRPr="00C34F65">
        <w:t xml:space="preserve">      leaf support {</w:t>
      </w:r>
    </w:p>
    <w:p w14:paraId="4EBC9EA6" w14:textId="77777777" w:rsidR="00C34F65" w:rsidRPr="00C34F65" w:rsidRDefault="00C34F65" w:rsidP="00C34F65">
      <w:pPr>
        <w:pStyle w:val="PL"/>
      </w:pPr>
      <w:r w:rsidRPr="00C34F65">
        <w:t xml:space="preserve">        description "An attribute specifies whether NB-IoT is supported </w:t>
      </w:r>
    </w:p>
    <w:p w14:paraId="351F1AC0" w14:textId="77777777" w:rsidR="00C34F65" w:rsidRPr="00C34F65" w:rsidRDefault="00C34F65" w:rsidP="00C34F65">
      <w:pPr>
        <w:pStyle w:val="PL"/>
      </w:pPr>
      <w:r w:rsidRPr="00C34F65">
        <w:t xml:space="preserve">          in the RAN in the network slice";</w:t>
      </w:r>
    </w:p>
    <w:p w14:paraId="0552066E" w14:textId="77777777" w:rsidR="00C34F65" w:rsidRPr="00FF5644" w:rsidRDefault="00C34F65" w:rsidP="00C34F65">
      <w:pPr>
        <w:pStyle w:val="PL"/>
        <w:rPr>
          <w:lang w:val="fr-FR"/>
        </w:rPr>
      </w:pPr>
      <w:r w:rsidRPr="00C34F65">
        <w:t xml:space="preserve">        </w:t>
      </w:r>
      <w:r w:rsidRPr="00FF5644">
        <w:rPr>
          <w:lang w:val="fr-FR"/>
        </w:rPr>
        <w:t>type ns3cmn:Support-enum;</w:t>
      </w:r>
    </w:p>
    <w:p w14:paraId="36CD52CC" w14:textId="77777777" w:rsidR="00C34F65" w:rsidRPr="00FF5644" w:rsidRDefault="00C34F65" w:rsidP="00C34F65">
      <w:pPr>
        <w:pStyle w:val="PL"/>
        <w:rPr>
          <w:lang w:val="fr-FR"/>
        </w:rPr>
      </w:pPr>
      <w:r w:rsidRPr="00FF5644">
        <w:rPr>
          <w:lang w:val="fr-FR"/>
        </w:rPr>
        <w:t xml:space="preserve">      }</w:t>
      </w:r>
    </w:p>
    <w:p w14:paraId="7DEE35B8" w14:textId="77777777" w:rsidR="00C34F65" w:rsidRPr="00FF5644" w:rsidRDefault="00C34F65" w:rsidP="00C34F65">
      <w:pPr>
        <w:pStyle w:val="PL"/>
        <w:rPr>
          <w:lang w:val="fr-FR"/>
        </w:rPr>
      </w:pPr>
      <w:r w:rsidRPr="00FF5644">
        <w:rPr>
          <w:lang w:val="fr-FR"/>
        </w:rPr>
        <w:t xml:space="preserve">    }</w:t>
      </w:r>
    </w:p>
    <w:p w14:paraId="368FDD57" w14:textId="77777777" w:rsidR="00C34F65" w:rsidRPr="00FF5644" w:rsidRDefault="00C34F65" w:rsidP="00C34F65">
      <w:pPr>
        <w:pStyle w:val="PL"/>
        <w:rPr>
          <w:lang w:val="fr-FR"/>
        </w:rPr>
      </w:pPr>
      <w:r w:rsidRPr="00FF5644">
        <w:rPr>
          <w:lang w:val="fr-FR"/>
        </w:rPr>
        <w:t xml:space="preserve">  }</w:t>
      </w:r>
    </w:p>
    <w:p w14:paraId="482B1212" w14:textId="77777777" w:rsidR="00C34F65" w:rsidRDefault="00C34F65" w:rsidP="00C34F65">
      <w:pPr>
        <w:pStyle w:val="PL"/>
        <w:rPr>
          <w:lang w:val="fr-FR"/>
        </w:rPr>
      </w:pPr>
      <w:r w:rsidRPr="00FF5644">
        <w:rPr>
          <w:lang w:val="fr-FR"/>
        </w:rPr>
        <w:t>}</w:t>
      </w:r>
    </w:p>
    <w:p w14:paraId="22E0270C" w14:textId="77777777" w:rsidR="005E5B5B" w:rsidRDefault="005E5B5B" w:rsidP="005E5B5B">
      <w:pPr>
        <w:pStyle w:val="PL"/>
        <w:rPr>
          <w:lang w:val="fr-FR"/>
        </w:rPr>
      </w:pPr>
      <w:r>
        <w:rPr>
          <w:lang w:val="fr-FR"/>
        </w:rPr>
        <w:t>&lt;CODE ENDS&gt;</w:t>
      </w:r>
    </w:p>
    <w:p w14:paraId="0C46AA9D" w14:textId="77777777" w:rsidR="005E5B5B" w:rsidRDefault="005E5B5B" w:rsidP="005E5B5B">
      <w:pPr>
        <w:pStyle w:val="PL"/>
        <w:rPr>
          <w:lang w:val="fr-FR"/>
        </w:rPr>
      </w:pPr>
    </w:p>
    <w:p w14:paraId="0E0C05CE" w14:textId="77777777" w:rsidR="005E5B5B" w:rsidRDefault="005E5B5B" w:rsidP="005E5B5B">
      <w:pPr>
        <w:pStyle w:val="Heading2"/>
      </w:pPr>
      <w:bookmarkStart w:id="309" w:name="_Toc67990717"/>
      <w:r>
        <w:t>N.2.5</w:t>
      </w:r>
      <w:r>
        <w:tab/>
        <w:t>module _3gpp-ns-nrm-sliceprofile.yang</w:t>
      </w:r>
      <w:bookmarkEnd w:id="309"/>
    </w:p>
    <w:p w14:paraId="7E476F39" w14:textId="77777777" w:rsidR="005E5B5B" w:rsidRDefault="005E5B5B" w:rsidP="005E5B5B">
      <w:pPr>
        <w:pStyle w:val="PL"/>
      </w:pPr>
      <w:r>
        <w:t>&lt;CODE BEGINS&gt;</w:t>
      </w:r>
    </w:p>
    <w:p w14:paraId="08A06574" w14:textId="77777777" w:rsidR="00C34F65" w:rsidRDefault="00C34F65" w:rsidP="00C34F65">
      <w:pPr>
        <w:pStyle w:val="PL"/>
      </w:pPr>
      <w:r>
        <w:t>submodule _3gpp-ns-nrm-sliceprofile {</w:t>
      </w:r>
    </w:p>
    <w:p w14:paraId="0C60CA4B" w14:textId="77777777" w:rsidR="00C34F65" w:rsidRDefault="00C34F65" w:rsidP="00C34F65">
      <w:pPr>
        <w:pStyle w:val="PL"/>
      </w:pPr>
      <w:r>
        <w:t xml:space="preserve">  yang-version 1.1;</w:t>
      </w:r>
    </w:p>
    <w:p w14:paraId="783D46BB" w14:textId="77777777" w:rsidR="00C34F65" w:rsidRDefault="00C34F65" w:rsidP="00C34F65">
      <w:pPr>
        <w:pStyle w:val="PL"/>
      </w:pPr>
      <w:r>
        <w:t xml:space="preserve">  belongs-to _3gpp-ns-nrm-networkslicesubnet { prefix nss3gpp; }</w:t>
      </w:r>
    </w:p>
    <w:p w14:paraId="61CF6992" w14:textId="77777777" w:rsidR="00C34F65" w:rsidRDefault="00C34F65" w:rsidP="00C34F65">
      <w:pPr>
        <w:pStyle w:val="PL"/>
      </w:pPr>
    </w:p>
    <w:p w14:paraId="6D11E6C5" w14:textId="77777777" w:rsidR="00C34F65" w:rsidRDefault="00C34F65" w:rsidP="00C34F65">
      <w:pPr>
        <w:pStyle w:val="PL"/>
      </w:pPr>
      <w:r>
        <w:t xml:space="preserve">  import _3gpp-common-yang-types { prefix types3gpp; }</w:t>
      </w:r>
    </w:p>
    <w:p w14:paraId="62CF0083" w14:textId="77777777" w:rsidR="00C34F65" w:rsidRDefault="00C34F65" w:rsidP="00C34F65">
      <w:pPr>
        <w:pStyle w:val="PL"/>
      </w:pPr>
      <w:r>
        <w:t xml:space="preserve">  import _3gpp-5g-common-yang-types { prefix types5g3gpp; }</w:t>
      </w:r>
    </w:p>
    <w:p w14:paraId="3A537FA0" w14:textId="77777777" w:rsidR="00C34F65" w:rsidRDefault="00C34F65" w:rsidP="00C34F65">
      <w:pPr>
        <w:pStyle w:val="PL"/>
      </w:pPr>
      <w:r>
        <w:t xml:space="preserve">  // import _3gpp-ns-nrm-networkslice { prefix ns3gpp; }</w:t>
      </w:r>
    </w:p>
    <w:p w14:paraId="3053F564" w14:textId="77777777" w:rsidR="00C34F65" w:rsidRDefault="00C34F65" w:rsidP="00C34F65">
      <w:pPr>
        <w:pStyle w:val="PL"/>
      </w:pPr>
      <w:r>
        <w:t xml:space="preserve">  import _3gpp-ns-nrm-common { prefix ns3cmn3gpp; }</w:t>
      </w:r>
    </w:p>
    <w:p w14:paraId="1FF9D61F" w14:textId="77777777" w:rsidR="00C34F65" w:rsidRDefault="00C34F65" w:rsidP="00C34F65">
      <w:pPr>
        <w:pStyle w:val="PL"/>
      </w:pPr>
      <w:r>
        <w:t xml:space="preserve">  </w:t>
      </w:r>
    </w:p>
    <w:p w14:paraId="4E98201A" w14:textId="77777777" w:rsidR="00C34F65" w:rsidRDefault="00C34F65" w:rsidP="00C34F65">
      <w:pPr>
        <w:pStyle w:val="PL"/>
      </w:pPr>
      <w:r>
        <w:t xml:space="preserve">  organization "3GPP SA5";</w:t>
      </w:r>
    </w:p>
    <w:p w14:paraId="3D14722B" w14:textId="77777777" w:rsidR="00C34F65" w:rsidRDefault="00C34F65" w:rsidP="00C34F65">
      <w:pPr>
        <w:pStyle w:val="PL"/>
      </w:pPr>
      <w:r>
        <w:t xml:space="preserve">  contact </w:t>
      </w:r>
    </w:p>
    <w:p w14:paraId="546CA49A" w14:textId="77777777" w:rsidR="00C34F65" w:rsidRDefault="00C34F65" w:rsidP="00C34F65">
      <w:pPr>
        <w:pStyle w:val="PL"/>
      </w:pPr>
      <w:r>
        <w:t xml:space="preserve">    "https://www.3gpp.org/DynaReport/TSG-WG--S5--officials.htm?Itemid=464";</w:t>
      </w:r>
    </w:p>
    <w:p w14:paraId="66F37EA3" w14:textId="77777777" w:rsidR="00C34F65" w:rsidRDefault="00C34F65" w:rsidP="00C34F65">
      <w:pPr>
        <w:pStyle w:val="PL"/>
      </w:pPr>
      <w:r>
        <w:t xml:space="preserve">  description "Represents the properties of network slice subnet related </w:t>
      </w:r>
    </w:p>
    <w:p w14:paraId="264E1320" w14:textId="77777777" w:rsidR="00C34F65" w:rsidRDefault="00C34F65" w:rsidP="00C34F65">
      <w:pPr>
        <w:pStyle w:val="PL"/>
      </w:pPr>
      <w:r>
        <w:t xml:space="preserve">    requirement that should be supported by the network slice subnet </w:t>
      </w:r>
    </w:p>
    <w:p w14:paraId="1C407949" w14:textId="77777777" w:rsidR="00C34F65" w:rsidRDefault="00C34F65" w:rsidP="00C34F65">
      <w:pPr>
        <w:pStyle w:val="PL"/>
      </w:pPr>
      <w:r>
        <w:t xml:space="preserve">    instance in a 5G network.";</w:t>
      </w:r>
    </w:p>
    <w:p w14:paraId="7079A402" w14:textId="77777777" w:rsidR="00C34F65" w:rsidRDefault="00C34F65" w:rsidP="00C34F65">
      <w:pPr>
        <w:pStyle w:val="PL"/>
      </w:pPr>
      <w:r>
        <w:t xml:space="preserve">  reference "3GPP TS 28.541</w:t>
      </w:r>
    </w:p>
    <w:p w14:paraId="0595CD4D" w14:textId="77777777" w:rsidR="00C34F65" w:rsidRDefault="00C34F65" w:rsidP="00C34F65">
      <w:pPr>
        <w:pStyle w:val="PL"/>
      </w:pPr>
      <w:r>
        <w:t xml:space="preserve">    Management and orchestration; </w:t>
      </w:r>
    </w:p>
    <w:p w14:paraId="5EF1BE17" w14:textId="77777777" w:rsidR="00C34F65" w:rsidRDefault="00C34F65" w:rsidP="00C34F65">
      <w:pPr>
        <w:pStyle w:val="PL"/>
      </w:pPr>
      <w:r>
        <w:t xml:space="preserve">    5G Network Resource Model (NRM);</w:t>
      </w:r>
    </w:p>
    <w:p w14:paraId="7B165E41" w14:textId="77777777" w:rsidR="00C34F65" w:rsidRDefault="00C34F65" w:rsidP="00C34F65">
      <w:pPr>
        <w:pStyle w:val="PL"/>
      </w:pPr>
      <w:r>
        <w:t xml:space="preserve">    Information model definitions for network slice NRM (chapter 6)</w:t>
      </w:r>
    </w:p>
    <w:p w14:paraId="242AE504" w14:textId="77777777" w:rsidR="00C34F65" w:rsidRDefault="00C34F65" w:rsidP="00C34F65">
      <w:pPr>
        <w:pStyle w:val="PL"/>
      </w:pPr>
      <w:r>
        <w:t xml:space="preserve">    ";</w:t>
      </w:r>
    </w:p>
    <w:p w14:paraId="1CA0989B" w14:textId="77777777" w:rsidR="00C34F65" w:rsidRDefault="00C34F65" w:rsidP="00C34F65">
      <w:pPr>
        <w:pStyle w:val="PL"/>
      </w:pPr>
    </w:p>
    <w:p w14:paraId="1764982D" w14:textId="77777777" w:rsidR="00DF3DC6" w:rsidRDefault="00DF3DC6" w:rsidP="00DF3DC6">
      <w:pPr>
        <w:pStyle w:val="PL"/>
      </w:pPr>
      <w:r>
        <w:t xml:space="preserve">  revision 2023-04-26 { reference CR-0916; }</w:t>
      </w:r>
    </w:p>
    <w:p w14:paraId="092EB584" w14:textId="77777777" w:rsidR="00DF3DC6" w:rsidRDefault="00DF3DC6" w:rsidP="00DF3DC6">
      <w:pPr>
        <w:pStyle w:val="PL"/>
      </w:pPr>
      <w:r>
        <w:t xml:space="preserve">  revision 2021-07-20 { reference CR-0566; } </w:t>
      </w:r>
    </w:p>
    <w:p w14:paraId="1B51EB7A" w14:textId="0628B98E" w:rsidR="00C34F65" w:rsidRDefault="00DF3DC6" w:rsidP="00C34F65">
      <w:pPr>
        <w:pStyle w:val="PL"/>
      </w:pPr>
      <w:r>
        <w:t xml:space="preserve">  revision 2021-05-05 { reference CR-0485; }</w:t>
      </w:r>
    </w:p>
    <w:p w14:paraId="30C36CA1" w14:textId="77777777" w:rsidR="00C34F65" w:rsidRDefault="00C34F65" w:rsidP="00C34F65">
      <w:pPr>
        <w:pStyle w:val="PL"/>
      </w:pPr>
      <w:r>
        <w:t xml:space="preserve">  revision 2020-02-19 {</w:t>
      </w:r>
    </w:p>
    <w:p w14:paraId="542B3700" w14:textId="77777777" w:rsidR="00C34F65" w:rsidRDefault="00C34F65" w:rsidP="00C34F65">
      <w:pPr>
        <w:pStyle w:val="PL"/>
      </w:pPr>
      <w:r>
        <w:t xml:space="preserve">    description "Introduction of YANG definitions for network slice NRM";</w:t>
      </w:r>
    </w:p>
    <w:p w14:paraId="18E9E507" w14:textId="77777777" w:rsidR="00C34F65" w:rsidRDefault="00C34F65" w:rsidP="00C34F65">
      <w:pPr>
        <w:pStyle w:val="PL"/>
      </w:pPr>
      <w:r>
        <w:t xml:space="preserve">    reference "CR-0458";</w:t>
      </w:r>
    </w:p>
    <w:p w14:paraId="6003F1D7" w14:textId="77777777" w:rsidR="00C34F65" w:rsidRDefault="00C34F65" w:rsidP="00C34F65">
      <w:pPr>
        <w:pStyle w:val="PL"/>
      </w:pPr>
      <w:r>
        <w:t xml:space="preserve">  }</w:t>
      </w:r>
    </w:p>
    <w:p w14:paraId="1261BD12" w14:textId="77777777" w:rsidR="00C34F65" w:rsidRDefault="00C34F65" w:rsidP="00C34F65">
      <w:pPr>
        <w:pStyle w:val="PL"/>
      </w:pPr>
      <w:r>
        <w:t xml:space="preserve">  </w:t>
      </w:r>
    </w:p>
    <w:p w14:paraId="4A9F0799" w14:textId="77777777" w:rsidR="00C34F65" w:rsidRDefault="00C34F65" w:rsidP="00C34F65">
      <w:pPr>
        <w:pStyle w:val="PL"/>
      </w:pPr>
      <w:r>
        <w:t xml:space="preserve">  revision 2019-05-27 {</w:t>
      </w:r>
    </w:p>
    <w:p w14:paraId="51F34AED" w14:textId="77777777" w:rsidR="00C34F65" w:rsidRDefault="00C34F65" w:rsidP="00C34F65">
      <w:pPr>
        <w:pStyle w:val="PL"/>
      </w:pPr>
      <w:r>
        <w:t xml:space="preserve">    description "initial revision.";</w:t>
      </w:r>
    </w:p>
    <w:p w14:paraId="7D8E57D6" w14:textId="77777777" w:rsidR="00C34F65" w:rsidRDefault="00C34F65" w:rsidP="00C34F65">
      <w:pPr>
        <w:pStyle w:val="PL"/>
      </w:pPr>
      <w:r>
        <w:t xml:space="preserve">    reference "Based on</w:t>
      </w:r>
    </w:p>
    <w:p w14:paraId="58CCA29A" w14:textId="77777777" w:rsidR="00C34F65" w:rsidRDefault="00C34F65" w:rsidP="00C34F65">
      <w:pPr>
        <w:pStyle w:val="PL"/>
      </w:pPr>
      <w:r>
        <w:t xml:space="preserve">      3GPP TS 28.541 V15.X.XX";</w:t>
      </w:r>
    </w:p>
    <w:p w14:paraId="3D86E382" w14:textId="77777777" w:rsidR="00C34F65" w:rsidRDefault="00C34F65" w:rsidP="00C34F65">
      <w:pPr>
        <w:pStyle w:val="PL"/>
      </w:pPr>
      <w:r>
        <w:t xml:space="preserve">  }</w:t>
      </w:r>
    </w:p>
    <w:p w14:paraId="7AD2CBD6" w14:textId="77777777" w:rsidR="00C34F65" w:rsidRDefault="00C34F65" w:rsidP="00C34F65">
      <w:pPr>
        <w:pStyle w:val="PL"/>
      </w:pPr>
      <w:r>
        <w:t xml:space="preserve">  typedef SliceSimultaneousUse-enum {</w:t>
      </w:r>
    </w:p>
    <w:p w14:paraId="03E2DA3D" w14:textId="77777777" w:rsidR="00C34F65" w:rsidRDefault="00C34F65" w:rsidP="00C34F65">
      <w:pPr>
        <w:pStyle w:val="PL"/>
      </w:pPr>
      <w:r>
        <w:t xml:space="preserve">    type enumeration {</w:t>
      </w:r>
    </w:p>
    <w:p w14:paraId="30DB15A0" w14:textId="77777777" w:rsidR="00C34F65" w:rsidRDefault="00C34F65" w:rsidP="00C34F65">
      <w:pPr>
        <w:pStyle w:val="PL"/>
      </w:pPr>
      <w:r>
        <w:t xml:space="preserve">      enum ZERO;</w:t>
      </w:r>
    </w:p>
    <w:p w14:paraId="5FD96F31" w14:textId="77777777" w:rsidR="00C34F65" w:rsidRDefault="00C34F65" w:rsidP="00C34F65">
      <w:pPr>
        <w:pStyle w:val="PL"/>
      </w:pPr>
      <w:r>
        <w:t xml:space="preserve">      enum ONE;</w:t>
      </w:r>
    </w:p>
    <w:p w14:paraId="338BA35D" w14:textId="77777777" w:rsidR="00C34F65" w:rsidRDefault="00C34F65" w:rsidP="00C34F65">
      <w:pPr>
        <w:pStyle w:val="PL"/>
      </w:pPr>
      <w:r>
        <w:t xml:space="preserve">      enum TWO;</w:t>
      </w:r>
    </w:p>
    <w:p w14:paraId="0F06E43B" w14:textId="77777777" w:rsidR="00C34F65" w:rsidRDefault="00C34F65" w:rsidP="00C34F65">
      <w:pPr>
        <w:pStyle w:val="PL"/>
      </w:pPr>
      <w:r>
        <w:t xml:space="preserve">      enum THREE;</w:t>
      </w:r>
    </w:p>
    <w:p w14:paraId="166E5CD0" w14:textId="77777777" w:rsidR="00C34F65" w:rsidRDefault="00C34F65" w:rsidP="00C34F65">
      <w:pPr>
        <w:pStyle w:val="PL"/>
      </w:pPr>
      <w:r>
        <w:t xml:space="preserve">      enum FOUR;</w:t>
      </w:r>
    </w:p>
    <w:p w14:paraId="22EB65F1" w14:textId="77777777" w:rsidR="00C34F65" w:rsidRDefault="00C34F65" w:rsidP="00C34F65">
      <w:pPr>
        <w:pStyle w:val="PL"/>
      </w:pPr>
      <w:r>
        <w:t xml:space="preserve">    }</w:t>
      </w:r>
    </w:p>
    <w:p w14:paraId="3BB281E1" w14:textId="77777777" w:rsidR="00C34F65" w:rsidRDefault="00C34F65" w:rsidP="00C34F65">
      <w:pPr>
        <w:pStyle w:val="PL"/>
      </w:pPr>
      <w:r>
        <w:t xml:space="preserve">  }</w:t>
      </w:r>
    </w:p>
    <w:p w14:paraId="4A2D5879" w14:textId="77777777" w:rsidR="00C34F65" w:rsidRDefault="00C34F65" w:rsidP="00C34F65">
      <w:pPr>
        <w:pStyle w:val="PL"/>
      </w:pPr>
      <w:r>
        <w:t xml:space="preserve">  typedef ServiceType-enum {</w:t>
      </w:r>
    </w:p>
    <w:p w14:paraId="48A7FB97" w14:textId="77777777" w:rsidR="00C34F65" w:rsidRDefault="00C34F65" w:rsidP="00C34F65">
      <w:pPr>
        <w:pStyle w:val="PL"/>
      </w:pPr>
      <w:r>
        <w:t xml:space="preserve">    type enumeration {</w:t>
      </w:r>
    </w:p>
    <w:p w14:paraId="6F6B9D54" w14:textId="77777777" w:rsidR="00C34F65" w:rsidRDefault="00C34F65" w:rsidP="00C34F65">
      <w:pPr>
        <w:pStyle w:val="PL"/>
      </w:pPr>
      <w:r>
        <w:t xml:space="preserve">      enum eMBB;</w:t>
      </w:r>
    </w:p>
    <w:p w14:paraId="0E7F98AE" w14:textId="77777777" w:rsidR="00C34F65" w:rsidRDefault="00C34F65" w:rsidP="00C34F65">
      <w:pPr>
        <w:pStyle w:val="PL"/>
      </w:pPr>
      <w:r>
        <w:t xml:space="preserve">      enum URLLC;</w:t>
      </w:r>
    </w:p>
    <w:p w14:paraId="5010F3BF" w14:textId="77777777" w:rsidR="00C34F65" w:rsidRDefault="00C34F65" w:rsidP="00C34F65">
      <w:pPr>
        <w:pStyle w:val="PL"/>
      </w:pPr>
      <w:r>
        <w:t xml:space="preserve">      enum MIoT;</w:t>
      </w:r>
    </w:p>
    <w:p w14:paraId="3563CA7E" w14:textId="77777777" w:rsidR="00C34F65" w:rsidRDefault="00C34F65" w:rsidP="00C34F65">
      <w:pPr>
        <w:pStyle w:val="PL"/>
      </w:pPr>
      <w:r>
        <w:t xml:space="preserve">      enum V2X;</w:t>
      </w:r>
    </w:p>
    <w:p w14:paraId="505C1106" w14:textId="77777777" w:rsidR="00C34F65" w:rsidRDefault="00C34F65" w:rsidP="00C34F65">
      <w:pPr>
        <w:pStyle w:val="PL"/>
      </w:pPr>
      <w:r>
        <w:t xml:space="preserve">    }</w:t>
      </w:r>
    </w:p>
    <w:p w14:paraId="7705F76E" w14:textId="77777777" w:rsidR="00C34F65" w:rsidRDefault="00C34F65" w:rsidP="00C34F65">
      <w:pPr>
        <w:pStyle w:val="PL"/>
      </w:pPr>
      <w:r>
        <w:t xml:space="preserve">  }</w:t>
      </w:r>
    </w:p>
    <w:p w14:paraId="3AF23883" w14:textId="77777777" w:rsidR="00C34F65" w:rsidRDefault="00C34F65" w:rsidP="00C34F65">
      <w:pPr>
        <w:pStyle w:val="PL"/>
      </w:pPr>
    </w:p>
    <w:p w14:paraId="796ED5AC" w14:textId="77777777" w:rsidR="00C34F65" w:rsidRDefault="00C34F65" w:rsidP="00C34F65">
      <w:pPr>
        <w:pStyle w:val="PL"/>
      </w:pPr>
      <w:r>
        <w:t xml:space="preserve">  grouping PositioningGrp {</w:t>
      </w:r>
    </w:p>
    <w:p w14:paraId="2C0830C1" w14:textId="77777777" w:rsidR="00C34F65" w:rsidRDefault="00C34F65" w:rsidP="00C34F65">
      <w:pPr>
        <w:pStyle w:val="PL"/>
      </w:pPr>
      <w:r>
        <w:t xml:space="preserve">    description "Represents positioning support.";</w:t>
      </w:r>
    </w:p>
    <w:p w14:paraId="51432CF6" w14:textId="77777777" w:rsidR="00C34F65" w:rsidRDefault="00C34F65" w:rsidP="00C34F65">
      <w:pPr>
        <w:pStyle w:val="PL"/>
      </w:pPr>
      <w:r>
        <w:t xml:space="preserve">    reference "Clause 3.4.20 of GSMA NG.116 ";</w:t>
      </w:r>
    </w:p>
    <w:p w14:paraId="1920B2D6" w14:textId="77777777" w:rsidR="00C34F65" w:rsidRDefault="00C34F65" w:rsidP="00C34F65">
      <w:pPr>
        <w:pStyle w:val="PL"/>
      </w:pPr>
      <w:r>
        <w:t xml:space="preserve">    </w:t>
      </w:r>
    </w:p>
    <w:p w14:paraId="16796A93" w14:textId="77777777" w:rsidR="00C34F65" w:rsidRDefault="00C34F65" w:rsidP="00C34F65">
      <w:pPr>
        <w:pStyle w:val="PL"/>
      </w:pPr>
      <w:r>
        <w:t xml:space="preserve">    uses ns3cmn3gpp:ServAttrComGrp ;</w:t>
      </w:r>
    </w:p>
    <w:p w14:paraId="4AFA5109" w14:textId="77777777" w:rsidR="00C34F65" w:rsidRDefault="00C34F65" w:rsidP="00C34F65">
      <w:pPr>
        <w:pStyle w:val="PL"/>
      </w:pPr>
      <w:r>
        <w:t xml:space="preserve">    leaf-list availability {</w:t>
      </w:r>
    </w:p>
    <w:p w14:paraId="000392A0" w14:textId="77777777" w:rsidR="00C34F65" w:rsidRDefault="00C34F65" w:rsidP="00C34F65">
      <w:pPr>
        <w:pStyle w:val="PL"/>
      </w:pPr>
      <w:r>
        <w:t xml:space="preserve">      type enumeration {</w:t>
      </w:r>
    </w:p>
    <w:p w14:paraId="241CBB20" w14:textId="77777777" w:rsidR="00C34F65" w:rsidRDefault="00C34F65" w:rsidP="00C34F65">
      <w:pPr>
        <w:pStyle w:val="PL"/>
      </w:pPr>
      <w:r>
        <w:t xml:space="preserve">        enum CIDE_CID ;</w:t>
      </w:r>
    </w:p>
    <w:p w14:paraId="7D437A89" w14:textId="77777777" w:rsidR="00C34F65" w:rsidRDefault="00C34F65" w:rsidP="00C34F65">
      <w:pPr>
        <w:pStyle w:val="PL"/>
      </w:pPr>
      <w:r>
        <w:t xml:space="preserve">        enum OTDOA;</w:t>
      </w:r>
    </w:p>
    <w:p w14:paraId="20C0E57A" w14:textId="77777777" w:rsidR="00C34F65" w:rsidRDefault="00C34F65" w:rsidP="00C34F65">
      <w:pPr>
        <w:pStyle w:val="PL"/>
      </w:pPr>
      <w:r>
        <w:t xml:space="preserve">        enum RF_FINGERPRINTING;</w:t>
      </w:r>
    </w:p>
    <w:p w14:paraId="23303364" w14:textId="77777777" w:rsidR="00C34F65" w:rsidRDefault="00C34F65" w:rsidP="00C34F65">
      <w:pPr>
        <w:pStyle w:val="PL"/>
      </w:pPr>
      <w:r>
        <w:t xml:space="preserve">        enum AECID;</w:t>
      </w:r>
    </w:p>
    <w:p w14:paraId="0B305467" w14:textId="77777777" w:rsidR="00C34F65" w:rsidRDefault="00C34F65" w:rsidP="00C34F65">
      <w:pPr>
        <w:pStyle w:val="PL"/>
      </w:pPr>
      <w:r>
        <w:t xml:space="preserve">        enum HYBRID_POSITIONING;</w:t>
      </w:r>
    </w:p>
    <w:p w14:paraId="5822BB6C" w14:textId="77777777" w:rsidR="00C34F65" w:rsidRDefault="00C34F65" w:rsidP="00C34F65">
      <w:pPr>
        <w:pStyle w:val="PL"/>
      </w:pPr>
      <w:r>
        <w:t xml:space="preserve">        enum NET_RTK;</w:t>
      </w:r>
    </w:p>
    <w:p w14:paraId="477D0D6E" w14:textId="77777777" w:rsidR="00C34F65" w:rsidRDefault="00C34F65" w:rsidP="00C34F65">
      <w:pPr>
        <w:pStyle w:val="PL"/>
      </w:pPr>
      <w:r>
        <w:t xml:space="preserve">      }</w:t>
      </w:r>
    </w:p>
    <w:p w14:paraId="2378FDB8" w14:textId="77777777" w:rsidR="00C34F65" w:rsidRDefault="00C34F65" w:rsidP="00C34F65">
      <w:pPr>
        <w:pStyle w:val="PL"/>
      </w:pPr>
      <w:r>
        <w:t xml:space="preserve">      min-elements 1;</w:t>
      </w:r>
    </w:p>
    <w:p w14:paraId="73AA3DA1" w14:textId="77777777" w:rsidR="00C34F65" w:rsidRDefault="00C34F65" w:rsidP="00C34F65">
      <w:pPr>
        <w:pStyle w:val="PL"/>
      </w:pPr>
      <w:r>
        <w:t xml:space="preserve">      config false;</w:t>
      </w:r>
    </w:p>
    <w:p w14:paraId="650B35C2" w14:textId="77777777" w:rsidR="00C34F65" w:rsidRDefault="00C34F65" w:rsidP="00C34F65">
      <w:pPr>
        <w:pStyle w:val="PL"/>
      </w:pPr>
      <w:r>
        <w:t xml:space="preserve">      description "Specifies if this attribute is provided by the RAN domain </w:t>
      </w:r>
    </w:p>
    <w:p w14:paraId="7A1A3F72" w14:textId="77777777" w:rsidR="00C34F65" w:rsidRDefault="00C34F65" w:rsidP="00C34F65">
      <w:pPr>
        <w:pStyle w:val="PL"/>
      </w:pPr>
      <w:r>
        <w:t xml:space="preserve">        of the network slice and contains a list of positioning methods </w:t>
      </w:r>
    </w:p>
    <w:p w14:paraId="5C00EECD" w14:textId="77777777" w:rsidR="00C34F65" w:rsidRDefault="00C34F65" w:rsidP="00C34F65">
      <w:pPr>
        <w:pStyle w:val="PL"/>
      </w:pPr>
      <w:r>
        <w:t xml:space="preserve">        provided by the RAN domain. If the list is empty this attribute is </w:t>
      </w:r>
    </w:p>
    <w:p w14:paraId="2AD60803" w14:textId="77777777" w:rsidR="00C34F65" w:rsidRDefault="00C34F65" w:rsidP="00C34F65">
      <w:pPr>
        <w:pStyle w:val="PL"/>
      </w:pPr>
      <w:r>
        <w:t xml:space="preserve">        not available in the RAN domain and the other parameters might be </w:t>
      </w:r>
    </w:p>
    <w:p w14:paraId="6FFE3740" w14:textId="77777777" w:rsidR="00C34F65" w:rsidRDefault="00C34F65" w:rsidP="00C34F65">
      <w:pPr>
        <w:pStyle w:val="PL"/>
      </w:pPr>
      <w:r>
        <w:lastRenderedPageBreak/>
        <w:t xml:space="preserve">        ignored, see NG.116. Values allowed: are</w:t>
      </w:r>
    </w:p>
    <w:p w14:paraId="069A7C21" w14:textId="77777777" w:rsidR="00C34F65" w:rsidRDefault="00C34F65" w:rsidP="00C34F65">
      <w:pPr>
        <w:pStyle w:val="PL"/>
      </w:pPr>
      <w:r>
        <w:t xml:space="preserve">        CIDE-CID (LTE and NR), OTDOA (LTE and NR), RF fingerprinting, AECID, </w:t>
      </w:r>
    </w:p>
    <w:p w14:paraId="6F98A46D" w14:textId="77777777" w:rsidR="00C34F65" w:rsidRDefault="00C34F65" w:rsidP="00C34F65">
      <w:pPr>
        <w:pStyle w:val="PL"/>
      </w:pPr>
      <w:r>
        <w:t xml:space="preserve">        Hybrid positioning, NET-RTK.";</w:t>
      </w:r>
    </w:p>
    <w:p w14:paraId="4DE8CA68" w14:textId="77777777" w:rsidR="00C34F65" w:rsidRDefault="00C34F65" w:rsidP="00C34F65">
      <w:pPr>
        <w:pStyle w:val="PL"/>
      </w:pPr>
      <w:r>
        <w:t xml:space="preserve">    }</w:t>
      </w:r>
    </w:p>
    <w:p w14:paraId="76A9C554" w14:textId="77777777" w:rsidR="00C34F65" w:rsidRDefault="00C34F65" w:rsidP="00C34F65">
      <w:pPr>
        <w:pStyle w:val="PL"/>
      </w:pPr>
      <w:r>
        <w:t xml:space="preserve">    leaf predictionfrequency {</w:t>
      </w:r>
    </w:p>
    <w:p w14:paraId="6A0427A4" w14:textId="77777777" w:rsidR="00C34F65" w:rsidRPr="00C34F65" w:rsidRDefault="00C34F65" w:rsidP="00C34F65">
      <w:pPr>
        <w:pStyle w:val="PL"/>
        <w:rPr>
          <w:lang w:val="fr-FR"/>
        </w:rPr>
      </w:pPr>
      <w:r>
        <w:t xml:space="preserve">      </w:t>
      </w:r>
      <w:r w:rsidRPr="00C34F65">
        <w:rPr>
          <w:lang w:val="fr-FR"/>
        </w:rPr>
        <w:t>type enumeration {</w:t>
      </w:r>
    </w:p>
    <w:p w14:paraId="3C71AFCC" w14:textId="77777777" w:rsidR="00C34F65" w:rsidRPr="00C34F65" w:rsidRDefault="00C34F65" w:rsidP="00C34F65">
      <w:pPr>
        <w:pStyle w:val="PL"/>
        <w:rPr>
          <w:lang w:val="fr-FR"/>
        </w:rPr>
      </w:pPr>
      <w:r w:rsidRPr="00C34F65">
        <w:rPr>
          <w:lang w:val="fr-FR"/>
        </w:rPr>
        <w:t xml:space="preserve">        enum PERSEC;</w:t>
      </w:r>
    </w:p>
    <w:p w14:paraId="7071EA31" w14:textId="77777777" w:rsidR="00C34F65" w:rsidRPr="00C34F65" w:rsidRDefault="00C34F65" w:rsidP="00C34F65">
      <w:pPr>
        <w:pStyle w:val="PL"/>
        <w:rPr>
          <w:lang w:val="fr-FR"/>
        </w:rPr>
      </w:pPr>
      <w:r w:rsidRPr="00C34F65">
        <w:rPr>
          <w:lang w:val="fr-FR"/>
        </w:rPr>
        <w:t xml:space="preserve">        enum PERMIN;</w:t>
      </w:r>
    </w:p>
    <w:p w14:paraId="5D3245C5" w14:textId="77777777" w:rsidR="00C34F65" w:rsidRDefault="00C34F65" w:rsidP="00C34F65">
      <w:pPr>
        <w:pStyle w:val="PL"/>
      </w:pPr>
      <w:r w:rsidRPr="00C34F65">
        <w:rPr>
          <w:lang w:val="fr-FR"/>
        </w:rPr>
        <w:t xml:space="preserve">        </w:t>
      </w:r>
      <w:r>
        <w:t>enum PERHOUR;</w:t>
      </w:r>
    </w:p>
    <w:p w14:paraId="6CAB8D07" w14:textId="77777777" w:rsidR="00C34F65" w:rsidRDefault="00C34F65" w:rsidP="00C34F65">
      <w:pPr>
        <w:pStyle w:val="PL"/>
      </w:pPr>
      <w:r>
        <w:t xml:space="preserve">      }</w:t>
      </w:r>
    </w:p>
    <w:p w14:paraId="0C4E260E" w14:textId="77777777" w:rsidR="00C34F65" w:rsidRDefault="00C34F65" w:rsidP="00C34F65">
      <w:pPr>
        <w:pStyle w:val="PL"/>
      </w:pPr>
      <w:r>
        <w:t xml:space="preserve">      mandatory true;</w:t>
      </w:r>
    </w:p>
    <w:p w14:paraId="2D1698C4" w14:textId="77777777" w:rsidR="00C34F65" w:rsidRDefault="00C34F65" w:rsidP="00C34F65">
      <w:pPr>
        <w:pStyle w:val="PL"/>
      </w:pPr>
      <w:r>
        <w:t xml:space="preserve">      description "Specifies how often location information is provided. </w:t>
      </w:r>
    </w:p>
    <w:p w14:paraId="56EF5B16" w14:textId="77777777" w:rsidR="00C34F65" w:rsidRDefault="00C34F65" w:rsidP="00C34F65">
      <w:pPr>
        <w:pStyle w:val="PL"/>
      </w:pPr>
      <w:r>
        <w:t xml:space="preserve">        This parameter simply defines how often the customer is allowed to </w:t>
      </w:r>
    </w:p>
    <w:p w14:paraId="37864A90" w14:textId="77777777" w:rsidR="00C34F65" w:rsidRDefault="00C34F65" w:rsidP="00C34F65">
      <w:pPr>
        <w:pStyle w:val="PL"/>
      </w:pPr>
      <w:r>
        <w:t xml:space="preserve">        request location information. This is not related to the time it </w:t>
      </w:r>
    </w:p>
    <w:p w14:paraId="35E73B8C" w14:textId="77777777" w:rsidR="00C34F65" w:rsidRDefault="00C34F65" w:rsidP="00C34F65">
      <w:pPr>
        <w:pStyle w:val="PL"/>
      </w:pPr>
      <w:r>
        <w:t xml:space="preserve">        takes to determine the location, which is a characteristic of the </w:t>
      </w:r>
    </w:p>
    <w:p w14:paraId="02E43D69" w14:textId="77777777" w:rsidR="00C34F65" w:rsidRDefault="00C34F65" w:rsidP="00C34F65">
      <w:pPr>
        <w:pStyle w:val="PL"/>
      </w:pPr>
      <w:r>
        <w:t xml:space="preserve">        positioning method.</w:t>
      </w:r>
    </w:p>
    <w:p w14:paraId="09148691" w14:textId="77777777" w:rsidR="00C34F65" w:rsidRDefault="00C34F65" w:rsidP="00C34F65">
      <w:pPr>
        <w:pStyle w:val="PL"/>
      </w:pPr>
      <w:r>
        <w:t xml:space="preserve">        If leaf-list availability is empty, the value has no meaning.";</w:t>
      </w:r>
    </w:p>
    <w:p w14:paraId="737B1C9A" w14:textId="77777777" w:rsidR="00C34F65" w:rsidRDefault="00C34F65" w:rsidP="00C34F65">
      <w:pPr>
        <w:pStyle w:val="PL"/>
      </w:pPr>
      <w:r>
        <w:t xml:space="preserve">        reference "NG.116";</w:t>
      </w:r>
    </w:p>
    <w:p w14:paraId="55052C0E" w14:textId="77777777" w:rsidR="00C34F65" w:rsidRDefault="00C34F65" w:rsidP="00C34F65">
      <w:pPr>
        <w:pStyle w:val="PL"/>
      </w:pPr>
      <w:r>
        <w:t xml:space="preserve">    }</w:t>
      </w:r>
    </w:p>
    <w:p w14:paraId="42780A33" w14:textId="77777777" w:rsidR="00C34F65" w:rsidRDefault="00C34F65" w:rsidP="00C34F65">
      <w:pPr>
        <w:pStyle w:val="PL"/>
      </w:pPr>
      <w:r>
        <w:t xml:space="preserve">    leaf accuracy {</w:t>
      </w:r>
    </w:p>
    <w:p w14:paraId="122C1CB3" w14:textId="77777777" w:rsidR="00C34F65" w:rsidRDefault="00C34F65" w:rsidP="00C34F65">
      <w:pPr>
        <w:pStyle w:val="PL"/>
      </w:pPr>
      <w:r>
        <w:t xml:space="preserve">      type decimal64 {</w:t>
      </w:r>
    </w:p>
    <w:p w14:paraId="4155AE28" w14:textId="77777777" w:rsidR="00C34F65" w:rsidRDefault="00C34F65" w:rsidP="00C34F65">
      <w:pPr>
        <w:pStyle w:val="PL"/>
      </w:pPr>
      <w:r>
        <w:t xml:space="preserve">         fraction-digits 2;</w:t>
      </w:r>
    </w:p>
    <w:p w14:paraId="0F07180A" w14:textId="77777777" w:rsidR="00C34F65" w:rsidRDefault="00C34F65" w:rsidP="00C34F65">
      <w:pPr>
        <w:pStyle w:val="PL"/>
      </w:pPr>
      <w:r>
        <w:t xml:space="preserve">      } </w:t>
      </w:r>
    </w:p>
    <w:p w14:paraId="1E31F381" w14:textId="77777777" w:rsidR="00C34F65" w:rsidRDefault="00C34F65" w:rsidP="00C34F65">
      <w:pPr>
        <w:pStyle w:val="PL"/>
      </w:pPr>
      <w:r>
        <w:t xml:space="preserve">      units meter;</w:t>
      </w:r>
    </w:p>
    <w:p w14:paraId="7D57545B" w14:textId="77777777" w:rsidR="00C34F65" w:rsidRDefault="00C34F65" w:rsidP="00C34F65">
      <w:pPr>
        <w:pStyle w:val="PL"/>
      </w:pPr>
      <w:r>
        <w:t xml:space="preserve">      mandatory true;</w:t>
      </w:r>
    </w:p>
    <w:p w14:paraId="1A4C259D" w14:textId="77777777" w:rsidR="00C34F65" w:rsidRDefault="00C34F65" w:rsidP="00C34F65">
      <w:pPr>
        <w:pStyle w:val="PL"/>
      </w:pPr>
      <w:r>
        <w:t xml:space="preserve">      description "Specifies the accuracy of the location information. </w:t>
      </w:r>
    </w:p>
    <w:p w14:paraId="764BC9EE" w14:textId="77777777" w:rsidR="00C34F65" w:rsidRDefault="00C34F65" w:rsidP="00C34F65">
      <w:pPr>
        <w:pStyle w:val="PL"/>
      </w:pPr>
      <w:r>
        <w:t xml:space="preserve">        Accuracy depends on the respective positioning solution applied in the </w:t>
      </w:r>
    </w:p>
    <w:p w14:paraId="548E9DC1" w14:textId="77777777" w:rsidR="00C34F65" w:rsidRDefault="00C34F65" w:rsidP="00C34F65">
      <w:pPr>
        <w:pStyle w:val="PL"/>
      </w:pPr>
      <w:r>
        <w:t xml:space="preserve">        RAN domain of the network slice.";</w:t>
      </w:r>
    </w:p>
    <w:p w14:paraId="7E46DD56" w14:textId="77777777" w:rsidR="00C34F65" w:rsidRDefault="00C34F65" w:rsidP="00C34F65">
      <w:pPr>
        <w:pStyle w:val="PL"/>
      </w:pPr>
      <w:r>
        <w:t xml:space="preserve">      reference "NG.116";</w:t>
      </w:r>
    </w:p>
    <w:p w14:paraId="7FA61F7A" w14:textId="77777777" w:rsidR="00C34F65" w:rsidRDefault="00C34F65" w:rsidP="00C34F65">
      <w:pPr>
        <w:pStyle w:val="PL"/>
      </w:pPr>
      <w:r>
        <w:t xml:space="preserve">    }</w:t>
      </w:r>
    </w:p>
    <w:p w14:paraId="2312999C" w14:textId="77777777" w:rsidR="00C34F65" w:rsidRDefault="00C34F65" w:rsidP="00C34F65">
      <w:pPr>
        <w:pStyle w:val="PL"/>
      </w:pPr>
      <w:r>
        <w:t xml:space="preserve">  }</w:t>
      </w:r>
    </w:p>
    <w:p w14:paraId="1B9BCD1E" w14:textId="77777777" w:rsidR="00C34F65" w:rsidRDefault="00C34F65" w:rsidP="00C34F65">
      <w:pPr>
        <w:pStyle w:val="PL"/>
      </w:pPr>
    </w:p>
    <w:p w14:paraId="4318AA66" w14:textId="77777777" w:rsidR="00C34F65" w:rsidRDefault="00C34F65" w:rsidP="00C34F65">
      <w:pPr>
        <w:pStyle w:val="PL"/>
      </w:pPr>
      <w:r>
        <w:t xml:space="preserve">  grouping TopSliceSubnetProfileGrp {</w:t>
      </w:r>
    </w:p>
    <w:p w14:paraId="244DF53B" w14:textId="77777777" w:rsidR="00C34F65" w:rsidRDefault="00C34F65" w:rsidP="00C34F65">
      <w:pPr>
        <w:pStyle w:val="PL"/>
      </w:pPr>
      <w:r>
        <w:t xml:space="preserve">    leaf-list coverageArea {</w:t>
      </w:r>
    </w:p>
    <w:p w14:paraId="5DC59AAB" w14:textId="77777777" w:rsidR="00C34F65" w:rsidRDefault="00C34F65" w:rsidP="00C34F65">
      <w:pPr>
        <w:pStyle w:val="PL"/>
      </w:pPr>
      <w:r>
        <w:t xml:space="preserve">       min-elements 1;</w:t>
      </w:r>
    </w:p>
    <w:p w14:paraId="00CB81D8" w14:textId="77777777" w:rsidR="00C34F65" w:rsidRDefault="00C34F65" w:rsidP="00C34F65">
      <w:pPr>
        <w:pStyle w:val="PL"/>
      </w:pPr>
      <w:r>
        <w:t xml:space="preserve">       description "A list of TrackingAreas where the NSI can be selected.";</w:t>
      </w:r>
    </w:p>
    <w:p w14:paraId="1A40E847" w14:textId="77777777" w:rsidR="00C34F65" w:rsidRDefault="00C34F65" w:rsidP="00C34F65">
      <w:pPr>
        <w:pStyle w:val="PL"/>
      </w:pPr>
      <w:r>
        <w:t xml:space="preserve">       type types3gpp:Tac;</w:t>
      </w:r>
    </w:p>
    <w:p w14:paraId="471BB719" w14:textId="77777777" w:rsidR="00C34F65" w:rsidRDefault="00C34F65" w:rsidP="00C34F65">
      <w:pPr>
        <w:pStyle w:val="PL"/>
      </w:pPr>
      <w:r>
        <w:t xml:space="preserve">    }</w:t>
      </w:r>
    </w:p>
    <w:p w14:paraId="0D4C0E1E" w14:textId="77777777" w:rsidR="00C34F65" w:rsidRDefault="00C34F65" w:rsidP="00C34F65">
      <w:pPr>
        <w:pStyle w:val="PL"/>
      </w:pPr>
      <w:r>
        <w:t xml:space="preserve">    leaf latency {</w:t>
      </w:r>
    </w:p>
    <w:p w14:paraId="39C65064" w14:textId="77777777" w:rsidR="00C34F65" w:rsidRDefault="00C34F65" w:rsidP="00C34F65">
      <w:pPr>
        <w:pStyle w:val="PL"/>
      </w:pPr>
      <w:r>
        <w:t xml:space="preserve">      description "The packet transmission latency (milliseconds) through </w:t>
      </w:r>
    </w:p>
    <w:p w14:paraId="0806EEB6" w14:textId="77777777" w:rsidR="00C34F65" w:rsidRDefault="00C34F65" w:rsidP="00C34F65">
      <w:pPr>
        <w:pStyle w:val="PL"/>
      </w:pPr>
      <w:r>
        <w:t xml:space="preserve">        the RAN, CN, and TN part of 5G network, used to evaluate </w:t>
      </w:r>
    </w:p>
    <w:p w14:paraId="0D00828E" w14:textId="77777777" w:rsidR="00C34F65" w:rsidRDefault="00C34F65" w:rsidP="00C34F65">
      <w:pPr>
        <w:pStyle w:val="PL"/>
      </w:pPr>
      <w:r>
        <w:t xml:space="preserve">        utilization performance of the end-to-end network slice instance.";</w:t>
      </w:r>
    </w:p>
    <w:p w14:paraId="679D2B2B" w14:textId="77777777" w:rsidR="00C34F65" w:rsidRDefault="00C34F65" w:rsidP="00C34F65">
      <w:pPr>
        <w:pStyle w:val="PL"/>
      </w:pPr>
      <w:r>
        <w:t xml:space="preserve">      reference "3GPP TS 28.554 clause 6.3.1";</w:t>
      </w:r>
    </w:p>
    <w:p w14:paraId="138E098F" w14:textId="77777777" w:rsidR="00C34F65" w:rsidRDefault="00C34F65" w:rsidP="00C34F65">
      <w:pPr>
        <w:pStyle w:val="PL"/>
      </w:pPr>
      <w:r>
        <w:t xml:space="preserve">      //optional support</w:t>
      </w:r>
    </w:p>
    <w:p w14:paraId="4B116CDE" w14:textId="77777777" w:rsidR="00C34F65" w:rsidRDefault="00C34F65" w:rsidP="00C34F65">
      <w:pPr>
        <w:pStyle w:val="PL"/>
      </w:pPr>
      <w:r>
        <w:t xml:space="preserve">      mandatory true;</w:t>
      </w:r>
    </w:p>
    <w:p w14:paraId="768A6A25" w14:textId="77777777" w:rsidR="00C34F65" w:rsidRDefault="00C34F65" w:rsidP="00C34F65">
      <w:pPr>
        <w:pStyle w:val="PL"/>
      </w:pPr>
      <w:r>
        <w:t xml:space="preserve">      type uint16;</w:t>
      </w:r>
    </w:p>
    <w:p w14:paraId="3717040E" w14:textId="77777777" w:rsidR="00C34F65" w:rsidRDefault="00C34F65" w:rsidP="00C34F65">
      <w:pPr>
        <w:pStyle w:val="PL"/>
      </w:pPr>
      <w:r>
        <w:t xml:space="preserve">      units milliseconds;</w:t>
      </w:r>
    </w:p>
    <w:p w14:paraId="0903553F" w14:textId="77777777" w:rsidR="00C34F65" w:rsidRDefault="00C34F65" w:rsidP="00C34F65">
      <w:pPr>
        <w:pStyle w:val="PL"/>
      </w:pPr>
      <w:r>
        <w:t xml:space="preserve">    }</w:t>
      </w:r>
    </w:p>
    <w:p w14:paraId="5FEA024A" w14:textId="77777777" w:rsidR="00C34F65" w:rsidRDefault="00C34F65" w:rsidP="00C34F65">
      <w:pPr>
        <w:pStyle w:val="PL"/>
      </w:pPr>
      <w:r>
        <w:t xml:space="preserve">    leaf maxNumberofUEs {</w:t>
      </w:r>
    </w:p>
    <w:p w14:paraId="2F66B7C3" w14:textId="77777777" w:rsidR="00C34F65" w:rsidRDefault="00C34F65" w:rsidP="00C34F65">
      <w:pPr>
        <w:pStyle w:val="PL"/>
      </w:pPr>
      <w:r>
        <w:t xml:space="preserve">      description "Specifies the maximum number of UEs may simultaneously </w:t>
      </w:r>
    </w:p>
    <w:p w14:paraId="12A47661" w14:textId="77777777" w:rsidR="00C34F65" w:rsidRDefault="00C34F65" w:rsidP="00C34F65">
      <w:pPr>
        <w:pStyle w:val="PL"/>
      </w:pPr>
      <w:r>
        <w:t xml:space="preserve">        access the network slice instance.";</w:t>
      </w:r>
    </w:p>
    <w:p w14:paraId="4A5E261A" w14:textId="77777777" w:rsidR="00C34F65" w:rsidRDefault="00C34F65" w:rsidP="00C34F65">
      <w:pPr>
        <w:pStyle w:val="PL"/>
      </w:pPr>
      <w:r>
        <w:t xml:space="preserve">      //optional support</w:t>
      </w:r>
    </w:p>
    <w:p w14:paraId="18E89C7F" w14:textId="77777777" w:rsidR="00C34F65" w:rsidRDefault="00C34F65" w:rsidP="00C34F65">
      <w:pPr>
        <w:pStyle w:val="PL"/>
      </w:pPr>
      <w:r>
        <w:t xml:space="preserve">      mandatory true;</w:t>
      </w:r>
    </w:p>
    <w:p w14:paraId="2EC880F1" w14:textId="77777777" w:rsidR="00C34F65" w:rsidRDefault="00C34F65" w:rsidP="00C34F65">
      <w:pPr>
        <w:pStyle w:val="PL"/>
      </w:pPr>
      <w:r>
        <w:t xml:space="preserve">      type uint64;</w:t>
      </w:r>
    </w:p>
    <w:p w14:paraId="5D0757FE" w14:textId="77777777" w:rsidR="00C34F65" w:rsidRDefault="00C34F65" w:rsidP="00C34F65">
      <w:pPr>
        <w:pStyle w:val="PL"/>
      </w:pPr>
      <w:r>
        <w:t xml:space="preserve">    }</w:t>
      </w:r>
    </w:p>
    <w:p w14:paraId="7DC79F2F" w14:textId="77777777" w:rsidR="00C34F65" w:rsidRDefault="00C34F65" w:rsidP="00C34F65">
      <w:pPr>
        <w:pStyle w:val="PL"/>
      </w:pPr>
      <w:r>
        <w:t xml:space="preserve">    list dLThptPerSliceSubnet {</w:t>
      </w:r>
    </w:p>
    <w:p w14:paraId="6E32CE33" w14:textId="77777777" w:rsidR="00C34F65" w:rsidRDefault="00C34F65" w:rsidP="00C34F65">
      <w:pPr>
        <w:pStyle w:val="PL"/>
      </w:pPr>
      <w:r>
        <w:t xml:space="preserve">      description "This attribute defines achievable data rate of the</w:t>
      </w:r>
    </w:p>
    <w:p w14:paraId="2E1D6BBF" w14:textId="77777777" w:rsidR="00C34F65" w:rsidRDefault="00C34F65" w:rsidP="00C34F65">
      <w:pPr>
        <w:pStyle w:val="PL"/>
      </w:pPr>
      <w:r>
        <w:t xml:space="preserve">        network slice subnet in downlink that is available ubiquitously</w:t>
      </w:r>
    </w:p>
    <w:p w14:paraId="39BB438C" w14:textId="77777777" w:rsidR="00C34F65" w:rsidRDefault="00C34F65" w:rsidP="00C34F65">
      <w:pPr>
        <w:pStyle w:val="PL"/>
      </w:pPr>
      <w:r>
        <w:t xml:space="preserve">        across the coverage area of the slice";</w:t>
      </w:r>
    </w:p>
    <w:p w14:paraId="601B1E6F" w14:textId="77777777" w:rsidR="00C34F65" w:rsidRDefault="00C34F65" w:rsidP="00C34F65">
      <w:pPr>
        <w:pStyle w:val="PL"/>
      </w:pPr>
      <w:r>
        <w:t xml:space="preserve">      key idx;</w:t>
      </w:r>
    </w:p>
    <w:p w14:paraId="0B6B7A98" w14:textId="77777777" w:rsidR="00C34F65" w:rsidRDefault="00C34F65" w:rsidP="00C34F65">
      <w:pPr>
        <w:pStyle w:val="PL"/>
      </w:pPr>
      <w:r>
        <w:t xml:space="preserve">      max-elements 1;</w:t>
      </w:r>
    </w:p>
    <w:p w14:paraId="354ACCC5" w14:textId="77777777" w:rsidR="00C34F65" w:rsidRDefault="00C34F65" w:rsidP="00C34F65">
      <w:pPr>
        <w:pStyle w:val="PL"/>
      </w:pPr>
      <w:r>
        <w:t xml:space="preserve">      leaf idx {</w:t>
      </w:r>
    </w:p>
    <w:p w14:paraId="119E7A36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07C31887" w14:textId="77777777" w:rsidR="00C34F65" w:rsidRDefault="00C34F65" w:rsidP="00C34F65">
      <w:pPr>
        <w:pStyle w:val="PL"/>
      </w:pPr>
      <w:r>
        <w:t xml:space="preserve">        type uint32;</w:t>
      </w:r>
    </w:p>
    <w:p w14:paraId="62909B47" w14:textId="77777777" w:rsidR="00C34F65" w:rsidRDefault="00C34F65" w:rsidP="00C34F65">
      <w:pPr>
        <w:pStyle w:val="PL"/>
      </w:pPr>
      <w:r>
        <w:t xml:space="preserve">      }</w:t>
      </w:r>
    </w:p>
    <w:p w14:paraId="60A1E163" w14:textId="77777777" w:rsidR="00C34F65" w:rsidRDefault="00C34F65" w:rsidP="00C34F65">
      <w:pPr>
        <w:pStyle w:val="PL"/>
      </w:pPr>
      <w:r>
        <w:t xml:space="preserve">      uses ns3cmn3gpp:XLThptGrp;</w:t>
      </w:r>
    </w:p>
    <w:p w14:paraId="3D5070B3" w14:textId="77777777" w:rsidR="00C34F65" w:rsidRDefault="00C34F65" w:rsidP="00C34F65">
      <w:pPr>
        <w:pStyle w:val="PL"/>
      </w:pPr>
      <w:r>
        <w:t xml:space="preserve">    }</w:t>
      </w:r>
    </w:p>
    <w:p w14:paraId="520065C8" w14:textId="77777777" w:rsidR="00C34F65" w:rsidRDefault="00C34F65" w:rsidP="00C34F65">
      <w:pPr>
        <w:pStyle w:val="PL"/>
      </w:pPr>
      <w:r>
        <w:t xml:space="preserve">    list dLThptPerUE {</w:t>
      </w:r>
    </w:p>
    <w:p w14:paraId="744D92ED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5F0A962A" w14:textId="77777777" w:rsidR="00C34F65" w:rsidRDefault="00C34F65" w:rsidP="00C34F65">
      <w:pPr>
        <w:pStyle w:val="PL"/>
      </w:pPr>
      <w:r>
        <w:t xml:space="preserve">        network slice per UE, refer NG.116.";</w:t>
      </w:r>
    </w:p>
    <w:p w14:paraId="342FC411" w14:textId="77777777" w:rsidR="00C34F65" w:rsidRDefault="00C34F65" w:rsidP="00C34F65">
      <w:pPr>
        <w:pStyle w:val="PL"/>
      </w:pPr>
      <w:r>
        <w:t xml:space="preserve">      key idx;</w:t>
      </w:r>
    </w:p>
    <w:p w14:paraId="27818EDA" w14:textId="77777777" w:rsidR="00C34F65" w:rsidRDefault="00C34F65" w:rsidP="00C34F65">
      <w:pPr>
        <w:pStyle w:val="PL"/>
      </w:pPr>
      <w:r>
        <w:t xml:space="preserve">      max-elements 1;</w:t>
      </w:r>
    </w:p>
    <w:p w14:paraId="30521065" w14:textId="77777777" w:rsidR="00C34F65" w:rsidRDefault="00C34F65" w:rsidP="00C34F65">
      <w:pPr>
        <w:pStyle w:val="PL"/>
      </w:pPr>
      <w:r>
        <w:t xml:space="preserve">      leaf idx {</w:t>
      </w:r>
    </w:p>
    <w:p w14:paraId="574BCC4E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11E9AF78" w14:textId="77777777" w:rsidR="00C34F65" w:rsidRDefault="00C34F65" w:rsidP="00C34F65">
      <w:pPr>
        <w:pStyle w:val="PL"/>
      </w:pPr>
      <w:r>
        <w:t xml:space="preserve">        type uint32;</w:t>
      </w:r>
    </w:p>
    <w:p w14:paraId="4CFD4DFC" w14:textId="77777777" w:rsidR="00C34F65" w:rsidRDefault="00C34F65" w:rsidP="00C34F65">
      <w:pPr>
        <w:pStyle w:val="PL"/>
      </w:pPr>
      <w:r>
        <w:t xml:space="preserve">      }</w:t>
      </w:r>
    </w:p>
    <w:p w14:paraId="2CA589A6" w14:textId="77777777" w:rsidR="00C34F65" w:rsidRDefault="00C34F65" w:rsidP="00C34F65">
      <w:pPr>
        <w:pStyle w:val="PL"/>
      </w:pPr>
      <w:r>
        <w:t xml:space="preserve">      uses ns3cmn3gpp:XLThptGrp;</w:t>
      </w:r>
    </w:p>
    <w:p w14:paraId="659E7B9F" w14:textId="77777777" w:rsidR="00C34F65" w:rsidRDefault="00C34F65" w:rsidP="00C34F65">
      <w:pPr>
        <w:pStyle w:val="PL"/>
      </w:pPr>
      <w:r>
        <w:t xml:space="preserve">    }</w:t>
      </w:r>
    </w:p>
    <w:p w14:paraId="0BF96632" w14:textId="77777777" w:rsidR="00C34F65" w:rsidRDefault="00C34F65" w:rsidP="00C34F65">
      <w:pPr>
        <w:pStyle w:val="PL"/>
      </w:pPr>
      <w:r>
        <w:lastRenderedPageBreak/>
        <w:t xml:space="preserve">    list uLThptPerSliceSubnet {</w:t>
      </w:r>
    </w:p>
    <w:p w14:paraId="79D2410F" w14:textId="77777777" w:rsidR="00C34F65" w:rsidRDefault="00C34F65" w:rsidP="00C34F65">
      <w:pPr>
        <w:pStyle w:val="PL"/>
      </w:pPr>
      <w:r>
        <w:t xml:space="preserve">      description "This attribute defines achievable data rate of the</w:t>
      </w:r>
    </w:p>
    <w:p w14:paraId="1216E5CC" w14:textId="77777777" w:rsidR="00C34F65" w:rsidRDefault="00C34F65" w:rsidP="00C34F65">
      <w:pPr>
        <w:pStyle w:val="PL"/>
      </w:pPr>
      <w:r>
        <w:t xml:space="preserve">        network slice subnet in uplink that is available ubiquitously</w:t>
      </w:r>
    </w:p>
    <w:p w14:paraId="137A74A4" w14:textId="77777777" w:rsidR="00C34F65" w:rsidRDefault="00C34F65" w:rsidP="00C34F65">
      <w:pPr>
        <w:pStyle w:val="PL"/>
      </w:pPr>
      <w:r>
        <w:t xml:space="preserve">        across the coverage area of the slice";</w:t>
      </w:r>
    </w:p>
    <w:p w14:paraId="5BD96D86" w14:textId="77777777" w:rsidR="00C34F65" w:rsidRDefault="00C34F65" w:rsidP="00C34F65">
      <w:pPr>
        <w:pStyle w:val="PL"/>
      </w:pPr>
      <w:r>
        <w:t xml:space="preserve">      key idx;</w:t>
      </w:r>
    </w:p>
    <w:p w14:paraId="3F4BA57E" w14:textId="77777777" w:rsidR="00C34F65" w:rsidRDefault="00C34F65" w:rsidP="00C34F65">
      <w:pPr>
        <w:pStyle w:val="PL"/>
      </w:pPr>
      <w:r>
        <w:t xml:space="preserve">      max-elements 1;</w:t>
      </w:r>
    </w:p>
    <w:p w14:paraId="54189742" w14:textId="77777777" w:rsidR="00C34F65" w:rsidRDefault="00C34F65" w:rsidP="00C34F65">
      <w:pPr>
        <w:pStyle w:val="PL"/>
      </w:pPr>
      <w:r>
        <w:t xml:space="preserve">      leaf idx {</w:t>
      </w:r>
    </w:p>
    <w:p w14:paraId="4E6F9990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2A631A4E" w14:textId="77777777" w:rsidR="00C34F65" w:rsidRDefault="00C34F65" w:rsidP="00C34F65">
      <w:pPr>
        <w:pStyle w:val="PL"/>
      </w:pPr>
      <w:r>
        <w:t xml:space="preserve">        type uint32;</w:t>
      </w:r>
    </w:p>
    <w:p w14:paraId="36F4F8E1" w14:textId="77777777" w:rsidR="00C34F65" w:rsidRDefault="00C34F65" w:rsidP="00C34F65">
      <w:pPr>
        <w:pStyle w:val="PL"/>
      </w:pPr>
      <w:r>
        <w:t xml:space="preserve">      }</w:t>
      </w:r>
    </w:p>
    <w:p w14:paraId="6EFCA1B5" w14:textId="77777777" w:rsidR="00C34F65" w:rsidRDefault="00C34F65" w:rsidP="00C34F65">
      <w:pPr>
        <w:pStyle w:val="PL"/>
      </w:pPr>
      <w:r>
        <w:t xml:space="preserve">      uses ns3cmn3gpp:XLThptGrp;</w:t>
      </w:r>
    </w:p>
    <w:p w14:paraId="6CD49204" w14:textId="77777777" w:rsidR="00C34F65" w:rsidRDefault="00C34F65" w:rsidP="00C34F65">
      <w:pPr>
        <w:pStyle w:val="PL"/>
      </w:pPr>
      <w:r>
        <w:t xml:space="preserve">    }</w:t>
      </w:r>
    </w:p>
    <w:p w14:paraId="31F287A2" w14:textId="77777777" w:rsidR="00C34F65" w:rsidRDefault="00C34F65" w:rsidP="00C34F65">
      <w:pPr>
        <w:pStyle w:val="PL"/>
      </w:pPr>
      <w:r>
        <w:t xml:space="preserve">    list uLThptPerUE {</w:t>
      </w:r>
    </w:p>
    <w:p w14:paraId="404A2625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77A6408A" w14:textId="77777777" w:rsidR="00C34F65" w:rsidRDefault="00C34F65" w:rsidP="00C34F65">
      <w:pPr>
        <w:pStyle w:val="PL"/>
      </w:pPr>
      <w:r>
        <w:t xml:space="preserve">        network slice per UE, refer NG.116";</w:t>
      </w:r>
    </w:p>
    <w:p w14:paraId="4006EBF0" w14:textId="77777777" w:rsidR="00C34F65" w:rsidRDefault="00C34F65" w:rsidP="00C34F65">
      <w:pPr>
        <w:pStyle w:val="PL"/>
      </w:pPr>
      <w:r>
        <w:t xml:space="preserve">      key idx;</w:t>
      </w:r>
    </w:p>
    <w:p w14:paraId="64962F20" w14:textId="77777777" w:rsidR="00C34F65" w:rsidRDefault="00C34F65" w:rsidP="00C34F65">
      <w:pPr>
        <w:pStyle w:val="PL"/>
      </w:pPr>
      <w:r>
        <w:t xml:space="preserve">      max-elements 1;</w:t>
      </w:r>
    </w:p>
    <w:p w14:paraId="709ACFC4" w14:textId="77777777" w:rsidR="00C34F65" w:rsidRDefault="00C34F65" w:rsidP="00C34F65">
      <w:pPr>
        <w:pStyle w:val="PL"/>
      </w:pPr>
      <w:r>
        <w:t xml:space="preserve">      leaf idx {</w:t>
      </w:r>
    </w:p>
    <w:p w14:paraId="7E2176AE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64D2E160" w14:textId="77777777" w:rsidR="00C34F65" w:rsidRDefault="00C34F65" w:rsidP="00C34F65">
      <w:pPr>
        <w:pStyle w:val="PL"/>
      </w:pPr>
      <w:r>
        <w:t xml:space="preserve">        type uint32;</w:t>
      </w:r>
    </w:p>
    <w:p w14:paraId="091D1CEF" w14:textId="77777777" w:rsidR="00C34F65" w:rsidRDefault="00C34F65" w:rsidP="00C34F65">
      <w:pPr>
        <w:pStyle w:val="PL"/>
      </w:pPr>
      <w:r>
        <w:t xml:space="preserve">      }</w:t>
      </w:r>
    </w:p>
    <w:p w14:paraId="3CEBB65F" w14:textId="77777777" w:rsidR="00C34F65" w:rsidRDefault="00C34F65" w:rsidP="00C34F65">
      <w:pPr>
        <w:pStyle w:val="PL"/>
      </w:pPr>
      <w:r>
        <w:t xml:space="preserve">      uses ns3cmn3gpp:XLThptGrp;</w:t>
      </w:r>
    </w:p>
    <w:p w14:paraId="39C0212B" w14:textId="77777777" w:rsidR="00C34F65" w:rsidRDefault="00C34F65" w:rsidP="00C34F65">
      <w:pPr>
        <w:pStyle w:val="PL"/>
      </w:pPr>
      <w:r>
        <w:t xml:space="preserve">    }</w:t>
      </w:r>
    </w:p>
    <w:p w14:paraId="1AC5537A" w14:textId="77777777" w:rsidR="00C34F65" w:rsidRDefault="00C34F65" w:rsidP="00C34F65">
      <w:pPr>
        <w:pStyle w:val="PL"/>
      </w:pPr>
      <w:r>
        <w:t xml:space="preserve">    list maxPktSize {</w:t>
      </w:r>
    </w:p>
    <w:p w14:paraId="1F203588" w14:textId="77777777" w:rsidR="00C34F65" w:rsidRDefault="00C34F65" w:rsidP="00C34F65">
      <w:pPr>
        <w:pStyle w:val="PL"/>
      </w:pPr>
      <w:r>
        <w:t xml:space="preserve">      config false;</w:t>
      </w:r>
    </w:p>
    <w:p w14:paraId="31B25D73" w14:textId="77777777" w:rsidR="00C34F65" w:rsidRDefault="00C34F65" w:rsidP="00C34F65">
      <w:pPr>
        <w:pStyle w:val="PL"/>
      </w:pPr>
      <w:r>
        <w:t xml:space="preserve">      key idx;</w:t>
      </w:r>
    </w:p>
    <w:p w14:paraId="22B7E3B7" w14:textId="77777777" w:rsidR="00C34F65" w:rsidRDefault="00C34F65" w:rsidP="00C34F65">
      <w:pPr>
        <w:pStyle w:val="PL"/>
      </w:pPr>
      <w:r>
        <w:t xml:space="preserve">      max-elements 1;</w:t>
      </w:r>
    </w:p>
    <w:p w14:paraId="03A79C48" w14:textId="77777777" w:rsidR="00C34F65" w:rsidRDefault="00C34F65" w:rsidP="00C34F65">
      <w:pPr>
        <w:pStyle w:val="PL"/>
      </w:pPr>
      <w:r>
        <w:t xml:space="preserve">      leaf idx {</w:t>
      </w:r>
    </w:p>
    <w:p w14:paraId="50231D7E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6E2F5279" w14:textId="77777777" w:rsidR="00C34F65" w:rsidRDefault="00C34F65" w:rsidP="00C34F65">
      <w:pPr>
        <w:pStyle w:val="PL"/>
      </w:pPr>
      <w:r>
        <w:t xml:space="preserve">        type uint32;</w:t>
      </w:r>
    </w:p>
    <w:p w14:paraId="287BD4C9" w14:textId="77777777" w:rsidR="00C34F65" w:rsidRDefault="00C34F65" w:rsidP="00C34F65">
      <w:pPr>
        <w:pStyle w:val="PL"/>
      </w:pPr>
      <w:r>
        <w:t xml:space="preserve">      }</w:t>
      </w:r>
    </w:p>
    <w:p w14:paraId="319EDAFE" w14:textId="77777777" w:rsidR="00C34F65" w:rsidRDefault="00C34F65" w:rsidP="00C34F65">
      <w:pPr>
        <w:pStyle w:val="PL"/>
      </w:pPr>
      <w:r>
        <w:t xml:space="preserve">      description "This parameter specifies the maximum packet size </w:t>
      </w:r>
    </w:p>
    <w:p w14:paraId="3644100D" w14:textId="77777777" w:rsidR="00C34F65" w:rsidRDefault="00C34F65" w:rsidP="00C34F65">
      <w:pPr>
        <w:pStyle w:val="PL"/>
      </w:pPr>
      <w:r>
        <w:t xml:space="preserve">        supported by the network slice";</w:t>
      </w:r>
    </w:p>
    <w:p w14:paraId="6C288B07" w14:textId="77777777" w:rsidR="00C34F65" w:rsidRDefault="00C34F65" w:rsidP="00C34F65">
      <w:pPr>
        <w:pStyle w:val="PL"/>
      </w:pPr>
      <w:r>
        <w:t xml:space="preserve">      list servAttrCom {</w:t>
      </w:r>
    </w:p>
    <w:p w14:paraId="6A6A703F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1060FF86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74377AF6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0F7533EB" w14:textId="77777777" w:rsidR="00C34F65" w:rsidRDefault="00C34F65" w:rsidP="00C34F65">
      <w:pPr>
        <w:pStyle w:val="PL"/>
      </w:pPr>
      <w:r>
        <w:t xml:space="preserve">          tagging and exposure";</w:t>
      </w:r>
    </w:p>
    <w:p w14:paraId="1E557E4A" w14:textId="77777777" w:rsidR="00C34F65" w:rsidRDefault="00C34F65" w:rsidP="00C34F65">
      <w:pPr>
        <w:pStyle w:val="PL"/>
      </w:pPr>
      <w:r>
        <w:t xml:space="preserve">        key idx;</w:t>
      </w:r>
    </w:p>
    <w:p w14:paraId="50DA8E09" w14:textId="77777777" w:rsidR="00C34F65" w:rsidRDefault="00C34F65" w:rsidP="00C34F65">
      <w:pPr>
        <w:pStyle w:val="PL"/>
      </w:pPr>
      <w:r>
        <w:t xml:space="preserve">        max-elements 1;</w:t>
      </w:r>
    </w:p>
    <w:p w14:paraId="6B87CF1A" w14:textId="77777777" w:rsidR="00C34F65" w:rsidRDefault="00C34F65" w:rsidP="00C34F65">
      <w:pPr>
        <w:pStyle w:val="PL"/>
      </w:pPr>
      <w:r>
        <w:t xml:space="preserve">        leaf idx {</w:t>
      </w:r>
    </w:p>
    <w:p w14:paraId="5420FE7F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10D03744" w14:textId="77777777" w:rsidR="00C34F65" w:rsidRDefault="00C34F65" w:rsidP="00C34F65">
      <w:pPr>
        <w:pStyle w:val="PL"/>
      </w:pPr>
      <w:r>
        <w:t xml:space="preserve">          type uint32;</w:t>
      </w:r>
    </w:p>
    <w:p w14:paraId="1EE4D91D" w14:textId="77777777" w:rsidR="00C34F65" w:rsidRDefault="00C34F65" w:rsidP="00C34F65">
      <w:pPr>
        <w:pStyle w:val="PL"/>
      </w:pPr>
      <w:r>
        <w:t xml:space="preserve">        }</w:t>
      </w:r>
    </w:p>
    <w:p w14:paraId="4C69E3DC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15573CDA" w14:textId="77777777" w:rsidR="00C34F65" w:rsidRDefault="00C34F65" w:rsidP="00C34F65">
      <w:pPr>
        <w:pStyle w:val="PL"/>
      </w:pPr>
      <w:r>
        <w:t xml:space="preserve">      }</w:t>
      </w:r>
    </w:p>
    <w:p w14:paraId="4EC62713" w14:textId="77777777" w:rsidR="00C34F65" w:rsidRDefault="00C34F65" w:rsidP="00C34F65">
      <w:pPr>
        <w:pStyle w:val="PL"/>
      </w:pPr>
      <w:r>
        <w:t xml:space="preserve">      leaf maxSize {</w:t>
      </w:r>
    </w:p>
    <w:p w14:paraId="22D5E05E" w14:textId="77777777" w:rsidR="00C34F65" w:rsidRDefault="00C34F65" w:rsidP="00C34F65">
      <w:pPr>
        <w:pStyle w:val="PL"/>
      </w:pPr>
      <w:r>
        <w:t xml:space="preserve">        //Stage2 issue: Not defined in 28.541, guessing integer bytes</w:t>
      </w:r>
    </w:p>
    <w:p w14:paraId="020D2F2C" w14:textId="77777777" w:rsidR="00C34F65" w:rsidRDefault="00C34F65" w:rsidP="00C34F65">
      <w:pPr>
        <w:pStyle w:val="PL"/>
      </w:pPr>
      <w:r>
        <w:t xml:space="preserve">        type uint32;</w:t>
      </w:r>
    </w:p>
    <w:p w14:paraId="4ED7673A" w14:textId="77777777" w:rsidR="00C34F65" w:rsidRDefault="00C34F65" w:rsidP="00C34F65">
      <w:pPr>
        <w:pStyle w:val="PL"/>
      </w:pPr>
      <w:r>
        <w:t xml:space="preserve">        units bytes;</w:t>
      </w:r>
    </w:p>
    <w:p w14:paraId="389FF769" w14:textId="77777777" w:rsidR="00C34F65" w:rsidRDefault="00C34F65" w:rsidP="00C34F65">
      <w:pPr>
        <w:pStyle w:val="PL"/>
      </w:pPr>
      <w:r>
        <w:t xml:space="preserve">      }</w:t>
      </w:r>
    </w:p>
    <w:p w14:paraId="6BE351BB" w14:textId="77777777" w:rsidR="00C34F65" w:rsidRDefault="00C34F65" w:rsidP="00C34F65">
      <w:pPr>
        <w:pStyle w:val="PL"/>
      </w:pPr>
      <w:r>
        <w:t xml:space="preserve">    }</w:t>
      </w:r>
    </w:p>
    <w:p w14:paraId="0AC363EE" w14:textId="77777777" w:rsidR="00C34F65" w:rsidRDefault="00C34F65" w:rsidP="00C34F65">
      <w:pPr>
        <w:pStyle w:val="PL"/>
      </w:pPr>
      <w:r>
        <w:t xml:space="preserve">    list maxNumberofPDUSessions {</w:t>
      </w:r>
    </w:p>
    <w:p w14:paraId="04DD51A5" w14:textId="77777777" w:rsidR="00C34F65" w:rsidRDefault="00C34F65" w:rsidP="00C34F65">
      <w:pPr>
        <w:pStyle w:val="PL"/>
      </w:pPr>
      <w:r>
        <w:t xml:space="preserve">      description "Represents the maximum number of </w:t>
      </w:r>
    </w:p>
    <w:p w14:paraId="3991D28D" w14:textId="77777777" w:rsidR="00C34F65" w:rsidRDefault="00C34F65" w:rsidP="00C34F65">
      <w:pPr>
        <w:pStyle w:val="PL"/>
      </w:pPr>
      <w:r>
        <w:t xml:space="preserve">        concurrent PDU sessions supported by the network slice";</w:t>
      </w:r>
    </w:p>
    <w:p w14:paraId="2A473A20" w14:textId="77777777" w:rsidR="00C34F65" w:rsidRDefault="00C34F65" w:rsidP="00C34F65">
      <w:pPr>
        <w:pStyle w:val="PL"/>
      </w:pPr>
      <w:r>
        <w:t xml:space="preserve">      config false;</w:t>
      </w:r>
    </w:p>
    <w:p w14:paraId="098D9B5F" w14:textId="77777777" w:rsidR="00C34F65" w:rsidRDefault="00C34F65" w:rsidP="00C34F65">
      <w:pPr>
        <w:pStyle w:val="PL"/>
      </w:pPr>
      <w:r>
        <w:t xml:space="preserve">      key idx;</w:t>
      </w:r>
    </w:p>
    <w:p w14:paraId="188E3267" w14:textId="77777777" w:rsidR="00C34F65" w:rsidRDefault="00C34F65" w:rsidP="00C34F65">
      <w:pPr>
        <w:pStyle w:val="PL"/>
      </w:pPr>
      <w:r>
        <w:t xml:space="preserve">      max-elements 1;</w:t>
      </w:r>
    </w:p>
    <w:p w14:paraId="22305750" w14:textId="77777777" w:rsidR="00C34F65" w:rsidRDefault="00C34F65" w:rsidP="00C34F65">
      <w:pPr>
        <w:pStyle w:val="PL"/>
      </w:pPr>
      <w:r>
        <w:t xml:space="preserve">      leaf idx {</w:t>
      </w:r>
    </w:p>
    <w:p w14:paraId="33924CE3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0E9C7C7B" w14:textId="77777777" w:rsidR="00C34F65" w:rsidRDefault="00C34F65" w:rsidP="00C34F65">
      <w:pPr>
        <w:pStyle w:val="PL"/>
      </w:pPr>
      <w:r>
        <w:t xml:space="preserve">        type uint32;</w:t>
      </w:r>
    </w:p>
    <w:p w14:paraId="24603042" w14:textId="77777777" w:rsidR="00C34F65" w:rsidRDefault="00C34F65" w:rsidP="00C34F65">
      <w:pPr>
        <w:pStyle w:val="PL"/>
      </w:pPr>
      <w:r>
        <w:t xml:space="preserve">      }</w:t>
      </w:r>
    </w:p>
    <w:p w14:paraId="192828F3" w14:textId="77777777" w:rsidR="00C34F65" w:rsidRDefault="00C34F65" w:rsidP="00C34F65">
      <w:pPr>
        <w:pStyle w:val="PL"/>
      </w:pPr>
      <w:r>
        <w:t xml:space="preserve">      list servAttrCom {</w:t>
      </w:r>
    </w:p>
    <w:p w14:paraId="34B7A501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0441F015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70A40B80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605A1E57" w14:textId="77777777" w:rsidR="00C34F65" w:rsidRDefault="00C34F65" w:rsidP="00C34F65">
      <w:pPr>
        <w:pStyle w:val="PL"/>
      </w:pPr>
      <w:r>
        <w:t xml:space="preserve">          tagging and exposure";</w:t>
      </w:r>
    </w:p>
    <w:p w14:paraId="7C4ADEB9" w14:textId="77777777" w:rsidR="00C34F65" w:rsidRDefault="00C34F65" w:rsidP="00C34F65">
      <w:pPr>
        <w:pStyle w:val="PL"/>
      </w:pPr>
      <w:r>
        <w:t xml:space="preserve">        key idx;</w:t>
      </w:r>
    </w:p>
    <w:p w14:paraId="5F4F475B" w14:textId="77777777" w:rsidR="00C34F65" w:rsidRDefault="00C34F65" w:rsidP="00C34F65">
      <w:pPr>
        <w:pStyle w:val="PL"/>
      </w:pPr>
      <w:r>
        <w:t xml:space="preserve">        max-elements 1;</w:t>
      </w:r>
    </w:p>
    <w:p w14:paraId="7F715A7A" w14:textId="77777777" w:rsidR="00C34F65" w:rsidRDefault="00C34F65" w:rsidP="00C34F65">
      <w:pPr>
        <w:pStyle w:val="PL"/>
      </w:pPr>
      <w:r>
        <w:t xml:space="preserve">        leaf idx {</w:t>
      </w:r>
    </w:p>
    <w:p w14:paraId="3AA8F428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7EAB637E" w14:textId="77777777" w:rsidR="00C34F65" w:rsidRDefault="00C34F65" w:rsidP="00C34F65">
      <w:pPr>
        <w:pStyle w:val="PL"/>
      </w:pPr>
      <w:r>
        <w:t xml:space="preserve">          type uint32;</w:t>
      </w:r>
    </w:p>
    <w:p w14:paraId="1014C51F" w14:textId="77777777" w:rsidR="00C34F65" w:rsidRDefault="00C34F65" w:rsidP="00C34F65">
      <w:pPr>
        <w:pStyle w:val="PL"/>
      </w:pPr>
      <w:r>
        <w:t xml:space="preserve">        }</w:t>
      </w:r>
    </w:p>
    <w:p w14:paraId="07DB02EB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780B9DE0" w14:textId="77777777" w:rsidR="00C34F65" w:rsidRDefault="00C34F65" w:rsidP="00C34F65">
      <w:pPr>
        <w:pStyle w:val="PL"/>
      </w:pPr>
      <w:r>
        <w:t xml:space="preserve">      }</w:t>
      </w:r>
    </w:p>
    <w:p w14:paraId="70B49687" w14:textId="77777777" w:rsidR="00C34F65" w:rsidRDefault="00C34F65" w:rsidP="00C34F65">
      <w:pPr>
        <w:pStyle w:val="PL"/>
      </w:pPr>
      <w:r>
        <w:t xml:space="preserve">      leaf nOofPDUSessions {</w:t>
      </w:r>
    </w:p>
    <w:p w14:paraId="5AFFB87F" w14:textId="77777777" w:rsidR="00C34F65" w:rsidRDefault="00C34F65" w:rsidP="00C34F65">
      <w:pPr>
        <w:pStyle w:val="PL"/>
      </w:pPr>
      <w:r>
        <w:t xml:space="preserve">        //Stage2 issue: Not defined in 28.541, guessing integer</w:t>
      </w:r>
    </w:p>
    <w:p w14:paraId="1F55B8EE" w14:textId="77777777" w:rsidR="00C34F65" w:rsidRDefault="00C34F65" w:rsidP="00C34F65">
      <w:pPr>
        <w:pStyle w:val="PL"/>
      </w:pPr>
      <w:r>
        <w:t xml:space="preserve">        type uint32;</w:t>
      </w:r>
    </w:p>
    <w:p w14:paraId="36A43F4E" w14:textId="77777777" w:rsidR="00C34F65" w:rsidRDefault="00C34F65" w:rsidP="00C34F65">
      <w:pPr>
        <w:pStyle w:val="PL"/>
      </w:pPr>
      <w:r>
        <w:lastRenderedPageBreak/>
        <w:t xml:space="preserve">      }</w:t>
      </w:r>
    </w:p>
    <w:p w14:paraId="561D59B1" w14:textId="77777777" w:rsidR="00C34F65" w:rsidRDefault="00C34F65" w:rsidP="00C34F65">
      <w:pPr>
        <w:pStyle w:val="PL"/>
      </w:pPr>
      <w:r>
        <w:t xml:space="preserve">    }</w:t>
      </w:r>
    </w:p>
    <w:p w14:paraId="3F06CAA5" w14:textId="77777777" w:rsidR="00C34F65" w:rsidRDefault="00C34F65" w:rsidP="00C34F65">
      <w:pPr>
        <w:pStyle w:val="PL"/>
      </w:pPr>
      <w:r>
        <w:t xml:space="preserve">    leaf sliceSimultaneousUse {</w:t>
      </w:r>
    </w:p>
    <w:p w14:paraId="0298F2A3" w14:textId="77777777" w:rsidR="00C34F65" w:rsidRDefault="00C34F65" w:rsidP="00C34F65">
      <w:pPr>
        <w:pStyle w:val="PL"/>
      </w:pPr>
      <w:r>
        <w:t xml:space="preserve">      description "This attribute describes whether a network slice</w:t>
      </w:r>
    </w:p>
    <w:p w14:paraId="40A110C3" w14:textId="77777777" w:rsidR="00C34F65" w:rsidRDefault="00C34F65" w:rsidP="00C34F65">
      <w:pPr>
        <w:pStyle w:val="PL"/>
      </w:pPr>
      <w:r>
        <w:t xml:space="preserve">      can be simultaneously used by a device together with other </w:t>
      </w:r>
    </w:p>
    <w:p w14:paraId="7E0CCF7F" w14:textId="77777777" w:rsidR="00C34F65" w:rsidRDefault="00C34F65" w:rsidP="00C34F65">
      <w:pPr>
        <w:pStyle w:val="PL"/>
      </w:pPr>
      <w:r>
        <w:t xml:space="preserve">      network slices and if so, with which other classes of network slices.";</w:t>
      </w:r>
    </w:p>
    <w:p w14:paraId="4C8136FE" w14:textId="77777777" w:rsidR="00C34F65" w:rsidRDefault="00C34F65" w:rsidP="00C34F65">
      <w:pPr>
        <w:pStyle w:val="PL"/>
      </w:pPr>
      <w:r>
        <w:t xml:space="preserve">      type SliceSimultaneousUse-enum;</w:t>
      </w:r>
    </w:p>
    <w:p w14:paraId="142791DB" w14:textId="77777777" w:rsidR="00C34F65" w:rsidRDefault="00C34F65" w:rsidP="00C34F65">
      <w:pPr>
        <w:pStyle w:val="PL"/>
      </w:pPr>
      <w:r>
        <w:t xml:space="preserve">    }    </w:t>
      </w:r>
    </w:p>
    <w:p w14:paraId="4D134165" w14:textId="77777777" w:rsidR="00C34F65" w:rsidRDefault="00C34F65" w:rsidP="00C34F65">
      <w:pPr>
        <w:pStyle w:val="PL"/>
      </w:pPr>
      <w:r>
        <w:t xml:space="preserve">    list delayTolerance {</w:t>
      </w:r>
    </w:p>
    <w:p w14:paraId="76C09A6D" w14:textId="77777777" w:rsidR="00C34F65" w:rsidRDefault="00C34F65" w:rsidP="00C34F65">
      <w:pPr>
        <w:pStyle w:val="PL"/>
      </w:pPr>
      <w:r>
        <w:t xml:space="preserve">      description "An attribute specifies the properties of service delivery </w:t>
      </w:r>
    </w:p>
    <w:p w14:paraId="55F14686" w14:textId="77777777" w:rsidR="00C34F65" w:rsidRDefault="00C34F65" w:rsidP="00C34F65">
      <w:pPr>
        <w:pStyle w:val="PL"/>
      </w:pPr>
      <w:r>
        <w:t xml:space="preserve">        flexibility, especially for the vertical services that are not </w:t>
      </w:r>
    </w:p>
    <w:p w14:paraId="242B777F" w14:textId="77777777" w:rsidR="00C34F65" w:rsidRDefault="00C34F65" w:rsidP="00C34F65">
      <w:pPr>
        <w:pStyle w:val="PL"/>
      </w:pPr>
      <w:r>
        <w:t xml:space="preserve">        chasing a high system performance.";</w:t>
      </w:r>
    </w:p>
    <w:p w14:paraId="3293FD6F" w14:textId="77777777" w:rsidR="00C34F65" w:rsidRDefault="00C34F65" w:rsidP="00C34F65">
      <w:pPr>
        <w:pStyle w:val="PL"/>
      </w:pPr>
      <w:r>
        <w:t xml:space="preserve">      reference "TS 22.104 clause 4.3";</w:t>
      </w:r>
    </w:p>
    <w:p w14:paraId="726E4AF0" w14:textId="77777777" w:rsidR="00C34F65" w:rsidRDefault="00C34F65" w:rsidP="00C34F65">
      <w:pPr>
        <w:pStyle w:val="PL"/>
      </w:pPr>
      <w:r>
        <w:t xml:space="preserve">      config false;</w:t>
      </w:r>
    </w:p>
    <w:p w14:paraId="0C3DBB32" w14:textId="77777777" w:rsidR="00C34F65" w:rsidRDefault="00C34F65" w:rsidP="00C34F65">
      <w:pPr>
        <w:pStyle w:val="PL"/>
      </w:pPr>
      <w:r>
        <w:t xml:space="preserve">      key idx;</w:t>
      </w:r>
    </w:p>
    <w:p w14:paraId="3743371F" w14:textId="77777777" w:rsidR="00C34F65" w:rsidRDefault="00C34F65" w:rsidP="00C34F65">
      <w:pPr>
        <w:pStyle w:val="PL"/>
      </w:pPr>
      <w:r>
        <w:t xml:space="preserve">      max-elements 1;</w:t>
      </w:r>
    </w:p>
    <w:p w14:paraId="28A65E74" w14:textId="77777777" w:rsidR="00C34F65" w:rsidRDefault="00C34F65" w:rsidP="00C34F65">
      <w:pPr>
        <w:pStyle w:val="PL"/>
      </w:pPr>
      <w:r>
        <w:t xml:space="preserve">      leaf idx {</w:t>
      </w:r>
    </w:p>
    <w:p w14:paraId="118258D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5096FBA2" w14:textId="77777777" w:rsidR="00C34F65" w:rsidRDefault="00C34F65" w:rsidP="00C34F65">
      <w:pPr>
        <w:pStyle w:val="PL"/>
      </w:pPr>
      <w:r>
        <w:t xml:space="preserve">        type uint32;</w:t>
      </w:r>
    </w:p>
    <w:p w14:paraId="4B405349" w14:textId="77777777" w:rsidR="00C34F65" w:rsidRDefault="00C34F65" w:rsidP="00C34F65">
      <w:pPr>
        <w:pStyle w:val="PL"/>
      </w:pPr>
      <w:r>
        <w:t xml:space="preserve">      }</w:t>
      </w:r>
    </w:p>
    <w:p w14:paraId="7DC804C3" w14:textId="77777777" w:rsidR="00C34F65" w:rsidRDefault="00C34F65" w:rsidP="00C34F65">
      <w:pPr>
        <w:pStyle w:val="PL"/>
      </w:pPr>
      <w:r>
        <w:t xml:space="preserve">      list servAttrCom {</w:t>
      </w:r>
    </w:p>
    <w:p w14:paraId="7D6BA698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25E31BDE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14B0D6DD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5F2F8D23" w14:textId="77777777" w:rsidR="00C34F65" w:rsidRDefault="00C34F65" w:rsidP="00C34F65">
      <w:pPr>
        <w:pStyle w:val="PL"/>
      </w:pPr>
      <w:r>
        <w:t xml:space="preserve">          tagging and exposure";</w:t>
      </w:r>
    </w:p>
    <w:p w14:paraId="3E46620A" w14:textId="77777777" w:rsidR="00C34F65" w:rsidRDefault="00C34F65" w:rsidP="00C34F65">
      <w:pPr>
        <w:pStyle w:val="PL"/>
      </w:pPr>
      <w:r>
        <w:t xml:space="preserve">        key idx;</w:t>
      </w:r>
    </w:p>
    <w:p w14:paraId="2D2BE9CF" w14:textId="77777777" w:rsidR="00C34F65" w:rsidRDefault="00C34F65" w:rsidP="00C34F65">
      <w:pPr>
        <w:pStyle w:val="PL"/>
      </w:pPr>
      <w:r>
        <w:t xml:space="preserve">        max-elements 1;</w:t>
      </w:r>
    </w:p>
    <w:p w14:paraId="08B56B51" w14:textId="77777777" w:rsidR="00C34F65" w:rsidRDefault="00C34F65" w:rsidP="00C34F65">
      <w:pPr>
        <w:pStyle w:val="PL"/>
      </w:pPr>
      <w:r>
        <w:t xml:space="preserve">        leaf idx {</w:t>
      </w:r>
    </w:p>
    <w:p w14:paraId="32E2AFFC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3D861ACF" w14:textId="77777777" w:rsidR="00C34F65" w:rsidRDefault="00C34F65" w:rsidP="00C34F65">
      <w:pPr>
        <w:pStyle w:val="PL"/>
      </w:pPr>
      <w:r>
        <w:t xml:space="preserve">          type uint32;</w:t>
      </w:r>
    </w:p>
    <w:p w14:paraId="5CBF3CE2" w14:textId="77777777" w:rsidR="00C34F65" w:rsidRDefault="00C34F65" w:rsidP="00C34F65">
      <w:pPr>
        <w:pStyle w:val="PL"/>
      </w:pPr>
      <w:r>
        <w:t xml:space="preserve">        }</w:t>
      </w:r>
    </w:p>
    <w:p w14:paraId="2F8F8118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2F584B23" w14:textId="77777777" w:rsidR="00C34F65" w:rsidRDefault="00C34F65" w:rsidP="00C34F65">
      <w:pPr>
        <w:pStyle w:val="PL"/>
      </w:pPr>
      <w:r>
        <w:t xml:space="preserve">      }</w:t>
      </w:r>
    </w:p>
    <w:p w14:paraId="69475A40" w14:textId="77777777" w:rsidR="00C34F65" w:rsidRDefault="00C34F65" w:rsidP="00C34F65">
      <w:pPr>
        <w:pStyle w:val="PL"/>
      </w:pPr>
      <w:r>
        <w:t xml:space="preserve">      leaf support {</w:t>
      </w:r>
    </w:p>
    <w:p w14:paraId="715E2F99" w14:textId="77777777" w:rsidR="00C34F65" w:rsidRDefault="00C34F65" w:rsidP="00C34F65">
      <w:pPr>
        <w:pStyle w:val="PL"/>
      </w:pPr>
      <w:r>
        <w:t xml:space="preserve">        description "An attribute specifies whether or not the network </w:t>
      </w:r>
    </w:p>
    <w:p w14:paraId="4555056E" w14:textId="77777777" w:rsidR="00C34F65" w:rsidRDefault="00C34F65" w:rsidP="00C34F65">
      <w:pPr>
        <w:pStyle w:val="PL"/>
      </w:pPr>
      <w:r>
        <w:t xml:space="preserve">          slice supports service delivery flexibility, especially for the </w:t>
      </w:r>
    </w:p>
    <w:p w14:paraId="69BE28BF" w14:textId="77777777" w:rsidR="00C34F65" w:rsidRDefault="00C34F65" w:rsidP="00C34F65">
      <w:pPr>
        <w:pStyle w:val="PL"/>
      </w:pPr>
      <w:r>
        <w:t xml:space="preserve">          vertical services that are not chasing a high system performance.";</w:t>
      </w:r>
    </w:p>
    <w:p w14:paraId="3F2E14C8" w14:textId="77777777" w:rsidR="00C34F65" w:rsidRDefault="00C34F65" w:rsidP="00C34F65">
      <w:pPr>
        <w:pStyle w:val="PL"/>
      </w:pPr>
      <w:r>
        <w:t xml:space="preserve">        type ns3cmn3gpp:Support-enum;</w:t>
      </w:r>
    </w:p>
    <w:p w14:paraId="65E01DFC" w14:textId="77777777" w:rsidR="00C34F65" w:rsidRDefault="00C34F65" w:rsidP="00C34F65">
      <w:pPr>
        <w:pStyle w:val="PL"/>
      </w:pPr>
      <w:r>
        <w:t xml:space="preserve">      }</w:t>
      </w:r>
    </w:p>
    <w:p w14:paraId="61EB4AE0" w14:textId="77777777" w:rsidR="00C34F65" w:rsidRDefault="00C34F65" w:rsidP="00C34F65">
      <w:pPr>
        <w:pStyle w:val="PL"/>
      </w:pPr>
      <w:r>
        <w:t xml:space="preserve">    }</w:t>
      </w:r>
    </w:p>
    <w:p w14:paraId="1AA456A8" w14:textId="77777777" w:rsidR="00C34F65" w:rsidRDefault="00C34F65" w:rsidP="00C34F65">
      <w:pPr>
        <w:pStyle w:val="PL"/>
      </w:pPr>
      <w:r>
        <w:t xml:space="preserve">    list termDensity {</w:t>
      </w:r>
    </w:p>
    <w:p w14:paraId="2D9D385C" w14:textId="77777777" w:rsidR="00C34F65" w:rsidRDefault="00C34F65" w:rsidP="00C34F65">
      <w:pPr>
        <w:pStyle w:val="PL"/>
      </w:pPr>
      <w:r>
        <w:t xml:space="preserve">      description "An attribute specifies the overall user density over </w:t>
      </w:r>
    </w:p>
    <w:p w14:paraId="0387E649" w14:textId="77777777" w:rsidR="00C34F65" w:rsidRDefault="00C34F65" w:rsidP="00C34F65">
      <w:pPr>
        <w:pStyle w:val="PL"/>
      </w:pPr>
      <w:r>
        <w:t xml:space="preserve">        the coverage area of the network slice";</w:t>
      </w:r>
    </w:p>
    <w:p w14:paraId="0F9A2F3A" w14:textId="77777777" w:rsidR="00C34F65" w:rsidRDefault="00C34F65" w:rsidP="00C34F65">
      <w:pPr>
        <w:pStyle w:val="PL"/>
      </w:pPr>
      <w:r>
        <w:t xml:space="preserve">      config false;</w:t>
      </w:r>
    </w:p>
    <w:p w14:paraId="29127A18" w14:textId="77777777" w:rsidR="00C34F65" w:rsidRDefault="00C34F65" w:rsidP="00C34F65">
      <w:pPr>
        <w:pStyle w:val="PL"/>
      </w:pPr>
      <w:r>
        <w:t xml:space="preserve">      key idx;</w:t>
      </w:r>
    </w:p>
    <w:p w14:paraId="44E2C322" w14:textId="77777777" w:rsidR="00C34F65" w:rsidRDefault="00C34F65" w:rsidP="00C34F65">
      <w:pPr>
        <w:pStyle w:val="PL"/>
      </w:pPr>
      <w:r>
        <w:t xml:space="preserve">      max-elements 1;</w:t>
      </w:r>
    </w:p>
    <w:p w14:paraId="4A64D614" w14:textId="77777777" w:rsidR="00C34F65" w:rsidRDefault="00C34F65" w:rsidP="00C34F65">
      <w:pPr>
        <w:pStyle w:val="PL"/>
      </w:pPr>
      <w:r>
        <w:t xml:space="preserve">      leaf idx {</w:t>
      </w:r>
    </w:p>
    <w:p w14:paraId="1975983B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4F5DD68A" w14:textId="77777777" w:rsidR="00C34F65" w:rsidRDefault="00C34F65" w:rsidP="00C34F65">
      <w:pPr>
        <w:pStyle w:val="PL"/>
      </w:pPr>
      <w:r>
        <w:t xml:space="preserve">        type uint32;</w:t>
      </w:r>
    </w:p>
    <w:p w14:paraId="5DFC546E" w14:textId="77777777" w:rsidR="00C34F65" w:rsidRDefault="00C34F65" w:rsidP="00C34F65">
      <w:pPr>
        <w:pStyle w:val="PL"/>
      </w:pPr>
      <w:r>
        <w:t xml:space="preserve">      }</w:t>
      </w:r>
    </w:p>
    <w:p w14:paraId="343FFA2C" w14:textId="77777777" w:rsidR="00C34F65" w:rsidRDefault="00C34F65" w:rsidP="00C34F65">
      <w:pPr>
        <w:pStyle w:val="PL"/>
      </w:pPr>
      <w:r>
        <w:t xml:space="preserve">      list servAttrCom {</w:t>
      </w:r>
    </w:p>
    <w:p w14:paraId="156D2747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1788989A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6E52FC32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00A20979" w14:textId="77777777" w:rsidR="00C34F65" w:rsidRDefault="00C34F65" w:rsidP="00C34F65">
      <w:pPr>
        <w:pStyle w:val="PL"/>
      </w:pPr>
      <w:r>
        <w:t xml:space="preserve">          tagging and exposure";</w:t>
      </w:r>
    </w:p>
    <w:p w14:paraId="63520B72" w14:textId="77777777" w:rsidR="00C34F65" w:rsidRDefault="00C34F65" w:rsidP="00C34F65">
      <w:pPr>
        <w:pStyle w:val="PL"/>
      </w:pPr>
      <w:r>
        <w:t xml:space="preserve">        key idx;</w:t>
      </w:r>
    </w:p>
    <w:p w14:paraId="5D8DFFDC" w14:textId="77777777" w:rsidR="00C34F65" w:rsidRDefault="00C34F65" w:rsidP="00C34F65">
      <w:pPr>
        <w:pStyle w:val="PL"/>
      </w:pPr>
      <w:r>
        <w:t xml:space="preserve">        max-elements 1;</w:t>
      </w:r>
    </w:p>
    <w:p w14:paraId="2B9D925C" w14:textId="77777777" w:rsidR="00C34F65" w:rsidRDefault="00C34F65" w:rsidP="00C34F65">
      <w:pPr>
        <w:pStyle w:val="PL"/>
      </w:pPr>
      <w:r>
        <w:t xml:space="preserve">        leaf idx {</w:t>
      </w:r>
    </w:p>
    <w:p w14:paraId="57049B6D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66CB93CA" w14:textId="77777777" w:rsidR="00C34F65" w:rsidRDefault="00C34F65" w:rsidP="00C34F65">
      <w:pPr>
        <w:pStyle w:val="PL"/>
      </w:pPr>
      <w:r>
        <w:t xml:space="preserve">          type uint32;</w:t>
      </w:r>
    </w:p>
    <w:p w14:paraId="2AF19B81" w14:textId="77777777" w:rsidR="00C34F65" w:rsidRDefault="00C34F65" w:rsidP="00C34F65">
      <w:pPr>
        <w:pStyle w:val="PL"/>
      </w:pPr>
      <w:r>
        <w:t xml:space="preserve">        }</w:t>
      </w:r>
    </w:p>
    <w:p w14:paraId="11E765A7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75337D93" w14:textId="77777777" w:rsidR="00C34F65" w:rsidRDefault="00C34F65" w:rsidP="00C34F65">
      <w:pPr>
        <w:pStyle w:val="PL"/>
      </w:pPr>
      <w:r>
        <w:t xml:space="preserve">      }</w:t>
      </w:r>
    </w:p>
    <w:p w14:paraId="53655C4C" w14:textId="77777777" w:rsidR="00C34F65" w:rsidRDefault="00C34F65" w:rsidP="00C34F65">
      <w:pPr>
        <w:pStyle w:val="PL"/>
      </w:pPr>
      <w:r>
        <w:t xml:space="preserve">      leaf density {</w:t>
      </w:r>
    </w:p>
    <w:p w14:paraId="7292BF06" w14:textId="77777777" w:rsidR="00C34F65" w:rsidRDefault="00C34F65" w:rsidP="00C34F65">
      <w:pPr>
        <w:pStyle w:val="PL"/>
      </w:pPr>
      <w:r>
        <w:t xml:space="preserve">        type uint32;</w:t>
      </w:r>
    </w:p>
    <w:p w14:paraId="02B74D35" w14:textId="77777777" w:rsidR="00C34F65" w:rsidRDefault="00C34F65" w:rsidP="00C34F65">
      <w:pPr>
        <w:pStyle w:val="PL"/>
      </w:pPr>
      <w:r>
        <w:t xml:space="preserve">        units users/km2;</w:t>
      </w:r>
    </w:p>
    <w:p w14:paraId="4D199FD4" w14:textId="77777777" w:rsidR="00C34F65" w:rsidRDefault="00C34F65" w:rsidP="00C34F65">
      <w:pPr>
        <w:pStyle w:val="PL"/>
      </w:pPr>
      <w:r>
        <w:t xml:space="preserve">      }        </w:t>
      </w:r>
    </w:p>
    <w:p w14:paraId="6B155CFC" w14:textId="77777777" w:rsidR="00C34F65" w:rsidRDefault="00C34F65" w:rsidP="00C34F65">
      <w:pPr>
        <w:pStyle w:val="PL"/>
      </w:pPr>
      <w:r>
        <w:t xml:space="preserve">    }</w:t>
      </w:r>
    </w:p>
    <w:p w14:paraId="2D9D1FA4" w14:textId="77777777" w:rsidR="00C34F65" w:rsidRDefault="00C34F65" w:rsidP="00C34F65">
      <w:pPr>
        <w:pStyle w:val="PL"/>
      </w:pPr>
      <w:r>
        <w:t xml:space="preserve">    leaf activityFactor {</w:t>
      </w:r>
    </w:p>
    <w:p w14:paraId="7FD3A639" w14:textId="77777777" w:rsidR="00C34F65" w:rsidRDefault="00C34F65" w:rsidP="00C34F65">
      <w:pPr>
        <w:pStyle w:val="PL"/>
      </w:pPr>
      <w:r>
        <w:t xml:space="preserve">      //Stage2 issue: This is modeled as writable/config true in 28.542, </w:t>
      </w:r>
    </w:p>
    <w:p w14:paraId="759CDC21" w14:textId="77777777" w:rsidR="00C34F65" w:rsidRDefault="00C34F65" w:rsidP="00C34F65">
      <w:pPr>
        <w:pStyle w:val="PL"/>
      </w:pPr>
      <w:r>
        <w:t xml:space="preserve">      //              but that does not appear to match the description</w:t>
      </w:r>
    </w:p>
    <w:p w14:paraId="1DB5CEE8" w14:textId="77777777" w:rsidR="00C34F65" w:rsidRDefault="00C34F65" w:rsidP="00C34F65">
      <w:pPr>
        <w:pStyle w:val="PL"/>
      </w:pPr>
      <w:r>
        <w:t xml:space="preserve">      description "An attribute specifies the percentage value of the </w:t>
      </w:r>
    </w:p>
    <w:p w14:paraId="62CF69EE" w14:textId="77777777" w:rsidR="00C34F65" w:rsidRDefault="00C34F65" w:rsidP="00C34F65">
      <w:pPr>
        <w:pStyle w:val="PL"/>
      </w:pPr>
      <w:r>
        <w:t xml:space="preserve">        amount of simultaneous active UEs to the total number of UEs where </w:t>
      </w:r>
    </w:p>
    <w:p w14:paraId="4A1FAC86" w14:textId="77777777" w:rsidR="00C34F65" w:rsidRDefault="00C34F65" w:rsidP="00C34F65">
      <w:pPr>
        <w:pStyle w:val="PL"/>
      </w:pPr>
      <w:r>
        <w:t xml:space="preserve">        active means the UEs are exchanging data with the network";</w:t>
      </w:r>
    </w:p>
    <w:p w14:paraId="3C2A5B16" w14:textId="77777777" w:rsidR="00C34F65" w:rsidRDefault="00C34F65" w:rsidP="00C34F65">
      <w:pPr>
        <w:pStyle w:val="PL"/>
      </w:pPr>
      <w:r>
        <w:t xml:space="preserve">      reference "TS 22.261 Table 7.1-1";</w:t>
      </w:r>
    </w:p>
    <w:p w14:paraId="3FF51CA1" w14:textId="77777777" w:rsidR="00C34F65" w:rsidRDefault="00C34F65" w:rsidP="00C34F65">
      <w:pPr>
        <w:pStyle w:val="PL"/>
      </w:pPr>
      <w:r>
        <w:t xml:space="preserve">      type decimal64 {</w:t>
      </w:r>
    </w:p>
    <w:p w14:paraId="39582AD3" w14:textId="77777777" w:rsidR="00C34F65" w:rsidRDefault="00C34F65" w:rsidP="00C34F65">
      <w:pPr>
        <w:pStyle w:val="PL"/>
      </w:pPr>
      <w:r>
        <w:t xml:space="preserve">        fraction-digits 1;</w:t>
      </w:r>
    </w:p>
    <w:p w14:paraId="066FAE6F" w14:textId="77777777" w:rsidR="00C34F65" w:rsidRDefault="00C34F65" w:rsidP="00C34F65">
      <w:pPr>
        <w:pStyle w:val="PL"/>
      </w:pPr>
      <w:r>
        <w:t xml:space="preserve">      }</w:t>
      </w:r>
    </w:p>
    <w:p w14:paraId="05837A45" w14:textId="77777777" w:rsidR="00C34F65" w:rsidRDefault="00C34F65" w:rsidP="00C34F65">
      <w:pPr>
        <w:pStyle w:val="PL"/>
      </w:pPr>
      <w:r>
        <w:lastRenderedPageBreak/>
        <w:t xml:space="preserve">    }</w:t>
      </w:r>
    </w:p>
    <w:p w14:paraId="1FF66769" w14:textId="77777777" w:rsidR="00C34F65" w:rsidRDefault="00C34F65" w:rsidP="00C34F65">
      <w:pPr>
        <w:pStyle w:val="PL"/>
      </w:pPr>
      <w:r>
        <w:t xml:space="preserve">    leaf-list coverageAreaTAList {</w:t>
      </w:r>
    </w:p>
    <w:p w14:paraId="4AE9DF6A" w14:textId="77777777" w:rsidR="00C34F65" w:rsidRDefault="00C34F65" w:rsidP="00C34F65">
      <w:pPr>
        <w:pStyle w:val="PL"/>
      </w:pPr>
      <w:r>
        <w:t xml:space="preserve">      description "A list of TrackingAreas where the NSI can be selected.";</w:t>
      </w:r>
    </w:p>
    <w:p w14:paraId="092CCF29" w14:textId="77777777" w:rsidR="00C34F65" w:rsidRDefault="00C34F65" w:rsidP="00C34F65">
      <w:pPr>
        <w:pStyle w:val="PL"/>
      </w:pPr>
      <w:r>
        <w:t xml:space="preserve">      //optional support</w:t>
      </w:r>
    </w:p>
    <w:p w14:paraId="17140FB8" w14:textId="77777777" w:rsidR="00C34F65" w:rsidRDefault="00C34F65" w:rsidP="00C34F65">
      <w:pPr>
        <w:pStyle w:val="PL"/>
      </w:pPr>
      <w:r>
        <w:t xml:space="preserve">      min-elements 1;</w:t>
      </w:r>
    </w:p>
    <w:p w14:paraId="77ABC5AE" w14:textId="77777777" w:rsidR="00C34F65" w:rsidRDefault="00C34F65" w:rsidP="00C34F65">
      <w:pPr>
        <w:pStyle w:val="PL"/>
      </w:pPr>
      <w:r>
        <w:t xml:space="preserve">      type types3gpp:Tac;</w:t>
      </w:r>
    </w:p>
    <w:p w14:paraId="13CB9B20" w14:textId="77777777" w:rsidR="00C34F65" w:rsidRDefault="00C34F65" w:rsidP="00C34F65">
      <w:pPr>
        <w:pStyle w:val="PL"/>
      </w:pPr>
      <w:r>
        <w:t xml:space="preserve">    }</w:t>
      </w:r>
    </w:p>
    <w:p w14:paraId="050AD84B" w14:textId="77777777" w:rsidR="00C34F65" w:rsidRDefault="00C34F65" w:rsidP="00C34F65">
      <w:pPr>
        <w:pStyle w:val="PL"/>
      </w:pPr>
      <w:r>
        <w:t xml:space="preserve">    leaf uEMobilityLevel {</w:t>
      </w:r>
    </w:p>
    <w:p w14:paraId="0C187B88" w14:textId="77777777" w:rsidR="00C34F65" w:rsidRDefault="00C34F65" w:rsidP="00C34F65">
      <w:pPr>
        <w:pStyle w:val="PL"/>
      </w:pPr>
      <w:r>
        <w:t xml:space="preserve">      description "The mobility level of UE accessing the network slice </w:t>
      </w:r>
    </w:p>
    <w:p w14:paraId="2247D26C" w14:textId="77777777" w:rsidR="00C34F65" w:rsidRDefault="00C34F65" w:rsidP="00C34F65">
      <w:pPr>
        <w:pStyle w:val="PL"/>
      </w:pPr>
      <w:r>
        <w:t xml:space="preserve">        instance.";</w:t>
      </w:r>
    </w:p>
    <w:p w14:paraId="38602DAF" w14:textId="77777777" w:rsidR="00C34F65" w:rsidRDefault="00C34F65" w:rsidP="00C34F65">
      <w:pPr>
        <w:pStyle w:val="PL"/>
      </w:pPr>
      <w:r>
        <w:t xml:space="preserve">      //optional support</w:t>
      </w:r>
    </w:p>
    <w:p w14:paraId="5CC5721B" w14:textId="77777777" w:rsidR="00C34F65" w:rsidRDefault="00C34F65" w:rsidP="00C34F65">
      <w:pPr>
        <w:pStyle w:val="PL"/>
      </w:pPr>
      <w:r>
        <w:t xml:space="preserve">      type types3gpp:UeMobilityLevel;</w:t>
      </w:r>
    </w:p>
    <w:p w14:paraId="1DB7665A" w14:textId="77777777" w:rsidR="00C34F65" w:rsidRDefault="00C34F65" w:rsidP="00C34F65">
      <w:pPr>
        <w:pStyle w:val="PL"/>
      </w:pPr>
      <w:r>
        <w:t xml:space="preserve">    }</w:t>
      </w:r>
    </w:p>
    <w:p w14:paraId="1FDE5DCB" w14:textId="77777777" w:rsidR="00C34F65" w:rsidRDefault="00C34F65" w:rsidP="00C34F65">
      <w:pPr>
        <w:pStyle w:val="PL"/>
      </w:pPr>
      <w:r>
        <w:t xml:space="preserve">    </w:t>
      </w:r>
    </w:p>
    <w:p w14:paraId="30C0F915" w14:textId="77777777" w:rsidR="00C34F65" w:rsidRDefault="00C34F65" w:rsidP="00C34F65">
      <w:pPr>
        <w:pStyle w:val="PL"/>
      </w:pPr>
      <w:r>
        <w:t xml:space="preserve">    leaf resourceSharingLevel {</w:t>
      </w:r>
    </w:p>
    <w:p w14:paraId="76206747" w14:textId="77777777" w:rsidR="00C34F65" w:rsidRDefault="00C34F65" w:rsidP="00C34F65">
      <w:pPr>
        <w:pStyle w:val="PL"/>
      </w:pPr>
      <w:r>
        <w:t xml:space="preserve">      description "Specifies whether the resources to be allocated to the </w:t>
      </w:r>
    </w:p>
    <w:p w14:paraId="54270807" w14:textId="77777777" w:rsidR="00C34F65" w:rsidRDefault="00C34F65" w:rsidP="00C34F65">
      <w:pPr>
        <w:pStyle w:val="PL"/>
      </w:pPr>
      <w:r>
        <w:t xml:space="preserve">        network slice subnet instance may be shared with another network </w:t>
      </w:r>
    </w:p>
    <w:p w14:paraId="786BCA7C" w14:textId="77777777" w:rsidR="00C34F65" w:rsidRDefault="00C34F65" w:rsidP="00C34F65">
      <w:pPr>
        <w:pStyle w:val="PL"/>
      </w:pPr>
      <w:r>
        <w:t xml:space="preserve">        slice subnet instance(s).";</w:t>
      </w:r>
    </w:p>
    <w:p w14:paraId="5A43DDFF" w14:textId="77777777" w:rsidR="00C34F65" w:rsidRDefault="00C34F65" w:rsidP="00C34F65">
      <w:pPr>
        <w:pStyle w:val="PL"/>
      </w:pPr>
      <w:r>
        <w:t xml:space="preserve">      //optional support</w:t>
      </w:r>
    </w:p>
    <w:p w14:paraId="78A86FA7" w14:textId="77777777" w:rsidR="00C34F65" w:rsidRDefault="00C34F65" w:rsidP="00C34F65">
      <w:pPr>
        <w:pStyle w:val="PL"/>
      </w:pPr>
      <w:r>
        <w:t xml:space="preserve">      type types3gpp:ResourceSharingLevel;</w:t>
      </w:r>
    </w:p>
    <w:p w14:paraId="70D048B6" w14:textId="77777777" w:rsidR="00C34F65" w:rsidRDefault="00C34F65" w:rsidP="00C34F65">
      <w:pPr>
        <w:pStyle w:val="PL"/>
      </w:pPr>
      <w:r>
        <w:t xml:space="preserve">    }</w:t>
      </w:r>
    </w:p>
    <w:p w14:paraId="01824F74" w14:textId="77777777" w:rsidR="00C34F65" w:rsidRDefault="00C34F65" w:rsidP="00C34F65">
      <w:pPr>
        <w:pStyle w:val="PL"/>
      </w:pPr>
      <w:r>
        <w:t xml:space="preserve">    leaf uESpeed {</w:t>
      </w:r>
    </w:p>
    <w:p w14:paraId="7F2EC6D1" w14:textId="77777777" w:rsidR="00C34F65" w:rsidRDefault="00C34F65" w:rsidP="00C34F65">
      <w:pPr>
        <w:pStyle w:val="PL"/>
      </w:pPr>
      <w:r>
        <w:t xml:space="preserve">      //Stage2 issue: This is modeled as writable/config true in 28.542, </w:t>
      </w:r>
    </w:p>
    <w:p w14:paraId="408E2A2D" w14:textId="77777777" w:rsidR="00C34F65" w:rsidRDefault="00C34F65" w:rsidP="00C34F65">
      <w:pPr>
        <w:pStyle w:val="PL"/>
      </w:pPr>
      <w:r>
        <w:t xml:space="preserve">      //              but that does not appear to match the description</w:t>
      </w:r>
    </w:p>
    <w:p w14:paraId="28F4D518" w14:textId="77777777" w:rsidR="00C34F65" w:rsidRDefault="00C34F65" w:rsidP="00C34F65">
      <w:pPr>
        <w:pStyle w:val="PL"/>
      </w:pPr>
      <w:r>
        <w:t xml:space="preserve">      description "An attribute specifies the maximum speed (in km/hour) </w:t>
      </w:r>
    </w:p>
    <w:p w14:paraId="539FBDE7" w14:textId="77777777" w:rsidR="00C34F65" w:rsidRDefault="00C34F65" w:rsidP="00C34F65">
      <w:pPr>
        <w:pStyle w:val="PL"/>
      </w:pPr>
      <w:r>
        <w:t xml:space="preserve">        supported by the network slice at which a defined QoS can be </w:t>
      </w:r>
    </w:p>
    <w:p w14:paraId="32452BFF" w14:textId="77777777" w:rsidR="00C34F65" w:rsidRDefault="00C34F65" w:rsidP="00C34F65">
      <w:pPr>
        <w:pStyle w:val="PL"/>
      </w:pPr>
      <w:r>
        <w:t xml:space="preserve">        achieved";</w:t>
      </w:r>
    </w:p>
    <w:p w14:paraId="22B5B0C0" w14:textId="77777777" w:rsidR="00C34F65" w:rsidRDefault="00C34F65" w:rsidP="00C34F65">
      <w:pPr>
        <w:pStyle w:val="PL"/>
      </w:pPr>
      <w:r>
        <w:t xml:space="preserve">      type uint32;</w:t>
      </w:r>
    </w:p>
    <w:p w14:paraId="2F4A8ACC" w14:textId="77777777" w:rsidR="00C34F65" w:rsidRDefault="00C34F65" w:rsidP="00C34F65">
      <w:pPr>
        <w:pStyle w:val="PL"/>
      </w:pPr>
      <w:r>
        <w:t xml:space="preserve">      units km/h;</w:t>
      </w:r>
    </w:p>
    <w:p w14:paraId="59BB6DCE" w14:textId="77777777" w:rsidR="00C34F65" w:rsidRDefault="00C34F65" w:rsidP="00C34F65">
      <w:pPr>
        <w:pStyle w:val="PL"/>
      </w:pPr>
      <w:r>
        <w:t xml:space="preserve">    }</w:t>
      </w:r>
    </w:p>
    <w:p w14:paraId="06704C6F" w14:textId="77777777" w:rsidR="00C34F65" w:rsidRDefault="00C34F65" w:rsidP="00C34F65">
      <w:pPr>
        <w:pStyle w:val="PL"/>
      </w:pPr>
      <w:r>
        <w:t xml:space="preserve">    leaf reliability {</w:t>
      </w:r>
    </w:p>
    <w:p w14:paraId="1D30F493" w14:textId="77777777" w:rsidR="00C34F65" w:rsidRDefault="00C34F65" w:rsidP="00C34F65">
      <w:pPr>
        <w:pStyle w:val="PL"/>
      </w:pPr>
      <w:r>
        <w:t xml:space="preserve">      description "An attribute specifies in the context of network layer </w:t>
      </w:r>
    </w:p>
    <w:p w14:paraId="7A23725B" w14:textId="77777777" w:rsidR="00C34F65" w:rsidRDefault="00C34F65" w:rsidP="00C34F65">
      <w:pPr>
        <w:pStyle w:val="PL"/>
      </w:pPr>
      <w:r>
        <w:t xml:space="preserve">        packet transmissions, percentage value of the amount of sent </w:t>
      </w:r>
    </w:p>
    <w:p w14:paraId="3CE70DC9" w14:textId="77777777" w:rsidR="00C34F65" w:rsidRDefault="00C34F65" w:rsidP="00C34F65">
      <w:pPr>
        <w:pStyle w:val="PL"/>
      </w:pPr>
      <w:r>
        <w:t xml:space="preserve">        network layer packets successfully delivered to a given system </w:t>
      </w:r>
    </w:p>
    <w:p w14:paraId="0708B443" w14:textId="77777777" w:rsidR="00C34F65" w:rsidRDefault="00C34F65" w:rsidP="00C34F65">
      <w:pPr>
        <w:pStyle w:val="PL"/>
      </w:pPr>
      <w:r>
        <w:t xml:space="preserve">        entity within the time constraint required by the targeted service, </w:t>
      </w:r>
    </w:p>
    <w:p w14:paraId="73F81274" w14:textId="77777777" w:rsidR="00C34F65" w:rsidRDefault="00C34F65" w:rsidP="00C34F65">
      <w:pPr>
        <w:pStyle w:val="PL"/>
      </w:pPr>
      <w:r>
        <w:t xml:space="preserve">        divided by the total number of sent network layer packets.";</w:t>
      </w:r>
    </w:p>
    <w:p w14:paraId="0EE8DB1D" w14:textId="77777777" w:rsidR="00C34F65" w:rsidRDefault="00C34F65" w:rsidP="00C34F65">
      <w:pPr>
        <w:pStyle w:val="PL"/>
      </w:pPr>
      <w:r>
        <w:t xml:space="preserve">      reference "TS 22.261, TS 22.104";</w:t>
      </w:r>
    </w:p>
    <w:p w14:paraId="162A9B77" w14:textId="77777777" w:rsidR="00C34F65" w:rsidRDefault="00C34F65" w:rsidP="00C34F65">
      <w:pPr>
        <w:pStyle w:val="PL"/>
      </w:pPr>
      <w:r>
        <w:t xml:space="preserve">      type string;</w:t>
      </w:r>
    </w:p>
    <w:p w14:paraId="7B9AD2FB" w14:textId="77777777" w:rsidR="00C34F65" w:rsidRDefault="00C34F65" w:rsidP="00C34F65">
      <w:pPr>
        <w:pStyle w:val="PL"/>
      </w:pPr>
      <w:r>
        <w:t xml:space="preserve">    }</w:t>
      </w:r>
    </w:p>
    <w:p w14:paraId="7D9CF492" w14:textId="77777777" w:rsidR="00C34F65" w:rsidRDefault="00C34F65" w:rsidP="00C34F65">
      <w:pPr>
        <w:pStyle w:val="PL"/>
      </w:pPr>
      <w:r>
        <w:t xml:space="preserve">    leaf serviceType {</w:t>
      </w:r>
    </w:p>
    <w:p w14:paraId="095F7BF4" w14:textId="77777777" w:rsidR="00C34F65" w:rsidRDefault="00C34F65" w:rsidP="00C34F65">
      <w:pPr>
        <w:pStyle w:val="PL"/>
      </w:pPr>
      <w:r>
        <w:t xml:space="preserve">      description "An attribute specifies the standardized network slice type. </w:t>
      </w:r>
    </w:p>
    <w:p w14:paraId="2F22FD4F" w14:textId="77777777" w:rsidR="00C34F65" w:rsidRDefault="00C34F65" w:rsidP="00C34F65">
      <w:pPr>
        <w:pStyle w:val="PL"/>
      </w:pPr>
      <w:r>
        <w:tab/>
        <w:t xml:space="preserve">  allowedValues: eMBB, URLLC, MIoT, V2X.";</w:t>
      </w:r>
    </w:p>
    <w:p w14:paraId="6C5C85FB" w14:textId="77777777" w:rsidR="00C34F65" w:rsidRDefault="00C34F65" w:rsidP="00C34F65">
      <w:pPr>
        <w:pStyle w:val="PL"/>
      </w:pPr>
      <w:r>
        <w:t xml:space="preserve">      type ServiceType-enum;</w:t>
      </w:r>
    </w:p>
    <w:p w14:paraId="348CD68F" w14:textId="77777777" w:rsidR="00C34F65" w:rsidRDefault="00C34F65" w:rsidP="00C34F65">
      <w:pPr>
        <w:pStyle w:val="PL"/>
      </w:pPr>
      <w:r>
        <w:t xml:space="preserve">    }</w:t>
      </w:r>
    </w:p>
    <w:p w14:paraId="1A1006D7" w14:textId="77777777" w:rsidR="00C34F65" w:rsidRDefault="00C34F65" w:rsidP="00C34F65">
      <w:pPr>
        <w:pStyle w:val="PL"/>
      </w:pPr>
      <w:r>
        <w:t xml:space="preserve">    list deterministicComm {</w:t>
      </w:r>
    </w:p>
    <w:p w14:paraId="73E3263E" w14:textId="77777777" w:rsidR="00C34F65" w:rsidRDefault="00C34F65" w:rsidP="00C34F65">
      <w:pPr>
        <w:pStyle w:val="PL"/>
      </w:pPr>
      <w:r>
        <w:t xml:space="preserve">      //Stage2 issue: deterministicComm is not defined in 28.541 chapter 6, </w:t>
      </w:r>
    </w:p>
    <w:p w14:paraId="6C3F04F1" w14:textId="77777777" w:rsidR="00C34F65" w:rsidRDefault="00C34F65" w:rsidP="00C34F65">
      <w:pPr>
        <w:pStyle w:val="PL"/>
      </w:pPr>
      <w:r>
        <w:t xml:space="preserve">      //              but I guess determinComm is meant</w:t>
      </w:r>
    </w:p>
    <w:p w14:paraId="48AD8B75" w14:textId="77777777" w:rsidR="00C34F65" w:rsidRDefault="00C34F65" w:rsidP="00C34F65">
      <w:pPr>
        <w:pStyle w:val="PL"/>
      </w:pPr>
      <w:r>
        <w:t xml:space="preserve">      description "This list represents the properties of the deterministic </w:t>
      </w:r>
    </w:p>
    <w:p w14:paraId="44CBF5B9" w14:textId="77777777" w:rsidR="00C34F65" w:rsidRDefault="00C34F65" w:rsidP="00C34F65">
      <w:pPr>
        <w:pStyle w:val="PL"/>
      </w:pPr>
      <w:r>
        <w:t xml:space="preserve">        communication for periodic user traffic. Periodic traffic refers to the </w:t>
      </w:r>
    </w:p>
    <w:p w14:paraId="5F9E9B76" w14:textId="77777777" w:rsidR="00C34F65" w:rsidRDefault="00C34F65" w:rsidP="00C34F65">
      <w:pPr>
        <w:pStyle w:val="PL"/>
      </w:pPr>
      <w:r>
        <w:t xml:space="preserve">        type of traffic with periodic transmissions.";</w:t>
      </w:r>
    </w:p>
    <w:p w14:paraId="62BEF53A" w14:textId="77777777" w:rsidR="00C34F65" w:rsidRDefault="00C34F65" w:rsidP="00C34F65">
      <w:pPr>
        <w:pStyle w:val="PL"/>
      </w:pPr>
      <w:r>
        <w:t xml:space="preserve">      key idx;</w:t>
      </w:r>
    </w:p>
    <w:p w14:paraId="52D29978" w14:textId="77777777" w:rsidR="00C34F65" w:rsidRDefault="00C34F65" w:rsidP="00C34F65">
      <w:pPr>
        <w:pStyle w:val="PL"/>
      </w:pPr>
      <w:r>
        <w:t xml:space="preserve">      max-elements 1;</w:t>
      </w:r>
    </w:p>
    <w:p w14:paraId="745683E8" w14:textId="77777777" w:rsidR="00C34F65" w:rsidRDefault="00C34F65" w:rsidP="00C34F65">
      <w:pPr>
        <w:pStyle w:val="PL"/>
      </w:pPr>
      <w:r>
        <w:t xml:space="preserve">      leaf idx {</w:t>
      </w:r>
    </w:p>
    <w:p w14:paraId="360F4A0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0397B401" w14:textId="77777777" w:rsidR="00C34F65" w:rsidRDefault="00C34F65" w:rsidP="00C34F65">
      <w:pPr>
        <w:pStyle w:val="PL"/>
      </w:pPr>
      <w:r>
        <w:t xml:space="preserve">        type uint32;</w:t>
      </w:r>
    </w:p>
    <w:p w14:paraId="6DE14C73" w14:textId="77777777" w:rsidR="00C34F65" w:rsidRDefault="00C34F65" w:rsidP="00C34F65">
      <w:pPr>
        <w:pStyle w:val="PL"/>
      </w:pPr>
      <w:r>
        <w:t xml:space="preserve">      }</w:t>
      </w:r>
    </w:p>
    <w:p w14:paraId="773EB98E" w14:textId="77777777" w:rsidR="00C34F65" w:rsidRDefault="00C34F65" w:rsidP="00C34F65">
      <w:pPr>
        <w:pStyle w:val="PL"/>
      </w:pPr>
      <w:r>
        <w:t xml:space="preserve">      list servAttrCom {</w:t>
      </w:r>
    </w:p>
    <w:p w14:paraId="3C617E70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033C604A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3E46A2F1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36E5C9E6" w14:textId="77777777" w:rsidR="00C34F65" w:rsidRDefault="00C34F65" w:rsidP="00C34F65">
      <w:pPr>
        <w:pStyle w:val="PL"/>
      </w:pPr>
      <w:r>
        <w:t xml:space="preserve">          tagging and exposure";</w:t>
      </w:r>
    </w:p>
    <w:p w14:paraId="287F5EF0" w14:textId="77777777" w:rsidR="00C34F65" w:rsidRDefault="00C34F65" w:rsidP="00C34F65">
      <w:pPr>
        <w:pStyle w:val="PL"/>
      </w:pPr>
      <w:r>
        <w:t xml:space="preserve">        config false;</w:t>
      </w:r>
    </w:p>
    <w:p w14:paraId="3969E39F" w14:textId="77777777" w:rsidR="00C34F65" w:rsidRDefault="00C34F65" w:rsidP="00C34F65">
      <w:pPr>
        <w:pStyle w:val="PL"/>
      </w:pPr>
      <w:r>
        <w:t xml:space="preserve">        key idx;</w:t>
      </w:r>
    </w:p>
    <w:p w14:paraId="2E4E1AB6" w14:textId="77777777" w:rsidR="00C34F65" w:rsidRDefault="00C34F65" w:rsidP="00C34F65">
      <w:pPr>
        <w:pStyle w:val="PL"/>
      </w:pPr>
      <w:r>
        <w:t xml:space="preserve">        max-elements 1;</w:t>
      </w:r>
    </w:p>
    <w:p w14:paraId="05638AB1" w14:textId="77777777" w:rsidR="00C34F65" w:rsidRDefault="00C34F65" w:rsidP="00C34F65">
      <w:pPr>
        <w:pStyle w:val="PL"/>
      </w:pPr>
      <w:r>
        <w:t xml:space="preserve">        leaf idx {</w:t>
      </w:r>
    </w:p>
    <w:p w14:paraId="56CC6238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79E0E7D7" w14:textId="77777777" w:rsidR="00C34F65" w:rsidRDefault="00C34F65" w:rsidP="00C34F65">
      <w:pPr>
        <w:pStyle w:val="PL"/>
      </w:pPr>
      <w:r>
        <w:t xml:space="preserve">          type uint32;</w:t>
      </w:r>
    </w:p>
    <w:p w14:paraId="442B19B8" w14:textId="77777777" w:rsidR="00C34F65" w:rsidRDefault="00C34F65" w:rsidP="00C34F65">
      <w:pPr>
        <w:pStyle w:val="PL"/>
      </w:pPr>
      <w:r>
        <w:t xml:space="preserve">        }</w:t>
      </w:r>
    </w:p>
    <w:p w14:paraId="44867000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748386C4" w14:textId="77777777" w:rsidR="00C34F65" w:rsidRDefault="00C34F65" w:rsidP="00C34F65">
      <w:pPr>
        <w:pStyle w:val="PL"/>
      </w:pPr>
      <w:r>
        <w:t xml:space="preserve">      }</w:t>
      </w:r>
    </w:p>
    <w:p w14:paraId="74D5F414" w14:textId="77777777" w:rsidR="00C34F65" w:rsidRDefault="00C34F65" w:rsidP="00C34F65">
      <w:pPr>
        <w:pStyle w:val="PL"/>
      </w:pPr>
      <w:r>
        <w:t xml:space="preserve">      leaf availability {</w:t>
      </w:r>
    </w:p>
    <w:p w14:paraId="4F018C3D" w14:textId="77777777" w:rsidR="00C34F65" w:rsidRDefault="00C34F65" w:rsidP="00C34F65">
      <w:pPr>
        <w:pStyle w:val="PL"/>
      </w:pPr>
      <w:r>
        <w:t xml:space="preserve">        //Stage2 issue: Defined differently in 28.541 chapter 6, but XML </w:t>
      </w:r>
    </w:p>
    <w:p w14:paraId="096DEC6F" w14:textId="77777777" w:rsidR="00C34F65" w:rsidRDefault="00C34F65" w:rsidP="00C34F65">
      <w:pPr>
        <w:pStyle w:val="PL"/>
      </w:pPr>
      <w:r>
        <w:t xml:space="preserve">        //              uses DeterminCommAvailability</w:t>
      </w:r>
    </w:p>
    <w:p w14:paraId="591423DB" w14:textId="77777777" w:rsidR="00C34F65" w:rsidRDefault="00C34F65" w:rsidP="00C34F65">
      <w:pPr>
        <w:pStyle w:val="PL"/>
      </w:pPr>
      <w:r>
        <w:t xml:space="preserve">        config false;</w:t>
      </w:r>
    </w:p>
    <w:p w14:paraId="74B077F9" w14:textId="77777777" w:rsidR="00C34F65" w:rsidRDefault="00C34F65" w:rsidP="00C34F65">
      <w:pPr>
        <w:pStyle w:val="PL"/>
      </w:pPr>
      <w:r>
        <w:t xml:space="preserve">        type ns3cmn3gpp:DeterminCommAvailability;</w:t>
      </w:r>
    </w:p>
    <w:p w14:paraId="30F78F7B" w14:textId="77777777" w:rsidR="00C34F65" w:rsidRDefault="00C34F65" w:rsidP="00C34F65">
      <w:pPr>
        <w:pStyle w:val="PL"/>
      </w:pPr>
      <w:r>
        <w:t xml:space="preserve">      }</w:t>
      </w:r>
    </w:p>
    <w:p w14:paraId="24483D9F" w14:textId="77777777" w:rsidR="00C34F65" w:rsidRDefault="00C34F65" w:rsidP="00C34F65">
      <w:pPr>
        <w:pStyle w:val="PL"/>
      </w:pPr>
      <w:r>
        <w:t xml:space="preserve">      leaf periodicityList {</w:t>
      </w:r>
    </w:p>
    <w:p w14:paraId="0270D1BC" w14:textId="77777777" w:rsidR="00C34F65" w:rsidRDefault="00C34F65" w:rsidP="00C34F65">
      <w:pPr>
        <w:pStyle w:val="PL"/>
      </w:pPr>
      <w:r>
        <w:t xml:space="preserve">        //Stage2 issue: Not defined in 28.541 chapter 6. XML and YAML </w:t>
      </w:r>
    </w:p>
    <w:p w14:paraId="3D2ACC06" w14:textId="77777777" w:rsidR="00C34F65" w:rsidRDefault="00C34F65" w:rsidP="00C34F65">
      <w:pPr>
        <w:pStyle w:val="PL"/>
      </w:pPr>
      <w:r>
        <w:lastRenderedPageBreak/>
        <w:t xml:space="preserve">        //              says "string".</w:t>
      </w:r>
    </w:p>
    <w:p w14:paraId="2DE1DAE6" w14:textId="77777777" w:rsidR="00C34F65" w:rsidRDefault="00C34F65" w:rsidP="00C34F65">
      <w:pPr>
        <w:pStyle w:val="PL"/>
      </w:pPr>
      <w:r>
        <w:t xml:space="preserve">        type string;</w:t>
      </w:r>
    </w:p>
    <w:p w14:paraId="4C97766E" w14:textId="77777777" w:rsidR="00C34F65" w:rsidRDefault="00C34F65" w:rsidP="00C34F65">
      <w:pPr>
        <w:pStyle w:val="PL"/>
      </w:pPr>
      <w:r>
        <w:t xml:space="preserve">      }</w:t>
      </w:r>
    </w:p>
    <w:p w14:paraId="69A741BC" w14:textId="77777777" w:rsidR="00C34F65" w:rsidRDefault="00C34F65" w:rsidP="00C34F65">
      <w:pPr>
        <w:pStyle w:val="PL"/>
      </w:pPr>
      <w:r>
        <w:t xml:space="preserve">    }</w:t>
      </w:r>
    </w:p>
    <w:p w14:paraId="5091B917" w14:textId="77777777" w:rsidR="00C34F65" w:rsidRDefault="00C34F65" w:rsidP="00C34F65">
      <w:pPr>
        <w:pStyle w:val="PL"/>
      </w:pPr>
      <w:r>
        <w:t xml:space="preserve">    leaf survivalTime {</w:t>
      </w:r>
    </w:p>
    <w:p w14:paraId="01768180" w14:textId="77777777" w:rsidR="00C34F65" w:rsidRDefault="00C34F65" w:rsidP="00C34F65">
      <w:pPr>
        <w:pStyle w:val="PL"/>
      </w:pPr>
      <w:r>
        <w:t xml:space="preserve">      description "An attribute specifies the time that an application </w:t>
      </w:r>
    </w:p>
    <w:p w14:paraId="3A52AC52" w14:textId="77777777" w:rsidR="00C34F65" w:rsidRDefault="00C34F65" w:rsidP="00C34F65">
      <w:pPr>
        <w:pStyle w:val="PL"/>
      </w:pPr>
      <w:r>
        <w:t xml:space="preserve">        consuming a communication service may continue without an </w:t>
      </w:r>
    </w:p>
    <w:p w14:paraId="10A98EB3" w14:textId="77777777" w:rsidR="00C34F65" w:rsidRDefault="00C34F65" w:rsidP="00C34F65">
      <w:pPr>
        <w:pStyle w:val="PL"/>
      </w:pPr>
      <w:r>
        <w:t xml:space="preserve">        anticipated message.";</w:t>
      </w:r>
    </w:p>
    <w:p w14:paraId="53D41DDA" w14:textId="77777777" w:rsidR="00C34F65" w:rsidRDefault="00C34F65" w:rsidP="00C34F65">
      <w:pPr>
        <w:pStyle w:val="PL"/>
      </w:pPr>
      <w:r>
        <w:t xml:space="preserve">      reference "TS 22.104 clause 5";</w:t>
      </w:r>
    </w:p>
    <w:p w14:paraId="0B8A1036" w14:textId="77777777" w:rsidR="00C34F65" w:rsidRDefault="00C34F65" w:rsidP="00C34F65">
      <w:pPr>
        <w:pStyle w:val="PL"/>
      </w:pPr>
      <w:r>
        <w:t xml:space="preserve">      type string;</w:t>
      </w:r>
    </w:p>
    <w:p w14:paraId="4A9C9D31" w14:textId="77777777" w:rsidR="00C34F65" w:rsidRDefault="00C34F65" w:rsidP="00C34F65">
      <w:pPr>
        <w:pStyle w:val="PL"/>
      </w:pPr>
      <w:r>
        <w:t xml:space="preserve">    }</w:t>
      </w:r>
    </w:p>
    <w:p w14:paraId="754735C4" w14:textId="77777777" w:rsidR="00C34F65" w:rsidRDefault="00C34F65" w:rsidP="00C34F65">
      <w:pPr>
        <w:pStyle w:val="PL"/>
      </w:pPr>
      <w:r>
        <w:t xml:space="preserve">    list positioning {</w:t>
      </w:r>
    </w:p>
    <w:p w14:paraId="47E69FA8" w14:textId="77777777" w:rsidR="00C34F65" w:rsidRDefault="00C34F65" w:rsidP="00C34F65">
      <w:pPr>
        <w:pStyle w:val="PL"/>
      </w:pPr>
      <w:r>
        <w:t xml:space="preserve">      key predictionfrequency;</w:t>
      </w:r>
    </w:p>
    <w:p w14:paraId="7587C8D1" w14:textId="77777777" w:rsidR="00C34F65" w:rsidRDefault="00C34F65" w:rsidP="00C34F65">
      <w:pPr>
        <w:pStyle w:val="PL"/>
      </w:pPr>
      <w:r>
        <w:t xml:space="preserve">      min-elements 1;</w:t>
      </w:r>
    </w:p>
    <w:p w14:paraId="7530037E" w14:textId="77777777" w:rsidR="00C34F65" w:rsidRDefault="00C34F65" w:rsidP="00C34F65">
      <w:pPr>
        <w:pStyle w:val="PL"/>
      </w:pPr>
      <w:r>
        <w:t xml:space="preserve">      max-elements 1;</w:t>
      </w:r>
    </w:p>
    <w:p w14:paraId="4E02E57E" w14:textId="77777777" w:rsidR="00C34F65" w:rsidRDefault="00C34F65" w:rsidP="00C34F65">
      <w:pPr>
        <w:pStyle w:val="PL"/>
      </w:pPr>
      <w:r>
        <w:t xml:space="preserve">      description "Specifies whether the network slice provides </w:t>
      </w:r>
    </w:p>
    <w:p w14:paraId="602B0231" w14:textId="77777777" w:rsidR="00C34F65" w:rsidRDefault="00C34F65" w:rsidP="00C34F65">
      <w:pPr>
        <w:pStyle w:val="PL"/>
      </w:pPr>
      <w:r>
        <w:t xml:space="preserve">        geo-localization methods or supporting methods";</w:t>
      </w:r>
    </w:p>
    <w:p w14:paraId="6CFFEF75" w14:textId="77777777" w:rsidR="00C34F65" w:rsidRDefault="00C34F65" w:rsidP="00C34F65">
      <w:pPr>
        <w:pStyle w:val="PL"/>
      </w:pPr>
      <w:r>
        <w:t xml:space="preserve">      reference "Clause 3.4.20 of NG.116";</w:t>
      </w:r>
    </w:p>
    <w:p w14:paraId="31925DA8" w14:textId="77777777" w:rsidR="00C34F65" w:rsidRDefault="00C34F65" w:rsidP="00C34F65">
      <w:pPr>
        <w:pStyle w:val="PL"/>
      </w:pPr>
      <w:r>
        <w:t xml:space="preserve">      uses PositioningGrp;</w:t>
      </w:r>
    </w:p>
    <w:p w14:paraId="571FBD23" w14:textId="77777777" w:rsidR="00C34F65" w:rsidRDefault="00C34F65" w:rsidP="00C34F65">
      <w:pPr>
        <w:pStyle w:val="PL"/>
      </w:pPr>
      <w:r>
        <w:t xml:space="preserve">    }</w:t>
      </w:r>
    </w:p>
    <w:p w14:paraId="77A7D003" w14:textId="77777777" w:rsidR="00C34F65" w:rsidRDefault="00C34F65" w:rsidP="00C34F65">
      <w:pPr>
        <w:pStyle w:val="PL"/>
      </w:pPr>
      <w:r>
        <w:t xml:space="preserve">  }</w:t>
      </w:r>
    </w:p>
    <w:p w14:paraId="7BE3FD4B" w14:textId="77777777" w:rsidR="00C34F65" w:rsidRDefault="00C34F65" w:rsidP="00C34F65">
      <w:pPr>
        <w:pStyle w:val="PL"/>
      </w:pPr>
      <w:r>
        <w:t xml:space="preserve">    </w:t>
      </w:r>
    </w:p>
    <w:p w14:paraId="74793056" w14:textId="77777777" w:rsidR="00C34F65" w:rsidRDefault="00C34F65" w:rsidP="00C34F65">
      <w:pPr>
        <w:pStyle w:val="PL"/>
      </w:pPr>
      <w:r>
        <w:t xml:space="preserve">  grouping CNSliceSubnetProfileGrp {</w:t>
      </w:r>
    </w:p>
    <w:p w14:paraId="68404A73" w14:textId="77777777" w:rsidR="00C34F65" w:rsidRDefault="00C34F65" w:rsidP="00C34F65">
      <w:pPr>
        <w:pStyle w:val="PL"/>
      </w:pPr>
      <w:r>
        <w:t xml:space="preserve">    leaf-list coverageArea {</w:t>
      </w:r>
    </w:p>
    <w:p w14:paraId="05751DAF" w14:textId="77777777" w:rsidR="00C34F65" w:rsidRDefault="00C34F65" w:rsidP="00C34F65">
      <w:pPr>
        <w:pStyle w:val="PL"/>
      </w:pPr>
      <w:r>
        <w:t xml:space="preserve">       min-elements 1;</w:t>
      </w:r>
    </w:p>
    <w:p w14:paraId="7900785F" w14:textId="77777777" w:rsidR="00C34F65" w:rsidRDefault="00C34F65" w:rsidP="00C34F65">
      <w:pPr>
        <w:pStyle w:val="PL"/>
      </w:pPr>
      <w:r>
        <w:t xml:space="preserve">       description "A list of TrackingAreas where the NSI can be selected.";</w:t>
      </w:r>
    </w:p>
    <w:p w14:paraId="2216BE63" w14:textId="77777777" w:rsidR="00C34F65" w:rsidRDefault="00C34F65" w:rsidP="00C34F65">
      <w:pPr>
        <w:pStyle w:val="PL"/>
      </w:pPr>
      <w:r>
        <w:t xml:space="preserve">       type types3gpp:Tac;</w:t>
      </w:r>
    </w:p>
    <w:p w14:paraId="5D92A8C4" w14:textId="77777777" w:rsidR="00C34F65" w:rsidRDefault="00C34F65" w:rsidP="00C34F65">
      <w:pPr>
        <w:pStyle w:val="PL"/>
      </w:pPr>
      <w:r>
        <w:t xml:space="preserve">    }</w:t>
      </w:r>
    </w:p>
    <w:p w14:paraId="5E614802" w14:textId="77777777" w:rsidR="00C34F65" w:rsidRDefault="00C34F65" w:rsidP="00C34F65">
      <w:pPr>
        <w:pStyle w:val="PL"/>
      </w:pPr>
      <w:r>
        <w:t xml:space="preserve">    leaf latency {</w:t>
      </w:r>
    </w:p>
    <w:p w14:paraId="551468A4" w14:textId="77777777" w:rsidR="00C34F65" w:rsidRDefault="00C34F65" w:rsidP="00C34F65">
      <w:pPr>
        <w:pStyle w:val="PL"/>
      </w:pPr>
      <w:r>
        <w:t xml:space="preserve">      description "The packet transmission latency (milliseconds) through </w:t>
      </w:r>
    </w:p>
    <w:p w14:paraId="0AFF3559" w14:textId="77777777" w:rsidR="00C34F65" w:rsidRDefault="00C34F65" w:rsidP="00C34F65">
      <w:pPr>
        <w:pStyle w:val="PL"/>
      </w:pPr>
      <w:r>
        <w:t xml:space="preserve">        the RAN, CN, and TN part of 5G network, used to evaluate </w:t>
      </w:r>
    </w:p>
    <w:p w14:paraId="7BAE3BAB" w14:textId="77777777" w:rsidR="00C34F65" w:rsidRDefault="00C34F65" w:rsidP="00C34F65">
      <w:pPr>
        <w:pStyle w:val="PL"/>
      </w:pPr>
      <w:r>
        <w:t xml:space="preserve">        utilization performance of the end-to-end network slice instance.";</w:t>
      </w:r>
    </w:p>
    <w:p w14:paraId="663412FE" w14:textId="77777777" w:rsidR="00C34F65" w:rsidRDefault="00C34F65" w:rsidP="00C34F65">
      <w:pPr>
        <w:pStyle w:val="PL"/>
      </w:pPr>
      <w:r>
        <w:t xml:space="preserve">      reference "3GPP TS 28.554 clause 6.3.1";</w:t>
      </w:r>
    </w:p>
    <w:p w14:paraId="76C98E7C" w14:textId="77777777" w:rsidR="00C34F65" w:rsidRDefault="00C34F65" w:rsidP="00C34F65">
      <w:pPr>
        <w:pStyle w:val="PL"/>
      </w:pPr>
      <w:r>
        <w:t xml:space="preserve">      //optional support</w:t>
      </w:r>
    </w:p>
    <w:p w14:paraId="2D6C20B0" w14:textId="77777777" w:rsidR="00C34F65" w:rsidRDefault="00C34F65" w:rsidP="00C34F65">
      <w:pPr>
        <w:pStyle w:val="PL"/>
      </w:pPr>
      <w:r>
        <w:t xml:space="preserve">      mandatory true;</w:t>
      </w:r>
    </w:p>
    <w:p w14:paraId="282EBA4F" w14:textId="77777777" w:rsidR="00C34F65" w:rsidRDefault="00C34F65" w:rsidP="00C34F65">
      <w:pPr>
        <w:pStyle w:val="PL"/>
      </w:pPr>
      <w:r>
        <w:t xml:space="preserve">      type uint16;</w:t>
      </w:r>
    </w:p>
    <w:p w14:paraId="23AE2F49" w14:textId="77777777" w:rsidR="00C34F65" w:rsidRDefault="00C34F65" w:rsidP="00C34F65">
      <w:pPr>
        <w:pStyle w:val="PL"/>
      </w:pPr>
      <w:r>
        <w:t xml:space="preserve">      units milliseconds;</w:t>
      </w:r>
    </w:p>
    <w:p w14:paraId="6C58BB0A" w14:textId="77777777" w:rsidR="00C34F65" w:rsidRDefault="00C34F65" w:rsidP="00C34F65">
      <w:pPr>
        <w:pStyle w:val="PL"/>
      </w:pPr>
      <w:r>
        <w:t xml:space="preserve">    }</w:t>
      </w:r>
    </w:p>
    <w:p w14:paraId="230C5F54" w14:textId="77777777" w:rsidR="00C34F65" w:rsidRDefault="00C34F65" w:rsidP="00C34F65">
      <w:pPr>
        <w:pStyle w:val="PL"/>
      </w:pPr>
      <w:r>
        <w:t xml:space="preserve">    leaf maxNumberofUEs {</w:t>
      </w:r>
    </w:p>
    <w:p w14:paraId="2CB1D430" w14:textId="77777777" w:rsidR="00C34F65" w:rsidRDefault="00C34F65" w:rsidP="00C34F65">
      <w:pPr>
        <w:pStyle w:val="PL"/>
      </w:pPr>
      <w:r>
        <w:t xml:space="preserve">      description "Specifies the maximum number of UEs may simultaneously </w:t>
      </w:r>
    </w:p>
    <w:p w14:paraId="3D25F188" w14:textId="77777777" w:rsidR="00C34F65" w:rsidRDefault="00C34F65" w:rsidP="00C34F65">
      <w:pPr>
        <w:pStyle w:val="PL"/>
      </w:pPr>
      <w:r>
        <w:t xml:space="preserve">        access the network slice instance.";</w:t>
      </w:r>
    </w:p>
    <w:p w14:paraId="73AFBBCE" w14:textId="77777777" w:rsidR="00C34F65" w:rsidRDefault="00C34F65" w:rsidP="00C34F65">
      <w:pPr>
        <w:pStyle w:val="PL"/>
      </w:pPr>
      <w:r>
        <w:t xml:space="preserve">      //optional support</w:t>
      </w:r>
    </w:p>
    <w:p w14:paraId="37C4C007" w14:textId="77777777" w:rsidR="00C34F65" w:rsidRDefault="00C34F65" w:rsidP="00C34F65">
      <w:pPr>
        <w:pStyle w:val="PL"/>
      </w:pPr>
      <w:r>
        <w:t xml:space="preserve">      mandatory true;</w:t>
      </w:r>
    </w:p>
    <w:p w14:paraId="12079F7E" w14:textId="77777777" w:rsidR="00C34F65" w:rsidRDefault="00C34F65" w:rsidP="00C34F65">
      <w:pPr>
        <w:pStyle w:val="PL"/>
      </w:pPr>
      <w:r>
        <w:t xml:space="preserve">      type uint64;</w:t>
      </w:r>
    </w:p>
    <w:p w14:paraId="497E5B2C" w14:textId="77777777" w:rsidR="00C34F65" w:rsidRDefault="00C34F65" w:rsidP="00C34F65">
      <w:pPr>
        <w:pStyle w:val="PL"/>
      </w:pPr>
      <w:r>
        <w:t xml:space="preserve">    }</w:t>
      </w:r>
    </w:p>
    <w:p w14:paraId="0F7C7BE2" w14:textId="77777777" w:rsidR="00C34F65" w:rsidRDefault="00C34F65" w:rsidP="00C34F65">
      <w:pPr>
        <w:pStyle w:val="PL"/>
      </w:pPr>
      <w:r>
        <w:t xml:space="preserve">    list dLThptPerSliceSubnet {</w:t>
      </w:r>
    </w:p>
    <w:p w14:paraId="35A938DC" w14:textId="77777777" w:rsidR="00C34F65" w:rsidRDefault="00C34F65" w:rsidP="00C34F65">
      <w:pPr>
        <w:pStyle w:val="PL"/>
      </w:pPr>
      <w:r>
        <w:t xml:space="preserve">      description "This attribute defines achievable data rate of the</w:t>
      </w:r>
    </w:p>
    <w:p w14:paraId="37F72CC2" w14:textId="77777777" w:rsidR="00C34F65" w:rsidRDefault="00C34F65" w:rsidP="00C34F65">
      <w:pPr>
        <w:pStyle w:val="PL"/>
      </w:pPr>
      <w:r>
        <w:t xml:space="preserve">        network slice subnet in downlink that is available ubiquitously</w:t>
      </w:r>
    </w:p>
    <w:p w14:paraId="207CEA57" w14:textId="77777777" w:rsidR="00C34F65" w:rsidRDefault="00C34F65" w:rsidP="00C34F65">
      <w:pPr>
        <w:pStyle w:val="PL"/>
      </w:pPr>
      <w:r>
        <w:t xml:space="preserve">        across the coverage area of the slice";</w:t>
      </w:r>
    </w:p>
    <w:p w14:paraId="7336D99A" w14:textId="77777777" w:rsidR="00C34F65" w:rsidRDefault="00C34F65" w:rsidP="00C34F65">
      <w:pPr>
        <w:pStyle w:val="PL"/>
      </w:pPr>
      <w:r>
        <w:t xml:space="preserve">      key idx;</w:t>
      </w:r>
    </w:p>
    <w:p w14:paraId="1A46EC86" w14:textId="77777777" w:rsidR="00C34F65" w:rsidRDefault="00C34F65" w:rsidP="00C34F65">
      <w:pPr>
        <w:pStyle w:val="PL"/>
      </w:pPr>
      <w:r>
        <w:t xml:space="preserve">      max-elements 1;</w:t>
      </w:r>
    </w:p>
    <w:p w14:paraId="2DEC82A9" w14:textId="77777777" w:rsidR="00C34F65" w:rsidRDefault="00C34F65" w:rsidP="00C34F65">
      <w:pPr>
        <w:pStyle w:val="PL"/>
      </w:pPr>
      <w:r>
        <w:t xml:space="preserve">      leaf idx {</w:t>
      </w:r>
    </w:p>
    <w:p w14:paraId="655D46CA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46719277" w14:textId="77777777" w:rsidR="00C34F65" w:rsidRDefault="00C34F65" w:rsidP="00C34F65">
      <w:pPr>
        <w:pStyle w:val="PL"/>
      </w:pPr>
      <w:r>
        <w:t xml:space="preserve">        type uint32;</w:t>
      </w:r>
    </w:p>
    <w:p w14:paraId="0E0CCC54" w14:textId="77777777" w:rsidR="00C34F65" w:rsidRDefault="00C34F65" w:rsidP="00C34F65">
      <w:pPr>
        <w:pStyle w:val="PL"/>
      </w:pPr>
      <w:r>
        <w:t xml:space="preserve">      }</w:t>
      </w:r>
    </w:p>
    <w:p w14:paraId="1C0777FA" w14:textId="77777777" w:rsidR="00C34F65" w:rsidRDefault="00C34F65" w:rsidP="00C34F65">
      <w:pPr>
        <w:pStyle w:val="PL"/>
      </w:pPr>
      <w:r>
        <w:t xml:space="preserve">      uses ns3cmn3gpp:XLThptGrp;</w:t>
      </w:r>
    </w:p>
    <w:p w14:paraId="659273E8" w14:textId="77777777" w:rsidR="00C34F65" w:rsidRDefault="00C34F65" w:rsidP="00C34F65">
      <w:pPr>
        <w:pStyle w:val="PL"/>
      </w:pPr>
      <w:r>
        <w:t xml:space="preserve">    }</w:t>
      </w:r>
    </w:p>
    <w:p w14:paraId="3E756D10" w14:textId="77777777" w:rsidR="00C34F65" w:rsidRDefault="00C34F65" w:rsidP="00C34F65">
      <w:pPr>
        <w:pStyle w:val="PL"/>
      </w:pPr>
      <w:r>
        <w:t xml:space="preserve">    list dLThptPerUE {</w:t>
      </w:r>
    </w:p>
    <w:p w14:paraId="39E5DA3A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41F1ADA0" w14:textId="77777777" w:rsidR="00C34F65" w:rsidRDefault="00C34F65" w:rsidP="00C34F65">
      <w:pPr>
        <w:pStyle w:val="PL"/>
      </w:pPr>
      <w:r>
        <w:t xml:space="preserve">        network slice per UE, refer NG.116.";</w:t>
      </w:r>
    </w:p>
    <w:p w14:paraId="6F9EA2B2" w14:textId="77777777" w:rsidR="00C34F65" w:rsidRDefault="00C34F65" w:rsidP="00C34F65">
      <w:pPr>
        <w:pStyle w:val="PL"/>
      </w:pPr>
      <w:r>
        <w:t xml:space="preserve">      key idx;</w:t>
      </w:r>
    </w:p>
    <w:p w14:paraId="33D4831F" w14:textId="77777777" w:rsidR="00C34F65" w:rsidRDefault="00C34F65" w:rsidP="00C34F65">
      <w:pPr>
        <w:pStyle w:val="PL"/>
      </w:pPr>
      <w:r>
        <w:t xml:space="preserve">      max-elements 1;</w:t>
      </w:r>
    </w:p>
    <w:p w14:paraId="7AB70ADC" w14:textId="77777777" w:rsidR="00C34F65" w:rsidRDefault="00C34F65" w:rsidP="00C34F65">
      <w:pPr>
        <w:pStyle w:val="PL"/>
      </w:pPr>
      <w:r>
        <w:t xml:space="preserve">      leaf idx {</w:t>
      </w:r>
    </w:p>
    <w:p w14:paraId="5B288884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3D0A0DB0" w14:textId="77777777" w:rsidR="00C34F65" w:rsidRDefault="00C34F65" w:rsidP="00C34F65">
      <w:pPr>
        <w:pStyle w:val="PL"/>
      </w:pPr>
      <w:r>
        <w:t xml:space="preserve">        type uint32;</w:t>
      </w:r>
    </w:p>
    <w:p w14:paraId="45BBFBB1" w14:textId="77777777" w:rsidR="00C34F65" w:rsidRDefault="00C34F65" w:rsidP="00C34F65">
      <w:pPr>
        <w:pStyle w:val="PL"/>
      </w:pPr>
      <w:r>
        <w:t xml:space="preserve">      }</w:t>
      </w:r>
    </w:p>
    <w:p w14:paraId="57B39E93" w14:textId="77777777" w:rsidR="00C34F65" w:rsidRDefault="00C34F65" w:rsidP="00C34F65">
      <w:pPr>
        <w:pStyle w:val="PL"/>
      </w:pPr>
      <w:r>
        <w:t xml:space="preserve">      uses ns3cmn3gpp:XLThptGrp;</w:t>
      </w:r>
    </w:p>
    <w:p w14:paraId="20D74F1C" w14:textId="77777777" w:rsidR="00C34F65" w:rsidRDefault="00C34F65" w:rsidP="00C34F65">
      <w:pPr>
        <w:pStyle w:val="PL"/>
      </w:pPr>
      <w:r>
        <w:t xml:space="preserve">    }</w:t>
      </w:r>
    </w:p>
    <w:p w14:paraId="7F02B99D" w14:textId="77777777" w:rsidR="00C34F65" w:rsidRDefault="00C34F65" w:rsidP="00C34F65">
      <w:pPr>
        <w:pStyle w:val="PL"/>
      </w:pPr>
      <w:r>
        <w:t xml:space="preserve">    list uLThptPerSliceSubnet {</w:t>
      </w:r>
    </w:p>
    <w:p w14:paraId="2697B113" w14:textId="77777777" w:rsidR="00C34F65" w:rsidRDefault="00C34F65" w:rsidP="00C34F65">
      <w:pPr>
        <w:pStyle w:val="PL"/>
      </w:pPr>
      <w:r>
        <w:t xml:space="preserve">      description "This attribute defines achievable data rate of the</w:t>
      </w:r>
    </w:p>
    <w:p w14:paraId="2470F541" w14:textId="77777777" w:rsidR="00C34F65" w:rsidRDefault="00C34F65" w:rsidP="00C34F65">
      <w:pPr>
        <w:pStyle w:val="PL"/>
      </w:pPr>
      <w:r>
        <w:t xml:space="preserve">        network slice subnet in uplink that is available ubiquitously</w:t>
      </w:r>
    </w:p>
    <w:p w14:paraId="1C7D7FCE" w14:textId="77777777" w:rsidR="00C34F65" w:rsidRDefault="00C34F65" w:rsidP="00C34F65">
      <w:pPr>
        <w:pStyle w:val="PL"/>
      </w:pPr>
      <w:r>
        <w:t xml:space="preserve">        across the coverage area of the slice";</w:t>
      </w:r>
    </w:p>
    <w:p w14:paraId="159CB65D" w14:textId="77777777" w:rsidR="00C34F65" w:rsidRDefault="00C34F65" w:rsidP="00C34F65">
      <w:pPr>
        <w:pStyle w:val="PL"/>
      </w:pPr>
      <w:r>
        <w:t xml:space="preserve">      key idx;</w:t>
      </w:r>
    </w:p>
    <w:p w14:paraId="380CCDED" w14:textId="77777777" w:rsidR="00C34F65" w:rsidRDefault="00C34F65" w:rsidP="00C34F65">
      <w:pPr>
        <w:pStyle w:val="PL"/>
      </w:pPr>
      <w:r>
        <w:t xml:space="preserve">      max-elements 1;</w:t>
      </w:r>
    </w:p>
    <w:p w14:paraId="5E44C327" w14:textId="77777777" w:rsidR="00C34F65" w:rsidRDefault="00C34F65" w:rsidP="00C34F65">
      <w:pPr>
        <w:pStyle w:val="PL"/>
      </w:pPr>
      <w:r>
        <w:t xml:space="preserve">      leaf idx {</w:t>
      </w:r>
    </w:p>
    <w:p w14:paraId="0EFFA901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01034C2E" w14:textId="77777777" w:rsidR="00C34F65" w:rsidRDefault="00C34F65" w:rsidP="00C34F65">
      <w:pPr>
        <w:pStyle w:val="PL"/>
      </w:pPr>
      <w:r>
        <w:t xml:space="preserve">        type uint32;</w:t>
      </w:r>
    </w:p>
    <w:p w14:paraId="768E38C1" w14:textId="77777777" w:rsidR="00C34F65" w:rsidRDefault="00C34F65" w:rsidP="00C34F65">
      <w:pPr>
        <w:pStyle w:val="PL"/>
      </w:pPr>
      <w:r>
        <w:t xml:space="preserve">      }</w:t>
      </w:r>
    </w:p>
    <w:p w14:paraId="49243F39" w14:textId="77777777" w:rsidR="00C34F65" w:rsidRDefault="00C34F65" w:rsidP="00C34F65">
      <w:pPr>
        <w:pStyle w:val="PL"/>
      </w:pPr>
      <w:r>
        <w:lastRenderedPageBreak/>
        <w:t xml:space="preserve">      uses ns3cmn3gpp:XLThptGrp;</w:t>
      </w:r>
    </w:p>
    <w:p w14:paraId="0E9A3D82" w14:textId="77777777" w:rsidR="00C34F65" w:rsidRDefault="00C34F65" w:rsidP="00C34F65">
      <w:pPr>
        <w:pStyle w:val="PL"/>
      </w:pPr>
      <w:r>
        <w:t xml:space="preserve">    }</w:t>
      </w:r>
    </w:p>
    <w:p w14:paraId="4E3668DC" w14:textId="77777777" w:rsidR="00C34F65" w:rsidRDefault="00C34F65" w:rsidP="00C34F65">
      <w:pPr>
        <w:pStyle w:val="PL"/>
      </w:pPr>
      <w:r>
        <w:t xml:space="preserve">    list uLThptPerUE {</w:t>
      </w:r>
    </w:p>
    <w:p w14:paraId="1861A873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75880629" w14:textId="77777777" w:rsidR="00C34F65" w:rsidRDefault="00C34F65" w:rsidP="00C34F65">
      <w:pPr>
        <w:pStyle w:val="PL"/>
      </w:pPr>
      <w:r>
        <w:t xml:space="preserve">        network slice per UE, refer NG.116";</w:t>
      </w:r>
    </w:p>
    <w:p w14:paraId="7E61508C" w14:textId="77777777" w:rsidR="00C34F65" w:rsidRDefault="00C34F65" w:rsidP="00C34F65">
      <w:pPr>
        <w:pStyle w:val="PL"/>
      </w:pPr>
      <w:r>
        <w:t xml:space="preserve">      key idx;</w:t>
      </w:r>
    </w:p>
    <w:p w14:paraId="765BFC39" w14:textId="77777777" w:rsidR="00C34F65" w:rsidRDefault="00C34F65" w:rsidP="00C34F65">
      <w:pPr>
        <w:pStyle w:val="PL"/>
      </w:pPr>
      <w:r>
        <w:t xml:space="preserve">      max-elements 1;</w:t>
      </w:r>
    </w:p>
    <w:p w14:paraId="41E8102A" w14:textId="77777777" w:rsidR="00C34F65" w:rsidRDefault="00C34F65" w:rsidP="00C34F65">
      <w:pPr>
        <w:pStyle w:val="PL"/>
      </w:pPr>
      <w:r>
        <w:t xml:space="preserve">      leaf idx {</w:t>
      </w:r>
    </w:p>
    <w:p w14:paraId="7EC1060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4E113487" w14:textId="77777777" w:rsidR="00C34F65" w:rsidRDefault="00C34F65" w:rsidP="00C34F65">
      <w:pPr>
        <w:pStyle w:val="PL"/>
      </w:pPr>
      <w:r>
        <w:t xml:space="preserve">        type uint32;</w:t>
      </w:r>
    </w:p>
    <w:p w14:paraId="0518EDCC" w14:textId="77777777" w:rsidR="00C34F65" w:rsidRDefault="00C34F65" w:rsidP="00C34F65">
      <w:pPr>
        <w:pStyle w:val="PL"/>
      </w:pPr>
      <w:r>
        <w:t xml:space="preserve">      }</w:t>
      </w:r>
    </w:p>
    <w:p w14:paraId="28675AEA" w14:textId="77777777" w:rsidR="00C34F65" w:rsidRDefault="00C34F65" w:rsidP="00C34F65">
      <w:pPr>
        <w:pStyle w:val="PL"/>
      </w:pPr>
      <w:r>
        <w:t xml:space="preserve">      uses ns3cmn3gpp:XLThptGrp;</w:t>
      </w:r>
    </w:p>
    <w:p w14:paraId="20179881" w14:textId="77777777" w:rsidR="00C34F65" w:rsidRDefault="00C34F65" w:rsidP="00C34F65">
      <w:pPr>
        <w:pStyle w:val="PL"/>
      </w:pPr>
      <w:r>
        <w:t xml:space="preserve">    }</w:t>
      </w:r>
    </w:p>
    <w:p w14:paraId="44424A01" w14:textId="77777777" w:rsidR="00C34F65" w:rsidRDefault="00C34F65" w:rsidP="00C34F65">
      <w:pPr>
        <w:pStyle w:val="PL"/>
      </w:pPr>
      <w:r>
        <w:t xml:space="preserve">    list maxPktSize {</w:t>
      </w:r>
    </w:p>
    <w:p w14:paraId="3E1DEA98" w14:textId="77777777" w:rsidR="00C34F65" w:rsidRDefault="00C34F65" w:rsidP="00C34F65">
      <w:pPr>
        <w:pStyle w:val="PL"/>
      </w:pPr>
      <w:r>
        <w:t xml:space="preserve">      config false;</w:t>
      </w:r>
    </w:p>
    <w:p w14:paraId="1CBDA815" w14:textId="77777777" w:rsidR="00C34F65" w:rsidRDefault="00C34F65" w:rsidP="00C34F65">
      <w:pPr>
        <w:pStyle w:val="PL"/>
      </w:pPr>
      <w:r>
        <w:t xml:space="preserve">      key idx;</w:t>
      </w:r>
    </w:p>
    <w:p w14:paraId="32E5DF75" w14:textId="77777777" w:rsidR="00C34F65" w:rsidRDefault="00C34F65" w:rsidP="00C34F65">
      <w:pPr>
        <w:pStyle w:val="PL"/>
      </w:pPr>
      <w:r>
        <w:t xml:space="preserve">      max-elements 1;</w:t>
      </w:r>
    </w:p>
    <w:p w14:paraId="37BA5D54" w14:textId="77777777" w:rsidR="00C34F65" w:rsidRDefault="00C34F65" w:rsidP="00C34F65">
      <w:pPr>
        <w:pStyle w:val="PL"/>
      </w:pPr>
      <w:r>
        <w:t xml:space="preserve">      leaf idx {</w:t>
      </w:r>
    </w:p>
    <w:p w14:paraId="039B207C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7139D4AA" w14:textId="77777777" w:rsidR="00C34F65" w:rsidRDefault="00C34F65" w:rsidP="00C34F65">
      <w:pPr>
        <w:pStyle w:val="PL"/>
      </w:pPr>
      <w:r>
        <w:t xml:space="preserve">        type uint32;</w:t>
      </w:r>
    </w:p>
    <w:p w14:paraId="52A0709F" w14:textId="77777777" w:rsidR="00C34F65" w:rsidRDefault="00C34F65" w:rsidP="00C34F65">
      <w:pPr>
        <w:pStyle w:val="PL"/>
      </w:pPr>
      <w:r>
        <w:t xml:space="preserve">      }</w:t>
      </w:r>
    </w:p>
    <w:p w14:paraId="700D6F22" w14:textId="77777777" w:rsidR="00C34F65" w:rsidRDefault="00C34F65" w:rsidP="00C34F65">
      <w:pPr>
        <w:pStyle w:val="PL"/>
      </w:pPr>
      <w:r>
        <w:t xml:space="preserve">      description "This parameter specifies the maximum packet size </w:t>
      </w:r>
    </w:p>
    <w:p w14:paraId="4E6D505B" w14:textId="77777777" w:rsidR="00C34F65" w:rsidRDefault="00C34F65" w:rsidP="00C34F65">
      <w:pPr>
        <w:pStyle w:val="PL"/>
      </w:pPr>
      <w:r>
        <w:t xml:space="preserve">        supported by the network slice";</w:t>
      </w:r>
    </w:p>
    <w:p w14:paraId="52B08734" w14:textId="77777777" w:rsidR="00C34F65" w:rsidRDefault="00C34F65" w:rsidP="00C34F65">
      <w:pPr>
        <w:pStyle w:val="PL"/>
      </w:pPr>
      <w:r>
        <w:t xml:space="preserve">      list servAttrCom {</w:t>
      </w:r>
    </w:p>
    <w:p w14:paraId="593FAF0E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7B2B8BC4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509DDCAE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5327F06D" w14:textId="77777777" w:rsidR="00C34F65" w:rsidRDefault="00C34F65" w:rsidP="00C34F65">
      <w:pPr>
        <w:pStyle w:val="PL"/>
      </w:pPr>
      <w:r>
        <w:t xml:space="preserve">          tagging and exposure";</w:t>
      </w:r>
    </w:p>
    <w:p w14:paraId="3E3F710C" w14:textId="77777777" w:rsidR="00C34F65" w:rsidRDefault="00C34F65" w:rsidP="00C34F65">
      <w:pPr>
        <w:pStyle w:val="PL"/>
      </w:pPr>
      <w:r>
        <w:t xml:space="preserve">        key idx;</w:t>
      </w:r>
    </w:p>
    <w:p w14:paraId="22E09EF8" w14:textId="77777777" w:rsidR="00C34F65" w:rsidRDefault="00C34F65" w:rsidP="00C34F65">
      <w:pPr>
        <w:pStyle w:val="PL"/>
      </w:pPr>
      <w:r>
        <w:t xml:space="preserve">        max-elements 1;</w:t>
      </w:r>
    </w:p>
    <w:p w14:paraId="1E3F601F" w14:textId="77777777" w:rsidR="00C34F65" w:rsidRDefault="00C34F65" w:rsidP="00C34F65">
      <w:pPr>
        <w:pStyle w:val="PL"/>
      </w:pPr>
      <w:r>
        <w:t xml:space="preserve">        leaf idx {</w:t>
      </w:r>
    </w:p>
    <w:p w14:paraId="00573871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2D1CFCDA" w14:textId="77777777" w:rsidR="00C34F65" w:rsidRDefault="00C34F65" w:rsidP="00C34F65">
      <w:pPr>
        <w:pStyle w:val="PL"/>
      </w:pPr>
      <w:r>
        <w:t xml:space="preserve">          type uint32;</w:t>
      </w:r>
    </w:p>
    <w:p w14:paraId="4C1CFAB5" w14:textId="77777777" w:rsidR="00C34F65" w:rsidRDefault="00C34F65" w:rsidP="00C34F65">
      <w:pPr>
        <w:pStyle w:val="PL"/>
      </w:pPr>
      <w:r>
        <w:t xml:space="preserve">        }</w:t>
      </w:r>
    </w:p>
    <w:p w14:paraId="0ECACCDF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152235B2" w14:textId="77777777" w:rsidR="00C34F65" w:rsidRDefault="00C34F65" w:rsidP="00C34F65">
      <w:pPr>
        <w:pStyle w:val="PL"/>
      </w:pPr>
      <w:r>
        <w:t xml:space="preserve">      }</w:t>
      </w:r>
    </w:p>
    <w:p w14:paraId="5C72A75C" w14:textId="77777777" w:rsidR="00C34F65" w:rsidRDefault="00C34F65" w:rsidP="00C34F65">
      <w:pPr>
        <w:pStyle w:val="PL"/>
      </w:pPr>
      <w:r>
        <w:t xml:space="preserve">      leaf maxSize {</w:t>
      </w:r>
    </w:p>
    <w:p w14:paraId="358B4904" w14:textId="77777777" w:rsidR="00C34F65" w:rsidRDefault="00C34F65" w:rsidP="00C34F65">
      <w:pPr>
        <w:pStyle w:val="PL"/>
      </w:pPr>
      <w:r>
        <w:t xml:space="preserve">        //Stage2 issue: Not defined in 28.541, guessing integer bytes</w:t>
      </w:r>
    </w:p>
    <w:p w14:paraId="3B7CFB11" w14:textId="77777777" w:rsidR="00C34F65" w:rsidRDefault="00C34F65" w:rsidP="00C34F65">
      <w:pPr>
        <w:pStyle w:val="PL"/>
      </w:pPr>
      <w:r>
        <w:t xml:space="preserve">        type uint32;</w:t>
      </w:r>
    </w:p>
    <w:p w14:paraId="44B88222" w14:textId="77777777" w:rsidR="00C34F65" w:rsidRDefault="00C34F65" w:rsidP="00C34F65">
      <w:pPr>
        <w:pStyle w:val="PL"/>
      </w:pPr>
      <w:r>
        <w:t xml:space="preserve">        units bytes;</w:t>
      </w:r>
    </w:p>
    <w:p w14:paraId="75652CB6" w14:textId="77777777" w:rsidR="00C34F65" w:rsidRDefault="00C34F65" w:rsidP="00C34F65">
      <w:pPr>
        <w:pStyle w:val="PL"/>
      </w:pPr>
      <w:r>
        <w:t xml:space="preserve">      }</w:t>
      </w:r>
    </w:p>
    <w:p w14:paraId="45714491" w14:textId="77777777" w:rsidR="00C34F65" w:rsidRDefault="00C34F65" w:rsidP="00C34F65">
      <w:pPr>
        <w:pStyle w:val="PL"/>
      </w:pPr>
      <w:r>
        <w:t xml:space="preserve">    }</w:t>
      </w:r>
    </w:p>
    <w:p w14:paraId="256051A8" w14:textId="77777777" w:rsidR="00C34F65" w:rsidRDefault="00C34F65" w:rsidP="00C34F65">
      <w:pPr>
        <w:pStyle w:val="PL"/>
      </w:pPr>
      <w:r>
        <w:t xml:space="preserve">    list maxNumberofPDUSessions {</w:t>
      </w:r>
    </w:p>
    <w:p w14:paraId="7B2971D8" w14:textId="77777777" w:rsidR="00C34F65" w:rsidRDefault="00C34F65" w:rsidP="00C34F65">
      <w:pPr>
        <w:pStyle w:val="PL"/>
      </w:pPr>
      <w:r>
        <w:t xml:space="preserve">      description "Represents the maximum number of </w:t>
      </w:r>
    </w:p>
    <w:p w14:paraId="0001672E" w14:textId="77777777" w:rsidR="00C34F65" w:rsidRDefault="00C34F65" w:rsidP="00C34F65">
      <w:pPr>
        <w:pStyle w:val="PL"/>
      </w:pPr>
      <w:r>
        <w:t xml:space="preserve">        concurrent PDU sessions supported by the network slice";</w:t>
      </w:r>
    </w:p>
    <w:p w14:paraId="50DFFEFD" w14:textId="77777777" w:rsidR="00C34F65" w:rsidRDefault="00C34F65" w:rsidP="00C34F65">
      <w:pPr>
        <w:pStyle w:val="PL"/>
      </w:pPr>
      <w:r>
        <w:t xml:space="preserve">      config false;</w:t>
      </w:r>
    </w:p>
    <w:p w14:paraId="3C46215B" w14:textId="77777777" w:rsidR="00C34F65" w:rsidRDefault="00C34F65" w:rsidP="00C34F65">
      <w:pPr>
        <w:pStyle w:val="PL"/>
      </w:pPr>
      <w:r>
        <w:t xml:space="preserve">      key idx;</w:t>
      </w:r>
    </w:p>
    <w:p w14:paraId="697A618B" w14:textId="77777777" w:rsidR="00C34F65" w:rsidRDefault="00C34F65" w:rsidP="00C34F65">
      <w:pPr>
        <w:pStyle w:val="PL"/>
      </w:pPr>
      <w:r>
        <w:t xml:space="preserve">      max-elements 1;</w:t>
      </w:r>
    </w:p>
    <w:p w14:paraId="16FD0843" w14:textId="77777777" w:rsidR="00C34F65" w:rsidRDefault="00C34F65" w:rsidP="00C34F65">
      <w:pPr>
        <w:pStyle w:val="PL"/>
      </w:pPr>
      <w:r>
        <w:t xml:space="preserve">      leaf idx {</w:t>
      </w:r>
    </w:p>
    <w:p w14:paraId="0432A200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257D7B32" w14:textId="77777777" w:rsidR="00C34F65" w:rsidRDefault="00C34F65" w:rsidP="00C34F65">
      <w:pPr>
        <w:pStyle w:val="PL"/>
      </w:pPr>
      <w:r>
        <w:t xml:space="preserve">        type uint32;</w:t>
      </w:r>
    </w:p>
    <w:p w14:paraId="59EBF28C" w14:textId="77777777" w:rsidR="00C34F65" w:rsidRDefault="00C34F65" w:rsidP="00C34F65">
      <w:pPr>
        <w:pStyle w:val="PL"/>
      </w:pPr>
      <w:r>
        <w:t xml:space="preserve">      }</w:t>
      </w:r>
    </w:p>
    <w:p w14:paraId="4BC4C657" w14:textId="77777777" w:rsidR="00C34F65" w:rsidRDefault="00C34F65" w:rsidP="00C34F65">
      <w:pPr>
        <w:pStyle w:val="PL"/>
      </w:pPr>
      <w:r>
        <w:t xml:space="preserve">      list servAttrCom {</w:t>
      </w:r>
    </w:p>
    <w:p w14:paraId="56F9DD82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4AB39F44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67F1C1C7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40A3D379" w14:textId="77777777" w:rsidR="00C34F65" w:rsidRDefault="00C34F65" w:rsidP="00C34F65">
      <w:pPr>
        <w:pStyle w:val="PL"/>
      </w:pPr>
      <w:r>
        <w:t xml:space="preserve">          tagging and exposure";</w:t>
      </w:r>
    </w:p>
    <w:p w14:paraId="67F49D2D" w14:textId="77777777" w:rsidR="00C34F65" w:rsidRDefault="00C34F65" w:rsidP="00C34F65">
      <w:pPr>
        <w:pStyle w:val="PL"/>
      </w:pPr>
      <w:r>
        <w:t xml:space="preserve">        key idx;</w:t>
      </w:r>
    </w:p>
    <w:p w14:paraId="2E3EA77B" w14:textId="77777777" w:rsidR="00C34F65" w:rsidRDefault="00C34F65" w:rsidP="00C34F65">
      <w:pPr>
        <w:pStyle w:val="PL"/>
      </w:pPr>
      <w:r>
        <w:t xml:space="preserve">        max-elements 1;</w:t>
      </w:r>
    </w:p>
    <w:p w14:paraId="34ABF53F" w14:textId="77777777" w:rsidR="00C34F65" w:rsidRDefault="00C34F65" w:rsidP="00C34F65">
      <w:pPr>
        <w:pStyle w:val="PL"/>
      </w:pPr>
      <w:r>
        <w:t xml:space="preserve">        leaf idx {</w:t>
      </w:r>
    </w:p>
    <w:p w14:paraId="43EC4A61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5AEE3292" w14:textId="77777777" w:rsidR="00C34F65" w:rsidRDefault="00C34F65" w:rsidP="00C34F65">
      <w:pPr>
        <w:pStyle w:val="PL"/>
      </w:pPr>
      <w:r>
        <w:t xml:space="preserve">          type uint32;</w:t>
      </w:r>
    </w:p>
    <w:p w14:paraId="7F16E1E1" w14:textId="77777777" w:rsidR="00C34F65" w:rsidRDefault="00C34F65" w:rsidP="00C34F65">
      <w:pPr>
        <w:pStyle w:val="PL"/>
      </w:pPr>
      <w:r>
        <w:t xml:space="preserve">        }</w:t>
      </w:r>
    </w:p>
    <w:p w14:paraId="2BE46296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73A6D30E" w14:textId="77777777" w:rsidR="00C34F65" w:rsidRDefault="00C34F65" w:rsidP="00C34F65">
      <w:pPr>
        <w:pStyle w:val="PL"/>
      </w:pPr>
      <w:r>
        <w:t xml:space="preserve">      }</w:t>
      </w:r>
    </w:p>
    <w:p w14:paraId="61FBB3A0" w14:textId="77777777" w:rsidR="00C34F65" w:rsidRDefault="00C34F65" w:rsidP="00C34F65">
      <w:pPr>
        <w:pStyle w:val="PL"/>
      </w:pPr>
      <w:r>
        <w:t xml:space="preserve">      leaf nOofPDUSessions {</w:t>
      </w:r>
    </w:p>
    <w:p w14:paraId="1026DE90" w14:textId="77777777" w:rsidR="00C34F65" w:rsidRDefault="00C34F65" w:rsidP="00C34F65">
      <w:pPr>
        <w:pStyle w:val="PL"/>
      </w:pPr>
      <w:r>
        <w:t xml:space="preserve">        //Stage2 issue: Not defined in 28.541, guessing integer</w:t>
      </w:r>
    </w:p>
    <w:p w14:paraId="3E350132" w14:textId="77777777" w:rsidR="00C34F65" w:rsidRDefault="00C34F65" w:rsidP="00C34F65">
      <w:pPr>
        <w:pStyle w:val="PL"/>
      </w:pPr>
      <w:r>
        <w:t xml:space="preserve">        type uint32;</w:t>
      </w:r>
    </w:p>
    <w:p w14:paraId="127BAE90" w14:textId="77777777" w:rsidR="00C34F65" w:rsidRDefault="00C34F65" w:rsidP="00C34F65">
      <w:pPr>
        <w:pStyle w:val="PL"/>
      </w:pPr>
      <w:r>
        <w:t xml:space="preserve">      }</w:t>
      </w:r>
    </w:p>
    <w:p w14:paraId="2DE48429" w14:textId="77777777" w:rsidR="00C34F65" w:rsidRDefault="00C34F65" w:rsidP="00C34F65">
      <w:pPr>
        <w:pStyle w:val="PL"/>
      </w:pPr>
      <w:r>
        <w:t xml:space="preserve">    }</w:t>
      </w:r>
    </w:p>
    <w:p w14:paraId="32AED510" w14:textId="77777777" w:rsidR="00C34F65" w:rsidRDefault="00C34F65" w:rsidP="00C34F65">
      <w:pPr>
        <w:pStyle w:val="PL"/>
      </w:pPr>
      <w:r>
        <w:t xml:space="preserve">    leaf sliceSimultaneousUse {</w:t>
      </w:r>
    </w:p>
    <w:p w14:paraId="78309B2E" w14:textId="77777777" w:rsidR="00C34F65" w:rsidRDefault="00C34F65" w:rsidP="00C34F65">
      <w:pPr>
        <w:pStyle w:val="PL"/>
      </w:pPr>
      <w:r>
        <w:t xml:space="preserve">      description "This attribute describes whether a network slice</w:t>
      </w:r>
    </w:p>
    <w:p w14:paraId="7BBE21C7" w14:textId="77777777" w:rsidR="00C34F65" w:rsidRDefault="00C34F65" w:rsidP="00C34F65">
      <w:pPr>
        <w:pStyle w:val="PL"/>
      </w:pPr>
      <w:r>
        <w:t xml:space="preserve">      can be simultaneously used by a device together with other </w:t>
      </w:r>
    </w:p>
    <w:p w14:paraId="4822C90D" w14:textId="77777777" w:rsidR="00C34F65" w:rsidRDefault="00C34F65" w:rsidP="00C34F65">
      <w:pPr>
        <w:pStyle w:val="PL"/>
      </w:pPr>
      <w:r>
        <w:t xml:space="preserve">      network slices and if so, with which other classes of network slices.";</w:t>
      </w:r>
    </w:p>
    <w:p w14:paraId="7987D801" w14:textId="77777777" w:rsidR="00C34F65" w:rsidRDefault="00C34F65" w:rsidP="00C34F65">
      <w:pPr>
        <w:pStyle w:val="PL"/>
      </w:pPr>
      <w:r>
        <w:t xml:space="preserve">      type SliceSimultaneousUse-enum;</w:t>
      </w:r>
    </w:p>
    <w:p w14:paraId="6B7687DC" w14:textId="77777777" w:rsidR="00C34F65" w:rsidRDefault="00C34F65" w:rsidP="00C34F65">
      <w:pPr>
        <w:pStyle w:val="PL"/>
      </w:pPr>
      <w:r>
        <w:t xml:space="preserve">    }  </w:t>
      </w:r>
    </w:p>
    <w:p w14:paraId="3D46F989" w14:textId="77777777" w:rsidR="00C34F65" w:rsidRDefault="00C34F65" w:rsidP="00C34F65">
      <w:pPr>
        <w:pStyle w:val="PL"/>
      </w:pPr>
      <w:r>
        <w:t xml:space="preserve">    list delayTolerance {</w:t>
      </w:r>
    </w:p>
    <w:p w14:paraId="66DFC4EC" w14:textId="77777777" w:rsidR="00C34F65" w:rsidRDefault="00C34F65" w:rsidP="00C34F65">
      <w:pPr>
        <w:pStyle w:val="PL"/>
      </w:pPr>
      <w:r>
        <w:t xml:space="preserve">      description "An attribute specifies the properties of service delivery </w:t>
      </w:r>
    </w:p>
    <w:p w14:paraId="31928EDE" w14:textId="77777777" w:rsidR="00C34F65" w:rsidRDefault="00C34F65" w:rsidP="00C34F65">
      <w:pPr>
        <w:pStyle w:val="PL"/>
      </w:pPr>
      <w:r>
        <w:lastRenderedPageBreak/>
        <w:t xml:space="preserve">        flexibility, especially for the vertical services that are not </w:t>
      </w:r>
    </w:p>
    <w:p w14:paraId="5E7F9B29" w14:textId="77777777" w:rsidR="00C34F65" w:rsidRDefault="00C34F65" w:rsidP="00C34F65">
      <w:pPr>
        <w:pStyle w:val="PL"/>
      </w:pPr>
      <w:r>
        <w:t xml:space="preserve">        chasing a high system performance.";</w:t>
      </w:r>
    </w:p>
    <w:p w14:paraId="60705CCB" w14:textId="77777777" w:rsidR="00C34F65" w:rsidRDefault="00C34F65" w:rsidP="00C34F65">
      <w:pPr>
        <w:pStyle w:val="PL"/>
      </w:pPr>
      <w:r>
        <w:t xml:space="preserve">      reference "TS 22.104 clause 4.3";</w:t>
      </w:r>
    </w:p>
    <w:p w14:paraId="51A4BCF9" w14:textId="77777777" w:rsidR="00C34F65" w:rsidRDefault="00C34F65" w:rsidP="00C34F65">
      <w:pPr>
        <w:pStyle w:val="PL"/>
      </w:pPr>
      <w:r>
        <w:t xml:space="preserve">      config false;</w:t>
      </w:r>
    </w:p>
    <w:p w14:paraId="37F28582" w14:textId="77777777" w:rsidR="00C34F65" w:rsidRDefault="00C34F65" w:rsidP="00C34F65">
      <w:pPr>
        <w:pStyle w:val="PL"/>
      </w:pPr>
      <w:r>
        <w:t xml:space="preserve">      key idx;</w:t>
      </w:r>
    </w:p>
    <w:p w14:paraId="6DF89907" w14:textId="77777777" w:rsidR="00C34F65" w:rsidRDefault="00C34F65" w:rsidP="00C34F65">
      <w:pPr>
        <w:pStyle w:val="PL"/>
      </w:pPr>
      <w:r>
        <w:t xml:space="preserve">      max-elements 1;</w:t>
      </w:r>
    </w:p>
    <w:p w14:paraId="75138259" w14:textId="77777777" w:rsidR="00C34F65" w:rsidRDefault="00C34F65" w:rsidP="00C34F65">
      <w:pPr>
        <w:pStyle w:val="PL"/>
      </w:pPr>
      <w:r>
        <w:t xml:space="preserve">      leaf idx {</w:t>
      </w:r>
    </w:p>
    <w:p w14:paraId="087C8440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2BEA3EBA" w14:textId="77777777" w:rsidR="00C34F65" w:rsidRDefault="00C34F65" w:rsidP="00C34F65">
      <w:pPr>
        <w:pStyle w:val="PL"/>
      </w:pPr>
      <w:r>
        <w:t xml:space="preserve">        type uint32;</w:t>
      </w:r>
    </w:p>
    <w:p w14:paraId="5475373E" w14:textId="77777777" w:rsidR="00C34F65" w:rsidRDefault="00C34F65" w:rsidP="00C34F65">
      <w:pPr>
        <w:pStyle w:val="PL"/>
      </w:pPr>
      <w:r>
        <w:t xml:space="preserve">      }</w:t>
      </w:r>
    </w:p>
    <w:p w14:paraId="2FD51EEA" w14:textId="77777777" w:rsidR="00C34F65" w:rsidRDefault="00C34F65" w:rsidP="00C34F65">
      <w:pPr>
        <w:pStyle w:val="PL"/>
      </w:pPr>
      <w:r>
        <w:t xml:space="preserve">      list servAttrCom {</w:t>
      </w:r>
    </w:p>
    <w:p w14:paraId="1E0FC53C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5E0E5A8C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67B49F33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174C486A" w14:textId="77777777" w:rsidR="00C34F65" w:rsidRDefault="00C34F65" w:rsidP="00C34F65">
      <w:pPr>
        <w:pStyle w:val="PL"/>
      </w:pPr>
      <w:r>
        <w:t xml:space="preserve">          tagging and exposure";</w:t>
      </w:r>
    </w:p>
    <w:p w14:paraId="6482B8A9" w14:textId="77777777" w:rsidR="00C34F65" w:rsidRDefault="00C34F65" w:rsidP="00C34F65">
      <w:pPr>
        <w:pStyle w:val="PL"/>
      </w:pPr>
      <w:r>
        <w:t xml:space="preserve">        key idx;</w:t>
      </w:r>
    </w:p>
    <w:p w14:paraId="05F32768" w14:textId="77777777" w:rsidR="00C34F65" w:rsidRDefault="00C34F65" w:rsidP="00C34F65">
      <w:pPr>
        <w:pStyle w:val="PL"/>
      </w:pPr>
      <w:r>
        <w:t xml:space="preserve">        max-elements 1;</w:t>
      </w:r>
    </w:p>
    <w:p w14:paraId="5C3B657F" w14:textId="77777777" w:rsidR="00C34F65" w:rsidRDefault="00C34F65" w:rsidP="00C34F65">
      <w:pPr>
        <w:pStyle w:val="PL"/>
      </w:pPr>
      <w:r>
        <w:t xml:space="preserve">        leaf idx {</w:t>
      </w:r>
    </w:p>
    <w:p w14:paraId="6DB19320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5066123C" w14:textId="77777777" w:rsidR="00C34F65" w:rsidRDefault="00C34F65" w:rsidP="00C34F65">
      <w:pPr>
        <w:pStyle w:val="PL"/>
      </w:pPr>
      <w:r>
        <w:t xml:space="preserve">          type uint32;</w:t>
      </w:r>
    </w:p>
    <w:p w14:paraId="76D658F1" w14:textId="77777777" w:rsidR="00C34F65" w:rsidRDefault="00C34F65" w:rsidP="00C34F65">
      <w:pPr>
        <w:pStyle w:val="PL"/>
      </w:pPr>
      <w:r>
        <w:t xml:space="preserve">        }</w:t>
      </w:r>
    </w:p>
    <w:p w14:paraId="181F0AE4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79F191AF" w14:textId="77777777" w:rsidR="00C34F65" w:rsidRDefault="00C34F65" w:rsidP="00C34F65">
      <w:pPr>
        <w:pStyle w:val="PL"/>
      </w:pPr>
      <w:r>
        <w:t xml:space="preserve">      }</w:t>
      </w:r>
    </w:p>
    <w:p w14:paraId="436EE401" w14:textId="77777777" w:rsidR="00C34F65" w:rsidRDefault="00C34F65" w:rsidP="00C34F65">
      <w:pPr>
        <w:pStyle w:val="PL"/>
      </w:pPr>
      <w:r>
        <w:t xml:space="preserve">      leaf support {</w:t>
      </w:r>
    </w:p>
    <w:p w14:paraId="102DD6E7" w14:textId="77777777" w:rsidR="00C34F65" w:rsidRDefault="00C34F65" w:rsidP="00C34F65">
      <w:pPr>
        <w:pStyle w:val="PL"/>
      </w:pPr>
      <w:r>
        <w:t xml:space="preserve">        description "An attribute specifies whether or not the network </w:t>
      </w:r>
    </w:p>
    <w:p w14:paraId="499A1BE8" w14:textId="77777777" w:rsidR="00C34F65" w:rsidRDefault="00C34F65" w:rsidP="00C34F65">
      <w:pPr>
        <w:pStyle w:val="PL"/>
      </w:pPr>
      <w:r>
        <w:t xml:space="preserve">          slice supports service delivery flexibility, especially for the </w:t>
      </w:r>
    </w:p>
    <w:p w14:paraId="382D71C4" w14:textId="77777777" w:rsidR="00C34F65" w:rsidRDefault="00C34F65" w:rsidP="00C34F65">
      <w:pPr>
        <w:pStyle w:val="PL"/>
      </w:pPr>
      <w:r>
        <w:t xml:space="preserve">          vertical services that are not chasing a high system performance.";</w:t>
      </w:r>
    </w:p>
    <w:p w14:paraId="427247EA" w14:textId="77777777" w:rsidR="00C34F65" w:rsidRDefault="00C34F65" w:rsidP="00C34F65">
      <w:pPr>
        <w:pStyle w:val="PL"/>
      </w:pPr>
      <w:r>
        <w:t xml:space="preserve">        type ns3cmn3gpp:Support-enum;</w:t>
      </w:r>
    </w:p>
    <w:p w14:paraId="353DC270" w14:textId="77777777" w:rsidR="00C34F65" w:rsidRDefault="00C34F65" w:rsidP="00C34F65">
      <w:pPr>
        <w:pStyle w:val="PL"/>
      </w:pPr>
      <w:r>
        <w:t xml:space="preserve">      }</w:t>
      </w:r>
    </w:p>
    <w:p w14:paraId="1D5901C8" w14:textId="77777777" w:rsidR="00C34F65" w:rsidRDefault="00C34F65" w:rsidP="00C34F65">
      <w:pPr>
        <w:pStyle w:val="PL"/>
      </w:pPr>
      <w:r>
        <w:t xml:space="preserve">    }</w:t>
      </w:r>
    </w:p>
    <w:p w14:paraId="7AA606E2" w14:textId="77777777" w:rsidR="00C34F65" w:rsidRDefault="00C34F65" w:rsidP="00C34F65">
      <w:pPr>
        <w:pStyle w:val="PL"/>
      </w:pPr>
      <w:r>
        <w:t xml:space="preserve">    leaf-list coverageAreaTAList {</w:t>
      </w:r>
    </w:p>
    <w:p w14:paraId="4E62F2E7" w14:textId="77777777" w:rsidR="00C34F65" w:rsidRDefault="00C34F65" w:rsidP="00C34F65">
      <w:pPr>
        <w:pStyle w:val="PL"/>
      </w:pPr>
      <w:r>
        <w:t xml:space="preserve">      description "A list of TrackingAreas where the NSI can be selected.";</w:t>
      </w:r>
    </w:p>
    <w:p w14:paraId="450D69D9" w14:textId="77777777" w:rsidR="00C34F65" w:rsidRDefault="00C34F65" w:rsidP="00C34F65">
      <w:pPr>
        <w:pStyle w:val="PL"/>
      </w:pPr>
      <w:r>
        <w:t xml:space="preserve">      //optional support</w:t>
      </w:r>
    </w:p>
    <w:p w14:paraId="2EA2932F" w14:textId="77777777" w:rsidR="00C34F65" w:rsidRDefault="00C34F65" w:rsidP="00C34F65">
      <w:pPr>
        <w:pStyle w:val="PL"/>
      </w:pPr>
      <w:r>
        <w:t xml:space="preserve">      min-elements 1;</w:t>
      </w:r>
    </w:p>
    <w:p w14:paraId="2DF53463" w14:textId="77777777" w:rsidR="00C34F65" w:rsidRDefault="00C34F65" w:rsidP="00C34F65">
      <w:pPr>
        <w:pStyle w:val="PL"/>
      </w:pPr>
      <w:r>
        <w:t xml:space="preserve">      type types3gpp:Tac;</w:t>
      </w:r>
    </w:p>
    <w:p w14:paraId="32E78A4A" w14:textId="77777777" w:rsidR="00C34F65" w:rsidRDefault="00C34F65" w:rsidP="00C34F65">
      <w:pPr>
        <w:pStyle w:val="PL"/>
      </w:pPr>
      <w:r>
        <w:t xml:space="preserve">    }</w:t>
      </w:r>
    </w:p>
    <w:p w14:paraId="77B107EE" w14:textId="77777777" w:rsidR="00C34F65" w:rsidRDefault="00C34F65" w:rsidP="00C34F65">
      <w:pPr>
        <w:pStyle w:val="PL"/>
      </w:pPr>
      <w:r>
        <w:t xml:space="preserve">    leaf resourceSharingLevel {</w:t>
      </w:r>
    </w:p>
    <w:p w14:paraId="5D8A2780" w14:textId="77777777" w:rsidR="00C34F65" w:rsidRDefault="00C34F65" w:rsidP="00C34F65">
      <w:pPr>
        <w:pStyle w:val="PL"/>
      </w:pPr>
      <w:r>
        <w:t xml:space="preserve">      description "Specifies whether the resources to be allocated to the </w:t>
      </w:r>
    </w:p>
    <w:p w14:paraId="181A4506" w14:textId="77777777" w:rsidR="00C34F65" w:rsidRDefault="00C34F65" w:rsidP="00C34F65">
      <w:pPr>
        <w:pStyle w:val="PL"/>
      </w:pPr>
      <w:r>
        <w:t xml:space="preserve">        network slice subnet instance may be shared with another network </w:t>
      </w:r>
    </w:p>
    <w:p w14:paraId="42D6C3C2" w14:textId="77777777" w:rsidR="00C34F65" w:rsidRDefault="00C34F65" w:rsidP="00C34F65">
      <w:pPr>
        <w:pStyle w:val="PL"/>
      </w:pPr>
      <w:r>
        <w:t xml:space="preserve">        slice subnet instance(s).";</w:t>
      </w:r>
    </w:p>
    <w:p w14:paraId="4420B561" w14:textId="77777777" w:rsidR="00C34F65" w:rsidRDefault="00C34F65" w:rsidP="00C34F65">
      <w:pPr>
        <w:pStyle w:val="PL"/>
      </w:pPr>
      <w:r>
        <w:t xml:space="preserve">      //optional support</w:t>
      </w:r>
    </w:p>
    <w:p w14:paraId="35DB2427" w14:textId="77777777" w:rsidR="00C34F65" w:rsidRDefault="00C34F65" w:rsidP="00C34F65">
      <w:pPr>
        <w:pStyle w:val="PL"/>
      </w:pPr>
      <w:r>
        <w:t xml:space="preserve">      type types3gpp:ResourceSharingLevel;</w:t>
      </w:r>
    </w:p>
    <w:p w14:paraId="3306C4CF" w14:textId="77777777" w:rsidR="00C34F65" w:rsidRDefault="00C34F65" w:rsidP="00C34F65">
      <w:pPr>
        <w:pStyle w:val="PL"/>
      </w:pPr>
      <w:r>
        <w:t xml:space="preserve">    }</w:t>
      </w:r>
    </w:p>
    <w:p w14:paraId="25B90E78" w14:textId="77777777" w:rsidR="00C34F65" w:rsidRDefault="00C34F65" w:rsidP="00C34F65">
      <w:pPr>
        <w:pStyle w:val="PL"/>
      </w:pPr>
    </w:p>
    <w:p w14:paraId="476CE032" w14:textId="77777777" w:rsidR="00C34F65" w:rsidRDefault="00C34F65" w:rsidP="00C34F65">
      <w:pPr>
        <w:pStyle w:val="PL"/>
      </w:pPr>
      <w:r>
        <w:t xml:space="preserve">    list deterministicComm {</w:t>
      </w:r>
    </w:p>
    <w:p w14:paraId="36E1A665" w14:textId="77777777" w:rsidR="00C34F65" w:rsidRDefault="00C34F65" w:rsidP="00C34F65">
      <w:pPr>
        <w:pStyle w:val="PL"/>
      </w:pPr>
      <w:r>
        <w:t xml:space="preserve">      //Stage2 issue: deterministicComm is not defined in 28.541 chapter 6, </w:t>
      </w:r>
    </w:p>
    <w:p w14:paraId="09B94E6E" w14:textId="77777777" w:rsidR="00C34F65" w:rsidRDefault="00C34F65" w:rsidP="00C34F65">
      <w:pPr>
        <w:pStyle w:val="PL"/>
      </w:pPr>
      <w:r>
        <w:t xml:space="preserve">      //              but I guess determinComm is meant</w:t>
      </w:r>
    </w:p>
    <w:p w14:paraId="25028E5B" w14:textId="77777777" w:rsidR="00C34F65" w:rsidRDefault="00C34F65" w:rsidP="00C34F65">
      <w:pPr>
        <w:pStyle w:val="PL"/>
      </w:pPr>
      <w:r>
        <w:t xml:space="preserve">      description "This list represents the properties of the deterministic </w:t>
      </w:r>
    </w:p>
    <w:p w14:paraId="6E1BFBF8" w14:textId="77777777" w:rsidR="00C34F65" w:rsidRDefault="00C34F65" w:rsidP="00C34F65">
      <w:pPr>
        <w:pStyle w:val="PL"/>
      </w:pPr>
      <w:r>
        <w:t xml:space="preserve">        communication for periodic user traffic. Periodic traffic refers to the </w:t>
      </w:r>
    </w:p>
    <w:p w14:paraId="429E3ACD" w14:textId="77777777" w:rsidR="00C34F65" w:rsidRDefault="00C34F65" w:rsidP="00C34F65">
      <w:pPr>
        <w:pStyle w:val="PL"/>
      </w:pPr>
      <w:r>
        <w:t xml:space="preserve">        type of traffic with periodic transmissions.";</w:t>
      </w:r>
    </w:p>
    <w:p w14:paraId="4B429EEB" w14:textId="77777777" w:rsidR="00C34F65" w:rsidRDefault="00C34F65" w:rsidP="00C34F65">
      <w:pPr>
        <w:pStyle w:val="PL"/>
      </w:pPr>
      <w:r>
        <w:t xml:space="preserve">      key idx;</w:t>
      </w:r>
    </w:p>
    <w:p w14:paraId="55D76C0B" w14:textId="77777777" w:rsidR="00C34F65" w:rsidRDefault="00C34F65" w:rsidP="00C34F65">
      <w:pPr>
        <w:pStyle w:val="PL"/>
      </w:pPr>
      <w:r>
        <w:t xml:space="preserve">      max-elements 1;</w:t>
      </w:r>
    </w:p>
    <w:p w14:paraId="4458D78F" w14:textId="77777777" w:rsidR="00C34F65" w:rsidRDefault="00C34F65" w:rsidP="00C34F65">
      <w:pPr>
        <w:pStyle w:val="PL"/>
      </w:pPr>
      <w:r>
        <w:t xml:space="preserve">      leaf idx {</w:t>
      </w:r>
    </w:p>
    <w:p w14:paraId="1F526291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369C1172" w14:textId="77777777" w:rsidR="00C34F65" w:rsidRDefault="00C34F65" w:rsidP="00C34F65">
      <w:pPr>
        <w:pStyle w:val="PL"/>
      </w:pPr>
      <w:r>
        <w:t xml:space="preserve">        type uint32;</w:t>
      </w:r>
    </w:p>
    <w:p w14:paraId="1C5601CE" w14:textId="77777777" w:rsidR="00C34F65" w:rsidRDefault="00C34F65" w:rsidP="00C34F65">
      <w:pPr>
        <w:pStyle w:val="PL"/>
      </w:pPr>
      <w:r>
        <w:t xml:space="preserve">      }</w:t>
      </w:r>
    </w:p>
    <w:p w14:paraId="2A9008F0" w14:textId="77777777" w:rsidR="00C34F65" w:rsidRDefault="00C34F65" w:rsidP="00C34F65">
      <w:pPr>
        <w:pStyle w:val="PL"/>
      </w:pPr>
      <w:r>
        <w:t xml:space="preserve">      list servAttrCom {</w:t>
      </w:r>
    </w:p>
    <w:p w14:paraId="72B3B581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7346F94A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04D68D96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36027727" w14:textId="77777777" w:rsidR="00C34F65" w:rsidRDefault="00C34F65" w:rsidP="00C34F65">
      <w:pPr>
        <w:pStyle w:val="PL"/>
      </w:pPr>
      <w:r>
        <w:t xml:space="preserve">          tagging and exposure";</w:t>
      </w:r>
    </w:p>
    <w:p w14:paraId="17A1EDD6" w14:textId="77777777" w:rsidR="00C34F65" w:rsidRDefault="00C34F65" w:rsidP="00C34F65">
      <w:pPr>
        <w:pStyle w:val="PL"/>
      </w:pPr>
      <w:r>
        <w:t xml:space="preserve">        config false;</w:t>
      </w:r>
    </w:p>
    <w:p w14:paraId="3A2DD5FA" w14:textId="77777777" w:rsidR="00C34F65" w:rsidRDefault="00C34F65" w:rsidP="00C34F65">
      <w:pPr>
        <w:pStyle w:val="PL"/>
      </w:pPr>
      <w:r>
        <w:t xml:space="preserve">        key idx;</w:t>
      </w:r>
    </w:p>
    <w:p w14:paraId="0B76AA3F" w14:textId="77777777" w:rsidR="00C34F65" w:rsidRDefault="00C34F65" w:rsidP="00C34F65">
      <w:pPr>
        <w:pStyle w:val="PL"/>
      </w:pPr>
      <w:r>
        <w:t xml:space="preserve">        max-elements 1;</w:t>
      </w:r>
    </w:p>
    <w:p w14:paraId="626DDEDE" w14:textId="77777777" w:rsidR="00C34F65" w:rsidRDefault="00C34F65" w:rsidP="00C34F65">
      <w:pPr>
        <w:pStyle w:val="PL"/>
      </w:pPr>
      <w:r>
        <w:t xml:space="preserve">        leaf idx {</w:t>
      </w:r>
    </w:p>
    <w:p w14:paraId="2C0BDC64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5E12B7D3" w14:textId="77777777" w:rsidR="00C34F65" w:rsidRDefault="00C34F65" w:rsidP="00C34F65">
      <w:pPr>
        <w:pStyle w:val="PL"/>
      </w:pPr>
      <w:r>
        <w:t xml:space="preserve">          type uint32;</w:t>
      </w:r>
    </w:p>
    <w:p w14:paraId="0F230F25" w14:textId="77777777" w:rsidR="00C34F65" w:rsidRDefault="00C34F65" w:rsidP="00C34F65">
      <w:pPr>
        <w:pStyle w:val="PL"/>
      </w:pPr>
      <w:r>
        <w:t xml:space="preserve">        }</w:t>
      </w:r>
    </w:p>
    <w:p w14:paraId="4F08AAB9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1A8A6276" w14:textId="77777777" w:rsidR="00C34F65" w:rsidRDefault="00C34F65" w:rsidP="00C34F65">
      <w:pPr>
        <w:pStyle w:val="PL"/>
      </w:pPr>
      <w:r>
        <w:t xml:space="preserve">      }</w:t>
      </w:r>
    </w:p>
    <w:p w14:paraId="49F007E2" w14:textId="77777777" w:rsidR="00C34F65" w:rsidRDefault="00C34F65" w:rsidP="00C34F65">
      <w:pPr>
        <w:pStyle w:val="PL"/>
      </w:pPr>
      <w:r>
        <w:t xml:space="preserve">      leaf availability {</w:t>
      </w:r>
    </w:p>
    <w:p w14:paraId="186B39BA" w14:textId="77777777" w:rsidR="00C34F65" w:rsidRDefault="00C34F65" w:rsidP="00C34F65">
      <w:pPr>
        <w:pStyle w:val="PL"/>
      </w:pPr>
      <w:r>
        <w:t xml:space="preserve">        //Stage2 issue: Defined differently in 28.541 chapter 6, but XML </w:t>
      </w:r>
    </w:p>
    <w:p w14:paraId="64925921" w14:textId="77777777" w:rsidR="00C34F65" w:rsidRDefault="00C34F65" w:rsidP="00C34F65">
      <w:pPr>
        <w:pStyle w:val="PL"/>
      </w:pPr>
      <w:r>
        <w:t xml:space="preserve">        //              uses DeterminCommAvailability</w:t>
      </w:r>
    </w:p>
    <w:p w14:paraId="5D72288B" w14:textId="77777777" w:rsidR="00C34F65" w:rsidRDefault="00C34F65" w:rsidP="00C34F65">
      <w:pPr>
        <w:pStyle w:val="PL"/>
      </w:pPr>
      <w:r>
        <w:t xml:space="preserve">        config false;</w:t>
      </w:r>
    </w:p>
    <w:p w14:paraId="7F8A495D" w14:textId="77777777" w:rsidR="00C34F65" w:rsidRDefault="00C34F65" w:rsidP="00C34F65">
      <w:pPr>
        <w:pStyle w:val="PL"/>
      </w:pPr>
      <w:r>
        <w:t xml:space="preserve">        type ns3cmn3gpp:DeterminCommAvailability;</w:t>
      </w:r>
    </w:p>
    <w:p w14:paraId="772D7210" w14:textId="77777777" w:rsidR="00C34F65" w:rsidRDefault="00C34F65" w:rsidP="00C34F65">
      <w:pPr>
        <w:pStyle w:val="PL"/>
      </w:pPr>
      <w:r>
        <w:t xml:space="preserve">      }</w:t>
      </w:r>
    </w:p>
    <w:p w14:paraId="257DC4A1" w14:textId="77777777" w:rsidR="00C34F65" w:rsidRDefault="00C34F65" w:rsidP="00C34F65">
      <w:pPr>
        <w:pStyle w:val="PL"/>
      </w:pPr>
      <w:r>
        <w:t xml:space="preserve">      leaf periodicityList {</w:t>
      </w:r>
    </w:p>
    <w:p w14:paraId="64ED0EDB" w14:textId="77777777" w:rsidR="00C34F65" w:rsidRDefault="00C34F65" w:rsidP="00C34F65">
      <w:pPr>
        <w:pStyle w:val="PL"/>
      </w:pPr>
      <w:r>
        <w:t xml:space="preserve">        //Stage2 issue: Not defined in 28.541 chapter 6. XML and YAML </w:t>
      </w:r>
    </w:p>
    <w:p w14:paraId="755FD480" w14:textId="77777777" w:rsidR="00C34F65" w:rsidRDefault="00C34F65" w:rsidP="00C34F65">
      <w:pPr>
        <w:pStyle w:val="PL"/>
      </w:pPr>
      <w:r>
        <w:lastRenderedPageBreak/>
        <w:t xml:space="preserve">        //              says "string".</w:t>
      </w:r>
    </w:p>
    <w:p w14:paraId="786836BF" w14:textId="77777777" w:rsidR="00C34F65" w:rsidRDefault="00C34F65" w:rsidP="00C34F65">
      <w:pPr>
        <w:pStyle w:val="PL"/>
      </w:pPr>
      <w:r>
        <w:t xml:space="preserve">        type string;</w:t>
      </w:r>
    </w:p>
    <w:p w14:paraId="51092E27" w14:textId="77777777" w:rsidR="00C34F65" w:rsidRDefault="00C34F65" w:rsidP="00C34F65">
      <w:pPr>
        <w:pStyle w:val="PL"/>
      </w:pPr>
      <w:r>
        <w:t xml:space="preserve">      }</w:t>
      </w:r>
    </w:p>
    <w:p w14:paraId="683C763E" w14:textId="77777777" w:rsidR="00C34F65" w:rsidRDefault="00C34F65" w:rsidP="00C34F65">
      <w:pPr>
        <w:pStyle w:val="PL"/>
      </w:pPr>
      <w:r>
        <w:t xml:space="preserve">    }</w:t>
      </w:r>
    </w:p>
    <w:p w14:paraId="72910DD3" w14:textId="77777777" w:rsidR="00C34F65" w:rsidRDefault="00C34F65" w:rsidP="00C34F65">
      <w:pPr>
        <w:pStyle w:val="PL"/>
      </w:pPr>
      <w:r>
        <w:t xml:space="preserve">  }</w:t>
      </w:r>
    </w:p>
    <w:p w14:paraId="41CC47AC" w14:textId="77777777" w:rsidR="00C34F65" w:rsidRDefault="00C34F65" w:rsidP="00C34F65">
      <w:pPr>
        <w:pStyle w:val="PL"/>
      </w:pPr>
    </w:p>
    <w:p w14:paraId="54E65A3D" w14:textId="77777777" w:rsidR="00C34F65" w:rsidRDefault="00C34F65" w:rsidP="00C34F65">
      <w:pPr>
        <w:pStyle w:val="PL"/>
      </w:pPr>
      <w:r>
        <w:t xml:space="preserve">  grouping PositioningRANSubnetGrp {</w:t>
      </w:r>
    </w:p>
    <w:p w14:paraId="2420BE50" w14:textId="77777777" w:rsidR="00C34F65" w:rsidRDefault="00C34F65" w:rsidP="00C34F65">
      <w:pPr>
        <w:pStyle w:val="PL"/>
      </w:pPr>
      <w:r>
        <w:t xml:space="preserve">    description "Represents positioning support in RAN domain";</w:t>
      </w:r>
    </w:p>
    <w:p w14:paraId="1731C8F9" w14:textId="77777777" w:rsidR="00C34F65" w:rsidRDefault="00C34F65" w:rsidP="00C34F65">
      <w:pPr>
        <w:pStyle w:val="PL"/>
      </w:pPr>
      <w:r>
        <w:t xml:space="preserve">    leaf-list availability {</w:t>
      </w:r>
    </w:p>
    <w:p w14:paraId="6BF7BDFD" w14:textId="77777777" w:rsidR="00C34F65" w:rsidRDefault="00C34F65" w:rsidP="00C34F65">
      <w:pPr>
        <w:pStyle w:val="PL"/>
      </w:pPr>
      <w:r>
        <w:t xml:space="preserve">      type enumeration {</w:t>
      </w:r>
    </w:p>
    <w:p w14:paraId="1A408255" w14:textId="77777777" w:rsidR="00C34F65" w:rsidRDefault="00C34F65" w:rsidP="00C34F65">
      <w:pPr>
        <w:pStyle w:val="PL"/>
      </w:pPr>
      <w:r>
        <w:t xml:space="preserve">        enum CIDE_CID ;</w:t>
      </w:r>
    </w:p>
    <w:p w14:paraId="37D4AE40" w14:textId="77777777" w:rsidR="00C34F65" w:rsidRDefault="00C34F65" w:rsidP="00C34F65">
      <w:pPr>
        <w:pStyle w:val="PL"/>
      </w:pPr>
      <w:r>
        <w:t xml:space="preserve">        enum OTDOA;</w:t>
      </w:r>
    </w:p>
    <w:p w14:paraId="752DB001" w14:textId="77777777" w:rsidR="00C34F65" w:rsidRDefault="00C34F65" w:rsidP="00C34F65">
      <w:pPr>
        <w:pStyle w:val="PL"/>
      </w:pPr>
      <w:r>
        <w:t xml:space="preserve">        enum RF_FINGERPRINTING;</w:t>
      </w:r>
    </w:p>
    <w:p w14:paraId="74C5FFA2" w14:textId="77777777" w:rsidR="00C34F65" w:rsidRDefault="00C34F65" w:rsidP="00C34F65">
      <w:pPr>
        <w:pStyle w:val="PL"/>
      </w:pPr>
      <w:r>
        <w:t xml:space="preserve">        enum AECID;</w:t>
      </w:r>
    </w:p>
    <w:p w14:paraId="6AECF1FE" w14:textId="77777777" w:rsidR="00C34F65" w:rsidRDefault="00C34F65" w:rsidP="00C34F65">
      <w:pPr>
        <w:pStyle w:val="PL"/>
      </w:pPr>
      <w:r>
        <w:t xml:space="preserve">        enum HYBRID_POSITIONING;</w:t>
      </w:r>
    </w:p>
    <w:p w14:paraId="1F0C9F20" w14:textId="77777777" w:rsidR="00C34F65" w:rsidRDefault="00C34F65" w:rsidP="00C34F65">
      <w:pPr>
        <w:pStyle w:val="PL"/>
      </w:pPr>
      <w:r>
        <w:t xml:space="preserve">        enum NET_RTK;</w:t>
      </w:r>
    </w:p>
    <w:p w14:paraId="42416039" w14:textId="77777777" w:rsidR="00C34F65" w:rsidRDefault="00C34F65" w:rsidP="00C34F65">
      <w:pPr>
        <w:pStyle w:val="PL"/>
      </w:pPr>
      <w:r>
        <w:t xml:space="preserve">      }</w:t>
      </w:r>
    </w:p>
    <w:p w14:paraId="61153D20" w14:textId="77777777" w:rsidR="00C34F65" w:rsidRDefault="00C34F65" w:rsidP="00C34F65">
      <w:pPr>
        <w:pStyle w:val="PL"/>
      </w:pPr>
      <w:r>
        <w:t xml:space="preserve">      config false;</w:t>
      </w:r>
    </w:p>
    <w:p w14:paraId="06D6ED57" w14:textId="77777777" w:rsidR="00C34F65" w:rsidRDefault="00C34F65" w:rsidP="00C34F65">
      <w:pPr>
        <w:pStyle w:val="PL"/>
      </w:pPr>
      <w:r>
        <w:t xml:space="preserve">      description "Specifies if this attribute is provided by the RAN domain </w:t>
      </w:r>
    </w:p>
    <w:p w14:paraId="7E5BC79E" w14:textId="77777777" w:rsidR="00C34F65" w:rsidRDefault="00C34F65" w:rsidP="00C34F65">
      <w:pPr>
        <w:pStyle w:val="PL"/>
      </w:pPr>
      <w:r>
        <w:t xml:space="preserve">        of the network slice and contains a list of positioning methods </w:t>
      </w:r>
    </w:p>
    <w:p w14:paraId="2205EE43" w14:textId="77777777" w:rsidR="00C34F65" w:rsidRDefault="00C34F65" w:rsidP="00C34F65">
      <w:pPr>
        <w:pStyle w:val="PL"/>
      </w:pPr>
      <w:r>
        <w:t xml:space="preserve">        provided by the RAN domain. If the list is empty this attribute is </w:t>
      </w:r>
    </w:p>
    <w:p w14:paraId="58924F8A" w14:textId="77777777" w:rsidR="00C34F65" w:rsidRDefault="00C34F65" w:rsidP="00C34F65">
      <w:pPr>
        <w:pStyle w:val="PL"/>
      </w:pPr>
      <w:r>
        <w:t xml:space="preserve">        not available in the RAN domain and the other parameters might be </w:t>
      </w:r>
    </w:p>
    <w:p w14:paraId="00023AC0" w14:textId="77777777" w:rsidR="00C34F65" w:rsidRDefault="00C34F65" w:rsidP="00C34F65">
      <w:pPr>
        <w:pStyle w:val="PL"/>
      </w:pPr>
      <w:r>
        <w:t xml:space="preserve">        ignored, see NG.116. Values allowed: are</w:t>
      </w:r>
    </w:p>
    <w:p w14:paraId="70949484" w14:textId="77777777" w:rsidR="00C34F65" w:rsidRDefault="00C34F65" w:rsidP="00C34F65">
      <w:pPr>
        <w:pStyle w:val="PL"/>
      </w:pPr>
      <w:r>
        <w:t xml:space="preserve">        CIDE-CID (LTE and NR), OTDOA (LTE and NR), RF fingerprinting, AECID, </w:t>
      </w:r>
    </w:p>
    <w:p w14:paraId="0F1271B6" w14:textId="77777777" w:rsidR="00C34F65" w:rsidRDefault="00C34F65" w:rsidP="00C34F65">
      <w:pPr>
        <w:pStyle w:val="PL"/>
      </w:pPr>
      <w:r>
        <w:t xml:space="preserve">        Hybrid positioning, NET-RTK.";</w:t>
      </w:r>
    </w:p>
    <w:p w14:paraId="51A107CB" w14:textId="77777777" w:rsidR="00C34F65" w:rsidRDefault="00C34F65" w:rsidP="00C34F65">
      <w:pPr>
        <w:pStyle w:val="PL"/>
      </w:pPr>
      <w:r>
        <w:t xml:space="preserve">    }</w:t>
      </w:r>
    </w:p>
    <w:p w14:paraId="29B4C4D3" w14:textId="77777777" w:rsidR="00C34F65" w:rsidRDefault="00C34F65" w:rsidP="00C34F65">
      <w:pPr>
        <w:pStyle w:val="PL"/>
      </w:pPr>
      <w:r>
        <w:t xml:space="preserve">    leaf predictionfrequency {</w:t>
      </w:r>
    </w:p>
    <w:p w14:paraId="16EF9079" w14:textId="77777777" w:rsidR="00C34F65" w:rsidRPr="00C34F65" w:rsidRDefault="00C34F65" w:rsidP="00C34F65">
      <w:pPr>
        <w:pStyle w:val="PL"/>
        <w:rPr>
          <w:lang w:val="fr-FR"/>
        </w:rPr>
      </w:pPr>
      <w:r>
        <w:t xml:space="preserve">      </w:t>
      </w:r>
      <w:r w:rsidRPr="00C34F65">
        <w:rPr>
          <w:lang w:val="fr-FR"/>
        </w:rPr>
        <w:t>type enumeration {</w:t>
      </w:r>
    </w:p>
    <w:p w14:paraId="7F861FCF" w14:textId="77777777" w:rsidR="00C34F65" w:rsidRPr="00C34F65" w:rsidRDefault="00C34F65" w:rsidP="00C34F65">
      <w:pPr>
        <w:pStyle w:val="PL"/>
        <w:rPr>
          <w:lang w:val="fr-FR"/>
        </w:rPr>
      </w:pPr>
      <w:r w:rsidRPr="00C34F65">
        <w:rPr>
          <w:lang w:val="fr-FR"/>
        </w:rPr>
        <w:t xml:space="preserve">        enum PERSEC;</w:t>
      </w:r>
    </w:p>
    <w:p w14:paraId="577F4EB2" w14:textId="77777777" w:rsidR="00C34F65" w:rsidRPr="00C34F65" w:rsidRDefault="00C34F65" w:rsidP="00C34F65">
      <w:pPr>
        <w:pStyle w:val="PL"/>
        <w:rPr>
          <w:lang w:val="fr-FR"/>
        </w:rPr>
      </w:pPr>
      <w:r w:rsidRPr="00C34F65">
        <w:rPr>
          <w:lang w:val="fr-FR"/>
        </w:rPr>
        <w:t xml:space="preserve">        enum PERMIN;</w:t>
      </w:r>
    </w:p>
    <w:p w14:paraId="49FADE4D" w14:textId="77777777" w:rsidR="00C34F65" w:rsidRDefault="00C34F65" w:rsidP="00C34F65">
      <w:pPr>
        <w:pStyle w:val="PL"/>
      </w:pPr>
      <w:r w:rsidRPr="00C34F65">
        <w:rPr>
          <w:lang w:val="fr-FR"/>
        </w:rPr>
        <w:t xml:space="preserve">        </w:t>
      </w:r>
      <w:r>
        <w:t>enum PERHOUR;</w:t>
      </w:r>
    </w:p>
    <w:p w14:paraId="382F0F6F" w14:textId="77777777" w:rsidR="00C34F65" w:rsidRDefault="00C34F65" w:rsidP="00C34F65">
      <w:pPr>
        <w:pStyle w:val="PL"/>
      </w:pPr>
      <w:r>
        <w:t xml:space="preserve">      }</w:t>
      </w:r>
    </w:p>
    <w:p w14:paraId="006FD88A" w14:textId="77777777" w:rsidR="00C34F65" w:rsidRDefault="00C34F65" w:rsidP="00C34F65">
      <w:pPr>
        <w:pStyle w:val="PL"/>
      </w:pPr>
      <w:r>
        <w:t xml:space="preserve">      mandatory true;</w:t>
      </w:r>
    </w:p>
    <w:p w14:paraId="5DD2D6FC" w14:textId="77777777" w:rsidR="00C34F65" w:rsidRDefault="00C34F65" w:rsidP="00C34F65">
      <w:pPr>
        <w:pStyle w:val="PL"/>
      </w:pPr>
      <w:r>
        <w:t xml:space="preserve">      description "Specifies how often location information is provided. </w:t>
      </w:r>
    </w:p>
    <w:p w14:paraId="7C8E6BDE" w14:textId="77777777" w:rsidR="00C34F65" w:rsidRDefault="00C34F65" w:rsidP="00C34F65">
      <w:pPr>
        <w:pStyle w:val="PL"/>
      </w:pPr>
      <w:r>
        <w:t xml:space="preserve">        This parameter simply defines how often the customer is allowed to </w:t>
      </w:r>
    </w:p>
    <w:p w14:paraId="7ECD25A5" w14:textId="77777777" w:rsidR="00C34F65" w:rsidRDefault="00C34F65" w:rsidP="00C34F65">
      <w:pPr>
        <w:pStyle w:val="PL"/>
      </w:pPr>
      <w:r>
        <w:t xml:space="preserve">        request location information. This is not related to the time it </w:t>
      </w:r>
    </w:p>
    <w:p w14:paraId="1F2A30D7" w14:textId="77777777" w:rsidR="00C34F65" w:rsidRDefault="00C34F65" w:rsidP="00C34F65">
      <w:pPr>
        <w:pStyle w:val="PL"/>
      </w:pPr>
      <w:r>
        <w:t xml:space="preserve">        takes to determine the location, which is a characteristic of the </w:t>
      </w:r>
    </w:p>
    <w:p w14:paraId="30A0725C" w14:textId="77777777" w:rsidR="00C34F65" w:rsidRDefault="00C34F65" w:rsidP="00C34F65">
      <w:pPr>
        <w:pStyle w:val="PL"/>
      </w:pPr>
      <w:r>
        <w:t xml:space="preserve">        positioning method.</w:t>
      </w:r>
    </w:p>
    <w:p w14:paraId="16500D7D" w14:textId="77777777" w:rsidR="00C34F65" w:rsidRDefault="00C34F65" w:rsidP="00C34F65">
      <w:pPr>
        <w:pStyle w:val="PL"/>
      </w:pPr>
      <w:r>
        <w:t xml:space="preserve">        If leaf-list availability is empty, the value has no meaning.";</w:t>
      </w:r>
    </w:p>
    <w:p w14:paraId="182234A0" w14:textId="77777777" w:rsidR="00C34F65" w:rsidRDefault="00C34F65" w:rsidP="00C34F65">
      <w:pPr>
        <w:pStyle w:val="PL"/>
      </w:pPr>
      <w:r>
        <w:t xml:space="preserve">        reference "NG.116";</w:t>
      </w:r>
    </w:p>
    <w:p w14:paraId="7349AB26" w14:textId="77777777" w:rsidR="00C34F65" w:rsidRDefault="00C34F65" w:rsidP="00C34F65">
      <w:pPr>
        <w:pStyle w:val="PL"/>
      </w:pPr>
      <w:r>
        <w:t xml:space="preserve">    }</w:t>
      </w:r>
    </w:p>
    <w:p w14:paraId="6C37C684" w14:textId="77777777" w:rsidR="00C34F65" w:rsidRDefault="00C34F65" w:rsidP="00C34F65">
      <w:pPr>
        <w:pStyle w:val="PL"/>
      </w:pPr>
      <w:r>
        <w:t xml:space="preserve">    leaf accuracy {</w:t>
      </w:r>
    </w:p>
    <w:p w14:paraId="32C79D95" w14:textId="77777777" w:rsidR="00C34F65" w:rsidRDefault="00C34F65" w:rsidP="00C34F65">
      <w:pPr>
        <w:pStyle w:val="PL"/>
      </w:pPr>
      <w:r>
        <w:t xml:space="preserve">      type decimal64 {</w:t>
      </w:r>
    </w:p>
    <w:p w14:paraId="2EF518B3" w14:textId="77777777" w:rsidR="00C34F65" w:rsidRDefault="00C34F65" w:rsidP="00C34F65">
      <w:pPr>
        <w:pStyle w:val="PL"/>
      </w:pPr>
      <w:r>
        <w:t xml:space="preserve">         fraction-digits 2;</w:t>
      </w:r>
    </w:p>
    <w:p w14:paraId="0BC14E04" w14:textId="77777777" w:rsidR="00C34F65" w:rsidRDefault="00C34F65" w:rsidP="00C34F65">
      <w:pPr>
        <w:pStyle w:val="PL"/>
      </w:pPr>
      <w:r>
        <w:t xml:space="preserve">      } </w:t>
      </w:r>
    </w:p>
    <w:p w14:paraId="11DAB1C5" w14:textId="77777777" w:rsidR="00C34F65" w:rsidRDefault="00C34F65" w:rsidP="00C34F65">
      <w:pPr>
        <w:pStyle w:val="PL"/>
      </w:pPr>
      <w:r>
        <w:t xml:space="preserve">      units meter;</w:t>
      </w:r>
    </w:p>
    <w:p w14:paraId="0DE27C88" w14:textId="77777777" w:rsidR="00C34F65" w:rsidRDefault="00C34F65" w:rsidP="00C34F65">
      <w:pPr>
        <w:pStyle w:val="PL"/>
      </w:pPr>
      <w:r>
        <w:t xml:space="preserve">      mandatory true;</w:t>
      </w:r>
    </w:p>
    <w:p w14:paraId="44D01618" w14:textId="77777777" w:rsidR="00C34F65" w:rsidRDefault="00C34F65" w:rsidP="00C34F65">
      <w:pPr>
        <w:pStyle w:val="PL"/>
      </w:pPr>
      <w:r>
        <w:t xml:space="preserve">      description "Specifies the accuracy of the location information. </w:t>
      </w:r>
    </w:p>
    <w:p w14:paraId="7DEC6265" w14:textId="77777777" w:rsidR="00C34F65" w:rsidRDefault="00C34F65" w:rsidP="00C34F65">
      <w:pPr>
        <w:pStyle w:val="PL"/>
      </w:pPr>
      <w:r>
        <w:t xml:space="preserve">        Accuracy depends on the respective positioning solution applied in the </w:t>
      </w:r>
    </w:p>
    <w:p w14:paraId="7087A810" w14:textId="77777777" w:rsidR="00C34F65" w:rsidRDefault="00C34F65" w:rsidP="00C34F65">
      <w:pPr>
        <w:pStyle w:val="PL"/>
      </w:pPr>
      <w:r>
        <w:t xml:space="preserve">        RAN domain of the network slice.";</w:t>
      </w:r>
    </w:p>
    <w:p w14:paraId="1F4752E5" w14:textId="77777777" w:rsidR="00C34F65" w:rsidRDefault="00C34F65" w:rsidP="00C34F65">
      <w:pPr>
        <w:pStyle w:val="PL"/>
      </w:pPr>
      <w:r>
        <w:t xml:space="preserve">      reference "NG.116";</w:t>
      </w:r>
    </w:p>
    <w:p w14:paraId="0E43D005" w14:textId="77777777" w:rsidR="00C34F65" w:rsidRDefault="00C34F65" w:rsidP="00C34F65">
      <w:pPr>
        <w:pStyle w:val="PL"/>
      </w:pPr>
      <w:r>
        <w:t xml:space="preserve">    }</w:t>
      </w:r>
    </w:p>
    <w:p w14:paraId="5A900577" w14:textId="77777777" w:rsidR="00C34F65" w:rsidRDefault="00C34F65" w:rsidP="00C34F65">
      <w:pPr>
        <w:pStyle w:val="PL"/>
      </w:pPr>
      <w:r>
        <w:t xml:space="preserve">  }</w:t>
      </w:r>
    </w:p>
    <w:p w14:paraId="622E822A" w14:textId="77777777" w:rsidR="00C34F65" w:rsidRDefault="00C34F65" w:rsidP="00C34F65">
      <w:pPr>
        <w:pStyle w:val="PL"/>
      </w:pPr>
      <w:r>
        <w:t xml:space="preserve">  </w:t>
      </w:r>
    </w:p>
    <w:p w14:paraId="2D448097" w14:textId="77777777" w:rsidR="00C34F65" w:rsidRDefault="00C34F65" w:rsidP="00C34F65">
      <w:pPr>
        <w:pStyle w:val="PL"/>
      </w:pPr>
      <w:r>
        <w:t xml:space="preserve">  grouping RANSliceSubnetProfileGrp {</w:t>
      </w:r>
    </w:p>
    <w:p w14:paraId="3805F9F2" w14:textId="77777777" w:rsidR="00C34F65" w:rsidRDefault="00C34F65" w:rsidP="00C34F65">
      <w:pPr>
        <w:pStyle w:val="PL"/>
      </w:pPr>
      <w:r>
        <w:t xml:space="preserve">    description "Represents the RANSliceSubnetProfile datatype";</w:t>
      </w:r>
    </w:p>
    <w:p w14:paraId="585291A1" w14:textId="77777777" w:rsidR="00C34F65" w:rsidRDefault="00C34F65" w:rsidP="00C34F65">
      <w:pPr>
        <w:pStyle w:val="PL"/>
      </w:pPr>
      <w:r>
        <w:t xml:space="preserve">    leaf latency {</w:t>
      </w:r>
    </w:p>
    <w:p w14:paraId="72A9A9B9" w14:textId="77777777" w:rsidR="00C34F65" w:rsidRDefault="00C34F65" w:rsidP="00C34F65">
      <w:pPr>
        <w:pStyle w:val="PL"/>
      </w:pPr>
      <w:r>
        <w:t xml:space="preserve">      description "The packet transmission latency (milliseconds) through </w:t>
      </w:r>
    </w:p>
    <w:p w14:paraId="71E10F0C" w14:textId="77777777" w:rsidR="00C34F65" w:rsidRDefault="00C34F65" w:rsidP="00C34F65">
      <w:pPr>
        <w:pStyle w:val="PL"/>
      </w:pPr>
      <w:r>
        <w:t xml:space="preserve">        the RAN, CN, and TN part of 5G network, used to evaluate </w:t>
      </w:r>
    </w:p>
    <w:p w14:paraId="620B2E7A" w14:textId="77777777" w:rsidR="00C34F65" w:rsidRDefault="00C34F65" w:rsidP="00C34F65">
      <w:pPr>
        <w:pStyle w:val="PL"/>
      </w:pPr>
      <w:r>
        <w:t xml:space="preserve">        utilization performance of the end-to-end network slice instance.";</w:t>
      </w:r>
    </w:p>
    <w:p w14:paraId="6202E68B" w14:textId="77777777" w:rsidR="00C34F65" w:rsidRDefault="00C34F65" w:rsidP="00C34F65">
      <w:pPr>
        <w:pStyle w:val="PL"/>
      </w:pPr>
      <w:r>
        <w:t xml:space="preserve">      reference "3GPP TS 28.554 clause 6.3.1";</w:t>
      </w:r>
    </w:p>
    <w:p w14:paraId="245355BD" w14:textId="77777777" w:rsidR="00C34F65" w:rsidRDefault="00C34F65" w:rsidP="00C34F65">
      <w:pPr>
        <w:pStyle w:val="PL"/>
      </w:pPr>
      <w:r>
        <w:t xml:space="preserve">      //optional support</w:t>
      </w:r>
    </w:p>
    <w:p w14:paraId="2C0CF513" w14:textId="77777777" w:rsidR="00C34F65" w:rsidRDefault="00C34F65" w:rsidP="00C34F65">
      <w:pPr>
        <w:pStyle w:val="PL"/>
      </w:pPr>
      <w:r>
        <w:t xml:space="preserve">      mandatory true;</w:t>
      </w:r>
    </w:p>
    <w:p w14:paraId="0822A356" w14:textId="77777777" w:rsidR="00C34F65" w:rsidRDefault="00C34F65" w:rsidP="00C34F65">
      <w:pPr>
        <w:pStyle w:val="PL"/>
      </w:pPr>
      <w:r>
        <w:t xml:space="preserve">      type uint16;</w:t>
      </w:r>
    </w:p>
    <w:p w14:paraId="33E0CE05" w14:textId="77777777" w:rsidR="00C34F65" w:rsidRDefault="00C34F65" w:rsidP="00C34F65">
      <w:pPr>
        <w:pStyle w:val="PL"/>
      </w:pPr>
      <w:r>
        <w:t xml:space="preserve">      units milliseconds;</w:t>
      </w:r>
    </w:p>
    <w:p w14:paraId="524C5CFF" w14:textId="77777777" w:rsidR="00C34F65" w:rsidRDefault="00C34F65" w:rsidP="00C34F65">
      <w:pPr>
        <w:pStyle w:val="PL"/>
      </w:pPr>
      <w:r>
        <w:t xml:space="preserve">    }</w:t>
      </w:r>
    </w:p>
    <w:p w14:paraId="569891E7" w14:textId="77777777" w:rsidR="00C34F65" w:rsidRDefault="00C34F65" w:rsidP="00C34F65">
      <w:pPr>
        <w:pStyle w:val="PL"/>
      </w:pPr>
      <w:r>
        <w:t xml:space="preserve">    leaf maxNumberofUEs {</w:t>
      </w:r>
    </w:p>
    <w:p w14:paraId="36224102" w14:textId="77777777" w:rsidR="00C34F65" w:rsidRDefault="00C34F65" w:rsidP="00C34F65">
      <w:pPr>
        <w:pStyle w:val="PL"/>
      </w:pPr>
      <w:r>
        <w:t xml:space="preserve">      description "Specifies the maximum number of UEs may simultaneously </w:t>
      </w:r>
    </w:p>
    <w:p w14:paraId="5B24A764" w14:textId="77777777" w:rsidR="00C34F65" w:rsidRDefault="00C34F65" w:rsidP="00C34F65">
      <w:pPr>
        <w:pStyle w:val="PL"/>
      </w:pPr>
      <w:r>
        <w:t xml:space="preserve">        access the network slice instance.";</w:t>
      </w:r>
    </w:p>
    <w:p w14:paraId="283693FA" w14:textId="77777777" w:rsidR="00C34F65" w:rsidRDefault="00C34F65" w:rsidP="00C34F65">
      <w:pPr>
        <w:pStyle w:val="PL"/>
      </w:pPr>
      <w:r>
        <w:t xml:space="preserve">      //optional support</w:t>
      </w:r>
    </w:p>
    <w:p w14:paraId="50D79FD5" w14:textId="77777777" w:rsidR="00C34F65" w:rsidRDefault="00C34F65" w:rsidP="00C34F65">
      <w:pPr>
        <w:pStyle w:val="PL"/>
      </w:pPr>
      <w:r>
        <w:t xml:space="preserve">      mandatory true;</w:t>
      </w:r>
    </w:p>
    <w:p w14:paraId="7B1B8930" w14:textId="77777777" w:rsidR="00C34F65" w:rsidRDefault="00C34F65" w:rsidP="00C34F65">
      <w:pPr>
        <w:pStyle w:val="PL"/>
      </w:pPr>
      <w:r>
        <w:t xml:space="preserve">      type uint64;</w:t>
      </w:r>
    </w:p>
    <w:p w14:paraId="6A6AFC55" w14:textId="77777777" w:rsidR="00C34F65" w:rsidRDefault="00C34F65" w:rsidP="00C34F65">
      <w:pPr>
        <w:pStyle w:val="PL"/>
      </w:pPr>
      <w:r>
        <w:t xml:space="preserve">    }</w:t>
      </w:r>
    </w:p>
    <w:p w14:paraId="00FBDA79" w14:textId="77777777" w:rsidR="002C2635" w:rsidRDefault="002C2635" w:rsidP="002C2635">
      <w:pPr>
        <w:pStyle w:val="PL"/>
      </w:pPr>
      <w:r>
        <w:tab/>
        <w:t>list dLThptPerSliceSubnet {</w:t>
      </w:r>
    </w:p>
    <w:p w14:paraId="58F91764" w14:textId="77777777" w:rsidR="002C2635" w:rsidRDefault="002C2635" w:rsidP="002C2635">
      <w:pPr>
        <w:pStyle w:val="PL"/>
      </w:pPr>
      <w:r>
        <w:t xml:space="preserve">      description "This attribute defines achievable data rate of the</w:t>
      </w:r>
    </w:p>
    <w:p w14:paraId="67034373" w14:textId="77777777" w:rsidR="002C2635" w:rsidRDefault="002C2635" w:rsidP="002C2635">
      <w:pPr>
        <w:pStyle w:val="PL"/>
      </w:pPr>
      <w:r>
        <w:t xml:space="preserve">        network slice subnet in downlink that is available ubiquitously</w:t>
      </w:r>
    </w:p>
    <w:p w14:paraId="033F7C35" w14:textId="77777777" w:rsidR="002C2635" w:rsidRDefault="002C2635" w:rsidP="002C2635">
      <w:pPr>
        <w:pStyle w:val="PL"/>
      </w:pPr>
      <w:r>
        <w:t xml:space="preserve">        across the coverage area of the slice";</w:t>
      </w:r>
    </w:p>
    <w:p w14:paraId="358CA02C" w14:textId="77777777" w:rsidR="002C2635" w:rsidRDefault="002C2635" w:rsidP="002C2635">
      <w:pPr>
        <w:pStyle w:val="PL"/>
      </w:pPr>
      <w:r>
        <w:t xml:space="preserve">      key idx;</w:t>
      </w:r>
    </w:p>
    <w:p w14:paraId="6EE98430" w14:textId="77777777" w:rsidR="002C2635" w:rsidRDefault="002C2635" w:rsidP="002C2635">
      <w:pPr>
        <w:pStyle w:val="PL"/>
      </w:pPr>
      <w:r>
        <w:lastRenderedPageBreak/>
        <w:t xml:space="preserve">      max-elements 1;</w:t>
      </w:r>
    </w:p>
    <w:p w14:paraId="0F810BDE" w14:textId="77777777" w:rsidR="002C2635" w:rsidRDefault="002C2635" w:rsidP="002C2635">
      <w:pPr>
        <w:pStyle w:val="PL"/>
      </w:pPr>
      <w:r>
        <w:t xml:space="preserve">      leaf idx {</w:t>
      </w:r>
    </w:p>
    <w:p w14:paraId="64B102D0" w14:textId="77777777" w:rsidR="002C2635" w:rsidRDefault="002C2635" w:rsidP="002C2635">
      <w:pPr>
        <w:pStyle w:val="PL"/>
      </w:pPr>
      <w:r>
        <w:t xml:space="preserve">        description "Synthetic index for the element.";</w:t>
      </w:r>
    </w:p>
    <w:p w14:paraId="75C5C41E" w14:textId="77777777" w:rsidR="002C2635" w:rsidRDefault="002C2635" w:rsidP="002C2635">
      <w:pPr>
        <w:pStyle w:val="PL"/>
      </w:pPr>
      <w:r>
        <w:t xml:space="preserve">        type uint32;</w:t>
      </w:r>
    </w:p>
    <w:p w14:paraId="3F01BBF1" w14:textId="77777777" w:rsidR="002C2635" w:rsidRDefault="002C2635" w:rsidP="002C2635">
      <w:pPr>
        <w:pStyle w:val="PL"/>
      </w:pPr>
      <w:r>
        <w:t xml:space="preserve">      }</w:t>
      </w:r>
    </w:p>
    <w:p w14:paraId="4093EEEF" w14:textId="77777777" w:rsidR="002C2635" w:rsidRDefault="002C2635" w:rsidP="002C2635">
      <w:pPr>
        <w:pStyle w:val="PL"/>
      </w:pPr>
      <w:r>
        <w:t xml:space="preserve">      uses ns3cmn3gpp:XLThptGrp;</w:t>
      </w:r>
    </w:p>
    <w:p w14:paraId="7CFB7AEA" w14:textId="77777777" w:rsidR="002C2635" w:rsidRDefault="002C2635" w:rsidP="002C2635">
      <w:pPr>
        <w:pStyle w:val="PL"/>
      </w:pPr>
      <w:r>
        <w:tab/>
        <w:t>}</w:t>
      </w:r>
      <w:r>
        <w:tab/>
      </w:r>
    </w:p>
    <w:p w14:paraId="255F3980" w14:textId="2CE58A68" w:rsidR="00C34F65" w:rsidRDefault="00C34F65" w:rsidP="002C2635">
      <w:pPr>
        <w:pStyle w:val="PL"/>
      </w:pPr>
      <w:r>
        <w:t xml:space="preserve">    list dLThptPerUE {</w:t>
      </w:r>
    </w:p>
    <w:p w14:paraId="512D9733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5D0E661A" w14:textId="77777777" w:rsidR="00C34F65" w:rsidRDefault="00C34F65" w:rsidP="00C34F65">
      <w:pPr>
        <w:pStyle w:val="PL"/>
      </w:pPr>
      <w:r>
        <w:t xml:space="preserve">        network slice per UE, refer NG.116.";</w:t>
      </w:r>
    </w:p>
    <w:p w14:paraId="0C6FE6D7" w14:textId="77777777" w:rsidR="00C34F65" w:rsidRDefault="00C34F65" w:rsidP="00C34F65">
      <w:pPr>
        <w:pStyle w:val="PL"/>
      </w:pPr>
      <w:r>
        <w:t xml:space="preserve">      key idx;</w:t>
      </w:r>
    </w:p>
    <w:p w14:paraId="3BF76F18" w14:textId="77777777" w:rsidR="00C34F65" w:rsidRDefault="00C34F65" w:rsidP="00C34F65">
      <w:pPr>
        <w:pStyle w:val="PL"/>
      </w:pPr>
      <w:r>
        <w:t xml:space="preserve">      max-elements 1;</w:t>
      </w:r>
    </w:p>
    <w:p w14:paraId="1E6DACE9" w14:textId="77777777" w:rsidR="00C34F65" w:rsidRDefault="00C34F65" w:rsidP="00C34F65">
      <w:pPr>
        <w:pStyle w:val="PL"/>
      </w:pPr>
      <w:r>
        <w:t xml:space="preserve">      leaf idx {</w:t>
      </w:r>
    </w:p>
    <w:p w14:paraId="708F1B2B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3D122720" w14:textId="77777777" w:rsidR="00C34F65" w:rsidRDefault="00C34F65" w:rsidP="00C34F65">
      <w:pPr>
        <w:pStyle w:val="PL"/>
      </w:pPr>
      <w:r>
        <w:t xml:space="preserve">        type uint32;</w:t>
      </w:r>
    </w:p>
    <w:p w14:paraId="7C73BCAE" w14:textId="77777777" w:rsidR="00C34F65" w:rsidRDefault="00C34F65" w:rsidP="00C34F65">
      <w:pPr>
        <w:pStyle w:val="PL"/>
      </w:pPr>
      <w:r>
        <w:t xml:space="preserve">      }</w:t>
      </w:r>
    </w:p>
    <w:p w14:paraId="7F1A590A" w14:textId="77777777" w:rsidR="00C34F65" w:rsidRDefault="00C34F65" w:rsidP="00C34F65">
      <w:pPr>
        <w:pStyle w:val="PL"/>
      </w:pPr>
      <w:r>
        <w:t xml:space="preserve">      uses ns3cmn3gpp:XLThptGrp;</w:t>
      </w:r>
    </w:p>
    <w:p w14:paraId="638EE028" w14:textId="77777777" w:rsidR="00C5403D" w:rsidRDefault="00C34F65" w:rsidP="00C5403D">
      <w:pPr>
        <w:pStyle w:val="PL"/>
      </w:pPr>
      <w:r>
        <w:t xml:space="preserve">    }</w:t>
      </w:r>
    </w:p>
    <w:p w14:paraId="7B3A5C7B" w14:textId="77777777" w:rsidR="00C5403D" w:rsidRDefault="00C5403D" w:rsidP="00C5403D">
      <w:pPr>
        <w:pStyle w:val="PL"/>
      </w:pPr>
      <w:r>
        <w:tab/>
        <w:t>list uLThptPerSliceSubnet {</w:t>
      </w:r>
    </w:p>
    <w:p w14:paraId="08FAE7DA" w14:textId="77777777" w:rsidR="00C5403D" w:rsidRDefault="00C5403D" w:rsidP="00C5403D">
      <w:pPr>
        <w:pStyle w:val="PL"/>
      </w:pPr>
      <w:r>
        <w:t xml:space="preserve">      description "This attribute defines achievable data rate of the</w:t>
      </w:r>
    </w:p>
    <w:p w14:paraId="1C9D51C4" w14:textId="77777777" w:rsidR="00C5403D" w:rsidRDefault="00C5403D" w:rsidP="00C5403D">
      <w:pPr>
        <w:pStyle w:val="PL"/>
      </w:pPr>
      <w:r>
        <w:t xml:space="preserve">        network slice subnet in uplink that is available ubiquitously</w:t>
      </w:r>
    </w:p>
    <w:p w14:paraId="5A568F30" w14:textId="77777777" w:rsidR="00C5403D" w:rsidRDefault="00C5403D" w:rsidP="00C5403D">
      <w:pPr>
        <w:pStyle w:val="PL"/>
      </w:pPr>
      <w:r>
        <w:t xml:space="preserve">        across the coverage area of the slice";</w:t>
      </w:r>
    </w:p>
    <w:p w14:paraId="45C00D1D" w14:textId="77777777" w:rsidR="00C5403D" w:rsidRDefault="00C5403D" w:rsidP="00C5403D">
      <w:pPr>
        <w:pStyle w:val="PL"/>
      </w:pPr>
      <w:r>
        <w:t xml:space="preserve">      key idx;</w:t>
      </w:r>
    </w:p>
    <w:p w14:paraId="73C3E1DB" w14:textId="77777777" w:rsidR="00C5403D" w:rsidRDefault="00C5403D" w:rsidP="00C5403D">
      <w:pPr>
        <w:pStyle w:val="PL"/>
      </w:pPr>
      <w:r>
        <w:t xml:space="preserve">      max-elements 1;</w:t>
      </w:r>
    </w:p>
    <w:p w14:paraId="3CBC83F9" w14:textId="77777777" w:rsidR="00C5403D" w:rsidRDefault="00C5403D" w:rsidP="00C5403D">
      <w:pPr>
        <w:pStyle w:val="PL"/>
      </w:pPr>
      <w:r>
        <w:t xml:space="preserve">      leaf idx {</w:t>
      </w:r>
    </w:p>
    <w:p w14:paraId="271FB336" w14:textId="77777777" w:rsidR="00C5403D" w:rsidRDefault="00C5403D" w:rsidP="00C5403D">
      <w:pPr>
        <w:pStyle w:val="PL"/>
      </w:pPr>
      <w:r>
        <w:t xml:space="preserve">        description "Synthetic index for the element.";</w:t>
      </w:r>
    </w:p>
    <w:p w14:paraId="062AEA99" w14:textId="77777777" w:rsidR="00C5403D" w:rsidRDefault="00C5403D" w:rsidP="00C5403D">
      <w:pPr>
        <w:pStyle w:val="PL"/>
      </w:pPr>
      <w:r>
        <w:t xml:space="preserve">        type uint32;</w:t>
      </w:r>
    </w:p>
    <w:p w14:paraId="3776AA1A" w14:textId="77777777" w:rsidR="00C5403D" w:rsidRDefault="00C5403D" w:rsidP="00C5403D">
      <w:pPr>
        <w:pStyle w:val="PL"/>
      </w:pPr>
      <w:r>
        <w:t xml:space="preserve">      }</w:t>
      </w:r>
    </w:p>
    <w:p w14:paraId="5E687BF7" w14:textId="77777777" w:rsidR="00C5403D" w:rsidRDefault="00C5403D" w:rsidP="00C5403D">
      <w:pPr>
        <w:pStyle w:val="PL"/>
      </w:pPr>
      <w:r>
        <w:t xml:space="preserve">      uses ns3cmn3gpp:XLThptGrp;</w:t>
      </w:r>
    </w:p>
    <w:p w14:paraId="30D6E253" w14:textId="6968885F" w:rsidR="00C34F65" w:rsidRDefault="00C5403D" w:rsidP="00C5403D">
      <w:pPr>
        <w:pStyle w:val="PL"/>
      </w:pPr>
      <w:r>
        <w:t xml:space="preserve">    }</w:t>
      </w:r>
    </w:p>
    <w:p w14:paraId="3EB55036" w14:textId="77777777" w:rsidR="00C34F65" w:rsidRDefault="00C34F65" w:rsidP="00C34F65">
      <w:pPr>
        <w:pStyle w:val="PL"/>
      </w:pPr>
      <w:r>
        <w:t xml:space="preserve">    list uLThptPerUE {</w:t>
      </w:r>
    </w:p>
    <w:p w14:paraId="4CD2FB16" w14:textId="77777777" w:rsidR="00C34F65" w:rsidRDefault="00C34F65" w:rsidP="00C34F65">
      <w:pPr>
        <w:pStyle w:val="PL"/>
      </w:pPr>
      <w:r>
        <w:t xml:space="preserve">      description "This attribute defines data rate supported by the</w:t>
      </w:r>
    </w:p>
    <w:p w14:paraId="54F7622B" w14:textId="77777777" w:rsidR="00C34F65" w:rsidRDefault="00C34F65" w:rsidP="00C34F65">
      <w:pPr>
        <w:pStyle w:val="PL"/>
      </w:pPr>
      <w:r>
        <w:t xml:space="preserve">        network slice per UE, refer NG.116";</w:t>
      </w:r>
    </w:p>
    <w:p w14:paraId="317DEA08" w14:textId="77777777" w:rsidR="00C34F65" w:rsidRDefault="00C34F65" w:rsidP="00C34F65">
      <w:pPr>
        <w:pStyle w:val="PL"/>
      </w:pPr>
      <w:r>
        <w:t xml:space="preserve">      key idx;</w:t>
      </w:r>
    </w:p>
    <w:p w14:paraId="468809A6" w14:textId="77777777" w:rsidR="00C34F65" w:rsidRDefault="00C34F65" w:rsidP="00C34F65">
      <w:pPr>
        <w:pStyle w:val="PL"/>
      </w:pPr>
      <w:r>
        <w:t xml:space="preserve">      max-elements 1;</w:t>
      </w:r>
    </w:p>
    <w:p w14:paraId="6BE70FDA" w14:textId="77777777" w:rsidR="00C34F65" w:rsidRDefault="00C34F65" w:rsidP="00C34F65">
      <w:pPr>
        <w:pStyle w:val="PL"/>
      </w:pPr>
      <w:r>
        <w:t xml:space="preserve">      leaf idx {</w:t>
      </w:r>
    </w:p>
    <w:p w14:paraId="1A58034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3D826F9E" w14:textId="77777777" w:rsidR="00C34F65" w:rsidRDefault="00C34F65" w:rsidP="00C34F65">
      <w:pPr>
        <w:pStyle w:val="PL"/>
      </w:pPr>
      <w:r>
        <w:t xml:space="preserve">        type uint32;</w:t>
      </w:r>
    </w:p>
    <w:p w14:paraId="5000DC69" w14:textId="77777777" w:rsidR="00C34F65" w:rsidRDefault="00C34F65" w:rsidP="00C34F65">
      <w:pPr>
        <w:pStyle w:val="PL"/>
      </w:pPr>
      <w:r>
        <w:t xml:space="preserve">      }</w:t>
      </w:r>
    </w:p>
    <w:p w14:paraId="4C148415" w14:textId="77777777" w:rsidR="00C34F65" w:rsidRDefault="00C34F65" w:rsidP="00C34F65">
      <w:pPr>
        <w:pStyle w:val="PL"/>
      </w:pPr>
      <w:r>
        <w:t xml:space="preserve">      uses ns3cmn3gpp:XLThptGrp;</w:t>
      </w:r>
    </w:p>
    <w:p w14:paraId="4A1BEE99" w14:textId="77777777" w:rsidR="00C34F65" w:rsidRDefault="00C34F65" w:rsidP="00C34F65">
      <w:pPr>
        <w:pStyle w:val="PL"/>
      </w:pPr>
      <w:r>
        <w:t xml:space="preserve">    }</w:t>
      </w:r>
    </w:p>
    <w:p w14:paraId="2C9D3CAC" w14:textId="77777777" w:rsidR="00C34F65" w:rsidRDefault="00C34F65" w:rsidP="00C34F65">
      <w:pPr>
        <w:pStyle w:val="PL"/>
      </w:pPr>
      <w:r>
        <w:t xml:space="preserve">    list maxPktSize {</w:t>
      </w:r>
    </w:p>
    <w:p w14:paraId="272D6B34" w14:textId="77777777" w:rsidR="00C34F65" w:rsidRDefault="00C34F65" w:rsidP="00C34F65">
      <w:pPr>
        <w:pStyle w:val="PL"/>
      </w:pPr>
      <w:r>
        <w:t xml:space="preserve">      config false;</w:t>
      </w:r>
    </w:p>
    <w:p w14:paraId="14765FC4" w14:textId="77777777" w:rsidR="00C34F65" w:rsidRDefault="00C34F65" w:rsidP="00C34F65">
      <w:pPr>
        <w:pStyle w:val="PL"/>
      </w:pPr>
      <w:r>
        <w:t xml:space="preserve">      key idx;</w:t>
      </w:r>
    </w:p>
    <w:p w14:paraId="1C44ACAF" w14:textId="77777777" w:rsidR="00C34F65" w:rsidRDefault="00C34F65" w:rsidP="00C34F65">
      <w:pPr>
        <w:pStyle w:val="PL"/>
      </w:pPr>
      <w:r>
        <w:t xml:space="preserve">      max-elements 1;</w:t>
      </w:r>
    </w:p>
    <w:p w14:paraId="11A17E2F" w14:textId="77777777" w:rsidR="00C34F65" w:rsidRDefault="00C34F65" w:rsidP="00C34F65">
      <w:pPr>
        <w:pStyle w:val="PL"/>
      </w:pPr>
      <w:r>
        <w:t xml:space="preserve">      leaf idx {</w:t>
      </w:r>
    </w:p>
    <w:p w14:paraId="7B7284EC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7362463F" w14:textId="77777777" w:rsidR="00C34F65" w:rsidRDefault="00C34F65" w:rsidP="00C34F65">
      <w:pPr>
        <w:pStyle w:val="PL"/>
      </w:pPr>
      <w:r>
        <w:t xml:space="preserve">        type uint32;</w:t>
      </w:r>
    </w:p>
    <w:p w14:paraId="1C2DCA1D" w14:textId="77777777" w:rsidR="00C34F65" w:rsidRDefault="00C34F65" w:rsidP="00C34F65">
      <w:pPr>
        <w:pStyle w:val="PL"/>
      </w:pPr>
      <w:r>
        <w:t xml:space="preserve">      }</w:t>
      </w:r>
    </w:p>
    <w:p w14:paraId="23AF6B51" w14:textId="77777777" w:rsidR="00C34F65" w:rsidRDefault="00C34F65" w:rsidP="00C34F65">
      <w:pPr>
        <w:pStyle w:val="PL"/>
      </w:pPr>
      <w:r>
        <w:t xml:space="preserve">      description "This parameter specifies the maximum packet size </w:t>
      </w:r>
    </w:p>
    <w:p w14:paraId="1BB4BF6C" w14:textId="77777777" w:rsidR="00C34F65" w:rsidRDefault="00C34F65" w:rsidP="00C34F65">
      <w:pPr>
        <w:pStyle w:val="PL"/>
      </w:pPr>
      <w:r>
        <w:t xml:space="preserve">        supported by the network slice";</w:t>
      </w:r>
    </w:p>
    <w:p w14:paraId="0020402B" w14:textId="77777777" w:rsidR="00C34F65" w:rsidRDefault="00C34F65" w:rsidP="00C34F65">
      <w:pPr>
        <w:pStyle w:val="PL"/>
      </w:pPr>
      <w:r>
        <w:t xml:space="preserve">      list servAttrCom {</w:t>
      </w:r>
    </w:p>
    <w:p w14:paraId="704A725B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73120ADD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1637A79D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7025F817" w14:textId="77777777" w:rsidR="00C34F65" w:rsidRDefault="00C34F65" w:rsidP="00C34F65">
      <w:pPr>
        <w:pStyle w:val="PL"/>
      </w:pPr>
      <w:r>
        <w:t xml:space="preserve">          tagging and exposure";</w:t>
      </w:r>
    </w:p>
    <w:p w14:paraId="7BAB8430" w14:textId="77777777" w:rsidR="00C34F65" w:rsidRDefault="00C34F65" w:rsidP="00C34F65">
      <w:pPr>
        <w:pStyle w:val="PL"/>
      </w:pPr>
      <w:r>
        <w:t xml:space="preserve">        key idx;</w:t>
      </w:r>
    </w:p>
    <w:p w14:paraId="7DFB0CC3" w14:textId="77777777" w:rsidR="00C34F65" w:rsidRDefault="00C34F65" w:rsidP="00C34F65">
      <w:pPr>
        <w:pStyle w:val="PL"/>
      </w:pPr>
      <w:r>
        <w:t xml:space="preserve">        max-elements 1;</w:t>
      </w:r>
    </w:p>
    <w:p w14:paraId="23258143" w14:textId="77777777" w:rsidR="00C34F65" w:rsidRDefault="00C34F65" w:rsidP="00C34F65">
      <w:pPr>
        <w:pStyle w:val="PL"/>
      </w:pPr>
      <w:r>
        <w:t xml:space="preserve">        leaf idx {</w:t>
      </w:r>
    </w:p>
    <w:p w14:paraId="70DCBAE2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5EFA5E3F" w14:textId="77777777" w:rsidR="00C34F65" w:rsidRDefault="00C34F65" w:rsidP="00C34F65">
      <w:pPr>
        <w:pStyle w:val="PL"/>
      </w:pPr>
      <w:r>
        <w:t xml:space="preserve">          type uint32;</w:t>
      </w:r>
    </w:p>
    <w:p w14:paraId="45FE7153" w14:textId="77777777" w:rsidR="00C34F65" w:rsidRDefault="00C34F65" w:rsidP="00C34F65">
      <w:pPr>
        <w:pStyle w:val="PL"/>
      </w:pPr>
      <w:r>
        <w:t xml:space="preserve">        }</w:t>
      </w:r>
    </w:p>
    <w:p w14:paraId="4D4E6035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52CDB00A" w14:textId="77777777" w:rsidR="00C34F65" w:rsidRDefault="00C34F65" w:rsidP="00C34F65">
      <w:pPr>
        <w:pStyle w:val="PL"/>
      </w:pPr>
      <w:r>
        <w:t xml:space="preserve">      }</w:t>
      </w:r>
    </w:p>
    <w:p w14:paraId="37E740DB" w14:textId="77777777" w:rsidR="00C34F65" w:rsidRDefault="00C34F65" w:rsidP="00C34F65">
      <w:pPr>
        <w:pStyle w:val="PL"/>
      </w:pPr>
      <w:r>
        <w:t xml:space="preserve">      leaf maxSize {</w:t>
      </w:r>
    </w:p>
    <w:p w14:paraId="3DAFE780" w14:textId="77777777" w:rsidR="00C34F65" w:rsidRDefault="00C34F65" w:rsidP="00C34F65">
      <w:pPr>
        <w:pStyle w:val="PL"/>
      </w:pPr>
      <w:r>
        <w:t xml:space="preserve">        //Stage2 issue: Not defined in 28.541, guessing integer bytes</w:t>
      </w:r>
    </w:p>
    <w:p w14:paraId="20510074" w14:textId="77777777" w:rsidR="00C34F65" w:rsidRDefault="00C34F65" w:rsidP="00C34F65">
      <w:pPr>
        <w:pStyle w:val="PL"/>
      </w:pPr>
      <w:r>
        <w:t xml:space="preserve">        type uint32;</w:t>
      </w:r>
    </w:p>
    <w:p w14:paraId="5E8B2BA5" w14:textId="77777777" w:rsidR="00C34F65" w:rsidRDefault="00C34F65" w:rsidP="00C34F65">
      <w:pPr>
        <w:pStyle w:val="PL"/>
      </w:pPr>
      <w:r>
        <w:t xml:space="preserve">        units bytes;</w:t>
      </w:r>
    </w:p>
    <w:p w14:paraId="1C163A0D" w14:textId="77777777" w:rsidR="00C34F65" w:rsidRDefault="00C34F65" w:rsidP="00C34F65">
      <w:pPr>
        <w:pStyle w:val="PL"/>
      </w:pPr>
      <w:r>
        <w:t xml:space="preserve">      }</w:t>
      </w:r>
    </w:p>
    <w:p w14:paraId="1BBDC7C9" w14:textId="77777777" w:rsidR="00C34F65" w:rsidRDefault="00C34F65" w:rsidP="00C34F65">
      <w:pPr>
        <w:pStyle w:val="PL"/>
      </w:pPr>
      <w:r>
        <w:t xml:space="preserve">    }</w:t>
      </w:r>
    </w:p>
    <w:p w14:paraId="5AA6334C" w14:textId="77777777" w:rsidR="00C34F65" w:rsidRDefault="00C34F65" w:rsidP="00C34F65">
      <w:pPr>
        <w:pStyle w:val="PL"/>
      </w:pPr>
      <w:r>
        <w:t xml:space="preserve">    list delayTolerance {</w:t>
      </w:r>
    </w:p>
    <w:p w14:paraId="350ADD2D" w14:textId="77777777" w:rsidR="00C34F65" w:rsidRDefault="00C34F65" w:rsidP="00C34F65">
      <w:pPr>
        <w:pStyle w:val="PL"/>
      </w:pPr>
      <w:r>
        <w:t xml:space="preserve">      description "An attribute specifies the properties of service delivery </w:t>
      </w:r>
    </w:p>
    <w:p w14:paraId="7CD3D6C5" w14:textId="77777777" w:rsidR="00C34F65" w:rsidRDefault="00C34F65" w:rsidP="00C34F65">
      <w:pPr>
        <w:pStyle w:val="PL"/>
      </w:pPr>
      <w:r>
        <w:t xml:space="preserve">        flexibility, especially for the vertical services that are not </w:t>
      </w:r>
    </w:p>
    <w:p w14:paraId="65E33215" w14:textId="77777777" w:rsidR="00C34F65" w:rsidRDefault="00C34F65" w:rsidP="00C34F65">
      <w:pPr>
        <w:pStyle w:val="PL"/>
      </w:pPr>
      <w:r>
        <w:t xml:space="preserve">        chasing a high system performance.";</w:t>
      </w:r>
    </w:p>
    <w:p w14:paraId="58054CD5" w14:textId="77777777" w:rsidR="00C34F65" w:rsidRDefault="00C34F65" w:rsidP="00C34F65">
      <w:pPr>
        <w:pStyle w:val="PL"/>
      </w:pPr>
      <w:r>
        <w:t xml:space="preserve">      reference "TS 22.104 clause 4.3";</w:t>
      </w:r>
    </w:p>
    <w:p w14:paraId="5E617539" w14:textId="77777777" w:rsidR="00C34F65" w:rsidRDefault="00C34F65" w:rsidP="00C34F65">
      <w:pPr>
        <w:pStyle w:val="PL"/>
      </w:pPr>
      <w:r>
        <w:t xml:space="preserve">      config false;</w:t>
      </w:r>
    </w:p>
    <w:p w14:paraId="5BDAF07C" w14:textId="77777777" w:rsidR="00C34F65" w:rsidRDefault="00C34F65" w:rsidP="00C34F65">
      <w:pPr>
        <w:pStyle w:val="PL"/>
      </w:pPr>
      <w:r>
        <w:t xml:space="preserve">      key idx;</w:t>
      </w:r>
    </w:p>
    <w:p w14:paraId="7948AAA5" w14:textId="77777777" w:rsidR="00C34F65" w:rsidRDefault="00C34F65" w:rsidP="00C34F65">
      <w:pPr>
        <w:pStyle w:val="PL"/>
      </w:pPr>
      <w:r>
        <w:t xml:space="preserve">      max-elements 1;</w:t>
      </w:r>
    </w:p>
    <w:p w14:paraId="73C787D4" w14:textId="77777777" w:rsidR="00C34F65" w:rsidRDefault="00C34F65" w:rsidP="00C34F65">
      <w:pPr>
        <w:pStyle w:val="PL"/>
      </w:pPr>
      <w:r>
        <w:lastRenderedPageBreak/>
        <w:t xml:space="preserve">      leaf idx {</w:t>
      </w:r>
    </w:p>
    <w:p w14:paraId="48B2D503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0FA2BDD1" w14:textId="77777777" w:rsidR="00C34F65" w:rsidRDefault="00C34F65" w:rsidP="00C34F65">
      <w:pPr>
        <w:pStyle w:val="PL"/>
      </w:pPr>
      <w:r>
        <w:t xml:space="preserve">        type uint32;</w:t>
      </w:r>
    </w:p>
    <w:p w14:paraId="7158B9B7" w14:textId="77777777" w:rsidR="00C34F65" w:rsidRDefault="00C34F65" w:rsidP="00C34F65">
      <w:pPr>
        <w:pStyle w:val="PL"/>
      </w:pPr>
      <w:r>
        <w:t xml:space="preserve">      }</w:t>
      </w:r>
    </w:p>
    <w:p w14:paraId="73D9838F" w14:textId="77777777" w:rsidR="00C34F65" w:rsidRDefault="00C34F65" w:rsidP="00C34F65">
      <w:pPr>
        <w:pStyle w:val="PL"/>
      </w:pPr>
      <w:r>
        <w:t xml:space="preserve">      list servAttrCom {</w:t>
      </w:r>
    </w:p>
    <w:p w14:paraId="7A98FC4F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5A144A2D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576E7457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43721F32" w14:textId="77777777" w:rsidR="00C34F65" w:rsidRDefault="00C34F65" w:rsidP="00C34F65">
      <w:pPr>
        <w:pStyle w:val="PL"/>
      </w:pPr>
      <w:r>
        <w:t xml:space="preserve">          tagging and exposure";</w:t>
      </w:r>
    </w:p>
    <w:p w14:paraId="0C23A918" w14:textId="77777777" w:rsidR="00C34F65" w:rsidRDefault="00C34F65" w:rsidP="00C34F65">
      <w:pPr>
        <w:pStyle w:val="PL"/>
      </w:pPr>
      <w:r>
        <w:t xml:space="preserve">        key idx;</w:t>
      </w:r>
    </w:p>
    <w:p w14:paraId="4F1AAEB9" w14:textId="77777777" w:rsidR="00C34F65" w:rsidRDefault="00C34F65" w:rsidP="00C34F65">
      <w:pPr>
        <w:pStyle w:val="PL"/>
      </w:pPr>
      <w:r>
        <w:t xml:space="preserve">        max-elements 1;</w:t>
      </w:r>
    </w:p>
    <w:p w14:paraId="4DADC11A" w14:textId="77777777" w:rsidR="00C34F65" w:rsidRDefault="00C34F65" w:rsidP="00C34F65">
      <w:pPr>
        <w:pStyle w:val="PL"/>
      </w:pPr>
      <w:r>
        <w:t xml:space="preserve">        leaf idx {</w:t>
      </w:r>
    </w:p>
    <w:p w14:paraId="1DD5F0BE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33816AE3" w14:textId="77777777" w:rsidR="00C34F65" w:rsidRDefault="00C34F65" w:rsidP="00C34F65">
      <w:pPr>
        <w:pStyle w:val="PL"/>
      </w:pPr>
      <w:r>
        <w:t xml:space="preserve">          type uint32;</w:t>
      </w:r>
    </w:p>
    <w:p w14:paraId="06EE5358" w14:textId="77777777" w:rsidR="00C34F65" w:rsidRDefault="00C34F65" w:rsidP="00C34F65">
      <w:pPr>
        <w:pStyle w:val="PL"/>
      </w:pPr>
      <w:r>
        <w:t xml:space="preserve">        }</w:t>
      </w:r>
    </w:p>
    <w:p w14:paraId="00001863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1EB43109" w14:textId="77777777" w:rsidR="00C34F65" w:rsidRDefault="00C34F65" w:rsidP="00C34F65">
      <w:pPr>
        <w:pStyle w:val="PL"/>
      </w:pPr>
      <w:r>
        <w:t xml:space="preserve">      }</w:t>
      </w:r>
    </w:p>
    <w:p w14:paraId="01C9DA0D" w14:textId="77777777" w:rsidR="00C34F65" w:rsidRDefault="00C34F65" w:rsidP="00C34F65">
      <w:pPr>
        <w:pStyle w:val="PL"/>
      </w:pPr>
      <w:r>
        <w:t xml:space="preserve">      leaf support {</w:t>
      </w:r>
    </w:p>
    <w:p w14:paraId="37BED354" w14:textId="77777777" w:rsidR="00C34F65" w:rsidRDefault="00C34F65" w:rsidP="00C34F65">
      <w:pPr>
        <w:pStyle w:val="PL"/>
      </w:pPr>
      <w:r>
        <w:t xml:space="preserve">        description "An attribute specifies whether or not the network </w:t>
      </w:r>
    </w:p>
    <w:p w14:paraId="2EBE169C" w14:textId="77777777" w:rsidR="00C34F65" w:rsidRDefault="00C34F65" w:rsidP="00C34F65">
      <w:pPr>
        <w:pStyle w:val="PL"/>
      </w:pPr>
      <w:r>
        <w:t xml:space="preserve">          slice supports service delivery flexibility, especially for the </w:t>
      </w:r>
    </w:p>
    <w:p w14:paraId="4D762807" w14:textId="77777777" w:rsidR="00C34F65" w:rsidRDefault="00C34F65" w:rsidP="00C34F65">
      <w:pPr>
        <w:pStyle w:val="PL"/>
      </w:pPr>
      <w:r>
        <w:t xml:space="preserve">          vertical services that are not chasing a high system performance.";</w:t>
      </w:r>
    </w:p>
    <w:p w14:paraId="48EA67B7" w14:textId="77777777" w:rsidR="00C34F65" w:rsidRDefault="00C34F65" w:rsidP="00C34F65">
      <w:pPr>
        <w:pStyle w:val="PL"/>
      </w:pPr>
      <w:r>
        <w:t xml:space="preserve">        type ns3cmn3gpp:Support-enum;</w:t>
      </w:r>
    </w:p>
    <w:p w14:paraId="6399A2C8" w14:textId="77777777" w:rsidR="00C34F65" w:rsidRDefault="00C34F65" w:rsidP="00C34F65">
      <w:pPr>
        <w:pStyle w:val="PL"/>
      </w:pPr>
      <w:r>
        <w:t xml:space="preserve">      }</w:t>
      </w:r>
    </w:p>
    <w:p w14:paraId="1806C18E" w14:textId="77777777" w:rsidR="00C34F65" w:rsidRDefault="00C34F65" w:rsidP="00C34F65">
      <w:pPr>
        <w:pStyle w:val="PL"/>
      </w:pPr>
      <w:r>
        <w:t xml:space="preserve">    }</w:t>
      </w:r>
    </w:p>
    <w:p w14:paraId="563C1178" w14:textId="77777777" w:rsidR="00C34F65" w:rsidRDefault="00C34F65" w:rsidP="00C34F65">
      <w:pPr>
        <w:pStyle w:val="PL"/>
      </w:pPr>
      <w:r>
        <w:t xml:space="preserve">    leaf sliceSimultaneousUse {</w:t>
      </w:r>
    </w:p>
    <w:p w14:paraId="5976FADD" w14:textId="77777777" w:rsidR="00C34F65" w:rsidRDefault="00C34F65" w:rsidP="00C34F65">
      <w:pPr>
        <w:pStyle w:val="PL"/>
      </w:pPr>
      <w:r>
        <w:t xml:space="preserve">      description "This attribute describes whether a network slice</w:t>
      </w:r>
    </w:p>
    <w:p w14:paraId="4482DB0F" w14:textId="77777777" w:rsidR="00C34F65" w:rsidRDefault="00C34F65" w:rsidP="00C34F65">
      <w:pPr>
        <w:pStyle w:val="PL"/>
      </w:pPr>
      <w:r>
        <w:t xml:space="preserve">      can be simultaneously used by a device together with other </w:t>
      </w:r>
    </w:p>
    <w:p w14:paraId="6B1AA211" w14:textId="77777777" w:rsidR="00C34F65" w:rsidRDefault="00C34F65" w:rsidP="00C34F65">
      <w:pPr>
        <w:pStyle w:val="PL"/>
      </w:pPr>
      <w:r>
        <w:t xml:space="preserve">      network slices and if so, with which other classes of network slices.";</w:t>
      </w:r>
    </w:p>
    <w:p w14:paraId="77C85B49" w14:textId="77777777" w:rsidR="00C34F65" w:rsidRDefault="00C34F65" w:rsidP="00C34F65">
      <w:pPr>
        <w:pStyle w:val="PL"/>
      </w:pPr>
      <w:r>
        <w:t xml:space="preserve">      type SliceSimultaneousUse-enum;</w:t>
      </w:r>
    </w:p>
    <w:p w14:paraId="5C62FC20" w14:textId="77777777" w:rsidR="00C34F65" w:rsidRDefault="00C34F65" w:rsidP="00C34F65">
      <w:pPr>
        <w:pStyle w:val="PL"/>
      </w:pPr>
      <w:r>
        <w:t xml:space="preserve">    }  </w:t>
      </w:r>
    </w:p>
    <w:p w14:paraId="5C6F3429" w14:textId="77777777" w:rsidR="00C34F65" w:rsidRDefault="00C34F65" w:rsidP="00C34F65">
      <w:pPr>
        <w:pStyle w:val="PL"/>
      </w:pPr>
      <w:r>
        <w:t xml:space="preserve">    list termDensity {</w:t>
      </w:r>
    </w:p>
    <w:p w14:paraId="3130EF3F" w14:textId="77777777" w:rsidR="00C34F65" w:rsidRDefault="00C34F65" w:rsidP="00C34F65">
      <w:pPr>
        <w:pStyle w:val="PL"/>
      </w:pPr>
      <w:r>
        <w:t xml:space="preserve">      description "An attribute specifies the overall user density over </w:t>
      </w:r>
    </w:p>
    <w:p w14:paraId="3D57225F" w14:textId="77777777" w:rsidR="00C34F65" w:rsidRDefault="00C34F65" w:rsidP="00C34F65">
      <w:pPr>
        <w:pStyle w:val="PL"/>
      </w:pPr>
      <w:r>
        <w:t xml:space="preserve">        the coverage area of the network slice";</w:t>
      </w:r>
    </w:p>
    <w:p w14:paraId="52CE7239" w14:textId="77777777" w:rsidR="00C34F65" w:rsidRDefault="00C34F65" w:rsidP="00C34F65">
      <w:pPr>
        <w:pStyle w:val="PL"/>
      </w:pPr>
      <w:r>
        <w:t xml:space="preserve">      config false;</w:t>
      </w:r>
    </w:p>
    <w:p w14:paraId="5500DB22" w14:textId="77777777" w:rsidR="00C34F65" w:rsidRDefault="00C34F65" w:rsidP="00C34F65">
      <w:pPr>
        <w:pStyle w:val="PL"/>
      </w:pPr>
      <w:r>
        <w:t xml:space="preserve">      key idx;</w:t>
      </w:r>
    </w:p>
    <w:p w14:paraId="1CE38CCF" w14:textId="77777777" w:rsidR="00C34F65" w:rsidRDefault="00C34F65" w:rsidP="00C34F65">
      <w:pPr>
        <w:pStyle w:val="PL"/>
      </w:pPr>
      <w:r>
        <w:t xml:space="preserve">      max-elements 1;</w:t>
      </w:r>
    </w:p>
    <w:p w14:paraId="609D926D" w14:textId="77777777" w:rsidR="00C34F65" w:rsidRDefault="00C34F65" w:rsidP="00C34F65">
      <w:pPr>
        <w:pStyle w:val="PL"/>
      </w:pPr>
      <w:r>
        <w:t xml:space="preserve">      leaf idx {</w:t>
      </w:r>
    </w:p>
    <w:p w14:paraId="1807466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6A2498FC" w14:textId="77777777" w:rsidR="00C34F65" w:rsidRDefault="00C34F65" w:rsidP="00C34F65">
      <w:pPr>
        <w:pStyle w:val="PL"/>
      </w:pPr>
      <w:r>
        <w:t xml:space="preserve">        type uint32;</w:t>
      </w:r>
    </w:p>
    <w:p w14:paraId="190DE4E6" w14:textId="77777777" w:rsidR="00C34F65" w:rsidRDefault="00C34F65" w:rsidP="00C34F65">
      <w:pPr>
        <w:pStyle w:val="PL"/>
      </w:pPr>
      <w:r>
        <w:t xml:space="preserve">      }</w:t>
      </w:r>
    </w:p>
    <w:p w14:paraId="45130DDE" w14:textId="77777777" w:rsidR="00C34F65" w:rsidRDefault="00C34F65" w:rsidP="00C34F65">
      <w:pPr>
        <w:pStyle w:val="PL"/>
      </w:pPr>
      <w:r>
        <w:t xml:space="preserve">      list servAttrCom {</w:t>
      </w:r>
    </w:p>
    <w:p w14:paraId="0707CDFA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51759881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27687EE8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6ED94F4A" w14:textId="77777777" w:rsidR="00C34F65" w:rsidRDefault="00C34F65" w:rsidP="00C34F65">
      <w:pPr>
        <w:pStyle w:val="PL"/>
      </w:pPr>
      <w:r>
        <w:t xml:space="preserve">          tagging and exposure";</w:t>
      </w:r>
    </w:p>
    <w:p w14:paraId="21C3AEE3" w14:textId="77777777" w:rsidR="00C34F65" w:rsidRDefault="00C34F65" w:rsidP="00C34F65">
      <w:pPr>
        <w:pStyle w:val="PL"/>
      </w:pPr>
      <w:r>
        <w:t xml:space="preserve">        key idx;</w:t>
      </w:r>
    </w:p>
    <w:p w14:paraId="6B190E9B" w14:textId="77777777" w:rsidR="00C34F65" w:rsidRDefault="00C34F65" w:rsidP="00C34F65">
      <w:pPr>
        <w:pStyle w:val="PL"/>
      </w:pPr>
      <w:r>
        <w:t xml:space="preserve">        max-elements 1;</w:t>
      </w:r>
    </w:p>
    <w:p w14:paraId="3B524FD6" w14:textId="77777777" w:rsidR="00C34F65" w:rsidRDefault="00C34F65" w:rsidP="00C34F65">
      <w:pPr>
        <w:pStyle w:val="PL"/>
      </w:pPr>
      <w:r>
        <w:t xml:space="preserve">        leaf idx {</w:t>
      </w:r>
    </w:p>
    <w:p w14:paraId="5FCDA493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6F2F8174" w14:textId="77777777" w:rsidR="00C34F65" w:rsidRDefault="00C34F65" w:rsidP="00C34F65">
      <w:pPr>
        <w:pStyle w:val="PL"/>
      </w:pPr>
      <w:r>
        <w:t xml:space="preserve">          type uint32;</w:t>
      </w:r>
    </w:p>
    <w:p w14:paraId="0C86281E" w14:textId="77777777" w:rsidR="00C34F65" w:rsidRDefault="00C34F65" w:rsidP="00C34F65">
      <w:pPr>
        <w:pStyle w:val="PL"/>
      </w:pPr>
      <w:r>
        <w:t xml:space="preserve">        }</w:t>
      </w:r>
    </w:p>
    <w:p w14:paraId="11BDCCCF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3966E6BC" w14:textId="77777777" w:rsidR="00C34F65" w:rsidRDefault="00C34F65" w:rsidP="00C34F65">
      <w:pPr>
        <w:pStyle w:val="PL"/>
      </w:pPr>
      <w:r>
        <w:t xml:space="preserve">      }</w:t>
      </w:r>
    </w:p>
    <w:p w14:paraId="3BAE835A" w14:textId="77777777" w:rsidR="00C34F65" w:rsidRDefault="00C34F65" w:rsidP="00C34F65">
      <w:pPr>
        <w:pStyle w:val="PL"/>
      </w:pPr>
      <w:r>
        <w:t xml:space="preserve">      leaf density {</w:t>
      </w:r>
    </w:p>
    <w:p w14:paraId="30F1F15B" w14:textId="77777777" w:rsidR="00C34F65" w:rsidRDefault="00C34F65" w:rsidP="00C34F65">
      <w:pPr>
        <w:pStyle w:val="PL"/>
      </w:pPr>
      <w:r>
        <w:t xml:space="preserve">        type uint32;</w:t>
      </w:r>
    </w:p>
    <w:p w14:paraId="4CC50BD8" w14:textId="77777777" w:rsidR="00C34F65" w:rsidRDefault="00C34F65" w:rsidP="00C34F65">
      <w:pPr>
        <w:pStyle w:val="PL"/>
      </w:pPr>
      <w:r>
        <w:t xml:space="preserve">        units users/km2;</w:t>
      </w:r>
    </w:p>
    <w:p w14:paraId="3E644ADD" w14:textId="77777777" w:rsidR="00C34F65" w:rsidRDefault="00C34F65" w:rsidP="00C34F65">
      <w:pPr>
        <w:pStyle w:val="PL"/>
      </w:pPr>
      <w:r>
        <w:t xml:space="preserve">      }        </w:t>
      </w:r>
    </w:p>
    <w:p w14:paraId="2898E19E" w14:textId="77777777" w:rsidR="00C34F65" w:rsidRDefault="00C34F65" w:rsidP="00C34F65">
      <w:pPr>
        <w:pStyle w:val="PL"/>
      </w:pPr>
      <w:r>
        <w:t xml:space="preserve">    }</w:t>
      </w:r>
    </w:p>
    <w:p w14:paraId="0C14425E" w14:textId="77777777" w:rsidR="00C34F65" w:rsidRDefault="00C34F65" w:rsidP="00C34F65">
      <w:pPr>
        <w:pStyle w:val="PL"/>
      </w:pPr>
      <w:r>
        <w:t xml:space="preserve">    leaf activityFactor {</w:t>
      </w:r>
    </w:p>
    <w:p w14:paraId="0042CD12" w14:textId="77777777" w:rsidR="00C34F65" w:rsidRDefault="00C34F65" w:rsidP="00C34F65">
      <w:pPr>
        <w:pStyle w:val="PL"/>
      </w:pPr>
      <w:r>
        <w:t xml:space="preserve">      //Stage2 issue: This is modeled as writable/config true in 28.542, </w:t>
      </w:r>
    </w:p>
    <w:p w14:paraId="1DC1D281" w14:textId="77777777" w:rsidR="00C34F65" w:rsidRDefault="00C34F65" w:rsidP="00C34F65">
      <w:pPr>
        <w:pStyle w:val="PL"/>
      </w:pPr>
      <w:r>
        <w:t xml:space="preserve">      //              but that does not appear to match the description</w:t>
      </w:r>
    </w:p>
    <w:p w14:paraId="2FB563BA" w14:textId="77777777" w:rsidR="00C34F65" w:rsidRDefault="00C34F65" w:rsidP="00C34F65">
      <w:pPr>
        <w:pStyle w:val="PL"/>
      </w:pPr>
      <w:r>
        <w:t xml:space="preserve">      description "An attribute specifies the percentage value of the </w:t>
      </w:r>
    </w:p>
    <w:p w14:paraId="5CBF95A9" w14:textId="77777777" w:rsidR="00C34F65" w:rsidRDefault="00C34F65" w:rsidP="00C34F65">
      <w:pPr>
        <w:pStyle w:val="PL"/>
      </w:pPr>
      <w:r>
        <w:t xml:space="preserve">        amount of simultaneous active UEs to the total number of UEs where </w:t>
      </w:r>
    </w:p>
    <w:p w14:paraId="3CDD4BFC" w14:textId="77777777" w:rsidR="00C34F65" w:rsidRDefault="00C34F65" w:rsidP="00C34F65">
      <w:pPr>
        <w:pStyle w:val="PL"/>
      </w:pPr>
      <w:r>
        <w:t xml:space="preserve">        active means the UEs are exchanging data with the network";</w:t>
      </w:r>
    </w:p>
    <w:p w14:paraId="10B8E95A" w14:textId="77777777" w:rsidR="00C34F65" w:rsidRDefault="00C34F65" w:rsidP="00C34F65">
      <w:pPr>
        <w:pStyle w:val="PL"/>
      </w:pPr>
      <w:r>
        <w:t xml:space="preserve">      reference "TS 22.261 Table 7.1-1";</w:t>
      </w:r>
    </w:p>
    <w:p w14:paraId="20DCDD44" w14:textId="77777777" w:rsidR="00C34F65" w:rsidRDefault="00C34F65" w:rsidP="00C34F65">
      <w:pPr>
        <w:pStyle w:val="PL"/>
      </w:pPr>
      <w:r>
        <w:t xml:space="preserve">      type decimal64 {</w:t>
      </w:r>
    </w:p>
    <w:p w14:paraId="54213CB0" w14:textId="77777777" w:rsidR="00C34F65" w:rsidRDefault="00C34F65" w:rsidP="00C34F65">
      <w:pPr>
        <w:pStyle w:val="PL"/>
      </w:pPr>
      <w:r>
        <w:t xml:space="preserve">        fraction-digits 1;</w:t>
      </w:r>
    </w:p>
    <w:p w14:paraId="1A22149D" w14:textId="77777777" w:rsidR="00C34F65" w:rsidRDefault="00C34F65" w:rsidP="00C34F65">
      <w:pPr>
        <w:pStyle w:val="PL"/>
      </w:pPr>
      <w:r>
        <w:t xml:space="preserve">      }</w:t>
      </w:r>
    </w:p>
    <w:p w14:paraId="287D9B5C" w14:textId="77777777" w:rsidR="00C34F65" w:rsidRDefault="00C34F65" w:rsidP="00C34F65">
      <w:pPr>
        <w:pStyle w:val="PL"/>
      </w:pPr>
      <w:r>
        <w:t xml:space="preserve">    }</w:t>
      </w:r>
    </w:p>
    <w:p w14:paraId="75BDE778" w14:textId="77777777" w:rsidR="00C34F65" w:rsidRDefault="00C34F65" w:rsidP="00C34F65">
      <w:pPr>
        <w:pStyle w:val="PL"/>
      </w:pPr>
      <w:r>
        <w:t xml:space="preserve">    leaf-list coverageAreaTAList {</w:t>
      </w:r>
    </w:p>
    <w:p w14:paraId="1165D8A3" w14:textId="77777777" w:rsidR="00C34F65" w:rsidRDefault="00C34F65" w:rsidP="00C34F65">
      <w:pPr>
        <w:pStyle w:val="PL"/>
      </w:pPr>
      <w:r>
        <w:t xml:space="preserve">      description "A list of TrackingAreas where the NSI can be selected.";</w:t>
      </w:r>
    </w:p>
    <w:p w14:paraId="0B34AA61" w14:textId="77777777" w:rsidR="00C34F65" w:rsidRDefault="00C34F65" w:rsidP="00C34F65">
      <w:pPr>
        <w:pStyle w:val="PL"/>
      </w:pPr>
      <w:r>
        <w:t xml:space="preserve">      //optional support</w:t>
      </w:r>
    </w:p>
    <w:p w14:paraId="7E78F173" w14:textId="77777777" w:rsidR="00C34F65" w:rsidRDefault="00C34F65" w:rsidP="00C34F65">
      <w:pPr>
        <w:pStyle w:val="PL"/>
      </w:pPr>
      <w:r>
        <w:t xml:space="preserve">      min-elements 1;</w:t>
      </w:r>
    </w:p>
    <w:p w14:paraId="00D3BB0C" w14:textId="77777777" w:rsidR="00C34F65" w:rsidRDefault="00C34F65" w:rsidP="00C34F65">
      <w:pPr>
        <w:pStyle w:val="PL"/>
      </w:pPr>
      <w:r>
        <w:t xml:space="preserve">      type types3gpp:Tac;</w:t>
      </w:r>
    </w:p>
    <w:p w14:paraId="55BB6EFC" w14:textId="77777777" w:rsidR="00C34F65" w:rsidRDefault="00C34F65" w:rsidP="00C34F65">
      <w:pPr>
        <w:pStyle w:val="PL"/>
      </w:pPr>
      <w:r>
        <w:t xml:space="preserve">    }</w:t>
      </w:r>
    </w:p>
    <w:p w14:paraId="129D9929" w14:textId="77777777" w:rsidR="00C34F65" w:rsidRDefault="00C34F65" w:rsidP="00C34F65">
      <w:pPr>
        <w:pStyle w:val="PL"/>
      </w:pPr>
      <w:r>
        <w:t xml:space="preserve">    leaf uEMobilityLevel {</w:t>
      </w:r>
    </w:p>
    <w:p w14:paraId="43097025" w14:textId="77777777" w:rsidR="00C34F65" w:rsidRDefault="00C34F65" w:rsidP="00C34F65">
      <w:pPr>
        <w:pStyle w:val="PL"/>
      </w:pPr>
      <w:r>
        <w:t xml:space="preserve">      description "The mobility level of UE accessing the network slice </w:t>
      </w:r>
    </w:p>
    <w:p w14:paraId="5C200266" w14:textId="77777777" w:rsidR="00C34F65" w:rsidRDefault="00C34F65" w:rsidP="00C34F65">
      <w:pPr>
        <w:pStyle w:val="PL"/>
      </w:pPr>
      <w:r>
        <w:t xml:space="preserve">        instance.";</w:t>
      </w:r>
    </w:p>
    <w:p w14:paraId="5308DD6B" w14:textId="77777777" w:rsidR="00C34F65" w:rsidRDefault="00C34F65" w:rsidP="00C34F65">
      <w:pPr>
        <w:pStyle w:val="PL"/>
      </w:pPr>
      <w:r>
        <w:lastRenderedPageBreak/>
        <w:t xml:space="preserve">      //optional support</w:t>
      </w:r>
    </w:p>
    <w:p w14:paraId="16232DF6" w14:textId="77777777" w:rsidR="00C34F65" w:rsidRDefault="00C34F65" w:rsidP="00C34F65">
      <w:pPr>
        <w:pStyle w:val="PL"/>
      </w:pPr>
      <w:r>
        <w:t xml:space="preserve">      type types3gpp:UeMobilityLevel;</w:t>
      </w:r>
    </w:p>
    <w:p w14:paraId="5EA6F2E8" w14:textId="77777777" w:rsidR="00C34F65" w:rsidRDefault="00C34F65" w:rsidP="00C34F65">
      <w:pPr>
        <w:pStyle w:val="PL"/>
      </w:pPr>
      <w:r>
        <w:t xml:space="preserve">    }</w:t>
      </w:r>
    </w:p>
    <w:p w14:paraId="45C1A57E" w14:textId="77777777" w:rsidR="00C34F65" w:rsidRDefault="00C34F65" w:rsidP="00C34F65">
      <w:pPr>
        <w:pStyle w:val="PL"/>
      </w:pPr>
      <w:r>
        <w:t xml:space="preserve">    </w:t>
      </w:r>
    </w:p>
    <w:p w14:paraId="30F6AC3D" w14:textId="77777777" w:rsidR="00C34F65" w:rsidRDefault="00C34F65" w:rsidP="00C34F65">
      <w:pPr>
        <w:pStyle w:val="PL"/>
      </w:pPr>
      <w:r>
        <w:t xml:space="preserve">    leaf resourceSharingLevel {</w:t>
      </w:r>
    </w:p>
    <w:p w14:paraId="023A755C" w14:textId="77777777" w:rsidR="00C34F65" w:rsidRDefault="00C34F65" w:rsidP="00C34F65">
      <w:pPr>
        <w:pStyle w:val="PL"/>
      </w:pPr>
      <w:r>
        <w:t xml:space="preserve">      description "Specifies whether the resources to be allocated to the </w:t>
      </w:r>
    </w:p>
    <w:p w14:paraId="17B4EBB1" w14:textId="77777777" w:rsidR="00C34F65" w:rsidRDefault="00C34F65" w:rsidP="00C34F65">
      <w:pPr>
        <w:pStyle w:val="PL"/>
      </w:pPr>
      <w:r>
        <w:t xml:space="preserve">        network slice subnet instance may be shared with another network </w:t>
      </w:r>
    </w:p>
    <w:p w14:paraId="12C2B1A8" w14:textId="77777777" w:rsidR="00C34F65" w:rsidRDefault="00C34F65" w:rsidP="00C34F65">
      <w:pPr>
        <w:pStyle w:val="PL"/>
      </w:pPr>
      <w:r>
        <w:t xml:space="preserve">        slice subnet instance(s).";</w:t>
      </w:r>
    </w:p>
    <w:p w14:paraId="52264808" w14:textId="77777777" w:rsidR="00C34F65" w:rsidRDefault="00C34F65" w:rsidP="00C34F65">
      <w:pPr>
        <w:pStyle w:val="PL"/>
      </w:pPr>
      <w:r>
        <w:t xml:space="preserve">      //optional support</w:t>
      </w:r>
    </w:p>
    <w:p w14:paraId="21A6381F" w14:textId="77777777" w:rsidR="00C34F65" w:rsidRDefault="00C34F65" w:rsidP="00C34F65">
      <w:pPr>
        <w:pStyle w:val="PL"/>
      </w:pPr>
      <w:r>
        <w:t xml:space="preserve">      type types3gpp:ResourceSharingLevel;</w:t>
      </w:r>
    </w:p>
    <w:p w14:paraId="00C3AF3E" w14:textId="77777777" w:rsidR="00C34F65" w:rsidRDefault="00C34F65" w:rsidP="00C34F65">
      <w:pPr>
        <w:pStyle w:val="PL"/>
      </w:pPr>
      <w:r>
        <w:t xml:space="preserve">    }</w:t>
      </w:r>
    </w:p>
    <w:p w14:paraId="6E2696EB" w14:textId="77777777" w:rsidR="00C34F65" w:rsidRDefault="00C34F65" w:rsidP="00C34F65">
      <w:pPr>
        <w:pStyle w:val="PL"/>
      </w:pPr>
      <w:r>
        <w:t xml:space="preserve">    leaf uESpeed {</w:t>
      </w:r>
    </w:p>
    <w:p w14:paraId="59789474" w14:textId="77777777" w:rsidR="00C34F65" w:rsidRDefault="00C34F65" w:rsidP="00C34F65">
      <w:pPr>
        <w:pStyle w:val="PL"/>
      </w:pPr>
      <w:r>
        <w:t xml:space="preserve">      //Stage2 issue: This is modeled as writable/config true in 28.542, </w:t>
      </w:r>
    </w:p>
    <w:p w14:paraId="01E41EDB" w14:textId="77777777" w:rsidR="00C34F65" w:rsidRDefault="00C34F65" w:rsidP="00C34F65">
      <w:pPr>
        <w:pStyle w:val="PL"/>
      </w:pPr>
      <w:r>
        <w:t xml:space="preserve">      //              but that does not appear to match the description</w:t>
      </w:r>
    </w:p>
    <w:p w14:paraId="27805C93" w14:textId="77777777" w:rsidR="00C34F65" w:rsidRDefault="00C34F65" w:rsidP="00C34F65">
      <w:pPr>
        <w:pStyle w:val="PL"/>
      </w:pPr>
      <w:r>
        <w:t xml:space="preserve">      description "An attribute specifies the maximum speed (in km/hour) </w:t>
      </w:r>
    </w:p>
    <w:p w14:paraId="026C42E8" w14:textId="77777777" w:rsidR="00C34F65" w:rsidRDefault="00C34F65" w:rsidP="00C34F65">
      <w:pPr>
        <w:pStyle w:val="PL"/>
      </w:pPr>
      <w:r>
        <w:t xml:space="preserve">        supported by the network slice at which a defined QoS can be </w:t>
      </w:r>
    </w:p>
    <w:p w14:paraId="0E4F7E0C" w14:textId="77777777" w:rsidR="00C34F65" w:rsidRDefault="00C34F65" w:rsidP="00C34F65">
      <w:pPr>
        <w:pStyle w:val="PL"/>
      </w:pPr>
      <w:r>
        <w:t xml:space="preserve">        achieved";</w:t>
      </w:r>
    </w:p>
    <w:p w14:paraId="1AA35BF2" w14:textId="77777777" w:rsidR="00C34F65" w:rsidRDefault="00C34F65" w:rsidP="00C34F65">
      <w:pPr>
        <w:pStyle w:val="PL"/>
      </w:pPr>
      <w:r>
        <w:t xml:space="preserve">      type uint32;</w:t>
      </w:r>
    </w:p>
    <w:p w14:paraId="080B0545" w14:textId="77777777" w:rsidR="00C34F65" w:rsidRDefault="00C34F65" w:rsidP="00C34F65">
      <w:pPr>
        <w:pStyle w:val="PL"/>
      </w:pPr>
      <w:r>
        <w:t xml:space="preserve">      units km/h;</w:t>
      </w:r>
    </w:p>
    <w:p w14:paraId="29D5DDF1" w14:textId="77777777" w:rsidR="00C34F65" w:rsidRDefault="00C34F65" w:rsidP="00C34F65">
      <w:pPr>
        <w:pStyle w:val="PL"/>
      </w:pPr>
      <w:r>
        <w:t xml:space="preserve">    }</w:t>
      </w:r>
    </w:p>
    <w:p w14:paraId="0CB03108" w14:textId="77777777" w:rsidR="00C34F65" w:rsidRDefault="00C34F65" w:rsidP="00C34F65">
      <w:pPr>
        <w:pStyle w:val="PL"/>
      </w:pPr>
      <w:r>
        <w:t xml:space="preserve">    leaf reliability {</w:t>
      </w:r>
    </w:p>
    <w:p w14:paraId="5E55C883" w14:textId="77777777" w:rsidR="00C34F65" w:rsidRDefault="00C34F65" w:rsidP="00C34F65">
      <w:pPr>
        <w:pStyle w:val="PL"/>
      </w:pPr>
      <w:r>
        <w:t xml:space="preserve">      description "An attribute specifies in the context of network layer </w:t>
      </w:r>
    </w:p>
    <w:p w14:paraId="1BFA23CE" w14:textId="77777777" w:rsidR="00C34F65" w:rsidRDefault="00C34F65" w:rsidP="00C34F65">
      <w:pPr>
        <w:pStyle w:val="PL"/>
      </w:pPr>
      <w:r>
        <w:t xml:space="preserve">        packet transmissions, percentage value of the amount of sent </w:t>
      </w:r>
    </w:p>
    <w:p w14:paraId="663C63FC" w14:textId="77777777" w:rsidR="00C34F65" w:rsidRDefault="00C34F65" w:rsidP="00C34F65">
      <w:pPr>
        <w:pStyle w:val="PL"/>
      </w:pPr>
      <w:r>
        <w:t xml:space="preserve">        network layer packets successfully delivered to a given system </w:t>
      </w:r>
    </w:p>
    <w:p w14:paraId="35D4A5B2" w14:textId="77777777" w:rsidR="00C34F65" w:rsidRDefault="00C34F65" w:rsidP="00C34F65">
      <w:pPr>
        <w:pStyle w:val="PL"/>
      </w:pPr>
      <w:r>
        <w:t xml:space="preserve">        entity within the time constraint required by the targeted service, </w:t>
      </w:r>
    </w:p>
    <w:p w14:paraId="39E56DC3" w14:textId="77777777" w:rsidR="00C34F65" w:rsidRDefault="00C34F65" w:rsidP="00C34F65">
      <w:pPr>
        <w:pStyle w:val="PL"/>
      </w:pPr>
      <w:r>
        <w:t xml:space="preserve">        divided by the total number of sent network layer packets.";</w:t>
      </w:r>
    </w:p>
    <w:p w14:paraId="31B0B259" w14:textId="77777777" w:rsidR="00C34F65" w:rsidRDefault="00C34F65" w:rsidP="00C34F65">
      <w:pPr>
        <w:pStyle w:val="PL"/>
      </w:pPr>
      <w:r>
        <w:t xml:space="preserve">      reference "TS 22.261, TS 22.104";</w:t>
      </w:r>
    </w:p>
    <w:p w14:paraId="62B6D85F" w14:textId="77777777" w:rsidR="00C34F65" w:rsidRDefault="00C34F65" w:rsidP="00C34F65">
      <w:pPr>
        <w:pStyle w:val="PL"/>
      </w:pPr>
      <w:r>
        <w:t xml:space="preserve">      type string;</w:t>
      </w:r>
    </w:p>
    <w:p w14:paraId="1B979EC3" w14:textId="77777777" w:rsidR="00C34F65" w:rsidRDefault="00C34F65" w:rsidP="00C34F65">
      <w:pPr>
        <w:pStyle w:val="PL"/>
      </w:pPr>
      <w:r>
        <w:t xml:space="preserve">    }</w:t>
      </w:r>
    </w:p>
    <w:p w14:paraId="22B2680C" w14:textId="77777777" w:rsidR="00C34F65" w:rsidRDefault="00C34F65" w:rsidP="00C34F65">
      <w:pPr>
        <w:pStyle w:val="PL"/>
      </w:pPr>
      <w:r>
        <w:t xml:space="preserve">    leaf serviceType {</w:t>
      </w:r>
    </w:p>
    <w:p w14:paraId="314E5998" w14:textId="77777777" w:rsidR="00C34F65" w:rsidRDefault="00C34F65" w:rsidP="00C34F65">
      <w:pPr>
        <w:pStyle w:val="PL"/>
      </w:pPr>
      <w:r>
        <w:t xml:space="preserve">      description "An attribute specifies the standardized network slice type. </w:t>
      </w:r>
    </w:p>
    <w:p w14:paraId="25CFEFC4" w14:textId="77777777" w:rsidR="00C34F65" w:rsidRDefault="00C34F65" w:rsidP="00C34F65">
      <w:pPr>
        <w:pStyle w:val="PL"/>
      </w:pPr>
      <w:r>
        <w:tab/>
        <w:t xml:space="preserve">  allowedValues: eMBB, URLLC, MIoT, V2X.";</w:t>
      </w:r>
    </w:p>
    <w:p w14:paraId="352DF9FC" w14:textId="77777777" w:rsidR="00C34F65" w:rsidRDefault="00C34F65" w:rsidP="00C34F65">
      <w:pPr>
        <w:pStyle w:val="PL"/>
      </w:pPr>
      <w:r>
        <w:t xml:space="preserve">      type ServiceType-enum;</w:t>
      </w:r>
    </w:p>
    <w:p w14:paraId="3FDC12D6" w14:textId="77777777" w:rsidR="00C34F65" w:rsidRDefault="00C34F65" w:rsidP="00C34F65">
      <w:pPr>
        <w:pStyle w:val="PL"/>
      </w:pPr>
      <w:r>
        <w:t xml:space="preserve">    }</w:t>
      </w:r>
    </w:p>
    <w:p w14:paraId="78CB70DC" w14:textId="77777777" w:rsidR="00C34F65" w:rsidRDefault="00C34F65" w:rsidP="00C34F65">
      <w:pPr>
        <w:pStyle w:val="PL"/>
      </w:pPr>
      <w:r>
        <w:t xml:space="preserve">    list deterministicComm {</w:t>
      </w:r>
    </w:p>
    <w:p w14:paraId="2FB58EF3" w14:textId="77777777" w:rsidR="00C34F65" w:rsidRDefault="00C34F65" w:rsidP="00C34F65">
      <w:pPr>
        <w:pStyle w:val="PL"/>
      </w:pPr>
      <w:r>
        <w:t xml:space="preserve">      //Stage2 issue: deterministicComm is not defined in 28.541 chapter 6, </w:t>
      </w:r>
    </w:p>
    <w:p w14:paraId="6339D0D3" w14:textId="77777777" w:rsidR="00C34F65" w:rsidRDefault="00C34F65" w:rsidP="00C34F65">
      <w:pPr>
        <w:pStyle w:val="PL"/>
      </w:pPr>
      <w:r>
        <w:t xml:space="preserve">      //              but I guess determinComm is meant</w:t>
      </w:r>
    </w:p>
    <w:p w14:paraId="3C0D129B" w14:textId="77777777" w:rsidR="00C34F65" w:rsidRDefault="00C34F65" w:rsidP="00C34F65">
      <w:pPr>
        <w:pStyle w:val="PL"/>
      </w:pPr>
      <w:r>
        <w:t xml:space="preserve">      description "This list represents the properties of the deterministic </w:t>
      </w:r>
    </w:p>
    <w:p w14:paraId="5C8FA9FC" w14:textId="77777777" w:rsidR="00C34F65" w:rsidRDefault="00C34F65" w:rsidP="00C34F65">
      <w:pPr>
        <w:pStyle w:val="PL"/>
      </w:pPr>
      <w:r>
        <w:t xml:space="preserve">        communication for periodic user traffic. Periodic traffic refers to the </w:t>
      </w:r>
    </w:p>
    <w:p w14:paraId="0E79150C" w14:textId="77777777" w:rsidR="00C34F65" w:rsidRDefault="00C34F65" w:rsidP="00C34F65">
      <w:pPr>
        <w:pStyle w:val="PL"/>
      </w:pPr>
      <w:r>
        <w:t xml:space="preserve">        type of traffic with periodic transmissions.";</w:t>
      </w:r>
    </w:p>
    <w:p w14:paraId="5629216F" w14:textId="77777777" w:rsidR="00C34F65" w:rsidRDefault="00C34F65" w:rsidP="00C34F65">
      <w:pPr>
        <w:pStyle w:val="PL"/>
      </w:pPr>
      <w:r>
        <w:t xml:space="preserve">      key idx;</w:t>
      </w:r>
    </w:p>
    <w:p w14:paraId="02F48262" w14:textId="77777777" w:rsidR="00C34F65" w:rsidRDefault="00C34F65" w:rsidP="00C34F65">
      <w:pPr>
        <w:pStyle w:val="PL"/>
      </w:pPr>
      <w:r>
        <w:t xml:space="preserve">      max-elements 1;</w:t>
      </w:r>
    </w:p>
    <w:p w14:paraId="793AA205" w14:textId="77777777" w:rsidR="00C34F65" w:rsidRDefault="00C34F65" w:rsidP="00C34F65">
      <w:pPr>
        <w:pStyle w:val="PL"/>
      </w:pPr>
      <w:r>
        <w:t xml:space="preserve">      leaf idx {</w:t>
      </w:r>
    </w:p>
    <w:p w14:paraId="59669167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4EE50970" w14:textId="77777777" w:rsidR="00C34F65" w:rsidRDefault="00C34F65" w:rsidP="00C34F65">
      <w:pPr>
        <w:pStyle w:val="PL"/>
      </w:pPr>
      <w:r>
        <w:t xml:space="preserve">        type uint32;</w:t>
      </w:r>
    </w:p>
    <w:p w14:paraId="43A7F28B" w14:textId="77777777" w:rsidR="00C34F65" w:rsidRDefault="00C34F65" w:rsidP="00C34F65">
      <w:pPr>
        <w:pStyle w:val="PL"/>
      </w:pPr>
      <w:r>
        <w:t xml:space="preserve">      }</w:t>
      </w:r>
    </w:p>
    <w:p w14:paraId="1D1084B5" w14:textId="77777777" w:rsidR="00C34F65" w:rsidRDefault="00C34F65" w:rsidP="00C34F65">
      <w:pPr>
        <w:pStyle w:val="PL"/>
      </w:pPr>
      <w:r>
        <w:t xml:space="preserve">      list servAttrCom {</w:t>
      </w:r>
    </w:p>
    <w:p w14:paraId="1DBFCECD" w14:textId="77777777" w:rsidR="00C34F65" w:rsidRDefault="00C34F65" w:rsidP="00C34F65">
      <w:pPr>
        <w:pStyle w:val="PL"/>
      </w:pPr>
      <w:r>
        <w:t xml:space="preserve">        description "This list represents the common properties of service </w:t>
      </w:r>
    </w:p>
    <w:p w14:paraId="626D470B" w14:textId="77777777" w:rsidR="00C34F65" w:rsidRDefault="00C34F65" w:rsidP="00C34F65">
      <w:pPr>
        <w:pStyle w:val="PL"/>
      </w:pPr>
      <w:r>
        <w:t xml:space="preserve">          requirement related attributes.";</w:t>
      </w:r>
    </w:p>
    <w:p w14:paraId="154B5028" w14:textId="77777777" w:rsidR="00C34F65" w:rsidRDefault="00C34F65" w:rsidP="00C34F65">
      <w:pPr>
        <w:pStyle w:val="PL"/>
      </w:pPr>
      <w:r>
        <w:t xml:space="preserve">        reference "GSMA NG.116 corresponding to Attribute categories, </w:t>
      </w:r>
    </w:p>
    <w:p w14:paraId="054EDC3C" w14:textId="77777777" w:rsidR="00C34F65" w:rsidRDefault="00C34F65" w:rsidP="00C34F65">
      <w:pPr>
        <w:pStyle w:val="PL"/>
      </w:pPr>
      <w:r>
        <w:t xml:space="preserve">          tagging and exposure";</w:t>
      </w:r>
    </w:p>
    <w:p w14:paraId="3D63AB23" w14:textId="77777777" w:rsidR="00C34F65" w:rsidRDefault="00C34F65" w:rsidP="00C34F65">
      <w:pPr>
        <w:pStyle w:val="PL"/>
      </w:pPr>
      <w:r>
        <w:t xml:space="preserve">        config false;</w:t>
      </w:r>
    </w:p>
    <w:p w14:paraId="33A9202D" w14:textId="77777777" w:rsidR="00C34F65" w:rsidRDefault="00C34F65" w:rsidP="00C34F65">
      <w:pPr>
        <w:pStyle w:val="PL"/>
      </w:pPr>
      <w:r>
        <w:t xml:space="preserve">        key idx;</w:t>
      </w:r>
    </w:p>
    <w:p w14:paraId="7A443C9B" w14:textId="77777777" w:rsidR="00C34F65" w:rsidRDefault="00C34F65" w:rsidP="00C34F65">
      <w:pPr>
        <w:pStyle w:val="PL"/>
      </w:pPr>
      <w:r>
        <w:t xml:space="preserve">        max-elements 1;</w:t>
      </w:r>
    </w:p>
    <w:p w14:paraId="26D5F37B" w14:textId="77777777" w:rsidR="00C34F65" w:rsidRDefault="00C34F65" w:rsidP="00C34F65">
      <w:pPr>
        <w:pStyle w:val="PL"/>
      </w:pPr>
      <w:r>
        <w:t xml:space="preserve">        leaf idx {</w:t>
      </w:r>
    </w:p>
    <w:p w14:paraId="78EA822F" w14:textId="77777777" w:rsidR="00C34F65" w:rsidRDefault="00C34F65" w:rsidP="00C34F65">
      <w:pPr>
        <w:pStyle w:val="PL"/>
      </w:pPr>
      <w:r>
        <w:t xml:space="preserve">          description "Synthetic index for the element.";</w:t>
      </w:r>
    </w:p>
    <w:p w14:paraId="5791305F" w14:textId="77777777" w:rsidR="00C34F65" w:rsidRDefault="00C34F65" w:rsidP="00C34F65">
      <w:pPr>
        <w:pStyle w:val="PL"/>
      </w:pPr>
      <w:r>
        <w:t xml:space="preserve">          type uint32;</w:t>
      </w:r>
    </w:p>
    <w:p w14:paraId="77F98A8B" w14:textId="77777777" w:rsidR="00C34F65" w:rsidRDefault="00C34F65" w:rsidP="00C34F65">
      <w:pPr>
        <w:pStyle w:val="PL"/>
      </w:pPr>
      <w:r>
        <w:t xml:space="preserve">        }</w:t>
      </w:r>
    </w:p>
    <w:p w14:paraId="3B44F520" w14:textId="77777777" w:rsidR="00C34F65" w:rsidRDefault="00C34F65" w:rsidP="00C34F65">
      <w:pPr>
        <w:pStyle w:val="PL"/>
      </w:pPr>
      <w:r>
        <w:t xml:space="preserve">        uses ns3cmn3gpp:ServAttrComGrp;</w:t>
      </w:r>
    </w:p>
    <w:p w14:paraId="5F7CA590" w14:textId="77777777" w:rsidR="00C34F65" w:rsidRDefault="00C34F65" w:rsidP="00C34F65">
      <w:pPr>
        <w:pStyle w:val="PL"/>
      </w:pPr>
      <w:r>
        <w:t xml:space="preserve">      }</w:t>
      </w:r>
    </w:p>
    <w:p w14:paraId="4BE87674" w14:textId="77777777" w:rsidR="00C34F65" w:rsidRDefault="00C34F65" w:rsidP="00C34F65">
      <w:pPr>
        <w:pStyle w:val="PL"/>
      </w:pPr>
      <w:r>
        <w:t xml:space="preserve">      leaf availability {</w:t>
      </w:r>
    </w:p>
    <w:p w14:paraId="3015249F" w14:textId="77777777" w:rsidR="00C34F65" w:rsidRDefault="00C34F65" w:rsidP="00C34F65">
      <w:pPr>
        <w:pStyle w:val="PL"/>
      </w:pPr>
      <w:r>
        <w:t xml:space="preserve">        //Stage2 issue: Defined differently in 28.541 chapter 6, but XML </w:t>
      </w:r>
    </w:p>
    <w:p w14:paraId="362AB17E" w14:textId="77777777" w:rsidR="00C34F65" w:rsidRDefault="00C34F65" w:rsidP="00C34F65">
      <w:pPr>
        <w:pStyle w:val="PL"/>
      </w:pPr>
      <w:r>
        <w:t xml:space="preserve">        //              uses DeterminCommAvailability</w:t>
      </w:r>
    </w:p>
    <w:p w14:paraId="1EE7FE6D" w14:textId="77777777" w:rsidR="00C34F65" w:rsidRDefault="00C34F65" w:rsidP="00C34F65">
      <w:pPr>
        <w:pStyle w:val="PL"/>
      </w:pPr>
      <w:r>
        <w:t xml:space="preserve">        config false;</w:t>
      </w:r>
    </w:p>
    <w:p w14:paraId="4518524C" w14:textId="77777777" w:rsidR="00C34F65" w:rsidRDefault="00C34F65" w:rsidP="00C34F65">
      <w:pPr>
        <w:pStyle w:val="PL"/>
      </w:pPr>
      <w:r>
        <w:t xml:space="preserve">        type ns3cmn3gpp:DeterminCommAvailability;</w:t>
      </w:r>
    </w:p>
    <w:p w14:paraId="5119F803" w14:textId="77777777" w:rsidR="00C34F65" w:rsidRDefault="00C34F65" w:rsidP="00C34F65">
      <w:pPr>
        <w:pStyle w:val="PL"/>
      </w:pPr>
      <w:r>
        <w:t xml:space="preserve">      }</w:t>
      </w:r>
    </w:p>
    <w:p w14:paraId="6C4C7317" w14:textId="77777777" w:rsidR="00C34F65" w:rsidRDefault="00C34F65" w:rsidP="00C34F65">
      <w:pPr>
        <w:pStyle w:val="PL"/>
      </w:pPr>
      <w:r>
        <w:t xml:space="preserve">      leaf periodicityList {</w:t>
      </w:r>
    </w:p>
    <w:p w14:paraId="4BE817B1" w14:textId="77777777" w:rsidR="00C34F65" w:rsidRDefault="00C34F65" w:rsidP="00C34F65">
      <w:pPr>
        <w:pStyle w:val="PL"/>
      </w:pPr>
      <w:r>
        <w:t xml:space="preserve">        //Stage2 issue: Not defined in 28.541 chapter 6. XML and YAML </w:t>
      </w:r>
    </w:p>
    <w:p w14:paraId="21E1AF27" w14:textId="77777777" w:rsidR="00C34F65" w:rsidRDefault="00C34F65" w:rsidP="00C34F65">
      <w:pPr>
        <w:pStyle w:val="PL"/>
      </w:pPr>
      <w:r>
        <w:t xml:space="preserve">        //              says "string".</w:t>
      </w:r>
    </w:p>
    <w:p w14:paraId="6A093A71" w14:textId="77777777" w:rsidR="00C34F65" w:rsidRDefault="00C34F65" w:rsidP="00C34F65">
      <w:pPr>
        <w:pStyle w:val="PL"/>
      </w:pPr>
      <w:r>
        <w:t xml:space="preserve">        type string;</w:t>
      </w:r>
    </w:p>
    <w:p w14:paraId="7F13E1A1" w14:textId="77777777" w:rsidR="00C34F65" w:rsidRDefault="00C34F65" w:rsidP="00C34F65">
      <w:pPr>
        <w:pStyle w:val="PL"/>
      </w:pPr>
      <w:r>
        <w:t xml:space="preserve">      }</w:t>
      </w:r>
    </w:p>
    <w:p w14:paraId="38C3E2DD" w14:textId="77777777" w:rsidR="00C34F65" w:rsidRDefault="00C34F65" w:rsidP="00C34F65">
      <w:pPr>
        <w:pStyle w:val="PL"/>
      </w:pPr>
      <w:r>
        <w:t xml:space="preserve">    }</w:t>
      </w:r>
    </w:p>
    <w:p w14:paraId="4DE2F80C" w14:textId="77777777" w:rsidR="00C34F65" w:rsidRDefault="00C34F65" w:rsidP="00C34F65">
      <w:pPr>
        <w:pStyle w:val="PL"/>
      </w:pPr>
      <w:r>
        <w:t xml:space="preserve">    leaf survivalTime {</w:t>
      </w:r>
    </w:p>
    <w:p w14:paraId="1752D44E" w14:textId="77777777" w:rsidR="00C34F65" w:rsidRDefault="00C34F65" w:rsidP="00C34F65">
      <w:pPr>
        <w:pStyle w:val="PL"/>
      </w:pPr>
      <w:r>
        <w:t xml:space="preserve">      description "An attribute specifies the time that an application </w:t>
      </w:r>
    </w:p>
    <w:p w14:paraId="5FA7760C" w14:textId="77777777" w:rsidR="00C34F65" w:rsidRDefault="00C34F65" w:rsidP="00C34F65">
      <w:pPr>
        <w:pStyle w:val="PL"/>
      </w:pPr>
      <w:r>
        <w:t xml:space="preserve">        consuming a communication service may continue without an </w:t>
      </w:r>
    </w:p>
    <w:p w14:paraId="36688FAA" w14:textId="77777777" w:rsidR="00C34F65" w:rsidRDefault="00C34F65" w:rsidP="00C34F65">
      <w:pPr>
        <w:pStyle w:val="PL"/>
      </w:pPr>
      <w:r>
        <w:t xml:space="preserve">        anticipated message.";</w:t>
      </w:r>
    </w:p>
    <w:p w14:paraId="645C3669" w14:textId="77777777" w:rsidR="00C34F65" w:rsidRDefault="00C34F65" w:rsidP="00C34F65">
      <w:pPr>
        <w:pStyle w:val="PL"/>
      </w:pPr>
      <w:r>
        <w:t xml:space="preserve">      reference "TS 22.104 clause 5";</w:t>
      </w:r>
    </w:p>
    <w:p w14:paraId="40A04930" w14:textId="77777777" w:rsidR="00C34F65" w:rsidRDefault="00C34F65" w:rsidP="00C34F65">
      <w:pPr>
        <w:pStyle w:val="PL"/>
      </w:pPr>
      <w:r>
        <w:t xml:space="preserve">      type string;</w:t>
      </w:r>
    </w:p>
    <w:p w14:paraId="6024979E" w14:textId="77777777" w:rsidR="00C34F65" w:rsidRDefault="00C34F65" w:rsidP="00C34F65">
      <w:pPr>
        <w:pStyle w:val="PL"/>
      </w:pPr>
      <w:r>
        <w:lastRenderedPageBreak/>
        <w:t xml:space="preserve">    }</w:t>
      </w:r>
    </w:p>
    <w:p w14:paraId="76D978CA" w14:textId="77777777" w:rsidR="00C34F65" w:rsidRDefault="00C34F65" w:rsidP="00C34F65">
      <w:pPr>
        <w:pStyle w:val="PL"/>
      </w:pPr>
      <w:r>
        <w:t xml:space="preserve">    list positioning {</w:t>
      </w:r>
    </w:p>
    <w:p w14:paraId="0FFBC8E8" w14:textId="77777777" w:rsidR="00C34F65" w:rsidRDefault="00C34F65" w:rsidP="00C34F65">
      <w:pPr>
        <w:pStyle w:val="PL"/>
      </w:pPr>
      <w:r>
        <w:t xml:space="preserve">      min-elements 1;</w:t>
      </w:r>
    </w:p>
    <w:p w14:paraId="495738EF" w14:textId="77777777" w:rsidR="00C34F65" w:rsidRDefault="00C34F65" w:rsidP="00C34F65">
      <w:pPr>
        <w:pStyle w:val="PL"/>
      </w:pPr>
      <w:r>
        <w:t xml:space="preserve">      max-elements 1;</w:t>
      </w:r>
    </w:p>
    <w:p w14:paraId="322FFBB2" w14:textId="77777777" w:rsidR="00C34F65" w:rsidRDefault="00C34F65" w:rsidP="00C34F65">
      <w:pPr>
        <w:pStyle w:val="PL"/>
      </w:pPr>
      <w:r>
        <w:t xml:space="preserve">      description "Specifies whether the RAN domain of the network slice </w:t>
      </w:r>
    </w:p>
    <w:p w14:paraId="75D7B174" w14:textId="77777777" w:rsidR="00C34F65" w:rsidRDefault="00C34F65" w:rsidP="00C34F65">
      <w:pPr>
        <w:pStyle w:val="PL"/>
      </w:pPr>
      <w:r>
        <w:t xml:space="preserve">        provides geo-localization methods or supporting methods.";</w:t>
      </w:r>
    </w:p>
    <w:p w14:paraId="6EBFAE84" w14:textId="77777777" w:rsidR="00C34F65" w:rsidRDefault="00C34F65" w:rsidP="00C34F65">
      <w:pPr>
        <w:pStyle w:val="PL"/>
      </w:pPr>
      <w:r>
        <w:t xml:space="preserve">      reference "Clause 3.4.20 of NG.116 [50].";</w:t>
      </w:r>
    </w:p>
    <w:p w14:paraId="4A96F610" w14:textId="77777777" w:rsidR="00C34F65" w:rsidRDefault="00C34F65" w:rsidP="00C34F65">
      <w:pPr>
        <w:pStyle w:val="PL"/>
      </w:pPr>
      <w:r>
        <w:t xml:space="preserve">      uses PositioningRANSubnetGrp;</w:t>
      </w:r>
    </w:p>
    <w:p w14:paraId="1C6AA43F" w14:textId="77777777" w:rsidR="00C34F65" w:rsidRDefault="00C34F65" w:rsidP="00C34F65">
      <w:pPr>
        <w:pStyle w:val="PL"/>
      </w:pPr>
      <w:r>
        <w:t xml:space="preserve">    }</w:t>
      </w:r>
    </w:p>
    <w:p w14:paraId="422BD5F6" w14:textId="77777777" w:rsidR="00C34F65" w:rsidRDefault="00C34F65" w:rsidP="00C34F65">
      <w:pPr>
        <w:pStyle w:val="PL"/>
      </w:pPr>
      <w:r>
        <w:t xml:space="preserve">  }</w:t>
      </w:r>
    </w:p>
    <w:p w14:paraId="26BC0660" w14:textId="77777777" w:rsidR="00C34F65" w:rsidRDefault="00C34F65" w:rsidP="00C34F65">
      <w:pPr>
        <w:pStyle w:val="PL"/>
      </w:pPr>
    </w:p>
    <w:p w14:paraId="164D59B5" w14:textId="77777777" w:rsidR="00C34F65" w:rsidRDefault="00C34F65" w:rsidP="00C34F65">
      <w:pPr>
        <w:pStyle w:val="PL"/>
      </w:pPr>
      <w:r>
        <w:t xml:space="preserve">  grouping SliceProfileGrp {</w:t>
      </w:r>
    </w:p>
    <w:p w14:paraId="30773D83" w14:textId="77777777" w:rsidR="00C34F65" w:rsidRDefault="00C34F65" w:rsidP="00C34F65">
      <w:pPr>
        <w:pStyle w:val="PL"/>
      </w:pPr>
      <w:r>
        <w:t xml:space="preserve">    leaf sliceProfileId {</w:t>
      </w:r>
    </w:p>
    <w:p w14:paraId="697F8C60" w14:textId="77777777" w:rsidR="00C34F65" w:rsidRDefault="00C34F65" w:rsidP="00C34F65">
      <w:pPr>
        <w:pStyle w:val="PL"/>
      </w:pPr>
      <w:r>
        <w:t xml:space="preserve">      description "A unique identifier of the property of network slice </w:t>
      </w:r>
    </w:p>
    <w:p w14:paraId="5D392B25" w14:textId="77777777" w:rsidR="00C34F65" w:rsidRDefault="00C34F65" w:rsidP="00C34F65">
      <w:pPr>
        <w:pStyle w:val="PL"/>
      </w:pPr>
      <w:r>
        <w:t xml:space="preserve">        subnet related requirement should be supported by the network </w:t>
      </w:r>
    </w:p>
    <w:p w14:paraId="75391656" w14:textId="77777777" w:rsidR="00C34F65" w:rsidRDefault="00C34F65" w:rsidP="00C34F65">
      <w:pPr>
        <w:pStyle w:val="PL"/>
      </w:pPr>
      <w:r>
        <w:t xml:space="preserve">        slice subnet instance.";</w:t>
      </w:r>
    </w:p>
    <w:p w14:paraId="2A1AD0AA" w14:textId="77777777" w:rsidR="00C34F65" w:rsidRDefault="00C34F65" w:rsidP="00C34F65">
      <w:pPr>
        <w:pStyle w:val="PL"/>
      </w:pPr>
      <w:r>
        <w:t xml:space="preserve">      type types3gpp:DistinguishedName;</w:t>
      </w:r>
    </w:p>
    <w:p w14:paraId="61C3C121" w14:textId="77777777" w:rsidR="00C34F65" w:rsidRDefault="00C34F65" w:rsidP="00C34F65">
      <w:pPr>
        <w:pStyle w:val="PL"/>
      </w:pPr>
      <w:r>
        <w:t xml:space="preserve">    }</w:t>
      </w:r>
    </w:p>
    <w:p w14:paraId="2DD4F1BF" w14:textId="77777777" w:rsidR="00C34F65" w:rsidRDefault="00C34F65" w:rsidP="00C34F65">
      <w:pPr>
        <w:pStyle w:val="PL"/>
      </w:pPr>
      <w:r>
        <w:t xml:space="preserve">    </w:t>
      </w:r>
    </w:p>
    <w:p w14:paraId="5D4AEF4C" w14:textId="77777777" w:rsidR="00C34F65" w:rsidRDefault="00C34F65" w:rsidP="00C34F65">
      <w:pPr>
        <w:pStyle w:val="PL"/>
      </w:pPr>
      <w:r>
        <w:t xml:space="preserve">    list sNSSAIList {</w:t>
      </w:r>
    </w:p>
    <w:p w14:paraId="1ECB1851" w14:textId="77777777" w:rsidR="00C34F65" w:rsidRDefault="00C34F65" w:rsidP="00C34F65">
      <w:pPr>
        <w:pStyle w:val="PL"/>
      </w:pPr>
      <w:r>
        <w:t xml:space="preserve">      description "List of S-NSSAIs the managed object is capable of </w:t>
      </w:r>
    </w:p>
    <w:p w14:paraId="7070AFDE" w14:textId="77777777" w:rsidR="00C34F65" w:rsidRDefault="00C34F65" w:rsidP="00C34F65">
      <w:pPr>
        <w:pStyle w:val="PL"/>
      </w:pPr>
      <w:r>
        <w:t xml:space="preserve">        supporting. (Single Network Slice Selection Assistance Information)</w:t>
      </w:r>
    </w:p>
    <w:p w14:paraId="2E17CCB0" w14:textId="77777777" w:rsidR="00C34F65" w:rsidRDefault="00C34F65" w:rsidP="00C34F65">
      <w:pPr>
        <w:pStyle w:val="PL"/>
      </w:pPr>
      <w:r>
        <w:t xml:space="preserve">        An S-NSSAI has an SST (Slice/Service type) and an optional SD</w:t>
      </w:r>
    </w:p>
    <w:p w14:paraId="62144B49" w14:textId="77777777" w:rsidR="00C34F65" w:rsidRDefault="00C34F65" w:rsidP="00C34F65">
      <w:pPr>
        <w:pStyle w:val="PL"/>
      </w:pPr>
      <w:r>
        <w:t xml:space="preserve">        (Slice Differentiator) field.";</w:t>
      </w:r>
    </w:p>
    <w:p w14:paraId="3F991712" w14:textId="77777777" w:rsidR="00C34F65" w:rsidRDefault="00C34F65" w:rsidP="00C34F65">
      <w:pPr>
        <w:pStyle w:val="PL"/>
      </w:pPr>
      <w:r>
        <w:t xml:space="preserve">      key idx;</w:t>
      </w:r>
    </w:p>
    <w:p w14:paraId="6F16E86D" w14:textId="77777777" w:rsidR="00C34F65" w:rsidRDefault="00C34F65" w:rsidP="00C34F65">
      <w:pPr>
        <w:pStyle w:val="PL"/>
      </w:pPr>
      <w:r>
        <w:t xml:space="preserve">      unique "sst sd";</w:t>
      </w:r>
    </w:p>
    <w:p w14:paraId="5CDF8419" w14:textId="77777777" w:rsidR="00C34F65" w:rsidRDefault="00C34F65" w:rsidP="00C34F65">
      <w:pPr>
        <w:pStyle w:val="PL"/>
      </w:pPr>
      <w:r>
        <w:t xml:space="preserve">      leaf idx {</w:t>
      </w:r>
    </w:p>
    <w:p w14:paraId="05DB9F82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5582EB55" w14:textId="77777777" w:rsidR="00C34F65" w:rsidRDefault="00C34F65" w:rsidP="00C34F65">
      <w:pPr>
        <w:pStyle w:val="PL"/>
      </w:pPr>
      <w:r>
        <w:t xml:space="preserve">        type uint32;</w:t>
      </w:r>
    </w:p>
    <w:p w14:paraId="1A8B030F" w14:textId="77777777" w:rsidR="00C34F65" w:rsidRDefault="00C34F65" w:rsidP="00C34F65">
      <w:pPr>
        <w:pStyle w:val="PL"/>
      </w:pPr>
      <w:r>
        <w:t xml:space="preserve">      }</w:t>
      </w:r>
    </w:p>
    <w:p w14:paraId="62010E7E" w14:textId="77777777" w:rsidR="00C34F65" w:rsidRDefault="00C34F65" w:rsidP="00C34F65">
      <w:pPr>
        <w:pStyle w:val="PL"/>
      </w:pPr>
      <w:r>
        <w:t xml:space="preserve">      uses types5g3gpp:SNssai;</w:t>
      </w:r>
    </w:p>
    <w:p w14:paraId="5D95F2E1" w14:textId="77777777" w:rsidR="00C34F65" w:rsidRDefault="00C34F65" w:rsidP="00C34F65">
      <w:pPr>
        <w:pStyle w:val="PL"/>
      </w:pPr>
      <w:r>
        <w:t xml:space="preserve">    }</w:t>
      </w:r>
    </w:p>
    <w:p w14:paraId="5C938C49" w14:textId="77777777" w:rsidR="00C34F65" w:rsidRDefault="00C34F65" w:rsidP="00C34F65">
      <w:pPr>
        <w:pStyle w:val="PL"/>
      </w:pPr>
      <w:r>
        <w:t xml:space="preserve">    </w:t>
      </w:r>
    </w:p>
    <w:p w14:paraId="2379B19A" w14:textId="77777777" w:rsidR="00C34F65" w:rsidRDefault="00C34F65" w:rsidP="00C34F65">
      <w:pPr>
        <w:pStyle w:val="PL"/>
      </w:pPr>
      <w:r>
        <w:t xml:space="preserve">    list pLMNIdList {</w:t>
      </w:r>
    </w:p>
    <w:p w14:paraId="0E9F15B3" w14:textId="77777777" w:rsidR="00C34F65" w:rsidRDefault="00C34F65" w:rsidP="00C34F65">
      <w:pPr>
        <w:pStyle w:val="PL"/>
      </w:pPr>
      <w:r>
        <w:t xml:space="preserve">      description "List of at most six entries of PLMN Identifiers, but at </w:t>
      </w:r>
    </w:p>
    <w:p w14:paraId="081022B6" w14:textId="77777777" w:rsidR="00C34F65" w:rsidRDefault="00C34F65" w:rsidP="00C34F65">
      <w:pPr>
        <w:pStyle w:val="PL"/>
      </w:pPr>
      <w:r>
        <w:t xml:space="preserve">        least one (the primary PLMN Id).  The PLMN Identifier is composed </w:t>
      </w:r>
    </w:p>
    <w:p w14:paraId="6E1059CF" w14:textId="77777777" w:rsidR="00C34F65" w:rsidRDefault="00C34F65" w:rsidP="00C34F65">
      <w:pPr>
        <w:pStyle w:val="PL"/>
      </w:pPr>
      <w:r>
        <w:t xml:space="preserve">        of a Mobile Country Code (MCC) and a Mobile Network Code (MNC).";</w:t>
      </w:r>
    </w:p>
    <w:p w14:paraId="04525529" w14:textId="77777777" w:rsidR="00C34F65" w:rsidRDefault="00C34F65" w:rsidP="00C34F65">
      <w:pPr>
        <w:pStyle w:val="PL"/>
      </w:pPr>
      <w:r>
        <w:t xml:space="preserve">      min-elements 1;</w:t>
      </w:r>
    </w:p>
    <w:p w14:paraId="6599BC37" w14:textId="77777777" w:rsidR="00C34F65" w:rsidRDefault="00C34F65" w:rsidP="00C34F65">
      <w:pPr>
        <w:pStyle w:val="PL"/>
      </w:pPr>
      <w:r>
        <w:t xml:space="preserve">      max-elements 6;</w:t>
      </w:r>
    </w:p>
    <w:p w14:paraId="55D67E45" w14:textId="77777777" w:rsidR="00C34F65" w:rsidRDefault="00C34F65" w:rsidP="00C34F65">
      <w:pPr>
        <w:pStyle w:val="PL"/>
      </w:pPr>
      <w:r>
        <w:t xml:space="preserve">      key "mcc mnc";</w:t>
      </w:r>
    </w:p>
    <w:p w14:paraId="20B6F350" w14:textId="77777777" w:rsidR="00C34F65" w:rsidRDefault="00C34F65" w:rsidP="00C34F65">
      <w:pPr>
        <w:pStyle w:val="PL"/>
      </w:pPr>
      <w:r>
        <w:t xml:space="preserve">      ordered-by user;</w:t>
      </w:r>
    </w:p>
    <w:p w14:paraId="25A0FA2A" w14:textId="77777777" w:rsidR="00C34F65" w:rsidRDefault="00C34F65" w:rsidP="00C34F65">
      <w:pPr>
        <w:pStyle w:val="PL"/>
      </w:pPr>
      <w:r>
        <w:t xml:space="preserve">      uses types3gpp:PLMNId;</w:t>
      </w:r>
    </w:p>
    <w:p w14:paraId="2BA9D648" w14:textId="77777777" w:rsidR="00C34F65" w:rsidRDefault="00C34F65" w:rsidP="00C34F65">
      <w:pPr>
        <w:pStyle w:val="PL"/>
      </w:pPr>
      <w:r>
        <w:t xml:space="preserve">    }</w:t>
      </w:r>
    </w:p>
    <w:p w14:paraId="2D8E4466" w14:textId="77777777" w:rsidR="00C34F65" w:rsidRDefault="00C34F65" w:rsidP="00C34F65">
      <w:pPr>
        <w:pStyle w:val="PL"/>
      </w:pPr>
      <w:r>
        <w:t xml:space="preserve">    </w:t>
      </w:r>
    </w:p>
    <w:p w14:paraId="45E2D864" w14:textId="77777777" w:rsidR="00C34F65" w:rsidRDefault="00C34F65" w:rsidP="00C34F65">
      <w:pPr>
        <w:pStyle w:val="PL"/>
      </w:pPr>
      <w:r>
        <w:t xml:space="preserve">    leaf maxNumberofUEs {</w:t>
      </w:r>
    </w:p>
    <w:p w14:paraId="2A945E47" w14:textId="77777777" w:rsidR="00C34F65" w:rsidRDefault="00C34F65" w:rsidP="00C34F65">
      <w:pPr>
        <w:pStyle w:val="PL"/>
      </w:pPr>
      <w:r>
        <w:t xml:space="preserve">      description "Specifies the maximum number of UEs may simultaneously </w:t>
      </w:r>
    </w:p>
    <w:p w14:paraId="18F19D7E" w14:textId="77777777" w:rsidR="00C34F65" w:rsidRDefault="00C34F65" w:rsidP="00C34F65">
      <w:pPr>
        <w:pStyle w:val="PL"/>
      </w:pPr>
      <w:r>
        <w:t xml:space="preserve">        access the network slice instance.";</w:t>
      </w:r>
    </w:p>
    <w:p w14:paraId="08339A22" w14:textId="77777777" w:rsidR="00C34F65" w:rsidRDefault="00C34F65" w:rsidP="00C34F65">
      <w:pPr>
        <w:pStyle w:val="PL"/>
      </w:pPr>
      <w:r>
        <w:t xml:space="preserve">      //optional support</w:t>
      </w:r>
    </w:p>
    <w:p w14:paraId="3EACB609" w14:textId="77777777" w:rsidR="00C34F65" w:rsidRDefault="00C34F65" w:rsidP="00C34F65">
      <w:pPr>
        <w:pStyle w:val="PL"/>
      </w:pPr>
      <w:r>
        <w:t xml:space="preserve">      mandatory true;</w:t>
      </w:r>
    </w:p>
    <w:p w14:paraId="02D04D24" w14:textId="77777777" w:rsidR="00C34F65" w:rsidRDefault="00C34F65" w:rsidP="00C34F65">
      <w:pPr>
        <w:pStyle w:val="PL"/>
      </w:pPr>
      <w:r>
        <w:t xml:space="preserve">      type uint64;</w:t>
      </w:r>
    </w:p>
    <w:p w14:paraId="0C2C17B4" w14:textId="77777777" w:rsidR="00C34F65" w:rsidRDefault="00C34F65" w:rsidP="00C34F65">
      <w:pPr>
        <w:pStyle w:val="PL"/>
      </w:pPr>
      <w:r>
        <w:t xml:space="preserve">    }</w:t>
      </w:r>
    </w:p>
    <w:p w14:paraId="1295FBA9" w14:textId="77777777" w:rsidR="00C34F65" w:rsidRDefault="00C34F65" w:rsidP="00C34F65">
      <w:pPr>
        <w:pStyle w:val="PL"/>
      </w:pPr>
      <w:r>
        <w:t xml:space="preserve">    </w:t>
      </w:r>
    </w:p>
    <w:p w14:paraId="1EE42D65" w14:textId="77777777" w:rsidR="00C34F65" w:rsidRDefault="00C34F65" w:rsidP="00C34F65">
      <w:pPr>
        <w:pStyle w:val="PL"/>
      </w:pPr>
      <w:r>
        <w:t xml:space="preserve">    leaf-list coverageAreaTAList {</w:t>
      </w:r>
    </w:p>
    <w:p w14:paraId="32AE5053" w14:textId="77777777" w:rsidR="00C34F65" w:rsidRDefault="00C34F65" w:rsidP="00C34F65">
      <w:pPr>
        <w:pStyle w:val="PL"/>
      </w:pPr>
      <w:r>
        <w:t xml:space="preserve">      description "A list of TrackingAreas where the NSI can be selected.";</w:t>
      </w:r>
    </w:p>
    <w:p w14:paraId="644C4D10" w14:textId="77777777" w:rsidR="00C34F65" w:rsidRDefault="00C34F65" w:rsidP="00C34F65">
      <w:pPr>
        <w:pStyle w:val="PL"/>
      </w:pPr>
      <w:r>
        <w:t xml:space="preserve">      //optional support</w:t>
      </w:r>
    </w:p>
    <w:p w14:paraId="5E355D41" w14:textId="77777777" w:rsidR="00C34F65" w:rsidRDefault="00C34F65" w:rsidP="00C34F65">
      <w:pPr>
        <w:pStyle w:val="PL"/>
      </w:pPr>
      <w:r>
        <w:t xml:space="preserve">      min-elements 1;</w:t>
      </w:r>
    </w:p>
    <w:p w14:paraId="40476121" w14:textId="77777777" w:rsidR="00C34F65" w:rsidRDefault="00C34F65" w:rsidP="00C34F65">
      <w:pPr>
        <w:pStyle w:val="PL"/>
      </w:pPr>
      <w:r>
        <w:t xml:space="preserve">      type types3gpp:Tac;</w:t>
      </w:r>
    </w:p>
    <w:p w14:paraId="0D65F2A7" w14:textId="77777777" w:rsidR="00C34F65" w:rsidRDefault="00C34F65" w:rsidP="00C34F65">
      <w:pPr>
        <w:pStyle w:val="PL"/>
      </w:pPr>
      <w:r>
        <w:t xml:space="preserve">    }</w:t>
      </w:r>
    </w:p>
    <w:p w14:paraId="1B1AA4F8" w14:textId="77777777" w:rsidR="00C34F65" w:rsidRDefault="00C34F65" w:rsidP="00C34F65">
      <w:pPr>
        <w:pStyle w:val="PL"/>
      </w:pPr>
      <w:r>
        <w:t xml:space="preserve">    </w:t>
      </w:r>
    </w:p>
    <w:p w14:paraId="68378FB0" w14:textId="77777777" w:rsidR="00C34F65" w:rsidRDefault="00C34F65" w:rsidP="00C34F65">
      <w:pPr>
        <w:pStyle w:val="PL"/>
      </w:pPr>
      <w:r>
        <w:t xml:space="preserve">    leaf latency {</w:t>
      </w:r>
    </w:p>
    <w:p w14:paraId="36904BB9" w14:textId="77777777" w:rsidR="00C34F65" w:rsidRDefault="00C34F65" w:rsidP="00C34F65">
      <w:pPr>
        <w:pStyle w:val="PL"/>
      </w:pPr>
      <w:r>
        <w:t xml:space="preserve">      description "The packet transmission latency (milliseconds) through </w:t>
      </w:r>
    </w:p>
    <w:p w14:paraId="58B5CA8D" w14:textId="77777777" w:rsidR="00C34F65" w:rsidRDefault="00C34F65" w:rsidP="00C34F65">
      <w:pPr>
        <w:pStyle w:val="PL"/>
      </w:pPr>
      <w:r>
        <w:t xml:space="preserve">        the RAN, CN, and TN part of 5G network, used to evaluate </w:t>
      </w:r>
    </w:p>
    <w:p w14:paraId="512874F7" w14:textId="77777777" w:rsidR="00C34F65" w:rsidRDefault="00C34F65" w:rsidP="00C34F65">
      <w:pPr>
        <w:pStyle w:val="PL"/>
      </w:pPr>
      <w:r>
        <w:t xml:space="preserve">        utilization performance of the end-to-end network slice instance.";</w:t>
      </w:r>
    </w:p>
    <w:p w14:paraId="181BF73B" w14:textId="77777777" w:rsidR="00C34F65" w:rsidRDefault="00C34F65" w:rsidP="00C34F65">
      <w:pPr>
        <w:pStyle w:val="PL"/>
      </w:pPr>
      <w:r>
        <w:t xml:space="preserve">      reference "3GPP TS 28.554 clause 6.3.1";</w:t>
      </w:r>
    </w:p>
    <w:p w14:paraId="03E86190" w14:textId="77777777" w:rsidR="00C34F65" w:rsidRDefault="00C34F65" w:rsidP="00C34F65">
      <w:pPr>
        <w:pStyle w:val="PL"/>
      </w:pPr>
      <w:r>
        <w:t xml:space="preserve">      //optional support</w:t>
      </w:r>
    </w:p>
    <w:p w14:paraId="04F37D99" w14:textId="77777777" w:rsidR="00C34F65" w:rsidRDefault="00C34F65" w:rsidP="00C34F65">
      <w:pPr>
        <w:pStyle w:val="PL"/>
      </w:pPr>
      <w:r>
        <w:t xml:space="preserve">      mandatory true;</w:t>
      </w:r>
    </w:p>
    <w:p w14:paraId="0C261779" w14:textId="77777777" w:rsidR="00C34F65" w:rsidRDefault="00C34F65" w:rsidP="00C34F65">
      <w:pPr>
        <w:pStyle w:val="PL"/>
      </w:pPr>
      <w:r>
        <w:t xml:space="preserve">      type uint16;</w:t>
      </w:r>
    </w:p>
    <w:p w14:paraId="2C5F3BF9" w14:textId="77777777" w:rsidR="00C34F65" w:rsidRDefault="00C34F65" w:rsidP="00C34F65">
      <w:pPr>
        <w:pStyle w:val="PL"/>
      </w:pPr>
      <w:r>
        <w:t xml:space="preserve">      units milliseconds;</w:t>
      </w:r>
    </w:p>
    <w:p w14:paraId="5C8C9014" w14:textId="77777777" w:rsidR="00C34F65" w:rsidRDefault="00C34F65" w:rsidP="00C34F65">
      <w:pPr>
        <w:pStyle w:val="PL"/>
      </w:pPr>
      <w:r>
        <w:t xml:space="preserve">    }</w:t>
      </w:r>
    </w:p>
    <w:p w14:paraId="17803A31" w14:textId="77777777" w:rsidR="00C34F65" w:rsidRDefault="00C34F65" w:rsidP="00C34F65">
      <w:pPr>
        <w:pStyle w:val="PL"/>
      </w:pPr>
      <w:r>
        <w:t xml:space="preserve">    </w:t>
      </w:r>
    </w:p>
    <w:p w14:paraId="2D4524FF" w14:textId="77777777" w:rsidR="00C34F65" w:rsidRDefault="00C34F65" w:rsidP="00C34F65">
      <w:pPr>
        <w:pStyle w:val="PL"/>
      </w:pPr>
      <w:r>
        <w:t xml:space="preserve">    leaf uEMobilityLevel {</w:t>
      </w:r>
    </w:p>
    <w:p w14:paraId="50A91125" w14:textId="77777777" w:rsidR="00C34F65" w:rsidRDefault="00C34F65" w:rsidP="00C34F65">
      <w:pPr>
        <w:pStyle w:val="PL"/>
      </w:pPr>
      <w:r>
        <w:t xml:space="preserve">      description "The mobility level of UE accessing the network slice </w:t>
      </w:r>
    </w:p>
    <w:p w14:paraId="01038F5D" w14:textId="77777777" w:rsidR="00C34F65" w:rsidRDefault="00C34F65" w:rsidP="00C34F65">
      <w:pPr>
        <w:pStyle w:val="PL"/>
      </w:pPr>
      <w:r>
        <w:t xml:space="preserve">        instance.";</w:t>
      </w:r>
    </w:p>
    <w:p w14:paraId="009F8AE0" w14:textId="77777777" w:rsidR="00C34F65" w:rsidRDefault="00C34F65" w:rsidP="00C34F65">
      <w:pPr>
        <w:pStyle w:val="PL"/>
      </w:pPr>
      <w:r>
        <w:t xml:space="preserve">      //optional support</w:t>
      </w:r>
    </w:p>
    <w:p w14:paraId="039F6DAD" w14:textId="77777777" w:rsidR="00C34F65" w:rsidRDefault="00C34F65" w:rsidP="00C34F65">
      <w:pPr>
        <w:pStyle w:val="PL"/>
      </w:pPr>
      <w:r>
        <w:t xml:space="preserve">      type types3gpp:UeMobilityLevel;</w:t>
      </w:r>
    </w:p>
    <w:p w14:paraId="163F2A9A" w14:textId="77777777" w:rsidR="00C34F65" w:rsidRDefault="00C34F65" w:rsidP="00C34F65">
      <w:pPr>
        <w:pStyle w:val="PL"/>
      </w:pPr>
      <w:r>
        <w:t xml:space="preserve">    }</w:t>
      </w:r>
    </w:p>
    <w:p w14:paraId="1052093F" w14:textId="77777777" w:rsidR="00C34F65" w:rsidRDefault="00C34F65" w:rsidP="00C34F65">
      <w:pPr>
        <w:pStyle w:val="PL"/>
      </w:pPr>
      <w:r>
        <w:t xml:space="preserve">    </w:t>
      </w:r>
    </w:p>
    <w:p w14:paraId="36397234" w14:textId="77777777" w:rsidR="00C34F65" w:rsidRDefault="00C34F65" w:rsidP="00C34F65">
      <w:pPr>
        <w:pStyle w:val="PL"/>
      </w:pPr>
      <w:r>
        <w:t xml:space="preserve">    leaf resourceSharingLevel {</w:t>
      </w:r>
    </w:p>
    <w:p w14:paraId="54DF1732" w14:textId="77777777" w:rsidR="00C34F65" w:rsidRDefault="00C34F65" w:rsidP="00C34F65">
      <w:pPr>
        <w:pStyle w:val="PL"/>
      </w:pPr>
      <w:r>
        <w:lastRenderedPageBreak/>
        <w:t xml:space="preserve">      description "Specifies whether the resources to be allocated to the </w:t>
      </w:r>
    </w:p>
    <w:p w14:paraId="0D89BEFF" w14:textId="77777777" w:rsidR="00C34F65" w:rsidRDefault="00C34F65" w:rsidP="00C34F65">
      <w:pPr>
        <w:pStyle w:val="PL"/>
      </w:pPr>
      <w:r>
        <w:t xml:space="preserve">        network slice subnet  instance may be shared with another network </w:t>
      </w:r>
    </w:p>
    <w:p w14:paraId="7870EA57" w14:textId="77777777" w:rsidR="00C34F65" w:rsidRDefault="00C34F65" w:rsidP="00C34F65">
      <w:pPr>
        <w:pStyle w:val="PL"/>
      </w:pPr>
      <w:r>
        <w:t xml:space="preserve">        slice subnet instance(s).";</w:t>
      </w:r>
    </w:p>
    <w:p w14:paraId="1EDB042B" w14:textId="77777777" w:rsidR="00C34F65" w:rsidRDefault="00C34F65" w:rsidP="00C34F65">
      <w:pPr>
        <w:pStyle w:val="PL"/>
      </w:pPr>
      <w:r>
        <w:t xml:space="preserve">      //optional support</w:t>
      </w:r>
    </w:p>
    <w:p w14:paraId="533BA323" w14:textId="77777777" w:rsidR="00C34F65" w:rsidRDefault="00C34F65" w:rsidP="00C34F65">
      <w:pPr>
        <w:pStyle w:val="PL"/>
      </w:pPr>
      <w:r>
        <w:t xml:space="preserve">      type types3gpp:ResourceSharingLevel;</w:t>
      </w:r>
    </w:p>
    <w:p w14:paraId="31EE546D" w14:textId="77777777" w:rsidR="00C34F65" w:rsidRDefault="00C34F65" w:rsidP="00C34F65">
      <w:pPr>
        <w:pStyle w:val="PL"/>
      </w:pPr>
      <w:r>
        <w:t xml:space="preserve">    }</w:t>
      </w:r>
    </w:p>
    <w:p w14:paraId="1F29A3DB" w14:textId="77777777" w:rsidR="00C34F65" w:rsidRDefault="00C34F65" w:rsidP="00C34F65">
      <w:pPr>
        <w:pStyle w:val="PL"/>
      </w:pPr>
      <w:r>
        <w:t xml:space="preserve">    list CNSliceSubnetProfile {</w:t>
      </w:r>
    </w:p>
    <w:p w14:paraId="1B7FBC43" w14:textId="77777777" w:rsidR="00C34F65" w:rsidRDefault="00C34F65" w:rsidP="00C34F65">
      <w:pPr>
        <w:pStyle w:val="PL"/>
      </w:pPr>
      <w:r>
        <w:t xml:space="preserve">      description " This represents the requirements for the top slice associated with the </w:t>
      </w:r>
    </w:p>
    <w:p w14:paraId="0E66168F" w14:textId="77777777" w:rsidR="00C34F65" w:rsidRDefault="00C34F65" w:rsidP="00C34F65">
      <w:pPr>
        <w:pStyle w:val="PL"/>
      </w:pPr>
      <w:r>
        <w:tab/>
        <w:t xml:space="preserve">  network slice. ";</w:t>
      </w:r>
    </w:p>
    <w:p w14:paraId="7D7C129C" w14:textId="77777777" w:rsidR="00C34F65" w:rsidRDefault="00C34F65" w:rsidP="00C34F65">
      <w:pPr>
        <w:pStyle w:val="PL"/>
      </w:pPr>
      <w:r>
        <w:t xml:space="preserve">      key idx;</w:t>
      </w:r>
    </w:p>
    <w:p w14:paraId="1BE2E063" w14:textId="77777777" w:rsidR="00C34F65" w:rsidRDefault="00C34F65" w:rsidP="00C34F65">
      <w:pPr>
        <w:pStyle w:val="PL"/>
      </w:pPr>
      <w:r>
        <w:t xml:space="preserve">      max-elements 1;</w:t>
      </w:r>
    </w:p>
    <w:p w14:paraId="69C6F73A" w14:textId="77777777" w:rsidR="00C34F65" w:rsidRDefault="00C34F65" w:rsidP="00C34F65">
      <w:pPr>
        <w:pStyle w:val="PL"/>
      </w:pPr>
      <w:r>
        <w:t xml:space="preserve">      leaf idx {</w:t>
      </w:r>
    </w:p>
    <w:p w14:paraId="11074DEE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60455F7A" w14:textId="77777777" w:rsidR="00C34F65" w:rsidRDefault="00C34F65" w:rsidP="00C34F65">
      <w:pPr>
        <w:pStyle w:val="PL"/>
      </w:pPr>
      <w:r>
        <w:t xml:space="preserve">        type uint32;</w:t>
      </w:r>
    </w:p>
    <w:p w14:paraId="606CB81D" w14:textId="77777777" w:rsidR="00C34F65" w:rsidRDefault="00C34F65" w:rsidP="00C34F65">
      <w:pPr>
        <w:pStyle w:val="PL"/>
      </w:pPr>
      <w:r>
        <w:t xml:space="preserve">      }</w:t>
      </w:r>
    </w:p>
    <w:p w14:paraId="45E026D9" w14:textId="77777777" w:rsidR="00C34F65" w:rsidRDefault="00C34F65" w:rsidP="00C34F65">
      <w:pPr>
        <w:pStyle w:val="PL"/>
      </w:pPr>
      <w:r>
        <w:tab/>
        <w:t xml:space="preserve">  uses TopSliceSubnetProfileGrp;</w:t>
      </w:r>
    </w:p>
    <w:p w14:paraId="433F2567" w14:textId="77777777" w:rsidR="00C34F65" w:rsidRDefault="00C34F65" w:rsidP="00C34F65">
      <w:pPr>
        <w:pStyle w:val="PL"/>
      </w:pPr>
      <w:r>
        <w:t xml:space="preserve">    }</w:t>
      </w:r>
    </w:p>
    <w:p w14:paraId="688AC0B3" w14:textId="77777777" w:rsidR="00C34F65" w:rsidRDefault="00C34F65" w:rsidP="00C34F65">
      <w:pPr>
        <w:pStyle w:val="PL"/>
      </w:pPr>
      <w:r>
        <w:t xml:space="preserve">    list RANSliceSubnetProfile {</w:t>
      </w:r>
    </w:p>
    <w:p w14:paraId="2E0F7C87" w14:textId="77777777" w:rsidR="00C34F65" w:rsidRDefault="00C34F65" w:rsidP="00C34F65">
      <w:pPr>
        <w:pStyle w:val="PL"/>
      </w:pPr>
      <w:r>
        <w:t xml:space="preserve">      description " This represents the requirements for the top slice associated with the </w:t>
      </w:r>
    </w:p>
    <w:p w14:paraId="2329174B" w14:textId="77777777" w:rsidR="00C34F65" w:rsidRDefault="00C34F65" w:rsidP="00C34F65">
      <w:pPr>
        <w:pStyle w:val="PL"/>
      </w:pPr>
      <w:r>
        <w:tab/>
        <w:t xml:space="preserve">  network slice. ";</w:t>
      </w:r>
    </w:p>
    <w:p w14:paraId="7A6F6053" w14:textId="77777777" w:rsidR="00C34F65" w:rsidRDefault="00C34F65" w:rsidP="00C34F65">
      <w:pPr>
        <w:pStyle w:val="PL"/>
      </w:pPr>
      <w:r>
        <w:t xml:space="preserve">      key idx;</w:t>
      </w:r>
    </w:p>
    <w:p w14:paraId="1DCF4651" w14:textId="77777777" w:rsidR="00C34F65" w:rsidRDefault="00C34F65" w:rsidP="00C34F65">
      <w:pPr>
        <w:pStyle w:val="PL"/>
      </w:pPr>
      <w:r>
        <w:t xml:space="preserve">      max-elements 1;</w:t>
      </w:r>
    </w:p>
    <w:p w14:paraId="33C95623" w14:textId="77777777" w:rsidR="00C34F65" w:rsidRDefault="00C34F65" w:rsidP="00C34F65">
      <w:pPr>
        <w:pStyle w:val="PL"/>
      </w:pPr>
      <w:r>
        <w:t xml:space="preserve">      leaf idx {</w:t>
      </w:r>
    </w:p>
    <w:p w14:paraId="4DFA45D8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1556541A" w14:textId="77777777" w:rsidR="00C34F65" w:rsidRDefault="00C34F65" w:rsidP="00C34F65">
      <w:pPr>
        <w:pStyle w:val="PL"/>
      </w:pPr>
      <w:r>
        <w:t xml:space="preserve">        type uint32;</w:t>
      </w:r>
    </w:p>
    <w:p w14:paraId="2BE51AC0" w14:textId="77777777" w:rsidR="00C34F65" w:rsidRDefault="00C34F65" w:rsidP="00C34F65">
      <w:pPr>
        <w:pStyle w:val="PL"/>
      </w:pPr>
      <w:r>
        <w:t xml:space="preserve">      }</w:t>
      </w:r>
    </w:p>
    <w:p w14:paraId="0F3FFF29" w14:textId="77777777" w:rsidR="00C34F65" w:rsidRDefault="00C34F65" w:rsidP="00C34F65">
      <w:pPr>
        <w:pStyle w:val="PL"/>
      </w:pPr>
      <w:r>
        <w:tab/>
        <w:t xml:space="preserve">  uses TopSliceSubnetProfileGrp;</w:t>
      </w:r>
    </w:p>
    <w:p w14:paraId="252C7F58" w14:textId="77777777" w:rsidR="00C34F65" w:rsidRDefault="00C34F65" w:rsidP="00C34F65">
      <w:pPr>
        <w:pStyle w:val="PL"/>
      </w:pPr>
      <w:r>
        <w:t xml:space="preserve">    }</w:t>
      </w:r>
    </w:p>
    <w:p w14:paraId="371E1655" w14:textId="77777777" w:rsidR="00C34F65" w:rsidRDefault="00C34F65" w:rsidP="00C34F65">
      <w:pPr>
        <w:pStyle w:val="PL"/>
      </w:pPr>
      <w:r>
        <w:t xml:space="preserve">    list TopSliceSubnetProfile {</w:t>
      </w:r>
    </w:p>
    <w:p w14:paraId="184B79AC" w14:textId="77777777" w:rsidR="00C34F65" w:rsidRDefault="00C34F65" w:rsidP="00C34F65">
      <w:pPr>
        <w:pStyle w:val="PL"/>
      </w:pPr>
      <w:r>
        <w:t xml:space="preserve">      description " This represents the requirements for the top slice associated with the </w:t>
      </w:r>
    </w:p>
    <w:p w14:paraId="22877734" w14:textId="77777777" w:rsidR="00C34F65" w:rsidRDefault="00C34F65" w:rsidP="00C34F65">
      <w:pPr>
        <w:pStyle w:val="PL"/>
      </w:pPr>
      <w:r>
        <w:tab/>
        <w:t xml:space="preserve">  network slice. ";</w:t>
      </w:r>
    </w:p>
    <w:p w14:paraId="41F4D6D0" w14:textId="77777777" w:rsidR="00C34F65" w:rsidRDefault="00C34F65" w:rsidP="00C34F65">
      <w:pPr>
        <w:pStyle w:val="PL"/>
      </w:pPr>
      <w:r>
        <w:t xml:space="preserve">      key idx;</w:t>
      </w:r>
    </w:p>
    <w:p w14:paraId="68E1C9FE" w14:textId="77777777" w:rsidR="00C34F65" w:rsidRDefault="00C34F65" w:rsidP="00C34F65">
      <w:pPr>
        <w:pStyle w:val="PL"/>
      </w:pPr>
      <w:r>
        <w:t xml:space="preserve">      max-elements 1;</w:t>
      </w:r>
    </w:p>
    <w:p w14:paraId="390F0CB6" w14:textId="77777777" w:rsidR="00C34F65" w:rsidRDefault="00C34F65" w:rsidP="00C34F65">
      <w:pPr>
        <w:pStyle w:val="PL"/>
      </w:pPr>
      <w:r>
        <w:t xml:space="preserve">      leaf idx {</w:t>
      </w:r>
    </w:p>
    <w:p w14:paraId="11676A20" w14:textId="77777777" w:rsidR="00C34F65" w:rsidRDefault="00C34F65" w:rsidP="00C34F65">
      <w:pPr>
        <w:pStyle w:val="PL"/>
      </w:pPr>
      <w:r>
        <w:t xml:space="preserve">        description "Synthetic index for the element.";</w:t>
      </w:r>
    </w:p>
    <w:p w14:paraId="475F1675" w14:textId="77777777" w:rsidR="00C34F65" w:rsidRDefault="00C34F65" w:rsidP="00C34F65">
      <w:pPr>
        <w:pStyle w:val="PL"/>
      </w:pPr>
      <w:r>
        <w:t xml:space="preserve">        type uint32;</w:t>
      </w:r>
    </w:p>
    <w:p w14:paraId="25ED4F43" w14:textId="77777777" w:rsidR="00C34F65" w:rsidRDefault="00C34F65" w:rsidP="00C34F65">
      <w:pPr>
        <w:pStyle w:val="PL"/>
      </w:pPr>
      <w:r>
        <w:t xml:space="preserve">      }</w:t>
      </w:r>
    </w:p>
    <w:p w14:paraId="1C067F21" w14:textId="77777777" w:rsidR="00C34F65" w:rsidRDefault="00C34F65" w:rsidP="00C34F65">
      <w:pPr>
        <w:pStyle w:val="PL"/>
      </w:pPr>
      <w:r>
        <w:tab/>
        <w:t xml:space="preserve">  uses TopSliceSubnetProfileGrp;</w:t>
      </w:r>
    </w:p>
    <w:p w14:paraId="4047DAE6" w14:textId="77777777" w:rsidR="00C34F65" w:rsidRDefault="00C34F65" w:rsidP="00C34F65">
      <w:pPr>
        <w:pStyle w:val="PL"/>
      </w:pPr>
      <w:r>
        <w:t xml:space="preserve">    }</w:t>
      </w:r>
    </w:p>
    <w:p w14:paraId="1FA56F17" w14:textId="77777777" w:rsidR="00C34F65" w:rsidRDefault="00C34F65" w:rsidP="00C34F65">
      <w:pPr>
        <w:pStyle w:val="PL"/>
      </w:pPr>
      <w:r>
        <w:t xml:space="preserve">  }</w:t>
      </w:r>
    </w:p>
    <w:p w14:paraId="28A38E6A" w14:textId="77777777" w:rsidR="00C34F65" w:rsidRDefault="00C34F65" w:rsidP="00C34F65">
      <w:pPr>
        <w:pStyle w:val="PL"/>
      </w:pPr>
      <w:r>
        <w:t>}</w:t>
      </w:r>
    </w:p>
    <w:p w14:paraId="3EC2BB71" w14:textId="77777777" w:rsidR="005E5B5B" w:rsidRDefault="005E5B5B" w:rsidP="005E5B5B">
      <w:pPr>
        <w:pStyle w:val="PL"/>
      </w:pPr>
      <w:r>
        <w:t>&lt;CODE ENDS&gt;</w:t>
      </w:r>
    </w:p>
    <w:p w14:paraId="4F9DA6F5" w14:textId="23B48B7A" w:rsidR="005E5B5B" w:rsidRDefault="005E5B5B" w:rsidP="005E5B5B"/>
    <w:p w14:paraId="12729022" w14:textId="24F50C58" w:rsidR="00E368A1" w:rsidRDefault="00E368A1" w:rsidP="00E368A1">
      <w:pPr>
        <w:pStyle w:val="Heading2"/>
      </w:pPr>
      <w:r>
        <w:t>N.2.6</w:t>
      </w:r>
      <w:r>
        <w:tab/>
        <w:t>module _3gpp-ns</w:t>
      </w:r>
      <w:r w:rsidR="00E172EC" w:rsidRPr="00E172EC">
        <w:t>-nrm</w:t>
      </w:r>
      <w:r>
        <w:t>-common.yang</w:t>
      </w:r>
    </w:p>
    <w:p w14:paraId="501017A1" w14:textId="77777777" w:rsidR="00E368A1" w:rsidRDefault="00E368A1" w:rsidP="00521F0B">
      <w:pPr>
        <w:pStyle w:val="PL"/>
      </w:pPr>
      <w:r>
        <w:t>&lt;CODE BEGINS&gt;</w:t>
      </w:r>
    </w:p>
    <w:p w14:paraId="05525A64" w14:textId="77777777" w:rsidR="00B829DC" w:rsidRDefault="00B829DC" w:rsidP="00B829DC">
      <w:pPr>
        <w:pStyle w:val="PL"/>
      </w:pPr>
      <w:r>
        <w:t>module _3gpp-ns-nrm-common {</w:t>
      </w:r>
    </w:p>
    <w:p w14:paraId="4362670D" w14:textId="77777777" w:rsidR="00B829DC" w:rsidRDefault="00B829DC" w:rsidP="00B829DC">
      <w:pPr>
        <w:pStyle w:val="PL"/>
      </w:pPr>
      <w:r>
        <w:t xml:space="preserve">  yang-version 1.1;</w:t>
      </w:r>
    </w:p>
    <w:p w14:paraId="31182475" w14:textId="77777777" w:rsidR="00B829DC" w:rsidRDefault="00B829DC" w:rsidP="00B829DC">
      <w:pPr>
        <w:pStyle w:val="PL"/>
      </w:pPr>
      <w:r>
        <w:t xml:space="preserve">  namespace urn:3gpp:sa5:_3gpp-ns-nrm-common;</w:t>
      </w:r>
    </w:p>
    <w:p w14:paraId="063B61F7" w14:textId="77777777" w:rsidR="00B829DC" w:rsidRDefault="00B829DC" w:rsidP="00B829DC">
      <w:pPr>
        <w:pStyle w:val="PL"/>
      </w:pPr>
      <w:r>
        <w:t xml:space="preserve">  prefix ns3cmn3gpp;</w:t>
      </w:r>
    </w:p>
    <w:p w14:paraId="2F2A02D2" w14:textId="77777777" w:rsidR="00B829DC" w:rsidRDefault="00B829DC" w:rsidP="00B829DC">
      <w:pPr>
        <w:pStyle w:val="PL"/>
      </w:pPr>
    </w:p>
    <w:p w14:paraId="79BAEDB4" w14:textId="77777777" w:rsidR="00B829DC" w:rsidRDefault="00B829DC" w:rsidP="00B829DC">
      <w:pPr>
        <w:pStyle w:val="PL"/>
      </w:pPr>
      <w:r>
        <w:t xml:space="preserve">  // import _3gpp-common-subnetwork { prefix subnet3gpp; }</w:t>
      </w:r>
    </w:p>
    <w:p w14:paraId="133E142B" w14:textId="77777777" w:rsidR="00B829DC" w:rsidRDefault="00B829DC" w:rsidP="00B829DC">
      <w:pPr>
        <w:pStyle w:val="PL"/>
      </w:pPr>
      <w:r>
        <w:t xml:space="preserve">  // import _3gpp-common-yang-types { prefix types3gpp; }</w:t>
      </w:r>
    </w:p>
    <w:p w14:paraId="4F98802D" w14:textId="77777777" w:rsidR="00B829DC" w:rsidRDefault="00B829DC" w:rsidP="00B829DC">
      <w:pPr>
        <w:pStyle w:val="PL"/>
      </w:pPr>
      <w:r>
        <w:t xml:space="preserve">  // import _3gpp-common-top { prefix top3gpp; }</w:t>
      </w:r>
    </w:p>
    <w:p w14:paraId="287A0DEC" w14:textId="77777777" w:rsidR="00B829DC" w:rsidRDefault="00B829DC" w:rsidP="00B829DC">
      <w:pPr>
        <w:pStyle w:val="PL"/>
      </w:pPr>
    </w:p>
    <w:p w14:paraId="6D74ECD3" w14:textId="77777777" w:rsidR="00B829DC" w:rsidRDefault="00B829DC" w:rsidP="00B829DC">
      <w:pPr>
        <w:pStyle w:val="PL"/>
      </w:pPr>
      <w:r>
        <w:t xml:space="preserve">  organization "3GPP SA5";</w:t>
      </w:r>
    </w:p>
    <w:p w14:paraId="39AE4F8B" w14:textId="77777777" w:rsidR="00B829DC" w:rsidRDefault="00B829DC" w:rsidP="00B829DC">
      <w:pPr>
        <w:pStyle w:val="PL"/>
      </w:pPr>
      <w:r>
        <w:t xml:space="preserve">  contact </w:t>
      </w:r>
    </w:p>
    <w:p w14:paraId="6F2E48C2" w14:textId="77777777" w:rsidR="00B829DC" w:rsidRDefault="00B829DC" w:rsidP="00B829DC">
      <w:pPr>
        <w:pStyle w:val="PL"/>
      </w:pPr>
      <w:r>
        <w:t xml:space="preserve">    "https://www.3gpp.org/DynaReport/TSG-WG--S5--officials.htm?Itemid=464";</w:t>
      </w:r>
    </w:p>
    <w:p w14:paraId="5DAA1C55" w14:textId="77777777" w:rsidR="00B829DC" w:rsidRDefault="00B829DC" w:rsidP="00B829DC">
      <w:pPr>
        <w:pStyle w:val="PL"/>
      </w:pPr>
      <w:r>
        <w:t xml:space="preserve">  description "Common network slice definitions";</w:t>
      </w:r>
    </w:p>
    <w:p w14:paraId="620DCB68" w14:textId="77777777" w:rsidR="00B829DC" w:rsidRDefault="00B829DC" w:rsidP="00B829DC">
      <w:pPr>
        <w:pStyle w:val="PL"/>
      </w:pPr>
      <w:r>
        <w:t xml:space="preserve">  reference "3GPP TS 28.541</w:t>
      </w:r>
    </w:p>
    <w:p w14:paraId="46414F84" w14:textId="77777777" w:rsidR="00B829DC" w:rsidRDefault="00B829DC" w:rsidP="00B829DC">
      <w:pPr>
        <w:pStyle w:val="PL"/>
      </w:pPr>
      <w:r>
        <w:t xml:space="preserve">    Management and orchestration; </w:t>
      </w:r>
    </w:p>
    <w:p w14:paraId="529442A9" w14:textId="77777777" w:rsidR="00B829DC" w:rsidRDefault="00B829DC" w:rsidP="00B829DC">
      <w:pPr>
        <w:pStyle w:val="PL"/>
      </w:pPr>
      <w:r>
        <w:t xml:space="preserve">    5G Network Resource Model (NRM);</w:t>
      </w:r>
    </w:p>
    <w:p w14:paraId="1CCE20B8" w14:textId="77777777" w:rsidR="00B829DC" w:rsidRDefault="00B829DC" w:rsidP="00B829DC">
      <w:pPr>
        <w:pStyle w:val="PL"/>
      </w:pPr>
      <w:r>
        <w:t xml:space="preserve">    Information model definitions for network slice NRM (chapter 6)</w:t>
      </w:r>
    </w:p>
    <w:p w14:paraId="2AC9E5B9" w14:textId="77777777" w:rsidR="00B829DC" w:rsidRDefault="00B829DC" w:rsidP="00B829DC">
      <w:pPr>
        <w:pStyle w:val="PL"/>
      </w:pPr>
      <w:r>
        <w:t xml:space="preserve">    ";</w:t>
      </w:r>
    </w:p>
    <w:p w14:paraId="1E7EAA7F" w14:textId="77777777" w:rsidR="00B829DC" w:rsidRDefault="00B829DC" w:rsidP="00B829DC">
      <w:pPr>
        <w:pStyle w:val="PL"/>
      </w:pPr>
    </w:p>
    <w:p w14:paraId="7C5F9E21" w14:textId="77777777" w:rsidR="00B829DC" w:rsidRDefault="00B829DC" w:rsidP="00B829DC">
      <w:pPr>
        <w:pStyle w:val="PL"/>
      </w:pPr>
      <w:r>
        <w:t xml:space="preserve">  revision 2021-07-16 { reference CR-0566 ; } </w:t>
      </w:r>
    </w:p>
    <w:p w14:paraId="7B424994" w14:textId="77777777" w:rsidR="00B829DC" w:rsidRDefault="00B829DC" w:rsidP="00B829DC">
      <w:pPr>
        <w:pStyle w:val="PL"/>
      </w:pPr>
      <w:r>
        <w:t xml:space="preserve">  revision 2021-05-17 {</w:t>
      </w:r>
    </w:p>
    <w:p w14:paraId="390D9AB1" w14:textId="77777777" w:rsidR="00B829DC" w:rsidRDefault="00B829DC" w:rsidP="00B829DC">
      <w:pPr>
        <w:pStyle w:val="PL"/>
      </w:pPr>
      <w:r>
        <w:t xml:space="preserve">    description "Introduction of Common Data types";</w:t>
      </w:r>
    </w:p>
    <w:p w14:paraId="59F44FBE" w14:textId="77777777" w:rsidR="00B829DC" w:rsidRDefault="00B829DC" w:rsidP="00B829DC">
      <w:pPr>
        <w:pStyle w:val="PL"/>
      </w:pPr>
      <w:r>
        <w:t xml:space="preserve">    reference "CR-0485";</w:t>
      </w:r>
    </w:p>
    <w:p w14:paraId="0CA404E4" w14:textId="77777777" w:rsidR="00B829DC" w:rsidRDefault="00B829DC" w:rsidP="00B829DC">
      <w:pPr>
        <w:pStyle w:val="PL"/>
      </w:pPr>
      <w:r>
        <w:t xml:space="preserve">  }</w:t>
      </w:r>
    </w:p>
    <w:p w14:paraId="0B5C62A4" w14:textId="77777777" w:rsidR="00B829DC" w:rsidRDefault="00B829DC" w:rsidP="00B829DC">
      <w:pPr>
        <w:pStyle w:val="PL"/>
      </w:pPr>
      <w:r>
        <w:t xml:space="preserve">  grouping XLThptGrp {</w:t>
      </w:r>
    </w:p>
    <w:p w14:paraId="7240EFD0" w14:textId="77777777" w:rsidR="00B829DC" w:rsidRDefault="00B829DC" w:rsidP="00B829DC">
      <w:pPr>
        <w:pStyle w:val="PL"/>
      </w:pPr>
      <w:r>
        <w:t xml:space="preserve">    list servAttrCom {</w:t>
      </w:r>
    </w:p>
    <w:p w14:paraId="403CEE48" w14:textId="77777777" w:rsidR="00B829DC" w:rsidRDefault="00B829DC" w:rsidP="00B829DC">
      <w:pPr>
        <w:pStyle w:val="PL"/>
      </w:pPr>
      <w:r>
        <w:t xml:space="preserve">      description "This list represents the common properties of service </w:t>
      </w:r>
    </w:p>
    <w:p w14:paraId="7C8E1366" w14:textId="77777777" w:rsidR="00B829DC" w:rsidRDefault="00B829DC" w:rsidP="00B829DC">
      <w:pPr>
        <w:pStyle w:val="PL"/>
      </w:pPr>
      <w:r>
        <w:t xml:space="preserve">        requirement related attributes.";</w:t>
      </w:r>
    </w:p>
    <w:p w14:paraId="718B28B0" w14:textId="77777777" w:rsidR="00B829DC" w:rsidRDefault="00B829DC" w:rsidP="00B829DC">
      <w:pPr>
        <w:pStyle w:val="PL"/>
      </w:pPr>
      <w:r>
        <w:t xml:space="preserve">      reference "GSMA NG.116 corresponding to Attribute categories, </w:t>
      </w:r>
    </w:p>
    <w:p w14:paraId="02A4D2DD" w14:textId="77777777" w:rsidR="00B829DC" w:rsidRDefault="00B829DC" w:rsidP="00B829DC">
      <w:pPr>
        <w:pStyle w:val="PL"/>
      </w:pPr>
      <w:r>
        <w:lastRenderedPageBreak/>
        <w:t xml:space="preserve">        tagging and exposure";</w:t>
      </w:r>
    </w:p>
    <w:p w14:paraId="083A238F" w14:textId="77777777" w:rsidR="00B829DC" w:rsidRDefault="00B829DC" w:rsidP="00B829DC">
      <w:pPr>
        <w:pStyle w:val="PL"/>
      </w:pPr>
      <w:r>
        <w:t xml:space="preserve">      config false;</w:t>
      </w:r>
    </w:p>
    <w:p w14:paraId="3972CC11" w14:textId="77777777" w:rsidR="00B829DC" w:rsidRDefault="00B829DC" w:rsidP="00B829DC">
      <w:pPr>
        <w:pStyle w:val="PL"/>
      </w:pPr>
      <w:r>
        <w:t xml:space="preserve">      key idx;</w:t>
      </w:r>
    </w:p>
    <w:p w14:paraId="040B6B9B" w14:textId="77777777" w:rsidR="00B829DC" w:rsidRDefault="00B829DC" w:rsidP="00B829DC">
      <w:pPr>
        <w:pStyle w:val="PL"/>
      </w:pPr>
      <w:r>
        <w:t xml:space="preserve">      max-elements 1;</w:t>
      </w:r>
    </w:p>
    <w:p w14:paraId="452BCFC8" w14:textId="77777777" w:rsidR="00B829DC" w:rsidRDefault="00B829DC" w:rsidP="00B829DC">
      <w:pPr>
        <w:pStyle w:val="PL"/>
      </w:pPr>
      <w:r>
        <w:t xml:space="preserve">      leaf idx {</w:t>
      </w:r>
    </w:p>
    <w:p w14:paraId="3CCF0785" w14:textId="77777777" w:rsidR="00B829DC" w:rsidRDefault="00B829DC" w:rsidP="00B829DC">
      <w:pPr>
        <w:pStyle w:val="PL"/>
      </w:pPr>
      <w:r>
        <w:t xml:space="preserve">        description "Synthetic index for the element.";</w:t>
      </w:r>
    </w:p>
    <w:p w14:paraId="6D604750" w14:textId="77777777" w:rsidR="00B829DC" w:rsidRDefault="00B829DC" w:rsidP="00B829DC">
      <w:pPr>
        <w:pStyle w:val="PL"/>
      </w:pPr>
      <w:r>
        <w:t xml:space="preserve">        type uint32;</w:t>
      </w:r>
    </w:p>
    <w:p w14:paraId="219CCBA4" w14:textId="77777777" w:rsidR="00B829DC" w:rsidRDefault="00B829DC" w:rsidP="00B829DC">
      <w:pPr>
        <w:pStyle w:val="PL"/>
      </w:pPr>
      <w:r>
        <w:t xml:space="preserve">      }</w:t>
      </w:r>
    </w:p>
    <w:p w14:paraId="173D048F" w14:textId="77777777" w:rsidR="00B829DC" w:rsidRDefault="00B829DC" w:rsidP="00B829DC">
      <w:pPr>
        <w:pStyle w:val="PL"/>
      </w:pPr>
      <w:r>
        <w:t xml:space="preserve">      uses ServAttrComGrp;</w:t>
      </w:r>
    </w:p>
    <w:p w14:paraId="1AE49B59" w14:textId="77777777" w:rsidR="00B829DC" w:rsidRDefault="00B829DC" w:rsidP="00B829DC">
      <w:pPr>
        <w:pStyle w:val="PL"/>
      </w:pPr>
      <w:r>
        <w:t xml:space="preserve">    }</w:t>
      </w:r>
    </w:p>
    <w:p w14:paraId="4F285E0D" w14:textId="77777777" w:rsidR="00B829DC" w:rsidRDefault="00B829DC" w:rsidP="00B829DC">
      <w:pPr>
        <w:pStyle w:val="PL"/>
      </w:pPr>
      <w:r>
        <w:t xml:space="preserve">    leaf guaThpt {</w:t>
      </w:r>
    </w:p>
    <w:p w14:paraId="5AAD05D1" w14:textId="77777777" w:rsidR="00B829DC" w:rsidRDefault="00B829DC" w:rsidP="00B829DC">
      <w:pPr>
        <w:pStyle w:val="PL"/>
      </w:pPr>
      <w:r>
        <w:t xml:space="preserve">      description "This attribute describes the guaranteed data rate.";</w:t>
      </w:r>
    </w:p>
    <w:p w14:paraId="3AC50EC0" w14:textId="77777777" w:rsidR="00B829DC" w:rsidRDefault="00B829DC" w:rsidP="00B829DC">
      <w:pPr>
        <w:pStyle w:val="PL"/>
      </w:pPr>
      <w:r>
        <w:t xml:space="preserve">      type uint64;</w:t>
      </w:r>
    </w:p>
    <w:p w14:paraId="34D39DD6" w14:textId="77777777" w:rsidR="00B829DC" w:rsidRDefault="00B829DC" w:rsidP="00B829DC">
      <w:pPr>
        <w:pStyle w:val="PL"/>
      </w:pPr>
      <w:r>
        <w:t xml:space="preserve">      units kbits/s;</w:t>
      </w:r>
    </w:p>
    <w:p w14:paraId="355AFC86" w14:textId="77777777" w:rsidR="00B829DC" w:rsidRDefault="00B829DC" w:rsidP="00B829DC">
      <w:pPr>
        <w:pStyle w:val="PL"/>
      </w:pPr>
      <w:r>
        <w:t xml:space="preserve">    }</w:t>
      </w:r>
    </w:p>
    <w:p w14:paraId="7E967C17" w14:textId="77777777" w:rsidR="00B829DC" w:rsidRDefault="00B829DC" w:rsidP="00B829DC">
      <w:pPr>
        <w:pStyle w:val="PL"/>
      </w:pPr>
      <w:r>
        <w:t xml:space="preserve">    leaf maxThpt {</w:t>
      </w:r>
    </w:p>
    <w:p w14:paraId="6E236F45" w14:textId="77777777" w:rsidR="00B829DC" w:rsidRDefault="00B829DC" w:rsidP="00B829DC">
      <w:pPr>
        <w:pStyle w:val="PL"/>
      </w:pPr>
      <w:r>
        <w:t xml:space="preserve">      description "This attribute describes the maximum data rate.";</w:t>
      </w:r>
    </w:p>
    <w:p w14:paraId="6070A014" w14:textId="77777777" w:rsidR="00B829DC" w:rsidRDefault="00B829DC" w:rsidP="00B829DC">
      <w:pPr>
        <w:pStyle w:val="PL"/>
      </w:pPr>
      <w:r>
        <w:t xml:space="preserve">      type uint64;</w:t>
      </w:r>
    </w:p>
    <w:p w14:paraId="5BB9FC66" w14:textId="77777777" w:rsidR="00B829DC" w:rsidRDefault="00B829DC" w:rsidP="00B829DC">
      <w:pPr>
        <w:pStyle w:val="PL"/>
      </w:pPr>
      <w:r>
        <w:t xml:space="preserve">      units kbits/s;</w:t>
      </w:r>
    </w:p>
    <w:p w14:paraId="0914CCCB" w14:textId="77777777" w:rsidR="00B829DC" w:rsidRDefault="00B829DC" w:rsidP="00B829DC">
      <w:pPr>
        <w:pStyle w:val="PL"/>
      </w:pPr>
      <w:r>
        <w:t xml:space="preserve">    }</w:t>
      </w:r>
    </w:p>
    <w:p w14:paraId="7E014542" w14:textId="77777777" w:rsidR="00B829DC" w:rsidRDefault="00B829DC" w:rsidP="00B829DC">
      <w:pPr>
        <w:pStyle w:val="PL"/>
      </w:pPr>
      <w:r>
        <w:t xml:space="preserve">  }</w:t>
      </w:r>
    </w:p>
    <w:p w14:paraId="11CAFA0D" w14:textId="77777777" w:rsidR="00B829DC" w:rsidRDefault="00B829DC" w:rsidP="00B829DC">
      <w:pPr>
        <w:pStyle w:val="PL"/>
      </w:pPr>
      <w:r>
        <w:t xml:space="preserve">  typedef Tagging-enum {</w:t>
      </w:r>
    </w:p>
    <w:p w14:paraId="32E78EFA" w14:textId="77777777" w:rsidR="00B829DC" w:rsidRDefault="00B829DC" w:rsidP="00B829DC">
      <w:pPr>
        <w:pStyle w:val="PL"/>
      </w:pPr>
      <w:r>
        <w:t xml:space="preserve">    type enumeration {</w:t>
      </w:r>
    </w:p>
    <w:p w14:paraId="7864E6E2" w14:textId="77777777" w:rsidR="00B829DC" w:rsidRDefault="00B829DC" w:rsidP="00B829DC">
      <w:pPr>
        <w:pStyle w:val="PL"/>
      </w:pPr>
      <w:r>
        <w:t xml:space="preserve">      enum performance;</w:t>
      </w:r>
    </w:p>
    <w:p w14:paraId="51FA52AD" w14:textId="77777777" w:rsidR="00B829DC" w:rsidRDefault="00B829DC" w:rsidP="00B829DC">
      <w:pPr>
        <w:pStyle w:val="PL"/>
      </w:pPr>
      <w:r>
        <w:t xml:space="preserve">      enum function;</w:t>
      </w:r>
    </w:p>
    <w:p w14:paraId="0B42AA51" w14:textId="77777777" w:rsidR="00B829DC" w:rsidRDefault="00B829DC" w:rsidP="00B829DC">
      <w:pPr>
        <w:pStyle w:val="PL"/>
      </w:pPr>
      <w:r>
        <w:t xml:space="preserve">      enum operation;</w:t>
      </w:r>
    </w:p>
    <w:p w14:paraId="178C9562" w14:textId="77777777" w:rsidR="00B829DC" w:rsidRDefault="00B829DC" w:rsidP="00B829DC">
      <w:pPr>
        <w:pStyle w:val="PL"/>
      </w:pPr>
      <w:r>
        <w:t xml:space="preserve">    }</w:t>
      </w:r>
    </w:p>
    <w:p w14:paraId="074B8DAC" w14:textId="77777777" w:rsidR="00B829DC" w:rsidRDefault="00B829DC" w:rsidP="00B829DC">
      <w:pPr>
        <w:pStyle w:val="PL"/>
      </w:pPr>
      <w:r>
        <w:t xml:space="preserve">  }</w:t>
      </w:r>
    </w:p>
    <w:p w14:paraId="7886B461" w14:textId="77777777" w:rsidR="00B829DC" w:rsidRDefault="00B829DC" w:rsidP="00B829DC">
      <w:pPr>
        <w:pStyle w:val="PL"/>
      </w:pPr>
      <w:r>
        <w:t xml:space="preserve">  typedef Exposure-enum {</w:t>
      </w:r>
    </w:p>
    <w:p w14:paraId="62C2F694" w14:textId="77777777" w:rsidR="00B829DC" w:rsidRDefault="00B829DC" w:rsidP="00B829DC">
      <w:pPr>
        <w:pStyle w:val="PL"/>
      </w:pPr>
      <w:r>
        <w:t xml:space="preserve">    type enumeration {</w:t>
      </w:r>
    </w:p>
    <w:p w14:paraId="6C7A8A04" w14:textId="77777777" w:rsidR="00B829DC" w:rsidRDefault="00B829DC" w:rsidP="00B829DC">
      <w:pPr>
        <w:pStyle w:val="PL"/>
      </w:pPr>
      <w:r>
        <w:t xml:space="preserve">      enum API;</w:t>
      </w:r>
    </w:p>
    <w:p w14:paraId="340DBE21" w14:textId="77777777" w:rsidR="00B829DC" w:rsidRDefault="00B829DC" w:rsidP="00B829DC">
      <w:pPr>
        <w:pStyle w:val="PL"/>
      </w:pPr>
      <w:r>
        <w:t xml:space="preserve">      enum KPI;</w:t>
      </w:r>
    </w:p>
    <w:p w14:paraId="0E43C970" w14:textId="77777777" w:rsidR="00B829DC" w:rsidRDefault="00B829DC" w:rsidP="00B829DC">
      <w:pPr>
        <w:pStyle w:val="PL"/>
      </w:pPr>
      <w:r>
        <w:t xml:space="preserve">    }</w:t>
      </w:r>
    </w:p>
    <w:p w14:paraId="5993922C" w14:textId="77777777" w:rsidR="00B829DC" w:rsidRDefault="00B829DC" w:rsidP="00B829DC">
      <w:pPr>
        <w:pStyle w:val="PL"/>
      </w:pPr>
      <w:r>
        <w:t xml:space="preserve">  }</w:t>
      </w:r>
    </w:p>
    <w:p w14:paraId="0D5B7C93" w14:textId="77777777" w:rsidR="00B829DC" w:rsidRDefault="00B829DC" w:rsidP="00B829DC">
      <w:pPr>
        <w:pStyle w:val="PL"/>
      </w:pPr>
      <w:r>
        <w:t xml:space="preserve">  typedef Category-enum {</w:t>
      </w:r>
    </w:p>
    <w:p w14:paraId="09C6DE09" w14:textId="77777777" w:rsidR="00B829DC" w:rsidRDefault="00B829DC" w:rsidP="00B829DC">
      <w:pPr>
        <w:pStyle w:val="PL"/>
      </w:pPr>
      <w:r>
        <w:t xml:space="preserve">    type enumeration {</w:t>
      </w:r>
    </w:p>
    <w:p w14:paraId="2D40AF73" w14:textId="77777777" w:rsidR="00B829DC" w:rsidRDefault="00B829DC" w:rsidP="00B829DC">
      <w:pPr>
        <w:pStyle w:val="PL"/>
      </w:pPr>
      <w:r>
        <w:t xml:space="preserve">      enum character;</w:t>
      </w:r>
    </w:p>
    <w:p w14:paraId="2597A0C0" w14:textId="77777777" w:rsidR="00B829DC" w:rsidRDefault="00B829DC" w:rsidP="00B829DC">
      <w:pPr>
        <w:pStyle w:val="PL"/>
      </w:pPr>
      <w:r>
        <w:t xml:space="preserve">      enum scalability;</w:t>
      </w:r>
    </w:p>
    <w:p w14:paraId="44FEB4A6" w14:textId="77777777" w:rsidR="00B829DC" w:rsidRDefault="00B829DC" w:rsidP="00B829DC">
      <w:pPr>
        <w:pStyle w:val="PL"/>
      </w:pPr>
      <w:r>
        <w:t xml:space="preserve">    }</w:t>
      </w:r>
    </w:p>
    <w:p w14:paraId="7A652868" w14:textId="77777777" w:rsidR="00B829DC" w:rsidRDefault="00B829DC" w:rsidP="00B829DC">
      <w:pPr>
        <w:pStyle w:val="PL"/>
      </w:pPr>
      <w:r>
        <w:t xml:space="preserve">  }</w:t>
      </w:r>
    </w:p>
    <w:p w14:paraId="15CC1166" w14:textId="77777777" w:rsidR="00B829DC" w:rsidRDefault="00B829DC" w:rsidP="00B829DC">
      <w:pPr>
        <w:pStyle w:val="PL"/>
      </w:pPr>
      <w:r>
        <w:t xml:space="preserve">  typedef Support-enum {</w:t>
      </w:r>
    </w:p>
    <w:p w14:paraId="50C43405" w14:textId="77777777" w:rsidR="00B829DC" w:rsidRDefault="00B829DC" w:rsidP="00B829DC">
      <w:pPr>
        <w:pStyle w:val="PL"/>
      </w:pPr>
      <w:r>
        <w:t xml:space="preserve">    type enumeration {</w:t>
      </w:r>
    </w:p>
    <w:p w14:paraId="120C85FA" w14:textId="77777777" w:rsidR="00B829DC" w:rsidRDefault="00B829DC" w:rsidP="00B829DC">
      <w:pPr>
        <w:pStyle w:val="PL"/>
      </w:pPr>
      <w:r>
        <w:t xml:space="preserve">      enum NOT_SUPPORTED;</w:t>
      </w:r>
    </w:p>
    <w:p w14:paraId="057C795A" w14:textId="77777777" w:rsidR="00B829DC" w:rsidRDefault="00B829DC" w:rsidP="00B829DC">
      <w:pPr>
        <w:pStyle w:val="PL"/>
      </w:pPr>
      <w:r>
        <w:t xml:space="preserve">      enum SUPPORTED;</w:t>
      </w:r>
    </w:p>
    <w:p w14:paraId="134827A6" w14:textId="77777777" w:rsidR="00B829DC" w:rsidRDefault="00B829DC" w:rsidP="00B829DC">
      <w:pPr>
        <w:pStyle w:val="PL"/>
      </w:pPr>
      <w:r>
        <w:t xml:space="preserve">    }</w:t>
      </w:r>
    </w:p>
    <w:p w14:paraId="5225B663" w14:textId="77777777" w:rsidR="00B829DC" w:rsidRDefault="00B829DC" w:rsidP="00B829DC">
      <w:pPr>
        <w:pStyle w:val="PL"/>
      </w:pPr>
      <w:r>
        <w:t xml:space="preserve">  }</w:t>
      </w:r>
    </w:p>
    <w:p w14:paraId="0BD2DED1" w14:textId="77777777" w:rsidR="00B829DC" w:rsidRDefault="00B829DC" w:rsidP="00B829DC">
      <w:pPr>
        <w:pStyle w:val="PL"/>
      </w:pPr>
      <w:r>
        <w:t xml:space="preserve">  grouping ServAttrComGrp {</w:t>
      </w:r>
    </w:p>
    <w:p w14:paraId="33BAAC27" w14:textId="77777777" w:rsidR="00B829DC" w:rsidRDefault="00B829DC" w:rsidP="00B829DC">
      <w:pPr>
        <w:pStyle w:val="PL"/>
      </w:pPr>
      <w:r>
        <w:t xml:space="preserve">    leaf category {</w:t>
      </w:r>
    </w:p>
    <w:p w14:paraId="1B6B1ECD" w14:textId="77777777" w:rsidR="00B829DC" w:rsidRDefault="00B829DC" w:rsidP="00B829DC">
      <w:pPr>
        <w:pStyle w:val="PL"/>
      </w:pPr>
      <w:r>
        <w:t xml:space="preserve">      description "This attribute specifies the category of a service </w:t>
      </w:r>
    </w:p>
    <w:p w14:paraId="77894EA6" w14:textId="77777777" w:rsidR="00B829DC" w:rsidRDefault="00B829DC" w:rsidP="00B829DC">
      <w:pPr>
        <w:pStyle w:val="PL"/>
      </w:pPr>
      <w:r>
        <w:t xml:space="preserve">        requirement/attribute of GST";</w:t>
      </w:r>
    </w:p>
    <w:p w14:paraId="699B2EA3" w14:textId="77777777" w:rsidR="00B829DC" w:rsidRDefault="00B829DC" w:rsidP="00B829DC">
      <w:pPr>
        <w:pStyle w:val="PL"/>
      </w:pPr>
      <w:r>
        <w:t xml:space="preserve">      type Category-enum;</w:t>
      </w:r>
    </w:p>
    <w:p w14:paraId="015918A2" w14:textId="77777777" w:rsidR="00B829DC" w:rsidRDefault="00B829DC" w:rsidP="00B829DC">
      <w:pPr>
        <w:pStyle w:val="PL"/>
      </w:pPr>
      <w:r>
        <w:t xml:space="preserve">      config false;</w:t>
      </w:r>
    </w:p>
    <w:p w14:paraId="5212A42A" w14:textId="77777777" w:rsidR="00B829DC" w:rsidRDefault="00B829DC" w:rsidP="00B829DC">
      <w:pPr>
        <w:pStyle w:val="PL"/>
      </w:pPr>
      <w:r>
        <w:t xml:space="preserve">    }</w:t>
      </w:r>
    </w:p>
    <w:p w14:paraId="3030CAA2" w14:textId="77777777" w:rsidR="00B829DC" w:rsidRDefault="00B829DC" w:rsidP="00B829DC">
      <w:pPr>
        <w:pStyle w:val="PL"/>
      </w:pPr>
      <w:r>
        <w:t xml:space="preserve">    leaf-list tagging {</w:t>
      </w:r>
    </w:p>
    <w:p w14:paraId="5ADA72F4" w14:textId="77777777" w:rsidR="00B829DC" w:rsidRDefault="00B829DC" w:rsidP="00B829DC">
      <w:pPr>
        <w:pStyle w:val="PL"/>
      </w:pPr>
      <w:r>
        <w:t xml:space="preserve">      description "This attribute specifies the tagging of a service </w:t>
      </w:r>
    </w:p>
    <w:p w14:paraId="0978ED22" w14:textId="77777777" w:rsidR="00B829DC" w:rsidRDefault="00B829DC" w:rsidP="00B829DC">
      <w:pPr>
        <w:pStyle w:val="PL"/>
      </w:pPr>
      <w:r>
        <w:t xml:space="preserve">        requirement/attribute of GST in character category";</w:t>
      </w:r>
    </w:p>
    <w:p w14:paraId="7F2DF9CE" w14:textId="77777777" w:rsidR="00B829DC" w:rsidRDefault="00B829DC" w:rsidP="00B829DC">
      <w:pPr>
        <w:pStyle w:val="PL"/>
      </w:pPr>
      <w:r>
        <w:t xml:space="preserve">      when "../category = 'character'";</w:t>
      </w:r>
    </w:p>
    <w:p w14:paraId="21D5467A" w14:textId="77777777" w:rsidR="00B829DC" w:rsidRDefault="00B829DC" w:rsidP="00B829DC">
      <w:pPr>
        <w:pStyle w:val="PL"/>
      </w:pPr>
      <w:r>
        <w:t xml:space="preserve">      type Tagging-enum;</w:t>
      </w:r>
    </w:p>
    <w:p w14:paraId="0DFD8CDE" w14:textId="77777777" w:rsidR="00B829DC" w:rsidRDefault="00B829DC" w:rsidP="00B829DC">
      <w:pPr>
        <w:pStyle w:val="PL"/>
      </w:pPr>
      <w:r>
        <w:t xml:space="preserve">      config false;</w:t>
      </w:r>
    </w:p>
    <w:p w14:paraId="5311CC42" w14:textId="77777777" w:rsidR="00B829DC" w:rsidRDefault="00B829DC" w:rsidP="00B829DC">
      <w:pPr>
        <w:pStyle w:val="PL"/>
      </w:pPr>
      <w:r>
        <w:t xml:space="preserve">    }</w:t>
      </w:r>
    </w:p>
    <w:p w14:paraId="6CD5CEE0" w14:textId="77777777" w:rsidR="00B829DC" w:rsidRDefault="00B829DC" w:rsidP="00B829DC">
      <w:pPr>
        <w:pStyle w:val="PL"/>
      </w:pPr>
      <w:r>
        <w:t xml:space="preserve">    leaf exposure {</w:t>
      </w:r>
    </w:p>
    <w:p w14:paraId="616E4B7A" w14:textId="77777777" w:rsidR="00B829DC" w:rsidRDefault="00B829DC" w:rsidP="00B829DC">
      <w:pPr>
        <w:pStyle w:val="PL"/>
      </w:pPr>
      <w:r>
        <w:t xml:space="preserve">      description "This attribute specifies exposure mode of a service </w:t>
      </w:r>
    </w:p>
    <w:p w14:paraId="5F527AEF" w14:textId="77777777" w:rsidR="00B829DC" w:rsidRDefault="00B829DC" w:rsidP="00B829DC">
      <w:pPr>
        <w:pStyle w:val="PL"/>
      </w:pPr>
      <w:r>
        <w:t xml:space="preserve">        requirement/attribute of GST";</w:t>
      </w:r>
    </w:p>
    <w:p w14:paraId="7A430713" w14:textId="77777777" w:rsidR="00B829DC" w:rsidRDefault="00B829DC" w:rsidP="00B829DC">
      <w:pPr>
        <w:pStyle w:val="PL"/>
      </w:pPr>
      <w:r>
        <w:t xml:space="preserve">      type Exposure-enum;</w:t>
      </w:r>
    </w:p>
    <w:p w14:paraId="78736573" w14:textId="77777777" w:rsidR="00B829DC" w:rsidRDefault="00B829DC" w:rsidP="00B829DC">
      <w:pPr>
        <w:pStyle w:val="PL"/>
      </w:pPr>
      <w:r>
        <w:t xml:space="preserve">      config false;</w:t>
      </w:r>
    </w:p>
    <w:p w14:paraId="7E07EF39" w14:textId="77777777" w:rsidR="00B829DC" w:rsidRDefault="00B829DC" w:rsidP="00B829DC">
      <w:pPr>
        <w:pStyle w:val="PL"/>
      </w:pPr>
      <w:r>
        <w:t xml:space="preserve">    }</w:t>
      </w:r>
    </w:p>
    <w:p w14:paraId="1171670E" w14:textId="77777777" w:rsidR="00B829DC" w:rsidRDefault="00B829DC" w:rsidP="00B829DC">
      <w:pPr>
        <w:pStyle w:val="PL"/>
      </w:pPr>
      <w:r>
        <w:t xml:space="preserve">  }</w:t>
      </w:r>
    </w:p>
    <w:p w14:paraId="468B359D" w14:textId="77777777" w:rsidR="00B829DC" w:rsidRDefault="00B829DC" w:rsidP="00B829DC">
      <w:pPr>
        <w:pStyle w:val="PL"/>
      </w:pPr>
      <w:r>
        <w:t xml:space="preserve">  typedef DeterminCommAvailability {</w:t>
      </w:r>
    </w:p>
    <w:p w14:paraId="6594A458" w14:textId="77777777" w:rsidR="00B829DC" w:rsidRPr="00B829DC" w:rsidRDefault="00B829DC" w:rsidP="00B829DC">
      <w:pPr>
        <w:pStyle w:val="PL"/>
        <w:rPr>
          <w:lang w:val="fr-FR"/>
        </w:rPr>
      </w:pPr>
      <w:r>
        <w:t xml:space="preserve">    </w:t>
      </w:r>
      <w:r w:rsidRPr="00B829DC">
        <w:rPr>
          <w:lang w:val="fr-FR"/>
        </w:rPr>
        <w:t>type Support-enum;</w:t>
      </w:r>
    </w:p>
    <w:p w14:paraId="1271BBC8" w14:textId="77777777" w:rsidR="00B829DC" w:rsidRPr="00B829DC" w:rsidRDefault="00B829DC" w:rsidP="00B829DC">
      <w:pPr>
        <w:pStyle w:val="PL"/>
        <w:rPr>
          <w:lang w:val="fr-FR"/>
        </w:rPr>
      </w:pPr>
      <w:r w:rsidRPr="00B829DC">
        <w:rPr>
          <w:lang w:val="fr-FR"/>
        </w:rPr>
        <w:t xml:space="preserve">  } </w:t>
      </w:r>
    </w:p>
    <w:p w14:paraId="303DAC24" w14:textId="77777777" w:rsidR="00B829DC" w:rsidRPr="00B829DC" w:rsidRDefault="00B829DC" w:rsidP="00B829DC">
      <w:pPr>
        <w:pStyle w:val="PL"/>
        <w:rPr>
          <w:lang w:val="fr-FR"/>
        </w:rPr>
      </w:pPr>
      <w:r w:rsidRPr="00B829DC">
        <w:rPr>
          <w:lang w:val="fr-FR"/>
        </w:rPr>
        <w:t>}</w:t>
      </w:r>
    </w:p>
    <w:p w14:paraId="15A8C292" w14:textId="77777777" w:rsidR="00E368A1" w:rsidRPr="008A17B2" w:rsidRDefault="00E368A1" w:rsidP="00521F0B">
      <w:pPr>
        <w:pStyle w:val="PL"/>
        <w:rPr>
          <w:szCs w:val="16"/>
          <w:lang w:val="fr-FR"/>
        </w:rPr>
      </w:pPr>
      <w:r w:rsidRPr="008A17B2">
        <w:rPr>
          <w:szCs w:val="16"/>
          <w:lang w:val="fr-FR"/>
        </w:rPr>
        <w:t>&lt;CODE ENDS&gt;</w:t>
      </w:r>
    </w:p>
    <w:p w14:paraId="605793BF" w14:textId="6369683A" w:rsidR="00E368A1" w:rsidRDefault="00E368A1" w:rsidP="005E5B5B">
      <w:pPr>
        <w:rPr>
          <w:lang w:val="fr-FR"/>
        </w:rPr>
      </w:pPr>
    </w:p>
    <w:p w14:paraId="5DD05AED" w14:textId="4941C19A" w:rsidR="00E716D1" w:rsidRDefault="00E716D1">
      <w:pPr>
        <w:spacing w:after="0"/>
        <w:rPr>
          <w:lang w:val="fr-FR"/>
        </w:rPr>
      </w:pPr>
      <w:r>
        <w:rPr>
          <w:lang w:val="fr-FR"/>
        </w:rPr>
        <w:br w:type="page"/>
      </w:r>
    </w:p>
    <w:p w14:paraId="6DE11F82" w14:textId="16AE9C44" w:rsidR="00E716D1" w:rsidRDefault="00E716D1" w:rsidP="00E716D1">
      <w:pPr>
        <w:pStyle w:val="Heading8"/>
      </w:pPr>
      <w:r>
        <w:lastRenderedPageBreak/>
        <w:t xml:space="preserve">Annex </w:t>
      </w:r>
      <w:r w:rsidR="00814D51">
        <w:t>O</w:t>
      </w:r>
      <w:r>
        <w:t xml:space="preserve"> (informative):</w:t>
      </w:r>
      <w:r w:rsidR="00814D51" w:rsidRPr="00814D51">
        <w:t xml:space="preserve"> </w:t>
      </w:r>
      <w:r w:rsidR="00814D51">
        <w:br/>
      </w:r>
      <w:r>
        <w:t>QoS model usage for NG-RAN</w:t>
      </w:r>
    </w:p>
    <w:p w14:paraId="70829FB5" w14:textId="532DFF7D" w:rsidR="00E716D1" w:rsidRDefault="00814D51" w:rsidP="00E716D1">
      <w:pPr>
        <w:pStyle w:val="Heading1"/>
      </w:pPr>
      <w:r>
        <w:t>O</w:t>
      </w:r>
      <w:r w:rsidR="00E716D1">
        <w:t>.1</w:t>
      </w:r>
      <w:r w:rsidR="00E716D1">
        <w:tab/>
        <w:t>Overview</w:t>
      </w:r>
    </w:p>
    <w:p w14:paraId="5E35C8BB" w14:textId="77777777" w:rsidR="00E716D1" w:rsidRDefault="00E716D1" w:rsidP="00E716D1">
      <w:r>
        <w:t>The Configurable 5QI set IOC (as defined in 5.3.75) provides flexibility to support multiple scenarios:</w:t>
      </w:r>
    </w:p>
    <w:p w14:paraId="50629004" w14:textId="118E7449" w:rsidR="00E716D1" w:rsidRDefault="00E716D1" w:rsidP="00E716D1">
      <w:pPr>
        <w:pStyle w:val="B10"/>
      </w:pPr>
      <w:r>
        <w:t>-</w:t>
      </w:r>
      <w:r>
        <w:tab/>
        <w:t>Configurable 5QI sets can be name contained by SubNetwork, ManagedElement, GNBDUFunction, GNBCUUPFunction and GNBCUCPFunction.</w:t>
      </w:r>
    </w:p>
    <w:p w14:paraId="703BBA60" w14:textId="73C644A5" w:rsidR="00E716D1" w:rsidRDefault="00E716D1" w:rsidP="00E716D1">
      <w:pPr>
        <w:pStyle w:val="B10"/>
      </w:pPr>
      <w:r>
        <w:t>-</w:t>
      </w:r>
      <w:r>
        <w:tab/>
        <w:t>Sets are referenced by attributes (</w:t>
      </w:r>
      <w:r w:rsidRPr="008125ED">
        <w:t>configurable5QISetRef</w:t>
      </w:r>
      <w:r>
        <w:t>) in applicable MOIs.</w:t>
      </w:r>
    </w:p>
    <w:p w14:paraId="7D2908D8" w14:textId="788F33B7" w:rsidR="00E716D1" w:rsidRDefault="00E716D1" w:rsidP="00E716D1">
      <w:r>
        <w:t>Specific containment and/or referencing may be appropriate for certain scenarios.</w:t>
      </w:r>
    </w:p>
    <w:p w14:paraId="2A453BCF" w14:textId="5BBBDD82" w:rsidR="00E716D1" w:rsidRDefault="00814D51" w:rsidP="00E716D1">
      <w:pPr>
        <w:pStyle w:val="Heading1"/>
      </w:pPr>
      <w:r>
        <w:t>O</w:t>
      </w:r>
      <w:r w:rsidR="00E716D1">
        <w:t>.2</w:t>
      </w:r>
      <w:r w:rsidR="00E716D1">
        <w:tab/>
        <w:t>General usage</w:t>
      </w:r>
    </w:p>
    <w:p w14:paraId="3D14390F" w14:textId="77777777" w:rsidR="00E716D1" w:rsidRDefault="00E716D1" w:rsidP="00E716D1">
      <w:r>
        <w:t>For consistency, referenced 5QI sets can be defined within the same subtree (see Figure 4.2.1.1-8) as follows:</w:t>
      </w:r>
    </w:p>
    <w:p w14:paraId="4BDDCB84" w14:textId="7C8D3E37" w:rsidR="00E716D1" w:rsidRDefault="00E716D1" w:rsidP="00E716D1">
      <w:pPr>
        <w:pStyle w:val="B10"/>
      </w:pPr>
      <w:r>
        <w:t>-</w:t>
      </w:r>
      <w:r>
        <w:tab/>
        <w:t>a Configurable5QISet instance contained by ManagedEntity does not need a reference from the ManagedEntity instance which contains it.</w:t>
      </w:r>
    </w:p>
    <w:p w14:paraId="16D56358" w14:textId="4E0EEABD" w:rsidR="00E716D1" w:rsidRDefault="00E716D1" w:rsidP="00E716D1">
      <w:pPr>
        <w:pStyle w:val="B10"/>
      </w:pPr>
      <w:r>
        <w:t>-</w:t>
      </w:r>
      <w:r>
        <w:tab/>
        <w:t xml:space="preserve">a Configurable5QISet instance contained by ManagedElement is only referenced by ManagedFunction instances contained within that ManagedElement. </w:t>
      </w:r>
    </w:p>
    <w:p w14:paraId="1350D906" w14:textId="6C4B6E1D" w:rsidR="00E716D1" w:rsidRDefault="00E716D1" w:rsidP="00E716D1">
      <w:pPr>
        <w:pStyle w:val="B10"/>
      </w:pPr>
      <w:r>
        <w:t>-</w:t>
      </w:r>
      <w:r>
        <w:tab/>
        <w:t>a Configurable5QISet instance contained by Subnetwork is only referenced by ManagedFunction instances contained within the same Subnetwork.</w:t>
      </w:r>
    </w:p>
    <w:p w14:paraId="7AAD083C" w14:textId="40474605" w:rsidR="00E716D1" w:rsidRPr="00814D51" w:rsidRDefault="00E716D1" w:rsidP="00621CD5">
      <w:pPr>
        <w:pStyle w:val="B10"/>
      </w:pPr>
      <w:r>
        <w:t>-</w:t>
      </w:r>
      <w:r>
        <w:tab/>
        <w:t>a Configurable5QISet instance contained by ManagedFunction is only used by that ManagedFunction instance.</w:t>
      </w:r>
    </w:p>
    <w:p w14:paraId="6E1AD4BA" w14:textId="1CD3FEC2" w:rsidR="005E5B5B" w:rsidRDefault="005E5B5B" w:rsidP="005E5B5B">
      <w:pPr>
        <w:pStyle w:val="Heading8"/>
        <w:tabs>
          <w:tab w:val="left" w:pos="6144"/>
        </w:tabs>
      </w:pPr>
      <w:r w:rsidRPr="00814D51">
        <w:br w:type="page"/>
      </w:r>
      <w:bookmarkStart w:id="310" w:name="_Toc59183451"/>
      <w:bookmarkStart w:id="311" w:name="_Toc59184917"/>
      <w:bookmarkStart w:id="312" w:name="_Toc59195852"/>
      <w:bookmarkStart w:id="313" w:name="_Toc59440281"/>
      <w:bookmarkStart w:id="314" w:name="_Toc67990718"/>
      <w:r>
        <w:lastRenderedPageBreak/>
        <w:t xml:space="preserve">Annex </w:t>
      </w:r>
      <w:r w:rsidR="00621CD5">
        <w:t xml:space="preserve">P </w:t>
      </w:r>
      <w:r>
        <w:t>(informative):</w:t>
      </w:r>
      <w:r>
        <w:br/>
        <w:t>Change history</w:t>
      </w:r>
      <w:bookmarkEnd w:id="216"/>
      <w:bookmarkEnd w:id="310"/>
      <w:bookmarkEnd w:id="311"/>
      <w:bookmarkEnd w:id="312"/>
      <w:bookmarkEnd w:id="313"/>
      <w:bookmarkEnd w:id="314"/>
    </w:p>
    <w:tbl>
      <w:tblPr>
        <w:tblW w:w="9645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01"/>
        <w:gridCol w:w="1044"/>
        <w:gridCol w:w="1135"/>
        <w:gridCol w:w="709"/>
        <w:gridCol w:w="425"/>
        <w:gridCol w:w="284"/>
        <w:gridCol w:w="4539"/>
        <w:gridCol w:w="708"/>
      </w:tblGrid>
      <w:tr w:rsidR="005E5B5B" w14:paraId="7379254D" w14:textId="77777777" w:rsidTr="008B2171">
        <w:trPr>
          <w:cantSplit/>
        </w:trPr>
        <w:tc>
          <w:tcPr>
            <w:tcW w:w="964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  <w:hideMark/>
          </w:tcPr>
          <w:p w14:paraId="165FC79A" w14:textId="77777777" w:rsidR="005E5B5B" w:rsidRDefault="005E5B5B" w:rsidP="005E5B5B">
            <w:pPr>
              <w:pStyle w:val="TAH"/>
              <w:rPr>
                <w:sz w:val="16"/>
              </w:rPr>
            </w:pPr>
            <w:r>
              <w:lastRenderedPageBreak/>
              <w:t>Change history</w:t>
            </w:r>
          </w:p>
        </w:tc>
      </w:tr>
      <w:tr w:rsidR="005E5B5B" w14:paraId="7D4D15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0998EA52" w14:textId="77777777" w:rsidR="005E5B5B" w:rsidRDefault="005E5B5B" w:rsidP="008B2171">
            <w:pPr>
              <w:pStyle w:val="TAH"/>
            </w:pPr>
            <w:r>
              <w:t>Date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4A61FC44" w14:textId="77777777" w:rsidR="005E5B5B" w:rsidRDefault="005E5B5B" w:rsidP="008B2171">
            <w:pPr>
              <w:pStyle w:val="TAH"/>
            </w:pPr>
            <w:r>
              <w:t>Meeting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C17AA8D" w14:textId="77777777" w:rsidR="005E5B5B" w:rsidRDefault="005E5B5B" w:rsidP="008B2171">
            <w:pPr>
              <w:pStyle w:val="TAH"/>
            </w:pPr>
            <w:r>
              <w:t>TDoc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2F6A1A4" w14:textId="77777777" w:rsidR="005E5B5B" w:rsidRDefault="005E5B5B" w:rsidP="008B2171">
            <w:pPr>
              <w:pStyle w:val="TAH"/>
            </w:pPr>
            <w:r>
              <w:t>CR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6AA3CFD1" w14:textId="77777777" w:rsidR="005E5B5B" w:rsidRDefault="005E5B5B" w:rsidP="008B2171">
            <w:pPr>
              <w:pStyle w:val="TAH"/>
            </w:pPr>
            <w:r>
              <w:t>Rev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9686A75" w14:textId="77777777" w:rsidR="005E5B5B" w:rsidRDefault="005E5B5B" w:rsidP="008B2171">
            <w:pPr>
              <w:pStyle w:val="TAH"/>
            </w:pPr>
            <w:r>
              <w:t>Cat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5C8C2B4" w14:textId="77777777" w:rsidR="005E5B5B" w:rsidRDefault="005E5B5B" w:rsidP="008B2171">
            <w:pPr>
              <w:pStyle w:val="TAH"/>
            </w:pPr>
            <w:r>
              <w:t>Subject/Comment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1E22FB6" w14:textId="77777777" w:rsidR="005E5B5B" w:rsidRDefault="005E5B5B" w:rsidP="008B2171">
            <w:pPr>
              <w:pStyle w:val="TAH"/>
            </w:pPr>
            <w:r>
              <w:t>New version</w:t>
            </w:r>
          </w:p>
        </w:tc>
      </w:tr>
      <w:tr w:rsidR="005E5B5B" w:rsidRPr="005E5B5B" w14:paraId="167580E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DC64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1C65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F815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9239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016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94BC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BD1EF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Upgrade to change control version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5A6F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15.0.0</w:t>
            </w:r>
          </w:p>
        </w:tc>
      </w:tr>
      <w:tr w:rsidR="005E5B5B" w:rsidRPr="005E5B5B" w14:paraId="6D802B0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DF2F9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311E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7776B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1309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6423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BB54D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26D6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EdiHelp review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1C1C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15.0.1</w:t>
            </w:r>
          </w:p>
        </w:tc>
      </w:tr>
      <w:tr w:rsidR="005E5B5B" w:rsidRPr="005E5B5B" w14:paraId="6C6A537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FFBB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DF4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31F98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3EA3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809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50785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661A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issues raised by EditHelp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C08C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10BF3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1223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442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9F1FE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974AF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23B7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7244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774C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 Stage 2 definition to align with TS 37.340 for MR-DC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C63C8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1D650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8F69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C466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9C4E2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6E32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A12D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54FDC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999F3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Stage 2 defintion to align with TS 23.501 for 5G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D5FE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39B52E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A09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CAC5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FABCF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3122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13097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5E24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B46E0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Stage 3 XML definition of NR to align with Stage 2 content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EEF18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03D005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D4F9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6FF7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7892B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A092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2213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416A3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94571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NR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DE222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2A2CFB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5FE0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902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42B02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6BD8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5E742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9B0D7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FFCB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Stage 3 YANG definition of NR to align with Stage 2 content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6E25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87078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661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D2F3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D900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FE34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374E1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BB137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E6405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XML definition of 5GC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F962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C11CFE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C191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0356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2A28F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39E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8D87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67A0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35FB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5GC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9ACF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17876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61452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A6D5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59F57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2A4E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0FFC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5F1D7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A83E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XML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A2D95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50C3C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6171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3EB4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AB92F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32BE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BBEB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8830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07207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5961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ACEF1E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7E0C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296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5757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D50E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8C5C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C407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1218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YANG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7099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CBD55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239A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FAD4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C9701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DDB9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B2E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A5951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5654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term sNSSAIList and nRTAClist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FD193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694337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7D80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A924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2593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54AF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D9CC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65C2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A6B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inheritance hierarchy figure for NR NRM to include BWP IOC and NRSectorCarrier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BDF5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8DB2A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C5C2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BB4B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3A239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73F5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9953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2301A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310D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Change the term nCGI to nCI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AA43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F6C45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0CB02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FBC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70717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BE90C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581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4D09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F3679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properties of cell 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DA7FF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DCEF6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A1FC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60D99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7A7D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3F53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60FE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1213E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9182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attribute definition and condition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7067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154F0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D3FB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56A8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B7CE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43CF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8AF7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4F7B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32AC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detail definition for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0CAC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07FDDF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9D23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924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CE540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7A5D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6199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4B48A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DFC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Adding missing attribute, and 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4C31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5879D0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7C41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7CE0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D839B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2BD4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93D2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0E9C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A0010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NSSF from the abbrevations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54923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33682F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8D3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1D1B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BD181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217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6322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44DB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C5D54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symbol for network slice state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94957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C8208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4B39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E193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E4FB4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89BC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18DE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D9B2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A59AE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the ExternalENBFunction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38BA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042F82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8BCC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2843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B1024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B018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B4829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026F9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80999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the management of external function and cell with TS 28.658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90777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5DFFF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5C7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4BD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3213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FC3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C4A58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0E571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F4E7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 NRM with Cell 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3026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29ECE5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6B52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42A2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6112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2181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6BF1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14D2C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E6811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RRM Policy enhancements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F3520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9DFE69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5F3D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C8D8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1C4E5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F7141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CA62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39CE5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AD9A9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containment issue in YANG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0FD15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1C151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9D97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B7CA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E14E7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8D337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FCCB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0E40E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DB97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Implement minor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3EF1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30A884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5F452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EBE9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38D1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887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D27D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9626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B0BAA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NRM for RRM Policy enhancements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F532B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537FC7E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016D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E56B9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5D29D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1A05F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413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4CDA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7923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NR attributes definition related to SSB with corresponding NG-RAN IE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61B5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5CE20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25D5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6EC4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776CC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95DFE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BC26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17CDF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4662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Correct the use of nCI and PLMN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49A1B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798F8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B192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4886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6BF74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B25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D3F7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DD4AA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6974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duplicate definition for ExternalNRCellCU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7579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27F932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7F57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5FA8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DABD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AA5D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D59D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0F1A0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65E45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class diagram for view on external entities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F4E19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47AFB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E3B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7ABE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DFC98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4304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0EA9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964C7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001CE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resourceSharingLevel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6212E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4660EE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09C6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FF9B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EDAE4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449D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8CB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4D172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7E118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724FA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F8FC9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55D8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6E15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35902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E746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9B1B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720B3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25456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the term mFIdList and constituentNSSIIdList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E5378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7D66EB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3B9B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D895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D47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CE13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BCD8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BDE7A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CB91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of nSSIId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04EBC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4986E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621D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052B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428D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AEAA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D487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64EF1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5A5B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attribute constraint for class definition of NSSFFunction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24AB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684DEB3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E243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45FF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88F3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1B73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203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E53D4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6D59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attribute constraints for RRMpolicy related attributes in NRCellCU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0BF1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0FDB35C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4490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6AD5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88C7B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63D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F893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2009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29A8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cardinality of End Point (EP) to target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22F9F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F0071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AA88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AF1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4015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EBC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DC36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2EAD6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BF80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Import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B7ECB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0882FE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1FAEA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7CD5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28A07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A109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F9B2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678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BE054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ExternalNRCellCU.pLMNIdList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DEA5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446A66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6E19A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A44D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8F3ED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AEFC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CD9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9E4B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C70F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Use 'bS' (not 'bs') to prefix all BS (base station)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6B5B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386F9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6A33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5FC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96E8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D2BC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61E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CBE8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5663C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State attributes descriptions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F03F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782AD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2F27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03C13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191C3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B9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05E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87C5D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DCF9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5G JSON Solution Set to align with generic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D2228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F464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4F33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6DFC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6BB52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23E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E6A6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99B10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29605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YANG Solution Set to align with Stage 2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1BAC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ED0FC5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083B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E201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6014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F0987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60EB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3F0AC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E142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Information Service to fix Network Slice modeling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A88A5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E659BB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6D2E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8EAA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D86B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66480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58F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ABF33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9DE38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Solution Set to fix Network Slice modeling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FE4B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6DA1C3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12A8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4B6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88588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904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DCDB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CBB53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F4141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availability in service profile of network slice resource model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B37BD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3B5A3A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C60B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D4F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9E612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029F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B7E0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573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CD84F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sST attribute to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72D4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34CA2B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75B7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4A8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BC9B0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945D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71DC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D348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6406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to sST attribute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4B6AC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901A4C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0B56D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105D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897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3F00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0F24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EF5CC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C840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CoverageAreaTAList type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66E23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143E7F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A90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2C18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C445A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B0516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F0E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3359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C01D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Name datatypes SliceProfile and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8EF4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617F20C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A633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237A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167B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7DDD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A398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1A750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0907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datatype definition for S-NSSAI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7A579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55DE735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198C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437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70161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0C25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0C70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55DD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249B5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incomplete description for TAC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69473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2064B4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FC4A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C294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D510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3D0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A34F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3ECFB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B30F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Name datatype RRMPolicyRatio2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6A26F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6309A27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6E9C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674A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B4B8E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2767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634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0916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A38F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attribute availabilityStatus in NRCellDU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B6272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16A3175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A9B2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367B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26A2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554A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CB2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E2146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6D0F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nsInfo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FABFF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55BDFE4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C3F9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489A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313EE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480E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7235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80218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9403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Information Service of NR to fix unclear Note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5DDB9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646418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1D6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31B4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DCDD5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23D6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F456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B6D35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D712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use of plmnIdList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DCDF0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0974023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0C0E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A4CD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6D4F3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5D4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500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39A78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BC1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clauses to RRMPolicyRatio2 data 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A3C9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6BCD46A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4DB3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DB409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490E9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C15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952D8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00231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4F89D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RRMPolicyRatio2 data type name in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7DE7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7D6882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1C6E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D94A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1B459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49FB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52FB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8B45D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0355D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the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0037C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3B57D1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68B4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CE6F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A75C6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9024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DAB0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A846B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DAE8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5GC Information Service to align with Managed Service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0E296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74AD6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1691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A05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24B73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959F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 xml:space="preserve">0107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255D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7A409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0DFD3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description for NR deployment scenario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B6E3B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2ACC16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0259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B3C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8061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1A7C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23B10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4BE3B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6C27F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 NRM model to be applicable for all NG-RAN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452C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4096EAE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84A2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BA3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8E088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E9C6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7EB9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8CB93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AAB9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Support NF Profile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A28A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4942D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E02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6BE7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950A7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BFC9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95C1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C8CB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F015F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of sNSSAIList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8850E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60FBA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A9CA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CE2D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B8DE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2F8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45F6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FDB08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6A40C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pLMNId from GNBDUFunction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42DC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4CEEFD7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8436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1969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F447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52DD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13E7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028E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4E671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class definition with inheritance information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D574C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E05A5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7FB1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D7B5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66EBC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708E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19C62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D4E8C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F386E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description of NRCellCU and NRCellDU to be applicable for all deployment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8BB0A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6F19D9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A64D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F760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39CE1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358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546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28532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09B39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XML solution set for NR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B6D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271BD2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82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60CE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D8DE5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55C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4BB3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0787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8ACC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Correct XML solution set for Network slice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7A8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E7EC0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72F8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E9D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E91DD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2A7C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51C3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8856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31CFC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slice model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FDC5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4EA1D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D4B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53A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030E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5F97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3E0C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76063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D8AA5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YANG mount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0BC75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842F05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8273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A28C5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EFD1C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4ED0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659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B4FF4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32A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YANG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6E8DC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A07ADA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A8D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F094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84785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0913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3609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24AF5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683AF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5GC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AB91D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7626039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9E3F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F8FA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B02C5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A1E5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FD1E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99B9F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809A4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NR NRM to add missed ID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AAF28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64670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3E7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B631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83FDF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B1A7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750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46064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6B43E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XML Solution Set for 5GC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19EA8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634CE7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28D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002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D855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11E5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9E39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10500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DAA0F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ETSI NFV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5DF2B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11EB4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E174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39D2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3C146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71E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930D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7612F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C272C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Slice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BB4A5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0DAE34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F04F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34CC3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8C432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85C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080C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E1BC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19664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NR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758E2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3DC989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4EF4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BA3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B8231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2836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BBD4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D7E0D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D9DAF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fldChar w:fldCharType="begin"/>
            </w:r>
            <w:r w:rsidRPr="005E5B5B">
              <w:rPr>
                <w:sz w:val="16"/>
                <w:szCs w:val="16"/>
              </w:rPr>
              <w:instrText xml:space="preserve"> DOCPROPERTY  CrTitle  \* MERGEFORMAT </w:instrText>
            </w:r>
            <w:r w:rsidRPr="005E5B5B">
              <w:rPr>
                <w:sz w:val="16"/>
                <w:szCs w:val="16"/>
              </w:rPr>
              <w:fldChar w:fldCharType="separate"/>
            </w:r>
            <w:r w:rsidRPr="005E5B5B">
              <w:rPr>
                <w:sz w:val="16"/>
                <w:szCs w:val="16"/>
              </w:rPr>
              <w:t xml:space="preserve">To </w:t>
            </w:r>
            <w:proofErr w:type="spellStart"/>
            <w:r w:rsidRPr="005E5B5B">
              <w:rPr>
                <w:sz w:val="16"/>
                <w:szCs w:val="16"/>
              </w:rPr>
              <w:t>syn</w:t>
            </w:r>
            <w:proofErr w:type="spellEnd"/>
            <w:r w:rsidRPr="005E5B5B">
              <w:rPr>
                <w:sz w:val="16"/>
                <w:szCs w:val="16"/>
              </w:rPr>
              <w:t xml:space="preserve"> up with v1540 stage 2</w:t>
            </w:r>
            <w:r w:rsidRPr="005E5B5B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32D4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9EFF8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D6C1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CE2E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DE94E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02216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C93A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D41E2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967A5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Import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E12FB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350065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0F38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EBC7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527F6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F5C5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B5D3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77906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EAB28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Extensions to PCF and UPF IOCs for support of TSC (Time Sensitive Communication)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D0B8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37DE3E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10299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17AA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F29A2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191C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1230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C8260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678C9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XML solution set for NR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8989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B8AE30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9BF5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3347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55246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62B3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9B69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DA94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F4C84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B4862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843F4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34561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D876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53196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33A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55E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49E6A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2361B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 TAC attribute property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68DF1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58CE5F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5E6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1A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6415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FE84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9FF8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BB7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9C295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the duplicated IOC NSSFFunction in daigram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EA961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CD34F9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6021D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FAD9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B279C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F79D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5ED3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E7E06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99CBF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the wrong IOC names in transport view diagram---Not implemented, wrong baseline (MCC)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3330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F5F3BC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A22A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5252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31BF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7FDA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DDAB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061E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B829E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XML Solution Set for 5GC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2CD7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76A607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85CBA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308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C37AF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5170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834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BECB0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80BA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7E540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C9F07C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0494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BBD4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CA84C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538A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E1EA1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 xml:space="preserve">2 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DDF76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69FB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of GST and 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E5DEB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38151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FA0E5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062B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BAEC0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FE70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406D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BE42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0B2F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SEPP Stage 2 definition in 5GC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AEE94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420927A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8D2A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9439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2980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3DDD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6031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55545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90EEA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NEF Stage 2 definition in 5GC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0A29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05DED1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4249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1C79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7F247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A5A9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5B61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BC513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84D05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SCP Stage 2 definition in 5GC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9BB9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0A0AB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9B0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8540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895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7D3C7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84C3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E50B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AFE6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 3 definitions of 5GC NRM to align with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EF912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4D973DD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E07D5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35F1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8A85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36A11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E395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7A4D2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EE413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Support communication model in 5GC NF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48740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F490CA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2BC4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7D4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8B5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A981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D40B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BC86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73356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merging errors of the specification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367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0FEE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7768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E7CD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C178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4A5A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8262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00BDD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80CE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State Handling diagram for NF service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D2C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F65E2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4AEC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4E73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BD91F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9542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351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39BD5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21BC4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Updates to YANG SS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3FB09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692B7D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B3EB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5293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EB309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B415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B176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0CA9D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DB5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XML definitions of ServiceProfile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876DF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09DE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A340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DDB6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A67D1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189C5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337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16CE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C9D9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JSON definitions of ServiceProfile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A7378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E03BF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B173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76C4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65869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E9D8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9F7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32107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AE22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managedNFProfile definition for ngc NRM -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61479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075C5C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C7F7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72CC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0EBBA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41B41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A66F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08EFD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E598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RIM monitoring parameters for remote interference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246C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DBC75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305E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A6F3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CEBD6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4532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BC70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280A7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2595A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EBEBA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B3446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E52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A6DC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769BB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3F60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011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49FA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1C1ED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SEPP Stage 3 definition in 5GC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D7571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235F6C2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77D0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B80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BF9BC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C7EB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9F3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F87EF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2B936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Management of NR ANR,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205A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CA276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C3D1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51BF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B914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A0D0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6596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4631D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F21C6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Management of NR ANR,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398B5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3A046C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B157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87B6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6B99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CDC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B398E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FCDF7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155E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Stages 2 NRM Info Model definitions for beam managed object classes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DDE2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BC6C86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C7F4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EDFD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2675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6377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EACA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629CE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2AA74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Stages 2 NRM Info Model definitions for beam managed object classes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5F582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7B608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0232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496C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D6849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AA4CA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4AB5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1910C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56D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parameter sNSSAIList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D2F2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1DD2DE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6D94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F696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E164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A96F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29FC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2A0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9AC51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 Update of RRM 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88F99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6F163A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74C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6EDF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789E3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5B05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F248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8E2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B70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 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88EDC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02143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E0E9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6AB0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FBAF1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796C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501E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AB7A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86C6C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NR NRM to align with NG-RAN overview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85AB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536D353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618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7593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9BE0C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0A9A9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DA69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F853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6651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Some correction on the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0586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35A00DE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FAD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D24F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8261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EA5D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FFCE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0FE9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54437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merging errors of the specification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AC3CA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0C31A3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2A0C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1EB2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BE71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E1E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85E3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E49B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DF92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F4E35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153E9A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D06E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E38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6DD2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24A93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7D7F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D37C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2CC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RIM parameters for remote interference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FBB3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7868711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CB58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06B3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24CE9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1596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412F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C6441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2FF79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slice NRM and solution sets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3AE4C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90FE7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C7CA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182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08981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BFFEE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A3B00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A3CB0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B10CB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of GNBCUUPFunction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4160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0035B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3BE1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5683F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111F7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F069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10F9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8AC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FF84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 3 NRM Info Model definitions for RRMPolicy and PLMNInfo related CRs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93327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47A11F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C872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E969C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8BFDC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9409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4E61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0159D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E0F52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CR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29EE2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65BAC5D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3CEF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07A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5D077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45B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555D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EC4EC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6B10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OpenAPI definitions required by the ProvMnS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136FF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E8056F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45DA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A75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9F1DB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3B6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BAF9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FE8A8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654E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errors in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C3402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5CF2FB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95B3F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263AA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A552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C11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56BB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614AD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8213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implementation errrors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396C0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16.4.1</w:t>
            </w:r>
          </w:p>
        </w:tc>
      </w:tr>
      <w:tr w:rsidR="005E5B5B" w:rsidRPr="005E5B5B" w14:paraId="3E743A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B69A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5F26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CF0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891D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2B27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F90A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AE700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the RRMpolicyRatio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0B95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48E68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F908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CC4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9895C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B73A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4D26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BF9E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41354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DN with better identifier for whitelists and blacklists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A6BC3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87A74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5D71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E91C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0357E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08B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0BDD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CFC9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B33A8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control of QoS monitoring per QoS flow per 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D9D2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47C96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E639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376F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324F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9D0A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B0EE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AD996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E1C2B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control of GTP-U path QoS monitoring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F8450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39050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A3BA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3B5C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5C369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A642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5108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AFC53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E2A5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1C525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AC6D3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7546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163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158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B2EF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A6BCD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A6E8A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3948F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ANR management for EN-DC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B1A2F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4838D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BFC2C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A0A17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5F232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D46F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A38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3DFF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442A4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network slice related identifiers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17938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88299E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E63F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2AD0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9ED19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A98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2B2E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96294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BAF2A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Stage 3 update for clarification on network slice related identifiers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FB79F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054D5E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7DE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FEF6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68F2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1EF2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5A88F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45A39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A2416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sNSSAI definition in XML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B413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4163C6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9FA9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2574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7DF3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BFB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1C18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F3A8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94809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Clarify the NR NRM used for different deployment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15A98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45AF4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17D5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54E5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F47B6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2EB8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A3C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CA204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4577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notification types to the definition of common notifications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2469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70539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52B2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9D8A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C475E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EBD4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43BAB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5FE41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F053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39447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CE1C7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D88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B2EE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71C08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F51C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54DE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DE603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1CFAB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Clause 4.2.1.2 Inheritance UML diagram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CAF9E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1D447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C13F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B392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1697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CB94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1C4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3E491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85D6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new NRM fragment to support RIM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7F4DB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469D6B6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B7CAE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F06E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CB986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A3D12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9BEF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2DD74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A8A2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new NRM fragment to support RIM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757F3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D6E84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EC1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D2D4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2B407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5424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1334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D09B1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DA7D8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on the RRMpolicyRatio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0E520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4EC0DF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B43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B0FA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82DB5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2592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83D8F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2716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77FD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configurable 5QIs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DFB9E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031D40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DF98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E6E7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47826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618C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5E56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00F8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00509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5QI to DSCP mapping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205A3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98C52F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9F3D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52DC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9422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C62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CCDF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A1B21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3A559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Stage3 add the NRM fragment for SON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1E93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78499B7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56EC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360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04D3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AE37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9DB0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8D7E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3B044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ANR management for EN-DC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20542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6AD36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DDCD4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97E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130C2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C74D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064C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A81F7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CB3D5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NRM fragment for SON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FD262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903267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95C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0CFF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ADE55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43D7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AD54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A116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C9ACD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CommModelList NRM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F8EF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AC445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E763B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EA64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1A07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9221B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33C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F37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5915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86D5C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782F0D2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AD21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F06E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C4D5D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4B9C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B432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F7FC3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94A53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NRM  definition in XML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9264B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FCD807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19A7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305B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3B75E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2764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3C02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403E6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A6EA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the relation of GST, ServiceProfile and 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71DA3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4B1527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550A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B517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4220A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EC1C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1CDE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3AED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705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ES coverage relation in NRCellRelation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0EB3D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F27ED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946E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13D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7CBA9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0FBC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C42A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905C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F91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decription for RRMPolicy_ and resouceType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CF09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0F583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CE93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F4CD7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BB47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C7D9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FD74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5C300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AAB4C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definition for attribute localAddress in EP_RP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E5763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E25B1D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8C1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B9D7E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9DA6B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11B1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E62C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3C637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C07DC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A557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925A5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23FC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A88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FE50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500C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BF2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5976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2463B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transport information and slice mapping on backhaul endpoints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170E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CD9AE9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41D6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FD5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D560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49F9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7FF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0CCE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D1BC8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transport information and slice mapping on backhaul endpoints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3A04D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0D2DC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0B86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36F7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AF3C1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A0AD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2140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B4CA4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C0630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SliceProfile attributes solution 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A3D29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77751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128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33C1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82285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2DE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32DF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ADD55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DDEC7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configuredMaxTxEIRP on NRSectorCarrier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C609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A73B07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6CD0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C90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CC7C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75E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4A64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FC88F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1E2E0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Stage 3 Add configuredMaxTxEIRP on NRSectorCarrier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D8063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EC9F1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44C2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F703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41793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D50A3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F6309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B291F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9719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YANG for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87E1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7C39CB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252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A6EC7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CA2CF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2B6E6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3800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DAAD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0897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ES coverage relation in NRCellRelation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77A36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5BF30A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5F5E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BB84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6A8D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937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D1D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41F6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D621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openAPI for NRCellRelation and NRFreqRelation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D64FC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950FD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BB3D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27E4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70698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8E25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486D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A88F3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BDB1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62046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D27BC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2B3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A23BB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DA61B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E429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27B2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09B53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94EF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on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D6AF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86791D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8812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3ED9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1F039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8B8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2CE2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EBA4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12388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openAPI definition for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0FB38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0E51E6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51F3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EC5B3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7476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E62F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ABDBB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18A85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FFCA2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on frequency related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FA45B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CB0FC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1FF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B1B16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F0639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2851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C39D1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6F267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23A7A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predefined PCC rules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E2A3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8087B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C26FD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A55E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EC9A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1BB9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9ED06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AEA8F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94A4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predefined PCC rules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6A749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510E6C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8846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0307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506BC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44166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1D18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45D76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64CC1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Enable PCF to support configurable 5QIs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F5F04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4CC5766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7175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510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96F2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D8F9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7BD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9BCC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FE8F8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dynamic 5QIs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D5C3C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6BB07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5CFD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66AF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699DA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D1B2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BCF0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AAC1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58B68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dynamic 5QIs -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5E96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BD5F1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C44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5552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48556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0010D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925D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15D7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9A5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TCE mapping info in GNBCUCPFunction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4032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B830D2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A83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8344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F43A8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75376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DB9B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D9F3C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69460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TCE mapping info in openAPI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B11BC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380717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9BE2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46E9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7092D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BF70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56F84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7FC8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C01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definitions for perfReq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A7ED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0498CB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CE1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B3E9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0FEDF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2818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010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B3EB9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6183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Delete supportedAccessTech to align with GST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CC83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953F1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C2F2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E555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06657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FF8E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AD5C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C0F5D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A3B3A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on duplicated annex numbering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F44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698205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763F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6B7F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FEA25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A75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89C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06236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89FA8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C85B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AA959D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1A3DA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B33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A5A3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8D94C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90A7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4752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EE7F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Deleting SupportedAccessTech - Stage 3 - XML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91DBC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0EDAEC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8E4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7FAB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EC666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2130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5D92D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D801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C5182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between transport and application level endpoints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3C3C9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465E7E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5698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2D02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2B69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B399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1275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23DD6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F1D2F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between transport and application level endpoints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384FE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02714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1D562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7F03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D0D2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DEC6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6BFF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3F442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26C9D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Cleanup stage 2 editorial issue and stage 3 yaml error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9002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D75C9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617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D8FB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41FC3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766C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0371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20E7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50466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A93CE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clarifying note to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9223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F65AE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B63D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1A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2438E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A6EB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A661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E6F73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A790C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MLB support indicator in NRcellrelation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696C1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70F9898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A7B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93FC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8317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9DDD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4DE1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D4D4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DB6B4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maxNumberofConns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B05D5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70BCC28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DDF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0E5B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D2AB5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03EB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7A88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C5B76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19BA9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NB-IoT support in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181A7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427ADF2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80218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924CD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9F0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BB9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4B2FB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7341B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AE1F4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Addition of attribute for network slice supporting maximum of data volume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3511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02F4674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0E3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B95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9AC06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D326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7CA1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A4C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33448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No technical changes. Cleanup of diverse issues in order to improve performance of the file: hidden XML, watermarks,etc..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D888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17.0.1</w:t>
            </w:r>
          </w:p>
        </w:tc>
      </w:tr>
      <w:tr w:rsidR="005E5B5B" w:rsidRPr="005E5B5B" w14:paraId="6B525D5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2ABC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85AD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E05E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436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FAC4D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5E10D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8226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configurable5QI and dynamic5QI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0D9D2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D52FD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D3EF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9B0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341EF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93E8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3F04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97C4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5FCBC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Change RACH control attributes from beam to cell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186E7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E9921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C4FD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34778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AA33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B3D2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B115B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9BBC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9AF68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Move Distributed RACH control IOC from CU to 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F0813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64CE57B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969B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5E0B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1BB6A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3C33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B3D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CF5C4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1327F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Move Distributed PCI control IOC from DU to 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F02BD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E6C20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077F9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B781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E09E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3A29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62377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F6F7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91DFD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cell neighbour relations related attributes in openAPI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45236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8600C3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2C7D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E22B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AFE43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D355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8E32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24A02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20E5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0DE6E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E86627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C0EA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DEDE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15D9D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5269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B7FB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33792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BAA60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F44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8D33C6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7C773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6B9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3902C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D75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05437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FA71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ED8E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description related to service 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33586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28B77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C07B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3DA0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4EB4B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77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C0DA3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7F3DA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6CFD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containment relationship for network slice IOCs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52261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5FB92B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11B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6922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474F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177D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3B3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966B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268EF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containment relationship for network slice IOCs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485A3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1E1BB3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CC3F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BEDD9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6E0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259D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0F2C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36419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7EE92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subclause reference of MRO related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C3C9A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46DB3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C3342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4D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574FE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A0D8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693C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7F6AE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35935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63101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1566E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9F35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E3809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C7DD2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7B9D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4A6F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01C3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66DE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YANG improvements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790F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125B1C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4AC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FC6F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3B2E5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6D833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EC2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8857D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F3E9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serviceProfileId and sliceProfileId to stage 3 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1962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4DD00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5AB6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1853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4BDB2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3B8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5C2D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79F7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8D9CE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notifyThresholdCrossing to be a common notification.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CA243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674774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67B9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54E4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CD462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0924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CA36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A1D9C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2BA1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pLMNInfoList faulty attribute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E708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67A3BA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4C7E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9E03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F1F5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713A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ECC6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795AD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9DEFA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containment relationship for EP_Transport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007AF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7179B6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4E90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948F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1189F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E6BF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19B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EFFD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E625E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on Dynamic5QISet IOC based on LS reply from SA2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4924D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6B9E44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B2BB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DB96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27474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E5C9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7D9B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BD5A8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6EBE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NF name in definition of EP_NgU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D49DE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51D162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7872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C133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1281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CBC0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455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7E48E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F0B4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inheritance description information in the attribute definition for several IOCs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F677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D851D9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CBF8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095CB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37530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7990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9858B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90CA2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A7702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Correct multiplicity issue for several attributes of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85DD3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61DE1C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CC0F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82CA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9EDCB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8521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6D4BE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04FFF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DCAD9B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Fix containment relationship for EP_Transport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FCC4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33D66D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6C18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EDA0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3C26E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AC9D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378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F9744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EFF01C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Remove the XML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DB544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15A225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9FE6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6641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8F59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21CF5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CD6C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68B9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9223B7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Update the information model definitions for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70F45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5B338F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E540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EA10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964F4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6CDC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4360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DEC76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94CAE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of the PCI and DESManagementFunction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37FB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49AC444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9E14B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D32A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DD14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59D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DB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FD3C1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F849C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to NSI and NSSI state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3238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4BD6646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35F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31F0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BDF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6DA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A79D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5E17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BCE7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fldChar w:fldCharType="begin"/>
            </w:r>
            <w:r w:rsidRPr="005E5B5B">
              <w:rPr>
                <w:sz w:val="16"/>
                <w:szCs w:val="16"/>
              </w:rPr>
              <w:instrText xml:space="preserve"> DOCPROPERTY  CrTitle  \* MERGEFORMAT </w:instrText>
            </w:r>
            <w:r w:rsidRPr="005E5B5B">
              <w:rPr>
                <w:sz w:val="16"/>
                <w:szCs w:val="16"/>
              </w:rPr>
              <w:fldChar w:fldCharType="separate"/>
            </w:r>
            <w:r w:rsidRPr="005E5B5B">
              <w:rPr>
                <w:sz w:val="16"/>
                <w:szCs w:val="16"/>
              </w:rPr>
              <w:t>YANG compilation error and missing stage 2 corrections</w:t>
            </w:r>
            <w:r w:rsidRPr="005E5B5B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DC75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0548D6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D766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7364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D24AD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D3D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6BB8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8910C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5505F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 compilation and other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F941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D8F692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C241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6504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7C373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5E4D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C5C8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BC9C1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BC8302" w14:textId="77777777" w:rsidR="005E5B5B" w:rsidRPr="00521F0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Fixing CR implementation error in E.5.13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FAB21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17.2.1</w:t>
            </w:r>
          </w:p>
        </w:tc>
      </w:tr>
      <w:tr w:rsidR="008B2B2E" w:rsidRPr="005E5B5B" w14:paraId="135B1CC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2D3738" w14:textId="3247B628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C3F7A" w14:textId="1D776115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0C06E3" w14:textId="66C0D2A9" w:rsidR="008B2B2E" w:rsidRPr="005E5B5B" w:rsidRDefault="008B2B2E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0E497" w14:textId="05D6BE78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FE628D" w14:textId="1A55AC01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179210" w14:textId="63B474DC" w:rsidR="008B2B2E" w:rsidRPr="005E5B5B" w:rsidRDefault="008B2B2E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4B5DA9" w14:textId="11DCC8F1" w:rsidR="008B2B2E" w:rsidRPr="00521F0B" w:rsidRDefault="008B2B2E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Correction of ServiceProfile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4DAD0" w14:textId="2A268A55" w:rsidR="008B2B2E" w:rsidRPr="005E5B5B" w:rsidRDefault="008B2B2E" w:rsidP="005E5B5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35D51" w:rsidRPr="005E5B5B" w14:paraId="1DB68D6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C24327" w14:textId="449CDAFE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9707E2" w14:textId="508A2135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165C57" w14:textId="4F393792" w:rsidR="00235D51" w:rsidRDefault="00235D51" w:rsidP="00235D5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15D62" w14:textId="1A5EF8AA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C8421C" w14:textId="48765E1C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9CE6EA" w14:textId="00053589" w:rsidR="00235D51" w:rsidRDefault="00235D51" w:rsidP="00235D5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53886F" w14:textId="4DFF7917" w:rsidR="00235D51" w:rsidRPr="00521F0B" w:rsidRDefault="00235D51" w:rsidP="00235D51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Add positioning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A5D3AE" w14:textId="2554F413" w:rsidR="00235D51" w:rsidRDefault="00235D51" w:rsidP="00235D5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B1496" w:rsidRPr="005E5B5B" w14:paraId="5594290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922B60" w14:textId="2FF75819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6CF94" w14:textId="3EFB8D66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A6221A" w14:textId="4C523581" w:rsidR="007B1496" w:rsidRDefault="007B1496" w:rsidP="007B149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772844" w14:textId="3C329B3C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50BD53" w14:textId="75628A4C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C0678" w14:textId="711458A7" w:rsidR="007B1496" w:rsidRDefault="007B1496" w:rsidP="007B149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112A65" w14:textId="1177B27C" w:rsidR="007B1496" w:rsidRPr="00235D51" w:rsidRDefault="007B1496" w:rsidP="007B149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OpenAPI of adding positioning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9447D2" w14:textId="0C503264" w:rsidR="007B1496" w:rsidRDefault="007B1496" w:rsidP="007B149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6B72ED" w:rsidRPr="005E5B5B" w14:paraId="4ADDFA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08141B" w14:textId="24315C96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F849A4" w14:textId="14B9BED6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2DFFC2" w14:textId="34DAD123" w:rsidR="006B72ED" w:rsidRDefault="006B72ED" w:rsidP="006B72E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96D85" w14:textId="1D5A3592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AB826C" w14:textId="28C5DD9C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B753DB" w14:textId="49D36CA8" w:rsidR="006B72ED" w:rsidRDefault="006B72ED" w:rsidP="006B72E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18E4AF" w14:textId="40D75D14" w:rsidR="006B72ED" w:rsidRDefault="006B72ED" w:rsidP="006B72ED">
            <w:pPr>
              <w:pStyle w:val="TAL"/>
              <w:rPr>
                <w:sz w:val="16"/>
                <w:szCs w:val="16"/>
              </w:rPr>
            </w:pPr>
            <w:r w:rsidRPr="00521F0B">
              <w:rPr>
                <w:sz w:val="16"/>
                <w:szCs w:val="16"/>
              </w:rPr>
              <w:t>Add synchronicity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09C52D" w14:textId="5371CFC5" w:rsidR="006B72ED" w:rsidRDefault="006B72ED" w:rsidP="006B72E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35134" w:rsidRPr="005E5B5B" w14:paraId="66BC138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4C17F3" w14:textId="5846C4D7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FB12D" w14:textId="2DFA43EC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7CD468" w14:textId="1B92E586" w:rsidR="00D35134" w:rsidRDefault="00D35134" w:rsidP="00D3513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ED5114" w14:textId="3BF45A5A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C480F" w14:textId="7867C81B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75081E" w14:textId="58C8C1CC" w:rsidR="00D35134" w:rsidRDefault="00D35134" w:rsidP="00D3513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C5483C" w14:textId="59822697" w:rsidR="00D35134" w:rsidRPr="00D97D56" w:rsidRDefault="00D35134" w:rsidP="00D35134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OpenAPI of adding synchronicity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0E2DD" w14:textId="6FAF1338" w:rsidR="00D35134" w:rsidRDefault="00D35134" w:rsidP="00D3513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E75B77" w:rsidRPr="005E5B5B" w14:paraId="0A50A2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BDD17F" w14:textId="527650D4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1AB100" w14:textId="2007B06E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05523A" w14:textId="0020E7DA" w:rsidR="00E75B77" w:rsidRDefault="00E75B77" w:rsidP="00E75B7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302D0D" w14:textId="059C99F6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3D051E" w14:textId="7318C71D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FA2EFB" w14:textId="7DBEE2FE" w:rsidR="00E75B77" w:rsidRDefault="00E75B77" w:rsidP="00E75B7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E94048" w14:textId="541EFA96" w:rsidR="00E75B77" w:rsidRDefault="00E75B77" w:rsidP="00E75B77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perfReq mapping to domain specific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53CF9D" w14:textId="0D2206A9" w:rsidR="00E75B77" w:rsidRDefault="00E75B77" w:rsidP="00E75B7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9F5187" w:rsidRPr="005E5B5B" w14:paraId="3CE53DD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B5B896" w14:textId="0DB34D3A" w:rsidR="009F5187" w:rsidRPr="00521F0B" w:rsidRDefault="009F5187" w:rsidP="009F5187">
            <w:pPr>
              <w:pStyle w:val="TAC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7733AD" w14:textId="32A66B56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063DE0" w14:textId="35707DBC" w:rsidR="009F5187" w:rsidRDefault="009F5187" w:rsidP="009F518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0A5E7" w14:textId="44E4CDE4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693522" w14:textId="18BB7667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82541" w14:textId="6ABA0756" w:rsidR="009F5187" w:rsidRDefault="009F5187" w:rsidP="009F518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2A0887" w14:textId="240AE446" w:rsidR="009F5187" w:rsidRDefault="009F5187" w:rsidP="009F5187">
            <w:pPr>
              <w:pStyle w:val="TAL"/>
              <w:rPr>
                <w:sz w:val="16"/>
                <w:szCs w:val="16"/>
              </w:rPr>
            </w:pPr>
            <w:r w:rsidRPr="00521F0B">
              <w:rPr>
                <w:sz w:val="16"/>
                <w:szCs w:val="16"/>
              </w:rPr>
              <w:t>Add reliability to CN 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5FBAF" w14:textId="339836EF" w:rsidR="009F5187" w:rsidRDefault="009F5187" w:rsidP="009F518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A741C" w:rsidRPr="005E5B5B" w14:paraId="114E0C4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52106" w14:textId="7A396065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09981" w14:textId="0633FEC7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8DB7CA" w14:textId="06E89EBA" w:rsidR="002A741C" w:rsidRDefault="002A741C" w:rsidP="009F518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096A1" w14:textId="69F87A5F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2F5497" w14:textId="6D7A3150" w:rsidR="002A741C" w:rsidRDefault="00130BCA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CCDDE1" w14:textId="2497F73E" w:rsidR="002A741C" w:rsidRDefault="002A741C" w:rsidP="009F518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8BCFB" w14:textId="36B2F776" w:rsidR="002A741C" w:rsidRPr="009F5187" w:rsidRDefault="002A741C" w:rsidP="009F5187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Enhancement of NRM definition for the NWDAF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6C485" w14:textId="5C506F27" w:rsidR="002A741C" w:rsidRDefault="002A741C" w:rsidP="009F518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130BCA" w:rsidRPr="005E5B5B" w14:paraId="1F8F20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8F9BD0" w14:textId="4FA4F878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969E7" w14:textId="06DCE39F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40C020" w14:textId="6314FDF0" w:rsidR="00130BCA" w:rsidRDefault="00130BCA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17531B" w14:textId="074B99FC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DC1797" w14:textId="5291DD31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81BB17" w14:textId="40DF8AD3" w:rsidR="00130BCA" w:rsidRDefault="00130BCA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F36D3E" w14:textId="5973DBEB" w:rsidR="00130BCA" w:rsidRDefault="00130BCA" w:rsidP="00130BCA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OpenAPI Enhancement of NRM definition for the NWDAF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B2E886" w14:textId="3C1AAA9E" w:rsidR="00130BCA" w:rsidRDefault="00130BCA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47FEB" w:rsidRPr="005E5B5B" w14:paraId="4D488C4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AE1B09" w14:textId="733AE333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00E78" w14:textId="352B0015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80881" w14:textId="36FB8B1A" w:rsidR="00D47FEB" w:rsidRDefault="00D47FEB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7B20E5" w14:textId="1919686F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A9B78C" w14:textId="5DD5D706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F36534" w14:textId="70639285" w:rsidR="00D47FEB" w:rsidRDefault="00D47FEB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7E5296" w14:textId="04E2006B" w:rsidR="00D47FEB" w:rsidRPr="00130BCA" w:rsidRDefault="00D47FEB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description for GNBDUFunction and EP_NgC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32FE09" w14:textId="44973363" w:rsidR="00D47FEB" w:rsidRDefault="00D47FEB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17B5E" w:rsidRPr="005E5B5B" w14:paraId="14D398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85F278" w14:textId="149422A0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B3CA5F" w14:textId="12011371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67841D" w14:textId="67F24BB6" w:rsidR="00417B5E" w:rsidRDefault="00417B5E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443210" w14:textId="7A15C994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16E73" w14:textId="13757077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36F510" w14:textId="0C50BB85" w:rsidR="00417B5E" w:rsidRDefault="00417B5E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6444FF" w14:textId="1785F71F" w:rsidR="00417B5E" w:rsidRDefault="00417B5E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Improve the readability of EP_Transport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B7D0D7" w14:textId="3DB42189" w:rsidR="00417B5E" w:rsidRDefault="00417B5E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471A7" w:rsidRPr="005E5B5B" w14:paraId="10D0A8E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47BBC7" w14:textId="2FEB86D9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FB7E37" w14:textId="79A0F4C4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25AAF2" w14:textId="5F634D62" w:rsidR="00D471A7" w:rsidRDefault="00D471A7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BCAC6" w14:textId="17365DB7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3EE500" w14:textId="2FC4AD80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E3E706" w14:textId="7DBE6789" w:rsidR="00D471A7" w:rsidRDefault="00D471A7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22A998" w14:textId="1405A273" w:rsidR="00D471A7" w:rsidRDefault="00D471A7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energyEfficiency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D112F3" w14:textId="5189F15D" w:rsidR="00D471A7" w:rsidRDefault="00D471A7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D2B40" w:rsidRPr="005E5B5B" w14:paraId="312AE4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E4ABC2" w14:textId="60FBA040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9DE1BC" w14:textId="303FA326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99BDF" w14:textId="6976537A" w:rsidR="002D2B40" w:rsidRDefault="002D2B40" w:rsidP="002D2B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0DAB28" w14:textId="5F2B40CC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BDBCD" w14:textId="1961BDDC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BF8C7" w14:textId="55BD5C0A" w:rsidR="002D2B40" w:rsidRDefault="002D2B40" w:rsidP="002D2B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3B1B3" w14:textId="54F34FCE" w:rsidR="002D2B40" w:rsidRDefault="002D2B40" w:rsidP="002D2B40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enhance 5GC NRM to support network slice admission control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24FDD7" w14:textId="636D314C" w:rsidR="002D2B40" w:rsidRDefault="002D2B40" w:rsidP="002D2B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804D81" w:rsidRPr="005E5B5B" w14:paraId="1DF279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3B00D4" w14:textId="7A1B8605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9BA166" w14:textId="0CF16FE5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8BC4D5" w14:textId="7737D1CD" w:rsidR="00804D81" w:rsidRDefault="00804D81" w:rsidP="002D2B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</w:t>
            </w:r>
            <w:r w:rsidR="003F2415">
              <w:rPr>
                <w:rFonts w:cs="Arial"/>
                <w:sz w:val="16"/>
                <w:szCs w:val="16"/>
                <w:lang w:eastAsia="zh-CN"/>
              </w:rPr>
              <w:t>0</w:t>
            </w:r>
            <w:r>
              <w:rPr>
                <w:rFonts w:cs="Arial"/>
                <w:sz w:val="16"/>
                <w:szCs w:val="16"/>
                <w:lang w:eastAsia="zh-CN"/>
              </w:rPr>
              <w:t>407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0B061B" w14:textId="0EB9A1E6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F614D9" w14:textId="34C1FD01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8A96E7" w14:textId="41C71102" w:rsidR="00804D81" w:rsidRDefault="00804D81" w:rsidP="002D2B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CC2675" w14:textId="2EB72FBA" w:rsidR="00804D81" w:rsidRPr="00804D81" w:rsidRDefault="00804D81" w:rsidP="002D2B4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note for RRMPolicy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EC5129" w14:textId="440D044B" w:rsidR="00804D81" w:rsidRDefault="00804D81" w:rsidP="002D2B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E576AF" w:rsidRPr="005E5B5B" w14:paraId="69251BD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3BD83F" w14:textId="4FA9F481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E3D741" w14:textId="4615CAD6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5C7E1" w14:textId="03C2CB05" w:rsidR="00E576AF" w:rsidRDefault="00E576AF" w:rsidP="00E576A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</w:t>
            </w:r>
            <w:r w:rsidR="00C46993">
              <w:rPr>
                <w:rFonts w:cs="Arial"/>
                <w:sz w:val="16"/>
                <w:szCs w:val="16"/>
                <w:lang w:eastAsia="zh-CN"/>
              </w:rPr>
              <w:t>6</w:t>
            </w:r>
            <w:r>
              <w:rPr>
                <w:rFonts w:cs="Arial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91F8D3" w14:textId="3F59119C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039AAE" w14:textId="020B24AD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51F1EF" w14:textId="5F306619" w:rsidR="00E576AF" w:rsidRDefault="00E576AF" w:rsidP="00E576A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BB26E2" w14:textId="08399CE6" w:rsidR="00E576AF" w:rsidRDefault="00E576AF" w:rsidP="00E576A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Inclusive language review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CF6367" w14:textId="7EB5A456" w:rsidR="00E576AF" w:rsidRDefault="00E576AF" w:rsidP="00E576A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529C0" w:rsidRPr="005E5B5B" w14:paraId="5C62C4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577663" w14:textId="54251463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657899" w14:textId="2D8BF5FA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D06E1C" w14:textId="053CB8F3" w:rsidR="007529C0" w:rsidRDefault="007529C0" w:rsidP="00E576A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1CEAA2" w14:textId="39B004D0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62271C" w14:textId="3CA05A5C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834A57" w14:textId="079FBBED" w:rsidR="007529C0" w:rsidRDefault="007529C0" w:rsidP="00E576A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C7DE78" w14:textId="105B3D52" w:rsidR="007529C0" w:rsidRDefault="007529C0" w:rsidP="00E576A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editorial issue of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E8CF7" w14:textId="631E5AC8" w:rsidR="007529C0" w:rsidRDefault="007529C0" w:rsidP="00E576A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34A86" w:rsidRPr="005E5B5B" w14:paraId="117E7D7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19DC08" w14:textId="47720BE3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AFB4B" w14:textId="7D3EF008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2744AA" w14:textId="328A6ED8" w:rsidR="00434A86" w:rsidRDefault="00434A86" w:rsidP="00434A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81EE20" w14:textId="0F203C53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98F63A" w14:textId="62B7061B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AD62E" w14:textId="22721E5D" w:rsidR="00434A86" w:rsidRDefault="00434A86" w:rsidP="00434A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6764A6" w14:textId="1A16AE94" w:rsidR="00434A86" w:rsidRDefault="00434A86" w:rsidP="00434A86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 inheritance relation of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8D0826" w14:textId="05FE33EA" w:rsidR="00434A86" w:rsidRDefault="00434A86" w:rsidP="00434A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352BF2" w:rsidRPr="005E5B5B" w14:paraId="582A52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5683FA" w14:textId="6AB6CF12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11D7EC" w14:textId="0232CE85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956B39" w14:textId="4CE00CA1" w:rsidR="00352BF2" w:rsidRDefault="00352BF2" w:rsidP="00434A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3F5887" w14:textId="17E9881D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33FF66" w14:textId="362146EB" w:rsidR="00352BF2" w:rsidRDefault="00AE2308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D9A30D" w14:textId="5A057754" w:rsidR="00352BF2" w:rsidRDefault="00352BF2" w:rsidP="00434A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11000" w14:textId="3CCC94D2" w:rsidR="00352BF2" w:rsidRPr="00352BF2" w:rsidRDefault="00352BF2" w:rsidP="00434A8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5QI definitions in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FA785" w14:textId="3EF22557" w:rsidR="00352BF2" w:rsidRDefault="00352BF2" w:rsidP="00434A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879FF" w:rsidRPr="005E5B5B" w14:paraId="4AE13CA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9C90C6" w14:textId="3DDFBE89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6AABD0" w14:textId="4B9D63A3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4E00A9" w14:textId="07CB8FD6" w:rsidR="002879FF" w:rsidRDefault="002879FF" w:rsidP="002879F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C32C7" w14:textId="63E0547B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B4DEE6" w14:textId="51D0B5BE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7F8E4" w14:textId="7A7F8412" w:rsidR="002879FF" w:rsidRDefault="002879FF" w:rsidP="002879F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42CC7" w14:textId="149C0499" w:rsidR="002879FF" w:rsidRDefault="002879FF" w:rsidP="002879F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mapping GST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6A1FD" w14:textId="010A7643" w:rsidR="002879FF" w:rsidRDefault="002879FF" w:rsidP="002879F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60140" w:rsidRPr="005E5B5B" w14:paraId="1466D6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91AE3C" w14:textId="48352385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D615F3" w14:textId="39A084DA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150989" w14:textId="74828C09" w:rsidR="00460140" w:rsidRDefault="00460140" w:rsidP="004601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1B82CB" w14:textId="6374A202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757E2A" w14:textId="76C55DCA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75D1A0" w14:textId="3BCA4F81" w:rsidR="00460140" w:rsidRDefault="00460140" w:rsidP="004601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79BB9" w14:textId="7A817773" w:rsidR="00460140" w:rsidRDefault="00460140" w:rsidP="0046014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inconsistencies in definitions around network slice management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1DF5AE" w14:textId="27DEE9EE" w:rsidR="00460140" w:rsidRDefault="00460140" w:rsidP="004601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91AFA" w:rsidRPr="005E5B5B" w14:paraId="1DD2E2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C07E3A" w14:textId="3E4557F9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B755C7" w14:textId="054CC646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62A3EA" w14:textId="5B7AA7D1" w:rsidR="00791AFA" w:rsidRDefault="00791AFA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6FBCA" w14:textId="2C789795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61534" w14:textId="33609922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834CC" w14:textId="53C514FA" w:rsidR="00791AFA" w:rsidRDefault="00791AFA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1E45D6" w14:textId="285D4B95" w:rsidR="00791AFA" w:rsidRDefault="00791AFA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definition for domain centralized 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69E068" w14:textId="15BB85CD" w:rsidR="00791AFA" w:rsidRDefault="00791AFA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9B23A6" w:rsidRPr="005E5B5B" w14:paraId="2A5ADA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933FD" w14:textId="39394028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C3458" w14:textId="2F95A1EB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810017" w14:textId="6F6EFEB8" w:rsidR="009B23A6" w:rsidRDefault="00437E28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ED5063" w14:textId="355D41F8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31E499" w14:textId="2356CCCA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1B7403" w14:textId="6305A5F6" w:rsidR="009B23A6" w:rsidRDefault="009B23A6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3E53EF" w14:textId="664AFFDC" w:rsidR="009B23A6" w:rsidRDefault="009B23A6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NR-NRM model structure repair and cleanup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6BE2F" w14:textId="0E364426" w:rsidR="009B23A6" w:rsidRDefault="009B23A6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91C8B" w:rsidRPr="005E5B5B" w14:paraId="212C7B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D6BF1" w14:textId="429C91AA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72A96E" w14:textId="0B8D05EC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DAD999" w14:textId="62DCBDD6" w:rsidR="00A91C8B" w:rsidRDefault="00A91C8B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DA8724" w14:textId="6E89667F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F51A3" w14:textId="069B2D4A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6BA0E0" w14:textId="503FD5C5" w:rsidR="00A91C8B" w:rsidRDefault="00A91C8B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076FDE" w14:textId="53A368CD" w:rsidR="00A91C8B" w:rsidRDefault="00A91C8B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 of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5B5DDB" w14:textId="70B06D01" w:rsidR="00A91C8B" w:rsidRDefault="00A91C8B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175EF" w:rsidRPr="005E5B5B" w14:paraId="4177DFD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C26BC8" w14:textId="2ED3B9CA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D83DD" w14:textId="0B8B3D13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A89591" w14:textId="26C5222E" w:rsidR="006175EF" w:rsidRDefault="006175EF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EC52C" w14:textId="6EEFF3D7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F1F98" w14:textId="3D0D7DC2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4BF8BC" w14:textId="57591755" w:rsidR="006175EF" w:rsidRDefault="006175EF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2416E" w14:textId="4712AA12" w:rsidR="006175EF" w:rsidRDefault="006175EF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Deprecate Top-Attr and use Top instead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4D97A" w14:textId="338207AF" w:rsidR="006175EF" w:rsidRDefault="006175EF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E22903" w:rsidRPr="005E5B5B" w14:paraId="570D1B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BF4FC0" w14:textId="2CD30675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63531D" w14:textId="36AB7658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785B9E" w14:textId="284702A6" w:rsidR="00E22903" w:rsidRDefault="00E22903" w:rsidP="00E2290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5FC5AA" w14:textId="5A90770B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2F01F7" w14:textId="269B66FD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B608F" w14:textId="26906A72" w:rsidR="00E22903" w:rsidRDefault="00E22903" w:rsidP="00E2290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64234B" w14:textId="5F9D38BC" w:rsidR="00E22903" w:rsidRDefault="00E22903" w:rsidP="00E2290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incorrect attributes inheritance description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AAC9D0" w14:textId="25F159B9" w:rsidR="00E22903" w:rsidRDefault="00E22903" w:rsidP="00E2290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945873" w:rsidRPr="005E5B5B" w14:paraId="5AF407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E3B430" w14:textId="194032C1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44C83" w14:textId="4EE7DAAC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78047A" w14:textId="31267E2A" w:rsidR="00945873" w:rsidRDefault="00945873" w:rsidP="0094587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50695B" w14:textId="117DECEF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681E8" w14:textId="26F75595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125D73" w14:textId="799AF6EA" w:rsidR="00945873" w:rsidRDefault="00945873" w:rsidP="0094587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97D926" w14:textId="075D9EC5" w:rsidR="00945873" w:rsidRDefault="00945873" w:rsidP="00945873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survival time to CNSliceProfile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25A03" w14:textId="6BD39460" w:rsidR="00945873" w:rsidRDefault="00945873" w:rsidP="0094587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D93A32" w:rsidRPr="005E5B5B" w14:paraId="5011D3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941DAD" w14:textId="56DE14F9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433FCE" w14:textId="20D768D4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F38006" w14:textId="120A701F" w:rsidR="00D93A32" w:rsidRDefault="00D93A32" w:rsidP="0094587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835D3E" w14:textId="7EB44931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9CDF0D" w14:textId="00585F1E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25D329" w14:textId="62D30F78" w:rsidR="00D93A32" w:rsidRDefault="00D93A32" w:rsidP="0094587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2292C6" w14:textId="2587672D" w:rsidR="00D93A32" w:rsidRPr="00D93A32" w:rsidRDefault="00D93A32" w:rsidP="0094587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NRM IOC definitions for N5, N70 and N71 reference 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65AFB0" w14:textId="1BBE0E32" w:rsidR="00D93A32" w:rsidRDefault="00D93A32" w:rsidP="0094587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40DE5" w:rsidRPr="005E5B5B" w14:paraId="19CCBCD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CF953A" w14:textId="1637E7A7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9C974E" w14:textId="79BEAF1B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655EE2" w14:textId="627CFBF5" w:rsidR="00540DE5" w:rsidRDefault="00540DE5" w:rsidP="00540DE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F5CBE1" w14:textId="50589C1C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9B7765" w14:textId="7269BADB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400C86" w14:textId="5D3257D9" w:rsidR="00540DE5" w:rsidRDefault="00540DE5" w:rsidP="00540DE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D384F" w14:textId="75CD135C" w:rsidR="00540DE5" w:rsidRDefault="00540DE5" w:rsidP="00540DE5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Adding NRM for N33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6216B" w14:textId="2AFA79C2" w:rsidR="00540DE5" w:rsidRDefault="00540DE5" w:rsidP="00540DE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61D99" w:rsidRPr="005E5B5B" w14:paraId="79329C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143E87" w14:textId="25A0DDB4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AF8141" w14:textId="2765FA84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FE8E02" w14:textId="2F57904C" w:rsidR="00561D99" w:rsidRDefault="00561D99" w:rsidP="00561D9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9A8BB6" w14:textId="36F8BBDA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EEACAC" w14:textId="0928B78E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62F703" w14:textId="491E281B" w:rsidR="00561D99" w:rsidRDefault="00561D99" w:rsidP="00561D9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AAEE3A" w14:textId="7922AC74" w:rsidR="00561D99" w:rsidRPr="00540DE5" w:rsidRDefault="00561D99" w:rsidP="00561D9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5GC NRM to support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2137D" w14:textId="3AF7CFBA" w:rsidR="00561D99" w:rsidRDefault="00561D99" w:rsidP="00561D9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07341" w:rsidRPr="005E5B5B" w14:paraId="43C165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A105AD" w14:textId="6B9E4E21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3A147" w14:textId="3328299F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2EFC0F" w14:textId="1659B265" w:rsidR="00707341" w:rsidRDefault="00707341" w:rsidP="0070734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888812" w14:textId="6E6C3F63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8CBFE" w14:textId="49C8ACBB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A49E" w14:textId="32974DD6" w:rsidR="00707341" w:rsidRDefault="00707341" w:rsidP="0070734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B616F8" w14:textId="04FDD9AD" w:rsidR="00707341" w:rsidRDefault="00707341" w:rsidP="00707341">
            <w:pPr>
              <w:pStyle w:val="TAL"/>
              <w:rPr>
                <w:noProof/>
                <w:sz w:val="16"/>
                <w:szCs w:val="16"/>
              </w:rPr>
            </w:pPr>
            <w:r w:rsidRPr="000C1EB7">
              <w:rPr>
                <w:noProof/>
                <w:sz w:val="16"/>
                <w:szCs w:val="16"/>
              </w:rPr>
              <w:t>Remove the attribute definition which is not used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9BEC34" w14:textId="26C6BA33" w:rsidR="00707341" w:rsidRDefault="00707341" w:rsidP="0070734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C1EB7" w:rsidRPr="005E5B5B" w14:paraId="0AE6FB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E2BA52" w14:textId="4F81B788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12D04D" w14:textId="3E6ABEDD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E0532" w14:textId="2B20941C" w:rsidR="000C1EB7" w:rsidRDefault="000C1EB7" w:rsidP="000C1E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AA263C" w14:textId="1EECBCC9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8981D2" w14:textId="7B1331C0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462DB5" w14:textId="2A687E93" w:rsidR="000C1EB7" w:rsidRDefault="000C1EB7" w:rsidP="000C1E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54391F" w14:textId="13AC7011" w:rsidR="000C1EB7" w:rsidRPr="000C1EB7" w:rsidRDefault="000C1EB7" w:rsidP="000C1EB7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NPN Identity on NR cell to support access control for NPN UEs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200EDD" w14:textId="17A1590F" w:rsidR="000C1EB7" w:rsidRDefault="000C1EB7" w:rsidP="000C1E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D73BB" w:rsidRPr="005E5B5B" w14:paraId="24B093E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847115" w14:textId="2526CA74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F2F265" w14:textId="5C318D32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49D645" w14:textId="158BAF47" w:rsidR="000D73BB" w:rsidRDefault="000D73BB" w:rsidP="000D73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ADFD24" w14:textId="432C2097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D53361" w14:textId="6BF055E5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210042" w14:textId="18845883" w:rsidR="000D73BB" w:rsidRDefault="000D73BB" w:rsidP="000D73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13ACBC" w14:textId="25560749" w:rsidR="000D73BB" w:rsidRPr="00B45033" w:rsidRDefault="000D73BB" w:rsidP="000D73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the issue caused by the updated NetworkSliceSubnet inheritence relationship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66A16" w14:textId="57B56939" w:rsidR="000D73BB" w:rsidRDefault="000D73BB" w:rsidP="000D73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DF65AD" w:rsidRPr="005E5B5B" w14:paraId="6E41619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E9AB2C" w14:textId="5D4A9B07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589A6B" w14:textId="122A310A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28AFC5" w14:textId="5086DE83" w:rsidR="00DF65AD" w:rsidRDefault="00DF65AD" w:rsidP="000D73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BFB8C" w14:textId="4965EE92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1E01AD" w14:textId="12EF305C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331F30" w14:textId="2924E631" w:rsidR="00DF65AD" w:rsidRDefault="00DF65AD" w:rsidP="000D73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0705F" w14:textId="6AFAFCCF" w:rsidR="00DF65AD" w:rsidRDefault="00DF65AD" w:rsidP="000D73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logicInterfaceId of EP_transport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23B0C6" w14:textId="5F5A9A0D" w:rsidR="00DF65AD" w:rsidRDefault="00DF65AD" w:rsidP="000D73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7066A" w:rsidRPr="005E5B5B" w14:paraId="0FF739B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3DCCBF" w14:textId="1DCD19C0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4A02A" w14:textId="60619D49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E150DD" w14:textId="60519655" w:rsidR="0007066A" w:rsidRDefault="0007066A" w:rsidP="0007066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E7ED73" w14:textId="56EA10A6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8D3356" w14:textId="6C8D9FDF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F74CEB" w14:textId="103B199D" w:rsidR="0007066A" w:rsidRDefault="0007066A" w:rsidP="0007066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4EDC1D" w14:textId="5DCFB120" w:rsidR="0007066A" w:rsidRDefault="0007066A" w:rsidP="0007066A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radio spectrum support in slicing 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5F3167" w14:textId="4C25E201" w:rsidR="0007066A" w:rsidRDefault="0007066A" w:rsidP="0007066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F2ABC" w:rsidRPr="005E5B5B" w14:paraId="29EBE7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684F0A" w14:textId="5A225CC3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AD10A2" w14:textId="734D8B0A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63D87E" w14:textId="5BB32A95" w:rsidR="00FF2ABC" w:rsidRDefault="00FF2ABC" w:rsidP="00FF2A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511BE" w14:textId="0949470C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69A2B" w14:textId="72C8EAB7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C50590" w14:textId="7FE20976" w:rsidR="00FF2ABC" w:rsidRDefault="00FF2ABC" w:rsidP="00FF2A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734A05" w14:textId="0594AE1D" w:rsidR="00FF2ABC" w:rsidRPr="00FF2ABC" w:rsidRDefault="00FF2ABC" w:rsidP="00FF2A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maxPktSize and determinComm to support UL and DL requirements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B5A16" w14:textId="7C54B00A" w:rsidR="00FF2ABC" w:rsidRDefault="00FF2ABC" w:rsidP="00FF2A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6631E" w:rsidRPr="005E5B5B" w14:paraId="248A1A2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06661A" w14:textId="6CCAD403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7C6B1" w14:textId="3C3475B8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DE4693" w14:textId="228AFC94" w:rsidR="00B6631E" w:rsidRDefault="00B6631E" w:rsidP="00B6631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4639CF" w14:textId="24767B32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24B430" w14:textId="7060F6AB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213DD3" w14:textId="52E3DF3A" w:rsidR="00B6631E" w:rsidRDefault="00B6631E" w:rsidP="00B6631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4D9DD3" w14:textId="5861DA6A" w:rsidR="00B6631E" w:rsidRDefault="00B6631E" w:rsidP="00B6631E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Remove obsolete coverageArea attribute in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C56C9" w14:textId="109A1A55" w:rsidR="00B6631E" w:rsidRDefault="00B6631E" w:rsidP="00B6631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12C08" w:rsidRPr="005E5B5B" w14:paraId="76943AE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E57840" w14:textId="2FA5563D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431202" w14:textId="74EA2837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1699A2" w14:textId="2451ECCA" w:rsidR="00712C08" w:rsidRDefault="00712C08" w:rsidP="00712C0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0E3EC" w14:textId="624D4B85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4A92D" w14:textId="4A57061B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DB1863" w14:textId="0B6FE8D0" w:rsidR="00712C08" w:rsidRDefault="00712C08" w:rsidP="00712C0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435D51" w14:textId="31767730" w:rsidR="00712C08" w:rsidRPr="00712C08" w:rsidRDefault="00712C08" w:rsidP="00712C0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for attribute description of servAttrCom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FAD9D" w14:textId="4369221C" w:rsidR="00712C08" w:rsidRDefault="00712C08" w:rsidP="00712C0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D3AA1" w:rsidRPr="005E5B5B" w14:paraId="4D22C6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22C48" w14:textId="4A1DA1CE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C9847F" w14:textId="6DD53A05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ECDAC4" w14:textId="400798C3" w:rsidR="006D3AA1" w:rsidRDefault="006D3AA1" w:rsidP="006D3AA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1A137" w14:textId="42D65F19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29951" w14:textId="350B2537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08634" w14:textId="0A59FF9E" w:rsidR="006D3AA1" w:rsidRDefault="006D3AA1" w:rsidP="006D3AA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C94133" w14:textId="191686E4" w:rsidR="006D3AA1" w:rsidRDefault="006D3AA1" w:rsidP="006D3AA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Correcion of YAML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D6FFDE" w14:textId="588E8756" w:rsidR="006D3AA1" w:rsidRDefault="006D3AA1" w:rsidP="006D3AA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37029" w:rsidRPr="005E5B5B" w14:paraId="18372C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E19266" w14:textId="17BB8C6D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A18E4" w14:textId="1106F590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59A165" w14:textId="55464EE5" w:rsidR="00A37029" w:rsidRDefault="00A37029" w:rsidP="00A3702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16CDF" w14:textId="76302FDC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0A5DEF" w14:textId="3D5339FD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C27923" w14:textId="25C23ADC" w:rsidR="00A37029" w:rsidRDefault="00A37029" w:rsidP="00A3702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ADE8FE" w14:textId="179F6798" w:rsidR="00A37029" w:rsidRDefault="00A37029" w:rsidP="00A3702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Revise description of NextHopInfo and qosProfileRefList attribute in EP_transport IOC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D0115F" w14:textId="6EC37B02" w:rsidR="00A37029" w:rsidRDefault="00A37029" w:rsidP="00A3702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D0337" w:rsidRPr="005E5B5B" w14:paraId="50DC081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9FD4D" w14:textId="242E65C5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872840" w14:textId="2302F821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1FD858" w14:textId="5BB4052D" w:rsidR="00FD0337" w:rsidRDefault="00FD0337" w:rsidP="00FD033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BB918B" w14:textId="0769C2EE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CB58B7" w14:textId="7F67DF34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172872" w14:textId="1D8767C8" w:rsidR="00FD0337" w:rsidRDefault="00FD0337" w:rsidP="00FD033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774739" w14:textId="53352E51" w:rsidR="00FD0337" w:rsidRDefault="00FD0337" w:rsidP="00FD033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resourceType PRB for UL (Uplink) and DL (Downlink)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F43D2F" w14:textId="7481D799" w:rsidR="00FD0337" w:rsidRDefault="00FD0337" w:rsidP="00FD033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310E22" w:rsidRPr="005E5B5B" w14:paraId="3AB980C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F916BC" w14:textId="51888A96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E9E68B" w14:textId="7E39792D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3E1779" w14:textId="7E8BAE65" w:rsidR="00310E22" w:rsidRDefault="00310E22" w:rsidP="00310E2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17408B" w14:textId="5559134D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13E830" w14:textId="55464F4E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BF7584" w14:textId="055D577B" w:rsidR="00310E22" w:rsidRDefault="00310E22" w:rsidP="00310E2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0C415C" w14:textId="1A51FDD5" w:rsidR="00310E22" w:rsidRDefault="00310E22" w:rsidP="00310E22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fldChar w:fldCharType="begin"/>
            </w:r>
            <w:r w:rsidRPr="007E12B2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7E12B2">
              <w:rPr>
                <w:noProof/>
                <w:sz w:val="16"/>
                <w:szCs w:val="16"/>
              </w:rPr>
              <w:fldChar w:fldCharType="separate"/>
            </w:r>
            <w:r w:rsidRPr="007E12B2">
              <w:rPr>
                <w:noProof/>
                <w:sz w:val="16"/>
                <w:szCs w:val="16"/>
              </w:rPr>
              <w:t>Correction of ServiceProfile</w:t>
            </w:r>
            <w:r w:rsidRPr="007E12B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462A6" w14:textId="4E122273" w:rsidR="00310E22" w:rsidRDefault="00310E22" w:rsidP="00310E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126E21" w:rsidRPr="005E5B5B" w14:paraId="4001EDA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1E527" w14:textId="26FFF0EB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B0BA05" w14:textId="43CA269C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DD3C25" w14:textId="2B6BC717" w:rsidR="00126E21" w:rsidRDefault="00126E21" w:rsidP="00126E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90141" w14:textId="5AD6CFC3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91DBBA" w14:textId="7DED4500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A7427E" w14:textId="127D170D" w:rsidR="00126E21" w:rsidRDefault="00126E21" w:rsidP="00126E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AEA008" w14:textId="75720B52" w:rsidR="00126E21" w:rsidRPr="00126E21" w:rsidRDefault="00126E21" w:rsidP="00126E21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Enhance 5G Core AMF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E3EF5" w14:textId="39C90BEE" w:rsidR="00126E21" w:rsidRDefault="00126E21" w:rsidP="00126E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890338" w:rsidRPr="005E5B5B" w14:paraId="506C36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4C8546" w14:textId="6286B358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A1BA2D" w14:textId="649B2796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7031FB" w14:textId="08181768" w:rsidR="00890338" w:rsidRDefault="00890338" w:rsidP="00126E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A37A8" w14:textId="143F11C6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762131" w14:textId="69E569D8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423A0" w14:textId="0F9C41C8" w:rsidR="00890338" w:rsidRDefault="00890338" w:rsidP="00126E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378E43" w14:textId="6E6710C2" w:rsidR="00890338" w:rsidRPr="00890338" w:rsidRDefault="00890338" w:rsidP="00126E2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isINEF attribute from NEFFunction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971B7" w14:textId="5663FC46" w:rsidR="00890338" w:rsidRDefault="00890338" w:rsidP="00126E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3944F4" w:rsidRPr="005E5B5B" w14:paraId="7A98B7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4D9C9E" w14:textId="4FD57157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E4EE2" w14:textId="4A69F9E3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A52D1C" w14:textId="60756293" w:rsidR="003944F4" w:rsidRDefault="003944F4" w:rsidP="003944F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0727F" w14:textId="128B3112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F55E7B" w14:textId="1D31103E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36878C" w14:textId="4EED7B4E" w:rsidR="003944F4" w:rsidRDefault="003944F4" w:rsidP="003944F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AF128" w14:textId="288A8759" w:rsidR="003944F4" w:rsidRDefault="003944F4" w:rsidP="003944F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updates to correct YANG merging problems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026991" w14:textId="0FD434C2" w:rsidR="003944F4" w:rsidRDefault="003944F4" w:rsidP="003944F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72933" w:rsidRPr="005E5B5B" w14:paraId="03A7EF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61D8C7" w14:textId="5D55304D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C63EBC" w14:textId="282AD3D0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617043" w14:textId="27017A3D" w:rsidR="00B72933" w:rsidRDefault="00B72933" w:rsidP="00B7293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C9C7F" w14:textId="0C9EF39B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AC977D" w14:textId="48F42CD7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3C9111" w14:textId="1C411609" w:rsidR="00B72933" w:rsidRDefault="00B72933" w:rsidP="00B7293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96205B" w14:textId="2D7ABB01" w:rsidR="00B72933" w:rsidRDefault="00B72933" w:rsidP="00B72933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Fix inconsistent clauses and attributes used in TS 38.211 and TS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63FB2E" w14:textId="5A478C5D" w:rsidR="00B72933" w:rsidRDefault="00B72933" w:rsidP="00B7293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371DB" w:rsidRPr="005E5B5B" w14:paraId="28F6F1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31DB5" w14:textId="24989BEB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79D59" w14:textId="0DA25E7D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C04B8" w14:textId="61A3CEDD" w:rsidR="005371DB" w:rsidRDefault="005371DB" w:rsidP="005371D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FDF930" w14:textId="168A329B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4D60F5" w14:textId="579A001C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8D6B86" w14:textId="70B74EDB" w:rsidR="005371DB" w:rsidRDefault="005371DB" w:rsidP="005371D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2C953" w14:textId="4C99A98F" w:rsidR="005371DB" w:rsidRPr="005371DB" w:rsidRDefault="005371DB" w:rsidP="005371D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Moving RIM monitoring related attributes to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D2403A" w14:textId="54DAAC26" w:rsidR="005371DB" w:rsidRDefault="005371DB" w:rsidP="005371D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420D8" w:rsidRPr="005E5B5B" w14:paraId="681BF8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9FBDC6" w14:textId="14077080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FFFB6" w14:textId="7C73A24F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41DE74" w14:textId="48A35B4C" w:rsidR="006420D8" w:rsidRDefault="006420D8" w:rsidP="006420D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FFF35E" w14:textId="32716585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280DEE" w14:textId="00B7EB8B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AB2074" w14:textId="1FC37F73" w:rsidR="006420D8" w:rsidRDefault="006420D8" w:rsidP="006420D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08D670" w14:textId="6F2BECC4" w:rsidR="006420D8" w:rsidRDefault="006420D8" w:rsidP="006420D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Extend NRM fragment to support EP_transport for mid-haul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17476E" w14:textId="3AD514F2" w:rsidR="006420D8" w:rsidRDefault="006420D8" w:rsidP="006420D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B7F9E" w:rsidRPr="005E5B5B" w14:paraId="14B6E45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F630EA" w14:textId="47631A5A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F6C27" w14:textId="3FF6B760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A50AA1" w14:textId="2DC4A33D" w:rsidR="00AB7F9E" w:rsidRDefault="00AB7F9E" w:rsidP="00AB7F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5A312" w14:textId="518B3841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DC88C" w14:textId="62B4AEB3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2388FD" w14:textId="158E6C80" w:rsidR="00AB7F9E" w:rsidRDefault="00AB7F9E" w:rsidP="00AB7F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4B1B7D" w14:textId="5911E21A" w:rsidR="00AB7F9E" w:rsidRDefault="00AB7F9E" w:rsidP="00AB7F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Enhance 5G Core managed NF Profile NRM fragment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A727C" w14:textId="22BC5E44" w:rsidR="00AB7F9E" w:rsidRDefault="00AB7F9E" w:rsidP="00AB7F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D5262" w:rsidRPr="005E5B5B" w14:paraId="0C122F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F4EE9C" w14:textId="30A1BF6F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72A8DF" w14:textId="4839D426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53074" w14:textId="4B0C8FB8" w:rsidR="00AD5262" w:rsidRDefault="00AD5262" w:rsidP="00AD526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E0A9E1" w14:textId="415E888C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2117A" w14:textId="0EB05D04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C54F02" w14:textId="08CDF8DE" w:rsidR="00AD5262" w:rsidRDefault="00AD5262" w:rsidP="00AD526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74E9D3" w14:textId="51F0EFF0" w:rsidR="00AD5262" w:rsidRDefault="00AD5262" w:rsidP="00AD526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Delete AMFInfo datatype in NRM fragment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3B2549" w14:textId="5D32CF92" w:rsidR="00AD5262" w:rsidRDefault="00AD5262" w:rsidP="00AD52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759FE" w:rsidRPr="005E5B5B" w14:paraId="29BB2E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B3F639" w14:textId="0CF4E3E9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F9AE65" w14:textId="29D82695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40951" w14:textId="1B0C3918" w:rsidR="00B759FE" w:rsidRDefault="00B759FE" w:rsidP="00B759F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066436" w14:textId="523F2D3C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3F21CB" w14:textId="7B392A3A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0028BB" w14:textId="74D4CE28" w:rsidR="00B759FE" w:rsidRDefault="00B759FE" w:rsidP="00B759F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792C9" w14:textId="491D826E" w:rsidR="00B759FE" w:rsidRDefault="00B759FE" w:rsidP="00B759F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6E9FB" w14:textId="69120BC6" w:rsidR="00B759FE" w:rsidRDefault="00B759FE" w:rsidP="00B759F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67959" w:rsidRPr="005E5B5B" w14:paraId="0996C0C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FD6524" w14:textId="776DB035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1DF9F5" w14:textId="460DEA5F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B0AB7" w14:textId="3CAA084C" w:rsidR="00767959" w:rsidRDefault="00767959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A6D8BD" w14:textId="3399A92A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D57E5C" w14:textId="51729AD8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D75FF" w14:textId="272C573C" w:rsidR="00767959" w:rsidRDefault="00767959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84C207" w14:textId="11CE2528" w:rsidR="00767959" w:rsidRDefault="00767959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openAPI definition update for S5-213508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147343" w14:textId="111862EE" w:rsidR="00767959" w:rsidRDefault="00767959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E133A" w:rsidRPr="005E5B5B" w14:paraId="336E3D1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41E1D" w14:textId="3392A8D4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42808" w14:textId="77AD67F1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0B184" w14:textId="1E5033C1" w:rsidR="00FE133A" w:rsidRDefault="00FE133A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57037A" w14:textId="3D00315C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2D0FB9" w14:textId="4B727D86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C11316" w14:textId="2A1A38CD" w:rsidR="00FE133A" w:rsidRDefault="00FE133A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05F588" w14:textId="45AE3F4D" w:rsidR="00FE133A" w:rsidRDefault="00FE133A" w:rsidP="00767959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Update NR NRM to support MOCN network sharing scenario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A92145" w14:textId="482B7181" w:rsidR="00FE133A" w:rsidRDefault="00FE133A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77C29" w:rsidRPr="005E5B5B" w14:paraId="0BAD97A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5A5613" w14:textId="1DA0D6AA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A4EE33" w14:textId="3E57F32D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52BF18" w14:textId="080B5962" w:rsidR="00E77C29" w:rsidRDefault="00E77C29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79C7C6" w14:textId="673B972D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F1B86B" w14:textId="104E7B5F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CB144" w14:textId="7567B2A6" w:rsidR="00E77C29" w:rsidRDefault="00E77C29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97A15" w14:textId="22EEA3DA" w:rsidR="00E77C29" w:rsidRPr="00FE133A" w:rsidRDefault="00E77C29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 different (abbreviated) names for support qualifier to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7D658C" w14:textId="3EA07FA2" w:rsidR="00E77C29" w:rsidRDefault="00E77C29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664CB" w:rsidRPr="005E5B5B" w14:paraId="009846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C2CB32" w14:textId="6CDD3F21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FA199F" w14:textId="7ECBD539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B5EE82" w14:textId="23FF4A93" w:rsidR="007664CB" w:rsidRDefault="007664CB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8BD3E8" w14:textId="6C3E6AF9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4D4D96" w14:textId="1A4B9DD5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A65952" w14:textId="37EFCDC5" w:rsidR="007664CB" w:rsidRDefault="007664CB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BD72DB" w14:textId="2C613DC6" w:rsidR="007664CB" w:rsidRDefault="007664CB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Clarify the usage of pLMNId in first entry in pLMNInfoList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C341F" w14:textId="75C327AF" w:rsidR="007664CB" w:rsidRDefault="007664CB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D6AE2" w:rsidRPr="005E5B5B" w14:paraId="0019A5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98848" w14:textId="62B528D3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4DF452" w14:textId="5AEC019D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2B02E" w14:textId="6C1E75D3" w:rsidR="00CD6AE2" w:rsidRDefault="00CD6AE2" w:rsidP="00CD6AE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4D85A3" w14:textId="2F36F846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0CAF82" w14:textId="6ADF4F46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5E5D2" w14:textId="13F112F7" w:rsidR="00CD6AE2" w:rsidRDefault="00CD6AE2" w:rsidP="00CD6AE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E69BA" w14:textId="6D10693C" w:rsidR="00CD6AE2" w:rsidRDefault="00CD6AE2" w:rsidP="00CD6AE2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Add Stage 2 solutions to support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6AE680" w14:textId="256CE17B" w:rsidR="00CD6AE2" w:rsidRDefault="00CD6AE2" w:rsidP="00CD6AE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56F98" w:rsidRPr="005E5B5B" w14:paraId="52126D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0F39A9" w14:textId="27EDCA50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23B7D2" w14:textId="687722F2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FF2AB" w14:textId="02A4CB85" w:rsidR="00C56F98" w:rsidRDefault="00C56F98" w:rsidP="00C56F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1D72F2" w14:textId="1C630AAB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CF8C2D" w14:textId="0AFC03EB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16127" w14:textId="0401EC86" w:rsidR="00C56F98" w:rsidRDefault="00C56F98" w:rsidP="00C56F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3907F6" w14:textId="797DC348" w:rsidR="00C56F98" w:rsidRPr="00CD6AE2" w:rsidRDefault="00C56F98" w:rsidP="00C56F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Stage 3 solutions to support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F32654" w14:textId="187CB36D" w:rsidR="00C56F98" w:rsidRDefault="00C56F98" w:rsidP="00C56F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810B1" w:rsidRPr="005E5B5B" w14:paraId="7F7091D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030687" w14:textId="1C97E5AF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E5A43" w14:textId="0A5338BA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79816C" w14:textId="7C9A4EB7" w:rsidR="00A810B1" w:rsidRDefault="00A810B1" w:rsidP="00C56F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6F835" w14:textId="449A89FD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4CD946" w14:textId="3023E9A4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385255" w14:textId="29180734" w:rsidR="00A810B1" w:rsidRDefault="00A810B1" w:rsidP="00C56F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BB631F" w14:textId="3AC6F917" w:rsidR="00A810B1" w:rsidRDefault="00A810B1" w:rsidP="00C56F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latency to support UL and DL requirements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64060" w14:textId="5E6B5DCE" w:rsidR="00A810B1" w:rsidRDefault="00A810B1" w:rsidP="00C56F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A5C53" w:rsidRPr="005E5B5B" w14:paraId="58F9BD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36CCB3" w14:textId="7FDA1206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57D6E0" w14:textId="6BF26B5C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B4623" w14:textId="379B6D89" w:rsidR="007A5C53" w:rsidRDefault="007A5C53" w:rsidP="007A5C5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E82CF" w14:textId="126C04A7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8D0DB9" w14:textId="45DDB3D1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459D5" w14:textId="1DC4DB65" w:rsidR="007A5C53" w:rsidRDefault="007A5C53" w:rsidP="007A5C5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07223D" w14:textId="329A189E" w:rsidR="007A5C53" w:rsidRDefault="007A5C53" w:rsidP="007A5C5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 attribute names for CNSliceSubnetProfile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B93A2E" w14:textId="2C8084F2" w:rsidR="007A5C53" w:rsidRDefault="007A5C53" w:rsidP="007A5C5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156BB" w:rsidRPr="005E5B5B" w14:paraId="09C5664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BF21D9" w14:textId="6436C15C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25EF8" w14:textId="23A4D04C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822177" w14:textId="4195EB21" w:rsidR="001156BB" w:rsidRDefault="001156BB" w:rsidP="001156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4AB61C" w14:textId="38C02663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392EE3" w14:textId="3E8D751D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C85E5B" w14:textId="53D2A882" w:rsidR="001156BB" w:rsidRDefault="001156BB" w:rsidP="001156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D8A320" w14:textId="758A201D" w:rsidR="001156BB" w:rsidRDefault="001156BB" w:rsidP="001156BB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YAML update for RRMPolicy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6D13A" w14:textId="6E3110AB" w:rsidR="001156BB" w:rsidRDefault="001156BB" w:rsidP="001156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A1415" w:rsidRPr="005E5B5B" w14:paraId="6B4003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F04A0" w14:textId="11DF1B22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15AB1" w14:textId="37208F70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114011" w14:textId="42AFAA6C" w:rsidR="00CA1415" w:rsidRDefault="00CA1415" w:rsidP="00CA141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D3D179" w14:textId="42B957B9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17EE31" w14:textId="22F3764A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19A279" w14:textId="359E9079" w:rsidR="00CA1415" w:rsidRDefault="00CA1415" w:rsidP="00CA141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AB92C" w14:textId="5BBDBEB9" w:rsidR="00CA1415" w:rsidRPr="003A2278" w:rsidRDefault="00CA1415" w:rsidP="00CA141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attribute networkSliceSubnetType for NetworkSliceSubnet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EB62F" w14:textId="59E5AB61" w:rsidR="00CA1415" w:rsidRDefault="00CA1415" w:rsidP="00CA141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856C7E" w:rsidRPr="005E5B5B" w14:paraId="1D8CA6E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FC8E66" w14:textId="62A8EC9F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EFC6D5" w14:textId="058A6E8D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ABA2D0" w14:textId="2ABFC215" w:rsidR="00856C7E" w:rsidRDefault="00856C7E" w:rsidP="00856C7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1B957" w14:textId="2F161067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005CA" w14:textId="7C80027A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6ADF4A" w14:textId="55EBF1F6" w:rsidR="00856C7E" w:rsidRDefault="00856C7E" w:rsidP="00856C7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04E99B" w14:textId="396CCB03" w:rsidR="00856C7E" w:rsidRDefault="00856C7E" w:rsidP="00856C7E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Add maxnumber of PDU Sessions in NsacfInfoSnssai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82C356" w14:textId="587D33C4" w:rsidR="00856C7E" w:rsidRDefault="00856C7E" w:rsidP="00856C7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951A5" w:rsidRPr="005E5B5B" w14:paraId="277325A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9BA71D" w14:textId="07794374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66FE1E" w14:textId="521D784E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2FA509" w14:textId="755D3743" w:rsidR="009951A5" w:rsidRDefault="009951A5" w:rsidP="009951A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DAFF77" w14:textId="056C3860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77716" w14:textId="6834C7FC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F04E54" w14:textId="46E1EDAE" w:rsidR="009951A5" w:rsidRDefault="009951A5" w:rsidP="009951A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F99CFE" w14:textId="06E7E4F3" w:rsidR="009951A5" w:rsidRPr="00856C7E" w:rsidRDefault="009951A5" w:rsidP="009951A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serving area information for NSACF discovery and selection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8AA1E" w14:textId="0E1250B0" w:rsidR="009951A5" w:rsidRDefault="009951A5" w:rsidP="009951A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C7791" w:rsidRPr="005E5B5B" w14:paraId="3043BC0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E822BB" w14:textId="3190E834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89155C" w14:textId="1F28EB4F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053174" w14:textId="4F9D9B17" w:rsidR="001C7791" w:rsidRDefault="001C7791" w:rsidP="001C779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471079" w14:textId="54F126F2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4FC9EC" w14:textId="59CB4742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24604" w14:textId="63793DF2" w:rsidR="001C7791" w:rsidRDefault="001C7791" w:rsidP="001C779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4D4C7" w14:textId="65EDC742" w:rsidR="001C7791" w:rsidRDefault="001C7791" w:rsidP="001C779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NRM to support local NEF selection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A3C185" w14:textId="23284EB0" w:rsidR="001C7791" w:rsidRDefault="001C7791" w:rsidP="001C779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B3D3C" w:rsidRPr="005E5B5B" w14:paraId="60BBDA8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CB5D0A" w14:textId="21BB4157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BD0C98" w14:textId="27C66758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98F365" w14:textId="52605BA1" w:rsidR="001B3D3C" w:rsidRDefault="001B3D3C" w:rsidP="001B3D3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BE2ACE" w14:textId="18F48A9E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7CF4C1" w14:textId="79788FA6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C67ABC" w14:textId="2B01A118" w:rsidR="001B3D3C" w:rsidRDefault="001B3D3C" w:rsidP="001B3D3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5F6A58" w14:textId="753814A1" w:rsidR="001B3D3C" w:rsidRDefault="001B3D3C" w:rsidP="001B3D3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to support EASDF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7F891C" w14:textId="79D6D519" w:rsidR="001B3D3C" w:rsidRDefault="001B3D3C" w:rsidP="001B3D3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A0E83" w:rsidRPr="005E5B5B" w14:paraId="28CCAA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392262" w14:textId="52FD5145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8CD7C" w14:textId="5B23AC4A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1FFD9E" w14:textId="548928E7" w:rsidR="00EA0E83" w:rsidRDefault="00EA0E83" w:rsidP="00EA0E8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515BA2" w14:textId="03CB5FFD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352966" w14:textId="2C2E2F00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81F5D5" w14:textId="151B4D14" w:rsidR="00EA0E83" w:rsidRDefault="00CD2C74" w:rsidP="00EA0E8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0ED07" w14:textId="737A13B5" w:rsidR="00EA0E83" w:rsidRDefault="00CD2C74" w:rsidP="00EA0E83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Update relationship between GST and Network Slice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522119" w14:textId="56E7896C" w:rsidR="00EA0E83" w:rsidRDefault="00CD2C74" w:rsidP="00EA0E8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92B35" w:rsidRPr="005E5B5B" w14:paraId="1B89794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D2463B" w14:textId="03FE411C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DD433C" w14:textId="4C147802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695406" w14:textId="5CD6D692" w:rsidR="00992B35" w:rsidRDefault="00992B35" w:rsidP="00EA0E8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95480" w14:textId="20849DD6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BBA90A" w14:textId="340C1B98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50A5E4" w14:textId="2F93CC72" w:rsidR="00992B35" w:rsidRDefault="00992B35" w:rsidP="00EA0E8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F9240B" w14:textId="12F22FF8" w:rsidR="00992B35" w:rsidRPr="00CD2C74" w:rsidRDefault="00992B35" w:rsidP="00EA0E8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cNSIId description clarificaiton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8C2E4" w14:textId="2665B40C" w:rsidR="00992B35" w:rsidRDefault="00992B35" w:rsidP="00EA0E8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C635D" w:rsidRPr="005E5B5B" w14:paraId="0D5062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A106EC" w14:textId="5FDFECE4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935E75" w14:textId="2C8FD499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9B765B" w14:textId="78820AFD" w:rsidR="007C635D" w:rsidRDefault="007C635D" w:rsidP="007C6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1888AF" w14:textId="14F96DFB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04C5C" w14:textId="67B066A1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BE3466" w14:textId="36A2AB76" w:rsidR="007C635D" w:rsidRDefault="007C635D" w:rsidP="007C6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ECF1C5" w14:textId="0D6FBE92" w:rsidR="007C635D" w:rsidRDefault="007C635D" w:rsidP="007C6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NRM for AMFRegion and AMFSet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03B556" w14:textId="496A6C6D" w:rsidR="007C635D" w:rsidRDefault="007C635D" w:rsidP="007C6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FD2EF8" w:rsidRPr="005E5B5B" w14:paraId="16509E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4889F" w14:textId="2DCBBF8C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A1C80" w14:textId="7C80367F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3FAB9" w14:textId="0949D4D6" w:rsidR="00FD2EF8" w:rsidRDefault="00FD2EF8" w:rsidP="007C6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2642BA" w14:textId="05F6B323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DACA44" w14:textId="6442F7B1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8E4D60" w14:textId="43721B89" w:rsidR="00FD2EF8" w:rsidRDefault="00FD2EF8" w:rsidP="007C6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3B17F7" w14:textId="3F568331" w:rsidR="00FD2EF8" w:rsidRDefault="00FD2EF8" w:rsidP="007C6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Adding transport view NRM from 5GC to EDN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135280" w14:textId="17D56BA0" w:rsidR="00FD2EF8" w:rsidRDefault="00FD2EF8" w:rsidP="007C6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277B7" w:rsidRPr="005E5B5B" w14:paraId="046812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5882E4" w14:textId="7E7AE619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255D1" w14:textId="4BDA3FB9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C32FD6" w14:textId="35CEA2DE" w:rsidR="00A277B7" w:rsidRDefault="00A277B7" w:rsidP="00A277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0ED06C" w14:textId="5D6C60DC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5EBB77" w14:textId="21CCC8D7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4AA438" w14:textId="4841AFAE" w:rsidR="00A277B7" w:rsidRDefault="00A277B7" w:rsidP="00A277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8A9F9B" w14:textId="09968ADD" w:rsidR="00A277B7" w:rsidRDefault="00A277B7" w:rsidP="00A277B7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DMRO correction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19DE0B" w14:textId="65BEE04E" w:rsidR="00A277B7" w:rsidRDefault="00A277B7" w:rsidP="00A277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A1772" w:rsidRPr="005E5B5B" w14:paraId="6A1EDC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DE410C" w14:textId="3CECFF12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72539C" w14:textId="6B022449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E5108" w14:textId="45938B60" w:rsidR="007A1772" w:rsidRDefault="007A1772" w:rsidP="007A17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74CB7" w14:textId="39922CF6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C6D3C8" w14:textId="5115B856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B78E8C" w14:textId="428ABF36" w:rsidR="007A1772" w:rsidRDefault="007A1772" w:rsidP="007A17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48A79" w14:textId="5AA9AD6D" w:rsidR="007A1772" w:rsidRPr="00A277B7" w:rsidRDefault="007A1772" w:rsidP="007A17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Introduce missing GST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A0EFDD" w14:textId="099ABFCD" w:rsidR="007A1772" w:rsidRDefault="007A1772" w:rsidP="007A17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332341" w:rsidRPr="005E5B5B" w14:paraId="185A70B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16AC73" w14:textId="60A3B336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E2608A" w14:textId="031F136F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9E60C7" w14:textId="438A1F74" w:rsidR="00332341" w:rsidRDefault="00332341" w:rsidP="007A17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F3998C" w14:textId="7F20F061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564EE0" w14:textId="3DC8A70E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CB800" w14:textId="65F043D0" w:rsidR="00332341" w:rsidRDefault="00332341" w:rsidP="007A17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CB9C90" w14:textId="6BF94152" w:rsidR="00332341" w:rsidRDefault="00332341" w:rsidP="007A17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 Core managed NF Profile NRM fragment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41FB81" w14:textId="2242F83A" w:rsidR="00332341" w:rsidRDefault="00332341" w:rsidP="007A17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147B6" w:rsidRPr="005E5B5B" w14:paraId="170E033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6F761" w14:textId="12AE4AF8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D0A4B" w14:textId="437EBBD3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0D914" w14:textId="2067D043" w:rsidR="00C147B6" w:rsidRDefault="00C147B6" w:rsidP="00C147B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4BB98" w14:textId="1E5F5822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D7C35" w14:textId="4AC4C9AC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2A365" w14:textId="7A79A399" w:rsidR="00C147B6" w:rsidRDefault="00C147B6" w:rsidP="00C147B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731E9F" w14:textId="5DFF1EA1" w:rsidR="00C147B6" w:rsidRDefault="00C147B6" w:rsidP="00C147B6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5GC NRM enhancements for AMFFunction and ManagedNFProfile (Stage 3)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6ABE2A" w14:textId="12E5F58E" w:rsidR="00C147B6" w:rsidRDefault="00C147B6" w:rsidP="00C147B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03279" w:rsidRPr="005E5B5B" w14:paraId="6365A3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98F778" w14:textId="4D2D6BB6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5AB837" w14:textId="628A0938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A1F79" w14:textId="42277C46" w:rsidR="00E03279" w:rsidRDefault="00E03279" w:rsidP="00E0327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64AC8" w14:textId="67D61CD6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1FD516" w14:textId="281AC762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3EA5B3" w14:textId="4155338A" w:rsidR="00E03279" w:rsidRDefault="00E03279" w:rsidP="00E0327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67B5D9" w14:textId="2F3E4068" w:rsidR="00E03279" w:rsidRPr="00C147B6" w:rsidRDefault="00E03279" w:rsidP="00E0327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 NRM additions to support 5GC enhancements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B7F603" w14:textId="2C98B801" w:rsidR="00E03279" w:rsidRDefault="00E03279" w:rsidP="00E0327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230FA" w:rsidRPr="005E5B5B" w14:paraId="0ACBCE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83A492" w14:textId="40EE1411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D5AB7" w14:textId="0884B914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9E0AFB" w14:textId="40FD8718" w:rsidR="00C230FA" w:rsidRDefault="00C230FA" w:rsidP="00C230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17F342" w14:textId="48940FDF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DC0E08" w14:textId="7331C2A3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1327B2" w14:textId="5704E53E" w:rsidR="00C230FA" w:rsidRDefault="00C230FA" w:rsidP="00C230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E68286" w14:textId="0968FFCD" w:rsidR="00C230FA" w:rsidRDefault="00C230FA" w:rsidP="00C230FA">
            <w:pPr>
              <w:pStyle w:val="TAL"/>
              <w:rPr>
                <w:noProof/>
                <w:sz w:val="16"/>
                <w:szCs w:val="16"/>
              </w:rPr>
            </w:pPr>
            <w:r w:rsidRPr="00AE716E">
              <w:rPr>
                <w:noProof/>
                <w:sz w:val="16"/>
                <w:szCs w:val="16"/>
              </w:rPr>
              <w:t>Correct PLMNInfo support qualifier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2A24A0" w14:textId="06DEA459" w:rsidR="00C230FA" w:rsidRDefault="00C230FA" w:rsidP="00C230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E716E" w:rsidRPr="005E5B5B" w14:paraId="131E102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92700" w14:textId="562932CC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5A0EE2" w14:textId="058EACE1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F9AC73" w14:textId="6D313DE0" w:rsidR="00AE716E" w:rsidRDefault="00AE716E" w:rsidP="00AE716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598207" w14:textId="5B4DCA5B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DE46F9" w14:textId="5258D8D4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557ED2" w14:textId="358319B4" w:rsidR="00AE716E" w:rsidRDefault="00AE716E" w:rsidP="00AE716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EF1940" w14:textId="5479E5AB" w:rsidR="00AE716E" w:rsidRPr="00AE716E" w:rsidRDefault="00AE716E" w:rsidP="00AE716E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Clarify tenant relationship with ServiceProfileId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899B8" w14:textId="2C6E036B" w:rsidR="00AE716E" w:rsidRDefault="00AE716E" w:rsidP="00AE716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B65EB" w:rsidRPr="005E5B5B" w14:paraId="7668854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A5F622" w14:textId="22CDCD49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04CBE" w14:textId="4C4930ED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ECFF6B" w14:textId="3C2A4616" w:rsidR="00EB65EB" w:rsidRDefault="00EB65EB" w:rsidP="00EB65E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0FA961" w14:textId="00ABECE0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E1AB4E" w14:textId="5EA05BA5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5AA98" w14:textId="24A1CBD1" w:rsidR="00EB65EB" w:rsidRDefault="00EB65EB" w:rsidP="00EB65E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1E928F" w14:textId="2E01921E" w:rsidR="00EB65EB" w:rsidRPr="00AE716E" w:rsidRDefault="00EB65EB" w:rsidP="00EB65E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E97633" w14:textId="5CEA9631" w:rsidR="00EB65EB" w:rsidRDefault="00EB65EB" w:rsidP="00EB65E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3192F" w:rsidRPr="005E5B5B" w14:paraId="5C1966E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0B23EC" w14:textId="0819D9AE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6DF10C" w14:textId="62C09EE8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52ACE" w14:textId="078B294B" w:rsidR="00E3192F" w:rsidRDefault="00E3192F" w:rsidP="00E3192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080BAF" w14:textId="53552289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B5132A" w14:textId="041AB432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ACFCE3" w14:textId="0F7F8E26" w:rsidR="00E3192F" w:rsidRDefault="00E3192F" w:rsidP="00E3192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6E6703" w14:textId="7855C192" w:rsidR="00E3192F" w:rsidRDefault="00E3192F" w:rsidP="00E3192F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NRM for CHO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7289B4" w14:textId="28E1916E" w:rsidR="00E3192F" w:rsidRDefault="00E3192F" w:rsidP="00E3192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427BE" w:rsidRPr="005E5B5B" w14:paraId="15ECD19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3C493" w14:textId="39315F9A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91397" w14:textId="362D774E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31800B" w14:textId="0B43CBD2" w:rsidR="00D427BE" w:rsidRDefault="00D427BE" w:rsidP="00D427B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09E6F5" w14:textId="6C988968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E3159" w14:textId="45C17F2A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E8165A" w14:textId="26C2F4D2" w:rsidR="00D427BE" w:rsidRDefault="00D427BE" w:rsidP="00D427B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AE2733" w14:textId="73853016" w:rsidR="00D427BE" w:rsidRPr="00E3192F" w:rsidRDefault="00D427BE" w:rsidP="00D427B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for CHO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22CBB0" w14:textId="30A297D2" w:rsidR="00D427BE" w:rsidRDefault="00D427BE" w:rsidP="00D427B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A3E4B" w:rsidRPr="005E5B5B" w14:paraId="7184A1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7DAD3A" w14:textId="082E28B4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6B5140" w14:textId="6DDC2760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18F385" w14:textId="04D1E109" w:rsidR="00DA3E4B" w:rsidRDefault="00DA3E4B" w:rsidP="00DA3E4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3051D" w14:textId="1817F546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281488" w14:textId="4BA58959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A88DEE" w14:textId="27367D48" w:rsidR="00DA3E4B" w:rsidRDefault="00DA3E4B" w:rsidP="00DA3E4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9CC49" w14:textId="38ED4843" w:rsidR="00DA3E4B" w:rsidRDefault="00DA3E4B" w:rsidP="00DA3E4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for DAPS handover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FEEADA" w14:textId="34A183C6" w:rsidR="00DA3E4B" w:rsidRDefault="00DA3E4B" w:rsidP="00DA3E4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21E1D" w:rsidRPr="005E5B5B" w14:paraId="03484A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8CEF9" w14:textId="137E5C79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E9070A" w14:textId="71AE3E6F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FE9A4" w14:textId="449E162B" w:rsidR="00B21E1D" w:rsidRDefault="00B21E1D" w:rsidP="00B21E1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731EB4" w14:textId="7C3D186C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6DCF68" w14:textId="50497266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BAB7D3" w14:textId="2CB6907E" w:rsidR="00B21E1D" w:rsidRDefault="00B21E1D" w:rsidP="00B21E1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2AFAD6" w14:textId="5958BA50" w:rsidR="00B21E1D" w:rsidRDefault="00B21E1D" w:rsidP="00B21E1D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NRM for DAPS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E5ADC6" w14:textId="24636D33" w:rsidR="00B21E1D" w:rsidRDefault="00B21E1D" w:rsidP="00B21E1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650D67" w:rsidRPr="005E5B5B" w14:paraId="7CF43B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ACC9C1" w14:textId="40A3F682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C4B53A" w14:textId="6D34AC05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6929D1" w14:textId="07CF21DB" w:rsidR="00650D67" w:rsidRDefault="00650D67" w:rsidP="00B21E1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761629" w14:textId="4ADC3E6F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3CF790" w14:textId="78BE4D19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F232E4" w14:textId="2ACDA5A6" w:rsidR="00650D67" w:rsidRDefault="00650D67" w:rsidP="00B21E1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73E07" w14:textId="187FB513" w:rsidR="00650D67" w:rsidRPr="00B21E1D" w:rsidRDefault="00650D67" w:rsidP="00B21E1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editor notes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336D49" w14:textId="1BAD6648" w:rsidR="00650D67" w:rsidRDefault="00650D67" w:rsidP="00B21E1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0E365C" w:rsidRPr="005E5B5B" w14:paraId="3BBEFD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D7849" w14:textId="01C1EF0F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C5732" w14:textId="07FCBE96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89E85D" w14:textId="340606F2" w:rsidR="000E365C" w:rsidRDefault="000E365C" w:rsidP="000E36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A41167" w14:textId="1524687E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3C5930" w14:textId="30C96891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3645D3" w14:textId="39BD3E65" w:rsidR="000E365C" w:rsidRDefault="000E365C" w:rsidP="000E36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21A31E" w14:textId="68B95C77" w:rsidR="000E365C" w:rsidRDefault="000E365C" w:rsidP="000E365C">
            <w:pPr>
              <w:pStyle w:val="TAL"/>
              <w:rPr>
                <w:noProof/>
                <w:sz w:val="16"/>
                <w:szCs w:val="16"/>
              </w:rPr>
            </w:pPr>
            <w:r w:rsidRPr="00BD568B">
              <w:rPr>
                <w:noProof/>
                <w:sz w:val="16"/>
                <w:szCs w:val="16"/>
              </w:rPr>
              <w:t>Update 5GC NRM for 5G_DDNMF reference point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B8C37" w14:textId="05DDC483" w:rsidR="000E365C" w:rsidRDefault="000E365C" w:rsidP="000E36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D568B" w:rsidRPr="005E5B5B" w14:paraId="66EA1DC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6BBE9E" w14:textId="3E85EBA8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7C91BC" w14:textId="32AE6FFD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EFA713" w14:textId="49B55C76" w:rsidR="00BD568B" w:rsidRDefault="00BD568B" w:rsidP="000E36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E94C36" w14:textId="0F728A52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1D71F5" w14:textId="51804EBE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A9A2A3" w14:textId="05C6CB6B" w:rsidR="00BD568B" w:rsidRDefault="00BD568B" w:rsidP="000E36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D130DE" w14:textId="4DA8FEBF" w:rsidR="00BD568B" w:rsidRPr="00BD568B" w:rsidRDefault="00BD568B" w:rsidP="000E365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inclusive language modification for TS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C6C79" w14:textId="661F50D2" w:rsidR="00BD568B" w:rsidRDefault="00BD568B" w:rsidP="000E36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F7356B" w:rsidRPr="005E5B5B" w14:paraId="06DAD4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B55FB7" w14:textId="045D8FD0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25AB92" w14:textId="1462D39D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33F3CD" w14:textId="19B13C12" w:rsidR="00F7356B" w:rsidRDefault="00F7356B" w:rsidP="00F7356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1CF1AB" w14:textId="0EF2471F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6FD9B5" w14:textId="7F9F30B2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FFAB26" w14:textId="191C24F6" w:rsidR="00F7356B" w:rsidRDefault="00F7356B" w:rsidP="00F7356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5CC10" w14:textId="3390A93E" w:rsidR="00F7356B" w:rsidRDefault="00F7356B" w:rsidP="00F7356B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Correct the wrong reference for TS 32.160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8253EF" w14:textId="5BE7351A" w:rsidR="00F7356B" w:rsidRDefault="00F7356B" w:rsidP="00F7356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3E3076" w:rsidRPr="005E5B5B" w14:paraId="086606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926CE" w14:textId="4D144FAA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F25A05" w14:textId="1F410D91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74399A" w14:textId="6E2D38C0" w:rsidR="003E3076" w:rsidRDefault="003E3076" w:rsidP="00F7356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27CE0" w14:textId="0D80C0CF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0D4C22" w14:textId="5FF5AD98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2E7505" w14:textId="0FD45CF9" w:rsidR="003E3076" w:rsidRDefault="003E3076" w:rsidP="00F7356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4BEAEC" w14:textId="18B395B1" w:rsidR="003E3076" w:rsidRPr="003E3076" w:rsidRDefault="003E3076" w:rsidP="00F7356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YAML solution set for NG-RAN MOCN network sharing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806315" w14:textId="2F8BBAF3" w:rsidR="003E3076" w:rsidRDefault="003E3076" w:rsidP="00F7356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E4E20" w:rsidRPr="005E5B5B" w14:paraId="79BB00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65FF8B" w14:textId="0823CA61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0943C5" w14:textId="6017AA54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79D952" w14:textId="3F19ECC6" w:rsidR="00BE4E20" w:rsidRDefault="00BE4E20" w:rsidP="00BE4E2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930931" w14:textId="230F065E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D44D94" w14:textId="12740677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B10A1E" w14:textId="0828AD32" w:rsidR="00BE4E20" w:rsidRDefault="00BE4E20" w:rsidP="00BE4E2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DE1B8F" w14:textId="71CC19DF" w:rsidR="00BE4E20" w:rsidRDefault="00BE4E20" w:rsidP="00BE4E20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Fix stage3 definition for plmnId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D3FDC3" w14:textId="41D7A273" w:rsidR="00BE4E20" w:rsidRDefault="00BE4E20" w:rsidP="00BE4E2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51CE8" w:rsidRPr="005E5B5B" w14:paraId="6D27616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420B3" w14:textId="1ACFE769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675303" w14:textId="34ED75E5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E867B8" w14:textId="547786BA" w:rsidR="00A51CE8" w:rsidRDefault="00A51CE8" w:rsidP="00A51CE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DFB836" w14:textId="71298D75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AADC90" w14:textId="336DB970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DC5E33" w14:textId="43B7D2B5" w:rsidR="00A51CE8" w:rsidRDefault="00A51CE8" w:rsidP="00A51CE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694DA" w14:textId="77AC4800" w:rsidR="00A51CE8" w:rsidRPr="00A51CE8" w:rsidRDefault="00A51CE8" w:rsidP="00A51CE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protection on N6 interface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597697" w14:textId="141EC027" w:rsidR="00A51CE8" w:rsidRDefault="00A51CE8" w:rsidP="00A51CE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E29BB" w:rsidRPr="005E5B5B" w14:paraId="2E12403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DE2891" w14:textId="0D371371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C71C84" w14:textId="14F1A122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9DC5A0" w14:textId="01E8FB18" w:rsidR="007E29BB" w:rsidRDefault="007E29BB" w:rsidP="007E29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B36483" w14:textId="59FAE542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3EA2E" w14:textId="0E3B1D39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BB278" w14:textId="0CCC6802" w:rsidR="007E29BB" w:rsidRDefault="007E29BB" w:rsidP="007E29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5A4B35" w14:textId="6B3E371C" w:rsidR="007E29BB" w:rsidRDefault="007E29BB" w:rsidP="007E29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specific authentication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41122" w14:textId="788DBE83" w:rsidR="007E29BB" w:rsidRDefault="007E29BB" w:rsidP="007E29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475E6" w:rsidRPr="005E5B5B" w14:paraId="5D9CB8E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3DCEA1" w14:textId="606E0248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2C9F07" w14:textId="775A5CDE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DD8D49" w14:textId="301FA65B" w:rsidR="009475E6" w:rsidRDefault="009475E6" w:rsidP="009475E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81F6C6" w14:textId="4261DDD9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E4C7D2" w14:textId="76B258E1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29E7B" w14:textId="6F863FF8" w:rsidR="009475E6" w:rsidRDefault="009475E6" w:rsidP="009475E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168A55" w14:textId="52715E4C" w:rsidR="009475E6" w:rsidRDefault="009475E6" w:rsidP="009475E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NRM of UDM 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C5BAD2" w14:textId="20ACA2B0" w:rsidR="009475E6" w:rsidRDefault="009475E6" w:rsidP="009475E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A6A6C" w:rsidRPr="005E5B5B" w14:paraId="59BA10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8B8E89" w14:textId="5209E5B5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E81415" w14:textId="60BE262C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573C47" w14:textId="01EACF81" w:rsidR="00CA6A6C" w:rsidRDefault="00CA6A6C" w:rsidP="00CA6A6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B030AF" w14:textId="5D564805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486897" w14:textId="2899115C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E1397B" w14:textId="7536541A" w:rsidR="00CA6A6C" w:rsidRDefault="00CA6A6C" w:rsidP="00CA6A6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66E83E" w14:textId="50125DE1" w:rsidR="00CA6A6C" w:rsidRDefault="00CA6A6C" w:rsidP="00CA6A6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Stage3 Update for UPF and PCF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E87414" w14:textId="4CFC6C06" w:rsidR="00CA6A6C" w:rsidRDefault="00CA6A6C" w:rsidP="00CA6A6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5F1490" w:rsidRPr="005E5B5B" w14:paraId="59FB56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5EC032" w14:textId="6DE085FD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FFF457" w14:textId="59813412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4D6D98" w14:textId="4CB77C5E" w:rsidR="005F1490" w:rsidRDefault="005F1490" w:rsidP="005F149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723EB4" w14:textId="0974AFEF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DC5B1A" w14:textId="5C8E0BD6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FDADF" w14:textId="5068EA6E" w:rsidR="005F1490" w:rsidRDefault="005F1490" w:rsidP="005F149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9C828A" w14:textId="269323A2" w:rsidR="005F1490" w:rsidRDefault="005F1490" w:rsidP="005F1490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Introduce missing attribute nRFreqRelationRef in table of attribute properties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  <w:r w:rsidRPr="000C0D25">
              <w:rPr>
                <w:noProof/>
                <w:sz w:val="16"/>
                <w:szCs w:val="16"/>
              </w:rPr>
              <w:t xml:space="preserve">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48C6B1" w14:textId="61949F31" w:rsidR="005F1490" w:rsidRDefault="005F1490" w:rsidP="005F149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4E1C3D" w:rsidRPr="005E5B5B" w14:paraId="1DF6DF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D7D43" w14:textId="22F6F941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B3521" w14:textId="77C4EF87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71F8E5" w14:textId="1EB16116" w:rsidR="004E1C3D" w:rsidRDefault="004E1C3D" w:rsidP="004E1C3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665517" w14:textId="1C4F429B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DB1C6A" w14:textId="4B4BF9CF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DDC5CE" w14:textId="78ADDFA6" w:rsidR="004E1C3D" w:rsidRDefault="004E1C3D" w:rsidP="004E1C3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FA4BA0" w14:textId="7C68A124" w:rsidR="004E1C3D" w:rsidRPr="005F1490" w:rsidRDefault="004E1C3D" w:rsidP="004E1C3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attribute in IOC NRCellRelation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340029" w14:textId="3494CA83" w:rsidR="004E1C3D" w:rsidRDefault="004E1C3D" w:rsidP="004E1C3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C1A93" w:rsidRPr="005E5B5B" w14:paraId="22C47A2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1CEA51" w14:textId="640938CE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5612BF" w14:textId="50D52B80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1A03D4" w14:textId="1CF2A039" w:rsidR="001C1A93" w:rsidRDefault="001C1A93" w:rsidP="001C1A9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1198B5" w14:textId="2C7301AC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1C3689" w14:textId="56ACDF92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651D5B" w14:textId="5313F06F" w:rsidR="001C1A93" w:rsidRDefault="001C1A93" w:rsidP="001C1A9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240200" w14:textId="5B2A94D9" w:rsidR="001C1A93" w:rsidRDefault="001C1A93" w:rsidP="001C1A93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Enhance 5G Core managed NF Profile NRM fragment (Stage 2)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6DA0F3" w14:textId="338C92F1" w:rsidR="001C1A93" w:rsidRDefault="001C1A93" w:rsidP="001C1A9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C0672" w:rsidRPr="005E5B5B" w14:paraId="125AE30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098576" w14:textId="43C4124E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1D12A" w14:textId="53FF0BDB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D2152C" w14:textId="1A7A9344" w:rsidR="00DC0672" w:rsidRDefault="00DC0672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82F573" w14:textId="420C6C5F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0F2D05" w14:textId="1430BE31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EF666" w14:textId="0289EE1C" w:rsidR="00DC0672" w:rsidRDefault="00DC0672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7FA23C" w14:textId="554ED7BD" w:rsidR="00DC0672" w:rsidRPr="001C1A93" w:rsidRDefault="00DC0672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5GC NRM enhancements for ManagedNFProfile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7FC951" w14:textId="0F1E7FD6" w:rsidR="00DC0672" w:rsidRDefault="00DC0672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823C4E" w:rsidRPr="005E5B5B" w14:paraId="7A189CF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2B0075" w14:textId="1D4AAFCA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BD6B56" w14:textId="55468CC2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CB8C1E" w14:textId="68F19573" w:rsidR="00823C4E" w:rsidRDefault="00823C4E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B5ED8" w14:textId="4CA46559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027FBB" w14:textId="3B3BDF19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EAD4C3" w14:textId="7F18CB22" w:rsidR="00823C4E" w:rsidRDefault="00823C4E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14702" w14:textId="2D816C80" w:rsidR="00823C4E" w:rsidRDefault="00823C4E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spelling of Attribute properties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3DEF79" w14:textId="6EB4228D" w:rsidR="00823C4E" w:rsidRDefault="00823C4E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D468E" w:rsidRPr="005E5B5B" w14:paraId="4A635A0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9C972" w14:textId="2999FB9A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61D875" w14:textId="367F3479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9C343" w14:textId="39FB0642" w:rsidR="001D468E" w:rsidRDefault="001D468E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4DB7A" w14:textId="2697091E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48DCC" w14:textId="0B458A8F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20809C" w14:textId="05E14E71" w:rsidR="001D468E" w:rsidRDefault="001D468E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F2AEAD" w14:textId="52D71841" w:rsidR="001D468E" w:rsidRDefault="001D468E" w:rsidP="00DC0672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Update maximumDeviationHoTrigger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23D9B3" w14:textId="6CD9DB15" w:rsidR="001D468E" w:rsidRDefault="001D468E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63713A" w:rsidRPr="005E5B5B" w14:paraId="6E99A4D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03462A" w14:textId="1755EEDA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7A442" w14:textId="56B8E8C0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53A24" w14:textId="0E8FCA6D" w:rsidR="0063713A" w:rsidRDefault="0063713A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A43977" w14:textId="7723BAE7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3D6185" w14:textId="3F225C25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D31C9B" w14:textId="40821F21" w:rsidR="0063713A" w:rsidRDefault="0063713A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FD58B9" w14:textId="6C6E1136" w:rsidR="0063713A" w:rsidRPr="001D468E" w:rsidRDefault="0063713A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stage3 definition for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19910" w14:textId="669D332A" w:rsidR="0063713A" w:rsidRDefault="0063713A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1371CE" w:rsidRPr="005E5B5B" w14:paraId="2621BB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EC134B" w14:textId="08C4D587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CF9E3" w14:textId="02405AC3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FB6AE8" w14:textId="79E69F96" w:rsidR="001371CE" w:rsidRDefault="001371CE" w:rsidP="001371C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412045" w14:textId="290D6F89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FD6AE" w14:textId="037CA1A8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5B7BFE" w14:textId="3EDF5F59" w:rsidR="001371CE" w:rsidRDefault="001371CE" w:rsidP="001371C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B0B49E" w14:textId="2766BD5E" w:rsidR="001371CE" w:rsidRDefault="001371CE" w:rsidP="001371CE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fldChar w:fldCharType="begin"/>
            </w:r>
            <w:r w:rsidRPr="004F0D5C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4F0D5C">
              <w:rPr>
                <w:noProof/>
                <w:sz w:val="16"/>
                <w:szCs w:val="16"/>
              </w:rPr>
              <w:fldChar w:fldCharType="separate"/>
            </w:r>
            <w:r w:rsidRPr="004F0D5C">
              <w:rPr>
                <w:noProof/>
                <w:sz w:val="16"/>
                <w:szCs w:val="16"/>
              </w:rPr>
              <w:t>YANG corrections</w:t>
            </w:r>
            <w:r w:rsidRPr="004F0D5C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0DAFE6" w14:textId="7FB6E2B8" w:rsidR="001371CE" w:rsidRDefault="001371CE" w:rsidP="001371C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E43C98" w:rsidRPr="005E5B5B" w14:paraId="18D48AD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DED428" w14:textId="2CDE5E40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DE776" w14:textId="69D28D6C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25670B" w14:textId="2B9985FB" w:rsidR="00E43C98" w:rsidRDefault="00E43C98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EEEE48" w14:textId="548B9139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81F78" w14:textId="3CE1D12F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BF3DF" w14:textId="55D3B299" w:rsidR="00E43C98" w:rsidRDefault="00E43C98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676B1C" w14:textId="423B8E6C" w:rsidR="00E43C98" w:rsidRPr="001371CE" w:rsidRDefault="00E43C98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lists errors in AmfFunction-Single (stage 3)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84D463" w14:textId="09610DD6" w:rsidR="00E43C98" w:rsidRDefault="00E43C98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446540" w:rsidRPr="005E5B5B" w14:paraId="0207B77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F96CDA" w14:textId="7D167598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D1EDFD" w14:textId="61AA43DA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A3FA6C" w14:textId="227A70D9" w:rsidR="00446540" w:rsidRDefault="00446540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CAD048" w14:textId="7A09414F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A54C33" w14:textId="448E40E1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6905B0" w14:textId="7E2D84CE" w:rsidR="00446540" w:rsidRDefault="00446540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0BFD84" w14:textId="1EBF08D0" w:rsidR="00446540" w:rsidRDefault="00446540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RANSliceSubnetProfile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097CDB" w14:textId="33BD7D7F" w:rsidR="00446540" w:rsidRDefault="00446540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E0D9B" w:rsidRPr="005E5B5B" w14:paraId="0B4D066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E43F4E" w14:textId="24FB2EA7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5D568C" w14:textId="53398DF7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CE1014" w14:textId="0870FAE6" w:rsidR="00BE0D9B" w:rsidRDefault="00BE0D9B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B933B" w14:textId="1FB9433E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BE83E" w14:textId="669B79C4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E97A00" w14:textId="6169BDD1" w:rsidR="00BE0D9B" w:rsidRDefault="00BE0D9B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A25EB" w14:textId="198AA4D7" w:rsidR="00BE0D9B" w:rsidRDefault="00BE0D9B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NRM fragment for DMRO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D92FF" w14:textId="450BB7C3" w:rsidR="00BE0D9B" w:rsidRDefault="00BE0D9B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7A4452" w:rsidRPr="005E5B5B" w14:paraId="4C11075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4196C5" w14:textId="0BC0B971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1C1D3" w14:textId="7B96CDA2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B58410" w14:textId="269A646E" w:rsidR="007A4452" w:rsidRDefault="007A4452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983D8C" w14:textId="717610E1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DCE44" w14:textId="2B9E2BCC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5EFF90" w14:textId="6E030613" w:rsidR="007A4452" w:rsidRDefault="007A4452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7F1C3D" w14:textId="5FB9A9D9" w:rsidR="007A4452" w:rsidRDefault="007A4452" w:rsidP="007A4452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Add Stage 2 solutions to support ECM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6B43B3" w14:textId="6F8F6AB3" w:rsidR="007A4452" w:rsidRDefault="007A4452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C2F59" w:rsidRPr="005E5B5B" w14:paraId="50599B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8F04A9" w14:textId="18C0AFD1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B2BAF0" w14:textId="3325A60A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BA401C" w14:textId="2E925BD4" w:rsidR="00BC2F59" w:rsidRDefault="00BC2F59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A517B" w14:textId="23F8D0C1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54B752" w14:textId="478AFCBC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09A440" w14:textId="5A376F56" w:rsidR="00BC2F59" w:rsidRDefault="00BC2F59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EEE77" w14:textId="5B2FAD6F" w:rsidR="00BC2F59" w:rsidRPr="00BC2F59" w:rsidRDefault="00BC2F59" w:rsidP="007A445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energy efficiency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3EFC16" w14:textId="08CB4169" w:rsidR="00BC2F59" w:rsidRDefault="00BC2F59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465BD" w:rsidRPr="005E5B5B" w14:paraId="4E4EA5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39E769" w14:textId="3A353A01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6F5FF0" w14:textId="26FEFF66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C06E41" w14:textId="36A4FF57" w:rsidR="00B465BD" w:rsidRDefault="00B465BD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27506" w14:textId="191C2BFA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6056F9" w14:textId="06367C9D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56898" w14:textId="75C5E66F" w:rsidR="00B465BD" w:rsidRDefault="00B465BD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A7CC3" w14:textId="040A2BDE" w:rsidR="00B465BD" w:rsidRDefault="00B465BD" w:rsidP="007A445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Alignment on NR NRM for MOCN network sharing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513443" w14:textId="5FF265A1" w:rsidR="00B465BD" w:rsidRDefault="00B465BD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F81978" w:rsidRPr="005E5B5B" w14:paraId="011D78E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07BA5E" w14:textId="1852E3BE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857B65" w14:textId="3EF7B64E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DBA3F6" w14:textId="4019B6B6" w:rsidR="00F81978" w:rsidRDefault="00F81978" w:rsidP="00F8197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2DFF23" w14:textId="5AFC73D0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A1DBB3" w14:textId="21F3EC06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630C7" w14:textId="25B26684" w:rsidR="00F81978" w:rsidRDefault="00F81978" w:rsidP="00F8197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A1876" w14:textId="4D5AC867" w:rsidR="00F81978" w:rsidRDefault="00F81978" w:rsidP="00F81978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Add administrativeState attribute in NROperatorCellDU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C93C5C" w14:textId="57A5CCE5" w:rsidR="00F81978" w:rsidRDefault="00F81978" w:rsidP="00F8197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857B25" w:rsidRPr="005E5B5B" w14:paraId="59E220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F5692A" w14:textId="52F6175A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03019" w14:textId="45EAC158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D1FFA1" w14:textId="2A6F56ED" w:rsidR="00857B25" w:rsidRDefault="00857B25" w:rsidP="00F8197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48A771" w14:textId="16658B6C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C7FBC" w14:textId="01ECE4E3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CEF10" w14:textId="6C5BDD18" w:rsidR="00857B25" w:rsidRDefault="00857B25" w:rsidP="00F8197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FC399E" w14:textId="2FBAB05D" w:rsidR="00857B25" w:rsidRPr="00F81978" w:rsidRDefault="00857B25" w:rsidP="00F8197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incorrect reference to TS 22.104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3B2AB4" w14:textId="126A1219" w:rsidR="00857B25" w:rsidRDefault="00857B25" w:rsidP="00F8197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DA5884" w:rsidRPr="005E5B5B" w14:paraId="15815FB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BF3800" w14:textId="1F4275E2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D45C52" w14:textId="53B1169F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E6AD9A" w14:textId="4E8F706E" w:rsidR="00DA5884" w:rsidRDefault="00DA5884" w:rsidP="00DA588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9EB181" w14:textId="2F80D965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0C836B" w14:textId="6E55689C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1A8CBD" w14:textId="24EEE5F3" w:rsidR="00DA5884" w:rsidRDefault="00DA5884" w:rsidP="00DA588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962BF0" w14:textId="04F6F9FB" w:rsidR="00DA5884" w:rsidRDefault="00DA5884" w:rsidP="00DA588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enhacements for SMFFunction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208B00" w14:textId="5C18F4F7" w:rsidR="00DA5884" w:rsidRDefault="00DA5884" w:rsidP="00DA588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0B227D" w:rsidRPr="005E5B5B" w14:paraId="49778E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EA422A" w14:textId="0A9D8E4F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F8FE0F" w14:textId="59691E3A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372CC9" w14:textId="1A97774F" w:rsidR="000B227D" w:rsidRDefault="000B227D" w:rsidP="00DA588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BE02B9" w14:textId="4FD89C65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B35AB" w14:textId="1A6E2C8A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6BF62" w14:textId="58787AE2" w:rsidR="000B227D" w:rsidRDefault="000B227D" w:rsidP="00DA588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A8D968" w14:textId="1E5CA8AD" w:rsidR="000B227D" w:rsidRDefault="000B227D" w:rsidP="00DA588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C-SON CCO NRM model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A95D93" w14:textId="4882FF19" w:rsidR="000B227D" w:rsidRDefault="000B227D" w:rsidP="00DA588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3928BF" w:rsidRPr="005E5B5B" w14:paraId="649AC62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C42E27" w14:textId="20B03337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2B5AF8" w14:textId="22A97A2F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4DBCE7" w14:textId="1C7D3FA5" w:rsidR="003928BF" w:rsidRDefault="003928BF" w:rsidP="003928B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54B779" w14:textId="107B66F7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0F505D" w14:textId="03BE6593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8AA420" w14:textId="7AD54424" w:rsidR="003928BF" w:rsidRDefault="003928BF" w:rsidP="003928B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75420" w14:textId="6FB06B4E" w:rsidR="003928BF" w:rsidRDefault="003928BF" w:rsidP="003928B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C-SON CCO NRM model stage2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F351EC" w14:textId="7E6C6851" w:rsidR="003928BF" w:rsidRDefault="003928BF" w:rsidP="003928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016F3" w:rsidRPr="005E5B5B" w14:paraId="019A5BE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639FAB" w14:textId="19C47993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15311" w14:textId="2178A8EA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0C74E3" w14:textId="0720CDA7" w:rsidR="00C016F3" w:rsidRDefault="00C016F3" w:rsidP="003928B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ED0DC5" w14:textId="1A8297D4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36083A" w14:textId="77F270BE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E63B64" w14:textId="5AC1CC44" w:rsidR="00C016F3" w:rsidRDefault="00C016F3" w:rsidP="003928B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812625" w14:textId="0C1DE995" w:rsidR="00C016F3" w:rsidRDefault="00C016F3" w:rsidP="003928B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Clean up of eMA5SLA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A149D5" w14:textId="537A4915" w:rsidR="00C016F3" w:rsidRDefault="00C016F3" w:rsidP="003928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7E55A9" w:rsidRPr="005E5B5B" w14:paraId="7853906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07C40A" w14:textId="22037C0B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F87A23" w14:textId="7ABA6CD0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728DFE" w14:textId="7019D6B7" w:rsidR="007E55A9" w:rsidRDefault="007E55A9" w:rsidP="007E55A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BE3E17" w14:textId="05D4EBCE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0B2B9" w14:textId="5466F548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55026" w14:textId="0CDCB4E2" w:rsidR="007E55A9" w:rsidRDefault="007E55A9" w:rsidP="007E55A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0C60E" w14:textId="0D18760C" w:rsidR="007E55A9" w:rsidRDefault="007E55A9" w:rsidP="007E55A9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Update 5G NRM to solve CR clash in Figure 5.2.1.2-2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4AD17D" w14:textId="6C0A5263" w:rsidR="007E55A9" w:rsidRDefault="007E55A9" w:rsidP="007E55A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9299E" w:rsidRPr="005E5B5B" w14:paraId="48F4A29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8E35FC" w14:textId="6C0D939A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B9E62E" w14:textId="5FE46F9B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04030" w14:textId="0E6CBB65" w:rsidR="00C9299E" w:rsidRDefault="00C9299E" w:rsidP="00C929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6B443C" w14:textId="12E28F4E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25809E" w14:textId="5A54998D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430E6" w14:textId="0D71804D" w:rsidR="00C9299E" w:rsidRDefault="00C9299E" w:rsidP="00C929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94B900" w14:textId="68215938" w:rsidR="00C9299E" w:rsidRPr="007E55A9" w:rsidRDefault="00C9299E" w:rsidP="00C929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enhancements for the SMFFunction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8A1FD9" w14:textId="4142771D" w:rsidR="00C9299E" w:rsidRDefault="00C9299E" w:rsidP="00C929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F21C5" w:rsidRPr="005E5B5B" w14:paraId="624BA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DBBDED" w14:textId="0C3C184F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120C68" w14:textId="787D5714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72CD6A" w14:textId="07CC439C" w:rsidR="00CF21C5" w:rsidRDefault="00CF21C5" w:rsidP="00C929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F6154" w14:textId="4C3F0DEB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85BD3D" w14:textId="3BF1A25E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9B24F" w14:textId="4457FCA5" w:rsidR="00CF21C5" w:rsidRDefault="00CF21C5" w:rsidP="00C929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FA8925" w14:textId="2F7BD98B" w:rsidR="00CF21C5" w:rsidRDefault="00CF21C5" w:rsidP="00C929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YANG Network Slice NRM solution set reference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6C2171" w14:textId="2686E9A8" w:rsidR="00CF21C5" w:rsidRDefault="00CF21C5" w:rsidP="00C929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4F20B7" w:rsidRPr="005E5B5B" w14:paraId="7CAD19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E60CB8" w14:textId="17BC3D88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82B98C" w14:textId="2B914560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150D5E" w14:textId="371A1DCC" w:rsidR="004F20B7" w:rsidRDefault="004F20B7" w:rsidP="004F20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AEC35C" w14:textId="3DFFB2D4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899623" w14:textId="5A549EA1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17DF9" w14:textId="3C4FC177" w:rsidR="004F20B7" w:rsidRDefault="004F20B7" w:rsidP="004F20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5AC1AE" w14:textId="3AE0C787" w:rsidR="004F20B7" w:rsidRDefault="004F20B7" w:rsidP="004F20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5GC NRM for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C4EC60" w14:textId="041BA3A4" w:rsidR="004F20B7" w:rsidRDefault="004F20B7" w:rsidP="004F20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E52C36" w:rsidRPr="005E5B5B" w14:paraId="07659F2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D099C7" w14:textId="609834AC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85E34" w14:textId="4A299495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32D4D9" w14:textId="308BB8E2" w:rsidR="00E52C36" w:rsidRDefault="00E52C36" w:rsidP="004F20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1C484C" w14:textId="53FA1966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0E5FAE" w14:textId="5C62DC92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96868" w14:textId="47F45D1A" w:rsidR="00E52C36" w:rsidRDefault="00E52C36" w:rsidP="004F20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A74196" w14:textId="35697D13" w:rsidR="00E52C36" w:rsidRDefault="00E52C36" w:rsidP="004F20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YANG mapping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8BEF3D" w14:textId="6511208A" w:rsidR="00E52C36" w:rsidRDefault="00E52C36" w:rsidP="004F20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C621A" w:rsidRPr="005E5B5B" w14:paraId="121BF40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A4E3C" w14:textId="0AB20296" w:rsidR="00BC621A" w:rsidRDefault="00BC621A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9849D0" w14:textId="6A19F394" w:rsidR="00BC621A" w:rsidRDefault="00BC621A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546756" w14:textId="6C2E154C" w:rsidR="00BC621A" w:rsidRDefault="00846A31" w:rsidP="00BC621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0D1F9D" w14:textId="2C691361" w:rsidR="00BC621A" w:rsidRDefault="00846A31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2ADEB" w14:textId="56194009" w:rsidR="00BC621A" w:rsidRDefault="00846A31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56C8B7" w14:textId="21BA8445" w:rsidR="00BC621A" w:rsidRDefault="00846A31" w:rsidP="00BC621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F051A" w14:textId="2BAAE95A" w:rsidR="00BC621A" w:rsidRDefault="00846A31" w:rsidP="00BC621A">
            <w:pPr>
              <w:pStyle w:val="TAL"/>
              <w:rPr>
                <w:noProof/>
                <w:sz w:val="16"/>
                <w:szCs w:val="16"/>
              </w:rPr>
            </w:pPr>
            <w:r w:rsidRPr="00CF0310">
              <w:rPr>
                <w:noProof/>
                <w:sz w:val="16"/>
                <w:szCs w:val="16"/>
              </w:rPr>
              <w:t>Correct NR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536A25" w14:textId="2A439AD1" w:rsidR="00BC621A" w:rsidRDefault="00846A31" w:rsidP="00BC621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F0310" w:rsidRPr="005E5B5B" w14:paraId="09946B1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29D9E6" w14:textId="1DDBF645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98FB3C" w14:textId="1A83640D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EB0CDC" w14:textId="6EAEA8D9" w:rsidR="00CF0310" w:rsidRDefault="00CF0310" w:rsidP="00CF031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590227" w14:textId="7317682E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B46EC8" w14:textId="21FD23AC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0AB59D" w14:textId="5F2BEE5B" w:rsidR="00CF0310" w:rsidRDefault="00CF0310" w:rsidP="00CF031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62265" w14:textId="1D2ACA90" w:rsidR="00CF0310" w:rsidRPr="00CF0310" w:rsidRDefault="00CF0310" w:rsidP="00CF031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5GC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C27F24" w14:textId="4B4C2360" w:rsidR="00CF0310" w:rsidRDefault="00CF0310" w:rsidP="00CF031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6E17D0" w:rsidRPr="005E5B5B" w14:paraId="2CB112C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CF93D0" w14:textId="07463CDD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666F54" w14:textId="2C999200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C9980D" w14:textId="1A82C7D2" w:rsidR="006E17D0" w:rsidRDefault="006E17D0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DAD67C" w14:textId="33AB457E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630986" w14:textId="4C95CE1C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710F2D" w14:textId="2A10F21F" w:rsidR="006E17D0" w:rsidRDefault="006E17D0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025B5" w14:textId="205226B9" w:rsidR="006E17D0" w:rsidRDefault="006E17D0" w:rsidP="006E17D0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Correct Network Slicing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939468" w14:textId="31A0BE67" w:rsidR="006E17D0" w:rsidRDefault="006E17D0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9D1152" w:rsidRPr="005E5B5B" w14:paraId="70C8F51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392050" w14:textId="686E4E83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99A429" w14:textId="6AC6E06A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3B7F8E" w14:textId="360E2292" w:rsidR="009D1152" w:rsidRDefault="009D1152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992913" w14:textId="3F5CE84C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9AA79" w14:textId="7A7F4698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9DC55E" w14:textId="23DAF239" w:rsidR="009D1152" w:rsidRDefault="009D1152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A95FB8" w14:textId="770F3103" w:rsidR="009D1152" w:rsidRPr="009D1152" w:rsidRDefault="009D1152" w:rsidP="006E17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Stage 3 solutions to support ECM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C9F501" w14:textId="16799C8A" w:rsidR="009D1152" w:rsidRDefault="009D1152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FC5C0F" w:rsidRPr="005E5B5B" w14:paraId="0A2513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99A3E" w14:textId="4B665E1D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F2293" w14:textId="22E3F329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</w:t>
            </w:r>
            <w:r w:rsidR="00841BB0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E4A61" w14:textId="77C3D708" w:rsidR="00FC5C0F" w:rsidRDefault="00FC5C0F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583125" w14:textId="719AFE22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24457" w14:textId="3F1B0656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E486A9" w14:textId="3D4E8B1F" w:rsidR="00FC5C0F" w:rsidRDefault="00FC5C0F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0EDF0F" w14:textId="6DD03B6E" w:rsidR="00FC5C0F" w:rsidRDefault="00FC5C0F" w:rsidP="006E17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Figure L.2.1 and accompanying paragraph.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8FF7E0" w14:textId="1DF42C69" w:rsidR="00FC5C0F" w:rsidRDefault="00FC5C0F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</w:t>
            </w:r>
            <w:r w:rsidR="00143D68">
              <w:rPr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>.0</w:t>
            </w:r>
          </w:p>
        </w:tc>
      </w:tr>
      <w:tr w:rsidR="00841BB0" w:rsidRPr="005E5B5B" w14:paraId="063304D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9476E9" w14:textId="6E4CB80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A2D43C" w14:textId="3B587AA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B4EAEB" w14:textId="2CCF25D6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A53395" w14:textId="05E8F58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B8987E" w14:textId="1BCE4F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BF10E8" w14:textId="1974B59A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88D25" w14:textId="32CB02C0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maximumDeviationHoTrigger for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B7778" w14:textId="4C674A7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6F5AC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89A693" w14:textId="49E461EF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C8390F" w14:textId="319F93B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1BE40" w14:textId="7B900853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2C9A3B" w14:textId="3B93D80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5A260" w14:textId="249C71B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307A8" w14:textId="6A588032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D97625" w14:textId="6CDEB8AC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Diagram fix for NRM fragment for RRM policies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965988" w14:textId="51F38676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DF743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F0595" w14:textId="31E2E8E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35EDBD" w14:textId="067A3DA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EE1F83" w14:textId="720860E4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3BB2BE" w14:textId="48B3535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44E7D0" w14:textId="4CC46CA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7DC04C" w14:textId="4D941FF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47041E" w14:textId="7643E09A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 5gcNrm.yaml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75CAF1" w14:textId="1A9CE367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84590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3B8279" w14:textId="5FB435B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0919A0" w14:textId="0FCC99D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28D569" w14:textId="278B1B38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8FDF27" w14:textId="6E67D70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70DC58" w14:textId="6D84841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C1FB81" w14:textId="4B183047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DA4E0B" w14:textId="0E89E9F8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3- nrNrm.yaml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0CF18" w14:textId="3735D7F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DD39B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B3669E" w14:textId="7A05379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4A93D" w14:textId="27AC08C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8D944D" w14:textId="75E80143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7F33A7" w14:textId="7CD7B73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ED53CD" w14:textId="6606997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B4B9E9" w14:textId="0D25432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D02B3" w14:textId="760DFD70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 sliceNrm.yaml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6D6BF6" w14:textId="0DD9D4E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5CD4E9F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6B0793" w14:textId="6F2188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E5CF4" w14:textId="78C83E4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10F294" w14:textId="37683440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6EE02" w14:textId="6838858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559F31" w14:textId="4DE134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C8D3D3" w14:textId="162D27C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7301E5" w14:textId="15EBCDB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CT OpenAPI file relative-path URI references and dependence change for 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1C8988" w14:textId="350A571A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01A93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7F69EC" w14:textId="46A70A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0F6AF6" w14:textId="68BC5F8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72C53" w14:textId="7E8E226C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BC0E2C" w14:textId="282C889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8734A" w14:textId="1B553D1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EBDEC3" w14:textId="1CD9BF7E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CDA281" w14:textId="13B2525E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a few issues with attribute related to nextHopInfoList in EP_transport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DFE329" w14:textId="684FCE8B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98EB76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48388" w14:textId="131EA6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56C429" w14:textId="1DA9AB2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B024DF" w14:textId="3B92BBA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835FE4" w14:textId="6D0AE6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2A8C9" w14:textId="3E4F7E9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1203A1" w14:textId="4BA77ED4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2224CE" w14:textId="2C16C372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OpenAPI file name and dependence change for 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EAF390" w14:textId="1AE2564D" w:rsidR="00841BB0" w:rsidRPr="0072219B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5B0EEF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BBD8A" w14:textId="6FCC37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31ACC" w14:textId="1117498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87B868" w14:textId="6B2E2A5F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BA65BE" w14:textId="0C443C6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DDFC86" w14:textId="7068103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D53A1" w14:textId="3BBE4243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EE351D" w14:textId="73CE8E19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OpenAPI file name and dependence change for nrNrm.yaml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78430C" w14:textId="05162F9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9EF9A4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B1A924" w14:textId="77FF18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27649" w14:textId="456CF53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0AECD" w14:textId="1C8373EA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EED7FA" w14:textId="1E9D282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E03BB4" w14:textId="7FE7D8B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F56D5" w14:textId="1D2718C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931FB1" w14:textId="22FE4947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OpenAPI file name and dependence change for sliceNrm.yaml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339BDE" w14:textId="2509FE68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48802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F40B9C" w14:textId="60C7102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6E202F" w14:textId="0008472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D593FA" w14:textId="6A24CFF7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9A9CAF" w14:textId="2C64DD8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9CEA0" w14:textId="2D3C3C2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F89CEE" w14:textId="52CA2F4D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910E8" w14:textId="6B8FF42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RRMPolicy_ IOC reference in RRMPolicyRatio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FA61D6" w14:textId="6AB7F71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4C2EB3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D8C253" w14:textId="369F63D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A3D586" w14:textId="589D720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435AB0" w14:textId="12F36C88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FABFB8" w14:textId="2CAD55A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99CF02" w14:textId="6616556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A75F69" w14:textId="290672B6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041743" w14:textId="725F12C6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attribute properties for NetworkSliceSubnet attribute priorityLabel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D3032" w14:textId="7B08C8C9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28140B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71860" w14:textId="2400D8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EEC1A" w14:textId="2B2CB43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F45106" w14:textId="653A6A0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D53A22" w14:textId="28A20DD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23F3DB" w14:textId="75AA04C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EF9AA" w14:textId="556BB869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CD82F" w14:textId="1617EBF3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to change Support Qualifier to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8E4C5C" w14:textId="15C27E8C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445E16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8AA890" w14:textId="68961EF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71788D" w14:textId="6D0972A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2A83B3" w14:textId="3D8A8A6A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0B58FE" w14:textId="02FFBDC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6208EC" w14:textId="5547427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FD414B" w14:textId="60D95C8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BEA1F3" w14:textId="3813D7A5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Define LogicInterfaceInfo datatype and fix attribute properties for logicInterfaceInfo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57E0F7" w14:textId="3DD4085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E513A4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F5CC92" w14:textId="0D35579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5C5B7" w14:textId="1E8022A6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6F0506" w14:textId="12E117D9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20A7A6" w14:textId="16DD057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CC576E" w14:textId="4EF5B62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4305C9" w14:textId="77A7B4F1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419603" w14:textId="548F1E7B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attribute properties for ServiceProfile attribute networkSliceSharingIndicator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24A817" w14:textId="59B07E7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7185A9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649B60" w14:textId="7A5A63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A99647" w14:textId="34BDF3C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70AEC" w14:textId="75432DAF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6AAD24" w14:textId="5846521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811AC4" w14:textId="2E4A54B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EC9F22" w14:textId="4D57171D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A18B3B" w14:textId="5AD41784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F66AE2">
              <w:rPr>
                <w:noProof/>
                <w:sz w:val="16"/>
                <w:szCs w:val="16"/>
              </w:rPr>
              <w:fldChar w:fldCharType="begin"/>
            </w:r>
            <w:r w:rsidRPr="00F66AE2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F66AE2">
              <w:rPr>
                <w:noProof/>
                <w:sz w:val="16"/>
                <w:szCs w:val="16"/>
              </w:rPr>
              <w:fldChar w:fldCharType="separate"/>
            </w:r>
            <w:r w:rsidRPr="00F66AE2">
              <w:rPr>
                <w:noProof/>
                <w:sz w:val="16"/>
                <w:szCs w:val="16"/>
              </w:rPr>
              <w:t>Correct isOrdered-isUnique for multivalue attributes</w:t>
            </w:r>
            <w:r w:rsidRPr="00F66AE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732E4" w14:textId="1255025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3E53A6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F38798" w14:textId="5BFDDCC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A57E81" w14:textId="763DD8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F2DBC0" w14:textId="2A454DE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E53A20" w14:textId="79689E3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F3D49C" w14:textId="6B337CB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304F98" w14:textId="7FE3B210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6A5BC7" w14:textId="3895B44F" w:rsidR="00841BB0" w:rsidRPr="00F66AE2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subnet provider capability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4FA7CE" w14:textId="42468CF8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28289E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5265D" w14:textId="3944482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6D8A97" w14:textId="3DB9FE2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6A7D4D" w14:textId="6183833C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55C087" w14:textId="741F06C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C7AE71" w14:textId="69C807A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7C161E" w14:textId="6DBF20EE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6965DF" w14:textId="567EBE71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two SLA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76084A" w14:textId="0EBF96F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F443A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B5FD5" w14:textId="0AA8255F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D81831" w14:textId="235830C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24D0E9" w14:textId="0EC0479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6F74EE" w14:textId="52AF74D3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E592B8" w14:textId="3021989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3A88E5" w14:textId="13E7E62C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A269F9" w14:textId="59CDC5B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876986">
              <w:rPr>
                <w:noProof/>
                <w:sz w:val="16"/>
                <w:szCs w:val="16"/>
              </w:rPr>
              <w:t>Correction on attribute latency of SubnetProfiles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C83274" w14:textId="6C1100DB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6B2ADB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D5C688" w14:textId="662942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E1458" w14:textId="0955146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CF2BA4" w14:textId="4501991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CA0AD7" w14:textId="5C9449D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0ED943" w14:textId="72E3786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B19C42" w14:textId="3B8DE53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C45D4D" w14:textId="677C136A" w:rsidR="00841BB0" w:rsidRPr="00876986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minor errors in nrNRM.yaml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3C3E32" w14:textId="65DF6121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754A43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6C10CD" w14:textId="052C39B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D73B2" w14:textId="1FFB499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C4ABC" w14:textId="5CE14C9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2BC452" w14:textId="07B94F4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175635" w14:textId="55E46CF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52EF9E" w14:textId="2831F904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F5B5C" w14:textId="29019837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the attribution definition in the wrong yaml 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20C5E5" w14:textId="58714497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6FA433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E7CA7" w14:textId="0960886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40F127" w14:textId="06421D5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040E2" w14:textId="3B1F2280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5DE2A" w14:textId="7C2755C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8D6B6" w14:textId="68E11DA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B1DBDC" w14:textId="5596563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C554C" w14:textId="3A2D743E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feasibility check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11E4C" w14:textId="36876A2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1F944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D08888" w14:textId="3838EAA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128918" w14:textId="316C480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2246B2" w14:textId="667C161B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FEE07F" w14:textId="2863C56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F74D10" w14:textId="1699723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54525A" w14:textId="17BF6161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E823FA" w14:textId="3C19033B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4B7FED">
              <w:rPr>
                <w:noProof/>
                <w:sz w:val="16"/>
                <w:szCs w:val="16"/>
              </w:rPr>
              <w:t>Address the unnecessary reference for the yaml 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B9337E" w14:textId="2B3C51B4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DA0497" w:rsidRPr="005E5B5B" w14:paraId="0277C9E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679CE" w14:textId="48883CA0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1BB2C6" w14:textId="52731497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A60EB9" w14:textId="6CFA95E6" w:rsidR="00DA0497" w:rsidRDefault="00DA0497" w:rsidP="00DA049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8FC346" w14:textId="2D29A66C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315C5" w14:textId="603B8021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6E908" w14:textId="38258472" w:rsidR="00DA0497" w:rsidRDefault="00DA0497" w:rsidP="00DA049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468FCE" w14:textId="26D54EC4" w:rsidR="00DA0497" w:rsidRPr="004B7FED" w:rsidRDefault="00DA0497" w:rsidP="00DA049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BWP association in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0798A6" w14:textId="2728BDDF" w:rsidR="00DA0497" w:rsidRDefault="00DA0497" w:rsidP="00DA049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0D2E02" w:rsidRPr="005E5B5B" w14:paraId="1B1A5E5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C73146" w14:textId="5DA32C2A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A1848" w14:textId="57E2364D" w:rsidR="000D2E02" w:rsidRPr="00167A90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42516E" w14:textId="60F94072" w:rsidR="000D2E02" w:rsidRDefault="000D2E02" w:rsidP="000D2E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3AC98B" w14:textId="5F87C4B1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52B881" w14:textId="4EFD606C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7D12FE" w14:textId="7BE16B9E" w:rsidR="000D2E02" w:rsidRDefault="000D2E02" w:rsidP="000D2E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4E63DA" w14:textId="6ED8B96A" w:rsidR="000D2E02" w:rsidRDefault="000D2E02" w:rsidP="000D2E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5QI set description - YANG module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598A46" w14:textId="2B0CEBAC" w:rsidR="000D2E02" w:rsidRDefault="000D2E02" w:rsidP="000D2E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651EF2" w:rsidRPr="005E5B5B" w14:paraId="3AF1D3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CACC04" w14:textId="6A504397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016855" w14:textId="243DE6FA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C452B" w14:textId="28A34DD1" w:rsidR="00651EF2" w:rsidRDefault="00651EF2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C6569E" w14:textId="0DBCFC8B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5B6A1" w14:textId="41E0FFC3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6C000D" w14:textId="4DCD53FB" w:rsidR="00651EF2" w:rsidRDefault="00651EF2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4ACA16" w14:textId="11CF71C5" w:rsidR="00651EF2" w:rsidRDefault="00651EF2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5QI set reference attribute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37A640" w14:textId="494A721D" w:rsidR="00651EF2" w:rsidRDefault="00651EF2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DA769B" w:rsidRPr="005E5B5B" w14:paraId="64FA800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9B646A" w14:textId="790DE1D5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80F13" w14:textId="249D940E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71A34" w14:textId="1C0C9B32" w:rsidR="00DA769B" w:rsidRDefault="00DA769B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550F9C" w14:textId="4DB2A7DA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44C1E4" w14:textId="3D7528F7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CF2915" w14:textId="7AE5BFF5" w:rsidR="00DA769B" w:rsidRDefault="00DA769B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6801FD" w14:textId="2E3A544B" w:rsidR="00DA769B" w:rsidRDefault="00DA769B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Access specific GST configuration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212E51" w14:textId="067505D2" w:rsidR="00DA769B" w:rsidRDefault="00DA769B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18.0.0</w:t>
            </w:r>
          </w:p>
        </w:tc>
      </w:tr>
      <w:tr w:rsidR="003A4F5A" w:rsidRPr="005E5B5B" w14:paraId="1823C23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20C43" w14:textId="19E5E60B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DD5E4D" w14:textId="669AF085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78279" w14:textId="0DF30B75" w:rsidR="003A4F5A" w:rsidRDefault="003A4F5A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D50EE9" w14:textId="63E92462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A9C7E6" w14:textId="79B3B719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6B8CB" w14:textId="2EF9CB03" w:rsidR="003A4F5A" w:rsidRDefault="003A4F5A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CC0F80" w14:textId="25953174" w:rsidR="003A4F5A" w:rsidRDefault="003A4F5A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 Core managed NF Profile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B6D7B" w14:textId="12257BBE" w:rsidR="003A4F5A" w:rsidRDefault="003A4F5A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ED110E" w:rsidRPr="005E5B5B" w14:paraId="5DD18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6EB7F" w14:textId="4B1E7948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F53AFB" w14:textId="6B1F9565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492D8" w14:textId="595FB456" w:rsidR="00ED110E" w:rsidRDefault="00ED110E" w:rsidP="00ED110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E20BE9" w14:textId="381A84E7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EFC044" w14:textId="23CABDFA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AFAEBE" w14:textId="3D442E3E" w:rsidR="00ED110E" w:rsidRDefault="00ED110E" w:rsidP="00ED110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CF9825" w14:textId="7C864444" w:rsidR="00ED110E" w:rsidRDefault="00ED110E" w:rsidP="00ED110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UPFFunction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CBD94" w14:textId="6DB5F1F9" w:rsidR="00ED110E" w:rsidRDefault="00ED110E" w:rsidP="00ED110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A7086" w:rsidRPr="005E5B5B" w14:paraId="5D8D8F1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373F92" w14:textId="1AB7BD27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E81DB" w14:textId="15E03971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1882C7" w14:textId="391E29B2" w:rsidR="00FA7086" w:rsidRDefault="00FA7086" w:rsidP="00FA70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DEC6C" w14:textId="58FEA505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3ED29" w14:textId="6EA41FAA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EE168A" w14:textId="599EB294" w:rsidR="00FA7086" w:rsidRDefault="00FA7086" w:rsidP="00FA70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E35B09" w14:textId="7F6133AD" w:rsidR="00FA7086" w:rsidRDefault="00FA7086" w:rsidP="00FA708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85D3C" w14:textId="0B4C97C6" w:rsidR="00FA7086" w:rsidRDefault="00FA7086" w:rsidP="00FA70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E5B70" w:rsidRPr="005E5B5B" w14:paraId="45FA9A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B0B627" w14:textId="3A178D2D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8D387" w14:textId="348FBC48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E7C852" w14:textId="0D9569E4" w:rsidR="006E5B70" w:rsidRDefault="006E5B70" w:rsidP="006E5B7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FCC94F" w14:textId="053790AC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C3952B" w14:textId="3C62306B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E78AD" w14:textId="749D2314" w:rsidR="006E5B70" w:rsidRDefault="006E5B70" w:rsidP="006E5B7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A84777" w14:textId="7F5BE733" w:rsidR="006E5B70" w:rsidRDefault="006E5B70" w:rsidP="006E5B7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PCFFunction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CA3FB4" w14:textId="1B4CF38C" w:rsidR="006E5B70" w:rsidRDefault="006E5B70" w:rsidP="006E5B7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F1821" w:rsidRPr="005E5B5B" w14:paraId="675DF5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9EC5F6" w14:textId="1AB284C3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1D412B" w14:textId="4D9BF9DE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9B716" w14:textId="5B542120" w:rsidR="005F1821" w:rsidRDefault="005F1821" w:rsidP="005F18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17DC4" w14:textId="7C959890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D29993" w14:textId="4399B299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5A8048" w14:textId="1E6448F0" w:rsidR="005F1821" w:rsidRDefault="005F1821" w:rsidP="005F18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F828DE" w14:textId="557E3833" w:rsidR="005F1821" w:rsidRDefault="005F1821" w:rsidP="005F182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UDMFunction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4496E7" w14:textId="04380EE0" w:rsidR="005F1821" w:rsidRDefault="005F1821" w:rsidP="005F18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10764" w:rsidRPr="005E5B5B" w14:paraId="1D46F2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2BEBD6" w14:textId="45CB60E0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36149" w14:textId="26503B7B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8009D" w14:textId="7C47E641" w:rsidR="00610764" w:rsidRDefault="00610764" w:rsidP="0061076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FC71BC" w14:textId="27535F75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A405F4" w14:textId="41A5080D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50E26" w14:textId="7D4E1293" w:rsidR="00610764" w:rsidRDefault="00610764" w:rsidP="0061076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C9D99" w14:textId="1AE2D710" w:rsidR="00610764" w:rsidRDefault="00610764" w:rsidP="0061076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UDRFunction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B6CF99" w14:textId="6DB66254" w:rsidR="00610764" w:rsidRDefault="00610764" w:rsidP="0061076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06051" w:rsidRPr="005E5B5B" w14:paraId="7CEBB73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B264E" w14:textId="79E0D5E1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960B9" w14:textId="417A005D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103948" w14:textId="4E8C3D78" w:rsidR="00F06051" w:rsidRDefault="00F06051" w:rsidP="0061076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228BE" w14:textId="3FC1B893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91D397" w14:textId="018380E8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6F4E80" w14:textId="49ACC35C" w:rsidR="00F06051" w:rsidRDefault="00F06051" w:rsidP="0061076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236E13" w14:textId="4BAD25CD" w:rsidR="00F06051" w:rsidRDefault="00F06051" w:rsidP="0061076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FiveQICharacteristics inheritance issue and reference issue in stage 3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2A61F" w14:textId="0FD6F264" w:rsidR="00F06051" w:rsidRDefault="00F06051" w:rsidP="0061076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396E12" w:rsidRPr="005E5B5B" w14:paraId="5082161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AF7E7" w14:textId="2996531D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B542B8" w14:textId="06FF4273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CD529A" w14:textId="3104B4FD" w:rsidR="00396E12" w:rsidRDefault="00396E12" w:rsidP="00396E1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E6BBE8" w14:textId="10BA6FE4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C38494" w14:textId="0689F8F8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C1FEAE" w14:textId="6AF80282" w:rsidR="00396E12" w:rsidRDefault="00396E12" w:rsidP="00396E1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415AD" w14:textId="1DF32963" w:rsidR="00396E12" w:rsidRDefault="00396E12" w:rsidP="00396E1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inconsistency in AMFFunction stage 2 and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D07E17" w14:textId="72683982" w:rsidR="00396E12" w:rsidRDefault="00396E12" w:rsidP="00396E1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3435D" w:rsidRPr="005E5B5B" w14:paraId="324E2C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4878BA" w14:textId="7C1EB964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4C6DA7" w14:textId="41BB3919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17AA11" w14:textId="7917198D" w:rsidR="0053435D" w:rsidRDefault="0053435D" w:rsidP="00534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E3EE2C" w14:textId="2BC64EBE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34D6F7" w14:textId="1210AA32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27986C" w14:textId="4421E332" w:rsidR="0053435D" w:rsidRDefault="0053435D" w:rsidP="00534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F4724" w14:textId="0B83E730" w:rsidR="0053435D" w:rsidRDefault="0053435D" w:rsidP="00534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DESManagementFunction and CESManagementFunction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291D19" w14:textId="72D11575" w:rsidR="0053435D" w:rsidRDefault="0053435D" w:rsidP="00534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9A489E" w:rsidRPr="005E5B5B" w14:paraId="1B3EFF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3336B" w14:textId="5AE1D12D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385016" w14:textId="242297B2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652905" w14:textId="1F5F9151" w:rsidR="009A489E" w:rsidRDefault="009A489E" w:rsidP="009A48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E3742B" w14:textId="2BFEC25A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EC56D0" w14:textId="38330669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CB1E17" w14:textId="787B28DA" w:rsidR="009A489E" w:rsidRDefault="009A489E" w:rsidP="009A48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4E187F" w14:textId="206F14DF" w:rsidR="009A489E" w:rsidRDefault="009A489E" w:rsidP="009A48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 to serviceType attribute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0E8631" w14:textId="3C6B1055" w:rsidR="009A489E" w:rsidRDefault="009A489E" w:rsidP="009A48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860847" w:rsidRPr="005E5B5B" w14:paraId="57541E8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A21BD2" w14:textId="51254AA3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11FCA3" w14:textId="1EAD1E44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15DFA4" w14:textId="510775A2" w:rsidR="00860847" w:rsidRDefault="00860847" w:rsidP="0086084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17C07" w14:textId="609F6FFF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70167F" w14:textId="74976C34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1BECF0" w14:textId="717414A2" w:rsidR="00860847" w:rsidRDefault="00860847" w:rsidP="0086084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5D951F" w14:textId="30C10437" w:rsidR="00860847" w:rsidRDefault="00860847" w:rsidP="0086084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configuration support in NRM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2E8940" w14:textId="18160655" w:rsidR="00860847" w:rsidRDefault="00860847" w:rsidP="0086084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8D2E62" w:rsidRPr="005E5B5B" w14:paraId="23E080A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A99965" w14:textId="76B3CC72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6E8C96" w14:textId="6AB72C72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4289E" w14:textId="7798EF45" w:rsidR="008D2E62" w:rsidRDefault="008D2E62" w:rsidP="008D2E6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6EBDF" w14:textId="7B36E5FA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73A5E0" w14:textId="13795E40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F5061" w14:textId="28059256" w:rsidR="008D2E62" w:rsidRDefault="008D2E62" w:rsidP="008D2E6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B5016" w14:textId="3C900314" w:rsidR="008D2E62" w:rsidRDefault="008D2E62" w:rsidP="008D2E6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configuration support in NRM (stage 3, YANG)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2C3454" w14:textId="127A927A" w:rsidR="008D2E62" w:rsidRDefault="008D2E62" w:rsidP="008D2E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76F2C" w:rsidRPr="005E5B5B" w14:paraId="004554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881306" w14:textId="7EB7CD58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EA49E" w14:textId="6C4DA4C0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0E40A1" w14:textId="3C157004" w:rsidR="00576F2C" w:rsidRDefault="00576F2C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22472" w14:textId="277DFF7C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CD1FF3" w14:textId="6688B55F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F94C2" w14:textId="73F2C071" w:rsidR="00576F2C" w:rsidRDefault="00576F2C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0A8409" w14:textId="65595E7F" w:rsidR="00576F2C" w:rsidRDefault="00576F2C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stage2 and stage3 definition for FeasibilityCheckAndReservationJob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781188" w14:textId="0C08B834" w:rsidR="00576F2C" w:rsidRDefault="00576F2C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780759" w:rsidRPr="005E5B5B" w14:paraId="2874E6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749901" w14:textId="27AD9A58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E8CA8" w14:textId="4A06DC56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070C4F" w14:textId="37D8CEFA" w:rsidR="00780759" w:rsidRDefault="00780759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FEF2C" w14:textId="7D0002C1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370E81" w14:textId="56DD02EA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342D95" w14:textId="740FCD7A" w:rsidR="00780759" w:rsidRDefault="00780759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588F9" w14:textId="54D5A71F" w:rsidR="00780759" w:rsidRDefault="00780759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notifyMOIChanges in configuration notification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248E54" w14:textId="74AB52EF" w:rsidR="00780759" w:rsidRDefault="00780759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4047A6" w:rsidRPr="005E5B5B" w14:paraId="1A6723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E0FC57" w14:textId="01C920CB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3D8912" w14:textId="1BFBCFEF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C04DEE" w14:textId="351C0B69" w:rsidR="004047A6" w:rsidRDefault="004047A6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7A8DDD" w14:textId="06D44EA6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A10811" w14:textId="57ED4F33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BF312A" w14:textId="29375CB6" w:rsidR="004047A6" w:rsidRDefault="004047A6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E12EA" w14:textId="4A1E8611" w:rsidR="004047A6" w:rsidRDefault="004047A6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two SLA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B8822F" w14:textId="1D30662A" w:rsidR="004047A6" w:rsidRDefault="004047A6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2B3F90" w:rsidRPr="005E5B5B" w14:paraId="2173801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C35FA2" w14:textId="6704CEC9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3878AE" w14:textId="3E7DE137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7A9935" w14:textId="1DFEA28F" w:rsidR="002B3F90" w:rsidRDefault="002B3F90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54529C" w14:textId="5DA6868D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F1E1AC" w14:textId="78BD69C9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6B4366" w14:textId="59E3D879" w:rsidR="002B3F90" w:rsidRDefault="002B3F90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057792" w14:textId="00111609" w:rsidR="002B3F90" w:rsidRDefault="002B3F90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support to NRM (Stage3, YAML)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C8FBE0" w14:textId="37B3C268" w:rsidR="002B3F90" w:rsidRDefault="002B3F90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7B45A1" w:rsidRPr="005E5B5B" w14:paraId="04E670B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067526" w14:textId="17800EEE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C8EC93" w14:textId="26C97523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89EF8" w14:textId="1AD58137" w:rsidR="007B45A1" w:rsidRDefault="007B45A1" w:rsidP="007B45A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74239" w14:textId="3A7EF8E7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644C09" w14:textId="3B8CE39F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C5F279" w14:textId="0A03E903" w:rsidR="007B45A1" w:rsidRDefault="007B45A1" w:rsidP="007B45A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3F9E1" w14:textId="7853FA7A" w:rsidR="007B45A1" w:rsidRDefault="007B45A1" w:rsidP="007B45A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NWDAFFunction IOC to support management and control purpose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C5F21F" w14:textId="7A84B8C4" w:rsidR="007B45A1" w:rsidRDefault="007B45A1" w:rsidP="007B45A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05CC0" w:rsidRPr="005E5B5B" w14:paraId="63EE9B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0F7751" w14:textId="53C8AC5E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15052" w14:textId="5489725B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5310DD" w14:textId="6B30F40B" w:rsidR="00605CC0" w:rsidRDefault="00605CC0" w:rsidP="00605CC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BAB52B" w14:textId="213D86A0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C50604" w14:textId="6BF02B9E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4A7A9" w14:textId="0D16A60A" w:rsidR="00605CC0" w:rsidRDefault="00605CC0" w:rsidP="00605CC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20E0ED" w14:textId="638C6791" w:rsidR="00605CC0" w:rsidRDefault="00605CC0" w:rsidP="00605CC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EASDF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61B877" w14:textId="38CCF147" w:rsidR="00605CC0" w:rsidRDefault="00605CC0" w:rsidP="00605CC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9B3B6E" w:rsidRPr="005E5B5B" w14:paraId="34214B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9D9AC" w14:textId="7C57D130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A05ACD" w14:textId="500125E8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8309B" w14:textId="4974672B" w:rsidR="009B3B6E" w:rsidRDefault="009B3B6E" w:rsidP="009B3B6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FD84C0" w14:textId="496FB245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DA7671" w14:textId="527C7512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FEABD6" w14:textId="31627FBD" w:rsidR="009B3B6E" w:rsidRDefault="009B3B6E" w:rsidP="009B3B6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301F8" w14:textId="50492620" w:rsidR="009B3B6E" w:rsidRDefault="009B3B6E" w:rsidP="009B3B6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3F36AD" w14:textId="271D1CC2" w:rsidR="009B3B6E" w:rsidRDefault="009B3B6E" w:rsidP="009B3B6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0E3623" w:rsidRPr="005E5B5B" w14:paraId="252570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1BF9B2" w14:textId="28593045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6E579" w14:textId="009D9E23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DE3B90" w14:textId="3E877F5A" w:rsidR="000E3623" w:rsidRDefault="000E3623" w:rsidP="000E362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9FA64D" w14:textId="4462B1BD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BD181" w14:textId="3339F000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613389" w14:textId="63F52335" w:rsidR="000E3623" w:rsidRDefault="000E3623" w:rsidP="000E362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02B103" w14:textId="2095E4C4" w:rsidR="000E3623" w:rsidRDefault="000E3623" w:rsidP="000E362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attributes n6Protection and nssaaSupport defined in CNSliceSubnetProfile to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4D9A4D" w14:textId="6871E984" w:rsidR="000E3623" w:rsidRDefault="000E3623" w:rsidP="000E362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824D0" w:rsidRPr="005E5B5B" w14:paraId="28B6D04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6DA89" w14:textId="0860F489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5A85E5" w14:textId="0A91DCDA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F9103" w14:textId="447379DF" w:rsidR="00F824D0" w:rsidRDefault="00F824D0" w:rsidP="00F824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AEC5F" w14:textId="1056511D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4AA88A" w14:textId="74A7991D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30A089" w14:textId="7AEA81D2" w:rsidR="00F824D0" w:rsidRDefault="00F824D0" w:rsidP="00F824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B588D" w14:textId="73CA533E" w:rsidR="00F824D0" w:rsidRDefault="00F824D0" w:rsidP="00F824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TaiList issues in stage 3 in TS28541_5gcNrm.yaml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D0D637" w14:textId="75638952" w:rsidR="00F824D0" w:rsidRDefault="00F824D0" w:rsidP="00F824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EC01E3" w:rsidRPr="005E5B5B" w14:paraId="259D5C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0C6DF2" w14:textId="20E24CD3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E2A84B" w14:textId="24AA0129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5F14BF" w14:textId="33EC1392" w:rsidR="00EC01E3" w:rsidRDefault="00EC01E3" w:rsidP="00EC01E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ABB283" w14:textId="1F6A7795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C1E3D" w14:textId="7BECD216" w:rsidR="00EC01E3" w:rsidRDefault="007B2315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50CB0D" w14:textId="6F766CB6" w:rsidR="00EC01E3" w:rsidRDefault="00EC01E3" w:rsidP="00EC01E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A70BC" w14:textId="761AD4E2" w:rsidR="00EC01E3" w:rsidRDefault="00EC01E3" w:rsidP="00EC01E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coverageAreaTAList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13D349" w14:textId="2A7207CB" w:rsidR="00EC01E3" w:rsidRDefault="00EC01E3" w:rsidP="00EC01E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4B29AE" w:rsidRPr="005E5B5B" w14:paraId="61BA9E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B7F18F" w14:textId="3F1CF554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AFB9A" w14:textId="54FC6331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531824" w14:textId="77777777" w:rsidR="004B29AE" w:rsidRDefault="004B29AE" w:rsidP="004B29A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1E4B6" w14:textId="77777777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3FE678" w14:textId="77777777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7966F5" w14:textId="77777777" w:rsidR="004B29AE" w:rsidRDefault="004B29AE" w:rsidP="004B29A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F84EB" w14:textId="36261581" w:rsidR="004B29AE" w:rsidRDefault="004B29AE" w:rsidP="004B29A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Removing duplicated content due to CRs including duplicated changes (MCC).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4B02E4" w14:textId="711469BA" w:rsidR="004B29AE" w:rsidRDefault="004B29AE" w:rsidP="004B29A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18.1.1</w:t>
            </w:r>
          </w:p>
        </w:tc>
      </w:tr>
      <w:tr w:rsidR="001A2DF5" w:rsidRPr="005E5B5B" w14:paraId="65D5ED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994303" w14:textId="7E387F40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3C8899" w14:textId="5876A3D3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514EE5" w14:textId="77777777" w:rsidR="001A2DF5" w:rsidRDefault="001A2DF5" w:rsidP="001A2DF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4C5DAB" w14:textId="77777777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B21E9F" w14:textId="77777777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D87C2" w14:textId="77777777" w:rsidR="001A2DF5" w:rsidRDefault="001A2DF5" w:rsidP="001A2DF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5E210C" w14:textId="3C38CCD5" w:rsidR="001A2DF5" w:rsidRDefault="001A2DF5" w:rsidP="001A2DF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Aligning OpenAPI code from FORGE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26C810" w14:textId="0C1EC7E7" w:rsidR="001A2DF5" w:rsidRDefault="001A2DF5" w:rsidP="001A2DF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18.1.2</w:t>
            </w:r>
          </w:p>
        </w:tc>
      </w:tr>
      <w:tr w:rsidR="00C37011" w:rsidRPr="005E5B5B" w14:paraId="7B0A554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041AFA" w14:textId="4E1DB178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8BCBCC" w14:textId="4A84865D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164F4A" w14:textId="49A2030B" w:rsidR="00C37011" w:rsidRDefault="00C37011" w:rsidP="001A2DF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EC9F39" w14:textId="24F04C26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A549A3" w14:textId="31A60960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06DCD7" w14:textId="49C26ADC" w:rsidR="00C37011" w:rsidRDefault="00C37011" w:rsidP="001A2DF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52E9C9" w14:textId="51F557E8" w:rsidR="00C37011" w:rsidRDefault="00C37011" w:rsidP="001A2DF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DFC160" w14:textId="4E784678" w:rsidR="00C37011" w:rsidRDefault="00C37011" w:rsidP="001A2DF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86843" w:rsidRPr="005E5B5B" w14:paraId="33A183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454E04" w14:textId="5630E2BB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CECB8A" w14:textId="2C76F3EE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63500A" w14:textId="0C6A4934" w:rsidR="00D86843" w:rsidRDefault="00D86843" w:rsidP="00D8684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2607B" w14:textId="710014A5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3C2825" w14:textId="418D8D59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DD0F00" w14:textId="040A621E" w:rsidR="00D86843" w:rsidRDefault="00D86843" w:rsidP="00D8684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953AB5" w14:textId="6FCEECFF" w:rsidR="00D86843" w:rsidRDefault="00D86843" w:rsidP="00D8684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3, YANG)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FA0514" w14:textId="625A369B" w:rsidR="00D86843" w:rsidRDefault="00D86843" w:rsidP="00D8684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875587" w:rsidRPr="005E5B5B" w14:paraId="1677028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216F49" w14:textId="6EA9EA42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B6FBA5" w14:textId="078CDCAB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09E4B" w14:textId="12AA758E" w:rsidR="00875587" w:rsidRDefault="00B9017C" w:rsidP="00D8684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256350" w14:textId="2BC077F2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5FB326" w14:textId="010598C4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8B6C3" w14:textId="0B9B8AB6" w:rsidR="00875587" w:rsidRDefault="00875587" w:rsidP="00D8684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381748" w14:textId="4FDFA50B" w:rsidR="00875587" w:rsidRDefault="00875587" w:rsidP="00D8684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 in Word 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E1E0BA" w14:textId="0A5FA47A" w:rsidR="00875587" w:rsidRDefault="00875587" w:rsidP="00D8684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78080A" w:rsidRPr="005E5B5B" w14:paraId="54FB80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A2B5AB" w14:textId="4F8FEE1B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205243" w14:textId="5FAE623D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00B8F8" w14:textId="738B759C" w:rsidR="0078080A" w:rsidRDefault="0078080A" w:rsidP="0078080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C4D9C3" w14:textId="37E95D42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2D53F" w14:textId="62DBEE91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1BAFB2" w14:textId="2856F844" w:rsidR="0078080A" w:rsidRDefault="0078080A" w:rsidP="0078080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302964" w14:textId="42BCB573" w:rsidR="0078080A" w:rsidRDefault="0078080A" w:rsidP="0078080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AUSFFunction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B0A01F" w14:textId="510FB573" w:rsidR="0078080A" w:rsidRDefault="0078080A" w:rsidP="0078080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A256B0" w:rsidRPr="005E5B5B" w14:paraId="1D63B61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F8195F" w14:textId="154E2598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24F18" w14:textId="7204EE64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D10FAF" w14:textId="73076ECF" w:rsidR="00A256B0" w:rsidRDefault="00A256B0" w:rsidP="00A256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35662" w14:textId="215D91D1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25D514" w14:textId="79925D1F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6C3430" w14:textId="71130595" w:rsidR="00A256B0" w:rsidRDefault="00A256B0" w:rsidP="00A256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1AD9B2" w14:textId="42774618" w:rsidR="00A256B0" w:rsidRDefault="00A256B0" w:rsidP="00A256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NEFFunction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1E6DB7" w14:textId="22F6E9E8" w:rsidR="00A256B0" w:rsidRDefault="00A256B0" w:rsidP="00A256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F07519" w:rsidRPr="005E5B5B" w14:paraId="158236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66C464" w14:textId="3F790FD3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8F017" w14:textId="2260DE3B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6F924D" w14:textId="576A5BB1" w:rsidR="00F07519" w:rsidRDefault="00F07519" w:rsidP="00F0751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C55AF" w14:textId="7845A521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7FFFE1" w14:textId="107A4FBD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882464" w14:textId="3E6617CF" w:rsidR="00F07519" w:rsidRDefault="00F07519" w:rsidP="00F0751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E8FF60" w14:textId="018F1694" w:rsidR="00F07519" w:rsidRDefault="00F07519" w:rsidP="00F0751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NSACFFunction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99C0B2" w14:textId="5CF63E5D" w:rsidR="00F07519" w:rsidRDefault="00F07519" w:rsidP="00F0751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06505C" w:rsidRPr="005E5B5B" w14:paraId="2B5ACE5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5D361" w14:textId="55AB9343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B2619" w14:textId="323D4423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18293" w14:textId="5B8E382C" w:rsidR="0006505C" w:rsidRDefault="0006505C" w:rsidP="000650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3AEDAF" w14:textId="4F09E2C7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D39D3" w14:textId="49FB7DE6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03908" w14:textId="07B9F33A" w:rsidR="0006505C" w:rsidRDefault="0006505C" w:rsidP="000650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8B887" w14:textId="45AA2595" w:rsidR="0006505C" w:rsidRDefault="0006505C" w:rsidP="0006505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NWDAFFunction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4BFDF8" w14:textId="034E2F48" w:rsidR="0006505C" w:rsidRDefault="0006505C" w:rsidP="000650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6E2B1B" w:rsidRPr="005E5B5B" w14:paraId="076B32F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2D2C5" w14:textId="368E1541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0CB22C" w14:textId="03D21FF4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1C1D53" w14:textId="7274835A" w:rsidR="006E2B1B" w:rsidRDefault="006E2B1B" w:rsidP="006E2B1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9DBCBD" w14:textId="7694B910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5E725B" w14:textId="278295DC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55E2C7" w14:textId="5D29B95E" w:rsidR="006E2B1B" w:rsidRDefault="006E2B1B" w:rsidP="006E2B1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E9BE57" w14:textId="7145079E" w:rsidR="006E2B1B" w:rsidRDefault="006E2B1B" w:rsidP="006E2B1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SCPFunction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37E578" w14:textId="20A7F1FE" w:rsidR="006E2B1B" w:rsidRDefault="006E2B1B" w:rsidP="006E2B1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4A1FA2" w:rsidRPr="005E5B5B" w14:paraId="0D89AA3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1F4C27" w14:textId="7552A7CF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B94983" w14:textId="7EFCAF20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5FC29" w14:textId="346648CC" w:rsidR="004A1FA2" w:rsidRDefault="004A1FA2" w:rsidP="004A1FA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77500" w14:textId="341FB661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808579" w14:textId="231B8368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8D5232" w14:textId="493B5F55" w:rsidR="004A1FA2" w:rsidRDefault="004A1FA2" w:rsidP="004A1FA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96F679" w14:textId="74C081CA" w:rsidR="004A1FA2" w:rsidRDefault="004A1FA2" w:rsidP="004A1FA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SEPPFunction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7A3D2D" w14:textId="4D9C75E4" w:rsidR="004A1FA2" w:rsidRDefault="004A1FA2" w:rsidP="004A1FA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0362BC" w:rsidRPr="005E5B5B" w14:paraId="0085DE1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1E2A95" w14:textId="2AA639AD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547CEF" w14:textId="45FF7E76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499864" w14:textId="5942F9C9" w:rsidR="000362BC" w:rsidRDefault="000362BC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681DAD" w14:textId="4EBAA8E6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477599" w14:textId="7807E7F0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77632C" w14:textId="2C3254CE" w:rsidR="000362BC" w:rsidRDefault="000362BC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245ABD" w14:textId="7CB5C37A" w:rsidR="000362BC" w:rsidRDefault="000362BC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9D0A2" w14:textId="19C28182" w:rsidR="000362BC" w:rsidRDefault="000362BC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82897" w:rsidRPr="005E5B5B" w14:paraId="09E27D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35371" w14:textId="50EC2EC2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74E40D" w14:textId="0FCAA3E4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5DA3EF" w14:textId="7A7F0793" w:rsidR="00D82897" w:rsidRDefault="00D82897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6E02A" w14:textId="04B15B2D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28B05" w14:textId="5ADBF485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8BF789" w14:textId="18E3F352" w:rsidR="00D82897" w:rsidRDefault="00D82897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A42FDD" w14:textId="4A815D3B" w:rsidR="00D82897" w:rsidRDefault="00D82897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Correcting name of nSInstanceId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CD1D1B" w14:textId="7C2606CE" w:rsidR="00D82897" w:rsidRDefault="00D82897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123EE5" w:rsidRPr="005E5B5B" w14:paraId="447766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D8ECA7" w14:textId="339F44A5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FB9371" w14:textId="00194AA2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4288C" w14:textId="2B45F424" w:rsidR="00123EE5" w:rsidRDefault="00123EE5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A45C2E" w14:textId="6FDC50C9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70F19C" w14:textId="0AA6C388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1972F" w14:textId="5869FF41" w:rsidR="00123EE5" w:rsidRDefault="00123EE5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41B1AE" w14:textId="3AC8FF59" w:rsidR="00123EE5" w:rsidRDefault="00123EE5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 to multiplicity of relation between NetworkSlice IOC and NetworkSliceSubnet IOC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A1E40" w14:textId="3CA77FB5" w:rsidR="00123EE5" w:rsidRDefault="00123EE5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370437" w:rsidRPr="005E5B5B" w14:paraId="14A915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56ED4" w14:textId="35A680D6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B9ADF5" w14:textId="4FA9591C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535BE8" w14:textId="505CE054" w:rsidR="00370437" w:rsidRDefault="00370437" w:rsidP="0037043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9AD33" w14:textId="097B5A2A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62FCD" w14:textId="6CE96423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14C71B" w14:textId="13155EC3" w:rsidR="00370437" w:rsidRDefault="00370437" w:rsidP="0037043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27258F" w14:textId="1599E9D6" w:rsidR="00370437" w:rsidRDefault="00370437" w:rsidP="0037043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GSMA NG 116 reference for KPIMonitoring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D8B51F" w14:textId="4954F931" w:rsidR="00370437" w:rsidRDefault="00370437" w:rsidP="0037043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42A7B" w:rsidRPr="005E5B5B" w14:paraId="365AE1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4E34DA" w14:textId="57926207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E552D" w14:textId="25C78EFF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269236" w14:textId="7584521A" w:rsidR="00D42A7B" w:rsidRDefault="00D42A7B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40CE9" w14:textId="1728FBA8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04B0B" w14:textId="4D4B3823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BBBD56" w14:textId="23CAE54F" w:rsidR="00D42A7B" w:rsidRDefault="00D42A7B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 xml:space="preserve">A 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B6C00" w14:textId="589076BE" w:rsidR="00D42A7B" w:rsidRDefault="00D42A7B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ServiceProfile attribute v2XCommModels name in YAML defintion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4B1B16" w14:textId="23D99E5C" w:rsidR="00D42A7B" w:rsidRDefault="00D42A7B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42A7B" w:rsidRPr="005E5B5B" w14:paraId="55E7E5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ED2580" w14:textId="3C64B4E9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C48AF3" w14:textId="7E7D2C27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1351E4" w14:textId="433C4A6E" w:rsidR="00D42A7B" w:rsidRDefault="00D42A7B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39417E" w14:textId="1A191FB8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9231F5" w14:textId="1FBA8971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932A72" w14:textId="3787BE4C" w:rsidR="00D42A7B" w:rsidRDefault="00D42A7B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011DC" w14:textId="1AC3D345" w:rsidR="00D42A7B" w:rsidRDefault="00D42A7B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inconsistencies in GNBCUCPFunction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49F279" w14:textId="401C9E6C" w:rsidR="00D42A7B" w:rsidRDefault="00D42A7B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BD45EA" w:rsidRPr="005E5B5B" w14:paraId="1EE1870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C0E73A" w14:textId="4D064959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73874C" w14:textId="0538B673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1A1F63" w14:textId="704F6017" w:rsidR="00BD45EA" w:rsidRDefault="00BD45EA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32FC51" w14:textId="72CBD3E8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6AA15" w14:textId="1C1C48E6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7CECF" w14:textId="2B3C1A0C" w:rsidR="00BD45EA" w:rsidRDefault="00BD45EA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5933F" w14:textId="528A186A" w:rsidR="00BD45EA" w:rsidRDefault="00BD45EA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Adding YANG begin and End markers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6EACA1" w14:textId="532743EE" w:rsidR="00BD45EA" w:rsidRDefault="00BD45EA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B95478" w:rsidRPr="005E5B5B" w14:paraId="641065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27D53" w14:textId="641A5972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5EABCD" w14:textId="61E646F3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F1985C" w14:textId="7EF64FCE" w:rsidR="00B95478" w:rsidRDefault="00B95478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EE6CD" w14:textId="089826F9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91719" w14:textId="57880187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17DEA5" w14:textId="42E9E32B" w:rsidR="00B95478" w:rsidRDefault="00B95478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C51B22" w14:textId="5FDF0D29" w:rsidR="00B95478" w:rsidRDefault="00B95478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Address Editor's Note for the description of FeasibilityCheckAndReservationJob (6.3.9)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AED43A" w14:textId="2D3849D0" w:rsidR="00B95478" w:rsidRDefault="00B95478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517891" w:rsidRPr="005E5B5B" w14:paraId="5854A80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7A33D4" w14:textId="42BEE2B1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2318D0" w14:textId="300B8B73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7BEABD" w14:textId="405DC532" w:rsidR="00517891" w:rsidRDefault="00517891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E8FBD9" w14:textId="66B75798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128D9A" w14:textId="2E1FDA13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CEFCCA" w14:textId="248806D8" w:rsidR="00517891" w:rsidRDefault="00517891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C4972F" w14:textId="44A96689" w:rsidR="00517891" w:rsidRDefault="00517891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definition for cellLocalId to support MOCN network sharing sceanrio (6.3.11)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E8997A" w14:textId="426CD7B9" w:rsidR="00517891" w:rsidRDefault="00517891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234BDE" w:rsidRPr="005E5B5B" w14:paraId="68BF331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783B6" w14:textId="0A18380D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3481C2" w14:textId="5E2B08C3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62C280" w14:textId="0110FA4B" w:rsidR="00234BDE" w:rsidRDefault="00234BDE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CC65DF" w14:textId="740B02BF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CC66C" w14:textId="5D8B5A9C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04EFBA" w14:textId="542B3375" w:rsidR="00234BDE" w:rsidRDefault="00234BDE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6DB23F" w14:textId="7EA38DC0" w:rsidR="00234BDE" w:rsidRDefault="00234BDE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NWDAFFunction IOC to support management and control purpose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5C0881" w14:textId="37D39807" w:rsidR="00234BDE" w:rsidRDefault="00234BDE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C523F" w:rsidRPr="005E5B5B" w14:paraId="2910912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303D7C" w14:textId="7B9DA43D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B38D3F" w14:textId="69B2A9E6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3E8381" w14:textId="7548D703" w:rsidR="00DC523F" w:rsidRDefault="00DC523F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47A8A1" w14:textId="076B6B76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1D0E3F" w14:textId="6CBDED62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B82DA0" w14:textId="77E58B46" w:rsidR="00DC523F" w:rsidRDefault="00DC523F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BB2971" w14:textId="40AFB22E" w:rsidR="00DC523F" w:rsidRDefault="00DC523F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misalignment information between stage2 and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31C2F1" w14:textId="5B94385C" w:rsidR="00DC523F" w:rsidRDefault="00DC523F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71458" w:rsidRPr="005E5B5B" w14:paraId="520D5C3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F1C266" w14:textId="6598492E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BB8EA9" w14:textId="1E3C4C52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CA76F" w14:textId="3C7877B0" w:rsidR="00D71458" w:rsidRDefault="00D71458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903674" w14:textId="176442FA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85AD8B" w14:textId="12EA7C26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FB08D" w14:textId="2A4B87B9" w:rsidR="00D71458" w:rsidRDefault="00D71458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04CFC9" w14:textId="10E41C5A" w:rsidR="00D71458" w:rsidRDefault="00C953A8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</w:t>
            </w:r>
            <w:r w:rsidR="00D71458">
              <w:rPr>
                <w:noProof/>
                <w:sz w:val="16"/>
                <w:szCs w:val="16"/>
              </w:rPr>
              <w:t>eplacing Support Qualifier with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4458E" w14:textId="6A549E97" w:rsidR="00D71458" w:rsidRDefault="00D71458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C953A8" w:rsidRPr="005E5B5B" w14:paraId="50F88C4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F2F951" w14:textId="6A2BA0D7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537F01" w14:textId="26C658C2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3C1665" w14:textId="5BB410C9" w:rsidR="00C953A8" w:rsidRDefault="00C953A8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3C9AE" w14:textId="4E53DA6D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CCD966" w14:textId="5632261A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D0FF3" w14:textId="7B4E02AC" w:rsidR="00C953A8" w:rsidRDefault="00C953A8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199459" w14:textId="1E8E9ACB" w:rsidR="00C953A8" w:rsidRDefault="00C953A8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Consistency in use of servAttrCom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5D0795" w14:textId="32ED4B95" w:rsidR="00C953A8" w:rsidRDefault="00C953A8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386743" w:rsidRPr="005E5B5B" w14:paraId="0C1C5E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1E30C9" w14:textId="3754C3B4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42754C" w14:textId="49E49972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9ABC1F" w14:textId="752BF78D" w:rsidR="00386743" w:rsidRDefault="00386743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2FF774" w14:textId="5D030A78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3529A1" w14:textId="474E90FE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8AF581" w14:textId="78ACF7CF" w:rsidR="00386743" w:rsidRDefault="00386743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F944FB" w14:textId="3A2FAD23" w:rsidR="00386743" w:rsidRDefault="00386743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kPIList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D83956" w14:textId="08B05696" w:rsidR="00386743" w:rsidRDefault="00386743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775D4A" w:rsidRPr="005E5B5B" w14:paraId="69CBDB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5AA0BD" w14:textId="4CA8595C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D53D83" w14:textId="7178F017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A5B60A" w14:textId="59CDA188" w:rsidR="00775D4A" w:rsidRDefault="00775D4A" w:rsidP="00775D4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45633E" w14:textId="1AFC23F4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D118D" w14:textId="421F1A11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970167" w14:textId="7E756DFC" w:rsidR="00775D4A" w:rsidRDefault="00775D4A" w:rsidP="00775D4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1D8237" w14:textId="544942B8" w:rsidR="00775D4A" w:rsidRDefault="00775D4A" w:rsidP="00775D4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periodicityList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1961DA" w14:textId="30F6D282" w:rsidR="00775D4A" w:rsidRDefault="00775D4A" w:rsidP="00775D4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9E5D67" w:rsidRPr="005E5B5B" w14:paraId="13192B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AFF7DC" w14:textId="47B71EA7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C46D11" w14:textId="571FDAA9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98FD37" w14:textId="77D1CB8C" w:rsidR="009E5D67" w:rsidRDefault="009E5D67" w:rsidP="009E5D6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37113B" w14:textId="4D87F71F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9CCDA3" w14:textId="15B4CE5A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89D1D0" w14:textId="0E5867F4" w:rsidR="009E5D67" w:rsidRDefault="009E5D67" w:rsidP="009E5D6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2EC1D" w14:textId="2F8540EA" w:rsidR="009E5D67" w:rsidRDefault="009E5D67" w:rsidP="009E5D6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network slice state management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68B5F3" w14:textId="39EB54F9" w:rsidR="009E5D67" w:rsidRDefault="009E5D67" w:rsidP="009E5D6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453789" w:rsidRPr="005E5B5B" w14:paraId="15DACAC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58E7E1" w14:textId="57516A5F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C49B12" w14:textId="696AB3B3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7DF6F3" w14:textId="77777777" w:rsidR="00453789" w:rsidRDefault="00453789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77BA64" w14:textId="77777777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3680AA" w14:textId="77777777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F30128" w14:textId="77777777" w:rsidR="00453789" w:rsidRDefault="00453789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017B3" w14:textId="7201A3BA" w:rsidR="00453789" w:rsidRDefault="00453789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some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1A0266" w14:textId="3F0E00D2" w:rsidR="00453789" w:rsidRDefault="00453789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18.2.1</w:t>
            </w:r>
          </w:p>
        </w:tc>
      </w:tr>
      <w:tr w:rsidR="00F857AD" w:rsidRPr="005E5B5B" w14:paraId="556D14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F90F0" w14:textId="1859F20F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80A9F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C61E2" w14:textId="77777777" w:rsidR="00F857AD" w:rsidRDefault="00F857AD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C3F910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36AC1D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758B15" w14:textId="77777777" w:rsidR="00F857AD" w:rsidRDefault="00F857AD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58775" w14:textId="2B1FF418" w:rsidR="00F857AD" w:rsidRDefault="00F857AD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Removing revision marks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0A83BF" w14:textId="1EBD3C09" w:rsidR="00F857AD" w:rsidRDefault="00F857AD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18.2.2</w:t>
            </w:r>
          </w:p>
        </w:tc>
      </w:tr>
      <w:tr w:rsidR="00FC4E16" w:rsidRPr="005E5B5B" w14:paraId="79A63FC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50EC9" w14:textId="13BA9BC0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F52FD4" w14:textId="6353B685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38A6C4" w14:textId="2C2DA942" w:rsidR="00FC4E16" w:rsidRDefault="00FC4E16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62835F" w14:textId="4712899F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6A900" w14:textId="2D367FF0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9E6EDE" w14:textId="1ED6F899" w:rsidR="00FC4E16" w:rsidRDefault="00FC4E16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01CE1" w14:textId="39C38CB3" w:rsidR="00FC4E16" w:rsidRDefault="00FC4E16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missing reference to mid-haul interface for EP 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30C299" w14:textId="273FD86F" w:rsidR="00FC4E16" w:rsidRDefault="00FC4E16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314802" w:rsidRPr="005E5B5B" w14:paraId="5AA599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020EA9" w14:textId="1E0712C5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925DD" w14:textId="1067CAC3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2E592B" w14:textId="483C0496" w:rsidR="00314802" w:rsidRDefault="00314802" w:rsidP="003148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F7DD8" w14:textId="36BE7597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2B9C4A" w14:textId="1F25A0EC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17A50B" w14:textId="3D9E498B" w:rsidR="00314802" w:rsidRDefault="00314802" w:rsidP="003148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234887" w14:textId="294DD347" w:rsidR="00314802" w:rsidRDefault="00314802" w:rsidP="003148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 duplicated SST attribute in RANSliceSubnetProfile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218FD" w14:textId="3E49656C" w:rsidR="00314802" w:rsidRDefault="00314802" w:rsidP="003148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C4E04" w:rsidRPr="005E5B5B" w14:paraId="74DB2F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F1240A" w14:textId="17B531AC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061A1" w14:textId="1D3F452A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AE6111" w14:textId="481154D8" w:rsidR="00EC4E04" w:rsidRDefault="00EC4E04" w:rsidP="003148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E7B27" w14:textId="1E8EB36F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766EC" w14:textId="369CDF62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4712F" w14:textId="1DBB574B" w:rsidR="00EC4E04" w:rsidRDefault="00EC4E04" w:rsidP="003148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46DEE1" w14:textId="138A6A54" w:rsidR="00EC4E04" w:rsidRDefault="00EC4E04" w:rsidP="003148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SMSFFunction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E15088" w14:textId="50AB08FE" w:rsidR="00EC4E04" w:rsidRDefault="00EC4E04" w:rsidP="003148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7A4EB4" w:rsidRPr="005E5B5B" w14:paraId="0C0091D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BDD0C8" w14:textId="0CE87912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FF49C6" w14:textId="4D795A57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DDE7C" w14:textId="11D49151" w:rsidR="007A4EB4" w:rsidRDefault="007A4EB4" w:rsidP="007A4EB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0D25AB" w14:textId="2A6DCC6D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6B08A2" w14:textId="5DDED538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36FDE7" w14:textId="3E603B47" w:rsidR="007A4EB4" w:rsidRDefault="007A4EB4" w:rsidP="007A4EB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B75299" w14:textId="779868B2" w:rsidR="007A4EB4" w:rsidRDefault="007A4EB4" w:rsidP="007A4EB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NRFFunction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E87C97" w14:textId="0AABCD8E" w:rsidR="007A4EB4" w:rsidRDefault="007A4EB4" w:rsidP="007A4E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B723DE" w:rsidRPr="005E5B5B" w14:paraId="172A95C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28B1C5" w14:textId="57C117AF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389481" w14:textId="25B68259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5ECB6" w14:textId="6D62C7E5" w:rsidR="00B723DE" w:rsidRDefault="00B723DE" w:rsidP="00B723D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76D668" w14:textId="598A0989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0C613E" w14:textId="5AD27C43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FB8554" w14:textId="1125C539" w:rsidR="00B723DE" w:rsidRDefault="00B723DE" w:rsidP="00B723D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36C074" w14:textId="6D37AE52" w:rsidR="00B723DE" w:rsidRDefault="00B723DE" w:rsidP="00B723D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LMFFunction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821349" w14:textId="70A38A53" w:rsidR="00B723DE" w:rsidRDefault="00B723DE" w:rsidP="00B723D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57B8D" w:rsidRPr="005E5B5B" w14:paraId="7EDA9CD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23EC64" w14:textId="23C02952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082A9" w14:textId="1DFDE544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14810" w14:textId="13B84225" w:rsidR="00457B8D" w:rsidRDefault="00457B8D" w:rsidP="00457B8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067045" w14:textId="575027F3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0DD477" w14:textId="1EDFCE0C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9CCB6C" w14:textId="451076C3" w:rsidR="00457B8D" w:rsidRDefault="00457B8D" w:rsidP="00457B8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4C12E" w14:textId="238AB05C" w:rsidR="00457B8D" w:rsidRDefault="00457B8D" w:rsidP="00457B8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E3DE79" w14:textId="71C2D24A" w:rsidR="00457B8D" w:rsidRDefault="00457B8D" w:rsidP="00457B8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0298A" w:rsidRPr="005E5B5B" w14:paraId="253C71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045C7" w14:textId="1AC98B44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1C228" w14:textId="40F06221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B22A5C" w14:textId="2B41CB54" w:rsidR="0040298A" w:rsidRDefault="0040298A" w:rsidP="004029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0FDD3E" w14:textId="36680D42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A77ADA" w14:textId="0BD6E37C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20C32E" w14:textId="6940C08E" w:rsidR="0040298A" w:rsidRDefault="0040298A" w:rsidP="004029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C8837" w14:textId="3CEDF702" w:rsidR="0040298A" w:rsidRDefault="0040298A" w:rsidP="004029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EASDFFunction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26AEB" w14:textId="2669E5E7" w:rsidR="0040298A" w:rsidRDefault="0040298A" w:rsidP="004029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94C9F" w:rsidRPr="005E5B5B" w14:paraId="6A341E4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25AFD7" w14:textId="6C796912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D7AB8B" w14:textId="08C0BFFE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C9E34" w14:textId="34E58508" w:rsidR="00E94C9F" w:rsidRDefault="00E94C9F" w:rsidP="00E94C9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AE1F42" w14:textId="6515E1AD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F2162B" w14:textId="1F981558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495EBD" w14:textId="0C06FC41" w:rsidR="00E94C9F" w:rsidRDefault="00E94C9F" w:rsidP="00E94C9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C460E4" w14:textId="64431000" w:rsidR="00E94C9F" w:rsidRDefault="00E94C9F" w:rsidP="00E94C9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NSSAAFFunction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C5B16A" w14:textId="5E180D4C" w:rsidR="00E94C9F" w:rsidRDefault="00E94C9F" w:rsidP="00E94C9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A5D68" w:rsidRPr="005E5B5B" w14:paraId="5F69044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CB1C9E" w14:textId="5AD58AE7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5CDEA" w14:textId="4D3EB6D4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894EDF" w14:textId="5DB5C3B7" w:rsidR="004A5D68" w:rsidRDefault="004A5D68" w:rsidP="00E94C9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A371B7" w14:textId="3EE895DA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4E55DE" w14:textId="04074105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40FE11" w14:textId="72685728" w:rsidR="004A5D68" w:rsidRDefault="004A5D68" w:rsidP="00E94C9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5F9289" w14:textId="1BFA3BF2" w:rsidR="004A5D68" w:rsidRDefault="00A20FE9" w:rsidP="00E94C9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</w:t>
            </w:r>
            <w:r w:rsidR="004A5D68">
              <w:rPr>
                <w:noProof/>
                <w:sz w:val="16"/>
                <w:szCs w:val="16"/>
              </w:rPr>
              <w:t>emove redundant stage 3 definition for Mnc and PlmnId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859319" w14:textId="465A9732" w:rsidR="004A5D68" w:rsidRDefault="004A5D68" w:rsidP="00E94C9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A20FE9" w:rsidRPr="005E5B5B" w14:paraId="285CD4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11FDF3" w14:textId="0C434565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4829D2" w14:textId="0BC9DEC7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792F43" w14:textId="5BF1F4B3" w:rsidR="00A20FE9" w:rsidRDefault="00A20FE9" w:rsidP="00A20FE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6EC3C" w14:textId="417AC18C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1C443" w14:textId="02E5476E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8331F4" w14:textId="4E552A09" w:rsidR="00A20FE9" w:rsidRDefault="00A20FE9" w:rsidP="00A20FE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2041F9" w14:textId="3FAEBBBC" w:rsidR="00A20FE9" w:rsidRDefault="00A20FE9" w:rsidP="00A20FE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IpAddr definition and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8FA940" w14:textId="6A87464A" w:rsidR="00A20FE9" w:rsidRDefault="00A20FE9" w:rsidP="00A20F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5C5FA8" w:rsidRPr="005E5B5B" w14:paraId="4703EB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752CC6" w14:textId="7C5E61E9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436C30" w14:textId="4BDF2D51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9A597B" w14:textId="3966AC20" w:rsidR="005C5FA8" w:rsidRDefault="005C5FA8" w:rsidP="00A20FE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67C10B" w14:textId="05859878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57220" w14:textId="60CA408A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D81921" w14:textId="02A9D3C9" w:rsidR="005C5FA8" w:rsidRDefault="005C5FA8" w:rsidP="00A20FE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8E939" w14:textId="39961335" w:rsidR="005C5FA8" w:rsidRDefault="005C5FA8" w:rsidP="00A20FE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ManagedNFProfile stage3 not consistent with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27E833" w14:textId="4FDE4912" w:rsidR="005C5FA8" w:rsidRDefault="005C5FA8" w:rsidP="00A20F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D72CC9" w:rsidRPr="005E5B5B" w14:paraId="44403A2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8542E4" w14:textId="6F02D163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6404CF" w14:textId="5A27B527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196D30" w14:textId="56CC6FF8" w:rsidR="00D72CC9" w:rsidRDefault="00D72CC9" w:rsidP="00D72CC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EAB2C" w14:textId="287A2451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797D91" w14:textId="73F4CBC4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D30190" w14:textId="7E93432E" w:rsidR="00D72CC9" w:rsidRDefault="00D72CC9" w:rsidP="00D72CC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FBBA5" w14:textId="79E88DE4" w:rsidR="00D72CC9" w:rsidRDefault="00D72CC9" w:rsidP="00D72CC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issues for feasibility check and resource reservation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FE639D" w14:textId="3706584F" w:rsidR="00D72CC9" w:rsidRDefault="00D72CC9" w:rsidP="00D72CC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A558A" w:rsidRPr="005E5B5B" w14:paraId="085373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616DAE" w14:textId="048D9381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B9B58D" w14:textId="46607928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6E07A" w14:textId="4EFC14B3" w:rsidR="00EA558A" w:rsidRDefault="00EA558A" w:rsidP="00EA55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8E84B4" w14:textId="6906F5AB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85EC2C" w14:textId="182D3F58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21459" w14:textId="31A7F969" w:rsidR="00EA558A" w:rsidRDefault="00EA558A" w:rsidP="00EA55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93754B" w14:textId="166B6B1D" w:rsidR="00EA558A" w:rsidRDefault="00EA558A" w:rsidP="00EA55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3, YAML)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07ABB7" w14:textId="26E0092A" w:rsidR="00EA558A" w:rsidRDefault="00EA558A" w:rsidP="00EA55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BE509C" w:rsidRPr="005E5B5B" w14:paraId="18AB1D4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E6457" w14:textId="778F7DEA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C2563" w14:textId="56DE78A3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32141" w14:textId="0346C682" w:rsidR="00BE509C" w:rsidRDefault="00BE509C" w:rsidP="00BE509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FF8FBB" w14:textId="34137EF7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39DFF6" w14:textId="283A5990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51B0D7" w14:textId="21E6926E" w:rsidR="00BE509C" w:rsidRDefault="00BE509C" w:rsidP="00BE509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FA0517" w14:textId="12F3E7CA" w:rsidR="00BE509C" w:rsidRDefault="00BE509C" w:rsidP="00BE509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fragment for 5QI configuration for NG-RAN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A22D27" w14:textId="0EA7D293" w:rsidR="00BE509C" w:rsidRDefault="00BE509C" w:rsidP="00BE509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2207D" w:rsidRPr="005E5B5B" w14:paraId="73DF09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C0409" w14:textId="4E6F0518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138970" w14:textId="1423412A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8C620F" w14:textId="458459AD" w:rsidR="0092207D" w:rsidRDefault="0092207D" w:rsidP="0092207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9AA128" w14:textId="2F383B99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254EDB" w14:textId="615EAA49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4EDA6F" w14:textId="2A1A19DE" w:rsidR="0092207D" w:rsidRDefault="0092207D" w:rsidP="0092207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1EBAFA" w14:textId="4B9DA739" w:rsidR="0092207D" w:rsidRDefault="0092207D" w:rsidP="0092207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description and definition for NWDAFFunction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F7DCD1" w14:textId="15082763" w:rsidR="0092207D" w:rsidRDefault="0092207D" w:rsidP="0092207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FF17FD" w:rsidRPr="005E5B5B" w14:paraId="60514CB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02C6E" w14:textId="29F9FC34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D56EDF" w14:textId="764D0EEF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0B450B" w14:textId="6B17AAFE" w:rsidR="00FF17FD" w:rsidRDefault="00FF17FD" w:rsidP="0092207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47D47" w14:textId="433037BE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26F52B" w14:textId="7C1B1CBE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984D83" w14:textId="76C179E4" w:rsidR="00FF17FD" w:rsidRDefault="00FF17FD" w:rsidP="0092207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E25ABB" w14:textId="54F55A11" w:rsidR="00FF17FD" w:rsidRDefault="00FF17FD" w:rsidP="0092207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Clarify Monut information clauses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BF7DFE" w14:textId="23DF9744" w:rsidR="00FF17FD" w:rsidRDefault="00FF17FD" w:rsidP="0092207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07FAC" w:rsidRPr="005E5B5B" w14:paraId="5FC5AE9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CF23D2" w14:textId="3DC75AD4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9E1C2A" w14:textId="23F4428C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AB27CF" w14:textId="13CFC40F" w:rsidR="00907FAC" w:rsidRDefault="00907FAC" w:rsidP="00907FA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232504" w14:textId="3EFE0ECC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4FC4C0" w14:textId="6240C91D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BB95D" w14:textId="706D73FF" w:rsidR="00907FAC" w:rsidRDefault="00907FAC" w:rsidP="00907FA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4306CB" w14:textId="78400BD0" w:rsidR="00907FAC" w:rsidRDefault="00907FAC" w:rsidP="00907FA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RRMPolicyRatio Description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6863B4" w14:textId="7A068C66" w:rsidR="00907FAC" w:rsidRDefault="00907FAC" w:rsidP="00907FA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5D57DD" w:rsidRPr="005E5B5B" w14:paraId="19440B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137259" w14:textId="628AB98C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16917B" w14:textId="7EFD1502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D7EAA8" w14:textId="1D31272B" w:rsidR="005D57DD" w:rsidRDefault="005D57DD" w:rsidP="005D57D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521A1B" w14:textId="6DD57862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C046F0" w14:textId="6E89FA07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6E49D0" w14:textId="3243BF19" w:rsidR="005D57DD" w:rsidRDefault="005D57DD" w:rsidP="005D57D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12AE98" w14:textId="626E84BE" w:rsidR="005D57DD" w:rsidRDefault="005D57DD" w:rsidP="005D57D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Add Annex recommending QoS model usage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0C4A0" w14:textId="03052ACD" w:rsidR="005D57DD" w:rsidRDefault="005D57DD" w:rsidP="005D57D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F3DFB" w:rsidRPr="005E5B5B" w14:paraId="206EA1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24DC81" w14:textId="4F3F0DA6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2C3C6B" w14:textId="40FB722B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16C2F1" w14:textId="58984773" w:rsidR="009F3DFB" w:rsidRDefault="009F3DFB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416AE0" w14:textId="76D0224F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DC640" w14:textId="71BD73D6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9B6BE7" w14:textId="23523286" w:rsidR="009F3DFB" w:rsidRDefault="009F3DFB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8750EA" w14:textId="52427181" w:rsidR="009F3DFB" w:rsidRDefault="009F3DFB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coverageArea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37EC3C" w14:textId="29A9547A" w:rsidR="009F3DFB" w:rsidRDefault="009F3DFB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4682B" w:rsidRPr="005E5B5B" w14:paraId="5401D83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53027" w14:textId="65CFE475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E542AE" w14:textId="737C44BA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3BC017" w14:textId="0877F99A" w:rsidR="00E4682B" w:rsidRDefault="00E4682B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44F2A6" w14:textId="02B788BD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D77F1" w14:textId="27C11904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8EFD6B" w14:textId="55B21562" w:rsidR="00E4682B" w:rsidRDefault="00E4682B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9CB370" w14:textId="770D2B20" w:rsidR="00E4682B" w:rsidRDefault="00E4682B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9C80B2" w14:textId="1C16EF11" w:rsidR="00E4682B" w:rsidRDefault="00E4682B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354477" w:rsidRPr="005E5B5B" w14:paraId="24B3F07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4BF20E" w14:textId="36555075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2023-04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91EA56" w14:textId="511B8D52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D7CAC6" w14:textId="77777777" w:rsidR="00354477" w:rsidRDefault="00354477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8AC621" w14:textId="77777777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DF9C4F" w14:textId="77777777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7C3EA5" w14:textId="77777777" w:rsidR="00354477" w:rsidRDefault="00354477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7BFF67" w14:textId="46BD8B1E" w:rsidR="00354477" w:rsidRDefault="00FB1542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Editorial corrections in H.5.12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020CDA" w14:textId="7E2232DD" w:rsidR="00354477" w:rsidRDefault="00FB1542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18.3.1</w:t>
            </w:r>
          </w:p>
        </w:tc>
      </w:tr>
      <w:tr w:rsidR="003D7B00" w:rsidRPr="005E5B5B" w14:paraId="4EB3A7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060E1F" w14:textId="5688A7EE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869A5" w14:textId="3E6FD406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D9A320" w14:textId="71B857F9" w:rsidR="003D7B00" w:rsidRDefault="003D7B00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53E7B5" w14:textId="330BD391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ECBF81" w14:textId="67C03B23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7B8CE8" w14:textId="54A9A945" w:rsidR="003D7B00" w:rsidRDefault="003D7B00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D98058" w14:textId="38BBF42A" w:rsidR="003D7B00" w:rsidRDefault="003D7B00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NetworkSliceController and NetworkSliceSubnetController IOCs to support asynchronous LCM operations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1D5E33" w14:textId="6B6DB77D" w:rsidR="003D7B00" w:rsidRDefault="003D7B00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D95C5E" w:rsidRPr="005E5B5B" w14:paraId="13B7758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669E9" w14:textId="00236F91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99DFD2" w14:textId="6A7BCCC3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2C3C67" w14:textId="4DF01457" w:rsidR="00D95C5E" w:rsidRDefault="00D95C5E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160F57" w14:textId="5BB3FFAA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740DD" w14:textId="5102EEB2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04A55" w14:textId="2F345D96" w:rsidR="00D95C5E" w:rsidRDefault="00D95C5E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1075DF" w14:textId="4ECBB2F8" w:rsidR="00D95C5E" w:rsidRDefault="00D95C5E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NRFFunction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86C16D" w14:textId="5271F369" w:rsidR="00D95C5E" w:rsidRDefault="00D95C5E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2460C5" w:rsidRPr="005E5B5B" w14:paraId="28886F2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540C4" w14:textId="151D1678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27E24" w14:textId="17F3B145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0DE3E0" w14:textId="16334FF1" w:rsidR="002460C5" w:rsidRDefault="002460C5" w:rsidP="002460C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BD614" w14:textId="60649918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07E9B" w14:textId="7DD8D505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85C2C6" w14:textId="49546B41" w:rsidR="002460C5" w:rsidRDefault="002460C5" w:rsidP="002460C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8DDDD3" w14:textId="09C1B4C6" w:rsidR="002460C5" w:rsidRDefault="002460C5" w:rsidP="002460C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CHFFunction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3D4D3" w14:textId="75ED7351" w:rsidR="002460C5" w:rsidRDefault="002460C5" w:rsidP="002460C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43FB7" w:rsidRPr="005E5B5B" w14:paraId="0B21929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6A35B2" w14:textId="2202499C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9ADA63" w14:textId="4CCE9E78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B8D0F3" w14:textId="6093EB07" w:rsidR="00B43FB7" w:rsidRDefault="00B43FB7" w:rsidP="00B43F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4AA9B" w14:textId="627E6D10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1DC37" w14:textId="36777E45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EA1700" w14:textId="61C1F1E2" w:rsidR="00B43FB7" w:rsidRDefault="00B43FB7" w:rsidP="00B43F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813FDB" w14:textId="2B135161" w:rsidR="00B43FB7" w:rsidRDefault="00B43FB7" w:rsidP="00B43F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MFAFFunction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7B7AC4" w14:textId="0348338C" w:rsidR="00B43FB7" w:rsidRDefault="00B43FB7" w:rsidP="00B43F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0F4074" w:rsidRPr="005E5B5B" w14:paraId="2647207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295C31" w14:textId="11B4CB46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C288F7" w14:textId="5FE6FAB2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0D11F1" w14:textId="6A528197" w:rsidR="000F4074" w:rsidRDefault="000F4074" w:rsidP="000F407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763CD1" w14:textId="50BBB870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07F7EB" w14:textId="1F37872E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BEAB9E" w14:textId="168A1D25" w:rsidR="000F4074" w:rsidRDefault="000F4074" w:rsidP="000F407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CA9D8C" w14:textId="727118F4" w:rsidR="000F4074" w:rsidRDefault="000F4074" w:rsidP="000F407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DCCFFunction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0AD2D5" w14:textId="6F8C1150" w:rsidR="000F4074" w:rsidRDefault="000F4074" w:rsidP="000F407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484F8A" w:rsidRPr="005E5B5B" w14:paraId="0554712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37EC91" w14:textId="13860837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7B5862" w14:textId="17F5E30D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A7C0C" w14:textId="4205A8B3" w:rsidR="00484F8A" w:rsidRDefault="00484F8A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5A709" w14:textId="2E8C9529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5D378" w14:textId="44F437A8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E7C36" w14:textId="17B248E0" w:rsidR="00484F8A" w:rsidRDefault="00484F8A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4FE063" w14:textId="4B593751" w:rsidR="00484F8A" w:rsidRDefault="00484F8A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class diagram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5FF55B" w14:textId="4D4FA658" w:rsidR="00484F8A" w:rsidRDefault="00484F8A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0F16B0" w:rsidRPr="005E5B5B" w14:paraId="21FDF2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7EC302" w14:textId="26432DB0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0BF5DA" w14:textId="7A3C7866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E36E2B" w14:textId="487877BA" w:rsidR="000F16B0" w:rsidRDefault="000F16B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065222" w14:textId="369618DA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9B0BB" w14:textId="4DEC6AB4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4DA942" w14:textId="30255117" w:rsidR="000F16B0" w:rsidRDefault="000F16B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33314" w14:textId="232B29CF" w:rsidR="000F16B0" w:rsidRDefault="000F16B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dCHOControl by adding definition to attribute properties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AB418A" w14:textId="35BF0677" w:rsidR="000F16B0" w:rsidRDefault="000F16B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C4780" w:rsidRPr="005E5B5B" w14:paraId="160950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ABD41" w14:textId="7E6A5FAF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6B63AC" w14:textId="51E5A94B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B771B" w14:textId="117A494F" w:rsidR="00BC4780" w:rsidRDefault="00BC478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751470" w14:textId="77879BB5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9DC70E" w14:textId="06807EA0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EA5108" w14:textId="604D6C4D" w:rsidR="00BC4780" w:rsidRDefault="00BC478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337DF1" w14:textId="6D030BEE" w:rsidR="00BC4780" w:rsidRDefault="00BC478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multiplicity definition to nRPciList and stage 3 implementation of both NRPciList and CSonPciList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35ED0" w14:textId="174474A9" w:rsidR="00BC4780" w:rsidRDefault="00BC478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506F20" w:rsidRPr="005E5B5B" w14:paraId="0E0CF2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6A75DE" w14:textId="21B0DDF6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389E36" w14:textId="193FEC47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1A7249" w14:textId="19287527" w:rsidR="00506F20" w:rsidRDefault="00506F2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F06E1" w14:textId="4576DF35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D7AD98" w14:textId="37227019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2B987B" w14:textId="2A5C7B9E" w:rsidR="00506F20" w:rsidRDefault="00506F2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856EB1" w14:textId="32324F70" w:rsidR="00506F20" w:rsidRDefault="00506F2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Corrections to missing properties for a few attributes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F44522" w14:textId="1C878CF6" w:rsidR="00506F20" w:rsidRDefault="00506F2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CE797A" w:rsidRPr="005E5B5B" w14:paraId="734DBA5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47C138" w14:textId="07F17F4F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CC6D77" w14:textId="56ADB112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904C30" w14:textId="4C01561E" w:rsidR="00CE797A" w:rsidRDefault="00CE797A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C7C51A" w14:textId="194F652D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12CFF" w14:textId="2E598E43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87EF1A" w14:textId="4A88BDB9" w:rsidR="00CE797A" w:rsidRDefault="00CE797A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ECA8AF" w14:textId="79769183" w:rsidR="00CE797A" w:rsidRDefault="00CE797A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Improve EP Transport model to clarify connection point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1045AD" w14:textId="7DADEACC" w:rsidR="00CE797A" w:rsidRDefault="00CE797A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D030ED" w:rsidRPr="005E5B5B" w14:paraId="07DB852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BD614B" w14:textId="0B906FA8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4A24A8" w14:textId="3F1839E0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D1387" w14:textId="5ED93CD9" w:rsidR="00D030ED" w:rsidRDefault="00D030ED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93125C" w14:textId="7E08CF67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437FA" w14:textId="10E1DFD8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544284" w14:textId="0F36B7E8" w:rsidR="00D030ED" w:rsidRDefault="00D030ED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88B3D8" w14:textId="6A89C6F6" w:rsidR="00D030ED" w:rsidRDefault="00D030ED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clean up of incorrect use of multiplicity isOrdered isUnique and isNullable in attribute properties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6842E8" w14:textId="1AE75368" w:rsidR="00D030ED" w:rsidRDefault="00D030ED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5B5C9F" w:rsidRPr="005E5B5B" w14:paraId="2339773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81CF64" w14:textId="6E9FC708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FDE0EE" w14:textId="02A36B61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AAEDBE" w14:textId="753AD87C" w:rsidR="005B5C9F" w:rsidRDefault="005B5C9F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F5F5A" w14:textId="2FEC515D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9C48E" w14:textId="74A12EB5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E652A8" w14:textId="51496518" w:rsidR="005B5C9F" w:rsidRDefault="005B5C9F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FDAD0F" w14:textId="0E4474DD" w:rsidR="005B5C9F" w:rsidRDefault="005B5C9F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feasibility check and resource reservation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E4CA80" w14:textId="4390C21E" w:rsidR="005B5C9F" w:rsidRDefault="005B5C9F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FF0B19" w:rsidRPr="005E5B5B" w14:paraId="7522C5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B46AC7" w14:textId="5200145F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715000" w14:textId="681A5BFF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E592" w14:textId="01EA5C68" w:rsidR="00FF0B19" w:rsidRDefault="00FF0B19" w:rsidP="00FF0B1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1D626" w14:textId="7E9AA2FC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314DEA" w14:textId="73872C64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6E93F" w14:textId="709EE7BC" w:rsidR="00FF0B19" w:rsidRDefault="00FF0B19" w:rsidP="00FF0B1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AEC430" w14:textId="39ED91FF" w:rsidR="00FF0B19" w:rsidRDefault="00FF0B19" w:rsidP="00FF0B1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issues for NR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A96F61" w14:textId="14117258" w:rsidR="00FF0B19" w:rsidRDefault="00FF0B19" w:rsidP="00FF0B1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2A0506" w:rsidRPr="005E5B5B" w14:paraId="0B6CB1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9DE4E" w14:textId="63E7630D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A224EF" w14:textId="3ECFC356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6FD36B" w14:textId="5C19F62E" w:rsidR="002A0506" w:rsidRDefault="002A0506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0E8D9B" w14:textId="1871F1A8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B5611" w14:textId="35B6EF36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018D16" w14:textId="17FC608B" w:rsidR="002A0506" w:rsidRDefault="002A0506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8E66B2" w14:textId="460915EA" w:rsidR="002A0506" w:rsidRDefault="002A0506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Update SliceNRM YAML to align with stage2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06B579" w14:textId="3A01D878" w:rsidR="002A0506" w:rsidRDefault="002A0506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26238" w:rsidRPr="005E5B5B" w14:paraId="28985E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9EE6C" w14:textId="7880104E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3C83F1" w14:textId="63FE73B9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9EA52B" w14:textId="39BC2097" w:rsidR="00B26238" w:rsidRDefault="00B26238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33CAF" w14:textId="5302D857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ABEC27" w14:textId="3966BC09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8F6133" w14:textId="38D9AB80" w:rsidR="00B26238" w:rsidRDefault="00B26238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08A84" w14:textId="213E4FDA" w:rsidR="00B26238" w:rsidRDefault="00B26238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EAB23" w14:textId="61DB9BC2" w:rsidR="00B26238" w:rsidRDefault="00B26238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7E3019" w:rsidRPr="005E5B5B" w14:paraId="083018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F58258" w14:textId="383A5488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9617D4" w14:textId="30C9C3F8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CD9CA" w14:textId="1E36D81F" w:rsidR="007E3019" w:rsidRDefault="00430501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DBCF96" w14:textId="4BDCDCBB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B75F9E" w14:textId="4B3A7063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C1E18" w14:textId="5838D750" w:rsidR="007E3019" w:rsidRDefault="007E3019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7B6C90" w14:textId="4A9C56D4" w:rsidR="007E3019" w:rsidRDefault="007E3019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enhancements for NWDAFFunction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00B516" w14:textId="7D90BD6E" w:rsidR="007E3019" w:rsidRDefault="007E3019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E90873" w:rsidRPr="005E5B5B" w14:paraId="41F451F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804253" w14:textId="54F9C527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7D4CB0" w14:textId="0D0D4123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F3A9F1" w14:textId="41B110A5" w:rsidR="00E90873" w:rsidRDefault="00E90873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CB709E" w14:textId="5EB93B46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C5729" w14:textId="0EC1F382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9879D0" w14:textId="5218EF05" w:rsidR="00E90873" w:rsidRDefault="00E90873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860A0F" w14:textId="66D37452" w:rsidR="00E90873" w:rsidRDefault="00E90873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coverageArea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CE39A" w14:textId="2B37ED59" w:rsidR="00E90873" w:rsidRDefault="00E90873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90791E" w:rsidRPr="005E5B5B" w14:paraId="1D94DC4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B4975" w14:textId="72D4453E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6DCA1F" w14:textId="54716278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EFDF14" w14:textId="259EE9DF" w:rsidR="0090791E" w:rsidRDefault="0090791E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4DE313" w14:textId="24AF78AE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0D1D74" w14:textId="1F53E5B1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FC4E8" w14:textId="31D2834F" w:rsidR="0090791E" w:rsidRDefault="0090791E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1C2FC" w14:textId="5BC725F9" w:rsidR="0090791E" w:rsidRDefault="0090791E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Several editorial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C21B0E" w14:textId="56AAD54C" w:rsidR="0090791E" w:rsidRDefault="0090791E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</w:tbl>
    <w:p w14:paraId="443DD850" w14:textId="77777777" w:rsidR="008A35FC" w:rsidRPr="005E5B5B" w:rsidRDefault="008A35FC" w:rsidP="005E5B5B"/>
    <w:sectPr w:rsidR="008A35FC" w:rsidRPr="005E5B5B" w:rsidSect="00AB57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482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07CE" w14:textId="77777777" w:rsidR="00ED57F2" w:rsidRDefault="00ED57F2">
      <w:r>
        <w:separator/>
      </w:r>
    </w:p>
  </w:endnote>
  <w:endnote w:type="continuationSeparator" w:id="0">
    <w:p w14:paraId="4D72E4C8" w14:textId="77777777" w:rsidR="00ED57F2" w:rsidRDefault="00ED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8E51" w14:textId="77777777" w:rsidR="00AB5779" w:rsidRDefault="00AB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5717" w14:textId="1CC257C8" w:rsidR="00C34F65" w:rsidRDefault="00AB5779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254" w14:textId="77777777" w:rsidR="00AB5779" w:rsidRDefault="00AB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E84B" w14:textId="77777777" w:rsidR="00ED57F2" w:rsidRDefault="00ED57F2">
      <w:r>
        <w:separator/>
      </w:r>
    </w:p>
  </w:footnote>
  <w:footnote w:type="continuationSeparator" w:id="0">
    <w:p w14:paraId="2A1CF495" w14:textId="77777777" w:rsidR="00ED57F2" w:rsidRDefault="00ED5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EA59" w14:textId="77777777" w:rsidR="00AB5779" w:rsidRDefault="00AB5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649F" w14:textId="43F3A952" w:rsidR="00C34F65" w:rsidRDefault="00AB5779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V18.4.0 (2023-06)</w:t>
    </w:r>
  </w:p>
  <w:p w14:paraId="65710D83" w14:textId="77777777" w:rsidR="00C34F65" w:rsidRDefault="00C34F65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024B68A6" w:rsidR="00C34F65" w:rsidRDefault="00AB5779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C34F65" w:rsidRDefault="00C34F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F852" w14:textId="77777777" w:rsidR="00AB5779" w:rsidRDefault="00AB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A21B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D21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9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2005321">
    <w:abstractNumId w:val="2"/>
  </w:num>
  <w:num w:numId="2" w16cid:durableId="401949322">
    <w:abstractNumId w:val="1"/>
  </w:num>
  <w:num w:numId="3" w16cid:durableId="1810634993">
    <w:abstractNumId w:val="0"/>
  </w:num>
  <w:num w:numId="4" w16cid:durableId="2091729541">
    <w:abstractNumId w:val="18"/>
  </w:num>
  <w:num w:numId="5" w16cid:durableId="838155345">
    <w:abstractNumId w:val="44"/>
  </w:num>
  <w:num w:numId="6" w16cid:durableId="722871873">
    <w:abstractNumId w:val="33"/>
  </w:num>
  <w:num w:numId="7" w16cid:durableId="1166484028">
    <w:abstractNumId w:val="16"/>
  </w:num>
  <w:num w:numId="8" w16cid:durableId="2822737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43118344">
    <w:abstractNumId w:val="35"/>
  </w:num>
  <w:num w:numId="10" w16cid:durableId="998844554">
    <w:abstractNumId w:val="10"/>
  </w:num>
  <w:num w:numId="11" w16cid:durableId="1948388650">
    <w:abstractNumId w:val="37"/>
  </w:num>
  <w:num w:numId="12" w16cid:durableId="1225993507">
    <w:abstractNumId w:val="40"/>
  </w:num>
  <w:num w:numId="13" w16cid:durableId="1445730869">
    <w:abstractNumId w:val="21"/>
  </w:num>
  <w:num w:numId="14" w16cid:durableId="672268410">
    <w:abstractNumId w:val="42"/>
  </w:num>
  <w:num w:numId="15" w16cid:durableId="61145693">
    <w:abstractNumId w:val="12"/>
  </w:num>
  <w:num w:numId="16" w16cid:durableId="1594363270">
    <w:abstractNumId w:val="22"/>
  </w:num>
  <w:num w:numId="17" w16cid:durableId="2076314901">
    <w:abstractNumId w:val="31"/>
  </w:num>
  <w:num w:numId="18" w16cid:durableId="122506474">
    <w:abstractNumId w:val="34"/>
  </w:num>
  <w:num w:numId="19" w16cid:durableId="1702706987">
    <w:abstractNumId w:val="39"/>
  </w:num>
  <w:num w:numId="20" w16cid:durableId="503321504">
    <w:abstractNumId w:val="14"/>
  </w:num>
  <w:num w:numId="21" w16cid:durableId="561795480">
    <w:abstractNumId w:val="27"/>
  </w:num>
  <w:num w:numId="22" w16cid:durableId="2127577430">
    <w:abstractNumId w:val="13"/>
  </w:num>
  <w:num w:numId="23" w16cid:durableId="1199053537">
    <w:abstractNumId w:val="29"/>
  </w:num>
  <w:num w:numId="24" w16cid:durableId="1319306511">
    <w:abstractNumId w:val="32"/>
  </w:num>
  <w:num w:numId="25" w16cid:durableId="1298220963">
    <w:abstractNumId w:val="17"/>
  </w:num>
  <w:num w:numId="26" w16cid:durableId="2137065971">
    <w:abstractNumId w:val="25"/>
  </w:num>
  <w:num w:numId="27" w16cid:durableId="890866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3157224">
    <w:abstractNumId w:val="38"/>
  </w:num>
  <w:num w:numId="29" w16cid:durableId="96027259">
    <w:abstractNumId w:val="36"/>
  </w:num>
  <w:num w:numId="30" w16cid:durableId="876892579">
    <w:abstractNumId w:val="43"/>
  </w:num>
  <w:num w:numId="31" w16cid:durableId="510146450">
    <w:abstractNumId w:val="9"/>
  </w:num>
  <w:num w:numId="32" w16cid:durableId="144781873">
    <w:abstractNumId w:val="7"/>
  </w:num>
  <w:num w:numId="33" w16cid:durableId="795946520">
    <w:abstractNumId w:val="6"/>
  </w:num>
  <w:num w:numId="34" w16cid:durableId="165442400">
    <w:abstractNumId w:val="5"/>
  </w:num>
  <w:num w:numId="35" w16cid:durableId="1850366114">
    <w:abstractNumId w:val="4"/>
  </w:num>
  <w:num w:numId="36" w16cid:durableId="234585144">
    <w:abstractNumId w:val="8"/>
  </w:num>
  <w:num w:numId="37" w16cid:durableId="1252355183">
    <w:abstractNumId w:val="3"/>
  </w:num>
  <w:num w:numId="38" w16cid:durableId="624122066">
    <w:abstractNumId w:val="15"/>
  </w:num>
  <w:num w:numId="39" w16cid:durableId="985547738">
    <w:abstractNumId w:val="11"/>
  </w:num>
  <w:num w:numId="40" w16cid:durableId="1420519842">
    <w:abstractNumId w:val="19"/>
  </w:num>
  <w:num w:numId="41" w16cid:durableId="859663986">
    <w:abstractNumId w:val="24"/>
  </w:num>
  <w:num w:numId="42" w16cid:durableId="1533882051">
    <w:abstractNumId w:val="23"/>
  </w:num>
  <w:num w:numId="43" w16cid:durableId="696002256">
    <w:abstractNumId w:val="28"/>
  </w:num>
  <w:num w:numId="44" w16cid:durableId="1047753607">
    <w:abstractNumId w:val="26"/>
  </w:num>
  <w:num w:numId="45" w16cid:durableId="1190946559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zSwNLcwtTA0MTFU0lEKTi0uzszPAykwMawFAPD0URItAAAA"/>
  </w:docVars>
  <w:rsids>
    <w:rsidRoot w:val="004E213A"/>
    <w:rsid w:val="0000186C"/>
    <w:rsid w:val="000040F5"/>
    <w:rsid w:val="0000716E"/>
    <w:rsid w:val="00017564"/>
    <w:rsid w:val="00021191"/>
    <w:rsid w:val="00026D66"/>
    <w:rsid w:val="00033397"/>
    <w:rsid w:val="000362BC"/>
    <w:rsid w:val="00040095"/>
    <w:rsid w:val="00046A58"/>
    <w:rsid w:val="00051834"/>
    <w:rsid w:val="00054A22"/>
    <w:rsid w:val="00056096"/>
    <w:rsid w:val="00057F1A"/>
    <w:rsid w:val="00062023"/>
    <w:rsid w:val="0006505C"/>
    <w:rsid w:val="000655A6"/>
    <w:rsid w:val="00067289"/>
    <w:rsid w:val="0007038C"/>
    <w:rsid w:val="0007066A"/>
    <w:rsid w:val="0007310C"/>
    <w:rsid w:val="000745D8"/>
    <w:rsid w:val="0007762A"/>
    <w:rsid w:val="00080512"/>
    <w:rsid w:val="00082409"/>
    <w:rsid w:val="0008530A"/>
    <w:rsid w:val="00091F09"/>
    <w:rsid w:val="000957C5"/>
    <w:rsid w:val="000964D1"/>
    <w:rsid w:val="000B227D"/>
    <w:rsid w:val="000C0D25"/>
    <w:rsid w:val="000C1EB7"/>
    <w:rsid w:val="000C47C3"/>
    <w:rsid w:val="000D2E02"/>
    <w:rsid w:val="000D58AB"/>
    <w:rsid w:val="000D73BB"/>
    <w:rsid w:val="000E3623"/>
    <w:rsid w:val="000E365C"/>
    <w:rsid w:val="000E48F4"/>
    <w:rsid w:val="000F16B0"/>
    <w:rsid w:val="000F1B59"/>
    <w:rsid w:val="000F4074"/>
    <w:rsid w:val="00100CB3"/>
    <w:rsid w:val="00103279"/>
    <w:rsid w:val="00104FBD"/>
    <w:rsid w:val="00110CF8"/>
    <w:rsid w:val="00111371"/>
    <w:rsid w:val="00111417"/>
    <w:rsid w:val="001156BB"/>
    <w:rsid w:val="001175A6"/>
    <w:rsid w:val="00123EE5"/>
    <w:rsid w:val="001268C3"/>
    <w:rsid w:val="00126E21"/>
    <w:rsid w:val="0013008A"/>
    <w:rsid w:val="00130BCA"/>
    <w:rsid w:val="0013332F"/>
    <w:rsid w:val="00133525"/>
    <w:rsid w:val="00135CE6"/>
    <w:rsid w:val="001371CE"/>
    <w:rsid w:val="00140092"/>
    <w:rsid w:val="00143D68"/>
    <w:rsid w:val="0014597F"/>
    <w:rsid w:val="00151392"/>
    <w:rsid w:val="0015568E"/>
    <w:rsid w:val="00157558"/>
    <w:rsid w:val="00173778"/>
    <w:rsid w:val="00176ED9"/>
    <w:rsid w:val="00181655"/>
    <w:rsid w:val="001840C4"/>
    <w:rsid w:val="00187C81"/>
    <w:rsid w:val="00194966"/>
    <w:rsid w:val="001A2875"/>
    <w:rsid w:val="001A2DF5"/>
    <w:rsid w:val="001A4C42"/>
    <w:rsid w:val="001A7420"/>
    <w:rsid w:val="001B176C"/>
    <w:rsid w:val="001B3D3C"/>
    <w:rsid w:val="001B6637"/>
    <w:rsid w:val="001C1A93"/>
    <w:rsid w:val="001C21C3"/>
    <w:rsid w:val="001C7791"/>
    <w:rsid w:val="001D02C2"/>
    <w:rsid w:val="001D468E"/>
    <w:rsid w:val="001D6143"/>
    <w:rsid w:val="001D72A5"/>
    <w:rsid w:val="001E11F1"/>
    <w:rsid w:val="001E4805"/>
    <w:rsid w:val="001E4ACF"/>
    <w:rsid w:val="001F0C1D"/>
    <w:rsid w:val="001F1132"/>
    <w:rsid w:val="001F168B"/>
    <w:rsid w:val="001F1EA3"/>
    <w:rsid w:val="001F4120"/>
    <w:rsid w:val="001F7BF7"/>
    <w:rsid w:val="00202269"/>
    <w:rsid w:val="002124F3"/>
    <w:rsid w:val="00221BD4"/>
    <w:rsid w:val="00230201"/>
    <w:rsid w:val="00233F2B"/>
    <w:rsid w:val="002347A2"/>
    <w:rsid w:val="00234BDE"/>
    <w:rsid w:val="00235D51"/>
    <w:rsid w:val="002428F5"/>
    <w:rsid w:val="002460C5"/>
    <w:rsid w:val="0026428F"/>
    <w:rsid w:val="002675F0"/>
    <w:rsid w:val="00270C80"/>
    <w:rsid w:val="00273527"/>
    <w:rsid w:val="00285A8B"/>
    <w:rsid w:val="002879FF"/>
    <w:rsid w:val="002920A7"/>
    <w:rsid w:val="00297463"/>
    <w:rsid w:val="002A0506"/>
    <w:rsid w:val="002A40D3"/>
    <w:rsid w:val="002A741C"/>
    <w:rsid w:val="002A7564"/>
    <w:rsid w:val="002B01AF"/>
    <w:rsid w:val="002B39F8"/>
    <w:rsid w:val="002B3F90"/>
    <w:rsid w:val="002B6339"/>
    <w:rsid w:val="002C03C0"/>
    <w:rsid w:val="002C0B7A"/>
    <w:rsid w:val="002C2513"/>
    <w:rsid w:val="002C2635"/>
    <w:rsid w:val="002C7165"/>
    <w:rsid w:val="002D2B40"/>
    <w:rsid w:val="002D5920"/>
    <w:rsid w:val="002D71ED"/>
    <w:rsid w:val="002E00EE"/>
    <w:rsid w:val="002E5C49"/>
    <w:rsid w:val="002F737C"/>
    <w:rsid w:val="00301B7F"/>
    <w:rsid w:val="00307842"/>
    <w:rsid w:val="00310E22"/>
    <w:rsid w:val="00311D7C"/>
    <w:rsid w:val="003121DD"/>
    <w:rsid w:val="00314802"/>
    <w:rsid w:val="00314AC9"/>
    <w:rsid w:val="003166B3"/>
    <w:rsid w:val="003172DC"/>
    <w:rsid w:val="00323090"/>
    <w:rsid w:val="00332341"/>
    <w:rsid w:val="003356CF"/>
    <w:rsid w:val="0034799E"/>
    <w:rsid w:val="003510A2"/>
    <w:rsid w:val="00352BF2"/>
    <w:rsid w:val="00354477"/>
    <w:rsid w:val="0035462D"/>
    <w:rsid w:val="0036144B"/>
    <w:rsid w:val="00362796"/>
    <w:rsid w:val="00367998"/>
    <w:rsid w:val="00370437"/>
    <w:rsid w:val="003765B8"/>
    <w:rsid w:val="00386743"/>
    <w:rsid w:val="003928BF"/>
    <w:rsid w:val="003944F4"/>
    <w:rsid w:val="00395FA0"/>
    <w:rsid w:val="00396E12"/>
    <w:rsid w:val="003A1C0A"/>
    <w:rsid w:val="003A2278"/>
    <w:rsid w:val="003A4F5A"/>
    <w:rsid w:val="003B14C7"/>
    <w:rsid w:val="003B2547"/>
    <w:rsid w:val="003B7FF6"/>
    <w:rsid w:val="003C3971"/>
    <w:rsid w:val="003C4AC7"/>
    <w:rsid w:val="003D37AD"/>
    <w:rsid w:val="003D37DC"/>
    <w:rsid w:val="003D7B00"/>
    <w:rsid w:val="003E3076"/>
    <w:rsid w:val="003E3BB8"/>
    <w:rsid w:val="003F2415"/>
    <w:rsid w:val="003F3082"/>
    <w:rsid w:val="003F7EB2"/>
    <w:rsid w:val="0040298A"/>
    <w:rsid w:val="004047A6"/>
    <w:rsid w:val="00415B46"/>
    <w:rsid w:val="0041693A"/>
    <w:rsid w:val="00417B5E"/>
    <w:rsid w:val="00423334"/>
    <w:rsid w:val="0042459E"/>
    <w:rsid w:val="00430501"/>
    <w:rsid w:val="004345EC"/>
    <w:rsid w:val="00434A86"/>
    <w:rsid w:val="00435532"/>
    <w:rsid w:val="00437E28"/>
    <w:rsid w:val="00446540"/>
    <w:rsid w:val="0045267B"/>
    <w:rsid w:val="00453789"/>
    <w:rsid w:val="00457B8D"/>
    <w:rsid w:val="00460140"/>
    <w:rsid w:val="00463371"/>
    <w:rsid w:val="00465515"/>
    <w:rsid w:val="00470B03"/>
    <w:rsid w:val="004710E8"/>
    <w:rsid w:val="00484F8A"/>
    <w:rsid w:val="00485D70"/>
    <w:rsid w:val="0049318A"/>
    <w:rsid w:val="004A1DAC"/>
    <w:rsid w:val="004A1FA2"/>
    <w:rsid w:val="004A5D68"/>
    <w:rsid w:val="004B29AE"/>
    <w:rsid w:val="004B7FED"/>
    <w:rsid w:val="004C15DA"/>
    <w:rsid w:val="004D0171"/>
    <w:rsid w:val="004D172C"/>
    <w:rsid w:val="004D3578"/>
    <w:rsid w:val="004D4FE8"/>
    <w:rsid w:val="004E1C3D"/>
    <w:rsid w:val="004E213A"/>
    <w:rsid w:val="004F0988"/>
    <w:rsid w:val="004F0D5C"/>
    <w:rsid w:val="004F20B7"/>
    <w:rsid w:val="004F3340"/>
    <w:rsid w:val="004F6014"/>
    <w:rsid w:val="004F6BFE"/>
    <w:rsid w:val="00505DD3"/>
    <w:rsid w:val="00506F20"/>
    <w:rsid w:val="00517891"/>
    <w:rsid w:val="00521F0B"/>
    <w:rsid w:val="00524A8F"/>
    <w:rsid w:val="00530063"/>
    <w:rsid w:val="00532300"/>
    <w:rsid w:val="0053388B"/>
    <w:rsid w:val="0053435D"/>
    <w:rsid w:val="0053443A"/>
    <w:rsid w:val="00534A0C"/>
    <w:rsid w:val="00535773"/>
    <w:rsid w:val="005371DB"/>
    <w:rsid w:val="00540DE5"/>
    <w:rsid w:val="00543E6C"/>
    <w:rsid w:val="005466A2"/>
    <w:rsid w:val="00561D99"/>
    <w:rsid w:val="00565087"/>
    <w:rsid w:val="00572C14"/>
    <w:rsid w:val="00576F2C"/>
    <w:rsid w:val="005868BF"/>
    <w:rsid w:val="00593601"/>
    <w:rsid w:val="00597B11"/>
    <w:rsid w:val="005A6B78"/>
    <w:rsid w:val="005A71D6"/>
    <w:rsid w:val="005A75E8"/>
    <w:rsid w:val="005B4C01"/>
    <w:rsid w:val="005B521A"/>
    <w:rsid w:val="005B5C9F"/>
    <w:rsid w:val="005C213A"/>
    <w:rsid w:val="005C332D"/>
    <w:rsid w:val="005C5FA8"/>
    <w:rsid w:val="005C795D"/>
    <w:rsid w:val="005D2E01"/>
    <w:rsid w:val="005D57DD"/>
    <w:rsid w:val="005D674F"/>
    <w:rsid w:val="005D7526"/>
    <w:rsid w:val="005E4BB2"/>
    <w:rsid w:val="005E5B59"/>
    <w:rsid w:val="005E5B5B"/>
    <w:rsid w:val="005F1490"/>
    <w:rsid w:val="005F1821"/>
    <w:rsid w:val="005F358B"/>
    <w:rsid w:val="006021CF"/>
    <w:rsid w:val="00602AEA"/>
    <w:rsid w:val="0060399A"/>
    <w:rsid w:val="00605CC0"/>
    <w:rsid w:val="00610764"/>
    <w:rsid w:val="00614FDF"/>
    <w:rsid w:val="006175EF"/>
    <w:rsid w:val="00621CD5"/>
    <w:rsid w:val="006320D8"/>
    <w:rsid w:val="0063543D"/>
    <w:rsid w:val="0063713A"/>
    <w:rsid w:val="00640878"/>
    <w:rsid w:val="00640E17"/>
    <w:rsid w:val="006420D8"/>
    <w:rsid w:val="006457C7"/>
    <w:rsid w:val="00646001"/>
    <w:rsid w:val="00647114"/>
    <w:rsid w:val="00650D67"/>
    <w:rsid w:val="00651EF2"/>
    <w:rsid w:val="00652FD9"/>
    <w:rsid w:val="00657E14"/>
    <w:rsid w:val="0066187E"/>
    <w:rsid w:val="00664C1C"/>
    <w:rsid w:val="00665808"/>
    <w:rsid w:val="006662F5"/>
    <w:rsid w:val="006665A1"/>
    <w:rsid w:val="00670DB4"/>
    <w:rsid w:val="00685EF4"/>
    <w:rsid w:val="006A1517"/>
    <w:rsid w:val="006A1911"/>
    <w:rsid w:val="006A323F"/>
    <w:rsid w:val="006A6B86"/>
    <w:rsid w:val="006B30D0"/>
    <w:rsid w:val="006B4D08"/>
    <w:rsid w:val="006B72ED"/>
    <w:rsid w:val="006C3D95"/>
    <w:rsid w:val="006D3AA1"/>
    <w:rsid w:val="006E17D0"/>
    <w:rsid w:val="006E2B1B"/>
    <w:rsid w:val="006E3B11"/>
    <w:rsid w:val="006E4885"/>
    <w:rsid w:val="006E4945"/>
    <w:rsid w:val="006E4A0A"/>
    <w:rsid w:val="006E5B70"/>
    <w:rsid w:val="006E5C86"/>
    <w:rsid w:val="006E6208"/>
    <w:rsid w:val="006F2C97"/>
    <w:rsid w:val="006F6ECD"/>
    <w:rsid w:val="006F7B70"/>
    <w:rsid w:val="00701116"/>
    <w:rsid w:val="0070182C"/>
    <w:rsid w:val="00707341"/>
    <w:rsid w:val="007120EE"/>
    <w:rsid w:val="00712C08"/>
    <w:rsid w:val="00713C44"/>
    <w:rsid w:val="00721B2F"/>
    <w:rsid w:val="00722D66"/>
    <w:rsid w:val="00734A5B"/>
    <w:rsid w:val="0074026F"/>
    <w:rsid w:val="00740FA7"/>
    <w:rsid w:val="007429F6"/>
    <w:rsid w:val="007447AE"/>
    <w:rsid w:val="00744E76"/>
    <w:rsid w:val="00746F1E"/>
    <w:rsid w:val="007529C0"/>
    <w:rsid w:val="0076138D"/>
    <w:rsid w:val="007664CB"/>
    <w:rsid w:val="0076697D"/>
    <w:rsid w:val="00767959"/>
    <w:rsid w:val="00774DA4"/>
    <w:rsid w:val="00774E82"/>
    <w:rsid w:val="00775669"/>
    <w:rsid w:val="00775D4A"/>
    <w:rsid w:val="00777C59"/>
    <w:rsid w:val="00780759"/>
    <w:rsid w:val="0078080A"/>
    <w:rsid w:val="007818FB"/>
    <w:rsid w:val="00781F0F"/>
    <w:rsid w:val="007861C2"/>
    <w:rsid w:val="00791AFA"/>
    <w:rsid w:val="007A1772"/>
    <w:rsid w:val="007A245D"/>
    <w:rsid w:val="007A4452"/>
    <w:rsid w:val="007A4EB4"/>
    <w:rsid w:val="007A5C53"/>
    <w:rsid w:val="007B1496"/>
    <w:rsid w:val="007B2315"/>
    <w:rsid w:val="007B45A1"/>
    <w:rsid w:val="007B600E"/>
    <w:rsid w:val="007C635D"/>
    <w:rsid w:val="007C6489"/>
    <w:rsid w:val="007D528E"/>
    <w:rsid w:val="007D79FB"/>
    <w:rsid w:val="007E12B2"/>
    <w:rsid w:val="007E29BB"/>
    <w:rsid w:val="007E3019"/>
    <w:rsid w:val="007E55A9"/>
    <w:rsid w:val="007E6ABE"/>
    <w:rsid w:val="007F0F4A"/>
    <w:rsid w:val="008028A4"/>
    <w:rsid w:val="00804D81"/>
    <w:rsid w:val="0081022C"/>
    <w:rsid w:val="00811F65"/>
    <w:rsid w:val="00812F64"/>
    <w:rsid w:val="00814D51"/>
    <w:rsid w:val="00823C4E"/>
    <w:rsid w:val="00830747"/>
    <w:rsid w:val="00834C68"/>
    <w:rsid w:val="008362DA"/>
    <w:rsid w:val="00841BB0"/>
    <w:rsid w:val="00843F8B"/>
    <w:rsid w:val="00846A31"/>
    <w:rsid w:val="00851B9C"/>
    <w:rsid w:val="00856C7E"/>
    <w:rsid w:val="00856D18"/>
    <w:rsid w:val="00857B25"/>
    <w:rsid w:val="00860847"/>
    <w:rsid w:val="0086378F"/>
    <w:rsid w:val="008670DD"/>
    <w:rsid w:val="00875587"/>
    <w:rsid w:val="008768CA"/>
    <w:rsid w:val="00876986"/>
    <w:rsid w:val="00890338"/>
    <w:rsid w:val="00890543"/>
    <w:rsid w:val="008A2633"/>
    <w:rsid w:val="008A35FC"/>
    <w:rsid w:val="008A74FB"/>
    <w:rsid w:val="008B2171"/>
    <w:rsid w:val="008B2927"/>
    <w:rsid w:val="008B2B2E"/>
    <w:rsid w:val="008C384C"/>
    <w:rsid w:val="008C6789"/>
    <w:rsid w:val="008C78F6"/>
    <w:rsid w:val="008D2E62"/>
    <w:rsid w:val="008D47B0"/>
    <w:rsid w:val="008D48DF"/>
    <w:rsid w:val="008E02AB"/>
    <w:rsid w:val="008E50C4"/>
    <w:rsid w:val="008F2D3E"/>
    <w:rsid w:val="008F6BD7"/>
    <w:rsid w:val="0090271F"/>
    <w:rsid w:val="00902E23"/>
    <w:rsid w:val="00903063"/>
    <w:rsid w:val="0090791E"/>
    <w:rsid w:val="00907FAC"/>
    <w:rsid w:val="00910A6D"/>
    <w:rsid w:val="009114D7"/>
    <w:rsid w:val="0091348E"/>
    <w:rsid w:val="00914EE0"/>
    <w:rsid w:val="00916F6B"/>
    <w:rsid w:val="00917CCB"/>
    <w:rsid w:val="0092207D"/>
    <w:rsid w:val="00922A08"/>
    <w:rsid w:val="00932178"/>
    <w:rsid w:val="0093474C"/>
    <w:rsid w:val="00942EC2"/>
    <w:rsid w:val="00945873"/>
    <w:rsid w:val="009475E6"/>
    <w:rsid w:val="00947DA9"/>
    <w:rsid w:val="0095284E"/>
    <w:rsid w:val="0096654D"/>
    <w:rsid w:val="009761FC"/>
    <w:rsid w:val="00976719"/>
    <w:rsid w:val="00976C0F"/>
    <w:rsid w:val="00976DE1"/>
    <w:rsid w:val="009846DA"/>
    <w:rsid w:val="009857BF"/>
    <w:rsid w:val="00986481"/>
    <w:rsid w:val="009908E6"/>
    <w:rsid w:val="00992B35"/>
    <w:rsid w:val="009951A5"/>
    <w:rsid w:val="00997D95"/>
    <w:rsid w:val="009A489E"/>
    <w:rsid w:val="009A5C49"/>
    <w:rsid w:val="009B23A6"/>
    <w:rsid w:val="009B357D"/>
    <w:rsid w:val="009B3B6E"/>
    <w:rsid w:val="009C2850"/>
    <w:rsid w:val="009D1152"/>
    <w:rsid w:val="009D1C83"/>
    <w:rsid w:val="009D3209"/>
    <w:rsid w:val="009D37BB"/>
    <w:rsid w:val="009D752E"/>
    <w:rsid w:val="009E5D67"/>
    <w:rsid w:val="009F37B7"/>
    <w:rsid w:val="009F3DFB"/>
    <w:rsid w:val="009F5187"/>
    <w:rsid w:val="009F6472"/>
    <w:rsid w:val="00A04BE6"/>
    <w:rsid w:val="00A07247"/>
    <w:rsid w:val="00A07F81"/>
    <w:rsid w:val="00A10382"/>
    <w:rsid w:val="00A10F02"/>
    <w:rsid w:val="00A124A5"/>
    <w:rsid w:val="00A164B4"/>
    <w:rsid w:val="00A20FE9"/>
    <w:rsid w:val="00A2269C"/>
    <w:rsid w:val="00A2396B"/>
    <w:rsid w:val="00A256B0"/>
    <w:rsid w:val="00A26956"/>
    <w:rsid w:val="00A27486"/>
    <w:rsid w:val="00A277B7"/>
    <w:rsid w:val="00A35172"/>
    <w:rsid w:val="00A37029"/>
    <w:rsid w:val="00A43290"/>
    <w:rsid w:val="00A51CE8"/>
    <w:rsid w:val="00A52668"/>
    <w:rsid w:val="00A53724"/>
    <w:rsid w:val="00A550B4"/>
    <w:rsid w:val="00A56066"/>
    <w:rsid w:val="00A6031F"/>
    <w:rsid w:val="00A65701"/>
    <w:rsid w:val="00A71A16"/>
    <w:rsid w:val="00A73129"/>
    <w:rsid w:val="00A74B27"/>
    <w:rsid w:val="00A810B1"/>
    <w:rsid w:val="00A82346"/>
    <w:rsid w:val="00A9116B"/>
    <w:rsid w:val="00A91C8B"/>
    <w:rsid w:val="00A92BA1"/>
    <w:rsid w:val="00A93B64"/>
    <w:rsid w:val="00AB4D35"/>
    <w:rsid w:val="00AB5779"/>
    <w:rsid w:val="00AB5C4F"/>
    <w:rsid w:val="00AB7AD9"/>
    <w:rsid w:val="00AB7F9E"/>
    <w:rsid w:val="00AC6BC6"/>
    <w:rsid w:val="00AD0A9F"/>
    <w:rsid w:val="00AD3673"/>
    <w:rsid w:val="00AD3A01"/>
    <w:rsid w:val="00AD5262"/>
    <w:rsid w:val="00AE0E5B"/>
    <w:rsid w:val="00AE2308"/>
    <w:rsid w:val="00AE65E2"/>
    <w:rsid w:val="00AE716E"/>
    <w:rsid w:val="00AF329D"/>
    <w:rsid w:val="00B018E1"/>
    <w:rsid w:val="00B024E8"/>
    <w:rsid w:val="00B06E2E"/>
    <w:rsid w:val="00B10E3A"/>
    <w:rsid w:val="00B15449"/>
    <w:rsid w:val="00B15EF2"/>
    <w:rsid w:val="00B21E1D"/>
    <w:rsid w:val="00B26238"/>
    <w:rsid w:val="00B26CA6"/>
    <w:rsid w:val="00B300E6"/>
    <w:rsid w:val="00B3321E"/>
    <w:rsid w:val="00B33CB9"/>
    <w:rsid w:val="00B34608"/>
    <w:rsid w:val="00B43FB7"/>
    <w:rsid w:val="00B445C8"/>
    <w:rsid w:val="00B45033"/>
    <w:rsid w:val="00B465BD"/>
    <w:rsid w:val="00B52BE1"/>
    <w:rsid w:val="00B54653"/>
    <w:rsid w:val="00B56AAB"/>
    <w:rsid w:val="00B56B34"/>
    <w:rsid w:val="00B6631E"/>
    <w:rsid w:val="00B723DE"/>
    <w:rsid w:val="00B72933"/>
    <w:rsid w:val="00B759FE"/>
    <w:rsid w:val="00B77021"/>
    <w:rsid w:val="00B829DC"/>
    <w:rsid w:val="00B87675"/>
    <w:rsid w:val="00B9017C"/>
    <w:rsid w:val="00B90F4D"/>
    <w:rsid w:val="00B93086"/>
    <w:rsid w:val="00B94BB5"/>
    <w:rsid w:val="00B95478"/>
    <w:rsid w:val="00B9639F"/>
    <w:rsid w:val="00BA19ED"/>
    <w:rsid w:val="00BA4B8D"/>
    <w:rsid w:val="00BA5834"/>
    <w:rsid w:val="00BA6235"/>
    <w:rsid w:val="00BC0F7D"/>
    <w:rsid w:val="00BC2F59"/>
    <w:rsid w:val="00BC354E"/>
    <w:rsid w:val="00BC4780"/>
    <w:rsid w:val="00BC621A"/>
    <w:rsid w:val="00BC737A"/>
    <w:rsid w:val="00BC7B10"/>
    <w:rsid w:val="00BD189F"/>
    <w:rsid w:val="00BD45EA"/>
    <w:rsid w:val="00BD568B"/>
    <w:rsid w:val="00BD7899"/>
    <w:rsid w:val="00BD79EA"/>
    <w:rsid w:val="00BD7D31"/>
    <w:rsid w:val="00BE0D9B"/>
    <w:rsid w:val="00BE3255"/>
    <w:rsid w:val="00BE4E20"/>
    <w:rsid w:val="00BE509C"/>
    <w:rsid w:val="00BF128E"/>
    <w:rsid w:val="00BF7285"/>
    <w:rsid w:val="00C0040D"/>
    <w:rsid w:val="00C00C59"/>
    <w:rsid w:val="00C016F3"/>
    <w:rsid w:val="00C074DD"/>
    <w:rsid w:val="00C13AC3"/>
    <w:rsid w:val="00C147B6"/>
    <w:rsid w:val="00C1496A"/>
    <w:rsid w:val="00C16188"/>
    <w:rsid w:val="00C230FA"/>
    <w:rsid w:val="00C25C28"/>
    <w:rsid w:val="00C266DE"/>
    <w:rsid w:val="00C26803"/>
    <w:rsid w:val="00C278D0"/>
    <w:rsid w:val="00C27A47"/>
    <w:rsid w:val="00C3175F"/>
    <w:rsid w:val="00C33079"/>
    <w:rsid w:val="00C34F65"/>
    <w:rsid w:val="00C37011"/>
    <w:rsid w:val="00C432C0"/>
    <w:rsid w:val="00C444BB"/>
    <w:rsid w:val="00C444C2"/>
    <w:rsid w:val="00C45231"/>
    <w:rsid w:val="00C46993"/>
    <w:rsid w:val="00C479A6"/>
    <w:rsid w:val="00C502FE"/>
    <w:rsid w:val="00C5403D"/>
    <w:rsid w:val="00C56F98"/>
    <w:rsid w:val="00C57AFF"/>
    <w:rsid w:val="00C64985"/>
    <w:rsid w:val="00C72833"/>
    <w:rsid w:val="00C77EF2"/>
    <w:rsid w:val="00C80F1D"/>
    <w:rsid w:val="00C869B6"/>
    <w:rsid w:val="00C8737F"/>
    <w:rsid w:val="00C9299E"/>
    <w:rsid w:val="00C93F40"/>
    <w:rsid w:val="00C953A8"/>
    <w:rsid w:val="00CA1415"/>
    <w:rsid w:val="00CA3D0C"/>
    <w:rsid w:val="00CA6A6C"/>
    <w:rsid w:val="00CA724E"/>
    <w:rsid w:val="00CB11F0"/>
    <w:rsid w:val="00CB1B8A"/>
    <w:rsid w:val="00CB22F1"/>
    <w:rsid w:val="00CB2A73"/>
    <w:rsid w:val="00CB68CE"/>
    <w:rsid w:val="00CC4271"/>
    <w:rsid w:val="00CC502D"/>
    <w:rsid w:val="00CD26B7"/>
    <w:rsid w:val="00CD2C74"/>
    <w:rsid w:val="00CD6AE2"/>
    <w:rsid w:val="00CE09F2"/>
    <w:rsid w:val="00CE3576"/>
    <w:rsid w:val="00CE797A"/>
    <w:rsid w:val="00CF0310"/>
    <w:rsid w:val="00CF21C5"/>
    <w:rsid w:val="00CF27C0"/>
    <w:rsid w:val="00CF3CE0"/>
    <w:rsid w:val="00D030ED"/>
    <w:rsid w:val="00D12EC3"/>
    <w:rsid w:val="00D21A95"/>
    <w:rsid w:val="00D21F7C"/>
    <w:rsid w:val="00D35134"/>
    <w:rsid w:val="00D36C8A"/>
    <w:rsid w:val="00D427BE"/>
    <w:rsid w:val="00D42A7B"/>
    <w:rsid w:val="00D465EF"/>
    <w:rsid w:val="00D46FD6"/>
    <w:rsid w:val="00D471A7"/>
    <w:rsid w:val="00D47FEB"/>
    <w:rsid w:val="00D5564D"/>
    <w:rsid w:val="00D561C4"/>
    <w:rsid w:val="00D57972"/>
    <w:rsid w:val="00D60967"/>
    <w:rsid w:val="00D675A9"/>
    <w:rsid w:val="00D71458"/>
    <w:rsid w:val="00D7244E"/>
    <w:rsid w:val="00D72CC9"/>
    <w:rsid w:val="00D738D6"/>
    <w:rsid w:val="00D7488A"/>
    <w:rsid w:val="00D749CE"/>
    <w:rsid w:val="00D74A78"/>
    <w:rsid w:val="00D755EB"/>
    <w:rsid w:val="00D76048"/>
    <w:rsid w:val="00D82897"/>
    <w:rsid w:val="00D84E9B"/>
    <w:rsid w:val="00D86843"/>
    <w:rsid w:val="00D87E00"/>
    <w:rsid w:val="00D9134D"/>
    <w:rsid w:val="00D93A32"/>
    <w:rsid w:val="00D95B45"/>
    <w:rsid w:val="00D95C5E"/>
    <w:rsid w:val="00D97D56"/>
    <w:rsid w:val="00DA0497"/>
    <w:rsid w:val="00DA062D"/>
    <w:rsid w:val="00DA087A"/>
    <w:rsid w:val="00DA3E4B"/>
    <w:rsid w:val="00DA5884"/>
    <w:rsid w:val="00DA769B"/>
    <w:rsid w:val="00DA7A03"/>
    <w:rsid w:val="00DB1818"/>
    <w:rsid w:val="00DB295C"/>
    <w:rsid w:val="00DB696F"/>
    <w:rsid w:val="00DB74E9"/>
    <w:rsid w:val="00DC0672"/>
    <w:rsid w:val="00DC309B"/>
    <w:rsid w:val="00DC4DA2"/>
    <w:rsid w:val="00DC523F"/>
    <w:rsid w:val="00DC6CCF"/>
    <w:rsid w:val="00DD4C17"/>
    <w:rsid w:val="00DD74A5"/>
    <w:rsid w:val="00DE11F3"/>
    <w:rsid w:val="00DF2B1F"/>
    <w:rsid w:val="00DF2C87"/>
    <w:rsid w:val="00DF3DC6"/>
    <w:rsid w:val="00DF4EF7"/>
    <w:rsid w:val="00DF62CD"/>
    <w:rsid w:val="00DF65AD"/>
    <w:rsid w:val="00E03279"/>
    <w:rsid w:val="00E152D4"/>
    <w:rsid w:val="00E16509"/>
    <w:rsid w:val="00E172EC"/>
    <w:rsid w:val="00E22903"/>
    <w:rsid w:val="00E23B63"/>
    <w:rsid w:val="00E3192F"/>
    <w:rsid w:val="00E32AEC"/>
    <w:rsid w:val="00E35CBF"/>
    <w:rsid w:val="00E368A1"/>
    <w:rsid w:val="00E3794A"/>
    <w:rsid w:val="00E43C98"/>
    <w:rsid w:val="00E44582"/>
    <w:rsid w:val="00E4682B"/>
    <w:rsid w:val="00E52C36"/>
    <w:rsid w:val="00E56FC7"/>
    <w:rsid w:val="00E576AF"/>
    <w:rsid w:val="00E66727"/>
    <w:rsid w:val="00E66D9D"/>
    <w:rsid w:val="00E716D1"/>
    <w:rsid w:val="00E75B77"/>
    <w:rsid w:val="00E77645"/>
    <w:rsid w:val="00E77C29"/>
    <w:rsid w:val="00E80953"/>
    <w:rsid w:val="00E831AC"/>
    <w:rsid w:val="00E90873"/>
    <w:rsid w:val="00E93F6E"/>
    <w:rsid w:val="00E94C9F"/>
    <w:rsid w:val="00E95F92"/>
    <w:rsid w:val="00EA0E83"/>
    <w:rsid w:val="00EA15B0"/>
    <w:rsid w:val="00EA558A"/>
    <w:rsid w:val="00EA5EA7"/>
    <w:rsid w:val="00EB65EB"/>
    <w:rsid w:val="00EB680B"/>
    <w:rsid w:val="00EB6B89"/>
    <w:rsid w:val="00EC01E3"/>
    <w:rsid w:val="00EC4A25"/>
    <w:rsid w:val="00EC4E04"/>
    <w:rsid w:val="00EC698E"/>
    <w:rsid w:val="00EC6E5E"/>
    <w:rsid w:val="00ED110E"/>
    <w:rsid w:val="00ED1B79"/>
    <w:rsid w:val="00ED57F2"/>
    <w:rsid w:val="00EE60A8"/>
    <w:rsid w:val="00F025A2"/>
    <w:rsid w:val="00F03090"/>
    <w:rsid w:val="00F03787"/>
    <w:rsid w:val="00F04388"/>
    <w:rsid w:val="00F04712"/>
    <w:rsid w:val="00F06051"/>
    <w:rsid w:val="00F06E3D"/>
    <w:rsid w:val="00F07519"/>
    <w:rsid w:val="00F13360"/>
    <w:rsid w:val="00F17312"/>
    <w:rsid w:val="00F20E9D"/>
    <w:rsid w:val="00F22EC7"/>
    <w:rsid w:val="00F30AFC"/>
    <w:rsid w:val="00F325C8"/>
    <w:rsid w:val="00F35617"/>
    <w:rsid w:val="00F363D7"/>
    <w:rsid w:val="00F4538A"/>
    <w:rsid w:val="00F528EF"/>
    <w:rsid w:val="00F55900"/>
    <w:rsid w:val="00F56C32"/>
    <w:rsid w:val="00F57581"/>
    <w:rsid w:val="00F60122"/>
    <w:rsid w:val="00F653B8"/>
    <w:rsid w:val="00F66623"/>
    <w:rsid w:val="00F66AE2"/>
    <w:rsid w:val="00F670CB"/>
    <w:rsid w:val="00F72B9A"/>
    <w:rsid w:val="00F7356B"/>
    <w:rsid w:val="00F81978"/>
    <w:rsid w:val="00F824D0"/>
    <w:rsid w:val="00F83578"/>
    <w:rsid w:val="00F857AD"/>
    <w:rsid w:val="00F9008D"/>
    <w:rsid w:val="00FA0EDC"/>
    <w:rsid w:val="00FA1266"/>
    <w:rsid w:val="00FA1C86"/>
    <w:rsid w:val="00FA326B"/>
    <w:rsid w:val="00FA32FC"/>
    <w:rsid w:val="00FA33BA"/>
    <w:rsid w:val="00FA7086"/>
    <w:rsid w:val="00FB1542"/>
    <w:rsid w:val="00FC1192"/>
    <w:rsid w:val="00FC4E16"/>
    <w:rsid w:val="00FC5C0F"/>
    <w:rsid w:val="00FD0337"/>
    <w:rsid w:val="00FD2EF8"/>
    <w:rsid w:val="00FD3CFA"/>
    <w:rsid w:val="00FD6BD2"/>
    <w:rsid w:val="00FD7D1A"/>
    <w:rsid w:val="00FE1244"/>
    <w:rsid w:val="00FE133A"/>
    <w:rsid w:val="00FF0B19"/>
    <w:rsid w:val="00FF0DFE"/>
    <w:rsid w:val="00FF17FD"/>
    <w:rsid w:val="00FF2AB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,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uiPriority w:val="9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uiPriority w:val="1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sid w:val="005E5B5B"/>
    <w:pPr>
      <w:ind w:left="1418" w:hanging="1134"/>
    </w:pPr>
    <w:rPr>
      <w:color w:val="FF0000"/>
      <w:lang w:eastAsia="zh-CN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sid w:val="005E5B5B"/>
    <w:rPr>
      <w:i/>
      <w:color w:val="0000FF"/>
    </w:rPr>
  </w:style>
  <w:style w:type="table" w:styleId="TableGrid">
    <w:name w:val="Table Grid"/>
    <w:basedOn w:val="TableNormal"/>
    <w:uiPriority w:val="5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uiPriority w:val="9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Index1">
    <w:name w:val="index 1"/>
    <w:basedOn w:val="Normal"/>
    <w:unhideWhenUsed/>
    <w:rsid w:val="008A35FC"/>
    <w:pPr>
      <w:keepLines/>
      <w:overflowPunct w:val="0"/>
      <w:autoSpaceDE w:val="0"/>
      <w:autoSpaceDN w:val="0"/>
      <w:adjustRightInd w:val="0"/>
    </w:pPr>
  </w:style>
  <w:style w:type="paragraph" w:styleId="Index2">
    <w:name w:val="index 2"/>
    <w:basedOn w:val="Index1"/>
    <w:unhideWhenUsed/>
    <w:rsid w:val="008A35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A35FC"/>
    <w:pPr>
      <w:overflowPunct w:val="0"/>
      <w:autoSpaceDE w:val="0"/>
      <w:autoSpaceDN w:val="0"/>
      <w:adjustRightInd w:val="0"/>
    </w:pPr>
    <w:rPr>
      <w:rFonts w:eastAsia="SimSun"/>
      <w:b/>
      <w:bCs/>
    </w:rPr>
  </w:style>
  <w:style w:type="paragraph" w:styleId="List">
    <w:name w:val="List"/>
    <w:basedOn w:val="Normal"/>
    <w:uiPriority w:val="99"/>
    <w:unhideWhenUsed/>
    <w:rsid w:val="008A35FC"/>
    <w:pPr>
      <w:overflowPunct w:val="0"/>
      <w:autoSpaceDE w:val="0"/>
      <w:autoSpaceDN w:val="0"/>
      <w:adjustRightInd w:val="0"/>
      <w:ind w:left="568" w:hanging="284"/>
    </w:pPr>
  </w:style>
  <w:style w:type="paragraph" w:styleId="ListBullet">
    <w:name w:val="List Bullet"/>
    <w:basedOn w:val="List"/>
    <w:uiPriority w:val="99"/>
    <w:unhideWhenUsed/>
    <w:rsid w:val="008A35FC"/>
  </w:style>
  <w:style w:type="paragraph" w:styleId="ListNumber">
    <w:name w:val="List Number"/>
    <w:basedOn w:val="List"/>
    <w:uiPriority w:val="99"/>
    <w:unhideWhenUsed/>
    <w:rsid w:val="008A35FC"/>
  </w:style>
  <w:style w:type="paragraph" w:styleId="List2">
    <w:name w:val="List 2"/>
    <w:basedOn w:val="List"/>
    <w:uiPriority w:val="99"/>
    <w:unhideWhenUsed/>
    <w:rsid w:val="008A35FC"/>
    <w:pPr>
      <w:ind w:left="851"/>
    </w:pPr>
  </w:style>
  <w:style w:type="paragraph" w:styleId="List3">
    <w:name w:val="List 3"/>
    <w:basedOn w:val="List2"/>
    <w:uiPriority w:val="99"/>
    <w:unhideWhenUsed/>
    <w:rsid w:val="008A35FC"/>
    <w:pPr>
      <w:ind w:left="1135"/>
    </w:pPr>
  </w:style>
  <w:style w:type="paragraph" w:styleId="List4">
    <w:name w:val="List 4"/>
    <w:basedOn w:val="List3"/>
    <w:unhideWhenUsed/>
    <w:rsid w:val="008A35FC"/>
    <w:pPr>
      <w:ind w:left="1418"/>
    </w:pPr>
  </w:style>
  <w:style w:type="paragraph" w:styleId="List5">
    <w:name w:val="List 5"/>
    <w:basedOn w:val="List4"/>
    <w:unhideWhenUsed/>
    <w:rsid w:val="008A35FC"/>
    <w:pPr>
      <w:ind w:left="1702"/>
    </w:pPr>
  </w:style>
  <w:style w:type="paragraph" w:styleId="ListBullet2">
    <w:name w:val="List Bullet 2"/>
    <w:basedOn w:val="ListBullet"/>
    <w:uiPriority w:val="99"/>
    <w:unhideWhenUsed/>
    <w:rsid w:val="008A35FC"/>
    <w:pPr>
      <w:ind w:left="851"/>
    </w:pPr>
  </w:style>
  <w:style w:type="paragraph" w:styleId="ListBullet3">
    <w:name w:val="List Bullet 3"/>
    <w:basedOn w:val="ListBullet2"/>
    <w:uiPriority w:val="99"/>
    <w:unhideWhenUsed/>
    <w:rsid w:val="008A35FC"/>
    <w:pPr>
      <w:ind w:left="1135"/>
    </w:pPr>
  </w:style>
  <w:style w:type="paragraph" w:styleId="ListBullet4">
    <w:name w:val="List Bullet 4"/>
    <w:basedOn w:val="ListBullet3"/>
    <w:unhideWhenUsed/>
    <w:rsid w:val="008A35FC"/>
    <w:pPr>
      <w:ind w:left="1418"/>
    </w:pPr>
  </w:style>
  <w:style w:type="paragraph" w:styleId="ListBullet5">
    <w:name w:val="List Bullet 5"/>
    <w:basedOn w:val="ListBullet4"/>
    <w:unhideWhenUsed/>
    <w:rsid w:val="008A35FC"/>
    <w:pPr>
      <w:ind w:left="1702"/>
    </w:pPr>
  </w:style>
  <w:style w:type="paragraph" w:styleId="ListNumber2">
    <w:name w:val="List Number 2"/>
    <w:basedOn w:val="ListNumber"/>
    <w:uiPriority w:val="99"/>
    <w:unhideWhenUsed/>
    <w:rsid w:val="008A35FC"/>
    <w:pPr>
      <w:ind w:left="851"/>
    </w:pPr>
  </w:style>
  <w:style w:type="paragraph" w:styleId="BodyText">
    <w:name w:val="Body Text"/>
    <w:basedOn w:val="Normal"/>
    <w:link w:val="BodyTextChar"/>
    <w:uiPriority w:val="99"/>
    <w:unhideWhenUsed/>
    <w:rsid w:val="005E5B5B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uiPriority w:val="99"/>
    <w:rsid w:val="005E5B5B"/>
    <w:rPr>
      <w:rFonts w:eastAsia="SimSun"/>
      <w:lang w:eastAsia="en-US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E5B5B"/>
    <w:pPr>
      <w:overflowPunct w:val="0"/>
      <w:autoSpaceDE w:val="0"/>
      <w:autoSpaceDN w:val="0"/>
      <w:adjustRightInd w:val="0"/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5E5B5B"/>
    <w:rPr>
      <w:color w:val="FF0000"/>
      <w:lang w:eastAsia="zh-CN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a">
    <w:name w:val="表格文本"/>
    <w:basedOn w:val="Normal"/>
    <w:rsid w:val="005E5B5B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eastAsia="SimSun" w:hAnsi="Arial"/>
      <w:sz w:val="16"/>
      <w:szCs w:val="16"/>
      <w:lang w:eastAsia="zh-CN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paragraph" w:customStyle="1" w:styleId="tdoc-header">
    <w:name w:val="tdoc-header"/>
    <w:rsid w:val="005E5B5B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nhideWhenUsed/>
    <w:rsid w:val="00B52B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2BE1"/>
    <w:rPr>
      <w:rFonts w:ascii="Segoe UI" w:hAnsi="Segoe UI" w:cs="Segoe UI"/>
      <w:sz w:val="18"/>
      <w:szCs w:val="18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5C0F"/>
  </w:style>
  <w:style w:type="paragraph" w:styleId="BlockText">
    <w:name w:val="Block Text"/>
    <w:basedOn w:val="Normal"/>
    <w:rsid w:val="00FC5C0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rsid w:val="00FC5C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5C0F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FC5C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5C0F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FC5C0F"/>
    <w:pPr>
      <w:overflowPunct/>
      <w:autoSpaceDE/>
      <w:autoSpaceDN/>
      <w:adjustRightInd/>
      <w:ind w:firstLine="360"/>
    </w:pPr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FC5C0F"/>
    <w:rPr>
      <w:rFonts w:eastAsia="SimSun"/>
      <w:lang w:eastAsia="en-US"/>
    </w:rPr>
  </w:style>
  <w:style w:type="paragraph" w:styleId="BodyTextIndent">
    <w:name w:val="Body Text Indent"/>
    <w:basedOn w:val="Normal"/>
    <w:link w:val="BodyTextIndentChar"/>
    <w:rsid w:val="00FC5C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C5C0F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FC5C0F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C5C0F"/>
    <w:rPr>
      <w:lang w:eastAsia="en-US"/>
    </w:rPr>
  </w:style>
  <w:style w:type="paragraph" w:styleId="BodyTextIndent2">
    <w:name w:val="Body Text Indent 2"/>
    <w:basedOn w:val="Normal"/>
    <w:link w:val="BodyTextIndent2Char"/>
    <w:rsid w:val="00FC5C0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FC5C0F"/>
    <w:rPr>
      <w:lang w:eastAsia="en-US"/>
    </w:rPr>
  </w:style>
  <w:style w:type="paragraph" w:styleId="BodyTextIndent3">
    <w:name w:val="Body Text Indent 3"/>
    <w:basedOn w:val="Normal"/>
    <w:link w:val="BodyTextIndent3Char"/>
    <w:rsid w:val="00FC5C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C5C0F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FC5C0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FC5C0F"/>
    <w:rPr>
      <w:lang w:eastAsia="en-US"/>
    </w:rPr>
  </w:style>
  <w:style w:type="paragraph" w:styleId="Date">
    <w:name w:val="Date"/>
    <w:basedOn w:val="Normal"/>
    <w:next w:val="Normal"/>
    <w:link w:val="DateChar"/>
    <w:rsid w:val="00FC5C0F"/>
  </w:style>
  <w:style w:type="character" w:customStyle="1" w:styleId="DateChar">
    <w:name w:val="Date Char"/>
    <w:basedOn w:val="DefaultParagraphFont"/>
    <w:link w:val="Date"/>
    <w:rsid w:val="00FC5C0F"/>
    <w:rPr>
      <w:lang w:eastAsia="en-US"/>
    </w:rPr>
  </w:style>
  <w:style w:type="paragraph" w:styleId="E-mailSignature">
    <w:name w:val="E-mail Signature"/>
    <w:basedOn w:val="Normal"/>
    <w:link w:val="E-mailSignatureChar"/>
    <w:rsid w:val="00FC5C0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FC5C0F"/>
    <w:rPr>
      <w:lang w:eastAsia="en-US"/>
    </w:rPr>
  </w:style>
  <w:style w:type="paragraph" w:styleId="EndnoteText">
    <w:name w:val="endnote text"/>
    <w:basedOn w:val="Normal"/>
    <w:link w:val="EndnoteTextChar"/>
    <w:rsid w:val="00FC5C0F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FC5C0F"/>
    <w:rPr>
      <w:lang w:eastAsia="en-US"/>
    </w:rPr>
  </w:style>
  <w:style w:type="paragraph" w:styleId="EnvelopeAddress">
    <w:name w:val="envelope address"/>
    <w:basedOn w:val="Normal"/>
    <w:rsid w:val="00FC5C0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C5C0F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FC5C0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C5C0F"/>
    <w:rPr>
      <w:i/>
      <w:iCs/>
      <w:lang w:eastAsia="en-US"/>
    </w:rPr>
  </w:style>
  <w:style w:type="paragraph" w:styleId="Index3">
    <w:name w:val="index 3"/>
    <w:basedOn w:val="Normal"/>
    <w:next w:val="Normal"/>
    <w:rsid w:val="00FC5C0F"/>
    <w:pPr>
      <w:spacing w:after="0"/>
      <w:ind w:left="600" w:hanging="200"/>
    </w:pPr>
  </w:style>
  <w:style w:type="paragraph" w:styleId="Index4">
    <w:name w:val="index 4"/>
    <w:basedOn w:val="Normal"/>
    <w:next w:val="Normal"/>
    <w:rsid w:val="00FC5C0F"/>
    <w:pPr>
      <w:spacing w:after="0"/>
      <w:ind w:left="800" w:hanging="200"/>
    </w:pPr>
  </w:style>
  <w:style w:type="paragraph" w:styleId="Index5">
    <w:name w:val="index 5"/>
    <w:basedOn w:val="Normal"/>
    <w:next w:val="Normal"/>
    <w:rsid w:val="00FC5C0F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FC5C0F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FC5C0F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FC5C0F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FC5C0F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FC5C0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C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C0F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uiPriority w:val="99"/>
    <w:rsid w:val="00FC5C0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FC5C0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FC5C0F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FC5C0F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FC5C0F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rsid w:val="00FC5C0F"/>
    <w:pPr>
      <w:numPr>
        <w:numId w:val="1"/>
      </w:numPr>
      <w:tabs>
        <w:tab w:val="clear" w:pos="926"/>
        <w:tab w:val="num" w:pos="360"/>
      </w:tabs>
      <w:ind w:left="360"/>
      <w:contextualSpacing/>
    </w:pPr>
  </w:style>
  <w:style w:type="paragraph" w:styleId="ListNumber4">
    <w:name w:val="List Number 4"/>
    <w:basedOn w:val="Normal"/>
    <w:rsid w:val="00FC5C0F"/>
    <w:pPr>
      <w:numPr>
        <w:numId w:val="2"/>
      </w:numPr>
      <w:tabs>
        <w:tab w:val="clear" w:pos="1209"/>
        <w:tab w:val="num" w:pos="360"/>
      </w:tabs>
      <w:ind w:left="360"/>
      <w:contextualSpacing/>
    </w:pPr>
  </w:style>
  <w:style w:type="paragraph" w:styleId="ListNumber5">
    <w:name w:val="List Number 5"/>
    <w:basedOn w:val="Normal"/>
    <w:rsid w:val="00FC5C0F"/>
    <w:pPr>
      <w:numPr>
        <w:numId w:val="3"/>
      </w:numPr>
      <w:tabs>
        <w:tab w:val="clear" w:pos="1492"/>
        <w:tab w:val="num" w:pos="643"/>
      </w:tabs>
      <w:ind w:left="643"/>
      <w:contextualSpacing/>
    </w:pPr>
  </w:style>
  <w:style w:type="paragraph" w:styleId="MacroText">
    <w:name w:val="macro"/>
    <w:link w:val="MacroTextChar"/>
    <w:uiPriority w:val="99"/>
    <w:rsid w:val="00FC5C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FC5C0F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FC5C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5C0F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FC5C0F"/>
    <w:rPr>
      <w:lang w:eastAsia="en-US"/>
    </w:rPr>
  </w:style>
  <w:style w:type="paragraph" w:styleId="NormalWeb">
    <w:name w:val="Normal (Web)"/>
    <w:basedOn w:val="Normal"/>
    <w:rsid w:val="00FC5C0F"/>
    <w:rPr>
      <w:sz w:val="24"/>
      <w:szCs w:val="24"/>
    </w:rPr>
  </w:style>
  <w:style w:type="paragraph" w:styleId="NormalIndent">
    <w:name w:val="Normal Indent"/>
    <w:basedOn w:val="Normal"/>
    <w:rsid w:val="00FC5C0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C5C0F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FC5C0F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C5C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C0F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FC5C0F"/>
  </w:style>
  <w:style w:type="character" w:customStyle="1" w:styleId="SalutationChar">
    <w:name w:val="Salutation Char"/>
    <w:basedOn w:val="DefaultParagraphFont"/>
    <w:link w:val="Salutation"/>
    <w:rsid w:val="00FC5C0F"/>
    <w:rPr>
      <w:lang w:eastAsia="en-US"/>
    </w:rPr>
  </w:style>
  <w:style w:type="paragraph" w:styleId="Signature">
    <w:name w:val="Signature"/>
    <w:basedOn w:val="Normal"/>
    <w:link w:val="SignatureChar"/>
    <w:rsid w:val="00FC5C0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FC5C0F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C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5C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FC5C0F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FC5C0F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C5C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C0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FC5C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5C0F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uiPriority w:val="99"/>
    <w:semiHidden/>
    <w:unhideWhenUsed/>
    <w:rsid w:val="006B4D0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B4D08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Default">
    <w:name w:val="Default"/>
    <w:rsid w:val="006B4D08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customStyle="1" w:styleId="desc">
    <w:name w:val="desc"/>
    <w:rsid w:val="006B4D08"/>
  </w:style>
  <w:style w:type="character" w:customStyle="1" w:styleId="eop">
    <w:name w:val="eop"/>
    <w:rsid w:val="006B4D08"/>
  </w:style>
  <w:style w:type="character" w:customStyle="1" w:styleId="EXCar">
    <w:name w:val="EX Car"/>
    <w:rsid w:val="006B4D08"/>
    <w:rPr>
      <w:lang w:val="en-GB" w:eastAsia="en-US"/>
    </w:rPr>
  </w:style>
  <w:style w:type="character" w:customStyle="1" w:styleId="fontstyle01">
    <w:name w:val="fontstyle01"/>
    <w:rsid w:val="006B4D0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AHChar">
    <w:name w:val="TAH Char"/>
    <w:rsid w:val="00D95B45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D95B45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D95B45"/>
    <w:pPr>
      <w:numPr>
        <w:numId w:val="4"/>
      </w:numPr>
      <w:tabs>
        <w:tab w:val="clear" w:pos="737"/>
        <w:tab w:val="num" w:pos="926"/>
      </w:tabs>
      <w:overflowPunct w:val="0"/>
      <w:autoSpaceDE w:val="0"/>
      <w:autoSpaceDN w:val="0"/>
      <w:adjustRightInd w:val="0"/>
      <w:ind w:left="926" w:hanging="360"/>
      <w:textAlignment w:val="baseline"/>
    </w:pPr>
  </w:style>
  <w:style w:type="character" w:customStyle="1" w:styleId="B1Car">
    <w:name w:val="B1+ Car"/>
    <w:link w:val="B1"/>
    <w:rsid w:val="00D95B45"/>
    <w:rPr>
      <w:lang w:eastAsia="en-US"/>
    </w:rPr>
  </w:style>
  <w:style w:type="character" w:customStyle="1" w:styleId="Char">
    <w:name w:val="批注主题 Char"/>
    <w:basedOn w:val="CommentTextChar"/>
    <w:rsid w:val="00D95B45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D95B45"/>
  </w:style>
  <w:style w:type="paragraph" w:customStyle="1" w:styleId="CRCoverPage">
    <w:name w:val="CR Cover Page"/>
    <w:rsid w:val="00D95B45"/>
    <w:pPr>
      <w:spacing w:after="120"/>
    </w:pPr>
    <w:rPr>
      <w:rFonts w:ascii="Arial" w:hAnsi="Arial"/>
      <w:lang w:eastAsia="en-US"/>
    </w:rPr>
  </w:style>
  <w:style w:type="character" w:customStyle="1" w:styleId="ObjetducommentaireCar">
    <w:name w:val="Objet du commentaire Car"/>
    <w:rsid w:val="00D95B45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D95B45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D95B45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D95B45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D95B45"/>
    <w:pPr>
      <w:ind w:left="851"/>
    </w:pPr>
    <w:rPr>
      <w:rFonts w:eastAsia="SimSun"/>
    </w:rPr>
  </w:style>
  <w:style w:type="paragraph" w:customStyle="1" w:styleId="INDENT2">
    <w:name w:val="INDENT2"/>
    <w:basedOn w:val="Normal"/>
    <w:rsid w:val="00D95B45"/>
    <w:pPr>
      <w:ind w:left="1135" w:hanging="284"/>
    </w:pPr>
    <w:rPr>
      <w:rFonts w:eastAsia="SimSun"/>
    </w:rPr>
  </w:style>
  <w:style w:type="paragraph" w:customStyle="1" w:styleId="INDENT3">
    <w:name w:val="INDENT3"/>
    <w:basedOn w:val="Normal"/>
    <w:rsid w:val="00D95B45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D95B45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D95B45"/>
    <w:pPr>
      <w:keepNext/>
      <w:keepLines/>
    </w:pPr>
    <w:rPr>
      <w:rFonts w:eastAsia="SimSun"/>
      <w:b/>
    </w:rPr>
  </w:style>
  <w:style w:type="paragraph" w:customStyle="1" w:styleId="enumlev2">
    <w:name w:val="enumlev2"/>
    <w:basedOn w:val="Normal"/>
    <w:rsid w:val="00D95B45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rFonts w:eastAsia="SimSun"/>
    </w:rPr>
  </w:style>
  <w:style w:type="paragraph" w:customStyle="1" w:styleId="CouvRecTitle">
    <w:name w:val="Couv Rec Title"/>
    <w:basedOn w:val="Normal"/>
    <w:rsid w:val="00D95B45"/>
    <w:pPr>
      <w:keepNext/>
      <w:keepLines/>
      <w:spacing w:before="240"/>
      <w:ind w:left="1418"/>
    </w:pPr>
    <w:rPr>
      <w:rFonts w:ascii="Arial" w:eastAsia="SimSun" w:hAnsi="Arial"/>
      <w:b/>
      <w:sz w:val="36"/>
    </w:rPr>
  </w:style>
  <w:style w:type="paragraph" w:customStyle="1" w:styleId="tal0">
    <w:name w:val="tal"/>
    <w:basedOn w:val="Normal"/>
    <w:rsid w:val="00D95B45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D95B45"/>
    <w:pPr>
      <w:spacing w:before="100" w:beforeAutospacing="1" w:after="100" w:afterAutospacing="1"/>
    </w:pPr>
    <w:rPr>
      <w:rFonts w:eastAsia="SimSun"/>
      <w:sz w:val="24"/>
      <w:szCs w:val="24"/>
      <w:lang w:eastAsia="de-DE"/>
    </w:rPr>
  </w:style>
  <w:style w:type="character" w:styleId="Strong">
    <w:name w:val="Strong"/>
    <w:uiPriority w:val="22"/>
    <w:qFormat/>
    <w:rsid w:val="00D95B45"/>
    <w:rPr>
      <w:b/>
      <w:bCs/>
    </w:rPr>
  </w:style>
  <w:style w:type="paragraph" w:customStyle="1" w:styleId="Reference">
    <w:name w:val="Reference"/>
    <w:basedOn w:val="Normal"/>
    <w:rsid w:val="00D95B45"/>
    <w:pPr>
      <w:tabs>
        <w:tab w:val="left" w:pos="851"/>
      </w:tabs>
      <w:ind w:left="851" w:hanging="851"/>
    </w:pPr>
    <w:rPr>
      <w:rFonts w:eastAsia="SimSun"/>
    </w:rPr>
  </w:style>
  <w:style w:type="character" w:customStyle="1" w:styleId="B1Char1">
    <w:name w:val="B1 Char1"/>
    <w:qFormat/>
    <w:rsid w:val="00D95B45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D95B45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D95B45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D95B45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D95B45"/>
  </w:style>
  <w:style w:type="paragraph" w:customStyle="1" w:styleId="Frontcover">
    <w:name w:val="Front_cover"/>
    <w:rsid w:val="00D95B45"/>
    <w:rPr>
      <w:rFonts w:ascii="Arial" w:hAnsi="Arial"/>
      <w:lang w:eastAsia="en-US"/>
    </w:rPr>
  </w:style>
  <w:style w:type="paragraph" w:customStyle="1" w:styleId="Lista2">
    <w:name w:val="Lista 2"/>
    <w:basedOn w:val="Normal"/>
    <w:rsid w:val="00D95B45"/>
    <w:pPr>
      <w:numPr>
        <w:ilvl w:val="1"/>
        <w:numId w:val="6"/>
      </w:numPr>
      <w:tabs>
        <w:tab w:val="num" w:pos="1492"/>
        <w:tab w:val="left" w:pos="2058"/>
      </w:tabs>
      <w:overflowPunct w:val="0"/>
      <w:autoSpaceDE w:val="0"/>
      <w:autoSpaceDN w:val="0"/>
      <w:adjustRightInd w:val="0"/>
      <w:spacing w:after="120"/>
      <w:ind w:left="1492"/>
      <w:textAlignment w:val="baseline"/>
    </w:pPr>
    <w:rPr>
      <w:sz w:val="24"/>
    </w:rPr>
  </w:style>
  <w:style w:type="paragraph" w:customStyle="1" w:styleId="List1">
    <w:name w:val="List 1"/>
    <w:basedOn w:val="Normal"/>
    <w:rsid w:val="00D95B45"/>
    <w:pPr>
      <w:numPr>
        <w:numId w:val="7"/>
      </w:numPr>
      <w:tabs>
        <w:tab w:val="num" w:pos="643"/>
      </w:tabs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D95B45"/>
    <w:pPr>
      <w:numPr>
        <w:numId w:val="8"/>
      </w:numPr>
      <w:tabs>
        <w:tab w:val="num" w:pos="926"/>
        <w:tab w:val="left" w:pos="2041"/>
      </w:tabs>
      <w:overflowPunct w:val="0"/>
      <w:autoSpaceDE w:val="0"/>
      <w:autoSpaceDN w:val="0"/>
      <w:adjustRightInd w:val="0"/>
      <w:spacing w:after="120"/>
      <w:ind w:left="926" w:hanging="360"/>
      <w:textAlignment w:val="baseline"/>
    </w:pPr>
    <w:rPr>
      <w:sz w:val="24"/>
    </w:rPr>
  </w:style>
  <w:style w:type="paragraph" w:customStyle="1" w:styleId="List21">
    <w:name w:val="List 2.1"/>
    <w:basedOn w:val="List11"/>
    <w:rsid w:val="00D95B45"/>
    <w:pPr>
      <w:numPr>
        <w:ilvl w:val="1"/>
      </w:numPr>
      <w:tabs>
        <w:tab w:val="clear" w:pos="1440"/>
        <w:tab w:val="clear" w:pos="2041"/>
        <w:tab w:val="num" w:pos="360"/>
        <w:tab w:val="num" w:pos="926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D95B45"/>
    <w:pPr>
      <w:numPr>
        <w:ilvl w:val="2"/>
      </w:numPr>
      <w:tabs>
        <w:tab w:val="clear" w:pos="2160"/>
        <w:tab w:val="num" w:pos="360"/>
        <w:tab w:val="num" w:pos="926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D95B45"/>
    <w:pPr>
      <w:numPr>
        <w:ilvl w:val="3"/>
      </w:numPr>
      <w:tabs>
        <w:tab w:val="clear" w:pos="2880"/>
        <w:tab w:val="num" w:pos="360"/>
        <w:tab w:val="num" w:pos="926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D95B45"/>
    <w:pPr>
      <w:numPr>
        <w:ilvl w:val="4"/>
      </w:numPr>
      <w:tabs>
        <w:tab w:val="clear" w:pos="3175"/>
        <w:tab w:val="clear" w:pos="3600"/>
        <w:tab w:val="clear" w:pos="3742"/>
        <w:tab w:val="num" w:pos="360"/>
        <w:tab w:val="num" w:pos="926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D95B45"/>
    <w:pPr>
      <w:numPr>
        <w:numId w:val="9"/>
      </w:numPr>
      <w:tabs>
        <w:tab w:val="num" w:pos="1209"/>
      </w:tabs>
      <w:overflowPunct w:val="0"/>
      <w:autoSpaceDE w:val="0"/>
      <w:autoSpaceDN w:val="0"/>
      <w:adjustRightInd w:val="0"/>
      <w:spacing w:before="120" w:after="0"/>
      <w:ind w:left="1209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D95B4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D95B45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D95B45"/>
    <w:pPr>
      <w:spacing w:before="0"/>
      <w:jc w:val="left"/>
    </w:pPr>
  </w:style>
  <w:style w:type="paragraph" w:customStyle="1" w:styleId="GDMO">
    <w:name w:val="GDMO"/>
    <w:basedOn w:val="ASN1Cont"/>
    <w:rsid w:val="00D95B45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D95B45"/>
    <w:pPr>
      <w:numPr>
        <w:numId w:val="12"/>
      </w:numPr>
      <w:tabs>
        <w:tab w:val="num" w:pos="851"/>
      </w:tabs>
      <w:overflowPunct/>
      <w:autoSpaceDE/>
      <w:autoSpaceDN/>
      <w:adjustRightInd/>
      <w:ind w:left="851" w:hanging="851"/>
      <w:textAlignment w:val="auto"/>
    </w:pPr>
  </w:style>
  <w:style w:type="paragraph" w:customStyle="1" w:styleId="nornal">
    <w:name w:val="nornal"/>
    <w:basedOn w:val="cpde"/>
    <w:rsid w:val="00D95B45"/>
    <w:pPr>
      <w:numPr>
        <w:numId w:val="13"/>
      </w:numPr>
      <w:overflowPunct/>
      <w:autoSpaceDE/>
      <w:autoSpaceDN/>
      <w:adjustRightInd/>
      <w:ind w:left="720"/>
      <w:textAlignment w:val="auto"/>
    </w:pPr>
  </w:style>
  <w:style w:type="paragraph" w:customStyle="1" w:styleId="enumlev1">
    <w:name w:val="enumlev1"/>
    <w:basedOn w:val="Normal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D95B45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D95B45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D95B45"/>
  </w:style>
  <w:style w:type="paragraph" w:customStyle="1" w:styleId="Caption1">
    <w:name w:val="Caption1"/>
    <w:basedOn w:val="Normal"/>
    <w:next w:val="Normal"/>
    <w:rsid w:val="00D95B45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D95B45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D95B45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D95B45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D95B45"/>
    <w:pPr>
      <w:numPr>
        <w:numId w:val="11"/>
      </w:numPr>
      <w:tabs>
        <w:tab w:val="num" w:pos="737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ind w:left="737" w:hanging="453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D95B45"/>
    <w:rPr>
      <w:i/>
    </w:rPr>
  </w:style>
  <w:style w:type="paragraph" w:customStyle="1" w:styleId="DefinitionTerm">
    <w:name w:val="Definition Term"/>
    <w:basedOn w:val="Normal"/>
    <w:next w:val="DefinitionList"/>
    <w:rsid w:val="00D95B45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D95B45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D95B45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D95B45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D95B45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D95B45"/>
    <w:pPr>
      <w:keepLines/>
      <w:numPr>
        <w:numId w:val="10"/>
      </w:numPr>
      <w:tabs>
        <w:tab w:val="left" w:pos="1247"/>
        <w:tab w:val="num" w:pos="1492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D95B4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D95B45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D95B45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D95B45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D95B45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D95B45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D95B45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D95B45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D95B45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D95B45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D95B45"/>
  </w:style>
  <w:style w:type="paragraph" w:customStyle="1" w:styleId="I1">
    <w:name w:val="I1"/>
    <w:basedOn w:val="List"/>
    <w:rsid w:val="00D95B45"/>
    <w:pPr>
      <w:textAlignment w:val="baseline"/>
    </w:pPr>
  </w:style>
  <w:style w:type="paragraph" w:customStyle="1" w:styleId="I2">
    <w:name w:val="I2"/>
    <w:basedOn w:val="List2"/>
    <w:rsid w:val="00D95B45"/>
    <w:pPr>
      <w:textAlignment w:val="baseline"/>
    </w:pPr>
  </w:style>
  <w:style w:type="paragraph" w:customStyle="1" w:styleId="I3">
    <w:name w:val="I3"/>
    <w:basedOn w:val="List3"/>
    <w:rsid w:val="00D95B45"/>
    <w:pPr>
      <w:textAlignment w:val="baseline"/>
    </w:pPr>
  </w:style>
  <w:style w:type="paragraph" w:customStyle="1" w:styleId="IB3">
    <w:name w:val="IB3"/>
    <w:basedOn w:val="Normal"/>
    <w:rsid w:val="00D95B45"/>
    <w:pPr>
      <w:numPr>
        <w:numId w:val="15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D95B45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D95B45"/>
    <w:pPr>
      <w:numPr>
        <w:numId w:val="14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D95B45"/>
    <w:pPr>
      <w:numPr>
        <w:numId w:val="16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D95B45"/>
    <w:pPr>
      <w:numPr>
        <w:numId w:val="17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ind w:left="720" w:hanging="360"/>
      <w:textAlignment w:val="baseline"/>
    </w:pPr>
  </w:style>
  <w:style w:type="paragraph" w:customStyle="1" w:styleId="Normalaftertitle">
    <w:name w:val="Normal after title"/>
    <w:basedOn w:val="Heading1"/>
    <w:next w:val="Normal"/>
    <w:rsid w:val="00D95B45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D95B45"/>
    <w:pPr>
      <w:spacing w:before="120" w:after="0"/>
    </w:pPr>
    <w:rPr>
      <w:sz w:val="24"/>
    </w:rPr>
  </w:style>
  <w:style w:type="character" w:customStyle="1" w:styleId="NOZchn">
    <w:name w:val="NO Zchn"/>
    <w:locked/>
    <w:rsid w:val="00D95B45"/>
    <w:rPr>
      <w:lang w:eastAsia="en-US"/>
    </w:rPr>
  </w:style>
  <w:style w:type="paragraph" w:customStyle="1" w:styleId="paragraph">
    <w:name w:val="paragraph"/>
    <w:basedOn w:val="Normal"/>
    <w:rsid w:val="00D95B45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D95B45"/>
  </w:style>
  <w:style w:type="character" w:customStyle="1" w:styleId="hljs-tag">
    <w:name w:val="hljs-tag"/>
    <w:rsid w:val="00D95B45"/>
  </w:style>
  <w:style w:type="character" w:customStyle="1" w:styleId="hljs-name">
    <w:name w:val="hljs-name"/>
    <w:rsid w:val="00D95B45"/>
  </w:style>
  <w:style w:type="character" w:customStyle="1" w:styleId="hljs-attr">
    <w:name w:val="hljs-attr"/>
    <w:rsid w:val="00D95B45"/>
  </w:style>
  <w:style w:type="character" w:customStyle="1" w:styleId="hljs-string">
    <w:name w:val="hljs-string"/>
    <w:rsid w:val="00D95B45"/>
  </w:style>
  <w:style w:type="character" w:customStyle="1" w:styleId="TALChar1">
    <w:name w:val="TAL Char1"/>
    <w:rsid w:val="00D95B45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B300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00E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300E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00E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00E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B300E6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00E6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300E6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300E6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300E6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300E6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300E6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B300E6"/>
    <w:rPr>
      <w:rFonts w:ascii="Courier New" w:eastAsiaTheme="minorEastAsia" w:hAnsi="Courier New" w:cstheme="minorBidi"/>
      <w:sz w:val="1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.doc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.doc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70</TotalTime>
  <Pages>127</Pages>
  <Words>44449</Words>
  <Characters>253360</Characters>
  <Application>Microsoft Office Word</Application>
  <DocSecurity>0</DocSecurity>
  <Lines>2111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297215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28.541_CR0931R1_(Rel-18)_TEI18</cp:lastModifiedBy>
  <cp:revision>30</cp:revision>
  <cp:lastPrinted>2019-02-25T14:05:00Z</cp:lastPrinted>
  <dcterms:created xsi:type="dcterms:W3CDTF">2023-04-05T13:51:00Z</dcterms:created>
  <dcterms:modified xsi:type="dcterms:W3CDTF">2023-06-26T12:52:00Z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CCRsImpl0">
    <vt:lpwstr>28.541%Rel-17%%28.541%Rel-17%%28.541%Rel-17%0001%28.541%Rel-17%0002%28.541%Rel-17%0003%28.541%Rel-17%0005%28.541%Rel-17%0006%28.541%Rel-17%0007%28.541%Rel-17%0008%28.541%Rel-17%0009%28.541%Rel-17%0011%28.541%Rel-17%0012%28.541%Rel-17%0013%28.541%Rel-17%00</vt:lpwstr>
  </property>
  <property fmtid="{D5CDD505-2E9C-101B-9397-08002B2CF9AE}" pid="3" name="MCCCRsImpl1">
    <vt:lpwstr>14%28.541%Rel-17%0015%28.541%Rel-17%0016%28.541%Rel-17%0019%28.541%Rel-17%0021%28.541%Rel-17%0022%28.541%Rel-17%0023%28.541%Rel-17%0025%28.541%Rel-17%0027%28.541%Rel-17%0031%28.541%Rel-17%0033%28.541%Rel-17%0034%28.541%Rel-17%0038%28.541%Rel-17%0039%28.54</vt:lpwstr>
  </property>
  <property fmtid="{D5CDD505-2E9C-101B-9397-08002B2CF9AE}" pid="4" name="MCCCRsImpl2">
    <vt:lpwstr>1%Rel-17%0040%28.541%Rel-17%0041%28.541%Rel-17%0043%28.541%Rel-17%0044%28.541%Rel-17%0045%28.541%Rel-17%0046%28.541%Rel-17%0047%28.541%Rel-17%0048%28.541%Rel-17%0052%28.541%Rel-17%0053%28.541%Rel-17%0054%28.541%Rel-17%0055%28.541%Rel-17%0057%28.541%Rel-17</vt:lpwstr>
  </property>
  <property fmtid="{D5CDD505-2E9C-101B-9397-08002B2CF9AE}" pid="5" name="MCCCRsImpl3">
    <vt:lpwstr>%0058%28.541%Rel-17%0059%28.541%Rel-17%0060%28.541%Rel-17%0061%28.541%Rel-17%0062%28.541%Rel-17%0063%28.541%Rel-17%0064%28.541%Rel-17%0065%28.541%Rel-17%0066%28.541%Rel-17%0068%28.541%Rel-17%0069%28.541%Rel-17%0073%28.541%Rel-17%0074%28.541%Rel-17%0075%28</vt:lpwstr>
  </property>
  <property fmtid="{D5CDD505-2E9C-101B-9397-08002B2CF9AE}" pid="6" name="MCCCRsImpl4">
    <vt:lpwstr>.541%Rel-17%0076%28.541%Rel-17%0079%28.541%Rel-17%0083%28.541%Rel-17%0085%28.541%Rel-17%0088%28.541%Rel-17%0096%28.541%Rel-17%0098%28.541%Rel-17%0099%28.541%Rel-17%0102%28.541%Rel-17%0089%28.541%Rel-17%0107%28.541%Rel-17%0109%28.541%Rel-17%0114%28.541%Rel</vt:lpwstr>
  </property>
  <property fmtid="{D5CDD505-2E9C-101B-9397-08002B2CF9AE}" pid="7" name="MCCCRsImpl5">
    <vt:lpwstr>-17%0121%28.541%Rel-17%0123%28.541%Rel-17%0126%28.541%Rel-17%0128%28.541%Rel-17%0130%28.541%Rel-17%0132%28.541%Rel-17%0133%28.541%Rel-17%0142%28.541%Rel-17%0143%28.541%Rel-17%0149%28.541%Rel-17%0150%28.541%Rel-17%0152%28.541%Rel-17%0154%28.541%Rel-17%0157</vt:lpwstr>
  </property>
  <property fmtid="{D5CDD505-2E9C-101B-9397-08002B2CF9AE}" pid="8" name="MCCCRsImpl6">
    <vt:lpwstr>%28.541%Rel-17%0158%28.541%Rel-17%0146%28.541%Rel-17%0156%28.541%Rel-17%0161%28.541%Rel-17%0166%28.541%Rel-17%0167%28.541%Rel-17%0168%28.541%Rel-17%0170%28.541%Rel-17%0172%28.541%Rel-17%0175%28.541%Rel-17%0177%28.541%Rel-17%0178%28.541%Rel-17%0180%28.541%</vt:lpwstr>
  </property>
  <property fmtid="{D5CDD505-2E9C-101B-9397-08002B2CF9AE}" pid="9" name="MCCCRsImpl7">
    <vt:lpwstr>Rel-17%0182%28.541%Rel-17%0184%28.541%Rel-17%0185%28.541%Rel-17%0186%28.541%Rel-17%0192%28.541%Rel-17%0195%28.541%Rel-17%0197%28.541%Rel-17%0198%28.541%Rel-17%0199%28.541%Rel-17%0200%28.541%Rel-17%0202%28.541%Rel-17%0212%28.541%Rel-17%0213%28.541%Rel-17%0</vt:lpwstr>
  </property>
  <property fmtid="{D5CDD505-2E9C-101B-9397-08002B2CF9AE}" pid="10" name="MCCCRsImpl8">
    <vt:lpwstr>222%28.541%Rel-17%0223%28.541%Rel-17%0226%28.541%Rel-17%0227%28.541%Rel-17%0163%28.541%Rel-17%0179%28.541%Rel-17%0235%28.541%Rel-17%0239%28.541%Rel-17%0241%28.541%Rel-17%0242%28.541%Rel-17%0243%28.541%Rel-17%0245%28.541%Rel-17%0248%28.541%Rel-17%0250%28.5</vt:lpwstr>
  </property>
  <property fmtid="{D5CDD505-2E9C-101B-9397-08002B2CF9AE}" pid="11" name="MCCCRsImpl9">
    <vt:lpwstr>41%Rel-17%0253%28.541%Rel-17%0254%28.541%Rel-17%0255%28.541%Rel-17%0258%28.541%Rel-17%%28.541%Rel-17%0259%28.541%Rel-17%0260%28.541%Rel-17%0261%28.541%Rel-17%0262%28.541%Rel-17%0263%28.541%Rel-17%0268%28.541%Rel-17%0269%28.541%Rel-17%0270%28.541%Rel-17%02</vt:lpwstr>
  </property>
  <property fmtid="{D5CDD505-2E9C-101B-9397-08002B2CF9AE}" pid="12" name="MCCCRsImpl10">
    <vt:lpwstr>74%28.541%Rel-17%0275%28.541%Rel-17%0278%28.541%Rel-17%0279%28.541%Rel-17%0281%28.541%Rel-17%0283%28.541%Rel-17%0284%28.541%Rel-17%0285%28.541%Rel-17%0286%28.541%Rel-17%0287%28.541%Rel-17%0289%28.541%Rel-17%0290%28.541%Rel-17%0291%28.541%Rel-17%0293%28.54</vt:lpwstr>
  </property>
  <property fmtid="{D5CDD505-2E9C-101B-9397-08002B2CF9AE}" pid="13" name="MCCCRsImpl11">
    <vt:lpwstr>1%Rel-17%0294%28.541%Rel-17%0295%28.541%Rel-17%0300%28.541%Rel-17%0301%28.541%Rel-17%0302%28.541%Rel-17%0303%28.541%Rel-17%0305%28.541%Rel-17%0306%28.541%Rel-17%0307%28.541%Rel-17%0312%28.541%Rel-17%0315%28.541%Rel-17%0316%28.541%Rel-17%0318%28.541%Rel-17</vt:lpwstr>
  </property>
  <property fmtid="{D5CDD505-2E9C-101B-9397-08002B2CF9AE}" pid="14" name="MCCCRsImpl12">
    <vt:lpwstr>%0319%28.541%Rel-17%0320%28.541%Rel-17%0321%28.541%Rel-17%0322%28.541%Rel-17%0323%28.541%Rel-17%0325%28.541%Rel-17%0329%28.541%Rel-17%0330%28.541%Rel-17%0331%28.541%Rel-17%0332%28.541%Rel-17%0333%28.541%Rel-17%0334%28.541%Rel-17%0335%28.541%Rel-17%0336%28</vt:lpwstr>
  </property>
  <property fmtid="{D5CDD505-2E9C-101B-9397-08002B2CF9AE}" pid="15" name="MCCCRsImpl13">
    <vt:lpwstr>.541%Rel-17%0338%28.541%Rel-17%0339%28.541%Rel-17%0345%28.541%Rel-17%0362%28.541%Rel-17%0368%28.541%Rel-17%0369%28.541%Rel-17%0370%28.541%Rel-17%0371%28.541%Rel-17%0337%28.541%Rel-17%0341%28.541%Rel-17%0342%28.541%Rel-17%0366%28.541%Rel-17%%28.541%Rel-17%</vt:lpwstr>
  </property>
  <property fmtid="{D5CDD505-2E9C-101B-9397-08002B2CF9AE}" pid="16" name="MCCCRsImpl14">
    <vt:lpwstr>0380%28.541%Rel-17%0382%28.541%Rel-17%0384%28.541%Rel-17%0386%28.541%Rel-17%0388%28.541%Rel-17%0393%28.541%Rel-17%0395%28.541%Rel-17%0399%28.541%Rel-17%0405%28.541%Rel-17%0406%28.541%Rel-17%0407%28.541%Rel-17%0410%28.541%Rel-17%0412%28.541%Rel-17%0414%28.</vt:lpwstr>
  </property>
  <property fmtid="{D5CDD505-2E9C-101B-9397-08002B2CF9AE}" pid="17" name="MCCCRsImpl15">
    <vt:lpwstr>17%0474%28.541%Rel-17%%28.541%Rel-17%0430%28.541%Rel-17%0479%28.541%Rel-17%0480%28.541%Rel-17%0482%28.541%Rel-17%0485%28.541%Rel-17%0487%28.541%Rel-17%0490%28.541%Rel-17%0491%28.541%Rel-17%0493%28.541%Rel-17%0498%28.541%Rel-17%0499%28.541%Rel-17%0501%28.5</vt:lpwstr>
  </property>
  <property fmtid="{D5CDD505-2E9C-101B-9397-08002B2CF9AE}" pid="18" name="MCCCRsImpl17">
    <vt:lpwstr>41%Rel-17%0506%</vt:lpwstr>
  </property>
</Properties>
</file>